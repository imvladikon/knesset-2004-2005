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842BF" w14:textId="77777777" w:rsidR="00000000" w:rsidRDefault="0002750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8558402" w14:textId="77777777" w:rsidR="00000000" w:rsidRDefault="00027501">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_Toc90037943 \h </w:instrText>
      </w:r>
      <w:r>
        <w:fldChar w:fldCharType="separate"/>
      </w:r>
      <w:r>
        <w:t>8</w:t>
      </w:r>
      <w:r>
        <w:fldChar w:fldCharType="end"/>
      </w:r>
    </w:p>
    <w:p w14:paraId="13B62CDA" w14:textId="77777777" w:rsidR="00000000" w:rsidRDefault="00027501">
      <w:pPr>
        <w:pStyle w:val="TOC1"/>
        <w:tabs>
          <w:tab w:val="right" w:leader="dot" w:pos="8296"/>
        </w:tabs>
        <w:rPr>
          <w:rFonts w:ascii="Times New Roman" w:hAnsi="Times New Roman" w:cs="Times New Roman"/>
          <w:sz w:val="24"/>
          <w:szCs w:val="24"/>
        </w:rPr>
      </w:pPr>
      <w:r>
        <w:t xml:space="preserve">118. </w:t>
      </w:r>
      <w:r>
        <w:rPr>
          <w:rtl/>
        </w:rPr>
        <w:t>העסקת מורים ללא תעודת הוראה</w:t>
      </w:r>
      <w:r>
        <w:tab/>
      </w:r>
      <w:r>
        <w:fldChar w:fldCharType="begin"/>
      </w:r>
      <w:r>
        <w:instrText xml:space="preserve"> PAGEREF _Toc90037944 \h </w:instrText>
      </w:r>
      <w:r>
        <w:fldChar w:fldCharType="separate"/>
      </w:r>
      <w:r>
        <w:t>9</w:t>
      </w:r>
      <w:r>
        <w:fldChar w:fldCharType="end"/>
      </w:r>
    </w:p>
    <w:p w14:paraId="4EE35ECB" w14:textId="77777777" w:rsidR="00000000" w:rsidRDefault="00027501">
      <w:pPr>
        <w:pStyle w:val="TOC2"/>
        <w:tabs>
          <w:tab w:val="right" w:leader="dot" w:pos="8296"/>
        </w:tabs>
        <w:ind w:right="0"/>
        <w:rPr>
          <w:rFonts w:ascii="Times New Roman" w:hAnsi="Times New Roman" w:cs="Times New Roman"/>
          <w:sz w:val="24"/>
          <w:szCs w:val="24"/>
        </w:rPr>
      </w:pPr>
      <w:r>
        <w:rPr>
          <w:rtl/>
        </w:rPr>
        <w:t>דליה איציק (העבודה-מימד):</w:t>
      </w:r>
      <w:r>
        <w:tab/>
      </w:r>
      <w:r>
        <w:fldChar w:fldCharType="begin"/>
      </w:r>
      <w:r>
        <w:instrText xml:space="preserve"> PAGEREF _Toc90037945 \h </w:instrText>
      </w:r>
      <w:r>
        <w:fldChar w:fldCharType="separate"/>
      </w:r>
      <w:r>
        <w:t>9</w:t>
      </w:r>
      <w:r>
        <w:fldChar w:fldCharType="end"/>
      </w:r>
    </w:p>
    <w:p w14:paraId="03B8630C" w14:textId="77777777" w:rsidR="00000000" w:rsidRDefault="00027501">
      <w:pPr>
        <w:pStyle w:val="TOC2"/>
        <w:tabs>
          <w:tab w:val="right" w:leader="dot" w:pos="8296"/>
        </w:tabs>
        <w:ind w:right="0"/>
        <w:rPr>
          <w:rFonts w:ascii="Times New Roman" w:hAnsi="Times New Roman" w:cs="Times New Roman"/>
          <w:sz w:val="24"/>
          <w:szCs w:val="24"/>
        </w:rPr>
      </w:pPr>
      <w:r>
        <w:rPr>
          <w:rtl/>
        </w:rPr>
        <w:t xml:space="preserve">סגן שרת החינוך, התרבות והספורט </w:t>
      </w:r>
      <w:r>
        <w:rPr>
          <w:rtl/>
        </w:rPr>
        <w:t>צבי הנדל:</w:t>
      </w:r>
      <w:r>
        <w:tab/>
      </w:r>
      <w:r>
        <w:fldChar w:fldCharType="begin"/>
      </w:r>
      <w:r>
        <w:instrText xml:space="preserve"> PAGEREF _Toc90037946 \h </w:instrText>
      </w:r>
      <w:r>
        <w:fldChar w:fldCharType="separate"/>
      </w:r>
      <w:r>
        <w:t>9</w:t>
      </w:r>
      <w:r>
        <w:fldChar w:fldCharType="end"/>
      </w:r>
    </w:p>
    <w:p w14:paraId="53BC79E8" w14:textId="77777777" w:rsidR="00000000" w:rsidRDefault="00027501">
      <w:pPr>
        <w:pStyle w:val="TOC2"/>
        <w:tabs>
          <w:tab w:val="right" w:leader="dot" w:pos="8296"/>
        </w:tabs>
        <w:ind w:right="0"/>
        <w:rPr>
          <w:rFonts w:ascii="Times New Roman" w:hAnsi="Times New Roman" w:cs="Times New Roman"/>
          <w:sz w:val="24"/>
          <w:szCs w:val="24"/>
        </w:rPr>
      </w:pPr>
      <w:r>
        <w:rPr>
          <w:rtl/>
        </w:rPr>
        <w:t>דליה איציק (העבודה-מימד):</w:t>
      </w:r>
      <w:r>
        <w:tab/>
      </w:r>
      <w:r>
        <w:fldChar w:fldCharType="begin"/>
      </w:r>
      <w:r>
        <w:instrText xml:space="preserve"> PAGEREF _Toc90037947 \h </w:instrText>
      </w:r>
      <w:r>
        <w:fldChar w:fldCharType="separate"/>
      </w:r>
      <w:r>
        <w:t>10</w:t>
      </w:r>
      <w:r>
        <w:fldChar w:fldCharType="end"/>
      </w:r>
    </w:p>
    <w:p w14:paraId="009D9C1E" w14:textId="77777777" w:rsidR="00000000" w:rsidRDefault="00027501">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_Toc90037948 \h </w:instrText>
      </w:r>
      <w:r>
        <w:fldChar w:fldCharType="separate"/>
      </w:r>
      <w:r>
        <w:t>11</w:t>
      </w:r>
      <w:r>
        <w:fldChar w:fldCharType="end"/>
      </w:r>
    </w:p>
    <w:p w14:paraId="397ACE6A" w14:textId="77777777" w:rsidR="00000000" w:rsidRDefault="0002750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_Toc90037949 \h </w:instrText>
      </w:r>
      <w:r>
        <w:fldChar w:fldCharType="separate"/>
      </w:r>
      <w:r>
        <w:t>12</w:t>
      </w:r>
      <w:r>
        <w:fldChar w:fldCharType="end"/>
      </w:r>
    </w:p>
    <w:p w14:paraId="374D9618" w14:textId="77777777" w:rsidR="00000000" w:rsidRDefault="00027501">
      <w:pPr>
        <w:pStyle w:val="TOC2"/>
        <w:tabs>
          <w:tab w:val="right" w:leader="dot" w:pos="8296"/>
        </w:tabs>
        <w:ind w:right="0"/>
        <w:rPr>
          <w:rFonts w:ascii="Times New Roman" w:hAnsi="Times New Roman" w:cs="Times New Roman"/>
          <w:sz w:val="24"/>
          <w:szCs w:val="24"/>
        </w:rPr>
      </w:pPr>
      <w:r>
        <w:rPr>
          <w:rtl/>
        </w:rPr>
        <w:t>סגן שרת החינוך, התרבות והספורט צבי הנד</w:t>
      </w:r>
      <w:r>
        <w:rPr>
          <w:rtl/>
        </w:rPr>
        <w:t>ל:</w:t>
      </w:r>
      <w:r>
        <w:tab/>
      </w:r>
      <w:r>
        <w:fldChar w:fldCharType="begin"/>
      </w:r>
      <w:r>
        <w:instrText xml:space="preserve"> PAGEREF _Toc90037950 \h </w:instrText>
      </w:r>
      <w:r>
        <w:fldChar w:fldCharType="separate"/>
      </w:r>
      <w:r>
        <w:t>12</w:t>
      </w:r>
      <w:r>
        <w:fldChar w:fldCharType="end"/>
      </w:r>
    </w:p>
    <w:p w14:paraId="3683F701" w14:textId="77777777" w:rsidR="00000000" w:rsidRDefault="00027501">
      <w:pPr>
        <w:pStyle w:val="TOC1"/>
        <w:tabs>
          <w:tab w:val="right" w:leader="dot" w:pos="8296"/>
        </w:tabs>
        <w:rPr>
          <w:rFonts w:ascii="Times New Roman" w:hAnsi="Times New Roman" w:cs="Times New Roman"/>
          <w:sz w:val="24"/>
          <w:szCs w:val="24"/>
        </w:rPr>
      </w:pPr>
      <w:r>
        <w:t xml:space="preserve">117. </w:t>
      </w:r>
      <w:r>
        <w:rPr>
          <w:rtl/>
        </w:rPr>
        <w:t>מינויו של מר צבי חפץ לשגריר ישראל בלונדון</w:t>
      </w:r>
      <w:r>
        <w:tab/>
      </w:r>
      <w:r>
        <w:fldChar w:fldCharType="begin"/>
      </w:r>
      <w:r>
        <w:instrText xml:space="preserve"> PAGEREF _Toc90037951 \h </w:instrText>
      </w:r>
      <w:r>
        <w:fldChar w:fldCharType="separate"/>
      </w:r>
      <w:r>
        <w:t>14</w:t>
      </w:r>
      <w:r>
        <w:fldChar w:fldCharType="end"/>
      </w:r>
    </w:p>
    <w:p w14:paraId="7FA7A47F" w14:textId="77777777" w:rsidR="00000000" w:rsidRDefault="0002750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_Toc90037952 \h </w:instrText>
      </w:r>
      <w:r>
        <w:fldChar w:fldCharType="separate"/>
      </w:r>
      <w:r>
        <w:t>14</w:t>
      </w:r>
      <w:r>
        <w:fldChar w:fldCharType="end"/>
      </w:r>
    </w:p>
    <w:p w14:paraId="5D5E92BF"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_Toc90037953 \h </w:instrText>
      </w:r>
      <w:r>
        <w:fldChar w:fldCharType="separate"/>
      </w:r>
      <w:r>
        <w:t>14</w:t>
      </w:r>
      <w:r>
        <w:fldChar w:fldCharType="end"/>
      </w:r>
    </w:p>
    <w:p w14:paraId="103097E9" w14:textId="77777777" w:rsidR="00000000" w:rsidRDefault="0002750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_Toc90037954 \h </w:instrText>
      </w:r>
      <w:r>
        <w:fldChar w:fldCharType="separate"/>
      </w:r>
      <w:r>
        <w:t>15</w:t>
      </w:r>
      <w:r>
        <w:fldChar w:fldCharType="end"/>
      </w:r>
    </w:p>
    <w:p w14:paraId="3340760D" w14:textId="77777777" w:rsidR="00000000" w:rsidRDefault="00027501">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_Toc90037955 \h </w:instrText>
      </w:r>
      <w:r>
        <w:fldChar w:fldCharType="separate"/>
      </w:r>
      <w:r>
        <w:t>16</w:t>
      </w:r>
      <w:r>
        <w:fldChar w:fldCharType="end"/>
      </w:r>
    </w:p>
    <w:p w14:paraId="4AFD913C"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_Toc90037956 \h </w:instrText>
      </w:r>
      <w:r>
        <w:fldChar w:fldCharType="separate"/>
      </w:r>
      <w:r>
        <w:t>16</w:t>
      </w:r>
      <w:r>
        <w:fldChar w:fldCharType="end"/>
      </w:r>
    </w:p>
    <w:p w14:paraId="7CB993B1" w14:textId="77777777" w:rsidR="00000000" w:rsidRDefault="00027501">
      <w:pPr>
        <w:pStyle w:val="TOC1"/>
        <w:tabs>
          <w:tab w:val="right" w:leader="dot" w:pos="8296"/>
        </w:tabs>
        <w:rPr>
          <w:rFonts w:ascii="Times New Roman" w:hAnsi="Times New Roman" w:cs="Times New Roman"/>
          <w:sz w:val="24"/>
          <w:szCs w:val="24"/>
        </w:rPr>
      </w:pPr>
      <w:r>
        <w:t xml:space="preserve">119. </w:t>
      </w:r>
      <w:r>
        <w:rPr>
          <w:rtl/>
        </w:rPr>
        <w:t>פתיחת שוק התקשורת הבין-לאומית לתחרות</w:t>
      </w:r>
      <w:r>
        <w:tab/>
      </w:r>
      <w:r>
        <w:fldChar w:fldCharType="begin"/>
      </w:r>
      <w:r>
        <w:instrText xml:space="preserve"> PAGEREF _Toc90037957 \h </w:instrText>
      </w:r>
      <w:r>
        <w:fldChar w:fldCharType="separate"/>
      </w:r>
      <w:r>
        <w:t>17</w:t>
      </w:r>
      <w:r>
        <w:fldChar w:fldCharType="end"/>
      </w:r>
    </w:p>
    <w:p w14:paraId="7663F8E4" w14:textId="77777777" w:rsidR="00000000" w:rsidRDefault="0002750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_Toc90037958 \h </w:instrText>
      </w:r>
      <w:r>
        <w:fldChar w:fldCharType="separate"/>
      </w:r>
      <w:r>
        <w:t>17</w:t>
      </w:r>
      <w:r>
        <w:fldChar w:fldCharType="end"/>
      </w:r>
    </w:p>
    <w:p w14:paraId="74502BF3"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 אהו</w:t>
      </w:r>
      <w:r>
        <w:rPr>
          <w:rtl/>
        </w:rPr>
        <w:t>ד אולמרט:</w:t>
      </w:r>
      <w:r>
        <w:tab/>
      </w:r>
      <w:r>
        <w:fldChar w:fldCharType="begin"/>
      </w:r>
      <w:r>
        <w:instrText xml:space="preserve"> PAGEREF _Toc90037959 \h </w:instrText>
      </w:r>
      <w:r>
        <w:fldChar w:fldCharType="separate"/>
      </w:r>
      <w:r>
        <w:t>18</w:t>
      </w:r>
      <w:r>
        <w:fldChar w:fldCharType="end"/>
      </w:r>
    </w:p>
    <w:p w14:paraId="42B3037C"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_Toc90037960 \h </w:instrText>
      </w:r>
      <w:r>
        <w:fldChar w:fldCharType="separate"/>
      </w:r>
      <w:r>
        <w:t>20</w:t>
      </w:r>
      <w:r>
        <w:fldChar w:fldCharType="end"/>
      </w:r>
    </w:p>
    <w:p w14:paraId="68998FC6" w14:textId="77777777" w:rsidR="00000000" w:rsidRDefault="00027501">
      <w:pPr>
        <w:pStyle w:val="TOC1"/>
        <w:tabs>
          <w:tab w:val="right" w:leader="dot" w:pos="8296"/>
        </w:tabs>
        <w:rPr>
          <w:rFonts w:ascii="Times New Roman" w:hAnsi="Times New Roman" w:cs="Times New Roman"/>
          <w:sz w:val="24"/>
          <w:szCs w:val="24"/>
        </w:rPr>
      </w:pPr>
      <w:r>
        <w:t xml:space="preserve">116. </w:t>
      </w:r>
      <w:r>
        <w:rPr>
          <w:rtl/>
        </w:rPr>
        <w:t>בית-החולים "יוספטל" באילת</w:t>
      </w:r>
      <w:r>
        <w:tab/>
      </w:r>
      <w:r>
        <w:fldChar w:fldCharType="begin"/>
      </w:r>
      <w:r>
        <w:instrText xml:space="preserve"> PAGEREF _Toc90037961 \h </w:instrText>
      </w:r>
      <w:r>
        <w:fldChar w:fldCharType="separate"/>
      </w:r>
      <w:r>
        <w:t>23</w:t>
      </w:r>
      <w:r>
        <w:fldChar w:fldCharType="end"/>
      </w:r>
    </w:p>
    <w:p w14:paraId="662D9610" w14:textId="77777777" w:rsidR="00000000" w:rsidRDefault="00027501">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_Toc90037962 \h </w:instrText>
      </w:r>
      <w:r>
        <w:fldChar w:fldCharType="separate"/>
      </w:r>
      <w:r>
        <w:t>23</w:t>
      </w:r>
      <w:r>
        <w:fldChar w:fldCharType="end"/>
      </w:r>
    </w:p>
    <w:p w14:paraId="7DE2DCAB"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_Toc9003</w:instrText>
      </w:r>
      <w:r>
        <w:instrText xml:space="preserve">7963 \h </w:instrText>
      </w:r>
      <w:r>
        <w:fldChar w:fldCharType="separate"/>
      </w:r>
      <w:r>
        <w:t>23</w:t>
      </w:r>
      <w:r>
        <w:fldChar w:fldCharType="end"/>
      </w:r>
    </w:p>
    <w:p w14:paraId="03388BCE" w14:textId="77777777" w:rsidR="00000000" w:rsidRDefault="00027501">
      <w:pPr>
        <w:pStyle w:val="TOC2"/>
        <w:tabs>
          <w:tab w:val="right" w:leader="dot" w:pos="8296"/>
        </w:tabs>
        <w:ind w:right="0"/>
        <w:rPr>
          <w:rFonts w:ascii="Times New Roman" w:hAnsi="Times New Roman" w:cs="Times New Roman"/>
          <w:sz w:val="24"/>
          <w:szCs w:val="24"/>
        </w:rPr>
      </w:pPr>
      <w:r>
        <w:rPr>
          <w:rtl/>
        </w:rPr>
        <w:t>אפרים סנה (העבודה-מימד):</w:t>
      </w:r>
      <w:r>
        <w:tab/>
      </w:r>
      <w:r>
        <w:fldChar w:fldCharType="begin"/>
      </w:r>
      <w:r>
        <w:instrText xml:space="preserve"> PAGEREF _Toc90037964 \h </w:instrText>
      </w:r>
      <w:r>
        <w:fldChar w:fldCharType="separate"/>
      </w:r>
      <w:r>
        <w:t>24</w:t>
      </w:r>
      <w:r>
        <w:fldChar w:fldCharType="end"/>
      </w:r>
    </w:p>
    <w:p w14:paraId="2B57FEBB" w14:textId="77777777" w:rsidR="00000000" w:rsidRDefault="00027501">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_Toc90037965 \h </w:instrText>
      </w:r>
      <w:r>
        <w:fldChar w:fldCharType="separate"/>
      </w:r>
      <w:r>
        <w:t>24</w:t>
      </w:r>
      <w:r>
        <w:fldChar w:fldCharType="end"/>
      </w:r>
    </w:p>
    <w:p w14:paraId="69D41BCF" w14:textId="77777777" w:rsidR="00000000" w:rsidRDefault="00027501">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_Toc90037966 \h </w:instrText>
      </w:r>
      <w:r>
        <w:fldChar w:fldCharType="separate"/>
      </w:r>
      <w:r>
        <w:t>24</w:t>
      </w:r>
      <w:r>
        <w:fldChar w:fldCharType="end"/>
      </w:r>
    </w:p>
    <w:p w14:paraId="093BB6CF"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_Toc90037967 \h </w:instrText>
      </w:r>
      <w:r>
        <w:fldChar w:fldCharType="separate"/>
      </w:r>
      <w:r>
        <w:t>25</w:t>
      </w:r>
      <w:r>
        <w:fldChar w:fldCharType="end"/>
      </w:r>
    </w:p>
    <w:p w14:paraId="52E0D82C" w14:textId="77777777" w:rsidR="00000000" w:rsidRDefault="0002750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rPr>
          <w:rtl/>
        </w:rPr>
        <w:t>:</w:t>
      </w:r>
      <w:r>
        <w:tab/>
      </w:r>
      <w:r>
        <w:fldChar w:fldCharType="begin"/>
      </w:r>
      <w:r>
        <w:instrText xml:space="preserve"> PAGEREF _Toc90037968 \h </w:instrText>
      </w:r>
      <w:r>
        <w:fldChar w:fldCharType="separate"/>
      </w:r>
      <w:r>
        <w:t>26</w:t>
      </w:r>
      <w:r>
        <w:fldChar w:fldCharType="end"/>
      </w:r>
    </w:p>
    <w:p w14:paraId="16D1F9F0" w14:textId="77777777" w:rsidR="00000000" w:rsidRDefault="00027501">
      <w:pPr>
        <w:pStyle w:val="TOC1"/>
        <w:tabs>
          <w:tab w:val="right" w:leader="dot" w:pos="8296"/>
        </w:tabs>
        <w:rPr>
          <w:rFonts w:ascii="Times New Roman" w:hAnsi="Times New Roman" w:cs="Times New Roman"/>
          <w:sz w:val="24"/>
          <w:szCs w:val="24"/>
        </w:rPr>
      </w:pPr>
      <w:r>
        <w:t xml:space="preserve">114. </w:t>
      </w:r>
      <w:r>
        <w:rPr>
          <w:rtl/>
        </w:rPr>
        <w:t>הפסקת השידורים בערבית בערוץ הראשון</w:t>
      </w:r>
      <w:r>
        <w:tab/>
      </w:r>
      <w:r>
        <w:fldChar w:fldCharType="begin"/>
      </w:r>
      <w:r>
        <w:instrText xml:space="preserve"> PAGEREF _Toc90037969 \h </w:instrText>
      </w:r>
      <w:r>
        <w:fldChar w:fldCharType="separate"/>
      </w:r>
      <w:r>
        <w:t>26</w:t>
      </w:r>
      <w:r>
        <w:fldChar w:fldCharType="end"/>
      </w:r>
    </w:p>
    <w:p w14:paraId="106E1986"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_Toc90037970 \h </w:instrText>
      </w:r>
      <w:r>
        <w:fldChar w:fldCharType="separate"/>
      </w:r>
      <w:r>
        <w:t>27</w:t>
      </w:r>
      <w:r>
        <w:fldChar w:fldCharType="end"/>
      </w:r>
    </w:p>
    <w:p w14:paraId="6AD5D908" w14:textId="77777777" w:rsidR="00000000" w:rsidRDefault="0002750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_Toc90037971 \h </w:instrText>
      </w:r>
      <w:r>
        <w:fldChar w:fldCharType="separate"/>
      </w:r>
      <w:r>
        <w:t>28</w:t>
      </w:r>
      <w:r>
        <w:fldChar w:fldCharType="end"/>
      </w:r>
    </w:p>
    <w:p w14:paraId="28F40051" w14:textId="77777777" w:rsidR="00000000" w:rsidRDefault="0002750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_Toc900379</w:instrText>
      </w:r>
      <w:r>
        <w:instrText xml:space="preserve">72 \h </w:instrText>
      </w:r>
      <w:r>
        <w:fldChar w:fldCharType="separate"/>
      </w:r>
      <w:r>
        <w:t>29</w:t>
      </w:r>
      <w:r>
        <w:fldChar w:fldCharType="end"/>
      </w:r>
    </w:p>
    <w:p w14:paraId="33BCF95F" w14:textId="77777777" w:rsidR="00000000" w:rsidRDefault="0002750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_Toc90037973 \h </w:instrText>
      </w:r>
      <w:r>
        <w:fldChar w:fldCharType="separate"/>
      </w:r>
      <w:r>
        <w:t>29</w:t>
      </w:r>
      <w:r>
        <w:fldChar w:fldCharType="end"/>
      </w:r>
    </w:p>
    <w:p w14:paraId="73B77219" w14:textId="77777777" w:rsidR="00000000" w:rsidRDefault="0002750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_Toc90037974 \h </w:instrText>
      </w:r>
      <w:r>
        <w:fldChar w:fldCharType="separate"/>
      </w:r>
      <w:r>
        <w:t>30</w:t>
      </w:r>
      <w:r>
        <w:fldChar w:fldCharType="end"/>
      </w:r>
    </w:p>
    <w:p w14:paraId="5FA118F3"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_Toc90037975 \h </w:instrText>
      </w:r>
      <w:r>
        <w:fldChar w:fldCharType="separate"/>
      </w:r>
      <w:r>
        <w:t>31</w:t>
      </w:r>
      <w:r>
        <w:fldChar w:fldCharType="end"/>
      </w:r>
    </w:p>
    <w:p w14:paraId="42470376"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_Toc90037976 \h </w:instrText>
      </w:r>
      <w:r>
        <w:fldChar w:fldCharType="separate"/>
      </w:r>
      <w:r>
        <w:t>34</w:t>
      </w:r>
      <w:r>
        <w:fldChar w:fldCharType="end"/>
      </w:r>
    </w:p>
    <w:p w14:paraId="395C8FE6" w14:textId="77777777" w:rsidR="00000000" w:rsidRDefault="00027501">
      <w:pPr>
        <w:pStyle w:val="TOC1"/>
        <w:tabs>
          <w:tab w:val="right" w:leader="dot" w:pos="8296"/>
        </w:tabs>
        <w:rPr>
          <w:rFonts w:ascii="Times New Roman" w:hAnsi="Times New Roman" w:cs="Times New Roman"/>
          <w:sz w:val="24"/>
          <w:szCs w:val="24"/>
        </w:rPr>
      </w:pPr>
      <w:r>
        <w:t xml:space="preserve">115. </w:t>
      </w:r>
      <w:r>
        <w:rPr>
          <w:rtl/>
        </w:rPr>
        <w:t>ייקור תעריפי הביטו</w:t>
      </w:r>
      <w:r>
        <w:rPr>
          <w:rtl/>
        </w:rPr>
        <w:t>ח עבור מכוניות ישנות ואופנועים</w:t>
      </w:r>
      <w:r>
        <w:tab/>
      </w:r>
      <w:r>
        <w:fldChar w:fldCharType="begin"/>
      </w:r>
      <w:r>
        <w:instrText xml:space="preserve"> PAGEREF _Toc90037977 \h </w:instrText>
      </w:r>
      <w:r>
        <w:fldChar w:fldCharType="separate"/>
      </w:r>
      <w:r>
        <w:t>35</w:t>
      </w:r>
      <w:r>
        <w:fldChar w:fldCharType="end"/>
      </w:r>
    </w:p>
    <w:p w14:paraId="2F092FB7" w14:textId="77777777" w:rsidR="00000000" w:rsidRDefault="00027501">
      <w:pPr>
        <w:pStyle w:val="TOC2"/>
        <w:tabs>
          <w:tab w:val="right" w:leader="dot" w:pos="8296"/>
        </w:tabs>
        <w:ind w:right="0"/>
        <w:rPr>
          <w:rFonts w:ascii="Times New Roman" w:hAnsi="Times New Roman" w:cs="Times New Roman"/>
          <w:sz w:val="24"/>
          <w:szCs w:val="24"/>
        </w:rPr>
      </w:pPr>
      <w:r>
        <w:rPr>
          <w:rtl/>
        </w:rPr>
        <w:lastRenderedPageBreak/>
        <w:t>אילן</w:t>
      </w:r>
      <w:r>
        <w:t xml:space="preserve"> </w:t>
      </w:r>
      <w:r>
        <w:rPr>
          <w:rtl/>
        </w:rPr>
        <w:t>ליבוביץ (שינוי):</w:t>
      </w:r>
      <w:r>
        <w:tab/>
      </w:r>
      <w:r>
        <w:fldChar w:fldCharType="begin"/>
      </w:r>
      <w:r>
        <w:instrText xml:space="preserve"> PAGEREF _Toc90037978 \h </w:instrText>
      </w:r>
      <w:r>
        <w:fldChar w:fldCharType="separate"/>
      </w:r>
      <w:r>
        <w:t>35</w:t>
      </w:r>
      <w:r>
        <w:fldChar w:fldCharType="end"/>
      </w:r>
    </w:p>
    <w:p w14:paraId="0E784C0F"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_Toc90037979 \h </w:instrText>
      </w:r>
      <w:r>
        <w:fldChar w:fldCharType="separate"/>
      </w:r>
      <w:r>
        <w:t>36</w:t>
      </w:r>
      <w:r>
        <w:fldChar w:fldCharType="end"/>
      </w:r>
    </w:p>
    <w:p w14:paraId="380AA75A" w14:textId="77777777" w:rsidR="00000000" w:rsidRDefault="0002750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_Toc90037980 \h </w:instrText>
      </w:r>
      <w:r>
        <w:fldChar w:fldCharType="separate"/>
      </w:r>
      <w:r>
        <w:t>36</w:t>
      </w:r>
      <w:r>
        <w:fldChar w:fldCharType="end"/>
      </w:r>
    </w:p>
    <w:p w14:paraId="0BC3019D" w14:textId="77777777" w:rsidR="00000000" w:rsidRDefault="0002750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_Toc9003</w:instrText>
      </w:r>
      <w:r>
        <w:instrText xml:space="preserve">7981 \h </w:instrText>
      </w:r>
      <w:r>
        <w:fldChar w:fldCharType="separate"/>
      </w:r>
      <w:r>
        <w:t>37</w:t>
      </w:r>
      <w:r>
        <w:fldChar w:fldCharType="end"/>
      </w:r>
    </w:p>
    <w:p w14:paraId="53219650" w14:textId="77777777" w:rsidR="00000000" w:rsidRDefault="0002750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_Toc90037982 \h </w:instrText>
      </w:r>
      <w:r>
        <w:fldChar w:fldCharType="separate"/>
      </w:r>
      <w:r>
        <w:t>37</w:t>
      </w:r>
      <w:r>
        <w:fldChar w:fldCharType="end"/>
      </w:r>
    </w:p>
    <w:p w14:paraId="4A905055"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_Toc90037983 \h </w:instrText>
      </w:r>
      <w:r>
        <w:fldChar w:fldCharType="separate"/>
      </w:r>
      <w:r>
        <w:t>38</w:t>
      </w:r>
      <w:r>
        <w:fldChar w:fldCharType="end"/>
      </w:r>
    </w:p>
    <w:p w14:paraId="1D669B7B" w14:textId="77777777" w:rsidR="00000000" w:rsidRDefault="00027501">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_Toc90037984 \h </w:instrText>
      </w:r>
      <w:r>
        <w:fldChar w:fldCharType="separate"/>
      </w:r>
      <w:r>
        <w:t>41</w:t>
      </w:r>
      <w:r>
        <w:fldChar w:fldCharType="end"/>
      </w:r>
    </w:p>
    <w:p w14:paraId="046785EB" w14:textId="77777777" w:rsidR="00000000" w:rsidRDefault="0002750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_Toc90037985 \h </w:instrText>
      </w:r>
      <w:r>
        <w:fldChar w:fldCharType="separate"/>
      </w:r>
      <w:r>
        <w:t>42</w:t>
      </w:r>
      <w:r>
        <w:fldChar w:fldCharType="end"/>
      </w:r>
    </w:p>
    <w:p w14:paraId="12893FBF"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גדר הביטחון, התשס"ד</w:t>
      </w:r>
      <w:r>
        <w:t>-2003</w:t>
      </w:r>
      <w:r>
        <w:tab/>
      </w:r>
      <w:r>
        <w:fldChar w:fldCharType="begin"/>
      </w:r>
      <w:r>
        <w:instrText xml:space="preserve"> PAGEREF</w:instrText>
      </w:r>
      <w:r>
        <w:instrText xml:space="preserve"> _Toc90037986 \h </w:instrText>
      </w:r>
      <w:r>
        <w:fldChar w:fldCharType="separate"/>
      </w:r>
      <w:r>
        <w:t>43</w:t>
      </w:r>
      <w:r>
        <w:fldChar w:fldCharType="end"/>
      </w:r>
    </w:p>
    <w:p w14:paraId="365F3EC8" w14:textId="77777777" w:rsidR="00000000" w:rsidRDefault="00027501">
      <w:pPr>
        <w:pStyle w:val="TOC1"/>
        <w:tabs>
          <w:tab w:val="right" w:leader="dot" w:pos="8296"/>
        </w:tabs>
        <w:rPr>
          <w:rFonts w:ascii="Times New Roman" w:hAnsi="Times New Roman" w:cs="Times New Roman"/>
          <w:sz w:val="24"/>
          <w:szCs w:val="24"/>
        </w:rPr>
      </w:pPr>
      <w:r>
        <w:rPr>
          <w:rtl/>
        </w:rPr>
        <w:t>הצעת חוק גדר הביטחון, התשס"ד-2003</w:t>
      </w:r>
      <w:r>
        <w:tab/>
      </w:r>
      <w:r>
        <w:fldChar w:fldCharType="begin"/>
      </w:r>
      <w:r>
        <w:instrText xml:space="preserve"> PAGEREF _Toc90037987 \h </w:instrText>
      </w:r>
      <w:r>
        <w:fldChar w:fldCharType="separate"/>
      </w:r>
      <w:r>
        <w:t>48</w:t>
      </w:r>
      <w:r>
        <w:fldChar w:fldCharType="end"/>
      </w:r>
    </w:p>
    <w:p w14:paraId="7EF84190" w14:textId="77777777" w:rsidR="00000000" w:rsidRDefault="00027501">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_Toc90037988 \h </w:instrText>
      </w:r>
      <w:r>
        <w:fldChar w:fldCharType="separate"/>
      </w:r>
      <w:r>
        <w:t>49</w:t>
      </w:r>
      <w:r>
        <w:fldChar w:fldCharType="end"/>
      </w:r>
    </w:p>
    <w:p w14:paraId="14F83963" w14:textId="77777777" w:rsidR="00000000" w:rsidRDefault="00027501">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_Toc90037989 \h </w:instrText>
      </w:r>
      <w:r>
        <w:fldChar w:fldCharType="separate"/>
      </w:r>
      <w:r>
        <w:t>49</w:t>
      </w:r>
      <w:r>
        <w:fldChar w:fldCharType="end"/>
      </w:r>
    </w:p>
    <w:p w14:paraId="11BE390D" w14:textId="77777777" w:rsidR="00000000" w:rsidRDefault="00027501">
      <w:pPr>
        <w:pStyle w:val="TOC1"/>
        <w:tabs>
          <w:tab w:val="right" w:leader="dot" w:pos="8296"/>
        </w:tabs>
        <w:rPr>
          <w:rFonts w:ascii="Times New Roman" w:hAnsi="Times New Roman" w:cs="Times New Roman"/>
          <w:sz w:val="24"/>
          <w:szCs w:val="24"/>
        </w:rPr>
      </w:pPr>
      <w:r>
        <w:rPr>
          <w:rtl/>
        </w:rPr>
        <w:t>הצעת חוק גדר הביטחון, התשס"ד-2003</w:t>
      </w:r>
      <w:r>
        <w:tab/>
      </w:r>
      <w:r>
        <w:fldChar w:fldCharType="begin"/>
      </w:r>
      <w:r>
        <w:instrText xml:space="preserve"> PAGEREF _Toc9003799</w:instrText>
      </w:r>
      <w:r>
        <w:instrText xml:space="preserve">0 \h </w:instrText>
      </w:r>
      <w:r>
        <w:fldChar w:fldCharType="separate"/>
      </w:r>
      <w:r>
        <w:t>52</w:t>
      </w:r>
      <w:r>
        <w:fldChar w:fldCharType="end"/>
      </w:r>
    </w:p>
    <w:p w14:paraId="499F5009" w14:textId="77777777" w:rsidR="00000000" w:rsidRDefault="0002750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_Toc90037991 \h </w:instrText>
      </w:r>
      <w:r>
        <w:fldChar w:fldCharType="separate"/>
      </w:r>
      <w:r>
        <w:t>53</w:t>
      </w:r>
      <w:r>
        <w:fldChar w:fldCharType="end"/>
      </w:r>
    </w:p>
    <w:p w14:paraId="7FCE3877" w14:textId="77777777" w:rsidR="00000000" w:rsidRDefault="00027501">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_Toc90037992 \h </w:instrText>
      </w:r>
      <w:r>
        <w:fldChar w:fldCharType="separate"/>
      </w:r>
      <w:r>
        <w:t>57</w:t>
      </w:r>
      <w:r>
        <w:fldChar w:fldCharType="end"/>
      </w:r>
    </w:p>
    <w:p w14:paraId="25592D36" w14:textId="77777777" w:rsidR="00000000" w:rsidRDefault="00027501">
      <w:pPr>
        <w:pStyle w:val="TOC2"/>
        <w:tabs>
          <w:tab w:val="right" w:leader="dot" w:pos="8296"/>
        </w:tabs>
        <w:ind w:right="0"/>
        <w:rPr>
          <w:rFonts w:ascii="Times New Roman" w:hAnsi="Times New Roman" w:cs="Times New Roman"/>
          <w:sz w:val="24"/>
          <w:szCs w:val="24"/>
        </w:rPr>
      </w:pPr>
      <w:r>
        <w:rPr>
          <w:rtl/>
        </w:rPr>
        <w:t>מתן וילנאי (העבודה-מימד):</w:t>
      </w:r>
      <w:r>
        <w:tab/>
      </w:r>
      <w:r>
        <w:fldChar w:fldCharType="begin"/>
      </w:r>
      <w:r>
        <w:instrText xml:space="preserve"> PAGEREF _Toc90037993 \h </w:instrText>
      </w:r>
      <w:r>
        <w:fldChar w:fldCharType="separate"/>
      </w:r>
      <w:r>
        <w:t>61</w:t>
      </w:r>
      <w:r>
        <w:fldChar w:fldCharType="end"/>
      </w:r>
    </w:p>
    <w:p w14:paraId="69282D62" w14:textId="77777777" w:rsidR="00000000" w:rsidRDefault="00027501">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_Toc90037994 \h </w:instrText>
      </w:r>
      <w:r>
        <w:fldChar w:fldCharType="separate"/>
      </w:r>
      <w:r>
        <w:t>62</w:t>
      </w:r>
      <w:r>
        <w:fldChar w:fldCharType="end"/>
      </w:r>
    </w:p>
    <w:p w14:paraId="4561EE5B" w14:textId="77777777" w:rsidR="00000000" w:rsidRDefault="0002750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_Toc90037995</w:instrText>
      </w:r>
      <w:r>
        <w:instrText xml:space="preserve"> \h </w:instrText>
      </w:r>
      <w:r>
        <w:fldChar w:fldCharType="separate"/>
      </w:r>
      <w:r>
        <w:t>65</w:t>
      </w:r>
      <w:r>
        <w:fldChar w:fldCharType="end"/>
      </w:r>
    </w:p>
    <w:p w14:paraId="5901E629" w14:textId="77777777" w:rsidR="00000000" w:rsidRDefault="00027501">
      <w:pPr>
        <w:pStyle w:val="TOC1"/>
        <w:tabs>
          <w:tab w:val="right" w:leader="dot" w:pos="8296"/>
        </w:tabs>
        <w:rPr>
          <w:rFonts w:ascii="Times New Roman" w:hAnsi="Times New Roman" w:cs="Times New Roman"/>
          <w:sz w:val="24"/>
          <w:szCs w:val="24"/>
        </w:rPr>
      </w:pPr>
      <w:r>
        <w:rPr>
          <w:rtl/>
        </w:rPr>
        <w:t>הצעת חוק הסדרת הבטיחות בשימוש בגז הבישול הביתי, התשס"ג-2003</w:t>
      </w:r>
      <w:r>
        <w:tab/>
      </w:r>
      <w:r>
        <w:fldChar w:fldCharType="begin"/>
      </w:r>
      <w:r>
        <w:instrText xml:space="preserve"> PAGEREF _Toc90037996 \h </w:instrText>
      </w:r>
      <w:r>
        <w:fldChar w:fldCharType="separate"/>
      </w:r>
      <w:r>
        <w:t>70</w:t>
      </w:r>
      <w:r>
        <w:fldChar w:fldCharType="end"/>
      </w:r>
    </w:p>
    <w:p w14:paraId="38E78936"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_Toc90037997 \h </w:instrText>
      </w:r>
      <w:r>
        <w:fldChar w:fldCharType="separate"/>
      </w:r>
      <w:r>
        <w:t>70</w:t>
      </w:r>
      <w:r>
        <w:fldChar w:fldCharType="end"/>
      </w:r>
    </w:p>
    <w:p w14:paraId="2587C00D" w14:textId="77777777" w:rsidR="00000000" w:rsidRDefault="00027501">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_Toc90037998 \h </w:instrText>
      </w:r>
      <w:r>
        <w:fldChar w:fldCharType="separate"/>
      </w:r>
      <w:r>
        <w:t>71</w:t>
      </w:r>
      <w:r>
        <w:fldChar w:fldCharType="end"/>
      </w:r>
    </w:p>
    <w:p w14:paraId="63DF679F" w14:textId="77777777" w:rsidR="00000000" w:rsidRDefault="00027501">
      <w:pPr>
        <w:pStyle w:val="TOC1"/>
        <w:tabs>
          <w:tab w:val="right" w:leader="dot" w:pos="8296"/>
        </w:tabs>
        <w:rPr>
          <w:rFonts w:ascii="Times New Roman" w:hAnsi="Times New Roman" w:cs="Times New Roman"/>
          <w:sz w:val="24"/>
          <w:szCs w:val="24"/>
        </w:rPr>
      </w:pPr>
      <w:r>
        <w:rPr>
          <w:rtl/>
        </w:rPr>
        <w:t xml:space="preserve">הצעת חוק עידוד מעורבות סטודנטים </w:t>
      </w:r>
      <w:r>
        <w:t xml:space="preserve"> </w:t>
      </w:r>
      <w:r>
        <w:rPr>
          <w:rtl/>
        </w:rPr>
        <w:t xml:space="preserve">בפעילות חברתית </w:t>
      </w:r>
      <w:r>
        <w:rPr>
          <w:rtl/>
        </w:rPr>
        <w:t>וקהילתית, התשס"ד-2003</w:t>
      </w:r>
      <w:r>
        <w:tab/>
      </w:r>
      <w:r>
        <w:fldChar w:fldCharType="begin"/>
      </w:r>
      <w:r>
        <w:instrText xml:space="preserve"> PAGEREF _Toc90037999 \h </w:instrText>
      </w:r>
      <w:r>
        <w:fldChar w:fldCharType="separate"/>
      </w:r>
      <w:r>
        <w:t>73</w:t>
      </w:r>
      <w:r>
        <w:fldChar w:fldCharType="end"/>
      </w:r>
    </w:p>
    <w:p w14:paraId="0C9721BF" w14:textId="77777777" w:rsidR="00000000" w:rsidRDefault="00027501">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_Toc90038000 \h </w:instrText>
      </w:r>
      <w:r>
        <w:fldChar w:fldCharType="separate"/>
      </w:r>
      <w:r>
        <w:t>74</w:t>
      </w:r>
      <w:r>
        <w:fldChar w:fldCharType="end"/>
      </w:r>
    </w:p>
    <w:p w14:paraId="1CF64DD8" w14:textId="77777777" w:rsidR="00000000" w:rsidRDefault="00027501">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_Toc90038001 \h </w:instrText>
      </w:r>
      <w:r>
        <w:fldChar w:fldCharType="separate"/>
      </w:r>
      <w:r>
        <w:t>74</w:t>
      </w:r>
      <w:r>
        <w:fldChar w:fldCharType="end"/>
      </w:r>
    </w:p>
    <w:p w14:paraId="30150673" w14:textId="77777777" w:rsidR="00000000" w:rsidRDefault="00027501">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_Toc90038002 \h </w:instrText>
      </w:r>
      <w:r>
        <w:fldChar w:fldCharType="separate"/>
      </w:r>
      <w:r>
        <w:t>75</w:t>
      </w:r>
      <w:r>
        <w:fldChar w:fldCharType="end"/>
      </w:r>
    </w:p>
    <w:p w14:paraId="31A53F59"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הרשויו</w:t>
      </w:r>
      <w:r>
        <w:rPr>
          <w:rtl/>
        </w:rPr>
        <w:t>ת המקומיות (גמלאות לראש רשות וסגניו)</w:t>
      </w:r>
      <w:r>
        <w:t xml:space="preserve">  (</w:t>
      </w:r>
      <w:r>
        <w:rPr>
          <w:rtl/>
        </w:rPr>
        <w:t>תיקון - פנסיה צוברת), התשס"ג-2003</w:t>
      </w:r>
      <w:r>
        <w:tab/>
      </w:r>
      <w:r>
        <w:fldChar w:fldCharType="begin"/>
      </w:r>
      <w:r>
        <w:instrText xml:space="preserve"> PAGEREF _Toc90038003 \h </w:instrText>
      </w:r>
      <w:r>
        <w:fldChar w:fldCharType="separate"/>
      </w:r>
      <w:r>
        <w:t>76</w:t>
      </w:r>
      <w:r>
        <w:fldChar w:fldCharType="end"/>
      </w:r>
    </w:p>
    <w:p w14:paraId="2B7BFD72" w14:textId="77777777" w:rsidR="00000000" w:rsidRDefault="0002750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_Toc90038004 \h </w:instrText>
      </w:r>
      <w:r>
        <w:fldChar w:fldCharType="separate"/>
      </w:r>
      <w:r>
        <w:t>76</w:t>
      </w:r>
      <w:r>
        <w:fldChar w:fldCharType="end"/>
      </w:r>
    </w:p>
    <w:p w14:paraId="4EB6B629"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_Toc90038005 \h </w:instrText>
      </w:r>
      <w:r>
        <w:fldChar w:fldCharType="separate"/>
      </w:r>
      <w:r>
        <w:t>77</w:t>
      </w:r>
      <w:r>
        <w:fldChar w:fldCharType="end"/>
      </w:r>
    </w:p>
    <w:p w14:paraId="52772221"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למניעת אלימות במשפחה (תיקון - לחצ</w:t>
      </w:r>
      <w:r>
        <w:rPr>
          <w:rtl/>
        </w:rPr>
        <w:t>ן מצוקה), התשס"ג-2003</w:t>
      </w:r>
      <w:r>
        <w:tab/>
      </w:r>
      <w:r>
        <w:fldChar w:fldCharType="begin"/>
      </w:r>
      <w:r>
        <w:instrText xml:space="preserve"> PAGEREF _Toc90038006 \h </w:instrText>
      </w:r>
      <w:r>
        <w:fldChar w:fldCharType="separate"/>
      </w:r>
      <w:r>
        <w:t>79</w:t>
      </w:r>
      <w:r>
        <w:fldChar w:fldCharType="end"/>
      </w:r>
    </w:p>
    <w:p w14:paraId="3F6520A8" w14:textId="77777777" w:rsidR="00000000" w:rsidRDefault="0002750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_Toc90038007 \h </w:instrText>
      </w:r>
      <w:r>
        <w:fldChar w:fldCharType="separate"/>
      </w:r>
      <w:r>
        <w:t>79</w:t>
      </w:r>
      <w:r>
        <w:fldChar w:fldCharType="end"/>
      </w:r>
    </w:p>
    <w:p w14:paraId="25A2B09D" w14:textId="77777777" w:rsidR="00000000" w:rsidRDefault="00027501">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_Toc90038008 \h </w:instrText>
      </w:r>
      <w:r>
        <w:fldChar w:fldCharType="separate"/>
      </w:r>
      <w:r>
        <w:t>80</w:t>
      </w:r>
      <w:r>
        <w:fldChar w:fldCharType="end"/>
      </w:r>
    </w:p>
    <w:p w14:paraId="6D5E39DE"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יסודות התקציב (תיקון</w:t>
      </w:r>
      <w:r>
        <w:t xml:space="preserve"> - </w:t>
      </w:r>
      <w:r>
        <w:rPr>
          <w:rtl/>
        </w:rPr>
        <w:t>תקציב משרד החינוך)</w:t>
      </w:r>
      <w:r>
        <w:t xml:space="preserve">  (</w:t>
      </w:r>
      <w:r>
        <w:rPr>
          <w:rtl/>
        </w:rPr>
        <w:t>הוראת שעה), התשס"ג-2003</w:t>
      </w:r>
      <w:r>
        <w:tab/>
      </w:r>
      <w:r>
        <w:fldChar w:fldCharType="begin"/>
      </w:r>
      <w:r>
        <w:instrText xml:space="preserve"> PAGEREF _</w:instrText>
      </w:r>
      <w:r>
        <w:instrText xml:space="preserve">Toc90038009 \h </w:instrText>
      </w:r>
      <w:r>
        <w:fldChar w:fldCharType="separate"/>
      </w:r>
      <w:r>
        <w:t>81</w:t>
      </w:r>
      <w:r>
        <w:fldChar w:fldCharType="end"/>
      </w:r>
    </w:p>
    <w:p w14:paraId="52DEFAC0" w14:textId="77777777" w:rsidR="00000000" w:rsidRDefault="00027501">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_Toc90038010 \h </w:instrText>
      </w:r>
      <w:r>
        <w:fldChar w:fldCharType="separate"/>
      </w:r>
      <w:r>
        <w:t>82</w:t>
      </w:r>
      <w:r>
        <w:fldChar w:fldCharType="end"/>
      </w:r>
    </w:p>
    <w:p w14:paraId="4F467064"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_Toc90038011 \h </w:instrText>
      </w:r>
      <w:r>
        <w:fldChar w:fldCharType="separate"/>
      </w:r>
      <w:r>
        <w:t>84</w:t>
      </w:r>
      <w:r>
        <w:fldChar w:fldCharType="end"/>
      </w:r>
    </w:p>
    <w:p w14:paraId="5C528198" w14:textId="77777777" w:rsidR="00000000" w:rsidRDefault="00027501">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_Toc90038012 \h </w:instrText>
      </w:r>
      <w:r>
        <w:fldChar w:fldCharType="separate"/>
      </w:r>
      <w:r>
        <w:t>86</w:t>
      </w:r>
      <w:r>
        <w:fldChar w:fldCharType="end"/>
      </w:r>
    </w:p>
    <w:p w14:paraId="6442992E"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יסודות התקציב (תיקון - פטור מדמי חכירה </w:t>
      </w:r>
      <w:r>
        <w:t xml:space="preserve"> </w:t>
      </w:r>
      <w:r>
        <w:rPr>
          <w:rtl/>
        </w:rPr>
        <w:t>לבתי</w:t>
      </w:r>
      <w:r>
        <w:t>-</w:t>
      </w:r>
      <w:r>
        <w:rPr>
          <w:rtl/>
        </w:rPr>
        <w:t>כנסת), התשס"ג-2003</w:t>
      </w:r>
      <w:r>
        <w:tab/>
      </w:r>
      <w:r>
        <w:fldChar w:fldCharType="begin"/>
      </w:r>
      <w:r>
        <w:instrText xml:space="preserve"> PAGEREF _Toc</w:instrText>
      </w:r>
      <w:r>
        <w:instrText xml:space="preserve">90038013 \h </w:instrText>
      </w:r>
      <w:r>
        <w:fldChar w:fldCharType="separate"/>
      </w:r>
      <w:r>
        <w:t>87</w:t>
      </w:r>
      <w:r>
        <w:fldChar w:fldCharType="end"/>
      </w:r>
    </w:p>
    <w:p w14:paraId="69FB684E" w14:textId="77777777" w:rsidR="00000000" w:rsidRDefault="00027501">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_Toc90038014 \h </w:instrText>
      </w:r>
      <w:r>
        <w:fldChar w:fldCharType="separate"/>
      </w:r>
      <w:r>
        <w:t>88</w:t>
      </w:r>
      <w:r>
        <w:fldChar w:fldCharType="end"/>
      </w:r>
    </w:p>
    <w:p w14:paraId="6CDD5612"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_Toc90038015 \h </w:instrText>
      </w:r>
      <w:r>
        <w:fldChar w:fldCharType="separate"/>
      </w:r>
      <w:r>
        <w:t>94</w:t>
      </w:r>
      <w:r>
        <w:fldChar w:fldCharType="end"/>
      </w:r>
    </w:p>
    <w:p w14:paraId="023BD34C" w14:textId="77777777" w:rsidR="00000000" w:rsidRDefault="00027501">
      <w:pPr>
        <w:pStyle w:val="TOC1"/>
        <w:tabs>
          <w:tab w:val="right" w:leader="dot" w:pos="8296"/>
        </w:tabs>
        <w:rPr>
          <w:rFonts w:ascii="Times New Roman" w:hAnsi="Times New Roman" w:cs="Times New Roman"/>
          <w:sz w:val="24"/>
          <w:szCs w:val="24"/>
        </w:rPr>
      </w:pPr>
      <w:r>
        <w:rPr>
          <w:rtl/>
        </w:rPr>
        <w:t>הצעת חוק מענק מיוחד לעידוד הנגב (תיקוני חקיקה), התשס"ג-2003</w:t>
      </w:r>
      <w:r>
        <w:tab/>
      </w:r>
      <w:r>
        <w:fldChar w:fldCharType="begin"/>
      </w:r>
      <w:r>
        <w:instrText xml:space="preserve"> PAGEREF _Toc90038016 \h </w:instrText>
      </w:r>
      <w:r>
        <w:fldChar w:fldCharType="separate"/>
      </w:r>
      <w:r>
        <w:t>96</w:t>
      </w:r>
      <w:r>
        <w:fldChar w:fldCharType="end"/>
      </w:r>
    </w:p>
    <w:p w14:paraId="4C25CDAB" w14:textId="77777777" w:rsidR="00000000" w:rsidRDefault="0002750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_Toc90038017 </w:instrText>
      </w:r>
      <w:r>
        <w:instrText xml:space="preserve">\h </w:instrText>
      </w:r>
      <w:r>
        <w:fldChar w:fldCharType="separate"/>
      </w:r>
      <w:r>
        <w:t>97</w:t>
      </w:r>
      <w:r>
        <w:fldChar w:fldCharType="end"/>
      </w:r>
    </w:p>
    <w:p w14:paraId="615008C4"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_Toc90038018 \h </w:instrText>
      </w:r>
      <w:r>
        <w:fldChar w:fldCharType="separate"/>
      </w:r>
      <w:r>
        <w:t>99</w:t>
      </w:r>
      <w:r>
        <w:fldChar w:fldCharType="end"/>
      </w:r>
    </w:p>
    <w:p w14:paraId="566D2A68" w14:textId="77777777" w:rsidR="00000000" w:rsidRDefault="0002750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_Toc90038019 \h </w:instrText>
      </w:r>
      <w:r>
        <w:fldChar w:fldCharType="separate"/>
      </w:r>
      <w:r>
        <w:t>101</w:t>
      </w:r>
      <w:r>
        <w:fldChar w:fldCharType="end"/>
      </w:r>
    </w:p>
    <w:p w14:paraId="3500C481"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הביטוח הלאומי (תיקון - דמי אבטלה לעצמאי), התשס"ג-2003</w:t>
      </w:r>
      <w:r>
        <w:tab/>
      </w:r>
      <w:r>
        <w:fldChar w:fldCharType="begin"/>
      </w:r>
      <w:r>
        <w:instrText xml:space="preserve"> PAGEREF _Toc90038020 \h </w:instrText>
      </w:r>
      <w:r>
        <w:fldChar w:fldCharType="separate"/>
      </w:r>
      <w:r>
        <w:t>102</w:t>
      </w:r>
      <w:r>
        <w:fldChar w:fldCharType="end"/>
      </w:r>
    </w:p>
    <w:p w14:paraId="797F51D7" w14:textId="77777777" w:rsidR="00000000" w:rsidRDefault="0002750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_Toc90038021 \h </w:instrText>
      </w:r>
      <w:r>
        <w:fldChar w:fldCharType="separate"/>
      </w:r>
      <w:r>
        <w:t>102</w:t>
      </w:r>
      <w:r>
        <w:fldChar w:fldCharType="end"/>
      </w:r>
    </w:p>
    <w:p w14:paraId="2473A22A"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_Toc90038022 \h </w:instrText>
      </w:r>
      <w:r>
        <w:fldChar w:fldCharType="separate"/>
      </w:r>
      <w:r>
        <w:t>103</w:t>
      </w:r>
      <w:r>
        <w:fldChar w:fldCharType="end"/>
      </w:r>
    </w:p>
    <w:p w14:paraId="0320DEE2" w14:textId="77777777" w:rsidR="00000000" w:rsidRDefault="0002750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_Toc90038023 \h </w:instrText>
      </w:r>
      <w:r>
        <w:fldChar w:fldCharType="separate"/>
      </w:r>
      <w:r>
        <w:t>107</w:t>
      </w:r>
      <w:r>
        <w:fldChar w:fldCharType="end"/>
      </w:r>
    </w:p>
    <w:p w14:paraId="1F132B5E" w14:textId="77777777" w:rsidR="00000000" w:rsidRDefault="00027501">
      <w:pPr>
        <w:pStyle w:val="TOC1"/>
        <w:tabs>
          <w:tab w:val="right" w:leader="dot" w:pos="8296"/>
        </w:tabs>
        <w:rPr>
          <w:rFonts w:ascii="Times New Roman" w:hAnsi="Times New Roman" w:cs="Times New Roman"/>
          <w:sz w:val="24"/>
          <w:szCs w:val="24"/>
        </w:rPr>
      </w:pPr>
      <w:r>
        <w:rPr>
          <w:rtl/>
        </w:rPr>
        <w:t>הצעת חוק-יסוד: צמצום זכות השתיקה לנבחרי ציבור (תיקוני חקיקה)</w:t>
      </w:r>
      <w:r>
        <w:tab/>
      </w:r>
      <w:r>
        <w:fldChar w:fldCharType="begin"/>
      </w:r>
      <w:r>
        <w:instrText xml:space="preserve"> PAGEREF _Toc90038024 \h </w:instrText>
      </w:r>
      <w:r>
        <w:fldChar w:fldCharType="separate"/>
      </w:r>
      <w:r>
        <w:t>108</w:t>
      </w:r>
      <w:r>
        <w:fldChar w:fldCharType="end"/>
      </w:r>
    </w:p>
    <w:p w14:paraId="3D736F85" w14:textId="77777777" w:rsidR="00000000" w:rsidRDefault="00027501">
      <w:pPr>
        <w:pStyle w:val="TOC1"/>
        <w:tabs>
          <w:tab w:val="right" w:leader="dot" w:pos="8296"/>
        </w:tabs>
        <w:rPr>
          <w:rFonts w:ascii="Times New Roman" w:hAnsi="Times New Roman" w:cs="Times New Roman"/>
          <w:sz w:val="24"/>
          <w:szCs w:val="24"/>
        </w:rPr>
      </w:pPr>
      <w:r>
        <w:t>[</w:t>
      </w:r>
      <w:r>
        <w:rPr>
          <w:rtl/>
        </w:rPr>
        <w:t>נספחות.]</w:t>
      </w:r>
      <w:r>
        <w:tab/>
      </w:r>
      <w:r>
        <w:fldChar w:fldCharType="begin"/>
      </w:r>
      <w:r>
        <w:instrText xml:space="preserve"> PAGEREF _Toc90038025 \h </w:instrText>
      </w:r>
      <w:r>
        <w:fldChar w:fldCharType="separate"/>
      </w:r>
      <w:r>
        <w:t>108</w:t>
      </w:r>
      <w:r>
        <w:fldChar w:fldCharType="end"/>
      </w:r>
    </w:p>
    <w:p w14:paraId="108A1EE8" w14:textId="77777777" w:rsidR="00000000" w:rsidRDefault="00027501">
      <w:pPr>
        <w:pStyle w:val="TOC2"/>
        <w:tabs>
          <w:tab w:val="right" w:leader="dot" w:pos="8296"/>
        </w:tabs>
        <w:ind w:right="0"/>
        <w:rPr>
          <w:rFonts w:ascii="Times New Roman" w:hAnsi="Times New Roman" w:cs="Times New Roman"/>
          <w:sz w:val="24"/>
          <w:szCs w:val="24"/>
        </w:rPr>
      </w:pPr>
      <w:r>
        <w:rPr>
          <w:rtl/>
        </w:rPr>
        <w:t>אופיר פינס-פז (</w:t>
      </w:r>
      <w:r>
        <w:rPr>
          <w:rtl/>
        </w:rPr>
        <w:t>העבודה-מימד):</w:t>
      </w:r>
      <w:r>
        <w:tab/>
      </w:r>
      <w:r>
        <w:fldChar w:fldCharType="begin"/>
      </w:r>
      <w:r>
        <w:instrText xml:space="preserve"> PAGEREF _Toc90038026 \h </w:instrText>
      </w:r>
      <w:r>
        <w:fldChar w:fldCharType="separate"/>
      </w:r>
      <w:r>
        <w:t>109</w:t>
      </w:r>
      <w:r>
        <w:fldChar w:fldCharType="end"/>
      </w:r>
    </w:p>
    <w:p w14:paraId="1DD058BD" w14:textId="77777777" w:rsidR="00000000" w:rsidRDefault="00027501">
      <w:pPr>
        <w:pStyle w:val="TOC1"/>
        <w:tabs>
          <w:tab w:val="right" w:leader="dot" w:pos="8296"/>
        </w:tabs>
        <w:rPr>
          <w:rFonts w:ascii="Times New Roman" w:hAnsi="Times New Roman" w:cs="Times New Roman"/>
          <w:sz w:val="24"/>
          <w:szCs w:val="24"/>
        </w:rPr>
      </w:pPr>
      <w:r>
        <w:rPr>
          <w:rtl/>
        </w:rPr>
        <w:t>הצעת חוק-יסוד: הגבלת זכות השתיקה לנבחרי ציבור</w:t>
      </w:r>
      <w:r>
        <w:tab/>
      </w:r>
      <w:r>
        <w:fldChar w:fldCharType="begin"/>
      </w:r>
      <w:r>
        <w:instrText xml:space="preserve"> PAGEREF _Toc90038027 \h </w:instrText>
      </w:r>
      <w:r>
        <w:fldChar w:fldCharType="separate"/>
      </w:r>
      <w:r>
        <w:t>113</w:t>
      </w:r>
      <w:r>
        <w:fldChar w:fldCharType="end"/>
      </w:r>
    </w:p>
    <w:p w14:paraId="5CE915D0" w14:textId="77777777" w:rsidR="00000000" w:rsidRDefault="0002750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_Toc90038028 \h </w:instrText>
      </w:r>
      <w:r>
        <w:fldChar w:fldCharType="separate"/>
      </w:r>
      <w:r>
        <w:t>114</w:t>
      </w:r>
      <w:r>
        <w:fldChar w:fldCharType="end"/>
      </w:r>
    </w:p>
    <w:p w14:paraId="74F6AD84"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w:t>
      </w:r>
      <w:r>
        <w:t xml:space="preserve"> </w:t>
      </w:r>
      <w:r>
        <w:rPr>
          <w:rtl/>
        </w:rPr>
        <w:t>לפיד:</w:t>
      </w:r>
      <w:r>
        <w:tab/>
      </w:r>
      <w:r>
        <w:fldChar w:fldCharType="begin"/>
      </w:r>
      <w:r>
        <w:instrText xml:space="preserve"> PAGEREF _Toc90038029 \h </w:instrText>
      </w:r>
      <w:r>
        <w:fldChar w:fldCharType="separate"/>
      </w:r>
      <w:r>
        <w:t>115</w:t>
      </w:r>
      <w:r>
        <w:fldChar w:fldCharType="end"/>
      </w:r>
    </w:p>
    <w:p w14:paraId="366BA2CE" w14:textId="77777777" w:rsidR="00000000" w:rsidRDefault="00027501">
      <w:pPr>
        <w:pStyle w:val="TOC1"/>
        <w:tabs>
          <w:tab w:val="right" w:leader="dot" w:pos="8296"/>
        </w:tabs>
        <w:rPr>
          <w:rFonts w:ascii="Times New Roman" w:hAnsi="Times New Roman" w:cs="Times New Roman"/>
          <w:sz w:val="24"/>
          <w:szCs w:val="24"/>
        </w:rPr>
      </w:pPr>
      <w:r>
        <w:rPr>
          <w:rtl/>
        </w:rPr>
        <w:t>הצעת חוק-יסוד: כבוד האדם</w:t>
      </w:r>
      <w:r>
        <w:rPr>
          <w:rtl/>
        </w:rPr>
        <w:t xml:space="preserve"> וחירותו (תיקון - שוויון)</w:t>
      </w:r>
      <w:r>
        <w:tab/>
      </w:r>
      <w:r>
        <w:fldChar w:fldCharType="begin"/>
      </w:r>
      <w:r>
        <w:instrText xml:space="preserve"> PAGEREF _Toc90038030 \h </w:instrText>
      </w:r>
      <w:r>
        <w:fldChar w:fldCharType="separate"/>
      </w:r>
      <w:r>
        <w:t>121</w:t>
      </w:r>
      <w:r>
        <w:fldChar w:fldCharType="end"/>
      </w:r>
    </w:p>
    <w:p w14:paraId="5A518A6E" w14:textId="77777777" w:rsidR="00000000" w:rsidRDefault="0002750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_Toc90038031 \h </w:instrText>
      </w:r>
      <w:r>
        <w:fldChar w:fldCharType="separate"/>
      </w:r>
      <w:r>
        <w:t>121</w:t>
      </w:r>
      <w:r>
        <w:fldChar w:fldCharType="end"/>
      </w:r>
    </w:p>
    <w:p w14:paraId="053896C0"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_Toc90038032 \h </w:instrText>
      </w:r>
      <w:r>
        <w:fldChar w:fldCharType="separate"/>
      </w:r>
      <w:r>
        <w:t>124</w:t>
      </w:r>
      <w:r>
        <w:fldChar w:fldCharType="end"/>
      </w:r>
    </w:p>
    <w:p w14:paraId="66FBEFBB"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העונשין (תיקון - סגירת מקומות בעבירות סרסרות וסחר </w:t>
      </w:r>
      <w:r>
        <w:t xml:space="preserve"> </w:t>
      </w:r>
      <w:r>
        <w:rPr>
          <w:rtl/>
        </w:rPr>
        <w:t>בבני</w:t>
      </w:r>
      <w:r>
        <w:t>-</w:t>
      </w:r>
      <w:r>
        <w:rPr>
          <w:rtl/>
        </w:rPr>
        <w:t>אדם), התשס"ג</w:t>
      </w:r>
      <w:r>
        <w:t>-2003</w:t>
      </w:r>
      <w:r>
        <w:tab/>
      </w:r>
      <w:r>
        <w:fldChar w:fldCharType="begin"/>
      </w:r>
      <w:r>
        <w:instrText xml:space="preserve"> PAGER</w:instrText>
      </w:r>
      <w:r>
        <w:instrText xml:space="preserve">EF _Toc90038033 \h </w:instrText>
      </w:r>
      <w:r>
        <w:fldChar w:fldCharType="separate"/>
      </w:r>
      <w:r>
        <w:t>128</w:t>
      </w:r>
      <w:r>
        <w:fldChar w:fldCharType="end"/>
      </w:r>
    </w:p>
    <w:p w14:paraId="6A28CAAC" w14:textId="77777777" w:rsidR="00000000" w:rsidRDefault="0002750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_Toc90038034 \h </w:instrText>
      </w:r>
      <w:r>
        <w:fldChar w:fldCharType="separate"/>
      </w:r>
      <w:r>
        <w:t>128</w:t>
      </w:r>
      <w:r>
        <w:fldChar w:fldCharType="end"/>
      </w:r>
    </w:p>
    <w:p w14:paraId="39F41E59"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_Toc90038035 \h </w:instrText>
      </w:r>
      <w:r>
        <w:fldChar w:fldCharType="separate"/>
      </w:r>
      <w:r>
        <w:t>129</w:t>
      </w:r>
      <w:r>
        <w:fldChar w:fldCharType="end"/>
      </w:r>
    </w:p>
    <w:p w14:paraId="653D0B74" w14:textId="77777777" w:rsidR="00000000" w:rsidRDefault="0002750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_Toc90038036 \h </w:instrText>
      </w:r>
      <w:r>
        <w:fldChar w:fldCharType="separate"/>
      </w:r>
      <w:r>
        <w:t>131</w:t>
      </w:r>
      <w:r>
        <w:fldChar w:fldCharType="end"/>
      </w:r>
    </w:p>
    <w:p w14:paraId="71ED5A26" w14:textId="77777777" w:rsidR="00000000" w:rsidRDefault="00027501">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_Toc90038037 \h </w:instrText>
      </w:r>
      <w:r>
        <w:fldChar w:fldCharType="separate"/>
      </w:r>
      <w:r>
        <w:t>131</w:t>
      </w:r>
      <w:r>
        <w:fldChar w:fldCharType="end"/>
      </w:r>
    </w:p>
    <w:p w14:paraId="39A84B0E" w14:textId="77777777" w:rsidR="00000000" w:rsidRDefault="00027501">
      <w:pPr>
        <w:pStyle w:val="TOC1"/>
        <w:tabs>
          <w:tab w:val="right" w:leader="dot" w:pos="8296"/>
        </w:tabs>
        <w:rPr>
          <w:rFonts w:ascii="Times New Roman" w:hAnsi="Times New Roman" w:cs="Times New Roman"/>
          <w:sz w:val="24"/>
          <w:szCs w:val="24"/>
        </w:rPr>
      </w:pPr>
      <w:r>
        <w:rPr>
          <w:rtl/>
        </w:rPr>
        <w:t xml:space="preserve">הצעת </w:t>
      </w:r>
      <w:r>
        <w:rPr>
          <w:rtl/>
        </w:rPr>
        <w:t>חוק</w:t>
      </w:r>
      <w:r>
        <w:t xml:space="preserve"> </w:t>
      </w:r>
      <w:r>
        <w:rPr>
          <w:rtl/>
        </w:rPr>
        <w:t xml:space="preserve">העונשין (תיקון - סגירת מקומות בעבירות סרסרות וסחר </w:t>
      </w:r>
      <w:r>
        <w:t xml:space="preserve"> </w:t>
      </w:r>
      <w:r>
        <w:rPr>
          <w:rtl/>
        </w:rPr>
        <w:t>בבני</w:t>
      </w:r>
      <w:r>
        <w:t>-</w:t>
      </w:r>
      <w:r>
        <w:rPr>
          <w:rtl/>
        </w:rPr>
        <w:t>אדם), התשס"ג</w:t>
      </w:r>
      <w:r>
        <w:t>-2003</w:t>
      </w:r>
      <w:r>
        <w:tab/>
      </w:r>
      <w:r>
        <w:fldChar w:fldCharType="begin"/>
      </w:r>
      <w:r>
        <w:instrText xml:space="preserve"> PAGEREF _Toc90038038 \h </w:instrText>
      </w:r>
      <w:r>
        <w:fldChar w:fldCharType="separate"/>
      </w:r>
      <w:r>
        <w:t>131</w:t>
      </w:r>
      <w:r>
        <w:fldChar w:fldCharType="end"/>
      </w:r>
    </w:p>
    <w:p w14:paraId="08543D9E" w14:textId="77777777" w:rsidR="00000000" w:rsidRDefault="00027501">
      <w:pPr>
        <w:pStyle w:val="TOC1"/>
        <w:tabs>
          <w:tab w:val="right" w:leader="dot" w:pos="8296"/>
        </w:tabs>
        <w:rPr>
          <w:rFonts w:ascii="Times New Roman" w:hAnsi="Times New Roman" w:cs="Times New Roman"/>
          <w:sz w:val="24"/>
          <w:szCs w:val="24"/>
        </w:rPr>
      </w:pPr>
      <w:r>
        <w:t>(</w:t>
      </w:r>
      <w:r>
        <w:rPr>
          <w:rtl/>
        </w:rPr>
        <w:t>הצעת חברת הכנסת זהבה</w:t>
      </w:r>
      <w:r>
        <w:t xml:space="preserve"> </w:t>
      </w:r>
      <w:r>
        <w:rPr>
          <w:rtl/>
        </w:rPr>
        <w:t>גלאון)</w:t>
      </w:r>
      <w:r>
        <w:tab/>
      </w:r>
      <w:r>
        <w:fldChar w:fldCharType="begin"/>
      </w:r>
      <w:r>
        <w:instrText xml:space="preserve"> PAGEREF _Toc90038039 \h </w:instrText>
      </w:r>
      <w:r>
        <w:fldChar w:fldCharType="separate"/>
      </w:r>
      <w:r>
        <w:t>131</w:t>
      </w:r>
      <w:r>
        <w:fldChar w:fldCharType="end"/>
      </w:r>
    </w:p>
    <w:p w14:paraId="22CC8E99" w14:textId="77777777" w:rsidR="00000000" w:rsidRDefault="00027501">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_Toc90038040 \h </w:instrText>
      </w:r>
      <w:r>
        <w:fldChar w:fldCharType="separate"/>
      </w:r>
      <w:r>
        <w:t>132</w:t>
      </w:r>
      <w:r>
        <w:fldChar w:fldCharType="end"/>
      </w:r>
    </w:p>
    <w:p w14:paraId="1C873FE7"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סדר הדין הפלילי (תי</w:t>
      </w:r>
      <w:r>
        <w:rPr>
          <w:rtl/>
        </w:rPr>
        <w:t>עוד חזותי של עדות מוקדמת), התשס"ג</w:t>
      </w:r>
      <w:r>
        <w:t>-2003</w:t>
      </w:r>
      <w:r>
        <w:tab/>
      </w:r>
      <w:r>
        <w:fldChar w:fldCharType="begin"/>
      </w:r>
      <w:r>
        <w:instrText xml:space="preserve"> PAGEREF _Toc90038041 \h </w:instrText>
      </w:r>
      <w:r>
        <w:fldChar w:fldCharType="separate"/>
      </w:r>
      <w:r>
        <w:t>132</w:t>
      </w:r>
      <w:r>
        <w:fldChar w:fldCharType="end"/>
      </w:r>
    </w:p>
    <w:p w14:paraId="0BAB3CDD" w14:textId="77777777" w:rsidR="00000000" w:rsidRDefault="0002750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_Toc90038042 \h </w:instrText>
      </w:r>
      <w:r>
        <w:fldChar w:fldCharType="separate"/>
      </w:r>
      <w:r>
        <w:t>133</w:t>
      </w:r>
      <w:r>
        <w:fldChar w:fldCharType="end"/>
      </w:r>
    </w:p>
    <w:p w14:paraId="434AA9C0"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_Toc90038043 \h </w:instrText>
      </w:r>
      <w:r>
        <w:fldChar w:fldCharType="separate"/>
      </w:r>
      <w:r>
        <w:t>133</w:t>
      </w:r>
      <w:r>
        <w:fldChar w:fldCharType="end"/>
      </w:r>
    </w:p>
    <w:p w14:paraId="225EFED2"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למניעת הטרדה מינית (תיקון - ניצול תלמידים), התשס"ד-2004</w:t>
      </w:r>
      <w:r>
        <w:tab/>
      </w:r>
      <w:r>
        <w:fldChar w:fldCharType="begin"/>
      </w:r>
      <w:r>
        <w:instrText xml:space="preserve"> PAGEREF</w:instrText>
      </w:r>
      <w:r>
        <w:instrText xml:space="preserve"> _Toc90038044 \h </w:instrText>
      </w:r>
      <w:r>
        <w:fldChar w:fldCharType="separate"/>
      </w:r>
      <w:r>
        <w:t>134</w:t>
      </w:r>
      <w:r>
        <w:fldChar w:fldCharType="end"/>
      </w:r>
    </w:p>
    <w:p w14:paraId="3162907D" w14:textId="77777777" w:rsidR="00000000" w:rsidRDefault="00027501">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_Toc90038045 \h </w:instrText>
      </w:r>
      <w:r>
        <w:fldChar w:fldCharType="separate"/>
      </w:r>
      <w:r>
        <w:t>135</w:t>
      </w:r>
      <w:r>
        <w:fldChar w:fldCharType="end"/>
      </w:r>
    </w:p>
    <w:p w14:paraId="2D4DC8DA"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_Toc90038046 \h </w:instrText>
      </w:r>
      <w:r>
        <w:fldChar w:fldCharType="separate"/>
      </w:r>
      <w:r>
        <w:t>136</w:t>
      </w:r>
      <w:r>
        <w:fldChar w:fldCharType="end"/>
      </w:r>
    </w:p>
    <w:p w14:paraId="1C1F2AF0" w14:textId="77777777" w:rsidR="00000000" w:rsidRDefault="00027501">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_Toc90038047 \h </w:instrText>
      </w:r>
      <w:r>
        <w:fldChar w:fldCharType="separate"/>
      </w:r>
      <w:r>
        <w:t>137</w:t>
      </w:r>
      <w:r>
        <w:fldChar w:fldCharType="end"/>
      </w:r>
    </w:p>
    <w:p w14:paraId="72BF078F" w14:textId="77777777" w:rsidR="00000000" w:rsidRDefault="00027501">
      <w:pPr>
        <w:pStyle w:val="TOC1"/>
        <w:tabs>
          <w:tab w:val="right" w:leader="dot" w:pos="8296"/>
        </w:tabs>
        <w:rPr>
          <w:rFonts w:ascii="Times New Roman" w:hAnsi="Times New Roman" w:cs="Times New Roman"/>
          <w:sz w:val="24"/>
          <w:szCs w:val="24"/>
        </w:rPr>
      </w:pPr>
      <w:r>
        <w:rPr>
          <w:rtl/>
        </w:rPr>
        <w:t>הצעת חוק</w:t>
      </w:r>
      <w:r>
        <w:t xml:space="preserve"> </w:t>
      </w:r>
      <w:r>
        <w:rPr>
          <w:rtl/>
        </w:rPr>
        <w:t>להגנת בית מגורים לחבר קיבוץ (תיקוני חקיקה), התשס"ג-2003</w:t>
      </w:r>
      <w:r>
        <w:tab/>
      </w:r>
      <w:r>
        <w:fldChar w:fldCharType="begin"/>
      </w:r>
      <w:r>
        <w:instrText xml:space="preserve"> PAGE</w:instrText>
      </w:r>
      <w:r>
        <w:instrText xml:space="preserve">REF _Toc90038048 \h </w:instrText>
      </w:r>
      <w:r>
        <w:fldChar w:fldCharType="separate"/>
      </w:r>
      <w:r>
        <w:t>139</w:t>
      </w:r>
      <w:r>
        <w:fldChar w:fldCharType="end"/>
      </w:r>
    </w:p>
    <w:p w14:paraId="2591F901" w14:textId="77777777" w:rsidR="00000000" w:rsidRDefault="00027501">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_Toc90038049 \h </w:instrText>
      </w:r>
      <w:r>
        <w:fldChar w:fldCharType="separate"/>
      </w:r>
      <w:r>
        <w:t>139</w:t>
      </w:r>
      <w:r>
        <w:fldChar w:fldCharType="end"/>
      </w:r>
    </w:p>
    <w:p w14:paraId="6C0A5F2C" w14:textId="77777777" w:rsidR="00000000" w:rsidRDefault="00027501">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_Toc90038050 \h </w:instrText>
      </w:r>
      <w:r>
        <w:fldChar w:fldCharType="separate"/>
      </w:r>
      <w:r>
        <w:t>140</w:t>
      </w:r>
      <w:r>
        <w:fldChar w:fldCharType="end"/>
      </w:r>
    </w:p>
    <w:p w14:paraId="64F20395" w14:textId="77777777" w:rsidR="00000000" w:rsidRDefault="00027501">
      <w:pPr>
        <w:pStyle w:val="TOC1"/>
        <w:tabs>
          <w:tab w:val="right" w:leader="dot" w:pos="8296"/>
        </w:tabs>
        <w:rPr>
          <w:rFonts w:ascii="Times New Roman" w:hAnsi="Times New Roman" w:cs="Times New Roman"/>
          <w:sz w:val="24"/>
          <w:szCs w:val="24"/>
        </w:rPr>
      </w:pPr>
      <w:r>
        <w:rPr>
          <w:rtl/>
        </w:rPr>
        <w:t>הצהרת שר האוצר בנימין נתניהו בכנס הרצלייה כי הערבים מהווים בעיה דמוגרפית</w:t>
      </w:r>
      <w:r>
        <w:tab/>
      </w:r>
      <w:r>
        <w:fldChar w:fldCharType="begin"/>
      </w:r>
      <w:r>
        <w:instrText xml:space="preserve"> PAGEREF _Toc90038051 \h </w:instrText>
      </w:r>
      <w:r>
        <w:fldChar w:fldCharType="separate"/>
      </w:r>
      <w:r>
        <w:t>140</w:t>
      </w:r>
      <w:r>
        <w:fldChar w:fldCharType="end"/>
      </w:r>
    </w:p>
    <w:p w14:paraId="33805AD9" w14:textId="77777777" w:rsidR="00000000" w:rsidRDefault="0002750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w:t>
      </w:r>
      <w:r>
        <w:rPr>
          <w:rtl/>
        </w:rPr>
        <w:t>ש-תע"ל):</w:t>
      </w:r>
      <w:r>
        <w:tab/>
      </w:r>
      <w:r>
        <w:fldChar w:fldCharType="begin"/>
      </w:r>
      <w:r>
        <w:instrText xml:space="preserve"> PAGEREF _Toc90038052 \h </w:instrText>
      </w:r>
      <w:r>
        <w:fldChar w:fldCharType="separate"/>
      </w:r>
      <w:r>
        <w:t>140</w:t>
      </w:r>
      <w:r>
        <w:fldChar w:fldCharType="end"/>
      </w:r>
    </w:p>
    <w:p w14:paraId="5E2A0A00" w14:textId="77777777" w:rsidR="00000000" w:rsidRDefault="00027501">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_Toc90038053 \h </w:instrText>
      </w:r>
      <w:r>
        <w:fldChar w:fldCharType="separate"/>
      </w:r>
      <w:r>
        <w:t>142</w:t>
      </w:r>
      <w:r>
        <w:fldChar w:fldCharType="end"/>
      </w:r>
    </w:p>
    <w:p w14:paraId="0DCE93AB" w14:textId="77777777" w:rsidR="00000000" w:rsidRDefault="0002750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_Toc90038054 \h </w:instrText>
      </w:r>
      <w:r>
        <w:fldChar w:fldCharType="separate"/>
      </w:r>
      <w:r>
        <w:t>144</w:t>
      </w:r>
      <w:r>
        <w:fldChar w:fldCharType="end"/>
      </w:r>
    </w:p>
    <w:p w14:paraId="4903CFA7"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_Toc90038055 \h </w:instrText>
      </w:r>
      <w:r>
        <w:fldChar w:fldCharType="separate"/>
      </w:r>
      <w:r>
        <w:t>146</w:t>
      </w:r>
      <w:r>
        <w:fldChar w:fldCharType="end"/>
      </w:r>
    </w:p>
    <w:p w14:paraId="32420CEA" w14:textId="77777777" w:rsidR="00000000" w:rsidRDefault="00027501">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_Toc90038056 \h </w:instrText>
      </w:r>
      <w:r>
        <w:fldChar w:fldCharType="separate"/>
      </w:r>
      <w:r>
        <w:t>166</w:t>
      </w:r>
      <w:r>
        <w:fldChar w:fldCharType="end"/>
      </w:r>
    </w:p>
    <w:p w14:paraId="2AF63F48" w14:textId="77777777" w:rsidR="00000000" w:rsidRDefault="00027501">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_Toc90038057 \h </w:instrText>
      </w:r>
      <w:r>
        <w:fldChar w:fldCharType="separate"/>
      </w:r>
      <w:r>
        <w:t>167</w:t>
      </w:r>
      <w:r>
        <w:fldChar w:fldCharType="end"/>
      </w:r>
    </w:p>
    <w:p w14:paraId="43E67191" w14:textId="77777777" w:rsidR="00000000" w:rsidRDefault="0002750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_Toc90038058 \h </w:instrText>
      </w:r>
      <w:r>
        <w:fldChar w:fldCharType="separate"/>
      </w:r>
      <w:r>
        <w:t>167</w:t>
      </w:r>
      <w:r>
        <w:fldChar w:fldCharType="end"/>
      </w:r>
    </w:p>
    <w:p w14:paraId="7A9F9B4B" w14:textId="77777777" w:rsidR="00000000" w:rsidRDefault="00027501">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_Toc90038059 \h </w:instrText>
      </w:r>
      <w:r>
        <w:fldChar w:fldCharType="separate"/>
      </w:r>
      <w:r>
        <w:t>168</w:t>
      </w:r>
      <w:r>
        <w:fldChar w:fldCharType="end"/>
      </w:r>
    </w:p>
    <w:p w14:paraId="5815815C" w14:textId="77777777" w:rsidR="00000000" w:rsidRDefault="00027501">
      <w:pPr>
        <w:pStyle w:val="TOC1"/>
        <w:tabs>
          <w:tab w:val="right" w:leader="dot" w:pos="8296"/>
        </w:tabs>
        <w:rPr>
          <w:rFonts w:ascii="Times New Roman" w:hAnsi="Times New Roman" w:cs="Times New Roman"/>
          <w:sz w:val="24"/>
          <w:szCs w:val="24"/>
        </w:rPr>
      </w:pPr>
      <w:r>
        <w:t xml:space="preserve">910. </w:t>
      </w:r>
      <w:r>
        <w:rPr>
          <w:rtl/>
        </w:rPr>
        <w:t>העברת כספים לעמותת "לב הארץ"</w:t>
      </w:r>
      <w:r>
        <w:tab/>
      </w:r>
      <w:r>
        <w:fldChar w:fldCharType="begin"/>
      </w:r>
      <w:r>
        <w:instrText xml:space="preserve"> PAGEREF _Toc90038060 \h </w:instrText>
      </w:r>
      <w:r>
        <w:fldChar w:fldCharType="separate"/>
      </w:r>
      <w:r>
        <w:t>169</w:t>
      </w:r>
      <w:r>
        <w:fldChar w:fldCharType="end"/>
      </w:r>
    </w:p>
    <w:p w14:paraId="4C107CAA" w14:textId="77777777" w:rsidR="00000000" w:rsidRDefault="00027501">
      <w:pPr>
        <w:pStyle w:val="TOC1"/>
        <w:tabs>
          <w:tab w:val="right" w:leader="dot" w:pos="8296"/>
        </w:tabs>
        <w:rPr>
          <w:rFonts w:ascii="Times New Roman" w:hAnsi="Times New Roman" w:cs="Times New Roman"/>
          <w:sz w:val="24"/>
          <w:szCs w:val="24"/>
        </w:rPr>
      </w:pPr>
      <w:r>
        <w:t xml:space="preserve">957. </w:t>
      </w:r>
      <w:r>
        <w:rPr>
          <w:rtl/>
        </w:rPr>
        <w:t>אכיפת חוק איסור עישון ב</w:t>
      </w:r>
      <w:r>
        <w:rPr>
          <w:rtl/>
        </w:rPr>
        <w:t>מקומות ציבוריים במשרד התיירות</w:t>
      </w:r>
      <w:r>
        <w:tab/>
      </w:r>
      <w:r>
        <w:fldChar w:fldCharType="begin"/>
      </w:r>
      <w:r>
        <w:instrText xml:space="preserve"> PAGEREF _Toc90038061 \h </w:instrText>
      </w:r>
      <w:r>
        <w:fldChar w:fldCharType="separate"/>
      </w:r>
      <w:r>
        <w:t>169</w:t>
      </w:r>
      <w:r>
        <w:fldChar w:fldCharType="end"/>
      </w:r>
    </w:p>
    <w:p w14:paraId="2F8B6238" w14:textId="77777777" w:rsidR="00000000" w:rsidRDefault="00027501">
      <w:pPr>
        <w:pStyle w:val="TOC1"/>
        <w:tabs>
          <w:tab w:val="right" w:leader="dot" w:pos="8296"/>
        </w:tabs>
        <w:rPr>
          <w:rFonts w:ascii="Times New Roman" w:hAnsi="Times New Roman" w:cs="Times New Roman"/>
          <w:sz w:val="24"/>
          <w:szCs w:val="24"/>
        </w:rPr>
      </w:pPr>
      <w:r>
        <w:t xml:space="preserve">977. </w:t>
      </w:r>
      <w:r>
        <w:rPr>
          <w:rtl/>
        </w:rPr>
        <w:t>פיתוח אתר מירון</w:t>
      </w:r>
      <w:r>
        <w:tab/>
      </w:r>
      <w:r>
        <w:fldChar w:fldCharType="begin"/>
      </w:r>
      <w:r>
        <w:instrText xml:space="preserve"> PAGEREF _Toc90038062 \h </w:instrText>
      </w:r>
      <w:r>
        <w:fldChar w:fldCharType="separate"/>
      </w:r>
      <w:r>
        <w:t>172</w:t>
      </w:r>
      <w:r>
        <w:fldChar w:fldCharType="end"/>
      </w:r>
    </w:p>
    <w:p w14:paraId="1143DDBB" w14:textId="77777777" w:rsidR="00000000" w:rsidRDefault="0002750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_Toc90038063 \h </w:instrText>
      </w:r>
      <w:r>
        <w:fldChar w:fldCharType="separate"/>
      </w:r>
      <w:r>
        <w:t>173</w:t>
      </w:r>
      <w:r>
        <w:fldChar w:fldCharType="end"/>
      </w:r>
    </w:p>
    <w:p w14:paraId="739E0B2C" w14:textId="77777777" w:rsidR="00000000" w:rsidRDefault="00027501">
      <w:pPr>
        <w:pStyle w:val="TOC1"/>
        <w:tabs>
          <w:tab w:val="right" w:leader="dot" w:pos="8296"/>
        </w:tabs>
        <w:rPr>
          <w:rFonts w:ascii="Times New Roman" w:hAnsi="Times New Roman" w:cs="Times New Roman"/>
          <w:sz w:val="24"/>
          <w:szCs w:val="24"/>
        </w:rPr>
      </w:pPr>
      <w:r>
        <w:rPr>
          <w:rtl/>
        </w:rPr>
        <w:t>גדר ההפרדה</w:t>
      </w:r>
      <w:r>
        <w:tab/>
      </w:r>
      <w:r>
        <w:fldChar w:fldCharType="begin"/>
      </w:r>
      <w:r>
        <w:instrText xml:space="preserve"> PAGEREF _Toc90038064 \h </w:instrText>
      </w:r>
      <w:r>
        <w:fldChar w:fldCharType="separate"/>
      </w:r>
      <w:r>
        <w:t>173</w:t>
      </w:r>
      <w:r>
        <w:fldChar w:fldCharType="end"/>
      </w:r>
    </w:p>
    <w:p w14:paraId="111F98B0" w14:textId="77777777" w:rsidR="00000000" w:rsidRDefault="0002750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_Toc900380</w:instrText>
      </w:r>
      <w:r>
        <w:instrText xml:space="preserve">65 \h </w:instrText>
      </w:r>
      <w:r>
        <w:fldChar w:fldCharType="separate"/>
      </w:r>
      <w:r>
        <w:t>173</w:t>
      </w:r>
      <w:r>
        <w:fldChar w:fldCharType="end"/>
      </w:r>
    </w:p>
    <w:p w14:paraId="04315B9A" w14:textId="77777777" w:rsidR="00000000" w:rsidRDefault="0002750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_Toc90038066 \h </w:instrText>
      </w:r>
      <w:r>
        <w:fldChar w:fldCharType="separate"/>
      </w:r>
      <w:r>
        <w:t>175</w:t>
      </w:r>
      <w:r>
        <w:fldChar w:fldCharType="end"/>
      </w:r>
    </w:p>
    <w:p w14:paraId="7493D73E" w14:textId="77777777" w:rsidR="00000000" w:rsidRDefault="0002750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_Toc90038067 \h </w:instrText>
      </w:r>
      <w:r>
        <w:fldChar w:fldCharType="separate"/>
      </w:r>
      <w:r>
        <w:t>176</w:t>
      </w:r>
      <w:r>
        <w:fldChar w:fldCharType="end"/>
      </w:r>
    </w:p>
    <w:p w14:paraId="66B55D7B" w14:textId="77777777" w:rsidR="00000000" w:rsidRDefault="00027501">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_Toc90038068 \h </w:instrText>
      </w:r>
      <w:r>
        <w:fldChar w:fldCharType="separate"/>
      </w:r>
      <w:r>
        <w:t>178</w:t>
      </w:r>
      <w:r>
        <w:fldChar w:fldCharType="end"/>
      </w:r>
    </w:p>
    <w:p w14:paraId="56D0308B" w14:textId="77777777" w:rsidR="00000000" w:rsidRDefault="00027501">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_Toc90038069 \h </w:instrText>
      </w:r>
      <w:r>
        <w:fldChar w:fldCharType="separate"/>
      </w:r>
      <w:r>
        <w:t>179</w:t>
      </w:r>
      <w:r>
        <w:fldChar w:fldCharType="end"/>
      </w:r>
    </w:p>
    <w:p w14:paraId="0BE31DD0" w14:textId="77777777" w:rsidR="00000000" w:rsidRDefault="0002750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w:instrText>
      </w:r>
      <w:r>
        <w:instrText xml:space="preserve">REF _Toc90038070 \h </w:instrText>
      </w:r>
      <w:r>
        <w:fldChar w:fldCharType="separate"/>
      </w:r>
      <w:r>
        <w:t>183</w:t>
      </w:r>
      <w:r>
        <w:fldChar w:fldCharType="end"/>
      </w:r>
    </w:p>
    <w:p w14:paraId="22FB7BD2" w14:textId="77777777" w:rsidR="00000000" w:rsidRDefault="0002750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_Toc90038071 \h </w:instrText>
      </w:r>
      <w:r>
        <w:fldChar w:fldCharType="separate"/>
      </w:r>
      <w:r>
        <w:t>185</w:t>
      </w:r>
      <w:r>
        <w:fldChar w:fldCharType="end"/>
      </w:r>
    </w:p>
    <w:p w14:paraId="24C9F72A" w14:textId="77777777" w:rsidR="00000000" w:rsidRDefault="0002750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_Toc90038072 \h </w:instrText>
      </w:r>
      <w:r>
        <w:fldChar w:fldCharType="separate"/>
      </w:r>
      <w:r>
        <w:t>186</w:t>
      </w:r>
      <w:r>
        <w:fldChar w:fldCharType="end"/>
      </w:r>
    </w:p>
    <w:p w14:paraId="731BD1DC" w14:textId="77777777" w:rsidR="00000000" w:rsidRDefault="0002750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_Toc90038073 \h </w:instrText>
      </w:r>
      <w:r>
        <w:fldChar w:fldCharType="separate"/>
      </w:r>
      <w:r>
        <w:t>187</w:t>
      </w:r>
      <w:r>
        <w:fldChar w:fldCharType="end"/>
      </w:r>
    </w:p>
    <w:p w14:paraId="0D4EC954" w14:textId="77777777" w:rsidR="00000000" w:rsidRDefault="0002750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_Toc90</w:instrText>
      </w:r>
      <w:r>
        <w:instrText xml:space="preserve">038074 \h </w:instrText>
      </w:r>
      <w:r>
        <w:fldChar w:fldCharType="separate"/>
      </w:r>
      <w:r>
        <w:t>189</w:t>
      </w:r>
      <w:r>
        <w:fldChar w:fldCharType="end"/>
      </w:r>
    </w:p>
    <w:p w14:paraId="228E5E47"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_Toc90038075 \h </w:instrText>
      </w:r>
      <w:r>
        <w:fldChar w:fldCharType="separate"/>
      </w:r>
      <w:r>
        <w:t>190</w:t>
      </w:r>
      <w:r>
        <w:fldChar w:fldCharType="end"/>
      </w:r>
    </w:p>
    <w:p w14:paraId="4AC39D90"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_Toc90038076 \h </w:instrText>
      </w:r>
      <w:r>
        <w:fldChar w:fldCharType="separate"/>
      </w:r>
      <w:r>
        <w:t>194</w:t>
      </w:r>
      <w:r>
        <w:fldChar w:fldCharType="end"/>
      </w:r>
    </w:p>
    <w:p w14:paraId="4D807A00" w14:textId="77777777" w:rsidR="00000000" w:rsidRDefault="0002750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_Toc90038077 \h </w:instrText>
      </w:r>
      <w:r>
        <w:fldChar w:fldCharType="separate"/>
      </w:r>
      <w:r>
        <w:t>201</w:t>
      </w:r>
      <w:r>
        <w:fldChar w:fldCharType="end"/>
      </w:r>
    </w:p>
    <w:p w14:paraId="54D51FED" w14:textId="77777777" w:rsidR="00000000" w:rsidRDefault="0002750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_Toc90038078 \h </w:instrText>
      </w:r>
      <w:r>
        <w:fldChar w:fldCharType="separate"/>
      </w:r>
      <w:r>
        <w:t>202</w:t>
      </w:r>
      <w:r>
        <w:fldChar w:fldCharType="end"/>
      </w:r>
    </w:p>
    <w:p w14:paraId="0F369D58" w14:textId="77777777" w:rsidR="00000000" w:rsidRDefault="0002750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w:instrText>
      </w:r>
      <w:r>
        <w:instrText xml:space="preserve">EF _Toc90038079 \h </w:instrText>
      </w:r>
      <w:r>
        <w:fldChar w:fldCharType="separate"/>
      </w:r>
      <w:r>
        <w:t>203</w:t>
      </w:r>
      <w:r>
        <w:fldChar w:fldCharType="end"/>
      </w:r>
    </w:p>
    <w:p w14:paraId="3D3EEF11" w14:textId="77777777" w:rsidR="00000000" w:rsidRDefault="0002750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_Toc90038080 \h </w:instrText>
      </w:r>
      <w:r>
        <w:fldChar w:fldCharType="separate"/>
      </w:r>
      <w:r>
        <w:t>203</w:t>
      </w:r>
      <w:r>
        <w:fldChar w:fldCharType="end"/>
      </w:r>
    </w:p>
    <w:p w14:paraId="32663E90" w14:textId="77777777" w:rsidR="00000000" w:rsidRDefault="0002750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_Toc90038081 \h </w:instrText>
      </w:r>
      <w:r>
        <w:fldChar w:fldCharType="separate"/>
      </w:r>
      <w:r>
        <w:t>204</w:t>
      </w:r>
      <w:r>
        <w:fldChar w:fldCharType="end"/>
      </w:r>
    </w:p>
    <w:p w14:paraId="177AD68F" w14:textId="77777777" w:rsidR="00000000" w:rsidRDefault="00027501">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_Toc90038082 \h </w:instrText>
      </w:r>
      <w:r>
        <w:fldChar w:fldCharType="separate"/>
      </w:r>
      <w:r>
        <w:t>204</w:t>
      </w:r>
      <w:r>
        <w:fldChar w:fldCharType="end"/>
      </w:r>
    </w:p>
    <w:p w14:paraId="5E85E0EC" w14:textId="77777777" w:rsidR="00000000" w:rsidRDefault="0002750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_Toc90038083 \h </w:instrText>
      </w:r>
      <w:r>
        <w:fldChar w:fldCharType="separate"/>
      </w:r>
      <w:r>
        <w:t>204</w:t>
      </w:r>
      <w:r>
        <w:fldChar w:fldCharType="end"/>
      </w:r>
    </w:p>
    <w:p w14:paraId="5112A7AF" w14:textId="77777777" w:rsidR="00000000" w:rsidRDefault="00027501">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w:t>
      </w:r>
      <w:r>
        <w:rPr>
          <w:rtl/>
        </w:rPr>
        <w:t>יכוד):</w:t>
      </w:r>
      <w:r>
        <w:tab/>
      </w:r>
      <w:r>
        <w:fldChar w:fldCharType="begin"/>
      </w:r>
      <w:r>
        <w:instrText xml:space="preserve"> PAGEREF _Toc90038084 \h </w:instrText>
      </w:r>
      <w:r>
        <w:fldChar w:fldCharType="separate"/>
      </w:r>
      <w:r>
        <w:t>205</w:t>
      </w:r>
      <w:r>
        <w:fldChar w:fldCharType="end"/>
      </w:r>
    </w:p>
    <w:p w14:paraId="53B7B845" w14:textId="77777777" w:rsidR="00000000" w:rsidRDefault="00027501">
      <w:pPr>
        <w:pStyle w:val="TOC1"/>
        <w:tabs>
          <w:tab w:val="right" w:leader="dot" w:pos="8296"/>
        </w:tabs>
        <w:rPr>
          <w:rFonts w:ascii="Times New Roman" w:hAnsi="Times New Roman" w:cs="Times New Roman"/>
          <w:sz w:val="24"/>
          <w:szCs w:val="24"/>
        </w:rPr>
      </w:pPr>
      <w:r>
        <w:rPr>
          <w:rtl/>
        </w:rPr>
        <w:t>הודעה אישית של</w:t>
      </w:r>
      <w:r>
        <w:t xml:space="preserve"> </w:t>
      </w:r>
      <w:r>
        <w:rPr>
          <w:rtl/>
        </w:rPr>
        <w:t>חברת</w:t>
      </w:r>
      <w:r>
        <w:t xml:space="preserve"> </w:t>
      </w:r>
      <w:r>
        <w:rPr>
          <w:rtl/>
        </w:rPr>
        <w:t>הכנסת</w:t>
      </w:r>
      <w:r>
        <w:t xml:space="preserve"> </w:t>
      </w:r>
      <w:r>
        <w:rPr>
          <w:rtl/>
        </w:rPr>
        <w:t>זהבה גלאון</w:t>
      </w:r>
      <w:r>
        <w:tab/>
      </w:r>
      <w:r>
        <w:fldChar w:fldCharType="begin"/>
      </w:r>
      <w:r>
        <w:instrText xml:space="preserve"> PAGEREF _Toc90038085 \h </w:instrText>
      </w:r>
      <w:r>
        <w:fldChar w:fldCharType="separate"/>
      </w:r>
      <w:r>
        <w:t>207</w:t>
      </w:r>
      <w:r>
        <w:fldChar w:fldCharType="end"/>
      </w:r>
    </w:p>
    <w:p w14:paraId="4A2504C9" w14:textId="77777777" w:rsidR="00000000" w:rsidRDefault="0002750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_Toc90038086 \h </w:instrText>
      </w:r>
      <w:r>
        <w:fldChar w:fldCharType="separate"/>
      </w:r>
      <w:r>
        <w:t>207</w:t>
      </w:r>
      <w:r>
        <w:fldChar w:fldCharType="end"/>
      </w:r>
    </w:p>
    <w:p w14:paraId="09356512" w14:textId="77777777" w:rsidR="00000000" w:rsidRDefault="00027501">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_Toc90038087 \h </w:instrText>
      </w:r>
      <w:r>
        <w:fldChar w:fldCharType="separate"/>
      </w:r>
      <w:r>
        <w:t>207</w:t>
      </w:r>
      <w:r>
        <w:fldChar w:fldCharType="end"/>
      </w:r>
    </w:p>
    <w:p w14:paraId="6073130B" w14:textId="77777777" w:rsidR="00000000" w:rsidRDefault="0002750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_Toc90038088 \h </w:instrText>
      </w:r>
      <w:r>
        <w:fldChar w:fldCharType="separate"/>
      </w:r>
      <w:r>
        <w:t>209</w:t>
      </w:r>
      <w:r>
        <w:fldChar w:fldCharType="end"/>
      </w:r>
    </w:p>
    <w:p w14:paraId="39AE6CFB" w14:textId="77777777" w:rsidR="00000000" w:rsidRDefault="00027501">
      <w:pPr>
        <w:pStyle w:val="TOC1"/>
        <w:tabs>
          <w:tab w:val="right" w:leader="dot" w:pos="8296"/>
        </w:tabs>
        <w:rPr>
          <w:rFonts w:ascii="Times New Roman" w:hAnsi="Times New Roman" w:cs="Times New Roman"/>
          <w:sz w:val="24"/>
          <w:szCs w:val="24"/>
        </w:rPr>
      </w:pPr>
      <w:r>
        <w:rPr>
          <w:rtl/>
        </w:rPr>
        <w:t>הפיגוע במחסום ארז</w:t>
      </w:r>
      <w:r>
        <w:tab/>
      </w:r>
      <w:r>
        <w:fldChar w:fldCharType="begin"/>
      </w:r>
      <w:r>
        <w:instrText xml:space="preserve"> PAGEREF _Toc90038089 \h </w:instrText>
      </w:r>
      <w:r>
        <w:fldChar w:fldCharType="separate"/>
      </w:r>
      <w:r>
        <w:t>209</w:t>
      </w:r>
      <w:r>
        <w:fldChar w:fldCharType="end"/>
      </w:r>
    </w:p>
    <w:p w14:paraId="7397A6CE" w14:textId="77777777" w:rsidR="00000000" w:rsidRDefault="00027501">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_Toc90038090 \h </w:instrText>
      </w:r>
      <w:r>
        <w:fldChar w:fldCharType="separate"/>
      </w:r>
      <w:r>
        <w:t>209</w:t>
      </w:r>
      <w:r>
        <w:fldChar w:fldCharType="end"/>
      </w:r>
    </w:p>
    <w:p w14:paraId="1BE733EF" w14:textId="77777777" w:rsidR="00000000" w:rsidRDefault="0002750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_Toc90038091 \h </w:instrText>
      </w:r>
      <w:r>
        <w:fldChar w:fldCharType="separate"/>
      </w:r>
      <w:r>
        <w:t>210</w:t>
      </w:r>
      <w:r>
        <w:fldChar w:fldCharType="end"/>
      </w:r>
    </w:p>
    <w:p w14:paraId="0FC01E7C" w14:textId="77777777" w:rsidR="00000000" w:rsidRDefault="0002750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_Toc90038092 \h </w:instrText>
      </w:r>
      <w:r>
        <w:fldChar w:fldCharType="separate"/>
      </w:r>
      <w:r>
        <w:t>212</w:t>
      </w:r>
      <w:r>
        <w:fldChar w:fldCharType="end"/>
      </w:r>
    </w:p>
    <w:p w14:paraId="585E3989" w14:textId="77777777" w:rsidR="00000000" w:rsidRDefault="00027501">
      <w:pPr>
        <w:pStyle w:val="TOC2"/>
        <w:tabs>
          <w:tab w:val="right" w:leader="dot" w:pos="8296"/>
        </w:tabs>
        <w:ind w:right="0"/>
        <w:rPr>
          <w:rFonts w:ascii="Times New Roman" w:hAnsi="Times New Roman" w:cs="Times New Roman"/>
          <w:sz w:val="24"/>
          <w:szCs w:val="24"/>
        </w:rPr>
      </w:pPr>
      <w:r>
        <w:rPr>
          <w:rtl/>
        </w:rPr>
        <w:t>טלב אלסאנע (רע</w:t>
      </w:r>
      <w:r>
        <w:rPr>
          <w:rtl/>
        </w:rPr>
        <w:t>"ם):</w:t>
      </w:r>
      <w:r>
        <w:tab/>
      </w:r>
      <w:r>
        <w:fldChar w:fldCharType="begin"/>
      </w:r>
      <w:r>
        <w:instrText xml:space="preserve"> PAGEREF _Toc90038093 \h </w:instrText>
      </w:r>
      <w:r>
        <w:fldChar w:fldCharType="separate"/>
      </w:r>
      <w:r>
        <w:t>213</w:t>
      </w:r>
      <w:r>
        <w:fldChar w:fldCharType="end"/>
      </w:r>
    </w:p>
    <w:p w14:paraId="31D22958" w14:textId="77777777" w:rsidR="00000000" w:rsidRDefault="0002750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_Toc90038094 \h </w:instrText>
      </w:r>
      <w:r>
        <w:fldChar w:fldCharType="separate"/>
      </w:r>
      <w:r>
        <w:t>215</w:t>
      </w:r>
      <w:r>
        <w:fldChar w:fldCharType="end"/>
      </w:r>
    </w:p>
    <w:p w14:paraId="6688D003" w14:textId="77777777" w:rsidR="00000000" w:rsidRDefault="00027501">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_Toc90038095 \h </w:instrText>
      </w:r>
      <w:r>
        <w:fldChar w:fldCharType="separate"/>
      </w:r>
      <w:r>
        <w:t>218</w:t>
      </w:r>
      <w:r>
        <w:fldChar w:fldCharType="end"/>
      </w:r>
    </w:p>
    <w:p w14:paraId="29A0E207"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_Toc90038096 \h </w:instrText>
      </w:r>
      <w:r>
        <w:fldChar w:fldCharType="separate"/>
      </w:r>
      <w:r>
        <w:t>220</w:t>
      </w:r>
      <w:r>
        <w:fldChar w:fldCharType="end"/>
      </w:r>
    </w:p>
    <w:p w14:paraId="1C0BDF57" w14:textId="77777777" w:rsidR="00000000" w:rsidRDefault="0002750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_Toc90038097 \h </w:instrText>
      </w:r>
      <w:r>
        <w:fldChar w:fldCharType="separate"/>
      </w:r>
      <w:r>
        <w:t>221</w:t>
      </w:r>
      <w:r>
        <w:fldChar w:fldCharType="end"/>
      </w:r>
    </w:p>
    <w:p w14:paraId="0E83DA4F" w14:textId="77777777" w:rsidR="00000000" w:rsidRDefault="00027501">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w:t>
      </w:r>
      <w:r>
        <w:rPr>
          <w:rtl/>
        </w:rPr>
        <w:t>יכוד):</w:t>
      </w:r>
      <w:r>
        <w:tab/>
      </w:r>
      <w:r>
        <w:fldChar w:fldCharType="begin"/>
      </w:r>
      <w:r>
        <w:instrText xml:space="preserve"> PAGEREF _Toc90038098 \h </w:instrText>
      </w:r>
      <w:r>
        <w:fldChar w:fldCharType="separate"/>
      </w:r>
      <w:r>
        <w:t>222</w:t>
      </w:r>
      <w:r>
        <w:fldChar w:fldCharType="end"/>
      </w:r>
    </w:p>
    <w:p w14:paraId="735ACA09" w14:textId="77777777" w:rsidR="00000000" w:rsidRDefault="0002750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_Toc90038099 \h </w:instrText>
      </w:r>
      <w:r>
        <w:fldChar w:fldCharType="separate"/>
      </w:r>
      <w:r>
        <w:t>222</w:t>
      </w:r>
      <w:r>
        <w:fldChar w:fldCharType="end"/>
      </w:r>
    </w:p>
    <w:p w14:paraId="7D05A417" w14:textId="77777777" w:rsidR="00000000" w:rsidRDefault="0002750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_Toc90038100 \h </w:instrText>
      </w:r>
      <w:r>
        <w:fldChar w:fldCharType="separate"/>
      </w:r>
      <w:r>
        <w:t>223</w:t>
      </w:r>
      <w:r>
        <w:fldChar w:fldCharType="end"/>
      </w:r>
    </w:p>
    <w:p w14:paraId="5C750B0D" w14:textId="77777777" w:rsidR="00000000" w:rsidRDefault="0002750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_Toc90038101 \h </w:instrText>
      </w:r>
      <w:r>
        <w:fldChar w:fldCharType="separate"/>
      </w:r>
      <w:r>
        <w:t>223</w:t>
      </w:r>
      <w:r>
        <w:fldChar w:fldCharType="end"/>
      </w:r>
    </w:p>
    <w:p w14:paraId="1135E5F1" w14:textId="77777777" w:rsidR="00000000" w:rsidRDefault="0002750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w:instrText>
      </w:r>
      <w:r>
        <w:instrText xml:space="preserve">90038102 \h </w:instrText>
      </w:r>
      <w:r>
        <w:fldChar w:fldCharType="separate"/>
      </w:r>
      <w:r>
        <w:t>224</w:t>
      </w:r>
      <w:r>
        <w:fldChar w:fldCharType="end"/>
      </w:r>
    </w:p>
    <w:p w14:paraId="5BC2F776" w14:textId="77777777" w:rsidR="00000000" w:rsidRDefault="0002750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_Toc90038103 \h </w:instrText>
      </w:r>
      <w:r>
        <w:fldChar w:fldCharType="separate"/>
      </w:r>
      <w:r>
        <w:t>228</w:t>
      </w:r>
      <w:r>
        <w:fldChar w:fldCharType="end"/>
      </w:r>
    </w:p>
    <w:p w14:paraId="619C4A73" w14:textId="77777777" w:rsidR="00000000" w:rsidRDefault="00027501">
      <w:pPr>
        <w:pStyle w:val="TOC1"/>
        <w:tabs>
          <w:tab w:val="right" w:leader="dot" w:pos="8296"/>
        </w:tabs>
        <w:rPr>
          <w:rFonts w:ascii="Times New Roman" w:hAnsi="Times New Roman" w:cs="Times New Roman"/>
          <w:sz w:val="24"/>
          <w:szCs w:val="24"/>
        </w:rPr>
      </w:pPr>
      <w:r>
        <w:rPr>
          <w:rtl/>
        </w:rPr>
        <w:t>המשבר בציונות ותוכנית ההתנתקות החד-צדדית</w:t>
      </w:r>
      <w:r>
        <w:tab/>
      </w:r>
      <w:r>
        <w:fldChar w:fldCharType="begin"/>
      </w:r>
      <w:r>
        <w:instrText xml:space="preserve"> PAGEREF _Toc90038104 \h </w:instrText>
      </w:r>
      <w:r>
        <w:fldChar w:fldCharType="separate"/>
      </w:r>
      <w:r>
        <w:t>228</w:t>
      </w:r>
      <w:r>
        <w:fldChar w:fldCharType="end"/>
      </w:r>
    </w:p>
    <w:p w14:paraId="43E0FCC9" w14:textId="77777777" w:rsidR="00000000" w:rsidRDefault="0002750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_Toc90038105 \h </w:instrText>
      </w:r>
      <w:r>
        <w:fldChar w:fldCharType="separate"/>
      </w:r>
      <w:r>
        <w:t>228</w:t>
      </w:r>
      <w:r>
        <w:fldChar w:fldCharType="end"/>
      </w:r>
    </w:p>
    <w:p w14:paraId="294E9126" w14:textId="77777777" w:rsidR="00000000" w:rsidRDefault="00027501">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_Toc90038106 \h</w:instrText>
      </w:r>
      <w:r>
        <w:instrText xml:space="preserve"> </w:instrText>
      </w:r>
      <w:r>
        <w:fldChar w:fldCharType="separate"/>
      </w:r>
      <w:r>
        <w:t>231</w:t>
      </w:r>
      <w:r>
        <w:fldChar w:fldCharType="end"/>
      </w:r>
    </w:p>
    <w:p w14:paraId="46232862" w14:textId="77777777" w:rsidR="00000000" w:rsidRDefault="00027501">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_Toc90038107 \h </w:instrText>
      </w:r>
      <w:r>
        <w:fldChar w:fldCharType="separate"/>
      </w:r>
      <w:r>
        <w:t>233</w:t>
      </w:r>
      <w:r>
        <w:fldChar w:fldCharType="end"/>
      </w:r>
    </w:p>
    <w:p w14:paraId="4DD11FAD" w14:textId="77777777" w:rsidR="00000000" w:rsidRDefault="0002750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_Toc90038108 \h </w:instrText>
      </w:r>
      <w:r>
        <w:fldChar w:fldCharType="separate"/>
      </w:r>
      <w:r>
        <w:t>233</w:t>
      </w:r>
      <w:r>
        <w:fldChar w:fldCharType="end"/>
      </w:r>
    </w:p>
    <w:p w14:paraId="6AB91526" w14:textId="77777777" w:rsidR="00000000" w:rsidRDefault="0002750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_Toc90038109 \h </w:instrText>
      </w:r>
      <w:r>
        <w:fldChar w:fldCharType="separate"/>
      </w:r>
      <w:r>
        <w:t>235</w:t>
      </w:r>
      <w:r>
        <w:fldChar w:fldCharType="end"/>
      </w:r>
    </w:p>
    <w:p w14:paraId="596D42D2" w14:textId="77777777" w:rsidR="00000000" w:rsidRDefault="00027501">
      <w:pPr>
        <w:pStyle w:val="TOC1"/>
        <w:tabs>
          <w:tab w:val="right" w:leader="dot" w:pos="8296"/>
        </w:tabs>
        <w:rPr>
          <w:rFonts w:ascii="Times New Roman" w:hAnsi="Times New Roman" w:cs="Times New Roman"/>
          <w:sz w:val="24"/>
          <w:szCs w:val="24"/>
        </w:rPr>
      </w:pPr>
      <w:r>
        <w:rPr>
          <w:rtl/>
        </w:rPr>
        <w:t>מחאת שגרירנו בשבדיה על "מיצג</w:t>
      </w:r>
      <w:r>
        <w:t xml:space="preserve"> </w:t>
      </w:r>
      <w:r>
        <w:rPr>
          <w:rtl/>
        </w:rPr>
        <w:t>האמנות" המשבח מתאבדת</w:t>
      </w:r>
      <w:r>
        <w:tab/>
      </w:r>
      <w:r>
        <w:fldChar w:fldCharType="begin"/>
      </w:r>
      <w:r>
        <w:instrText xml:space="preserve"> PAGEREF _Toc90038110 \h </w:instrText>
      </w:r>
      <w:r>
        <w:fldChar w:fldCharType="separate"/>
      </w:r>
      <w:r>
        <w:t>235</w:t>
      </w:r>
      <w:r>
        <w:fldChar w:fldCharType="end"/>
      </w:r>
    </w:p>
    <w:p w14:paraId="4FA96155" w14:textId="77777777" w:rsidR="00000000" w:rsidRDefault="0002750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w:t>
      </w:r>
      <w:r>
        <w:rPr>
          <w:rtl/>
        </w:rPr>
        <w:t>ול (חד"ש-תע"ל):</w:t>
      </w:r>
      <w:r>
        <w:tab/>
      </w:r>
      <w:r>
        <w:fldChar w:fldCharType="begin"/>
      </w:r>
      <w:r>
        <w:instrText xml:space="preserve"> PAGEREF _Toc90038111 \h </w:instrText>
      </w:r>
      <w:r>
        <w:fldChar w:fldCharType="separate"/>
      </w:r>
      <w:r>
        <w:t>235</w:t>
      </w:r>
      <w:r>
        <w:fldChar w:fldCharType="end"/>
      </w:r>
    </w:p>
    <w:p w14:paraId="3007DB10" w14:textId="77777777" w:rsidR="00000000" w:rsidRDefault="0002750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_Toc90038112 \h </w:instrText>
      </w:r>
      <w:r>
        <w:fldChar w:fldCharType="separate"/>
      </w:r>
      <w:r>
        <w:t>237</w:t>
      </w:r>
      <w:r>
        <w:fldChar w:fldCharType="end"/>
      </w:r>
    </w:p>
    <w:p w14:paraId="386BBED8" w14:textId="77777777" w:rsidR="00000000" w:rsidRDefault="00027501">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_Toc90038113 \h </w:instrText>
      </w:r>
      <w:r>
        <w:fldChar w:fldCharType="separate"/>
      </w:r>
      <w:r>
        <w:t>238</w:t>
      </w:r>
      <w:r>
        <w:fldChar w:fldCharType="end"/>
      </w:r>
    </w:p>
    <w:p w14:paraId="188529A1" w14:textId="77777777" w:rsidR="00000000" w:rsidRDefault="00027501">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_Toc90038114 \h </w:instrText>
      </w:r>
      <w:r>
        <w:fldChar w:fldCharType="separate"/>
      </w:r>
      <w:r>
        <w:t>239</w:t>
      </w:r>
      <w:r>
        <w:fldChar w:fldCharType="end"/>
      </w:r>
    </w:p>
    <w:p w14:paraId="479AD211" w14:textId="77777777" w:rsidR="00000000" w:rsidRDefault="0002750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w:instrText>
      </w:r>
      <w:r>
        <w:instrText xml:space="preserve">PAGEREF _Toc90038115 \h </w:instrText>
      </w:r>
      <w:r>
        <w:fldChar w:fldCharType="separate"/>
      </w:r>
      <w:r>
        <w:t>241</w:t>
      </w:r>
      <w:r>
        <w:fldChar w:fldCharType="end"/>
      </w:r>
    </w:p>
    <w:p w14:paraId="1979A215" w14:textId="77777777" w:rsidR="00000000" w:rsidRDefault="0002750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_Toc90038116 \h </w:instrText>
      </w:r>
      <w:r>
        <w:fldChar w:fldCharType="separate"/>
      </w:r>
      <w:r>
        <w:t>242</w:t>
      </w:r>
      <w:r>
        <w:fldChar w:fldCharType="end"/>
      </w:r>
    </w:p>
    <w:p w14:paraId="6A4BB32D" w14:textId="77777777" w:rsidR="00000000" w:rsidRDefault="0002750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_Toc90038117 \h </w:instrText>
      </w:r>
      <w:r>
        <w:fldChar w:fldCharType="separate"/>
      </w:r>
      <w:r>
        <w:t>243</w:t>
      </w:r>
      <w:r>
        <w:fldChar w:fldCharType="end"/>
      </w:r>
    </w:p>
    <w:p w14:paraId="7525C459"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_Toc90038118 \h </w:instrText>
      </w:r>
      <w:r>
        <w:fldChar w:fldCharType="separate"/>
      </w:r>
      <w:r>
        <w:t>245</w:t>
      </w:r>
      <w:r>
        <w:fldChar w:fldCharType="end"/>
      </w:r>
    </w:p>
    <w:p w14:paraId="44EA85F7" w14:textId="77777777" w:rsidR="00000000" w:rsidRDefault="0002750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_Toc90038119 \h </w:instrText>
      </w:r>
      <w:r>
        <w:fldChar w:fldCharType="separate"/>
      </w:r>
      <w:r>
        <w:t>246</w:t>
      </w:r>
      <w:r>
        <w:fldChar w:fldCharType="end"/>
      </w:r>
    </w:p>
    <w:p w14:paraId="7422237A" w14:textId="77777777" w:rsidR="00000000" w:rsidRDefault="00027501">
      <w:pPr>
        <w:pStyle w:val="TOC2"/>
        <w:tabs>
          <w:tab w:val="right" w:leader="dot" w:pos="8296"/>
        </w:tabs>
        <w:ind w:right="0"/>
        <w:rPr>
          <w:rFonts w:ascii="Times New Roman" w:hAnsi="Times New Roman" w:cs="Times New Roman"/>
          <w:sz w:val="24"/>
          <w:szCs w:val="24"/>
        </w:rPr>
      </w:pPr>
      <w:r>
        <w:rPr>
          <w:rtl/>
        </w:rPr>
        <w:t>איוב</w:t>
      </w:r>
      <w:r>
        <w:t xml:space="preserve"> </w:t>
      </w:r>
      <w:r>
        <w:rPr>
          <w:rtl/>
        </w:rPr>
        <w:t xml:space="preserve">קרא </w:t>
      </w:r>
      <w:r>
        <w:rPr>
          <w:rtl/>
        </w:rPr>
        <w:t>(הליכוד):</w:t>
      </w:r>
      <w:r>
        <w:tab/>
      </w:r>
      <w:r>
        <w:fldChar w:fldCharType="begin"/>
      </w:r>
      <w:r>
        <w:instrText xml:space="preserve"> PAGEREF _Toc90038120 \h </w:instrText>
      </w:r>
      <w:r>
        <w:fldChar w:fldCharType="separate"/>
      </w:r>
      <w:r>
        <w:t>246</w:t>
      </w:r>
      <w:r>
        <w:fldChar w:fldCharType="end"/>
      </w:r>
    </w:p>
    <w:p w14:paraId="5CB7FBDA" w14:textId="77777777" w:rsidR="00000000" w:rsidRDefault="00027501">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_Toc90038121 \h </w:instrText>
      </w:r>
      <w:r>
        <w:fldChar w:fldCharType="separate"/>
      </w:r>
      <w:r>
        <w:t>247</w:t>
      </w:r>
      <w:r>
        <w:fldChar w:fldCharType="end"/>
      </w:r>
    </w:p>
    <w:p w14:paraId="1945AFD7" w14:textId="77777777" w:rsidR="00000000" w:rsidRDefault="00027501">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_Toc90038122 \h </w:instrText>
      </w:r>
      <w:r>
        <w:fldChar w:fldCharType="separate"/>
      </w:r>
      <w:r>
        <w:t>247</w:t>
      </w:r>
      <w:r>
        <w:fldChar w:fldCharType="end"/>
      </w:r>
    </w:p>
    <w:p w14:paraId="21779630" w14:textId="77777777" w:rsidR="00000000" w:rsidRDefault="0002750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_Toc90038123 \h </w:instrText>
      </w:r>
      <w:r>
        <w:fldChar w:fldCharType="separate"/>
      </w:r>
      <w:r>
        <w:t>248</w:t>
      </w:r>
      <w:r>
        <w:fldChar w:fldCharType="end"/>
      </w:r>
    </w:p>
    <w:p w14:paraId="03C96311" w14:textId="77777777" w:rsidR="00000000" w:rsidRDefault="0002750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_Toc90038124</w:instrText>
      </w:r>
      <w:r>
        <w:instrText xml:space="preserve"> \h </w:instrText>
      </w:r>
      <w:r>
        <w:fldChar w:fldCharType="separate"/>
      </w:r>
      <w:r>
        <w:t>248</w:t>
      </w:r>
      <w:r>
        <w:fldChar w:fldCharType="end"/>
      </w:r>
    </w:p>
    <w:p w14:paraId="5FEA3C6B" w14:textId="77777777" w:rsidR="00000000" w:rsidRDefault="00027501">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_Toc90038125 \h </w:instrText>
      </w:r>
      <w:r>
        <w:fldChar w:fldCharType="separate"/>
      </w:r>
      <w:r>
        <w:t>251</w:t>
      </w:r>
      <w:r>
        <w:fldChar w:fldCharType="end"/>
      </w:r>
    </w:p>
    <w:p w14:paraId="381CCC62"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_Toc90038126 \h </w:instrText>
      </w:r>
      <w:r>
        <w:fldChar w:fldCharType="separate"/>
      </w:r>
      <w:r>
        <w:t>251</w:t>
      </w:r>
      <w:r>
        <w:fldChar w:fldCharType="end"/>
      </w:r>
    </w:p>
    <w:p w14:paraId="43D99A93" w14:textId="77777777" w:rsidR="00000000" w:rsidRDefault="00027501">
      <w:pPr>
        <w:pStyle w:val="TOC1"/>
        <w:tabs>
          <w:tab w:val="right" w:leader="dot" w:pos="8296"/>
        </w:tabs>
        <w:rPr>
          <w:rFonts w:ascii="Times New Roman" w:hAnsi="Times New Roman" w:cs="Times New Roman"/>
          <w:sz w:val="24"/>
          <w:szCs w:val="24"/>
        </w:rPr>
      </w:pPr>
      <w:r>
        <w:t xml:space="preserve">615. </w:t>
      </w:r>
      <w:r>
        <w:rPr>
          <w:rtl/>
        </w:rPr>
        <w:t>סגירת סוכנויות דואר</w:t>
      </w:r>
      <w:r>
        <w:tab/>
      </w:r>
      <w:r>
        <w:fldChar w:fldCharType="begin"/>
      </w:r>
      <w:r>
        <w:instrText xml:space="preserve"> PAGEREF _Toc90038127 \h </w:instrText>
      </w:r>
      <w:r>
        <w:fldChar w:fldCharType="separate"/>
      </w:r>
      <w:r>
        <w:t>251</w:t>
      </w:r>
      <w:r>
        <w:fldChar w:fldCharType="end"/>
      </w:r>
    </w:p>
    <w:p w14:paraId="0E0BE47A" w14:textId="77777777" w:rsidR="00000000" w:rsidRDefault="0002750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_Toc90038128 \h </w:instrText>
      </w:r>
      <w:r>
        <w:fldChar w:fldCharType="separate"/>
      </w:r>
      <w:r>
        <w:t>254</w:t>
      </w:r>
      <w:r>
        <w:fldChar w:fldCharType="end"/>
      </w:r>
    </w:p>
    <w:p w14:paraId="7948E572"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w:instrText>
      </w:r>
      <w:r>
        <w:instrText xml:space="preserve">8129 \h </w:instrText>
      </w:r>
      <w:r>
        <w:fldChar w:fldCharType="separate"/>
      </w:r>
      <w:r>
        <w:t>254</w:t>
      </w:r>
      <w:r>
        <w:fldChar w:fldCharType="end"/>
      </w:r>
    </w:p>
    <w:p w14:paraId="7C975167" w14:textId="77777777" w:rsidR="00000000" w:rsidRDefault="0002750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_Toc90038130 \h </w:instrText>
      </w:r>
      <w:r>
        <w:fldChar w:fldCharType="separate"/>
      </w:r>
      <w:r>
        <w:t>255</w:t>
      </w:r>
      <w:r>
        <w:fldChar w:fldCharType="end"/>
      </w:r>
    </w:p>
    <w:p w14:paraId="541ADA85" w14:textId="77777777" w:rsidR="00000000" w:rsidRDefault="00027501">
      <w:pPr>
        <w:pStyle w:val="TOC1"/>
        <w:tabs>
          <w:tab w:val="right" w:leader="dot" w:pos="8296"/>
        </w:tabs>
        <w:rPr>
          <w:rFonts w:ascii="Times New Roman" w:hAnsi="Times New Roman" w:cs="Times New Roman"/>
          <w:sz w:val="24"/>
          <w:szCs w:val="24"/>
        </w:rPr>
      </w:pPr>
      <w:r>
        <w:t xml:space="preserve">794. </w:t>
      </w:r>
      <w:r>
        <w:rPr>
          <w:rtl/>
        </w:rPr>
        <w:t>תוכניות מסורת בערוץ השני</w:t>
      </w:r>
      <w:r>
        <w:tab/>
      </w:r>
      <w:r>
        <w:fldChar w:fldCharType="begin"/>
      </w:r>
      <w:r>
        <w:instrText xml:space="preserve"> PAGEREF _Toc90038131 \h </w:instrText>
      </w:r>
      <w:r>
        <w:fldChar w:fldCharType="separate"/>
      </w:r>
      <w:r>
        <w:t>255</w:t>
      </w:r>
      <w:r>
        <w:fldChar w:fldCharType="end"/>
      </w:r>
    </w:p>
    <w:p w14:paraId="253E1522" w14:textId="77777777" w:rsidR="00000000" w:rsidRDefault="00027501">
      <w:pPr>
        <w:pStyle w:val="TOC1"/>
        <w:tabs>
          <w:tab w:val="right" w:leader="dot" w:pos="8296"/>
        </w:tabs>
        <w:rPr>
          <w:rFonts w:ascii="Times New Roman" w:hAnsi="Times New Roman" w:cs="Times New Roman"/>
          <w:sz w:val="24"/>
          <w:szCs w:val="24"/>
        </w:rPr>
      </w:pPr>
      <w:r>
        <w:t xml:space="preserve">912. </w:t>
      </w:r>
      <w:r>
        <w:rPr>
          <w:rtl/>
        </w:rPr>
        <w:t>פיקוח על תוכניות טלוויזיה אינטראקטיביות</w:t>
      </w:r>
      <w:r>
        <w:tab/>
      </w:r>
      <w:r>
        <w:fldChar w:fldCharType="begin"/>
      </w:r>
      <w:r>
        <w:instrText xml:space="preserve"> PAGEREF _Toc90038132 \h </w:instrText>
      </w:r>
      <w:r>
        <w:fldChar w:fldCharType="separate"/>
      </w:r>
      <w:r>
        <w:t>256</w:t>
      </w:r>
      <w:r>
        <w:fldChar w:fldCharType="end"/>
      </w:r>
    </w:p>
    <w:p w14:paraId="59BD73A5" w14:textId="77777777" w:rsidR="00000000" w:rsidRDefault="00027501">
      <w:pPr>
        <w:pStyle w:val="TOC1"/>
        <w:tabs>
          <w:tab w:val="right" w:leader="dot" w:pos="8296"/>
        </w:tabs>
        <w:rPr>
          <w:rFonts w:ascii="Times New Roman" w:hAnsi="Times New Roman" w:cs="Times New Roman"/>
          <w:sz w:val="24"/>
          <w:szCs w:val="24"/>
        </w:rPr>
      </w:pPr>
      <w:r>
        <w:t xml:space="preserve">943. </w:t>
      </w:r>
      <w:r>
        <w:rPr>
          <w:rtl/>
        </w:rPr>
        <w:t>תיקון תקלות על-ידי חברת "בזק" ביישובים לא-יהוד</w:t>
      </w:r>
      <w:r>
        <w:rPr>
          <w:rtl/>
        </w:rPr>
        <w:t>יים</w:t>
      </w:r>
      <w:r>
        <w:tab/>
      </w:r>
      <w:r>
        <w:fldChar w:fldCharType="begin"/>
      </w:r>
      <w:r>
        <w:instrText xml:space="preserve"> PAGEREF _Toc90038133 \h </w:instrText>
      </w:r>
      <w:r>
        <w:fldChar w:fldCharType="separate"/>
      </w:r>
      <w:r>
        <w:t>258</w:t>
      </w:r>
      <w:r>
        <w:fldChar w:fldCharType="end"/>
      </w:r>
    </w:p>
    <w:p w14:paraId="540A66EB" w14:textId="77777777" w:rsidR="00000000" w:rsidRDefault="00027501">
      <w:pPr>
        <w:pStyle w:val="TOC1"/>
        <w:tabs>
          <w:tab w:val="right" w:leader="dot" w:pos="8296"/>
        </w:tabs>
        <w:rPr>
          <w:rFonts w:ascii="Times New Roman" w:hAnsi="Times New Roman" w:cs="Times New Roman"/>
          <w:sz w:val="24"/>
          <w:szCs w:val="24"/>
        </w:rPr>
      </w:pPr>
      <w:r>
        <w:t xml:space="preserve">978. </w:t>
      </w:r>
      <w:r>
        <w:rPr>
          <w:rtl/>
        </w:rPr>
        <w:t>התפוצצות</w:t>
      </w:r>
      <w:r>
        <w:t xml:space="preserve"> </w:t>
      </w:r>
      <w:r>
        <w:rPr>
          <w:rtl/>
        </w:rPr>
        <w:t>סוללת טלפון נייד</w:t>
      </w:r>
      <w:r>
        <w:tab/>
      </w:r>
      <w:r>
        <w:fldChar w:fldCharType="begin"/>
      </w:r>
      <w:r>
        <w:instrText xml:space="preserve"> PAGEREF _Toc90038134 \h </w:instrText>
      </w:r>
      <w:r>
        <w:fldChar w:fldCharType="separate"/>
      </w:r>
      <w:r>
        <w:t>259</w:t>
      </w:r>
      <w:r>
        <w:fldChar w:fldCharType="end"/>
      </w:r>
    </w:p>
    <w:p w14:paraId="2E1B2761" w14:textId="77777777" w:rsidR="00000000" w:rsidRDefault="00027501">
      <w:pPr>
        <w:pStyle w:val="TOC1"/>
        <w:tabs>
          <w:tab w:val="right" w:leader="dot" w:pos="8296"/>
        </w:tabs>
        <w:rPr>
          <w:rFonts w:ascii="Times New Roman" w:hAnsi="Times New Roman" w:cs="Times New Roman"/>
          <w:sz w:val="24"/>
          <w:szCs w:val="24"/>
        </w:rPr>
      </w:pPr>
      <w:r>
        <w:t xml:space="preserve">480, 490. </w:t>
      </w:r>
      <w:r>
        <w:rPr>
          <w:rtl/>
        </w:rPr>
        <w:t>זיהום נחל-קישון והזרמת ביוב למפרץ חיפה</w:t>
      </w:r>
      <w:r>
        <w:tab/>
      </w:r>
      <w:r>
        <w:fldChar w:fldCharType="begin"/>
      </w:r>
      <w:r>
        <w:instrText xml:space="preserve"> PAGEREF _Toc90038135 \h </w:instrText>
      </w:r>
      <w:r>
        <w:fldChar w:fldCharType="separate"/>
      </w:r>
      <w:r>
        <w:t>261</w:t>
      </w:r>
      <w:r>
        <w:fldChar w:fldCharType="end"/>
      </w:r>
    </w:p>
    <w:p w14:paraId="62C27E31" w14:textId="77777777" w:rsidR="00000000" w:rsidRDefault="00027501">
      <w:pPr>
        <w:pStyle w:val="TOC1"/>
        <w:tabs>
          <w:tab w:val="right" w:leader="dot" w:pos="8296"/>
        </w:tabs>
        <w:rPr>
          <w:rFonts w:ascii="Times New Roman" w:hAnsi="Times New Roman" w:cs="Times New Roman"/>
          <w:sz w:val="24"/>
          <w:szCs w:val="24"/>
        </w:rPr>
      </w:pPr>
      <w:r>
        <w:t xml:space="preserve">501, 523. </w:t>
      </w:r>
      <w:r>
        <w:rPr>
          <w:rtl/>
        </w:rPr>
        <w:t>הצבת אנטנות סלולריות מעל מועדון ילדים בנהרייה</w:t>
      </w:r>
      <w:r>
        <w:tab/>
      </w:r>
      <w:r>
        <w:fldChar w:fldCharType="begin"/>
      </w:r>
      <w:r>
        <w:instrText xml:space="preserve"> PAGEREF _Toc900</w:instrText>
      </w:r>
      <w:r>
        <w:instrText xml:space="preserve">38136 \h </w:instrText>
      </w:r>
      <w:r>
        <w:fldChar w:fldCharType="separate"/>
      </w:r>
      <w:r>
        <w:t>263</w:t>
      </w:r>
      <w:r>
        <w:fldChar w:fldCharType="end"/>
      </w:r>
    </w:p>
    <w:p w14:paraId="5A70025A" w14:textId="77777777" w:rsidR="00000000" w:rsidRDefault="00027501">
      <w:pPr>
        <w:pStyle w:val="TOC1"/>
        <w:tabs>
          <w:tab w:val="right" w:leader="dot" w:pos="8296"/>
        </w:tabs>
        <w:rPr>
          <w:rFonts w:ascii="Times New Roman" w:hAnsi="Times New Roman" w:cs="Times New Roman"/>
          <w:sz w:val="24"/>
          <w:szCs w:val="24"/>
        </w:rPr>
      </w:pPr>
      <w:r>
        <w:t xml:space="preserve">542. </w:t>
      </w:r>
      <w:r>
        <w:rPr>
          <w:rtl/>
        </w:rPr>
        <w:t>הזרמת שפכים עם זיהום חריג</w:t>
      </w:r>
      <w:r>
        <w:tab/>
      </w:r>
      <w:r>
        <w:fldChar w:fldCharType="begin"/>
      </w:r>
      <w:r>
        <w:instrText xml:space="preserve"> PAGEREF _Toc90038137 \h </w:instrText>
      </w:r>
      <w:r>
        <w:fldChar w:fldCharType="separate"/>
      </w:r>
      <w:r>
        <w:t>266</w:t>
      </w:r>
      <w:r>
        <w:fldChar w:fldCharType="end"/>
      </w:r>
    </w:p>
    <w:p w14:paraId="16172DC2" w14:textId="77777777" w:rsidR="00000000" w:rsidRDefault="00027501">
      <w:pPr>
        <w:pStyle w:val="TOC1"/>
        <w:tabs>
          <w:tab w:val="right" w:leader="dot" w:pos="8296"/>
        </w:tabs>
        <w:rPr>
          <w:rFonts w:ascii="Times New Roman" w:hAnsi="Times New Roman" w:cs="Times New Roman"/>
          <w:sz w:val="24"/>
          <w:szCs w:val="24"/>
        </w:rPr>
      </w:pPr>
      <w:r>
        <w:t xml:space="preserve">578. </w:t>
      </w:r>
      <w:r>
        <w:rPr>
          <w:rtl/>
        </w:rPr>
        <w:t>זיהום מי השתייה באזור נצרת</w:t>
      </w:r>
      <w:r>
        <w:tab/>
      </w:r>
      <w:r>
        <w:fldChar w:fldCharType="begin"/>
      </w:r>
      <w:r>
        <w:instrText xml:space="preserve"> PAGEREF _Toc90038138 \h </w:instrText>
      </w:r>
      <w:r>
        <w:fldChar w:fldCharType="separate"/>
      </w:r>
      <w:r>
        <w:t>267</w:t>
      </w:r>
      <w:r>
        <w:fldChar w:fldCharType="end"/>
      </w:r>
    </w:p>
    <w:p w14:paraId="12433702" w14:textId="77777777" w:rsidR="00000000" w:rsidRDefault="00027501">
      <w:pPr>
        <w:pStyle w:val="TOC1"/>
        <w:tabs>
          <w:tab w:val="right" w:leader="dot" w:pos="8296"/>
        </w:tabs>
        <w:rPr>
          <w:rFonts w:ascii="Times New Roman" w:hAnsi="Times New Roman" w:cs="Times New Roman"/>
          <w:sz w:val="24"/>
          <w:szCs w:val="24"/>
        </w:rPr>
      </w:pPr>
      <w:r>
        <w:t xml:space="preserve">581. </w:t>
      </w:r>
      <w:r>
        <w:rPr>
          <w:rtl/>
        </w:rPr>
        <w:t>תוכנית אסטרטגית לפיתוח בר-קיימא</w:t>
      </w:r>
      <w:r>
        <w:tab/>
      </w:r>
      <w:r>
        <w:fldChar w:fldCharType="begin"/>
      </w:r>
      <w:r>
        <w:instrText xml:space="preserve"> PAGEREF _Toc90038139 \h </w:instrText>
      </w:r>
      <w:r>
        <w:fldChar w:fldCharType="separate"/>
      </w:r>
      <w:r>
        <w:t>268</w:t>
      </w:r>
      <w:r>
        <w:fldChar w:fldCharType="end"/>
      </w:r>
    </w:p>
    <w:p w14:paraId="37A1FECD" w14:textId="77777777" w:rsidR="00000000" w:rsidRDefault="00027501">
      <w:pPr>
        <w:pStyle w:val="TOC1"/>
        <w:tabs>
          <w:tab w:val="right" w:leader="dot" w:pos="8296"/>
        </w:tabs>
        <w:rPr>
          <w:rFonts w:ascii="Times New Roman" w:hAnsi="Times New Roman" w:cs="Times New Roman"/>
          <w:sz w:val="24"/>
          <w:szCs w:val="24"/>
        </w:rPr>
      </w:pPr>
      <w:r>
        <w:t xml:space="preserve">601. </w:t>
      </w:r>
      <w:r>
        <w:rPr>
          <w:rtl/>
        </w:rPr>
        <w:t>איכות הסביבה באתר החשמל "אורות רבין"</w:t>
      </w:r>
      <w:r>
        <w:tab/>
      </w:r>
      <w:r>
        <w:fldChar w:fldCharType="begin"/>
      </w:r>
      <w:r>
        <w:instrText xml:space="preserve"> PAGEREF _Toc90038140 \h </w:instrText>
      </w:r>
      <w:r>
        <w:fldChar w:fldCharType="separate"/>
      </w:r>
      <w:r>
        <w:t>269</w:t>
      </w:r>
      <w:r>
        <w:fldChar w:fldCharType="end"/>
      </w:r>
    </w:p>
    <w:p w14:paraId="5CB8C55A" w14:textId="77777777" w:rsidR="00000000" w:rsidRDefault="00027501">
      <w:pPr>
        <w:pStyle w:val="TOC1"/>
        <w:tabs>
          <w:tab w:val="right" w:leader="dot" w:pos="8296"/>
        </w:tabs>
        <w:rPr>
          <w:rFonts w:ascii="Times New Roman" w:hAnsi="Times New Roman" w:cs="Times New Roman"/>
          <w:sz w:val="24"/>
          <w:szCs w:val="24"/>
        </w:rPr>
      </w:pPr>
      <w:r>
        <w:t xml:space="preserve">708, 738, 837. </w:t>
      </w:r>
      <w:r>
        <w:rPr>
          <w:rtl/>
        </w:rPr>
        <w:t>סיוע לאתרים לגידול חזירים</w:t>
      </w:r>
      <w:r>
        <w:tab/>
      </w:r>
      <w:r>
        <w:fldChar w:fldCharType="begin"/>
      </w:r>
      <w:r>
        <w:instrText xml:space="preserve"> PAGEREF _Toc90038141 \h </w:instrText>
      </w:r>
      <w:r>
        <w:fldChar w:fldCharType="separate"/>
      </w:r>
      <w:r>
        <w:t>270</w:t>
      </w:r>
      <w:r>
        <w:fldChar w:fldCharType="end"/>
      </w:r>
    </w:p>
    <w:p w14:paraId="37780774" w14:textId="77777777" w:rsidR="00000000" w:rsidRDefault="00027501">
      <w:pPr>
        <w:pStyle w:val="TOC1"/>
        <w:tabs>
          <w:tab w:val="right" w:leader="dot" w:pos="8296"/>
        </w:tabs>
        <w:rPr>
          <w:rFonts w:ascii="Times New Roman" w:hAnsi="Times New Roman" w:cs="Times New Roman"/>
          <w:sz w:val="24"/>
          <w:szCs w:val="24"/>
        </w:rPr>
      </w:pPr>
      <w:r>
        <w:t xml:space="preserve">758. </w:t>
      </w:r>
      <w:r>
        <w:rPr>
          <w:rtl/>
        </w:rPr>
        <w:t xml:space="preserve">מתקן האמוניה של מפעל </w:t>
      </w:r>
      <w:r>
        <w:t>"</w:t>
      </w:r>
      <w:r>
        <w:rPr>
          <w:rtl/>
        </w:rPr>
        <w:t>חיפה כימיקלים</w:t>
      </w:r>
      <w:r>
        <w:t>"</w:t>
      </w:r>
      <w:r>
        <w:tab/>
      </w:r>
      <w:r>
        <w:fldChar w:fldCharType="begin"/>
      </w:r>
      <w:r>
        <w:instrText xml:space="preserve"> PAGEREF _Toc90038142 \h </w:instrText>
      </w:r>
      <w:r>
        <w:fldChar w:fldCharType="separate"/>
      </w:r>
      <w:r>
        <w:t>275</w:t>
      </w:r>
      <w:r>
        <w:fldChar w:fldCharType="end"/>
      </w:r>
    </w:p>
    <w:p w14:paraId="12C2CD5A" w14:textId="77777777" w:rsidR="00000000" w:rsidRDefault="00027501">
      <w:pPr>
        <w:pStyle w:val="TOC1"/>
        <w:tabs>
          <w:tab w:val="right" w:leader="dot" w:pos="8296"/>
        </w:tabs>
        <w:rPr>
          <w:rFonts w:ascii="Times New Roman" w:hAnsi="Times New Roman" w:cs="Times New Roman"/>
          <w:sz w:val="24"/>
          <w:szCs w:val="24"/>
        </w:rPr>
      </w:pPr>
      <w:r>
        <w:t xml:space="preserve">835. </w:t>
      </w:r>
      <w:r>
        <w:rPr>
          <w:rtl/>
        </w:rPr>
        <w:t>הסתרת אנטנות סלולריות בדודי שמש</w:t>
      </w:r>
      <w:r>
        <w:tab/>
      </w:r>
      <w:r>
        <w:fldChar w:fldCharType="begin"/>
      </w:r>
      <w:r>
        <w:instrText xml:space="preserve"> PAGEREF _Toc90038143 \h </w:instrText>
      </w:r>
      <w:r>
        <w:fldChar w:fldCharType="separate"/>
      </w:r>
      <w:r>
        <w:t>277</w:t>
      </w:r>
      <w:r>
        <w:fldChar w:fldCharType="end"/>
      </w:r>
    </w:p>
    <w:p w14:paraId="564CB1DD" w14:textId="77777777" w:rsidR="00000000" w:rsidRDefault="00027501">
      <w:pPr>
        <w:pStyle w:val="TOC1"/>
        <w:tabs>
          <w:tab w:val="right" w:leader="dot" w:pos="8296"/>
        </w:tabs>
        <w:rPr>
          <w:rFonts w:ascii="Times New Roman" w:hAnsi="Times New Roman" w:cs="Times New Roman"/>
          <w:sz w:val="24"/>
          <w:szCs w:val="24"/>
        </w:rPr>
      </w:pPr>
      <w:r>
        <w:t>836</w:t>
      </w:r>
      <w:r>
        <w:t xml:space="preserve">. </w:t>
      </w:r>
      <w:r>
        <w:rPr>
          <w:rtl/>
        </w:rPr>
        <w:t>טענה בדבר הטמנת פסולת רעילה ברמת-הגולן</w:t>
      </w:r>
      <w:r>
        <w:tab/>
      </w:r>
      <w:r>
        <w:fldChar w:fldCharType="begin"/>
      </w:r>
      <w:r>
        <w:instrText xml:space="preserve"> PAGEREF _Toc90038144 \h </w:instrText>
      </w:r>
      <w:r>
        <w:fldChar w:fldCharType="separate"/>
      </w:r>
      <w:r>
        <w:t>278</w:t>
      </w:r>
      <w:r>
        <w:fldChar w:fldCharType="end"/>
      </w:r>
    </w:p>
    <w:p w14:paraId="57503FA7" w14:textId="77777777" w:rsidR="00000000" w:rsidRDefault="00027501">
      <w:pPr>
        <w:pStyle w:val="TOC1"/>
        <w:tabs>
          <w:tab w:val="right" w:leader="dot" w:pos="8296"/>
        </w:tabs>
        <w:rPr>
          <w:rFonts w:ascii="Times New Roman" w:hAnsi="Times New Roman" w:cs="Times New Roman"/>
          <w:sz w:val="24"/>
          <w:szCs w:val="24"/>
        </w:rPr>
      </w:pPr>
      <w:r>
        <w:t xml:space="preserve">868. </w:t>
      </w:r>
      <w:r>
        <w:rPr>
          <w:rtl/>
        </w:rPr>
        <w:t>זיהום אוויר מכלי רכב בתל-אביב</w:t>
      </w:r>
      <w:r>
        <w:tab/>
      </w:r>
      <w:r>
        <w:fldChar w:fldCharType="begin"/>
      </w:r>
      <w:r>
        <w:instrText xml:space="preserve"> PAGEREF _Toc90038145 \h </w:instrText>
      </w:r>
      <w:r>
        <w:fldChar w:fldCharType="separate"/>
      </w:r>
      <w:r>
        <w:t>279</w:t>
      </w:r>
      <w:r>
        <w:fldChar w:fldCharType="end"/>
      </w:r>
    </w:p>
    <w:p w14:paraId="3CA6D7BD" w14:textId="77777777" w:rsidR="00000000" w:rsidRDefault="0002750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_Toc90038146 \h </w:instrText>
      </w:r>
      <w:r>
        <w:fldChar w:fldCharType="separate"/>
      </w:r>
      <w:r>
        <w:t>280</w:t>
      </w:r>
      <w:r>
        <w:fldChar w:fldCharType="end"/>
      </w:r>
    </w:p>
    <w:p w14:paraId="67AF40FA" w14:textId="77777777" w:rsidR="00000000" w:rsidRDefault="00027501">
      <w:pPr>
        <w:pStyle w:val="TOC1"/>
        <w:tabs>
          <w:tab w:val="right" w:leader="dot" w:pos="8296"/>
        </w:tabs>
        <w:rPr>
          <w:rFonts w:ascii="Times New Roman" w:hAnsi="Times New Roman" w:cs="Times New Roman"/>
          <w:sz w:val="24"/>
          <w:szCs w:val="24"/>
        </w:rPr>
      </w:pPr>
      <w:r>
        <w:rPr>
          <w:rtl/>
        </w:rPr>
        <w:t>בקשתו של רוצח ראש הממשלה להינשא</w:t>
      </w:r>
      <w:r>
        <w:tab/>
      </w:r>
      <w:r>
        <w:fldChar w:fldCharType="begin"/>
      </w:r>
      <w:r>
        <w:instrText xml:space="preserve"> PAGEREF _Toc90038147 \h </w:instrText>
      </w:r>
      <w:r>
        <w:fldChar w:fldCharType="separate"/>
      </w:r>
      <w:r>
        <w:t>280</w:t>
      </w:r>
      <w:r>
        <w:fldChar w:fldCharType="end"/>
      </w:r>
    </w:p>
    <w:p w14:paraId="495CB66C" w14:textId="77777777" w:rsidR="00000000" w:rsidRDefault="00027501">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_Toc90038148 \h </w:instrText>
      </w:r>
      <w:r>
        <w:fldChar w:fldCharType="separate"/>
      </w:r>
      <w:r>
        <w:t>280</w:t>
      </w:r>
      <w:r>
        <w:fldChar w:fldCharType="end"/>
      </w:r>
    </w:p>
    <w:p w14:paraId="04CF33E4" w14:textId="77777777" w:rsidR="00000000" w:rsidRDefault="0002750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_Toc90038149 \h </w:instrText>
      </w:r>
      <w:r>
        <w:fldChar w:fldCharType="separate"/>
      </w:r>
      <w:r>
        <w:t>282</w:t>
      </w:r>
      <w:r>
        <w:fldChar w:fldCharType="end"/>
      </w:r>
    </w:p>
    <w:p w14:paraId="1C065F76" w14:textId="77777777" w:rsidR="00000000" w:rsidRDefault="00027501">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_Toc90038150 \h </w:instrText>
      </w:r>
      <w:r>
        <w:fldChar w:fldCharType="separate"/>
      </w:r>
      <w:r>
        <w:t>284</w:t>
      </w:r>
      <w:r>
        <w:fldChar w:fldCharType="end"/>
      </w:r>
    </w:p>
    <w:p w14:paraId="3B88FD19" w14:textId="77777777" w:rsidR="00000000" w:rsidRDefault="00027501">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_Toc90038151 \h </w:instrText>
      </w:r>
      <w:r>
        <w:fldChar w:fldCharType="separate"/>
      </w:r>
      <w:r>
        <w:t>286</w:t>
      </w:r>
      <w:r>
        <w:fldChar w:fldCharType="end"/>
      </w:r>
    </w:p>
    <w:p w14:paraId="116269A6" w14:textId="77777777" w:rsidR="00000000" w:rsidRDefault="0002750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_Toc90038152 \h </w:instrText>
      </w:r>
      <w:r>
        <w:fldChar w:fldCharType="separate"/>
      </w:r>
      <w:r>
        <w:t>287</w:t>
      </w:r>
      <w:r>
        <w:fldChar w:fldCharType="end"/>
      </w:r>
    </w:p>
    <w:p w14:paraId="077BB650" w14:textId="77777777" w:rsidR="00000000" w:rsidRDefault="00027501">
      <w:pPr>
        <w:pStyle w:val="TOC1"/>
        <w:tabs>
          <w:tab w:val="right" w:leader="dot" w:pos="8296"/>
        </w:tabs>
        <w:rPr>
          <w:rFonts w:ascii="Times New Roman" w:hAnsi="Times New Roman" w:cs="Times New Roman"/>
          <w:sz w:val="24"/>
          <w:szCs w:val="24"/>
        </w:rPr>
      </w:pPr>
      <w:r>
        <w:rPr>
          <w:rtl/>
        </w:rPr>
        <w:t>הידיעות בדבר אי</w:t>
      </w:r>
      <w:r>
        <w:t>-</w:t>
      </w:r>
      <w:r>
        <w:rPr>
          <w:rtl/>
        </w:rPr>
        <w:t>הטלת קנסות על בתי</w:t>
      </w:r>
      <w:r>
        <w:t>-</w:t>
      </w:r>
      <w:r>
        <w:rPr>
          <w:rtl/>
        </w:rPr>
        <w:t>עסק הפועלים בשבת</w:t>
      </w:r>
      <w:r>
        <w:tab/>
      </w:r>
      <w:r>
        <w:fldChar w:fldCharType="begin"/>
      </w:r>
      <w:r>
        <w:instrText xml:space="preserve"> PAGEREF _Toc90038153 \h </w:instrText>
      </w:r>
      <w:r>
        <w:fldChar w:fldCharType="separate"/>
      </w:r>
      <w:r>
        <w:t>287</w:t>
      </w:r>
      <w:r>
        <w:fldChar w:fldCharType="end"/>
      </w:r>
    </w:p>
    <w:p w14:paraId="300DC699" w14:textId="77777777" w:rsidR="00000000" w:rsidRDefault="0002750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_Toc90038154 \h </w:instrText>
      </w:r>
      <w:r>
        <w:fldChar w:fldCharType="separate"/>
      </w:r>
      <w:r>
        <w:t>287</w:t>
      </w:r>
      <w:r>
        <w:fldChar w:fldCharType="end"/>
      </w:r>
    </w:p>
    <w:p w14:paraId="1B88A384" w14:textId="77777777" w:rsidR="00000000" w:rsidRDefault="00027501">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_Toc90038155 \h </w:instrText>
      </w:r>
      <w:r>
        <w:fldChar w:fldCharType="separate"/>
      </w:r>
      <w:r>
        <w:t>289</w:t>
      </w:r>
      <w:r>
        <w:fldChar w:fldCharType="end"/>
      </w:r>
    </w:p>
    <w:p w14:paraId="63F5C0D0" w14:textId="77777777" w:rsidR="00000000" w:rsidRDefault="00027501">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_Toc90038156 \h </w:instrText>
      </w:r>
      <w:r>
        <w:fldChar w:fldCharType="separate"/>
      </w:r>
      <w:r>
        <w:t>291</w:t>
      </w:r>
      <w:r>
        <w:fldChar w:fldCharType="end"/>
      </w:r>
    </w:p>
    <w:p w14:paraId="65F2DECD" w14:textId="77777777" w:rsidR="00000000" w:rsidRDefault="00027501">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_Toc90038157 \h </w:instrText>
      </w:r>
      <w:r>
        <w:fldChar w:fldCharType="separate"/>
      </w:r>
      <w:r>
        <w:t>292</w:t>
      </w:r>
      <w:r>
        <w:fldChar w:fldCharType="end"/>
      </w:r>
    </w:p>
    <w:p w14:paraId="315A4640" w14:textId="77777777" w:rsidR="00000000" w:rsidRDefault="00027501">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_Toc90038158 \h </w:instrText>
      </w:r>
      <w:r>
        <w:fldChar w:fldCharType="separate"/>
      </w:r>
      <w:r>
        <w:t>293</w:t>
      </w:r>
      <w:r>
        <w:fldChar w:fldCharType="end"/>
      </w:r>
    </w:p>
    <w:p w14:paraId="6F45CEAD" w14:textId="77777777" w:rsidR="00000000" w:rsidRDefault="0002750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_Toc90038159 \h </w:instrText>
      </w:r>
      <w:r>
        <w:fldChar w:fldCharType="separate"/>
      </w:r>
      <w:r>
        <w:t>297</w:t>
      </w:r>
      <w:r>
        <w:fldChar w:fldCharType="end"/>
      </w:r>
    </w:p>
    <w:p w14:paraId="6416C359" w14:textId="77777777" w:rsidR="00000000" w:rsidRDefault="00027501">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_Toc90038160 \h </w:instrText>
      </w:r>
      <w:r>
        <w:fldChar w:fldCharType="separate"/>
      </w:r>
      <w:r>
        <w:t>298</w:t>
      </w:r>
      <w:r>
        <w:fldChar w:fldCharType="end"/>
      </w:r>
    </w:p>
    <w:p w14:paraId="58511AF3" w14:textId="77777777" w:rsidR="00000000" w:rsidRDefault="00027501">
      <w:pPr>
        <w:pStyle w:val="TOC1"/>
        <w:tabs>
          <w:tab w:val="right" w:leader="dot" w:pos="8296"/>
        </w:tabs>
        <w:rPr>
          <w:rFonts w:ascii="Times New Roman" w:hAnsi="Times New Roman" w:cs="Times New Roman"/>
          <w:sz w:val="24"/>
          <w:szCs w:val="24"/>
        </w:rPr>
      </w:pPr>
      <w:r>
        <w:t xml:space="preserve">66. </w:t>
      </w:r>
      <w:r>
        <w:rPr>
          <w:rtl/>
        </w:rPr>
        <w:t>משכורות ברשות השידור</w:t>
      </w:r>
      <w:r>
        <w:tab/>
      </w:r>
      <w:r>
        <w:fldChar w:fldCharType="begin"/>
      </w:r>
      <w:r>
        <w:instrText xml:space="preserve"> PAG</w:instrText>
      </w:r>
      <w:r>
        <w:instrText xml:space="preserve">EREF _Toc90038161 \h </w:instrText>
      </w:r>
      <w:r>
        <w:fldChar w:fldCharType="separate"/>
      </w:r>
      <w:r>
        <w:t>298</w:t>
      </w:r>
      <w:r>
        <w:fldChar w:fldCharType="end"/>
      </w:r>
    </w:p>
    <w:p w14:paraId="3A83D284" w14:textId="77777777" w:rsidR="00000000" w:rsidRDefault="00027501">
      <w:pPr>
        <w:pStyle w:val="TOC1"/>
        <w:tabs>
          <w:tab w:val="right" w:leader="dot" w:pos="8296"/>
        </w:tabs>
        <w:rPr>
          <w:rFonts w:ascii="Times New Roman" w:hAnsi="Times New Roman" w:cs="Times New Roman"/>
          <w:sz w:val="24"/>
          <w:szCs w:val="24"/>
        </w:rPr>
      </w:pPr>
      <w:r>
        <w:t xml:space="preserve">80. </w:t>
      </w:r>
      <w:r>
        <w:rPr>
          <w:rtl/>
        </w:rPr>
        <w:t>יחסי העבודה ברשות השידור</w:t>
      </w:r>
      <w:r>
        <w:tab/>
      </w:r>
      <w:r>
        <w:fldChar w:fldCharType="begin"/>
      </w:r>
      <w:r>
        <w:instrText xml:space="preserve"> PAGEREF _Toc90038162 \h </w:instrText>
      </w:r>
      <w:r>
        <w:fldChar w:fldCharType="separate"/>
      </w:r>
      <w:r>
        <w:t>299</w:t>
      </w:r>
      <w:r>
        <w:fldChar w:fldCharType="end"/>
      </w:r>
    </w:p>
    <w:p w14:paraId="6E2FDD8E" w14:textId="77777777" w:rsidR="00000000" w:rsidRDefault="00027501">
      <w:pPr>
        <w:pStyle w:val="TOC1"/>
        <w:tabs>
          <w:tab w:val="right" w:leader="dot" w:pos="8296"/>
        </w:tabs>
        <w:rPr>
          <w:rFonts w:ascii="Times New Roman" w:hAnsi="Times New Roman" w:cs="Times New Roman"/>
          <w:sz w:val="24"/>
          <w:szCs w:val="24"/>
        </w:rPr>
      </w:pPr>
      <w:r>
        <w:t xml:space="preserve">249. </w:t>
      </w:r>
      <w:r>
        <w:rPr>
          <w:rtl/>
        </w:rPr>
        <w:t>רשת "קול המוזיקה"</w:t>
      </w:r>
      <w:r>
        <w:tab/>
      </w:r>
      <w:r>
        <w:fldChar w:fldCharType="begin"/>
      </w:r>
      <w:r>
        <w:instrText xml:space="preserve"> PAGEREF _Toc90038163 \h </w:instrText>
      </w:r>
      <w:r>
        <w:fldChar w:fldCharType="separate"/>
      </w:r>
      <w:r>
        <w:t>300</w:t>
      </w:r>
      <w:r>
        <w:fldChar w:fldCharType="end"/>
      </w:r>
    </w:p>
    <w:p w14:paraId="3D5374FE" w14:textId="77777777" w:rsidR="00000000" w:rsidRDefault="00027501">
      <w:pPr>
        <w:pStyle w:val="TOC1"/>
        <w:tabs>
          <w:tab w:val="right" w:leader="dot" w:pos="8296"/>
        </w:tabs>
        <w:rPr>
          <w:rFonts w:ascii="Times New Roman" w:hAnsi="Times New Roman" w:cs="Times New Roman"/>
          <w:sz w:val="24"/>
          <w:szCs w:val="24"/>
        </w:rPr>
      </w:pPr>
      <w:r>
        <w:t xml:space="preserve">417. </w:t>
      </w:r>
      <w:r>
        <w:rPr>
          <w:rtl/>
        </w:rPr>
        <w:t xml:space="preserve">פרויקט </w:t>
      </w:r>
      <w:r>
        <w:t>"</w:t>
      </w:r>
      <w:r>
        <w:rPr>
          <w:rtl/>
        </w:rPr>
        <w:t>עידוד 99</w:t>
      </w:r>
      <w:r>
        <w:t xml:space="preserve">" </w:t>
      </w:r>
      <w:r>
        <w:rPr>
          <w:rtl/>
        </w:rPr>
        <w:t>במועצה אזורית מעלה-יוסף</w:t>
      </w:r>
      <w:r>
        <w:tab/>
      </w:r>
      <w:r>
        <w:fldChar w:fldCharType="begin"/>
      </w:r>
      <w:r>
        <w:instrText xml:space="preserve"> PAGEREF _Toc90038164 \h </w:instrText>
      </w:r>
      <w:r>
        <w:fldChar w:fldCharType="separate"/>
      </w:r>
      <w:r>
        <w:t>301</w:t>
      </w:r>
      <w:r>
        <w:fldChar w:fldCharType="end"/>
      </w:r>
    </w:p>
    <w:p w14:paraId="45BBF709" w14:textId="77777777" w:rsidR="00000000" w:rsidRDefault="00027501">
      <w:pPr>
        <w:pStyle w:val="TOC1"/>
        <w:tabs>
          <w:tab w:val="right" w:leader="dot" w:pos="8296"/>
        </w:tabs>
        <w:rPr>
          <w:rFonts w:ascii="Times New Roman" w:hAnsi="Times New Roman" w:cs="Times New Roman"/>
          <w:sz w:val="24"/>
          <w:szCs w:val="24"/>
        </w:rPr>
      </w:pPr>
      <w:r>
        <w:t xml:space="preserve">436. </w:t>
      </w:r>
      <w:r>
        <w:rPr>
          <w:rtl/>
        </w:rPr>
        <w:t>פיטורים בעקבות קיצוץ בתקצ</w:t>
      </w:r>
      <w:r>
        <w:rPr>
          <w:rtl/>
        </w:rPr>
        <w:t>יב פרויקטים תעסוקתיים</w:t>
      </w:r>
      <w:r>
        <w:tab/>
      </w:r>
      <w:r>
        <w:fldChar w:fldCharType="begin"/>
      </w:r>
      <w:r>
        <w:instrText xml:space="preserve"> PAGEREF _Toc90038165 \h </w:instrText>
      </w:r>
      <w:r>
        <w:fldChar w:fldCharType="separate"/>
      </w:r>
      <w:r>
        <w:t>302</w:t>
      </w:r>
      <w:r>
        <w:fldChar w:fldCharType="end"/>
      </w:r>
    </w:p>
    <w:p w14:paraId="5700E80A" w14:textId="77777777" w:rsidR="00000000" w:rsidRDefault="00027501">
      <w:pPr>
        <w:pStyle w:val="TOC1"/>
        <w:tabs>
          <w:tab w:val="right" w:leader="dot" w:pos="8296"/>
        </w:tabs>
        <w:rPr>
          <w:rFonts w:ascii="Times New Roman" w:hAnsi="Times New Roman" w:cs="Times New Roman"/>
          <w:sz w:val="24"/>
          <w:szCs w:val="24"/>
        </w:rPr>
      </w:pPr>
      <w:r>
        <w:t xml:space="preserve">585. </w:t>
      </w:r>
      <w:r>
        <w:rPr>
          <w:rtl/>
        </w:rPr>
        <w:t>החזרת קרקע למינהל מקרקעי ישראל</w:t>
      </w:r>
      <w:r>
        <w:tab/>
      </w:r>
      <w:r>
        <w:fldChar w:fldCharType="begin"/>
      </w:r>
      <w:r>
        <w:instrText xml:space="preserve"> PAGEREF _Toc90038166 \h </w:instrText>
      </w:r>
      <w:r>
        <w:fldChar w:fldCharType="separate"/>
      </w:r>
      <w:r>
        <w:t>303</w:t>
      </w:r>
      <w:r>
        <w:fldChar w:fldCharType="end"/>
      </w:r>
    </w:p>
    <w:p w14:paraId="58D2A451" w14:textId="77777777" w:rsidR="00000000" w:rsidRDefault="00027501">
      <w:pPr>
        <w:pStyle w:val="TOC1"/>
        <w:tabs>
          <w:tab w:val="right" w:leader="dot" w:pos="8296"/>
        </w:tabs>
        <w:rPr>
          <w:rFonts w:ascii="Times New Roman" w:hAnsi="Times New Roman" w:cs="Times New Roman"/>
          <w:sz w:val="24"/>
          <w:szCs w:val="24"/>
        </w:rPr>
      </w:pPr>
      <w:r>
        <w:t xml:space="preserve">804. </w:t>
      </w:r>
      <w:r>
        <w:rPr>
          <w:rtl/>
        </w:rPr>
        <w:t>קוטר פקק מכל החלב של חברת "תנובה"</w:t>
      </w:r>
      <w:r>
        <w:tab/>
      </w:r>
      <w:r>
        <w:fldChar w:fldCharType="begin"/>
      </w:r>
      <w:r>
        <w:instrText xml:space="preserve"> PAGEREF _Toc90038167 \h </w:instrText>
      </w:r>
      <w:r>
        <w:fldChar w:fldCharType="separate"/>
      </w:r>
      <w:r>
        <w:t>304</w:t>
      </w:r>
      <w:r>
        <w:fldChar w:fldCharType="end"/>
      </w:r>
    </w:p>
    <w:p w14:paraId="23F6ABB7" w14:textId="77777777" w:rsidR="00000000" w:rsidRDefault="00027501">
      <w:pPr>
        <w:pStyle w:val="TOC1"/>
        <w:tabs>
          <w:tab w:val="right" w:leader="dot" w:pos="8296"/>
        </w:tabs>
        <w:rPr>
          <w:rFonts w:ascii="Times New Roman" w:hAnsi="Times New Roman" w:cs="Times New Roman"/>
          <w:sz w:val="24"/>
          <w:szCs w:val="24"/>
        </w:rPr>
      </w:pPr>
      <w:r>
        <w:t xml:space="preserve">895. </w:t>
      </w:r>
      <w:r>
        <w:rPr>
          <w:rtl/>
        </w:rPr>
        <w:t>אי-עמידת מוצרים בתקן</w:t>
      </w:r>
      <w:r>
        <w:tab/>
      </w:r>
      <w:r>
        <w:fldChar w:fldCharType="begin"/>
      </w:r>
      <w:r>
        <w:instrText xml:space="preserve"> PAGEREF _Toc90038168 \h </w:instrText>
      </w:r>
      <w:r>
        <w:fldChar w:fldCharType="separate"/>
      </w:r>
      <w:r>
        <w:t>304</w:t>
      </w:r>
      <w:r>
        <w:fldChar w:fldCharType="end"/>
      </w:r>
    </w:p>
    <w:p w14:paraId="492661B9" w14:textId="77777777" w:rsidR="00000000" w:rsidRDefault="00027501">
      <w:pPr>
        <w:pStyle w:val="TOC1"/>
        <w:tabs>
          <w:tab w:val="right" w:leader="dot" w:pos="8296"/>
        </w:tabs>
        <w:rPr>
          <w:rFonts w:ascii="Times New Roman" w:hAnsi="Times New Roman" w:cs="Times New Roman"/>
          <w:sz w:val="24"/>
          <w:szCs w:val="24"/>
        </w:rPr>
      </w:pPr>
      <w:r>
        <w:t>9</w:t>
      </w:r>
      <w:r>
        <w:t xml:space="preserve">62. </w:t>
      </w:r>
      <w:r>
        <w:rPr>
          <w:rtl/>
        </w:rPr>
        <w:t>שידור בשפה הערבית בטלוויזיה הממלכתית</w:t>
      </w:r>
      <w:r>
        <w:tab/>
      </w:r>
      <w:r>
        <w:fldChar w:fldCharType="begin"/>
      </w:r>
      <w:r>
        <w:instrText xml:space="preserve"> PAGEREF _Toc90038169 \h </w:instrText>
      </w:r>
      <w:r>
        <w:fldChar w:fldCharType="separate"/>
      </w:r>
      <w:r>
        <w:t>305</w:t>
      </w:r>
      <w:r>
        <w:fldChar w:fldCharType="end"/>
      </w:r>
    </w:p>
    <w:p w14:paraId="607FD2AB" w14:textId="77777777" w:rsidR="00000000" w:rsidRDefault="00027501">
      <w:pPr>
        <w:pStyle w:val="TOC2"/>
        <w:tabs>
          <w:tab w:val="right" w:leader="dot" w:pos="8296"/>
        </w:tabs>
        <w:ind w:right="0"/>
        <w:rPr>
          <w:rFonts w:ascii="Times New Roman" w:hAnsi="Times New Roman" w:cs="Times New Roman"/>
          <w:sz w:val="24"/>
          <w:szCs w:val="24"/>
        </w:rPr>
      </w:pPr>
      <w:r>
        <w:rPr>
          <w:rtl/>
        </w:rPr>
        <w:t>סגן שר התעשייה, המסחר והתיירות מיכאל רצון:</w:t>
      </w:r>
      <w:r>
        <w:tab/>
      </w:r>
      <w:r>
        <w:fldChar w:fldCharType="begin"/>
      </w:r>
      <w:r>
        <w:instrText xml:space="preserve"> PAGEREF _Toc90038170 \h </w:instrText>
      </w:r>
      <w:r>
        <w:fldChar w:fldCharType="separate"/>
      </w:r>
      <w:r>
        <w:t>307</w:t>
      </w:r>
      <w:r>
        <w:fldChar w:fldCharType="end"/>
      </w:r>
    </w:p>
    <w:p w14:paraId="22C1C982" w14:textId="77777777" w:rsidR="00000000" w:rsidRDefault="0002750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_Toc90038171 \h </w:instrText>
      </w:r>
      <w:r>
        <w:fldChar w:fldCharType="separate"/>
      </w:r>
      <w:r>
        <w:t>309</w:t>
      </w:r>
      <w:r>
        <w:fldChar w:fldCharType="end"/>
      </w:r>
    </w:p>
    <w:p w14:paraId="7F5C3C77" w14:textId="77777777" w:rsidR="00000000" w:rsidRDefault="00027501">
      <w:pPr>
        <w:pStyle w:val="TOC1"/>
        <w:tabs>
          <w:tab w:val="right" w:leader="dot" w:pos="8296"/>
        </w:tabs>
        <w:rPr>
          <w:rFonts w:ascii="Times New Roman" w:hAnsi="Times New Roman" w:cs="Times New Roman"/>
          <w:sz w:val="24"/>
          <w:szCs w:val="24"/>
        </w:rPr>
      </w:pPr>
      <w:r>
        <w:rPr>
          <w:rtl/>
        </w:rPr>
        <w:t>חריטת צלקות על גופם של בני</w:t>
      </w:r>
      <w:r>
        <w:t>-</w:t>
      </w:r>
      <w:r>
        <w:rPr>
          <w:rtl/>
        </w:rPr>
        <w:t>נוער</w:t>
      </w:r>
      <w:r>
        <w:tab/>
      </w:r>
      <w:r>
        <w:fldChar w:fldCharType="begin"/>
      </w:r>
      <w:r>
        <w:instrText xml:space="preserve"> PAGEREF _Toc90038172 \h </w:instrText>
      </w:r>
      <w:r>
        <w:fldChar w:fldCharType="separate"/>
      </w:r>
      <w:r>
        <w:t>309</w:t>
      </w:r>
      <w:r>
        <w:fldChar w:fldCharType="end"/>
      </w:r>
    </w:p>
    <w:p w14:paraId="1088A2EF" w14:textId="77777777" w:rsidR="00000000" w:rsidRDefault="0002750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_Toc90038173 \h </w:instrText>
      </w:r>
      <w:r>
        <w:fldChar w:fldCharType="separate"/>
      </w:r>
      <w:r>
        <w:t>309</w:t>
      </w:r>
      <w:r>
        <w:fldChar w:fldCharType="end"/>
      </w:r>
    </w:p>
    <w:p w14:paraId="64DF6E7C" w14:textId="77777777" w:rsidR="00000000" w:rsidRDefault="0002750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_Toc90038174 \h </w:instrText>
      </w:r>
      <w:r>
        <w:fldChar w:fldCharType="separate"/>
      </w:r>
      <w:r>
        <w:t>311</w:t>
      </w:r>
      <w:r>
        <w:fldChar w:fldCharType="end"/>
      </w:r>
    </w:p>
    <w:p w14:paraId="6A9E65B5" w14:textId="77777777" w:rsidR="00000000" w:rsidRDefault="00027501">
      <w:pPr>
        <w:pStyle w:val="TOC1"/>
        <w:tabs>
          <w:tab w:val="right" w:leader="dot" w:pos="8296"/>
        </w:tabs>
        <w:rPr>
          <w:rFonts w:ascii="Times New Roman" w:hAnsi="Times New Roman" w:cs="Times New Roman"/>
          <w:sz w:val="24"/>
          <w:szCs w:val="24"/>
        </w:rPr>
      </w:pPr>
      <w:r>
        <w:rPr>
          <w:rtl/>
        </w:rPr>
        <w:t>תוכניות מיתאר ביישובים הערביים</w:t>
      </w:r>
      <w:r>
        <w:tab/>
      </w:r>
      <w:r>
        <w:fldChar w:fldCharType="begin"/>
      </w:r>
      <w:r>
        <w:instrText xml:space="preserve"> PAGEREF _Toc90038175 \h </w:instrText>
      </w:r>
      <w:r>
        <w:fldChar w:fldCharType="separate"/>
      </w:r>
      <w:r>
        <w:t>311</w:t>
      </w:r>
      <w:r>
        <w:fldChar w:fldCharType="end"/>
      </w:r>
    </w:p>
    <w:p w14:paraId="59B0C8B6" w14:textId="77777777" w:rsidR="00000000" w:rsidRDefault="0002750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_Toc90038176 \h </w:instrText>
      </w:r>
      <w:r>
        <w:fldChar w:fldCharType="separate"/>
      </w:r>
      <w:r>
        <w:t>311</w:t>
      </w:r>
      <w:r>
        <w:fldChar w:fldCharType="end"/>
      </w:r>
    </w:p>
    <w:p w14:paraId="6E10E6E6" w14:textId="77777777" w:rsidR="00000000" w:rsidRDefault="0002750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w:instrText>
      </w:r>
      <w:r>
        <w:instrText xml:space="preserve">Toc90038177 \h </w:instrText>
      </w:r>
      <w:r>
        <w:fldChar w:fldCharType="separate"/>
      </w:r>
      <w:r>
        <w:t>315</w:t>
      </w:r>
      <w:r>
        <w:fldChar w:fldCharType="end"/>
      </w:r>
    </w:p>
    <w:p w14:paraId="1976FE44" w14:textId="77777777" w:rsidR="00000000" w:rsidRDefault="00027501">
      <w:pPr>
        <w:pStyle w:val="a0"/>
        <w:jc w:val="center"/>
        <w:rPr>
          <w:rtl/>
        </w:rPr>
      </w:pPr>
      <w:r>
        <w:rPr>
          <w:bCs/>
          <w:szCs w:val="36"/>
          <w:u w:val="single"/>
          <w:rtl/>
        </w:rPr>
        <w:fldChar w:fldCharType="end"/>
      </w:r>
    </w:p>
    <w:p w14:paraId="05054229" w14:textId="77777777" w:rsidR="00000000" w:rsidRDefault="00027501">
      <w:pPr>
        <w:pStyle w:val="a0"/>
        <w:rPr>
          <w:rtl/>
        </w:rPr>
      </w:pPr>
      <w:r>
        <w:rPr>
          <w:rtl/>
        </w:rPr>
        <w:br w:type="page"/>
      </w:r>
    </w:p>
    <w:p w14:paraId="35C7CF00" w14:textId="77777777" w:rsidR="00000000" w:rsidRDefault="00027501">
      <w:pPr>
        <w:pStyle w:val="a1"/>
        <w:jc w:val="center"/>
        <w:rPr>
          <w:rFonts w:hint="cs"/>
          <w:rtl/>
        </w:rPr>
      </w:pPr>
    </w:p>
    <w:p w14:paraId="4D5CFE01" w14:textId="77777777" w:rsidR="00000000" w:rsidRDefault="00027501">
      <w:pPr>
        <w:pStyle w:val="a0"/>
        <w:rPr>
          <w:rFonts w:hint="cs"/>
          <w:rtl/>
        </w:rPr>
      </w:pPr>
      <w:r>
        <w:rPr>
          <w:rFonts w:hint="cs"/>
          <w:rtl/>
        </w:rPr>
        <w:t>חוברת י"ד</w:t>
      </w:r>
    </w:p>
    <w:p w14:paraId="03893F63" w14:textId="77777777" w:rsidR="00000000" w:rsidRDefault="00027501">
      <w:pPr>
        <w:pStyle w:val="a0"/>
        <w:rPr>
          <w:rFonts w:hint="cs"/>
          <w:rtl/>
        </w:rPr>
      </w:pPr>
      <w:r>
        <w:rPr>
          <w:rFonts w:hint="cs"/>
          <w:rtl/>
        </w:rPr>
        <w:t>ישיבה צ"ז</w:t>
      </w:r>
    </w:p>
    <w:p w14:paraId="43517655" w14:textId="77777777" w:rsidR="00000000" w:rsidRDefault="00027501">
      <w:pPr>
        <w:pStyle w:val="a1"/>
        <w:jc w:val="center"/>
        <w:rPr>
          <w:rFonts w:hint="cs"/>
          <w:rtl/>
        </w:rPr>
      </w:pPr>
    </w:p>
    <w:p w14:paraId="27356BA7" w14:textId="77777777" w:rsidR="00000000" w:rsidRDefault="00027501">
      <w:pPr>
        <w:pStyle w:val="a1"/>
        <w:jc w:val="center"/>
        <w:rPr>
          <w:rFonts w:hint="cs"/>
          <w:rtl/>
        </w:rPr>
      </w:pPr>
    </w:p>
    <w:p w14:paraId="476FB82A" w14:textId="77777777" w:rsidR="00000000" w:rsidRDefault="00027501">
      <w:pPr>
        <w:pStyle w:val="a1"/>
        <w:jc w:val="center"/>
        <w:rPr>
          <w:rFonts w:hint="cs"/>
          <w:rtl/>
        </w:rPr>
      </w:pPr>
    </w:p>
    <w:p w14:paraId="23F8FC93" w14:textId="77777777" w:rsidR="00000000" w:rsidRDefault="00027501">
      <w:pPr>
        <w:pStyle w:val="a1"/>
        <w:jc w:val="center"/>
        <w:rPr>
          <w:rtl/>
        </w:rPr>
      </w:pPr>
    </w:p>
    <w:p w14:paraId="21FE5AA9" w14:textId="77777777" w:rsidR="00000000" w:rsidRDefault="00027501">
      <w:pPr>
        <w:pStyle w:val="a1"/>
        <w:jc w:val="center"/>
        <w:rPr>
          <w:rFonts w:hint="cs"/>
          <w:rtl/>
        </w:rPr>
      </w:pPr>
    </w:p>
    <w:p w14:paraId="35E8D545" w14:textId="77777777" w:rsidR="00000000" w:rsidRDefault="00027501">
      <w:pPr>
        <w:pStyle w:val="a1"/>
        <w:jc w:val="center"/>
        <w:rPr>
          <w:rFonts w:hint="cs"/>
          <w:rtl/>
        </w:rPr>
      </w:pPr>
    </w:p>
    <w:p w14:paraId="404A83AB" w14:textId="77777777" w:rsidR="00000000" w:rsidRDefault="00027501">
      <w:pPr>
        <w:pStyle w:val="a0"/>
        <w:rPr>
          <w:rFonts w:hint="cs"/>
          <w:rtl/>
        </w:rPr>
      </w:pPr>
    </w:p>
    <w:p w14:paraId="05AA1B87" w14:textId="77777777" w:rsidR="00000000" w:rsidRDefault="00027501">
      <w:pPr>
        <w:pStyle w:val="a0"/>
        <w:rPr>
          <w:rFonts w:hint="cs"/>
          <w:rtl/>
        </w:rPr>
      </w:pPr>
    </w:p>
    <w:p w14:paraId="69EECCCD" w14:textId="77777777" w:rsidR="00000000" w:rsidRDefault="00027501">
      <w:pPr>
        <w:pStyle w:val="a0"/>
        <w:rPr>
          <w:rFonts w:hint="cs"/>
          <w:rtl/>
        </w:rPr>
      </w:pPr>
    </w:p>
    <w:p w14:paraId="0933CE9C" w14:textId="77777777" w:rsidR="00000000" w:rsidRDefault="00027501">
      <w:pPr>
        <w:pStyle w:val="a0"/>
        <w:rPr>
          <w:rFonts w:hint="cs"/>
          <w:rtl/>
        </w:rPr>
      </w:pPr>
    </w:p>
    <w:p w14:paraId="2389ECFF" w14:textId="77777777" w:rsidR="00000000" w:rsidRDefault="00027501">
      <w:pPr>
        <w:pStyle w:val="a0"/>
        <w:rPr>
          <w:rFonts w:hint="cs"/>
          <w:rtl/>
        </w:rPr>
      </w:pPr>
    </w:p>
    <w:p w14:paraId="7D55C08F" w14:textId="77777777" w:rsidR="00000000" w:rsidRDefault="00027501">
      <w:pPr>
        <w:pStyle w:val="a0"/>
        <w:rPr>
          <w:rFonts w:hint="cs"/>
          <w:rtl/>
        </w:rPr>
      </w:pPr>
    </w:p>
    <w:p w14:paraId="5DC92A8E" w14:textId="77777777" w:rsidR="00000000" w:rsidRDefault="00027501">
      <w:pPr>
        <w:pStyle w:val="a0"/>
        <w:rPr>
          <w:rFonts w:hint="cs"/>
          <w:rtl/>
        </w:rPr>
      </w:pPr>
    </w:p>
    <w:p w14:paraId="09726620" w14:textId="77777777" w:rsidR="00000000" w:rsidRDefault="00027501">
      <w:pPr>
        <w:pStyle w:val="a1"/>
        <w:jc w:val="center"/>
        <w:rPr>
          <w:rFonts w:hint="cs"/>
          <w:rtl/>
        </w:rPr>
      </w:pPr>
    </w:p>
    <w:p w14:paraId="04C4999E" w14:textId="77777777" w:rsidR="00000000" w:rsidRDefault="00027501">
      <w:pPr>
        <w:pStyle w:val="a1"/>
        <w:jc w:val="center"/>
        <w:rPr>
          <w:rFonts w:hint="cs"/>
          <w:rtl/>
        </w:rPr>
      </w:pPr>
    </w:p>
    <w:p w14:paraId="0545FA86" w14:textId="77777777" w:rsidR="00000000" w:rsidRDefault="00027501">
      <w:pPr>
        <w:pStyle w:val="a5"/>
        <w:bidi/>
        <w:rPr>
          <w:rFonts w:hint="cs"/>
          <w:rtl/>
        </w:rPr>
      </w:pPr>
      <w:r>
        <w:rPr>
          <w:rFonts w:hint="cs"/>
          <w:rtl/>
        </w:rPr>
        <w:t>הישיבה התשעים-ושבע של הכנסת השש-עשרה</w:t>
      </w:r>
    </w:p>
    <w:p w14:paraId="68A89C07" w14:textId="77777777" w:rsidR="00000000" w:rsidRDefault="00027501">
      <w:pPr>
        <w:pStyle w:val="a6"/>
        <w:bidi/>
        <w:rPr>
          <w:rFonts w:hint="cs"/>
          <w:rtl/>
        </w:rPr>
      </w:pPr>
      <w:r>
        <w:rPr>
          <w:rFonts w:hint="cs"/>
          <w:rtl/>
        </w:rPr>
        <w:t>יום רביעי, כ"ז בטבת התשס"ד (21 בינואר 2004)</w:t>
      </w:r>
    </w:p>
    <w:p w14:paraId="27769EF9" w14:textId="77777777" w:rsidR="00000000" w:rsidRDefault="00027501">
      <w:pPr>
        <w:pStyle w:val="a7"/>
        <w:bidi/>
        <w:rPr>
          <w:rFonts w:hint="cs"/>
          <w:rtl/>
        </w:rPr>
      </w:pPr>
      <w:r>
        <w:rPr>
          <w:rFonts w:hint="cs"/>
          <w:rtl/>
        </w:rPr>
        <w:t>ירושלים, הכנסת, שעה 11:00</w:t>
      </w:r>
    </w:p>
    <w:p w14:paraId="0CBD758D" w14:textId="77777777" w:rsidR="00000000" w:rsidRDefault="00027501">
      <w:pPr>
        <w:pStyle w:val="a1"/>
        <w:jc w:val="center"/>
        <w:rPr>
          <w:rFonts w:hint="cs"/>
          <w:b w:val="0"/>
          <w:bCs w:val="0"/>
          <w:u w:val="none"/>
          <w:rtl/>
        </w:rPr>
      </w:pPr>
    </w:p>
    <w:p w14:paraId="5B535373" w14:textId="77777777" w:rsidR="00000000" w:rsidRDefault="00027501">
      <w:pPr>
        <w:pStyle w:val="a2"/>
        <w:rPr>
          <w:rtl/>
        </w:rPr>
      </w:pPr>
    </w:p>
    <w:p w14:paraId="26B54995" w14:textId="77777777" w:rsidR="00000000" w:rsidRDefault="00027501">
      <w:pPr>
        <w:pStyle w:val="a2"/>
        <w:rPr>
          <w:rtl/>
        </w:rPr>
      </w:pPr>
    </w:p>
    <w:p w14:paraId="13D494B3" w14:textId="77777777" w:rsidR="00000000" w:rsidRDefault="00027501">
      <w:pPr>
        <w:pStyle w:val="a2"/>
        <w:rPr>
          <w:rtl/>
        </w:rPr>
      </w:pPr>
      <w:bookmarkStart w:id="0" w:name="CS21193FI0021193T21_01_2004_14_49_54"/>
      <w:bookmarkStart w:id="1" w:name="_Toc90037943"/>
      <w:bookmarkEnd w:id="0"/>
      <w:r>
        <w:rPr>
          <w:rtl/>
        </w:rPr>
        <w:t>שאילתות בע</w:t>
      </w:r>
      <w:r>
        <w:rPr>
          <w:rFonts w:hint="cs"/>
          <w:rtl/>
        </w:rPr>
        <w:t>ל-פה</w:t>
      </w:r>
      <w:bookmarkEnd w:id="1"/>
      <w:r>
        <w:rPr>
          <w:rtl/>
        </w:rPr>
        <w:t xml:space="preserve"> </w:t>
      </w:r>
    </w:p>
    <w:p w14:paraId="5D595A03" w14:textId="77777777" w:rsidR="00000000" w:rsidRDefault="00027501">
      <w:pPr>
        <w:pStyle w:val="af1"/>
        <w:rPr>
          <w:rtl/>
        </w:rPr>
      </w:pPr>
      <w:r>
        <w:rPr>
          <w:rtl/>
        </w:rPr>
        <w:br/>
        <w:t>היו"ר ראובן ריבלין:</w:t>
      </w:r>
    </w:p>
    <w:p w14:paraId="47DF0DC4" w14:textId="77777777" w:rsidR="00000000" w:rsidRDefault="00027501">
      <w:pPr>
        <w:pStyle w:val="a0"/>
        <w:rPr>
          <w:rtl/>
        </w:rPr>
      </w:pPr>
    </w:p>
    <w:p w14:paraId="531FE887" w14:textId="77777777" w:rsidR="00000000" w:rsidRDefault="00027501">
      <w:pPr>
        <w:pStyle w:val="a0"/>
        <w:rPr>
          <w:rFonts w:hint="cs"/>
          <w:rtl/>
        </w:rPr>
      </w:pPr>
      <w:r>
        <w:rPr>
          <w:rFonts w:hint="cs"/>
          <w:rtl/>
        </w:rPr>
        <w:t>חברי הכנסת, כבוד השר גדעון עזרא,</w:t>
      </w:r>
      <w:r>
        <w:rPr>
          <w:rtl/>
        </w:rPr>
        <w:t xml:space="preserve"> </w:t>
      </w:r>
      <w:r>
        <w:rPr>
          <w:rFonts w:hint="cs"/>
          <w:rtl/>
        </w:rPr>
        <w:t>היום יום רביע</w:t>
      </w:r>
      <w:r>
        <w:rPr>
          <w:rFonts w:hint="cs"/>
          <w:rtl/>
        </w:rPr>
        <w:t xml:space="preserve">י, כ"ז טבת התשס"ד, 21 בחודש ינואר 2004 למניינם. אני מתכבד לפתוח את ישיבת הכנסת. </w:t>
      </w:r>
    </w:p>
    <w:p w14:paraId="0A285219" w14:textId="77777777" w:rsidR="00000000" w:rsidRDefault="00027501">
      <w:pPr>
        <w:pStyle w:val="a0"/>
        <w:rPr>
          <w:rFonts w:hint="cs"/>
          <w:rtl/>
        </w:rPr>
      </w:pPr>
    </w:p>
    <w:p w14:paraId="47E22E65" w14:textId="77777777" w:rsidR="00000000" w:rsidRDefault="00027501">
      <w:pPr>
        <w:pStyle w:val="a0"/>
        <w:rPr>
          <w:rFonts w:hint="cs"/>
          <w:rtl/>
        </w:rPr>
      </w:pPr>
      <w:r>
        <w:rPr>
          <w:rFonts w:hint="cs"/>
          <w:rtl/>
        </w:rPr>
        <w:t>רבותי חברי הכנסת, אנחנו פותחים בשאילתות בעל-פה. סגן שרת החינוך, התרבות והספורט, חבר הכנסת הנדל, ישיב על שאילתא בעל-פה מס' 118, מאת חברת הכנסת דליה איציק, בנושא: העסקת מורים ל</w:t>
      </w:r>
      <w:r>
        <w:rPr>
          <w:rFonts w:hint="cs"/>
          <w:rtl/>
        </w:rPr>
        <w:t>לא תעודת הוראה - נושא שקיבלנו עליו מכתבים רבים, ויפה עשתה יושבת-ראש סיעת העבודה, שמשמשת לפה להרבה אנשים ששאלו את השאלה הזאת. בבקשה.</w:t>
      </w:r>
    </w:p>
    <w:p w14:paraId="4B1AC410" w14:textId="77777777" w:rsidR="00000000" w:rsidRDefault="00027501">
      <w:pPr>
        <w:pStyle w:val="a0"/>
        <w:rPr>
          <w:rFonts w:hint="cs"/>
          <w:rtl/>
        </w:rPr>
      </w:pPr>
    </w:p>
    <w:p w14:paraId="5CE07ED0" w14:textId="77777777" w:rsidR="00000000" w:rsidRDefault="00027501">
      <w:pPr>
        <w:pStyle w:val="a0"/>
        <w:rPr>
          <w:rFonts w:hint="cs"/>
          <w:rtl/>
        </w:rPr>
      </w:pPr>
      <w:r>
        <w:rPr>
          <w:rFonts w:hint="cs"/>
          <w:rtl/>
        </w:rPr>
        <w:t>בשלב ראשון קוראים את השאילתא כפי שהיא כתובה, ולאחר מכן כמובן אפשר להרחיב.</w:t>
      </w:r>
    </w:p>
    <w:p w14:paraId="2B6DEC12" w14:textId="77777777" w:rsidR="00000000" w:rsidRDefault="00027501">
      <w:pPr>
        <w:pStyle w:val="a1"/>
        <w:jc w:val="center"/>
        <w:rPr>
          <w:rFonts w:hint="cs"/>
          <w:rtl/>
        </w:rPr>
      </w:pPr>
    </w:p>
    <w:p w14:paraId="330647B4" w14:textId="77777777" w:rsidR="00000000" w:rsidRDefault="00027501">
      <w:pPr>
        <w:pStyle w:val="a1"/>
        <w:jc w:val="center"/>
        <w:rPr>
          <w:rFonts w:hint="cs"/>
          <w:rtl/>
        </w:rPr>
      </w:pPr>
      <w:bookmarkStart w:id="2" w:name="_Toc90037944"/>
      <w:r>
        <w:rPr>
          <w:rFonts w:hint="cs"/>
          <w:rtl/>
        </w:rPr>
        <w:t>118. העסקת מורים ללא תעודת הוראה</w:t>
      </w:r>
      <w:bookmarkEnd w:id="2"/>
    </w:p>
    <w:p w14:paraId="12F9A414" w14:textId="77777777" w:rsidR="00000000" w:rsidRDefault="00027501">
      <w:pPr>
        <w:pStyle w:val="a"/>
        <w:rPr>
          <w:rtl/>
        </w:rPr>
      </w:pPr>
      <w:r>
        <w:rPr>
          <w:rtl/>
        </w:rPr>
        <w:br/>
      </w:r>
      <w:bookmarkStart w:id="3" w:name="FS000000433T21_01_2004_11_25_07"/>
      <w:bookmarkStart w:id="4" w:name="_Toc90037945"/>
      <w:bookmarkEnd w:id="3"/>
      <w:r>
        <w:rPr>
          <w:rtl/>
        </w:rPr>
        <w:t>דליה איציק (הע</w:t>
      </w:r>
      <w:r>
        <w:rPr>
          <w:rtl/>
        </w:rPr>
        <w:t>בודה-מימד):</w:t>
      </w:r>
      <w:bookmarkEnd w:id="4"/>
    </w:p>
    <w:p w14:paraId="0E184505" w14:textId="77777777" w:rsidR="00000000" w:rsidRDefault="00027501">
      <w:pPr>
        <w:pStyle w:val="a0"/>
        <w:rPr>
          <w:rtl/>
        </w:rPr>
      </w:pPr>
    </w:p>
    <w:p w14:paraId="541C9BAB" w14:textId="77777777" w:rsidR="00000000" w:rsidRDefault="00027501">
      <w:pPr>
        <w:pStyle w:val="a0"/>
        <w:rPr>
          <w:rFonts w:hint="cs"/>
          <w:rtl/>
        </w:rPr>
      </w:pPr>
      <w:r>
        <w:rPr>
          <w:rFonts w:hint="cs"/>
          <w:rtl/>
        </w:rPr>
        <w:t xml:space="preserve">אדוני יושב-ראש הכנסת, חברי חברי הכנסת, אדוני סגן שרת החינוך, חבל ששרת החינוך לא כאן, כי גם אם יש לי כבוד לסגן השרה, נראה לי שהנושא הוא נושא מערכתי מאוד גדול, שהשרה צריכה לתת תשובה עליו. </w:t>
      </w:r>
    </w:p>
    <w:p w14:paraId="688CDA91" w14:textId="77777777" w:rsidR="00000000" w:rsidRDefault="00027501">
      <w:pPr>
        <w:pStyle w:val="a0"/>
        <w:rPr>
          <w:rFonts w:hint="cs"/>
          <w:rtl/>
        </w:rPr>
      </w:pPr>
    </w:p>
    <w:p w14:paraId="7EA9D8A5" w14:textId="77777777" w:rsidR="00000000" w:rsidRDefault="00027501">
      <w:pPr>
        <w:pStyle w:val="a0"/>
        <w:rPr>
          <w:rFonts w:hint="cs"/>
          <w:rtl/>
        </w:rPr>
      </w:pPr>
      <w:r>
        <w:rPr>
          <w:rFonts w:hint="cs"/>
          <w:rtl/>
        </w:rPr>
        <w:t>כמו שאתה יודע, פורסם לאחרונה - - -</w:t>
      </w:r>
    </w:p>
    <w:p w14:paraId="54E92854" w14:textId="77777777" w:rsidR="00000000" w:rsidRDefault="00027501">
      <w:pPr>
        <w:pStyle w:val="af1"/>
        <w:rPr>
          <w:rtl/>
        </w:rPr>
      </w:pPr>
      <w:r>
        <w:rPr>
          <w:rtl/>
        </w:rPr>
        <w:br/>
        <w:t>היו"ר ראובן ריבלין:</w:t>
      </w:r>
    </w:p>
    <w:p w14:paraId="0FBCF80F" w14:textId="77777777" w:rsidR="00000000" w:rsidRDefault="00027501">
      <w:pPr>
        <w:pStyle w:val="a0"/>
        <w:rPr>
          <w:rtl/>
        </w:rPr>
      </w:pPr>
    </w:p>
    <w:p w14:paraId="5F850D3F" w14:textId="77777777" w:rsidR="00000000" w:rsidRDefault="00027501">
      <w:pPr>
        <w:pStyle w:val="a0"/>
        <w:rPr>
          <w:rFonts w:hint="cs"/>
          <w:rtl/>
        </w:rPr>
      </w:pPr>
      <w:r>
        <w:rPr>
          <w:rFonts w:hint="cs"/>
          <w:rtl/>
        </w:rPr>
        <w:t>חברתי וגברתי יושבת-ראש סיעת העבודה, בשלב זה קוראים את השאילתא כפי שהיא, לפי התקנון. לאחר מכן, בשאלה הנוספת כמובן היא יכולה להרחיב.</w:t>
      </w:r>
    </w:p>
    <w:p w14:paraId="0E5A13C4" w14:textId="77777777" w:rsidR="00000000" w:rsidRDefault="00027501">
      <w:pPr>
        <w:pStyle w:val="-"/>
        <w:rPr>
          <w:rtl/>
        </w:rPr>
      </w:pPr>
      <w:r>
        <w:rPr>
          <w:rtl/>
        </w:rPr>
        <w:br/>
      </w:r>
      <w:bookmarkStart w:id="5" w:name="FS000000433T21_01_2004_11_26_54C"/>
      <w:bookmarkEnd w:id="5"/>
      <w:r>
        <w:rPr>
          <w:rtl/>
        </w:rPr>
        <w:t>דליה איציק (העבודה-מימד):</w:t>
      </w:r>
    </w:p>
    <w:p w14:paraId="30B4EC91" w14:textId="77777777" w:rsidR="00000000" w:rsidRDefault="00027501">
      <w:pPr>
        <w:pStyle w:val="a0"/>
        <w:rPr>
          <w:rtl/>
        </w:rPr>
      </w:pPr>
    </w:p>
    <w:p w14:paraId="27E45084" w14:textId="77777777" w:rsidR="00000000" w:rsidRDefault="00027501">
      <w:pPr>
        <w:pStyle w:val="a0"/>
        <w:rPr>
          <w:rFonts w:hint="cs"/>
          <w:rtl/>
        </w:rPr>
      </w:pPr>
      <w:r>
        <w:rPr>
          <w:rFonts w:hint="cs"/>
          <w:rtl/>
        </w:rPr>
        <w:t xml:space="preserve">תודה, אדוני. </w:t>
      </w:r>
    </w:p>
    <w:p w14:paraId="7CF1A99F" w14:textId="77777777" w:rsidR="00000000" w:rsidRDefault="00027501">
      <w:pPr>
        <w:pStyle w:val="a0"/>
        <w:rPr>
          <w:rFonts w:hint="cs"/>
          <w:rtl/>
        </w:rPr>
      </w:pPr>
    </w:p>
    <w:p w14:paraId="5E053883" w14:textId="77777777" w:rsidR="00000000" w:rsidRDefault="00027501">
      <w:pPr>
        <w:pStyle w:val="a0"/>
        <w:rPr>
          <w:rFonts w:hint="cs"/>
          <w:rtl/>
        </w:rPr>
      </w:pPr>
      <w:r>
        <w:rPr>
          <w:rFonts w:hint="cs"/>
          <w:rtl/>
        </w:rPr>
        <w:t>פורסם לאחרונה כי למחצית ממורי התיכון אין תעודת הוראה. הנתונים שיש בידי לא מדברים</w:t>
      </w:r>
      <w:r>
        <w:rPr>
          <w:rFonts w:hint="cs"/>
          <w:rtl/>
        </w:rPr>
        <w:t xml:space="preserve"> על מחצית אלא על פחות, וכי מורים מתקבלים לעבודה בלי הכשרה מתאימה, ונקלטים לעבודה כפשרה, עקב מחסור. </w:t>
      </w:r>
    </w:p>
    <w:p w14:paraId="0955EE42" w14:textId="77777777" w:rsidR="00000000" w:rsidRDefault="00027501">
      <w:pPr>
        <w:pStyle w:val="a0"/>
        <w:rPr>
          <w:rFonts w:hint="cs"/>
          <w:rtl/>
        </w:rPr>
      </w:pPr>
    </w:p>
    <w:p w14:paraId="40A20656" w14:textId="77777777" w:rsidR="00000000" w:rsidRDefault="00027501">
      <w:pPr>
        <w:pStyle w:val="a0"/>
        <w:rPr>
          <w:rFonts w:hint="cs"/>
          <w:rtl/>
        </w:rPr>
      </w:pPr>
      <w:r>
        <w:rPr>
          <w:rFonts w:hint="cs"/>
          <w:rtl/>
        </w:rPr>
        <w:t xml:space="preserve">ברצוני לשאול: </w:t>
      </w:r>
    </w:p>
    <w:p w14:paraId="22D9D91A" w14:textId="77777777" w:rsidR="00000000" w:rsidRDefault="00027501">
      <w:pPr>
        <w:pStyle w:val="a0"/>
        <w:rPr>
          <w:rFonts w:hint="cs"/>
          <w:rtl/>
        </w:rPr>
      </w:pPr>
    </w:p>
    <w:p w14:paraId="1A6A7557" w14:textId="77777777" w:rsidR="00000000" w:rsidRDefault="00027501">
      <w:pPr>
        <w:pStyle w:val="a0"/>
        <w:rPr>
          <w:rFonts w:hint="cs"/>
          <w:rtl/>
        </w:rPr>
      </w:pPr>
      <w:r>
        <w:rPr>
          <w:rFonts w:hint="cs"/>
          <w:rtl/>
        </w:rPr>
        <w:t xml:space="preserve">1. האם הנתונים הללו נכונים? </w:t>
      </w:r>
    </w:p>
    <w:p w14:paraId="01245B9B" w14:textId="77777777" w:rsidR="00000000" w:rsidRDefault="00027501">
      <w:pPr>
        <w:pStyle w:val="a0"/>
        <w:rPr>
          <w:rFonts w:hint="cs"/>
          <w:rtl/>
        </w:rPr>
      </w:pPr>
    </w:p>
    <w:p w14:paraId="6ADB0A58" w14:textId="77777777" w:rsidR="00000000" w:rsidRDefault="00027501">
      <w:pPr>
        <w:pStyle w:val="a0"/>
        <w:rPr>
          <w:rFonts w:hint="cs"/>
          <w:rtl/>
        </w:rPr>
      </w:pPr>
      <w:r>
        <w:rPr>
          <w:rFonts w:hint="cs"/>
          <w:rtl/>
        </w:rPr>
        <w:t>2. מה מתכוון משרד החינוך לעשות, ואיך הוא מתכוון להשלים את לימודי ההוראה של חסרי התעודה שכבר פועלים במערכת? תו</w:t>
      </w:r>
      <w:r>
        <w:rPr>
          <w:rFonts w:hint="cs"/>
          <w:rtl/>
        </w:rPr>
        <w:t xml:space="preserve">דה לך. </w:t>
      </w:r>
    </w:p>
    <w:p w14:paraId="7028C548" w14:textId="77777777" w:rsidR="00000000" w:rsidRDefault="00027501">
      <w:pPr>
        <w:pStyle w:val="af1"/>
        <w:rPr>
          <w:rtl/>
        </w:rPr>
      </w:pPr>
      <w:r>
        <w:rPr>
          <w:rtl/>
        </w:rPr>
        <w:br/>
        <w:t>היו"ר ראובן ריבלין:</w:t>
      </w:r>
    </w:p>
    <w:p w14:paraId="67255583" w14:textId="77777777" w:rsidR="00000000" w:rsidRDefault="00027501">
      <w:pPr>
        <w:pStyle w:val="a0"/>
        <w:rPr>
          <w:rtl/>
        </w:rPr>
      </w:pPr>
    </w:p>
    <w:p w14:paraId="1E4E7442" w14:textId="77777777" w:rsidR="00000000" w:rsidRDefault="00027501">
      <w:pPr>
        <w:pStyle w:val="a0"/>
        <w:rPr>
          <w:rFonts w:hint="cs"/>
          <w:rtl/>
        </w:rPr>
      </w:pPr>
      <w:r>
        <w:rPr>
          <w:rFonts w:hint="cs"/>
          <w:rtl/>
        </w:rPr>
        <w:t>תודה. בבקשה, סגן השר ישיב.</w:t>
      </w:r>
    </w:p>
    <w:p w14:paraId="42CED082" w14:textId="77777777" w:rsidR="00000000" w:rsidRDefault="00027501">
      <w:pPr>
        <w:pStyle w:val="a"/>
        <w:rPr>
          <w:rtl/>
        </w:rPr>
      </w:pPr>
      <w:r>
        <w:rPr>
          <w:rtl/>
        </w:rPr>
        <w:br/>
      </w:r>
      <w:bookmarkStart w:id="6" w:name="FS000000412T21_01_2004_11_28_24"/>
      <w:bookmarkStart w:id="7" w:name="_Toc90037946"/>
      <w:bookmarkEnd w:id="6"/>
      <w:r>
        <w:rPr>
          <w:rtl/>
        </w:rPr>
        <w:t>סגן שרת החינוך, התרבות והספורט צבי הנדל:</w:t>
      </w:r>
      <w:bookmarkEnd w:id="7"/>
    </w:p>
    <w:p w14:paraId="1321DE7A" w14:textId="77777777" w:rsidR="00000000" w:rsidRDefault="00027501">
      <w:pPr>
        <w:pStyle w:val="a0"/>
        <w:rPr>
          <w:rFonts w:hint="cs"/>
          <w:rtl/>
        </w:rPr>
      </w:pPr>
    </w:p>
    <w:p w14:paraId="15609A3B" w14:textId="77777777" w:rsidR="00000000" w:rsidRDefault="00027501">
      <w:pPr>
        <w:pStyle w:val="a0"/>
        <w:rPr>
          <w:rFonts w:hint="cs"/>
          <w:rtl/>
        </w:rPr>
      </w:pPr>
      <w:r>
        <w:rPr>
          <w:rFonts w:hint="cs"/>
          <w:rtl/>
        </w:rPr>
        <w:t>מכובדי היושב בראש, גברתי השואלת הנכבדה, אני מצר על הרושם המוטעה שיכול היה להיווצר מהנתונים שפורסמו לאחרונה בנושא בצורה בלתי אחראית. על-פי הנתונים המוסמכים ש</w:t>
      </w:r>
      <w:r>
        <w:rPr>
          <w:rFonts w:hint="cs"/>
          <w:rtl/>
        </w:rPr>
        <w:t xml:space="preserve">בידינו, רק 10% מהמורים בבתי-הספר העל-יסודיים חסרים תעודת הוראה, ותיכף אפרט. </w:t>
      </w:r>
    </w:p>
    <w:p w14:paraId="36098DD8" w14:textId="77777777" w:rsidR="00000000" w:rsidRDefault="00027501">
      <w:pPr>
        <w:pStyle w:val="a0"/>
        <w:rPr>
          <w:rFonts w:hint="cs"/>
          <w:rtl/>
        </w:rPr>
      </w:pPr>
    </w:p>
    <w:p w14:paraId="27936B17" w14:textId="77777777" w:rsidR="00000000" w:rsidRDefault="00027501">
      <w:pPr>
        <w:pStyle w:val="a0"/>
        <w:rPr>
          <w:rFonts w:hint="cs"/>
          <w:rtl/>
        </w:rPr>
      </w:pPr>
      <w:r>
        <w:rPr>
          <w:rFonts w:hint="cs"/>
          <w:rtl/>
        </w:rPr>
        <w:t>בהתאם להנחיות שגובשו במשרד החינוך כבר לפני שנים, מורים המכינים תלמידים לבחינות בגרות יהיו בעלי תואר שני, ולא נסתפק בתעודת הוראה. רשיון הוראה המונפק למורה המתקבל לעבודה במערכת מצי</w:t>
      </w:r>
      <w:r>
        <w:rPr>
          <w:rFonts w:hint="cs"/>
          <w:rtl/>
        </w:rPr>
        <w:t>ין באילו כיתות המורה יכול ללמד על-פי הכשרתו והשכלתו. עם זאת, המחסור במורים בעלי תואר שני אילץ את מנהלי מוסדות החינוך לשבץ גם מורים בעלי תואר ראשון להכנת התלמידים לבחינות הבגרות. אשר על כן, המשרד דואג - באמצעות הפיקוח על המקצוע המסוים שבו מדובר והמוסדות להש</w:t>
      </w:r>
      <w:r>
        <w:rPr>
          <w:rFonts w:hint="cs"/>
          <w:rtl/>
        </w:rPr>
        <w:t xml:space="preserve">כלה גבוהה - להשתלמויות, הדרכות תקופתיות למורים הללו על מנת שישלימו את הכשרתם כנדרש. </w:t>
      </w:r>
    </w:p>
    <w:p w14:paraId="5D80201B" w14:textId="77777777" w:rsidR="00000000" w:rsidRDefault="00027501">
      <w:pPr>
        <w:pStyle w:val="a0"/>
        <w:rPr>
          <w:rFonts w:hint="cs"/>
          <w:rtl/>
        </w:rPr>
      </w:pPr>
    </w:p>
    <w:p w14:paraId="175C81FB" w14:textId="77777777" w:rsidR="00000000" w:rsidRDefault="00027501">
      <w:pPr>
        <w:pStyle w:val="a0"/>
        <w:rPr>
          <w:rFonts w:hint="cs"/>
          <w:rtl/>
        </w:rPr>
      </w:pPr>
      <w:r>
        <w:rPr>
          <w:rFonts w:hint="cs"/>
          <w:rtl/>
        </w:rPr>
        <w:t>המורים החסרים תעודת הוראה דואגים להשלים את הכשרתם הפדגוגית בתוך שנתיים עד שלוש שנים, וזאת כתנאי לקבלת רשיון הוראה קבוע. כשהם מתקבלים לעבודה, הם יודעים שהם מחויבים לעשות ז</w:t>
      </w:r>
      <w:r>
        <w:rPr>
          <w:rFonts w:hint="cs"/>
          <w:rtl/>
        </w:rPr>
        <w:t xml:space="preserve">את  בתוך שנתיים - עד שלוש שנים במקרים חריגים - ואם לא כך, הם נפלטים מהמערכת. </w:t>
      </w:r>
    </w:p>
    <w:p w14:paraId="52F32950" w14:textId="77777777" w:rsidR="00000000" w:rsidRDefault="00027501">
      <w:pPr>
        <w:pStyle w:val="a0"/>
        <w:rPr>
          <w:rFonts w:hint="cs"/>
          <w:rtl/>
        </w:rPr>
      </w:pPr>
    </w:p>
    <w:p w14:paraId="5584C591" w14:textId="77777777" w:rsidR="00000000" w:rsidRDefault="00027501">
      <w:pPr>
        <w:pStyle w:val="a0"/>
        <w:rPr>
          <w:rFonts w:hint="cs"/>
          <w:rtl/>
        </w:rPr>
      </w:pPr>
      <w:r>
        <w:rPr>
          <w:rFonts w:hint="cs"/>
          <w:rtl/>
        </w:rPr>
        <w:t xml:space="preserve">יש לציין, שעל-פי הסכם קיבוצי וחוק הפיקוח, מורה לאחר שנתיים לא ילמד ולא יקבל קביעות אלא אם כן השלים הכשרתו וקיבל רשיון הוראה. </w:t>
      </w:r>
    </w:p>
    <w:p w14:paraId="619C2DE8" w14:textId="77777777" w:rsidR="00000000" w:rsidRDefault="00027501">
      <w:pPr>
        <w:pStyle w:val="a0"/>
        <w:rPr>
          <w:rFonts w:hint="cs"/>
          <w:rtl/>
        </w:rPr>
      </w:pPr>
    </w:p>
    <w:p w14:paraId="3F99FC24" w14:textId="77777777" w:rsidR="00000000" w:rsidRDefault="00027501">
      <w:pPr>
        <w:pStyle w:val="a0"/>
        <w:rPr>
          <w:rFonts w:hint="cs"/>
          <w:rtl/>
        </w:rPr>
      </w:pPr>
      <w:r>
        <w:rPr>
          <w:rFonts w:hint="cs"/>
          <w:rtl/>
        </w:rPr>
        <w:t xml:space="preserve">חשוב שאציין, כי בשנים האחרונות חלה עלייה משמעותית </w:t>
      </w:r>
      <w:r>
        <w:rPr>
          <w:rFonts w:hint="cs"/>
          <w:rtl/>
        </w:rPr>
        <w:t>במספר המורים בעלי תואר שני, ובהם גם שאינם מכינים תלמידים לבגרות, דהיינו בכיתות נמוכות יותר.</w:t>
      </w:r>
    </w:p>
    <w:p w14:paraId="116AC946" w14:textId="77777777" w:rsidR="00000000" w:rsidRDefault="00027501">
      <w:pPr>
        <w:pStyle w:val="a0"/>
        <w:rPr>
          <w:rFonts w:hint="cs"/>
          <w:rtl/>
        </w:rPr>
      </w:pPr>
    </w:p>
    <w:p w14:paraId="48B82DE3" w14:textId="77777777" w:rsidR="00000000" w:rsidRDefault="00027501">
      <w:pPr>
        <w:pStyle w:val="a0"/>
        <w:rPr>
          <w:rFonts w:hint="cs"/>
          <w:rtl/>
        </w:rPr>
      </w:pPr>
      <w:r>
        <w:rPr>
          <w:rFonts w:hint="cs"/>
          <w:rtl/>
        </w:rPr>
        <w:t>אמחיש את דברי, ובזה אסיים, בכמה נתונים על השכלת מורים בחינוך העל-יסודי, נכון לשנת הלימודים התש"ס, שיש בידי - מאז זה יכול היה רק להשתפר - כדלהלן: 22.2% בעלי תואר של</w:t>
      </w:r>
      <w:r>
        <w:rPr>
          <w:rFonts w:hint="cs"/>
          <w:rtl/>
        </w:rPr>
        <w:t xml:space="preserve">ישי ושני; 52.8% - כמעט 53% - בעלי תואר ראשון; 15.3% - תעודת מורה בכיר; 8% - מורה מוסמך, ורק 1.6% -  מורה בלתי מוסמך. </w:t>
      </w:r>
    </w:p>
    <w:p w14:paraId="5CC544CA" w14:textId="77777777" w:rsidR="00000000" w:rsidRDefault="00027501">
      <w:pPr>
        <w:pStyle w:val="a0"/>
        <w:rPr>
          <w:rFonts w:hint="cs"/>
          <w:rtl/>
        </w:rPr>
      </w:pPr>
    </w:p>
    <w:p w14:paraId="16ECE5BB" w14:textId="77777777" w:rsidR="00000000" w:rsidRDefault="00027501">
      <w:pPr>
        <w:pStyle w:val="a0"/>
        <w:rPr>
          <w:rFonts w:hint="cs"/>
          <w:rtl/>
        </w:rPr>
      </w:pPr>
      <w:r>
        <w:rPr>
          <w:rFonts w:hint="cs"/>
          <w:rtl/>
        </w:rPr>
        <w:t>זה עדיין לא עונה על כל הדרישה, כפי שציינתי בתחילת דברי, ואנחנו פועלים להשלמת התארים על מנת שיהיו בדיוק כפי שאנחנו רוצים.</w:t>
      </w:r>
    </w:p>
    <w:p w14:paraId="19360370" w14:textId="77777777" w:rsidR="00000000" w:rsidRDefault="00027501">
      <w:pPr>
        <w:pStyle w:val="af1"/>
        <w:rPr>
          <w:rtl/>
        </w:rPr>
      </w:pPr>
      <w:r>
        <w:rPr>
          <w:rtl/>
        </w:rPr>
        <w:br/>
        <w:t>היו"ר ראובן ריב</w:t>
      </w:r>
      <w:r>
        <w:rPr>
          <w:rtl/>
        </w:rPr>
        <w:t>לין:</w:t>
      </w:r>
    </w:p>
    <w:p w14:paraId="482EA49F" w14:textId="77777777" w:rsidR="00000000" w:rsidRDefault="00027501">
      <w:pPr>
        <w:pStyle w:val="a0"/>
        <w:rPr>
          <w:rtl/>
        </w:rPr>
      </w:pPr>
    </w:p>
    <w:p w14:paraId="406E45CC" w14:textId="77777777" w:rsidR="00000000" w:rsidRDefault="00027501">
      <w:pPr>
        <w:pStyle w:val="a0"/>
        <w:rPr>
          <w:rFonts w:hint="cs"/>
          <w:rtl/>
        </w:rPr>
      </w:pPr>
      <w:r>
        <w:rPr>
          <w:rFonts w:hint="cs"/>
          <w:rtl/>
        </w:rPr>
        <w:t xml:space="preserve">תודה לסגן השרה. הוא ישיב על השאלה הנוספת של חברת הכנסת דליה איציק, ואחריה - חבר הכנסת דהאמשה וחבר הכנסת אופיר פינס. </w:t>
      </w:r>
    </w:p>
    <w:p w14:paraId="61787B60" w14:textId="77777777" w:rsidR="00000000" w:rsidRDefault="00027501">
      <w:pPr>
        <w:pStyle w:val="a"/>
        <w:rPr>
          <w:rtl/>
        </w:rPr>
      </w:pPr>
      <w:r>
        <w:rPr>
          <w:rtl/>
        </w:rPr>
        <w:br/>
      </w:r>
      <w:bookmarkStart w:id="8" w:name="FS000000433T21_01_2004_11_37_39"/>
      <w:bookmarkStart w:id="9" w:name="_Toc90037947"/>
      <w:bookmarkEnd w:id="8"/>
      <w:r>
        <w:rPr>
          <w:rtl/>
        </w:rPr>
        <w:t>דליה איציק (העבודה-מימד):</w:t>
      </w:r>
      <w:bookmarkEnd w:id="9"/>
    </w:p>
    <w:p w14:paraId="6621EAAA" w14:textId="77777777" w:rsidR="00000000" w:rsidRDefault="00027501">
      <w:pPr>
        <w:pStyle w:val="a0"/>
        <w:rPr>
          <w:rtl/>
        </w:rPr>
      </w:pPr>
    </w:p>
    <w:p w14:paraId="3E345EF7" w14:textId="77777777" w:rsidR="00000000" w:rsidRDefault="00027501">
      <w:pPr>
        <w:pStyle w:val="a0"/>
        <w:rPr>
          <w:rFonts w:hint="cs"/>
          <w:rtl/>
        </w:rPr>
      </w:pPr>
      <w:r>
        <w:rPr>
          <w:rFonts w:hint="cs"/>
          <w:rtl/>
        </w:rPr>
        <w:t>אדוני סגן השרה, אני שומעת שראש הממשלה - ושרת החינוך תומכת - מדבר על יום לימודים ארוך. אני אינני תומכת ביו</w:t>
      </w:r>
      <w:r>
        <w:rPr>
          <w:rFonts w:hint="cs"/>
          <w:rtl/>
        </w:rPr>
        <w:t xml:space="preserve">ם לימודים ארוך, אני תומכת בהארכת יום לימודים - ויש הבדל גדול מאוד. </w:t>
      </w:r>
    </w:p>
    <w:p w14:paraId="7A2BF016" w14:textId="77777777" w:rsidR="00000000" w:rsidRDefault="00027501">
      <w:pPr>
        <w:pStyle w:val="a0"/>
        <w:rPr>
          <w:rFonts w:hint="cs"/>
          <w:rtl/>
        </w:rPr>
      </w:pPr>
    </w:p>
    <w:p w14:paraId="02A66B57" w14:textId="77777777" w:rsidR="00000000" w:rsidRDefault="00027501">
      <w:pPr>
        <w:pStyle w:val="a0"/>
        <w:rPr>
          <w:rFonts w:hint="cs"/>
          <w:rtl/>
        </w:rPr>
      </w:pPr>
      <w:r>
        <w:rPr>
          <w:rFonts w:hint="cs"/>
          <w:rtl/>
        </w:rPr>
        <w:t>אבל אני תוהה, איך זה השרה לא באה ואומרת שמשרד החינוך לא יכול לייבא מורים. אפשר לייבא פועלים, אפשר לייבא קבלנים, אפשר לייבא בנאים, אי-אפשר לייבא מורים. למה השרה לא אומרת לראש הממשלה ולמה ה</w:t>
      </w:r>
      <w:r>
        <w:rPr>
          <w:rFonts w:hint="cs"/>
          <w:rtl/>
        </w:rPr>
        <w:t>יא לא אומרת לכנסת: חברים יקרים, אנחנו חסרים מורים, אין לנו מורים, וגם אלה שיש לנו - מרביתם טובים, אבל חלקם לא טובים. אותם "חלקם לא טובים", שצריך להוציא אותם מן המערכת, מה עושה בעניינם משרד החינוך? וזו באמת שאלה שהיא מאוד-מאוד חשובה, כי אני שומעת פה כל מיני</w:t>
      </w:r>
      <w:r>
        <w:rPr>
          <w:rFonts w:hint="cs"/>
          <w:rtl/>
        </w:rPr>
        <w:t xml:space="preserve"> מפלגות, גם במפלגה שלי - יום לימודים ארוך, וכל מיני ססמאות כאלה. </w:t>
      </w:r>
    </w:p>
    <w:p w14:paraId="45709916" w14:textId="77777777" w:rsidR="00000000" w:rsidRDefault="00027501">
      <w:pPr>
        <w:pStyle w:val="a0"/>
        <w:rPr>
          <w:rFonts w:hint="cs"/>
          <w:rtl/>
        </w:rPr>
      </w:pPr>
    </w:p>
    <w:p w14:paraId="0BADA87B" w14:textId="77777777" w:rsidR="00000000" w:rsidRDefault="00027501">
      <w:pPr>
        <w:pStyle w:val="a0"/>
        <w:rPr>
          <w:rFonts w:hint="cs"/>
          <w:rtl/>
        </w:rPr>
      </w:pPr>
      <w:r>
        <w:rPr>
          <w:rFonts w:hint="cs"/>
          <w:rtl/>
        </w:rPr>
        <w:t>מה עושה משרד החינוך ומדוע אינו אומר: חברים יקרים, אתם משלים את הציבור, אתם משלים את ציבור המורים, אתם משלים את התלמידים, אין לנו מספיק מורים. אולי פעם יבואו ימים טובים יותר, ואם יהיו כאלה -</w:t>
      </w:r>
      <w:r>
        <w:rPr>
          <w:rFonts w:hint="cs"/>
          <w:rtl/>
        </w:rPr>
        <w:t xml:space="preserve"> זה יהיה פרויקט מאוד-מאוד מצומצם בשל מחסור במורים. תודה לך.</w:t>
      </w:r>
    </w:p>
    <w:p w14:paraId="202525BE" w14:textId="77777777" w:rsidR="00000000" w:rsidRDefault="00027501">
      <w:pPr>
        <w:pStyle w:val="af1"/>
        <w:rPr>
          <w:rtl/>
        </w:rPr>
      </w:pPr>
      <w:r>
        <w:rPr>
          <w:rtl/>
        </w:rPr>
        <w:br/>
        <w:t>היו"ר ראובן ריבלין:</w:t>
      </w:r>
    </w:p>
    <w:p w14:paraId="4C25A032" w14:textId="77777777" w:rsidR="00000000" w:rsidRDefault="00027501">
      <w:pPr>
        <w:pStyle w:val="a0"/>
        <w:rPr>
          <w:rtl/>
        </w:rPr>
      </w:pPr>
    </w:p>
    <w:p w14:paraId="5A7F8484" w14:textId="77777777" w:rsidR="00000000" w:rsidRDefault="00027501">
      <w:pPr>
        <w:pStyle w:val="a0"/>
        <w:rPr>
          <w:rFonts w:hint="cs"/>
          <w:rtl/>
        </w:rPr>
      </w:pPr>
      <w:r>
        <w:rPr>
          <w:rFonts w:hint="cs"/>
          <w:rtl/>
        </w:rPr>
        <w:t>תודה לחברת הכנסת איציק. חבר הכנסת דהאמשה - בבקשה, אדוני.</w:t>
      </w:r>
    </w:p>
    <w:p w14:paraId="690B9A6F" w14:textId="77777777" w:rsidR="00000000" w:rsidRDefault="00027501">
      <w:pPr>
        <w:pStyle w:val="a"/>
        <w:rPr>
          <w:rtl/>
        </w:rPr>
      </w:pPr>
      <w:r>
        <w:rPr>
          <w:rtl/>
        </w:rPr>
        <w:br/>
      </w:r>
      <w:bookmarkStart w:id="10" w:name="FS000000550T21_01_2004_11_41_25"/>
      <w:bookmarkStart w:id="11" w:name="_Toc90037948"/>
      <w:bookmarkEnd w:id="10"/>
      <w:r>
        <w:rPr>
          <w:rtl/>
        </w:rPr>
        <w:t>עבד-אלמאלכ דהאמשה (רע"ם):</w:t>
      </w:r>
      <w:bookmarkEnd w:id="11"/>
    </w:p>
    <w:p w14:paraId="7D309665" w14:textId="77777777" w:rsidR="00000000" w:rsidRDefault="00027501">
      <w:pPr>
        <w:pStyle w:val="a0"/>
        <w:rPr>
          <w:rtl/>
        </w:rPr>
      </w:pPr>
    </w:p>
    <w:p w14:paraId="4C06AD7B" w14:textId="77777777" w:rsidR="00000000" w:rsidRDefault="00027501">
      <w:pPr>
        <w:pStyle w:val="a0"/>
        <w:rPr>
          <w:rFonts w:hint="cs"/>
          <w:rtl/>
        </w:rPr>
      </w:pPr>
      <w:r>
        <w:rPr>
          <w:rFonts w:hint="cs"/>
          <w:rtl/>
        </w:rPr>
        <w:t>כבוד היושב-ראש, מכובדי סגן השרה, חברי חברי הכנסת, לנוכח הבעיה של מחסור במורים מורשים עם ת</w:t>
      </w:r>
      <w:r>
        <w:rPr>
          <w:rFonts w:hint="cs"/>
          <w:rtl/>
        </w:rPr>
        <w:t>עודת הוראה ושל מחסור במורים בכלל, וגם הבעיה היותר חריפה של מחסור באפשרות ללמוד בארץ במקומות לימודים - רק עכשיו עלינו מהדיון בוועדת החינוך, אחרי שביטלו את המצרף שפעל שנה אחת. התוצאות היו שיותר סטודנטים ערבים התקבלו לאוניברסיטאות. לנוכח כל המחסורים האלה, תלמ</w:t>
      </w:r>
      <w:r>
        <w:rPr>
          <w:rFonts w:hint="cs"/>
          <w:rtl/>
        </w:rPr>
        <w:t xml:space="preserve">ידים ערבים לומדים בירדן, באוניברסיטאות בירדן - אוניברסיטאות מוכרות לכל דבר ועניין. כשהם חוזרים עם תעודה מהאוניברסיטה שכוללת תעודה הוראה, הם נתקלים בבעיות במשרד החינוך כאן, לתרגם, לא לתרגם, ללכת ולבוא. </w:t>
      </w:r>
    </w:p>
    <w:p w14:paraId="373A2D36" w14:textId="77777777" w:rsidR="00000000" w:rsidRDefault="00027501">
      <w:pPr>
        <w:pStyle w:val="a0"/>
        <w:rPr>
          <w:rFonts w:hint="cs"/>
          <w:rtl/>
        </w:rPr>
      </w:pPr>
    </w:p>
    <w:p w14:paraId="4DE54F2D" w14:textId="77777777" w:rsidR="00000000" w:rsidRDefault="00027501">
      <w:pPr>
        <w:pStyle w:val="a0"/>
        <w:rPr>
          <w:rFonts w:hint="cs"/>
          <w:rtl/>
        </w:rPr>
      </w:pPr>
      <w:r>
        <w:rPr>
          <w:rFonts w:hint="cs"/>
          <w:rtl/>
        </w:rPr>
        <w:t>אני מכיר בעיה אחת לפחות, בעיה חמה של סטודנט שזה חודשי</w:t>
      </w:r>
      <w:r>
        <w:rPr>
          <w:rFonts w:hint="cs"/>
          <w:rtl/>
        </w:rPr>
        <w:t xml:space="preserve">ים מטפלים בעניינו, והוא לא מצליח לקבל אישור ממשרד החינוך שיש לו תעודה הוראה והוא יכול להתקבל ללמד בבית-ספר תיכון. </w:t>
      </w:r>
    </w:p>
    <w:p w14:paraId="711B5407" w14:textId="77777777" w:rsidR="00000000" w:rsidRDefault="00027501">
      <w:pPr>
        <w:pStyle w:val="a0"/>
        <w:rPr>
          <w:rFonts w:hint="cs"/>
          <w:rtl/>
        </w:rPr>
      </w:pPr>
    </w:p>
    <w:p w14:paraId="407372D9" w14:textId="77777777" w:rsidR="00000000" w:rsidRDefault="00027501">
      <w:pPr>
        <w:pStyle w:val="a0"/>
        <w:rPr>
          <w:rFonts w:hint="cs"/>
          <w:rtl/>
        </w:rPr>
      </w:pPr>
      <w:r>
        <w:rPr>
          <w:rFonts w:hint="cs"/>
          <w:rtl/>
        </w:rPr>
        <w:t xml:space="preserve">מה יעשה המשרד בנדון ואיך תיפתר הבעיה? </w:t>
      </w:r>
    </w:p>
    <w:p w14:paraId="2809D4A9" w14:textId="77777777" w:rsidR="00000000" w:rsidRDefault="00027501">
      <w:pPr>
        <w:pStyle w:val="a0"/>
        <w:ind w:firstLine="0"/>
        <w:rPr>
          <w:rFonts w:hint="cs"/>
          <w:rtl/>
        </w:rPr>
      </w:pPr>
    </w:p>
    <w:p w14:paraId="1C302B77" w14:textId="77777777" w:rsidR="00000000" w:rsidRDefault="00027501">
      <w:pPr>
        <w:pStyle w:val="af1"/>
        <w:rPr>
          <w:rtl/>
        </w:rPr>
      </w:pPr>
      <w:r>
        <w:rPr>
          <w:rtl/>
        </w:rPr>
        <w:t>היו"ר ראובן ריבלין:</w:t>
      </w:r>
    </w:p>
    <w:p w14:paraId="7F00466C" w14:textId="77777777" w:rsidR="00000000" w:rsidRDefault="00027501">
      <w:pPr>
        <w:pStyle w:val="a0"/>
        <w:rPr>
          <w:rtl/>
        </w:rPr>
      </w:pPr>
    </w:p>
    <w:p w14:paraId="489AA767" w14:textId="77777777" w:rsidR="00000000" w:rsidRDefault="00027501">
      <w:pPr>
        <w:pStyle w:val="a0"/>
        <w:rPr>
          <w:rFonts w:hint="cs"/>
          <w:rtl/>
        </w:rPr>
      </w:pPr>
      <w:r>
        <w:rPr>
          <w:rFonts w:hint="cs"/>
          <w:rtl/>
        </w:rPr>
        <w:t xml:space="preserve">שאלתך ברורה לחלוטין. תודה לחבר הכנסת דהאמשה. חבר הכנסת אופיר פינס, בבקשה. </w:t>
      </w:r>
    </w:p>
    <w:p w14:paraId="7014F228" w14:textId="77777777" w:rsidR="00000000" w:rsidRDefault="00027501">
      <w:pPr>
        <w:pStyle w:val="a0"/>
        <w:ind w:firstLine="0"/>
        <w:rPr>
          <w:rFonts w:hint="cs"/>
          <w:rtl/>
        </w:rPr>
      </w:pPr>
    </w:p>
    <w:p w14:paraId="6E9ADD44" w14:textId="77777777" w:rsidR="00000000" w:rsidRDefault="00027501">
      <w:pPr>
        <w:pStyle w:val="a"/>
        <w:rPr>
          <w:rtl/>
        </w:rPr>
      </w:pPr>
      <w:bookmarkStart w:id="12" w:name="FS000000455T21_01_2004_11_34_15"/>
      <w:bookmarkStart w:id="13" w:name="_Toc90037949"/>
      <w:bookmarkEnd w:id="12"/>
      <w:r>
        <w:rPr>
          <w:rFonts w:hint="eastAsia"/>
          <w:rtl/>
        </w:rPr>
        <w:t>אופ</w:t>
      </w:r>
      <w:r>
        <w:rPr>
          <w:rFonts w:hint="eastAsia"/>
          <w:rtl/>
        </w:rPr>
        <w:t>יר</w:t>
      </w:r>
      <w:r>
        <w:rPr>
          <w:rtl/>
        </w:rPr>
        <w:t xml:space="preserve"> פינס-פז (העבודה-מימד):</w:t>
      </w:r>
      <w:bookmarkEnd w:id="13"/>
    </w:p>
    <w:p w14:paraId="462779E8" w14:textId="77777777" w:rsidR="00000000" w:rsidRDefault="00027501">
      <w:pPr>
        <w:pStyle w:val="a0"/>
        <w:rPr>
          <w:rFonts w:hint="cs"/>
          <w:rtl/>
        </w:rPr>
      </w:pPr>
    </w:p>
    <w:p w14:paraId="737C8B06" w14:textId="77777777" w:rsidR="00000000" w:rsidRDefault="00027501">
      <w:pPr>
        <w:pStyle w:val="a0"/>
        <w:rPr>
          <w:rFonts w:hint="cs"/>
          <w:rtl/>
        </w:rPr>
      </w:pPr>
      <w:r>
        <w:rPr>
          <w:rFonts w:hint="cs"/>
          <w:rtl/>
        </w:rPr>
        <w:t>תודה. אדוני היושב-ראש, אני חושב שחברת הכנסת דליה איציק העלתה נושא מאוד חשוב, שבוודאי מדאיג רבים מאתנו. גם לי יש ילדים בתיכון, ולפחות בבית-הספר שהילדים שלי לומדים בו, אני חושב שהמציאות שונה מהמציאות הכלל-ארצית, אבל זה כמובן לא מנח</w:t>
      </w:r>
      <w:r>
        <w:rPr>
          <w:rFonts w:hint="cs"/>
          <w:rtl/>
        </w:rPr>
        <w:t xml:space="preserve">ם. </w:t>
      </w:r>
    </w:p>
    <w:p w14:paraId="0BEE6BE7" w14:textId="77777777" w:rsidR="00000000" w:rsidRDefault="00027501">
      <w:pPr>
        <w:pStyle w:val="a0"/>
        <w:rPr>
          <w:rFonts w:hint="cs"/>
          <w:rtl/>
        </w:rPr>
      </w:pPr>
    </w:p>
    <w:p w14:paraId="54AE472C" w14:textId="77777777" w:rsidR="00000000" w:rsidRDefault="00027501">
      <w:pPr>
        <w:pStyle w:val="a0"/>
        <w:rPr>
          <w:rFonts w:hint="cs"/>
          <w:rtl/>
        </w:rPr>
      </w:pPr>
      <w:r>
        <w:rPr>
          <w:rFonts w:hint="cs"/>
          <w:rtl/>
        </w:rPr>
        <w:t>בהזדמנות זו רציתי לשאול אותך שאלה בנוגע למדיניות משרד החינוך בכל מה שקשור למפעל ההזנה. ראש הממשלה אמר את דברו. בכנסת כבר מוצעת הצעת חוק. יש עיסוק ציבורי גדול בעניין הזה, אני שומע שמתגבשת עוד הצעת חוק בעניין, ואת משרד החינוך אני לא שומע, לא את שרת החינ</w:t>
      </w:r>
      <w:r>
        <w:rPr>
          <w:rFonts w:hint="cs"/>
          <w:rtl/>
        </w:rPr>
        <w:t xml:space="preserve">וך, לא אותך, לא את ההנהגה המקצועית של המשרד. האם גיבשתם עמדה בעניין הזה, ואם כן, מהי העמדה? </w:t>
      </w:r>
    </w:p>
    <w:p w14:paraId="3CED3D0C" w14:textId="77777777" w:rsidR="00000000" w:rsidRDefault="00027501">
      <w:pPr>
        <w:pStyle w:val="a0"/>
        <w:rPr>
          <w:rFonts w:hint="cs"/>
          <w:rtl/>
        </w:rPr>
      </w:pPr>
    </w:p>
    <w:p w14:paraId="744BDBEF" w14:textId="77777777" w:rsidR="00000000" w:rsidRDefault="00027501">
      <w:pPr>
        <w:pStyle w:val="af1"/>
        <w:rPr>
          <w:rtl/>
        </w:rPr>
      </w:pPr>
      <w:r>
        <w:rPr>
          <w:rtl/>
        </w:rPr>
        <w:t>היו"ר ראובן ריבלין:</w:t>
      </w:r>
    </w:p>
    <w:p w14:paraId="1D415337" w14:textId="77777777" w:rsidR="00000000" w:rsidRDefault="00027501">
      <w:pPr>
        <w:pStyle w:val="a0"/>
        <w:rPr>
          <w:rtl/>
        </w:rPr>
      </w:pPr>
    </w:p>
    <w:p w14:paraId="6E223454" w14:textId="77777777" w:rsidR="00000000" w:rsidRDefault="00027501">
      <w:pPr>
        <w:pStyle w:val="a0"/>
        <w:rPr>
          <w:rFonts w:hint="cs"/>
          <w:rtl/>
        </w:rPr>
      </w:pPr>
      <w:r>
        <w:rPr>
          <w:rFonts w:hint="cs"/>
          <w:rtl/>
        </w:rPr>
        <w:t>תודה. אומנם זו שאלה חשובה מאוד, אבל זו שאלה נוספת, שממש חורגת ממסגרת הבקשה. אבל, כמובן, השר יענה. מבחינת הלגיטימיות ומבחינת נוהל הכנסת, אדוני</w:t>
      </w:r>
      <w:r>
        <w:rPr>
          <w:rFonts w:hint="cs"/>
          <w:rtl/>
        </w:rPr>
        <w:t xml:space="preserve"> צודק, הוא יכול לשאול כל שאלה. </w:t>
      </w:r>
    </w:p>
    <w:p w14:paraId="313E6211" w14:textId="77777777" w:rsidR="00000000" w:rsidRDefault="00027501">
      <w:pPr>
        <w:pStyle w:val="a0"/>
        <w:rPr>
          <w:rFonts w:hint="cs"/>
          <w:rtl/>
        </w:rPr>
      </w:pPr>
    </w:p>
    <w:p w14:paraId="41450137" w14:textId="77777777" w:rsidR="00000000" w:rsidRDefault="00027501">
      <w:pPr>
        <w:pStyle w:val="a"/>
        <w:rPr>
          <w:rtl/>
        </w:rPr>
      </w:pPr>
      <w:bookmarkStart w:id="14" w:name="FS000000412T21_01_2004_11_11_22"/>
      <w:bookmarkStart w:id="15" w:name="_Toc90037950"/>
      <w:bookmarkEnd w:id="14"/>
      <w:r>
        <w:rPr>
          <w:rtl/>
        </w:rPr>
        <w:t>סגן שרת החינוך, התרבות והספורט צבי הנדל:</w:t>
      </w:r>
      <w:bookmarkEnd w:id="15"/>
    </w:p>
    <w:p w14:paraId="0F4C690F" w14:textId="77777777" w:rsidR="00000000" w:rsidRDefault="00027501">
      <w:pPr>
        <w:pStyle w:val="a0"/>
        <w:rPr>
          <w:rtl/>
        </w:rPr>
      </w:pPr>
    </w:p>
    <w:p w14:paraId="01672245" w14:textId="77777777" w:rsidR="00000000" w:rsidRDefault="00027501">
      <w:pPr>
        <w:pStyle w:val="a0"/>
        <w:rPr>
          <w:rFonts w:hint="cs"/>
          <w:rtl/>
        </w:rPr>
      </w:pPr>
      <w:r>
        <w:rPr>
          <w:rFonts w:hint="cs"/>
          <w:rtl/>
        </w:rPr>
        <w:t xml:space="preserve">מכובדי היושב בראש, אני אענה עוד בטרם היותי שר. היום אני אענה. </w:t>
      </w:r>
    </w:p>
    <w:p w14:paraId="6C9A5EEC" w14:textId="77777777" w:rsidR="00000000" w:rsidRDefault="00027501">
      <w:pPr>
        <w:pStyle w:val="a0"/>
        <w:rPr>
          <w:rFonts w:hint="cs"/>
          <w:rtl/>
        </w:rPr>
      </w:pPr>
    </w:p>
    <w:p w14:paraId="793863DE" w14:textId="77777777" w:rsidR="00000000" w:rsidRDefault="00027501">
      <w:pPr>
        <w:pStyle w:val="af1"/>
        <w:rPr>
          <w:rtl/>
        </w:rPr>
      </w:pPr>
      <w:r>
        <w:rPr>
          <w:rtl/>
        </w:rPr>
        <w:t>היו"ר ראובן ריבלין:</w:t>
      </w:r>
    </w:p>
    <w:p w14:paraId="035C22D4" w14:textId="77777777" w:rsidR="00000000" w:rsidRDefault="00027501">
      <w:pPr>
        <w:pStyle w:val="a0"/>
        <w:rPr>
          <w:rtl/>
        </w:rPr>
      </w:pPr>
    </w:p>
    <w:p w14:paraId="00B0D724" w14:textId="77777777" w:rsidR="00000000" w:rsidRDefault="00027501">
      <w:pPr>
        <w:pStyle w:val="a0"/>
        <w:rPr>
          <w:rFonts w:hint="cs"/>
          <w:rtl/>
        </w:rPr>
      </w:pPr>
      <w:r>
        <w:rPr>
          <w:rFonts w:hint="cs"/>
          <w:rtl/>
        </w:rPr>
        <w:t xml:space="preserve">חבר הכנסת הנדל, בשבילנו אתה שר. </w:t>
      </w:r>
    </w:p>
    <w:p w14:paraId="1B3A356E" w14:textId="77777777" w:rsidR="00000000" w:rsidRDefault="00027501">
      <w:pPr>
        <w:pStyle w:val="a0"/>
        <w:rPr>
          <w:rFonts w:hint="cs"/>
          <w:rtl/>
        </w:rPr>
      </w:pPr>
    </w:p>
    <w:p w14:paraId="23207D07" w14:textId="77777777" w:rsidR="00000000" w:rsidRDefault="00027501">
      <w:pPr>
        <w:pStyle w:val="-"/>
        <w:rPr>
          <w:rtl/>
        </w:rPr>
      </w:pPr>
      <w:bookmarkStart w:id="16" w:name="FS000000455T21_01_2004_11_37_27C"/>
      <w:bookmarkStart w:id="17" w:name="FS000000412T21_01_2004_11_37_39"/>
      <w:bookmarkStart w:id="18" w:name="FS000000412T21_01_2004_11_37_48"/>
      <w:bookmarkEnd w:id="16"/>
      <w:bookmarkEnd w:id="17"/>
      <w:bookmarkEnd w:id="18"/>
      <w:r>
        <w:rPr>
          <w:rtl/>
        </w:rPr>
        <w:t>סגן שרת החינוך, התרבות והספורט צבי הנדל:</w:t>
      </w:r>
    </w:p>
    <w:p w14:paraId="30694023" w14:textId="77777777" w:rsidR="00000000" w:rsidRDefault="00027501">
      <w:pPr>
        <w:pStyle w:val="a0"/>
        <w:rPr>
          <w:rtl/>
        </w:rPr>
      </w:pPr>
    </w:p>
    <w:p w14:paraId="50CE3E97" w14:textId="77777777" w:rsidR="00000000" w:rsidRDefault="00027501">
      <w:pPr>
        <w:pStyle w:val="a0"/>
        <w:rPr>
          <w:rFonts w:hint="cs"/>
          <w:rtl/>
        </w:rPr>
      </w:pPr>
      <w:r>
        <w:rPr>
          <w:rFonts w:hint="cs"/>
          <w:rtl/>
        </w:rPr>
        <w:t xml:space="preserve">תביא לי את זה בפתק, </w:t>
      </w:r>
      <w:r>
        <w:rPr>
          <w:rFonts w:hint="cs"/>
          <w:rtl/>
        </w:rPr>
        <w:t xml:space="preserve">אם אפשר. </w:t>
      </w:r>
    </w:p>
    <w:p w14:paraId="13440E12" w14:textId="77777777" w:rsidR="00000000" w:rsidRDefault="00027501">
      <w:pPr>
        <w:pStyle w:val="a0"/>
        <w:rPr>
          <w:rFonts w:hint="cs"/>
          <w:rtl/>
        </w:rPr>
      </w:pPr>
    </w:p>
    <w:p w14:paraId="34DC9737" w14:textId="77777777" w:rsidR="00000000" w:rsidRDefault="00027501">
      <w:pPr>
        <w:pStyle w:val="af1"/>
        <w:rPr>
          <w:rtl/>
        </w:rPr>
      </w:pPr>
      <w:r>
        <w:rPr>
          <w:rtl/>
        </w:rPr>
        <w:t>היו"ר ראובן ריבלין:</w:t>
      </w:r>
    </w:p>
    <w:p w14:paraId="0DA1E82F" w14:textId="77777777" w:rsidR="00000000" w:rsidRDefault="00027501">
      <w:pPr>
        <w:pStyle w:val="a0"/>
        <w:rPr>
          <w:rtl/>
        </w:rPr>
      </w:pPr>
    </w:p>
    <w:p w14:paraId="17550654" w14:textId="77777777" w:rsidR="00000000" w:rsidRDefault="00027501">
      <w:pPr>
        <w:pStyle w:val="a0"/>
        <w:rPr>
          <w:rFonts w:hint="cs"/>
          <w:rtl/>
        </w:rPr>
      </w:pPr>
      <w:r>
        <w:rPr>
          <w:rFonts w:hint="cs"/>
          <w:rtl/>
        </w:rPr>
        <w:t xml:space="preserve">אין בעיה. </w:t>
      </w:r>
    </w:p>
    <w:p w14:paraId="33E08149" w14:textId="77777777" w:rsidR="00000000" w:rsidRDefault="00027501">
      <w:pPr>
        <w:pStyle w:val="a0"/>
        <w:rPr>
          <w:rFonts w:hint="cs"/>
          <w:rtl/>
        </w:rPr>
      </w:pPr>
    </w:p>
    <w:p w14:paraId="46CC8CE9" w14:textId="77777777" w:rsidR="00000000" w:rsidRDefault="00027501">
      <w:pPr>
        <w:pStyle w:val="-"/>
        <w:rPr>
          <w:rtl/>
        </w:rPr>
      </w:pPr>
      <w:bookmarkStart w:id="19" w:name="FS000000412T21_01_2004_11_38_11C"/>
      <w:bookmarkEnd w:id="19"/>
      <w:r>
        <w:rPr>
          <w:rtl/>
        </w:rPr>
        <w:t>סגן שרת החינוך, התרבות והספורט צבי הנדל:</w:t>
      </w:r>
    </w:p>
    <w:p w14:paraId="304693BF" w14:textId="77777777" w:rsidR="00000000" w:rsidRDefault="00027501">
      <w:pPr>
        <w:pStyle w:val="a0"/>
        <w:rPr>
          <w:rtl/>
        </w:rPr>
      </w:pPr>
    </w:p>
    <w:p w14:paraId="1E9EDCB5" w14:textId="77777777" w:rsidR="00000000" w:rsidRDefault="00027501">
      <w:pPr>
        <w:pStyle w:val="a0"/>
        <w:rPr>
          <w:rFonts w:hint="cs"/>
          <w:rtl/>
        </w:rPr>
      </w:pPr>
      <w:r>
        <w:rPr>
          <w:rFonts w:hint="cs"/>
          <w:rtl/>
        </w:rPr>
        <w:t>גברתי יושבת-ראש סיעת מפלגת העבודה, בנושא מורים - אין מחסור במורים, אבל אני כן מסכים אתך שהיינו רוצים אחוז גבוה יותר של מורים מצוינים, אף שיש וצריך מאוד להיזהר, יש כאלה שנ</w:t>
      </w:r>
      <w:r>
        <w:rPr>
          <w:rFonts w:hint="cs"/>
          <w:rtl/>
        </w:rPr>
        <w:t xml:space="preserve">ותנים את נשמתם, נשארים שעות על גבי שעות להכין חומר. אני מסתובב בבתי-ספר, אני נדהם עד כמה המורים מסורים. נכון שבשוליים יש גם מורים לא טובים. אחד הדברים שאנחנו מעוניינים לעשות, וזה כן ולא פוליטי, הוא להגיע להסכמה עם ארגוני המורים - אנחנו עובדים על זה, זה לא </w:t>
      </w:r>
      <w:r>
        <w:rPr>
          <w:rFonts w:hint="cs"/>
          <w:rtl/>
        </w:rPr>
        <w:t xml:space="preserve">יבוא בקלות </w:t>
      </w:r>
      <w:r>
        <w:rPr>
          <w:rtl/>
        </w:rPr>
        <w:t>–</w:t>
      </w:r>
      <w:r>
        <w:rPr>
          <w:rFonts w:hint="cs"/>
          <w:rtl/>
        </w:rPr>
        <w:t xml:space="preserve"> כדי ליצור דיפרנציאציה בשכר המורים. צריך שמורה ידע שאם הוא מתאמץ וכו', אפשר ויש כוח לאחראים עליו גם להעלות לו את השכר, דבר שאינו קיים היום. אני מאוד מקווה, שהנושא שהעלית בהקשר של מורים טובים וריבוי מורים טובים, נוכל לקדם אותו משמעותית בדרך של ד</w:t>
      </w:r>
      <w:r>
        <w:rPr>
          <w:rFonts w:hint="cs"/>
          <w:rtl/>
        </w:rPr>
        <w:t xml:space="preserve">יפרנציאציה בשכר. </w:t>
      </w:r>
    </w:p>
    <w:p w14:paraId="4F85C8D2" w14:textId="77777777" w:rsidR="00000000" w:rsidRDefault="00027501">
      <w:pPr>
        <w:pStyle w:val="a0"/>
        <w:rPr>
          <w:rFonts w:hint="cs"/>
          <w:rtl/>
        </w:rPr>
      </w:pPr>
    </w:p>
    <w:p w14:paraId="5A75FB8D" w14:textId="77777777" w:rsidR="00000000" w:rsidRDefault="00027501">
      <w:pPr>
        <w:pStyle w:val="a0"/>
        <w:rPr>
          <w:rFonts w:hint="cs"/>
          <w:rtl/>
        </w:rPr>
      </w:pPr>
      <w:r>
        <w:rPr>
          <w:rFonts w:hint="cs"/>
          <w:rtl/>
        </w:rPr>
        <w:t>מכובדי, חבר הכנסת דהאמשה, אני לא מכיר את הסוגיה שאתה מעלה, אבל על פניו אני אומר, שסביר להניח שסטודנט שלמד בירדן, ישקלו שבע פעמים, כיוון שהוא למד בירדן, עם המטענים שהוא מביא - החינוכיים, לא הידע בלימודים - האם אנחנו יכולים לשלב אותו, בעיד</w:t>
      </w:r>
      <w:r>
        <w:rPr>
          <w:rFonts w:hint="cs"/>
          <w:rtl/>
        </w:rPr>
        <w:t>ן של מתח, בתוך מדינת ישראל, שהוא יהיה זה שיחנך את הילדים. מה שאני אומר לא היו אומרים שרים שהם "פוליטיקלי קורקט". אני אומר את האמת שאני מאמין בה. כולם חושבים כך, רק מפחדים להגיד את זה. לדעתי, זה אחד המניעים, ואתה חייב להבין זאת. מי שלומד בישראל, והאוניברסיט</w:t>
      </w:r>
      <w:r>
        <w:rPr>
          <w:rFonts w:hint="cs"/>
          <w:rtl/>
        </w:rPr>
        <w:t xml:space="preserve">אות בישראל מלאות בסטודנטים יהודים וערבים - אין בעניין הזה שום בעיה, לכל אוניברסיטה אפשר להתקבל, מי שראוי ומתאים. לכן, מי שלא בארץ ולומד במדינה שכנה, יש עם זה בעיה. </w:t>
      </w:r>
    </w:p>
    <w:p w14:paraId="7B403333" w14:textId="77777777" w:rsidR="00000000" w:rsidRDefault="00027501">
      <w:pPr>
        <w:pStyle w:val="a0"/>
        <w:rPr>
          <w:rFonts w:hint="cs"/>
          <w:rtl/>
        </w:rPr>
      </w:pPr>
    </w:p>
    <w:p w14:paraId="68F929B4" w14:textId="77777777" w:rsidR="00000000" w:rsidRDefault="00027501">
      <w:pPr>
        <w:pStyle w:val="af0"/>
        <w:rPr>
          <w:rtl/>
        </w:rPr>
      </w:pPr>
      <w:r>
        <w:rPr>
          <w:rFonts w:hint="eastAsia"/>
          <w:rtl/>
        </w:rPr>
        <w:t>עבד</w:t>
      </w:r>
      <w:r>
        <w:rPr>
          <w:rtl/>
        </w:rPr>
        <w:t>-אלמאלכ דהאמשה (רע"ם):</w:t>
      </w:r>
    </w:p>
    <w:p w14:paraId="39C1DA19" w14:textId="77777777" w:rsidR="00000000" w:rsidRDefault="00027501">
      <w:pPr>
        <w:pStyle w:val="a0"/>
        <w:rPr>
          <w:rFonts w:hint="cs"/>
          <w:rtl/>
        </w:rPr>
      </w:pPr>
    </w:p>
    <w:p w14:paraId="5CD8C6A6" w14:textId="77777777" w:rsidR="00000000" w:rsidRDefault="00027501">
      <w:pPr>
        <w:pStyle w:val="a0"/>
        <w:rPr>
          <w:rFonts w:hint="cs"/>
          <w:rtl/>
        </w:rPr>
      </w:pPr>
      <w:r>
        <w:rPr>
          <w:rFonts w:hint="cs"/>
          <w:rtl/>
        </w:rPr>
        <w:t xml:space="preserve">אז אלה שלומדים בחו"ל לא יקבלו - - - </w:t>
      </w:r>
    </w:p>
    <w:p w14:paraId="0349B8C8" w14:textId="77777777" w:rsidR="00000000" w:rsidRDefault="00027501">
      <w:pPr>
        <w:pStyle w:val="a0"/>
        <w:rPr>
          <w:rFonts w:hint="cs"/>
          <w:rtl/>
        </w:rPr>
      </w:pPr>
    </w:p>
    <w:p w14:paraId="3E428867" w14:textId="77777777" w:rsidR="00000000" w:rsidRDefault="00027501">
      <w:pPr>
        <w:pStyle w:val="af1"/>
        <w:rPr>
          <w:rtl/>
        </w:rPr>
      </w:pPr>
      <w:r>
        <w:rPr>
          <w:rtl/>
        </w:rPr>
        <w:t>היו"ר ראובן ריבלין:</w:t>
      </w:r>
    </w:p>
    <w:p w14:paraId="1977B6A8" w14:textId="77777777" w:rsidR="00000000" w:rsidRDefault="00027501">
      <w:pPr>
        <w:pStyle w:val="a0"/>
        <w:rPr>
          <w:rtl/>
        </w:rPr>
      </w:pPr>
    </w:p>
    <w:p w14:paraId="20A71058" w14:textId="77777777" w:rsidR="00000000" w:rsidRDefault="00027501">
      <w:pPr>
        <w:pStyle w:val="a0"/>
        <w:rPr>
          <w:rFonts w:hint="cs"/>
          <w:rtl/>
        </w:rPr>
      </w:pPr>
      <w:r>
        <w:rPr>
          <w:rFonts w:hint="cs"/>
          <w:rtl/>
        </w:rPr>
        <w:t xml:space="preserve">חבר </w:t>
      </w:r>
      <w:r>
        <w:rPr>
          <w:rFonts w:hint="cs"/>
          <w:rtl/>
        </w:rPr>
        <w:t xml:space="preserve">הכנסת דהאמשה, שאלת את השר, הוא עונה. אדוני לא ייכנס לוויכוח עכשיו, זאת שאילתא בעל-פה. אדוני יגיש הצעה לסדר-היום נוכח הדברים שלו, ידונו על זה. היום מגיע לכאן שר האוצר - לומר את אשר אמר לגבי האוכלוסייה הישראלית-הערבית. </w:t>
      </w:r>
    </w:p>
    <w:p w14:paraId="442AB41E" w14:textId="77777777" w:rsidR="00000000" w:rsidRDefault="00027501">
      <w:pPr>
        <w:pStyle w:val="a0"/>
        <w:rPr>
          <w:rFonts w:hint="cs"/>
          <w:rtl/>
        </w:rPr>
      </w:pPr>
    </w:p>
    <w:p w14:paraId="354CCCEC" w14:textId="77777777" w:rsidR="00000000" w:rsidRDefault="00027501">
      <w:pPr>
        <w:pStyle w:val="-"/>
        <w:rPr>
          <w:rtl/>
        </w:rPr>
      </w:pPr>
      <w:bookmarkStart w:id="20" w:name="FS000000412T21_01_2004_11_45_12C"/>
      <w:bookmarkEnd w:id="20"/>
      <w:r>
        <w:rPr>
          <w:rtl/>
        </w:rPr>
        <w:t>סגן שרת החינוך, התרבות והספורט צבי הנ</w:t>
      </w:r>
      <w:r>
        <w:rPr>
          <w:rtl/>
        </w:rPr>
        <w:t>דל:</w:t>
      </w:r>
    </w:p>
    <w:p w14:paraId="5E5E5465" w14:textId="77777777" w:rsidR="00000000" w:rsidRDefault="00027501">
      <w:pPr>
        <w:pStyle w:val="a0"/>
        <w:rPr>
          <w:rtl/>
        </w:rPr>
      </w:pPr>
    </w:p>
    <w:p w14:paraId="63D89EA6" w14:textId="77777777" w:rsidR="00000000" w:rsidRDefault="00027501">
      <w:pPr>
        <w:pStyle w:val="a0"/>
        <w:rPr>
          <w:rFonts w:hint="cs"/>
          <w:rtl/>
        </w:rPr>
      </w:pPr>
      <w:r>
        <w:rPr>
          <w:rFonts w:hint="cs"/>
          <w:rtl/>
        </w:rPr>
        <w:t xml:space="preserve">חבר הכנסת פינס, לשאלתך, אני ממש לא מבין בפוליטיקה, לכן אני לא יודע לענות לך. </w:t>
      </w:r>
    </w:p>
    <w:p w14:paraId="084B3F18" w14:textId="77777777" w:rsidR="00000000" w:rsidRDefault="00027501">
      <w:pPr>
        <w:pStyle w:val="a0"/>
        <w:rPr>
          <w:rFonts w:hint="cs"/>
          <w:rtl/>
        </w:rPr>
      </w:pPr>
    </w:p>
    <w:p w14:paraId="49C027B4" w14:textId="77777777" w:rsidR="00000000" w:rsidRDefault="00027501">
      <w:pPr>
        <w:pStyle w:val="af1"/>
        <w:rPr>
          <w:rtl/>
        </w:rPr>
      </w:pPr>
      <w:r>
        <w:rPr>
          <w:rtl/>
        </w:rPr>
        <w:t>היו"ר ראובן ריבלין:</w:t>
      </w:r>
    </w:p>
    <w:p w14:paraId="6BBFEFC4" w14:textId="77777777" w:rsidR="00000000" w:rsidRDefault="00027501">
      <w:pPr>
        <w:pStyle w:val="a0"/>
        <w:rPr>
          <w:rtl/>
        </w:rPr>
      </w:pPr>
    </w:p>
    <w:p w14:paraId="3D5E2811" w14:textId="77777777" w:rsidR="00000000" w:rsidRDefault="00027501">
      <w:pPr>
        <w:pStyle w:val="a0"/>
        <w:rPr>
          <w:rFonts w:hint="cs"/>
          <w:rtl/>
        </w:rPr>
      </w:pPr>
      <w:r>
        <w:rPr>
          <w:rFonts w:hint="cs"/>
          <w:rtl/>
        </w:rPr>
        <w:t xml:space="preserve">תודה רבה. חבר הכנסת פינס רצה לשאול  יותר מאשר רצה שתשיב. אם כי הוא  בוודאי שאל  את  ראש הממשלה בנאומים שלו בהצעת אי-אמון השבוע. </w:t>
      </w:r>
    </w:p>
    <w:p w14:paraId="6033E360" w14:textId="77777777" w:rsidR="00000000" w:rsidRDefault="00027501">
      <w:pPr>
        <w:pStyle w:val="a0"/>
        <w:rPr>
          <w:rtl/>
        </w:rPr>
      </w:pPr>
    </w:p>
    <w:p w14:paraId="41A6B37D" w14:textId="77777777" w:rsidR="00000000" w:rsidRDefault="00027501">
      <w:pPr>
        <w:pStyle w:val="a0"/>
        <w:rPr>
          <w:rFonts w:hint="cs"/>
          <w:rtl/>
        </w:rPr>
      </w:pPr>
      <w:r>
        <w:rPr>
          <w:rFonts w:hint="cs"/>
          <w:rtl/>
        </w:rPr>
        <w:t>רבותי חברי הכנסת, אנח</w:t>
      </w:r>
      <w:r>
        <w:rPr>
          <w:rFonts w:hint="cs"/>
          <w:rtl/>
        </w:rPr>
        <w:t xml:space="preserve">נו עוברים לשאילתא הבאה. השר גדעון עזרא ישיב על שאילתא בעל-פה מס' 117, שהוגשה לשר החוץ, מאת חברת הכנסת אתי לבני, בנושא: מינויו של מר צבי חפץ לשגריר ישראל בלונדון. גברתי, בבקשה. </w:t>
      </w:r>
    </w:p>
    <w:p w14:paraId="3340A58B" w14:textId="77777777" w:rsidR="00000000" w:rsidRDefault="00027501">
      <w:pPr>
        <w:pStyle w:val="a0"/>
        <w:rPr>
          <w:rFonts w:hint="cs"/>
          <w:rtl/>
        </w:rPr>
      </w:pPr>
    </w:p>
    <w:p w14:paraId="521B84E2" w14:textId="77777777" w:rsidR="00000000" w:rsidRDefault="00027501">
      <w:pPr>
        <w:pStyle w:val="a0"/>
        <w:rPr>
          <w:rFonts w:hint="cs"/>
          <w:rtl/>
        </w:rPr>
      </w:pPr>
    </w:p>
    <w:p w14:paraId="04C5C592" w14:textId="77777777" w:rsidR="00000000" w:rsidRDefault="00027501">
      <w:pPr>
        <w:pStyle w:val="a1"/>
        <w:jc w:val="center"/>
        <w:rPr>
          <w:rFonts w:hint="cs"/>
          <w:rtl/>
        </w:rPr>
      </w:pPr>
      <w:bookmarkStart w:id="21" w:name="_Toc90037951"/>
      <w:r>
        <w:rPr>
          <w:rFonts w:hint="cs"/>
          <w:rtl/>
        </w:rPr>
        <w:t>117. מינויו של מר צבי חפץ לשגריר ישראל בלונדון</w:t>
      </w:r>
      <w:bookmarkEnd w:id="21"/>
    </w:p>
    <w:p w14:paraId="323921FF" w14:textId="77777777" w:rsidR="00000000" w:rsidRDefault="00027501">
      <w:pPr>
        <w:pStyle w:val="a0"/>
        <w:rPr>
          <w:rFonts w:hint="cs"/>
          <w:rtl/>
        </w:rPr>
      </w:pPr>
    </w:p>
    <w:p w14:paraId="54D9F0B4" w14:textId="77777777" w:rsidR="00000000" w:rsidRDefault="00027501">
      <w:pPr>
        <w:pStyle w:val="a"/>
        <w:rPr>
          <w:rtl/>
        </w:rPr>
      </w:pPr>
      <w:bookmarkStart w:id="22" w:name="FS000000474T21_01_2004_11_13_50"/>
      <w:bookmarkStart w:id="23" w:name="FS000001051T21_01_2004_11_14_06"/>
      <w:bookmarkStart w:id="24" w:name="_Toc90037952"/>
      <w:bookmarkEnd w:id="22"/>
      <w:bookmarkEnd w:id="23"/>
      <w:r>
        <w:rPr>
          <w:rFonts w:hint="eastAsia"/>
          <w:rtl/>
        </w:rPr>
        <w:t>אתי</w:t>
      </w:r>
      <w:r>
        <w:rPr>
          <w:rtl/>
        </w:rPr>
        <w:t xml:space="preserve"> לבני (שינוי):</w:t>
      </w:r>
      <w:bookmarkEnd w:id="24"/>
    </w:p>
    <w:p w14:paraId="47F404A7" w14:textId="77777777" w:rsidR="00000000" w:rsidRDefault="00027501">
      <w:pPr>
        <w:pStyle w:val="a0"/>
        <w:rPr>
          <w:rFonts w:hint="cs"/>
          <w:rtl/>
        </w:rPr>
      </w:pPr>
    </w:p>
    <w:p w14:paraId="77635DA5" w14:textId="77777777" w:rsidR="00000000" w:rsidRDefault="00027501">
      <w:pPr>
        <w:pStyle w:val="a0"/>
        <w:rPr>
          <w:rFonts w:hint="cs"/>
          <w:rtl/>
        </w:rPr>
      </w:pPr>
      <w:r>
        <w:rPr>
          <w:rFonts w:hint="cs"/>
          <w:rtl/>
        </w:rPr>
        <w:t xml:space="preserve">ראשית אני </w:t>
      </w:r>
      <w:r>
        <w:rPr>
          <w:rFonts w:hint="cs"/>
          <w:rtl/>
        </w:rPr>
        <w:t xml:space="preserve">רוצה לומר שצר לי ששר החוץ אינו משיב על השאילתא הזאת. </w:t>
      </w:r>
    </w:p>
    <w:p w14:paraId="3A0C811F" w14:textId="77777777" w:rsidR="00000000" w:rsidRDefault="00027501">
      <w:pPr>
        <w:pStyle w:val="a0"/>
        <w:rPr>
          <w:rFonts w:hint="cs"/>
          <w:rtl/>
        </w:rPr>
      </w:pPr>
    </w:p>
    <w:p w14:paraId="0CC2579C" w14:textId="77777777" w:rsidR="00000000" w:rsidRDefault="00027501">
      <w:pPr>
        <w:pStyle w:val="a0"/>
        <w:rPr>
          <w:rFonts w:hint="cs"/>
          <w:rtl/>
        </w:rPr>
      </w:pPr>
      <w:r>
        <w:rPr>
          <w:rFonts w:hint="cs"/>
          <w:rtl/>
        </w:rPr>
        <w:t xml:space="preserve">השאילתא היא כדלקמן: </w:t>
      </w:r>
    </w:p>
    <w:p w14:paraId="16A7AAE1" w14:textId="77777777" w:rsidR="00000000" w:rsidRDefault="00027501">
      <w:pPr>
        <w:pStyle w:val="a0"/>
        <w:rPr>
          <w:rFonts w:hint="cs"/>
          <w:rtl/>
        </w:rPr>
      </w:pPr>
    </w:p>
    <w:p w14:paraId="39533DD9" w14:textId="77777777" w:rsidR="00000000" w:rsidRDefault="00027501">
      <w:pPr>
        <w:pStyle w:val="a0"/>
        <w:rPr>
          <w:rFonts w:hint="cs"/>
          <w:rtl/>
        </w:rPr>
      </w:pPr>
      <w:r>
        <w:rPr>
          <w:rFonts w:hint="cs"/>
          <w:rtl/>
        </w:rPr>
        <w:t xml:space="preserve">1. האם בעת המינוי התייעץ כבוד השר עם נציגי הקהילה היהודית במקום? </w:t>
      </w:r>
    </w:p>
    <w:p w14:paraId="49788BF1" w14:textId="77777777" w:rsidR="00000000" w:rsidRDefault="00027501">
      <w:pPr>
        <w:pStyle w:val="a0"/>
        <w:rPr>
          <w:rFonts w:hint="cs"/>
          <w:rtl/>
        </w:rPr>
      </w:pPr>
    </w:p>
    <w:p w14:paraId="309D7BC9" w14:textId="77777777" w:rsidR="00000000" w:rsidRDefault="00027501">
      <w:pPr>
        <w:pStyle w:val="a0"/>
        <w:rPr>
          <w:rFonts w:hint="cs"/>
          <w:rtl/>
        </w:rPr>
      </w:pPr>
      <w:r>
        <w:rPr>
          <w:rFonts w:hint="cs"/>
          <w:rtl/>
        </w:rPr>
        <w:t xml:space="preserve">2. מה הם הקריטריונים העומדים לנגד עיניו של כבוד השר בעת מינוי פוליטי? תודה רבה. </w:t>
      </w:r>
    </w:p>
    <w:p w14:paraId="24A2A2B1" w14:textId="77777777" w:rsidR="00000000" w:rsidRDefault="00027501">
      <w:pPr>
        <w:pStyle w:val="a0"/>
        <w:rPr>
          <w:rFonts w:hint="cs"/>
          <w:rtl/>
        </w:rPr>
      </w:pPr>
    </w:p>
    <w:p w14:paraId="0E481D85" w14:textId="77777777" w:rsidR="00000000" w:rsidRDefault="00027501">
      <w:pPr>
        <w:pStyle w:val="af1"/>
        <w:rPr>
          <w:rtl/>
        </w:rPr>
      </w:pPr>
      <w:r>
        <w:rPr>
          <w:rtl/>
        </w:rPr>
        <w:t>היו"ר ראובן ריבלין:</w:t>
      </w:r>
    </w:p>
    <w:p w14:paraId="7FA13A26" w14:textId="77777777" w:rsidR="00000000" w:rsidRDefault="00027501">
      <w:pPr>
        <w:pStyle w:val="a0"/>
        <w:rPr>
          <w:rtl/>
        </w:rPr>
      </w:pPr>
    </w:p>
    <w:p w14:paraId="6740C4E7" w14:textId="77777777" w:rsidR="00000000" w:rsidRDefault="00027501">
      <w:pPr>
        <w:pStyle w:val="a0"/>
        <w:rPr>
          <w:rFonts w:hint="cs"/>
          <w:rtl/>
        </w:rPr>
      </w:pPr>
      <w:r>
        <w:rPr>
          <w:rFonts w:hint="cs"/>
          <w:rtl/>
        </w:rPr>
        <w:t>תודה רבה.</w:t>
      </w:r>
      <w:r>
        <w:rPr>
          <w:rFonts w:hint="cs"/>
          <w:rtl/>
        </w:rPr>
        <w:t xml:space="preserve"> הייתי מבקש לשאול לפני כן, כבוד השר עזרא, האם שר החוץ נמצא בחוץ-לארץ? אנחנו לא קיבלנו הודעה. </w:t>
      </w:r>
    </w:p>
    <w:p w14:paraId="3ACED0EC" w14:textId="77777777" w:rsidR="00000000" w:rsidRDefault="00027501">
      <w:pPr>
        <w:pStyle w:val="a0"/>
        <w:ind w:firstLine="0"/>
        <w:rPr>
          <w:rFonts w:hint="cs"/>
          <w:rtl/>
        </w:rPr>
      </w:pPr>
    </w:p>
    <w:p w14:paraId="2B31C301" w14:textId="77777777" w:rsidR="00000000" w:rsidRDefault="00027501">
      <w:pPr>
        <w:pStyle w:val="af0"/>
        <w:rPr>
          <w:rtl/>
        </w:rPr>
      </w:pPr>
      <w:r>
        <w:rPr>
          <w:rFonts w:hint="eastAsia"/>
          <w:rtl/>
        </w:rPr>
        <w:t>אופיר</w:t>
      </w:r>
      <w:r>
        <w:rPr>
          <w:rtl/>
        </w:rPr>
        <w:t xml:space="preserve"> פינס-פז (העבודה-מימד):</w:t>
      </w:r>
    </w:p>
    <w:p w14:paraId="2F12CBF7" w14:textId="77777777" w:rsidR="00000000" w:rsidRDefault="00027501">
      <w:pPr>
        <w:pStyle w:val="a0"/>
        <w:rPr>
          <w:rFonts w:hint="cs"/>
          <w:rtl/>
        </w:rPr>
      </w:pPr>
    </w:p>
    <w:p w14:paraId="7F278AF5" w14:textId="77777777" w:rsidR="00000000" w:rsidRDefault="00027501">
      <w:pPr>
        <w:pStyle w:val="a0"/>
        <w:rPr>
          <w:rFonts w:hint="cs"/>
          <w:rtl/>
        </w:rPr>
      </w:pPr>
      <w:r>
        <w:rPr>
          <w:rFonts w:hint="cs"/>
          <w:rtl/>
        </w:rPr>
        <w:t xml:space="preserve">בפקיסטן. </w:t>
      </w:r>
    </w:p>
    <w:p w14:paraId="2B0ADD1B" w14:textId="77777777" w:rsidR="00000000" w:rsidRDefault="00027501">
      <w:pPr>
        <w:pStyle w:val="a0"/>
        <w:rPr>
          <w:rFonts w:hint="cs"/>
          <w:rtl/>
        </w:rPr>
      </w:pPr>
    </w:p>
    <w:p w14:paraId="5AD11146" w14:textId="77777777" w:rsidR="00000000" w:rsidRDefault="00027501">
      <w:pPr>
        <w:pStyle w:val="af0"/>
        <w:rPr>
          <w:rtl/>
        </w:rPr>
      </w:pPr>
      <w:r>
        <w:rPr>
          <w:rFonts w:hint="eastAsia"/>
          <w:rtl/>
        </w:rPr>
        <w:t>השר</w:t>
      </w:r>
      <w:r>
        <w:rPr>
          <w:rtl/>
        </w:rPr>
        <w:t xml:space="preserve"> גדעון עזרא:</w:t>
      </w:r>
    </w:p>
    <w:p w14:paraId="21909AAD" w14:textId="77777777" w:rsidR="00000000" w:rsidRDefault="00027501">
      <w:pPr>
        <w:pStyle w:val="a0"/>
        <w:rPr>
          <w:rFonts w:hint="cs"/>
          <w:rtl/>
        </w:rPr>
      </w:pPr>
    </w:p>
    <w:p w14:paraId="438A9612" w14:textId="77777777" w:rsidR="00000000" w:rsidRDefault="00027501">
      <w:pPr>
        <w:pStyle w:val="a0"/>
        <w:rPr>
          <w:rFonts w:hint="cs"/>
          <w:rtl/>
        </w:rPr>
      </w:pPr>
      <w:r>
        <w:rPr>
          <w:rFonts w:hint="cs"/>
          <w:rtl/>
        </w:rPr>
        <w:t xml:space="preserve">לדעתי, הוא נוסע מחר. </w:t>
      </w:r>
    </w:p>
    <w:p w14:paraId="36AC055C" w14:textId="77777777" w:rsidR="00000000" w:rsidRDefault="00027501">
      <w:pPr>
        <w:pStyle w:val="a0"/>
        <w:ind w:firstLine="0"/>
        <w:jc w:val="left"/>
        <w:rPr>
          <w:rFonts w:hint="cs"/>
          <w:rtl/>
        </w:rPr>
      </w:pPr>
    </w:p>
    <w:p w14:paraId="00566594" w14:textId="77777777" w:rsidR="00000000" w:rsidRDefault="00027501">
      <w:pPr>
        <w:pStyle w:val="af1"/>
        <w:rPr>
          <w:rtl/>
        </w:rPr>
      </w:pPr>
      <w:r>
        <w:rPr>
          <w:rtl/>
        </w:rPr>
        <w:t>היו"ר ראובן ריבלין:</w:t>
      </w:r>
    </w:p>
    <w:p w14:paraId="0D83995D" w14:textId="77777777" w:rsidR="00000000" w:rsidRDefault="00027501">
      <w:pPr>
        <w:pStyle w:val="a0"/>
        <w:rPr>
          <w:rtl/>
        </w:rPr>
      </w:pPr>
    </w:p>
    <w:p w14:paraId="0C9F39EA" w14:textId="77777777" w:rsidR="00000000" w:rsidRDefault="00027501">
      <w:pPr>
        <w:pStyle w:val="a0"/>
        <w:rPr>
          <w:rFonts w:hint="cs"/>
          <w:rtl/>
        </w:rPr>
      </w:pPr>
      <w:r>
        <w:rPr>
          <w:rFonts w:hint="cs"/>
          <w:rtl/>
        </w:rPr>
        <w:t xml:space="preserve">טוב. בבקשה, אדוני ישיב על השאילתא. </w:t>
      </w:r>
    </w:p>
    <w:p w14:paraId="537D7F88" w14:textId="77777777" w:rsidR="00000000" w:rsidRDefault="00027501">
      <w:pPr>
        <w:pStyle w:val="a0"/>
        <w:rPr>
          <w:rtl/>
        </w:rPr>
      </w:pPr>
    </w:p>
    <w:p w14:paraId="10927947" w14:textId="77777777" w:rsidR="00000000" w:rsidRDefault="00027501">
      <w:pPr>
        <w:pStyle w:val="a0"/>
        <w:rPr>
          <w:rFonts w:hint="cs"/>
          <w:rtl/>
        </w:rPr>
      </w:pPr>
    </w:p>
    <w:p w14:paraId="5E4361EC" w14:textId="77777777" w:rsidR="00000000" w:rsidRDefault="00027501">
      <w:pPr>
        <w:pStyle w:val="a"/>
        <w:rPr>
          <w:rtl/>
        </w:rPr>
      </w:pPr>
      <w:bookmarkStart w:id="25" w:name="FS000000474T21_01_2004_11_14_54"/>
      <w:bookmarkStart w:id="26" w:name="_Toc90037953"/>
      <w:bookmarkEnd w:id="25"/>
      <w:r>
        <w:rPr>
          <w:rFonts w:hint="eastAsia"/>
          <w:rtl/>
        </w:rPr>
        <w:t>השר</w:t>
      </w:r>
      <w:r>
        <w:rPr>
          <w:rtl/>
        </w:rPr>
        <w:t xml:space="preserve"> גדעון עזרא:</w:t>
      </w:r>
      <w:bookmarkEnd w:id="26"/>
    </w:p>
    <w:p w14:paraId="5A107F5D" w14:textId="77777777" w:rsidR="00000000" w:rsidRDefault="00027501">
      <w:pPr>
        <w:pStyle w:val="a0"/>
        <w:rPr>
          <w:rFonts w:hint="cs"/>
          <w:rtl/>
        </w:rPr>
      </w:pPr>
    </w:p>
    <w:p w14:paraId="45F2EA74" w14:textId="77777777" w:rsidR="00000000" w:rsidRDefault="00027501">
      <w:pPr>
        <w:pStyle w:val="a0"/>
        <w:rPr>
          <w:rFonts w:hint="cs"/>
          <w:rtl/>
        </w:rPr>
      </w:pPr>
      <w:r>
        <w:rPr>
          <w:rFonts w:hint="cs"/>
          <w:rtl/>
        </w:rPr>
        <w:t>אדונ</w:t>
      </w:r>
      <w:r>
        <w:rPr>
          <w:rFonts w:hint="cs"/>
          <w:rtl/>
        </w:rPr>
        <w:t xml:space="preserve">י היושב-ראש, חברת הכנסת אתי לבני, זה חלק מהתפקיד שלי כאשר שר איננו יכול להגיע הנה, ותאמיני  לי, את התשובה לא המצאתי. זו תשובה של שר החוץ ושל משרד החוץ. </w:t>
      </w:r>
    </w:p>
    <w:p w14:paraId="13192B8D" w14:textId="77777777" w:rsidR="00000000" w:rsidRDefault="00027501">
      <w:pPr>
        <w:pStyle w:val="a0"/>
        <w:rPr>
          <w:rFonts w:hint="cs"/>
          <w:rtl/>
        </w:rPr>
      </w:pPr>
    </w:p>
    <w:p w14:paraId="47A877AB" w14:textId="77777777" w:rsidR="00000000" w:rsidRDefault="00027501">
      <w:pPr>
        <w:pStyle w:val="a0"/>
        <w:rPr>
          <w:rFonts w:hint="cs"/>
          <w:rtl/>
        </w:rPr>
      </w:pPr>
      <w:r>
        <w:rPr>
          <w:rFonts w:hint="cs"/>
          <w:rtl/>
        </w:rPr>
        <w:t>אקדים ואומר, ששר החוץ רשאי, על-פי חוק, למנות 11 משרות דיפלומטיות בחו"ל, אנשים שלא נמנים עם הסגל הדיפלו</w:t>
      </w:r>
      <w:r>
        <w:rPr>
          <w:rFonts w:hint="cs"/>
          <w:rtl/>
        </w:rPr>
        <w:t xml:space="preserve">מטי.  השר רשאי לבצע מינויים אלה אם לדעתו, רגישות בנסיבות מערכת היחסים המדיניים או גיוון הייצוג בחו"ל מצדיקים מינוי אדם מתאים. </w:t>
      </w:r>
    </w:p>
    <w:p w14:paraId="2503C4D9" w14:textId="77777777" w:rsidR="00000000" w:rsidRDefault="00027501">
      <w:pPr>
        <w:pStyle w:val="a0"/>
        <w:rPr>
          <w:rFonts w:hint="cs"/>
          <w:rtl/>
        </w:rPr>
      </w:pPr>
    </w:p>
    <w:p w14:paraId="1CA377A0" w14:textId="77777777" w:rsidR="00000000" w:rsidRDefault="00027501">
      <w:pPr>
        <w:pStyle w:val="a0"/>
        <w:rPr>
          <w:rFonts w:hint="cs"/>
          <w:rtl/>
        </w:rPr>
      </w:pPr>
      <w:r>
        <w:rPr>
          <w:rFonts w:hint="cs"/>
          <w:rtl/>
        </w:rPr>
        <w:t>את צריכה להבין שהמינוי של צבי חפץ לשגריר ישראל בבריטניה עבר בוועדת-רביבי פה-אחד, כאשר בוועדה ישבו, בין השאר, מנכ"ל משרד החוץ לשע</w:t>
      </w:r>
      <w:r>
        <w:rPr>
          <w:rFonts w:hint="cs"/>
          <w:rtl/>
        </w:rPr>
        <w:t xml:space="preserve">בר, ראובן מרחב, ועוד סמנכ"לים במשרד החוץ.  הוא קיבל גיבוי מוחלט מנציב שירות המדינה, ולבסוף, מינויו גם עבר את אישור הממשלה. </w:t>
      </w:r>
    </w:p>
    <w:p w14:paraId="4630F0D8" w14:textId="77777777" w:rsidR="00000000" w:rsidRDefault="00027501">
      <w:pPr>
        <w:pStyle w:val="a0"/>
        <w:rPr>
          <w:rFonts w:hint="cs"/>
          <w:rtl/>
        </w:rPr>
      </w:pPr>
    </w:p>
    <w:p w14:paraId="5E945F64" w14:textId="77777777" w:rsidR="00000000" w:rsidRDefault="00027501">
      <w:pPr>
        <w:pStyle w:val="a0"/>
        <w:rPr>
          <w:rFonts w:hint="cs"/>
          <w:rtl/>
        </w:rPr>
      </w:pPr>
      <w:r>
        <w:rPr>
          <w:rFonts w:hint="cs"/>
          <w:rtl/>
        </w:rPr>
        <w:t>למר צבי חפץ יש רקורד מרשים בתחום הכלכלי-העסקי, וניסיונו משתלב היטב עם הדגש שניתן היום בקידום יחסי הכלכלה והמסחר עם בריטניה, כמו בכל</w:t>
      </w:r>
      <w:r>
        <w:rPr>
          <w:rFonts w:hint="cs"/>
          <w:rtl/>
        </w:rPr>
        <w:t xml:space="preserve"> מדינות העולם האחרות </w:t>
      </w:r>
      <w:r>
        <w:rPr>
          <w:rtl/>
        </w:rPr>
        <w:t>–</w:t>
      </w:r>
      <w:r>
        <w:rPr>
          <w:rFonts w:hint="cs"/>
          <w:rtl/>
        </w:rPr>
        <w:t xml:space="preserve"> זה  דגש שחשוב מאוד שישראל תשים. כמו כן, יש לו יכולת לנהל ולהוביל את עבודת השגרירות בלונדון, שהיא אחת השגרירויות החשובות ביותר של מדינת ישראל. יש לו ניסיון רב בתחום התקשורת, והוא מביא גיוון ומומחיות לעבודת השגרירות וישמש פה למדינה בהת</w:t>
      </w:r>
      <w:r>
        <w:rPr>
          <w:rFonts w:hint="cs"/>
          <w:rtl/>
        </w:rPr>
        <w:t xml:space="preserve">מודדות היומיומית בזירה החשובה הזאת. </w:t>
      </w:r>
    </w:p>
    <w:p w14:paraId="7D1C5FC2" w14:textId="77777777" w:rsidR="00000000" w:rsidRDefault="00027501">
      <w:pPr>
        <w:pStyle w:val="a0"/>
        <w:rPr>
          <w:rFonts w:hint="cs"/>
          <w:rtl/>
        </w:rPr>
      </w:pPr>
    </w:p>
    <w:p w14:paraId="44928CEA" w14:textId="77777777" w:rsidR="00000000" w:rsidRDefault="00027501">
      <w:pPr>
        <w:pStyle w:val="a0"/>
        <w:rPr>
          <w:rFonts w:hint="cs"/>
          <w:rtl/>
        </w:rPr>
      </w:pPr>
      <w:r>
        <w:rPr>
          <w:rFonts w:hint="cs"/>
          <w:rtl/>
        </w:rPr>
        <w:t>בכל מינוי נשקל בראש ובראשונה האינטרס של מדינת ישראל. הקהילה היהודית בבריטניה היא מן הגדולות והחשובות ברחבי תבל. כמו בכל מקום בעולם, הקהילה מהווה מוקד פעילות חשוב עבור השגרירות ומקור חשוב לתמיכה ולשיתוף פעולה בקידום עני</w:t>
      </w:r>
      <w:r>
        <w:rPr>
          <w:rFonts w:hint="cs"/>
          <w:rtl/>
        </w:rPr>
        <w:t xml:space="preserve">יני המדינה. דעת הקהילה, שבדרך כלל איננה אחידה, היא דבר רלוונטי וחשוב לתחושות הקהילה במגוון רב של נושאים, לרבות סוגיית מינוי שגריר חדש, והיא מועברת לידיעת שר החוץ ישירות על-ידי נציגיה ובאמצעות השגרירות במקום. </w:t>
      </w:r>
    </w:p>
    <w:p w14:paraId="4534B52A" w14:textId="77777777" w:rsidR="00000000" w:rsidRDefault="00027501">
      <w:pPr>
        <w:pStyle w:val="a0"/>
        <w:ind w:firstLine="0"/>
        <w:rPr>
          <w:rFonts w:hint="cs"/>
          <w:rtl/>
        </w:rPr>
      </w:pPr>
    </w:p>
    <w:p w14:paraId="1216E307" w14:textId="77777777" w:rsidR="00000000" w:rsidRDefault="00027501">
      <w:pPr>
        <w:pStyle w:val="af1"/>
        <w:rPr>
          <w:rtl/>
        </w:rPr>
      </w:pPr>
      <w:r>
        <w:rPr>
          <w:rtl/>
        </w:rPr>
        <w:t>היו"ר ראובן ריבלין:</w:t>
      </w:r>
    </w:p>
    <w:p w14:paraId="1310440F" w14:textId="77777777" w:rsidR="00000000" w:rsidRDefault="00027501">
      <w:pPr>
        <w:pStyle w:val="a0"/>
        <w:rPr>
          <w:rtl/>
        </w:rPr>
      </w:pPr>
    </w:p>
    <w:p w14:paraId="720FB5FC" w14:textId="77777777" w:rsidR="00000000" w:rsidRDefault="00027501">
      <w:pPr>
        <w:pStyle w:val="a0"/>
        <w:rPr>
          <w:rFonts w:hint="cs"/>
          <w:rtl/>
        </w:rPr>
      </w:pPr>
      <w:r>
        <w:rPr>
          <w:rFonts w:hint="cs"/>
          <w:rtl/>
        </w:rPr>
        <w:t xml:space="preserve">תודה לשר גדעון עזרא. השר </w:t>
      </w:r>
      <w:r>
        <w:rPr>
          <w:rFonts w:hint="cs"/>
          <w:rtl/>
        </w:rPr>
        <w:t xml:space="preserve">ישיב על שאלות בלתי צפויות של חברת הכנסת אתי לבני. אחריה </w:t>
      </w:r>
      <w:r>
        <w:rPr>
          <w:rtl/>
        </w:rPr>
        <w:t>–</w:t>
      </w:r>
      <w:r>
        <w:rPr>
          <w:rFonts w:hint="cs"/>
          <w:rtl/>
        </w:rPr>
        <w:t xml:space="preserve"> חבר הכנסת יולי אדלשטיין וחבר הכנסת סנה. בבקשה, גברתי. </w:t>
      </w:r>
    </w:p>
    <w:p w14:paraId="5FC569C6" w14:textId="77777777" w:rsidR="00000000" w:rsidRDefault="00027501">
      <w:pPr>
        <w:pStyle w:val="a0"/>
        <w:ind w:firstLine="0"/>
        <w:rPr>
          <w:rFonts w:hint="cs"/>
          <w:rtl/>
        </w:rPr>
      </w:pPr>
    </w:p>
    <w:p w14:paraId="3377BA0E" w14:textId="77777777" w:rsidR="00000000" w:rsidRDefault="00027501">
      <w:pPr>
        <w:pStyle w:val="a"/>
        <w:rPr>
          <w:rtl/>
        </w:rPr>
      </w:pPr>
      <w:bookmarkStart w:id="27" w:name="FS000001051T21_01_2004_11_17_53"/>
      <w:bookmarkStart w:id="28" w:name="_Toc90037954"/>
      <w:bookmarkEnd w:id="27"/>
      <w:r>
        <w:rPr>
          <w:rFonts w:hint="eastAsia"/>
          <w:rtl/>
        </w:rPr>
        <w:t>אתי</w:t>
      </w:r>
      <w:r>
        <w:rPr>
          <w:rtl/>
        </w:rPr>
        <w:t xml:space="preserve"> לבני (שינוי):</w:t>
      </w:r>
      <w:bookmarkEnd w:id="28"/>
    </w:p>
    <w:p w14:paraId="13297EDC" w14:textId="77777777" w:rsidR="00000000" w:rsidRDefault="00027501">
      <w:pPr>
        <w:pStyle w:val="a0"/>
        <w:rPr>
          <w:rFonts w:hint="cs"/>
          <w:rtl/>
        </w:rPr>
      </w:pPr>
    </w:p>
    <w:p w14:paraId="39F4743F" w14:textId="77777777" w:rsidR="00000000" w:rsidRDefault="00027501">
      <w:pPr>
        <w:pStyle w:val="a0"/>
        <w:rPr>
          <w:rFonts w:hint="cs"/>
          <w:rtl/>
        </w:rPr>
      </w:pPr>
      <w:r>
        <w:rPr>
          <w:rFonts w:hint="cs"/>
          <w:rtl/>
        </w:rPr>
        <w:t xml:space="preserve">אני חייבת לומר שהתשובה לא ענתה על השאלות. היא היתה תשובה כללית ולא ספציפית. </w:t>
      </w:r>
    </w:p>
    <w:p w14:paraId="721C62CF" w14:textId="77777777" w:rsidR="00000000" w:rsidRDefault="00027501">
      <w:pPr>
        <w:pStyle w:val="a0"/>
        <w:rPr>
          <w:rFonts w:hint="cs"/>
          <w:rtl/>
        </w:rPr>
      </w:pPr>
    </w:p>
    <w:p w14:paraId="46079BCE" w14:textId="77777777" w:rsidR="00000000" w:rsidRDefault="00027501">
      <w:pPr>
        <w:pStyle w:val="a0"/>
        <w:rPr>
          <w:rFonts w:hint="cs"/>
          <w:rtl/>
        </w:rPr>
      </w:pPr>
      <w:r>
        <w:rPr>
          <w:rFonts w:hint="cs"/>
          <w:rtl/>
        </w:rPr>
        <w:t>השאלה הנוספת היא, האם אדם שעומד להתמנות לתפקי</w:t>
      </w:r>
      <w:r>
        <w:rPr>
          <w:rFonts w:hint="cs"/>
          <w:rtl/>
        </w:rPr>
        <w:t xml:space="preserve">ד ומוסר נתונים לא נכונים בקורות-חייו לגבי ניסיונו, כמו שהיה במקרה הזה, האם זה אחד השיקולים שבאים בחשבון בקשר למינוי? </w:t>
      </w:r>
    </w:p>
    <w:p w14:paraId="2CF10A60" w14:textId="77777777" w:rsidR="00000000" w:rsidRDefault="00027501">
      <w:pPr>
        <w:pStyle w:val="a0"/>
        <w:jc w:val="left"/>
        <w:rPr>
          <w:rFonts w:hint="cs"/>
          <w:rtl/>
        </w:rPr>
      </w:pPr>
    </w:p>
    <w:p w14:paraId="3627C4DD" w14:textId="77777777" w:rsidR="00000000" w:rsidRDefault="00027501">
      <w:pPr>
        <w:pStyle w:val="af1"/>
        <w:rPr>
          <w:rtl/>
        </w:rPr>
      </w:pPr>
      <w:r>
        <w:rPr>
          <w:rFonts w:hint="eastAsia"/>
          <w:rtl/>
        </w:rPr>
        <w:t>היו</w:t>
      </w:r>
      <w:r>
        <w:rPr>
          <w:rtl/>
        </w:rPr>
        <w:t>"ר ראובן ריבלין:</w:t>
      </w:r>
    </w:p>
    <w:p w14:paraId="2EB830C5" w14:textId="77777777" w:rsidR="00000000" w:rsidRDefault="00027501">
      <w:pPr>
        <w:pStyle w:val="a0"/>
        <w:rPr>
          <w:rFonts w:hint="cs"/>
          <w:rtl/>
        </w:rPr>
      </w:pPr>
    </w:p>
    <w:p w14:paraId="6B33D147" w14:textId="77777777" w:rsidR="00000000" w:rsidRDefault="00027501">
      <w:pPr>
        <w:pStyle w:val="a0"/>
        <w:rPr>
          <w:rFonts w:hint="cs"/>
          <w:rtl/>
        </w:rPr>
      </w:pPr>
      <w:r>
        <w:rPr>
          <w:rFonts w:hint="cs"/>
          <w:rtl/>
        </w:rPr>
        <w:t xml:space="preserve">תודה. חבר הכנסת יולי אדלשטיין.  </w:t>
      </w:r>
    </w:p>
    <w:p w14:paraId="3DF07738" w14:textId="77777777" w:rsidR="00000000" w:rsidRDefault="00027501">
      <w:pPr>
        <w:pStyle w:val="a0"/>
        <w:ind w:firstLine="0"/>
        <w:rPr>
          <w:rFonts w:hint="cs"/>
          <w:rtl/>
        </w:rPr>
      </w:pPr>
    </w:p>
    <w:p w14:paraId="4D1A84DF" w14:textId="77777777" w:rsidR="00000000" w:rsidRDefault="00027501">
      <w:pPr>
        <w:pStyle w:val="a"/>
        <w:rPr>
          <w:rtl/>
        </w:rPr>
      </w:pPr>
      <w:bookmarkStart w:id="29" w:name="FS000000532T21_01_2004_11_18_13"/>
      <w:bookmarkStart w:id="30" w:name="_Toc90037955"/>
      <w:bookmarkEnd w:id="29"/>
      <w:r>
        <w:rPr>
          <w:rFonts w:hint="eastAsia"/>
          <w:rtl/>
        </w:rPr>
        <w:t>יולי</w:t>
      </w:r>
      <w:r>
        <w:rPr>
          <w:rtl/>
        </w:rPr>
        <w:t>-יואל אדלשטיין (הליכוד):</w:t>
      </w:r>
      <w:bookmarkEnd w:id="30"/>
    </w:p>
    <w:p w14:paraId="0D683D93" w14:textId="77777777" w:rsidR="00000000" w:rsidRDefault="00027501">
      <w:pPr>
        <w:pStyle w:val="a0"/>
        <w:rPr>
          <w:rFonts w:hint="cs"/>
          <w:rtl/>
        </w:rPr>
      </w:pPr>
    </w:p>
    <w:p w14:paraId="730EECB8" w14:textId="77777777" w:rsidR="00000000" w:rsidRDefault="00027501">
      <w:pPr>
        <w:pStyle w:val="a0"/>
        <w:rPr>
          <w:rFonts w:hint="cs"/>
          <w:rtl/>
        </w:rPr>
      </w:pPr>
      <w:r>
        <w:rPr>
          <w:rFonts w:hint="cs"/>
          <w:rtl/>
        </w:rPr>
        <w:t>אדוני היושב-ראש, אדוני השר, אני מברך על התשובה הכללי</w:t>
      </w:r>
      <w:r>
        <w:rPr>
          <w:rFonts w:hint="cs"/>
          <w:rtl/>
        </w:rPr>
        <w:t xml:space="preserve">ת. לא כל כך ברור לי למה דווקא מינויו של צבי חפץ לתפקיד עורר את זעמה של חברת הכנסת אתי לבני. אני חושב שהבדיקה של הכנסת צריכה להיות, אם כבר, לגבי שירות החוץ, לגבי כלל המינויים והכישורים לתפקיד. </w:t>
      </w:r>
    </w:p>
    <w:p w14:paraId="1E9C3127" w14:textId="77777777" w:rsidR="00000000" w:rsidRDefault="00027501">
      <w:pPr>
        <w:pStyle w:val="a0"/>
        <w:rPr>
          <w:rFonts w:hint="cs"/>
          <w:rtl/>
        </w:rPr>
      </w:pPr>
    </w:p>
    <w:p w14:paraId="691664A1" w14:textId="77777777" w:rsidR="00000000" w:rsidRDefault="00027501">
      <w:pPr>
        <w:pStyle w:val="a0"/>
        <w:rPr>
          <w:rFonts w:hint="cs"/>
          <w:rtl/>
        </w:rPr>
      </w:pPr>
      <w:r>
        <w:rPr>
          <w:rFonts w:hint="cs"/>
          <w:rtl/>
        </w:rPr>
        <w:t>אשר לעמדת הקהילה היהודית במקום - אני יודע שלפני כמה ימים התפרס</w:t>
      </w:r>
      <w:r>
        <w:rPr>
          <w:rFonts w:hint="cs"/>
          <w:rtl/>
        </w:rPr>
        <w:t>ם מאמר גדול ב-</w:t>
      </w:r>
      <w:r>
        <w:t>Jewish Chronicle</w:t>
      </w:r>
      <w:r>
        <w:rPr>
          <w:rFonts w:hint="cs"/>
          <w:rtl/>
        </w:rPr>
        <w:t xml:space="preserve">, שבעצם מתנצל על התגובה הראשונה של הקהילה, שכביכול השגריר הבא אינו מתאים, אינו יודע את השפה וכן הלאה. רצוי שהאנשים שמעלים את העניין כאן יבדקו את העובדות ויתנצלו. תודה. </w:t>
      </w:r>
    </w:p>
    <w:p w14:paraId="1B1F6EEC" w14:textId="77777777" w:rsidR="00000000" w:rsidRDefault="00027501">
      <w:pPr>
        <w:pStyle w:val="a0"/>
        <w:ind w:firstLine="0"/>
        <w:rPr>
          <w:rFonts w:hint="cs"/>
          <w:rtl/>
        </w:rPr>
      </w:pPr>
    </w:p>
    <w:p w14:paraId="1FEF25EF" w14:textId="77777777" w:rsidR="00000000" w:rsidRDefault="00027501">
      <w:pPr>
        <w:pStyle w:val="af1"/>
        <w:rPr>
          <w:rtl/>
        </w:rPr>
      </w:pPr>
      <w:r>
        <w:rPr>
          <w:rtl/>
        </w:rPr>
        <w:t>היו"ר ראובן ריבלין:</w:t>
      </w:r>
    </w:p>
    <w:p w14:paraId="348EFF44" w14:textId="77777777" w:rsidR="00000000" w:rsidRDefault="00027501">
      <w:pPr>
        <w:pStyle w:val="a0"/>
        <w:rPr>
          <w:rtl/>
        </w:rPr>
      </w:pPr>
    </w:p>
    <w:p w14:paraId="6CE3AB71" w14:textId="77777777" w:rsidR="00000000" w:rsidRDefault="00027501">
      <w:pPr>
        <w:pStyle w:val="a0"/>
        <w:rPr>
          <w:rFonts w:hint="cs"/>
          <w:rtl/>
        </w:rPr>
      </w:pPr>
      <w:r>
        <w:rPr>
          <w:rFonts w:hint="cs"/>
          <w:rtl/>
        </w:rPr>
        <w:t xml:space="preserve">תודה לחבר הכנסת יולי אדלשטיין. חבר </w:t>
      </w:r>
      <w:r>
        <w:rPr>
          <w:rFonts w:hint="cs"/>
          <w:rtl/>
        </w:rPr>
        <w:t xml:space="preserve">הכנסת סנה. שניים יכולים לשאול לאחר מגיש השאילתא. </w:t>
      </w:r>
    </w:p>
    <w:p w14:paraId="753502C9" w14:textId="77777777" w:rsidR="00000000" w:rsidRDefault="00027501">
      <w:pPr>
        <w:pStyle w:val="a0"/>
        <w:ind w:firstLine="0"/>
        <w:rPr>
          <w:rFonts w:hint="cs"/>
          <w:rtl/>
        </w:rPr>
      </w:pPr>
    </w:p>
    <w:p w14:paraId="0DB8D93A" w14:textId="77777777" w:rsidR="00000000" w:rsidRDefault="00027501">
      <w:pPr>
        <w:pStyle w:val="-"/>
        <w:rPr>
          <w:rtl/>
        </w:rPr>
      </w:pPr>
      <w:bookmarkStart w:id="31" w:name="FS000000454T21_01_2004_11_38_56"/>
      <w:bookmarkEnd w:id="31"/>
      <w:r>
        <w:rPr>
          <w:rFonts w:hint="eastAsia"/>
          <w:rtl/>
        </w:rPr>
        <w:t>אפרים</w:t>
      </w:r>
      <w:r>
        <w:rPr>
          <w:rtl/>
        </w:rPr>
        <w:t xml:space="preserve"> סנה (העבודה-מימד):</w:t>
      </w:r>
    </w:p>
    <w:p w14:paraId="07723175" w14:textId="77777777" w:rsidR="00000000" w:rsidRDefault="00027501">
      <w:pPr>
        <w:pStyle w:val="a0"/>
        <w:rPr>
          <w:rFonts w:hint="cs"/>
          <w:rtl/>
        </w:rPr>
      </w:pPr>
    </w:p>
    <w:p w14:paraId="42E00F80" w14:textId="77777777" w:rsidR="00000000" w:rsidRDefault="00027501">
      <w:pPr>
        <w:pStyle w:val="a0"/>
        <w:rPr>
          <w:rFonts w:hint="cs"/>
          <w:rtl/>
        </w:rPr>
      </w:pPr>
      <w:r>
        <w:rPr>
          <w:rFonts w:hint="cs"/>
          <w:rtl/>
        </w:rPr>
        <w:t>אדוני השר, ככל הידוע, בישיבת הממשלה שדנה במינויו של מר חפץ, הביעה ממלאת-מקומו של היועץ המשפטי לממשלה הסתייגות ואף התנגדות למינוי הזה. מה היו השיקולים הכבדים שעמדו בבסיס המלצתה החד</w:t>
      </w:r>
      <w:r>
        <w:rPr>
          <w:rFonts w:hint="cs"/>
          <w:rtl/>
        </w:rPr>
        <w:t xml:space="preserve">-משמעית של גברת עדנה ארבל? </w:t>
      </w:r>
    </w:p>
    <w:p w14:paraId="28BF6B9B" w14:textId="77777777" w:rsidR="00000000" w:rsidRDefault="00027501">
      <w:pPr>
        <w:pStyle w:val="a0"/>
        <w:ind w:firstLine="0"/>
        <w:rPr>
          <w:rFonts w:hint="cs"/>
          <w:rtl/>
        </w:rPr>
      </w:pPr>
    </w:p>
    <w:p w14:paraId="528FE56F" w14:textId="77777777" w:rsidR="00000000" w:rsidRDefault="00027501">
      <w:pPr>
        <w:pStyle w:val="af1"/>
        <w:rPr>
          <w:rtl/>
        </w:rPr>
      </w:pPr>
      <w:r>
        <w:rPr>
          <w:rtl/>
        </w:rPr>
        <w:t>היו"ר ראובן ריבלין:</w:t>
      </w:r>
    </w:p>
    <w:p w14:paraId="7561C224" w14:textId="77777777" w:rsidR="00000000" w:rsidRDefault="00027501">
      <w:pPr>
        <w:pStyle w:val="a0"/>
        <w:rPr>
          <w:rtl/>
        </w:rPr>
      </w:pPr>
    </w:p>
    <w:p w14:paraId="4261D1B8" w14:textId="77777777" w:rsidR="00000000" w:rsidRDefault="00027501">
      <w:pPr>
        <w:pStyle w:val="a0"/>
        <w:rPr>
          <w:rFonts w:hint="cs"/>
          <w:rtl/>
        </w:rPr>
      </w:pPr>
      <w:r>
        <w:rPr>
          <w:rFonts w:hint="cs"/>
          <w:rtl/>
        </w:rPr>
        <w:t xml:space="preserve">תודה רבה. </w:t>
      </w:r>
    </w:p>
    <w:p w14:paraId="3DB75663" w14:textId="77777777" w:rsidR="00000000" w:rsidRDefault="00027501">
      <w:pPr>
        <w:pStyle w:val="a0"/>
        <w:ind w:firstLine="0"/>
        <w:rPr>
          <w:rFonts w:hint="cs"/>
          <w:rtl/>
        </w:rPr>
      </w:pPr>
    </w:p>
    <w:p w14:paraId="3D79E5F0" w14:textId="77777777" w:rsidR="00000000" w:rsidRDefault="00027501">
      <w:pPr>
        <w:pStyle w:val="-"/>
        <w:rPr>
          <w:rtl/>
        </w:rPr>
      </w:pPr>
      <w:bookmarkStart w:id="32" w:name="FS000000454T21_01_2004_11_39_35C"/>
      <w:bookmarkEnd w:id="32"/>
      <w:r>
        <w:rPr>
          <w:rtl/>
        </w:rPr>
        <w:t>אפרים סנה (העבודה-מימד):</w:t>
      </w:r>
    </w:p>
    <w:p w14:paraId="0876F717" w14:textId="77777777" w:rsidR="00000000" w:rsidRDefault="00027501">
      <w:pPr>
        <w:pStyle w:val="a0"/>
        <w:rPr>
          <w:rtl/>
        </w:rPr>
      </w:pPr>
    </w:p>
    <w:p w14:paraId="56F1EB18" w14:textId="77777777" w:rsidR="00000000" w:rsidRDefault="00027501">
      <w:pPr>
        <w:pStyle w:val="a0"/>
        <w:rPr>
          <w:rFonts w:hint="cs"/>
          <w:rtl/>
        </w:rPr>
      </w:pPr>
      <w:r>
        <w:rPr>
          <w:rFonts w:hint="cs"/>
          <w:rtl/>
        </w:rPr>
        <w:t xml:space="preserve">למיטב ידיעתי לא היה תקדים לדבר הזה. </w:t>
      </w:r>
    </w:p>
    <w:p w14:paraId="19D4EB56" w14:textId="77777777" w:rsidR="00000000" w:rsidRDefault="00027501">
      <w:pPr>
        <w:pStyle w:val="a0"/>
        <w:ind w:firstLine="0"/>
        <w:rPr>
          <w:rFonts w:hint="cs"/>
          <w:rtl/>
        </w:rPr>
      </w:pPr>
    </w:p>
    <w:p w14:paraId="18550023" w14:textId="77777777" w:rsidR="00000000" w:rsidRDefault="00027501">
      <w:pPr>
        <w:pStyle w:val="a"/>
        <w:rPr>
          <w:rtl/>
        </w:rPr>
      </w:pPr>
      <w:bookmarkStart w:id="33" w:name="FS000000474T21_01_2004_11_40_02"/>
      <w:bookmarkStart w:id="34" w:name="_Toc90037956"/>
      <w:bookmarkEnd w:id="33"/>
      <w:r>
        <w:rPr>
          <w:rFonts w:hint="eastAsia"/>
          <w:rtl/>
        </w:rPr>
        <w:t>השר</w:t>
      </w:r>
      <w:r>
        <w:rPr>
          <w:rtl/>
        </w:rPr>
        <w:t xml:space="preserve"> גדעון עזרא:</w:t>
      </w:r>
      <w:bookmarkEnd w:id="34"/>
    </w:p>
    <w:p w14:paraId="0FF2F38B" w14:textId="77777777" w:rsidR="00000000" w:rsidRDefault="00027501">
      <w:pPr>
        <w:pStyle w:val="a0"/>
        <w:rPr>
          <w:rFonts w:hint="cs"/>
          <w:rtl/>
        </w:rPr>
      </w:pPr>
    </w:p>
    <w:p w14:paraId="7675D124" w14:textId="77777777" w:rsidR="00000000" w:rsidRDefault="00027501">
      <w:pPr>
        <w:pStyle w:val="a0"/>
        <w:rPr>
          <w:rFonts w:hint="cs"/>
          <w:rtl/>
        </w:rPr>
      </w:pPr>
      <w:r>
        <w:rPr>
          <w:rFonts w:hint="cs"/>
          <w:rtl/>
        </w:rPr>
        <w:t xml:space="preserve">רבותי חברי הכנסת, לא בכדי ציינתי שהיה גיבוי מלא של נציב שירות המדינה, כאשר הנושאים שהועלו על-ידי ראש "נתיב" בעבר </w:t>
      </w:r>
      <w:r>
        <w:rPr>
          <w:rFonts w:hint="cs"/>
          <w:rtl/>
        </w:rPr>
        <w:t xml:space="preserve">נבדקו, נבדקו עד תום. לא נמצא שיש מקום כלשהו לפקפק בדברים שנאמרו על-ידי צבי חפץ. נכון שפרקליטת המדינה הציעה להמתין ולבדוק את הפרטים פעם נוספת, אבל לאחר שנציב שירות המדינה הבהיר שהוא חזר ובדק, המינוי הזה אושר. לכן אני חושב שהתהליך היה תקין לחלוטין. תודה. </w:t>
      </w:r>
    </w:p>
    <w:p w14:paraId="20E55461" w14:textId="77777777" w:rsidR="00000000" w:rsidRDefault="00027501">
      <w:pPr>
        <w:pStyle w:val="a0"/>
        <w:ind w:firstLine="0"/>
        <w:rPr>
          <w:rFonts w:hint="cs"/>
          <w:rtl/>
        </w:rPr>
      </w:pPr>
    </w:p>
    <w:p w14:paraId="18E2E249" w14:textId="77777777" w:rsidR="00000000" w:rsidRDefault="00027501">
      <w:pPr>
        <w:pStyle w:val="af1"/>
        <w:rPr>
          <w:rtl/>
        </w:rPr>
      </w:pPr>
      <w:r>
        <w:rPr>
          <w:rtl/>
        </w:rPr>
        <w:t>ה</w:t>
      </w:r>
      <w:r>
        <w:rPr>
          <w:rtl/>
        </w:rPr>
        <w:t>יו"ר ראובן ריבלין:</w:t>
      </w:r>
    </w:p>
    <w:p w14:paraId="530FC437" w14:textId="77777777" w:rsidR="00000000" w:rsidRDefault="00027501">
      <w:pPr>
        <w:pStyle w:val="a0"/>
        <w:rPr>
          <w:rtl/>
        </w:rPr>
      </w:pPr>
    </w:p>
    <w:p w14:paraId="1EE74694" w14:textId="77777777" w:rsidR="00000000" w:rsidRDefault="00027501">
      <w:pPr>
        <w:pStyle w:val="a0"/>
        <w:rPr>
          <w:rFonts w:hint="cs"/>
          <w:rtl/>
        </w:rPr>
      </w:pPr>
      <w:r>
        <w:rPr>
          <w:rFonts w:hint="cs"/>
          <w:rtl/>
        </w:rPr>
        <w:t>אני מודה מאוד לאלה שקיבלו תשובה ולאלה שהסתפקו בתשובה. על כל פנים אלה הדברים. השר גדעון עזרא עונה, כמובן, בשם משרד החוץ, ובדרך כלל בנושאים אלה היינו מבקשים שהשר הנוגע בדבר יופיע בפני הכנסת, משום שזה המכשיר היחיד של חברי הכנסת לשאול שאלות</w:t>
      </w:r>
      <w:r>
        <w:rPr>
          <w:rFonts w:hint="cs"/>
          <w:rtl/>
        </w:rPr>
        <w:t xml:space="preserve"> </w:t>
      </w:r>
      <w:r>
        <w:rPr>
          <w:rtl/>
        </w:rPr>
        <w:t>–</w:t>
      </w:r>
      <w:r>
        <w:rPr>
          <w:rFonts w:hint="cs"/>
          <w:rtl/>
        </w:rPr>
        <w:t xml:space="preserve"> שלפעמים יכולות להיות נוקבות ומצריכות ידיעה אישית. השר דוד לוי, למשל, עמד לא אחת בפני ביקורת על מינוי כזה או אחר, אבל הוא היה בעניינים, הוא התמצא בתוכם. כמובן, השר עזרא מדבר בשם הממשלה וחייב להקפיד בכבודם של כל חבריו השרים ועל החלטות הממשלה. אני מודה לשר</w:t>
      </w:r>
      <w:r>
        <w:rPr>
          <w:rFonts w:hint="cs"/>
          <w:rtl/>
        </w:rPr>
        <w:t xml:space="preserve"> עזרא. </w:t>
      </w:r>
    </w:p>
    <w:p w14:paraId="298B5204" w14:textId="77777777" w:rsidR="00000000" w:rsidRDefault="00027501">
      <w:pPr>
        <w:pStyle w:val="a0"/>
        <w:rPr>
          <w:rFonts w:hint="cs"/>
          <w:rtl/>
        </w:rPr>
      </w:pPr>
    </w:p>
    <w:p w14:paraId="60D62A69" w14:textId="77777777" w:rsidR="00000000" w:rsidRDefault="00027501">
      <w:pPr>
        <w:pStyle w:val="a0"/>
        <w:rPr>
          <w:rFonts w:hint="cs"/>
          <w:rtl/>
        </w:rPr>
      </w:pPr>
      <w:r>
        <w:rPr>
          <w:rFonts w:hint="cs"/>
          <w:rtl/>
        </w:rPr>
        <w:t xml:space="preserve">רבותי חברי הכנסת, שר התקשורת ישיב על שאילתא בעל-פה  מס' 119, מאת חבר הכנסת מיכאל איתן, בנושא: פתיחת שוק התקשורת הבין-לאומית לתחרות. </w:t>
      </w:r>
    </w:p>
    <w:p w14:paraId="1325D883" w14:textId="77777777" w:rsidR="00000000" w:rsidRDefault="00027501">
      <w:pPr>
        <w:pStyle w:val="a0"/>
        <w:ind w:firstLine="0"/>
        <w:rPr>
          <w:rFonts w:hint="cs"/>
          <w:rtl/>
        </w:rPr>
      </w:pPr>
    </w:p>
    <w:p w14:paraId="2DEFCF51" w14:textId="77777777" w:rsidR="00000000" w:rsidRDefault="00027501">
      <w:pPr>
        <w:pStyle w:val="a1"/>
        <w:jc w:val="center"/>
        <w:rPr>
          <w:rFonts w:hint="cs"/>
          <w:rtl/>
        </w:rPr>
      </w:pPr>
      <w:bookmarkStart w:id="35" w:name="_Toc90037957"/>
      <w:r>
        <w:rPr>
          <w:rFonts w:hint="cs"/>
          <w:rtl/>
        </w:rPr>
        <w:t>119. פתיחת שוק התקשורת הבין-לאומית לתחרות</w:t>
      </w:r>
      <w:bookmarkEnd w:id="35"/>
    </w:p>
    <w:p w14:paraId="63F112F7" w14:textId="77777777" w:rsidR="00000000" w:rsidRDefault="00027501">
      <w:pPr>
        <w:pStyle w:val="a0"/>
        <w:ind w:firstLine="0"/>
        <w:rPr>
          <w:rFonts w:hint="cs"/>
          <w:rtl/>
        </w:rPr>
      </w:pPr>
    </w:p>
    <w:p w14:paraId="327184F1" w14:textId="77777777" w:rsidR="00000000" w:rsidRDefault="00027501">
      <w:pPr>
        <w:pStyle w:val="a"/>
        <w:rPr>
          <w:rtl/>
        </w:rPr>
      </w:pPr>
      <w:bookmarkStart w:id="36" w:name="FS000000462T21_01_2004_11_42_54"/>
      <w:bookmarkStart w:id="37" w:name="_Toc90037958"/>
      <w:bookmarkEnd w:id="36"/>
      <w:r>
        <w:rPr>
          <w:rFonts w:hint="eastAsia"/>
          <w:rtl/>
        </w:rPr>
        <w:t>מיכאל</w:t>
      </w:r>
      <w:r>
        <w:rPr>
          <w:rtl/>
        </w:rPr>
        <w:t xml:space="preserve"> איתן (הליכוד):</w:t>
      </w:r>
      <w:bookmarkEnd w:id="37"/>
    </w:p>
    <w:p w14:paraId="4805EB04" w14:textId="77777777" w:rsidR="00000000" w:rsidRDefault="00027501">
      <w:pPr>
        <w:pStyle w:val="a0"/>
        <w:rPr>
          <w:rFonts w:hint="cs"/>
          <w:rtl/>
        </w:rPr>
      </w:pPr>
    </w:p>
    <w:p w14:paraId="2615CDA6" w14:textId="77777777" w:rsidR="00000000" w:rsidRDefault="00027501">
      <w:pPr>
        <w:pStyle w:val="a0"/>
        <w:rPr>
          <w:rFonts w:hint="cs"/>
          <w:rtl/>
        </w:rPr>
      </w:pPr>
      <w:r>
        <w:rPr>
          <w:rFonts w:hint="cs"/>
          <w:rtl/>
        </w:rPr>
        <w:t xml:space="preserve">אדוני היושב-ראש, כנסת נכבדה, כבוד ממלא-מקום ראש </w:t>
      </w:r>
      <w:r>
        <w:rPr>
          <w:rFonts w:hint="cs"/>
          <w:rtl/>
        </w:rPr>
        <w:t xml:space="preserve">הממשלה ושר התקשורת, ביום שישי  האחרון פורסם כי אתה החלטת, בניגוד להמלצות צוות מקצועי שבמשרדך, לדחות את פתיחת שוק התקשורת הבין-לאומית לתחרות. </w:t>
      </w:r>
    </w:p>
    <w:p w14:paraId="2D7F20F0" w14:textId="77777777" w:rsidR="00000000" w:rsidRDefault="00027501">
      <w:pPr>
        <w:pStyle w:val="a0"/>
        <w:rPr>
          <w:rFonts w:hint="cs"/>
          <w:rtl/>
        </w:rPr>
      </w:pPr>
    </w:p>
    <w:p w14:paraId="011F638B" w14:textId="77777777" w:rsidR="00000000" w:rsidRDefault="00027501">
      <w:pPr>
        <w:pStyle w:val="a0"/>
        <w:rPr>
          <w:rFonts w:hint="cs"/>
          <w:rtl/>
        </w:rPr>
      </w:pPr>
      <w:r>
        <w:rPr>
          <w:rFonts w:hint="cs"/>
          <w:rtl/>
        </w:rPr>
        <w:t>מאחר שמדיניות זו עלולה לפגוע במיליוני משתמשים והיא מנוגדת למדיניות הממשלה והאוצר בדבר פתיחת המשק, הפרטת מונופולים</w:t>
      </w:r>
      <w:r>
        <w:rPr>
          <w:rFonts w:hint="cs"/>
          <w:rtl/>
        </w:rPr>
        <w:t xml:space="preserve">, עידוד תחרות במשק </w:t>
      </w:r>
      <w:r>
        <w:rPr>
          <w:rtl/>
        </w:rPr>
        <w:t>–</w:t>
      </w:r>
      <w:r>
        <w:rPr>
          <w:rFonts w:hint="cs"/>
          <w:rtl/>
        </w:rPr>
        <w:t xml:space="preserve"> ברצוני לשאול: </w:t>
      </w:r>
    </w:p>
    <w:p w14:paraId="2C3A827F" w14:textId="77777777" w:rsidR="00000000" w:rsidRDefault="00027501">
      <w:pPr>
        <w:pStyle w:val="a0"/>
        <w:rPr>
          <w:rFonts w:hint="cs"/>
          <w:rtl/>
        </w:rPr>
      </w:pPr>
    </w:p>
    <w:p w14:paraId="5BAD020D" w14:textId="77777777" w:rsidR="00000000" w:rsidRDefault="00027501">
      <w:pPr>
        <w:pStyle w:val="a0"/>
        <w:rPr>
          <w:rFonts w:hint="cs"/>
          <w:rtl/>
        </w:rPr>
      </w:pPr>
      <w:r>
        <w:rPr>
          <w:rFonts w:hint="cs"/>
          <w:rtl/>
        </w:rPr>
        <w:t>מה היו השיקולים שהביאו אותך לקבל החלטה תמוהה זו?</w:t>
      </w:r>
    </w:p>
    <w:p w14:paraId="17348FBE" w14:textId="77777777" w:rsidR="00000000" w:rsidRDefault="00027501">
      <w:pPr>
        <w:pStyle w:val="a0"/>
        <w:rPr>
          <w:rFonts w:hint="cs"/>
          <w:rtl/>
        </w:rPr>
      </w:pPr>
    </w:p>
    <w:p w14:paraId="567B341A" w14:textId="77777777" w:rsidR="00000000" w:rsidRDefault="00027501">
      <w:pPr>
        <w:pStyle w:val="af1"/>
        <w:rPr>
          <w:rtl/>
        </w:rPr>
      </w:pPr>
      <w:r>
        <w:rPr>
          <w:rtl/>
        </w:rPr>
        <w:t>היו"ר ראובן ריבלין:</w:t>
      </w:r>
    </w:p>
    <w:p w14:paraId="4F8ABF9B" w14:textId="77777777" w:rsidR="00000000" w:rsidRDefault="00027501">
      <w:pPr>
        <w:pStyle w:val="a0"/>
        <w:rPr>
          <w:rtl/>
        </w:rPr>
      </w:pPr>
    </w:p>
    <w:p w14:paraId="18E5884F" w14:textId="77777777" w:rsidR="00000000" w:rsidRDefault="00027501">
      <w:pPr>
        <w:pStyle w:val="a0"/>
        <w:rPr>
          <w:rFonts w:hint="cs"/>
          <w:rtl/>
        </w:rPr>
      </w:pPr>
      <w:r>
        <w:rPr>
          <w:rFonts w:hint="cs"/>
          <w:rtl/>
        </w:rPr>
        <w:t xml:space="preserve">תודה. "תמוהה" לא היה כתוב. "החלטה זו". את ה"תמוהה" אדוני הוסיף. </w:t>
      </w:r>
    </w:p>
    <w:p w14:paraId="38AB00DD" w14:textId="77777777" w:rsidR="00000000" w:rsidRDefault="00027501">
      <w:pPr>
        <w:pStyle w:val="a0"/>
        <w:ind w:firstLine="0"/>
        <w:rPr>
          <w:rFonts w:hint="cs"/>
          <w:rtl/>
        </w:rPr>
      </w:pPr>
    </w:p>
    <w:p w14:paraId="134CE0AD" w14:textId="77777777" w:rsidR="00000000" w:rsidRDefault="00027501">
      <w:pPr>
        <w:pStyle w:val="-"/>
        <w:rPr>
          <w:rtl/>
        </w:rPr>
      </w:pPr>
      <w:bookmarkStart w:id="38" w:name="FS000000462T21_01_2004_11_44_11C"/>
      <w:bookmarkEnd w:id="38"/>
      <w:r>
        <w:rPr>
          <w:rtl/>
        </w:rPr>
        <w:t>מיכאל איתן (הליכוד):</w:t>
      </w:r>
    </w:p>
    <w:p w14:paraId="0753FDC8" w14:textId="77777777" w:rsidR="00000000" w:rsidRDefault="00027501">
      <w:pPr>
        <w:pStyle w:val="a0"/>
        <w:rPr>
          <w:rtl/>
        </w:rPr>
      </w:pPr>
    </w:p>
    <w:p w14:paraId="3C3B8639" w14:textId="77777777" w:rsidR="00000000" w:rsidRDefault="00027501">
      <w:pPr>
        <w:pStyle w:val="a0"/>
        <w:rPr>
          <w:rFonts w:hint="cs"/>
          <w:rtl/>
        </w:rPr>
      </w:pPr>
      <w:r>
        <w:rPr>
          <w:rFonts w:hint="cs"/>
          <w:rtl/>
        </w:rPr>
        <w:t xml:space="preserve">אדוני היושב-ראש, אני מתנצל אם בנוסח שלפניך זה לא הופיע. אני </w:t>
      </w:r>
      <w:r>
        <w:rPr>
          <w:rFonts w:hint="cs"/>
          <w:rtl/>
        </w:rPr>
        <w:t xml:space="preserve">גם יודע מדוע. אני מחזיק את הנוסח של השאילתא שהגשתי. </w:t>
      </w:r>
    </w:p>
    <w:p w14:paraId="529904C2" w14:textId="77777777" w:rsidR="00000000" w:rsidRDefault="00027501">
      <w:pPr>
        <w:pStyle w:val="a0"/>
        <w:ind w:firstLine="0"/>
        <w:rPr>
          <w:rFonts w:hint="cs"/>
          <w:rtl/>
        </w:rPr>
      </w:pPr>
    </w:p>
    <w:p w14:paraId="53586E54" w14:textId="77777777" w:rsidR="00000000" w:rsidRDefault="00027501">
      <w:pPr>
        <w:pStyle w:val="af1"/>
        <w:rPr>
          <w:rtl/>
        </w:rPr>
      </w:pPr>
      <w:r>
        <w:rPr>
          <w:rtl/>
        </w:rPr>
        <w:t>היו"ר ראובן ריבלין:</w:t>
      </w:r>
    </w:p>
    <w:p w14:paraId="028D5CEB" w14:textId="77777777" w:rsidR="00000000" w:rsidRDefault="00027501">
      <w:pPr>
        <w:pStyle w:val="a0"/>
        <w:rPr>
          <w:rtl/>
        </w:rPr>
      </w:pPr>
    </w:p>
    <w:p w14:paraId="04325308" w14:textId="77777777" w:rsidR="00000000" w:rsidRDefault="00027501">
      <w:pPr>
        <w:pStyle w:val="a0"/>
        <w:rPr>
          <w:rFonts w:hint="cs"/>
          <w:rtl/>
        </w:rPr>
      </w:pPr>
      <w:r>
        <w:rPr>
          <w:rFonts w:hint="cs"/>
          <w:rtl/>
        </w:rPr>
        <w:t xml:space="preserve">לפי התקנון אדוני מרשה לנו לתקן את הנוסח. </w:t>
      </w:r>
      <w:bookmarkStart w:id="39" w:name="FS000000462T21_01_2004_11_44_41C"/>
      <w:bookmarkEnd w:id="39"/>
      <w:r>
        <w:rPr>
          <w:rFonts w:hint="cs"/>
          <w:rtl/>
        </w:rPr>
        <w:t xml:space="preserve">לכן הוא צריך לקרוא את השאילתא בדיוק כפי שהיא. בשאלה הבאה הוא יוכל לדבר על "תמוהה" ו"מוזרה" ו"לא אחראית" וכו'. </w:t>
      </w:r>
    </w:p>
    <w:p w14:paraId="19A7FB1B" w14:textId="77777777" w:rsidR="00000000" w:rsidRDefault="00027501">
      <w:pPr>
        <w:pStyle w:val="a0"/>
        <w:ind w:firstLine="0"/>
        <w:rPr>
          <w:rFonts w:hint="cs"/>
          <w:rtl/>
        </w:rPr>
      </w:pPr>
    </w:p>
    <w:p w14:paraId="5C58F0D2" w14:textId="77777777" w:rsidR="00000000" w:rsidRDefault="00027501">
      <w:pPr>
        <w:pStyle w:val="-"/>
        <w:rPr>
          <w:rtl/>
        </w:rPr>
      </w:pPr>
      <w:bookmarkStart w:id="40" w:name="FS000000462T21_01_2004_11_45_20C"/>
      <w:bookmarkEnd w:id="40"/>
      <w:r>
        <w:rPr>
          <w:rFonts w:hint="eastAsia"/>
          <w:rtl/>
        </w:rPr>
        <w:t>מיכאל</w:t>
      </w:r>
      <w:r>
        <w:rPr>
          <w:rtl/>
        </w:rPr>
        <w:t xml:space="preserve"> איתן (הליכוד):</w:t>
      </w:r>
    </w:p>
    <w:p w14:paraId="5B1B97D2" w14:textId="77777777" w:rsidR="00000000" w:rsidRDefault="00027501">
      <w:pPr>
        <w:pStyle w:val="af0"/>
        <w:rPr>
          <w:rFonts w:hint="cs"/>
          <w:rtl/>
        </w:rPr>
      </w:pPr>
    </w:p>
    <w:p w14:paraId="4C9C2842" w14:textId="77777777" w:rsidR="00000000" w:rsidRDefault="00027501">
      <w:pPr>
        <w:pStyle w:val="a0"/>
        <w:rPr>
          <w:rFonts w:hint="cs"/>
          <w:rtl/>
        </w:rPr>
      </w:pPr>
      <w:r>
        <w:rPr>
          <w:rFonts w:hint="cs"/>
          <w:rtl/>
        </w:rPr>
        <w:t>אני רק</w:t>
      </w:r>
      <w:r>
        <w:rPr>
          <w:rFonts w:hint="cs"/>
          <w:rtl/>
        </w:rPr>
        <w:t xml:space="preserve"> מסביר שזה עבר צנזורה של מזכירות הכנסת. </w:t>
      </w:r>
    </w:p>
    <w:p w14:paraId="1DC14512" w14:textId="77777777" w:rsidR="00000000" w:rsidRDefault="00027501">
      <w:pPr>
        <w:pStyle w:val="a0"/>
        <w:ind w:firstLine="0"/>
        <w:rPr>
          <w:rFonts w:hint="cs"/>
          <w:rtl/>
        </w:rPr>
      </w:pPr>
    </w:p>
    <w:p w14:paraId="1A8375E5" w14:textId="77777777" w:rsidR="00000000" w:rsidRDefault="00027501">
      <w:pPr>
        <w:pStyle w:val="af1"/>
        <w:rPr>
          <w:rtl/>
        </w:rPr>
      </w:pPr>
      <w:r>
        <w:rPr>
          <w:rFonts w:hint="eastAsia"/>
          <w:rtl/>
        </w:rPr>
        <w:t>היו</w:t>
      </w:r>
      <w:r>
        <w:rPr>
          <w:rtl/>
        </w:rPr>
        <w:t>"ר ראובן ריבלין:</w:t>
      </w:r>
    </w:p>
    <w:p w14:paraId="404E8811" w14:textId="77777777" w:rsidR="00000000" w:rsidRDefault="00027501">
      <w:pPr>
        <w:pStyle w:val="a0"/>
        <w:rPr>
          <w:rFonts w:hint="cs"/>
          <w:rtl/>
        </w:rPr>
      </w:pPr>
    </w:p>
    <w:p w14:paraId="1FC6BEA8" w14:textId="77777777" w:rsidR="00000000" w:rsidRDefault="00027501">
      <w:pPr>
        <w:pStyle w:val="a0"/>
        <w:rPr>
          <w:rFonts w:hint="cs"/>
          <w:rtl/>
        </w:rPr>
      </w:pPr>
      <w:r>
        <w:rPr>
          <w:rFonts w:hint="cs"/>
          <w:rtl/>
        </w:rPr>
        <w:t>ובצדק.</w:t>
      </w:r>
    </w:p>
    <w:p w14:paraId="268CFBA3" w14:textId="77777777" w:rsidR="00000000" w:rsidRDefault="00027501">
      <w:pPr>
        <w:pStyle w:val="a0"/>
        <w:ind w:firstLine="0"/>
        <w:rPr>
          <w:rFonts w:hint="cs"/>
          <w:rtl/>
        </w:rPr>
      </w:pPr>
    </w:p>
    <w:p w14:paraId="099E766F" w14:textId="77777777" w:rsidR="00000000" w:rsidRDefault="00027501">
      <w:pPr>
        <w:pStyle w:val="-"/>
        <w:rPr>
          <w:rtl/>
        </w:rPr>
      </w:pPr>
      <w:bookmarkStart w:id="41" w:name="FS000000462T21_01_2004_11_45_34C"/>
      <w:bookmarkEnd w:id="41"/>
      <w:r>
        <w:rPr>
          <w:rFonts w:hint="eastAsia"/>
          <w:rtl/>
        </w:rPr>
        <w:t>מיכאל</w:t>
      </w:r>
      <w:r>
        <w:rPr>
          <w:rtl/>
        </w:rPr>
        <w:t xml:space="preserve"> איתן (הליכוד):</w:t>
      </w:r>
    </w:p>
    <w:p w14:paraId="1F32281D" w14:textId="77777777" w:rsidR="00000000" w:rsidRDefault="00027501">
      <w:pPr>
        <w:pStyle w:val="a0"/>
        <w:rPr>
          <w:rFonts w:hint="cs"/>
          <w:rtl/>
        </w:rPr>
      </w:pPr>
    </w:p>
    <w:p w14:paraId="6239A551" w14:textId="77777777" w:rsidR="00000000" w:rsidRDefault="00027501">
      <w:pPr>
        <w:pStyle w:val="a0"/>
        <w:rPr>
          <w:rFonts w:hint="cs"/>
          <w:rtl/>
        </w:rPr>
      </w:pPr>
      <w:r>
        <w:rPr>
          <w:rFonts w:hint="cs"/>
          <w:rtl/>
        </w:rPr>
        <w:t xml:space="preserve">אני קורא מהנוסח שהגשתי. לא הבעתי דעה אם בצדק או לא. אמרתי שאני מתנצל, כי אני קורא מהנוסח שלי ולא מהנוסח המצונזר. </w:t>
      </w:r>
    </w:p>
    <w:p w14:paraId="58880AE3" w14:textId="77777777" w:rsidR="00000000" w:rsidRDefault="00027501">
      <w:pPr>
        <w:pStyle w:val="a0"/>
        <w:ind w:firstLine="0"/>
        <w:rPr>
          <w:rFonts w:hint="cs"/>
          <w:rtl/>
        </w:rPr>
      </w:pPr>
    </w:p>
    <w:p w14:paraId="761686F8" w14:textId="77777777" w:rsidR="00000000" w:rsidRDefault="00027501">
      <w:pPr>
        <w:pStyle w:val="af1"/>
        <w:rPr>
          <w:rtl/>
        </w:rPr>
      </w:pPr>
      <w:r>
        <w:rPr>
          <w:rtl/>
        </w:rPr>
        <w:t>היו"ר ראובן ריבלין:</w:t>
      </w:r>
    </w:p>
    <w:p w14:paraId="5944D67F" w14:textId="77777777" w:rsidR="00000000" w:rsidRDefault="00027501">
      <w:pPr>
        <w:pStyle w:val="a0"/>
        <w:rPr>
          <w:rtl/>
        </w:rPr>
      </w:pPr>
    </w:p>
    <w:p w14:paraId="40E5B076" w14:textId="77777777" w:rsidR="00000000" w:rsidRDefault="00027501">
      <w:pPr>
        <w:pStyle w:val="a0"/>
        <w:rPr>
          <w:rFonts w:hint="cs"/>
          <w:rtl/>
        </w:rPr>
      </w:pPr>
      <w:r>
        <w:rPr>
          <w:rFonts w:hint="cs"/>
          <w:rtl/>
        </w:rPr>
        <w:t>אני מקבל את התנצלותך. רק בפ</w:t>
      </w:r>
      <w:r>
        <w:rPr>
          <w:rFonts w:hint="cs"/>
          <w:rtl/>
        </w:rPr>
        <w:t xml:space="preserve">עם הבאה, בתור אחד הוותיקים והאחראיים יותר מכולם כלפי תקנון הכנסת, אני מבקש להקפיד על התקנון. כבוד השר ישיב, לעניין זה </w:t>
      </w:r>
      <w:r>
        <w:rPr>
          <w:rtl/>
        </w:rPr>
        <w:t>–</w:t>
      </w:r>
      <w:r>
        <w:rPr>
          <w:rFonts w:hint="cs"/>
          <w:rtl/>
        </w:rPr>
        <w:t xml:space="preserve"> שר התקשורת. </w:t>
      </w:r>
    </w:p>
    <w:p w14:paraId="46AF6F0A" w14:textId="77777777" w:rsidR="00000000" w:rsidRDefault="00027501">
      <w:pPr>
        <w:pStyle w:val="a0"/>
        <w:ind w:firstLine="0"/>
        <w:rPr>
          <w:rFonts w:hint="cs"/>
          <w:rtl/>
        </w:rPr>
      </w:pPr>
    </w:p>
    <w:p w14:paraId="5343BA1C" w14:textId="77777777" w:rsidR="00000000" w:rsidRDefault="00027501">
      <w:pPr>
        <w:pStyle w:val="a"/>
        <w:rPr>
          <w:rtl/>
        </w:rPr>
      </w:pPr>
      <w:bookmarkStart w:id="42" w:name="FS000001064T21_01_2004_11_46_46"/>
      <w:bookmarkStart w:id="43" w:name="_Toc90037959"/>
      <w:bookmarkEnd w:id="42"/>
      <w:r>
        <w:rPr>
          <w:rFonts w:hint="eastAsia"/>
          <w:rtl/>
        </w:rPr>
        <w:t>שר</w:t>
      </w:r>
      <w:r>
        <w:rPr>
          <w:rtl/>
        </w:rPr>
        <w:t xml:space="preserve"> ה</w:t>
      </w:r>
      <w:r>
        <w:rPr>
          <w:rFonts w:hint="cs"/>
          <w:rtl/>
        </w:rPr>
        <w:t>ת</w:t>
      </w:r>
      <w:r>
        <w:rPr>
          <w:rtl/>
        </w:rPr>
        <w:t>קשורת אהוד אולמרט:</w:t>
      </w:r>
      <w:bookmarkEnd w:id="43"/>
    </w:p>
    <w:p w14:paraId="68479817" w14:textId="77777777" w:rsidR="00000000" w:rsidRDefault="00027501">
      <w:pPr>
        <w:pStyle w:val="a0"/>
        <w:rPr>
          <w:rFonts w:hint="cs"/>
          <w:rtl/>
        </w:rPr>
      </w:pPr>
    </w:p>
    <w:p w14:paraId="1DA294FB" w14:textId="77777777" w:rsidR="00000000" w:rsidRDefault="00027501">
      <w:pPr>
        <w:pStyle w:val="a0"/>
        <w:rPr>
          <w:rFonts w:hint="cs"/>
          <w:rtl/>
        </w:rPr>
      </w:pPr>
      <w:r>
        <w:rPr>
          <w:rFonts w:hint="cs"/>
          <w:rtl/>
        </w:rPr>
        <w:t>בהחלט. קודם כול, לא קראתי את הפרסום שהיה. כמובן, אני לא אחראי למה שפורסם, ואני לא יכול להתייחס לש</w:t>
      </w:r>
      <w:r>
        <w:rPr>
          <w:rFonts w:hint="cs"/>
          <w:rtl/>
        </w:rPr>
        <w:t xml:space="preserve">אלה בהקשר של הפרסום. אתייחס לשאלה בהקשר של העניין עצמו. </w:t>
      </w:r>
    </w:p>
    <w:p w14:paraId="013A26DF" w14:textId="77777777" w:rsidR="00000000" w:rsidRDefault="00027501">
      <w:pPr>
        <w:pStyle w:val="a0"/>
        <w:rPr>
          <w:rFonts w:hint="cs"/>
          <w:rtl/>
        </w:rPr>
      </w:pPr>
    </w:p>
    <w:p w14:paraId="2EF1E9A4" w14:textId="77777777" w:rsidR="00000000" w:rsidRDefault="00027501">
      <w:pPr>
        <w:pStyle w:val="a0"/>
        <w:rPr>
          <w:rFonts w:hint="cs"/>
          <w:rtl/>
        </w:rPr>
      </w:pPr>
      <w:r>
        <w:rPr>
          <w:rFonts w:hint="cs"/>
          <w:rtl/>
        </w:rPr>
        <w:t>שנית, יש טעות בהצגת הדברים: יש תחרות בשוק השיחות הבין-לאומיות. היום שוק השיחות הבין-לאומיות פתוח לתחרות בין שלוש חברות. אי-אפשר לומר ששלוש חברות מתחרות על השוק הזה כשלא קיימת תחרות. נכון שבשעתה דובר</w:t>
      </w:r>
      <w:r>
        <w:rPr>
          <w:rFonts w:hint="cs"/>
          <w:rtl/>
        </w:rPr>
        <w:t xml:space="preserve"> על אפשרות שהתחרות הזאת תורחב באופן שגם גורמים נוספים יוכלו להשתתף בה </w:t>
      </w:r>
      <w:r>
        <w:rPr>
          <w:rtl/>
        </w:rPr>
        <w:t>–</w:t>
      </w:r>
      <w:r>
        <w:rPr>
          <w:rFonts w:hint="cs"/>
          <w:rtl/>
        </w:rPr>
        <w:t xml:space="preserve"> גם החברות הסלולריות, כלומר המפעילים של השיחות, מה שנקרא רשתות הטלפון הניידות, וגם חברות אחרות שירצו להשתתף בכך, למשל מפעילי האינטרנט, שיכולים, לכאורה, באמצעות הטכנולוגיה שלהם, להצטרף ל</w:t>
      </w:r>
      <w:r>
        <w:rPr>
          <w:rFonts w:hint="cs"/>
          <w:rtl/>
        </w:rPr>
        <w:t xml:space="preserve">תחרות. </w:t>
      </w:r>
    </w:p>
    <w:p w14:paraId="119D0E00" w14:textId="77777777" w:rsidR="00000000" w:rsidRDefault="00027501">
      <w:pPr>
        <w:pStyle w:val="a0"/>
        <w:rPr>
          <w:rFonts w:hint="cs"/>
          <w:rtl/>
        </w:rPr>
      </w:pPr>
    </w:p>
    <w:p w14:paraId="512ED7AD" w14:textId="77777777" w:rsidR="00000000" w:rsidRDefault="00027501">
      <w:pPr>
        <w:pStyle w:val="a0"/>
        <w:rPr>
          <w:rFonts w:hint="cs"/>
          <w:rtl/>
        </w:rPr>
      </w:pPr>
      <w:r>
        <w:rPr>
          <w:rFonts w:hint="cs"/>
          <w:rtl/>
        </w:rPr>
        <w:t xml:space="preserve">שקלתי את ההמלצות, כפי שמצופה משר. הגעתי למסקנה שבשלב זה אין מקום להכניס את החברות הסלולריות לתחרות הזאת, בין היתר משום שלדעתי במבנה הנוכחי של החברות הללו יש חשש למדיניות של מחירים צולבים, דבר שאולי יעשה מראית עין של תחרות, אבל התוצאה </w:t>
      </w:r>
      <w:r>
        <w:rPr>
          <w:rtl/>
        </w:rPr>
        <w:t>–</w:t>
      </w:r>
      <w:r>
        <w:rPr>
          <w:rFonts w:hint="cs"/>
          <w:rtl/>
        </w:rPr>
        <w:t xml:space="preserve"> יכול להיות </w:t>
      </w:r>
      <w:r>
        <w:rPr>
          <w:rFonts w:hint="cs"/>
          <w:rtl/>
        </w:rPr>
        <w:t>שלא רק שהיא לא תועיל למשתמשים, למיליוני המשתמשים כמו בשאלתך, אלא תזיק. לעומת זאת, אינני פוסל את ההצטרפות של הגורמים האחרים, מה שירחיב את התחרות הזאת וייתכן מאוד שיתרום להורדת מחירים. על המתכונת המדויקת שלה אחליט בימים הקרובים ואתן לה פרסום.</w:t>
      </w:r>
    </w:p>
    <w:p w14:paraId="0D14D67D" w14:textId="77777777" w:rsidR="00000000" w:rsidRDefault="00027501">
      <w:pPr>
        <w:pStyle w:val="a0"/>
        <w:rPr>
          <w:rFonts w:hint="cs"/>
          <w:rtl/>
        </w:rPr>
      </w:pPr>
    </w:p>
    <w:p w14:paraId="737531E7" w14:textId="77777777" w:rsidR="00000000" w:rsidRDefault="00027501">
      <w:pPr>
        <w:pStyle w:val="af1"/>
        <w:rPr>
          <w:rtl/>
        </w:rPr>
      </w:pPr>
      <w:r>
        <w:rPr>
          <w:rtl/>
        </w:rPr>
        <w:t>היו"ר ראובן רי</w:t>
      </w:r>
      <w:r>
        <w:rPr>
          <w:rtl/>
        </w:rPr>
        <w:t>בלין:</w:t>
      </w:r>
    </w:p>
    <w:p w14:paraId="72086978" w14:textId="77777777" w:rsidR="00000000" w:rsidRDefault="00027501">
      <w:pPr>
        <w:pStyle w:val="a0"/>
        <w:rPr>
          <w:rtl/>
        </w:rPr>
      </w:pPr>
    </w:p>
    <w:p w14:paraId="47C318DA" w14:textId="77777777" w:rsidR="00000000" w:rsidRDefault="00027501">
      <w:pPr>
        <w:pStyle w:val="a0"/>
        <w:rPr>
          <w:rFonts w:hint="cs"/>
          <w:rtl/>
        </w:rPr>
      </w:pPr>
      <w:r>
        <w:rPr>
          <w:rFonts w:hint="cs"/>
          <w:rtl/>
        </w:rPr>
        <w:t>תודה.</w:t>
      </w:r>
    </w:p>
    <w:p w14:paraId="229D5191" w14:textId="77777777" w:rsidR="00000000" w:rsidRDefault="00027501">
      <w:pPr>
        <w:pStyle w:val="a0"/>
        <w:rPr>
          <w:rFonts w:hint="cs"/>
          <w:rtl/>
        </w:rPr>
      </w:pPr>
    </w:p>
    <w:p w14:paraId="084EF083" w14:textId="77777777" w:rsidR="00000000" w:rsidRDefault="00027501">
      <w:pPr>
        <w:pStyle w:val="-"/>
        <w:rPr>
          <w:rtl/>
        </w:rPr>
      </w:pPr>
      <w:bookmarkStart w:id="44" w:name="FS000000462T21_01_2004_11_51_16"/>
      <w:bookmarkEnd w:id="44"/>
      <w:r>
        <w:rPr>
          <w:rFonts w:hint="eastAsia"/>
          <w:rtl/>
        </w:rPr>
        <w:t>מיכאל</w:t>
      </w:r>
      <w:r>
        <w:rPr>
          <w:rtl/>
        </w:rPr>
        <w:t xml:space="preserve"> איתן (הליכוד):</w:t>
      </w:r>
    </w:p>
    <w:p w14:paraId="576D73FB" w14:textId="77777777" w:rsidR="00000000" w:rsidRDefault="00027501">
      <w:pPr>
        <w:pStyle w:val="a0"/>
        <w:rPr>
          <w:rFonts w:hint="cs"/>
          <w:rtl/>
        </w:rPr>
      </w:pPr>
    </w:p>
    <w:p w14:paraId="1D074C56" w14:textId="77777777" w:rsidR="00000000" w:rsidRDefault="00027501">
      <w:pPr>
        <w:pStyle w:val="a0"/>
        <w:rPr>
          <w:rFonts w:hint="cs"/>
          <w:rtl/>
        </w:rPr>
      </w:pPr>
      <w:r>
        <w:rPr>
          <w:rFonts w:hint="cs"/>
          <w:rtl/>
        </w:rPr>
        <w:t xml:space="preserve">אדוני ממלא-מקום ראש הממשלה ושר התקשורת, ראשית אתחיל מהפן החיובי. אני רוצה לברך אותך על ההודעה שגורמים נוספים ייכנסו </w:t>
      </w:r>
      <w:r>
        <w:rPr>
          <w:rtl/>
        </w:rPr>
        <w:t>–</w:t>
      </w:r>
      <w:r>
        <w:rPr>
          <w:rFonts w:hint="cs"/>
          <w:rtl/>
        </w:rPr>
        <w:t xml:space="preserve"> בכל אופן, שתינתן לגורמים נוספים אפשרות להיכנס לשוק השיחות הבין-לאומיות, ועל כך שההחלטה שלך מתייחסת למנ</w:t>
      </w:r>
      <w:r>
        <w:rPr>
          <w:rFonts w:hint="cs"/>
          <w:rtl/>
        </w:rPr>
        <w:t xml:space="preserve">יעת כניסתן חברות הסלולר מתוך חשש, שאני חייב לומר שהוא מוצדק, שיכולה להתבצע מדיניות של סבסוד צולב </w:t>
      </w:r>
      <w:r>
        <w:rPr>
          <w:rtl/>
        </w:rPr>
        <w:t>–</w:t>
      </w:r>
      <w:r>
        <w:rPr>
          <w:rFonts w:hint="cs"/>
          <w:rtl/>
        </w:rPr>
        <w:t xml:space="preserve"> כלומר, ייכנסו ויורידו מחירים בשיחות הבין-לאומיות ויעלו את המחירים לציבור המשתמשים בשיחות המקומיות. אתה אומר שגם זה יכול לפגוע במיליוני משתמשים, ויכול להיות ש</w:t>
      </w:r>
      <w:r>
        <w:rPr>
          <w:rFonts w:hint="cs"/>
          <w:rtl/>
        </w:rPr>
        <w:t>אני שותף לדעתך.</w:t>
      </w:r>
    </w:p>
    <w:p w14:paraId="3C084527" w14:textId="77777777" w:rsidR="00000000" w:rsidRDefault="00027501">
      <w:pPr>
        <w:pStyle w:val="a0"/>
        <w:rPr>
          <w:rFonts w:hint="cs"/>
          <w:rtl/>
        </w:rPr>
      </w:pPr>
    </w:p>
    <w:p w14:paraId="2451AEB4" w14:textId="77777777" w:rsidR="00000000" w:rsidRDefault="00027501">
      <w:pPr>
        <w:pStyle w:val="a0"/>
        <w:rPr>
          <w:rFonts w:hint="cs"/>
          <w:rtl/>
        </w:rPr>
      </w:pPr>
      <w:r>
        <w:rPr>
          <w:rFonts w:hint="cs"/>
          <w:rtl/>
        </w:rPr>
        <w:t xml:space="preserve">אבל אני רוצה להדגיש ולומר: עד לרגע זה לא שמעתי </w:t>
      </w:r>
      <w:r>
        <w:rPr>
          <w:rtl/>
        </w:rPr>
        <w:t>–</w:t>
      </w:r>
      <w:r>
        <w:rPr>
          <w:rFonts w:hint="cs"/>
          <w:rtl/>
        </w:rPr>
        <w:t xml:space="preserve"> ואני שמח מאוד שהדבר נשמע בצורה המפורשת ביותר </w:t>
      </w:r>
      <w:r>
        <w:rPr>
          <w:rtl/>
        </w:rPr>
        <w:t>–</w:t>
      </w:r>
      <w:r>
        <w:rPr>
          <w:rFonts w:hint="cs"/>
          <w:rtl/>
        </w:rPr>
        <w:t xml:space="preserve"> שמלבד המגבלה על החברות הסלולריות, גורמים אחרים, שבנוגע להם אין חשש למדיניות של סבסוד צולב, יוכלו להיכנס ולהתחרות. </w:t>
      </w:r>
    </w:p>
    <w:p w14:paraId="6CA7F871" w14:textId="77777777" w:rsidR="00000000" w:rsidRDefault="00027501">
      <w:pPr>
        <w:pStyle w:val="a0"/>
        <w:rPr>
          <w:rFonts w:hint="cs"/>
          <w:rtl/>
        </w:rPr>
      </w:pPr>
    </w:p>
    <w:p w14:paraId="02F30B14" w14:textId="77777777" w:rsidR="00000000" w:rsidRDefault="00027501">
      <w:pPr>
        <w:pStyle w:val="a0"/>
        <w:rPr>
          <w:rFonts w:hint="cs"/>
          <w:rtl/>
        </w:rPr>
      </w:pPr>
      <w:r>
        <w:rPr>
          <w:rFonts w:hint="cs"/>
          <w:rtl/>
        </w:rPr>
        <w:t>אני רוצה להעיר: אין תחרות א</w:t>
      </w:r>
      <w:r>
        <w:rPr>
          <w:rFonts w:hint="cs"/>
          <w:rtl/>
        </w:rPr>
        <w:t xml:space="preserve">מיתית בשוק השיחות הבין-לאומיות. היום יש טכנולוגיות חדשות שמאפשרות, באמצעים זעומים, להפעיל מערכות של שיחות בין-לאומיות על רשת האינטרנט. אם יינתנו לגורמים שיודעים להשתמש בטכנולוגיות האלה </w:t>
      </w:r>
      <w:r>
        <w:rPr>
          <w:rtl/>
        </w:rPr>
        <w:t>–</w:t>
      </w:r>
      <w:r>
        <w:rPr>
          <w:rFonts w:hint="cs"/>
          <w:rtl/>
        </w:rPr>
        <w:t xml:space="preserve"> ויש רבים כאלה </w:t>
      </w:r>
      <w:r>
        <w:rPr>
          <w:rtl/>
        </w:rPr>
        <w:t>–</w:t>
      </w:r>
      <w:r>
        <w:rPr>
          <w:rFonts w:hint="cs"/>
          <w:rtl/>
        </w:rPr>
        <w:t xml:space="preserve"> להיכנס ולפעול, המחירים בשוק ירדו בעשרות אחוזים. אני א</w:t>
      </w:r>
      <w:r>
        <w:rPr>
          <w:rFonts w:hint="cs"/>
          <w:rtl/>
        </w:rPr>
        <w:t>ומר, תרשום את זה, וירשום את זה הציבור ששומע אותי: היום אפשר להוריד את המחירים בעשרות אחוזים.</w:t>
      </w:r>
    </w:p>
    <w:p w14:paraId="40FCB3D7" w14:textId="77777777" w:rsidR="00000000" w:rsidRDefault="00027501">
      <w:pPr>
        <w:pStyle w:val="a0"/>
        <w:rPr>
          <w:rFonts w:hint="cs"/>
          <w:rtl/>
        </w:rPr>
      </w:pPr>
    </w:p>
    <w:p w14:paraId="398C1414" w14:textId="77777777" w:rsidR="00000000" w:rsidRDefault="00027501">
      <w:pPr>
        <w:pStyle w:val="a0"/>
        <w:rPr>
          <w:rFonts w:hint="cs"/>
          <w:rtl/>
        </w:rPr>
      </w:pPr>
      <w:r>
        <w:rPr>
          <w:rFonts w:hint="cs"/>
          <w:rtl/>
        </w:rPr>
        <w:t>שמעתי שהטיעון האמיתי שמנע את פתיחת שוק התקשורת היה, שהחברות שנכנסו לשיחות הבין-לאומיות שילמו בכניסתן מחיר גבוה מאוד עבור הזיכיונות ועוד לא הרוויחו מספיק כדי שיכסו</w:t>
      </w:r>
      <w:r>
        <w:rPr>
          <w:rFonts w:hint="cs"/>
          <w:rtl/>
        </w:rPr>
        <w:t xml:space="preserve"> את ההוצאות. שמעתי את השמועה שזה היה אחד השיקולים. אני שמח מאוד - - -</w:t>
      </w:r>
    </w:p>
    <w:p w14:paraId="4DEB0CFF" w14:textId="77777777" w:rsidR="00000000" w:rsidRDefault="00027501">
      <w:pPr>
        <w:pStyle w:val="a0"/>
        <w:ind w:firstLine="0"/>
        <w:rPr>
          <w:rFonts w:hint="cs"/>
          <w:rtl/>
        </w:rPr>
      </w:pPr>
    </w:p>
    <w:p w14:paraId="4D5E6249" w14:textId="77777777" w:rsidR="00000000" w:rsidRDefault="00027501">
      <w:pPr>
        <w:pStyle w:val="af1"/>
        <w:rPr>
          <w:rtl/>
        </w:rPr>
      </w:pPr>
      <w:r>
        <w:rPr>
          <w:rtl/>
        </w:rPr>
        <w:t>היו"ר ראובן ריבלין:</w:t>
      </w:r>
    </w:p>
    <w:p w14:paraId="38ED6795" w14:textId="77777777" w:rsidR="00000000" w:rsidRDefault="00027501">
      <w:pPr>
        <w:pStyle w:val="a0"/>
        <w:rPr>
          <w:rtl/>
        </w:rPr>
      </w:pPr>
    </w:p>
    <w:p w14:paraId="06AB8989" w14:textId="77777777" w:rsidR="00000000" w:rsidRDefault="00027501">
      <w:pPr>
        <w:pStyle w:val="a0"/>
        <w:rPr>
          <w:rFonts w:hint="cs"/>
          <w:rtl/>
        </w:rPr>
      </w:pPr>
      <w:r>
        <w:rPr>
          <w:rFonts w:hint="cs"/>
          <w:rtl/>
        </w:rPr>
        <w:t xml:space="preserve">חבר הכנסת איתן - - - </w:t>
      </w:r>
    </w:p>
    <w:p w14:paraId="7DC80E67" w14:textId="77777777" w:rsidR="00000000" w:rsidRDefault="00027501">
      <w:pPr>
        <w:pStyle w:val="a0"/>
        <w:ind w:firstLine="0"/>
        <w:rPr>
          <w:rFonts w:hint="cs"/>
          <w:rtl/>
        </w:rPr>
      </w:pPr>
    </w:p>
    <w:p w14:paraId="7EDD8A1D" w14:textId="77777777" w:rsidR="00000000" w:rsidRDefault="00027501">
      <w:pPr>
        <w:pStyle w:val="-"/>
        <w:rPr>
          <w:rtl/>
        </w:rPr>
      </w:pPr>
      <w:bookmarkStart w:id="45" w:name="FS000000462T21_01_2004_11_54_37C"/>
      <w:bookmarkEnd w:id="45"/>
      <w:r>
        <w:rPr>
          <w:rtl/>
        </w:rPr>
        <w:t>מיכאל איתן (הליכוד):</w:t>
      </w:r>
    </w:p>
    <w:p w14:paraId="14086EC0" w14:textId="77777777" w:rsidR="00000000" w:rsidRDefault="00027501">
      <w:pPr>
        <w:pStyle w:val="a0"/>
        <w:rPr>
          <w:rtl/>
        </w:rPr>
      </w:pPr>
    </w:p>
    <w:p w14:paraId="228D8B1A" w14:textId="77777777" w:rsidR="00000000" w:rsidRDefault="00027501">
      <w:pPr>
        <w:pStyle w:val="a0"/>
        <w:rPr>
          <w:rFonts w:hint="cs"/>
          <w:rtl/>
        </w:rPr>
      </w:pPr>
      <w:r>
        <w:rPr>
          <w:rFonts w:hint="cs"/>
          <w:rtl/>
        </w:rPr>
        <w:t xml:space="preserve">אני מסיים. </w:t>
      </w:r>
    </w:p>
    <w:p w14:paraId="2B1E25A2" w14:textId="77777777" w:rsidR="00000000" w:rsidRDefault="00027501">
      <w:pPr>
        <w:pStyle w:val="a0"/>
        <w:ind w:firstLine="0"/>
        <w:rPr>
          <w:rFonts w:hint="cs"/>
          <w:rtl/>
        </w:rPr>
      </w:pPr>
    </w:p>
    <w:p w14:paraId="3E9692BD" w14:textId="77777777" w:rsidR="00000000" w:rsidRDefault="00027501">
      <w:pPr>
        <w:pStyle w:val="af1"/>
        <w:rPr>
          <w:rtl/>
        </w:rPr>
      </w:pPr>
      <w:r>
        <w:rPr>
          <w:rtl/>
        </w:rPr>
        <w:t>היו"ר ראובן ריבלין:</w:t>
      </w:r>
    </w:p>
    <w:p w14:paraId="3188432A" w14:textId="77777777" w:rsidR="00000000" w:rsidRDefault="00027501">
      <w:pPr>
        <w:pStyle w:val="a0"/>
        <w:rPr>
          <w:rtl/>
        </w:rPr>
      </w:pPr>
    </w:p>
    <w:p w14:paraId="53856851" w14:textId="77777777" w:rsidR="00000000" w:rsidRDefault="00027501">
      <w:pPr>
        <w:pStyle w:val="a0"/>
        <w:rPr>
          <w:rFonts w:hint="cs"/>
          <w:rtl/>
        </w:rPr>
      </w:pPr>
      <w:r>
        <w:rPr>
          <w:rFonts w:hint="cs"/>
          <w:rtl/>
        </w:rPr>
        <w:t>לא, להיפך, אין נוספים שידברו אחריך. אני רק רוצה לומר לך, שקודמו של שר התקשורת וממלא-מ</w:t>
      </w:r>
      <w:r>
        <w:rPr>
          <w:rFonts w:hint="cs"/>
          <w:rtl/>
        </w:rPr>
        <w:t xml:space="preserve">קום ראש הממשלה </w:t>
      </w:r>
      <w:r>
        <w:rPr>
          <w:rtl/>
        </w:rPr>
        <w:t>–</w:t>
      </w:r>
      <w:r>
        <w:rPr>
          <w:rFonts w:hint="cs"/>
          <w:rtl/>
        </w:rPr>
        <w:t xml:space="preserve"> קודמו לא היה ממלא-מקום ראש הממשלה </w:t>
      </w:r>
      <w:r>
        <w:rPr>
          <w:rtl/>
        </w:rPr>
        <w:t>–</w:t>
      </w:r>
      <w:r>
        <w:rPr>
          <w:rFonts w:hint="cs"/>
          <w:rtl/>
        </w:rPr>
        <w:t xml:space="preserve"> קבע שני דברים: קודם כול, כל מי שרצה להיכנס לשוק השיחות הבין-לאומיות ב-2003 יכול היה להגיש בקשה מ-1 בינואר. בדין השר אומר: לא התכוונו אלא לחברות הסלולריות. </w:t>
      </w:r>
    </w:p>
    <w:p w14:paraId="3FFFBEE5" w14:textId="77777777" w:rsidR="00000000" w:rsidRDefault="00027501">
      <w:pPr>
        <w:pStyle w:val="a0"/>
        <w:rPr>
          <w:rFonts w:hint="cs"/>
          <w:rtl/>
        </w:rPr>
      </w:pPr>
    </w:p>
    <w:p w14:paraId="514B3E5E" w14:textId="77777777" w:rsidR="00000000" w:rsidRDefault="00027501">
      <w:pPr>
        <w:pStyle w:val="a0"/>
        <w:rPr>
          <w:rFonts w:hint="cs"/>
          <w:rtl/>
        </w:rPr>
      </w:pPr>
      <w:r>
        <w:rPr>
          <w:rFonts w:hint="cs"/>
          <w:rtl/>
        </w:rPr>
        <w:t xml:space="preserve">לגבי החברות הסלולריות, גם אז נאמר במאמר מוסגר </w:t>
      </w:r>
      <w:r>
        <w:rPr>
          <w:rFonts w:hint="cs"/>
          <w:rtl/>
        </w:rPr>
        <w:t xml:space="preserve">שאי-אפשר, בשם התחרות, למנוע תחרות מהציבור על-ידי כך שהתהליך של מיזוג, שמקובל מאוד בעולם היום, יכול ליצור עוד הפעם תהליך של מונופול או של שליטה כלשהי. </w:t>
      </w:r>
    </w:p>
    <w:p w14:paraId="4EA47A8F" w14:textId="77777777" w:rsidR="00000000" w:rsidRDefault="00027501">
      <w:pPr>
        <w:pStyle w:val="a0"/>
        <w:rPr>
          <w:rFonts w:hint="cs"/>
          <w:rtl/>
        </w:rPr>
      </w:pPr>
    </w:p>
    <w:p w14:paraId="16FE94B2" w14:textId="77777777" w:rsidR="00000000" w:rsidRDefault="00027501">
      <w:pPr>
        <w:pStyle w:val="a0"/>
        <w:rPr>
          <w:rFonts w:hint="cs"/>
          <w:rtl/>
        </w:rPr>
      </w:pPr>
      <w:bookmarkStart w:id="46" w:name="FS000000462T21_01_2004_12_04_03C"/>
      <w:r>
        <w:rPr>
          <w:rFonts w:hint="cs"/>
          <w:rtl/>
        </w:rPr>
        <w:t>אני מוכרח לחזק ולומר, שבעבר דחינו את התחרות למשך שנתיים, כדי לאפשר לאותן חברות שפעלו בשוק השיחות הבין-לא</w:t>
      </w:r>
      <w:r>
        <w:rPr>
          <w:rFonts w:hint="cs"/>
          <w:rtl/>
        </w:rPr>
        <w:t>ומיות, שנכנסו לארץ וסבלו הפסדים רבים מהרגע שהעניין התחיל לקרום עור וגידים ולהפוך חיובי, את האפשרות להחזיר את השקעותיהן.</w:t>
      </w:r>
    </w:p>
    <w:p w14:paraId="3F9B34D9" w14:textId="77777777" w:rsidR="00000000" w:rsidRDefault="00027501">
      <w:pPr>
        <w:pStyle w:val="a0"/>
        <w:rPr>
          <w:rFonts w:hint="cs"/>
          <w:rtl/>
        </w:rPr>
      </w:pPr>
    </w:p>
    <w:p w14:paraId="40474DE9" w14:textId="77777777" w:rsidR="00000000" w:rsidRDefault="00027501">
      <w:pPr>
        <w:pStyle w:val="-"/>
        <w:rPr>
          <w:rtl/>
        </w:rPr>
      </w:pPr>
      <w:r>
        <w:rPr>
          <w:rFonts w:hint="eastAsia"/>
          <w:rtl/>
        </w:rPr>
        <w:t>מיכאל</w:t>
      </w:r>
      <w:r>
        <w:rPr>
          <w:rtl/>
        </w:rPr>
        <w:t xml:space="preserve"> איתן (הליכוד):</w:t>
      </w:r>
    </w:p>
    <w:p w14:paraId="0A84BEC3" w14:textId="77777777" w:rsidR="00000000" w:rsidRDefault="00027501">
      <w:pPr>
        <w:pStyle w:val="a0"/>
        <w:rPr>
          <w:rFonts w:hint="cs"/>
          <w:rtl/>
        </w:rPr>
      </w:pPr>
    </w:p>
    <w:p w14:paraId="2196ED86" w14:textId="77777777" w:rsidR="00000000" w:rsidRDefault="00027501">
      <w:pPr>
        <w:pStyle w:val="a0"/>
        <w:rPr>
          <w:rFonts w:hint="cs"/>
          <w:rtl/>
        </w:rPr>
      </w:pPr>
      <w:r>
        <w:rPr>
          <w:rFonts w:hint="cs"/>
          <w:rtl/>
        </w:rPr>
        <w:t>אני רוצה בהקשר זה להעיר, שהשיקול יכול לבוא בחשבון לעתים מאוד נדירות ובמידה מאוד מוגבלת, שהממשלה מאפשרת המשך מצב ש</w:t>
      </w:r>
      <w:r>
        <w:rPr>
          <w:rFonts w:hint="cs"/>
          <w:rtl/>
        </w:rPr>
        <w:t>בו נמנעת כניסת גורמים אחרים לשוק כאשר יש ציפייה לירידת מחירים, ואומרת כי אנחנו צריכים במהלך הזה לפצות גורמים מסחריים בעלי עוצמה שנכנסו לשוק, טעו בשיקול הדעת שלהם ושילמו מחירים יותר מדי גבוהים עבור זיכיונות שאנחנו ביקשנו. עצם השיקול הזה הוא מוטעה במרבית המק</w:t>
      </w:r>
      <w:r>
        <w:rPr>
          <w:rFonts w:hint="cs"/>
          <w:rtl/>
        </w:rPr>
        <w:t>רים</w:t>
      </w:r>
      <w:bookmarkEnd w:id="46"/>
      <w:r>
        <w:rPr>
          <w:rFonts w:hint="cs"/>
          <w:rtl/>
        </w:rPr>
        <w:t>, משום שהוא אומר בעצם, כי העסקים הגדולים נכנסים, ואם הם מרוויחים, הם לא מחזירים לציבור שום דבר. אף פעם הממשלה לא באה ואומרת להם, בואו נגדיל לכם את דמי הזיכיון באופן רטרואקטיבי, כי טעינו כשלקחנו דמי זיכיון נמוכים. כאשר הם נכנסו בדמי זיכיון גבוהים והם מפס</w:t>
      </w:r>
      <w:r>
        <w:rPr>
          <w:rFonts w:hint="cs"/>
          <w:rtl/>
        </w:rPr>
        <w:t xml:space="preserve">ידים, אז אומרים שהציבור ישלם להם את ההפסדים, לא נאפשר תחרות ונחזיק רמת מחירים גבוהה על מנת שהם יוכלו למלא את הכיסים. </w:t>
      </w:r>
    </w:p>
    <w:p w14:paraId="3622E760" w14:textId="77777777" w:rsidR="00000000" w:rsidRDefault="00027501">
      <w:pPr>
        <w:pStyle w:val="a0"/>
        <w:rPr>
          <w:rFonts w:hint="cs"/>
          <w:rtl/>
        </w:rPr>
      </w:pPr>
    </w:p>
    <w:p w14:paraId="74132277" w14:textId="77777777" w:rsidR="00000000" w:rsidRDefault="00027501">
      <w:pPr>
        <w:pStyle w:val="a0"/>
        <w:rPr>
          <w:rFonts w:hint="cs"/>
          <w:rtl/>
        </w:rPr>
      </w:pPr>
      <w:r>
        <w:rPr>
          <w:rFonts w:hint="cs"/>
          <w:rtl/>
        </w:rPr>
        <w:t>אני חושב ששיקול כזה, אם מפעילים אותו, צריך להיות מופעל רק במקרים נדירים. אני לא יודע בכלל אם הוא לגיטימי. במקרה שאנחנו מדברים עליו, כפי ש</w:t>
      </w:r>
      <w:r>
        <w:rPr>
          <w:rFonts w:hint="cs"/>
          <w:rtl/>
        </w:rPr>
        <w:t>מציין יושב-ראש הכנסת, שאני חושב שכאשר הוא התכוון לשר הקודם הוא התכוון למישהו שהוא מכיר היטב, נתנו להם גם את הסוכרייה הזאת לאיזו תקופה. לכן, להחזיק את הציבור כבן-ערובה, שימשיך לשלם, זה חוצה קווים אדומים. אני שמח על הודעת השר כי השוק ייפתח לתחרות על-ידי גורמ</w:t>
      </w:r>
      <w:r>
        <w:rPr>
          <w:rFonts w:hint="cs"/>
          <w:rtl/>
        </w:rPr>
        <w:t xml:space="preserve">ים אחרים. </w:t>
      </w:r>
    </w:p>
    <w:p w14:paraId="1D1E3235" w14:textId="77777777" w:rsidR="00000000" w:rsidRDefault="00027501">
      <w:pPr>
        <w:pStyle w:val="a0"/>
        <w:ind w:firstLine="0"/>
        <w:rPr>
          <w:rFonts w:hint="cs"/>
          <w:rtl/>
        </w:rPr>
      </w:pPr>
    </w:p>
    <w:p w14:paraId="2A78E236" w14:textId="77777777" w:rsidR="00000000" w:rsidRDefault="00027501">
      <w:pPr>
        <w:pStyle w:val="af1"/>
        <w:rPr>
          <w:rtl/>
        </w:rPr>
      </w:pPr>
      <w:r>
        <w:rPr>
          <w:rtl/>
        </w:rPr>
        <w:t>היו"ר ראובן ריבלין:</w:t>
      </w:r>
    </w:p>
    <w:p w14:paraId="7A8B0BFA" w14:textId="77777777" w:rsidR="00000000" w:rsidRDefault="00027501">
      <w:pPr>
        <w:pStyle w:val="a0"/>
        <w:rPr>
          <w:rtl/>
        </w:rPr>
      </w:pPr>
    </w:p>
    <w:p w14:paraId="43577845" w14:textId="77777777" w:rsidR="00000000" w:rsidRDefault="00027501">
      <w:pPr>
        <w:pStyle w:val="a0"/>
        <w:rPr>
          <w:rFonts w:hint="cs"/>
          <w:rtl/>
        </w:rPr>
      </w:pPr>
      <w:r>
        <w:rPr>
          <w:rFonts w:hint="cs"/>
          <w:rtl/>
        </w:rPr>
        <w:t>בבקשה, אדוני השר.</w:t>
      </w:r>
    </w:p>
    <w:p w14:paraId="0DADD20D" w14:textId="77777777" w:rsidR="00000000" w:rsidRDefault="00027501">
      <w:pPr>
        <w:pStyle w:val="a0"/>
        <w:rPr>
          <w:rFonts w:hint="cs"/>
          <w:rtl/>
        </w:rPr>
      </w:pPr>
    </w:p>
    <w:p w14:paraId="605FEE2C" w14:textId="77777777" w:rsidR="00000000" w:rsidRDefault="00027501">
      <w:pPr>
        <w:pStyle w:val="a"/>
        <w:rPr>
          <w:rtl/>
        </w:rPr>
      </w:pPr>
      <w:bookmarkStart w:id="47" w:name="FS000001064T21_01_2004_12_16_58"/>
      <w:bookmarkStart w:id="48" w:name="_Toc90037960"/>
      <w:bookmarkEnd w:id="47"/>
      <w:r>
        <w:rPr>
          <w:rFonts w:hint="eastAsia"/>
          <w:rtl/>
        </w:rPr>
        <w:t>שר</w:t>
      </w:r>
      <w:r>
        <w:rPr>
          <w:rtl/>
        </w:rPr>
        <w:t xml:space="preserve"> הת</w:t>
      </w:r>
      <w:r>
        <w:rPr>
          <w:rFonts w:hint="cs"/>
          <w:rtl/>
        </w:rPr>
        <w:t>קשורת</w:t>
      </w:r>
      <w:r>
        <w:rPr>
          <w:rtl/>
        </w:rPr>
        <w:t xml:space="preserve"> אהוד אולמרט:</w:t>
      </w:r>
      <w:bookmarkEnd w:id="48"/>
    </w:p>
    <w:p w14:paraId="5B4109B1" w14:textId="77777777" w:rsidR="00000000" w:rsidRDefault="00027501">
      <w:pPr>
        <w:pStyle w:val="a0"/>
        <w:rPr>
          <w:rFonts w:hint="cs"/>
          <w:rtl/>
        </w:rPr>
      </w:pPr>
    </w:p>
    <w:p w14:paraId="691DA0DE" w14:textId="77777777" w:rsidR="00000000" w:rsidRDefault="00027501">
      <w:pPr>
        <w:pStyle w:val="a0"/>
        <w:rPr>
          <w:rFonts w:hint="cs"/>
          <w:rtl/>
        </w:rPr>
      </w:pPr>
      <w:r>
        <w:rPr>
          <w:rFonts w:hint="cs"/>
          <w:rtl/>
        </w:rPr>
        <w:t>אני רוצה לחזור ולומר, כי גם ההנחה המובלעת בשאלה, כי לכאורה יש מדיניות לממשלה להפריט מונופולים, ופה יש משהו שכביכול מנוגד למדיניות הזאת, אין לה שחר.</w:t>
      </w:r>
    </w:p>
    <w:p w14:paraId="30B14F1F" w14:textId="77777777" w:rsidR="00000000" w:rsidRDefault="00027501">
      <w:pPr>
        <w:pStyle w:val="a0"/>
        <w:ind w:firstLine="0"/>
        <w:rPr>
          <w:rFonts w:hint="cs"/>
          <w:rtl/>
        </w:rPr>
      </w:pPr>
    </w:p>
    <w:p w14:paraId="1D353660" w14:textId="77777777" w:rsidR="00000000" w:rsidRDefault="00027501">
      <w:pPr>
        <w:pStyle w:val="af0"/>
        <w:rPr>
          <w:rtl/>
        </w:rPr>
      </w:pPr>
      <w:r>
        <w:rPr>
          <w:rFonts w:hint="eastAsia"/>
          <w:rtl/>
        </w:rPr>
        <w:t>מיכאל</w:t>
      </w:r>
      <w:r>
        <w:rPr>
          <w:rtl/>
        </w:rPr>
        <w:t xml:space="preserve"> איתן (הליכוד):</w:t>
      </w:r>
    </w:p>
    <w:p w14:paraId="1D73B9BF" w14:textId="77777777" w:rsidR="00000000" w:rsidRDefault="00027501">
      <w:pPr>
        <w:pStyle w:val="a0"/>
        <w:rPr>
          <w:rFonts w:hint="cs"/>
          <w:rtl/>
        </w:rPr>
      </w:pPr>
    </w:p>
    <w:p w14:paraId="7BA9A90D" w14:textId="77777777" w:rsidR="00000000" w:rsidRDefault="00027501">
      <w:pPr>
        <w:pStyle w:val="a0"/>
        <w:rPr>
          <w:rFonts w:hint="cs"/>
          <w:rtl/>
        </w:rPr>
      </w:pPr>
      <w:r>
        <w:rPr>
          <w:rFonts w:hint="cs"/>
          <w:rtl/>
        </w:rPr>
        <w:t>יש טריפו</w:t>
      </w:r>
      <w:r>
        <w:rPr>
          <w:rFonts w:hint="cs"/>
          <w:rtl/>
        </w:rPr>
        <w:t>ל.</w:t>
      </w:r>
    </w:p>
    <w:p w14:paraId="36C761AB" w14:textId="77777777" w:rsidR="00000000" w:rsidRDefault="00027501">
      <w:pPr>
        <w:pStyle w:val="a0"/>
        <w:rPr>
          <w:rFonts w:hint="cs"/>
          <w:rtl/>
        </w:rPr>
      </w:pPr>
    </w:p>
    <w:p w14:paraId="19FAA009" w14:textId="77777777" w:rsidR="00000000" w:rsidRDefault="00027501">
      <w:pPr>
        <w:pStyle w:val="-"/>
        <w:rPr>
          <w:rtl/>
        </w:rPr>
      </w:pPr>
      <w:bookmarkStart w:id="49" w:name="FS000001064T21_01_2004_12_19_04C"/>
      <w:bookmarkEnd w:id="49"/>
      <w:r>
        <w:rPr>
          <w:rtl/>
        </w:rPr>
        <w:t>שר הת</w:t>
      </w:r>
      <w:r>
        <w:rPr>
          <w:rFonts w:hint="cs"/>
          <w:rtl/>
        </w:rPr>
        <w:t>קשורת</w:t>
      </w:r>
      <w:r>
        <w:rPr>
          <w:rtl/>
        </w:rPr>
        <w:t xml:space="preserve"> אהוד אולמרט:</w:t>
      </w:r>
    </w:p>
    <w:p w14:paraId="3EDA349D" w14:textId="77777777" w:rsidR="00000000" w:rsidRDefault="00027501">
      <w:pPr>
        <w:pStyle w:val="a0"/>
        <w:rPr>
          <w:rtl/>
        </w:rPr>
      </w:pPr>
    </w:p>
    <w:p w14:paraId="54213F7A" w14:textId="77777777" w:rsidR="00000000" w:rsidRDefault="00027501">
      <w:pPr>
        <w:pStyle w:val="a0"/>
        <w:rPr>
          <w:rFonts w:hint="cs"/>
          <w:rtl/>
        </w:rPr>
      </w:pPr>
      <w:r>
        <w:rPr>
          <w:rFonts w:hint="cs"/>
          <w:rtl/>
        </w:rPr>
        <w:t xml:space="preserve">זו המצאה. אין הרבה חברי כנסת יצירתיים כמו השואל הנכבד. עדיין אין לממשלה מדיניות בתחום הטריפול. בכל מה שקשור למונופולים, זה לא המקרה. אין פה מונופול. </w:t>
      </w:r>
    </w:p>
    <w:p w14:paraId="1A8D205C" w14:textId="77777777" w:rsidR="00000000" w:rsidRDefault="00027501">
      <w:pPr>
        <w:pStyle w:val="a0"/>
        <w:rPr>
          <w:rFonts w:hint="cs"/>
          <w:rtl/>
        </w:rPr>
      </w:pPr>
    </w:p>
    <w:p w14:paraId="331F389F" w14:textId="77777777" w:rsidR="00000000" w:rsidRDefault="00027501">
      <w:pPr>
        <w:pStyle w:val="af1"/>
        <w:rPr>
          <w:rtl/>
        </w:rPr>
      </w:pPr>
      <w:r>
        <w:rPr>
          <w:rFonts w:hint="eastAsia"/>
          <w:rtl/>
        </w:rPr>
        <w:t>היו</w:t>
      </w:r>
      <w:r>
        <w:rPr>
          <w:rtl/>
        </w:rPr>
        <w:t>"ר ראובן ריבלין:</w:t>
      </w:r>
    </w:p>
    <w:p w14:paraId="4FCC0560" w14:textId="77777777" w:rsidR="00000000" w:rsidRDefault="00027501">
      <w:pPr>
        <w:pStyle w:val="a0"/>
        <w:rPr>
          <w:rFonts w:hint="cs"/>
          <w:rtl/>
        </w:rPr>
      </w:pPr>
    </w:p>
    <w:p w14:paraId="60F71701" w14:textId="77777777" w:rsidR="00000000" w:rsidRDefault="00027501">
      <w:pPr>
        <w:pStyle w:val="a0"/>
        <w:rPr>
          <w:rFonts w:hint="cs"/>
          <w:rtl/>
        </w:rPr>
      </w:pPr>
      <w:r>
        <w:rPr>
          <w:rFonts w:hint="cs"/>
          <w:rtl/>
        </w:rPr>
        <w:t>חבר הכנסת איתן יודע יותר טוב מהשר ומקודמיו כי זה משאב מ</w:t>
      </w:r>
      <w:r>
        <w:rPr>
          <w:rFonts w:hint="cs"/>
          <w:rtl/>
        </w:rPr>
        <w:t xml:space="preserve">וגבל. עם כל הכבוד, אין לנו יותר תדרים. אין מדינות רבות בעולם, בסדר-גודל הרבה יותר גדול מישראל, שיש להן יותר משלוש חברות סלולריות. </w:t>
      </w:r>
    </w:p>
    <w:p w14:paraId="023A671F" w14:textId="77777777" w:rsidR="00000000" w:rsidRDefault="00027501">
      <w:pPr>
        <w:pStyle w:val="a0"/>
        <w:rPr>
          <w:rFonts w:hint="cs"/>
          <w:rtl/>
        </w:rPr>
      </w:pPr>
    </w:p>
    <w:p w14:paraId="1592B701" w14:textId="77777777" w:rsidR="00000000" w:rsidRDefault="00027501">
      <w:pPr>
        <w:pStyle w:val="-"/>
        <w:rPr>
          <w:rtl/>
        </w:rPr>
      </w:pPr>
      <w:bookmarkStart w:id="50" w:name="FS000001064T21_01_2004_12_21_53C"/>
      <w:bookmarkEnd w:id="50"/>
      <w:r>
        <w:rPr>
          <w:rFonts w:hint="eastAsia"/>
          <w:rtl/>
        </w:rPr>
        <w:t>שר</w:t>
      </w:r>
      <w:r>
        <w:rPr>
          <w:rtl/>
        </w:rPr>
        <w:t xml:space="preserve"> הת</w:t>
      </w:r>
      <w:r>
        <w:rPr>
          <w:rFonts w:hint="cs"/>
          <w:rtl/>
        </w:rPr>
        <w:t>קשורת</w:t>
      </w:r>
      <w:r>
        <w:rPr>
          <w:rtl/>
        </w:rPr>
        <w:t xml:space="preserve"> אהוד אולמרט:</w:t>
      </w:r>
    </w:p>
    <w:p w14:paraId="38835152" w14:textId="77777777" w:rsidR="00000000" w:rsidRDefault="00027501">
      <w:pPr>
        <w:pStyle w:val="a0"/>
        <w:rPr>
          <w:rFonts w:hint="cs"/>
          <w:rtl/>
        </w:rPr>
      </w:pPr>
    </w:p>
    <w:p w14:paraId="20D38ADC" w14:textId="77777777" w:rsidR="00000000" w:rsidRDefault="00027501">
      <w:pPr>
        <w:pStyle w:val="a0"/>
        <w:rPr>
          <w:rFonts w:hint="cs"/>
          <w:rtl/>
        </w:rPr>
      </w:pPr>
      <w:r>
        <w:rPr>
          <w:rFonts w:hint="cs"/>
          <w:rtl/>
        </w:rPr>
        <w:t>הוא מתכוון שאלה שהיום מפעילות את השיחות הבין-לאומיות הן מונופול. אין דבר כזה מבחינה משפטית. מכל בחי</w:t>
      </w:r>
      <w:r>
        <w:rPr>
          <w:rFonts w:hint="cs"/>
          <w:rtl/>
        </w:rPr>
        <w:t>נה, הן לא מונופול.</w:t>
      </w:r>
    </w:p>
    <w:p w14:paraId="6E82EC1E" w14:textId="77777777" w:rsidR="00000000" w:rsidRDefault="00027501">
      <w:pPr>
        <w:pStyle w:val="a0"/>
        <w:rPr>
          <w:rFonts w:hint="cs"/>
          <w:rtl/>
        </w:rPr>
      </w:pPr>
    </w:p>
    <w:p w14:paraId="2FA91EB4" w14:textId="77777777" w:rsidR="00000000" w:rsidRDefault="00027501">
      <w:pPr>
        <w:pStyle w:val="a0"/>
        <w:rPr>
          <w:rFonts w:hint="cs"/>
          <w:rtl/>
        </w:rPr>
      </w:pPr>
      <w:r>
        <w:rPr>
          <w:rFonts w:hint="cs"/>
          <w:rtl/>
        </w:rPr>
        <w:t>ההנחות של השואל לגבי השיקולים שהוא חשב שעומדים ביסוד האפשרות לקבל החלטה כזאת או אחרת, הן כמובן על אחריותו. אני לא יכול לומר שלא היתה התלבטות, ואני בהחלט חושב שההתלבטות הזאת היא גם לגיטימית. ממה היא נובעת? יש הבדל בין כישלון מסחרי של חבר</w:t>
      </w:r>
      <w:r>
        <w:rPr>
          <w:rFonts w:hint="cs"/>
          <w:rtl/>
        </w:rPr>
        <w:t>ה שהולכת להתמודד בתחום מסוים ועושה שיקולים לא נכונים והיא מרוויחה או מפסידה, לבין מצב שאנחנו נתקלים בו יום-יום בתעשייה הזאת, שהממשלה כופה כללים מסוימים הכרוכים בתשלומים למדינה, או לגורמים מונופוליסטיים, כמו שהיה במקרה הזה, ואחרי זה אתה אומר כי השיקולים הכל</w:t>
      </w:r>
      <w:r>
        <w:rPr>
          <w:rFonts w:hint="cs"/>
          <w:rtl/>
        </w:rPr>
        <w:t>כליים לא היו כל כך של החברות, אלא גם של המדיניות שנקטה הממשלה.</w:t>
      </w:r>
    </w:p>
    <w:p w14:paraId="060BB723" w14:textId="77777777" w:rsidR="00000000" w:rsidRDefault="00027501">
      <w:pPr>
        <w:pStyle w:val="a0"/>
        <w:ind w:firstLine="0"/>
        <w:rPr>
          <w:rFonts w:hint="cs"/>
          <w:rtl/>
        </w:rPr>
      </w:pPr>
    </w:p>
    <w:p w14:paraId="0A7D61BB" w14:textId="77777777" w:rsidR="00000000" w:rsidRDefault="00027501">
      <w:pPr>
        <w:pStyle w:val="af0"/>
        <w:rPr>
          <w:rtl/>
        </w:rPr>
      </w:pPr>
      <w:r>
        <w:rPr>
          <w:rFonts w:hint="eastAsia"/>
          <w:rtl/>
        </w:rPr>
        <w:t>מיכאל</w:t>
      </w:r>
      <w:r>
        <w:rPr>
          <w:rtl/>
        </w:rPr>
        <w:t xml:space="preserve"> איתן (הליכוד):</w:t>
      </w:r>
    </w:p>
    <w:p w14:paraId="071AF643" w14:textId="77777777" w:rsidR="00000000" w:rsidRDefault="00027501">
      <w:pPr>
        <w:pStyle w:val="a0"/>
        <w:rPr>
          <w:rFonts w:hint="cs"/>
          <w:rtl/>
        </w:rPr>
      </w:pPr>
    </w:p>
    <w:p w14:paraId="30662C14" w14:textId="77777777" w:rsidR="00000000" w:rsidRDefault="00027501">
      <w:pPr>
        <w:pStyle w:val="a0"/>
        <w:rPr>
          <w:rFonts w:hint="cs"/>
          <w:rtl/>
        </w:rPr>
      </w:pPr>
      <w:r>
        <w:rPr>
          <w:rFonts w:hint="cs"/>
          <w:rtl/>
        </w:rPr>
        <w:t>הם ידעו זאת מראש. אמרו להם שאלה התנאים.</w:t>
      </w:r>
    </w:p>
    <w:p w14:paraId="5AB5B688" w14:textId="77777777" w:rsidR="00000000" w:rsidRDefault="00027501">
      <w:pPr>
        <w:pStyle w:val="a0"/>
        <w:rPr>
          <w:rFonts w:hint="cs"/>
          <w:rtl/>
        </w:rPr>
      </w:pPr>
    </w:p>
    <w:p w14:paraId="08287340" w14:textId="77777777" w:rsidR="00000000" w:rsidRDefault="00027501">
      <w:pPr>
        <w:pStyle w:val="-"/>
        <w:rPr>
          <w:rtl/>
        </w:rPr>
      </w:pPr>
      <w:bookmarkStart w:id="51" w:name="FS000001064T21_01_2004_12_28_20C"/>
      <w:bookmarkEnd w:id="51"/>
      <w:r>
        <w:rPr>
          <w:rFonts w:hint="eastAsia"/>
          <w:rtl/>
        </w:rPr>
        <w:t>שר</w:t>
      </w:r>
      <w:r>
        <w:rPr>
          <w:rtl/>
        </w:rPr>
        <w:t xml:space="preserve"> התק</w:t>
      </w:r>
      <w:r>
        <w:rPr>
          <w:rFonts w:hint="cs"/>
          <w:rtl/>
        </w:rPr>
        <w:t>שורת</w:t>
      </w:r>
      <w:r>
        <w:rPr>
          <w:rtl/>
        </w:rPr>
        <w:t xml:space="preserve"> אהוד אולמרט:</w:t>
      </w:r>
    </w:p>
    <w:p w14:paraId="12DA0AB0" w14:textId="77777777" w:rsidR="00000000" w:rsidRDefault="00027501">
      <w:pPr>
        <w:pStyle w:val="a0"/>
        <w:rPr>
          <w:rFonts w:hint="cs"/>
          <w:rtl/>
        </w:rPr>
      </w:pPr>
    </w:p>
    <w:p w14:paraId="51D8AA66" w14:textId="77777777" w:rsidR="00000000" w:rsidRDefault="00027501">
      <w:pPr>
        <w:pStyle w:val="a0"/>
        <w:rPr>
          <w:rFonts w:hint="cs"/>
          <w:rtl/>
        </w:rPr>
      </w:pPr>
      <w:r>
        <w:rPr>
          <w:rFonts w:hint="cs"/>
          <w:rtl/>
        </w:rPr>
        <w:t>זה לא אומר שכאשר נוצרה מציאות מסוימת, הממשלה איננה רשאית לבחון את הנתונים הללו ולהתייחס אליהם. אנחנו עוש</w:t>
      </w:r>
      <w:r>
        <w:rPr>
          <w:rFonts w:hint="cs"/>
          <w:rtl/>
        </w:rPr>
        <w:t xml:space="preserve">ים את זה יום-יום. בראש ובראשונה אפשר לומר שהרגולטור שגה פה יותר מאשר החברות, כי הוא לא העריך נכון את מצב השוק, את תנאי השוק, את יכולות השוק ואת האפשרויות שזה פותח, ולכן נוצרה איזו מצוקה. </w:t>
      </w:r>
    </w:p>
    <w:p w14:paraId="000DE832" w14:textId="77777777" w:rsidR="00000000" w:rsidRDefault="00027501">
      <w:pPr>
        <w:pStyle w:val="a0"/>
        <w:rPr>
          <w:rFonts w:hint="cs"/>
          <w:rtl/>
        </w:rPr>
      </w:pPr>
    </w:p>
    <w:p w14:paraId="3091712D" w14:textId="77777777" w:rsidR="00000000" w:rsidRDefault="00027501">
      <w:pPr>
        <w:pStyle w:val="a0"/>
        <w:rPr>
          <w:rFonts w:hint="cs"/>
          <w:rtl/>
        </w:rPr>
      </w:pPr>
      <w:r>
        <w:rPr>
          <w:rFonts w:hint="cs"/>
          <w:rtl/>
        </w:rPr>
        <w:t>מיקי, אני שמח על הברכות שחלקת לי. לקבל את זה ממך זה לא דבר של מה בכ</w:t>
      </w:r>
      <w:r>
        <w:rPr>
          <w:rFonts w:hint="cs"/>
          <w:rtl/>
        </w:rPr>
        <w:t xml:space="preserve">ך. לא כל שר בממשלה, במיוחד בממשלה שמורכבת מחבריך למפלגה, זוכה לזה כל יום, כך שאני מחשיב את זה אפילו כפל כפליים. אני רוצה לומר, כי מעולם לא נתפרסם בשום מקום, שהדרך להרחבת התחרות סגורה לגמרי. מה שנתפרסם, נתפרסם לגבי החברות הסלולריות ולא לגבי הגורמים האחרים, </w:t>
      </w:r>
      <w:r>
        <w:rPr>
          <w:rFonts w:hint="cs"/>
          <w:rtl/>
        </w:rPr>
        <w:t>כך שלא היית צריך להיות מופתע כל כך. אם ההפתעה גרמה לכך שתחלוק לי שבחים, אז אני שמח על כך ואפילו מודה לך.</w:t>
      </w:r>
    </w:p>
    <w:p w14:paraId="56AF88DD" w14:textId="77777777" w:rsidR="00000000" w:rsidRDefault="00027501">
      <w:pPr>
        <w:pStyle w:val="af1"/>
        <w:rPr>
          <w:rtl/>
        </w:rPr>
      </w:pPr>
    </w:p>
    <w:p w14:paraId="272272A2" w14:textId="77777777" w:rsidR="00000000" w:rsidRDefault="00027501">
      <w:pPr>
        <w:pStyle w:val="af1"/>
        <w:rPr>
          <w:rtl/>
        </w:rPr>
      </w:pPr>
      <w:r>
        <w:rPr>
          <w:rFonts w:hint="eastAsia"/>
          <w:rtl/>
        </w:rPr>
        <w:t>היו</w:t>
      </w:r>
      <w:r>
        <w:rPr>
          <w:rtl/>
        </w:rPr>
        <w:t>"ר ראובן ריבלין:</w:t>
      </w:r>
    </w:p>
    <w:p w14:paraId="6F947D5A" w14:textId="77777777" w:rsidR="00000000" w:rsidRDefault="00027501">
      <w:pPr>
        <w:pStyle w:val="a0"/>
        <w:rPr>
          <w:rFonts w:hint="cs"/>
          <w:rtl/>
        </w:rPr>
      </w:pPr>
    </w:p>
    <w:p w14:paraId="2E99D0FE" w14:textId="77777777" w:rsidR="00000000" w:rsidRDefault="00027501">
      <w:pPr>
        <w:pStyle w:val="a0"/>
        <w:rPr>
          <w:rFonts w:hint="cs"/>
          <w:rtl/>
        </w:rPr>
      </w:pPr>
      <w:r>
        <w:rPr>
          <w:rFonts w:hint="cs"/>
          <w:rtl/>
        </w:rPr>
        <w:t>מורך ורבך, מנחם בגין, אמר, המובן מאליו טוב שייאמר. הוא בצדק חלק לך שבחים, כי בציבור לא הבינו את זה, וזה טוב שאתה אומר את זה. בציב</w:t>
      </w:r>
      <w:r>
        <w:rPr>
          <w:rFonts w:hint="cs"/>
          <w:rtl/>
        </w:rPr>
        <w:t>ור הבינו כמו מיקי איתן.</w:t>
      </w:r>
    </w:p>
    <w:p w14:paraId="5DF37E4F" w14:textId="77777777" w:rsidR="00000000" w:rsidRDefault="00027501">
      <w:pPr>
        <w:pStyle w:val="a0"/>
        <w:rPr>
          <w:rFonts w:hint="cs"/>
          <w:rtl/>
        </w:rPr>
      </w:pPr>
    </w:p>
    <w:p w14:paraId="614174F7" w14:textId="77777777" w:rsidR="00000000" w:rsidRDefault="00027501">
      <w:pPr>
        <w:pStyle w:val="-"/>
        <w:rPr>
          <w:rtl/>
        </w:rPr>
      </w:pPr>
      <w:bookmarkStart w:id="52" w:name="FS000001064T21_01_2004_12_33_51C"/>
      <w:bookmarkEnd w:id="52"/>
      <w:r>
        <w:rPr>
          <w:rFonts w:hint="eastAsia"/>
          <w:rtl/>
        </w:rPr>
        <w:t>שר</w:t>
      </w:r>
      <w:r>
        <w:rPr>
          <w:rtl/>
        </w:rPr>
        <w:t xml:space="preserve"> התק</w:t>
      </w:r>
      <w:r>
        <w:rPr>
          <w:rFonts w:hint="cs"/>
          <w:rtl/>
        </w:rPr>
        <w:t>שורת</w:t>
      </w:r>
      <w:r>
        <w:rPr>
          <w:rtl/>
        </w:rPr>
        <w:t xml:space="preserve"> אהוד אולמרט:</w:t>
      </w:r>
    </w:p>
    <w:p w14:paraId="27310086" w14:textId="77777777" w:rsidR="00000000" w:rsidRDefault="00027501">
      <w:pPr>
        <w:pStyle w:val="a0"/>
        <w:rPr>
          <w:rFonts w:hint="cs"/>
          <w:rtl/>
        </w:rPr>
      </w:pPr>
    </w:p>
    <w:p w14:paraId="1DEDD186" w14:textId="77777777" w:rsidR="00000000" w:rsidRDefault="00027501">
      <w:pPr>
        <w:pStyle w:val="a0"/>
        <w:rPr>
          <w:rFonts w:hint="cs"/>
          <w:rtl/>
        </w:rPr>
      </w:pPr>
      <w:r>
        <w:rPr>
          <w:rFonts w:hint="cs"/>
          <w:rtl/>
        </w:rPr>
        <w:t xml:space="preserve">אני לא עשיתי סקר דעת קהל בציבור. </w:t>
      </w:r>
    </w:p>
    <w:p w14:paraId="478BC80A" w14:textId="77777777" w:rsidR="00000000" w:rsidRDefault="00027501">
      <w:pPr>
        <w:pStyle w:val="a0"/>
        <w:rPr>
          <w:rFonts w:hint="cs"/>
          <w:rtl/>
        </w:rPr>
      </w:pPr>
    </w:p>
    <w:p w14:paraId="5885F09D" w14:textId="77777777" w:rsidR="00000000" w:rsidRDefault="00027501">
      <w:pPr>
        <w:pStyle w:val="af0"/>
        <w:rPr>
          <w:rtl/>
        </w:rPr>
      </w:pPr>
      <w:r>
        <w:rPr>
          <w:rFonts w:hint="eastAsia"/>
          <w:rtl/>
        </w:rPr>
        <w:t>מיכאל</w:t>
      </w:r>
      <w:r>
        <w:rPr>
          <w:rtl/>
        </w:rPr>
        <w:t xml:space="preserve"> איתן (הליכוד):</w:t>
      </w:r>
    </w:p>
    <w:p w14:paraId="256C8DBB" w14:textId="77777777" w:rsidR="00000000" w:rsidRDefault="00027501">
      <w:pPr>
        <w:pStyle w:val="a0"/>
        <w:rPr>
          <w:rFonts w:hint="cs"/>
          <w:rtl/>
        </w:rPr>
      </w:pPr>
    </w:p>
    <w:p w14:paraId="5085F87A" w14:textId="77777777" w:rsidR="00000000" w:rsidRDefault="00027501">
      <w:pPr>
        <w:pStyle w:val="a0"/>
        <w:rPr>
          <w:rFonts w:hint="cs"/>
          <w:rtl/>
        </w:rPr>
      </w:pPr>
      <w:r>
        <w:rPr>
          <w:rFonts w:hint="cs"/>
          <w:rtl/>
        </w:rPr>
        <w:t xml:space="preserve">אני מודה שהיה לי חוסר הבנה מכמה שיחות שניהלתי עם השר.  </w:t>
      </w:r>
    </w:p>
    <w:p w14:paraId="3E9A4D57" w14:textId="77777777" w:rsidR="00000000" w:rsidRDefault="00027501">
      <w:pPr>
        <w:pStyle w:val="a0"/>
        <w:rPr>
          <w:rFonts w:hint="cs"/>
          <w:rtl/>
        </w:rPr>
      </w:pPr>
    </w:p>
    <w:p w14:paraId="4095E776" w14:textId="77777777" w:rsidR="00000000" w:rsidRDefault="00027501">
      <w:pPr>
        <w:pStyle w:val="af1"/>
        <w:rPr>
          <w:rtl/>
        </w:rPr>
      </w:pPr>
      <w:r>
        <w:rPr>
          <w:rtl/>
        </w:rPr>
        <w:t>היו"ר ראובן ריבלין:</w:t>
      </w:r>
    </w:p>
    <w:p w14:paraId="51DD6013" w14:textId="77777777" w:rsidR="00000000" w:rsidRDefault="00027501">
      <w:pPr>
        <w:pStyle w:val="a0"/>
        <w:rPr>
          <w:rtl/>
        </w:rPr>
      </w:pPr>
    </w:p>
    <w:p w14:paraId="34BB9A4F" w14:textId="77777777" w:rsidR="00000000" w:rsidRDefault="00027501">
      <w:pPr>
        <w:pStyle w:val="a0"/>
        <w:rPr>
          <w:rFonts w:hint="cs"/>
          <w:rtl/>
        </w:rPr>
      </w:pPr>
      <w:r>
        <w:rPr>
          <w:rFonts w:hint="cs"/>
          <w:rtl/>
        </w:rPr>
        <w:t>אפשר לומר על השר הכול, אבל הוא מבין על מה הוא מדבר.</w:t>
      </w:r>
    </w:p>
    <w:p w14:paraId="1C1BA7A3" w14:textId="77777777" w:rsidR="00000000" w:rsidRDefault="00027501">
      <w:pPr>
        <w:pStyle w:val="a0"/>
        <w:rPr>
          <w:rFonts w:hint="cs"/>
          <w:rtl/>
        </w:rPr>
      </w:pPr>
    </w:p>
    <w:p w14:paraId="6BFAD102" w14:textId="77777777" w:rsidR="00000000" w:rsidRDefault="00027501">
      <w:pPr>
        <w:pStyle w:val="-"/>
        <w:rPr>
          <w:rtl/>
        </w:rPr>
      </w:pPr>
      <w:bookmarkStart w:id="53" w:name="FS000001064T21_01_2004_12_35_00C"/>
      <w:bookmarkEnd w:id="53"/>
      <w:r>
        <w:rPr>
          <w:rtl/>
        </w:rPr>
        <w:t>שר התק</w:t>
      </w:r>
      <w:r>
        <w:rPr>
          <w:rFonts w:hint="cs"/>
          <w:rtl/>
        </w:rPr>
        <w:t>שורת</w:t>
      </w:r>
      <w:r>
        <w:rPr>
          <w:rtl/>
        </w:rPr>
        <w:t xml:space="preserve"> אהוד או</w:t>
      </w:r>
      <w:r>
        <w:rPr>
          <w:rtl/>
        </w:rPr>
        <w:t>למרט:</w:t>
      </w:r>
    </w:p>
    <w:p w14:paraId="10312DCB" w14:textId="77777777" w:rsidR="00000000" w:rsidRDefault="00027501">
      <w:pPr>
        <w:pStyle w:val="a0"/>
        <w:rPr>
          <w:rtl/>
        </w:rPr>
      </w:pPr>
    </w:p>
    <w:p w14:paraId="49B68629" w14:textId="77777777" w:rsidR="00000000" w:rsidRDefault="00027501">
      <w:pPr>
        <w:pStyle w:val="a0"/>
        <w:rPr>
          <w:rFonts w:hint="cs"/>
          <w:rtl/>
        </w:rPr>
      </w:pPr>
      <w:r>
        <w:rPr>
          <w:rFonts w:hint="cs"/>
          <w:rtl/>
        </w:rPr>
        <w:t>מיקי, זו לא הפעם הראשונה שזה קורה לך. העובדה שבסופו של דבר אתה מבין רק מעידה על עומק הבנתך, ואני שמח על כך.</w:t>
      </w:r>
    </w:p>
    <w:p w14:paraId="7A459C52" w14:textId="77777777" w:rsidR="00000000" w:rsidRDefault="00027501">
      <w:pPr>
        <w:pStyle w:val="a0"/>
        <w:rPr>
          <w:rFonts w:hint="cs"/>
          <w:rtl/>
        </w:rPr>
      </w:pPr>
    </w:p>
    <w:p w14:paraId="5B8AF64A" w14:textId="77777777" w:rsidR="00000000" w:rsidRDefault="00027501">
      <w:pPr>
        <w:pStyle w:val="af1"/>
        <w:rPr>
          <w:rtl/>
        </w:rPr>
      </w:pPr>
      <w:r>
        <w:rPr>
          <w:rtl/>
        </w:rPr>
        <w:t>היו"ר ראובן ריבלין:</w:t>
      </w:r>
    </w:p>
    <w:p w14:paraId="7D176280" w14:textId="77777777" w:rsidR="00000000" w:rsidRDefault="00027501">
      <w:pPr>
        <w:pStyle w:val="a0"/>
        <w:rPr>
          <w:rtl/>
        </w:rPr>
      </w:pPr>
    </w:p>
    <w:p w14:paraId="052ABEBE" w14:textId="77777777" w:rsidR="00000000" w:rsidRDefault="00027501">
      <w:pPr>
        <w:pStyle w:val="a0"/>
        <w:rPr>
          <w:rFonts w:hint="cs"/>
          <w:rtl/>
        </w:rPr>
      </w:pPr>
      <w:r>
        <w:rPr>
          <w:rFonts w:hint="cs"/>
          <w:rtl/>
        </w:rPr>
        <w:t xml:space="preserve">אני מודה לשר, ואני מוכרח להגיד שהוא יודע על מה הוא מדבר. כבוד שר הבריאות ישיב על שאילתא בעל-פה, מס' 116, מאת חבר הכנסת </w:t>
      </w:r>
      <w:r>
        <w:rPr>
          <w:rFonts w:hint="cs"/>
          <w:rtl/>
        </w:rPr>
        <w:t xml:space="preserve">אפרים סנה: בית-החולים "יוספטל" באילת. אנחנו מודים לשר הבריאות מכיוון שאנחנו מטריחים אותו כל שבוע לבוא לפנינו. </w:t>
      </w:r>
    </w:p>
    <w:p w14:paraId="53E42469" w14:textId="77777777" w:rsidR="00000000" w:rsidRDefault="00027501">
      <w:pPr>
        <w:pStyle w:val="a0"/>
        <w:rPr>
          <w:rFonts w:hint="cs"/>
          <w:rtl/>
        </w:rPr>
      </w:pPr>
    </w:p>
    <w:p w14:paraId="7255C27B" w14:textId="77777777" w:rsidR="00000000" w:rsidRDefault="00027501">
      <w:pPr>
        <w:pStyle w:val="af0"/>
        <w:rPr>
          <w:rtl/>
        </w:rPr>
      </w:pPr>
      <w:r>
        <w:rPr>
          <w:rFonts w:hint="eastAsia"/>
          <w:rtl/>
        </w:rPr>
        <w:t>מאיר</w:t>
      </w:r>
      <w:r>
        <w:rPr>
          <w:rtl/>
        </w:rPr>
        <w:t xml:space="preserve"> פרוש (יהדות התורה):</w:t>
      </w:r>
    </w:p>
    <w:p w14:paraId="5F12EFED" w14:textId="77777777" w:rsidR="00000000" w:rsidRDefault="00027501">
      <w:pPr>
        <w:pStyle w:val="a0"/>
        <w:rPr>
          <w:rFonts w:hint="cs"/>
          <w:rtl/>
        </w:rPr>
      </w:pPr>
    </w:p>
    <w:p w14:paraId="748B520D" w14:textId="77777777" w:rsidR="00000000" w:rsidRDefault="00027501">
      <w:pPr>
        <w:pStyle w:val="a0"/>
        <w:rPr>
          <w:rFonts w:hint="cs"/>
          <w:rtl/>
        </w:rPr>
      </w:pPr>
      <w:r>
        <w:rPr>
          <w:rFonts w:hint="cs"/>
          <w:rtl/>
        </w:rPr>
        <w:t>כל שבוע על בית-חולים אחר.</w:t>
      </w:r>
    </w:p>
    <w:p w14:paraId="1FD7BFB3" w14:textId="77777777" w:rsidR="00000000" w:rsidRDefault="00027501">
      <w:pPr>
        <w:pStyle w:val="a0"/>
        <w:rPr>
          <w:rFonts w:hint="cs"/>
          <w:rtl/>
        </w:rPr>
      </w:pPr>
    </w:p>
    <w:p w14:paraId="32E1FCFC" w14:textId="77777777" w:rsidR="00000000" w:rsidRDefault="00027501">
      <w:pPr>
        <w:pStyle w:val="af1"/>
        <w:rPr>
          <w:rtl/>
        </w:rPr>
      </w:pPr>
      <w:r>
        <w:rPr>
          <w:rtl/>
        </w:rPr>
        <w:t>היו"ר ראובן ריבלין:</w:t>
      </w:r>
    </w:p>
    <w:p w14:paraId="22B329EA" w14:textId="77777777" w:rsidR="00000000" w:rsidRDefault="00027501">
      <w:pPr>
        <w:pStyle w:val="a0"/>
        <w:rPr>
          <w:rtl/>
        </w:rPr>
      </w:pPr>
    </w:p>
    <w:p w14:paraId="4E5BABBB" w14:textId="77777777" w:rsidR="00000000" w:rsidRDefault="00027501">
      <w:pPr>
        <w:pStyle w:val="a0"/>
        <w:rPr>
          <w:rFonts w:hint="cs"/>
          <w:rtl/>
        </w:rPr>
      </w:pPr>
      <w:r>
        <w:rPr>
          <w:rFonts w:hint="cs"/>
          <w:rtl/>
        </w:rPr>
        <w:t xml:space="preserve">זו לא אשמת השר. השר בא ומתייצב פה. </w:t>
      </w:r>
    </w:p>
    <w:p w14:paraId="2DD807D7" w14:textId="77777777" w:rsidR="00000000" w:rsidRDefault="00027501">
      <w:pPr>
        <w:pStyle w:val="a1"/>
        <w:rPr>
          <w:rtl/>
        </w:rPr>
      </w:pPr>
    </w:p>
    <w:p w14:paraId="53B193F4" w14:textId="77777777" w:rsidR="00000000" w:rsidRDefault="00027501">
      <w:pPr>
        <w:pStyle w:val="a1"/>
        <w:rPr>
          <w:rFonts w:hint="cs"/>
          <w:rtl/>
        </w:rPr>
      </w:pPr>
    </w:p>
    <w:p w14:paraId="5E85D11A" w14:textId="77777777" w:rsidR="00000000" w:rsidRDefault="00027501">
      <w:pPr>
        <w:pStyle w:val="a1"/>
        <w:jc w:val="center"/>
        <w:rPr>
          <w:rFonts w:hint="cs"/>
          <w:rtl/>
        </w:rPr>
      </w:pPr>
      <w:bookmarkStart w:id="54" w:name="_Toc90037961"/>
      <w:r>
        <w:rPr>
          <w:rFonts w:hint="cs"/>
          <w:rtl/>
        </w:rPr>
        <w:t>116. בית-החולים "יוספטל" באילת</w:t>
      </w:r>
      <w:bookmarkEnd w:id="54"/>
    </w:p>
    <w:p w14:paraId="4EB3CE00" w14:textId="77777777" w:rsidR="00000000" w:rsidRDefault="00027501">
      <w:pPr>
        <w:pStyle w:val="a0"/>
        <w:rPr>
          <w:rFonts w:hint="cs"/>
          <w:rtl/>
        </w:rPr>
      </w:pPr>
    </w:p>
    <w:p w14:paraId="62F2C3FE" w14:textId="77777777" w:rsidR="00000000" w:rsidRDefault="00027501">
      <w:pPr>
        <w:pStyle w:val="a"/>
        <w:rPr>
          <w:rtl/>
        </w:rPr>
      </w:pPr>
      <w:bookmarkStart w:id="55" w:name="FS000000454T21_01_2004_12_38_44"/>
      <w:bookmarkStart w:id="56" w:name="_Toc90037962"/>
      <w:bookmarkEnd w:id="55"/>
      <w:r>
        <w:rPr>
          <w:rFonts w:hint="eastAsia"/>
          <w:rtl/>
        </w:rPr>
        <w:t>אפרים</w:t>
      </w:r>
      <w:r>
        <w:rPr>
          <w:rtl/>
        </w:rPr>
        <w:t xml:space="preserve"> סנה (העבודה-מימד):</w:t>
      </w:r>
      <w:bookmarkEnd w:id="56"/>
    </w:p>
    <w:p w14:paraId="1655D9FE" w14:textId="77777777" w:rsidR="00000000" w:rsidRDefault="00027501">
      <w:pPr>
        <w:pStyle w:val="a0"/>
        <w:rPr>
          <w:rFonts w:hint="cs"/>
          <w:rtl/>
        </w:rPr>
      </w:pPr>
    </w:p>
    <w:p w14:paraId="76989C45" w14:textId="77777777" w:rsidR="00000000" w:rsidRDefault="00027501">
      <w:pPr>
        <w:pStyle w:val="a0"/>
        <w:rPr>
          <w:rFonts w:hint="cs"/>
          <w:rtl/>
        </w:rPr>
      </w:pPr>
      <w:r>
        <w:rPr>
          <w:rFonts w:hint="cs"/>
          <w:rtl/>
        </w:rPr>
        <w:t xml:space="preserve">בעקבות ההחלטה לסגור את בית-החולים "יוספטל" באילת, ברצוני לשאול: </w:t>
      </w:r>
    </w:p>
    <w:p w14:paraId="57AFE958" w14:textId="77777777" w:rsidR="00000000" w:rsidRDefault="00027501">
      <w:pPr>
        <w:pStyle w:val="a0"/>
        <w:rPr>
          <w:rFonts w:hint="cs"/>
          <w:rtl/>
        </w:rPr>
      </w:pPr>
    </w:p>
    <w:p w14:paraId="1297AC90" w14:textId="77777777" w:rsidR="00000000" w:rsidRDefault="00027501">
      <w:pPr>
        <w:pStyle w:val="a0"/>
        <w:rPr>
          <w:rFonts w:hint="cs"/>
          <w:rtl/>
        </w:rPr>
      </w:pPr>
      <w:r>
        <w:rPr>
          <w:rFonts w:hint="cs"/>
          <w:rtl/>
        </w:rPr>
        <w:t xml:space="preserve">1. מה היו השיקולים שהביאו להחלטה בדבר סגירת בית-החולים? </w:t>
      </w:r>
    </w:p>
    <w:p w14:paraId="5FC3D0C0" w14:textId="77777777" w:rsidR="00000000" w:rsidRDefault="00027501">
      <w:pPr>
        <w:pStyle w:val="a0"/>
        <w:rPr>
          <w:rFonts w:hint="cs"/>
          <w:rtl/>
        </w:rPr>
      </w:pPr>
    </w:p>
    <w:p w14:paraId="762C37AE" w14:textId="77777777" w:rsidR="00000000" w:rsidRDefault="00027501">
      <w:pPr>
        <w:pStyle w:val="a0"/>
        <w:rPr>
          <w:rFonts w:hint="cs"/>
          <w:rtl/>
        </w:rPr>
      </w:pPr>
      <w:r>
        <w:rPr>
          <w:rFonts w:hint="cs"/>
          <w:rtl/>
        </w:rPr>
        <w:t>2. איזה פתרון רפואי יוצע לתושבי אזור אילת והערבה?</w:t>
      </w:r>
    </w:p>
    <w:p w14:paraId="1960F790" w14:textId="77777777" w:rsidR="00000000" w:rsidRDefault="00027501">
      <w:pPr>
        <w:pStyle w:val="a0"/>
        <w:rPr>
          <w:rFonts w:hint="cs"/>
          <w:rtl/>
        </w:rPr>
      </w:pPr>
    </w:p>
    <w:p w14:paraId="380611C6" w14:textId="77777777" w:rsidR="00000000" w:rsidRDefault="00027501">
      <w:pPr>
        <w:pStyle w:val="af1"/>
        <w:rPr>
          <w:rtl/>
        </w:rPr>
      </w:pPr>
      <w:r>
        <w:rPr>
          <w:rtl/>
        </w:rPr>
        <w:t>היו"ר ראובן ריבלין:</w:t>
      </w:r>
    </w:p>
    <w:p w14:paraId="5BE4B730" w14:textId="77777777" w:rsidR="00000000" w:rsidRDefault="00027501">
      <w:pPr>
        <w:pStyle w:val="a0"/>
        <w:rPr>
          <w:rtl/>
        </w:rPr>
      </w:pPr>
    </w:p>
    <w:p w14:paraId="7054999B" w14:textId="77777777" w:rsidR="00000000" w:rsidRDefault="00027501">
      <w:pPr>
        <w:pStyle w:val="a0"/>
        <w:rPr>
          <w:rFonts w:hint="cs"/>
          <w:rtl/>
        </w:rPr>
      </w:pPr>
      <w:r>
        <w:rPr>
          <w:rFonts w:hint="cs"/>
          <w:rtl/>
        </w:rPr>
        <w:t xml:space="preserve">אני מאוד מודה לחבר הכנסת סנה. השר </w:t>
      </w:r>
      <w:r>
        <w:rPr>
          <w:rFonts w:hint="cs"/>
          <w:rtl/>
        </w:rPr>
        <w:t>ישיב לו.</w:t>
      </w:r>
    </w:p>
    <w:p w14:paraId="7895C218" w14:textId="77777777" w:rsidR="00000000" w:rsidRDefault="00027501">
      <w:pPr>
        <w:pStyle w:val="a0"/>
        <w:rPr>
          <w:rFonts w:hint="cs"/>
          <w:rtl/>
        </w:rPr>
      </w:pPr>
    </w:p>
    <w:p w14:paraId="24441D6A" w14:textId="77777777" w:rsidR="00000000" w:rsidRDefault="00027501">
      <w:pPr>
        <w:pStyle w:val="a"/>
        <w:rPr>
          <w:rtl/>
        </w:rPr>
      </w:pPr>
      <w:bookmarkStart w:id="57" w:name="FS000000473T21_01_2004_12_39_56"/>
      <w:bookmarkStart w:id="58" w:name="_Toc90037963"/>
      <w:bookmarkEnd w:id="57"/>
      <w:r>
        <w:rPr>
          <w:rFonts w:hint="eastAsia"/>
          <w:rtl/>
        </w:rPr>
        <w:t>שר</w:t>
      </w:r>
      <w:r>
        <w:rPr>
          <w:rtl/>
        </w:rPr>
        <w:t xml:space="preserve"> הבריאות דני נוה:</w:t>
      </w:r>
      <w:bookmarkEnd w:id="58"/>
    </w:p>
    <w:p w14:paraId="64292760" w14:textId="77777777" w:rsidR="00000000" w:rsidRDefault="00027501">
      <w:pPr>
        <w:pStyle w:val="a0"/>
        <w:rPr>
          <w:rFonts w:hint="cs"/>
          <w:rtl/>
        </w:rPr>
      </w:pPr>
    </w:p>
    <w:p w14:paraId="19D86CBD" w14:textId="77777777" w:rsidR="00000000" w:rsidRDefault="00027501">
      <w:pPr>
        <w:pStyle w:val="a0"/>
        <w:rPr>
          <w:rFonts w:hint="cs"/>
          <w:rtl/>
        </w:rPr>
      </w:pPr>
      <w:r>
        <w:rPr>
          <w:rFonts w:hint="cs"/>
          <w:rtl/>
        </w:rPr>
        <w:t xml:space="preserve">ראשית אני רוצה לתקן את העובדות בשאילתא. אין שום החלטה לסגור את בית-החולים "יוספטל" באילת, נהפוך הוא, יש החלטה שלא לסגור את בית-החולים ולהשאיר אותו פתוח. </w:t>
      </w:r>
    </w:p>
    <w:p w14:paraId="1ED0407D" w14:textId="77777777" w:rsidR="00000000" w:rsidRDefault="00027501">
      <w:pPr>
        <w:pStyle w:val="a0"/>
        <w:rPr>
          <w:rFonts w:hint="cs"/>
          <w:rtl/>
        </w:rPr>
      </w:pPr>
    </w:p>
    <w:p w14:paraId="3646CD3C" w14:textId="77777777" w:rsidR="00000000" w:rsidRDefault="00027501">
      <w:pPr>
        <w:pStyle w:val="a0"/>
        <w:rPr>
          <w:rFonts w:hint="cs"/>
          <w:rtl/>
        </w:rPr>
      </w:pPr>
      <w:r>
        <w:rPr>
          <w:rFonts w:hint="cs"/>
          <w:rtl/>
        </w:rPr>
        <w:t>יש משבר כלכלי בבית-החולים שמנוהל על-ידי "שירותי בריאות כללית", שהיא בע</w:t>
      </w:r>
      <w:r>
        <w:rPr>
          <w:rFonts w:hint="cs"/>
          <w:rtl/>
        </w:rPr>
        <w:t>לת הרשיון להפעלת בית-החולים, והיא טוענת שבגלל הריחוק הגיאוגרפי של בית-החולים וחסרון הגודל שלו, יש הוצאות כבדות של בית-החולים שנובעות מהדברים האלה, ובית-החולים צריך להיות מסובסד על-ידי הממשלה, ואכן יש סבסוד. יש עכשיו דיון על שיעור הסבסוד שמשתתפים בו משרד הא</w:t>
      </w:r>
      <w:r>
        <w:rPr>
          <w:rFonts w:hint="cs"/>
          <w:rtl/>
        </w:rPr>
        <w:t xml:space="preserve">וצר, משרד הבריאות ו"שירותי בריאות כללית", כדי לנסות להגיע להסכמה ולתוכנית כלכלית שתאפשר ל"שירותי בריאות כללית" להמשיך להפעיל את בית-החולים. </w:t>
      </w:r>
    </w:p>
    <w:p w14:paraId="553C37C2" w14:textId="77777777" w:rsidR="00000000" w:rsidRDefault="00027501">
      <w:pPr>
        <w:pStyle w:val="a0"/>
        <w:rPr>
          <w:rFonts w:hint="cs"/>
          <w:rtl/>
        </w:rPr>
      </w:pPr>
    </w:p>
    <w:p w14:paraId="0233F9D4" w14:textId="77777777" w:rsidR="00000000" w:rsidRDefault="00027501">
      <w:pPr>
        <w:pStyle w:val="a0"/>
        <w:rPr>
          <w:rFonts w:hint="cs"/>
          <w:rtl/>
        </w:rPr>
      </w:pPr>
      <w:r>
        <w:rPr>
          <w:rFonts w:hint="cs"/>
          <w:rtl/>
        </w:rPr>
        <w:t>אני אומר בצורה חדה וברורה, יש בית-חולים באילת, ויישאר בית-חולים באילת. אם לא נגיע לסיכום עם "שירותי בריאות כללית",</w:t>
      </w:r>
      <w:r>
        <w:rPr>
          <w:rFonts w:hint="cs"/>
          <w:rtl/>
        </w:rPr>
        <w:t xml:space="preserve"> אנחנו נחפש פתרונות אחרים. לא יהיה מצב שלא יהיה בית-חולים באילת. דבר כזה לא יהיה. אם "שירותי בריאות כללית" תבקש להחזיר את הרשיון שלה להפעיל בית-חולים למשרד הבריאות, אז מי שיפעיל את בית-החולים יהיה הממשלה או קופת-חולים אחרת, הכול בהתאם לחוק ובהתאם לכללים. א</w:t>
      </w:r>
      <w:r>
        <w:rPr>
          <w:rFonts w:hint="cs"/>
          <w:rtl/>
        </w:rPr>
        <w:t xml:space="preserve">ני מקווה שלא נגיע לזה והקופה עצמה תמשיך להפעיל אותו. </w:t>
      </w:r>
    </w:p>
    <w:p w14:paraId="1F03E028" w14:textId="77777777" w:rsidR="00000000" w:rsidRDefault="00027501">
      <w:pPr>
        <w:pStyle w:val="a0"/>
        <w:rPr>
          <w:rFonts w:hint="cs"/>
          <w:rtl/>
        </w:rPr>
      </w:pPr>
    </w:p>
    <w:p w14:paraId="72BB2377" w14:textId="77777777" w:rsidR="00000000" w:rsidRDefault="00027501">
      <w:pPr>
        <w:pStyle w:val="af1"/>
        <w:rPr>
          <w:rtl/>
        </w:rPr>
      </w:pPr>
      <w:r>
        <w:rPr>
          <w:rtl/>
        </w:rPr>
        <w:t>היו"ר ראובן ריבלין:</w:t>
      </w:r>
    </w:p>
    <w:p w14:paraId="104C8146" w14:textId="77777777" w:rsidR="00000000" w:rsidRDefault="00027501">
      <w:pPr>
        <w:pStyle w:val="a0"/>
        <w:rPr>
          <w:rtl/>
        </w:rPr>
      </w:pPr>
    </w:p>
    <w:p w14:paraId="6208036A" w14:textId="77777777" w:rsidR="00000000" w:rsidRDefault="00027501">
      <w:pPr>
        <w:pStyle w:val="a0"/>
        <w:rPr>
          <w:rFonts w:hint="cs"/>
          <w:rtl/>
        </w:rPr>
      </w:pPr>
      <w:r>
        <w:rPr>
          <w:rFonts w:hint="cs"/>
          <w:rtl/>
        </w:rPr>
        <w:t>אני מאוד מודה לשר. השר לשעבר, חבר הכנסת סנה, ישאל שאלה נוספת, ואחריו - חבר הכנסת אילן ליבוביץ וחבר הכנסת הרצוג.</w:t>
      </w:r>
    </w:p>
    <w:p w14:paraId="6877E10E" w14:textId="77777777" w:rsidR="00000000" w:rsidRDefault="00027501">
      <w:pPr>
        <w:pStyle w:val="a0"/>
        <w:ind w:firstLine="0"/>
        <w:rPr>
          <w:rFonts w:hint="cs"/>
          <w:rtl/>
        </w:rPr>
      </w:pPr>
    </w:p>
    <w:p w14:paraId="5A01D756" w14:textId="77777777" w:rsidR="00000000" w:rsidRDefault="00027501">
      <w:pPr>
        <w:pStyle w:val="a"/>
        <w:rPr>
          <w:rtl/>
        </w:rPr>
      </w:pPr>
      <w:bookmarkStart w:id="59" w:name="FS000000454T21_01_2004_12_10_35"/>
      <w:bookmarkStart w:id="60" w:name="_Toc90037964"/>
      <w:bookmarkEnd w:id="59"/>
      <w:r>
        <w:rPr>
          <w:rtl/>
        </w:rPr>
        <w:t>אפרים סנה (העבודה-מימד):</w:t>
      </w:r>
      <w:bookmarkEnd w:id="60"/>
    </w:p>
    <w:p w14:paraId="13AEE4BF" w14:textId="77777777" w:rsidR="00000000" w:rsidRDefault="00027501">
      <w:pPr>
        <w:pStyle w:val="a0"/>
        <w:rPr>
          <w:rtl/>
        </w:rPr>
      </w:pPr>
    </w:p>
    <w:p w14:paraId="378A3972" w14:textId="77777777" w:rsidR="00000000" w:rsidRDefault="00027501">
      <w:pPr>
        <w:pStyle w:val="a0"/>
        <w:rPr>
          <w:rFonts w:hint="cs"/>
          <w:rtl/>
        </w:rPr>
      </w:pPr>
      <w:r>
        <w:rPr>
          <w:rFonts w:hint="cs"/>
          <w:rtl/>
        </w:rPr>
        <w:t>אני מברך על מה שאמר השר. הבינותי שכך או כ</w:t>
      </w:r>
      <w:r>
        <w:rPr>
          <w:rFonts w:hint="cs"/>
          <w:rtl/>
        </w:rPr>
        <w:t>ך בית-החולים לא ייסגר והוא ימשיך לשרת את תושבי אילת והערבה הדרומית. תודה רבה.</w:t>
      </w:r>
    </w:p>
    <w:p w14:paraId="4CCA9DE2" w14:textId="77777777" w:rsidR="00000000" w:rsidRDefault="00027501">
      <w:pPr>
        <w:pStyle w:val="a0"/>
        <w:ind w:firstLine="0"/>
        <w:rPr>
          <w:rFonts w:hint="cs"/>
          <w:rtl/>
        </w:rPr>
      </w:pPr>
    </w:p>
    <w:p w14:paraId="1417CE48" w14:textId="77777777" w:rsidR="00000000" w:rsidRDefault="00027501">
      <w:pPr>
        <w:pStyle w:val="af1"/>
        <w:rPr>
          <w:rtl/>
        </w:rPr>
      </w:pPr>
      <w:r>
        <w:rPr>
          <w:rFonts w:hint="eastAsia"/>
          <w:rtl/>
        </w:rPr>
        <w:t>היו</w:t>
      </w:r>
      <w:r>
        <w:rPr>
          <w:rtl/>
        </w:rPr>
        <w:t>"ר ראובן ריבלין:</w:t>
      </w:r>
    </w:p>
    <w:p w14:paraId="70515833" w14:textId="77777777" w:rsidR="00000000" w:rsidRDefault="00027501">
      <w:pPr>
        <w:pStyle w:val="a0"/>
        <w:rPr>
          <w:rFonts w:hint="cs"/>
          <w:rtl/>
        </w:rPr>
      </w:pPr>
    </w:p>
    <w:p w14:paraId="7BB197A2" w14:textId="77777777" w:rsidR="00000000" w:rsidRDefault="00027501">
      <w:pPr>
        <w:pStyle w:val="a0"/>
        <w:rPr>
          <w:rFonts w:hint="cs"/>
          <w:rtl/>
        </w:rPr>
      </w:pPr>
      <w:r>
        <w:rPr>
          <w:rFonts w:hint="cs"/>
          <w:rtl/>
        </w:rPr>
        <w:t>בבקשה, חבר הכנסת אילן ליבוביץ.</w:t>
      </w:r>
    </w:p>
    <w:p w14:paraId="67130C79" w14:textId="77777777" w:rsidR="00000000" w:rsidRDefault="00027501">
      <w:pPr>
        <w:pStyle w:val="a0"/>
        <w:ind w:firstLine="0"/>
        <w:rPr>
          <w:rFonts w:hint="cs"/>
          <w:rtl/>
        </w:rPr>
      </w:pPr>
    </w:p>
    <w:p w14:paraId="60D26A14" w14:textId="77777777" w:rsidR="00000000" w:rsidRDefault="00027501">
      <w:pPr>
        <w:pStyle w:val="a"/>
        <w:rPr>
          <w:rtl/>
        </w:rPr>
      </w:pPr>
      <w:bookmarkStart w:id="61" w:name="FS000001052T21_01_2004_12_10_19"/>
      <w:bookmarkStart w:id="62" w:name="_Toc90037965"/>
      <w:bookmarkEnd w:id="61"/>
      <w:r>
        <w:rPr>
          <w:rtl/>
        </w:rPr>
        <w:t>אילן ליבוביץ (שינוי):</w:t>
      </w:r>
      <w:bookmarkEnd w:id="62"/>
    </w:p>
    <w:p w14:paraId="033C5F3B" w14:textId="77777777" w:rsidR="00000000" w:rsidRDefault="00027501">
      <w:pPr>
        <w:pStyle w:val="a0"/>
        <w:rPr>
          <w:rtl/>
        </w:rPr>
      </w:pPr>
    </w:p>
    <w:p w14:paraId="3E1E055E" w14:textId="77777777" w:rsidR="00000000" w:rsidRDefault="00027501">
      <w:pPr>
        <w:pStyle w:val="a0"/>
        <w:rPr>
          <w:rFonts w:hint="cs"/>
          <w:rtl/>
        </w:rPr>
      </w:pPr>
      <w:r>
        <w:rPr>
          <w:rFonts w:hint="cs"/>
          <w:rtl/>
        </w:rPr>
        <w:t xml:space="preserve">אדוני השר, תודה רבה. אני שמח לשמוע על הכוונה שלא לסגור את בית-החולים, אבל לפחות ממה שאני יודע מתושבי </w:t>
      </w:r>
      <w:r>
        <w:rPr>
          <w:rFonts w:hint="cs"/>
          <w:rtl/>
        </w:rPr>
        <w:t xml:space="preserve">אילת, מסתובבת שם שמועה שיהפכו את בית-החולים למה שנקרא חדר מיון קדמי, וכל שאר הפונקציות שלו ייסגרו. הייתי רוצה לדעת אם זה נכון או שתישאר המתכונת של בית-חולים, עם כל הפונקציות שלו. </w:t>
      </w:r>
    </w:p>
    <w:p w14:paraId="20C0C410" w14:textId="77777777" w:rsidR="00000000" w:rsidRDefault="00027501">
      <w:pPr>
        <w:pStyle w:val="a0"/>
        <w:ind w:firstLine="0"/>
        <w:rPr>
          <w:rFonts w:hint="cs"/>
          <w:rtl/>
        </w:rPr>
      </w:pPr>
    </w:p>
    <w:p w14:paraId="1E2E6D49" w14:textId="77777777" w:rsidR="00000000" w:rsidRDefault="00027501">
      <w:pPr>
        <w:pStyle w:val="af1"/>
        <w:rPr>
          <w:rtl/>
        </w:rPr>
      </w:pPr>
      <w:r>
        <w:rPr>
          <w:rtl/>
        </w:rPr>
        <w:t>היו"ר ראובן ריבלין:</w:t>
      </w:r>
    </w:p>
    <w:p w14:paraId="76234A54" w14:textId="77777777" w:rsidR="00000000" w:rsidRDefault="00027501">
      <w:pPr>
        <w:pStyle w:val="a0"/>
        <w:rPr>
          <w:rtl/>
        </w:rPr>
      </w:pPr>
    </w:p>
    <w:p w14:paraId="42E77D4A" w14:textId="77777777" w:rsidR="00000000" w:rsidRDefault="00027501">
      <w:pPr>
        <w:pStyle w:val="a0"/>
        <w:rPr>
          <w:rFonts w:hint="cs"/>
          <w:rtl/>
        </w:rPr>
      </w:pPr>
      <w:r>
        <w:rPr>
          <w:rFonts w:hint="cs"/>
          <w:rtl/>
        </w:rPr>
        <w:t>תודה לאילן ליבוביץ. חבר הכנסת הרצוג, בבקשה.</w:t>
      </w:r>
    </w:p>
    <w:p w14:paraId="45BE54A0" w14:textId="77777777" w:rsidR="00000000" w:rsidRDefault="00027501">
      <w:pPr>
        <w:pStyle w:val="a0"/>
        <w:ind w:firstLine="0"/>
        <w:rPr>
          <w:rFonts w:hint="cs"/>
          <w:rtl/>
        </w:rPr>
      </w:pPr>
    </w:p>
    <w:p w14:paraId="31C168AD" w14:textId="77777777" w:rsidR="00000000" w:rsidRDefault="00027501">
      <w:pPr>
        <w:pStyle w:val="a"/>
        <w:rPr>
          <w:rtl/>
        </w:rPr>
      </w:pPr>
      <w:bookmarkStart w:id="63" w:name="FS000001044T21_01_2004_12_11_11"/>
      <w:bookmarkStart w:id="64" w:name="_Toc90037966"/>
      <w:bookmarkEnd w:id="63"/>
      <w:r>
        <w:rPr>
          <w:rFonts w:hint="eastAsia"/>
          <w:rtl/>
        </w:rPr>
        <w:t>יצחק</w:t>
      </w:r>
      <w:r>
        <w:rPr>
          <w:rtl/>
        </w:rPr>
        <w:t xml:space="preserve"> הרצו</w:t>
      </w:r>
      <w:r>
        <w:rPr>
          <w:rtl/>
        </w:rPr>
        <w:t>ג (העבודה-מימד):</w:t>
      </w:r>
      <w:bookmarkEnd w:id="64"/>
    </w:p>
    <w:p w14:paraId="63D97390" w14:textId="77777777" w:rsidR="00000000" w:rsidRDefault="00027501">
      <w:pPr>
        <w:pStyle w:val="a0"/>
        <w:rPr>
          <w:rFonts w:hint="cs"/>
          <w:rtl/>
        </w:rPr>
      </w:pPr>
    </w:p>
    <w:p w14:paraId="2833366D" w14:textId="77777777" w:rsidR="00000000" w:rsidRDefault="00027501">
      <w:pPr>
        <w:pStyle w:val="a0"/>
        <w:rPr>
          <w:rFonts w:hint="cs"/>
          <w:rtl/>
        </w:rPr>
      </w:pPr>
      <w:r>
        <w:rPr>
          <w:rFonts w:hint="cs"/>
          <w:rtl/>
        </w:rPr>
        <w:t>אדוני השר, אדוני היושב-ראש, אני חבר ועדת המשנה של ועדת הכספים בראשות דניאל בנלולו, שעוסקת בנושא הזה. אני רוצה לומר לאדוני השר, שכבר חודשים אנחנו יושבים על המדוכה ולא יוצאים מהסבך הזה. כל אחד אומר: נכון, אנחנו נשאיר, אבל אף אחד לא בא עד עכ</w:t>
      </w:r>
      <w:r>
        <w:rPr>
          <w:rFonts w:hint="cs"/>
          <w:rtl/>
        </w:rPr>
        <w:t>שיו עם ההצעה, איך לכסות את הגירעון של 27 מיליון שקל לשנה. "שירותי בריאות כללית" מוכנה לשאת בחלק, אולם משרד הבריאות, ומשרד האוצר במיוחד, עדיין לא אמרו שהם מוכנים לשאת בגירעון הזה. גם אם מקצצים ומצמצמים אפילו ל-20 מיליון, עדיין אין פתרון, וזאת הבעיה. מכאן גם</w:t>
      </w:r>
      <w:r>
        <w:rPr>
          <w:rFonts w:hint="cs"/>
          <w:rtl/>
        </w:rPr>
        <w:t xml:space="preserve"> מגיעה השמועה הזאת באילת, שבית-החולים הזה על סף סגירה.</w:t>
      </w:r>
    </w:p>
    <w:p w14:paraId="4FBBC8A4" w14:textId="77777777" w:rsidR="00000000" w:rsidRDefault="00027501">
      <w:pPr>
        <w:pStyle w:val="a0"/>
        <w:ind w:firstLine="0"/>
        <w:rPr>
          <w:rFonts w:hint="cs"/>
          <w:rtl/>
        </w:rPr>
      </w:pPr>
    </w:p>
    <w:p w14:paraId="720D1BA2" w14:textId="77777777" w:rsidR="00000000" w:rsidRDefault="00027501">
      <w:pPr>
        <w:pStyle w:val="af1"/>
        <w:rPr>
          <w:rtl/>
        </w:rPr>
      </w:pPr>
      <w:r>
        <w:rPr>
          <w:rtl/>
        </w:rPr>
        <w:t>היו"ר ראובן ריבלין:</w:t>
      </w:r>
    </w:p>
    <w:p w14:paraId="7BEA10CE" w14:textId="77777777" w:rsidR="00000000" w:rsidRDefault="00027501">
      <w:pPr>
        <w:pStyle w:val="a0"/>
        <w:rPr>
          <w:rtl/>
        </w:rPr>
      </w:pPr>
    </w:p>
    <w:p w14:paraId="5D93B1E2" w14:textId="77777777" w:rsidR="00000000" w:rsidRDefault="00027501">
      <w:pPr>
        <w:pStyle w:val="a0"/>
        <w:rPr>
          <w:rFonts w:hint="cs"/>
          <w:rtl/>
        </w:rPr>
      </w:pPr>
      <w:r>
        <w:rPr>
          <w:rFonts w:hint="cs"/>
          <w:rtl/>
        </w:rPr>
        <w:t>אדוני השר ישיב על שלוש הברכות והשאלות.</w:t>
      </w:r>
    </w:p>
    <w:p w14:paraId="061C1F78" w14:textId="77777777" w:rsidR="00000000" w:rsidRDefault="00027501">
      <w:pPr>
        <w:pStyle w:val="a0"/>
        <w:ind w:firstLine="0"/>
        <w:rPr>
          <w:rFonts w:hint="cs"/>
          <w:rtl/>
        </w:rPr>
      </w:pPr>
    </w:p>
    <w:p w14:paraId="7FEFF570" w14:textId="77777777" w:rsidR="00000000" w:rsidRDefault="00027501">
      <w:pPr>
        <w:pStyle w:val="a"/>
        <w:rPr>
          <w:rtl/>
        </w:rPr>
      </w:pPr>
      <w:bookmarkStart w:id="65" w:name="FS000000473T21_01_2004_12_17_40"/>
      <w:bookmarkStart w:id="66" w:name="_Toc90037967"/>
      <w:bookmarkEnd w:id="65"/>
      <w:r>
        <w:rPr>
          <w:rFonts w:hint="eastAsia"/>
          <w:rtl/>
        </w:rPr>
        <w:t>שר</w:t>
      </w:r>
      <w:r>
        <w:rPr>
          <w:rtl/>
        </w:rPr>
        <w:t xml:space="preserve"> הבריאות דני נוה:</w:t>
      </w:r>
      <w:bookmarkEnd w:id="66"/>
    </w:p>
    <w:p w14:paraId="33A7C864" w14:textId="77777777" w:rsidR="00000000" w:rsidRDefault="00027501">
      <w:pPr>
        <w:pStyle w:val="a0"/>
        <w:rPr>
          <w:rFonts w:hint="cs"/>
          <w:rtl/>
        </w:rPr>
      </w:pPr>
    </w:p>
    <w:p w14:paraId="46BF8429" w14:textId="77777777" w:rsidR="00000000" w:rsidRDefault="00027501">
      <w:pPr>
        <w:pStyle w:val="a0"/>
        <w:rPr>
          <w:rFonts w:hint="cs"/>
          <w:rtl/>
        </w:rPr>
      </w:pPr>
      <w:r>
        <w:rPr>
          <w:rFonts w:hint="cs"/>
          <w:rtl/>
        </w:rPr>
        <w:t>ראשית, אמרתי קודם, בצורה שלא משתמעת לשתי פנים, בצורה הכי ברורה שאפשר, בתשובה על השאילתא שהעלה פה חבר הכנסת סנה, שבית-ה</w:t>
      </w:r>
      <w:r>
        <w:rPr>
          <w:rFonts w:hint="cs"/>
          <w:rtl/>
        </w:rPr>
        <w:t xml:space="preserve">חולים לא ייסגר. חבר הכנסת ליבוביץ, הוא לא יפעל כחדר מיון, הוא יפעל כבית-חולים לכל דבר. אני חושב שהדבר הזה אינו מוטל בספק בכלל. </w:t>
      </w:r>
    </w:p>
    <w:p w14:paraId="3C3DFEF3" w14:textId="77777777" w:rsidR="00000000" w:rsidRDefault="00027501">
      <w:pPr>
        <w:pStyle w:val="a0"/>
        <w:rPr>
          <w:rFonts w:hint="cs"/>
          <w:rtl/>
        </w:rPr>
      </w:pPr>
    </w:p>
    <w:p w14:paraId="316A72E4" w14:textId="77777777" w:rsidR="00000000" w:rsidRDefault="00027501">
      <w:pPr>
        <w:pStyle w:val="a0"/>
        <w:rPr>
          <w:rFonts w:hint="cs"/>
          <w:rtl/>
        </w:rPr>
      </w:pPr>
      <w:r>
        <w:rPr>
          <w:rFonts w:hint="cs"/>
          <w:rtl/>
        </w:rPr>
        <w:t xml:space="preserve">יש בעיות תקציביות קשות. יש גירעון, חבר הכנסת הרצוג, ואני מעריך את העבודה שאתם עושים בוועדה בכנסת, בראשותו של חבר הכנסת בנלולו. </w:t>
      </w:r>
      <w:r>
        <w:rPr>
          <w:rFonts w:hint="cs"/>
          <w:rtl/>
        </w:rPr>
        <w:t>במקביל, כמו שאמרתי קודם, יש היום דיונים בין משרדי האוצר והבריאות ל"שירותי בריאות כללית", כדי להגיע לאותו סכום, לאותו שיעור תמיכה ממשלתית, שיאפשר ל"שירותי בריאות כללית" להמשיך להפעיל את בית-החולים. אני מקווה שנגיע בקרוב להסכמה לגבי השאלה מה הוא הסכום הזה. כ</w:t>
      </w:r>
      <w:r>
        <w:rPr>
          <w:rFonts w:hint="cs"/>
          <w:rtl/>
        </w:rPr>
        <w:t xml:space="preserve">מו שאתה יודע, במשרד הבריאות אין מקורות תקציביים. מקורות תקציביים מצויים בידי האוצר, ולכן, האוצר שותף כמובן לדיונים האלה. אני מקווה שנצליח להגיע להסכמה בהקדם. </w:t>
      </w:r>
    </w:p>
    <w:p w14:paraId="5BC65AA9" w14:textId="77777777" w:rsidR="00000000" w:rsidRDefault="00027501">
      <w:pPr>
        <w:pStyle w:val="a0"/>
        <w:rPr>
          <w:rFonts w:hint="cs"/>
          <w:rtl/>
        </w:rPr>
      </w:pPr>
    </w:p>
    <w:p w14:paraId="6390EA52" w14:textId="77777777" w:rsidR="00000000" w:rsidRDefault="00027501">
      <w:pPr>
        <w:pStyle w:val="a0"/>
        <w:rPr>
          <w:rFonts w:hint="cs"/>
          <w:rtl/>
        </w:rPr>
      </w:pPr>
      <w:r>
        <w:rPr>
          <w:rFonts w:hint="cs"/>
          <w:rtl/>
        </w:rPr>
        <w:t>בכל מקרה, אני יכול להבטיח לחבר הכנסת סנה שהעלה את זה, לחבר הכנסת ליבוביץ ולחבר הכנסת הרצוג, לחבר</w:t>
      </w:r>
      <w:r>
        <w:rPr>
          <w:rFonts w:hint="cs"/>
          <w:rtl/>
        </w:rPr>
        <w:t xml:space="preserve"> הכנסת בנלולו שעומד בראש ועדה שעוסקת בנושא הזה, ובראש ובראשונה לתושבי אילת, שיהיה בית-חולים באילת. חייב להיות בית-חולים באילת. לא יכול להיות שאילת, בגלל המיקום הגיאוגרפי שלה, שהיא רחוקה מכל מקום אחר - - -</w:t>
      </w:r>
    </w:p>
    <w:p w14:paraId="497A3F54" w14:textId="77777777" w:rsidR="00000000" w:rsidRDefault="00027501">
      <w:pPr>
        <w:pStyle w:val="a0"/>
        <w:ind w:firstLine="0"/>
        <w:rPr>
          <w:rFonts w:hint="cs"/>
          <w:rtl/>
        </w:rPr>
      </w:pPr>
    </w:p>
    <w:p w14:paraId="71DC56CC" w14:textId="77777777" w:rsidR="00000000" w:rsidRDefault="00027501">
      <w:pPr>
        <w:pStyle w:val="af1"/>
        <w:rPr>
          <w:rtl/>
        </w:rPr>
      </w:pPr>
      <w:r>
        <w:rPr>
          <w:rtl/>
        </w:rPr>
        <w:t>היו"ר ראובן ריבלין:</w:t>
      </w:r>
    </w:p>
    <w:p w14:paraId="2CFAD5C8" w14:textId="77777777" w:rsidR="00000000" w:rsidRDefault="00027501">
      <w:pPr>
        <w:pStyle w:val="a0"/>
        <w:rPr>
          <w:rtl/>
        </w:rPr>
      </w:pPr>
    </w:p>
    <w:p w14:paraId="2DE8354C" w14:textId="77777777" w:rsidR="00000000" w:rsidRDefault="00027501">
      <w:pPr>
        <w:pStyle w:val="a0"/>
        <w:rPr>
          <w:rFonts w:hint="cs"/>
          <w:rtl/>
        </w:rPr>
      </w:pPr>
      <w:r>
        <w:rPr>
          <w:rFonts w:hint="cs"/>
          <w:rtl/>
        </w:rPr>
        <w:t>אדוני מתכוון שיש ויהיה.</w:t>
      </w:r>
    </w:p>
    <w:p w14:paraId="40515DB4" w14:textId="77777777" w:rsidR="00000000" w:rsidRDefault="00027501">
      <w:pPr>
        <w:pStyle w:val="a0"/>
        <w:ind w:firstLine="0"/>
        <w:rPr>
          <w:rFonts w:hint="cs"/>
          <w:rtl/>
        </w:rPr>
      </w:pPr>
    </w:p>
    <w:p w14:paraId="0C84ABF8" w14:textId="77777777" w:rsidR="00000000" w:rsidRDefault="00027501">
      <w:pPr>
        <w:pStyle w:val="-"/>
        <w:rPr>
          <w:rtl/>
        </w:rPr>
      </w:pPr>
      <w:bookmarkStart w:id="67" w:name="FS000000473T21_01_2004_12_22_25C"/>
      <w:bookmarkEnd w:id="67"/>
      <w:r>
        <w:rPr>
          <w:rtl/>
        </w:rPr>
        <w:t>שר ה</w:t>
      </w:r>
      <w:r>
        <w:rPr>
          <w:rtl/>
        </w:rPr>
        <w:t>בריאות דני נוה:</w:t>
      </w:r>
    </w:p>
    <w:p w14:paraId="58C5F9F2" w14:textId="77777777" w:rsidR="00000000" w:rsidRDefault="00027501">
      <w:pPr>
        <w:pStyle w:val="a0"/>
        <w:rPr>
          <w:rtl/>
        </w:rPr>
      </w:pPr>
    </w:p>
    <w:p w14:paraId="3E12A33D" w14:textId="77777777" w:rsidR="00000000" w:rsidRDefault="00027501">
      <w:pPr>
        <w:pStyle w:val="a0"/>
        <w:rPr>
          <w:rFonts w:hint="cs"/>
          <w:rtl/>
        </w:rPr>
      </w:pPr>
      <w:r>
        <w:rPr>
          <w:rFonts w:hint="cs"/>
          <w:rtl/>
        </w:rPr>
        <w:t>יש ויהיה. גם הווה וגם יהיה. אני מקווה שנמצא בקרוב את התשובות שיאפשרו לנו להתגבר על הבעיות הכלכליות שם ובבתי-חולים אחרים ברחבי הארץ.</w:t>
      </w:r>
    </w:p>
    <w:p w14:paraId="6C0D2B55" w14:textId="77777777" w:rsidR="00000000" w:rsidRDefault="00027501">
      <w:pPr>
        <w:pStyle w:val="a0"/>
        <w:ind w:firstLine="0"/>
        <w:rPr>
          <w:rFonts w:hint="cs"/>
          <w:rtl/>
        </w:rPr>
      </w:pPr>
    </w:p>
    <w:p w14:paraId="5044435B" w14:textId="77777777" w:rsidR="00000000" w:rsidRDefault="00027501">
      <w:pPr>
        <w:pStyle w:val="af1"/>
        <w:rPr>
          <w:rtl/>
        </w:rPr>
      </w:pPr>
      <w:r>
        <w:rPr>
          <w:rtl/>
        </w:rPr>
        <w:t>היו"ר ראובן ריבלין:</w:t>
      </w:r>
    </w:p>
    <w:p w14:paraId="65D8CE0D" w14:textId="77777777" w:rsidR="00000000" w:rsidRDefault="00027501">
      <w:pPr>
        <w:pStyle w:val="a0"/>
        <w:rPr>
          <w:rtl/>
        </w:rPr>
      </w:pPr>
    </w:p>
    <w:p w14:paraId="4965BA50" w14:textId="77777777" w:rsidR="00000000" w:rsidRDefault="00027501">
      <w:pPr>
        <w:pStyle w:val="a0"/>
        <w:rPr>
          <w:rFonts w:hint="cs"/>
          <w:rtl/>
        </w:rPr>
      </w:pPr>
      <w:r>
        <w:rPr>
          <w:rFonts w:hint="cs"/>
          <w:rtl/>
        </w:rPr>
        <w:t>כבוד השר, שמת לב שאנחנו נותנים קדימות בשאילתות שלנו לפריפריות, ובאמת, כולם רוצים לשמו</w:t>
      </w:r>
      <w:r>
        <w:rPr>
          <w:rFonts w:hint="cs"/>
          <w:rtl/>
        </w:rPr>
        <w:t>ע את אשר אמר אדוני, וזה מעודד. אני מודה לשר הבריאות.</w:t>
      </w:r>
    </w:p>
    <w:p w14:paraId="5EA976FD" w14:textId="77777777" w:rsidR="00000000" w:rsidRDefault="00027501">
      <w:pPr>
        <w:pStyle w:val="a0"/>
        <w:rPr>
          <w:rFonts w:hint="cs"/>
          <w:rtl/>
        </w:rPr>
      </w:pPr>
    </w:p>
    <w:p w14:paraId="26469F47" w14:textId="77777777" w:rsidR="00000000" w:rsidRDefault="00027501">
      <w:pPr>
        <w:pStyle w:val="a0"/>
        <w:rPr>
          <w:rFonts w:hint="cs"/>
          <w:rtl/>
        </w:rPr>
      </w:pPr>
      <w:r>
        <w:rPr>
          <w:rFonts w:hint="cs"/>
          <w:rtl/>
        </w:rPr>
        <w:t>רבותי חברי הכנסת, כבוד שר התקשורת, בבקשה. חבר הכנסת טיבי אינו פה. אני מתנצל בפני השר. חבר הכנסת טיבי איננו וגם השר מאיר שטרית איננו. אדוני יכול להשיב, אם אדוני רוצה, כי השאילתא נשאלה לפני שבוע, והיא הית</w:t>
      </w:r>
      <w:r>
        <w:rPr>
          <w:rFonts w:hint="cs"/>
          <w:rtl/>
        </w:rPr>
        <w:t xml:space="preserve">ה על-פי בקשתו של סגן השר. חבר הכנסת מיכי רצון ביקש לדחות בשבוע. </w:t>
      </w:r>
    </w:p>
    <w:p w14:paraId="7E5938B0" w14:textId="77777777" w:rsidR="00000000" w:rsidRDefault="00027501">
      <w:pPr>
        <w:pStyle w:val="a0"/>
        <w:rPr>
          <w:rFonts w:hint="cs"/>
          <w:rtl/>
        </w:rPr>
      </w:pPr>
    </w:p>
    <w:p w14:paraId="3FE0A63B" w14:textId="77777777" w:rsidR="00000000" w:rsidRDefault="00027501">
      <w:pPr>
        <w:pStyle w:val="a0"/>
        <w:rPr>
          <w:rFonts w:hint="cs"/>
          <w:rtl/>
        </w:rPr>
      </w:pPr>
      <w:r>
        <w:rPr>
          <w:rFonts w:hint="cs"/>
          <w:rtl/>
        </w:rPr>
        <w:t>כבוד השר, השאלה היתה: מדוע לא יוחזרו לאלתר השידורים בערבית לערוץ הראשון, ולא לערוצים אחרים, אשר מקשים מאוד על אזרחי ישראל הנזקקים לשידורים בערבית; מדוע הם לא יוחזרו מייד לערוץ הראשון? הנה, ח</w:t>
      </w:r>
      <w:r>
        <w:rPr>
          <w:rFonts w:hint="cs"/>
          <w:rtl/>
        </w:rPr>
        <w:t>בר הכנסת טיבי פה. אדוני יכול להשיב לו על השאילתא.</w:t>
      </w:r>
    </w:p>
    <w:p w14:paraId="28560DA9" w14:textId="77777777" w:rsidR="00000000" w:rsidRDefault="00027501">
      <w:pPr>
        <w:pStyle w:val="a0"/>
        <w:rPr>
          <w:rFonts w:hint="cs"/>
          <w:rtl/>
        </w:rPr>
      </w:pPr>
    </w:p>
    <w:p w14:paraId="0856D946" w14:textId="77777777" w:rsidR="00000000" w:rsidRDefault="00027501">
      <w:pPr>
        <w:pStyle w:val="a"/>
        <w:rPr>
          <w:rtl/>
        </w:rPr>
      </w:pPr>
      <w:bookmarkStart w:id="68" w:name="FS000000560T21_01_2004_12_25_46"/>
      <w:bookmarkStart w:id="69" w:name="_Toc90037968"/>
      <w:bookmarkEnd w:id="68"/>
      <w:r>
        <w:rPr>
          <w:rFonts w:hint="eastAsia"/>
          <w:rtl/>
        </w:rPr>
        <w:t>אחמד</w:t>
      </w:r>
      <w:r>
        <w:rPr>
          <w:rtl/>
        </w:rPr>
        <w:t xml:space="preserve"> טיבי (חד"ש-תע"ל):</w:t>
      </w:r>
      <w:bookmarkEnd w:id="69"/>
    </w:p>
    <w:p w14:paraId="06DA13D9" w14:textId="77777777" w:rsidR="00000000" w:rsidRDefault="00027501">
      <w:pPr>
        <w:pStyle w:val="a0"/>
        <w:rPr>
          <w:rFonts w:hint="cs"/>
          <w:rtl/>
        </w:rPr>
      </w:pPr>
    </w:p>
    <w:p w14:paraId="77380EE5" w14:textId="77777777" w:rsidR="00000000" w:rsidRDefault="00027501">
      <w:pPr>
        <w:pStyle w:val="a0"/>
        <w:rPr>
          <w:rFonts w:hint="cs"/>
          <w:rtl/>
        </w:rPr>
      </w:pPr>
      <w:r>
        <w:rPr>
          <w:rFonts w:hint="cs"/>
          <w:rtl/>
        </w:rPr>
        <w:t>אני יכול לשאול אותה?</w:t>
      </w:r>
    </w:p>
    <w:p w14:paraId="3CA067B2" w14:textId="77777777" w:rsidR="00000000" w:rsidRDefault="00027501">
      <w:pPr>
        <w:pStyle w:val="a0"/>
        <w:ind w:firstLine="0"/>
        <w:rPr>
          <w:rFonts w:hint="cs"/>
          <w:rtl/>
        </w:rPr>
      </w:pPr>
    </w:p>
    <w:p w14:paraId="70B6DEEB" w14:textId="77777777" w:rsidR="00000000" w:rsidRDefault="00027501">
      <w:pPr>
        <w:pStyle w:val="af1"/>
        <w:rPr>
          <w:rtl/>
        </w:rPr>
      </w:pPr>
      <w:r>
        <w:rPr>
          <w:rtl/>
        </w:rPr>
        <w:t>היו"ר ראובן ריבלין:</w:t>
      </w:r>
    </w:p>
    <w:p w14:paraId="3292D39C" w14:textId="77777777" w:rsidR="00000000" w:rsidRDefault="00027501">
      <w:pPr>
        <w:pStyle w:val="a0"/>
        <w:rPr>
          <w:rtl/>
        </w:rPr>
      </w:pPr>
    </w:p>
    <w:p w14:paraId="45CCD36D" w14:textId="77777777" w:rsidR="00000000" w:rsidRDefault="00027501">
      <w:pPr>
        <w:pStyle w:val="a0"/>
        <w:rPr>
          <w:rFonts w:hint="cs"/>
          <w:rtl/>
        </w:rPr>
      </w:pPr>
      <w:r>
        <w:rPr>
          <w:rFonts w:hint="cs"/>
          <w:rtl/>
        </w:rPr>
        <w:t>לא, שאלת בשבוע שעבר. טוב, ישאל אדוני עוד הפעם לנוחיות השר. תקרא מה שכתוב.</w:t>
      </w:r>
    </w:p>
    <w:p w14:paraId="5DD7C893" w14:textId="77777777" w:rsidR="00000000" w:rsidRDefault="00027501">
      <w:pPr>
        <w:pStyle w:val="a0"/>
        <w:ind w:firstLine="0"/>
        <w:rPr>
          <w:rFonts w:hint="cs"/>
          <w:rtl/>
        </w:rPr>
      </w:pPr>
    </w:p>
    <w:p w14:paraId="3A369049" w14:textId="77777777" w:rsidR="00000000" w:rsidRDefault="00027501">
      <w:pPr>
        <w:pStyle w:val="-"/>
        <w:rPr>
          <w:rtl/>
        </w:rPr>
      </w:pPr>
      <w:bookmarkStart w:id="70" w:name="FS000000560T21_01_2004_12_26_15C"/>
      <w:bookmarkEnd w:id="70"/>
      <w:r>
        <w:rPr>
          <w:rtl/>
        </w:rPr>
        <w:t>אחמד טיבי (חד"ש-תע"ל):</w:t>
      </w:r>
    </w:p>
    <w:p w14:paraId="5A4A150A" w14:textId="77777777" w:rsidR="00000000" w:rsidRDefault="00027501">
      <w:pPr>
        <w:pStyle w:val="a0"/>
        <w:rPr>
          <w:rtl/>
        </w:rPr>
      </w:pPr>
    </w:p>
    <w:p w14:paraId="6715F646" w14:textId="77777777" w:rsidR="00000000" w:rsidRDefault="00027501">
      <w:pPr>
        <w:pStyle w:val="a0"/>
        <w:rPr>
          <w:rFonts w:hint="cs"/>
          <w:rtl/>
        </w:rPr>
      </w:pPr>
      <w:r>
        <w:rPr>
          <w:rFonts w:hint="cs"/>
          <w:rtl/>
        </w:rPr>
        <w:t>אני מכיר את זה בעל-פה, אדוני.</w:t>
      </w:r>
    </w:p>
    <w:p w14:paraId="5095CCDF" w14:textId="77777777" w:rsidR="00000000" w:rsidRDefault="00027501">
      <w:pPr>
        <w:pStyle w:val="a0"/>
        <w:ind w:firstLine="0"/>
        <w:rPr>
          <w:rFonts w:hint="cs"/>
          <w:rtl/>
        </w:rPr>
      </w:pPr>
    </w:p>
    <w:p w14:paraId="1DE16101" w14:textId="77777777" w:rsidR="00000000" w:rsidRDefault="00027501">
      <w:pPr>
        <w:pStyle w:val="af1"/>
        <w:rPr>
          <w:rtl/>
        </w:rPr>
      </w:pPr>
      <w:r>
        <w:rPr>
          <w:rtl/>
        </w:rPr>
        <w:t>היו"ר רא</w:t>
      </w:r>
      <w:r>
        <w:rPr>
          <w:rtl/>
        </w:rPr>
        <w:t>ובן ריבלין:</w:t>
      </w:r>
    </w:p>
    <w:p w14:paraId="6A531C9B" w14:textId="77777777" w:rsidR="00000000" w:rsidRDefault="00027501">
      <w:pPr>
        <w:pStyle w:val="a0"/>
        <w:rPr>
          <w:rtl/>
        </w:rPr>
      </w:pPr>
    </w:p>
    <w:p w14:paraId="117D5DD3" w14:textId="77777777" w:rsidR="00000000" w:rsidRDefault="00027501">
      <w:pPr>
        <w:pStyle w:val="a0"/>
        <w:rPr>
          <w:rFonts w:hint="cs"/>
          <w:rtl/>
        </w:rPr>
      </w:pPr>
      <w:r>
        <w:rPr>
          <w:rFonts w:hint="cs"/>
          <w:rtl/>
        </w:rPr>
        <w:t>לא בעל-פה, אני מבקש לקרוא.</w:t>
      </w:r>
    </w:p>
    <w:p w14:paraId="11851044" w14:textId="77777777" w:rsidR="00000000" w:rsidRDefault="00027501">
      <w:pPr>
        <w:pStyle w:val="a0"/>
        <w:ind w:firstLine="0"/>
        <w:rPr>
          <w:rFonts w:hint="cs"/>
          <w:rtl/>
        </w:rPr>
      </w:pPr>
    </w:p>
    <w:p w14:paraId="38CDC56A" w14:textId="77777777" w:rsidR="00000000" w:rsidRDefault="00027501">
      <w:pPr>
        <w:pStyle w:val="-"/>
        <w:rPr>
          <w:rtl/>
        </w:rPr>
      </w:pPr>
      <w:bookmarkStart w:id="71" w:name="FS000000560T21_01_2004_12_26_38C"/>
      <w:bookmarkEnd w:id="71"/>
      <w:r>
        <w:rPr>
          <w:rtl/>
        </w:rPr>
        <w:t>אחמד טיבי (חד"ש-תע"ל):</w:t>
      </w:r>
    </w:p>
    <w:p w14:paraId="491B3CA3" w14:textId="77777777" w:rsidR="00000000" w:rsidRDefault="00027501">
      <w:pPr>
        <w:pStyle w:val="a0"/>
        <w:rPr>
          <w:rtl/>
        </w:rPr>
      </w:pPr>
    </w:p>
    <w:p w14:paraId="34F21DD8" w14:textId="77777777" w:rsidR="00000000" w:rsidRDefault="00027501">
      <w:pPr>
        <w:pStyle w:val="a0"/>
        <w:rPr>
          <w:rFonts w:hint="cs"/>
          <w:rtl/>
        </w:rPr>
      </w:pPr>
      <w:r>
        <w:rPr>
          <w:rFonts w:hint="cs"/>
          <w:rtl/>
        </w:rPr>
        <w:t xml:space="preserve">תודה, אדוני. </w:t>
      </w:r>
    </w:p>
    <w:p w14:paraId="476FBF22" w14:textId="77777777" w:rsidR="00000000" w:rsidRDefault="00027501">
      <w:pPr>
        <w:pStyle w:val="a0"/>
        <w:rPr>
          <w:rFonts w:hint="cs"/>
          <w:rtl/>
        </w:rPr>
      </w:pPr>
    </w:p>
    <w:p w14:paraId="25046920" w14:textId="77777777" w:rsidR="00000000" w:rsidRDefault="00027501">
      <w:pPr>
        <w:pStyle w:val="a1"/>
        <w:jc w:val="center"/>
        <w:rPr>
          <w:rFonts w:hint="cs"/>
          <w:rtl/>
        </w:rPr>
      </w:pPr>
      <w:bookmarkStart w:id="72" w:name="_Toc90037969"/>
      <w:r>
        <w:rPr>
          <w:rFonts w:hint="cs"/>
          <w:rtl/>
        </w:rPr>
        <w:t>114. הפסקת השידורים בערבית בערוץ הראשון</w:t>
      </w:r>
      <w:bookmarkEnd w:id="72"/>
    </w:p>
    <w:p w14:paraId="3541A813" w14:textId="77777777" w:rsidR="00000000" w:rsidRDefault="00027501">
      <w:pPr>
        <w:pStyle w:val="-"/>
        <w:rPr>
          <w:rFonts w:hint="cs"/>
          <w:rtl/>
        </w:rPr>
      </w:pPr>
    </w:p>
    <w:p w14:paraId="32D9A444" w14:textId="77777777" w:rsidR="00000000" w:rsidRDefault="00027501">
      <w:pPr>
        <w:pStyle w:val="-"/>
        <w:rPr>
          <w:rtl/>
        </w:rPr>
      </w:pPr>
      <w:r>
        <w:rPr>
          <w:rtl/>
        </w:rPr>
        <w:t>אחמד טיבי (חד"ש-תע"ל):</w:t>
      </w:r>
    </w:p>
    <w:p w14:paraId="627F837E" w14:textId="77777777" w:rsidR="00000000" w:rsidRDefault="00027501">
      <w:pPr>
        <w:pStyle w:val="a0"/>
        <w:rPr>
          <w:rFonts w:hint="cs"/>
          <w:rtl/>
        </w:rPr>
      </w:pPr>
    </w:p>
    <w:p w14:paraId="50E45ADB" w14:textId="77777777" w:rsidR="00000000" w:rsidRDefault="00027501">
      <w:pPr>
        <w:pStyle w:val="a0"/>
        <w:rPr>
          <w:rFonts w:hint="cs"/>
          <w:rtl/>
        </w:rPr>
      </w:pPr>
      <w:r>
        <w:rPr>
          <w:rFonts w:hint="cs"/>
          <w:rtl/>
        </w:rPr>
        <w:t xml:space="preserve">ברצוני לשאול את כבוד השר אולמרט על השידורים בערבית בערוץ-1, אשר הופסקו. </w:t>
      </w:r>
    </w:p>
    <w:p w14:paraId="637E547B" w14:textId="77777777" w:rsidR="00000000" w:rsidRDefault="00027501">
      <w:pPr>
        <w:pStyle w:val="a0"/>
        <w:rPr>
          <w:rFonts w:hint="cs"/>
          <w:rtl/>
        </w:rPr>
      </w:pPr>
    </w:p>
    <w:p w14:paraId="007BD31F" w14:textId="77777777" w:rsidR="00000000" w:rsidRDefault="00027501">
      <w:pPr>
        <w:pStyle w:val="a0"/>
        <w:rPr>
          <w:rFonts w:hint="cs"/>
          <w:rtl/>
        </w:rPr>
      </w:pPr>
      <w:r>
        <w:rPr>
          <w:rFonts w:hint="cs"/>
          <w:rtl/>
        </w:rPr>
        <w:t>אדוני השר, האם יוחזרו שידורי הטלוויזי</w:t>
      </w:r>
      <w:r>
        <w:rPr>
          <w:rFonts w:hint="cs"/>
          <w:rtl/>
        </w:rPr>
        <w:t>ה בערבית למסגרת של שידורי ערוץ-1, כפי שהיה מקובל לפני הקמת ערוץ המזרח התיכון, שמנוהל באופן כושל?</w:t>
      </w:r>
    </w:p>
    <w:p w14:paraId="295EF6F9" w14:textId="77777777" w:rsidR="00000000" w:rsidRDefault="00027501">
      <w:pPr>
        <w:pStyle w:val="a0"/>
        <w:ind w:firstLine="0"/>
        <w:rPr>
          <w:rFonts w:hint="cs"/>
          <w:rtl/>
        </w:rPr>
      </w:pPr>
    </w:p>
    <w:p w14:paraId="3B357677" w14:textId="77777777" w:rsidR="00000000" w:rsidRDefault="00027501">
      <w:pPr>
        <w:pStyle w:val="af1"/>
        <w:rPr>
          <w:rtl/>
        </w:rPr>
      </w:pPr>
      <w:r>
        <w:rPr>
          <w:rtl/>
        </w:rPr>
        <w:t>היו"ר ראובן ריבלין:</w:t>
      </w:r>
    </w:p>
    <w:p w14:paraId="0D0E8791" w14:textId="77777777" w:rsidR="00000000" w:rsidRDefault="00027501">
      <w:pPr>
        <w:pStyle w:val="a0"/>
        <w:rPr>
          <w:rtl/>
        </w:rPr>
      </w:pPr>
    </w:p>
    <w:p w14:paraId="017376AF" w14:textId="77777777" w:rsidR="00000000" w:rsidRDefault="00027501">
      <w:pPr>
        <w:pStyle w:val="a0"/>
        <w:rPr>
          <w:rFonts w:hint="cs"/>
          <w:rtl/>
        </w:rPr>
      </w:pPr>
      <w:r>
        <w:rPr>
          <w:rFonts w:hint="cs"/>
          <w:rtl/>
        </w:rPr>
        <w:t>לא, זה אדוני הוסיף. אחרי זה הוא יכול לומר בהרחבה. לא אישרנו לו לומר זאת. בבקשה, אדוני השר. מדובר בשידורים בערבית שהיו במשך 50 שנה - - -</w:t>
      </w:r>
    </w:p>
    <w:p w14:paraId="459CC31C" w14:textId="77777777" w:rsidR="00000000" w:rsidRDefault="00027501">
      <w:pPr>
        <w:pStyle w:val="a0"/>
        <w:ind w:firstLine="0"/>
        <w:rPr>
          <w:rFonts w:hint="cs"/>
          <w:rtl/>
        </w:rPr>
      </w:pPr>
    </w:p>
    <w:p w14:paraId="29F5D11B" w14:textId="77777777" w:rsidR="00000000" w:rsidRDefault="00027501">
      <w:pPr>
        <w:pStyle w:val="a"/>
        <w:rPr>
          <w:rtl/>
        </w:rPr>
      </w:pPr>
      <w:bookmarkStart w:id="73" w:name="FS000001064T21_01_2004_12_28_10"/>
      <w:bookmarkStart w:id="74" w:name="_Toc90037970"/>
      <w:bookmarkEnd w:id="73"/>
      <w:r>
        <w:rPr>
          <w:rFonts w:hint="eastAsia"/>
          <w:rtl/>
        </w:rPr>
        <w:t>שר</w:t>
      </w:r>
      <w:r>
        <w:rPr>
          <w:rtl/>
        </w:rPr>
        <w:t xml:space="preserve"> התק</w:t>
      </w:r>
      <w:r>
        <w:rPr>
          <w:rFonts w:hint="cs"/>
          <w:rtl/>
        </w:rPr>
        <w:t>שורת</w:t>
      </w:r>
      <w:r>
        <w:rPr>
          <w:rtl/>
        </w:rPr>
        <w:t xml:space="preserve"> אהוד אולמרט:</w:t>
      </w:r>
      <w:bookmarkEnd w:id="74"/>
    </w:p>
    <w:p w14:paraId="5663C622" w14:textId="77777777" w:rsidR="00000000" w:rsidRDefault="00027501">
      <w:pPr>
        <w:pStyle w:val="a0"/>
        <w:rPr>
          <w:rFonts w:hint="cs"/>
          <w:rtl/>
        </w:rPr>
      </w:pPr>
    </w:p>
    <w:p w14:paraId="4CB4F193" w14:textId="77777777" w:rsidR="00000000" w:rsidRDefault="00027501">
      <w:pPr>
        <w:pStyle w:val="a0"/>
        <w:rPr>
          <w:rFonts w:hint="cs"/>
          <w:rtl/>
        </w:rPr>
      </w:pPr>
      <w:r>
        <w:rPr>
          <w:rFonts w:hint="cs"/>
          <w:rtl/>
        </w:rPr>
        <w:t>לא 50 שנה, מפני שהטלוויזיה איננה קיימת בארץ 50 שנה.</w:t>
      </w:r>
    </w:p>
    <w:p w14:paraId="54A46B78" w14:textId="77777777" w:rsidR="00000000" w:rsidRDefault="00027501">
      <w:pPr>
        <w:pStyle w:val="a0"/>
        <w:ind w:firstLine="0"/>
        <w:rPr>
          <w:rFonts w:hint="cs"/>
          <w:rtl/>
        </w:rPr>
      </w:pPr>
    </w:p>
    <w:p w14:paraId="42BBB6FB" w14:textId="77777777" w:rsidR="00000000" w:rsidRDefault="00027501">
      <w:pPr>
        <w:pStyle w:val="af1"/>
        <w:rPr>
          <w:rtl/>
        </w:rPr>
      </w:pPr>
      <w:r>
        <w:rPr>
          <w:rtl/>
        </w:rPr>
        <w:t>היו"ר ראובן ריבלין:</w:t>
      </w:r>
    </w:p>
    <w:p w14:paraId="3667939A" w14:textId="77777777" w:rsidR="00000000" w:rsidRDefault="00027501">
      <w:pPr>
        <w:pStyle w:val="a0"/>
        <w:rPr>
          <w:rtl/>
        </w:rPr>
      </w:pPr>
    </w:p>
    <w:p w14:paraId="3E963B4F" w14:textId="77777777" w:rsidR="00000000" w:rsidRDefault="00027501">
      <w:pPr>
        <w:pStyle w:val="a0"/>
        <w:rPr>
          <w:rFonts w:hint="cs"/>
          <w:rtl/>
        </w:rPr>
      </w:pPr>
      <w:r>
        <w:rPr>
          <w:rFonts w:hint="cs"/>
          <w:rtl/>
        </w:rPr>
        <w:t>זה מטאפורה. דיברתי על 50 שנה של מטאפורה.</w:t>
      </w:r>
    </w:p>
    <w:p w14:paraId="246E20AA" w14:textId="77777777" w:rsidR="00000000" w:rsidRDefault="00027501">
      <w:pPr>
        <w:pStyle w:val="a0"/>
        <w:ind w:firstLine="0"/>
        <w:rPr>
          <w:rFonts w:hint="cs"/>
          <w:rtl/>
        </w:rPr>
      </w:pPr>
    </w:p>
    <w:p w14:paraId="2FE7E0DE" w14:textId="77777777" w:rsidR="00000000" w:rsidRDefault="00027501">
      <w:pPr>
        <w:pStyle w:val="-"/>
        <w:rPr>
          <w:rtl/>
        </w:rPr>
      </w:pPr>
      <w:bookmarkStart w:id="75" w:name="FS000001064T21_01_2004_12_28_42C"/>
      <w:bookmarkEnd w:id="75"/>
      <w:r>
        <w:rPr>
          <w:rtl/>
        </w:rPr>
        <w:t>שר התק</w:t>
      </w:r>
      <w:r>
        <w:rPr>
          <w:rFonts w:hint="cs"/>
          <w:rtl/>
        </w:rPr>
        <w:t>שורת</w:t>
      </w:r>
      <w:r>
        <w:rPr>
          <w:rtl/>
        </w:rPr>
        <w:t xml:space="preserve"> אהוד אולמרט:</w:t>
      </w:r>
    </w:p>
    <w:p w14:paraId="6DAA6695" w14:textId="77777777" w:rsidR="00000000" w:rsidRDefault="00027501">
      <w:pPr>
        <w:pStyle w:val="a0"/>
        <w:rPr>
          <w:rtl/>
        </w:rPr>
      </w:pPr>
    </w:p>
    <w:p w14:paraId="3D2E5C56" w14:textId="77777777" w:rsidR="00000000" w:rsidRDefault="00027501">
      <w:pPr>
        <w:pStyle w:val="a0"/>
        <w:rPr>
          <w:rFonts w:hint="cs"/>
          <w:rtl/>
        </w:rPr>
      </w:pPr>
      <w:r>
        <w:rPr>
          <w:rFonts w:hint="cs"/>
          <w:rtl/>
        </w:rPr>
        <w:t>כבוד היושב-ראש, חבר הכנסת הנכבד, אכן, לפי סעיף 3(3) לחוק רשות השידור, התשכ"ה-1965, על רשות</w:t>
      </w:r>
      <w:r>
        <w:rPr>
          <w:rFonts w:hint="cs"/>
          <w:rtl/>
        </w:rPr>
        <w:t xml:space="preserve"> השידור "לקיים שידורים בשפה הערבית לצרכיה של האוכלוסייה הדוברת ערבית ושידורים לקידום ההבנה והשלום עם המדינות השכנות, בהתאם למגמות היסוד של המדינה". השידורים האלה קוימו במשך שנים רבות במתכונת מסוימת, בתוך תוכנית השידורים של הערוץ הראשון. בשנים האחרונות הם ה</w:t>
      </w:r>
      <w:r>
        <w:rPr>
          <w:rFonts w:hint="cs"/>
          <w:rtl/>
        </w:rPr>
        <w:t xml:space="preserve">ועברו לשידורי הלוויין. </w:t>
      </w:r>
    </w:p>
    <w:p w14:paraId="369932F9" w14:textId="77777777" w:rsidR="00000000" w:rsidRDefault="00027501">
      <w:pPr>
        <w:pStyle w:val="a0"/>
        <w:rPr>
          <w:rFonts w:hint="cs"/>
          <w:rtl/>
        </w:rPr>
      </w:pPr>
    </w:p>
    <w:p w14:paraId="2E454B3B" w14:textId="77777777" w:rsidR="00000000" w:rsidRDefault="00027501">
      <w:pPr>
        <w:pStyle w:val="a0"/>
        <w:rPr>
          <w:rFonts w:hint="cs"/>
          <w:rtl/>
        </w:rPr>
      </w:pPr>
      <w:r>
        <w:rPr>
          <w:rFonts w:hint="cs"/>
          <w:rtl/>
        </w:rPr>
        <w:t xml:space="preserve">עם זאת, כותבת לי הנהלת רשות השידור, כי עוד בנובמבר 2002 התחילה העברת שידורי הערוץ במשדרים קרקעיים בצורה הדרגתית. בשלב ראשון, בין השעות 06:30 ל-07:00, ומאוחר יותר, בין השעות 06:30 ל-07:30, לרבות מהדורת החדשות בערבית בתדר </w:t>
      </w:r>
      <w:r>
        <w:rPr>
          <w:rFonts w:hint="cs"/>
        </w:rPr>
        <w:t>VHF</w:t>
      </w:r>
      <w:r>
        <w:rPr>
          <w:rFonts w:hint="cs"/>
          <w:rtl/>
        </w:rPr>
        <w:t xml:space="preserve"> 8 במרכז</w:t>
      </w:r>
      <w:r>
        <w:rPr>
          <w:rFonts w:hint="cs"/>
          <w:rtl/>
        </w:rPr>
        <w:t xml:space="preserve"> הארץ. כיום מועברים שידורי ערוץ המזרח התיכון, שמשודר בלוויין, בשידור קרקעי בכל הארץ, כך שלכאורה, לטענת הנהלת רשות השידור יכולים היום אזרחים שאינם מחוברים לכבלים או שאין ברשותם צלחת לוויין לקלוט את שידורי הערוץ, לרבות מהדורת החדשות, באותו היקף שהיה לפני תחי</w:t>
      </w:r>
      <w:r>
        <w:rPr>
          <w:rFonts w:hint="cs"/>
          <w:rtl/>
        </w:rPr>
        <w:t xml:space="preserve">לת שידורי ערוץ המזרח התיכון. </w:t>
      </w:r>
    </w:p>
    <w:p w14:paraId="3363E8EE" w14:textId="77777777" w:rsidR="00000000" w:rsidRDefault="00027501">
      <w:pPr>
        <w:pStyle w:val="a0"/>
        <w:rPr>
          <w:rFonts w:hint="cs"/>
          <w:rtl/>
        </w:rPr>
      </w:pPr>
    </w:p>
    <w:p w14:paraId="1AEBCBC7" w14:textId="77777777" w:rsidR="00000000" w:rsidRDefault="00027501">
      <w:pPr>
        <w:pStyle w:val="a0"/>
        <w:rPr>
          <w:rFonts w:hint="cs"/>
          <w:rtl/>
        </w:rPr>
      </w:pPr>
      <w:r>
        <w:rPr>
          <w:rFonts w:hint="cs"/>
          <w:rtl/>
        </w:rPr>
        <w:t>עם זאת, כפי שכותבת לי הנהלת רשות השידור, לאחר שנושא המשדרים יוסדר עם חברת "בזק" ויוספו משדרים קרקעיים נוספים, אפשר יהיה לשדר את שידורי ערוץ המזרח התיכון 24 שעות ביממה גם בתדר קרקעי פתוח. נוסף על כל האמור, כפי שנמסר לי - - -</w:t>
      </w:r>
    </w:p>
    <w:p w14:paraId="62F5588C" w14:textId="77777777" w:rsidR="00000000" w:rsidRDefault="00027501">
      <w:pPr>
        <w:pStyle w:val="a0"/>
        <w:ind w:firstLine="0"/>
        <w:rPr>
          <w:rFonts w:hint="cs"/>
          <w:rtl/>
        </w:rPr>
      </w:pPr>
    </w:p>
    <w:p w14:paraId="7952E918" w14:textId="77777777" w:rsidR="00000000" w:rsidRDefault="00027501">
      <w:pPr>
        <w:pStyle w:val="af1"/>
        <w:rPr>
          <w:rtl/>
        </w:rPr>
      </w:pPr>
      <w:r>
        <w:rPr>
          <w:rtl/>
        </w:rPr>
        <w:t>היו"ר ראובן ריבלין:</w:t>
      </w:r>
    </w:p>
    <w:p w14:paraId="7CC52FAE" w14:textId="77777777" w:rsidR="00000000" w:rsidRDefault="00027501">
      <w:pPr>
        <w:pStyle w:val="a0"/>
        <w:rPr>
          <w:rtl/>
        </w:rPr>
      </w:pPr>
    </w:p>
    <w:p w14:paraId="33C3310E" w14:textId="77777777" w:rsidR="00000000" w:rsidRDefault="00027501">
      <w:pPr>
        <w:pStyle w:val="a0"/>
        <w:rPr>
          <w:rFonts w:hint="cs"/>
          <w:rtl/>
        </w:rPr>
      </w:pPr>
      <w:r>
        <w:rPr>
          <w:rFonts w:hint="cs"/>
          <w:rtl/>
        </w:rPr>
        <w:t>כבוד השר, האם יצטרכו אנטנה מיוחדת לזה?</w:t>
      </w:r>
    </w:p>
    <w:p w14:paraId="623DAFE3" w14:textId="77777777" w:rsidR="00000000" w:rsidRDefault="00027501">
      <w:pPr>
        <w:pStyle w:val="a0"/>
        <w:ind w:firstLine="0"/>
        <w:rPr>
          <w:rFonts w:hint="cs"/>
          <w:rtl/>
        </w:rPr>
      </w:pPr>
    </w:p>
    <w:p w14:paraId="73919471" w14:textId="77777777" w:rsidR="00000000" w:rsidRDefault="00027501">
      <w:pPr>
        <w:pStyle w:val="-"/>
        <w:rPr>
          <w:rtl/>
        </w:rPr>
      </w:pPr>
      <w:bookmarkStart w:id="76" w:name="FS000001064T21_01_2004_12_34_32C"/>
      <w:bookmarkEnd w:id="76"/>
      <w:r>
        <w:rPr>
          <w:rtl/>
        </w:rPr>
        <w:t>שר התק</w:t>
      </w:r>
      <w:r>
        <w:rPr>
          <w:rFonts w:hint="cs"/>
          <w:rtl/>
        </w:rPr>
        <w:t>שורת</w:t>
      </w:r>
      <w:r>
        <w:rPr>
          <w:rtl/>
        </w:rPr>
        <w:t xml:space="preserve"> אהוד אולמרט:</w:t>
      </w:r>
    </w:p>
    <w:p w14:paraId="32F8B25B" w14:textId="77777777" w:rsidR="00000000" w:rsidRDefault="00027501">
      <w:pPr>
        <w:pStyle w:val="a0"/>
        <w:rPr>
          <w:rtl/>
        </w:rPr>
      </w:pPr>
    </w:p>
    <w:p w14:paraId="09DF17EA" w14:textId="77777777" w:rsidR="00000000" w:rsidRDefault="00027501">
      <w:pPr>
        <w:pStyle w:val="a0"/>
        <w:rPr>
          <w:rFonts w:hint="cs"/>
          <w:rtl/>
        </w:rPr>
      </w:pPr>
      <w:r>
        <w:rPr>
          <w:rFonts w:hint="cs"/>
          <w:rtl/>
        </w:rPr>
        <w:t xml:space="preserve">רק שנייה. בניגוד לאחריות הישירה שיש לשר על ענייני משרדו, אני, כשר ממונה, לא מתערב ישירות ולא צריך להתערב ישירות בניהול רשות השידור. זאת התשובה שניתנה. </w:t>
      </w:r>
    </w:p>
    <w:p w14:paraId="4EA53117" w14:textId="77777777" w:rsidR="00000000" w:rsidRDefault="00027501">
      <w:pPr>
        <w:pStyle w:val="a0"/>
        <w:rPr>
          <w:rFonts w:hint="cs"/>
          <w:rtl/>
        </w:rPr>
      </w:pPr>
    </w:p>
    <w:p w14:paraId="32592B54" w14:textId="77777777" w:rsidR="00000000" w:rsidRDefault="00027501">
      <w:pPr>
        <w:pStyle w:val="a0"/>
        <w:rPr>
          <w:rFonts w:hint="cs"/>
          <w:rtl/>
        </w:rPr>
      </w:pPr>
      <w:r>
        <w:rPr>
          <w:rFonts w:hint="cs"/>
          <w:rtl/>
        </w:rPr>
        <w:t>אני אבדוק שני דבר</w:t>
      </w:r>
      <w:r>
        <w:rPr>
          <w:rFonts w:hint="cs"/>
          <w:rtl/>
        </w:rPr>
        <w:t>ים: א. כפי ששואל יושב-ראש הכנסת, שהוא שר התקשורת לשעבר, ובוודאי מתמצא בנושאים הללו, כפי שהוא הראה בתשובות על השאלות הקודמות, השאלה אם זה מחייב התקנים כלשהם אצל הקולטים, שכרוכים בהוצאה נוספת; ב. בהתחשב באחוזי הצפייה של הערוץ הלווייני, ערוץ המזרח התיכון, האם</w:t>
      </w:r>
      <w:r>
        <w:rPr>
          <w:rFonts w:hint="cs"/>
          <w:rtl/>
        </w:rPr>
        <w:t xml:space="preserve"> אין מקום למצוא זמן שידור לשידורים בערבית גם במסגרת הערוץ הראשון, כפי שהיה בעבר. דעתי האישית היא, שכך צריך לעשות, ואני אעביר את דעתי גם להנהלת רשות השידור.</w:t>
      </w:r>
    </w:p>
    <w:p w14:paraId="21E0058B" w14:textId="77777777" w:rsidR="00000000" w:rsidRDefault="00027501">
      <w:pPr>
        <w:pStyle w:val="a0"/>
        <w:ind w:firstLine="0"/>
        <w:rPr>
          <w:rFonts w:hint="cs"/>
          <w:rtl/>
        </w:rPr>
      </w:pPr>
    </w:p>
    <w:p w14:paraId="2A4158AC" w14:textId="77777777" w:rsidR="00000000" w:rsidRDefault="00027501">
      <w:pPr>
        <w:pStyle w:val="af1"/>
        <w:rPr>
          <w:rtl/>
        </w:rPr>
      </w:pPr>
      <w:r>
        <w:rPr>
          <w:rtl/>
        </w:rPr>
        <w:t>היו"ר ראובן ריבלין:</w:t>
      </w:r>
    </w:p>
    <w:p w14:paraId="27F39AA6" w14:textId="77777777" w:rsidR="00000000" w:rsidRDefault="00027501">
      <w:pPr>
        <w:pStyle w:val="a0"/>
        <w:rPr>
          <w:rtl/>
        </w:rPr>
      </w:pPr>
    </w:p>
    <w:p w14:paraId="478095D1" w14:textId="77777777" w:rsidR="00000000" w:rsidRDefault="00027501">
      <w:pPr>
        <w:pStyle w:val="a0"/>
        <w:rPr>
          <w:rFonts w:hint="cs"/>
          <w:rtl/>
        </w:rPr>
      </w:pPr>
      <w:r>
        <w:rPr>
          <w:rFonts w:hint="cs"/>
          <w:rtl/>
        </w:rPr>
        <w:t>תודה. חבר הכנסת טיבי, שאלה נוספת.</w:t>
      </w:r>
    </w:p>
    <w:p w14:paraId="2B003FA7" w14:textId="77777777" w:rsidR="00000000" w:rsidRDefault="00027501">
      <w:pPr>
        <w:pStyle w:val="a0"/>
        <w:ind w:firstLine="0"/>
        <w:rPr>
          <w:rFonts w:hint="cs"/>
          <w:rtl/>
        </w:rPr>
      </w:pPr>
    </w:p>
    <w:p w14:paraId="4396C382" w14:textId="77777777" w:rsidR="00000000" w:rsidRDefault="00027501">
      <w:pPr>
        <w:pStyle w:val="a"/>
        <w:rPr>
          <w:rtl/>
        </w:rPr>
      </w:pPr>
      <w:bookmarkStart w:id="77" w:name="FS000000560T21_01_2004_12_36_44"/>
      <w:bookmarkStart w:id="78" w:name="_Toc90037971"/>
      <w:bookmarkEnd w:id="77"/>
      <w:r>
        <w:rPr>
          <w:rFonts w:hint="eastAsia"/>
          <w:rtl/>
        </w:rPr>
        <w:t>אחמד</w:t>
      </w:r>
      <w:r>
        <w:rPr>
          <w:rtl/>
        </w:rPr>
        <w:t xml:space="preserve"> טיבי (חד"ש-תע"ל):</w:t>
      </w:r>
      <w:bookmarkEnd w:id="78"/>
    </w:p>
    <w:p w14:paraId="09D723E7" w14:textId="77777777" w:rsidR="00000000" w:rsidRDefault="00027501">
      <w:pPr>
        <w:pStyle w:val="a0"/>
        <w:rPr>
          <w:rFonts w:hint="cs"/>
          <w:rtl/>
        </w:rPr>
      </w:pPr>
    </w:p>
    <w:p w14:paraId="1D8907F2" w14:textId="77777777" w:rsidR="00000000" w:rsidRDefault="00027501">
      <w:pPr>
        <w:pStyle w:val="a0"/>
        <w:rPr>
          <w:rFonts w:hint="cs"/>
          <w:rtl/>
        </w:rPr>
      </w:pPr>
      <w:r>
        <w:rPr>
          <w:rFonts w:hint="cs"/>
          <w:rtl/>
        </w:rPr>
        <w:t>אני מודה לכבוד השר.</w:t>
      </w:r>
      <w:r>
        <w:rPr>
          <w:rFonts w:hint="cs"/>
          <w:rtl/>
        </w:rPr>
        <w:t xml:space="preserve"> הסיפא של התשובה שלו בכיוון הנכון. </w:t>
      </w:r>
    </w:p>
    <w:p w14:paraId="2D029D24" w14:textId="77777777" w:rsidR="00000000" w:rsidRDefault="00027501">
      <w:pPr>
        <w:pStyle w:val="a0"/>
        <w:rPr>
          <w:rFonts w:hint="cs"/>
          <w:rtl/>
        </w:rPr>
      </w:pPr>
    </w:p>
    <w:p w14:paraId="585339D4" w14:textId="77777777" w:rsidR="00000000" w:rsidRDefault="00027501">
      <w:pPr>
        <w:pStyle w:val="a0"/>
        <w:rPr>
          <w:rFonts w:hint="cs"/>
          <w:rtl/>
        </w:rPr>
      </w:pPr>
      <w:r>
        <w:rPr>
          <w:rFonts w:hint="cs"/>
          <w:rtl/>
        </w:rPr>
        <w:t>יש לנו בעיה נוספת, עם דרך הניהול של הערוץ הזה בערבית, שלמרות דברי השר, שאני מכבד אותם, שהוא לא מתערב בתכנים באופן כללי ובניהול של רשות השידור, מדובר בצורה שמקרינה החוצה את השלילה בניהול וגם התכנים והקונספט של העומד מאחו</w:t>
      </w:r>
      <w:r>
        <w:rPr>
          <w:rFonts w:hint="cs"/>
          <w:rtl/>
        </w:rPr>
        <w:t>רי התכנים האלה, שמתייחס בזלזול לצופה בערבית - - -</w:t>
      </w:r>
    </w:p>
    <w:p w14:paraId="0BDE6C5C" w14:textId="77777777" w:rsidR="00000000" w:rsidRDefault="00027501">
      <w:pPr>
        <w:pStyle w:val="a0"/>
        <w:ind w:firstLine="0"/>
        <w:rPr>
          <w:rFonts w:hint="cs"/>
          <w:rtl/>
        </w:rPr>
      </w:pPr>
    </w:p>
    <w:p w14:paraId="6EEFBFF0" w14:textId="77777777" w:rsidR="00000000" w:rsidRDefault="00027501">
      <w:pPr>
        <w:pStyle w:val="af1"/>
        <w:rPr>
          <w:rtl/>
        </w:rPr>
      </w:pPr>
      <w:r>
        <w:rPr>
          <w:rFonts w:hint="eastAsia"/>
          <w:rtl/>
        </w:rPr>
        <w:t>היו</w:t>
      </w:r>
      <w:r>
        <w:rPr>
          <w:rtl/>
        </w:rPr>
        <w:t>"ר</w:t>
      </w:r>
      <w:r>
        <w:rPr>
          <w:rFonts w:hint="cs"/>
          <w:rtl/>
        </w:rPr>
        <w:t xml:space="preserve"> ראובן ריבלין</w:t>
      </w:r>
      <w:r>
        <w:rPr>
          <w:rtl/>
        </w:rPr>
        <w:t>:</w:t>
      </w:r>
    </w:p>
    <w:p w14:paraId="7EA35511" w14:textId="77777777" w:rsidR="00000000" w:rsidRDefault="00027501">
      <w:pPr>
        <w:pStyle w:val="a0"/>
        <w:rPr>
          <w:rFonts w:hint="cs"/>
          <w:rtl/>
        </w:rPr>
      </w:pPr>
    </w:p>
    <w:p w14:paraId="5B03692E" w14:textId="77777777" w:rsidR="00000000" w:rsidRDefault="00027501">
      <w:pPr>
        <w:pStyle w:val="a0"/>
        <w:rPr>
          <w:rFonts w:hint="cs"/>
          <w:rtl/>
        </w:rPr>
      </w:pPr>
      <w:r>
        <w:rPr>
          <w:rFonts w:hint="cs"/>
          <w:rtl/>
        </w:rPr>
        <w:t>אדוני ינסח את נאומו בצורת שאלה, לפחות כשזה נאמר עכשיו.</w:t>
      </w:r>
    </w:p>
    <w:p w14:paraId="2CE6FB3B" w14:textId="77777777" w:rsidR="00000000" w:rsidRDefault="00027501">
      <w:pPr>
        <w:pStyle w:val="a0"/>
        <w:rPr>
          <w:rFonts w:hint="cs"/>
          <w:rtl/>
        </w:rPr>
      </w:pPr>
    </w:p>
    <w:p w14:paraId="3440C107" w14:textId="77777777" w:rsidR="00000000" w:rsidRDefault="00027501">
      <w:pPr>
        <w:pStyle w:val="-"/>
        <w:rPr>
          <w:rtl/>
        </w:rPr>
      </w:pPr>
      <w:bookmarkStart w:id="79" w:name="FS000000560T21_01_2004_12_22_15"/>
      <w:bookmarkEnd w:id="79"/>
      <w:r>
        <w:rPr>
          <w:rFonts w:hint="eastAsia"/>
          <w:rtl/>
        </w:rPr>
        <w:t>אחמד</w:t>
      </w:r>
      <w:r>
        <w:rPr>
          <w:rtl/>
        </w:rPr>
        <w:t xml:space="preserve"> טיבי </w:t>
      </w:r>
      <w:bookmarkStart w:id="80" w:name="FS000000560T21_01_2004_12_22_17C"/>
      <w:bookmarkEnd w:id="80"/>
      <w:r>
        <w:rPr>
          <w:rtl/>
        </w:rPr>
        <w:t>(חד"ש-תע"ל):</w:t>
      </w:r>
    </w:p>
    <w:p w14:paraId="333A0508" w14:textId="77777777" w:rsidR="00000000" w:rsidRDefault="00027501">
      <w:pPr>
        <w:pStyle w:val="a0"/>
        <w:rPr>
          <w:rtl/>
        </w:rPr>
      </w:pPr>
    </w:p>
    <w:p w14:paraId="53DFD56D" w14:textId="77777777" w:rsidR="00000000" w:rsidRDefault="00027501">
      <w:pPr>
        <w:pStyle w:val="a0"/>
        <w:rPr>
          <w:rFonts w:hint="cs"/>
          <w:rtl/>
        </w:rPr>
      </w:pPr>
      <w:r>
        <w:rPr>
          <w:rFonts w:hint="cs"/>
          <w:rtl/>
        </w:rPr>
        <w:t>לשאול את השאלה?</w:t>
      </w:r>
    </w:p>
    <w:p w14:paraId="4D0BA86A" w14:textId="77777777" w:rsidR="00000000" w:rsidRDefault="00027501">
      <w:pPr>
        <w:pStyle w:val="af1"/>
        <w:rPr>
          <w:rFonts w:hint="cs"/>
          <w:rtl/>
        </w:rPr>
      </w:pPr>
    </w:p>
    <w:p w14:paraId="5348C0F9" w14:textId="77777777" w:rsidR="00000000" w:rsidRDefault="00027501">
      <w:pPr>
        <w:pStyle w:val="af1"/>
        <w:rPr>
          <w:rtl/>
        </w:rPr>
      </w:pPr>
      <w:r>
        <w:rPr>
          <w:rFonts w:hint="eastAsia"/>
          <w:rtl/>
        </w:rPr>
        <w:t>היו</w:t>
      </w:r>
      <w:r>
        <w:rPr>
          <w:rtl/>
        </w:rPr>
        <w:t>"ר</w:t>
      </w:r>
      <w:r>
        <w:rPr>
          <w:rFonts w:hint="cs"/>
          <w:rtl/>
        </w:rPr>
        <w:t xml:space="preserve"> ראובן ריבלין</w:t>
      </w:r>
      <w:r>
        <w:rPr>
          <w:rtl/>
        </w:rPr>
        <w:t>:</w:t>
      </w:r>
    </w:p>
    <w:p w14:paraId="292001D3" w14:textId="77777777" w:rsidR="00000000" w:rsidRDefault="00027501">
      <w:pPr>
        <w:pStyle w:val="a0"/>
        <w:rPr>
          <w:rFonts w:hint="cs"/>
          <w:rtl/>
        </w:rPr>
      </w:pPr>
    </w:p>
    <w:p w14:paraId="4BF2CEAC" w14:textId="77777777" w:rsidR="00000000" w:rsidRDefault="00027501">
      <w:pPr>
        <w:pStyle w:val="a0"/>
        <w:rPr>
          <w:rFonts w:hint="cs"/>
          <w:rtl/>
        </w:rPr>
      </w:pPr>
      <w:r>
        <w:rPr>
          <w:rFonts w:hint="cs"/>
          <w:rtl/>
        </w:rPr>
        <w:t>לא, לנסח את הגיגיו בצורת שאלה.</w:t>
      </w:r>
    </w:p>
    <w:p w14:paraId="3CEF8037" w14:textId="77777777" w:rsidR="00000000" w:rsidRDefault="00027501">
      <w:pPr>
        <w:pStyle w:val="a0"/>
        <w:rPr>
          <w:rFonts w:hint="cs"/>
          <w:rtl/>
        </w:rPr>
      </w:pPr>
    </w:p>
    <w:p w14:paraId="4B168EC1" w14:textId="77777777" w:rsidR="00000000" w:rsidRDefault="00027501">
      <w:pPr>
        <w:pStyle w:val="-"/>
        <w:rPr>
          <w:rtl/>
        </w:rPr>
      </w:pPr>
      <w:bookmarkStart w:id="81" w:name="FS000000560T21_01_2004_12_32_38C"/>
      <w:bookmarkEnd w:id="81"/>
      <w:r>
        <w:rPr>
          <w:rtl/>
        </w:rPr>
        <w:t>אחמד טיבי (חד"ש-תע"ל):</w:t>
      </w:r>
    </w:p>
    <w:p w14:paraId="3B6F549C" w14:textId="77777777" w:rsidR="00000000" w:rsidRDefault="00027501">
      <w:pPr>
        <w:pStyle w:val="a0"/>
        <w:rPr>
          <w:rtl/>
        </w:rPr>
      </w:pPr>
    </w:p>
    <w:p w14:paraId="390DBDFD" w14:textId="77777777" w:rsidR="00000000" w:rsidRDefault="00027501">
      <w:pPr>
        <w:pStyle w:val="a0"/>
        <w:rPr>
          <w:rFonts w:hint="cs"/>
          <w:rtl/>
        </w:rPr>
      </w:pPr>
      <w:r>
        <w:rPr>
          <w:rFonts w:hint="cs"/>
          <w:rtl/>
        </w:rPr>
        <w:t>אני חושב ש</w:t>
      </w:r>
      <w:r>
        <w:rPr>
          <w:rFonts w:hint="cs"/>
          <w:rtl/>
        </w:rPr>
        <w:t xml:space="preserve">השר ירד לסוף דעתי – גם לגבי הניהול, אדוני השר, וגם לגבי התכנים והקונספט, והאם יש כאן בזבוז של כספי הציבור בערוץ המזרח התיכון </w:t>
      </w:r>
      <w:r>
        <w:rPr>
          <w:rtl/>
        </w:rPr>
        <w:t>–</w:t>
      </w:r>
      <w:r>
        <w:rPr>
          <w:rFonts w:hint="cs"/>
          <w:rtl/>
        </w:rPr>
        <w:t xml:space="preserve"> 75 מיליון שקלים בשביל תעמולה, שהוכחה ככושלת.</w:t>
      </w:r>
    </w:p>
    <w:p w14:paraId="5F3E5A2A" w14:textId="77777777" w:rsidR="00000000" w:rsidRDefault="00027501">
      <w:pPr>
        <w:pStyle w:val="a0"/>
        <w:rPr>
          <w:rFonts w:hint="cs"/>
          <w:rtl/>
        </w:rPr>
      </w:pPr>
    </w:p>
    <w:p w14:paraId="7615F37E" w14:textId="77777777" w:rsidR="00000000" w:rsidRDefault="00027501">
      <w:pPr>
        <w:pStyle w:val="af1"/>
        <w:rPr>
          <w:rtl/>
        </w:rPr>
      </w:pPr>
      <w:r>
        <w:rPr>
          <w:rFonts w:hint="eastAsia"/>
          <w:rtl/>
        </w:rPr>
        <w:t>היו</w:t>
      </w:r>
      <w:r>
        <w:rPr>
          <w:rtl/>
        </w:rPr>
        <w:t>"ר</w:t>
      </w:r>
      <w:r>
        <w:rPr>
          <w:rFonts w:hint="cs"/>
          <w:rtl/>
        </w:rPr>
        <w:t xml:space="preserve"> ראובן ריבלין</w:t>
      </w:r>
      <w:r>
        <w:rPr>
          <w:rtl/>
        </w:rPr>
        <w:t>:</w:t>
      </w:r>
    </w:p>
    <w:p w14:paraId="432B1ABD" w14:textId="77777777" w:rsidR="00000000" w:rsidRDefault="00027501">
      <w:pPr>
        <w:pStyle w:val="a0"/>
        <w:rPr>
          <w:rFonts w:hint="cs"/>
          <w:rtl/>
        </w:rPr>
      </w:pPr>
    </w:p>
    <w:p w14:paraId="67ADA923" w14:textId="77777777" w:rsidR="00000000" w:rsidRDefault="00027501">
      <w:pPr>
        <w:pStyle w:val="a0"/>
        <w:rPr>
          <w:rFonts w:hint="cs"/>
          <w:rtl/>
        </w:rPr>
      </w:pPr>
      <w:r>
        <w:rPr>
          <w:rFonts w:hint="cs"/>
          <w:rtl/>
        </w:rPr>
        <w:t>תודה לחבר הכנסת טיבי. חבר הכנסת שלגי, בבקשה, ואחריו - חבר הכנס</w:t>
      </w:r>
      <w:r>
        <w:rPr>
          <w:rFonts w:hint="cs"/>
          <w:rtl/>
        </w:rPr>
        <w:t>ת דהאמשה.</w:t>
      </w:r>
    </w:p>
    <w:p w14:paraId="0C3E93D0" w14:textId="77777777" w:rsidR="00000000" w:rsidRDefault="00027501">
      <w:pPr>
        <w:pStyle w:val="a0"/>
        <w:rPr>
          <w:rFonts w:hint="cs"/>
          <w:rtl/>
        </w:rPr>
      </w:pPr>
    </w:p>
    <w:p w14:paraId="57B93BD9" w14:textId="77777777" w:rsidR="00000000" w:rsidRDefault="00027501">
      <w:pPr>
        <w:pStyle w:val="a"/>
        <w:rPr>
          <w:rtl/>
        </w:rPr>
      </w:pPr>
      <w:bookmarkStart w:id="82" w:name="FS000001046T21_01_2004_12_34_11"/>
      <w:bookmarkStart w:id="83" w:name="_Toc90037972"/>
      <w:bookmarkEnd w:id="82"/>
      <w:r>
        <w:rPr>
          <w:rFonts w:hint="eastAsia"/>
          <w:rtl/>
        </w:rPr>
        <w:t>אילן</w:t>
      </w:r>
      <w:r>
        <w:rPr>
          <w:rtl/>
        </w:rPr>
        <w:t xml:space="preserve"> שלגי (שינוי):</w:t>
      </w:r>
      <w:bookmarkEnd w:id="83"/>
    </w:p>
    <w:p w14:paraId="7839D0E4" w14:textId="77777777" w:rsidR="00000000" w:rsidRDefault="00027501">
      <w:pPr>
        <w:pStyle w:val="a0"/>
        <w:rPr>
          <w:rFonts w:hint="cs"/>
          <w:rtl/>
        </w:rPr>
      </w:pPr>
    </w:p>
    <w:p w14:paraId="5D0FAB98" w14:textId="77777777" w:rsidR="00000000" w:rsidRDefault="00027501">
      <w:pPr>
        <w:pStyle w:val="a0"/>
        <w:rPr>
          <w:rFonts w:hint="cs"/>
          <w:rtl/>
        </w:rPr>
      </w:pPr>
      <w:r>
        <w:rPr>
          <w:rFonts w:hint="cs"/>
          <w:rtl/>
        </w:rPr>
        <w:t>אדוני היושב-ראש, אדוני השר, היות שמדובר בשידורים בערבית בערוץ הראשון, אני מבקש לשאול את אדוני השר, מה נעשה כדי להגביר את גביית האגרה מתושבי מדינת ישראל בכלל וביישובים הערביים בפרט? תודה רבה.</w:t>
      </w:r>
    </w:p>
    <w:p w14:paraId="3D36CE4B" w14:textId="77777777" w:rsidR="00000000" w:rsidRDefault="00027501">
      <w:pPr>
        <w:pStyle w:val="a0"/>
        <w:rPr>
          <w:rFonts w:hint="cs"/>
          <w:rtl/>
        </w:rPr>
      </w:pPr>
    </w:p>
    <w:p w14:paraId="7A94F88C" w14:textId="77777777" w:rsidR="00000000" w:rsidRDefault="00027501">
      <w:pPr>
        <w:pStyle w:val="af1"/>
        <w:rPr>
          <w:rtl/>
        </w:rPr>
      </w:pPr>
      <w:r>
        <w:rPr>
          <w:rFonts w:hint="eastAsia"/>
          <w:rtl/>
        </w:rPr>
        <w:t>היו</w:t>
      </w:r>
      <w:r>
        <w:rPr>
          <w:rtl/>
        </w:rPr>
        <w:t>"ר</w:t>
      </w:r>
      <w:r>
        <w:rPr>
          <w:rFonts w:hint="cs"/>
          <w:rtl/>
        </w:rPr>
        <w:t xml:space="preserve"> ראובן ריבלין</w:t>
      </w:r>
      <w:r>
        <w:rPr>
          <w:rtl/>
        </w:rPr>
        <w:t>:</w:t>
      </w:r>
    </w:p>
    <w:p w14:paraId="401002E1" w14:textId="77777777" w:rsidR="00000000" w:rsidRDefault="00027501">
      <w:pPr>
        <w:pStyle w:val="a0"/>
        <w:rPr>
          <w:rFonts w:hint="cs"/>
          <w:rtl/>
        </w:rPr>
      </w:pPr>
    </w:p>
    <w:p w14:paraId="414B3A7E" w14:textId="77777777" w:rsidR="00000000" w:rsidRDefault="00027501">
      <w:pPr>
        <w:pStyle w:val="a0"/>
        <w:rPr>
          <w:rFonts w:hint="cs"/>
          <w:rtl/>
        </w:rPr>
      </w:pPr>
      <w:r>
        <w:rPr>
          <w:rFonts w:hint="cs"/>
          <w:rtl/>
        </w:rPr>
        <w:t>תודה לחבר הכ</w:t>
      </w:r>
      <w:r>
        <w:rPr>
          <w:rFonts w:hint="cs"/>
          <w:rtl/>
        </w:rPr>
        <w:t>נסת שלגי. חבר הכנסת דהאמשה - בבקשה, אדוני.</w:t>
      </w:r>
    </w:p>
    <w:p w14:paraId="7E0FDBEC" w14:textId="77777777" w:rsidR="00000000" w:rsidRDefault="00027501">
      <w:pPr>
        <w:pStyle w:val="a0"/>
        <w:rPr>
          <w:rFonts w:hint="cs"/>
          <w:rtl/>
        </w:rPr>
      </w:pPr>
    </w:p>
    <w:p w14:paraId="4174D902" w14:textId="77777777" w:rsidR="00000000" w:rsidRDefault="00027501">
      <w:pPr>
        <w:pStyle w:val="a"/>
        <w:rPr>
          <w:rtl/>
        </w:rPr>
      </w:pPr>
      <w:bookmarkStart w:id="84" w:name="FS000000550T21_01_2004_12_35_50"/>
      <w:bookmarkStart w:id="85" w:name="_Toc90037973"/>
      <w:bookmarkEnd w:id="84"/>
      <w:r>
        <w:rPr>
          <w:rFonts w:hint="eastAsia"/>
          <w:rtl/>
        </w:rPr>
        <w:t>עבד</w:t>
      </w:r>
      <w:r>
        <w:rPr>
          <w:rtl/>
        </w:rPr>
        <w:t>-אלמאלכ דהאמשה (רע"ם):</w:t>
      </w:r>
      <w:bookmarkEnd w:id="85"/>
    </w:p>
    <w:p w14:paraId="3AB5E756" w14:textId="77777777" w:rsidR="00000000" w:rsidRDefault="00027501">
      <w:pPr>
        <w:pStyle w:val="a0"/>
        <w:rPr>
          <w:rFonts w:hint="cs"/>
          <w:rtl/>
        </w:rPr>
      </w:pPr>
    </w:p>
    <w:p w14:paraId="6F789E43" w14:textId="77777777" w:rsidR="00000000" w:rsidRDefault="00027501">
      <w:pPr>
        <w:pStyle w:val="a0"/>
        <w:rPr>
          <w:rFonts w:hint="cs"/>
          <w:rtl/>
        </w:rPr>
      </w:pPr>
      <w:r>
        <w:rPr>
          <w:rFonts w:hint="cs"/>
          <w:rtl/>
        </w:rPr>
        <w:t xml:space="preserve">כבוד היושב-ראש, מכובדי השר, חברי חברי הכנסת, כנראה חבר הכנסת שלגי לא שמע שרק בחג האחרון, בעיד אל-פיטר, בשלוש-ארבע ערים עיקלו רכבים, ובהם של אמא שלקחה את הילדים לבית-הספר. </w:t>
      </w:r>
    </w:p>
    <w:p w14:paraId="015C703F" w14:textId="77777777" w:rsidR="00000000" w:rsidRDefault="00027501">
      <w:pPr>
        <w:pStyle w:val="a0"/>
        <w:rPr>
          <w:rFonts w:hint="cs"/>
          <w:rtl/>
        </w:rPr>
      </w:pPr>
    </w:p>
    <w:p w14:paraId="524AD6C2" w14:textId="77777777" w:rsidR="00000000" w:rsidRDefault="00027501">
      <w:pPr>
        <w:pStyle w:val="a0"/>
        <w:rPr>
          <w:rFonts w:hint="cs"/>
          <w:rtl/>
        </w:rPr>
      </w:pPr>
      <w:r>
        <w:rPr>
          <w:rFonts w:hint="cs"/>
          <w:rtl/>
        </w:rPr>
        <w:t xml:space="preserve">בכיוון הזה, </w:t>
      </w:r>
      <w:r>
        <w:rPr>
          <w:rFonts w:hint="cs"/>
          <w:rtl/>
        </w:rPr>
        <w:t>אני רוצה לשאול את אדוני השר: למה אי-אפשר, לפני שהולכים לעקל בתוך טייבה, עארה, פוריידיס ובכל מקום, לתת לאנשים הזדמנות של יומיים, שלושה ימים קודם, לדבר על החוב שלהם, אולי לפרוע אותו בניחותא. אולי אין להם טלוויזיה בכלל; פשוט לשבת אתם ולראות מי באמת חייב ומי ל</w:t>
      </w:r>
      <w:r>
        <w:rPr>
          <w:rFonts w:hint="cs"/>
          <w:rtl/>
        </w:rPr>
        <w:t xml:space="preserve">א חייב, ולאחר מכן ללכת לשלב העיקולים. למה ישר באים ומעקלים לפי דפים ולפי רישומים, כאשר לפעמים אין טלוויזיה בכלל, או שהאיש נפטר, או שהאיש לא נמצא. ומי שבמקרה תופסים אותו עם רכב, תולים אותו. תנו לאנשים לפרוע את החובות גם בדרך נוחה, לפני העיקולים. זה הקיצור. </w:t>
      </w:r>
    </w:p>
    <w:p w14:paraId="1C1DC152" w14:textId="77777777" w:rsidR="00000000" w:rsidRDefault="00027501">
      <w:pPr>
        <w:pStyle w:val="a0"/>
        <w:rPr>
          <w:rFonts w:hint="cs"/>
          <w:rtl/>
        </w:rPr>
      </w:pPr>
    </w:p>
    <w:p w14:paraId="3C8E3ADC" w14:textId="77777777" w:rsidR="00000000" w:rsidRDefault="00027501">
      <w:pPr>
        <w:pStyle w:val="af1"/>
        <w:rPr>
          <w:rtl/>
        </w:rPr>
      </w:pPr>
      <w:r>
        <w:rPr>
          <w:rFonts w:hint="eastAsia"/>
          <w:rtl/>
        </w:rPr>
        <w:t>היו</w:t>
      </w:r>
      <w:r>
        <w:rPr>
          <w:rtl/>
        </w:rPr>
        <w:t>"ר</w:t>
      </w:r>
      <w:r>
        <w:rPr>
          <w:rFonts w:hint="cs"/>
          <w:rtl/>
        </w:rPr>
        <w:t xml:space="preserve"> ראובן ריבלין</w:t>
      </w:r>
      <w:r>
        <w:rPr>
          <w:rtl/>
        </w:rPr>
        <w:t>:</w:t>
      </w:r>
    </w:p>
    <w:p w14:paraId="3774DC1E" w14:textId="77777777" w:rsidR="00000000" w:rsidRDefault="00027501">
      <w:pPr>
        <w:pStyle w:val="a0"/>
        <w:rPr>
          <w:rFonts w:hint="cs"/>
          <w:rtl/>
        </w:rPr>
      </w:pPr>
    </w:p>
    <w:p w14:paraId="192D4EB5" w14:textId="77777777" w:rsidR="00000000" w:rsidRDefault="00027501">
      <w:pPr>
        <w:pStyle w:val="a0"/>
        <w:rPr>
          <w:rFonts w:hint="cs"/>
          <w:rtl/>
        </w:rPr>
      </w:pPr>
      <w:r>
        <w:rPr>
          <w:rFonts w:hint="cs"/>
          <w:rtl/>
        </w:rPr>
        <w:t>תודה לחבר הכנסת דהאמשה. חבר הכנסת בשארה, האם אדוני רצה להתייחס לתוכן השידורים, בהתאם לשאלתו של חבר הכנסת טיבי? בבקשה, אדוני, עוד שאלה נוספת.</w:t>
      </w:r>
    </w:p>
    <w:p w14:paraId="7A312721" w14:textId="77777777" w:rsidR="00000000" w:rsidRDefault="00027501">
      <w:pPr>
        <w:pStyle w:val="a0"/>
        <w:rPr>
          <w:rFonts w:hint="cs"/>
          <w:rtl/>
        </w:rPr>
      </w:pPr>
    </w:p>
    <w:p w14:paraId="4AB711BA" w14:textId="77777777" w:rsidR="00000000" w:rsidRDefault="00027501">
      <w:pPr>
        <w:pStyle w:val="a0"/>
        <w:rPr>
          <w:rFonts w:hint="cs"/>
          <w:rtl/>
        </w:rPr>
      </w:pPr>
      <w:r>
        <w:rPr>
          <w:rFonts w:hint="cs"/>
          <w:rtl/>
        </w:rPr>
        <w:t>רבותי, חבר הכנסת שלגי, עם כל הכבוד, השאלה היא נוקבת. אבל בעניין שבו ציבור שלם משווע לדעת אם</w:t>
      </w:r>
      <w:r>
        <w:rPr>
          <w:rFonts w:hint="cs"/>
          <w:rtl/>
        </w:rPr>
        <w:t xml:space="preserve"> יחזירו לו את אמצעי השידור שהוא נזקק להם כל כך – השאלה מתריסה והיא במקומה – אני נותן שאלה נוספת.</w:t>
      </w:r>
    </w:p>
    <w:p w14:paraId="6C2FE668" w14:textId="77777777" w:rsidR="00000000" w:rsidRDefault="00027501">
      <w:pPr>
        <w:pStyle w:val="a0"/>
        <w:rPr>
          <w:rFonts w:hint="cs"/>
          <w:rtl/>
        </w:rPr>
      </w:pPr>
    </w:p>
    <w:p w14:paraId="04A71BD2" w14:textId="77777777" w:rsidR="00000000" w:rsidRDefault="00027501">
      <w:pPr>
        <w:pStyle w:val="a"/>
        <w:rPr>
          <w:rtl/>
        </w:rPr>
      </w:pPr>
      <w:bookmarkStart w:id="86" w:name="FS000000558T21_01_2004_12_46_42"/>
      <w:bookmarkStart w:id="87" w:name="_Toc90037974"/>
      <w:bookmarkEnd w:id="86"/>
      <w:r>
        <w:rPr>
          <w:rFonts w:hint="eastAsia"/>
          <w:rtl/>
        </w:rPr>
        <w:t>עזמי</w:t>
      </w:r>
      <w:r>
        <w:rPr>
          <w:rtl/>
        </w:rPr>
        <w:t xml:space="preserve"> בשארה (בל"ד):</w:t>
      </w:r>
      <w:bookmarkEnd w:id="87"/>
    </w:p>
    <w:p w14:paraId="19E2FA78" w14:textId="77777777" w:rsidR="00000000" w:rsidRDefault="00027501">
      <w:pPr>
        <w:pStyle w:val="a0"/>
        <w:rPr>
          <w:rFonts w:hint="cs"/>
          <w:rtl/>
        </w:rPr>
      </w:pPr>
    </w:p>
    <w:p w14:paraId="33AF8365" w14:textId="77777777" w:rsidR="00000000" w:rsidRDefault="00027501">
      <w:pPr>
        <w:pStyle w:val="a0"/>
        <w:rPr>
          <w:rFonts w:hint="cs"/>
          <w:rtl/>
        </w:rPr>
      </w:pPr>
      <w:r>
        <w:rPr>
          <w:rFonts w:hint="cs"/>
          <w:rtl/>
        </w:rPr>
        <w:t xml:space="preserve">אדוני היושב-ראש, אדוני השר, רק הערה. קודם כול, מפליא הוא שסכום האגרה הוא אותו סכום </w:t>
      </w:r>
      <w:r>
        <w:rPr>
          <w:rtl/>
        </w:rPr>
        <w:t>–</w:t>
      </w:r>
      <w:r>
        <w:rPr>
          <w:rFonts w:hint="cs"/>
          <w:rtl/>
        </w:rPr>
        <w:t xml:space="preserve"> 4,000 ומשהו </w:t>
      </w:r>
      <w:r>
        <w:rPr>
          <w:rtl/>
        </w:rPr>
        <w:t>–</w:t>
      </w:r>
      <w:r>
        <w:rPr>
          <w:rFonts w:hint="cs"/>
          <w:rtl/>
        </w:rPr>
        <w:t xml:space="preserve"> לכל אזרח.</w:t>
      </w:r>
    </w:p>
    <w:p w14:paraId="6F507D33" w14:textId="77777777" w:rsidR="00000000" w:rsidRDefault="00027501">
      <w:pPr>
        <w:pStyle w:val="a0"/>
        <w:rPr>
          <w:rFonts w:hint="cs"/>
          <w:rtl/>
        </w:rPr>
      </w:pPr>
    </w:p>
    <w:p w14:paraId="7DE0009D" w14:textId="77777777" w:rsidR="00000000" w:rsidRDefault="00027501">
      <w:pPr>
        <w:pStyle w:val="af0"/>
        <w:rPr>
          <w:rtl/>
        </w:rPr>
      </w:pPr>
      <w:r>
        <w:rPr>
          <w:rFonts w:hint="eastAsia"/>
          <w:rtl/>
        </w:rPr>
        <w:t>עבד</w:t>
      </w:r>
      <w:r>
        <w:rPr>
          <w:rtl/>
        </w:rPr>
        <w:t>-אלמאלכ דהאמשה (רע"ם):</w:t>
      </w:r>
    </w:p>
    <w:p w14:paraId="1584873E" w14:textId="77777777" w:rsidR="00000000" w:rsidRDefault="00027501">
      <w:pPr>
        <w:pStyle w:val="a0"/>
        <w:rPr>
          <w:rFonts w:hint="cs"/>
          <w:rtl/>
        </w:rPr>
      </w:pPr>
    </w:p>
    <w:p w14:paraId="184500E9" w14:textId="77777777" w:rsidR="00000000" w:rsidRDefault="00027501">
      <w:pPr>
        <w:pStyle w:val="a0"/>
        <w:rPr>
          <w:rFonts w:hint="cs"/>
          <w:rtl/>
        </w:rPr>
      </w:pPr>
      <w:r>
        <w:rPr>
          <w:rFonts w:hint="cs"/>
          <w:rtl/>
        </w:rPr>
        <w:t>5</w:t>
      </w:r>
      <w:r>
        <w:rPr>
          <w:rFonts w:hint="cs"/>
          <w:rtl/>
        </w:rPr>
        <w:t>,700.</w:t>
      </w:r>
    </w:p>
    <w:p w14:paraId="2A40A4A4" w14:textId="77777777" w:rsidR="00000000" w:rsidRDefault="00027501">
      <w:pPr>
        <w:pStyle w:val="a0"/>
        <w:rPr>
          <w:rFonts w:hint="cs"/>
          <w:rtl/>
        </w:rPr>
      </w:pPr>
    </w:p>
    <w:p w14:paraId="0CF8F1B0" w14:textId="77777777" w:rsidR="00000000" w:rsidRDefault="00027501">
      <w:pPr>
        <w:pStyle w:val="-"/>
        <w:rPr>
          <w:rtl/>
        </w:rPr>
      </w:pPr>
      <w:bookmarkStart w:id="88" w:name="FS000000558T21_01_2004_12_47_49C"/>
      <w:bookmarkEnd w:id="88"/>
      <w:r>
        <w:rPr>
          <w:rFonts w:hint="eastAsia"/>
          <w:rtl/>
        </w:rPr>
        <w:t>עזמי</w:t>
      </w:r>
      <w:r>
        <w:rPr>
          <w:rtl/>
        </w:rPr>
        <w:t xml:space="preserve"> בשארה (בל"ד):</w:t>
      </w:r>
    </w:p>
    <w:p w14:paraId="455C92B4" w14:textId="77777777" w:rsidR="00000000" w:rsidRDefault="00027501">
      <w:pPr>
        <w:pStyle w:val="a0"/>
        <w:rPr>
          <w:rFonts w:hint="cs"/>
          <w:rtl/>
        </w:rPr>
      </w:pPr>
    </w:p>
    <w:p w14:paraId="0B74CBDA" w14:textId="77777777" w:rsidR="00000000" w:rsidRDefault="00027501">
      <w:pPr>
        <w:pStyle w:val="a0"/>
        <w:rPr>
          <w:rFonts w:hint="cs"/>
          <w:rtl/>
        </w:rPr>
      </w:pPr>
      <w:r>
        <w:rPr>
          <w:rFonts w:hint="cs"/>
          <w:rtl/>
        </w:rPr>
        <w:t>5,700 שקלים בכל הכפרים, מכל אזרח. מוזר קצת. אבל אני עובר לשאלה.</w:t>
      </w:r>
    </w:p>
    <w:p w14:paraId="1ABD101D" w14:textId="77777777" w:rsidR="00000000" w:rsidRDefault="00027501">
      <w:pPr>
        <w:pStyle w:val="a0"/>
        <w:rPr>
          <w:rFonts w:hint="cs"/>
          <w:rtl/>
        </w:rPr>
      </w:pPr>
    </w:p>
    <w:p w14:paraId="621FD890" w14:textId="77777777" w:rsidR="00000000" w:rsidRDefault="00027501">
      <w:pPr>
        <w:pStyle w:val="af0"/>
        <w:rPr>
          <w:rtl/>
        </w:rPr>
      </w:pPr>
      <w:r>
        <w:rPr>
          <w:rFonts w:hint="eastAsia"/>
          <w:rtl/>
        </w:rPr>
        <w:t>צבי</w:t>
      </w:r>
      <w:r>
        <w:rPr>
          <w:rtl/>
        </w:rPr>
        <w:t xml:space="preserve"> הנדל (האיחוד הלאומי - ישראל ביתנו):</w:t>
      </w:r>
    </w:p>
    <w:p w14:paraId="7AC3F6B5" w14:textId="77777777" w:rsidR="00000000" w:rsidRDefault="00027501">
      <w:pPr>
        <w:pStyle w:val="a0"/>
        <w:rPr>
          <w:rFonts w:hint="cs"/>
          <w:rtl/>
        </w:rPr>
      </w:pPr>
    </w:p>
    <w:p w14:paraId="4ADC7B42" w14:textId="77777777" w:rsidR="00000000" w:rsidRDefault="00027501">
      <w:pPr>
        <w:pStyle w:val="a0"/>
        <w:rPr>
          <w:rFonts w:hint="cs"/>
          <w:rtl/>
        </w:rPr>
      </w:pPr>
      <w:r>
        <w:rPr>
          <w:rFonts w:hint="cs"/>
          <w:rtl/>
        </w:rPr>
        <w:t>- - -</w:t>
      </w:r>
    </w:p>
    <w:p w14:paraId="07717669" w14:textId="77777777" w:rsidR="00000000" w:rsidRDefault="00027501">
      <w:pPr>
        <w:pStyle w:val="a0"/>
        <w:rPr>
          <w:rFonts w:hint="cs"/>
          <w:rtl/>
        </w:rPr>
      </w:pPr>
    </w:p>
    <w:p w14:paraId="26D84F0C" w14:textId="77777777" w:rsidR="00000000" w:rsidRDefault="00027501">
      <w:pPr>
        <w:pStyle w:val="-"/>
        <w:rPr>
          <w:rtl/>
        </w:rPr>
      </w:pPr>
      <w:bookmarkStart w:id="89" w:name="FS000000558T21_01_2004_12_48_25C"/>
      <w:bookmarkEnd w:id="89"/>
      <w:r>
        <w:rPr>
          <w:rFonts w:hint="eastAsia"/>
          <w:rtl/>
        </w:rPr>
        <w:t>עזמי</w:t>
      </w:r>
      <w:r>
        <w:rPr>
          <w:rtl/>
        </w:rPr>
        <w:t xml:space="preserve"> בשארה (בל"ד):</w:t>
      </w:r>
    </w:p>
    <w:p w14:paraId="535D3BFA" w14:textId="77777777" w:rsidR="00000000" w:rsidRDefault="00027501">
      <w:pPr>
        <w:pStyle w:val="a0"/>
        <w:rPr>
          <w:rFonts w:hint="cs"/>
          <w:rtl/>
        </w:rPr>
      </w:pPr>
    </w:p>
    <w:p w14:paraId="3AD2BDA3" w14:textId="77777777" w:rsidR="00000000" w:rsidRDefault="00027501">
      <w:pPr>
        <w:pStyle w:val="a0"/>
        <w:rPr>
          <w:rFonts w:hint="cs"/>
          <w:rtl/>
        </w:rPr>
      </w:pPr>
      <w:r>
        <w:rPr>
          <w:rFonts w:hint="cs"/>
          <w:rtl/>
        </w:rPr>
        <w:t>לא, באמת. זה מוזר קצת.</w:t>
      </w:r>
    </w:p>
    <w:p w14:paraId="41C1EB8F" w14:textId="77777777" w:rsidR="00000000" w:rsidRDefault="00027501">
      <w:pPr>
        <w:pStyle w:val="a0"/>
        <w:rPr>
          <w:rFonts w:hint="cs"/>
          <w:rtl/>
        </w:rPr>
      </w:pPr>
    </w:p>
    <w:p w14:paraId="4776A284" w14:textId="77777777" w:rsidR="00000000" w:rsidRDefault="00027501">
      <w:pPr>
        <w:pStyle w:val="af1"/>
        <w:rPr>
          <w:rtl/>
        </w:rPr>
      </w:pPr>
      <w:r>
        <w:rPr>
          <w:rFonts w:hint="eastAsia"/>
          <w:rtl/>
        </w:rPr>
        <w:t>היו</w:t>
      </w:r>
      <w:r>
        <w:rPr>
          <w:rtl/>
        </w:rPr>
        <w:t>"ר</w:t>
      </w:r>
      <w:r>
        <w:rPr>
          <w:rFonts w:hint="cs"/>
          <w:rtl/>
        </w:rPr>
        <w:t xml:space="preserve"> ראובן ריבלין</w:t>
      </w:r>
      <w:r>
        <w:rPr>
          <w:rtl/>
        </w:rPr>
        <w:t>:</w:t>
      </w:r>
    </w:p>
    <w:p w14:paraId="2D458C6D" w14:textId="77777777" w:rsidR="00000000" w:rsidRDefault="00027501">
      <w:pPr>
        <w:pStyle w:val="a0"/>
        <w:rPr>
          <w:rFonts w:hint="cs"/>
          <w:rtl/>
        </w:rPr>
      </w:pPr>
    </w:p>
    <w:p w14:paraId="60290FB5" w14:textId="77777777" w:rsidR="00000000" w:rsidRDefault="00027501">
      <w:pPr>
        <w:pStyle w:val="a0"/>
        <w:rPr>
          <w:rFonts w:hint="cs"/>
          <w:rtl/>
        </w:rPr>
      </w:pPr>
      <w:r>
        <w:rPr>
          <w:rFonts w:hint="cs"/>
          <w:rtl/>
        </w:rPr>
        <w:t>אנחנו נדון באגרות לציבור האזרחים הערבי.</w:t>
      </w:r>
    </w:p>
    <w:p w14:paraId="224C71FD" w14:textId="77777777" w:rsidR="00000000" w:rsidRDefault="00027501">
      <w:pPr>
        <w:pStyle w:val="a0"/>
        <w:rPr>
          <w:rFonts w:hint="cs"/>
          <w:rtl/>
        </w:rPr>
      </w:pPr>
    </w:p>
    <w:p w14:paraId="69BDCB94" w14:textId="77777777" w:rsidR="00000000" w:rsidRDefault="00027501">
      <w:pPr>
        <w:pStyle w:val="-"/>
        <w:rPr>
          <w:rtl/>
        </w:rPr>
      </w:pPr>
      <w:bookmarkStart w:id="90" w:name="FS000000558T21_01_2004_12_48_55C"/>
      <w:bookmarkEnd w:id="90"/>
      <w:r>
        <w:rPr>
          <w:rFonts w:hint="eastAsia"/>
          <w:rtl/>
        </w:rPr>
        <w:t>עזמי</w:t>
      </w:r>
      <w:r>
        <w:rPr>
          <w:rtl/>
        </w:rPr>
        <w:t xml:space="preserve"> בשארה</w:t>
      </w:r>
      <w:r>
        <w:rPr>
          <w:rtl/>
        </w:rPr>
        <w:t xml:space="preserve"> (בל"ד):</w:t>
      </w:r>
    </w:p>
    <w:p w14:paraId="3137D059" w14:textId="77777777" w:rsidR="00000000" w:rsidRDefault="00027501">
      <w:pPr>
        <w:pStyle w:val="a0"/>
        <w:rPr>
          <w:rFonts w:hint="cs"/>
          <w:rtl/>
        </w:rPr>
      </w:pPr>
    </w:p>
    <w:p w14:paraId="4540A92B" w14:textId="77777777" w:rsidR="00000000" w:rsidRDefault="00027501">
      <w:pPr>
        <w:pStyle w:val="a0"/>
        <w:rPr>
          <w:rFonts w:hint="cs"/>
          <w:rtl/>
        </w:rPr>
      </w:pPr>
      <w:r>
        <w:rPr>
          <w:rFonts w:hint="cs"/>
          <w:rtl/>
        </w:rPr>
        <w:t>אדוני היושב-ראש, השאלה אם אני מסכים לתוכנם של השידורים בערבית או לא, היא לא העניין. אבל, הם אמורים להיות מופנים לאזרח הערבי, שירות שניתן לאזרח הערבי.</w:t>
      </w:r>
    </w:p>
    <w:p w14:paraId="5CA6B15C" w14:textId="77777777" w:rsidR="00000000" w:rsidRDefault="00027501">
      <w:pPr>
        <w:pStyle w:val="a0"/>
        <w:rPr>
          <w:rFonts w:hint="cs"/>
          <w:rtl/>
        </w:rPr>
      </w:pPr>
    </w:p>
    <w:p w14:paraId="01EEEEFE" w14:textId="77777777" w:rsidR="00000000" w:rsidRDefault="00027501">
      <w:pPr>
        <w:pStyle w:val="af1"/>
        <w:rPr>
          <w:rtl/>
        </w:rPr>
      </w:pPr>
      <w:r>
        <w:rPr>
          <w:rFonts w:hint="eastAsia"/>
          <w:rtl/>
        </w:rPr>
        <w:t>היו</w:t>
      </w:r>
      <w:r>
        <w:rPr>
          <w:rtl/>
        </w:rPr>
        <w:t>"ר</w:t>
      </w:r>
      <w:r>
        <w:rPr>
          <w:rFonts w:hint="cs"/>
          <w:rtl/>
        </w:rPr>
        <w:t xml:space="preserve"> ראובן ריבלין</w:t>
      </w:r>
      <w:r>
        <w:rPr>
          <w:rtl/>
        </w:rPr>
        <w:t>:</w:t>
      </w:r>
    </w:p>
    <w:p w14:paraId="46532E36" w14:textId="77777777" w:rsidR="00000000" w:rsidRDefault="00027501">
      <w:pPr>
        <w:pStyle w:val="a0"/>
        <w:rPr>
          <w:rFonts w:hint="cs"/>
          <w:rtl/>
        </w:rPr>
      </w:pPr>
    </w:p>
    <w:p w14:paraId="0020A058" w14:textId="77777777" w:rsidR="00000000" w:rsidRDefault="00027501">
      <w:pPr>
        <w:pStyle w:val="a0"/>
        <w:rPr>
          <w:rFonts w:hint="cs"/>
          <w:rtl/>
        </w:rPr>
      </w:pPr>
      <w:r>
        <w:rPr>
          <w:rFonts w:hint="cs"/>
          <w:rtl/>
        </w:rPr>
        <w:t>לאזרח דובר ערבית.</w:t>
      </w:r>
    </w:p>
    <w:p w14:paraId="7EB40876" w14:textId="77777777" w:rsidR="00000000" w:rsidRDefault="00027501">
      <w:pPr>
        <w:pStyle w:val="a0"/>
        <w:rPr>
          <w:rFonts w:hint="cs"/>
          <w:rtl/>
        </w:rPr>
      </w:pPr>
    </w:p>
    <w:p w14:paraId="5BB5956C" w14:textId="77777777" w:rsidR="00000000" w:rsidRDefault="00027501">
      <w:pPr>
        <w:pStyle w:val="-"/>
        <w:rPr>
          <w:rtl/>
        </w:rPr>
      </w:pPr>
      <w:bookmarkStart w:id="91" w:name="FS000000558T21_01_2004_12_50_31C"/>
      <w:bookmarkEnd w:id="91"/>
      <w:r>
        <w:rPr>
          <w:rtl/>
        </w:rPr>
        <w:t>עזמי בשארה (בל"ד):</w:t>
      </w:r>
    </w:p>
    <w:p w14:paraId="60323084" w14:textId="77777777" w:rsidR="00000000" w:rsidRDefault="00027501">
      <w:pPr>
        <w:pStyle w:val="a0"/>
        <w:rPr>
          <w:rtl/>
        </w:rPr>
      </w:pPr>
    </w:p>
    <w:p w14:paraId="007C2175" w14:textId="77777777" w:rsidR="00000000" w:rsidRDefault="00027501">
      <w:pPr>
        <w:pStyle w:val="a0"/>
        <w:rPr>
          <w:rFonts w:hint="cs"/>
          <w:rtl/>
        </w:rPr>
      </w:pPr>
      <w:r>
        <w:rPr>
          <w:rFonts w:hint="cs"/>
          <w:rtl/>
        </w:rPr>
        <w:t>לאזרח דובר ערבית, כן. זה שירות שנית</w:t>
      </w:r>
      <w:r>
        <w:rPr>
          <w:rFonts w:hint="cs"/>
          <w:rtl/>
        </w:rPr>
        <w:t xml:space="preserve">ן לו. אגב, ויתרו על זה בערוץ הראשון. בערוץ השני לא מקיימים את זה, והם מודים שהם לא מקיימים את זה. פשוט לא מקיימים את זה. וכשמקיימים </w:t>
      </w:r>
      <w:r>
        <w:rPr>
          <w:rtl/>
        </w:rPr>
        <w:t>–</w:t>
      </w:r>
      <w:r>
        <w:rPr>
          <w:rFonts w:hint="cs"/>
          <w:rtl/>
        </w:rPr>
        <w:t xml:space="preserve"> זה בזמן שיש תפילה, כשאף אחד לא רואה. </w:t>
      </w:r>
    </w:p>
    <w:p w14:paraId="351C2F64" w14:textId="77777777" w:rsidR="00000000" w:rsidRDefault="00027501">
      <w:pPr>
        <w:pStyle w:val="a0"/>
        <w:rPr>
          <w:rFonts w:hint="cs"/>
          <w:rtl/>
        </w:rPr>
      </w:pPr>
    </w:p>
    <w:p w14:paraId="1552D76A" w14:textId="77777777" w:rsidR="00000000" w:rsidRDefault="00027501">
      <w:pPr>
        <w:pStyle w:val="a0"/>
        <w:rPr>
          <w:rtl/>
        </w:rPr>
      </w:pPr>
      <w:r>
        <w:rPr>
          <w:rFonts w:hint="cs"/>
          <w:rtl/>
        </w:rPr>
        <w:t>הקימו את ערוץ המזרח התיכון שמופנה בכלל לעולם הערבי, לא לאזרחים הערבים. כלומר, אנחנו</w:t>
      </w:r>
      <w:r>
        <w:rPr>
          <w:rFonts w:hint="cs"/>
          <w:rtl/>
        </w:rPr>
        <w:t xml:space="preserve"> מממנים באגרה שידור שמופנה לעולם הערבי, שמטרתו המוצהרת היא פרופגנדה פוליטית. בסדר, שיעשו זאת זרועות הביטחון וכו'. האוכלוסייה הערבית לא מקבלת שירות של שידור בשבילה על בעיותיה ועל ענייניה. "המזרח התיכון" בכלל הוא שידור של המודיעין, בוא נגיד, אני לא יודע מי, </w:t>
      </w:r>
      <w:r>
        <w:rPr>
          <w:rFonts w:hint="cs"/>
          <w:rtl/>
        </w:rPr>
        <w:t>שמופנה לעולם הערבי, כאשר הם אומרים שהמטרה היא מלחמה פסיכולוגית. אומרים את זה. חלק מה-</w:t>
      </w:r>
      <w:r>
        <w:t>psychological warfare</w:t>
      </w:r>
      <w:r>
        <w:rPr>
          <w:rFonts w:hint="cs"/>
          <w:rtl/>
        </w:rPr>
        <w:t>. אבל, האוכלוסייה הערבית, מהו השירות שניתן לה כאזרחי המדינה?</w:t>
      </w:r>
    </w:p>
    <w:p w14:paraId="261EB272" w14:textId="77777777" w:rsidR="00000000" w:rsidRDefault="00027501">
      <w:pPr>
        <w:pStyle w:val="a0"/>
        <w:rPr>
          <w:rtl/>
        </w:rPr>
      </w:pPr>
    </w:p>
    <w:p w14:paraId="02B092B3" w14:textId="77777777" w:rsidR="00000000" w:rsidRDefault="00027501">
      <w:pPr>
        <w:pStyle w:val="af1"/>
        <w:rPr>
          <w:rtl/>
        </w:rPr>
      </w:pPr>
      <w:r>
        <w:rPr>
          <w:rFonts w:hint="eastAsia"/>
          <w:rtl/>
        </w:rPr>
        <w:t>היו</w:t>
      </w:r>
      <w:r>
        <w:rPr>
          <w:rtl/>
        </w:rPr>
        <w:t>"ר</w:t>
      </w:r>
      <w:r>
        <w:rPr>
          <w:rFonts w:hint="cs"/>
          <w:rtl/>
        </w:rPr>
        <w:t xml:space="preserve"> ראובן ריבלין</w:t>
      </w:r>
      <w:r>
        <w:rPr>
          <w:rtl/>
        </w:rPr>
        <w:t>:</w:t>
      </w:r>
    </w:p>
    <w:p w14:paraId="4AF89F9A" w14:textId="77777777" w:rsidR="00000000" w:rsidRDefault="00027501">
      <w:pPr>
        <w:pStyle w:val="a0"/>
        <w:rPr>
          <w:rFonts w:hint="cs"/>
          <w:rtl/>
        </w:rPr>
      </w:pPr>
    </w:p>
    <w:p w14:paraId="3F0FAC7B" w14:textId="77777777" w:rsidR="00000000" w:rsidRDefault="00027501">
      <w:pPr>
        <w:pStyle w:val="a0"/>
        <w:rPr>
          <w:rFonts w:hint="cs"/>
          <w:rtl/>
        </w:rPr>
      </w:pPr>
      <w:r>
        <w:rPr>
          <w:rFonts w:hint="cs"/>
          <w:rtl/>
        </w:rPr>
        <w:t>תודה רבה לחבר הכנסת בשארה, ובצדק נתתי לך לשאול את שאלתך. בבקשה.</w:t>
      </w:r>
    </w:p>
    <w:p w14:paraId="5758AF18" w14:textId="77777777" w:rsidR="00000000" w:rsidRDefault="00027501">
      <w:pPr>
        <w:pStyle w:val="a0"/>
        <w:rPr>
          <w:rFonts w:hint="cs"/>
          <w:rtl/>
        </w:rPr>
      </w:pPr>
    </w:p>
    <w:p w14:paraId="0041FF58" w14:textId="77777777" w:rsidR="00000000" w:rsidRDefault="00027501">
      <w:pPr>
        <w:pStyle w:val="a"/>
        <w:rPr>
          <w:rtl/>
        </w:rPr>
      </w:pPr>
      <w:bookmarkStart w:id="92" w:name="FS000001064T21_01_2004_13_00_38"/>
      <w:bookmarkStart w:id="93" w:name="_Toc90037975"/>
      <w:bookmarkEnd w:id="92"/>
      <w:r>
        <w:rPr>
          <w:rFonts w:hint="eastAsia"/>
          <w:rtl/>
        </w:rPr>
        <w:t>שר</w:t>
      </w:r>
      <w:r>
        <w:rPr>
          <w:rtl/>
        </w:rPr>
        <w:t xml:space="preserve"> התק</w:t>
      </w:r>
      <w:r>
        <w:rPr>
          <w:rFonts w:hint="cs"/>
          <w:rtl/>
        </w:rPr>
        <w:t>שורת</w:t>
      </w:r>
      <w:r>
        <w:rPr>
          <w:rtl/>
        </w:rPr>
        <w:t xml:space="preserve"> אהוד אולמרט:</w:t>
      </w:r>
      <w:bookmarkEnd w:id="93"/>
    </w:p>
    <w:p w14:paraId="7EED7B5A" w14:textId="77777777" w:rsidR="00000000" w:rsidRDefault="00027501">
      <w:pPr>
        <w:pStyle w:val="a0"/>
        <w:rPr>
          <w:rFonts w:hint="cs"/>
          <w:rtl/>
        </w:rPr>
      </w:pPr>
    </w:p>
    <w:p w14:paraId="77A22839" w14:textId="77777777" w:rsidR="00000000" w:rsidRDefault="00027501">
      <w:pPr>
        <w:pStyle w:val="a0"/>
        <w:rPr>
          <w:rFonts w:hint="cs"/>
          <w:rtl/>
        </w:rPr>
      </w:pPr>
      <w:r>
        <w:rPr>
          <w:rFonts w:hint="cs"/>
          <w:rtl/>
        </w:rPr>
        <w:t>כבוד היושב-ראש, השואלים הנכבדים, חברי הכנסת מתעקשים לגרור אותי לדיון על נושאי התוכן. לגבי השאלה ששאל חבר הכנסת טיבי - באמת לא צריכה להיעשות הבחנה לעניין זה בין ערוץ המזרח התיכון לבין הערוץ הראשון. אם הטענה היא שמשדרים שידורים שיש להם</w:t>
      </w:r>
      <w:r>
        <w:rPr>
          <w:rFonts w:hint="cs"/>
          <w:rtl/>
        </w:rPr>
        <w:t xml:space="preserve"> אופי כזה או אחר, הרי מבחינת התוכן זה יכול להיות אותו דבר גם בערוץ המזרח התיכון וגם בערוץ הראשון. כך שהבעיה היא לא הפלטפורמה, אלא יותר הנושאים, של התוכן. </w:t>
      </w:r>
    </w:p>
    <w:p w14:paraId="22EE1CF4" w14:textId="77777777" w:rsidR="00000000" w:rsidRDefault="00027501">
      <w:pPr>
        <w:pStyle w:val="a0"/>
        <w:rPr>
          <w:rFonts w:hint="cs"/>
          <w:rtl/>
        </w:rPr>
      </w:pPr>
    </w:p>
    <w:p w14:paraId="23D97510" w14:textId="77777777" w:rsidR="00000000" w:rsidRDefault="00027501">
      <w:pPr>
        <w:pStyle w:val="a0"/>
        <w:rPr>
          <w:rFonts w:hint="cs"/>
          <w:rtl/>
        </w:rPr>
      </w:pPr>
      <w:r>
        <w:rPr>
          <w:rFonts w:hint="cs"/>
          <w:rtl/>
        </w:rPr>
        <w:t xml:space="preserve">אני רוצה להזכיר, שבחוק רשות השידור, שאת סעיף 3(3) ממנו קראתי, נאמר, שהשידורים צריכים לענות על צורכי </w:t>
      </w:r>
      <w:r>
        <w:rPr>
          <w:rFonts w:hint="cs"/>
          <w:rtl/>
        </w:rPr>
        <w:t>האוכלוסייה דוברת הערבית ושידורים לקידום ההבנה והשלום עם המדינות השכנות, בהתאם למגמות היסוד של המדינה. אז מה שחבר הכנסת בשארה מתלונן עליו, למשל, הוא לא יכול לבוא בטענות לרשות השידור אם רשות השידור ממלאת בעניין זה את הוראת החוק, שאומרת שהיא צריכה לשדר שידורי</w:t>
      </w:r>
      <w:r>
        <w:rPr>
          <w:rFonts w:hint="cs"/>
          <w:rtl/>
        </w:rPr>
        <w:t>ם גם לארצות השכנות באופן שעולה בקנה אחד עם מגמות היסוד של המדינה. יכול להיות שיש לך בעיה עם מגמות היסוד, יכול להיות שאתה לא מזדהה עם המטרות, יכול להיות שאתה לא מזדהה עם התכנים האלה. אבל זה ויכוח מסוג אחר. אני מאוד נזהר, אני אומר לכם בכלל - - -</w:t>
      </w:r>
    </w:p>
    <w:p w14:paraId="686CB808" w14:textId="77777777" w:rsidR="00000000" w:rsidRDefault="00027501">
      <w:pPr>
        <w:pStyle w:val="a0"/>
        <w:rPr>
          <w:rFonts w:hint="cs"/>
          <w:rtl/>
        </w:rPr>
      </w:pPr>
    </w:p>
    <w:p w14:paraId="2DDD0737" w14:textId="77777777" w:rsidR="00000000" w:rsidRDefault="00027501">
      <w:pPr>
        <w:pStyle w:val="af1"/>
        <w:rPr>
          <w:rtl/>
        </w:rPr>
      </w:pPr>
      <w:r>
        <w:rPr>
          <w:rFonts w:hint="eastAsia"/>
          <w:rtl/>
        </w:rPr>
        <w:t>היו</w:t>
      </w:r>
      <w:r>
        <w:rPr>
          <w:rtl/>
        </w:rPr>
        <w:t>"ר</w:t>
      </w:r>
      <w:r>
        <w:rPr>
          <w:rFonts w:hint="cs"/>
          <w:rtl/>
        </w:rPr>
        <w:t xml:space="preserve"> ראובן</w:t>
      </w:r>
      <w:r>
        <w:rPr>
          <w:rFonts w:hint="cs"/>
          <w:rtl/>
        </w:rPr>
        <w:t xml:space="preserve"> ריבלין</w:t>
      </w:r>
      <w:r>
        <w:rPr>
          <w:rtl/>
        </w:rPr>
        <w:t>:</w:t>
      </w:r>
    </w:p>
    <w:p w14:paraId="136A8992" w14:textId="77777777" w:rsidR="00000000" w:rsidRDefault="00027501">
      <w:pPr>
        <w:pStyle w:val="a0"/>
        <w:rPr>
          <w:rFonts w:hint="cs"/>
          <w:rtl/>
        </w:rPr>
      </w:pPr>
    </w:p>
    <w:p w14:paraId="792C6F8A" w14:textId="77777777" w:rsidR="00000000" w:rsidRDefault="00027501">
      <w:pPr>
        <w:pStyle w:val="a0"/>
        <w:rPr>
          <w:rFonts w:hint="cs"/>
          <w:rtl/>
        </w:rPr>
      </w:pPr>
      <w:r>
        <w:rPr>
          <w:rFonts w:hint="cs"/>
          <w:rtl/>
        </w:rPr>
        <w:t>עם כל הכבוד לאדוני השר, חבר הכנסת בשארה לא שאל את השאלה הזאת. הוא אמר, תשדר לעולם הערבי כפי שאתה צריך. מדוע מקופחים אזרחי ישראל דוברי הערבית, אני לא מדבר על ערבים.</w:t>
      </w:r>
    </w:p>
    <w:p w14:paraId="38C0089B" w14:textId="77777777" w:rsidR="00000000" w:rsidRDefault="00027501">
      <w:pPr>
        <w:pStyle w:val="a0"/>
        <w:rPr>
          <w:rFonts w:hint="cs"/>
          <w:rtl/>
        </w:rPr>
      </w:pPr>
    </w:p>
    <w:p w14:paraId="3A16E55F" w14:textId="77777777" w:rsidR="00000000" w:rsidRDefault="00027501">
      <w:pPr>
        <w:pStyle w:val="-"/>
        <w:rPr>
          <w:rtl/>
        </w:rPr>
      </w:pPr>
      <w:bookmarkStart w:id="94" w:name="FS000001064T21_01_2004_13_06_52C"/>
      <w:bookmarkEnd w:id="94"/>
      <w:r>
        <w:rPr>
          <w:rFonts w:hint="eastAsia"/>
          <w:rtl/>
        </w:rPr>
        <w:t>שר</w:t>
      </w:r>
      <w:r>
        <w:rPr>
          <w:rtl/>
        </w:rPr>
        <w:t xml:space="preserve"> התק</w:t>
      </w:r>
      <w:r>
        <w:rPr>
          <w:rFonts w:hint="cs"/>
          <w:rtl/>
        </w:rPr>
        <w:t>שורת</w:t>
      </w:r>
      <w:r>
        <w:rPr>
          <w:rtl/>
        </w:rPr>
        <w:t xml:space="preserve"> אהוד אולמרט:</w:t>
      </w:r>
    </w:p>
    <w:p w14:paraId="1B6A36CB" w14:textId="77777777" w:rsidR="00000000" w:rsidRDefault="00027501">
      <w:pPr>
        <w:pStyle w:val="a0"/>
        <w:rPr>
          <w:rFonts w:hint="cs"/>
          <w:rtl/>
        </w:rPr>
      </w:pPr>
    </w:p>
    <w:p w14:paraId="54C4D5F2" w14:textId="77777777" w:rsidR="00000000" w:rsidRDefault="00027501">
      <w:pPr>
        <w:pStyle w:val="a0"/>
        <w:rPr>
          <w:rFonts w:hint="cs"/>
          <w:rtl/>
        </w:rPr>
      </w:pPr>
      <w:r>
        <w:rPr>
          <w:rFonts w:hint="cs"/>
          <w:rtl/>
        </w:rPr>
        <w:t xml:space="preserve">כבוד היושב-ראש, חבר הכנסת בשארה אמר גם אמר חלק מהדברים, </w:t>
      </w:r>
      <w:r>
        <w:rPr>
          <w:rFonts w:hint="cs"/>
          <w:rtl/>
        </w:rPr>
        <w:t>וגם חבר הכנסת דהאמשה אמר, ואפילו חבר הכנסת טיבי אמר. אלא שאני עוד לא סיימתי את התשובה.</w:t>
      </w:r>
    </w:p>
    <w:p w14:paraId="1E509AB4" w14:textId="77777777" w:rsidR="00000000" w:rsidRDefault="00027501">
      <w:pPr>
        <w:pStyle w:val="a0"/>
        <w:rPr>
          <w:rFonts w:hint="cs"/>
          <w:rtl/>
        </w:rPr>
      </w:pPr>
    </w:p>
    <w:p w14:paraId="154BB38D" w14:textId="77777777" w:rsidR="00000000" w:rsidRDefault="00027501">
      <w:pPr>
        <w:pStyle w:val="af0"/>
        <w:rPr>
          <w:rtl/>
        </w:rPr>
      </w:pPr>
      <w:r>
        <w:rPr>
          <w:rFonts w:hint="eastAsia"/>
          <w:rtl/>
        </w:rPr>
        <w:t>עזמי</w:t>
      </w:r>
      <w:r>
        <w:rPr>
          <w:rtl/>
        </w:rPr>
        <w:t xml:space="preserve"> בשארה (בל"ד):</w:t>
      </w:r>
    </w:p>
    <w:p w14:paraId="1433D8A1" w14:textId="77777777" w:rsidR="00000000" w:rsidRDefault="00027501">
      <w:pPr>
        <w:pStyle w:val="a0"/>
        <w:rPr>
          <w:rFonts w:hint="cs"/>
          <w:rtl/>
        </w:rPr>
      </w:pPr>
    </w:p>
    <w:p w14:paraId="240A5901" w14:textId="77777777" w:rsidR="00000000" w:rsidRDefault="00027501">
      <w:pPr>
        <w:pStyle w:val="a0"/>
        <w:rPr>
          <w:rFonts w:hint="cs"/>
          <w:rtl/>
        </w:rPr>
      </w:pPr>
      <w:r>
        <w:rPr>
          <w:rFonts w:hint="cs"/>
          <w:rtl/>
        </w:rPr>
        <w:t xml:space="preserve">- - - </w:t>
      </w:r>
    </w:p>
    <w:p w14:paraId="3C053DE6" w14:textId="77777777" w:rsidR="00000000" w:rsidRDefault="00027501">
      <w:pPr>
        <w:pStyle w:val="a0"/>
        <w:rPr>
          <w:rFonts w:hint="cs"/>
          <w:rtl/>
        </w:rPr>
      </w:pPr>
    </w:p>
    <w:p w14:paraId="302485C9" w14:textId="77777777" w:rsidR="00000000" w:rsidRDefault="00027501">
      <w:pPr>
        <w:pStyle w:val="-"/>
        <w:rPr>
          <w:rtl/>
        </w:rPr>
      </w:pPr>
      <w:bookmarkStart w:id="95" w:name="FS000001064T21_01_2004_13_07_40C"/>
      <w:bookmarkEnd w:id="95"/>
      <w:r>
        <w:rPr>
          <w:rFonts w:hint="eastAsia"/>
          <w:rtl/>
        </w:rPr>
        <w:t>שר</w:t>
      </w:r>
      <w:r>
        <w:rPr>
          <w:rtl/>
        </w:rPr>
        <w:t xml:space="preserve"> התק</w:t>
      </w:r>
      <w:r>
        <w:rPr>
          <w:rFonts w:hint="cs"/>
          <w:rtl/>
        </w:rPr>
        <w:t>שורת</w:t>
      </w:r>
      <w:r>
        <w:rPr>
          <w:rtl/>
        </w:rPr>
        <w:t xml:space="preserve"> אהוד אולמרט:</w:t>
      </w:r>
    </w:p>
    <w:p w14:paraId="042D32B6" w14:textId="77777777" w:rsidR="00000000" w:rsidRDefault="00027501">
      <w:pPr>
        <w:pStyle w:val="a0"/>
        <w:rPr>
          <w:rFonts w:hint="cs"/>
          <w:rtl/>
        </w:rPr>
      </w:pPr>
    </w:p>
    <w:p w14:paraId="54FF168E" w14:textId="77777777" w:rsidR="00000000" w:rsidRDefault="00027501">
      <w:pPr>
        <w:pStyle w:val="a0"/>
        <w:rPr>
          <w:rFonts w:hint="cs"/>
          <w:rtl/>
        </w:rPr>
      </w:pPr>
      <w:r>
        <w:rPr>
          <w:rFonts w:hint="cs"/>
          <w:rtl/>
        </w:rPr>
        <w:t>אז קודם כול אני אומר, בעניין זה, עם כל הכבוד - -</w:t>
      </w:r>
    </w:p>
    <w:p w14:paraId="59112664" w14:textId="77777777" w:rsidR="00000000" w:rsidRDefault="00027501">
      <w:pPr>
        <w:pStyle w:val="a0"/>
        <w:rPr>
          <w:rFonts w:hint="cs"/>
          <w:rtl/>
        </w:rPr>
      </w:pPr>
    </w:p>
    <w:p w14:paraId="01FABE3F" w14:textId="77777777" w:rsidR="00000000" w:rsidRDefault="00027501">
      <w:pPr>
        <w:pStyle w:val="af0"/>
        <w:rPr>
          <w:rtl/>
        </w:rPr>
      </w:pPr>
      <w:r>
        <w:rPr>
          <w:rFonts w:hint="eastAsia"/>
          <w:rtl/>
        </w:rPr>
        <w:t>עזמי</w:t>
      </w:r>
      <w:r>
        <w:rPr>
          <w:rtl/>
        </w:rPr>
        <w:t xml:space="preserve"> בשארה (בל"ד):</w:t>
      </w:r>
    </w:p>
    <w:p w14:paraId="0B612A4B" w14:textId="77777777" w:rsidR="00000000" w:rsidRDefault="00027501">
      <w:pPr>
        <w:pStyle w:val="a0"/>
        <w:rPr>
          <w:rFonts w:hint="cs"/>
          <w:rtl/>
        </w:rPr>
      </w:pPr>
    </w:p>
    <w:p w14:paraId="29A02397" w14:textId="77777777" w:rsidR="00000000" w:rsidRDefault="00027501">
      <w:pPr>
        <w:pStyle w:val="a0"/>
        <w:rPr>
          <w:rFonts w:hint="cs"/>
          <w:rtl/>
        </w:rPr>
      </w:pPr>
      <w:r>
        <w:rPr>
          <w:rFonts w:hint="cs"/>
          <w:rtl/>
        </w:rPr>
        <w:t xml:space="preserve">- - - </w:t>
      </w:r>
    </w:p>
    <w:p w14:paraId="7F8225FE" w14:textId="77777777" w:rsidR="00000000" w:rsidRDefault="00027501">
      <w:pPr>
        <w:pStyle w:val="a0"/>
        <w:rPr>
          <w:rFonts w:hint="cs"/>
          <w:rtl/>
        </w:rPr>
      </w:pPr>
    </w:p>
    <w:p w14:paraId="3EF88389" w14:textId="77777777" w:rsidR="00000000" w:rsidRDefault="00027501">
      <w:pPr>
        <w:pStyle w:val="-"/>
        <w:rPr>
          <w:rtl/>
        </w:rPr>
      </w:pPr>
      <w:bookmarkStart w:id="96" w:name="FS000001064T21_01_2004_13_08_28C"/>
      <w:bookmarkEnd w:id="96"/>
      <w:r>
        <w:rPr>
          <w:rFonts w:hint="eastAsia"/>
          <w:rtl/>
        </w:rPr>
        <w:t>שר</w:t>
      </w:r>
      <w:r>
        <w:rPr>
          <w:rtl/>
        </w:rPr>
        <w:t xml:space="preserve"> התק</w:t>
      </w:r>
      <w:r>
        <w:rPr>
          <w:rFonts w:hint="cs"/>
          <w:rtl/>
        </w:rPr>
        <w:t>שורת</w:t>
      </w:r>
      <w:r>
        <w:rPr>
          <w:rtl/>
        </w:rPr>
        <w:t xml:space="preserve"> אהוד אולמרט:</w:t>
      </w:r>
    </w:p>
    <w:p w14:paraId="5EDB038C" w14:textId="77777777" w:rsidR="00000000" w:rsidRDefault="00027501">
      <w:pPr>
        <w:pStyle w:val="a0"/>
        <w:rPr>
          <w:rFonts w:hint="cs"/>
          <w:rtl/>
        </w:rPr>
      </w:pPr>
    </w:p>
    <w:p w14:paraId="1323F777" w14:textId="77777777" w:rsidR="00000000" w:rsidRDefault="00027501">
      <w:pPr>
        <w:pStyle w:val="a0"/>
        <w:rPr>
          <w:rFonts w:hint="cs"/>
          <w:rtl/>
        </w:rPr>
      </w:pPr>
      <w:r>
        <w:rPr>
          <w:rFonts w:hint="cs"/>
          <w:rtl/>
        </w:rPr>
        <w:t>- - עוד הפעם</w:t>
      </w:r>
      <w:r>
        <w:rPr>
          <w:rFonts w:hint="cs"/>
          <w:rtl/>
        </w:rPr>
        <w:t>, יש פה בעיה, והרי אתה לא מצפה שבאמצעות העניין הטכני הזה של ערוץ לווייני או ערוץ קרקעי, הבעיה הזאת תיפתר, וגם לא חבריך, אני מניח.</w:t>
      </w:r>
    </w:p>
    <w:p w14:paraId="65D94F65" w14:textId="77777777" w:rsidR="00000000" w:rsidRDefault="00027501">
      <w:pPr>
        <w:pStyle w:val="a0"/>
        <w:rPr>
          <w:rFonts w:hint="cs"/>
          <w:rtl/>
        </w:rPr>
      </w:pPr>
    </w:p>
    <w:p w14:paraId="5CC7B440" w14:textId="77777777" w:rsidR="00000000" w:rsidRDefault="00027501">
      <w:pPr>
        <w:pStyle w:val="a0"/>
        <w:rPr>
          <w:rFonts w:hint="cs"/>
          <w:rtl/>
        </w:rPr>
      </w:pPr>
      <w:r>
        <w:rPr>
          <w:rFonts w:hint="cs"/>
          <w:rtl/>
        </w:rPr>
        <w:t xml:space="preserve">במה שקשור לאוכלוסייה הדוברת ערבית בתוך מדינת ישראל, כבר אמרתי קודם את דברי, ואמרתי שלפי דעתי צריכים להבטיח שיהיה שידור קרקעי </w:t>
      </w:r>
      <w:r>
        <w:rPr>
          <w:rFonts w:hint="cs"/>
          <w:rtl/>
        </w:rPr>
        <w:t xml:space="preserve">במדינה שיתייחס לאוכלוסיה הזאת בהתאם למגמות החוק וגם בהתאם לצורכי החיים. הרי אני בהחלט מאמין שהאוכלוסייה הערבית במדינת ישראל היא חלק בלתי נפרד ממדינת ישראל. הם אזרחי המדינה לכל עניין ודבר, והעניינים שלהם, הצרכים שלהם והנושאים שמעסיקים אותם צריכים לבוא לידי </w:t>
      </w:r>
      <w:r>
        <w:rPr>
          <w:rFonts w:hint="cs"/>
          <w:rtl/>
        </w:rPr>
        <w:t xml:space="preserve">ביטוי ברשת שידור ציבורית ממלכתית. </w:t>
      </w:r>
    </w:p>
    <w:p w14:paraId="745ADDED" w14:textId="77777777" w:rsidR="00000000" w:rsidRDefault="00027501">
      <w:pPr>
        <w:pStyle w:val="a0"/>
        <w:rPr>
          <w:rFonts w:hint="cs"/>
          <w:rtl/>
        </w:rPr>
      </w:pPr>
    </w:p>
    <w:p w14:paraId="5D00D5C4" w14:textId="77777777" w:rsidR="00000000" w:rsidRDefault="00027501">
      <w:pPr>
        <w:pStyle w:val="a0"/>
        <w:rPr>
          <w:rFonts w:hint="cs"/>
          <w:rtl/>
        </w:rPr>
      </w:pPr>
      <w:r>
        <w:rPr>
          <w:rFonts w:hint="cs"/>
          <w:rtl/>
        </w:rPr>
        <w:t>אני חושב שכך זה צריך להיות, גם במה שקשור לנושאים, וגם ביצירת התנאים הנאותים שיבטיחו שהאוכלוסייה הזאת באמת תוכל לראות את השידורים, לא בתנאים שיש בהם משום הבחנה בינה ובין יתר האוכלוסייה. למשל, בשאלה, אם זה מועבר אליה בלווי</w:t>
      </w:r>
      <w:r>
        <w:rPr>
          <w:rFonts w:hint="cs"/>
          <w:rtl/>
        </w:rPr>
        <w:t xml:space="preserve">ין או מועבר אליה בשידור קרקעי, אם השידור הקרקעי הזה מחייב התקנה נוספת שעולה כסף בהשוואה לאזרחים אחרים - כל הדברים האלה. אמרתי ששני הדברים האלה ייבדקו, ואני אתייחס אליהם. </w:t>
      </w:r>
    </w:p>
    <w:p w14:paraId="0415A609" w14:textId="77777777" w:rsidR="00000000" w:rsidRDefault="00027501">
      <w:pPr>
        <w:pStyle w:val="a0"/>
        <w:rPr>
          <w:rFonts w:hint="cs"/>
          <w:rtl/>
        </w:rPr>
      </w:pPr>
    </w:p>
    <w:p w14:paraId="4D8F54FA" w14:textId="77777777" w:rsidR="00000000" w:rsidRDefault="00027501">
      <w:pPr>
        <w:pStyle w:val="a0"/>
        <w:rPr>
          <w:rFonts w:hint="cs"/>
          <w:rtl/>
        </w:rPr>
      </w:pPr>
      <w:r>
        <w:rPr>
          <w:rFonts w:hint="cs"/>
          <w:rtl/>
        </w:rPr>
        <w:t>אינני מסכים עם חבר הכנסת דהאמשה ועם תלונתו לגבי נושא הגבייה. אני הפסקתי את פעולות הא</w:t>
      </w:r>
      <w:r>
        <w:rPr>
          <w:rFonts w:hint="cs"/>
          <w:rtl/>
        </w:rPr>
        <w:t>כיפה בתקופת החג.</w:t>
      </w:r>
    </w:p>
    <w:p w14:paraId="0EBBCD05" w14:textId="77777777" w:rsidR="00000000" w:rsidRDefault="00027501">
      <w:pPr>
        <w:pStyle w:val="a0"/>
        <w:rPr>
          <w:rFonts w:hint="cs"/>
          <w:rtl/>
        </w:rPr>
      </w:pPr>
    </w:p>
    <w:p w14:paraId="55B4F642" w14:textId="77777777" w:rsidR="00000000" w:rsidRDefault="00027501">
      <w:pPr>
        <w:pStyle w:val="af0"/>
        <w:rPr>
          <w:rtl/>
        </w:rPr>
      </w:pPr>
      <w:r>
        <w:rPr>
          <w:rFonts w:hint="eastAsia"/>
          <w:rtl/>
        </w:rPr>
        <w:t>עבד</w:t>
      </w:r>
      <w:r>
        <w:rPr>
          <w:rtl/>
        </w:rPr>
        <w:t>-אלמאלכ דהאמשה (רע"ם):</w:t>
      </w:r>
    </w:p>
    <w:p w14:paraId="1A5819B8" w14:textId="77777777" w:rsidR="00000000" w:rsidRDefault="00027501">
      <w:pPr>
        <w:pStyle w:val="a0"/>
        <w:rPr>
          <w:rFonts w:hint="cs"/>
          <w:rtl/>
        </w:rPr>
      </w:pPr>
    </w:p>
    <w:p w14:paraId="40DF7638" w14:textId="77777777" w:rsidR="00000000" w:rsidRDefault="00027501">
      <w:pPr>
        <w:pStyle w:val="a0"/>
        <w:rPr>
          <w:rFonts w:hint="cs"/>
          <w:rtl/>
        </w:rPr>
      </w:pPr>
      <w:r>
        <w:rPr>
          <w:rFonts w:hint="cs"/>
          <w:rtl/>
        </w:rPr>
        <w:t>- - -</w:t>
      </w:r>
    </w:p>
    <w:p w14:paraId="57C71C08" w14:textId="77777777" w:rsidR="00000000" w:rsidRDefault="00027501">
      <w:pPr>
        <w:pStyle w:val="a0"/>
        <w:rPr>
          <w:rFonts w:hint="cs"/>
          <w:rtl/>
        </w:rPr>
      </w:pPr>
    </w:p>
    <w:p w14:paraId="0C8B4902" w14:textId="77777777" w:rsidR="00000000" w:rsidRDefault="00027501">
      <w:pPr>
        <w:pStyle w:val="af1"/>
        <w:rPr>
          <w:rtl/>
        </w:rPr>
      </w:pPr>
      <w:r>
        <w:rPr>
          <w:rtl/>
        </w:rPr>
        <w:t>היו"ר</w:t>
      </w:r>
      <w:r>
        <w:rPr>
          <w:rFonts w:hint="cs"/>
          <w:rtl/>
        </w:rPr>
        <w:t xml:space="preserve"> ראובן ריבלין</w:t>
      </w:r>
      <w:r>
        <w:rPr>
          <w:rtl/>
        </w:rPr>
        <w:t>:</w:t>
      </w:r>
    </w:p>
    <w:p w14:paraId="567C8CFE" w14:textId="77777777" w:rsidR="00000000" w:rsidRDefault="00027501">
      <w:pPr>
        <w:pStyle w:val="a0"/>
        <w:rPr>
          <w:rtl/>
        </w:rPr>
      </w:pPr>
    </w:p>
    <w:p w14:paraId="0339E01E" w14:textId="77777777" w:rsidR="00000000" w:rsidRDefault="00027501">
      <w:pPr>
        <w:pStyle w:val="a0"/>
        <w:rPr>
          <w:rFonts w:hint="cs"/>
          <w:rtl/>
        </w:rPr>
      </w:pPr>
      <w:r>
        <w:rPr>
          <w:rFonts w:hint="cs"/>
          <w:rtl/>
        </w:rPr>
        <w:t>חבר הכנסת דהאמשה, אין לך זכות תשובה.</w:t>
      </w:r>
    </w:p>
    <w:p w14:paraId="5E578B54" w14:textId="77777777" w:rsidR="00000000" w:rsidRDefault="00027501">
      <w:pPr>
        <w:pStyle w:val="a0"/>
        <w:rPr>
          <w:rFonts w:hint="cs"/>
          <w:rtl/>
        </w:rPr>
      </w:pPr>
    </w:p>
    <w:p w14:paraId="5F890AB4" w14:textId="77777777" w:rsidR="00000000" w:rsidRDefault="00027501">
      <w:pPr>
        <w:pStyle w:val="af0"/>
        <w:rPr>
          <w:rtl/>
        </w:rPr>
      </w:pPr>
      <w:r>
        <w:rPr>
          <w:rFonts w:hint="eastAsia"/>
          <w:rtl/>
        </w:rPr>
        <w:t>עזמי</w:t>
      </w:r>
      <w:r>
        <w:rPr>
          <w:rtl/>
        </w:rPr>
        <w:t xml:space="preserve"> בשארה (בל"ד):</w:t>
      </w:r>
    </w:p>
    <w:p w14:paraId="276C8F88" w14:textId="77777777" w:rsidR="00000000" w:rsidRDefault="00027501">
      <w:pPr>
        <w:pStyle w:val="a0"/>
        <w:rPr>
          <w:rFonts w:hint="cs"/>
          <w:rtl/>
        </w:rPr>
      </w:pPr>
    </w:p>
    <w:p w14:paraId="0ACB1CB7" w14:textId="77777777" w:rsidR="00000000" w:rsidRDefault="00027501">
      <w:pPr>
        <w:pStyle w:val="a0"/>
        <w:rPr>
          <w:rFonts w:hint="cs"/>
          <w:rtl/>
        </w:rPr>
      </w:pPr>
      <w:r>
        <w:rPr>
          <w:rFonts w:hint="cs"/>
          <w:rtl/>
        </w:rPr>
        <w:t>- - - עד עשרה ימים - - -</w:t>
      </w:r>
    </w:p>
    <w:p w14:paraId="2D1956D3" w14:textId="77777777" w:rsidR="00000000" w:rsidRDefault="00027501">
      <w:pPr>
        <w:pStyle w:val="a0"/>
        <w:rPr>
          <w:rFonts w:hint="cs"/>
          <w:rtl/>
        </w:rPr>
      </w:pPr>
    </w:p>
    <w:p w14:paraId="402494EC" w14:textId="77777777" w:rsidR="00000000" w:rsidRDefault="00027501">
      <w:pPr>
        <w:pStyle w:val="af1"/>
        <w:rPr>
          <w:rtl/>
        </w:rPr>
      </w:pPr>
      <w:r>
        <w:rPr>
          <w:rtl/>
        </w:rPr>
        <w:t>היו"ר</w:t>
      </w:r>
      <w:r>
        <w:rPr>
          <w:rFonts w:hint="cs"/>
          <w:rtl/>
        </w:rPr>
        <w:t xml:space="preserve"> ראובן ריבלין</w:t>
      </w:r>
      <w:r>
        <w:rPr>
          <w:rtl/>
        </w:rPr>
        <w:t>:</w:t>
      </w:r>
    </w:p>
    <w:p w14:paraId="56720B62" w14:textId="77777777" w:rsidR="00000000" w:rsidRDefault="00027501">
      <w:pPr>
        <w:pStyle w:val="a0"/>
        <w:rPr>
          <w:rFonts w:hint="cs"/>
          <w:rtl/>
        </w:rPr>
      </w:pPr>
    </w:p>
    <w:p w14:paraId="702B8CC9" w14:textId="77777777" w:rsidR="00000000" w:rsidRDefault="00027501">
      <w:pPr>
        <w:pStyle w:val="a0"/>
        <w:rPr>
          <w:rFonts w:hint="cs"/>
          <w:rtl/>
        </w:rPr>
      </w:pPr>
      <w:r>
        <w:rPr>
          <w:rFonts w:hint="cs"/>
          <w:rtl/>
        </w:rPr>
        <w:t>השר משיב עכשיו, זה לא דיון בוועדה. רבותי, השר יענה.</w:t>
      </w:r>
    </w:p>
    <w:p w14:paraId="51C4E139" w14:textId="77777777" w:rsidR="00000000" w:rsidRDefault="00027501">
      <w:pPr>
        <w:pStyle w:val="a0"/>
        <w:rPr>
          <w:rFonts w:hint="cs"/>
          <w:rtl/>
        </w:rPr>
      </w:pPr>
    </w:p>
    <w:p w14:paraId="09011842" w14:textId="77777777" w:rsidR="00000000" w:rsidRDefault="00027501">
      <w:pPr>
        <w:pStyle w:val="-"/>
        <w:rPr>
          <w:rtl/>
        </w:rPr>
      </w:pPr>
      <w:bookmarkStart w:id="97" w:name="FS000001064T21_01_2004_13_17_29C"/>
      <w:bookmarkEnd w:id="97"/>
      <w:r>
        <w:rPr>
          <w:rFonts w:hint="eastAsia"/>
          <w:rtl/>
        </w:rPr>
        <w:t>שר</w:t>
      </w:r>
      <w:r>
        <w:rPr>
          <w:rtl/>
        </w:rPr>
        <w:t xml:space="preserve"> התק</w:t>
      </w:r>
      <w:r>
        <w:rPr>
          <w:rFonts w:hint="cs"/>
          <w:rtl/>
        </w:rPr>
        <w:t>שורת</w:t>
      </w:r>
      <w:r>
        <w:rPr>
          <w:rtl/>
        </w:rPr>
        <w:t xml:space="preserve"> אהוד אולמרט:</w:t>
      </w:r>
    </w:p>
    <w:p w14:paraId="0A0C5992" w14:textId="77777777" w:rsidR="00000000" w:rsidRDefault="00027501">
      <w:pPr>
        <w:pStyle w:val="a0"/>
        <w:rPr>
          <w:rFonts w:hint="cs"/>
          <w:rtl/>
        </w:rPr>
      </w:pPr>
    </w:p>
    <w:p w14:paraId="16D4F55B" w14:textId="77777777" w:rsidR="00000000" w:rsidRDefault="00027501">
      <w:pPr>
        <w:pStyle w:val="a0"/>
        <w:rPr>
          <w:rFonts w:hint="cs"/>
          <w:rtl/>
        </w:rPr>
      </w:pPr>
      <w:r>
        <w:rPr>
          <w:rFonts w:hint="cs"/>
          <w:rtl/>
        </w:rPr>
        <w:t>אמרתי שאני הפסקתי את פעולות האכיפה בתקופת החג.</w:t>
      </w:r>
    </w:p>
    <w:p w14:paraId="02D56A32" w14:textId="77777777" w:rsidR="00000000" w:rsidRDefault="00027501">
      <w:pPr>
        <w:pStyle w:val="a0"/>
        <w:rPr>
          <w:rFonts w:hint="cs"/>
          <w:rtl/>
        </w:rPr>
      </w:pPr>
    </w:p>
    <w:p w14:paraId="5057B43D" w14:textId="77777777" w:rsidR="00000000" w:rsidRDefault="00027501">
      <w:pPr>
        <w:pStyle w:val="af0"/>
        <w:rPr>
          <w:rtl/>
        </w:rPr>
      </w:pPr>
      <w:r>
        <w:rPr>
          <w:rFonts w:hint="eastAsia"/>
          <w:rtl/>
        </w:rPr>
        <w:t>אחמד</w:t>
      </w:r>
      <w:r>
        <w:rPr>
          <w:rtl/>
        </w:rPr>
        <w:t xml:space="preserve"> טיבי (חד"ש-תע"ל):</w:t>
      </w:r>
    </w:p>
    <w:p w14:paraId="4FAA6B38" w14:textId="77777777" w:rsidR="00000000" w:rsidRDefault="00027501">
      <w:pPr>
        <w:pStyle w:val="a0"/>
        <w:rPr>
          <w:rFonts w:hint="cs"/>
          <w:rtl/>
        </w:rPr>
      </w:pPr>
    </w:p>
    <w:p w14:paraId="57E012C4" w14:textId="77777777" w:rsidR="00000000" w:rsidRDefault="00027501">
      <w:pPr>
        <w:pStyle w:val="a0"/>
        <w:rPr>
          <w:rFonts w:hint="cs"/>
          <w:rtl/>
        </w:rPr>
      </w:pPr>
      <w:r>
        <w:rPr>
          <w:rFonts w:hint="cs"/>
          <w:rtl/>
        </w:rPr>
        <w:t>יש רק עוד שבועיים - - -</w:t>
      </w:r>
    </w:p>
    <w:p w14:paraId="4A3CD7B9" w14:textId="77777777" w:rsidR="00000000" w:rsidRDefault="00027501">
      <w:pPr>
        <w:pStyle w:val="a0"/>
        <w:rPr>
          <w:rFonts w:hint="cs"/>
          <w:rtl/>
        </w:rPr>
      </w:pPr>
    </w:p>
    <w:p w14:paraId="1B2CAAFA" w14:textId="77777777" w:rsidR="00000000" w:rsidRDefault="00027501">
      <w:pPr>
        <w:pStyle w:val="af0"/>
        <w:rPr>
          <w:rtl/>
        </w:rPr>
      </w:pPr>
      <w:r>
        <w:rPr>
          <w:rFonts w:hint="eastAsia"/>
          <w:rtl/>
        </w:rPr>
        <w:t>עבד</w:t>
      </w:r>
      <w:r>
        <w:rPr>
          <w:rtl/>
        </w:rPr>
        <w:t>-אלמאלכ דהאמשה (רע"ם):</w:t>
      </w:r>
    </w:p>
    <w:p w14:paraId="1BA7F956" w14:textId="77777777" w:rsidR="00000000" w:rsidRDefault="00027501">
      <w:pPr>
        <w:pStyle w:val="a0"/>
        <w:rPr>
          <w:rFonts w:hint="cs"/>
          <w:rtl/>
        </w:rPr>
      </w:pPr>
    </w:p>
    <w:p w14:paraId="16151AC8" w14:textId="77777777" w:rsidR="00000000" w:rsidRDefault="00027501">
      <w:pPr>
        <w:pStyle w:val="a0"/>
        <w:rPr>
          <w:rFonts w:hint="cs"/>
          <w:rtl/>
        </w:rPr>
      </w:pPr>
      <w:r>
        <w:rPr>
          <w:rFonts w:hint="cs"/>
          <w:rtl/>
        </w:rPr>
        <w:t xml:space="preserve"> - - - </w:t>
      </w:r>
    </w:p>
    <w:p w14:paraId="42B12985" w14:textId="77777777" w:rsidR="00000000" w:rsidRDefault="00027501">
      <w:pPr>
        <w:pStyle w:val="a0"/>
        <w:rPr>
          <w:rFonts w:hint="cs"/>
          <w:rtl/>
        </w:rPr>
      </w:pPr>
    </w:p>
    <w:p w14:paraId="2192BC5E" w14:textId="77777777" w:rsidR="00000000" w:rsidRDefault="00027501">
      <w:pPr>
        <w:pStyle w:val="-"/>
        <w:rPr>
          <w:rtl/>
        </w:rPr>
      </w:pPr>
      <w:bookmarkStart w:id="98" w:name="FS000001064T21_01_2004_13_18_16C"/>
      <w:bookmarkEnd w:id="98"/>
      <w:r>
        <w:rPr>
          <w:rFonts w:hint="eastAsia"/>
          <w:rtl/>
        </w:rPr>
        <w:t>שר</w:t>
      </w:r>
      <w:r>
        <w:rPr>
          <w:rtl/>
        </w:rPr>
        <w:t xml:space="preserve"> התק</w:t>
      </w:r>
      <w:r>
        <w:rPr>
          <w:rFonts w:hint="cs"/>
          <w:rtl/>
        </w:rPr>
        <w:t>שורת</w:t>
      </w:r>
      <w:r>
        <w:rPr>
          <w:rtl/>
        </w:rPr>
        <w:t xml:space="preserve"> אהוד אולמרט:</w:t>
      </w:r>
    </w:p>
    <w:p w14:paraId="15512EF4" w14:textId="77777777" w:rsidR="00000000" w:rsidRDefault="00027501">
      <w:pPr>
        <w:pStyle w:val="a0"/>
        <w:rPr>
          <w:rFonts w:hint="cs"/>
          <w:rtl/>
        </w:rPr>
      </w:pPr>
    </w:p>
    <w:p w14:paraId="66830115" w14:textId="77777777" w:rsidR="00000000" w:rsidRDefault="00027501">
      <w:pPr>
        <w:pStyle w:val="a0"/>
        <w:rPr>
          <w:rFonts w:hint="cs"/>
          <w:rtl/>
        </w:rPr>
      </w:pPr>
      <w:r>
        <w:rPr>
          <w:rFonts w:hint="cs"/>
          <w:rtl/>
        </w:rPr>
        <w:t>רגע אחד, רבותי. צריך להבין שני דברים: כל פעולות האכיפה בוצעו נגד מי שלא משלמים זה שבע שנים. כלומר,</w:t>
      </w:r>
      <w:r>
        <w:rPr>
          <w:rFonts w:hint="cs"/>
          <w:rtl/>
        </w:rPr>
        <w:t xml:space="preserve"> אחד שלא משלם שבע שנים, לבוא ולהגיד, רגע, מה נזכרתם עכשיו בלי לתת לי תלונה - ניתנו לו אין-ספור תלונות. נשלחו לו אין-ספור התראות. אחרי שבע שנים שהוא לא משלם, הוא מנוע מלבוא בטענות בשום עניין. אלא מה, יכול להיות שתוך כדי מהלך הגבייה, שלא כוון רק לתקופת החגים</w:t>
      </w:r>
      <w:r>
        <w:rPr>
          <w:rFonts w:hint="cs"/>
          <w:rtl/>
        </w:rPr>
        <w:t>, אלא הוא מכוון לכל התקופה, קרה שהדבר נעשה גם בתקופת החגים.</w:t>
      </w:r>
    </w:p>
    <w:p w14:paraId="4ACD768B" w14:textId="77777777" w:rsidR="00000000" w:rsidRDefault="00027501">
      <w:pPr>
        <w:pStyle w:val="a0"/>
        <w:rPr>
          <w:rFonts w:hint="cs"/>
          <w:rtl/>
        </w:rPr>
      </w:pPr>
    </w:p>
    <w:p w14:paraId="47498C43" w14:textId="77777777" w:rsidR="00000000" w:rsidRDefault="00027501">
      <w:pPr>
        <w:pStyle w:val="a0"/>
        <w:rPr>
          <w:rFonts w:hint="cs"/>
          <w:rtl/>
        </w:rPr>
      </w:pPr>
      <w:r>
        <w:rPr>
          <w:rFonts w:hint="cs"/>
          <w:rtl/>
        </w:rPr>
        <w:t>אני הנחיתי את מנכ"ל רשות השידור לעכב את הפעולות הללו בתקופת החגים בלבד, מטעמים של התחשבות באוכלוסייה הזאת, אף שאני אומר, שככלל, אדם שעובר על החוק, איך אומרים, לא בדיוק נמצא במצב שבו הוא יכול לבוא</w:t>
      </w:r>
      <w:r>
        <w:rPr>
          <w:rFonts w:hint="cs"/>
          <w:rtl/>
        </w:rPr>
        <w:t xml:space="preserve"> בדרישה להתחשב בכך.</w:t>
      </w:r>
    </w:p>
    <w:p w14:paraId="6B96B10B" w14:textId="77777777" w:rsidR="00000000" w:rsidRDefault="00027501">
      <w:pPr>
        <w:pStyle w:val="a0"/>
        <w:rPr>
          <w:rFonts w:hint="cs"/>
          <w:rtl/>
        </w:rPr>
      </w:pPr>
    </w:p>
    <w:p w14:paraId="0F12D083" w14:textId="77777777" w:rsidR="00000000" w:rsidRDefault="00027501">
      <w:pPr>
        <w:pStyle w:val="af0"/>
        <w:rPr>
          <w:rtl/>
        </w:rPr>
      </w:pPr>
      <w:r>
        <w:rPr>
          <w:rFonts w:hint="eastAsia"/>
          <w:rtl/>
        </w:rPr>
        <w:t>עבד</w:t>
      </w:r>
      <w:r>
        <w:rPr>
          <w:rtl/>
        </w:rPr>
        <w:t>-אלמאלכ דהאמשה (רע"ם):</w:t>
      </w:r>
    </w:p>
    <w:p w14:paraId="5FD5D913" w14:textId="77777777" w:rsidR="00000000" w:rsidRDefault="00027501">
      <w:pPr>
        <w:pStyle w:val="a0"/>
        <w:rPr>
          <w:rFonts w:hint="cs"/>
          <w:rtl/>
        </w:rPr>
      </w:pPr>
    </w:p>
    <w:p w14:paraId="29F5A38B" w14:textId="77777777" w:rsidR="00000000" w:rsidRDefault="00027501">
      <w:pPr>
        <w:pStyle w:val="a0"/>
        <w:rPr>
          <w:rFonts w:hint="cs"/>
          <w:rtl/>
        </w:rPr>
      </w:pPr>
      <w:r>
        <w:rPr>
          <w:rFonts w:hint="cs"/>
          <w:rtl/>
        </w:rPr>
        <w:t xml:space="preserve">- - - </w:t>
      </w:r>
    </w:p>
    <w:p w14:paraId="4F8FC5B7" w14:textId="77777777" w:rsidR="00000000" w:rsidRDefault="00027501">
      <w:pPr>
        <w:pStyle w:val="a0"/>
        <w:rPr>
          <w:rFonts w:hint="cs"/>
          <w:rtl/>
        </w:rPr>
      </w:pPr>
    </w:p>
    <w:p w14:paraId="59A0DC7D" w14:textId="77777777" w:rsidR="00000000" w:rsidRDefault="00027501">
      <w:pPr>
        <w:pStyle w:val="-"/>
        <w:rPr>
          <w:rtl/>
        </w:rPr>
      </w:pPr>
      <w:bookmarkStart w:id="99" w:name="FS000001064T21_01_2004_13_20_23C"/>
      <w:bookmarkEnd w:id="99"/>
      <w:r>
        <w:rPr>
          <w:rFonts w:hint="eastAsia"/>
          <w:rtl/>
        </w:rPr>
        <w:t>שר</w:t>
      </w:r>
      <w:r>
        <w:rPr>
          <w:rtl/>
        </w:rPr>
        <w:t xml:space="preserve"> התק</w:t>
      </w:r>
      <w:r>
        <w:rPr>
          <w:rFonts w:hint="cs"/>
          <w:rtl/>
        </w:rPr>
        <w:t>שורת</w:t>
      </w:r>
      <w:r>
        <w:rPr>
          <w:rtl/>
        </w:rPr>
        <w:t xml:space="preserve"> אהוד אולמרט:</w:t>
      </w:r>
    </w:p>
    <w:p w14:paraId="0B378D8A" w14:textId="77777777" w:rsidR="00000000" w:rsidRDefault="00027501">
      <w:pPr>
        <w:pStyle w:val="a0"/>
        <w:rPr>
          <w:rFonts w:hint="cs"/>
          <w:rtl/>
        </w:rPr>
      </w:pPr>
    </w:p>
    <w:p w14:paraId="6D3DB0B6" w14:textId="77777777" w:rsidR="00000000" w:rsidRDefault="00027501">
      <w:pPr>
        <w:pStyle w:val="a0"/>
        <w:rPr>
          <w:rFonts w:hint="cs"/>
          <w:rtl/>
        </w:rPr>
      </w:pPr>
      <w:r>
        <w:rPr>
          <w:rFonts w:hint="cs"/>
          <w:rtl/>
        </w:rPr>
        <w:t xml:space="preserve">אבל הרי כאמור הנחיתי בכל זאת להתחשב. </w:t>
      </w:r>
    </w:p>
    <w:p w14:paraId="72B11E31" w14:textId="77777777" w:rsidR="00000000" w:rsidRDefault="00027501">
      <w:pPr>
        <w:pStyle w:val="a0"/>
        <w:rPr>
          <w:rFonts w:hint="cs"/>
          <w:rtl/>
        </w:rPr>
      </w:pPr>
    </w:p>
    <w:p w14:paraId="0FE0232F" w14:textId="77777777" w:rsidR="00000000" w:rsidRDefault="00027501">
      <w:pPr>
        <w:pStyle w:val="a0"/>
        <w:rPr>
          <w:rFonts w:hint="cs"/>
          <w:rtl/>
        </w:rPr>
      </w:pPr>
      <w:r>
        <w:rPr>
          <w:rFonts w:hint="cs"/>
          <w:rtl/>
        </w:rPr>
        <w:t>דבר אחרון, הרי אנחנו באים בטענה לרשות השידור, שיש לה גירעון והקופה הציבורית לא אמורה לכסות אותו, והיו על כך לא מעט דיונים וויכוחים ובעיו</w:t>
      </w:r>
      <w:r>
        <w:rPr>
          <w:rFonts w:hint="cs"/>
          <w:rtl/>
        </w:rPr>
        <w:t>ת בתהליך ההפעלה של רשות השידור, בקשר לכל נושא החשב וכדומה.</w:t>
      </w:r>
    </w:p>
    <w:p w14:paraId="24B26C69" w14:textId="77777777" w:rsidR="00000000" w:rsidRDefault="00027501">
      <w:pPr>
        <w:pStyle w:val="a0"/>
        <w:rPr>
          <w:rFonts w:hint="cs"/>
          <w:rtl/>
        </w:rPr>
      </w:pPr>
    </w:p>
    <w:p w14:paraId="6BF5C3AB" w14:textId="77777777" w:rsidR="00000000" w:rsidRDefault="00027501">
      <w:pPr>
        <w:pStyle w:val="af1"/>
        <w:rPr>
          <w:rtl/>
        </w:rPr>
      </w:pPr>
      <w:r>
        <w:rPr>
          <w:rtl/>
        </w:rPr>
        <w:t>היו"ר</w:t>
      </w:r>
      <w:r>
        <w:rPr>
          <w:rFonts w:hint="cs"/>
          <w:rtl/>
        </w:rPr>
        <w:t xml:space="preserve"> ראובן ריבלין</w:t>
      </w:r>
      <w:r>
        <w:rPr>
          <w:rtl/>
        </w:rPr>
        <w:t>:</w:t>
      </w:r>
    </w:p>
    <w:p w14:paraId="4E607AEB" w14:textId="77777777" w:rsidR="00000000" w:rsidRDefault="00027501">
      <w:pPr>
        <w:pStyle w:val="a0"/>
        <w:rPr>
          <w:rtl/>
        </w:rPr>
      </w:pPr>
    </w:p>
    <w:p w14:paraId="665876B1" w14:textId="77777777" w:rsidR="00000000" w:rsidRDefault="00027501">
      <w:pPr>
        <w:pStyle w:val="a0"/>
        <w:rPr>
          <w:rFonts w:hint="cs"/>
          <w:rtl/>
        </w:rPr>
      </w:pPr>
      <w:r>
        <w:rPr>
          <w:rFonts w:hint="cs"/>
          <w:rtl/>
        </w:rPr>
        <w:t>אם יש לה גירעון?</w:t>
      </w:r>
    </w:p>
    <w:p w14:paraId="6ACE3EA9" w14:textId="77777777" w:rsidR="00000000" w:rsidRDefault="00027501">
      <w:pPr>
        <w:pStyle w:val="a0"/>
        <w:rPr>
          <w:rFonts w:hint="cs"/>
          <w:rtl/>
        </w:rPr>
      </w:pPr>
    </w:p>
    <w:p w14:paraId="0546DBD9" w14:textId="77777777" w:rsidR="00000000" w:rsidRDefault="00027501">
      <w:pPr>
        <w:pStyle w:val="-"/>
        <w:rPr>
          <w:rtl/>
        </w:rPr>
      </w:pPr>
      <w:r>
        <w:rPr>
          <w:rFonts w:hint="eastAsia"/>
          <w:rtl/>
        </w:rPr>
        <w:t>שר</w:t>
      </w:r>
      <w:r>
        <w:rPr>
          <w:rtl/>
        </w:rPr>
        <w:t xml:space="preserve"> התק</w:t>
      </w:r>
      <w:r>
        <w:rPr>
          <w:rFonts w:hint="cs"/>
          <w:rtl/>
        </w:rPr>
        <w:t>שורת</w:t>
      </w:r>
      <w:r>
        <w:rPr>
          <w:rtl/>
        </w:rPr>
        <w:t xml:space="preserve"> אהוד אולמרט:</w:t>
      </w:r>
    </w:p>
    <w:p w14:paraId="0A6CD074" w14:textId="77777777" w:rsidR="00000000" w:rsidRDefault="00027501">
      <w:pPr>
        <w:pStyle w:val="a0"/>
        <w:rPr>
          <w:rFonts w:hint="cs"/>
          <w:rtl/>
        </w:rPr>
      </w:pPr>
    </w:p>
    <w:p w14:paraId="0B85A399" w14:textId="77777777" w:rsidR="00000000" w:rsidRDefault="00027501">
      <w:pPr>
        <w:pStyle w:val="a0"/>
        <w:rPr>
          <w:rFonts w:hint="cs"/>
          <w:rtl/>
        </w:rPr>
      </w:pPr>
      <w:r>
        <w:rPr>
          <w:rFonts w:hint="cs"/>
          <w:rtl/>
        </w:rPr>
        <w:t xml:space="preserve">מי אני, שדורש מרשות השידור להתנהל כספית בצורה נכונה, שאבוא אליה בטענה על כך שהיא פועלת בצורה נמרצת להשיב חובות של אזרחים שחייבים לה </w:t>
      </w:r>
      <w:r>
        <w:rPr>
          <w:rFonts w:hint="cs"/>
          <w:rtl/>
        </w:rPr>
        <w:t xml:space="preserve">כסף, כדי לאזן את תקציבה? זו חובתה, היא מילאה את חובתה. כאמור, לאור פנייתו של חבר הכנסת טיבי אלי במהלך חג הרמדאן, נתתי הנחיה לגלות התחשבות מיוחדת ולא לבצע את פעולות האכיפה במהלך החג. עד כאן, אדוני היושב-ראש. </w:t>
      </w:r>
    </w:p>
    <w:p w14:paraId="20E1D390" w14:textId="77777777" w:rsidR="00000000" w:rsidRDefault="00027501">
      <w:pPr>
        <w:pStyle w:val="a0"/>
        <w:rPr>
          <w:rFonts w:hint="cs"/>
          <w:rtl/>
        </w:rPr>
      </w:pPr>
    </w:p>
    <w:p w14:paraId="127E10E2" w14:textId="77777777" w:rsidR="00000000" w:rsidRDefault="00027501">
      <w:pPr>
        <w:pStyle w:val="af1"/>
        <w:rPr>
          <w:rtl/>
        </w:rPr>
      </w:pPr>
      <w:r>
        <w:rPr>
          <w:rtl/>
        </w:rPr>
        <w:t>היו"ר ראובן ריבלין:</w:t>
      </w:r>
    </w:p>
    <w:p w14:paraId="095A7237" w14:textId="77777777" w:rsidR="00000000" w:rsidRDefault="00027501">
      <w:pPr>
        <w:pStyle w:val="a0"/>
        <w:rPr>
          <w:rtl/>
        </w:rPr>
      </w:pPr>
    </w:p>
    <w:p w14:paraId="6DDC5FBA" w14:textId="77777777" w:rsidR="00000000" w:rsidRDefault="00027501">
      <w:pPr>
        <w:pStyle w:val="a0"/>
        <w:rPr>
          <w:rFonts w:hint="cs"/>
          <w:rtl/>
        </w:rPr>
      </w:pPr>
      <w:r>
        <w:rPr>
          <w:rFonts w:hint="cs"/>
          <w:rtl/>
        </w:rPr>
        <w:t xml:space="preserve">כבוד השר, אני חשבתי שחברי </w:t>
      </w:r>
      <w:r>
        <w:rPr>
          <w:rFonts w:hint="cs"/>
          <w:rtl/>
        </w:rPr>
        <w:t>הכנסת טיבי, בשארה ודהאמשה יביאו לתשומת לבך שאומנם 86% מאזרחי ישראל מחוברים לכבלים ו/או ללוויין. בתוך ה-14% שלא מחוברים, חלק נכבד הוא האוכלוסייה הערבית, ולכן, אין להם אפשרות לקבל את השירות בערוץ הראשון, ולמעשה הם נמצאים בלי הקשר בין רשות השידור לציבור הישרא</w:t>
      </w:r>
      <w:r>
        <w:rPr>
          <w:rFonts w:hint="cs"/>
          <w:rtl/>
        </w:rPr>
        <w:t xml:space="preserve">לי דובר הערבית. </w:t>
      </w:r>
    </w:p>
    <w:p w14:paraId="3A5141CE" w14:textId="77777777" w:rsidR="00000000" w:rsidRDefault="00027501">
      <w:pPr>
        <w:pStyle w:val="a0"/>
        <w:rPr>
          <w:rFonts w:hint="cs"/>
          <w:rtl/>
        </w:rPr>
      </w:pPr>
    </w:p>
    <w:p w14:paraId="5A565094" w14:textId="77777777" w:rsidR="00000000" w:rsidRDefault="00027501">
      <w:pPr>
        <w:pStyle w:val="a"/>
        <w:rPr>
          <w:rtl/>
        </w:rPr>
      </w:pPr>
      <w:bookmarkStart w:id="100" w:name="FS000001064T21_01_2004_12_23_09"/>
      <w:bookmarkStart w:id="101" w:name="_Toc90037976"/>
      <w:bookmarkEnd w:id="100"/>
      <w:r>
        <w:rPr>
          <w:rFonts w:hint="eastAsia"/>
          <w:rtl/>
        </w:rPr>
        <w:t>שר</w:t>
      </w:r>
      <w:r>
        <w:rPr>
          <w:rtl/>
        </w:rPr>
        <w:t xml:space="preserve"> </w:t>
      </w:r>
      <w:r>
        <w:rPr>
          <w:rFonts w:hint="cs"/>
          <w:rtl/>
        </w:rPr>
        <w:t>התקשורת</w:t>
      </w:r>
      <w:r>
        <w:rPr>
          <w:rtl/>
        </w:rPr>
        <w:t xml:space="preserve"> אהוד אולמרט:</w:t>
      </w:r>
      <w:bookmarkEnd w:id="101"/>
    </w:p>
    <w:p w14:paraId="3C5E2850" w14:textId="77777777" w:rsidR="00000000" w:rsidRDefault="00027501">
      <w:pPr>
        <w:pStyle w:val="a0"/>
        <w:rPr>
          <w:rFonts w:hint="cs"/>
          <w:rtl/>
        </w:rPr>
      </w:pPr>
    </w:p>
    <w:p w14:paraId="033D6A25" w14:textId="77777777" w:rsidR="00000000" w:rsidRDefault="00027501">
      <w:pPr>
        <w:pStyle w:val="a0"/>
        <w:rPr>
          <w:rFonts w:hint="cs"/>
          <w:rtl/>
        </w:rPr>
      </w:pPr>
      <w:r>
        <w:rPr>
          <w:rFonts w:hint="cs"/>
          <w:rtl/>
        </w:rPr>
        <w:t>אדוני היושב-ראש, הואיל והנחתי כי ההנחה המובנת מאליה היא שזה גם מוסכם עליהם וגם מוסכם עלי, התייחסתי בתשובה לעובדה שאסור שהתוצאה בפועל תהיה כזאת שהתושבים לא יוכלו לקבל את השירות שכל יתר האזרחים מקבלים, ולכן אמרתי שנ</w:t>
      </w:r>
      <w:r>
        <w:rPr>
          <w:rFonts w:hint="cs"/>
          <w:rtl/>
        </w:rPr>
        <w:t xml:space="preserve">בדוק אם העברת השידורים הקרקעיים ברשת </w:t>
      </w:r>
      <w:r>
        <w:rPr>
          <w:rFonts w:hint="cs"/>
        </w:rPr>
        <w:t>VHF</w:t>
      </w:r>
      <w:r>
        <w:rPr>
          <w:rFonts w:hint="cs"/>
          <w:rtl/>
        </w:rPr>
        <w:t xml:space="preserve"> 8 כרוכה בהוצאה נוספת שלהם, מתוך הנחה שהשידור לא עובר דרך ערוצי הכבלים הרגילים, והם לא מחוברים לכבלים. ייתכן שאנחנו נפעל כדי לשדר את זה במסגרת הערוץ הראשון, כך שהם יוכלו ליהנות גם מהשידור באמצעות אנטנות רגילות, אם הם</w:t>
      </w:r>
      <w:r>
        <w:rPr>
          <w:rFonts w:hint="cs"/>
          <w:rtl/>
        </w:rPr>
        <w:t xml:space="preserve"> אינם מחוברים לכבלים.  </w:t>
      </w:r>
    </w:p>
    <w:p w14:paraId="661DC230" w14:textId="77777777" w:rsidR="00000000" w:rsidRDefault="00027501">
      <w:pPr>
        <w:pStyle w:val="a0"/>
        <w:rPr>
          <w:rFonts w:hint="cs"/>
          <w:rtl/>
        </w:rPr>
      </w:pPr>
    </w:p>
    <w:p w14:paraId="1EAFA6D9" w14:textId="77777777" w:rsidR="00000000" w:rsidRDefault="00027501">
      <w:pPr>
        <w:pStyle w:val="af1"/>
        <w:rPr>
          <w:rtl/>
        </w:rPr>
      </w:pPr>
      <w:r>
        <w:rPr>
          <w:rtl/>
        </w:rPr>
        <w:t>היו"ר ראובן ריבלין:</w:t>
      </w:r>
    </w:p>
    <w:p w14:paraId="53A0A387" w14:textId="77777777" w:rsidR="00000000" w:rsidRDefault="00027501">
      <w:pPr>
        <w:pStyle w:val="a0"/>
        <w:rPr>
          <w:rtl/>
        </w:rPr>
      </w:pPr>
    </w:p>
    <w:p w14:paraId="54AE63EF" w14:textId="77777777" w:rsidR="00000000" w:rsidRDefault="00027501">
      <w:pPr>
        <w:pStyle w:val="a0"/>
        <w:rPr>
          <w:rFonts w:hint="cs"/>
          <w:rtl/>
        </w:rPr>
      </w:pPr>
      <w:r>
        <w:rPr>
          <w:rFonts w:hint="cs"/>
          <w:rtl/>
        </w:rPr>
        <w:t>הואיל ומלבדך ומלבד אחמד טיבי אף אחד לא מבין בעניין הערוצים והתדרים העולים והיורדים, מה שמעוניין הציבור לדעת זה, האם אדוני יבדוק אם השאילתא של חבר הכנסת אחמד טיבי מוצדקת וצריך ללכת בעקבותיה ולהחזיר את השידורים ל</w:t>
      </w:r>
      <w:r>
        <w:rPr>
          <w:rFonts w:hint="cs"/>
          <w:rtl/>
        </w:rPr>
        <w:t xml:space="preserve">ערוץ הראשון. </w:t>
      </w:r>
    </w:p>
    <w:p w14:paraId="413CA543" w14:textId="77777777" w:rsidR="00000000" w:rsidRDefault="00027501">
      <w:pPr>
        <w:pStyle w:val="a0"/>
        <w:rPr>
          <w:rFonts w:hint="cs"/>
          <w:rtl/>
        </w:rPr>
      </w:pPr>
    </w:p>
    <w:p w14:paraId="4E9CC239" w14:textId="77777777" w:rsidR="00000000" w:rsidRDefault="00027501">
      <w:pPr>
        <w:pStyle w:val="-"/>
        <w:rPr>
          <w:rtl/>
        </w:rPr>
      </w:pPr>
      <w:bookmarkStart w:id="102" w:name="FS000001064T21_01_2004_12_30_45C"/>
      <w:bookmarkEnd w:id="102"/>
      <w:r>
        <w:rPr>
          <w:rtl/>
        </w:rPr>
        <w:t xml:space="preserve">שר </w:t>
      </w:r>
      <w:r>
        <w:rPr>
          <w:rFonts w:hint="cs"/>
          <w:rtl/>
        </w:rPr>
        <w:t>התקשורת</w:t>
      </w:r>
      <w:r>
        <w:rPr>
          <w:rtl/>
        </w:rPr>
        <w:t xml:space="preserve"> אהוד אולמרט:</w:t>
      </w:r>
    </w:p>
    <w:p w14:paraId="6ED3D81A" w14:textId="77777777" w:rsidR="00000000" w:rsidRDefault="00027501">
      <w:pPr>
        <w:pStyle w:val="a0"/>
        <w:rPr>
          <w:rtl/>
        </w:rPr>
      </w:pPr>
    </w:p>
    <w:p w14:paraId="50163DA7" w14:textId="77777777" w:rsidR="00000000" w:rsidRDefault="00027501">
      <w:pPr>
        <w:pStyle w:val="a0"/>
        <w:rPr>
          <w:rFonts w:hint="cs"/>
          <w:rtl/>
        </w:rPr>
      </w:pPr>
      <w:r>
        <w:rPr>
          <w:rFonts w:hint="cs"/>
          <w:rtl/>
        </w:rPr>
        <w:t xml:space="preserve">אדוני היושב-ראש, קודם כול, מלבדו ומלבדי, מתברר שלפחות יש עוד אחד פה שמבין. אבל אני בטוח שגם חברי הכנסת הבינו, והם גם הבינו את תשובתי </w:t>
      </w:r>
      <w:r>
        <w:rPr>
          <w:rtl/>
        </w:rPr>
        <w:t>–</w:t>
      </w:r>
      <w:r>
        <w:rPr>
          <w:rFonts w:hint="cs"/>
          <w:rtl/>
        </w:rPr>
        <w:t xml:space="preserve"> לא אמרתי שהשאילתא שלו מוצדקת, כי אמרתי שאני אבדוק, אבל אמרתי שאני אבדוק שתי סוגיו</w:t>
      </w:r>
      <w:r>
        <w:rPr>
          <w:rFonts w:hint="cs"/>
          <w:rtl/>
        </w:rPr>
        <w:t xml:space="preserve">ת שהתשובה עליהן צריכה לתת פתרון לבעיה שהוא הציג. תודה רבה. </w:t>
      </w:r>
    </w:p>
    <w:p w14:paraId="00481234" w14:textId="77777777" w:rsidR="00000000" w:rsidRDefault="00027501">
      <w:pPr>
        <w:pStyle w:val="af1"/>
        <w:rPr>
          <w:rtl/>
        </w:rPr>
      </w:pPr>
    </w:p>
    <w:p w14:paraId="67EF02E5" w14:textId="77777777" w:rsidR="00000000" w:rsidRDefault="00027501">
      <w:pPr>
        <w:pStyle w:val="af1"/>
        <w:rPr>
          <w:rtl/>
        </w:rPr>
      </w:pPr>
      <w:r>
        <w:rPr>
          <w:rtl/>
        </w:rPr>
        <w:t>היו"ר ראובן ריבלין:</w:t>
      </w:r>
    </w:p>
    <w:p w14:paraId="574EF943" w14:textId="77777777" w:rsidR="00000000" w:rsidRDefault="00027501">
      <w:pPr>
        <w:pStyle w:val="a0"/>
        <w:rPr>
          <w:rtl/>
        </w:rPr>
      </w:pPr>
    </w:p>
    <w:p w14:paraId="0BBD610D" w14:textId="77777777" w:rsidR="00000000" w:rsidRDefault="00027501">
      <w:pPr>
        <w:pStyle w:val="a0"/>
        <w:rPr>
          <w:rFonts w:hint="cs"/>
          <w:rtl/>
        </w:rPr>
      </w:pPr>
      <w:r>
        <w:rPr>
          <w:rFonts w:hint="cs"/>
          <w:rtl/>
        </w:rPr>
        <w:t xml:space="preserve">אני מאוד מודה  לכבוד השר. אני מקווה שלא נצטרך לאשר שאילתות נוספות. </w:t>
      </w:r>
    </w:p>
    <w:p w14:paraId="7B40DDCD" w14:textId="77777777" w:rsidR="00000000" w:rsidRDefault="00027501">
      <w:pPr>
        <w:pStyle w:val="a0"/>
        <w:rPr>
          <w:rtl/>
        </w:rPr>
      </w:pPr>
    </w:p>
    <w:p w14:paraId="0289F684" w14:textId="77777777" w:rsidR="00000000" w:rsidRDefault="00027501">
      <w:pPr>
        <w:pStyle w:val="a0"/>
        <w:rPr>
          <w:rFonts w:hint="cs"/>
          <w:rtl/>
        </w:rPr>
      </w:pPr>
      <w:r>
        <w:rPr>
          <w:rFonts w:hint="cs"/>
          <w:rtl/>
        </w:rPr>
        <w:t>רבותי חברי הכנסת, השר מאיר שטרית ישיב על שאילתא בעל-פה מס' 115, שהוגשה לשר האוצר, מאת חבר הכנסת אילן ליבו</w:t>
      </w:r>
      <w:r>
        <w:rPr>
          <w:rFonts w:hint="cs"/>
          <w:rtl/>
        </w:rPr>
        <w:t xml:space="preserve">ביץ, בנושא: ייקור תעריפי הביטוח עבור מכוניות ישנות ואופנועים. חבר הכנסת ליבוביץ, בשלב זה נא לקרוא את השאילתא כמות שהיא. </w:t>
      </w:r>
    </w:p>
    <w:p w14:paraId="01C2CEF1" w14:textId="77777777" w:rsidR="00000000" w:rsidRDefault="00027501">
      <w:pPr>
        <w:pStyle w:val="a0"/>
        <w:rPr>
          <w:rFonts w:hint="cs"/>
          <w:rtl/>
        </w:rPr>
      </w:pPr>
    </w:p>
    <w:p w14:paraId="2989B4BE" w14:textId="77777777" w:rsidR="00000000" w:rsidRDefault="00027501">
      <w:pPr>
        <w:pStyle w:val="a1"/>
        <w:jc w:val="center"/>
        <w:rPr>
          <w:rFonts w:hint="cs"/>
          <w:rtl/>
        </w:rPr>
      </w:pPr>
      <w:bookmarkStart w:id="103" w:name="_Toc90037977"/>
      <w:r>
        <w:rPr>
          <w:rFonts w:hint="cs"/>
          <w:rtl/>
        </w:rPr>
        <w:t>115. ייקור תעריפי הביטוח עבור מכוניות ישנות ואופנועים</w:t>
      </w:r>
      <w:bookmarkEnd w:id="103"/>
    </w:p>
    <w:p w14:paraId="22E7A88C" w14:textId="77777777" w:rsidR="00000000" w:rsidRDefault="00027501">
      <w:pPr>
        <w:pStyle w:val="a0"/>
        <w:rPr>
          <w:rFonts w:hint="cs"/>
          <w:rtl/>
        </w:rPr>
      </w:pPr>
    </w:p>
    <w:p w14:paraId="2C39D8A7" w14:textId="77777777" w:rsidR="00000000" w:rsidRDefault="00027501">
      <w:pPr>
        <w:pStyle w:val="a"/>
        <w:rPr>
          <w:rtl/>
        </w:rPr>
      </w:pPr>
      <w:bookmarkStart w:id="104" w:name="FS000001052T21_01_2004_12_01_54"/>
      <w:bookmarkStart w:id="105" w:name="_Toc90037978"/>
      <w:bookmarkEnd w:id="104"/>
      <w:r>
        <w:rPr>
          <w:rFonts w:hint="eastAsia"/>
          <w:rtl/>
        </w:rPr>
        <w:t>אילן</w:t>
      </w:r>
      <w:r>
        <w:rPr>
          <w:rtl/>
        </w:rPr>
        <w:t xml:space="preserve"> ליבוביץ (שינוי):</w:t>
      </w:r>
      <w:bookmarkEnd w:id="105"/>
    </w:p>
    <w:p w14:paraId="423957AF" w14:textId="77777777" w:rsidR="00000000" w:rsidRDefault="00027501">
      <w:pPr>
        <w:pStyle w:val="a0"/>
        <w:rPr>
          <w:rFonts w:hint="cs"/>
          <w:rtl/>
        </w:rPr>
      </w:pPr>
    </w:p>
    <w:p w14:paraId="2CE5A653" w14:textId="77777777" w:rsidR="00000000" w:rsidRDefault="00027501">
      <w:pPr>
        <w:pStyle w:val="a0"/>
        <w:rPr>
          <w:rFonts w:hint="cs"/>
          <w:rtl/>
        </w:rPr>
      </w:pPr>
      <w:r>
        <w:rPr>
          <w:rFonts w:hint="cs"/>
          <w:rtl/>
        </w:rPr>
        <w:t>פורסם כי המפקח על הביטוח אישר ייקור של 7.5% בתעריפי הביט</w:t>
      </w:r>
      <w:r>
        <w:rPr>
          <w:rFonts w:hint="cs"/>
          <w:rtl/>
        </w:rPr>
        <w:t xml:space="preserve">וח עבור מכוניות ישנות ואופנועים ב"פול". </w:t>
      </w:r>
    </w:p>
    <w:p w14:paraId="012A7827" w14:textId="77777777" w:rsidR="00000000" w:rsidRDefault="00027501">
      <w:pPr>
        <w:pStyle w:val="a0"/>
        <w:rPr>
          <w:rFonts w:hint="cs"/>
          <w:rtl/>
        </w:rPr>
      </w:pPr>
    </w:p>
    <w:p w14:paraId="555013E8" w14:textId="77777777" w:rsidR="00000000" w:rsidRDefault="00027501">
      <w:pPr>
        <w:pStyle w:val="a0"/>
        <w:rPr>
          <w:rFonts w:hint="cs"/>
          <w:rtl/>
        </w:rPr>
      </w:pPr>
      <w:r>
        <w:rPr>
          <w:rFonts w:hint="cs"/>
          <w:rtl/>
        </w:rPr>
        <w:t>רצוני לשאול:</w:t>
      </w:r>
    </w:p>
    <w:p w14:paraId="7C189DC5" w14:textId="77777777" w:rsidR="00000000" w:rsidRDefault="00027501">
      <w:pPr>
        <w:pStyle w:val="a0"/>
        <w:rPr>
          <w:rFonts w:hint="cs"/>
          <w:rtl/>
        </w:rPr>
      </w:pPr>
    </w:p>
    <w:p w14:paraId="576988D9" w14:textId="77777777" w:rsidR="00000000" w:rsidRDefault="00027501">
      <w:pPr>
        <w:pStyle w:val="a0"/>
        <w:rPr>
          <w:rFonts w:hint="cs"/>
          <w:rtl/>
        </w:rPr>
      </w:pPr>
      <w:r>
        <w:rPr>
          <w:rFonts w:hint="cs"/>
          <w:rtl/>
        </w:rPr>
        <w:t>1. מתי היה הייקור האחרון, ומדוע הוחלט להעלות את התעריפים במועד זה?</w:t>
      </w:r>
    </w:p>
    <w:p w14:paraId="06B3D775" w14:textId="77777777" w:rsidR="00000000" w:rsidRDefault="00027501">
      <w:pPr>
        <w:pStyle w:val="a0"/>
        <w:rPr>
          <w:rFonts w:hint="cs"/>
          <w:rtl/>
        </w:rPr>
      </w:pPr>
    </w:p>
    <w:p w14:paraId="3C5D6930" w14:textId="77777777" w:rsidR="00000000" w:rsidRDefault="00027501">
      <w:pPr>
        <w:pStyle w:val="a0"/>
        <w:rPr>
          <w:rFonts w:hint="cs"/>
          <w:rtl/>
        </w:rPr>
      </w:pPr>
      <w:r>
        <w:rPr>
          <w:rFonts w:hint="cs"/>
          <w:rtl/>
        </w:rPr>
        <w:t>2. בכמה גדל הפער בין תעריפי הביטוח הרגילים לתעריפי ה"פול"?</w:t>
      </w:r>
    </w:p>
    <w:p w14:paraId="66992D6D" w14:textId="77777777" w:rsidR="00000000" w:rsidRDefault="00027501">
      <w:pPr>
        <w:pStyle w:val="a0"/>
        <w:rPr>
          <w:rFonts w:hint="cs"/>
          <w:rtl/>
        </w:rPr>
      </w:pPr>
    </w:p>
    <w:p w14:paraId="1D70AA62" w14:textId="77777777" w:rsidR="00000000" w:rsidRDefault="00027501">
      <w:pPr>
        <w:pStyle w:val="a0"/>
        <w:rPr>
          <w:rFonts w:hint="cs"/>
          <w:rtl/>
        </w:rPr>
      </w:pPr>
      <w:r>
        <w:rPr>
          <w:rFonts w:hint="cs"/>
          <w:rtl/>
        </w:rPr>
        <w:t>3. מאיזו שנת ייצור מתוכנן הייקור לגבי מכוניות ולגבי איזה סוג אופנועים?</w:t>
      </w:r>
    </w:p>
    <w:p w14:paraId="064527C7" w14:textId="77777777" w:rsidR="00000000" w:rsidRDefault="00027501">
      <w:pPr>
        <w:pStyle w:val="a0"/>
        <w:rPr>
          <w:rFonts w:hint="cs"/>
          <w:rtl/>
        </w:rPr>
      </w:pPr>
    </w:p>
    <w:p w14:paraId="2613BD49" w14:textId="77777777" w:rsidR="00000000" w:rsidRDefault="00027501">
      <w:pPr>
        <w:pStyle w:val="af1"/>
        <w:rPr>
          <w:rtl/>
        </w:rPr>
      </w:pPr>
      <w:r>
        <w:rPr>
          <w:rtl/>
        </w:rPr>
        <w:t>היו"ר ראובן ריבלין:</w:t>
      </w:r>
    </w:p>
    <w:p w14:paraId="5E5151A4" w14:textId="77777777" w:rsidR="00000000" w:rsidRDefault="00027501">
      <w:pPr>
        <w:pStyle w:val="a0"/>
        <w:rPr>
          <w:rtl/>
        </w:rPr>
      </w:pPr>
    </w:p>
    <w:p w14:paraId="70B5DC4A" w14:textId="77777777" w:rsidR="00000000" w:rsidRDefault="00027501">
      <w:pPr>
        <w:pStyle w:val="a0"/>
        <w:rPr>
          <w:rFonts w:hint="cs"/>
          <w:rtl/>
        </w:rPr>
      </w:pPr>
      <w:r>
        <w:rPr>
          <w:rFonts w:hint="cs"/>
          <w:rtl/>
        </w:rPr>
        <w:t xml:space="preserve">תודה. כבוד השר ישיב, וחבר הכנסת ליבוביץ יוכל אחר כך להרחיב. </w:t>
      </w:r>
    </w:p>
    <w:p w14:paraId="0BD0E950" w14:textId="77777777" w:rsidR="00000000" w:rsidRDefault="00027501">
      <w:pPr>
        <w:pStyle w:val="a0"/>
        <w:rPr>
          <w:rFonts w:hint="cs"/>
          <w:rtl/>
        </w:rPr>
      </w:pPr>
    </w:p>
    <w:p w14:paraId="6893613A" w14:textId="77777777" w:rsidR="00000000" w:rsidRDefault="00027501">
      <w:pPr>
        <w:pStyle w:val="a"/>
        <w:rPr>
          <w:rtl/>
        </w:rPr>
      </w:pPr>
      <w:bookmarkStart w:id="106" w:name="FS000000478T21_01_2004_12_02_12"/>
      <w:bookmarkStart w:id="107" w:name="_Toc90037979"/>
      <w:bookmarkEnd w:id="106"/>
      <w:r>
        <w:rPr>
          <w:rFonts w:hint="eastAsia"/>
          <w:rtl/>
        </w:rPr>
        <w:t>השר</w:t>
      </w:r>
      <w:r>
        <w:rPr>
          <w:rtl/>
        </w:rPr>
        <w:t xml:space="preserve"> מאיר שטרית:</w:t>
      </w:r>
      <w:bookmarkEnd w:id="107"/>
    </w:p>
    <w:p w14:paraId="7905CCA0" w14:textId="77777777" w:rsidR="00000000" w:rsidRDefault="00027501">
      <w:pPr>
        <w:pStyle w:val="a0"/>
        <w:rPr>
          <w:rFonts w:hint="cs"/>
          <w:rtl/>
        </w:rPr>
      </w:pPr>
    </w:p>
    <w:p w14:paraId="6E881F2B" w14:textId="77777777" w:rsidR="00000000" w:rsidRDefault="00027501">
      <w:pPr>
        <w:pStyle w:val="a0"/>
        <w:rPr>
          <w:rFonts w:hint="cs"/>
          <w:rtl/>
        </w:rPr>
      </w:pPr>
      <w:r>
        <w:rPr>
          <w:rFonts w:hint="cs"/>
          <w:rtl/>
        </w:rPr>
        <w:t>אדוני היושב-ראש, ה"פול" הוא גוף שמחויב לבטח כל דורש ונועד לאפשר זמינות ביטוח למי שלא הצליח לרכוש ביטוח רכב חובה בחברת ביטוח רגילה. בסך הכול מבוטחים ב"פול" ב</w:t>
      </w:r>
      <w:r>
        <w:rPr>
          <w:rFonts w:hint="cs"/>
          <w:rtl/>
        </w:rPr>
        <w:t xml:space="preserve">ביטוח שאיננו תקופה קצרה מעט מאוד כלי רכב פרטיים; מדובר על כמה מאות, ללא קשר לגיל הרכב. כן מבוטחים בו כמעט כל האופנועים. תעריפי הסיכון ב"פול" הם תעריפים הפסדיים, והם מהווים למעשה מגבלה עליונה לתעריף שחברות הביטוח יכולות לגבות ממבוטחים. </w:t>
      </w:r>
    </w:p>
    <w:p w14:paraId="77209700" w14:textId="77777777" w:rsidR="00000000" w:rsidRDefault="00027501">
      <w:pPr>
        <w:pStyle w:val="a0"/>
        <w:rPr>
          <w:rtl/>
        </w:rPr>
      </w:pPr>
    </w:p>
    <w:p w14:paraId="384DC7DF" w14:textId="77777777" w:rsidR="00000000" w:rsidRDefault="00027501">
      <w:pPr>
        <w:pStyle w:val="a0"/>
        <w:rPr>
          <w:rFonts w:hint="cs"/>
          <w:rtl/>
        </w:rPr>
      </w:pPr>
      <w:r>
        <w:rPr>
          <w:rFonts w:hint="cs"/>
          <w:rtl/>
        </w:rPr>
        <w:t>1. השינוי בתעריף ה"</w:t>
      </w:r>
      <w:r>
        <w:rPr>
          <w:rFonts w:hint="cs"/>
          <w:rtl/>
        </w:rPr>
        <w:t>פול" יחל מ-1 במרס 2004. מבחינת ציבור המבוטחים ב"פול", משמעות השינוי היא עלייה של שקלים בודדים בפרמיה השנתית, בין 6 שקלים ל-36 שקלים. מדובר בהעלאת פרמיית הסיכון בשיעור דומה לירידה בהעמסות על הפרמיה, דהיינו הפחתת שיעור הגבייה מ"קרנית" והפחתת התוספת למניעת תא</w:t>
      </w:r>
      <w:r>
        <w:rPr>
          <w:rFonts w:hint="cs"/>
          <w:rtl/>
        </w:rPr>
        <w:t xml:space="preserve">ונות דרכים שתמומן מתקציב המדינה, באופן שבו הפרמיה הסופית למבוטח נשארת דומה לפרמיה שקדמה להפחתות. השינוי ייכנס לתוקף, כאמור, ביום 1 במרס 2004, ביום שבו מבוטלת ההעמסה עבור קרן הבטיחות. </w:t>
      </w:r>
    </w:p>
    <w:p w14:paraId="1AF98D02" w14:textId="77777777" w:rsidR="00000000" w:rsidRDefault="00027501">
      <w:pPr>
        <w:pStyle w:val="a0"/>
        <w:rPr>
          <w:rFonts w:hint="cs"/>
          <w:rtl/>
        </w:rPr>
      </w:pPr>
    </w:p>
    <w:p w14:paraId="72A334C7" w14:textId="77777777" w:rsidR="00000000" w:rsidRDefault="00027501">
      <w:pPr>
        <w:pStyle w:val="a0"/>
        <w:rPr>
          <w:rFonts w:hint="cs"/>
          <w:rtl/>
        </w:rPr>
      </w:pPr>
      <w:r>
        <w:rPr>
          <w:rFonts w:hint="cs"/>
          <w:rtl/>
        </w:rPr>
        <w:t xml:space="preserve">2. לאחר השינוי עולה הפער בין תעריפי ה"פול" לתעריפים רגילים בשיעור דומה </w:t>
      </w:r>
      <w:r>
        <w:rPr>
          <w:rFonts w:hint="cs"/>
          <w:rtl/>
        </w:rPr>
        <w:t xml:space="preserve">לירידה בפרמיות בשוק החופשי, ירידה של כ-6.5%. ייקור תעריפי הסיכון הטהור של ה"פול" ייכנס לתוקף ביום 1 במרס 2004, ביום שבו מבוטלת כאמור העמסה עבור קרן הבטיחות.  </w:t>
      </w:r>
    </w:p>
    <w:p w14:paraId="7A2CB931" w14:textId="77777777" w:rsidR="00000000" w:rsidRDefault="00027501">
      <w:pPr>
        <w:pStyle w:val="a0"/>
        <w:rPr>
          <w:rFonts w:hint="cs"/>
          <w:rtl/>
        </w:rPr>
      </w:pPr>
    </w:p>
    <w:p w14:paraId="20C9733B" w14:textId="77777777" w:rsidR="00000000" w:rsidRDefault="00027501">
      <w:pPr>
        <w:pStyle w:val="a0"/>
        <w:rPr>
          <w:rFonts w:hint="cs"/>
          <w:rtl/>
        </w:rPr>
      </w:pPr>
      <w:r>
        <w:rPr>
          <w:rFonts w:hint="cs"/>
          <w:rtl/>
        </w:rPr>
        <w:t>3. השינוי הוא לכל כלי הרכב המבוטחים ב"פול". מאחר שמרבית האופנועים מבוטחים ב"פול", השינוי חל גם ע</w:t>
      </w:r>
      <w:r>
        <w:rPr>
          <w:rFonts w:hint="cs"/>
          <w:rtl/>
        </w:rPr>
        <w:t xml:space="preserve">ליהם. אין קשר בין שנת הייצור של הרכב לבין ביטוח ב"פול". אגב, שנת הייצור איננה הפרמטר המותר לשימוש בביטוח חובה, על-פי תוכנית סיווג הסיכונים שמפעיל מאגר המידע שאושרה על-ידי המפקח על הביטוח. </w:t>
      </w:r>
    </w:p>
    <w:p w14:paraId="6B565D99" w14:textId="77777777" w:rsidR="00000000" w:rsidRDefault="00027501">
      <w:pPr>
        <w:pStyle w:val="a0"/>
        <w:rPr>
          <w:rFonts w:hint="cs"/>
          <w:rtl/>
        </w:rPr>
      </w:pPr>
    </w:p>
    <w:p w14:paraId="6B519524" w14:textId="77777777" w:rsidR="00000000" w:rsidRDefault="00027501">
      <w:pPr>
        <w:pStyle w:val="af1"/>
        <w:rPr>
          <w:rtl/>
        </w:rPr>
      </w:pPr>
      <w:r>
        <w:rPr>
          <w:rtl/>
        </w:rPr>
        <w:t>היו"ר ראובן ריבלין:</w:t>
      </w:r>
    </w:p>
    <w:p w14:paraId="33D368E9" w14:textId="77777777" w:rsidR="00000000" w:rsidRDefault="00027501">
      <w:pPr>
        <w:pStyle w:val="a0"/>
        <w:rPr>
          <w:rtl/>
        </w:rPr>
      </w:pPr>
    </w:p>
    <w:p w14:paraId="506C7C99" w14:textId="77777777" w:rsidR="00000000" w:rsidRDefault="00027501">
      <w:pPr>
        <w:pStyle w:val="a0"/>
        <w:rPr>
          <w:rFonts w:hint="cs"/>
          <w:rtl/>
        </w:rPr>
      </w:pPr>
      <w:r>
        <w:rPr>
          <w:rFonts w:hint="cs"/>
          <w:rtl/>
        </w:rPr>
        <w:t>אני מאוד מודה לשר מאיר שטרית. בבקשה, חבר הכנס</w:t>
      </w:r>
      <w:r>
        <w:rPr>
          <w:rFonts w:hint="cs"/>
          <w:rtl/>
        </w:rPr>
        <w:t xml:space="preserve">ת ליבוביץ. אחריו - חבר הכנסת חמי דורון, ואחריו - חבר הכנסת דהאמשה. </w:t>
      </w:r>
    </w:p>
    <w:p w14:paraId="6CF4DE22" w14:textId="77777777" w:rsidR="00000000" w:rsidRDefault="00027501">
      <w:pPr>
        <w:pStyle w:val="a0"/>
        <w:rPr>
          <w:rFonts w:hint="cs"/>
          <w:rtl/>
        </w:rPr>
      </w:pPr>
    </w:p>
    <w:p w14:paraId="08FAB56B" w14:textId="77777777" w:rsidR="00000000" w:rsidRDefault="00027501">
      <w:pPr>
        <w:pStyle w:val="a"/>
        <w:rPr>
          <w:rtl/>
        </w:rPr>
      </w:pPr>
      <w:bookmarkStart w:id="108" w:name="FS000001052T21_01_2004_12_04_31"/>
      <w:bookmarkStart w:id="109" w:name="_Toc90037980"/>
      <w:bookmarkEnd w:id="108"/>
      <w:r>
        <w:rPr>
          <w:rFonts w:hint="eastAsia"/>
          <w:rtl/>
        </w:rPr>
        <w:t>אילן</w:t>
      </w:r>
      <w:r>
        <w:rPr>
          <w:rtl/>
        </w:rPr>
        <w:t xml:space="preserve"> ליבוביץ (שינוי):</w:t>
      </w:r>
      <w:bookmarkEnd w:id="109"/>
    </w:p>
    <w:p w14:paraId="150E6F1D" w14:textId="77777777" w:rsidR="00000000" w:rsidRDefault="00027501">
      <w:pPr>
        <w:pStyle w:val="a0"/>
        <w:rPr>
          <w:rFonts w:hint="cs"/>
          <w:rtl/>
        </w:rPr>
      </w:pPr>
    </w:p>
    <w:p w14:paraId="65C96993" w14:textId="77777777" w:rsidR="00000000" w:rsidRDefault="00027501">
      <w:pPr>
        <w:pStyle w:val="a0"/>
        <w:rPr>
          <w:rFonts w:hint="cs"/>
          <w:rtl/>
        </w:rPr>
      </w:pPr>
      <w:r>
        <w:rPr>
          <w:rFonts w:hint="cs"/>
          <w:rtl/>
        </w:rPr>
        <w:t>אדוני השר, לפי המידע, לפחות זה שמצוי בידי, ההפרשים בתעריפים בין המחירים ב"פול" לבין המחירים בחברות הביטוח מגיעים לכדי 35%-45%, כך שאלה לא אחוזים בודדים.</w:t>
      </w:r>
    </w:p>
    <w:p w14:paraId="7AE41586" w14:textId="77777777" w:rsidR="00000000" w:rsidRDefault="00027501">
      <w:pPr>
        <w:pStyle w:val="a0"/>
        <w:rPr>
          <w:rFonts w:hint="cs"/>
          <w:rtl/>
        </w:rPr>
      </w:pPr>
    </w:p>
    <w:p w14:paraId="1B1AAFD1" w14:textId="77777777" w:rsidR="00000000" w:rsidRDefault="00027501">
      <w:pPr>
        <w:pStyle w:val="a0"/>
        <w:rPr>
          <w:rFonts w:hint="cs"/>
          <w:rtl/>
        </w:rPr>
      </w:pPr>
      <w:r>
        <w:rPr>
          <w:rFonts w:hint="cs"/>
          <w:rtl/>
        </w:rPr>
        <w:t xml:space="preserve">שתי שאלות </w:t>
      </w:r>
      <w:r>
        <w:rPr>
          <w:rFonts w:hint="cs"/>
          <w:rtl/>
        </w:rPr>
        <w:t xml:space="preserve">בעניין הזה. ראשית, לגבי האופנועים, נוצר מצב שפשוט "שוחטים" </w:t>
      </w:r>
      <w:r>
        <w:rPr>
          <w:rtl/>
        </w:rPr>
        <w:t>–</w:t>
      </w:r>
      <w:r>
        <w:rPr>
          <w:rFonts w:hint="cs"/>
          <w:rtl/>
        </w:rPr>
        <w:t xml:space="preserve"> ואני אומר את זה בפירוש - את רוכבי האופנועים בתעריפי הביטוח, כאשר אין להם אפשרות להיות מבוטחים במקומות אחרים, וכל ייקור מביא לייקור נוסף בעלויות אחזקת האופנוע, ובעצם גורם למצב שאנשים לא מעוניינים </w:t>
      </w:r>
      <w:r>
        <w:rPr>
          <w:rFonts w:hint="cs"/>
          <w:rtl/>
        </w:rPr>
        <w:t xml:space="preserve">להמשיך להחזיק באופנועים. אני חושב שיש לכך חשיבות גם מבחינת חנייה, גם מבחינת איכות הסביבה וגם מבחינת פקקי התנועה. אני רוצה לשמוע את התייחסותך לנושא. </w:t>
      </w:r>
    </w:p>
    <w:p w14:paraId="69D79B65" w14:textId="77777777" w:rsidR="00000000" w:rsidRDefault="00027501">
      <w:pPr>
        <w:pStyle w:val="a0"/>
        <w:rPr>
          <w:rFonts w:hint="cs"/>
          <w:rtl/>
        </w:rPr>
      </w:pPr>
    </w:p>
    <w:p w14:paraId="0F7173EC" w14:textId="77777777" w:rsidR="00000000" w:rsidRDefault="00027501">
      <w:pPr>
        <w:pStyle w:val="a0"/>
        <w:rPr>
          <w:rFonts w:hint="cs"/>
          <w:rtl/>
        </w:rPr>
      </w:pPr>
      <w:r>
        <w:rPr>
          <w:rFonts w:hint="cs"/>
          <w:rtl/>
        </w:rPr>
        <w:t xml:space="preserve">שנית, האם המפקח על הביטוח מתכוון לפעול נגד חברות הביטוח הרגילות שאינן מוכנות לבטח כלי רכב של אזרחים ערבים </w:t>
      </w:r>
      <w:r>
        <w:rPr>
          <w:rFonts w:hint="cs"/>
          <w:rtl/>
        </w:rPr>
        <w:t>בישראל, ומפנות אותם אוטומטית ל"פול", וכתוצאה מזה הם נדרשים לשלם מחירים גבוהים יותר מהמחירים הרגילים שהם היו משלמים בחברות הרגילות?</w:t>
      </w:r>
    </w:p>
    <w:p w14:paraId="0E78CC60" w14:textId="77777777" w:rsidR="00000000" w:rsidRDefault="00027501">
      <w:pPr>
        <w:pStyle w:val="a0"/>
        <w:rPr>
          <w:rFonts w:hint="cs"/>
          <w:rtl/>
        </w:rPr>
      </w:pPr>
    </w:p>
    <w:p w14:paraId="4B4535B9" w14:textId="77777777" w:rsidR="00000000" w:rsidRDefault="00027501">
      <w:pPr>
        <w:pStyle w:val="af1"/>
        <w:rPr>
          <w:rtl/>
        </w:rPr>
      </w:pPr>
    </w:p>
    <w:p w14:paraId="392AD28C" w14:textId="77777777" w:rsidR="00000000" w:rsidRDefault="00027501">
      <w:pPr>
        <w:pStyle w:val="af1"/>
        <w:rPr>
          <w:rtl/>
        </w:rPr>
      </w:pPr>
      <w:r>
        <w:rPr>
          <w:rtl/>
        </w:rPr>
        <w:t>היו"ר ראובן ריבלין:</w:t>
      </w:r>
    </w:p>
    <w:p w14:paraId="3ADC249E" w14:textId="77777777" w:rsidR="00000000" w:rsidRDefault="00027501">
      <w:pPr>
        <w:pStyle w:val="a0"/>
        <w:rPr>
          <w:rtl/>
        </w:rPr>
      </w:pPr>
    </w:p>
    <w:p w14:paraId="2A75A07C" w14:textId="77777777" w:rsidR="00000000" w:rsidRDefault="00027501">
      <w:pPr>
        <w:pStyle w:val="a0"/>
        <w:rPr>
          <w:rFonts w:hint="cs"/>
          <w:rtl/>
        </w:rPr>
      </w:pPr>
      <w:r>
        <w:rPr>
          <w:rFonts w:hint="cs"/>
          <w:rtl/>
        </w:rPr>
        <w:t xml:space="preserve">תודה לחבר הכנסת ליבוביץ. חבר הכנסת חמי דורון, ואחריו - חבר הכנסת דהאמשה. </w:t>
      </w:r>
    </w:p>
    <w:p w14:paraId="7D9A7BC7" w14:textId="77777777" w:rsidR="00000000" w:rsidRDefault="00027501">
      <w:pPr>
        <w:pStyle w:val="a0"/>
        <w:rPr>
          <w:rFonts w:hint="cs"/>
          <w:rtl/>
        </w:rPr>
      </w:pPr>
    </w:p>
    <w:p w14:paraId="2A8B6D1E" w14:textId="77777777" w:rsidR="00000000" w:rsidRDefault="00027501">
      <w:pPr>
        <w:pStyle w:val="a"/>
        <w:rPr>
          <w:rtl/>
        </w:rPr>
      </w:pPr>
      <w:bookmarkStart w:id="110" w:name="FS000001053T21_01_2004_12_05_48"/>
      <w:bookmarkStart w:id="111" w:name="_Toc90037981"/>
      <w:bookmarkEnd w:id="110"/>
      <w:r>
        <w:rPr>
          <w:rFonts w:hint="eastAsia"/>
          <w:rtl/>
        </w:rPr>
        <w:t>חמי</w:t>
      </w:r>
      <w:r>
        <w:rPr>
          <w:rtl/>
        </w:rPr>
        <w:t xml:space="preserve"> דורון (שינוי):</w:t>
      </w:r>
      <w:bookmarkEnd w:id="111"/>
    </w:p>
    <w:p w14:paraId="41E5DA0F" w14:textId="77777777" w:rsidR="00000000" w:rsidRDefault="00027501">
      <w:pPr>
        <w:pStyle w:val="a0"/>
        <w:rPr>
          <w:rFonts w:hint="cs"/>
          <w:rtl/>
        </w:rPr>
      </w:pPr>
    </w:p>
    <w:p w14:paraId="29EB5A33" w14:textId="77777777" w:rsidR="00000000" w:rsidRDefault="00027501">
      <w:pPr>
        <w:pStyle w:val="a0"/>
        <w:rPr>
          <w:rFonts w:hint="cs"/>
          <w:rtl/>
        </w:rPr>
      </w:pPr>
      <w:r>
        <w:rPr>
          <w:rFonts w:hint="cs"/>
          <w:rtl/>
        </w:rPr>
        <w:t>אדוני ה</w:t>
      </w:r>
      <w:r>
        <w:rPr>
          <w:rFonts w:hint="cs"/>
          <w:rtl/>
        </w:rPr>
        <w:t xml:space="preserve">יושב-ראש, אדוני השר, האם אדוני השר מודע לעובדה שבעקבות הרפורמה </w:t>
      </w:r>
      <w:r>
        <w:rPr>
          <w:rtl/>
        </w:rPr>
        <w:t>–</w:t>
      </w:r>
      <w:r>
        <w:rPr>
          <w:rFonts w:hint="cs"/>
          <w:rtl/>
        </w:rPr>
        <w:t xml:space="preserve"> כפי שהיא נקראת - בשוק ביטוח החובה, נוצר מצב שבו העלויות של ביטוחי החובה לאופנועים נמדדות באלפי שקלים, ובדרך כלל רוכב אופנוע שהאופנוע שלו הוא בעל נפח מעל 500 סמ"ק משלם משהו בסדר-גודל של 6,000 </w:t>
      </w:r>
      <w:r>
        <w:rPr>
          <w:rFonts w:hint="cs"/>
          <w:rtl/>
        </w:rPr>
        <w:t>או 7,000 שקל לשנה ביטוח חובה? הדבר הזה יוצר מצב שבו רוכבי אופנוע רבים אינם מבטחים בביטוח חובה את כלי הרכב שלהם; אני מקווה שאתם בודקים את זה, אבל על-פי מיטב ידיעתי, אתם לא.</w:t>
      </w:r>
    </w:p>
    <w:p w14:paraId="44F02DD2" w14:textId="77777777" w:rsidR="00000000" w:rsidRDefault="00027501">
      <w:pPr>
        <w:pStyle w:val="a0"/>
        <w:rPr>
          <w:rFonts w:hint="cs"/>
          <w:rtl/>
        </w:rPr>
      </w:pPr>
    </w:p>
    <w:p w14:paraId="4D1A9C38" w14:textId="77777777" w:rsidR="00000000" w:rsidRDefault="00027501">
      <w:pPr>
        <w:pStyle w:val="a0"/>
        <w:rPr>
          <w:rFonts w:hint="cs"/>
          <w:rtl/>
        </w:rPr>
      </w:pPr>
      <w:r>
        <w:rPr>
          <w:rFonts w:hint="cs"/>
          <w:rtl/>
        </w:rPr>
        <w:t>כך נוצר מצב שבו - א. רוכבי האופנוע פועלים בניגוד לחוק; ב. רוכבי האופנוע חשופים למעש</w:t>
      </w:r>
      <w:r>
        <w:rPr>
          <w:rFonts w:hint="cs"/>
          <w:rtl/>
        </w:rPr>
        <w:t xml:space="preserve">ה למצבים של פגיעה בתאונות, שלא באשמתם ברוב המקרים, כשעלויות השיפוצים של רוכב האופנוע יוטלו למעשה, בעקיפין או במישרין, על המדינה. </w:t>
      </w:r>
    </w:p>
    <w:p w14:paraId="10E7DC66" w14:textId="77777777" w:rsidR="00000000" w:rsidRDefault="00027501">
      <w:pPr>
        <w:pStyle w:val="a0"/>
        <w:rPr>
          <w:rFonts w:hint="cs"/>
          <w:rtl/>
        </w:rPr>
      </w:pPr>
    </w:p>
    <w:p w14:paraId="29FEF68B" w14:textId="77777777" w:rsidR="00000000" w:rsidRDefault="00027501">
      <w:pPr>
        <w:pStyle w:val="af1"/>
        <w:rPr>
          <w:rtl/>
        </w:rPr>
      </w:pPr>
      <w:r>
        <w:rPr>
          <w:rtl/>
        </w:rPr>
        <w:t>היו"ר ראובן ריבלין:</w:t>
      </w:r>
    </w:p>
    <w:p w14:paraId="354502E5" w14:textId="77777777" w:rsidR="00000000" w:rsidRDefault="00027501">
      <w:pPr>
        <w:pStyle w:val="a0"/>
        <w:rPr>
          <w:rtl/>
        </w:rPr>
      </w:pPr>
    </w:p>
    <w:p w14:paraId="338CE136" w14:textId="77777777" w:rsidR="00000000" w:rsidRDefault="00027501">
      <w:pPr>
        <w:pStyle w:val="a0"/>
        <w:rPr>
          <w:rFonts w:hint="cs"/>
          <w:rtl/>
        </w:rPr>
      </w:pPr>
      <w:r>
        <w:rPr>
          <w:rFonts w:hint="cs"/>
          <w:rtl/>
        </w:rPr>
        <w:t xml:space="preserve">בבקשה, חבר הכנסת דהאמשה. כבוד השר יענה על שלוש השאלות יחד.  </w:t>
      </w:r>
    </w:p>
    <w:p w14:paraId="3EA89C2D" w14:textId="77777777" w:rsidR="00000000" w:rsidRDefault="00027501">
      <w:pPr>
        <w:pStyle w:val="a0"/>
        <w:rPr>
          <w:rFonts w:hint="cs"/>
          <w:rtl/>
        </w:rPr>
      </w:pPr>
    </w:p>
    <w:p w14:paraId="657C2FBB" w14:textId="77777777" w:rsidR="00000000" w:rsidRDefault="00027501">
      <w:pPr>
        <w:pStyle w:val="a"/>
        <w:rPr>
          <w:rtl/>
        </w:rPr>
      </w:pPr>
      <w:bookmarkStart w:id="112" w:name="FS000000550T21_01_2004_12_07_08"/>
      <w:bookmarkStart w:id="113" w:name="_Toc90037982"/>
      <w:bookmarkEnd w:id="112"/>
      <w:r>
        <w:rPr>
          <w:rFonts w:hint="eastAsia"/>
          <w:rtl/>
        </w:rPr>
        <w:t>עבד</w:t>
      </w:r>
      <w:r>
        <w:rPr>
          <w:rtl/>
        </w:rPr>
        <w:t>-אלמאלכ דהאמשה (רע"ם):</w:t>
      </w:r>
      <w:bookmarkEnd w:id="113"/>
    </w:p>
    <w:p w14:paraId="683FFA6A" w14:textId="77777777" w:rsidR="00000000" w:rsidRDefault="00027501">
      <w:pPr>
        <w:pStyle w:val="a0"/>
        <w:rPr>
          <w:rFonts w:hint="cs"/>
          <w:rtl/>
        </w:rPr>
      </w:pPr>
    </w:p>
    <w:p w14:paraId="79769A68" w14:textId="77777777" w:rsidR="00000000" w:rsidRDefault="00027501">
      <w:pPr>
        <w:pStyle w:val="a0"/>
        <w:rPr>
          <w:rFonts w:hint="cs"/>
          <w:rtl/>
        </w:rPr>
      </w:pPr>
      <w:r>
        <w:rPr>
          <w:rFonts w:hint="cs"/>
          <w:rtl/>
        </w:rPr>
        <w:t>כבוד היושב-ראש,</w:t>
      </w:r>
      <w:r>
        <w:rPr>
          <w:rFonts w:hint="cs"/>
          <w:rtl/>
        </w:rPr>
        <w:t xml:space="preserve"> מכובדי השר, חברי חברי הכנסת, כבר אמר חבר הכנסת ליבוביץ, שבסוף מרבית כלי הרכב של התושבים הערבים, ולאחר הרפורמה שהונהגה בביטוח, הולכים רק ל"פול", וכמובן משלמים שם דמי ביטוח גבוהים ביותר. </w:t>
      </w:r>
    </w:p>
    <w:p w14:paraId="560E892E" w14:textId="77777777" w:rsidR="00000000" w:rsidRDefault="00027501">
      <w:pPr>
        <w:pStyle w:val="a0"/>
        <w:rPr>
          <w:rFonts w:hint="cs"/>
          <w:rtl/>
        </w:rPr>
      </w:pPr>
    </w:p>
    <w:p w14:paraId="06B19E3A" w14:textId="77777777" w:rsidR="00000000" w:rsidRDefault="00027501">
      <w:pPr>
        <w:pStyle w:val="a0"/>
        <w:rPr>
          <w:rFonts w:hint="cs"/>
          <w:rtl/>
        </w:rPr>
      </w:pPr>
      <w:r>
        <w:rPr>
          <w:rFonts w:hint="cs"/>
          <w:rtl/>
        </w:rPr>
        <w:t>הבעיה היא לא רק שאלה יהיו התוצאות, אלא שסוכני הביטוח הערבים, שעבדו מ</w:t>
      </w:r>
      <w:r>
        <w:rPr>
          <w:rFonts w:hint="cs"/>
          <w:rtl/>
        </w:rPr>
        <w:t xml:space="preserve">אז ומתמיד עם החברות, נשללה מהם הזכות או האפשרות להוציא חובת ביטוח לרכב, וכך הם היו חייבים להפוך לסוכני משנה של סוכנים יהודים. כשאני מבטח את הרכב שלי, הסוכן בכפר-כנא חייב ללכת לעפולה, לטבריה או לסוכן יהודי אחר שהוא הידיד שלו כדי להביא את ביטוח החובה משם. </w:t>
      </w:r>
    </w:p>
    <w:p w14:paraId="670FDBDA" w14:textId="77777777" w:rsidR="00000000" w:rsidRDefault="00027501">
      <w:pPr>
        <w:pStyle w:val="a0"/>
        <w:rPr>
          <w:rFonts w:hint="cs"/>
          <w:rtl/>
        </w:rPr>
      </w:pPr>
    </w:p>
    <w:p w14:paraId="667230A8" w14:textId="77777777" w:rsidR="00000000" w:rsidRDefault="00027501">
      <w:pPr>
        <w:pStyle w:val="a0"/>
        <w:rPr>
          <w:rFonts w:hint="cs"/>
          <w:rtl/>
        </w:rPr>
      </w:pPr>
      <w:r>
        <w:rPr>
          <w:rFonts w:hint="cs"/>
          <w:rtl/>
        </w:rPr>
        <w:t>הרפורמה הזאת באמת עשתה עוול לתושבים הערבים וגם ייקרה את הביטוח. האם ישקול אדוני איזה פתרון גם לבעיה הזאת?</w:t>
      </w:r>
    </w:p>
    <w:p w14:paraId="45C17D8A" w14:textId="77777777" w:rsidR="00000000" w:rsidRDefault="00027501">
      <w:pPr>
        <w:pStyle w:val="a0"/>
        <w:ind w:firstLine="0"/>
        <w:rPr>
          <w:rFonts w:hint="cs"/>
          <w:rtl/>
        </w:rPr>
      </w:pPr>
    </w:p>
    <w:p w14:paraId="2AF9EF2D" w14:textId="77777777" w:rsidR="00000000" w:rsidRDefault="00027501">
      <w:pPr>
        <w:pStyle w:val="af1"/>
        <w:rPr>
          <w:rtl/>
        </w:rPr>
      </w:pPr>
      <w:r>
        <w:rPr>
          <w:rtl/>
        </w:rPr>
        <w:t>היו"ר ראובן ריבלין:</w:t>
      </w:r>
    </w:p>
    <w:p w14:paraId="5159553B" w14:textId="77777777" w:rsidR="00000000" w:rsidRDefault="00027501">
      <w:pPr>
        <w:pStyle w:val="a0"/>
        <w:rPr>
          <w:rtl/>
        </w:rPr>
      </w:pPr>
    </w:p>
    <w:p w14:paraId="6B27A800" w14:textId="77777777" w:rsidR="00000000" w:rsidRDefault="00027501">
      <w:pPr>
        <w:pStyle w:val="a0"/>
        <w:rPr>
          <w:rFonts w:hint="cs"/>
          <w:rtl/>
        </w:rPr>
      </w:pPr>
      <w:r>
        <w:rPr>
          <w:rFonts w:hint="cs"/>
          <w:rtl/>
        </w:rPr>
        <w:t xml:space="preserve">תודה. השר ישיב על שלוש השאלות. </w:t>
      </w:r>
    </w:p>
    <w:p w14:paraId="6B64F398" w14:textId="77777777" w:rsidR="00000000" w:rsidRDefault="00027501">
      <w:pPr>
        <w:pStyle w:val="a0"/>
        <w:rPr>
          <w:rFonts w:hint="cs"/>
          <w:rtl/>
        </w:rPr>
      </w:pPr>
    </w:p>
    <w:p w14:paraId="1AE20821" w14:textId="77777777" w:rsidR="00000000" w:rsidRDefault="00027501">
      <w:pPr>
        <w:pStyle w:val="a"/>
        <w:rPr>
          <w:rtl/>
        </w:rPr>
      </w:pPr>
      <w:bookmarkStart w:id="114" w:name="FS000000478T21_01_2004_12_08_29"/>
      <w:bookmarkStart w:id="115" w:name="_Toc90037983"/>
      <w:bookmarkEnd w:id="114"/>
      <w:r>
        <w:rPr>
          <w:rFonts w:hint="eastAsia"/>
          <w:rtl/>
        </w:rPr>
        <w:t>השר</w:t>
      </w:r>
      <w:r>
        <w:rPr>
          <w:rtl/>
        </w:rPr>
        <w:t xml:space="preserve"> מאיר שטרית:</w:t>
      </w:r>
      <w:bookmarkEnd w:id="115"/>
    </w:p>
    <w:p w14:paraId="6C5EA1D8" w14:textId="77777777" w:rsidR="00000000" w:rsidRDefault="00027501">
      <w:pPr>
        <w:pStyle w:val="a0"/>
        <w:rPr>
          <w:rFonts w:hint="cs"/>
          <w:rtl/>
        </w:rPr>
      </w:pPr>
    </w:p>
    <w:p w14:paraId="0573BCBB" w14:textId="77777777" w:rsidR="00000000" w:rsidRDefault="00027501">
      <w:pPr>
        <w:pStyle w:val="a0"/>
        <w:rPr>
          <w:rFonts w:hint="cs"/>
          <w:rtl/>
        </w:rPr>
      </w:pPr>
      <w:r>
        <w:rPr>
          <w:rFonts w:hint="cs"/>
          <w:rtl/>
        </w:rPr>
        <w:t xml:space="preserve">אדוני היושב-ראש, לשאלה של אילן ליבוביץ, אכן נכון, התעריפים ב"פול" באמת גבוהים </w:t>
      </w:r>
      <w:r>
        <w:rPr>
          <w:rFonts w:hint="cs"/>
          <w:rtl/>
        </w:rPr>
        <w:t xml:space="preserve">ב-30%-40%, ולא לחינם, אבל לדברי חברות הביטוח הן בעצם מפסידות על הביטוח הזה, מכיוון שהסיכונים באותם רכבים שנמצאים ב"פול", כמו אופנועים, הרבה יותר גבוהים מהסיכונים לגבי מכוניות. </w:t>
      </w:r>
    </w:p>
    <w:p w14:paraId="441BFCB8" w14:textId="77777777" w:rsidR="00000000" w:rsidRDefault="00027501">
      <w:pPr>
        <w:pStyle w:val="a0"/>
        <w:rPr>
          <w:rFonts w:hint="cs"/>
          <w:rtl/>
        </w:rPr>
      </w:pPr>
    </w:p>
    <w:p w14:paraId="00BAEDD3" w14:textId="77777777" w:rsidR="00000000" w:rsidRDefault="00027501">
      <w:pPr>
        <w:pStyle w:val="a0"/>
        <w:rPr>
          <w:rFonts w:hint="cs"/>
          <w:rtl/>
        </w:rPr>
      </w:pPr>
      <w:r>
        <w:rPr>
          <w:rFonts w:hint="cs"/>
          <w:rtl/>
        </w:rPr>
        <w:t>אתה אמרת ש"שוחטים" את בעלי האופנועים. זה נכון, ואני מצטער על זה כאופנוען, כיוו</w:t>
      </w:r>
      <w:r>
        <w:rPr>
          <w:rFonts w:hint="cs"/>
          <w:rtl/>
        </w:rPr>
        <w:t>ן שגם אני נסעתי על אופנוע, והביטוח באמת גבוה מעל ומעבר למידה. אני גם חושב שמחירי האופנועים בארץ מוגזמים. הבעיה היא שחברות הביטוח מסרבות לבטח אופנועים. זה נובע, לדעתי, מתפיסה קצת שגויה משתי סיבות. מסתבר, על-פי הנתונים המצטברים במאגר הביטוח, שעכשיו הוא עצמאי</w:t>
      </w:r>
      <w:r>
        <w:rPr>
          <w:rFonts w:hint="cs"/>
          <w:rtl/>
        </w:rPr>
        <w:t>, שמספר הנפגעים מקרב בעלי האופנועים גבוה הרבה יותר מאשר בכל כלי רכב אחר, לכן רמת הסיכון בהם גבוהה יותר.</w:t>
      </w:r>
    </w:p>
    <w:p w14:paraId="1E425600" w14:textId="77777777" w:rsidR="00000000" w:rsidRDefault="00027501">
      <w:pPr>
        <w:pStyle w:val="a0"/>
        <w:rPr>
          <w:rFonts w:hint="cs"/>
          <w:rtl/>
        </w:rPr>
      </w:pPr>
    </w:p>
    <w:p w14:paraId="71EA0721" w14:textId="77777777" w:rsidR="00000000" w:rsidRDefault="00027501">
      <w:pPr>
        <w:pStyle w:val="af0"/>
        <w:rPr>
          <w:rtl/>
        </w:rPr>
      </w:pPr>
      <w:r>
        <w:rPr>
          <w:rFonts w:hint="eastAsia"/>
          <w:rtl/>
        </w:rPr>
        <w:t>חמי</w:t>
      </w:r>
      <w:r>
        <w:rPr>
          <w:rtl/>
        </w:rPr>
        <w:t xml:space="preserve"> דורון (שינוי):</w:t>
      </w:r>
    </w:p>
    <w:p w14:paraId="3A206D1F" w14:textId="77777777" w:rsidR="00000000" w:rsidRDefault="00027501">
      <w:pPr>
        <w:pStyle w:val="a0"/>
        <w:rPr>
          <w:rFonts w:hint="cs"/>
          <w:rtl/>
        </w:rPr>
      </w:pPr>
    </w:p>
    <w:p w14:paraId="0906FE54" w14:textId="77777777" w:rsidR="00000000" w:rsidRDefault="00027501">
      <w:pPr>
        <w:pStyle w:val="a0"/>
        <w:rPr>
          <w:rFonts w:hint="cs"/>
          <w:rtl/>
        </w:rPr>
      </w:pPr>
      <w:r>
        <w:rPr>
          <w:rFonts w:hint="cs"/>
          <w:rtl/>
        </w:rPr>
        <w:t>- - -</w:t>
      </w:r>
    </w:p>
    <w:p w14:paraId="6C579B9A" w14:textId="77777777" w:rsidR="00000000" w:rsidRDefault="00027501">
      <w:pPr>
        <w:pStyle w:val="a0"/>
        <w:rPr>
          <w:rFonts w:hint="cs"/>
          <w:rtl/>
        </w:rPr>
      </w:pPr>
    </w:p>
    <w:p w14:paraId="77F960E6" w14:textId="77777777" w:rsidR="00000000" w:rsidRDefault="00027501">
      <w:pPr>
        <w:pStyle w:val="-"/>
        <w:rPr>
          <w:rtl/>
        </w:rPr>
      </w:pPr>
      <w:bookmarkStart w:id="116" w:name="FS000000478T21_01_2004_12_40_31"/>
      <w:bookmarkStart w:id="117" w:name="FS000000478T21_01_2004_12_40_36C"/>
      <w:bookmarkEnd w:id="116"/>
      <w:bookmarkEnd w:id="117"/>
      <w:r>
        <w:rPr>
          <w:rtl/>
        </w:rPr>
        <w:t>השר מאיר שטרית:</w:t>
      </w:r>
    </w:p>
    <w:p w14:paraId="35073E6F" w14:textId="77777777" w:rsidR="00000000" w:rsidRDefault="00027501">
      <w:pPr>
        <w:pStyle w:val="a0"/>
        <w:rPr>
          <w:rtl/>
        </w:rPr>
      </w:pPr>
    </w:p>
    <w:p w14:paraId="71F2EAEF" w14:textId="77777777" w:rsidR="00000000" w:rsidRDefault="00027501">
      <w:pPr>
        <w:pStyle w:val="a0"/>
        <w:rPr>
          <w:rFonts w:hint="cs"/>
          <w:rtl/>
        </w:rPr>
      </w:pPr>
      <w:r>
        <w:rPr>
          <w:rFonts w:hint="cs"/>
          <w:rtl/>
        </w:rPr>
        <w:t>אתה צודק.</w:t>
      </w:r>
    </w:p>
    <w:p w14:paraId="0F2BBF06" w14:textId="77777777" w:rsidR="00000000" w:rsidRDefault="00027501">
      <w:pPr>
        <w:pStyle w:val="a0"/>
        <w:rPr>
          <w:rFonts w:hint="cs"/>
          <w:rtl/>
        </w:rPr>
      </w:pPr>
    </w:p>
    <w:p w14:paraId="1C4C07BF" w14:textId="77777777" w:rsidR="00000000" w:rsidRDefault="00027501">
      <w:pPr>
        <w:pStyle w:val="af1"/>
        <w:rPr>
          <w:rtl/>
        </w:rPr>
      </w:pPr>
      <w:r>
        <w:rPr>
          <w:rtl/>
        </w:rPr>
        <w:t>היו"ר</w:t>
      </w:r>
      <w:r>
        <w:rPr>
          <w:rFonts w:hint="cs"/>
          <w:rtl/>
        </w:rPr>
        <w:t xml:space="preserve"> ראובן ריבלין</w:t>
      </w:r>
      <w:r>
        <w:rPr>
          <w:rtl/>
        </w:rPr>
        <w:t>:</w:t>
      </w:r>
    </w:p>
    <w:p w14:paraId="2BD1F790" w14:textId="77777777" w:rsidR="00000000" w:rsidRDefault="00027501">
      <w:pPr>
        <w:pStyle w:val="a0"/>
        <w:rPr>
          <w:rtl/>
        </w:rPr>
      </w:pPr>
    </w:p>
    <w:p w14:paraId="31132C99" w14:textId="77777777" w:rsidR="00000000" w:rsidRDefault="00027501">
      <w:pPr>
        <w:pStyle w:val="a0"/>
        <w:rPr>
          <w:rFonts w:hint="cs"/>
          <w:rtl/>
        </w:rPr>
      </w:pPr>
      <w:r>
        <w:rPr>
          <w:rFonts w:hint="cs"/>
          <w:rtl/>
        </w:rPr>
        <w:t xml:space="preserve">אין שאלות על שאלות. חבר הכנסת דורון, במטותא ממך, אין שאלות על שאלות. אדוני </w:t>
      </w:r>
      <w:r>
        <w:rPr>
          <w:rFonts w:hint="cs"/>
          <w:rtl/>
        </w:rPr>
        <w:t>יוכל להרחיב בהצעה לסדר-היום. חבר הכנסת אליעזר כהן, כל פעם ששומעים "אופנועים" - אליעזר מגיע.</w:t>
      </w:r>
    </w:p>
    <w:p w14:paraId="47A2C8E4" w14:textId="77777777" w:rsidR="00000000" w:rsidRDefault="00027501">
      <w:pPr>
        <w:pStyle w:val="a0"/>
        <w:rPr>
          <w:rFonts w:hint="cs"/>
          <w:rtl/>
        </w:rPr>
      </w:pPr>
    </w:p>
    <w:p w14:paraId="4B01AE77" w14:textId="77777777" w:rsidR="00000000" w:rsidRDefault="00027501">
      <w:pPr>
        <w:pStyle w:val="-"/>
        <w:rPr>
          <w:rtl/>
        </w:rPr>
      </w:pPr>
      <w:bookmarkStart w:id="118" w:name="FS000000478T21_01_2004_12_41_55C"/>
      <w:bookmarkEnd w:id="118"/>
      <w:r>
        <w:rPr>
          <w:rtl/>
        </w:rPr>
        <w:t>השר מאיר שטרית:</w:t>
      </w:r>
    </w:p>
    <w:p w14:paraId="1A8EEAB1" w14:textId="77777777" w:rsidR="00000000" w:rsidRDefault="00027501">
      <w:pPr>
        <w:pStyle w:val="a0"/>
        <w:rPr>
          <w:rtl/>
        </w:rPr>
      </w:pPr>
    </w:p>
    <w:p w14:paraId="77CE4B82" w14:textId="77777777" w:rsidR="00000000" w:rsidRDefault="00027501">
      <w:pPr>
        <w:pStyle w:val="a0"/>
        <w:rPr>
          <w:rFonts w:hint="cs"/>
          <w:rtl/>
        </w:rPr>
      </w:pPr>
      <w:r>
        <w:rPr>
          <w:rFonts w:hint="cs"/>
          <w:rtl/>
        </w:rPr>
        <w:t xml:space="preserve">במצב הקיים היום אתה צודק. אני בין אלה שחושבים שאולי צריך לחשוב פעם שנייה על העניין של הפלת"ד </w:t>
      </w:r>
      <w:r>
        <w:rPr>
          <w:rtl/>
        </w:rPr>
        <w:t>–</w:t>
      </w:r>
      <w:r>
        <w:rPr>
          <w:rFonts w:hint="cs"/>
          <w:rtl/>
        </w:rPr>
        <w:t xml:space="preserve"> פיצויים לנפגעי תאונות דרכים, שתהיה אחריות אישית לאנ</w:t>
      </w:r>
      <w:r>
        <w:rPr>
          <w:rFonts w:hint="cs"/>
          <w:rtl/>
        </w:rPr>
        <w:t>שים שעושים תאונות. אם אין אחריות לאף אחד, מה זה משנה, אתה יכול להרוג 20 איש - הביטוח משלם. אני חושב שאולי צריך לשקול את כל העניין הזה מחדש. הפלת"ד זה ביטוח סוציאלי יפה מאוד, אבל הוא לא מטיל אחריות אישית על האיש הנוהג. משום כך היום, בכל תאונה על אופנוע, מחי</w:t>
      </w:r>
      <w:r>
        <w:rPr>
          <w:rFonts w:hint="cs"/>
          <w:rtl/>
        </w:rPr>
        <w:t>לים את האשמה על האופנועים, וזה מגדיל את העניין הזה. הרי אתם יכולים ליזום דיון בכנסת, לשנות את החוק. תציעו. אני מעודד אתכם להציע.</w:t>
      </w:r>
    </w:p>
    <w:p w14:paraId="4033B7CF" w14:textId="77777777" w:rsidR="00000000" w:rsidRDefault="00027501">
      <w:pPr>
        <w:pStyle w:val="a0"/>
        <w:rPr>
          <w:rFonts w:hint="cs"/>
          <w:rtl/>
        </w:rPr>
      </w:pPr>
    </w:p>
    <w:p w14:paraId="1B1F4429" w14:textId="77777777" w:rsidR="00000000" w:rsidRDefault="00027501">
      <w:pPr>
        <w:pStyle w:val="af0"/>
        <w:rPr>
          <w:rtl/>
        </w:rPr>
      </w:pPr>
      <w:r>
        <w:rPr>
          <w:rFonts w:hint="eastAsia"/>
          <w:rtl/>
        </w:rPr>
        <w:t>דוד</w:t>
      </w:r>
      <w:r>
        <w:rPr>
          <w:rtl/>
        </w:rPr>
        <w:t xml:space="preserve"> טל (עם אחד):</w:t>
      </w:r>
    </w:p>
    <w:p w14:paraId="1986A912" w14:textId="77777777" w:rsidR="00000000" w:rsidRDefault="00027501">
      <w:pPr>
        <w:pStyle w:val="a0"/>
        <w:rPr>
          <w:rFonts w:hint="cs"/>
          <w:rtl/>
        </w:rPr>
      </w:pPr>
    </w:p>
    <w:p w14:paraId="5E10D8A6" w14:textId="77777777" w:rsidR="00000000" w:rsidRDefault="00027501">
      <w:pPr>
        <w:pStyle w:val="a0"/>
        <w:rPr>
          <w:rFonts w:hint="cs"/>
          <w:rtl/>
        </w:rPr>
      </w:pPr>
      <w:r>
        <w:rPr>
          <w:rFonts w:hint="cs"/>
          <w:rtl/>
        </w:rPr>
        <w:t>יש הצעת חוק ממשלתית.</w:t>
      </w:r>
    </w:p>
    <w:p w14:paraId="47545296" w14:textId="77777777" w:rsidR="00000000" w:rsidRDefault="00027501">
      <w:pPr>
        <w:pStyle w:val="a0"/>
        <w:rPr>
          <w:rFonts w:hint="cs"/>
          <w:rtl/>
        </w:rPr>
      </w:pPr>
    </w:p>
    <w:p w14:paraId="08F12F1E" w14:textId="77777777" w:rsidR="00000000" w:rsidRDefault="00027501">
      <w:pPr>
        <w:pStyle w:val="-"/>
        <w:rPr>
          <w:rtl/>
        </w:rPr>
      </w:pPr>
      <w:bookmarkStart w:id="119" w:name="FS000000478T21_01_2004_12_43_54C"/>
      <w:bookmarkEnd w:id="119"/>
      <w:r>
        <w:rPr>
          <w:rtl/>
        </w:rPr>
        <w:t>השר מאיר שטרית:</w:t>
      </w:r>
    </w:p>
    <w:p w14:paraId="27A95795" w14:textId="77777777" w:rsidR="00000000" w:rsidRDefault="00027501">
      <w:pPr>
        <w:pStyle w:val="a0"/>
        <w:rPr>
          <w:rtl/>
        </w:rPr>
      </w:pPr>
    </w:p>
    <w:p w14:paraId="2691C61F" w14:textId="77777777" w:rsidR="00000000" w:rsidRDefault="00027501">
      <w:pPr>
        <w:pStyle w:val="a0"/>
        <w:rPr>
          <w:rFonts w:hint="cs"/>
          <w:rtl/>
        </w:rPr>
      </w:pPr>
      <w:r>
        <w:rPr>
          <w:rFonts w:hint="cs"/>
          <w:rtl/>
        </w:rPr>
        <w:t>במצב הנוכחי, לצערי, אין בידי המפקח על הביטוח אופציה אחרת אלא רק להבטי</w:t>
      </w:r>
      <w:r>
        <w:rPr>
          <w:rFonts w:hint="cs"/>
          <w:rtl/>
        </w:rPr>
        <w:t>ח שבאמת יהיה מי שיבטח את האופנועים, ומחיר הביטוח יותר יקר, כי לפי תחשיבים שהיום קוראים, אכן הסיכון יותר גבוה.</w:t>
      </w:r>
    </w:p>
    <w:p w14:paraId="416A68AE" w14:textId="77777777" w:rsidR="00000000" w:rsidRDefault="00027501">
      <w:pPr>
        <w:pStyle w:val="af0"/>
        <w:rPr>
          <w:rtl/>
        </w:rPr>
      </w:pPr>
    </w:p>
    <w:p w14:paraId="2A3EB7C0" w14:textId="77777777" w:rsidR="00000000" w:rsidRDefault="00027501">
      <w:pPr>
        <w:pStyle w:val="af0"/>
        <w:rPr>
          <w:rtl/>
        </w:rPr>
      </w:pPr>
      <w:r>
        <w:rPr>
          <w:rFonts w:hint="eastAsia"/>
          <w:rtl/>
        </w:rPr>
        <w:t>קריאות</w:t>
      </w:r>
      <w:r>
        <w:rPr>
          <w:rtl/>
        </w:rPr>
        <w:t>:</w:t>
      </w:r>
    </w:p>
    <w:p w14:paraId="431C00BD" w14:textId="77777777" w:rsidR="00000000" w:rsidRDefault="00027501">
      <w:pPr>
        <w:pStyle w:val="a0"/>
        <w:rPr>
          <w:rFonts w:hint="cs"/>
          <w:rtl/>
        </w:rPr>
      </w:pPr>
    </w:p>
    <w:p w14:paraId="24553126" w14:textId="77777777" w:rsidR="00000000" w:rsidRDefault="00027501">
      <w:pPr>
        <w:pStyle w:val="a0"/>
        <w:rPr>
          <w:rFonts w:hint="cs"/>
          <w:rtl/>
        </w:rPr>
      </w:pPr>
      <w:r>
        <w:rPr>
          <w:rFonts w:hint="cs"/>
          <w:rtl/>
        </w:rPr>
        <w:t>- - -</w:t>
      </w:r>
    </w:p>
    <w:p w14:paraId="734B3427" w14:textId="77777777" w:rsidR="00000000" w:rsidRDefault="00027501">
      <w:pPr>
        <w:pStyle w:val="a0"/>
        <w:rPr>
          <w:rFonts w:hint="cs"/>
          <w:rtl/>
        </w:rPr>
      </w:pPr>
    </w:p>
    <w:p w14:paraId="271CA299" w14:textId="77777777" w:rsidR="00000000" w:rsidRDefault="00027501">
      <w:pPr>
        <w:pStyle w:val="af1"/>
        <w:rPr>
          <w:rtl/>
        </w:rPr>
      </w:pPr>
      <w:r>
        <w:rPr>
          <w:rtl/>
        </w:rPr>
        <w:t>היו"ר</w:t>
      </w:r>
      <w:r>
        <w:rPr>
          <w:rFonts w:hint="cs"/>
          <w:rtl/>
        </w:rPr>
        <w:t xml:space="preserve"> ראובן ריבלין</w:t>
      </w:r>
      <w:r>
        <w:rPr>
          <w:rtl/>
        </w:rPr>
        <w:t>:</w:t>
      </w:r>
    </w:p>
    <w:p w14:paraId="109686C0" w14:textId="77777777" w:rsidR="00000000" w:rsidRDefault="00027501">
      <w:pPr>
        <w:pStyle w:val="a0"/>
        <w:rPr>
          <w:rFonts w:hint="cs"/>
          <w:rtl/>
        </w:rPr>
      </w:pPr>
    </w:p>
    <w:p w14:paraId="79BC2BF1" w14:textId="77777777" w:rsidR="00000000" w:rsidRDefault="00027501">
      <w:pPr>
        <w:pStyle w:val="a0"/>
        <w:rPr>
          <w:rFonts w:hint="cs"/>
          <w:rtl/>
        </w:rPr>
      </w:pPr>
      <w:r>
        <w:rPr>
          <w:rFonts w:hint="cs"/>
          <w:rtl/>
        </w:rPr>
        <w:t>חברי הכנסת. זה לא דיון בוועדה, רבותי. השר משיב, אתם יכולים לפתח את זה אחר כך. שאילתא בעל-פה תכליתה  לקבל תשו</w:t>
      </w:r>
      <w:r>
        <w:rPr>
          <w:rFonts w:hint="cs"/>
          <w:rtl/>
        </w:rPr>
        <w:t>בות, ואחר כך מפתחים את השאלות במקומות אחרים.</w:t>
      </w:r>
    </w:p>
    <w:p w14:paraId="42EEC598" w14:textId="77777777" w:rsidR="00000000" w:rsidRDefault="00027501">
      <w:pPr>
        <w:pStyle w:val="a0"/>
        <w:rPr>
          <w:rFonts w:hint="cs"/>
          <w:rtl/>
        </w:rPr>
      </w:pPr>
    </w:p>
    <w:p w14:paraId="5D1F3A99" w14:textId="77777777" w:rsidR="00000000" w:rsidRDefault="00027501">
      <w:pPr>
        <w:pStyle w:val="-"/>
        <w:rPr>
          <w:rtl/>
        </w:rPr>
      </w:pPr>
      <w:bookmarkStart w:id="120" w:name="FS000000478T21_01_2004_12_45_30C"/>
      <w:bookmarkEnd w:id="120"/>
      <w:r>
        <w:rPr>
          <w:rtl/>
        </w:rPr>
        <w:t>השר מאיר שטרית:</w:t>
      </w:r>
    </w:p>
    <w:p w14:paraId="1217EC62" w14:textId="77777777" w:rsidR="00000000" w:rsidRDefault="00027501">
      <w:pPr>
        <w:pStyle w:val="a0"/>
        <w:rPr>
          <w:rtl/>
        </w:rPr>
      </w:pPr>
    </w:p>
    <w:p w14:paraId="3AD41530" w14:textId="77777777" w:rsidR="00000000" w:rsidRDefault="00027501">
      <w:pPr>
        <w:pStyle w:val="a0"/>
        <w:rPr>
          <w:rFonts w:hint="cs"/>
          <w:rtl/>
        </w:rPr>
      </w:pPr>
      <w:r>
        <w:rPr>
          <w:rFonts w:hint="cs"/>
          <w:rtl/>
        </w:rPr>
        <w:t>אני מניח שעם השנים, ככל שיצטברו יותר נתונים אישיים על הנהגים - הרי זה מה שעושים במאגר הביטוח - יהיה מצב, אני מקווה, שייצור דיפרנציאציה מאוד רצינית בין רוכב אופנוע או נהג במכונית, שלא עושה תאונו</w:t>
      </w:r>
      <w:r>
        <w:rPr>
          <w:rFonts w:hint="cs"/>
          <w:rtl/>
        </w:rPr>
        <w:t xml:space="preserve">ת, והוא לא מועד, לבין רוכב אופנוע שהוא מועד. הרי כל הרפורמה בביטוח אמורה בסופו של דבר להביא למצב שבו תהיה דיפרנציאציה מאוד גדולה בתעריפי ביטוח החובה בין אדם שמועד לפורענות לבין אדם שנוהג כהלכה, בלי סיכונים גבוהים. </w:t>
      </w:r>
    </w:p>
    <w:p w14:paraId="753DA501" w14:textId="77777777" w:rsidR="00000000" w:rsidRDefault="00027501">
      <w:pPr>
        <w:pStyle w:val="a0"/>
        <w:rPr>
          <w:rFonts w:hint="cs"/>
          <w:rtl/>
        </w:rPr>
      </w:pPr>
    </w:p>
    <w:p w14:paraId="58F01E02" w14:textId="77777777" w:rsidR="00000000" w:rsidRDefault="00027501">
      <w:pPr>
        <w:pStyle w:val="a0"/>
        <w:rPr>
          <w:rFonts w:hint="cs"/>
          <w:rtl/>
        </w:rPr>
      </w:pPr>
      <w:r>
        <w:rPr>
          <w:rFonts w:hint="cs"/>
          <w:rtl/>
        </w:rPr>
        <w:t>זה מה שיקרה עם השנים. זה לא יקרה מחר בבו</w:t>
      </w:r>
      <w:r>
        <w:rPr>
          <w:rFonts w:hint="cs"/>
          <w:rtl/>
        </w:rPr>
        <w:t>קר, הרפורמה התחילה רק לפני שנה; ייקח כמה שנים עד שיצטברו כל הנתונים האלה לגבי נהגים, כמו שהדבר מקובל בעולם. זה צודק באמת - מי שהוא נהג פרוע ועושה תאונות, שישלם 20,000 שקלים לביטוח, לא 5,000 שקלים, כי הוא מסכן את עצמו ואת האחרים; אין לי שום רחמנות על אחד כז</w:t>
      </w:r>
      <w:r>
        <w:rPr>
          <w:rFonts w:hint="cs"/>
          <w:rtl/>
        </w:rPr>
        <w:t>ה. מי שנוהג בסדר, ואין לו תאונות ולא עבירות תנועה, ישלם פחות, וזה בסדר גמור, בעיני - כשהנתונים יצטברו.</w:t>
      </w:r>
    </w:p>
    <w:p w14:paraId="0EBC1C4E" w14:textId="77777777" w:rsidR="00000000" w:rsidRDefault="00027501">
      <w:pPr>
        <w:pStyle w:val="a0"/>
        <w:rPr>
          <w:rFonts w:hint="cs"/>
          <w:rtl/>
        </w:rPr>
      </w:pPr>
    </w:p>
    <w:p w14:paraId="61968D30" w14:textId="77777777" w:rsidR="00000000" w:rsidRDefault="00027501">
      <w:pPr>
        <w:pStyle w:val="af0"/>
        <w:rPr>
          <w:rtl/>
        </w:rPr>
      </w:pPr>
      <w:r>
        <w:rPr>
          <w:rFonts w:hint="eastAsia"/>
          <w:rtl/>
        </w:rPr>
        <w:t>חמי</w:t>
      </w:r>
      <w:r>
        <w:rPr>
          <w:rtl/>
        </w:rPr>
        <w:t xml:space="preserve"> דורון (שינוי):</w:t>
      </w:r>
    </w:p>
    <w:p w14:paraId="67B354C2" w14:textId="77777777" w:rsidR="00000000" w:rsidRDefault="00027501">
      <w:pPr>
        <w:pStyle w:val="a0"/>
        <w:rPr>
          <w:rFonts w:hint="cs"/>
          <w:rtl/>
        </w:rPr>
      </w:pPr>
    </w:p>
    <w:p w14:paraId="65C78D03" w14:textId="77777777" w:rsidR="00000000" w:rsidRDefault="00027501">
      <w:pPr>
        <w:pStyle w:val="a0"/>
        <w:rPr>
          <w:rFonts w:hint="cs"/>
          <w:rtl/>
        </w:rPr>
      </w:pPr>
      <w:r>
        <w:rPr>
          <w:rFonts w:hint="cs"/>
          <w:rtl/>
        </w:rPr>
        <w:t>התביעה נחשבת לבעל הפוליסה, לא לנהג.</w:t>
      </w:r>
    </w:p>
    <w:p w14:paraId="33799391" w14:textId="77777777" w:rsidR="00000000" w:rsidRDefault="00027501">
      <w:pPr>
        <w:pStyle w:val="a0"/>
        <w:rPr>
          <w:rFonts w:hint="cs"/>
          <w:rtl/>
        </w:rPr>
      </w:pPr>
    </w:p>
    <w:p w14:paraId="5A1EF598" w14:textId="77777777" w:rsidR="00000000" w:rsidRDefault="00027501">
      <w:pPr>
        <w:pStyle w:val="-"/>
        <w:rPr>
          <w:rtl/>
        </w:rPr>
      </w:pPr>
      <w:bookmarkStart w:id="121" w:name="FS000000478T21_01_2004_12_11_53"/>
      <w:bookmarkEnd w:id="121"/>
      <w:r>
        <w:rPr>
          <w:rFonts w:hint="eastAsia"/>
          <w:rtl/>
        </w:rPr>
        <w:t>השר</w:t>
      </w:r>
      <w:r>
        <w:rPr>
          <w:rtl/>
        </w:rPr>
        <w:t xml:space="preserve"> מאיר שטרית:</w:t>
      </w:r>
    </w:p>
    <w:p w14:paraId="70C0B2D7" w14:textId="77777777" w:rsidR="00000000" w:rsidRDefault="00027501">
      <w:pPr>
        <w:pStyle w:val="a0"/>
        <w:rPr>
          <w:rFonts w:hint="cs"/>
          <w:rtl/>
        </w:rPr>
      </w:pPr>
    </w:p>
    <w:p w14:paraId="2B99CE27" w14:textId="77777777" w:rsidR="00000000" w:rsidRDefault="00027501">
      <w:pPr>
        <w:pStyle w:val="a0"/>
        <w:rPr>
          <w:rFonts w:hint="cs"/>
          <w:rtl/>
        </w:rPr>
      </w:pPr>
      <w:r>
        <w:rPr>
          <w:rFonts w:hint="cs"/>
          <w:rtl/>
        </w:rPr>
        <w:t>ידידי, אמרתי לך מה דעתי על העניין של בעל הפוליסה והנהג. אני חושב שבעניין הזה י</w:t>
      </w:r>
      <w:r>
        <w:rPr>
          <w:rFonts w:hint="cs"/>
          <w:rtl/>
        </w:rPr>
        <w:t>ש מקום לשינויים. אדרבה, הכנסת פתוחה, תיזמו שינויים, תיזמו חקיקה, תקיימו דיונים. תעלו הצעות לסדר-יום, תקיימו דיונים, תזמינו את המפקח על הביטוח, תלחצו אותו. דוד טל יכול לספר לכם איזו מלחמה עשינו כדי לעשות רפורמה בביטוח החובה לפני קדנציה; מלחמת עולם, שנמשכה ב</w:t>
      </w:r>
      <w:r>
        <w:rPr>
          <w:rFonts w:hint="cs"/>
          <w:rtl/>
        </w:rPr>
        <w:t>כנסת כמה שנים. עשינו כדי לשנות את העניין הזה של הרפורמה.</w:t>
      </w:r>
    </w:p>
    <w:p w14:paraId="4686854F" w14:textId="77777777" w:rsidR="00000000" w:rsidRDefault="00027501">
      <w:pPr>
        <w:pStyle w:val="a0"/>
        <w:rPr>
          <w:rFonts w:hint="cs"/>
          <w:rtl/>
        </w:rPr>
      </w:pPr>
    </w:p>
    <w:p w14:paraId="31B50B0E" w14:textId="77777777" w:rsidR="00000000" w:rsidRDefault="00027501">
      <w:pPr>
        <w:pStyle w:val="af1"/>
        <w:rPr>
          <w:rtl/>
        </w:rPr>
      </w:pPr>
      <w:r>
        <w:rPr>
          <w:rtl/>
        </w:rPr>
        <w:t>היו"ר</w:t>
      </w:r>
      <w:r>
        <w:rPr>
          <w:rFonts w:hint="cs"/>
          <w:rtl/>
        </w:rPr>
        <w:t xml:space="preserve"> ראובן ריבלין</w:t>
      </w:r>
      <w:r>
        <w:rPr>
          <w:rtl/>
        </w:rPr>
        <w:t>:</w:t>
      </w:r>
    </w:p>
    <w:p w14:paraId="0975EC62" w14:textId="77777777" w:rsidR="00000000" w:rsidRDefault="00027501">
      <w:pPr>
        <w:pStyle w:val="a0"/>
        <w:rPr>
          <w:rtl/>
        </w:rPr>
      </w:pPr>
    </w:p>
    <w:p w14:paraId="0BFA2C58" w14:textId="77777777" w:rsidR="00000000" w:rsidRDefault="00027501">
      <w:pPr>
        <w:pStyle w:val="a0"/>
        <w:rPr>
          <w:rFonts w:hint="cs"/>
          <w:rtl/>
        </w:rPr>
      </w:pPr>
      <w:r>
        <w:rPr>
          <w:rFonts w:hint="cs"/>
          <w:rtl/>
        </w:rPr>
        <w:t>נא להעביר את העניין לוועדת הביטוח, חברי הכנסת.</w:t>
      </w:r>
    </w:p>
    <w:p w14:paraId="1783DD0D" w14:textId="77777777" w:rsidR="00000000" w:rsidRDefault="00027501">
      <w:pPr>
        <w:pStyle w:val="a0"/>
        <w:rPr>
          <w:rFonts w:hint="cs"/>
          <w:rtl/>
        </w:rPr>
      </w:pPr>
    </w:p>
    <w:p w14:paraId="38C3EE3A" w14:textId="77777777" w:rsidR="00000000" w:rsidRDefault="00027501">
      <w:pPr>
        <w:pStyle w:val="-"/>
        <w:rPr>
          <w:rtl/>
        </w:rPr>
      </w:pPr>
      <w:bookmarkStart w:id="122" w:name="FS000000478T21_01_2004_12_12_11C"/>
      <w:bookmarkEnd w:id="122"/>
      <w:r>
        <w:rPr>
          <w:rtl/>
        </w:rPr>
        <w:t>השר מאיר שטרית:</w:t>
      </w:r>
    </w:p>
    <w:p w14:paraId="4F96EAE1" w14:textId="77777777" w:rsidR="00000000" w:rsidRDefault="00027501">
      <w:pPr>
        <w:pStyle w:val="a0"/>
        <w:rPr>
          <w:rtl/>
        </w:rPr>
      </w:pPr>
    </w:p>
    <w:p w14:paraId="6BBDA256" w14:textId="77777777" w:rsidR="00000000" w:rsidRDefault="00027501">
      <w:pPr>
        <w:pStyle w:val="a0"/>
        <w:rPr>
          <w:rFonts w:hint="cs"/>
          <w:rtl/>
        </w:rPr>
      </w:pPr>
      <w:r>
        <w:rPr>
          <w:rFonts w:hint="cs"/>
          <w:rtl/>
        </w:rPr>
        <w:t>לשאלה השלישית, של חבר הכנסת דהאמשה: אתה אומר לגבי ביטוח ביישובים הערביים - הרי אין סוכני ביטוח ערבים היום, לפי ד</w:t>
      </w:r>
      <w:r>
        <w:rPr>
          <w:rFonts w:hint="cs"/>
          <w:rtl/>
        </w:rPr>
        <w:t>בריך. אין לי נתונים לסתור את דבריך.</w:t>
      </w:r>
    </w:p>
    <w:p w14:paraId="6509ACF5" w14:textId="77777777" w:rsidR="00000000" w:rsidRDefault="00027501">
      <w:pPr>
        <w:pStyle w:val="a0"/>
        <w:rPr>
          <w:rFonts w:hint="cs"/>
          <w:rtl/>
        </w:rPr>
      </w:pPr>
    </w:p>
    <w:p w14:paraId="3F3D2C9D" w14:textId="77777777" w:rsidR="00000000" w:rsidRDefault="00027501">
      <w:pPr>
        <w:pStyle w:val="af0"/>
        <w:rPr>
          <w:rtl/>
        </w:rPr>
      </w:pPr>
      <w:r>
        <w:rPr>
          <w:rFonts w:hint="eastAsia"/>
          <w:rtl/>
        </w:rPr>
        <w:t>עבד</w:t>
      </w:r>
      <w:r>
        <w:rPr>
          <w:rtl/>
        </w:rPr>
        <w:t>-אלמאלכ דהאמשה (רע"ם):</w:t>
      </w:r>
    </w:p>
    <w:p w14:paraId="28E5554F" w14:textId="77777777" w:rsidR="00000000" w:rsidRDefault="00027501">
      <w:pPr>
        <w:pStyle w:val="a0"/>
        <w:rPr>
          <w:rFonts w:hint="cs"/>
          <w:rtl/>
        </w:rPr>
      </w:pPr>
    </w:p>
    <w:p w14:paraId="01067C1D" w14:textId="77777777" w:rsidR="00000000" w:rsidRDefault="00027501">
      <w:pPr>
        <w:pStyle w:val="a0"/>
        <w:rPr>
          <w:rFonts w:hint="cs"/>
          <w:rtl/>
        </w:rPr>
      </w:pPr>
      <w:r>
        <w:rPr>
          <w:rFonts w:hint="cs"/>
          <w:rtl/>
        </w:rPr>
        <w:t>הם הפכו לסוכני משנה.</w:t>
      </w:r>
    </w:p>
    <w:p w14:paraId="70D411CA" w14:textId="77777777" w:rsidR="00000000" w:rsidRDefault="00027501">
      <w:pPr>
        <w:pStyle w:val="a0"/>
        <w:rPr>
          <w:rFonts w:hint="cs"/>
          <w:rtl/>
        </w:rPr>
      </w:pPr>
    </w:p>
    <w:p w14:paraId="12BB6780" w14:textId="77777777" w:rsidR="00000000" w:rsidRDefault="00027501">
      <w:pPr>
        <w:pStyle w:val="-"/>
        <w:rPr>
          <w:rtl/>
        </w:rPr>
      </w:pPr>
      <w:bookmarkStart w:id="123" w:name="FS000000478T21_01_2004_12_12_47C"/>
      <w:bookmarkEnd w:id="123"/>
      <w:r>
        <w:rPr>
          <w:rtl/>
        </w:rPr>
        <w:t>השר מאיר שטרית:</w:t>
      </w:r>
    </w:p>
    <w:p w14:paraId="3A7E54EB" w14:textId="77777777" w:rsidR="00000000" w:rsidRDefault="00027501">
      <w:pPr>
        <w:pStyle w:val="a0"/>
        <w:rPr>
          <w:rtl/>
        </w:rPr>
      </w:pPr>
    </w:p>
    <w:p w14:paraId="1B8C96C9" w14:textId="77777777" w:rsidR="00000000" w:rsidRDefault="00027501">
      <w:pPr>
        <w:pStyle w:val="a0"/>
        <w:rPr>
          <w:rFonts w:hint="cs"/>
          <w:rtl/>
        </w:rPr>
      </w:pPr>
      <w:r>
        <w:rPr>
          <w:rFonts w:hint="cs"/>
          <w:rtl/>
        </w:rPr>
        <w:t>זה לא הגיוני.</w:t>
      </w:r>
    </w:p>
    <w:p w14:paraId="7B816792" w14:textId="77777777" w:rsidR="00000000" w:rsidRDefault="00027501">
      <w:pPr>
        <w:pStyle w:val="af0"/>
        <w:rPr>
          <w:rFonts w:hint="cs"/>
          <w:rtl/>
        </w:rPr>
      </w:pPr>
    </w:p>
    <w:p w14:paraId="2E6F41FA" w14:textId="77777777" w:rsidR="00000000" w:rsidRDefault="00027501">
      <w:pPr>
        <w:pStyle w:val="af0"/>
        <w:rPr>
          <w:rtl/>
        </w:rPr>
      </w:pPr>
      <w:r>
        <w:rPr>
          <w:rFonts w:hint="eastAsia"/>
          <w:rtl/>
        </w:rPr>
        <w:t>עבד</w:t>
      </w:r>
      <w:r>
        <w:rPr>
          <w:rtl/>
        </w:rPr>
        <w:t>-אלמאלכ דהאמשה (רע"ם):</w:t>
      </w:r>
    </w:p>
    <w:p w14:paraId="7D42EA0F" w14:textId="77777777" w:rsidR="00000000" w:rsidRDefault="00027501">
      <w:pPr>
        <w:pStyle w:val="a0"/>
        <w:rPr>
          <w:rFonts w:hint="cs"/>
          <w:rtl/>
        </w:rPr>
      </w:pPr>
    </w:p>
    <w:p w14:paraId="0B1A4447" w14:textId="77777777" w:rsidR="00000000" w:rsidRDefault="00027501">
      <w:pPr>
        <w:pStyle w:val="a0"/>
        <w:rPr>
          <w:rFonts w:hint="cs"/>
          <w:rtl/>
        </w:rPr>
      </w:pPr>
      <w:r>
        <w:rPr>
          <w:rFonts w:hint="cs"/>
          <w:rtl/>
        </w:rPr>
        <w:t>זה מה שקרה.</w:t>
      </w:r>
    </w:p>
    <w:p w14:paraId="09BA10F8" w14:textId="77777777" w:rsidR="00000000" w:rsidRDefault="00027501">
      <w:pPr>
        <w:pStyle w:val="a0"/>
        <w:rPr>
          <w:rFonts w:hint="cs"/>
          <w:rtl/>
        </w:rPr>
      </w:pPr>
    </w:p>
    <w:p w14:paraId="42299DE9" w14:textId="77777777" w:rsidR="00000000" w:rsidRDefault="00027501">
      <w:pPr>
        <w:pStyle w:val="-"/>
        <w:rPr>
          <w:rtl/>
        </w:rPr>
      </w:pPr>
      <w:bookmarkStart w:id="124" w:name="FS000000478T21_01_2004_12_51_50C"/>
      <w:bookmarkEnd w:id="124"/>
      <w:r>
        <w:rPr>
          <w:rtl/>
        </w:rPr>
        <w:t>השר מאיר שטרית:</w:t>
      </w:r>
    </w:p>
    <w:p w14:paraId="519BC6BD" w14:textId="77777777" w:rsidR="00000000" w:rsidRDefault="00027501">
      <w:pPr>
        <w:pStyle w:val="a0"/>
        <w:rPr>
          <w:rtl/>
        </w:rPr>
      </w:pPr>
    </w:p>
    <w:p w14:paraId="60242B5B" w14:textId="77777777" w:rsidR="00000000" w:rsidRDefault="00027501">
      <w:pPr>
        <w:pStyle w:val="a0"/>
        <w:rPr>
          <w:rFonts w:hint="cs"/>
          <w:rtl/>
        </w:rPr>
      </w:pPr>
      <w:r>
        <w:rPr>
          <w:rFonts w:hint="cs"/>
          <w:rtl/>
        </w:rPr>
        <w:t>אני לא יכול לענות לך, כי אין לי נתונים על מה שאתה אומר.</w:t>
      </w:r>
    </w:p>
    <w:p w14:paraId="66A03512" w14:textId="77777777" w:rsidR="00000000" w:rsidRDefault="00027501">
      <w:pPr>
        <w:pStyle w:val="a0"/>
        <w:rPr>
          <w:rFonts w:hint="cs"/>
          <w:rtl/>
        </w:rPr>
      </w:pPr>
    </w:p>
    <w:p w14:paraId="2B20ECC6" w14:textId="77777777" w:rsidR="00000000" w:rsidRDefault="00027501">
      <w:pPr>
        <w:pStyle w:val="af1"/>
        <w:rPr>
          <w:rtl/>
        </w:rPr>
      </w:pPr>
      <w:bookmarkStart w:id="125" w:name="FS000000478T21_01_2004_12_51_58C"/>
      <w:bookmarkEnd w:id="125"/>
      <w:r>
        <w:rPr>
          <w:rtl/>
        </w:rPr>
        <w:t>היו"ר</w:t>
      </w:r>
      <w:r>
        <w:rPr>
          <w:rFonts w:hint="cs"/>
          <w:rtl/>
        </w:rPr>
        <w:t xml:space="preserve"> ראובן ריבלין</w:t>
      </w:r>
      <w:r>
        <w:rPr>
          <w:rtl/>
        </w:rPr>
        <w:t>:</w:t>
      </w:r>
    </w:p>
    <w:p w14:paraId="29283DB9" w14:textId="77777777" w:rsidR="00000000" w:rsidRDefault="00027501">
      <w:pPr>
        <w:pStyle w:val="a0"/>
        <w:rPr>
          <w:rtl/>
        </w:rPr>
      </w:pPr>
    </w:p>
    <w:p w14:paraId="07D4BB3A" w14:textId="77777777" w:rsidR="00000000" w:rsidRDefault="00027501">
      <w:pPr>
        <w:pStyle w:val="a0"/>
        <w:rPr>
          <w:rFonts w:hint="cs"/>
          <w:rtl/>
        </w:rPr>
      </w:pPr>
      <w:r>
        <w:rPr>
          <w:rFonts w:hint="cs"/>
          <w:rtl/>
        </w:rPr>
        <w:t>אדו</w:t>
      </w:r>
      <w:r>
        <w:rPr>
          <w:rFonts w:hint="cs"/>
          <w:rtl/>
        </w:rPr>
        <w:t>ני יענה לך בכתב.</w:t>
      </w:r>
    </w:p>
    <w:p w14:paraId="071F4B75" w14:textId="77777777" w:rsidR="00000000" w:rsidRDefault="00027501">
      <w:pPr>
        <w:pStyle w:val="a0"/>
        <w:rPr>
          <w:rFonts w:hint="cs"/>
          <w:rtl/>
        </w:rPr>
      </w:pPr>
    </w:p>
    <w:p w14:paraId="569E817F" w14:textId="77777777" w:rsidR="00000000" w:rsidRDefault="00027501">
      <w:pPr>
        <w:pStyle w:val="-"/>
        <w:rPr>
          <w:rtl/>
        </w:rPr>
      </w:pPr>
      <w:bookmarkStart w:id="126" w:name="FS000000478T21_01_2004_12_13_00C"/>
      <w:bookmarkEnd w:id="126"/>
      <w:r>
        <w:rPr>
          <w:rtl/>
        </w:rPr>
        <w:t>השר מאיר שטרית:</w:t>
      </w:r>
    </w:p>
    <w:p w14:paraId="19DAD59B" w14:textId="77777777" w:rsidR="00000000" w:rsidRDefault="00027501">
      <w:pPr>
        <w:pStyle w:val="a0"/>
        <w:rPr>
          <w:rtl/>
        </w:rPr>
      </w:pPr>
    </w:p>
    <w:p w14:paraId="7B41676F" w14:textId="77777777" w:rsidR="00000000" w:rsidRDefault="00027501">
      <w:pPr>
        <w:pStyle w:val="a0"/>
        <w:rPr>
          <w:rFonts w:hint="cs"/>
          <w:rtl/>
        </w:rPr>
      </w:pPr>
      <w:r>
        <w:rPr>
          <w:rFonts w:hint="cs"/>
          <w:rtl/>
        </w:rPr>
        <w:t>אגב, אני מוכן לשאול את המפקח על הביטוח, לבקש נתונים - כמה סוכני ביטוח ערבים יש, כי אם יש סוכן שהוא בעייתי, אולי חברת הביטוח לא נותנת לו לעבוד.</w:t>
      </w:r>
    </w:p>
    <w:p w14:paraId="1729FC25" w14:textId="77777777" w:rsidR="00000000" w:rsidRDefault="00027501">
      <w:pPr>
        <w:pStyle w:val="a0"/>
        <w:rPr>
          <w:rFonts w:hint="cs"/>
          <w:rtl/>
        </w:rPr>
      </w:pPr>
    </w:p>
    <w:p w14:paraId="40BAE3CB" w14:textId="77777777" w:rsidR="00000000" w:rsidRDefault="00027501">
      <w:pPr>
        <w:pStyle w:val="af0"/>
        <w:rPr>
          <w:rtl/>
        </w:rPr>
      </w:pPr>
      <w:r>
        <w:rPr>
          <w:rFonts w:hint="eastAsia"/>
          <w:rtl/>
        </w:rPr>
        <w:t>עבד</w:t>
      </w:r>
      <w:r>
        <w:rPr>
          <w:rtl/>
        </w:rPr>
        <w:t>-אלמאלכ דהאמשה (רע"ם):</w:t>
      </w:r>
    </w:p>
    <w:p w14:paraId="5CC1C01B" w14:textId="77777777" w:rsidR="00000000" w:rsidRDefault="00027501">
      <w:pPr>
        <w:pStyle w:val="a0"/>
        <w:rPr>
          <w:rFonts w:hint="cs"/>
          <w:rtl/>
        </w:rPr>
      </w:pPr>
    </w:p>
    <w:p w14:paraId="0FF3B217" w14:textId="77777777" w:rsidR="00000000" w:rsidRDefault="00027501">
      <w:pPr>
        <w:pStyle w:val="a0"/>
        <w:rPr>
          <w:rFonts w:hint="cs"/>
          <w:rtl/>
        </w:rPr>
      </w:pPr>
      <w:r>
        <w:rPr>
          <w:rFonts w:hint="cs"/>
          <w:rtl/>
        </w:rPr>
        <w:t>תראה שזה ירד.</w:t>
      </w:r>
    </w:p>
    <w:p w14:paraId="1303CD83" w14:textId="77777777" w:rsidR="00000000" w:rsidRDefault="00027501">
      <w:pPr>
        <w:pStyle w:val="a0"/>
        <w:rPr>
          <w:rFonts w:hint="cs"/>
          <w:rtl/>
        </w:rPr>
      </w:pPr>
    </w:p>
    <w:p w14:paraId="13EFD410" w14:textId="77777777" w:rsidR="00000000" w:rsidRDefault="00027501">
      <w:pPr>
        <w:pStyle w:val="af1"/>
        <w:rPr>
          <w:rtl/>
        </w:rPr>
      </w:pPr>
      <w:r>
        <w:rPr>
          <w:rtl/>
        </w:rPr>
        <w:t>היו"ר ראובן ריבלין:</w:t>
      </w:r>
    </w:p>
    <w:p w14:paraId="72A72980" w14:textId="77777777" w:rsidR="00000000" w:rsidRDefault="00027501">
      <w:pPr>
        <w:pStyle w:val="a0"/>
        <w:rPr>
          <w:rtl/>
        </w:rPr>
      </w:pPr>
    </w:p>
    <w:p w14:paraId="11EFFC7A" w14:textId="77777777" w:rsidR="00000000" w:rsidRDefault="00027501">
      <w:pPr>
        <w:pStyle w:val="a0"/>
        <w:rPr>
          <w:rFonts w:hint="cs"/>
          <w:rtl/>
        </w:rPr>
      </w:pPr>
      <w:r>
        <w:rPr>
          <w:rFonts w:hint="cs"/>
          <w:rtl/>
        </w:rPr>
        <w:t>חבר הכנסת דהאמ</w:t>
      </w:r>
      <w:r>
        <w:rPr>
          <w:rFonts w:hint="cs"/>
          <w:rtl/>
        </w:rPr>
        <w:t>שה.</w:t>
      </w:r>
    </w:p>
    <w:p w14:paraId="3EB59A3B" w14:textId="77777777" w:rsidR="00000000" w:rsidRDefault="00027501">
      <w:pPr>
        <w:pStyle w:val="a0"/>
        <w:rPr>
          <w:rFonts w:hint="cs"/>
          <w:rtl/>
        </w:rPr>
      </w:pPr>
    </w:p>
    <w:p w14:paraId="57EA8EF7" w14:textId="77777777" w:rsidR="00000000" w:rsidRDefault="00027501">
      <w:pPr>
        <w:pStyle w:val="-"/>
        <w:rPr>
          <w:rtl/>
        </w:rPr>
      </w:pPr>
      <w:bookmarkStart w:id="127" w:name="FS000000478T21_01_2004_12_52_59C"/>
      <w:bookmarkEnd w:id="127"/>
      <w:r>
        <w:rPr>
          <w:rtl/>
        </w:rPr>
        <w:t>השר מאיר שטרית:</w:t>
      </w:r>
    </w:p>
    <w:p w14:paraId="5C7B8926" w14:textId="77777777" w:rsidR="00000000" w:rsidRDefault="00027501">
      <w:pPr>
        <w:pStyle w:val="a0"/>
        <w:rPr>
          <w:rtl/>
        </w:rPr>
      </w:pPr>
    </w:p>
    <w:p w14:paraId="0A495478" w14:textId="77777777" w:rsidR="00000000" w:rsidRDefault="00027501">
      <w:pPr>
        <w:pStyle w:val="a0"/>
        <w:rPr>
          <w:rFonts w:hint="cs"/>
          <w:rtl/>
        </w:rPr>
      </w:pPr>
      <w:r>
        <w:rPr>
          <w:rFonts w:hint="cs"/>
          <w:rtl/>
        </w:rPr>
        <w:t>העניין הזה מחייב בדיקה יותר יסודית. אני אשמח, אגב, אם תגיש לי שאילתא מפורטת. למשל, כמה סוכני ביטוח ערבים עובדים כסוכני ביטוח ראשיים, כמה סוכני משנה, כמה בכלל נמחקו מה"פול" וכמה היו לפני הרפורמה.</w:t>
      </w:r>
    </w:p>
    <w:p w14:paraId="3A3A3505" w14:textId="77777777" w:rsidR="00000000" w:rsidRDefault="00027501">
      <w:pPr>
        <w:pStyle w:val="a0"/>
        <w:rPr>
          <w:rFonts w:hint="cs"/>
          <w:rtl/>
        </w:rPr>
      </w:pPr>
    </w:p>
    <w:p w14:paraId="6610C7D9" w14:textId="77777777" w:rsidR="00000000" w:rsidRDefault="00027501">
      <w:pPr>
        <w:pStyle w:val="af1"/>
        <w:rPr>
          <w:rtl/>
        </w:rPr>
      </w:pPr>
      <w:r>
        <w:rPr>
          <w:rtl/>
        </w:rPr>
        <w:t>היו"ר ראובן ריבלין:</w:t>
      </w:r>
    </w:p>
    <w:p w14:paraId="2CCFB12A" w14:textId="77777777" w:rsidR="00000000" w:rsidRDefault="00027501">
      <w:pPr>
        <w:pStyle w:val="a0"/>
        <w:rPr>
          <w:rtl/>
        </w:rPr>
      </w:pPr>
    </w:p>
    <w:p w14:paraId="36CC7039" w14:textId="77777777" w:rsidR="00000000" w:rsidRDefault="00027501">
      <w:pPr>
        <w:pStyle w:val="a0"/>
        <w:rPr>
          <w:rFonts w:hint="cs"/>
          <w:rtl/>
        </w:rPr>
      </w:pPr>
      <w:r>
        <w:rPr>
          <w:rFonts w:hint="cs"/>
          <w:rtl/>
        </w:rPr>
        <w:t>אני מציע שחבר הכנ</w:t>
      </w:r>
      <w:r>
        <w:rPr>
          <w:rFonts w:hint="cs"/>
          <w:rtl/>
        </w:rPr>
        <w:t>סת דהאמשה יעביר נתונים ויקבל תשובה מפורטת בכתב מהשר, כי הנושא גולש.</w:t>
      </w:r>
    </w:p>
    <w:p w14:paraId="5BFA1DFC" w14:textId="77777777" w:rsidR="00000000" w:rsidRDefault="00027501">
      <w:pPr>
        <w:pStyle w:val="a0"/>
        <w:rPr>
          <w:rtl/>
        </w:rPr>
      </w:pPr>
    </w:p>
    <w:p w14:paraId="255D403D" w14:textId="77777777" w:rsidR="00000000" w:rsidRDefault="00027501">
      <w:pPr>
        <w:pStyle w:val="a0"/>
        <w:rPr>
          <w:rFonts w:hint="cs"/>
          <w:rtl/>
        </w:rPr>
      </w:pPr>
      <w:r>
        <w:rPr>
          <w:rFonts w:hint="cs"/>
          <w:rtl/>
        </w:rPr>
        <w:t>אני מאוד מודה לכל השרים אשר היו כאן על מנת להשיב על שאילתות בעל-פה, ולכל חברי הכנסת שהשתתפו בהליך חשוב זה.</w:t>
      </w:r>
    </w:p>
    <w:p w14:paraId="05762906" w14:textId="77777777" w:rsidR="00000000" w:rsidRDefault="00027501">
      <w:pPr>
        <w:pStyle w:val="a2"/>
        <w:rPr>
          <w:rFonts w:hint="cs"/>
          <w:rtl/>
        </w:rPr>
      </w:pPr>
    </w:p>
    <w:p w14:paraId="21107BE3" w14:textId="77777777" w:rsidR="00000000" w:rsidRDefault="00027501">
      <w:pPr>
        <w:pStyle w:val="a0"/>
        <w:rPr>
          <w:rFonts w:hint="cs"/>
          <w:rtl/>
        </w:rPr>
      </w:pPr>
    </w:p>
    <w:p w14:paraId="106D697E" w14:textId="77777777" w:rsidR="00000000" w:rsidRDefault="00027501">
      <w:pPr>
        <w:pStyle w:val="a2"/>
        <w:rPr>
          <w:rFonts w:hint="cs"/>
          <w:rtl/>
        </w:rPr>
      </w:pPr>
      <w:bookmarkStart w:id="128" w:name="_Toc90037984"/>
      <w:r>
        <w:rPr>
          <w:rtl/>
        </w:rPr>
        <w:t>הצעה לסדר</w:t>
      </w:r>
      <w:bookmarkEnd w:id="128"/>
    </w:p>
    <w:p w14:paraId="5074B8D3" w14:textId="77777777" w:rsidR="00000000" w:rsidRDefault="00027501">
      <w:pPr>
        <w:pStyle w:val="a0"/>
        <w:rPr>
          <w:rFonts w:hint="cs"/>
          <w:rtl/>
        </w:rPr>
      </w:pPr>
    </w:p>
    <w:p w14:paraId="28E35D61" w14:textId="77777777" w:rsidR="00000000" w:rsidRDefault="00027501">
      <w:pPr>
        <w:pStyle w:val="af1"/>
        <w:rPr>
          <w:rtl/>
        </w:rPr>
      </w:pPr>
      <w:r>
        <w:rPr>
          <w:rtl/>
        </w:rPr>
        <w:t>היו"ר ראובן ריבלין:</w:t>
      </w:r>
    </w:p>
    <w:p w14:paraId="35822D34" w14:textId="77777777" w:rsidR="00000000" w:rsidRDefault="00027501">
      <w:pPr>
        <w:pStyle w:val="a0"/>
        <w:rPr>
          <w:rtl/>
        </w:rPr>
      </w:pPr>
    </w:p>
    <w:p w14:paraId="5E0CEAFF" w14:textId="77777777" w:rsidR="00000000" w:rsidRDefault="00027501">
      <w:pPr>
        <w:pStyle w:val="a0"/>
        <w:rPr>
          <w:rFonts w:hint="cs"/>
          <w:rtl/>
        </w:rPr>
      </w:pPr>
      <w:r>
        <w:rPr>
          <w:rFonts w:hint="cs"/>
          <w:rtl/>
        </w:rPr>
        <w:t xml:space="preserve">רבותי, הצעה לסדר הדיון של חבר הכנסת איוב קרא, </w:t>
      </w:r>
      <w:r>
        <w:rPr>
          <w:rFonts w:hint="cs"/>
          <w:rtl/>
        </w:rPr>
        <w:t>לרגל יום ללא אלכוהול. זו הצעה לסדר הדיון. באופן יוצא דופן אני מבקש מאדוני לעלות ולומר את דבריו.</w:t>
      </w:r>
    </w:p>
    <w:p w14:paraId="30A020F0" w14:textId="77777777" w:rsidR="00000000" w:rsidRDefault="00027501">
      <w:pPr>
        <w:pStyle w:val="a0"/>
        <w:rPr>
          <w:rFonts w:hint="cs"/>
          <w:rtl/>
        </w:rPr>
      </w:pPr>
    </w:p>
    <w:p w14:paraId="0A1C6B09" w14:textId="77777777" w:rsidR="00000000" w:rsidRDefault="00027501">
      <w:pPr>
        <w:pStyle w:val="a"/>
        <w:rPr>
          <w:rtl/>
        </w:rPr>
      </w:pPr>
      <w:bookmarkStart w:id="129" w:name="FS000000475T21_01_2004_12_13_47"/>
      <w:bookmarkStart w:id="130" w:name="FS000000475T21_01_2004_12_56_49"/>
      <w:bookmarkStart w:id="131" w:name="_Toc90037985"/>
      <w:bookmarkEnd w:id="129"/>
      <w:bookmarkEnd w:id="130"/>
      <w:r>
        <w:rPr>
          <w:rFonts w:hint="eastAsia"/>
          <w:rtl/>
        </w:rPr>
        <w:t>איוב</w:t>
      </w:r>
      <w:r>
        <w:rPr>
          <w:rtl/>
        </w:rPr>
        <w:t xml:space="preserve"> קרא (הליכוד):</w:t>
      </w:r>
      <w:bookmarkEnd w:id="131"/>
    </w:p>
    <w:p w14:paraId="7F42F58F" w14:textId="77777777" w:rsidR="00000000" w:rsidRDefault="00027501">
      <w:pPr>
        <w:pStyle w:val="a0"/>
        <w:rPr>
          <w:rFonts w:hint="eastAsia"/>
          <w:rtl/>
        </w:rPr>
      </w:pPr>
    </w:p>
    <w:p w14:paraId="46D35F1E" w14:textId="77777777" w:rsidR="00000000" w:rsidRDefault="00027501">
      <w:pPr>
        <w:pStyle w:val="a0"/>
        <w:rPr>
          <w:rFonts w:hint="cs"/>
          <w:rtl/>
        </w:rPr>
      </w:pPr>
      <w:r>
        <w:rPr>
          <w:rFonts w:hint="cs"/>
          <w:rtl/>
        </w:rPr>
        <w:t>אדוני היושב-ראש, כנסת נכבדה, היום מציינים בכל העולם את יום המים הבין-לאומי, ואני מבקש להכריז כאן, מעל בימת הכנסת, על יום זה כיום ללא אלכוהו</w:t>
      </w:r>
      <w:r>
        <w:rPr>
          <w:rFonts w:hint="cs"/>
          <w:rtl/>
        </w:rPr>
        <w:t xml:space="preserve">ל, ולהדגיש את הניגוד החד בין התועלת מהמים לבריאות מחד גיסא, ומנגד, את הנזק החמור והבלתי-הפיך כתוצאה משימוש באלכוהול. </w:t>
      </w:r>
    </w:p>
    <w:p w14:paraId="35F4D897" w14:textId="77777777" w:rsidR="00000000" w:rsidRDefault="00027501">
      <w:pPr>
        <w:pStyle w:val="a0"/>
        <w:rPr>
          <w:rFonts w:hint="cs"/>
          <w:rtl/>
        </w:rPr>
      </w:pPr>
    </w:p>
    <w:p w14:paraId="0D25F8C4" w14:textId="77777777" w:rsidR="00000000" w:rsidRDefault="00027501">
      <w:pPr>
        <w:pStyle w:val="a0"/>
        <w:rPr>
          <w:rFonts w:hint="cs"/>
          <w:rtl/>
        </w:rPr>
      </w:pPr>
      <w:r>
        <w:rPr>
          <w:rFonts w:hint="cs"/>
          <w:rtl/>
        </w:rPr>
        <w:t>אני רוצה להדגיש, כי מבחינה מדעית, הנזקים של ההתמכרות לאלכוהול אינם נופלים בהרבה מהתמכרות לסמים, וההשלכות, אם עבריינות או אלימות, אינן קטנ</w:t>
      </w:r>
      <w:r>
        <w:rPr>
          <w:rFonts w:hint="cs"/>
          <w:rtl/>
        </w:rPr>
        <w:t>ות בהרבה.</w:t>
      </w:r>
    </w:p>
    <w:p w14:paraId="04C53DDD" w14:textId="77777777" w:rsidR="00000000" w:rsidRDefault="00027501">
      <w:pPr>
        <w:pStyle w:val="a0"/>
        <w:rPr>
          <w:rFonts w:hint="cs"/>
          <w:rtl/>
        </w:rPr>
      </w:pPr>
    </w:p>
    <w:p w14:paraId="1DE305C7" w14:textId="77777777" w:rsidR="00000000" w:rsidRDefault="00027501">
      <w:pPr>
        <w:pStyle w:val="a0"/>
        <w:rPr>
          <w:rFonts w:hint="cs"/>
          <w:rtl/>
        </w:rPr>
      </w:pPr>
      <w:r>
        <w:rPr>
          <w:rFonts w:hint="cs"/>
          <w:rtl/>
        </w:rPr>
        <w:t xml:space="preserve">כיום יש למעלה מ-50,000 אלכוהוליסטים בישראל. למעלה מ-230,000 איש, לרבות המשפחות, הילדים והנשים. אנחנו מדברים על ילדים שסובלים מהתעללות ועל ילדים שעדים לאלימות בין ההורים. חשוב להדגיש כי חלק גדול מהנפגעים הם ילדים, כ-120,000. </w:t>
      </w:r>
    </w:p>
    <w:p w14:paraId="29616981" w14:textId="77777777" w:rsidR="00000000" w:rsidRDefault="00027501">
      <w:pPr>
        <w:pStyle w:val="a0"/>
        <w:rPr>
          <w:rFonts w:hint="cs"/>
          <w:rtl/>
        </w:rPr>
      </w:pPr>
    </w:p>
    <w:p w14:paraId="191934E9" w14:textId="77777777" w:rsidR="00000000" w:rsidRDefault="00027501">
      <w:pPr>
        <w:pStyle w:val="a0"/>
        <w:rPr>
          <w:rFonts w:hint="cs"/>
          <w:rtl/>
        </w:rPr>
      </w:pPr>
      <w:r>
        <w:rPr>
          <w:rFonts w:hint="cs"/>
          <w:rtl/>
        </w:rPr>
        <w:t>הנזקים הגופניים, הנ</w:t>
      </w:r>
      <w:r>
        <w:rPr>
          <w:rFonts w:hint="cs"/>
          <w:rtl/>
        </w:rPr>
        <w:t>פשיים והחברתיים הנגרמים בשל צריכת האלכוהול הם קשים מאוד. ההתמכרות לאלכוהול מביאה להרס משפחות, לאלימות ולקטל בדרכים.</w:t>
      </w:r>
    </w:p>
    <w:p w14:paraId="770F8736" w14:textId="77777777" w:rsidR="00000000" w:rsidRDefault="00027501">
      <w:pPr>
        <w:pStyle w:val="a0"/>
        <w:rPr>
          <w:rFonts w:hint="cs"/>
          <w:rtl/>
        </w:rPr>
      </w:pPr>
    </w:p>
    <w:p w14:paraId="29C32824" w14:textId="77777777" w:rsidR="00000000" w:rsidRDefault="00027501">
      <w:pPr>
        <w:pStyle w:val="a0"/>
        <w:rPr>
          <w:rFonts w:hint="cs"/>
          <w:rtl/>
        </w:rPr>
      </w:pPr>
      <w:r>
        <w:rPr>
          <w:rFonts w:hint="cs"/>
          <w:rtl/>
        </w:rPr>
        <w:t>מעט נתונים על תוצאות הנהיגה תחת אלכוהול: בשנת 2003 היו בגין שיכרות תשע תאונות דרכים קטלניות, לעומת 12 בשנת 2002; 38 תאונות דרכים קשות לעומת</w:t>
      </w:r>
      <w:r>
        <w:rPr>
          <w:rFonts w:hint="cs"/>
          <w:rtl/>
        </w:rPr>
        <w:t xml:space="preserve"> 43 בשנת 2002; 264 תאונות דרכים קלות לעומת 247 בשנת 2002.</w:t>
      </w:r>
    </w:p>
    <w:p w14:paraId="3EE7BAEE" w14:textId="77777777" w:rsidR="00000000" w:rsidRDefault="00027501">
      <w:pPr>
        <w:pStyle w:val="a0"/>
        <w:rPr>
          <w:rFonts w:hint="cs"/>
          <w:rtl/>
        </w:rPr>
      </w:pPr>
    </w:p>
    <w:p w14:paraId="5AFB0BBC" w14:textId="77777777" w:rsidR="00000000" w:rsidRDefault="00027501">
      <w:pPr>
        <w:pStyle w:val="a0"/>
        <w:rPr>
          <w:rFonts w:hint="cs"/>
          <w:rtl/>
        </w:rPr>
      </w:pPr>
      <w:r>
        <w:rPr>
          <w:rFonts w:hint="cs"/>
          <w:rtl/>
        </w:rPr>
        <w:t>עניין האלכוהול פרוץ מבחינת החקיקה. כל ילד בן שש, שבע, יכול להיכנס לסופר ולקנות אלכוהול. האלכוהול, ובעיקר הבירה, הוא החומר הפסיכואקטיבי היחיד הזוכה לפרסומת חופשית בכל ערוצי התקשורת, למעט עיתוני נוער</w:t>
      </w:r>
      <w:r>
        <w:rPr>
          <w:rFonts w:hint="cs"/>
          <w:rtl/>
        </w:rPr>
        <w:t xml:space="preserve">. עיקר הפרסומות מופנה לצעירים ומדגיש את הריגושים הקשורים בשתייה - חברות, גבריות, מיניות ועוד. </w:t>
      </w:r>
    </w:p>
    <w:p w14:paraId="6BFE0BE1" w14:textId="77777777" w:rsidR="00000000" w:rsidRDefault="00027501">
      <w:pPr>
        <w:pStyle w:val="a0"/>
        <w:rPr>
          <w:rFonts w:hint="cs"/>
          <w:rtl/>
        </w:rPr>
      </w:pPr>
    </w:p>
    <w:p w14:paraId="0C1A95C0" w14:textId="77777777" w:rsidR="00000000" w:rsidRDefault="00027501">
      <w:pPr>
        <w:pStyle w:val="a0"/>
        <w:rPr>
          <w:rFonts w:hint="cs"/>
          <w:rtl/>
        </w:rPr>
      </w:pPr>
      <w:r>
        <w:rPr>
          <w:rFonts w:hint="cs"/>
          <w:rtl/>
        </w:rPr>
        <w:t>בולטת במיוחד תופעת השימוש באלכוהול בקרב צעירים, כחלק מתרבות הפנאי וכחלק בלתי נפרד מהנורמה הכללית המקובלת בעולם המערבי. תחילת גיל השימוש הולכת ויורדת, וזה גורר ע</w:t>
      </w:r>
      <w:r>
        <w:rPr>
          <w:rFonts w:hint="cs"/>
          <w:rtl/>
        </w:rPr>
        <w:t xml:space="preserve">מו עלייה באירועי האלימות בקרב אוכלוסייה זו באזורי הבילוי. </w:t>
      </w:r>
    </w:p>
    <w:p w14:paraId="72EFA683" w14:textId="77777777" w:rsidR="00000000" w:rsidRDefault="00027501">
      <w:pPr>
        <w:pStyle w:val="a0"/>
        <w:rPr>
          <w:rFonts w:hint="cs"/>
          <w:rtl/>
        </w:rPr>
      </w:pPr>
    </w:p>
    <w:p w14:paraId="6ED3DF88" w14:textId="77777777" w:rsidR="00000000" w:rsidRDefault="00027501">
      <w:pPr>
        <w:pStyle w:val="a0"/>
        <w:rPr>
          <w:rFonts w:hint="cs"/>
          <w:rtl/>
        </w:rPr>
      </w:pPr>
      <w:r>
        <w:rPr>
          <w:rFonts w:hint="cs"/>
          <w:rtl/>
        </w:rPr>
        <w:t>יש נזקים בריאותיים לשתיין עצמו, הגורמים למחלות קשות, ובמקרים רבים למוות מוקדם. האלכוהול גורם לשתיין להתקשות בהשתלבות ובתפקוד במנגנונים חברתיים, כגון משפחה, זוגיות ועבודה. השתיין אלים ופוגע בעצמו ו</w:t>
      </w:r>
      <w:r>
        <w:rPr>
          <w:rFonts w:hint="cs"/>
          <w:rtl/>
        </w:rPr>
        <w:t xml:space="preserve">בסביבתו בשל הטשטוש ואובדן השליטה, והוא חשוף לפגיעה מצד אחרים. </w:t>
      </w:r>
    </w:p>
    <w:p w14:paraId="51334CA1" w14:textId="77777777" w:rsidR="00000000" w:rsidRDefault="00027501">
      <w:pPr>
        <w:pStyle w:val="a0"/>
        <w:rPr>
          <w:rFonts w:hint="cs"/>
          <w:rtl/>
        </w:rPr>
      </w:pPr>
    </w:p>
    <w:p w14:paraId="380FAFCE" w14:textId="77777777" w:rsidR="00000000" w:rsidRDefault="00027501">
      <w:pPr>
        <w:pStyle w:val="a0"/>
        <w:rPr>
          <w:rFonts w:hint="cs"/>
          <w:rtl/>
        </w:rPr>
      </w:pPr>
      <w:r>
        <w:rPr>
          <w:rFonts w:hint="cs"/>
          <w:rtl/>
        </w:rPr>
        <w:t>דבר אחרון. התופעה הקטלנית של נהיגה תחת השפעת האלכוהול קיימת בישראל ובעולם כולו. אף שלא ניתן לעצור לחלוטין את צריכת האלכוהול, ניתן לצמצם את נזקיה על-ידי פעולות חקיקה המגבילות ייצור, פרסום ומכיר</w:t>
      </w:r>
      <w:r>
        <w:rPr>
          <w:rFonts w:hint="cs"/>
          <w:rtl/>
        </w:rPr>
        <w:t>ת משקאות אלכוהוליים והמטילות על התעשייה פיקוח צמוד, ובמקביל, על-ידי אי-מתן הגנה למבצעים עבירות תחת השפעת אלכוהול.</w:t>
      </w:r>
    </w:p>
    <w:p w14:paraId="4CD83A37" w14:textId="77777777" w:rsidR="00000000" w:rsidRDefault="00027501">
      <w:pPr>
        <w:pStyle w:val="a0"/>
        <w:rPr>
          <w:rFonts w:hint="cs"/>
          <w:rtl/>
        </w:rPr>
      </w:pPr>
    </w:p>
    <w:p w14:paraId="1E3E3BA8" w14:textId="77777777" w:rsidR="00000000" w:rsidRDefault="00027501">
      <w:pPr>
        <w:pStyle w:val="af1"/>
        <w:rPr>
          <w:rtl/>
        </w:rPr>
      </w:pPr>
      <w:r>
        <w:rPr>
          <w:rtl/>
        </w:rPr>
        <w:t>היו"ר</w:t>
      </w:r>
      <w:r>
        <w:rPr>
          <w:rFonts w:hint="cs"/>
          <w:rtl/>
        </w:rPr>
        <w:t xml:space="preserve"> ראובן ריבלין</w:t>
      </w:r>
      <w:r>
        <w:rPr>
          <w:rtl/>
        </w:rPr>
        <w:t>:</w:t>
      </w:r>
    </w:p>
    <w:p w14:paraId="5483502E" w14:textId="77777777" w:rsidR="00000000" w:rsidRDefault="00027501">
      <w:pPr>
        <w:pStyle w:val="a0"/>
        <w:rPr>
          <w:rtl/>
        </w:rPr>
      </w:pPr>
    </w:p>
    <w:p w14:paraId="4CA7DEBC" w14:textId="77777777" w:rsidR="00000000" w:rsidRDefault="00027501">
      <w:pPr>
        <w:pStyle w:val="a0"/>
        <w:rPr>
          <w:rFonts w:hint="cs"/>
          <w:rtl/>
        </w:rPr>
      </w:pPr>
      <w:r>
        <w:rPr>
          <w:rFonts w:hint="cs"/>
          <w:rtl/>
        </w:rPr>
        <w:t>תודה לאדוני. רבותי חברי הכנסת, בדרך כלל אנחנו לא מאפשרים הצעה לסדר כה מפורטת, אבל לרגל יום המים הבין-לאומי ביקש חבר הכנס</w:t>
      </w:r>
      <w:r>
        <w:rPr>
          <w:rFonts w:hint="cs"/>
          <w:rtl/>
        </w:rPr>
        <w:t>ת איוב קרא להדגיש את נושא האלכוהול. אנחנו מאוד מודים לו.</w:t>
      </w:r>
    </w:p>
    <w:p w14:paraId="5F18ACF5" w14:textId="77777777" w:rsidR="00000000" w:rsidRDefault="00027501">
      <w:pPr>
        <w:pStyle w:val="a2"/>
        <w:rPr>
          <w:rFonts w:hint="cs"/>
          <w:rtl/>
        </w:rPr>
      </w:pPr>
    </w:p>
    <w:p w14:paraId="50B02AF7" w14:textId="77777777" w:rsidR="00000000" w:rsidRDefault="00027501">
      <w:pPr>
        <w:pStyle w:val="a0"/>
        <w:rPr>
          <w:rFonts w:hint="cs"/>
          <w:rtl/>
        </w:rPr>
      </w:pPr>
    </w:p>
    <w:p w14:paraId="116D1828" w14:textId="77777777" w:rsidR="00000000" w:rsidRDefault="00027501">
      <w:pPr>
        <w:pStyle w:val="a2"/>
        <w:rPr>
          <w:rFonts w:hint="cs"/>
          <w:rtl/>
        </w:rPr>
      </w:pPr>
      <w:bookmarkStart w:id="132" w:name="CS21139FI0021139T21_01_2004_13_17_34"/>
      <w:bookmarkStart w:id="133" w:name="_Toc90037986"/>
      <w:bookmarkEnd w:id="132"/>
      <w:r>
        <w:rPr>
          <w:rtl/>
        </w:rPr>
        <w:t>הצ</w:t>
      </w:r>
      <w:r>
        <w:rPr>
          <w:rFonts w:hint="cs"/>
          <w:rtl/>
        </w:rPr>
        <w:t>עת חוק</w:t>
      </w:r>
      <w:r>
        <w:rPr>
          <w:rtl/>
        </w:rPr>
        <w:t xml:space="preserve"> גדר הביטחון, התשס"</w:t>
      </w:r>
      <w:r>
        <w:rPr>
          <w:rFonts w:hint="cs"/>
          <w:rtl/>
        </w:rPr>
        <w:t>ד</w:t>
      </w:r>
      <w:r>
        <w:rPr>
          <w:rtl/>
        </w:rPr>
        <w:t>-2003</w:t>
      </w:r>
      <w:bookmarkEnd w:id="133"/>
      <w:r>
        <w:rPr>
          <w:rtl/>
        </w:rPr>
        <w:t xml:space="preserve"> </w:t>
      </w:r>
    </w:p>
    <w:p w14:paraId="21446284" w14:textId="77777777" w:rsidR="00000000" w:rsidRDefault="00027501">
      <w:pPr>
        <w:pStyle w:val="a0"/>
        <w:ind w:firstLine="0"/>
        <w:rPr>
          <w:rFonts w:hint="cs"/>
          <w:rtl/>
        </w:rPr>
      </w:pPr>
      <w:r>
        <w:rPr>
          <w:rtl/>
        </w:rPr>
        <w:t>[נספחות.]</w:t>
      </w:r>
    </w:p>
    <w:p w14:paraId="57842D54" w14:textId="77777777" w:rsidR="00000000" w:rsidRDefault="00027501">
      <w:pPr>
        <w:pStyle w:val="-0"/>
        <w:rPr>
          <w:rtl/>
        </w:rPr>
      </w:pPr>
      <w:r>
        <w:rPr>
          <w:rFonts w:hint="cs"/>
          <w:rtl/>
        </w:rPr>
        <w:t xml:space="preserve">(הצעת קבוצת </w:t>
      </w:r>
      <w:r>
        <w:rPr>
          <w:rtl/>
        </w:rPr>
        <w:t>ח</w:t>
      </w:r>
      <w:r>
        <w:rPr>
          <w:rFonts w:hint="cs"/>
          <w:rtl/>
        </w:rPr>
        <w:t>ברי הכנסת)</w:t>
      </w:r>
      <w:r>
        <w:rPr>
          <w:rtl/>
        </w:rPr>
        <w:t xml:space="preserve"> </w:t>
      </w:r>
    </w:p>
    <w:p w14:paraId="04CBE562" w14:textId="77777777" w:rsidR="00000000" w:rsidRDefault="00027501">
      <w:pPr>
        <w:pStyle w:val="-0"/>
        <w:rPr>
          <w:rFonts w:hint="cs"/>
          <w:rtl/>
        </w:rPr>
      </w:pPr>
    </w:p>
    <w:p w14:paraId="1D2B895D" w14:textId="77777777" w:rsidR="00000000" w:rsidRDefault="00027501">
      <w:pPr>
        <w:pStyle w:val="af1"/>
        <w:rPr>
          <w:rtl/>
        </w:rPr>
      </w:pPr>
      <w:r>
        <w:rPr>
          <w:rtl/>
        </w:rPr>
        <w:t>היו"ר ראובן ריבלין:</w:t>
      </w:r>
    </w:p>
    <w:p w14:paraId="2A41876F" w14:textId="77777777" w:rsidR="00000000" w:rsidRDefault="00027501">
      <w:pPr>
        <w:pStyle w:val="a0"/>
        <w:rPr>
          <w:rtl/>
        </w:rPr>
      </w:pPr>
    </w:p>
    <w:p w14:paraId="2EF56E37" w14:textId="77777777" w:rsidR="00000000" w:rsidRDefault="00027501">
      <w:pPr>
        <w:pStyle w:val="a0"/>
        <w:rPr>
          <w:rFonts w:hint="cs"/>
          <w:rtl/>
        </w:rPr>
      </w:pPr>
      <w:r>
        <w:rPr>
          <w:rFonts w:hint="cs"/>
          <w:rtl/>
        </w:rPr>
        <w:t>רבותי חברי הכנסת, אנחנו עוברים להצעות חוק לדיון מוקדם. יש לנו שלוש הצעות חוק בנושא גדר הביטחון. אנחנו עוב</w:t>
      </w:r>
      <w:r>
        <w:rPr>
          <w:rFonts w:hint="cs"/>
          <w:rtl/>
        </w:rPr>
        <w:t xml:space="preserve">רים להצעת חוק גדר הביטחון, התשס"ד-2003, של חבר הכנסת מתן וילנאי, שמספרה פ/1611. בבקשה. </w:t>
      </w:r>
    </w:p>
    <w:p w14:paraId="1891F2FF" w14:textId="77777777" w:rsidR="00000000" w:rsidRDefault="00027501">
      <w:pPr>
        <w:pStyle w:val="a0"/>
        <w:rPr>
          <w:rFonts w:hint="cs"/>
          <w:rtl/>
        </w:rPr>
      </w:pPr>
    </w:p>
    <w:p w14:paraId="3223F143" w14:textId="77777777" w:rsidR="00000000" w:rsidRDefault="00027501">
      <w:pPr>
        <w:pStyle w:val="af0"/>
        <w:rPr>
          <w:rtl/>
        </w:rPr>
      </w:pPr>
      <w:r>
        <w:rPr>
          <w:rFonts w:hint="eastAsia"/>
          <w:rtl/>
        </w:rPr>
        <w:t>חמי</w:t>
      </w:r>
      <w:r>
        <w:rPr>
          <w:rtl/>
        </w:rPr>
        <w:t xml:space="preserve"> דורון (שינוי):</w:t>
      </w:r>
    </w:p>
    <w:p w14:paraId="27EB5BE7" w14:textId="77777777" w:rsidR="00000000" w:rsidRDefault="00027501">
      <w:pPr>
        <w:pStyle w:val="a0"/>
        <w:rPr>
          <w:rFonts w:hint="cs"/>
          <w:rtl/>
        </w:rPr>
      </w:pPr>
    </w:p>
    <w:p w14:paraId="0B31681D" w14:textId="77777777" w:rsidR="00000000" w:rsidRDefault="00027501">
      <w:pPr>
        <w:pStyle w:val="a0"/>
        <w:rPr>
          <w:rFonts w:hint="cs"/>
          <w:rtl/>
        </w:rPr>
      </w:pPr>
      <w:r>
        <w:rPr>
          <w:rFonts w:hint="cs"/>
          <w:rtl/>
        </w:rPr>
        <w:t>מה עם השאילתא שלי?</w:t>
      </w:r>
    </w:p>
    <w:p w14:paraId="0173E70C" w14:textId="77777777" w:rsidR="00000000" w:rsidRDefault="00027501">
      <w:pPr>
        <w:pStyle w:val="a0"/>
        <w:rPr>
          <w:rFonts w:hint="cs"/>
          <w:rtl/>
        </w:rPr>
      </w:pPr>
    </w:p>
    <w:p w14:paraId="567367E9" w14:textId="77777777" w:rsidR="00000000" w:rsidRDefault="00027501">
      <w:pPr>
        <w:pStyle w:val="af1"/>
        <w:rPr>
          <w:rtl/>
        </w:rPr>
      </w:pPr>
      <w:r>
        <w:rPr>
          <w:rtl/>
        </w:rPr>
        <w:t>היו"ר ראובן ריבלין:</w:t>
      </w:r>
    </w:p>
    <w:p w14:paraId="24664A76" w14:textId="77777777" w:rsidR="00000000" w:rsidRDefault="00027501">
      <w:pPr>
        <w:pStyle w:val="a0"/>
        <w:rPr>
          <w:rtl/>
        </w:rPr>
      </w:pPr>
    </w:p>
    <w:p w14:paraId="034356A1" w14:textId="77777777" w:rsidR="00000000" w:rsidRDefault="00027501">
      <w:pPr>
        <w:pStyle w:val="a0"/>
        <w:rPr>
          <w:rFonts w:hint="cs"/>
          <w:rtl/>
        </w:rPr>
      </w:pPr>
      <w:r>
        <w:rPr>
          <w:rFonts w:hint="cs"/>
          <w:rtl/>
        </w:rPr>
        <w:t xml:space="preserve">השר יענה על שלוש הצעות החוק, לא על כל אחת בנפרד. ונקיים את ההצבעות על כל אחת בנפרד בתום הדיון על נושא זה. </w:t>
      </w:r>
      <w:r>
        <w:rPr>
          <w:rFonts w:hint="cs"/>
          <w:rtl/>
        </w:rPr>
        <w:t>יעלו לפי הסדר חבר הכנסת מתן וילנאי, חבר הכנסת דני יתום וחבר הכנסת רן כהן.</w:t>
      </w:r>
    </w:p>
    <w:p w14:paraId="495F1616" w14:textId="77777777" w:rsidR="00000000" w:rsidRDefault="00027501">
      <w:pPr>
        <w:pStyle w:val="a0"/>
        <w:rPr>
          <w:rFonts w:hint="cs"/>
          <w:rtl/>
        </w:rPr>
      </w:pPr>
    </w:p>
    <w:p w14:paraId="5FDF1B4A" w14:textId="77777777" w:rsidR="00000000" w:rsidRDefault="00027501">
      <w:pPr>
        <w:pStyle w:val="a0"/>
        <w:rPr>
          <w:rFonts w:hint="cs"/>
          <w:rtl/>
        </w:rPr>
      </w:pPr>
      <w:bookmarkStart w:id="134" w:name="FS000001067T21_01_2004_12_18_02"/>
      <w:bookmarkEnd w:id="134"/>
      <w:r>
        <w:rPr>
          <w:rFonts w:hint="cs"/>
          <w:rtl/>
        </w:rPr>
        <w:t>חבר הכנסת חמי דורון, אני לא רואה בסדר-היום אצלי הצעה שלך בעניין זה. נא לברר במזכירות.</w:t>
      </w:r>
    </w:p>
    <w:p w14:paraId="0D26D9CD" w14:textId="77777777" w:rsidR="00000000" w:rsidRDefault="00027501">
      <w:pPr>
        <w:pStyle w:val="a0"/>
        <w:rPr>
          <w:rFonts w:hint="cs"/>
          <w:rtl/>
        </w:rPr>
      </w:pPr>
    </w:p>
    <w:p w14:paraId="267E40E0" w14:textId="77777777" w:rsidR="00000000" w:rsidRDefault="00027501">
      <w:pPr>
        <w:pStyle w:val="af0"/>
        <w:rPr>
          <w:rtl/>
        </w:rPr>
      </w:pPr>
      <w:r>
        <w:rPr>
          <w:rFonts w:hint="eastAsia"/>
          <w:rtl/>
        </w:rPr>
        <w:t>חמי</w:t>
      </w:r>
      <w:r>
        <w:rPr>
          <w:rtl/>
        </w:rPr>
        <w:t xml:space="preserve"> דורון (שינוי):</w:t>
      </w:r>
    </w:p>
    <w:p w14:paraId="548B9C14" w14:textId="77777777" w:rsidR="00000000" w:rsidRDefault="00027501">
      <w:pPr>
        <w:pStyle w:val="a0"/>
        <w:rPr>
          <w:rFonts w:hint="cs"/>
          <w:rtl/>
        </w:rPr>
      </w:pPr>
    </w:p>
    <w:p w14:paraId="0AEF88C8" w14:textId="77777777" w:rsidR="00000000" w:rsidRDefault="00027501">
      <w:pPr>
        <w:pStyle w:val="a0"/>
        <w:rPr>
          <w:rFonts w:hint="cs"/>
          <w:rtl/>
        </w:rPr>
      </w:pPr>
      <w:r>
        <w:rPr>
          <w:rFonts w:hint="cs"/>
          <w:rtl/>
        </w:rPr>
        <w:t>לא הצעה לסדר, אלא יש לי שאילתא לשר התיירות, זה מופיע גם בשאילתות. אני יושב</w:t>
      </w:r>
      <w:r>
        <w:rPr>
          <w:rFonts w:hint="cs"/>
          <w:rtl/>
        </w:rPr>
        <w:t xml:space="preserve"> ומחכה לשאילתתי.</w:t>
      </w:r>
    </w:p>
    <w:p w14:paraId="225F0825" w14:textId="77777777" w:rsidR="00000000" w:rsidRDefault="00027501">
      <w:pPr>
        <w:pStyle w:val="a0"/>
        <w:rPr>
          <w:rFonts w:hint="cs"/>
          <w:rtl/>
        </w:rPr>
      </w:pPr>
    </w:p>
    <w:p w14:paraId="32C842B7" w14:textId="77777777" w:rsidR="00000000" w:rsidRDefault="00027501">
      <w:pPr>
        <w:pStyle w:val="af1"/>
        <w:rPr>
          <w:rtl/>
        </w:rPr>
      </w:pPr>
      <w:r>
        <w:rPr>
          <w:rtl/>
        </w:rPr>
        <w:t>היו"ר ראובן ריבלין:</w:t>
      </w:r>
    </w:p>
    <w:p w14:paraId="47B44710" w14:textId="77777777" w:rsidR="00000000" w:rsidRDefault="00027501">
      <w:pPr>
        <w:pStyle w:val="a0"/>
        <w:rPr>
          <w:rtl/>
        </w:rPr>
      </w:pPr>
    </w:p>
    <w:p w14:paraId="6A170FD2" w14:textId="77777777" w:rsidR="00000000" w:rsidRDefault="00027501">
      <w:pPr>
        <w:pStyle w:val="a0"/>
        <w:rPr>
          <w:rFonts w:hint="cs"/>
          <w:rtl/>
        </w:rPr>
      </w:pPr>
      <w:r>
        <w:rPr>
          <w:rFonts w:hint="cs"/>
          <w:rtl/>
        </w:rPr>
        <w:t xml:space="preserve">אני מתנצל בפניך, אבל אנחנו יכולים להשיב על שאילתות רק כאשר השר מגיע. נברר מדוע הוא לא הגיע. אדוני צודק. אני מקבל את הערתו של אדוני. במפגיע נשאל למה לא נענו השאילתות על-פי סדר-היום. אני מאוד מודה לאדוני על הערתו. </w:t>
      </w:r>
    </w:p>
    <w:p w14:paraId="11C6D16B" w14:textId="77777777" w:rsidR="00000000" w:rsidRDefault="00027501">
      <w:pPr>
        <w:pStyle w:val="a0"/>
        <w:rPr>
          <w:rFonts w:hint="cs"/>
          <w:rtl/>
        </w:rPr>
      </w:pPr>
    </w:p>
    <w:p w14:paraId="135CBF74" w14:textId="77777777" w:rsidR="00000000" w:rsidRDefault="00027501">
      <w:pPr>
        <w:pStyle w:val="a0"/>
        <w:rPr>
          <w:rFonts w:hint="cs"/>
          <w:rtl/>
        </w:rPr>
      </w:pPr>
      <w:r>
        <w:rPr>
          <w:rFonts w:hint="cs"/>
          <w:rtl/>
        </w:rPr>
        <w:t>אנח</w:t>
      </w:r>
      <w:r>
        <w:rPr>
          <w:rFonts w:hint="cs"/>
          <w:rtl/>
        </w:rPr>
        <w:t xml:space="preserve">נו עוברים להצעות חוק לדיון מוקדם. הצעת חוק ראשונה היא הצעת חוק גדר הביטחון, התשס"ד-2003, של חבר הכנסת מתן וילנאי. בבקשה, אדוני. לרשות אדוני עשר דקות מלאות, שהוא יכול לנצלן. </w:t>
      </w:r>
    </w:p>
    <w:p w14:paraId="682986DA" w14:textId="77777777" w:rsidR="00000000" w:rsidRDefault="00027501">
      <w:pPr>
        <w:pStyle w:val="a0"/>
        <w:rPr>
          <w:rFonts w:hint="cs"/>
          <w:rtl/>
        </w:rPr>
      </w:pPr>
    </w:p>
    <w:p w14:paraId="1C273E80" w14:textId="77777777" w:rsidR="00000000" w:rsidRDefault="00027501">
      <w:pPr>
        <w:pStyle w:val="-"/>
        <w:rPr>
          <w:rtl/>
        </w:rPr>
      </w:pPr>
      <w:bookmarkStart w:id="135" w:name="FS000001067T21_01_2004_12_18_59C"/>
      <w:bookmarkEnd w:id="135"/>
      <w:r>
        <w:rPr>
          <w:rtl/>
        </w:rPr>
        <w:t>מתן וילנאי (העבודה-מימד):</w:t>
      </w:r>
    </w:p>
    <w:p w14:paraId="28957E28" w14:textId="77777777" w:rsidR="00000000" w:rsidRDefault="00027501">
      <w:pPr>
        <w:pStyle w:val="a0"/>
        <w:rPr>
          <w:rtl/>
        </w:rPr>
      </w:pPr>
    </w:p>
    <w:p w14:paraId="0A158D37" w14:textId="77777777" w:rsidR="00000000" w:rsidRDefault="00027501">
      <w:pPr>
        <w:pStyle w:val="a0"/>
        <w:rPr>
          <w:rFonts w:hint="cs"/>
          <w:rtl/>
        </w:rPr>
      </w:pPr>
      <w:r>
        <w:rPr>
          <w:rFonts w:hint="cs"/>
          <w:rtl/>
        </w:rPr>
        <w:t>כבוד היושב-ראש, כנסת נכבדה, הגדר הביטחונית היא צורך מו</w:t>
      </w:r>
      <w:r>
        <w:rPr>
          <w:rFonts w:hint="cs"/>
          <w:rtl/>
        </w:rPr>
        <w:t>בהק לשם הגנה על אזרחי מדינת ישראל מפני הטרור. אין דיון על זה, לכולם זה ברור. ראשי מערכת הביטחון, יותר מפעם אחת, התבטאו במלים פשוטות וברורות בעניין הזה. אמר ראש השב"כ בהרצאה רק לאחרונה, שצריך להקים מייד קרן להקמת הגדר, והוא עסק בזה בצורה ברורה ופשוטה. לכן א</w:t>
      </w:r>
      <w:r>
        <w:rPr>
          <w:rFonts w:hint="cs"/>
          <w:rtl/>
        </w:rPr>
        <w:t>ין דיון על הצורך בגדר.</w:t>
      </w:r>
    </w:p>
    <w:p w14:paraId="77D731CC" w14:textId="77777777" w:rsidR="00000000" w:rsidRDefault="00027501">
      <w:pPr>
        <w:pStyle w:val="a0"/>
        <w:rPr>
          <w:rFonts w:hint="cs"/>
          <w:rtl/>
        </w:rPr>
      </w:pPr>
    </w:p>
    <w:p w14:paraId="159E4F81" w14:textId="77777777" w:rsidR="00000000" w:rsidRDefault="00027501">
      <w:pPr>
        <w:pStyle w:val="a0"/>
        <w:rPr>
          <w:rFonts w:hint="cs"/>
          <w:rtl/>
        </w:rPr>
      </w:pPr>
      <w:r>
        <w:rPr>
          <w:rFonts w:hint="cs"/>
          <w:rtl/>
        </w:rPr>
        <w:t xml:space="preserve">אכן הממשלה, נדמה לי, ביולי 2001, ממשלה שעדיין הייתי שר בה, קיבלה החלטה על הצורך לבנות מערכת שתפריד בינינו לבין הפלסטינים, כדי לצמצם את היכולת לפגוע פיגועי טרור במרכזי האוכלוסין של מדינת ישראל. והיתה החלטה. </w:t>
      </w:r>
    </w:p>
    <w:p w14:paraId="755CCD05" w14:textId="77777777" w:rsidR="00000000" w:rsidRDefault="00027501">
      <w:pPr>
        <w:pStyle w:val="a0"/>
        <w:rPr>
          <w:rFonts w:hint="cs"/>
          <w:rtl/>
        </w:rPr>
      </w:pPr>
    </w:p>
    <w:p w14:paraId="04322BC3" w14:textId="77777777" w:rsidR="00000000" w:rsidRDefault="00027501">
      <w:pPr>
        <w:pStyle w:val="a0"/>
        <w:rPr>
          <w:rFonts w:hint="cs"/>
          <w:rtl/>
        </w:rPr>
      </w:pPr>
      <w:r>
        <w:rPr>
          <w:rFonts w:hint="cs"/>
          <w:rtl/>
        </w:rPr>
        <w:t>למה צריך חוק - הרי הממשל</w:t>
      </w:r>
      <w:r>
        <w:rPr>
          <w:rFonts w:hint="cs"/>
          <w:rtl/>
        </w:rPr>
        <w:t>ה כבר החליטה. עוד מעט שלוש שנים, יותר מדויק - שנתיים וחצי, ויש פארסה נוראית - נבנתה גדר על מה שהוחלט אז, פחות או יותר בסדר, פחות או יותר על "הקו הירוק", עם כמה גלישות שתמכתי בהן, אם הקפת חיננית, ואם הקפת אלפי-מנשה. לא היתה לי בעיה עם זה. מאז, אחרי שהקטע הז</w:t>
      </w:r>
      <w:r>
        <w:rPr>
          <w:rFonts w:hint="cs"/>
          <w:rtl/>
        </w:rPr>
        <w:t xml:space="preserve">ה הסתיים, על המפות, עדיין לא בשטח, מופיעים ציורים שאין שום סיכוי שהם יתבצעו, ואין שום סיכוי שהם ייתנו ביטחון לתושבי המדינה, ואין שום סיכוי שיהיה תקציב לעשות אותם, אבל משתעשעים בזה. </w:t>
      </w:r>
    </w:p>
    <w:p w14:paraId="13C57D88" w14:textId="77777777" w:rsidR="00000000" w:rsidRDefault="00027501">
      <w:pPr>
        <w:pStyle w:val="a0"/>
        <w:rPr>
          <w:rFonts w:hint="cs"/>
          <w:rtl/>
        </w:rPr>
      </w:pPr>
    </w:p>
    <w:p w14:paraId="1A6D8BE5" w14:textId="77777777" w:rsidR="00000000" w:rsidRDefault="00027501">
      <w:pPr>
        <w:pStyle w:val="a0"/>
        <w:rPr>
          <w:rFonts w:hint="cs"/>
          <w:rtl/>
        </w:rPr>
      </w:pPr>
      <w:r>
        <w:rPr>
          <w:rFonts w:hint="cs"/>
          <w:rtl/>
        </w:rPr>
        <w:t>לכן, החוק אומר:</w:t>
      </w:r>
      <w:r>
        <w:rPr>
          <w:rFonts w:hint="cs"/>
        </w:rPr>
        <w:t xml:space="preserve"> </w:t>
      </w:r>
      <w:r>
        <w:rPr>
          <w:rFonts w:hint="cs"/>
          <w:rtl/>
        </w:rPr>
        <w:t>רבותי, מספיק להשתעשע, בשנת 2004 תיבנה גדר ביטחונית מתוקצב</w:t>
      </w:r>
      <w:r>
        <w:rPr>
          <w:rFonts w:hint="cs"/>
          <w:rtl/>
        </w:rPr>
        <w:t>ת, לפי המלצות כוחות הביטחון, מכיוון שביטחונית עוסקים בזה כוחות הביטחון; אם זה עניין פוליטי, יעסקו בזה פוליטיקאים. הפתרון היחיד היא גדר ביטחונית, שמערכת הביטחון תמליץ עליה כפי שצריך.</w:t>
      </w:r>
    </w:p>
    <w:p w14:paraId="779CA096" w14:textId="77777777" w:rsidR="00000000" w:rsidRDefault="00027501">
      <w:pPr>
        <w:pStyle w:val="a0"/>
        <w:rPr>
          <w:rFonts w:hint="cs"/>
          <w:rtl/>
        </w:rPr>
      </w:pPr>
    </w:p>
    <w:p w14:paraId="4EC996DF" w14:textId="77777777" w:rsidR="00000000" w:rsidRDefault="00027501">
      <w:pPr>
        <w:pStyle w:val="a0"/>
        <w:rPr>
          <w:rFonts w:hint="cs"/>
          <w:rtl/>
        </w:rPr>
      </w:pPr>
      <w:r>
        <w:rPr>
          <w:rFonts w:hint="cs"/>
          <w:rtl/>
        </w:rPr>
        <w:t xml:space="preserve">בזמני, כאיש מערכת הביטחון, כאלוף פיקוד הדרום, התמודדתי עם זה ברצועת-עזה, </w:t>
      </w:r>
      <w:r>
        <w:rPr>
          <w:rFonts w:hint="cs"/>
          <w:rtl/>
        </w:rPr>
        <w:t>והפלא ופלא, בזמן שיא של ארבעה-חמישה חודשים הוקמה גדר לאורך 54 קילומטרים. זה לא בא לכנסת, זה לא בא לממשלה, זה לא בא למרכזי מפלגות, לא הספיקו לעשות על זה דיונים, כי עד שעשו את הדיונים הגדר כבר היתה. והגדר הזאת מצילה את עם ישראל, ואף שפוטנציאל הטרור הכבד ביות</w:t>
      </w:r>
      <w:r>
        <w:rPr>
          <w:rFonts w:hint="cs"/>
          <w:rtl/>
        </w:rPr>
        <w:t xml:space="preserve">ר למחבלים מתאבדים נמצא ברצועת-עזה, אף לא מחבל אחד חדר מאז לשטחה של מדינת ישראל, היו ניסיונות וכולם נכשלו. </w:t>
      </w:r>
    </w:p>
    <w:p w14:paraId="26ADD6EF" w14:textId="77777777" w:rsidR="00000000" w:rsidRDefault="00027501">
      <w:pPr>
        <w:pStyle w:val="a0"/>
        <w:rPr>
          <w:rFonts w:hint="cs"/>
          <w:rtl/>
        </w:rPr>
      </w:pPr>
    </w:p>
    <w:p w14:paraId="761B5434" w14:textId="77777777" w:rsidR="00000000" w:rsidRDefault="00027501">
      <w:pPr>
        <w:pStyle w:val="a0"/>
        <w:rPr>
          <w:rFonts w:hint="cs"/>
          <w:rtl/>
        </w:rPr>
      </w:pPr>
      <w:r>
        <w:rPr>
          <w:rFonts w:hint="cs"/>
          <w:rtl/>
        </w:rPr>
        <w:t>כפי שאמרתי בפתיחה, אין ספק ביכולת הגדר. היא לא יכולה לעשות הכול, אבל היא כן יכולה לעצור מחבלים מתאבדים בסבירות מאוד מאוד גבוהה, הרבה יותר מ-90%.</w:t>
      </w:r>
    </w:p>
    <w:p w14:paraId="117A56BD" w14:textId="77777777" w:rsidR="00000000" w:rsidRDefault="00027501">
      <w:pPr>
        <w:pStyle w:val="a0"/>
        <w:rPr>
          <w:rFonts w:hint="cs"/>
          <w:rtl/>
        </w:rPr>
      </w:pPr>
    </w:p>
    <w:p w14:paraId="1D5E5047" w14:textId="77777777" w:rsidR="00000000" w:rsidRDefault="00027501">
      <w:pPr>
        <w:pStyle w:val="a0"/>
        <w:rPr>
          <w:rFonts w:hint="cs"/>
          <w:rtl/>
        </w:rPr>
      </w:pPr>
      <w:r>
        <w:rPr>
          <w:rFonts w:hint="cs"/>
          <w:rtl/>
        </w:rPr>
        <w:t>לכ</w:t>
      </w:r>
      <w:r>
        <w:rPr>
          <w:rFonts w:hint="cs"/>
          <w:rtl/>
        </w:rPr>
        <w:t>ן, כל מה שאני מבקש מהממשלה ומהבית הזה הוא שתצביעו עבור זה, כדי שיעשו את זה מהר ככל שניתן. כל דקה שזה לא קורה אנחנו חשופים לפיגועים שאפשר למנוע. יש פיגועים שאי-אפשר למנוע. אנחנו חשופים לפיגועים שהם בני מניעה, והאחריות כולה היא על ראש הממשלה ועל ממשלת ישראל,</w:t>
      </w:r>
      <w:r>
        <w:rPr>
          <w:rFonts w:hint="cs"/>
          <w:rtl/>
        </w:rPr>
        <w:t xml:space="preserve"> שלא עושה כלום ומשאירה הכול לדיון פוליטי, שגרר אותנו גם לבית-הדין הגבוה בהאג. אני לא זוכר פעם אחת שיצאנו טוב מבית-הדין הגבוה הזה. בפעם האחרונה שיצאנו ממנו, בעניין  טאבה, מי שזוכר, יצאנו עם ידינו על ראשנו. אנחנו רוצים עוד הפעם לראות את הדבר הזה, ועדיין להיו</w:t>
      </w:r>
      <w:r>
        <w:rPr>
          <w:rFonts w:hint="cs"/>
          <w:rtl/>
        </w:rPr>
        <w:t>ת חשופים?</w:t>
      </w:r>
    </w:p>
    <w:p w14:paraId="463A6F70" w14:textId="77777777" w:rsidR="00000000" w:rsidRDefault="00027501">
      <w:pPr>
        <w:pStyle w:val="a0"/>
        <w:rPr>
          <w:rFonts w:hint="cs"/>
          <w:rtl/>
        </w:rPr>
      </w:pPr>
    </w:p>
    <w:p w14:paraId="4AD1E5A4" w14:textId="77777777" w:rsidR="00000000" w:rsidRDefault="00027501">
      <w:pPr>
        <w:pStyle w:val="a0"/>
        <w:rPr>
          <w:rFonts w:hint="cs"/>
          <w:rtl/>
        </w:rPr>
      </w:pPr>
      <w:r>
        <w:rPr>
          <w:rFonts w:hint="cs"/>
          <w:rtl/>
        </w:rPr>
        <w:t xml:space="preserve">מכיוון שאני לא האיש היחיד שמבין את זה, מבינים את זה רבים, גם היושבים בבית הזה - היו הצעות חוק, היו הצעות חוק של שינוי, יותר מהצעת חוק אחת, ראיתי שחבר הכנסת רצאבי הגיש, עם חתימות של חברי הכנסת רשף חן, יגאל יאסינוב, אילן ליבוביץ ואילן שלגי, ראיתי </w:t>
      </w:r>
      <w:r>
        <w:rPr>
          <w:rFonts w:hint="cs"/>
          <w:rtl/>
        </w:rPr>
        <w:t xml:space="preserve">גם אנשי ליכוד שחתמו - חבר הכנסת אפללו; חבר הכנסת גלעד ארדן, לדעתי,  עמד להגיש הצעה, חבר הכנסת כחלון חתם על זה, חבר הכנסת חיים כץ חתם על זה, וכל ההצעות האלה, שהן נכונות והן במקום, התאדו. האדמו"רים אמרו את מלתם, האדמו"ר של שינוי אמר מלה, וההצעות האלה נעלמו. </w:t>
      </w:r>
      <w:r>
        <w:rPr>
          <w:rFonts w:hint="cs"/>
          <w:rtl/>
        </w:rPr>
        <w:t>וכך אנחנו, כבית-המחוקקים, לא מסייעים לממשלת ישראל בתפקיד שעליו היא מופקדת - להגן על תושבי מדינת ישראל.</w:t>
      </w:r>
    </w:p>
    <w:p w14:paraId="7163A921" w14:textId="77777777" w:rsidR="00000000" w:rsidRDefault="00027501">
      <w:pPr>
        <w:pStyle w:val="a0"/>
        <w:rPr>
          <w:rFonts w:hint="cs"/>
          <w:rtl/>
        </w:rPr>
      </w:pPr>
    </w:p>
    <w:p w14:paraId="175C4E0D" w14:textId="77777777" w:rsidR="00000000" w:rsidRDefault="00027501">
      <w:pPr>
        <w:pStyle w:val="a0"/>
        <w:rPr>
          <w:rFonts w:hint="cs"/>
          <w:rtl/>
        </w:rPr>
      </w:pPr>
      <w:r>
        <w:rPr>
          <w:rFonts w:hint="cs"/>
          <w:rtl/>
        </w:rPr>
        <w:t xml:space="preserve">גם כשנגיע לבית-הדין הגבוה בהאג, וזה יהיה בתוקף חוק שבית-המחוקקים עומד מאחוריו, עמדת הממשלה שם תהיה יותר חזקה מכפי שהיא עכשיו. ולכן, כל מי שעיניו בראשו, </w:t>
      </w:r>
      <w:r>
        <w:rPr>
          <w:rFonts w:hint="cs"/>
          <w:rtl/>
        </w:rPr>
        <w:t>כל מי שיש לו האחריות הראויה, חייב, ללא קשר לקואליציה-אופוזיציה, לתמוך בהקמת גדר מייד. מי שלא עושה את זה מפקיר את תושבי מרכז מדינת ישראל להמשך טרור משתולל, שתלוי מצד אחד ביכולת הסיכול של השב"כ וכוחות הביטחון - שהיא גבוהה, ועל זה צריך לברך אותם - וברצון הפלס</w:t>
      </w:r>
      <w:r>
        <w:rPr>
          <w:rFonts w:hint="cs"/>
          <w:rtl/>
        </w:rPr>
        <w:t>טיני מהצד השני.</w:t>
      </w:r>
    </w:p>
    <w:p w14:paraId="4B2B1453" w14:textId="77777777" w:rsidR="00000000" w:rsidRDefault="00027501">
      <w:pPr>
        <w:pStyle w:val="a0"/>
        <w:rPr>
          <w:rFonts w:hint="cs"/>
          <w:rtl/>
        </w:rPr>
      </w:pPr>
    </w:p>
    <w:p w14:paraId="4EB7988E" w14:textId="77777777" w:rsidR="00000000" w:rsidRDefault="00027501">
      <w:pPr>
        <w:pStyle w:val="af1"/>
        <w:rPr>
          <w:rtl/>
        </w:rPr>
      </w:pPr>
      <w:r>
        <w:rPr>
          <w:rtl/>
        </w:rPr>
        <w:t>היו"ר</w:t>
      </w:r>
      <w:r>
        <w:rPr>
          <w:rFonts w:hint="cs"/>
          <w:rtl/>
        </w:rPr>
        <w:t xml:space="preserve"> ראובן ריבלין</w:t>
      </w:r>
      <w:r>
        <w:rPr>
          <w:rtl/>
        </w:rPr>
        <w:t>:</w:t>
      </w:r>
    </w:p>
    <w:p w14:paraId="746468B5" w14:textId="77777777" w:rsidR="00000000" w:rsidRDefault="00027501">
      <w:pPr>
        <w:pStyle w:val="a0"/>
        <w:rPr>
          <w:rtl/>
        </w:rPr>
      </w:pPr>
    </w:p>
    <w:p w14:paraId="4B11E1E3" w14:textId="77777777" w:rsidR="00000000" w:rsidRDefault="00027501">
      <w:pPr>
        <w:pStyle w:val="a0"/>
        <w:rPr>
          <w:rFonts w:hint="cs"/>
          <w:rtl/>
        </w:rPr>
      </w:pPr>
      <w:r>
        <w:rPr>
          <w:rFonts w:hint="cs"/>
          <w:rtl/>
        </w:rPr>
        <w:t>חבר הכנסת יתום, חבר הכנסת בן-מנחם, חברת הכנסת קולט אביטל. קשה לי להגן על חברכם מפניכם.</w:t>
      </w:r>
    </w:p>
    <w:p w14:paraId="08139E4E" w14:textId="77777777" w:rsidR="00000000" w:rsidRDefault="00027501">
      <w:pPr>
        <w:pStyle w:val="a0"/>
        <w:rPr>
          <w:rFonts w:hint="cs"/>
          <w:rtl/>
        </w:rPr>
      </w:pPr>
    </w:p>
    <w:p w14:paraId="73ACCBD5" w14:textId="77777777" w:rsidR="00000000" w:rsidRDefault="00027501">
      <w:pPr>
        <w:pStyle w:val="-"/>
        <w:rPr>
          <w:rtl/>
        </w:rPr>
      </w:pPr>
      <w:bookmarkStart w:id="136" w:name="FS000001067T21_01_2004_12_25_39C"/>
      <w:bookmarkEnd w:id="136"/>
      <w:r>
        <w:rPr>
          <w:rtl/>
        </w:rPr>
        <w:t>מתן וילנאי (העבודה-מימד):</w:t>
      </w:r>
    </w:p>
    <w:p w14:paraId="47149EBE" w14:textId="77777777" w:rsidR="00000000" w:rsidRDefault="00027501">
      <w:pPr>
        <w:pStyle w:val="a0"/>
        <w:rPr>
          <w:rtl/>
        </w:rPr>
      </w:pPr>
    </w:p>
    <w:p w14:paraId="7D1ABC4E" w14:textId="77777777" w:rsidR="00000000" w:rsidRDefault="00027501">
      <w:pPr>
        <w:pStyle w:val="a0"/>
        <w:rPr>
          <w:rFonts w:hint="cs"/>
          <w:rtl/>
        </w:rPr>
      </w:pPr>
      <w:r>
        <w:rPr>
          <w:rFonts w:hint="cs"/>
          <w:rtl/>
        </w:rPr>
        <w:t>ואלה חברי לסיעה.</w:t>
      </w:r>
    </w:p>
    <w:p w14:paraId="05B70203" w14:textId="77777777" w:rsidR="00000000" w:rsidRDefault="00027501">
      <w:pPr>
        <w:pStyle w:val="a0"/>
        <w:rPr>
          <w:rFonts w:hint="cs"/>
          <w:rtl/>
        </w:rPr>
      </w:pPr>
    </w:p>
    <w:p w14:paraId="58D4E25D" w14:textId="77777777" w:rsidR="00000000" w:rsidRDefault="00027501">
      <w:pPr>
        <w:pStyle w:val="af1"/>
        <w:rPr>
          <w:rtl/>
        </w:rPr>
      </w:pPr>
      <w:r>
        <w:rPr>
          <w:rtl/>
        </w:rPr>
        <w:t>היו"ר ראובן ריבלין:</w:t>
      </w:r>
    </w:p>
    <w:p w14:paraId="79FCE93E" w14:textId="77777777" w:rsidR="00000000" w:rsidRDefault="00027501">
      <w:pPr>
        <w:pStyle w:val="a0"/>
        <w:rPr>
          <w:rtl/>
        </w:rPr>
      </w:pPr>
    </w:p>
    <w:p w14:paraId="768CD918" w14:textId="77777777" w:rsidR="00000000" w:rsidRDefault="00027501">
      <w:pPr>
        <w:pStyle w:val="a0"/>
        <w:rPr>
          <w:rFonts w:hint="cs"/>
          <w:rtl/>
        </w:rPr>
      </w:pPr>
      <w:r>
        <w:rPr>
          <w:rFonts w:hint="cs"/>
          <w:rtl/>
        </w:rPr>
        <w:t>אתם לא יודעים כמה הדיבורים של כל אחד ואחד מכם בו-זמנית מפריעים ל</w:t>
      </w:r>
      <w:r>
        <w:rPr>
          <w:rFonts w:hint="cs"/>
          <w:rtl/>
        </w:rPr>
        <w:t>דובר כאן. זה כמעט בלתי אפשרי.</w:t>
      </w:r>
    </w:p>
    <w:p w14:paraId="14716B60" w14:textId="77777777" w:rsidR="00000000" w:rsidRDefault="00027501">
      <w:pPr>
        <w:pStyle w:val="a0"/>
        <w:rPr>
          <w:rtl/>
        </w:rPr>
      </w:pPr>
    </w:p>
    <w:p w14:paraId="5E310CE0" w14:textId="77777777" w:rsidR="00000000" w:rsidRDefault="00027501">
      <w:pPr>
        <w:pStyle w:val="a0"/>
        <w:rPr>
          <w:rFonts w:hint="cs"/>
          <w:rtl/>
        </w:rPr>
      </w:pPr>
    </w:p>
    <w:p w14:paraId="1AC7E6C3" w14:textId="77777777" w:rsidR="00000000" w:rsidRDefault="00027501">
      <w:pPr>
        <w:pStyle w:val="-"/>
        <w:rPr>
          <w:rtl/>
        </w:rPr>
      </w:pPr>
      <w:bookmarkStart w:id="137" w:name="FS000000475T21_01_2004_13_38_52C"/>
      <w:bookmarkStart w:id="138" w:name="FS000000475T21_01_2004_13_39_03C"/>
      <w:bookmarkEnd w:id="137"/>
      <w:bookmarkEnd w:id="138"/>
      <w:r>
        <w:rPr>
          <w:rtl/>
        </w:rPr>
        <w:t>איוב קרא (הליכוד):</w:t>
      </w:r>
    </w:p>
    <w:p w14:paraId="01EC8436" w14:textId="77777777" w:rsidR="00000000" w:rsidRDefault="00027501">
      <w:pPr>
        <w:pStyle w:val="a0"/>
        <w:rPr>
          <w:rtl/>
        </w:rPr>
      </w:pPr>
    </w:p>
    <w:p w14:paraId="6998B606" w14:textId="77777777" w:rsidR="00000000" w:rsidRDefault="00027501">
      <w:pPr>
        <w:pStyle w:val="a0"/>
        <w:rPr>
          <w:rFonts w:hint="cs"/>
          <w:rtl/>
        </w:rPr>
      </w:pPr>
      <w:r>
        <w:rPr>
          <w:rFonts w:hint="cs"/>
          <w:rtl/>
        </w:rPr>
        <w:t>אני חייב להודות ליושב-ראש הכנסת שצריך לעזור לי עם אנשי סיעתי, אבל לצערי זה רק בתחום הזה.</w:t>
      </w:r>
    </w:p>
    <w:p w14:paraId="228BFD0B" w14:textId="77777777" w:rsidR="00000000" w:rsidRDefault="00027501">
      <w:pPr>
        <w:pStyle w:val="a0"/>
        <w:rPr>
          <w:rFonts w:hint="cs"/>
          <w:rtl/>
        </w:rPr>
      </w:pPr>
    </w:p>
    <w:p w14:paraId="6F7758F3" w14:textId="77777777" w:rsidR="00000000" w:rsidRDefault="00027501">
      <w:pPr>
        <w:pStyle w:val="af0"/>
        <w:rPr>
          <w:rtl/>
        </w:rPr>
      </w:pPr>
      <w:r>
        <w:rPr>
          <w:rFonts w:hint="eastAsia"/>
          <w:rtl/>
        </w:rPr>
        <w:t>רוני</w:t>
      </w:r>
      <w:r>
        <w:rPr>
          <w:rtl/>
        </w:rPr>
        <w:t xml:space="preserve"> בר-און (הליכוד):</w:t>
      </w:r>
    </w:p>
    <w:p w14:paraId="509C46D5" w14:textId="77777777" w:rsidR="00000000" w:rsidRDefault="00027501">
      <w:pPr>
        <w:pStyle w:val="a0"/>
        <w:rPr>
          <w:rFonts w:hint="cs"/>
          <w:rtl/>
        </w:rPr>
      </w:pPr>
    </w:p>
    <w:p w14:paraId="16562A3B" w14:textId="77777777" w:rsidR="00000000" w:rsidRDefault="00027501">
      <w:pPr>
        <w:pStyle w:val="a0"/>
        <w:rPr>
          <w:rFonts w:hint="cs"/>
          <w:rtl/>
        </w:rPr>
      </w:pPr>
      <w:r>
        <w:rPr>
          <w:rFonts w:hint="cs"/>
          <w:rtl/>
        </w:rPr>
        <w:t>אנחנו מוכנים גם לבוא למרכז.</w:t>
      </w:r>
    </w:p>
    <w:p w14:paraId="029ECC8A" w14:textId="77777777" w:rsidR="00000000" w:rsidRDefault="00027501">
      <w:pPr>
        <w:pStyle w:val="a0"/>
        <w:rPr>
          <w:rFonts w:hint="cs"/>
          <w:rtl/>
        </w:rPr>
      </w:pPr>
    </w:p>
    <w:p w14:paraId="211978F7" w14:textId="77777777" w:rsidR="00000000" w:rsidRDefault="00027501">
      <w:pPr>
        <w:pStyle w:val="-"/>
        <w:rPr>
          <w:rtl/>
        </w:rPr>
      </w:pPr>
      <w:bookmarkStart w:id="139" w:name="FS000001067T21_01_2004_12_26_07C"/>
      <w:bookmarkEnd w:id="139"/>
      <w:r>
        <w:rPr>
          <w:rtl/>
        </w:rPr>
        <w:t>מתן וילנאי (העבודה-מימד):</w:t>
      </w:r>
    </w:p>
    <w:p w14:paraId="6942635D" w14:textId="77777777" w:rsidR="00000000" w:rsidRDefault="00027501">
      <w:pPr>
        <w:pStyle w:val="a0"/>
        <w:rPr>
          <w:rtl/>
        </w:rPr>
      </w:pPr>
    </w:p>
    <w:p w14:paraId="32EACA24" w14:textId="77777777" w:rsidR="00000000" w:rsidRDefault="00027501">
      <w:pPr>
        <w:pStyle w:val="a0"/>
        <w:rPr>
          <w:rFonts w:hint="cs"/>
          <w:rtl/>
        </w:rPr>
      </w:pPr>
      <w:r>
        <w:rPr>
          <w:rFonts w:hint="cs"/>
          <w:rtl/>
        </w:rPr>
        <w:t>לא. תודה רבה, חבר הכנסת בר-און.</w:t>
      </w:r>
    </w:p>
    <w:p w14:paraId="74599B5F" w14:textId="77777777" w:rsidR="00000000" w:rsidRDefault="00027501">
      <w:pPr>
        <w:pStyle w:val="a0"/>
        <w:rPr>
          <w:rFonts w:hint="cs"/>
          <w:rtl/>
        </w:rPr>
      </w:pPr>
    </w:p>
    <w:p w14:paraId="2CAA729D" w14:textId="77777777" w:rsidR="00000000" w:rsidRDefault="00027501">
      <w:pPr>
        <w:pStyle w:val="af1"/>
        <w:rPr>
          <w:rtl/>
        </w:rPr>
      </w:pPr>
      <w:r>
        <w:rPr>
          <w:rtl/>
        </w:rPr>
        <w:t>הי</w:t>
      </w:r>
      <w:r>
        <w:rPr>
          <w:rtl/>
        </w:rPr>
        <w:t>ו"ר ראובן ריבלין:</w:t>
      </w:r>
    </w:p>
    <w:p w14:paraId="21FBC87B" w14:textId="77777777" w:rsidR="00000000" w:rsidRDefault="00027501">
      <w:pPr>
        <w:pStyle w:val="a0"/>
        <w:rPr>
          <w:rtl/>
        </w:rPr>
      </w:pPr>
    </w:p>
    <w:p w14:paraId="5346C92F" w14:textId="77777777" w:rsidR="00000000" w:rsidRDefault="00027501">
      <w:pPr>
        <w:pStyle w:val="a0"/>
        <w:rPr>
          <w:rFonts w:hint="cs"/>
          <w:rtl/>
        </w:rPr>
      </w:pPr>
      <w:r>
        <w:rPr>
          <w:rFonts w:hint="cs"/>
          <w:rtl/>
        </w:rPr>
        <w:t>לא להגזים בעזרה.</w:t>
      </w:r>
    </w:p>
    <w:p w14:paraId="5DA0FA3F" w14:textId="77777777" w:rsidR="00000000" w:rsidRDefault="00027501">
      <w:pPr>
        <w:pStyle w:val="a0"/>
        <w:rPr>
          <w:rFonts w:hint="cs"/>
          <w:rtl/>
        </w:rPr>
      </w:pPr>
    </w:p>
    <w:p w14:paraId="03AD2B7E" w14:textId="77777777" w:rsidR="00000000" w:rsidRDefault="00027501">
      <w:pPr>
        <w:pStyle w:val="-"/>
        <w:rPr>
          <w:rtl/>
        </w:rPr>
      </w:pPr>
      <w:bookmarkStart w:id="140" w:name="FS000000475T21_01_2004_13_39_40C"/>
      <w:bookmarkStart w:id="141" w:name="FS000001067T21_01_2004_13_39_50"/>
      <w:bookmarkStart w:id="142" w:name="FS000001067T21_01_2004_13_39_53C"/>
      <w:bookmarkEnd w:id="140"/>
      <w:bookmarkEnd w:id="142"/>
      <w:r>
        <w:rPr>
          <w:rtl/>
        </w:rPr>
        <w:t>מתן וילנאי (העבודה-מימד):</w:t>
      </w:r>
    </w:p>
    <w:p w14:paraId="256A23C4" w14:textId="77777777" w:rsidR="00000000" w:rsidRDefault="00027501">
      <w:pPr>
        <w:pStyle w:val="a0"/>
        <w:rPr>
          <w:rtl/>
        </w:rPr>
      </w:pPr>
    </w:p>
    <w:bookmarkEnd w:id="141"/>
    <w:p w14:paraId="73EAE95F" w14:textId="77777777" w:rsidR="00000000" w:rsidRDefault="00027501">
      <w:pPr>
        <w:pStyle w:val="a0"/>
        <w:rPr>
          <w:rFonts w:hint="cs"/>
          <w:rtl/>
        </w:rPr>
      </w:pPr>
      <w:r>
        <w:rPr>
          <w:rFonts w:hint="cs"/>
          <w:rtl/>
        </w:rPr>
        <w:t xml:space="preserve">אנחנו נסתדר לבד. יהיה בסדר, אל תדאגו. </w:t>
      </w:r>
    </w:p>
    <w:p w14:paraId="1607D32E" w14:textId="77777777" w:rsidR="00000000" w:rsidRDefault="00027501">
      <w:pPr>
        <w:pStyle w:val="a0"/>
        <w:rPr>
          <w:rFonts w:hint="cs"/>
          <w:rtl/>
        </w:rPr>
      </w:pPr>
    </w:p>
    <w:p w14:paraId="453D5451" w14:textId="77777777" w:rsidR="00000000" w:rsidRDefault="00027501">
      <w:pPr>
        <w:pStyle w:val="a0"/>
        <w:rPr>
          <w:rFonts w:hint="cs"/>
          <w:rtl/>
        </w:rPr>
      </w:pPr>
      <w:r>
        <w:rPr>
          <w:rFonts w:hint="cs"/>
          <w:rtl/>
        </w:rPr>
        <w:t>אני חוזר וקורא לחברי הכנסת לנהוג באחריות ולהבין שמה שעומד על כף המאזניים זה המשך טרור או מניעת טרור, ובידינו להחליט. אני מבקש את תמיכתכם בכך. תודה רבה.</w:t>
      </w:r>
    </w:p>
    <w:p w14:paraId="5CD881A3" w14:textId="77777777" w:rsidR="00000000" w:rsidRDefault="00027501">
      <w:pPr>
        <w:pStyle w:val="a0"/>
        <w:rPr>
          <w:rFonts w:hint="cs"/>
          <w:rtl/>
        </w:rPr>
      </w:pPr>
    </w:p>
    <w:p w14:paraId="78F23EBA" w14:textId="77777777" w:rsidR="00000000" w:rsidRDefault="00027501">
      <w:pPr>
        <w:pStyle w:val="af1"/>
        <w:rPr>
          <w:rtl/>
        </w:rPr>
      </w:pPr>
      <w:r>
        <w:rPr>
          <w:rtl/>
        </w:rPr>
        <w:t>היו"ר ראובן ריבלין:</w:t>
      </w:r>
    </w:p>
    <w:p w14:paraId="005D50B9" w14:textId="77777777" w:rsidR="00000000" w:rsidRDefault="00027501">
      <w:pPr>
        <w:pStyle w:val="a0"/>
        <w:rPr>
          <w:rtl/>
        </w:rPr>
      </w:pPr>
    </w:p>
    <w:p w14:paraId="16EE7318" w14:textId="77777777" w:rsidR="00000000" w:rsidRDefault="00027501">
      <w:pPr>
        <w:pStyle w:val="a0"/>
        <w:rPr>
          <w:rFonts w:hint="cs"/>
          <w:rtl/>
        </w:rPr>
      </w:pPr>
      <w:r>
        <w:rPr>
          <w:rFonts w:hint="cs"/>
          <w:rtl/>
        </w:rPr>
        <w:t>תודה לחבר הכנסת מתן וילנאי.</w:t>
      </w:r>
    </w:p>
    <w:p w14:paraId="54C227CD" w14:textId="77777777" w:rsidR="00000000" w:rsidRDefault="00027501">
      <w:pPr>
        <w:pStyle w:val="a0"/>
        <w:rPr>
          <w:rFonts w:hint="cs"/>
          <w:rtl/>
        </w:rPr>
      </w:pPr>
    </w:p>
    <w:p w14:paraId="377DC1A4" w14:textId="77777777" w:rsidR="00000000" w:rsidRDefault="00027501">
      <w:pPr>
        <w:pStyle w:val="af0"/>
        <w:rPr>
          <w:rtl/>
        </w:rPr>
      </w:pPr>
      <w:r>
        <w:rPr>
          <w:rFonts w:hint="eastAsia"/>
          <w:rtl/>
        </w:rPr>
        <w:t>גדעון</w:t>
      </w:r>
      <w:r>
        <w:rPr>
          <w:rtl/>
        </w:rPr>
        <w:t xml:space="preserve"> סער (הליכוד):</w:t>
      </w:r>
    </w:p>
    <w:p w14:paraId="6E7A7848" w14:textId="77777777" w:rsidR="00000000" w:rsidRDefault="00027501">
      <w:pPr>
        <w:pStyle w:val="a0"/>
        <w:rPr>
          <w:rFonts w:hint="cs"/>
          <w:rtl/>
        </w:rPr>
      </w:pPr>
    </w:p>
    <w:p w14:paraId="6B655BD6" w14:textId="77777777" w:rsidR="00000000" w:rsidRDefault="00027501">
      <w:pPr>
        <w:pStyle w:val="a0"/>
        <w:rPr>
          <w:rFonts w:hint="cs"/>
          <w:rtl/>
        </w:rPr>
      </w:pPr>
      <w:r>
        <w:rPr>
          <w:rFonts w:hint="cs"/>
          <w:rtl/>
        </w:rPr>
        <w:t>אפשר לשאול אותך שאלה?</w:t>
      </w:r>
    </w:p>
    <w:p w14:paraId="2A812059" w14:textId="77777777" w:rsidR="00000000" w:rsidRDefault="00027501">
      <w:pPr>
        <w:pStyle w:val="a0"/>
        <w:rPr>
          <w:rFonts w:hint="cs"/>
          <w:rtl/>
        </w:rPr>
      </w:pPr>
    </w:p>
    <w:p w14:paraId="36C2B6B2" w14:textId="77777777" w:rsidR="00000000" w:rsidRDefault="00027501">
      <w:pPr>
        <w:pStyle w:val="af1"/>
        <w:rPr>
          <w:rtl/>
        </w:rPr>
      </w:pPr>
      <w:r>
        <w:rPr>
          <w:rtl/>
        </w:rPr>
        <w:t>היו"ר ראובן ריבלין:</w:t>
      </w:r>
    </w:p>
    <w:p w14:paraId="66E7A5A0" w14:textId="77777777" w:rsidR="00000000" w:rsidRDefault="00027501">
      <w:pPr>
        <w:pStyle w:val="a0"/>
        <w:rPr>
          <w:rtl/>
        </w:rPr>
      </w:pPr>
    </w:p>
    <w:p w14:paraId="5FC9D898" w14:textId="77777777" w:rsidR="00000000" w:rsidRDefault="00027501">
      <w:pPr>
        <w:pStyle w:val="a0"/>
        <w:rPr>
          <w:rFonts w:hint="cs"/>
          <w:rtl/>
        </w:rPr>
      </w:pPr>
      <w:r>
        <w:rPr>
          <w:rFonts w:hint="cs"/>
          <w:rtl/>
        </w:rPr>
        <w:t>לא, הוא כבר ירד.</w:t>
      </w:r>
    </w:p>
    <w:p w14:paraId="5D872784" w14:textId="77777777" w:rsidR="00000000" w:rsidRDefault="00027501">
      <w:pPr>
        <w:pStyle w:val="a0"/>
        <w:rPr>
          <w:rFonts w:hint="cs"/>
          <w:rtl/>
        </w:rPr>
      </w:pPr>
    </w:p>
    <w:p w14:paraId="2503ED2A" w14:textId="77777777" w:rsidR="00000000" w:rsidRDefault="00027501">
      <w:pPr>
        <w:pStyle w:val="-"/>
        <w:rPr>
          <w:rtl/>
        </w:rPr>
      </w:pPr>
      <w:bookmarkStart w:id="143" w:name="FS000001067T21_01_2004_13_40_52C"/>
      <w:bookmarkEnd w:id="143"/>
      <w:r>
        <w:rPr>
          <w:rtl/>
        </w:rPr>
        <w:t>מתן וילנאי (העבודה-מימד):</w:t>
      </w:r>
    </w:p>
    <w:p w14:paraId="22AE218D" w14:textId="77777777" w:rsidR="00000000" w:rsidRDefault="00027501">
      <w:pPr>
        <w:pStyle w:val="a0"/>
        <w:rPr>
          <w:rtl/>
        </w:rPr>
      </w:pPr>
    </w:p>
    <w:p w14:paraId="0D49E808" w14:textId="77777777" w:rsidR="00000000" w:rsidRDefault="00027501">
      <w:pPr>
        <w:pStyle w:val="a0"/>
        <w:rPr>
          <w:rFonts w:hint="cs"/>
          <w:rtl/>
        </w:rPr>
      </w:pPr>
      <w:r>
        <w:rPr>
          <w:rFonts w:hint="cs"/>
          <w:rtl/>
        </w:rPr>
        <w:t>לא, אני פה, ואני מוכן לענות על שאלות.</w:t>
      </w:r>
    </w:p>
    <w:p w14:paraId="67572B28" w14:textId="77777777" w:rsidR="00000000" w:rsidRDefault="00027501">
      <w:pPr>
        <w:pStyle w:val="a0"/>
        <w:rPr>
          <w:rFonts w:hint="cs"/>
          <w:rtl/>
        </w:rPr>
      </w:pPr>
    </w:p>
    <w:p w14:paraId="161F9CD6" w14:textId="77777777" w:rsidR="00000000" w:rsidRDefault="00027501">
      <w:pPr>
        <w:pStyle w:val="af1"/>
        <w:rPr>
          <w:rtl/>
        </w:rPr>
      </w:pPr>
      <w:r>
        <w:rPr>
          <w:rtl/>
        </w:rPr>
        <w:t>היו"ר ראובן ריבלין:</w:t>
      </w:r>
    </w:p>
    <w:p w14:paraId="55D08885" w14:textId="77777777" w:rsidR="00000000" w:rsidRDefault="00027501">
      <w:pPr>
        <w:pStyle w:val="a0"/>
        <w:rPr>
          <w:rtl/>
        </w:rPr>
      </w:pPr>
    </w:p>
    <w:p w14:paraId="3C123ACC" w14:textId="77777777" w:rsidR="00000000" w:rsidRDefault="00027501">
      <w:pPr>
        <w:pStyle w:val="a0"/>
        <w:rPr>
          <w:rFonts w:hint="cs"/>
          <w:rtl/>
        </w:rPr>
      </w:pPr>
      <w:r>
        <w:rPr>
          <w:rFonts w:hint="cs"/>
          <w:rtl/>
        </w:rPr>
        <w:t>בבקשה, יש לך עוד שלוש דקות.</w:t>
      </w:r>
    </w:p>
    <w:p w14:paraId="22666DD7" w14:textId="77777777" w:rsidR="00000000" w:rsidRDefault="00027501">
      <w:pPr>
        <w:pStyle w:val="af0"/>
        <w:rPr>
          <w:rFonts w:hint="cs"/>
          <w:rtl/>
        </w:rPr>
      </w:pPr>
    </w:p>
    <w:p w14:paraId="4E90A0C1" w14:textId="77777777" w:rsidR="00000000" w:rsidRDefault="00027501">
      <w:pPr>
        <w:pStyle w:val="af0"/>
        <w:rPr>
          <w:rtl/>
        </w:rPr>
      </w:pPr>
      <w:r>
        <w:rPr>
          <w:rFonts w:hint="eastAsia"/>
          <w:rtl/>
        </w:rPr>
        <w:t>גדעון</w:t>
      </w:r>
      <w:r>
        <w:rPr>
          <w:rtl/>
        </w:rPr>
        <w:t xml:space="preserve"> </w:t>
      </w:r>
      <w:r>
        <w:rPr>
          <w:rtl/>
        </w:rPr>
        <w:t>סער (הליכוד):</w:t>
      </w:r>
    </w:p>
    <w:p w14:paraId="1D73E92D" w14:textId="77777777" w:rsidR="00000000" w:rsidRDefault="00027501">
      <w:pPr>
        <w:pStyle w:val="a0"/>
        <w:rPr>
          <w:rFonts w:hint="cs"/>
          <w:rtl/>
        </w:rPr>
      </w:pPr>
    </w:p>
    <w:p w14:paraId="02C52DC1" w14:textId="77777777" w:rsidR="00000000" w:rsidRDefault="00027501">
      <w:pPr>
        <w:pStyle w:val="a0"/>
        <w:rPr>
          <w:rtl/>
        </w:rPr>
      </w:pPr>
      <w:r>
        <w:rPr>
          <w:rFonts w:hint="cs"/>
          <w:rtl/>
        </w:rPr>
        <w:t>קראתי הבוקר משהו שאני חייב לשאול את אדוני עליו. האם נכון שאמרת ל-</w:t>
      </w:r>
      <w:r>
        <w:t>Ynet</w:t>
      </w:r>
      <w:r>
        <w:rPr>
          <w:rFonts w:hint="cs"/>
          <w:rtl/>
        </w:rPr>
        <w:t>, שמפלגת העבודה הלכה לישון?</w:t>
      </w:r>
    </w:p>
    <w:p w14:paraId="617906C0" w14:textId="77777777" w:rsidR="00000000" w:rsidRDefault="00027501">
      <w:pPr>
        <w:pStyle w:val="a0"/>
        <w:rPr>
          <w:rFonts w:hint="cs"/>
          <w:rtl/>
        </w:rPr>
      </w:pPr>
    </w:p>
    <w:p w14:paraId="7B04D215" w14:textId="77777777" w:rsidR="00000000" w:rsidRDefault="00027501">
      <w:pPr>
        <w:pStyle w:val="-"/>
        <w:rPr>
          <w:rtl/>
        </w:rPr>
      </w:pPr>
      <w:bookmarkStart w:id="144" w:name="FS000001067T21_01_2004_13_41_55C"/>
      <w:bookmarkEnd w:id="144"/>
      <w:r>
        <w:rPr>
          <w:rtl/>
        </w:rPr>
        <w:t>מתן וילנאי (העבודה-מימד):</w:t>
      </w:r>
    </w:p>
    <w:p w14:paraId="02FC7AC6" w14:textId="77777777" w:rsidR="00000000" w:rsidRDefault="00027501">
      <w:pPr>
        <w:pStyle w:val="a0"/>
        <w:rPr>
          <w:rtl/>
        </w:rPr>
      </w:pPr>
    </w:p>
    <w:p w14:paraId="2AFEBD3F" w14:textId="77777777" w:rsidR="00000000" w:rsidRDefault="00027501">
      <w:pPr>
        <w:pStyle w:val="a0"/>
        <w:rPr>
          <w:rFonts w:hint="cs"/>
          <w:rtl/>
        </w:rPr>
      </w:pPr>
      <w:r>
        <w:rPr>
          <w:rFonts w:hint="cs"/>
          <w:rtl/>
        </w:rPr>
        <w:t>כתבתי מכתב לחברי, אני ממליץ גם לך לקרוא את המכתב הזה, הוא לא קשור לגדר. גדעון סער, לא תתחמקו מהעניין.</w:t>
      </w:r>
    </w:p>
    <w:p w14:paraId="09AEE007" w14:textId="77777777" w:rsidR="00000000" w:rsidRDefault="00027501">
      <w:pPr>
        <w:pStyle w:val="a0"/>
        <w:rPr>
          <w:rFonts w:hint="cs"/>
          <w:rtl/>
        </w:rPr>
      </w:pPr>
    </w:p>
    <w:p w14:paraId="14D51143" w14:textId="77777777" w:rsidR="00000000" w:rsidRDefault="00027501">
      <w:pPr>
        <w:pStyle w:val="af0"/>
        <w:rPr>
          <w:rtl/>
        </w:rPr>
      </w:pPr>
      <w:r>
        <w:rPr>
          <w:rFonts w:hint="eastAsia"/>
          <w:rtl/>
        </w:rPr>
        <w:t>גדעון</w:t>
      </w:r>
      <w:r>
        <w:rPr>
          <w:rtl/>
        </w:rPr>
        <w:t xml:space="preserve"> סער (הל</w:t>
      </w:r>
      <w:r>
        <w:rPr>
          <w:rtl/>
        </w:rPr>
        <w:t>יכוד):</w:t>
      </w:r>
    </w:p>
    <w:p w14:paraId="4D03EAF7" w14:textId="77777777" w:rsidR="00000000" w:rsidRDefault="00027501">
      <w:pPr>
        <w:pStyle w:val="a0"/>
        <w:rPr>
          <w:rFonts w:hint="cs"/>
          <w:rtl/>
        </w:rPr>
      </w:pPr>
    </w:p>
    <w:p w14:paraId="2A59E557" w14:textId="77777777" w:rsidR="00000000" w:rsidRDefault="00027501">
      <w:pPr>
        <w:pStyle w:val="a0"/>
        <w:rPr>
          <w:rFonts w:hint="cs"/>
          <w:rtl/>
        </w:rPr>
      </w:pPr>
      <w:r>
        <w:rPr>
          <w:rFonts w:hint="cs"/>
          <w:rtl/>
        </w:rPr>
        <w:t>האם זה נכון?</w:t>
      </w:r>
    </w:p>
    <w:p w14:paraId="55C00BC0" w14:textId="77777777" w:rsidR="00000000" w:rsidRDefault="00027501">
      <w:pPr>
        <w:pStyle w:val="a0"/>
        <w:rPr>
          <w:rFonts w:hint="cs"/>
          <w:rtl/>
        </w:rPr>
      </w:pPr>
    </w:p>
    <w:p w14:paraId="438FBA16" w14:textId="77777777" w:rsidR="00000000" w:rsidRDefault="00027501">
      <w:pPr>
        <w:pStyle w:val="-"/>
        <w:rPr>
          <w:rtl/>
        </w:rPr>
      </w:pPr>
      <w:bookmarkStart w:id="145" w:name="FS000001067T21_01_2004_13_42_25C"/>
      <w:bookmarkEnd w:id="145"/>
      <w:r>
        <w:rPr>
          <w:rtl/>
        </w:rPr>
        <w:t>מתן וילנאי (העבודה-מימד):</w:t>
      </w:r>
    </w:p>
    <w:p w14:paraId="7BE2C910" w14:textId="77777777" w:rsidR="00000000" w:rsidRDefault="00027501">
      <w:pPr>
        <w:pStyle w:val="a0"/>
        <w:rPr>
          <w:rtl/>
        </w:rPr>
      </w:pPr>
    </w:p>
    <w:p w14:paraId="46485A4E" w14:textId="77777777" w:rsidR="00000000" w:rsidRDefault="00027501">
      <w:pPr>
        <w:pStyle w:val="a0"/>
        <w:rPr>
          <w:rFonts w:hint="cs"/>
          <w:rtl/>
        </w:rPr>
      </w:pPr>
      <w:r>
        <w:rPr>
          <w:rFonts w:hint="cs"/>
          <w:rtl/>
        </w:rPr>
        <w:t>לא, חבר הכנסת סער.</w:t>
      </w:r>
    </w:p>
    <w:p w14:paraId="60BD46F7" w14:textId="77777777" w:rsidR="00000000" w:rsidRDefault="00027501">
      <w:pPr>
        <w:pStyle w:val="a0"/>
        <w:rPr>
          <w:rFonts w:hint="cs"/>
          <w:rtl/>
        </w:rPr>
      </w:pPr>
    </w:p>
    <w:p w14:paraId="58584965" w14:textId="77777777" w:rsidR="00000000" w:rsidRDefault="00027501">
      <w:pPr>
        <w:pStyle w:val="af0"/>
        <w:rPr>
          <w:rtl/>
        </w:rPr>
      </w:pPr>
      <w:r>
        <w:rPr>
          <w:rFonts w:hint="eastAsia"/>
          <w:rtl/>
        </w:rPr>
        <w:t>חיים</w:t>
      </w:r>
      <w:r>
        <w:rPr>
          <w:rtl/>
        </w:rPr>
        <w:t xml:space="preserve"> רמון (העבודה-מימד):</w:t>
      </w:r>
    </w:p>
    <w:p w14:paraId="4E049576" w14:textId="77777777" w:rsidR="00000000" w:rsidRDefault="00027501">
      <w:pPr>
        <w:pStyle w:val="a0"/>
        <w:rPr>
          <w:rFonts w:hint="cs"/>
          <w:rtl/>
        </w:rPr>
      </w:pPr>
    </w:p>
    <w:p w14:paraId="20E6ADAE" w14:textId="77777777" w:rsidR="00000000" w:rsidRDefault="00027501">
      <w:pPr>
        <w:pStyle w:val="a0"/>
        <w:rPr>
          <w:rFonts w:hint="cs"/>
          <w:rtl/>
        </w:rPr>
      </w:pPr>
      <w:r>
        <w:rPr>
          <w:rFonts w:hint="cs"/>
          <w:rtl/>
        </w:rPr>
        <w:t>מה זה חשוב אם אנחנו הלכנו לישון? הם הלכו לישון, הממשלה הלכה לישון.</w:t>
      </w:r>
    </w:p>
    <w:p w14:paraId="4CA1AF92" w14:textId="77777777" w:rsidR="00000000" w:rsidRDefault="00027501">
      <w:pPr>
        <w:pStyle w:val="a0"/>
        <w:rPr>
          <w:rFonts w:hint="cs"/>
          <w:rtl/>
        </w:rPr>
      </w:pPr>
    </w:p>
    <w:p w14:paraId="71D95931" w14:textId="77777777" w:rsidR="00000000" w:rsidRDefault="00027501">
      <w:pPr>
        <w:pStyle w:val="-"/>
        <w:rPr>
          <w:rtl/>
        </w:rPr>
      </w:pPr>
      <w:bookmarkStart w:id="146" w:name="FS000001067T21_01_2004_12_27_18C"/>
      <w:bookmarkEnd w:id="146"/>
      <w:r>
        <w:rPr>
          <w:rtl/>
        </w:rPr>
        <w:t>מתן וילנאי (העבודה-מימד):</w:t>
      </w:r>
    </w:p>
    <w:p w14:paraId="3A3F8EE2" w14:textId="77777777" w:rsidR="00000000" w:rsidRDefault="00027501">
      <w:pPr>
        <w:pStyle w:val="a0"/>
        <w:rPr>
          <w:rtl/>
        </w:rPr>
      </w:pPr>
    </w:p>
    <w:p w14:paraId="3359451A" w14:textId="77777777" w:rsidR="00000000" w:rsidRDefault="00027501">
      <w:pPr>
        <w:pStyle w:val="a0"/>
        <w:rPr>
          <w:rFonts w:hint="cs"/>
          <w:rtl/>
        </w:rPr>
      </w:pPr>
      <w:r>
        <w:rPr>
          <w:rFonts w:hint="cs"/>
          <w:rtl/>
        </w:rPr>
        <w:t>אתה לוקח לי את המלים. חבר הכנסת סער, הממשלה ישנה, הממשלה שאתה תומך</w:t>
      </w:r>
      <w:r>
        <w:rPr>
          <w:rFonts w:hint="cs"/>
          <w:rtl/>
        </w:rPr>
        <w:t xml:space="preserve"> בה ישנה, ולכן אין גדר, ולכן נרצחים יהודים. על זה אי-אפשר לחייך כאן.</w:t>
      </w:r>
    </w:p>
    <w:p w14:paraId="02BCB77D" w14:textId="77777777" w:rsidR="00000000" w:rsidRDefault="00027501">
      <w:pPr>
        <w:pStyle w:val="a0"/>
        <w:rPr>
          <w:rFonts w:hint="cs"/>
          <w:rtl/>
        </w:rPr>
      </w:pPr>
    </w:p>
    <w:p w14:paraId="1CD7DD00" w14:textId="77777777" w:rsidR="00000000" w:rsidRDefault="00027501">
      <w:pPr>
        <w:pStyle w:val="af0"/>
        <w:rPr>
          <w:rtl/>
        </w:rPr>
      </w:pPr>
      <w:r>
        <w:rPr>
          <w:rFonts w:hint="eastAsia"/>
          <w:rtl/>
        </w:rPr>
        <w:t>רוני</w:t>
      </w:r>
      <w:r>
        <w:rPr>
          <w:rtl/>
        </w:rPr>
        <w:t xml:space="preserve"> בר-און (הליכוד):</w:t>
      </w:r>
    </w:p>
    <w:p w14:paraId="20461163" w14:textId="77777777" w:rsidR="00000000" w:rsidRDefault="00027501">
      <w:pPr>
        <w:pStyle w:val="a0"/>
        <w:rPr>
          <w:rFonts w:hint="cs"/>
          <w:rtl/>
        </w:rPr>
      </w:pPr>
    </w:p>
    <w:p w14:paraId="3B15B8EA" w14:textId="77777777" w:rsidR="00000000" w:rsidRDefault="00027501">
      <w:pPr>
        <w:pStyle w:val="a0"/>
        <w:rPr>
          <w:rFonts w:hint="cs"/>
          <w:rtl/>
        </w:rPr>
      </w:pPr>
      <w:r>
        <w:rPr>
          <w:rFonts w:hint="cs"/>
          <w:rtl/>
        </w:rPr>
        <w:t>מה זה מפריע לך שהם הלכו לישון?</w:t>
      </w:r>
    </w:p>
    <w:p w14:paraId="4B63BA74" w14:textId="77777777" w:rsidR="00000000" w:rsidRDefault="00027501">
      <w:pPr>
        <w:pStyle w:val="a0"/>
        <w:rPr>
          <w:rFonts w:hint="cs"/>
          <w:rtl/>
        </w:rPr>
      </w:pPr>
    </w:p>
    <w:p w14:paraId="4BF4DEFD" w14:textId="77777777" w:rsidR="00000000" w:rsidRDefault="00027501">
      <w:pPr>
        <w:pStyle w:val="-"/>
        <w:rPr>
          <w:rtl/>
        </w:rPr>
      </w:pPr>
      <w:bookmarkStart w:id="147" w:name="FS000001067T21_01_2004_12_27_49C"/>
      <w:bookmarkEnd w:id="147"/>
      <w:r>
        <w:rPr>
          <w:rtl/>
        </w:rPr>
        <w:t>מתן וילנאי (העבודה-מימד):</w:t>
      </w:r>
    </w:p>
    <w:p w14:paraId="0C1B6A81" w14:textId="77777777" w:rsidR="00000000" w:rsidRDefault="00027501">
      <w:pPr>
        <w:pStyle w:val="a0"/>
        <w:rPr>
          <w:rtl/>
        </w:rPr>
      </w:pPr>
    </w:p>
    <w:p w14:paraId="12D17B22" w14:textId="77777777" w:rsidR="00000000" w:rsidRDefault="00027501">
      <w:pPr>
        <w:pStyle w:val="a0"/>
        <w:rPr>
          <w:rFonts w:hint="cs"/>
          <w:rtl/>
        </w:rPr>
      </w:pPr>
      <w:r>
        <w:rPr>
          <w:rFonts w:hint="cs"/>
          <w:rtl/>
        </w:rPr>
        <w:t xml:space="preserve">זה מפריע לי שאתם ישנים, חבר הכנסת בר-און. האחריות מוטלת עליכם, ואתם לא עושים מה שאתם צריכים לעשות. תודה </w:t>
      </w:r>
      <w:r>
        <w:rPr>
          <w:rFonts w:hint="cs"/>
          <w:rtl/>
        </w:rPr>
        <w:t>רבה.</w:t>
      </w:r>
    </w:p>
    <w:p w14:paraId="096D7789" w14:textId="77777777" w:rsidR="00000000" w:rsidRDefault="00027501">
      <w:pPr>
        <w:pStyle w:val="a0"/>
        <w:rPr>
          <w:rFonts w:hint="cs"/>
          <w:rtl/>
        </w:rPr>
      </w:pPr>
    </w:p>
    <w:p w14:paraId="478F6E61" w14:textId="77777777" w:rsidR="00000000" w:rsidRDefault="00027501">
      <w:pPr>
        <w:pStyle w:val="af1"/>
        <w:rPr>
          <w:rtl/>
        </w:rPr>
      </w:pPr>
      <w:r>
        <w:rPr>
          <w:rtl/>
        </w:rPr>
        <w:t>היו"ר</w:t>
      </w:r>
      <w:r>
        <w:rPr>
          <w:rFonts w:hint="cs"/>
          <w:rtl/>
        </w:rPr>
        <w:t xml:space="preserve"> ראובן ריבלין</w:t>
      </w:r>
      <w:r>
        <w:rPr>
          <w:rtl/>
        </w:rPr>
        <w:t>:</w:t>
      </w:r>
    </w:p>
    <w:p w14:paraId="648A4E23" w14:textId="77777777" w:rsidR="00000000" w:rsidRDefault="00027501">
      <w:pPr>
        <w:pStyle w:val="a0"/>
        <w:rPr>
          <w:rtl/>
        </w:rPr>
      </w:pPr>
    </w:p>
    <w:p w14:paraId="28E478D2" w14:textId="77777777" w:rsidR="00000000" w:rsidRDefault="00027501">
      <w:pPr>
        <w:pStyle w:val="a0"/>
        <w:rPr>
          <w:rFonts w:hint="cs"/>
          <w:rtl/>
        </w:rPr>
      </w:pPr>
      <w:r>
        <w:rPr>
          <w:rFonts w:hint="cs"/>
          <w:rtl/>
        </w:rPr>
        <w:t xml:space="preserve">תודה רבה. חבר הכנסת רמון וחבר הכנסת וילנאי, חשבתי שאתם מודאגים מכך שהממשלה ערה, לא שהיא ישנה. </w:t>
      </w:r>
    </w:p>
    <w:p w14:paraId="5FFBDD8A" w14:textId="77777777" w:rsidR="00000000" w:rsidRDefault="00027501">
      <w:pPr>
        <w:pStyle w:val="a0"/>
        <w:rPr>
          <w:rFonts w:hint="cs"/>
          <w:rtl/>
        </w:rPr>
      </w:pPr>
    </w:p>
    <w:p w14:paraId="5C6EDB63" w14:textId="77777777" w:rsidR="00000000" w:rsidRDefault="00027501">
      <w:pPr>
        <w:pStyle w:val="a0"/>
        <w:rPr>
          <w:rFonts w:hint="cs"/>
          <w:rtl/>
        </w:rPr>
      </w:pPr>
    </w:p>
    <w:p w14:paraId="23E34028" w14:textId="77777777" w:rsidR="00000000" w:rsidRDefault="00027501">
      <w:pPr>
        <w:pStyle w:val="a2"/>
        <w:rPr>
          <w:rFonts w:hint="cs"/>
          <w:rtl/>
        </w:rPr>
      </w:pPr>
      <w:bookmarkStart w:id="148" w:name="_Toc90037987"/>
      <w:r>
        <w:rPr>
          <w:rFonts w:hint="cs"/>
          <w:rtl/>
        </w:rPr>
        <w:t>הצעת חוק גדר הביטחון, התשס"ד-2003</w:t>
      </w:r>
      <w:bookmarkEnd w:id="148"/>
    </w:p>
    <w:p w14:paraId="6020F42E" w14:textId="77777777" w:rsidR="00000000" w:rsidRDefault="00027501">
      <w:pPr>
        <w:pStyle w:val="a0"/>
        <w:ind w:firstLine="0"/>
        <w:rPr>
          <w:rFonts w:hint="cs"/>
          <w:rtl/>
        </w:rPr>
      </w:pPr>
      <w:r>
        <w:rPr>
          <w:rtl/>
        </w:rPr>
        <w:t>[נספחות.]</w:t>
      </w:r>
    </w:p>
    <w:p w14:paraId="6B4464A5" w14:textId="77777777" w:rsidR="00000000" w:rsidRDefault="00027501">
      <w:pPr>
        <w:pStyle w:val="-0"/>
        <w:rPr>
          <w:rFonts w:hint="cs"/>
          <w:rtl/>
        </w:rPr>
      </w:pPr>
      <w:r>
        <w:rPr>
          <w:rFonts w:hint="cs"/>
          <w:rtl/>
        </w:rPr>
        <w:t>(הצעת קבוצת חברי הכנסת)</w:t>
      </w:r>
    </w:p>
    <w:p w14:paraId="39D60946" w14:textId="77777777" w:rsidR="00000000" w:rsidRDefault="00027501">
      <w:pPr>
        <w:pStyle w:val="af1"/>
        <w:rPr>
          <w:rFonts w:hint="cs"/>
          <w:rtl/>
        </w:rPr>
      </w:pPr>
    </w:p>
    <w:p w14:paraId="632E9BAB" w14:textId="77777777" w:rsidR="00000000" w:rsidRDefault="00027501">
      <w:pPr>
        <w:pStyle w:val="af1"/>
        <w:rPr>
          <w:rFonts w:hint="cs"/>
          <w:rtl/>
        </w:rPr>
      </w:pPr>
    </w:p>
    <w:p w14:paraId="0E16D5C7" w14:textId="77777777" w:rsidR="00000000" w:rsidRDefault="00027501">
      <w:pPr>
        <w:pStyle w:val="af1"/>
        <w:rPr>
          <w:rtl/>
        </w:rPr>
      </w:pPr>
      <w:r>
        <w:rPr>
          <w:rtl/>
        </w:rPr>
        <w:t>היו"ר</w:t>
      </w:r>
      <w:r>
        <w:rPr>
          <w:rFonts w:hint="cs"/>
          <w:rtl/>
        </w:rPr>
        <w:t xml:space="preserve"> ראובן ריבלין</w:t>
      </w:r>
      <w:r>
        <w:rPr>
          <w:rtl/>
        </w:rPr>
        <w:t>:</w:t>
      </w:r>
    </w:p>
    <w:p w14:paraId="1D13E0ED" w14:textId="77777777" w:rsidR="00000000" w:rsidRDefault="00027501">
      <w:pPr>
        <w:pStyle w:val="a0"/>
        <w:ind w:firstLine="0"/>
        <w:rPr>
          <w:rFonts w:hint="cs"/>
          <w:rtl/>
        </w:rPr>
      </w:pPr>
    </w:p>
    <w:p w14:paraId="1EA8AF54" w14:textId="77777777" w:rsidR="00000000" w:rsidRDefault="00027501">
      <w:pPr>
        <w:pStyle w:val="a0"/>
        <w:rPr>
          <w:rFonts w:hint="cs"/>
          <w:rtl/>
        </w:rPr>
      </w:pPr>
      <w:r>
        <w:rPr>
          <w:rFonts w:hint="cs"/>
          <w:rtl/>
        </w:rPr>
        <w:t>רבותי חברי הכנסת, חבר הכנסת דני יתום, בבק</w:t>
      </w:r>
      <w:r>
        <w:rPr>
          <w:rFonts w:hint="cs"/>
          <w:rtl/>
        </w:rPr>
        <w:t>שה. הצעת חוק פ/1631.</w:t>
      </w:r>
    </w:p>
    <w:p w14:paraId="485AEB14" w14:textId="77777777" w:rsidR="00000000" w:rsidRDefault="00027501">
      <w:pPr>
        <w:pStyle w:val="a0"/>
        <w:rPr>
          <w:rFonts w:hint="cs"/>
          <w:rtl/>
        </w:rPr>
      </w:pPr>
    </w:p>
    <w:p w14:paraId="62F935A1" w14:textId="77777777" w:rsidR="00000000" w:rsidRDefault="00027501">
      <w:pPr>
        <w:pStyle w:val="a0"/>
        <w:rPr>
          <w:rFonts w:hint="cs"/>
          <w:rtl/>
        </w:rPr>
      </w:pPr>
      <w:r>
        <w:rPr>
          <w:rFonts w:hint="cs"/>
          <w:rtl/>
        </w:rPr>
        <w:t>חבר הכנסת רמון, הייתי בממשלה ב-2001, אני מוכרח להגיד לך שכנראה אני היחיד שנשארתי בדעתי, כי כולם התנגדו לתוכנית רמון. אני לא יודע אם לגדר הם התנגדו, אבל לתוכנית רמון בזמנה הם התנגדו.</w:t>
      </w:r>
    </w:p>
    <w:p w14:paraId="0D8B59C0" w14:textId="77777777" w:rsidR="00000000" w:rsidRDefault="00027501">
      <w:pPr>
        <w:pStyle w:val="a0"/>
        <w:rPr>
          <w:rFonts w:hint="cs"/>
          <w:rtl/>
        </w:rPr>
      </w:pPr>
    </w:p>
    <w:p w14:paraId="35FEE2AF" w14:textId="77777777" w:rsidR="00000000" w:rsidRDefault="00027501">
      <w:pPr>
        <w:pStyle w:val="af0"/>
        <w:rPr>
          <w:rtl/>
        </w:rPr>
      </w:pPr>
      <w:r>
        <w:rPr>
          <w:rFonts w:hint="eastAsia"/>
          <w:rtl/>
        </w:rPr>
        <w:t>רן</w:t>
      </w:r>
      <w:r>
        <w:rPr>
          <w:rtl/>
        </w:rPr>
        <w:t xml:space="preserve"> כהן (מרצ):</w:t>
      </w:r>
    </w:p>
    <w:p w14:paraId="0E4B1571" w14:textId="77777777" w:rsidR="00000000" w:rsidRDefault="00027501">
      <w:pPr>
        <w:pStyle w:val="a0"/>
        <w:rPr>
          <w:rFonts w:hint="cs"/>
          <w:rtl/>
        </w:rPr>
      </w:pPr>
    </w:p>
    <w:p w14:paraId="71823690" w14:textId="77777777" w:rsidR="00000000" w:rsidRDefault="00027501">
      <w:pPr>
        <w:pStyle w:val="a0"/>
        <w:rPr>
          <w:rFonts w:hint="cs"/>
          <w:rtl/>
        </w:rPr>
      </w:pPr>
      <w:r>
        <w:rPr>
          <w:rFonts w:hint="cs"/>
          <w:rtl/>
        </w:rPr>
        <w:t>גם לגדר הם התנגדו.</w:t>
      </w:r>
    </w:p>
    <w:p w14:paraId="2B741A17" w14:textId="77777777" w:rsidR="00000000" w:rsidRDefault="00027501">
      <w:pPr>
        <w:pStyle w:val="a0"/>
        <w:rPr>
          <w:rFonts w:hint="cs"/>
          <w:rtl/>
        </w:rPr>
      </w:pPr>
    </w:p>
    <w:p w14:paraId="2019ADDD" w14:textId="77777777" w:rsidR="00000000" w:rsidRDefault="00027501">
      <w:pPr>
        <w:pStyle w:val="af1"/>
        <w:rPr>
          <w:rtl/>
        </w:rPr>
      </w:pPr>
      <w:r>
        <w:rPr>
          <w:rtl/>
        </w:rPr>
        <w:t>היו"ר ראובן ריבל</w:t>
      </w:r>
      <w:r>
        <w:rPr>
          <w:rtl/>
        </w:rPr>
        <w:t>ין:</w:t>
      </w:r>
    </w:p>
    <w:p w14:paraId="142FB208" w14:textId="77777777" w:rsidR="00000000" w:rsidRDefault="00027501">
      <w:pPr>
        <w:pStyle w:val="a0"/>
        <w:rPr>
          <w:rtl/>
        </w:rPr>
      </w:pPr>
    </w:p>
    <w:p w14:paraId="04CD9FF9" w14:textId="77777777" w:rsidR="00000000" w:rsidRDefault="00027501">
      <w:pPr>
        <w:pStyle w:val="a0"/>
        <w:rPr>
          <w:rFonts w:hint="cs"/>
          <w:rtl/>
        </w:rPr>
      </w:pPr>
      <w:r>
        <w:rPr>
          <w:rFonts w:hint="cs"/>
          <w:rtl/>
        </w:rPr>
        <w:t>אני היחיד שחושב שהם צדקו אז.</w:t>
      </w:r>
    </w:p>
    <w:p w14:paraId="5F7EB65F" w14:textId="77777777" w:rsidR="00000000" w:rsidRDefault="00027501">
      <w:pPr>
        <w:pStyle w:val="a0"/>
        <w:rPr>
          <w:rFonts w:hint="cs"/>
          <w:rtl/>
        </w:rPr>
      </w:pPr>
    </w:p>
    <w:p w14:paraId="1B274D14" w14:textId="77777777" w:rsidR="00000000" w:rsidRDefault="00027501">
      <w:pPr>
        <w:pStyle w:val="af0"/>
        <w:rPr>
          <w:rtl/>
        </w:rPr>
      </w:pPr>
      <w:r>
        <w:rPr>
          <w:rFonts w:hint="eastAsia"/>
          <w:rtl/>
        </w:rPr>
        <w:t>אברהם</w:t>
      </w:r>
      <w:r>
        <w:rPr>
          <w:rtl/>
        </w:rPr>
        <w:t xml:space="preserve"> בייגה שוחט (העבודה-מימד):</w:t>
      </w:r>
    </w:p>
    <w:p w14:paraId="4DC4C7B0" w14:textId="77777777" w:rsidR="00000000" w:rsidRDefault="00027501">
      <w:pPr>
        <w:pStyle w:val="a0"/>
        <w:rPr>
          <w:rFonts w:hint="cs"/>
          <w:rtl/>
        </w:rPr>
      </w:pPr>
    </w:p>
    <w:p w14:paraId="112D9976" w14:textId="77777777" w:rsidR="00000000" w:rsidRDefault="00027501">
      <w:pPr>
        <w:pStyle w:val="a0"/>
        <w:rPr>
          <w:rFonts w:hint="cs"/>
          <w:rtl/>
        </w:rPr>
      </w:pPr>
      <w:r>
        <w:rPr>
          <w:rFonts w:hint="cs"/>
          <w:rtl/>
        </w:rPr>
        <w:t>אדוני היושב-ראש, חיים רמון מודה לך על ההערה הזאת.</w:t>
      </w:r>
    </w:p>
    <w:p w14:paraId="1D64F446" w14:textId="77777777" w:rsidR="00000000" w:rsidRDefault="00027501">
      <w:pPr>
        <w:pStyle w:val="a0"/>
        <w:rPr>
          <w:rFonts w:hint="cs"/>
          <w:rtl/>
        </w:rPr>
      </w:pPr>
    </w:p>
    <w:p w14:paraId="44FBE1F1" w14:textId="77777777" w:rsidR="00000000" w:rsidRDefault="00027501">
      <w:pPr>
        <w:pStyle w:val="af1"/>
        <w:rPr>
          <w:rtl/>
        </w:rPr>
      </w:pPr>
      <w:r>
        <w:rPr>
          <w:rtl/>
        </w:rPr>
        <w:t>היו"ר ראובן ריבלין:</w:t>
      </w:r>
    </w:p>
    <w:p w14:paraId="0E17C374" w14:textId="77777777" w:rsidR="00000000" w:rsidRDefault="00027501">
      <w:pPr>
        <w:pStyle w:val="a0"/>
        <w:rPr>
          <w:rtl/>
        </w:rPr>
      </w:pPr>
    </w:p>
    <w:p w14:paraId="40B1F801" w14:textId="77777777" w:rsidR="00000000" w:rsidRDefault="00027501">
      <w:pPr>
        <w:pStyle w:val="a0"/>
        <w:rPr>
          <w:rFonts w:hint="cs"/>
          <w:rtl/>
        </w:rPr>
      </w:pPr>
      <w:r>
        <w:rPr>
          <w:rFonts w:hint="cs"/>
          <w:rtl/>
        </w:rPr>
        <w:t>חבר הכנסת שוחט, אני לא מאמין למה שאני שומע ממך. חבר הכנסת יתום, בבקשה.</w:t>
      </w:r>
    </w:p>
    <w:p w14:paraId="0684276B" w14:textId="77777777" w:rsidR="00000000" w:rsidRDefault="00027501">
      <w:pPr>
        <w:pStyle w:val="a0"/>
        <w:rPr>
          <w:rFonts w:hint="cs"/>
          <w:rtl/>
        </w:rPr>
      </w:pPr>
    </w:p>
    <w:p w14:paraId="16E8DA50" w14:textId="77777777" w:rsidR="00000000" w:rsidRDefault="00027501">
      <w:pPr>
        <w:pStyle w:val="a"/>
        <w:rPr>
          <w:rtl/>
        </w:rPr>
      </w:pPr>
      <w:bookmarkStart w:id="149" w:name="FS000001045T21_01_2004_12_28_02"/>
      <w:bookmarkStart w:id="150" w:name="_Toc90037988"/>
      <w:bookmarkEnd w:id="149"/>
      <w:r>
        <w:rPr>
          <w:rFonts w:hint="eastAsia"/>
          <w:rtl/>
        </w:rPr>
        <w:t>דני</w:t>
      </w:r>
      <w:r>
        <w:rPr>
          <w:rtl/>
        </w:rPr>
        <w:t xml:space="preserve"> יתום (העבודה-מימד):</w:t>
      </w:r>
      <w:bookmarkEnd w:id="150"/>
    </w:p>
    <w:p w14:paraId="7E0BE981" w14:textId="77777777" w:rsidR="00000000" w:rsidRDefault="00027501">
      <w:pPr>
        <w:pStyle w:val="a0"/>
        <w:rPr>
          <w:rFonts w:hint="cs"/>
          <w:rtl/>
        </w:rPr>
      </w:pPr>
    </w:p>
    <w:p w14:paraId="2A09EDC7" w14:textId="77777777" w:rsidR="00000000" w:rsidRDefault="00027501">
      <w:pPr>
        <w:pStyle w:val="a0"/>
        <w:rPr>
          <w:rFonts w:hint="cs"/>
          <w:rtl/>
        </w:rPr>
      </w:pPr>
      <w:r>
        <w:rPr>
          <w:rFonts w:hint="cs"/>
          <w:rtl/>
        </w:rPr>
        <w:t xml:space="preserve">האם אני מקבל גם את </w:t>
      </w:r>
      <w:r>
        <w:rPr>
          <w:rFonts w:hint="cs"/>
          <w:rtl/>
        </w:rPr>
        <w:t>הזמן שהותיר אחריו חבר הכנסת מתן וילנאי?</w:t>
      </w:r>
    </w:p>
    <w:p w14:paraId="59F3C521" w14:textId="77777777" w:rsidR="00000000" w:rsidRDefault="00027501">
      <w:pPr>
        <w:pStyle w:val="a0"/>
        <w:rPr>
          <w:rFonts w:hint="cs"/>
          <w:rtl/>
        </w:rPr>
      </w:pPr>
    </w:p>
    <w:p w14:paraId="77DE7B05" w14:textId="77777777" w:rsidR="00000000" w:rsidRDefault="00027501">
      <w:pPr>
        <w:pStyle w:val="af1"/>
        <w:rPr>
          <w:rtl/>
        </w:rPr>
      </w:pPr>
      <w:r>
        <w:rPr>
          <w:rtl/>
        </w:rPr>
        <w:t>היו"ר ראובן ריבלין:</w:t>
      </w:r>
    </w:p>
    <w:p w14:paraId="2D226E92" w14:textId="77777777" w:rsidR="00000000" w:rsidRDefault="00027501">
      <w:pPr>
        <w:pStyle w:val="a0"/>
        <w:rPr>
          <w:rtl/>
        </w:rPr>
      </w:pPr>
    </w:p>
    <w:p w14:paraId="1CF8A557" w14:textId="77777777" w:rsidR="00000000" w:rsidRDefault="00027501">
      <w:pPr>
        <w:pStyle w:val="a0"/>
        <w:rPr>
          <w:rFonts w:hint="cs"/>
          <w:rtl/>
        </w:rPr>
      </w:pPr>
      <w:r>
        <w:rPr>
          <w:rFonts w:hint="cs"/>
          <w:rtl/>
        </w:rPr>
        <w:t>לא צריך להפריז, עשר דקות מספיקות לחלוטין. אם אדוני יצטרך עוד דקה, לא נעצור בעדו.</w:t>
      </w:r>
    </w:p>
    <w:p w14:paraId="09EBCD54" w14:textId="77777777" w:rsidR="00000000" w:rsidRDefault="00027501">
      <w:pPr>
        <w:pStyle w:val="a0"/>
        <w:rPr>
          <w:rFonts w:hint="cs"/>
          <w:rtl/>
        </w:rPr>
      </w:pPr>
    </w:p>
    <w:p w14:paraId="3630D75F" w14:textId="77777777" w:rsidR="00000000" w:rsidRDefault="00027501">
      <w:pPr>
        <w:pStyle w:val="a"/>
        <w:rPr>
          <w:rtl/>
        </w:rPr>
      </w:pPr>
      <w:bookmarkStart w:id="151" w:name="FS000001045T21_01_2004_12_51_51"/>
      <w:bookmarkStart w:id="152" w:name="_Toc90037989"/>
      <w:bookmarkEnd w:id="151"/>
      <w:r>
        <w:rPr>
          <w:rtl/>
        </w:rPr>
        <w:t>דני יתום (העבודה-מימד):</w:t>
      </w:r>
      <w:bookmarkEnd w:id="152"/>
    </w:p>
    <w:p w14:paraId="0AC338C6" w14:textId="77777777" w:rsidR="00000000" w:rsidRDefault="00027501">
      <w:pPr>
        <w:pStyle w:val="a0"/>
        <w:rPr>
          <w:rtl/>
        </w:rPr>
      </w:pPr>
    </w:p>
    <w:p w14:paraId="7E65AE8F" w14:textId="77777777" w:rsidR="00000000" w:rsidRDefault="00027501">
      <w:pPr>
        <w:pStyle w:val="a0"/>
        <w:rPr>
          <w:rFonts w:hint="cs"/>
          <w:rtl/>
        </w:rPr>
      </w:pPr>
      <w:r>
        <w:rPr>
          <w:rFonts w:hint="cs"/>
          <w:rtl/>
        </w:rPr>
        <w:t>אדוני יושב-ראש הכנסת, אדוני השר המתאם, אדוני שר העבודה והרווחה, גבירותי ורבותי, חברות ו</w:t>
      </w:r>
      <w:r>
        <w:rPr>
          <w:rFonts w:hint="cs"/>
          <w:rtl/>
        </w:rPr>
        <w:t>חברי הכנסת, בוקר טוב. יש החלטת ממשלה. החלטת הממשלה שנתקבלה מדברת על הקמת גדר ביטחונית, גדר להגנת תושבי מדינת ישראל, גדר שתסייע בלחימה נגד הטרור, גדר שתחצוץ בינינו לבין הטרור ובינינו לבין הפלסטינים. החלטה זה דבר אחד, וביצוע ומימוש זה דבר אחר. הגדר החלה להיב</w:t>
      </w:r>
      <w:r>
        <w:rPr>
          <w:rFonts w:hint="cs"/>
          <w:rtl/>
        </w:rPr>
        <w:t>נות מאוחר מדי, אבל היא נבנית היום לאט מדי, ויש צורך, גם מפאת הזמן, וגם מפאת הצורך, לסיים את בניית הגדר מהר ככל האפשר, ולנסות ולבנות את הגדר על תוואי שלא יעורר מחלוקות שלא לצורך ולא יערים קשיים, שחלקם מנוצלים על-ידי מתנגדי הגדר כדי לגרור רגליים ולא לבנות או</w:t>
      </w:r>
      <w:r>
        <w:rPr>
          <w:rFonts w:hint="cs"/>
          <w:rtl/>
        </w:rPr>
        <w:t xml:space="preserve">תה. </w:t>
      </w:r>
    </w:p>
    <w:p w14:paraId="1DE6B1B7" w14:textId="77777777" w:rsidR="00000000" w:rsidRDefault="00027501">
      <w:pPr>
        <w:pStyle w:val="a0"/>
        <w:rPr>
          <w:rFonts w:hint="cs"/>
          <w:rtl/>
        </w:rPr>
      </w:pPr>
    </w:p>
    <w:p w14:paraId="363C866F" w14:textId="77777777" w:rsidR="00000000" w:rsidRDefault="00027501">
      <w:pPr>
        <w:pStyle w:val="a0"/>
        <w:rPr>
          <w:rFonts w:hint="cs"/>
          <w:rtl/>
        </w:rPr>
      </w:pPr>
      <w:r>
        <w:rPr>
          <w:rFonts w:hint="cs"/>
          <w:rtl/>
        </w:rPr>
        <w:t>הגדר היא צורך חיוני. הרעיון נולד לפני שנים מספר, ואחד התומכים הגדולים שהמשיך להוביל אותו לאורך כל הדרך, הוא חברי וידידי, חבר הכנסת חיים רמון, שיחד אתי מגיש הצעה זו. הממשלה עשתה נכון שאימצה בסופו של דבר, בניגוד לדעתו הפרטית של יושב-ראש הכנסת הנכבד, חב</w:t>
      </w:r>
      <w:r>
        <w:rPr>
          <w:rFonts w:hint="cs"/>
          <w:rtl/>
        </w:rPr>
        <w:t xml:space="preserve">ר הכנסת ראובן רובי ריבלין, עשתה נכון שאימצה את רעיון הגדר. </w:t>
      </w:r>
    </w:p>
    <w:p w14:paraId="4AFE18B4" w14:textId="77777777" w:rsidR="00000000" w:rsidRDefault="00027501">
      <w:pPr>
        <w:pStyle w:val="a0"/>
        <w:rPr>
          <w:rFonts w:hint="cs"/>
          <w:rtl/>
        </w:rPr>
      </w:pPr>
    </w:p>
    <w:p w14:paraId="11069D11" w14:textId="77777777" w:rsidR="00000000" w:rsidRDefault="00027501">
      <w:pPr>
        <w:pStyle w:val="a0"/>
        <w:rPr>
          <w:rFonts w:hint="cs"/>
          <w:rtl/>
        </w:rPr>
      </w:pPr>
      <w:r>
        <w:rPr>
          <w:rFonts w:hint="cs"/>
          <w:rtl/>
        </w:rPr>
        <w:t>הגדר הזאת נחוצה, קודם כול, על מנת לאפשר לכוחות הביטחון מתן יתר ביטחון, מתן הגנה טובה יותר לתושבי מדינת ישראל, והיא  תשרת את תושבי מדינת ישראל ללא הבדל מין, דת או גזע. היא תשרת את תושבי ישראל היהו</w:t>
      </w:r>
      <w:r>
        <w:rPr>
          <w:rFonts w:hint="cs"/>
          <w:rtl/>
        </w:rPr>
        <w:t>דים, ואת אלה הערבים, ואת אלה המוסלמים והנוצרים, את הדרוזים, הצ'רקסים; אפילו את העובדים הזרים היא תשרת. הגדר תימתח לאורך קו ההפרדה בינינו לבין הפלסטינים ותהיה עמוד שדרה ביכולת של הכוחות, אם כוחות צה"ל או כוחות השב"כ או המשטרה, לספק לתושבי מדינת ישראל ואזרחי</w:t>
      </w:r>
      <w:r>
        <w:rPr>
          <w:rFonts w:hint="cs"/>
          <w:rtl/>
        </w:rPr>
        <w:t xml:space="preserve">ה הגנה משופרת פי כמה וכמה. </w:t>
      </w:r>
    </w:p>
    <w:p w14:paraId="45C44953" w14:textId="77777777" w:rsidR="00000000" w:rsidRDefault="00027501">
      <w:pPr>
        <w:pStyle w:val="a0"/>
        <w:rPr>
          <w:rFonts w:hint="cs"/>
          <w:rtl/>
        </w:rPr>
      </w:pPr>
    </w:p>
    <w:p w14:paraId="163DDF2E" w14:textId="77777777" w:rsidR="00000000" w:rsidRDefault="00027501">
      <w:pPr>
        <w:pStyle w:val="a0"/>
        <w:rPr>
          <w:rFonts w:hint="cs"/>
          <w:rtl/>
        </w:rPr>
      </w:pPr>
      <w:r>
        <w:rPr>
          <w:rFonts w:hint="cs"/>
          <w:rtl/>
        </w:rPr>
        <w:t>כיצד אנחנו יודעים זאת? לא רק כיוון שהממשלה אימצה ועשתה נכון, אדוני ראש הממשלה, את רעיון הגדר, אלא אנחנו יודעים זאת, כי לאורך כל גבולותיה האחרים של מדינת ישראל מתוחה גדר, והגדר הזאת נועדה - כמו לאורך הגבול עם לבנון, כמו לאורך הג</w:t>
      </w:r>
      <w:r>
        <w:rPr>
          <w:rFonts w:hint="cs"/>
          <w:rtl/>
        </w:rPr>
        <w:t>בול עם סוריה, ברמת-הגולן, כמו לאורך 130 קילומטר בבקעה, בינינו לבין ירדן, וכמו לאורך רצועת-עזה ולרוחבה; כל הגדרות הללו נועדו להבטיח שמחבלים מתאבדים, אם רגלית, אם באמצעות מכוניות תופת, לא יצליחו לחדור פנימה, אל תוך השטח של מדינת ישראל, ולא יצליחו לבצע את זממ</w:t>
      </w:r>
      <w:r>
        <w:rPr>
          <w:rFonts w:hint="cs"/>
          <w:rtl/>
        </w:rPr>
        <w:t xml:space="preserve">ם הנורא ולהתפוצץ בתוככי האוכלוסייה שלנו. אין דרך אחרת, טובה יותר ויעילה יותר, להתמודד עם הטרור הזה. </w:t>
      </w:r>
    </w:p>
    <w:p w14:paraId="5EA79C02" w14:textId="77777777" w:rsidR="00000000" w:rsidRDefault="00027501">
      <w:pPr>
        <w:pStyle w:val="a0"/>
        <w:rPr>
          <w:rFonts w:hint="cs"/>
          <w:rtl/>
        </w:rPr>
      </w:pPr>
    </w:p>
    <w:p w14:paraId="5F18F0AF" w14:textId="77777777" w:rsidR="00000000" w:rsidRDefault="00027501">
      <w:pPr>
        <w:pStyle w:val="a0"/>
        <w:rPr>
          <w:rFonts w:hint="cs"/>
          <w:rtl/>
        </w:rPr>
      </w:pPr>
      <w:r>
        <w:rPr>
          <w:rFonts w:hint="cs"/>
          <w:rtl/>
        </w:rPr>
        <w:t xml:space="preserve">הגדר עצמה לא מספיקה. מובן שעל בסיס הגדר תצטרך להתנהל פעילות נבונה, נמרצת, חכמה ואגרסיבית של כוחות הביטחון. </w:t>
      </w:r>
    </w:p>
    <w:p w14:paraId="5AD6625B" w14:textId="77777777" w:rsidR="00000000" w:rsidRDefault="00027501">
      <w:pPr>
        <w:pStyle w:val="a0"/>
        <w:rPr>
          <w:rFonts w:hint="cs"/>
          <w:rtl/>
        </w:rPr>
      </w:pPr>
    </w:p>
    <w:p w14:paraId="6D8835C4" w14:textId="77777777" w:rsidR="00000000" w:rsidRDefault="00027501">
      <w:pPr>
        <w:pStyle w:val="af1"/>
        <w:rPr>
          <w:rtl/>
        </w:rPr>
      </w:pPr>
      <w:r>
        <w:rPr>
          <w:rtl/>
        </w:rPr>
        <w:t>היו"ר ראובן ריבלין:</w:t>
      </w:r>
    </w:p>
    <w:p w14:paraId="1D8391F2" w14:textId="77777777" w:rsidR="00000000" w:rsidRDefault="00027501">
      <w:pPr>
        <w:pStyle w:val="a0"/>
        <w:rPr>
          <w:rtl/>
        </w:rPr>
      </w:pPr>
    </w:p>
    <w:p w14:paraId="5B82C090" w14:textId="77777777" w:rsidR="00000000" w:rsidRDefault="00027501">
      <w:pPr>
        <w:pStyle w:val="a0"/>
        <w:rPr>
          <w:rFonts w:hint="cs"/>
          <w:rtl/>
        </w:rPr>
      </w:pPr>
      <w:r>
        <w:rPr>
          <w:rFonts w:hint="cs"/>
          <w:rtl/>
        </w:rPr>
        <w:t>בייגה. לא יעזור. אדוני י</w:t>
      </w:r>
      <w:r>
        <w:rPr>
          <w:rFonts w:hint="cs"/>
          <w:rtl/>
        </w:rPr>
        <w:t xml:space="preserve">ש לו קול נעים, אבל גם חזק. </w:t>
      </w:r>
    </w:p>
    <w:p w14:paraId="42223160" w14:textId="77777777" w:rsidR="00000000" w:rsidRDefault="00027501">
      <w:pPr>
        <w:pStyle w:val="a0"/>
        <w:rPr>
          <w:rFonts w:hint="cs"/>
          <w:rtl/>
        </w:rPr>
      </w:pPr>
    </w:p>
    <w:p w14:paraId="34CCFA48" w14:textId="77777777" w:rsidR="00000000" w:rsidRDefault="00027501">
      <w:pPr>
        <w:pStyle w:val="-"/>
        <w:rPr>
          <w:rtl/>
        </w:rPr>
      </w:pPr>
      <w:bookmarkStart w:id="153" w:name="FS000001045T21_01_2004_13_02_09C"/>
      <w:bookmarkEnd w:id="153"/>
      <w:r>
        <w:rPr>
          <w:rFonts w:hint="eastAsia"/>
          <w:rtl/>
        </w:rPr>
        <w:t>דני</w:t>
      </w:r>
      <w:r>
        <w:rPr>
          <w:rtl/>
        </w:rPr>
        <w:t xml:space="preserve"> יתום (העבודה-מימד):</w:t>
      </w:r>
    </w:p>
    <w:p w14:paraId="36AA5DCB" w14:textId="77777777" w:rsidR="00000000" w:rsidRDefault="00027501">
      <w:pPr>
        <w:pStyle w:val="a0"/>
        <w:rPr>
          <w:rFonts w:hint="cs"/>
          <w:rtl/>
        </w:rPr>
      </w:pPr>
    </w:p>
    <w:p w14:paraId="40DD1315" w14:textId="77777777" w:rsidR="00000000" w:rsidRDefault="00027501">
      <w:pPr>
        <w:pStyle w:val="a0"/>
        <w:rPr>
          <w:rFonts w:hint="cs"/>
          <w:rtl/>
        </w:rPr>
      </w:pPr>
      <w:r>
        <w:rPr>
          <w:rFonts w:hint="cs"/>
          <w:rtl/>
        </w:rPr>
        <w:t xml:space="preserve">אבל הגדר תהיה עמוד השדרה, תהיה המרכיב העיקרי והמרכזי, ואני אומר זאת על סמך 40 שנות ניסיון שצברתי בין היתר גם בפעילות נגד הטרור. הזמן והתוואי שניהם מרכיבים מאוד חשובים. הזמן הוא ממש קריטי. ועל כן, אדוני </w:t>
      </w:r>
      <w:r>
        <w:rPr>
          <w:rFonts w:hint="cs"/>
          <w:rtl/>
        </w:rPr>
        <w:t xml:space="preserve">ראש הממשלה, צריך להגדיר את פרויקט הגדר כפרויקט חירום לאומי, ולסיים אותו מוקדם ככל האפשר. </w:t>
      </w:r>
    </w:p>
    <w:p w14:paraId="7C31DA67" w14:textId="77777777" w:rsidR="00000000" w:rsidRDefault="00027501">
      <w:pPr>
        <w:pStyle w:val="a0"/>
        <w:rPr>
          <w:rFonts w:hint="cs"/>
          <w:rtl/>
        </w:rPr>
      </w:pPr>
    </w:p>
    <w:p w14:paraId="1F949017" w14:textId="77777777" w:rsidR="00000000" w:rsidRDefault="00027501">
      <w:pPr>
        <w:pStyle w:val="a0"/>
        <w:rPr>
          <w:rFonts w:hint="cs"/>
          <w:rtl/>
        </w:rPr>
      </w:pPr>
      <w:r>
        <w:rPr>
          <w:rFonts w:hint="cs"/>
          <w:rtl/>
        </w:rPr>
        <w:t>הצעת החוק שמוגשת על-ידי חברי חיים רמון, על-ידי ועל-ידי קבוצת חברי כנסת נוספים, טוענת, או מציעה, שבתוך פרק זמן של 30 יום תפרסם הממשלה את כל הפרטים הרלוונטיים שעדיין ל</w:t>
      </w:r>
      <w:r>
        <w:rPr>
          <w:rFonts w:hint="cs"/>
          <w:rtl/>
        </w:rPr>
        <w:t>א כולם ידועים, ועדיין לא כולם פורסמו, ואולי אפילו לא כולם הוחלטו, ביחס לתוואי הגדר, משך זמן ההקמה שלה והתקציב המיועד לה. ההצעה הזאת אומרת, שבחלוף לא יותר משנה מאז קבלת החוק, הממשלה תהיה חייבת להעביר לשימושם של צה"ל, משמר הגבול ושירות הביטחון הכללי את הגדר,</w:t>
      </w:r>
      <w:r>
        <w:rPr>
          <w:rFonts w:hint="cs"/>
          <w:rtl/>
        </w:rPr>
        <w:t xml:space="preserve"> כאשר היא במצב מבצעי, ופועלת. </w:t>
      </w:r>
    </w:p>
    <w:p w14:paraId="216880C6" w14:textId="77777777" w:rsidR="00000000" w:rsidRDefault="00027501">
      <w:pPr>
        <w:pStyle w:val="a0"/>
        <w:rPr>
          <w:rFonts w:hint="cs"/>
          <w:rtl/>
        </w:rPr>
      </w:pPr>
    </w:p>
    <w:p w14:paraId="4120EB2B" w14:textId="77777777" w:rsidR="00000000" w:rsidRDefault="00027501">
      <w:pPr>
        <w:pStyle w:val="a0"/>
        <w:rPr>
          <w:rFonts w:hint="cs"/>
          <w:rtl/>
        </w:rPr>
      </w:pPr>
      <w:r>
        <w:rPr>
          <w:rFonts w:hint="cs"/>
          <w:rtl/>
        </w:rPr>
        <w:t xml:space="preserve">יש פוטנציאל עצום לחסוך חיים של חפים מפשע, גם בצד הישראלי וגם בצד הפלסטיני, אף  שהצד הפלסטיני מתנגד לתוואי גדר שאיננו חופף לחלוטין את תוואי גבול ה-4 ביוני 1967. להציל ולחסוך חיים בישראל </w:t>
      </w:r>
      <w:r>
        <w:rPr>
          <w:rtl/>
        </w:rPr>
        <w:t>–</w:t>
      </w:r>
      <w:r>
        <w:rPr>
          <w:rFonts w:hint="cs"/>
          <w:rtl/>
        </w:rPr>
        <w:t xml:space="preserve"> הדבר ברור. להציל ולחסוך חיי פלסטינים </w:t>
      </w:r>
      <w:r>
        <w:rPr>
          <w:rtl/>
        </w:rPr>
        <w:t>–</w:t>
      </w:r>
      <w:r>
        <w:rPr>
          <w:rFonts w:hint="cs"/>
          <w:rtl/>
        </w:rPr>
        <w:t xml:space="preserve"> זה אולי טעון הסבר. אם לא יהיו פיגועים או לא יצליחו, לא תהיינה פעולות לאחר הפיגועים, וכתוצאה מכך שלא תהיינה פעולות, בוודאי לא בהיקף הזה שמתקיימות היום והתקיימו בעבר, הרי שפחות פלסטינים ייפגעו. הדבר הזה הוא ברור, וכל מי שיש לו עיניים בראש וראש על הכתפיים </w:t>
      </w:r>
      <w:r>
        <w:rPr>
          <w:rtl/>
        </w:rPr>
        <w:t>–</w:t>
      </w:r>
      <w:r>
        <w:rPr>
          <w:rFonts w:hint="cs"/>
          <w:rtl/>
        </w:rPr>
        <w:t xml:space="preserve"> מבין זאת. גם בגלל זה צריך לתמוך בה. </w:t>
      </w:r>
    </w:p>
    <w:p w14:paraId="26EAB627" w14:textId="77777777" w:rsidR="00000000" w:rsidRDefault="00027501">
      <w:pPr>
        <w:pStyle w:val="a0"/>
        <w:rPr>
          <w:rFonts w:hint="cs"/>
          <w:rtl/>
        </w:rPr>
      </w:pPr>
    </w:p>
    <w:p w14:paraId="155AAE5E" w14:textId="77777777" w:rsidR="00000000" w:rsidRDefault="00027501">
      <w:pPr>
        <w:pStyle w:val="a0"/>
        <w:rPr>
          <w:rFonts w:hint="cs"/>
          <w:rtl/>
        </w:rPr>
      </w:pPr>
      <w:r>
        <w:rPr>
          <w:rFonts w:hint="cs"/>
          <w:rtl/>
        </w:rPr>
        <w:t xml:space="preserve">לגבי התוואי </w:t>
      </w:r>
      <w:r>
        <w:rPr>
          <w:rtl/>
        </w:rPr>
        <w:t>–</w:t>
      </w:r>
      <w:r>
        <w:rPr>
          <w:rFonts w:hint="cs"/>
          <w:rtl/>
        </w:rPr>
        <w:t xml:space="preserve"> אילו היינו חיים בעולם ריק, בעולם של מעבדה, הרי שאפשר היה להעביר את התוואי היכן שכל אחד מאתנו חפץ להעביר אותו. אבל הגדר הזאת צריכה להיות גדר ביטחונית, והשיקולים העיקריים שצריכים להנחות את קובעי התוואי צרי</w:t>
      </w:r>
      <w:r>
        <w:rPr>
          <w:rFonts w:hint="cs"/>
          <w:rtl/>
        </w:rPr>
        <w:t>כים להיות שיקולים ביטחוניים ולא שיקולים אחרים. נכון שממשלה דמוקרטית בישראל חייבת להגן - - -</w:t>
      </w:r>
    </w:p>
    <w:p w14:paraId="52E00877" w14:textId="77777777" w:rsidR="00000000" w:rsidRDefault="00027501">
      <w:pPr>
        <w:pStyle w:val="a0"/>
        <w:rPr>
          <w:rFonts w:hint="cs"/>
          <w:rtl/>
        </w:rPr>
      </w:pPr>
    </w:p>
    <w:p w14:paraId="77B19F89" w14:textId="77777777" w:rsidR="00000000" w:rsidRDefault="00027501">
      <w:pPr>
        <w:pStyle w:val="af1"/>
        <w:rPr>
          <w:rtl/>
        </w:rPr>
      </w:pPr>
      <w:r>
        <w:rPr>
          <w:rtl/>
        </w:rPr>
        <w:t>היו"ר ראובן ריבלין:</w:t>
      </w:r>
    </w:p>
    <w:p w14:paraId="74423098" w14:textId="77777777" w:rsidR="00000000" w:rsidRDefault="00027501">
      <w:pPr>
        <w:pStyle w:val="a0"/>
        <w:rPr>
          <w:rtl/>
        </w:rPr>
      </w:pPr>
    </w:p>
    <w:p w14:paraId="2A4F31BA" w14:textId="77777777" w:rsidR="00000000" w:rsidRDefault="00027501">
      <w:pPr>
        <w:pStyle w:val="a0"/>
        <w:rPr>
          <w:rFonts w:hint="cs"/>
          <w:rtl/>
        </w:rPr>
      </w:pPr>
      <w:r>
        <w:rPr>
          <w:rFonts w:hint="cs"/>
          <w:rtl/>
        </w:rPr>
        <w:t xml:space="preserve">אני לא הבנתי </w:t>
      </w:r>
      <w:r>
        <w:rPr>
          <w:rtl/>
        </w:rPr>
        <w:t>–</w:t>
      </w:r>
      <w:r>
        <w:rPr>
          <w:rFonts w:hint="cs"/>
          <w:rtl/>
        </w:rPr>
        <w:t xml:space="preserve"> ביטחונם של תושבי אריאל, זה שיקול ביטחוני? </w:t>
      </w:r>
    </w:p>
    <w:p w14:paraId="3B3385CF" w14:textId="77777777" w:rsidR="00000000" w:rsidRDefault="00027501">
      <w:pPr>
        <w:pStyle w:val="a0"/>
        <w:rPr>
          <w:rFonts w:hint="cs"/>
          <w:rtl/>
        </w:rPr>
      </w:pPr>
    </w:p>
    <w:p w14:paraId="42A13CDA" w14:textId="77777777" w:rsidR="00000000" w:rsidRDefault="00027501">
      <w:pPr>
        <w:pStyle w:val="-"/>
        <w:rPr>
          <w:rtl/>
        </w:rPr>
      </w:pPr>
      <w:bookmarkStart w:id="154" w:name="FS000001045T21_01_2004_13_08_36C"/>
      <w:bookmarkEnd w:id="154"/>
      <w:r>
        <w:rPr>
          <w:rtl/>
        </w:rPr>
        <w:t>דני יתום (העבודה-מימד):</w:t>
      </w:r>
    </w:p>
    <w:p w14:paraId="3EA84B31" w14:textId="77777777" w:rsidR="00000000" w:rsidRDefault="00027501">
      <w:pPr>
        <w:pStyle w:val="a0"/>
        <w:rPr>
          <w:rtl/>
        </w:rPr>
      </w:pPr>
    </w:p>
    <w:p w14:paraId="59596207" w14:textId="77777777" w:rsidR="00000000" w:rsidRDefault="00027501">
      <w:pPr>
        <w:pStyle w:val="a0"/>
        <w:rPr>
          <w:rFonts w:hint="cs"/>
          <w:rtl/>
        </w:rPr>
      </w:pPr>
      <w:r>
        <w:rPr>
          <w:rFonts w:hint="cs"/>
          <w:rtl/>
        </w:rPr>
        <w:t>עכשיו אני מגיע לזה, אדוני. ממשלה ריבונית בישראל חייבת להגן</w:t>
      </w:r>
      <w:r>
        <w:rPr>
          <w:rFonts w:hint="cs"/>
          <w:rtl/>
        </w:rPr>
        <w:t xml:space="preserve"> על כל ישראלי באשר הוא, לרבות על תושבי אריאל, אבל אין הכרח להגן על תושבי אריאל על-ידי מתיחת גדר רציפה בין כפר-סבא לאריאל. אפשר וצריך להגן על תושבי אריאל על-ידי בניית גדר סובבת את אריאל - -</w:t>
      </w:r>
    </w:p>
    <w:p w14:paraId="55128E78" w14:textId="77777777" w:rsidR="00000000" w:rsidRDefault="00027501">
      <w:pPr>
        <w:pStyle w:val="a0"/>
        <w:rPr>
          <w:rFonts w:hint="cs"/>
          <w:rtl/>
        </w:rPr>
      </w:pPr>
    </w:p>
    <w:p w14:paraId="43F068F6" w14:textId="77777777" w:rsidR="00000000" w:rsidRDefault="00027501">
      <w:pPr>
        <w:pStyle w:val="af0"/>
        <w:rPr>
          <w:rtl/>
        </w:rPr>
      </w:pPr>
      <w:r>
        <w:rPr>
          <w:rFonts w:hint="eastAsia"/>
          <w:rtl/>
        </w:rPr>
        <w:t>יחיאל</w:t>
      </w:r>
      <w:r>
        <w:rPr>
          <w:rtl/>
        </w:rPr>
        <w:t xml:space="preserve"> חזן (הליכוד):</w:t>
      </w:r>
    </w:p>
    <w:p w14:paraId="78F77743" w14:textId="77777777" w:rsidR="00000000" w:rsidRDefault="00027501">
      <w:pPr>
        <w:pStyle w:val="a0"/>
        <w:rPr>
          <w:rFonts w:hint="cs"/>
          <w:rtl/>
        </w:rPr>
      </w:pPr>
    </w:p>
    <w:p w14:paraId="48A733A2" w14:textId="77777777" w:rsidR="00000000" w:rsidRDefault="00027501">
      <w:pPr>
        <w:pStyle w:val="a0"/>
        <w:rPr>
          <w:rFonts w:hint="cs"/>
          <w:rtl/>
        </w:rPr>
      </w:pPr>
      <w:r>
        <w:rPr>
          <w:rFonts w:hint="cs"/>
          <w:rtl/>
        </w:rPr>
        <w:t xml:space="preserve">מה עם הדרך, מה עם הדרך בין אריאל - - -? </w:t>
      </w:r>
    </w:p>
    <w:p w14:paraId="5174B613" w14:textId="77777777" w:rsidR="00000000" w:rsidRDefault="00027501">
      <w:pPr>
        <w:pStyle w:val="a0"/>
        <w:rPr>
          <w:rFonts w:hint="cs"/>
          <w:rtl/>
        </w:rPr>
      </w:pPr>
    </w:p>
    <w:p w14:paraId="0579EA25" w14:textId="77777777" w:rsidR="00000000" w:rsidRDefault="00027501">
      <w:pPr>
        <w:pStyle w:val="-"/>
        <w:rPr>
          <w:rtl/>
        </w:rPr>
      </w:pPr>
      <w:bookmarkStart w:id="155" w:name="FS000001045T21_01_2004_13_11_10C"/>
      <w:bookmarkEnd w:id="155"/>
      <w:r>
        <w:rPr>
          <w:rtl/>
        </w:rPr>
        <w:t>דני</w:t>
      </w:r>
      <w:r>
        <w:rPr>
          <w:rtl/>
        </w:rPr>
        <w:t xml:space="preserve"> יתום (העבודה-מימד):</w:t>
      </w:r>
    </w:p>
    <w:p w14:paraId="31184EDB" w14:textId="77777777" w:rsidR="00000000" w:rsidRDefault="00027501">
      <w:pPr>
        <w:pStyle w:val="a0"/>
        <w:rPr>
          <w:rtl/>
        </w:rPr>
      </w:pPr>
    </w:p>
    <w:p w14:paraId="0C95F0FE" w14:textId="77777777" w:rsidR="00000000" w:rsidRDefault="00027501">
      <w:pPr>
        <w:pStyle w:val="a0"/>
        <w:rPr>
          <w:rFonts w:hint="cs"/>
          <w:rtl/>
        </w:rPr>
      </w:pPr>
      <w:r>
        <w:rPr>
          <w:rFonts w:hint="cs"/>
          <w:rtl/>
        </w:rPr>
        <w:t>- - והקצאת כל הכוח הנדרש, ולאבטח את הדרך, לא באמצעות גדר. אנחנו עושים זאת כבר שנים ארוכות באמצעות כוחות צבאיים, סמויים וגלויים, שפועלים 24 שעות ביממה. הרי כך אפשר להגיע גם לגדר שתימתח בין כפר-סבא - - -</w:t>
      </w:r>
    </w:p>
    <w:p w14:paraId="6F4AF40C" w14:textId="77777777" w:rsidR="00000000" w:rsidRDefault="00027501">
      <w:pPr>
        <w:pStyle w:val="a0"/>
        <w:rPr>
          <w:rFonts w:hint="cs"/>
          <w:rtl/>
        </w:rPr>
      </w:pPr>
    </w:p>
    <w:p w14:paraId="29815DE8" w14:textId="77777777" w:rsidR="00000000" w:rsidRDefault="00027501">
      <w:pPr>
        <w:pStyle w:val="af1"/>
        <w:rPr>
          <w:rtl/>
        </w:rPr>
      </w:pPr>
      <w:r>
        <w:rPr>
          <w:rtl/>
        </w:rPr>
        <w:t>היו"ר ראובן ריבלין:</w:t>
      </w:r>
    </w:p>
    <w:p w14:paraId="62FC5656" w14:textId="77777777" w:rsidR="00000000" w:rsidRDefault="00027501">
      <w:pPr>
        <w:pStyle w:val="a0"/>
        <w:rPr>
          <w:rtl/>
        </w:rPr>
      </w:pPr>
    </w:p>
    <w:p w14:paraId="0588FEE8" w14:textId="77777777" w:rsidR="00000000" w:rsidRDefault="00027501">
      <w:pPr>
        <w:pStyle w:val="a0"/>
        <w:rPr>
          <w:rFonts w:hint="cs"/>
          <w:rtl/>
        </w:rPr>
      </w:pPr>
      <w:r>
        <w:rPr>
          <w:rFonts w:hint="cs"/>
          <w:rtl/>
        </w:rPr>
        <w:t xml:space="preserve">חבר הכנסת </w:t>
      </w:r>
      <w:r>
        <w:rPr>
          <w:rFonts w:hint="cs"/>
          <w:rtl/>
        </w:rPr>
        <w:t xml:space="preserve">יתום. כל ילדותי שרתי: "אנו באנו ארצה לבנות ולהיבנות בה", לא לחיות בגטו, חלילה. </w:t>
      </w:r>
    </w:p>
    <w:p w14:paraId="73A7BFB4" w14:textId="77777777" w:rsidR="00000000" w:rsidRDefault="00027501">
      <w:pPr>
        <w:pStyle w:val="a0"/>
        <w:rPr>
          <w:rFonts w:hint="cs"/>
          <w:rtl/>
        </w:rPr>
      </w:pPr>
    </w:p>
    <w:p w14:paraId="057249CA" w14:textId="77777777" w:rsidR="00000000" w:rsidRDefault="00027501">
      <w:pPr>
        <w:pStyle w:val="-"/>
        <w:rPr>
          <w:rtl/>
        </w:rPr>
      </w:pPr>
      <w:bookmarkStart w:id="156" w:name="FS000001045T21_01_2004_13_12_37C"/>
      <w:bookmarkEnd w:id="156"/>
      <w:r>
        <w:rPr>
          <w:rtl/>
        </w:rPr>
        <w:t>דני יתום (העבודה-מימד):</w:t>
      </w:r>
    </w:p>
    <w:p w14:paraId="0C85855B" w14:textId="77777777" w:rsidR="00000000" w:rsidRDefault="00027501">
      <w:pPr>
        <w:pStyle w:val="a0"/>
        <w:rPr>
          <w:rtl/>
        </w:rPr>
      </w:pPr>
    </w:p>
    <w:p w14:paraId="7959A5A8" w14:textId="77777777" w:rsidR="00000000" w:rsidRDefault="00027501">
      <w:pPr>
        <w:pStyle w:val="a0"/>
        <w:rPr>
          <w:rFonts w:hint="cs"/>
          <w:rtl/>
        </w:rPr>
      </w:pPr>
      <w:r>
        <w:rPr>
          <w:rFonts w:hint="cs"/>
          <w:rtl/>
        </w:rPr>
        <w:t xml:space="preserve">חלילה בגטו. </w:t>
      </w:r>
    </w:p>
    <w:p w14:paraId="7F3527AC" w14:textId="77777777" w:rsidR="00000000" w:rsidRDefault="00027501">
      <w:pPr>
        <w:pStyle w:val="a0"/>
        <w:rPr>
          <w:rFonts w:hint="cs"/>
          <w:rtl/>
        </w:rPr>
      </w:pPr>
    </w:p>
    <w:p w14:paraId="353FE540" w14:textId="77777777" w:rsidR="00000000" w:rsidRDefault="00027501">
      <w:pPr>
        <w:pStyle w:val="af0"/>
        <w:rPr>
          <w:rtl/>
        </w:rPr>
      </w:pPr>
      <w:r>
        <w:rPr>
          <w:rFonts w:hint="eastAsia"/>
          <w:rtl/>
        </w:rPr>
        <w:t>דוד</w:t>
      </w:r>
      <w:r>
        <w:rPr>
          <w:rtl/>
        </w:rPr>
        <w:t xml:space="preserve"> טל (עם אחד):</w:t>
      </w:r>
    </w:p>
    <w:p w14:paraId="6F4A9426" w14:textId="77777777" w:rsidR="00000000" w:rsidRDefault="00027501">
      <w:pPr>
        <w:pStyle w:val="a0"/>
        <w:rPr>
          <w:rFonts w:hint="cs"/>
          <w:rtl/>
        </w:rPr>
      </w:pPr>
    </w:p>
    <w:p w14:paraId="1B227616" w14:textId="77777777" w:rsidR="00000000" w:rsidRDefault="00027501">
      <w:pPr>
        <w:pStyle w:val="a0"/>
        <w:rPr>
          <w:rFonts w:hint="cs"/>
          <w:rtl/>
        </w:rPr>
      </w:pPr>
      <w:r>
        <w:rPr>
          <w:rFonts w:hint="cs"/>
          <w:rtl/>
        </w:rPr>
        <w:t xml:space="preserve">- - - לבנות ואתם -  להיבנות. </w:t>
      </w:r>
    </w:p>
    <w:p w14:paraId="1418DC46" w14:textId="77777777" w:rsidR="00000000" w:rsidRDefault="00027501">
      <w:pPr>
        <w:pStyle w:val="a0"/>
        <w:rPr>
          <w:rFonts w:hint="cs"/>
          <w:rtl/>
        </w:rPr>
      </w:pPr>
    </w:p>
    <w:p w14:paraId="18C71856" w14:textId="77777777" w:rsidR="00000000" w:rsidRDefault="00027501">
      <w:pPr>
        <w:pStyle w:val="-"/>
        <w:rPr>
          <w:rtl/>
        </w:rPr>
      </w:pPr>
      <w:bookmarkStart w:id="157" w:name="FS000001045T21_01_2004_13_13_24C"/>
      <w:bookmarkEnd w:id="157"/>
      <w:r>
        <w:rPr>
          <w:rtl/>
        </w:rPr>
        <w:t>דני יתום (העבודה-מימד):</w:t>
      </w:r>
    </w:p>
    <w:p w14:paraId="28FD69D8" w14:textId="77777777" w:rsidR="00000000" w:rsidRDefault="00027501">
      <w:pPr>
        <w:pStyle w:val="a0"/>
        <w:rPr>
          <w:rtl/>
        </w:rPr>
      </w:pPr>
    </w:p>
    <w:p w14:paraId="1CD24BB4" w14:textId="77777777" w:rsidR="00000000" w:rsidRDefault="00027501">
      <w:pPr>
        <w:pStyle w:val="a0"/>
        <w:rPr>
          <w:rFonts w:hint="cs"/>
          <w:rtl/>
        </w:rPr>
      </w:pPr>
      <w:r>
        <w:rPr>
          <w:rFonts w:hint="cs"/>
          <w:rtl/>
        </w:rPr>
        <w:t>אנחנו לא מתכוונים להיות בגטו. אנחנו מתכוונים להגן על תושבי מדי</w:t>
      </w:r>
      <w:r>
        <w:rPr>
          <w:rFonts w:hint="cs"/>
          <w:rtl/>
        </w:rPr>
        <w:t xml:space="preserve">נת ישראל, וקדושת החיים חשובה יותר מגיאוגרפיה. את זה אפילו אמר ז'בוטינסקי. הוא באמת אמר את זה? </w:t>
      </w:r>
    </w:p>
    <w:p w14:paraId="4AAEEFC3" w14:textId="77777777" w:rsidR="00000000" w:rsidRDefault="00027501">
      <w:pPr>
        <w:pStyle w:val="a0"/>
        <w:rPr>
          <w:rFonts w:hint="cs"/>
          <w:rtl/>
        </w:rPr>
      </w:pPr>
    </w:p>
    <w:p w14:paraId="3430EE99" w14:textId="77777777" w:rsidR="00000000" w:rsidRDefault="00027501">
      <w:pPr>
        <w:pStyle w:val="af1"/>
        <w:rPr>
          <w:rtl/>
        </w:rPr>
      </w:pPr>
      <w:r>
        <w:rPr>
          <w:rtl/>
        </w:rPr>
        <w:t>היו"ר ראובן ריבלין:</w:t>
      </w:r>
    </w:p>
    <w:p w14:paraId="543E267E" w14:textId="77777777" w:rsidR="00000000" w:rsidRDefault="00027501">
      <w:pPr>
        <w:pStyle w:val="a0"/>
        <w:rPr>
          <w:rtl/>
        </w:rPr>
      </w:pPr>
    </w:p>
    <w:p w14:paraId="6F57917A" w14:textId="77777777" w:rsidR="00000000" w:rsidRDefault="00027501">
      <w:pPr>
        <w:pStyle w:val="a0"/>
        <w:rPr>
          <w:rFonts w:hint="cs"/>
          <w:rtl/>
        </w:rPr>
      </w:pPr>
      <w:r>
        <w:rPr>
          <w:rFonts w:hint="cs"/>
          <w:rtl/>
        </w:rPr>
        <w:t xml:space="preserve">לא חשוב. כל דבר שאדם לא יודע מי אמר </w:t>
      </w:r>
      <w:r>
        <w:rPr>
          <w:rtl/>
        </w:rPr>
        <w:t>–</w:t>
      </w:r>
      <w:r>
        <w:rPr>
          <w:rFonts w:hint="cs"/>
          <w:rtl/>
        </w:rPr>
        <w:t xml:space="preserve"> הוא אומר: ז'בוטינסקי. </w:t>
      </w:r>
    </w:p>
    <w:p w14:paraId="0D74F022" w14:textId="77777777" w:rsidR="00000000" w:rsidRDefault="00027501">
      <w:pPr>
        <w:pStyle w:val="a0"/>
        <w:rPr>
          <w:rFonts w:hint="cs"/>
          <w:rtl/>
        </w:rPr>
      </w:pPr>
    </w:p>
    <w:p w14:paraId="5A2CF0BD" w14:textId="77777777" w:rsidR="00000000" w:rsidRDefault="00027501">
      <w:pPr>
        <w:pStyle w:val="-"/>
        <w:rPr>
          <w:rtl/>
        </w:rPr>
      </w:pPr>
      <w:bookmarkStart w:id="158" w:name="FS000001045T21_01_2004_13_14_33C"/>
      <w:bookmarkEnd w:id="158"/>
      <w:r>
        <w:rPr>
          <w:rtl/>
        </w:rPr>
        <w:t>דני יתום (העבודה-מימד):</w:t>
      </w:r>
    </w:p>
    <w:p w14:paraId="091C58D5" w14:textId="77777777" w:rsidR="00000000" w:rsidRDefault="00027501">
      <w:pPr>
        <w:pStyle w:val="a0"/>
        <w:rPr>
          <w:rtl/>
        </w:rPr>
      </w:pPr>
    </w:p>
    <w:p w14:paraId="1F889283" w14:textId="77777777" w:rsidR="00000000" w:rsidRDefault="00027501">
      <w:pPr>
        <w:pStyle w:val="a0"/>
        <w:rPr>
          <w:rFonts w:hint="cs"/>
          <w:rtl/>
        </w:rPr>
      </w:pPr>
      <w:r>
        <w:rPr>
          <w:rFonts w:hint="cs"/>
          <w:rtl/>
        </w:rPr>
        <w:t>ולכן התוואי חשוב מאוד. התוואי שההצעה שלנו מדברת עליו</w:t>
      </w:r>
      <w:r>
        <w:rPr>
          <w:rFonts w:hint="cs"/>
          <w:rtl/>
        </w:rPr>
        <w:t xml:space="preserve"> הוא תוואי ה-4 ביוני 1967, עם כל התיקונים הנדרשים, כדי שהגדר תגן גם על תושבי ההתנחלויות שגרים בגושים הצמודים לקו הגדר. לדוגמה, גוש-עציון. כן, שם אני מוכן לקחת את הסיכון שבהתעמתות עם העולם, כי הדבר הזה נכון מבחינה ביטחונית. לא יעלה על הדעת למתוח גדר בחלק המ</w:t>
      </w:r>
      <w:r>
        <w:rPr>
          <w:rFonts w:hint="cs"/>
          <w:rtl/>
        </w:rPr>
        <w:t xml:space="preserve">זרחי של גוש-עציון, כדי להגן על התושבים מפני פיגועי מחבלים, ולמתוח גדר נוספת בחלק המערבי של גוש-עציון, שחוצצת בינו לבין שטח מדינת ישראל של קווי ה-4 ביוני 1967, רק כדי לרצות את העולם. בכך אני מחזק את ידי הממשלה. </w:t>
      </w:r>
    </w:p>
    <w:p w14:paraId="556968BB" w14:textId="77777777" w:rsidR="00000000" w:rsidRDefault="00027501">
      <w:pPr>
        <w:pStyle w:val="a0"/>
        <w:rPr>
          <w:rFonts w:hint="cs"/>
          <w:rtl/>
        </w:rPr>
      </w:pPr>
    </w:p>
    <w:p w14:paraId="47E3B02A" w14:textId="77777777" w:rsidR="00000000" w:rsidRDefault="00027501">
      <w:pPr>
        <w:pStyle w:val="a0"/>
        <w:rPr>
          <w:rFonts w:hint="cs"/>
          <w:rtl/>
        </w:rPr>
      </w:pPr>
      <w:r>
        <w:rPr>
          <w:rFonts w:hint="cs"/>
          <w:rtl/>
        </w:rPr>
        <w:t>אבל הממשלה חייבת לראות בזה פרויקט לאומי. היא</w:t>
      </w:r>
      <w:r>
        <w:rPr>
          <w:rFonts w:hint="cs"/>
          <w:rtl/>
        </w:rPr>
        <w:t xml:space="preserve"> חייבת לסיים אותו בתוך שנה ולא יותר, וחייבת למתוח את הגדר באופן כזה, שמינימום פלסטינים ייכלאו בתוכה ומקסימום ישראלים יזכו לביטחון כתוצאה ממנה. </w:t>
      </w:r>
    </w:p>
    <w:p w14:paraId="04EA1A1F" w14:textId="77777777" w:rsidR="00000000" w:rsidRDefault="00027501">
      <w:pPr>
        <w:pStyle w:val="a0"/>
        <w:rPr>
          <w:rFonts w:hint="cs"/>
          <w:rtl/>
        </w:rPr>
      </w:pPr>
    </w:p>
    <w:p w14:paraId="23F8C917" w14:textId="77777777" w:rsidR="00000000" w:rsidRDefault="00027501">
      <w:pPr>
        <w:pStyle w:val="af1"/>
        <w:rPr>
          <w:rtl/>
        </w:rPr>
      </w:pPr>
      <w:r>
        <w:rPr>
          <w:rtl/>
        </w:rPr>
        <w:t>היו"ר ראובן ריבלין:</w:t>
      </w:r>
    </w:p>
    <w:p w14:paraId="1A47492E" w14:textId="77777777" w:rsidR="00000000" w:rsidRDefault="00027501">
      <w:pPr>
        <w:pStyle w:val="a0"/>
        <w:rPr>
          <w:rFonts w:hint="cs"/>
          <w:rtl/>
        </w:rPr>
      </w:pPr>
    </w:p>
    <w:p w14:paraId="3BCF2AAD" w14:textId="77777777" w:rsidR="00000000" w:rsidRDefault="00027501">
      <w:pPr>
        <w:pStyle w:val="a0"/>
        <w:rPr>
          <w:rFonts w:hint="cs"/>
          <w:rtl/>
        </w:rPr>
      </w:pPr>
      <w:r>
        <w:rPr>
          <w:rFonts w:hint="cs"/>
          <w:rtl/>
        </w:rPr>
        <w:t xml:space="preserve">תודה. </w:t>
      </w:r>
    </w:p>
    <w:p w14:paraId="15A4F4D5" w14:textId="77777777" w:rsidR="00000000" w:rsidRDefault="00027501">
      <w:pPr>
        <w:pStyle w:val="a0"/>
        <w:rPr>
          <w:rFonts w:hint="cs"/>
          <w:rtl/>
        </w:rPr>
      </w:pPr>
    </w:p>
    <w:p w14:paraId="74515BE1" w14:textId="77777777" w:rsidR="00000000" w:rsidRDefault="00027501">
      <w:pPr>
        <w:pStyle w:val="a0"/>
        <w:rPr>
          <w:rFonts w:hint="cs"/>
          <w:rtl/>
        </w:rPr>
      </w:pPr>
    </w:p>
    <w:p w14:paraId="703EB208" w14:textId="77777777" w:rsidR="00000000" w:rsidRDefault="00027501">
      <w:pPr>
        <w:pStyle w:val="a2"/>
        <w:rPr>
          <w:rFonts w:hint="cs"/>
          <w:rtl/>
        </w:rPr>
      </w:pPr>
      <w:bookmarkStart w:id="159" w:name="_Toc90037990"/>
      <w:r>
        <w:rPr>
          <w:rFonts w:hint="cs"/>
          <w:rtl/>
        </w:rPr>
        <w:t>הצעת חוק גדר הביטחון, התשס"ד-2003</w:t>
      </w:r>
      <w:bookmarkEnd w:id="159"/>
      <w:r>
        <w:rPr>
          <w:rFonts w:hint="cs"/>
          <w:rtl/>
        </w:rPr>
        <w:t xml:space="preserve"> </w:t>
      </w:r>
    </w:p>
    <w:p w14:paraId="3040E14E" w14:textId="77777777" w:rsidR="00000000" w:rsidRDefault="00027501">
      <w:pPr>
        <w:pStyle w:val="a0"/>
        <w:ind w:firstLine="0"/>
        <w:rPr>
          <w:rFonts w:hint="cs"/>
          <w:rtl/>
        </w:rPr>
      </w:pPr>
      <w:r>
        <w:rPr>
          <w:rtl/>
        </w:rPr>
        <w:t>[נספחות.]</w:t>
      </w:r>
    </w:p>
    <w:p w14:paraId="441045AD" w14:textId="77777777" w:rsidR="00000000" w:rsidRDefault="00027501">
      <w:pPr>
        <w:pStyle w:val="-0"/>
        <w:rPr>
          <w:rFonts w:hint="cs"/>
          <w:rtl/>
        </w:rPr>
      </w:pPr>
      <w:r>
        <w:rPr>
          <w:rFonts w:hint="cs"/>
          <w:rtl/>
        </w:rPr>
        <w:t>(הצעת קבוצת חברי הכנסת)</w:t>
      </w:r>
    </w:p>
    <w:p w14:paraId="3F4DDD9B" w14:textId="77777777" w:rsidR="00000000" w:rsidRDefault="00027501">
      <w:pPr>
        <w:pStyle w:val="-0"/>
        <w:rPr>
          <w:rFonts w:hint="cs"/>
          <w:rtl/>
        </w:rPr>
      </w:pPr>
      <w:r>
        <w:rPr>
          <w:rFonts w:hint="cs"/>
          <w:rtl/>
        </w:rPr>
        <w:t xml:space="preserve"> </w:t>
      </w:r>
    </w:p>
    <w:p w14:paraId="293B6265" w14:textId="77777777" w:rsidR="00000000" w:rsidRDefault="00027501">
      <w:pPr>
        <w:pStyle w:val="af1"/>
        <w:rPr>
          <w:rtl/>
        </w:rPr>
      </w:pPr>
      <w:r>
        <w:rPr>
          <w:rtl/>
        </w:rPr>
        <w:t>היו"ר ראוב</w:t>
      </w:r>
      <w:r>
        <w:rPr>
          <w:rtl/>
        </w:rPr>
        <w:t>ן ריבלין:</w:t>
      </w:r>
    </w:p>
    <w:p w14:paraId="663A836C" w14:textId="77777777" w:rsidR="00000000" w:rsidRDefault="00027501">
      <w:pPr>
        <w:pStyle w:val="a0"/>
        <w:rPr>
          <w:rFonts w:hint="cs"/>
          <w:rtl/>
        </w:rPr>
      </w:pPr>
    </w:p>
    <w:p w14:paraId="6DD0B20E" w14:textId="77777777" w:rsidR="00000000" w:rsidRDefault="00027501">
      <w:pPr>
        <w:pStyle w:val="a0"/>
        <w:rPr>
          <w:rFonts w:hint="cs"/>
          <w:rtl/>
        </w:rPr>
      </w:pPr>
      <w:r>
        <w:rPr>
          <w:rFonts w:hint="cs"/>
          <w:rtl/>
        </w:rPr>
        <w:t>חבר הכנסת רן כהן, הצעת חוק פ/1739, בבקשה.</w:t>
      </w:r>
    </w:p>
    <w:p w14:paraId="7A4BAB88" w14:textId="77777777" w:rsidR="00000000" w:rsidRDefault="00027501">
      <w:pPr>
        <w:pStyle w:val="a0"/>
        <w:rPr>
          <w:rFonts w:hint="cs"/>
          <w:rtl/>
        </w:rPr>
      </w:pPr>
    </w:p>
    <w:p w14:paraId="440088B3" w14:textId="77777777" w:rsidR="00000000" w:rsidRDefault="00027501">
      <w:pPr>
        <w:pStyle w:val="a"/>
        <w:rPr>
          <w:rtl/>
        </w:rPr>
      </w:pPr>
      <w:bookmarkStart w:id="160" w:name="FS000000507T21_01_2004_13_24_32"/>
      <w:bookmarkStart w:id="161" w:name="_Toc90037991"/>
      <w:bookmarkEnd w:id="160"/>
      <w:r>
        <w:rPr>
          <w:rFonts w:hint="eastAsia"/>
          <w:rtl/>
        </w:rPr>
        <w:t>רן</w:t>
      </w:r>
      <w:r>
        <w:rPr>
          <w:rtl/>
        </w:rPr>
        <w:t xml:space="preserve"> כהן (מרצ):</w:t>
      </w:r>
      <w:bookmarkEnd w:id="161"/>
    </w:p>
    <w:p w14:paraId="63892473" w14:textId="77777777" w:rsidR="00000000" w:rsidRDefault="00027501">
      <w:pPr>
        <w:pStyle w:val="a0"/>
        <w:rPr>
          <w:rFonts w:hint="cs"/>
          <w:rtl/>
        </w:rPr>
      </w:pPr>
    </w:p>
    <w:p w14:paraId="1F483F6C" w14:textId="77777777" w:rsidR="00000000" w:rsidRDefault="00027501">
      <w:pPr>
        <w:pStyle w:val="a0"/>
        <w:rPr>
          <w:rFonts w:hint="cs"/>
          <w:rtl/>
        </w:rPr>
      </w:pPr>
      <w:r>
        <w:rPr>
          <w:rFonts w:hint="cs"/>
          <w:rtl/>
        </w:rPr>
        <w:t>אדוני היושב-ראש, ראש הממשלה, כבוד השרים, חברי הכנסת, אני רוצה לומר בגילוי לב גמור, שעד לפני ארבע שנים האמנתי לא בגדר, אלא באזורי תעשייה לאורך "הקו הירוק" בצד הפלסטיני - מקומות עבודה, מפעל</w:t>
      </w:r>
      <w:r>
        <w:rPr>
          <w:rFonts w:hint="cs"/>
          <w:rtl/>
        </w:rPr>
        <w:t xml:space="preserve">ים, פרנסה. יצירתם של שבעה אזורי תעשייה, שתכננתי אותם כשר התעשייה והמסחר יחד עם שר התעשייה הפלסטיני - הייתי בטוח שאלה יהיו הגבול הטוב ביותר, האנושי ביותר, בינינו לבין הפלסטינים. </w:t>
      </w:r>
    </w:p>
    <w:p w14:paraId="31B5DE70" w14:textId="77777777" w:rsidR="00000000" w:rsidRDefault="00027501">
      <w:pPr>
        <w:pStyle w:val="a0"/>
        <w:rPr>
          <w:rFonts w:hint="cs"/>
          <w:rtl/>
        </w:rPr>
      </w:pPr>
    </w:p>
    <w:p w14:paraId="29233E1D" w14:textId="77777777" w:rsidR="00000000" w:rsidRDefault="00027501">
      <w:pPr>
        <w:pStyle w:val="a0"/>
        <w:rPr>
          <w:rFonts w:hint="cs"/>
          <w:rtl/>
        </w:rPr>
      </w:pPr>
      <w:r>
        <w:rPr>
          <w:rFonts w:hint="cs"/>
          <w:rtl/>
        </w:rPr>
        <w:t>אבל קרה מה שקרה. לאחר פריצת האינתיפאדה הרצחנית, זאת שרצחה והרגה בנו יותר מ-91</w:t>
      </w:r>
      <w:r>
        <w:rPr>
          <w:rFonts w:hint="cs"/>
          <w:rtl/>
        </w:rPr>
        <w:t xml:space="preserve">0 ישראלים, והותירה למעלה מ-5,000 פצועים, לאחר המשך הכיבוש עוד שלוש שנים, שבו נהרגו 2,500 פלסטינים, ונפצעו 14,000, אני מודה על האמת, אדוני היושב-ראש, אני שיניתי את עמדתי. במקום גדר של תעסוקה, גדר של פרנסה, גדר של שכנות, אני רוצה גדר ביטחון. </w:t>
      </w:r>
    </w:p>
    <w:p w14:paraId="4812A6B1" w14:textId="77777777" w:rsidR="00000000" w:rsidRDefault="00027501">
      <w:pPr>
        <w:pStyle w:val="a0"/>
        <w:rPr>
          <w:rFonts w:hint="cs"/>
          <w:rtl/>
        </w:rPr>
      </w:pPr>
    </w:p>
    <w:p w14:paraId="0E91AB12" w14:textId="77777777" w:rsidR="00000000" w:rsidRDefault="00027501">
      <w:pPr>
        <w:pStyle w:val="a0"/>
        <w:rPr>
          <w:rFonts w:hint="cs"/>
          <w:rtl/>
        </w:rPr>
      </w:pPr>
      <w:r>
        <w:rPr>
          <w:rFonts w:hint="cs"/>
          <w:rtl/>
        </w:rPr>
        <w:t>גדר הביטחון הי</w:t>
      </w:r>
      <w:r>
        <w:rPr>
          <w:rFonts w:hint="cs"/>
          <w:rtl/>
        </w:rPr>
        <w:t>חידה, אדוני ראש הממשלה, שהיא רלוונטית, גם ביטחונית, גם מדינית וגם כלכלית, היא גדר לאורך "הקו הירוק", משום שהגדר הזאת, קודם כול יוצרת הגנה מקסימלית על מדינת ישראל. אנחנו חיים במציאות לא נורמלית. אנחנו המדינה היחידה בעולם שאזרחיה לא חיים בתוך גבולותיה, אלא מ</w:t>
      </w:r>
      <w:r>
        <w:rPr>
          <w:rFonts w:hint="cs"/>
          <w:rtl/>
        </w:rPr>
        <w:t>פוזרים מעבר לגבולות שלה, וחייליה מפוזרים ביניהם מחוץ לגבולות. בואו נעשה משהו נורמלי, שאומר שלמדינה הזאת יש גבול, והגבול היחיד שהוא מוסכם, ולדעתי גם יוסכם, זה בערך "הקו הירוק", ואני לא מדבר עכשיו על תיקונים קטנים כאן וכאן. בכך ההצעה שלי נבדלת משתי ההצעות הק</w:t>
      </w:r>
      <w:r>
        <w:rPr>
          <w:rFonts w:hint="cs"/>
          <w:rtl/>
        </w:rPr>
        <w:t>ודמות.</w:t>
      </w:r>
    </w:p>
    <w:p w14:paraId="055C920E" w14:textId="77777777" w:rsidR="00000000" w:rsidRDefault="00027501">
      <w:pPr>
        <w:pStyle w:val="a0"/>
        <w:rPr>
          <w:rFonts w:hint="cs"/>
          <w:rtl/>
        </w:rPr>
      </w:pPr>
    </w:p>
    <w:p w14:paraId="4B5BE59F" w14:textId="77777777" w:rsidR="00000000" w:rsidRDefault="00027501">
      <w:pPr>
        <w:pStyle w:val="a0"/>
        <w:rPr>
          <w:rFonts w:hint="cs"/>
          <w:rtl/>
        </w:rPr>
      </w:pPr>
      <w:r>
        <w:rPr>
          <w:rFonts w:hint="cs"/>
          <w:rtl/>
        </w:rPr>
        <w:t>לא זו בלבד, אלא שזה מביא את התפוקה הביטחונית הטובה ביותר, משום שמה שיש בהתנחלויות, שהוא לא חוקי ואין לו מה להתקיים - אתם אומרים גם שצריך לפרק אותו. מה שקיים והוא נשאר עד למשא-ומתן, תגנו עליו כמו שאתם מגינים עליו עכשיו, בלי הגדר. על מדינת ישראל מותר</w:t>
      </w:r>
      <w:r>
        <w:rPr>
          <w:rFonts w:hint="cs"/>
          <w:rtl/>
        </w:rPr>
        <w:t xml:space="preserve"> להגן, אלוהים אדירים? על אזרחי ישראל מותר להגן? זאת התשובה הביטחונית. </w:t>
      </w:r>
    </w:p>
    <w:p w14:paraId="1F84E9FE" w14:textId="77777777" w:rsidR="00000000" w:rsidRDefault="00027501">
      <w:pPr>
        <w:pStyle w:val="a0"/>
        <w:rPr>
          <w:rFonts w:hint="cs"/>
          <w:rtl/>
        </w:rPr>
      </w:pPr>
    </w:p>
    <w:p w14:paraId="491177F6" w14:textId="77777777" w:rsidR="00000000" w:rsidRDefault="00027501">
      <w:pPr>
        <w:pStyle w:val="a0"/>
        <w:rPr>
          <w:rFonts w:hint="cs"/>
          <w:rtl/>
        </w:rPr>
      </w:pPr>
      <w:r>
        <w:rPr>
          <w:rFonts w:hint="cs"/>
          <w:rtl/>
        </w:rPr>
        <w:t xml:space="preserve">התשובה המדינית היא, אדוני ראש הממשלה, עוד לא נעשה שלום בין ישראל לשום מדינה אחרת, ולא רק שלום, גם לא הושג שום הסדר יציבות ללא שחזרנו לגבולותינו. חזרנו לגבול הבין-לאומי עם מצרים, חזרנו </w:t>
      </w:r>
      <w:r>
        <w:rPr>
          <w:rFonts w:hint="cs"/>
          <w:rtl/>
        </w:rPr>
        <w:t>לגבול הבין-לאומי עם ירדן, ועשינו שלום. חזרנו לגבול הבין-לאומי עם לבנון, ולא עשינו שלום, אבל יש לנו יציבות רבה יותר מאשר כשהיינו בתוך לבנון. כאשר עכשיו סוריה מדברת על אפשרות של הסכם שלום, מדובר על הגבול הבין-לאומי, ורק עליו, וראשי ממשלה לפניך חתרו לאפשרות ה</w:t>
      </w:r>
      <w:r>
        <w:rPr>
          <w:rFonts w:hint="cs"/>
          <w:rtl/>
        </w:rPr>
        <w:t xml:space="preserve">זאת. </w:t>
      </w:r>
    </w:p>
    <w:p w14:paraId="3E33E52B" w14:textId="77777777" w:rsidR="00000000" w:rsidRDefault="00027501">
      <w:pPr>
        <w:pStyle w:val="a0"/>
        <w:rPr>
          <w:rFonts w:hint="cs"/>
          <w:rtl/>
        </w:rPr>
      </w:pPr>
    </w:p>
    <w:p w14:paraId="67EB836D" w14:textId="77777777" w:rsidR="00000000" w:rsidRDefault="00027501">
      <w:pPr>
        <w:pStyle w:val="a0"/>
        <w:rPr>
          <w:rFonts w:hint="cs"/>
          <w:rtl/>
        </w:rPr>
      </w:pPr>
      <w:r>
        <w:rPr>
          <w:rFonts w:hint="cs"/>
          <w:rtl/>
        </w:rPr>
        <w:t>אם כן, הגבול היחיד שיביא בסיכומו של דבר גם שלום בינינו לבין הפלסטינים כמדינה פלסטינית, יותאם בערך ל"קו הירוק", עם תיקונים מוסכמים הדדיים כאלה ואחרים. למה לא נקים את הגדר הזאת שם, כדי להציל נפשות בישראל, וגם כדי לקדם את התהליך הזה? הרי זו ממש אווילות</w:t>
      </w:r>
      <w:r>
        <w:rPr>
          <w:rFonts w:hint="cs"/>
          <w:rtl/>
        </w:rPr>
        <w:t xml:space="preserve"> מהסוג החמור ביותר. לקחו את מה שהיה אמור להיות הכי מוסכם על החברה הישראלית, כמעט כולה, לאחר פתיחת האינתיפאדה, גדר על "הקו הירוק". </w:t>
      </w:r>
    </w:p>
    <w:p w14:paraId="511DE083" w14:textId="77777777" w:rsidR="00000000" w:rsidRDefault="00027501">
      <w:pPr>
        <w:pStyle w:val="a0"/>
        <w:rPr>
          <w:rFonts w:hint="cs"/>
          <w:rtl/>
        </w:rPr>
      </w:pPr>
    </w:p>
    <w:p w14:paraId="023ADB5C" w14:textId="77777777" w:rsidR="00000000" w:rsidRDefault="00027501">
      <w:pPr>
        <w:pStyle w:val="a0"/>
        <w:rPr>
          <w:rFonts w:hint="cs"/>
          <w:rtl/>
        </w:rPr>
      </w:pPr>
      <w:r>
        <w:rPr>
          <w:rFonts w:hint="cs"/>
          <w:rtl/>
        </w:rPr>
        <w:t xml:space="preserve">הגדר גם ביטחונית, היא גם מדינית </w:t>
      </w:r>
      <w:r>
        <w:rPr>
          <w:rtl/>
        </w:rPr>
        <w:t>–</w:t>
      </w:r>
      <w:r>
        <w:rPr>
          <w:rFonts w:hint="cs"/>
          <w:rtl/>
        </w:rPr>
        <w:t xml:space="preserve"> כפי שהסברתי </w:t>
      </w:r>
      <w:r>
        <w:rPr>
          <w:rtl/>
        </w:rPr>
        <w:t>–</w:t>
      </w:r>
      <w:r>
        <w:rPr>
          <w:rFonts w:hint="cs"/>
          <w:rtl/>
        </w:rPr>
        <w:t xml:space="preserve"> והיא גם הכי כלכלית. כלכלית פעמיים: פעם אחת, אם היא משיגה יציבות, יש סיכוי לש</w:t>
      </w:r>
      <w:r>
        <w:rPr>
          <w:rFonts w:hint="cs"/>
          <w:rtl/>
        </w:rPr>
        <w:t>יפור במצב הכלכלי של המדינה, להשקעות ישראליות כאן ולהבאת השקעות מחוץ-לארץ לכאן - אם יש יותר יציבות. אבל הגדר כלכלית גם מבחינה אחרת. אתם לקחתם גדר של 340 קילומטר, והארכתם אותה ל-730 קילומטר, כאשר עלות כל קילומטר היא בין 10 ל-12 מיליון שקל. זה 3.5 מיליארדי שק</w:t>
      </w:r>
      <w:r>
        <w:rPr>
          <w:rFonts w:hint="cs"/>
          <w:rtl/>
        </w:rPr>
        <w:t xml:space="preserve">ל מיותרים, נגד הביטחון, נגד האינטרס המדיני של מדינת ישראל, ועוד מביאים אותנו בפני העולם כקרימינלים, כמדינה קרימינלית, בגלל הגדר שאתם עיוותתם. </w:t>
      </w:r>
    </w:p>
    <w:p w14:paraId="26FDFCC4" w14:textId="77777777" w:rsidR="00000000" w:rsidRDefault="00027501">
      <w:pPr>
        <w:pStyle w:val="a0"/>
        <w:rPr>
          <w:rFonts w:hint="cs"/>
          <w:rtl/>
        </w:rPr>
      </w:pPr>
    </w:p>
    <w:p w14:paraId="78D6A259" w14:textId="77777777" w:rsidR="00000000" w:rsidRDefault="00027501">
      <w:pPr>
        <w:pStyle w:val="a0"/>
        <w:rPr>
          <w:rFonts w:hint="cs"/>
          <w:rtl/>
        </w:rPr>
      </w:pPr>
      <w:r>
        <w:rPr>
          <w:rFonts w:hint="cs"/>
          <w:rtl/>
        </w:rPr>
        <w:t>מישהו יסביר לי, אלוהים אדירים, לאן הלך השכל היהודי, לאן הלך השכל של הציונות? לא מבין. אני מודה על האמת שאני לא מ</w:t>
      </w:r>
      <w:r>
        <w:rPr>
          <w:rFonts w:hint="cs"/>
          <w:rtl/>
        </w:rPr>
        <w:t>בין. איך לקחתם רעיון, שהיה אפשר להפוך אותו כמעט לקונסנזוס, ועיוותתם אותו כמעט למפלצת אנטי-ביטחונית, אנטי-מדינית, אנטי-כלכלית של מדינת ישראל.</w:t>
      </w:r>
    </w:p>
    <w:p w14:paraId="5D1F3B8C" w14:textId="77777777" w:rsidR="00000000" w:rsidRDefault="00027501">
      <w:pPr>
        <w:pStyle w:val="a0"/>
        <w:rPr>
          <w:rFonts w:hint="cs"/>
          <w:rtl/>
        </w:rPr>
      </w:pPr>
    </w:p>
    <w:p w14:paraId="123C5695" w14:textId="77777777" w:rsidR="00000000" w:rsidRDefault="00027501">
      <w:pPr>
        <w:pStyle w:val="af0"/>
        <w:rPr>
          <w:rtl/>
        </w:rPr>
      </w:pPr>
      <w:r>
        <w:rPr>
          <w:rFonts w:hint="eastAsia"/>
          <w:rtl/>
        </w:rPr>
        <w:t>אליעזר</w:t>
      </w:r>
      <w:r>
        <w:rPr>
          <w:rtl/>
        </w:rPr>
        <w:t xml:space="preserve"> כהן (האיחוד הלאומי - ישראל ביתנו):</w:t>
      </w:r>
    </w:p>
    <w:p w14:paraId="2FD25B1C" w14:textId="77777777" w:rsidR="00000000" w:rsidRDefault="00027501">
      <w:pPr>
        <w:pStyle w:val="a0"/>
        <w:rPr>
          <w:rFonts w:hint="cs"/>
          <w:rtl/>
        </w:rPr>
      </w:pPr>
    </w:p>
    <w:p w14:paraId="33FE17DD" w14:textId="77777777" w:rsidR="00000000" w:rsidRDefault="00027501">
      <w:pPr>
        <w:pStyle w:val="a0"/>
        <w:rPr>
          <w:rFonts w:hint="cs"/>
          <w:rtl/>
        </w:rPr>
      </w:pPr>
      <w:r>
        <w:rPr>
          <w:rFonts w:hint="cs"/>
          <w:rtl/>
        </w:rPr>
        <w:t>נעשה גדר מסביב לכנסת, היא תהיה הכי זולה.</w:t>
      </w:r>
    </w:p>
    <w:p w14:paraId="35E65932" w14:textId="77777777" w:rsidR="00000000" w:rsidRDefault="00027501">
      <w:pPr>
        <w:pStyle w:val="a0"/>
        <w:rPr>
          <w:rFonts w:hint="cs"/>
          <w:rtl/>
        </w:rPr>
      </w:pPr>
    </w:p>
    <w:p w14:paraId="60F899D2" w14:textId="77777777" w:rsidR="00000000" w:rsidRDefault="00027501">
      <w:pPr>
        <w:pStyle w:val="-"/>
        <w:rPr>
          <w:rtl/>
        </w:rPr>
      </w:pPr>
      <w:bookmarkStart w:id="162" w:name="FS000000507T21_01_2004_13_43_21C"/>
      <w:bookmarkEnd w:id="162"/>
      <w:r>
        <w:rPr>
          <w:rtl/>
        </w:rPr>
        <w:t>רן כהן (מרצ):</w:t>
      </w:r>
    </w:p>
    <w:p w14:paraId="3C31F225" w14:textId="77777777" w:rsidR="00000000" w:rsidRDefault="00027501">
      <w:pPr>
        <w:pStyle w:val="a0"/>
        <w:rPr>
          <w:rtl/>
        </w:rPr>
      </w:pPr>
    </w:p>
    <w:p w14:paraId="63233BA6" w14:textId="77777777" w:rsidR="00000000" w:rsidRDefault="00027501">
      <w:pPr>
        <w:pStyle w:val="a0"/>
        <w:rPr>
          <w:rFonts w:hint="cs"/>
          <w:rtl/>
        </w:rPr>
      </w:pPr>
      <w:r>
        <w:rPr>
          <w:rFonts w:hint="cs"/>
          <w:rtl/>
        </w:rPr>
        <w:t xml:space="preserve">אני מבין שזאת </w:t>
      </w:r>
      <w:r>
        <w:rPr>
          <w:rFonts w:hint="cs"/>
          <w:rtl/>
        </w:rPr>
        <w:t>הצעתך, זאת לא הצעתי. אם אתה תעלה את ההצעה הזאת, אני אתנגד לה. אני נלחמתי על מדינת ישראל יחד אתך, על הגנה על "הקו הירוק"; עכשיו אתה בורח ממנו. זה הכול.</w:t>
      </w:r>
    </w:p>
    <w:p w14:paraId="59B430B6" w14:textId="77777777" w:rsidR="00000000" w:rsidRDefault="00027501">
      <w:pPr>
        <w:pStyle w:val="a0"/>
        <w:rPr>
          <w:rFonts w:hint="cs"/>
          <w:rtl/>
        </w:rPr>
      </w:pPr>
    </w:p>
    <w:p w14:paraId="70BD950C" w14:textId="77777777" w:rsidR="00000000" w:rsidRDefault="00027501">
      <w:pPr>
        <w:pStyle w:val="af1"/>
        <w:rPr>
          <w:rtl/>
        </w:rPr>
      </w:pPr>
      <w:r>
        <w:rPr>
          <w:rtl/>
        </w:rPr>
        <w:t>היו"ר ראובן ריבלין:</w:t>
      </w:r>
    </w:p>
    <w:p w14:paraId="340BF2E2" w14:textId="77777777" w:rsidR="00000000" w:rsidRDefault="00027501">
      <w:pPr>
        <w:pStyle w:val="a0"/>
        <w:rPr>
          <w:rtl/>
        </w:rPr>
      </w:pPr>
    </w:p>
    <w:p w14:paraId="497195F4" w14:textId="77777777" w:rsidR="00000000" w:rsidRDefault="00027501">
      <w:pPr>
        <w:pStyle w:val="a0"/>
        <w:rPr>
          <w:rFonts w:hint="cs"/>
          <w:rtl/>
        </w:rPr>
      </w:pPr>
      <w:r>
        <w:rPr>
          <w:rFonts w:hint="cs"/>
          <w:rtl/>
        </w:rPr>
        <w:t>חבר הכנסת כהן, עוד לפני שהקימו את גן-שמואל היה ויכוח ביישוב היהודי בין בן-גוריון לז</w:t>
      </w:r>
      <w:r>
        <w:rPr>
          <w:rFonts w:hint="cs"/>
          <w:rtl/>
        </w:rPr>
        <w:t>'בוטינסקי, אם צריך להגן על תל-חי או לסגת ממנה. בן-גוריון - - -</w:t>
      </w:r>
    </w:p>
    <w:p w14:paraId="259280EB" w14:textId="77777777" w:rsidR="00000000" w:rsidRDefault="00027501">
      <w:pPr>
        <w:pStyle w:val="a0"/>
        <w:rPr>
          <w:rFonts w:hint="cs"/>
          <w:rtl/>
        </w:rPr>
      </w:pPr>
    </w:p>
    <w:p w14:paraId="00687198" w14:textId="77777777" w:rsidR="00000000" w:rsidRDefault="00027501">
      <w:pPr>
        <w:pStyle w:val="af0"/>
        <w:rPr>
          <w:rtl/>
        </w:rPr>
      </w:pPr>
      <w:r>
        <w:rPr>
          <w:rFonts w:hint="eastAsia"/>
          <w:rtl/>
        </w:rPr>
        <w:t>אליעזר</w:t>
      </w:r>
      <w:r>
        <w:rPr>
          <w:rtl/>
        </w:rPr>
        <w:t xml:space="preserve"> כהן (האיחוד הלאומי - ישראל ביתנו):</w:t>
      </w:r>
    </w:p>
    <w:p w14:paraId="41DA8CDD" w14:textId="77777777" w:rsidR="00000000" w:rsidRDefault="00027501">
      <w:pPr>
        <w:pStyle w:val="a0"/>
        <w:rPr>
          <w:rFonts w:hint="cs"/>
          <w:rtl/>
        </w:rPr>
      </w:pPr>
    </w:p>
    <w:p w14:paraId="785AE069" w14:textId="77777777" w:rsidR="00000000" w:rsidRDefault="00027501">
      <w:pPr>
        <w:pStyle w:val="a0"/>
        <w:rPr>
          <w:rFonts w:hint="cs"/>
          <w:rtl/>
        </w:rPr>
      </w:pPr>
      <w:r>
        <w:rPr>
          <w:rFonts w:hint="cs"/>
          <w:rtl/>
        </w:rPr>
        <w:t>בדיוק.</w:t>
      </w:r>
    </w:p>
    <w:p w14:paraId="51601A79" w14:textId="77777777" w:rsidR="00000000" w:rsidRDefault="00027501">
      <w:pPr>
        <w:pStyle w:val="a0"/>
        <w:rPr>
          <w:rFonts w:hint="cs"/>
          <w:rtl/>
        </w:rPr>
      </w:pPr>
    </w:p>
    <w:p w14:paraId="6EE47762" w14:textId="77777777" w:rsidR="00000000" w:rsidRDefault="00027501">
      <w:pPr>
        <w:pStyle w:val="af1"/>
        <w:rPr>
          <w:rtl/>
        </w:rPr>
      </w:pPr>
      <w:r>
        <w:rPr>
          <w:rtl/>
        </w:rPr>
        <w:t>היו"ר ראובן ריבלין:</w:t>
      </w:r>
    </w:p>
    <w:p w14:paraId="4DC4EC3A" w14:textId="77777777" w:rsidR="00000000" w:rsidRDefault="00027501">
      <w:pPr>
        <w:pStyle w:val="a0"/>
        <w:rPr>
          <w:rtl/>
        </w:rPr>
      </w:pPr>
    </w:p>
    <w:p w14:paraId="16A75034" w14:textId="77777777" w:rsidR="00000000" w:rsidRDefault="00027501">
      <w:pPr>
        <w:pStyle w:val="a0"/>
        <w:rPr>
          <w:rFonts w:hint="cs"/>
          <w:rtl/>
        </w:rPr>
      </w:pPr>
      <w:r>
        <w:rPr>
          <w:rFonts w:hint="cs"/>
          <w:rtl/>
        </w:rPr>
        <w:t>רק רגע, חבר הכנסת כהן. בן-גוריון צדק. הוא אמר להישאר בתל-חי. יש כאלה שחושבים כך גם היום.</w:t>
      </w:r>
    </w:p>
    <w:p w14:paraId="2BBC9A48" w14:textId="77777777" w:rsidR="00000000" w:rsidRDefault="00027501">
      <w:pPr>
        <w:pStyle w:val="a0"/>
        <w:rPr>
          <w:rFonts w:hint="cs"/>
          <w:rtl/>
        </w:rPr>
      </w:pPr>
    </w:p>
    <w:p w14:paraId="7D778941" w14:textId="77777777" w:rsidR="00000000" w:rsidRDefault="00027501">
      <w:pPr>
        <w:pStyle w:val="-"/>
        <w:rPr>
          <w:rFonts w:hint="cs"/>
          <w:rtl/>
        </w:rPr>
      </w:pPr>
      <w:bookmarkStart w:id="163" w:name="FS000000507T21_01_2004_13_45_46C"/>
      <w:bookmarkEnd w:id="163"/>
    </w:p>
    <w:p w14:paraId="6DD97F4B" w14:textId="77777777" w:rsidR="00000000" w:rsidRDefault="00027501">
      <w:pPr>
        <w:pStyle w:val="-"/>
        <w:rPr>
          <w:rFonts w:hint="cs"/>
          <w:rtl/>
        </w:rPr>
      </w:pPr>
    </w:p>
    <w:p w14:paraId="4BF543AD" w14:textId="77777777" w:rsidR="00000000" w:rsidRDefault="00027501">
      <w:pPr>
        <w:pStyle w:val="-"/>
        <w:rPr>
          <w:rFonts w:hint="cs"/>
          <w:rtl/>
        </w:rPr>
      </w:pPr>
      <w:r>
        <w:rPr>
          <w:rtl/>
        </w:rPr>
        <w:t>רן כהן (מרצ):</w:t>
      </w:r>
    </w:p>
    <w:p w14:paraId="1B321F30" w14:textId="77777777" w:rsidR="00000000" w:rsidRDefault="00027501">
      <w:pPr>
        <w:pStyle w:val="-"/>
        <w:rPr>
          <w:rFonts w:hint="cs"/>
          <w:rtl/>
        </w:rPr>
      </w:pPr>
    </w:p>
    <w:p w14:paraId="6CE33805" w14:textId="77777777" w:rsidR="00000000" w:rsidRDefault="00027501">
      <w:pPr>
        <w:pStyle w:val="a0"/>
        <w:rPr>
          <w:rFonts w:hint="cs"/>
          <w:rtl/>
        </w:rPr>
      </w:pPr>
      <w:r>
        <w:rPr>
          <w:rFonts w:hint="cs"/>
          <w:rtl/>
        </w:rPr>
        <w:t>אדוני היושב-ר</w:t>
      </w:r>
      <w:r>
        <w:rPr>
          <w:rFonts w:hint="cs"/>
          <w:rtl/>
        </w:rPr>
        <w:t>אש, מאחר שאני מכיר את הפרק הזה בתולדות הציונות, ואתה יודע את זה, מה שאני יכול להגיד לך הוא, שתהליך יצירת המדינה והמאבק עליה ועל הקמתה, היה תהליך שונה מהמצב שבו יש מדינה 55 שנה. אנחנו היחידים שמתכחשים לכך שאנחנו קיימים כמדינה 55 שנה, ורוצים לחזור לימים שבהם</w:t>
      </w:r>
      <w:r>
        <w:rPr>
          <w:rFonts w:hint="cs"/>
          <w:rtl/>
        </w:rPr>
        <w:t xml:space="preserve"> עוד לא היה לנו אפילו יישוב.</w:t>
      </w:r>
    </w:p>
    <w:p w14:paraId="63E911DF" w14:textId="77777777" w:rsidR="00000000" w:rsidRDefault="00027501">
      <w:pPr>
        <w:pStyle w:val="-"/>
        <w:rPr>
          <w:rFonts w:hint="cs"/>
          <w:b w:val="0"/>
          <w:bCs w:val="0"/>
          <w:u w:val="none"/>
          <w:rtl/>
        </w:rPr>
      </w:pPr>
    </w:p>
    <w:p w14:paraId="7F5F942A" w14:textId="77777777" w:rsidR="00000000" w:rsidRDefault="00027501">
      <w:pPr>
        <w:pStyle w:val="af1"/>
        <w:rPr>
          <w:rtl/>
        </w:rPr>
      </w:pPr>
      <w:r>
        <w:rPr>
          <w:rtl/>
        </w:rPr>
        <w:t>היו"ר ראובן ריבלין:</w:t>
      </w:r>
    </w:p>
    <w:p w14:paraId="10C40EA4" w14:textId="77777777" w:rsidR="00000000" w:rsidRDefault="00027501">
      <w:pPr>
        <w:pStyle w:val="a0"/>
        <w:rPr>
          <w:rtl/>
        </w:rPr>
      </w:pPr>
    </w:p>
    <w:p w14:paraId="4C7254F6" w14:textId="77777777" w:rsidR="00000000" w:rsidRDefault="00027501">
      <w:pPr>
        <w:pStyle w:val="a0"/>
        <w:rPr>
          <w:rFonts w:hint="cs"/>
          <w:rtl/>
        </w:rPr>
      </w:pPr>
      <w:r>
        <w:rPr>
          <w:rFonts w:hint="cs"/>
          <w:rtl/>
        </w:rPr>
        <w:t>אנחנו לא שוכחים למה לא היה לנו יישוב. אנחנו לא שוכחים למה היינו אלפיים שנה בגלות. אבל זה ויכוח כמובן, ודאי שלא על חשבונך.</w:t>
      </w:r>
    </w:p>
    <w:p w14:paraId="593241B9" w14:textId="77777777" w:rsidR="00000000" w:rsidRDefault="00027501">
      <w:pPr>
        <w:pStyle w:val="a0"/>
        <w:rPr>
          <w:rFonts w:hint="cs"/>
          <w:rtl/>
        </w:rPr>
      </w:pPr>
    </w:p>
    <w:p w14:paraId="781046AC" w14:textId="77777777" w:rsidR="00000000" w:rsidRDefault="00027501">
      <w:pPr>
        <w:pStyle w:val="-"/>
        <w:rPr>
          <w:rtl/>
        </w:rPr>
      </w:pPr>
      <w:bookmarkStart w:id="164" w:name="FS000000507T21_01_2004_13_48_47C"/>
      <w:bookmarkEnd w:id="164"/>
      <w:r>
        <w:rPr>
          <w:rtl/>
        </w:rPr>
        <w:t>רן כהן (מרצ):</w:t>
      </w:r>
    </w:p>
    <w:p w14:paraId="237426FA" w14:textId="77777777" w:rsidR="00000000" w:rsidRDefault="00027501">
      <w:pPr>
        <w:pStyle w:val="a0"/>
        <w:rPr>
          <w:rtl/>
        </w:rPr>
      </w:pPr>
    </w:p>
    <w:p w14:paraId="3A080D47" w14:textId="77777777" w:rsidR="00000000" w:rsidRDefault="00027501">
      <w:pPr>
        <w:pStyle w:val="a0"/>
        <w:rPr>
          <w:rFonts w:hint="cs"/>
          <w:rtl/>
        </w:rPr>
      </w:pPr>
      <w:r>
        <w:rPr>
          <w:rFonts w:hint="cs"/>
          <w:rtl/>
        </w:rPr>
        <w:t xml:space="preserve">האמן לי שזה לעונג גדול לי להתווכח אתך, כי אתה גם יושב-ראש, ואתה גם </w:t>
      </w:r>
      <w:r>
        <w:rPr>
          <w:rFonts w:hint="cs"/>
          <w:rtl/>
        </w:rPr>
        <w:t xml:space="preserve">נעים באמירה, ואתה גם אידיאולוג בקוטב השני, הנגדי. </w:t>
      </w:r>
    </w:p>
    <w:p w14:paraId="61F22911" w14:textId="77777777" w:rsidR="00000000" w:rsidRDefault="00027501">
      <w:pPr>
        <w:pStyle w:val="a0"/>
        <w:rPr>
          <w:rFonts w:hint="cs"/>
          <w:rtl/>
        </w:rPr>
      </w:pPr>
    </w:p>
    <w:p w14:paraId="221E6DEF" w14:textId="77777777" w:rsidR="00000000" w:rsidRDefault="00027501">
      <w:pPr>
        <w:pStyle w:val="af1"/>
        <w:rPr>
          <w:rtl/>
        </w:rPr>
      </w:pPr>
      <w:r>
        <w:rPr>
          <w:rtl/>
        </w:rPr>
        <w:t>היו"ר ראובן ריבלין:</w:t>
      </w:r>
    </w:p>
    <w:p w14:paraId="046C2DDD" w14:textId="77777777" w:rsidR="00000000" w:rsidRDefault="00027501">
      <w:pPr>
        <w:pStyle w:val="a0"/>
        <w:rPr>
          <w:rtl/>
        </w:rPr>
      </w:pPr>
    </w:p>
    <w:p w14:paraId="45282810" w14:textId="77777777" w:rsidR="00000000" w:rsidRDefault="00027501">
      <w:pPr>
        <w:pStyle w:val="a0"/>
        <w:rPr>
          <w:rFonts w:hint="cs"/>
          <w:rtl/>
        </w:rPr>
      </w:pPr>
      <w:r>
        <w:rPr>
          <w:rFonts w:hint="cs"/>
          <w:rtl/>
        </w:rPr>
        <w:t>הנה, עצרתי את השעון, ואני מחזיר לך דקה שלמה.</w:t>
      </w:r>
    </w:p>
    <w:p w14:paraId="3095D12B" w14:textId="77777777" w:rsidR="00000000" w:rsidRDefault="00027501">
      <w:pPr>
        <w:pStyle w:val="a0"/>
        <w:rPr>
          <w:rFonts w:hint="cs"/>
          <w:rtl/>
        </w:rPr>
      </w:pPr>
    </w:p>
    <w:p w14:paraId="7E8632E9" w14:textId="77777777" w:rsidR="00000000" w:rsidRDefault="00027501">
      <w:pPr>
        <w:pStyle w:val="-"/>
        <w:rPr>
          <w:rtl/>
        </w:rPr>
      </w:pPr>
      <w:bookmarkStart w:id="165" w:name="FS000000507T21_01_2004_13_49_36C"/>
      <w:bookmarkEnd w:id="165"/>
      <w:r>
        <w:rPr>
          <w:rtl/>
        </w:rPr>
        <w:t>רן כהן (מרצ):</w:t>
      </w:r>
    </w:p>
    <w:p w14:paraId="7D5C221B" w14:textId="77777777" w:rsidR="00000000" w:rsidRDefault="00027501">
      <w:pPr>
        <w:pStyle w:val="a0"/>
        <w:rPr>
          <w:rtl/>
        </w:rPr>
      </w:pPr>
    </w:p>
    <w:p w14:paraId="5295639D" w14:textId="77777777" w:rsidR="00000000" w:rsidRDefault="00027501">
      <w:pPr>
        <w:pStyle w:val="a0"/>
        <w:rPr>
          <w:rFonts w:hint="cs"/>
          <w:rtl/>
        </w:rPr>
      </w:pPr>
      <w:r>
        <w:rPr>
          <w:rFonts w:hint="cs"/>
          <w:rtl/>
        </w:rPr>
        <w:t>לעניות דעתי, אדוני היושב-ראש, לאחר שקמה מדינת ישראל, כל ראשי הממשלות, קודם כול בן-גוריון ולאחר מכן גם מנחם בגין, רצו שמדינ</w:t>
      </w:r>
      <w:r>
        <w:rPr>
          <w:rFonts w:hint="cs"/>
          <w:rtl/>
        </w:rPr>
        <w:t>ת ישראל תגיע לשלום, ושילמו מחירים כבדים ואמיתיים כדי שמדינת ישראל תהיה מדינה נורמלית במשפחת העמים, וראו בכך יעד ציוני, ואני מצדיק את זה.</w:t>
      </w:r>
    </w:p>
    <w:p w14:paraId="481B56FA" w14:textId="77777777" w:rsidR="00000000" w:rsidRDefault="00027501">
      <w:pPr>
        <w:pStyle w:val="a0"/>
        <w:rPr>
          <w:rFonts w:hint="cs"/>
          <w:rtl/>
        </w:rPr>
      </w:pPr>
    </w:p>
    <w:p w14:paraId="5BE47F99" w14:textId="77777777" w:rsidR="00000000" w:rsidRDefault="00027501">
      <w:pPr>
        <w:pStyle w:val="af1"/>
        <w:rPr>
          <w:rtl/>
        </w:rPr>
      </w:pPr>
      <w:r>
        <w:rPr>
          <w:rtl/>
        </w:rPr>
        <w:t>היו"ר ראובן ריבלין:</w:t>
      </w:r>
    </w:p>
    <w:p w14:paraId="67FFF50F" w14:textId="77777777" w:rsidR="00000000" w:rsidRDefault="00027501">
      <w:pPr>
        <w:pStyle w:val="a0"/>
        <w:rPr>
          <w:rtl/>
        </w:rPr>
      </w:pPr>
    </w:p>
    <w:p w14:paraId="6169308A" w14:textId="77777777" w:rsidR="00000000" w:rsidRDefault="00027501">
      <w:pPr>
        <w:pStyle w:val="a0"/>
        <w:rPr>
          <w:rFonts w:hint="cs"/>
          <w:rtl/>
        </w:rPr>
      </w:pPr>
      <w:r>
        <w:rPr>
          <w:rFonts w:hint="cs"/>
          <w:rtl/>
        </w:rPr>
        <w:t>נכון. מדינה שתוכל להגן על גבולותיה ולחיות לעולמי עולם בשלום. אתה צודק.</w:t>
      </w:r>
    </w:p>
    <w:p w14:paraId="1B781426" w14:textId="77777777" w:rsidR="00000000" w:rsidRDefault="00027501">
      <w:pPr>
        <w:pStyle w:val="a0"/>
        <w:rPr>
          <w:rFonts w:hint="cs"/>
          <w:rtl/>
        </w:rPr>
      </w:pPr>
    </w:p>
    <w:p w14:paraId="68A9AC80" w14:textId="77777777" w:rsidR="00000000" w:rsidRDefault="00027501">
      <w:pPr>
        <w:pStyle w:val="-"/>
        <w:rPr>
          <w:rtl/>
        </w:rPr>
      </w:pPr>
      <w:bookmarkStart w:id="166" w:name="FS000000507T21_01_2004_13_51_22C"/>
      <w:bookmarkEnd w:id="166"/>
      <w:r>
        <w:rPr>
          <w:rtl/>
        </w:rPr>
        <w:t>רן כהן (מרצ):</w:t>
      </w:r>
    </w:p>
    <w:p w14:paraId="504B9B44" w14:textId="77777777" w:rsidR="00000000" w:rsidRDefault="00027501">
      <w:pPr>
        <w:pStyle w:val="a0"/>
        <w:rPr>
          <w:rtl/>
        </w:rPr>
      </w:pPr>
    </w:p>
    <w:p w14:paraId="7F9067B3" w14:textId="77777777" w:rsidR="00000000" w:rsidRDefault="00027501">
      <w:pPr>
        <w:pStyle w:val="a0"/>
        <w:rPr>
          <w:rFonts w:hint="cs"/>
          <w:rtl/>
        </w:rPr>
      </w:pPr>
      <w:r>
        <w:rPr>
          <w:rFonts w:hint="cs"/>
          <w:rtl/>
        </w:rPr>
        <w:t xml:space="preserve">אבל זה מה </w:t>
      </w:r>
      <w:r>
        <w:rPr>
          <w:rFonts w:hint="cs"/>
          <w:rtl/>
        </w:rPr>
        <w:t>שאני רוצה, אדוני היושב-ראש, רובי ריבלין. מה שאני רוצה הוא דבר אחד, שנהיה מדינה נורמלית. בואו נחזור - - -</w:t>
      </w:r>
    </w:p>
    <w:p w14:paraId="61E742B9" w14:textId="77777777" w:rsidR="00000000" w:rsidRDefault="00027501">
      <w:pPr>
        <w:pStyle w:val="af1"/>
        <w:rPr>
          <w:rFonts w:hint="cs"/>
          <w:rtl/>
        </w:rPr>
      </w:pPr>
    </w:p>
    <w:p w14:paraId="7FF7A76B" w14:textId="77777777" w:rsidR="00000000" w:rsidRDefault="00027501">
      <w:pPr>
        <w:pStyle w:val="af1"/>
        <w:rPr>
          <w:rtl/>
        </w:rPr>
      </w:pPr>
      <w:r>
        <w:rPr>
          <w:rtl/>
        </w:rPr>
        <w:t>היו"ר ראובן ריבלין:</w:t>
      </w:r>
    </w:p>
    <w:p w14:paraId="5ADEA982" w14:textId="77777777" w:rsidR="00000000" w:rsidRDefault="00027501">
      <w:pPr>
        <w:pStyle w:val="a0"/>
        <w:rPr>
          <w:rtl/>
        </w:rPr>
      </w:pPr>
    </w:p>
    <w:p w14:paraId="2B19C0F6" w14:textId="77777777" w:rsidR="00000000" w:rsidRDefault="00027501">
      <w:pPr>
        <w:pStyle w:val="a0"/>
        <w:rPr>
          <w:rFonts w:hint="cs"/>
          <w:rtl/>
        </w:rPr>
      </w:pPr>
      <w:r>
        <w:rPr>
          <w:rFonts w:hint="cs"/>
          <w:rtl/>
        </w:rPr>
        <w:t>מי שבונה גדר, לא מאמין שהוא יכול להגן.</w:t>
      </w:r>
    </w:p>
    <w:p w14:paraId="160C63F4" w14:textId="77777777" w:rsidR="00000000" w:rsidRDefault="00027501">
      <w:pPr>
        <w:pStyle w:val="a0"/>
        <w:rPr>
          <w:rFonts w:hint="cs"/>
          <w:rtl/>
        </w:rPr>
      </w:pPr>
    </w:p>
    <w:p w14:paraId="74633F29" w14:textId="77777777" w:rsidR="00000000" w:rsidRDefault="00027501">
      <w:pPr>
        <w:pStyle w:val="af0"/>
        <w:rPr>
          <w:rtl/>
        </w:rPr>
      </w:pPr>
      <w:r>
        <w:rPr>
          <w:rFonts w:hint="eastAsia"/>
          <w:rtl/>
        </w:rPr>
        <w:t>עמרם</w:t>
      </w:r>
      <w:r>
        <w:rPr>
          <w:rtl/>
        </w:rPr>
        <w:t xml:space="preserve"> מצנע (העבודה-מימד):</w:t>
      </w:r>
    </w:p>
    <w:p w14:paraId="1E7AF897" w14:textId="77777777" w:rsidR="00000000" w:rsidRDefault="00027501">
      <w:pPr>
        <w:pStyle w:val="a0"/>
        <w:rPr>
          <w:rFonts w:hint="cs"/>
          <w:rtl/>
        </w:rPr>
      </w:pPr>
    </w:p>
    <w:p w14:paraId="6E9F7386" w14:textId="77777777" w:rsidR="00000000" w:rsidRDefault="00027501">
      <w:pPr>
        <w:pStyle w:val="a0"/>
        <w:rPr>
          <w:rFonts w:hint="cs"/>
          <w:rtl/>
        </w:rPr>
      </w:pPr>
      <w:r>
        <w:rPr>
          <w:rFonts w:hint="cs"/>
          <w:rtl/>
        </w:rPr>
        <w:t>יהיו גבולות שאפשר להגן עליהם. היום אין גבול.</w:t>
      </w:r>
    </w:p>
    <w:p w14:paraId="761FBE22" w14:textId="77777777" w:rsidR="00000000" w:rsidRDefault="00027501">
      <w:pPr>
        <w:pStyle w:val="a0"/>
        <w:rPr>
          <w:rFonts w:hint="cs"/>
          <w:rtl/>
        </w:rPr>
      </w:pPr>
    </w:p>
    <w:p w14:paraId="3ACE1244" w14:textId="77777777" w:rsidR="00000000" w:rsidRDefault="00027501">
      <w:pPr>
        <w:pStyle w:val="af1"/>
        <w:rPr>
          <w:rtl/>
        </w:rPr>
      </w:pPr>
      <w:r>
        <w:rPr>
          <w:rtl/>
        </w:rPr>
        <w:t>היו"ר ראובן ריבלי</w:t>
      </w:r>
      <w:r>
        <w:rPr>
          <w:rtl/>
        </w:rPr>
        <w:t>ן:</w:t>
      </w:r>
    </w:p>
    <w:p w14:paraId="0E9F948C" w14:textId="77777777" w:rsidR="00000000" w:rsidRDefault="00027501">
      <w:pPr>
        <w:pStyle w:val="a0"/>
        <w:rPr>
          <w:rtl/>
        </w:rPr>
      </w:pPr>
    </w:p>
    <w:p w14:paraId="1B126A2C" w14:textId="77777777" w:rsidR="00000000" w:rsidRDefault="00027501">
      <w:pPr>
        <w:pStyle w:val="a0"/>
        <w:rPr>
          <w:rFonts w:hint="cs"/>
          <w:rtl/>
        </w:rPr>
      </w:pPr>
      <w:r>
        <w:rPr>
          <w:rFonts w:hint="cs"/>
          <w:rtl/>
        </w:rPr>
        <w:t>הגדר לא תגן עלינו, נכון.</w:t>
      </w:r>
    </w:p>
    <w:p w14:paraId="2C7FCD03" w14:textId="77777777" w:rsidR="00000000" w:rsidRDefault="00027501">
      <w:pPr>
        <w:pStyle w:val="a0"/>
        <w:rPr>
          <w:rFonts w:hint="cs"/>
          <w:rtl/>
        </w:rPr>
      </w:pPr>
    </w:p>
    <w:p w14:paraId="3DE8BA51" w14:textId="77777777" w:rsidR="00000000" w:rsidRDefault="00027501">
      <w:pPr>
        <w:pStyle w:val="-"/>
        <w:rPr>
          <w:rtl/>
        </w:rPr>
      </w:pPr>
      <w:bookmarkStart w:id="167" w:name="FS000000507T21_01_2004_14_49_12C"/>
      <w:bookmarkEnd w:id="167"/>
      <w:r>
        <w:rPr>
          <w:rtl/>
        </w:rPr>
        <w:t>רן כהן (מרצ):</w:t>
      </w:r>
    </w:p>
    <w:p w14:paraId="2440812E" w14:textId="77777777" w:rsidR="00000000" w:rsidRDefault="00027501">
      <w:pPr>
        <w:pStyle w:val="a0"/>
        <w:rPr>
          <w:rtl/>
        </w:rPr>
      </w:pPr>
    </w:p>
    <w:p w14:paraId="59A88DB0" w14:textId="77777777" w:rsidR="00000000" w:rsidRDefault="00027501">
      <w:pPr>
        <w:pStyle w:val="a0"/>
        <w:rPr>
          <w:rFonts w:hint="cs"/>
          <w:rtl/>
        </w:rPr>
      </w:pPr>
      <w:r>
        <w:rPr>
          <w:rFonts w:hint="cs"/>
          <w:rtl/>
        </w:rPr>
        <w:t>אני רוצה שנחזור לגבולותינו, גבולות של מדינה יהודית ודמוקרטית; גבולות של מדינה שאפשר להגן עליה ביטחונית, גבולות שהעולם יסכים אתנו ברובו, גבולות שהעם היהודי כולו יברך אותנו עליהם, ויראה בנו מדינה שבאמת מייצגת את ה</w:t>
      </w:r>
      <w:r>
        <w:rPr>
          <w:rFonts w:hint="cs"/>
          <w:rtl/>
        </w:rPr>
        <w:t>ציונות במיטבה. נחזור לאותה מדינה שיכולה להיות היום המדינה הבונה את כלכלתה ואת חברתה למען אזרחיה, ולא משחיתה 60 מיליארד שקל מעבר לגבולותיה כדי להמשיך את מרחץ הדמים ההדדי. זה מה שאני רוצה, ועל כך הוויכוח.</w:t>
      </w:r>
    </w:p>
    <w:p w14:paraId="325079D2" w14:textId="77777777" w:rsidR="00000000" w:rsidRDefault="00027501">
      <w:pPr>
        <w:pStyle w:val="a0"/>
        <w:rPr>
          <w:rFonts w:hint="cs"/>
          <w:rtl/>
        </w:rPr>
      </w:pPr>
    </w:p>
    <w:p w14:paraId="545E41CF" w14:textId="77777777" w:rsidR="00000000" w:rsidRDefault="00027501">
      <w:pPr>
        <w:pStyle w:val="af1"/>
        <w:rPr>
          <w:rtl/>
        </w:rPr>
      </w:pPr>
      <w:r>
        <w:rPr>
          <w:rtl/>
        </w:rPr>
        <w:t>היו"ר ראובן ריבלין:</w:t>
      </w:r>
    </w:p>
    <w:p w14:paraId="3F0F77D8" w14:textId="77777777" w:rsidR="00000000" w:rsidRDefault="00027501">
      <w:pPr>
        <w:pStyle w:val="a0"/>
        <w:rPr>
          <w:rtl/>
        </w:rPr>
      </w:pPr>
    </w:p>
    <w:p w14:paraId="4F75648C" w14:textId="77777777" w:rsidR="00000000" w:rsidRDefault="00027501">
      <w:pPr>
        <w:pStyle w:val="a0"/>
        <w:rPr>
          <w:rFonts w:hint="cs"/>
          <w:rtl/>
        </w:rPr>
      </w:pPr>
      <w:r>
        <w:rPr>
          <w:rFonts w:hint="cs"/>
          <w:rtl/>
        </w:rPr>
        <w:t xml:space="preserve">ועכשיו יימשך. </w:t>
      </w:r>
    </w:p>
    <w:p w14:paraId="659F28D9" w14:textId="77777777" w:rsidR="00000000" w:rsidRDefault="00027501">
      <w:pPr>
        <w:pStyle w:val="-"/>
        <w:rPr>
          <w:rtl/>
        </w:rPr>
      </w:pPr>
      <w:r>
        <w:rPr>
          <w:rtl/>
        </w:rPr>
        <w:br/>
      </w:r>
      <w:bookmarkStart w:id="168" w:name="FS000000507T21_01_2004_13_07_30"/>
      <w:bookmarkStart w:id="169" w:name="FS000000507T21_01_2004_13_07_33C"/>
      <w:bookmarkEnd w:id="168"/>
      <w:bookmarkEnd w:id="169"/>
      <w:r>
        <w:rPr>
          <w:rtl/>
        </w:rPr>
        <w:t>רן כהן (מרצ):</w:t>
      </w:r>
    </w:p>
    <w:p w14:paraId="25EEEC71" w14:textId="77777777" w:rsidR="00000000" w:rsidRDefault="00027501">
      <w:pPr>
        <w:pStyle w:val="a0"/>
        <w:rPr>
          <w:rFonts w:hint="cs"/>
          <w:rtl/>
        </w:rPr>
      </w:pPr>
    </w:p>
    <w:p w14:paraId="59F17C32" w14:textId="77777777" w:rsidR="00000000" w:rsidRDefault="00027501">
      <w:pPr>
        <w:pStyle w:val="a0"/>
        <w:rPr>
          <w:rFonts w:hint="cs"/>
          <w:rtl/>
        </w:rPr>
      </w:pPr>
      <w:r>
        <w:rPr>
          <w:rFonts w:hint="cs"/>
          <w:rtl/>
        </w:rPr>
        <w:t>על כך הוויכוח. מה עושה הממשלה הזאת? אדוני היושב-ראש, אדוני ראש הממשלה, הממשלה הזאת לקחה תוואי ביטחוני באמת מטורף. אני אומר לכם - כשאני ראיתי את התוואי הביטחוני נכנס לעבר אריאל וקדומים בעומק 20 קילומטר בתוך השטח הפלסטיני, 20 קילומטר מחוץ לגבול של מדינת ישרא</w:t>
      </w:r>
      <w:r>
        <w:rPr>
          <w:rFonts w:hint="cs"/>
          <w:rtl/>
        </w:rPr>
        <w:t>ל, מתפתל 107 קילומטר בזיגזגים כאלה - מישהו נורמלי במדינה הזאת מאמין שהגבול הזה הוא גבול ביטחון? מישהו נורמלי בעם היהודי מסכים אתנו שאנחנו יכולים ללכת לעשות את המעשה הזה ולדבוק במדינת ישראל כמדינת העם היהודי וכמדינת המוסר היהודי וכמדינה שדואגת לעצמה ולאזרחי</w:t>
      </w:r>
      <w:r>
        <w:rPr>
          <w:rFonts w:hint="cs"/>
          <w:rtl/>
        </w:rPr>
        <w:t xml:space="preserve">ה? מישהו מאתנו מאמין שמשפחת העמים לא תקיא אותנו מקרבה על המעשה הזה? למה אנחנו נותנים להם את העידוד הזה? </w:t>
      </w:r>
    </w:p>
    <w:p w14:paraId="20367F81" w14:textId="77777777" w:rsidR="00000000" w:rsidRDefault="00027501">
      <w:pPr>
        <w:pStyle w:val="a0"/>
        <w:rPr>
          <w:rFonts w:hint="cs"/>
          <w:rtl/>
        </w:rPr>
      </w:pPr>
    </w:p>
    <w:p w14:paraId="65C63C92" w14:textId="77777777" w:rsidR="00000000" w:rsidRDefault="00027501">
      <w:pPr>
        <w:pStyle w:val="a0"/>
        <w:rPr>
          <w:rFonts w:hint="cs"/>
          <w:rtl/>
        </w:rPr>
      </w:pPr>
      <w:r>
        <w:rPr>
          <w:rFonts w:hint="cs"/>
          <w:rtl/>
        </w:rPr>
        <w:t xml:space="preserve">הלוא לאחר מלחמת ששת הימים היינו המדינה הכי פופולרית בעולם, מכל קצווי העולם באו מתנדבים לעזור לנו. איך הבאתם אותנו למצב המחריד הזה? </w:t>
      </w:r>
    </w:p>
    <w:p w14:paraId="010E9C89" w14:textId="77777777" w:rsidR="00000000" w:rsidRDefault="00027501">
      <w:pPr>
        <w:pStyle w:val="a0"/>
        <w:rPr>
          <w:rFonts w:hint="cs"/>
          <w:rtl/>
        </w:rPr>
      </w:pPr>
    </w:p>
    <w:p w14:paraId="2897F209" w14:textId="77777777" w:rsidR="00000000" w:rsidRDefault="00027501">
      <w:pPr>
        <w:pStyle w:val="a0"/>
        <w:rPr>
          <w:rFonts w:hint="cs"/>
          <w:rtl/>
        </w:rPr>
      </w:pPr>
      <w:r>
        <w:rPr>
          <w:rFonts w:hint="cs"/>
          <w:rtl/>
        </w:rPr>
        <w:t xml:space="preserve">אדוני היושב-ראש, </w:t>
      </w:r>
      <w:r>
        <w:rPr>
          <w:rFonts w:hint="cs"/>
          <w:rtl/>
        </w:rPr>
        <w:t>אדוני ראש הממשלה, התוואי הזה הוא תוואי שמעורר שנאה וטרור. אין לנו סיבה לעודד טרור. העם שלנו נרצח די בידי מפלצות אדם. אנחנו לא צריכים לייצר עוד ולעודד אותם. רוצים באמת ביטחון; רוצים תקווה לפתרון של שלום בעתיד, עם איזה גבול סביר; רוצים לחזור לכלכלה פורחת, כד</w:t>
      </w:r>
      <w:r>
        <w:rPr>
          <w:rFonts w:hint="cs"/>
          <w:rtl/>
        </w:rPr>
        <w:t xml:space="preserve">י שלא ניקח את 4 המיליארדים האלה - שאתם זורקים אותם לעזאזל - מהחינוך, מיצירת מקומות עבודה, מהרווחה, מההשכלה הגבוהה, מהסיעוד. תראו מה אתם עושים לעם הזה - הופכים אותו לעם מתרושש. </w:t>
      </w:r>
    </w:p>
    <w:p w14:paraId="682D1AEF" w14:textId="77777777" w:rsidR="00000000" w:rsidRDefault="00027501">
      <w:pPr>
        <w:pStyle w:val="a0"/>
        <w:rPr>
          <w:rFonts w:hint="cs"/>
          <w:rtl/>
        </w:rPr>
      </w:pPr>
    </w:p>
    <w:p w14:paraId="256F3C19" w14:textId="77777777" w:rsidR="00000000" w:rsidRDefault="00027501">
      <w:pPr>
        <w:pStyle w:val="a0"/>
        <w:rPr>
          <w:rFonts w:hint="cs"/>
          <w:rtl/>
        </w:rPr>
      </w:pPr>
      <w:r>
        <w:rPr>
          <w:rFonts w:hint="cs"/>
          <w:rtl/>
        </w:rPr>
        <w:t>הרי שכבות הביניים של מדינת ישראל - בכללן שכירים, עצמאים, אנשים שמשרתים במילואי</w:t>
      </w:r>
      <w:r>
        <w:rPr>
          <w:rFonts w:hint="cs"/>
          <w:rtl/>
        </w:rPr>
        <w:t xml:space="preserve">ם, גמלאים, חברי קיבוצים, חברי מושבים, אנשים עובדים בכל המגזרים - מתרוששות היום, ואתם לוקחים ומאריכים את הגדר הזאת עוד במחיר 3.5-4 מיליארדי שקל לשווא, נגד הביטחון ונגד השכל הישר. </w:t>
      </w:r>
    </w:p>
    <w:p w14:paraId="37615137" w14:textId="77777777" w:rsidR="00000000" w:rsidRDefault="00027501">
      <w:pPr>
        <w:pStyle w:val="a0"/>
        <w:rPr>
          <w:rFonts w:hint="cs"/>
          <w:rtl/>
        </w:rPr>
      </w:pPr>
    </w:p>
    <w:p w14:paraId="2B75856C" w14:textId="77777777" w:rsidR="00000000" w:rsidRDefault="00027501">
      <w:pPr>
        <w:pStyle w:val="a0"/>
        <w:rPr>
          <w:rFonts w:hint="cs"/>
          <w:rtl/>
        </w:rPr>
      </w:pPr>
      <w:r>
        <w:rPr>
          <w:rFonts w:hint="cs"/>
          <w:rtl/>
        </w:rPr>
        <w:t>לכן, אדוני היושב-ראש, אני מציע את הצעת החוק שלי, שעיקרה הקמת גדר ביטחון לאור</w:t>
      </w:r>
      <w:r>
        <w:rPr>
          <w:rFonts w:hint="cs"/>
          <w:rtl/>
        </w:rPr>
        <w:t>ך "הקו הירוק" והפיכתה לגדר ביטחונית, גדר שתייצב את הכלכלה, גדר שתגן על אזרחי מדינת ישראל, גדר שתיתן מענה עתידי על הבעיה המדינית. תודה רבה.</w:t>
      </w:r>
    </w:p>
    <w:p w14:paraId="568C3CED" w14:textId="77777777" w:rsidR="00000000" w:rsidRDefault="00027501">
      <w:pPr>
        <w:pStyle w:val="af1"/>
        <w:rPr>
          <w:rtl/>
        </w:rPr>
      </w:pPr>
      <w:r>
        <w:rPr>
          <w:rtl/>
        </w:rPr>
        <w:br/>
        <w:t>היו"ר ראובן ריבלין:</w:t>
      </w:r>
    </w:p>
    <w:p w14:paraId="5D0A2EE1" w14:textId="77777777" w:rsidR="00000000" w:rsidRDefault="00027501">
      <w:pPr>
        <w:pStyle w:val="a0"/>
        <w:rPr>
          <w:rtl/>
        </w:rPr>
      </w:pPr>
    </w:p>
    <w:p w14:paraId="6AB56552" w14:textId="77777777" w:rsidR="00000000" w:rsidRDefault="00027501">
      <w:pPr>
        <w:pStyle w:val="a0"/>
        <w:rPr>
          <w:rFonts w:hint="cs"/>
          <w:rtl/>
        </w:rPr>
      </w:pPr>
      <w:r>
        <w:rPr>
          <w:rFonts w:hint="cs"/>
          <w:rtl/>
        </w:rPr>
        <w:t>אני מאוד מודה לחבר הכנסת רן כהן. כבוד השר גדעון עזרא ישיב על כל שלוש ההצעות. אדוני השר, האם הממ</w:t>
      </w:r>
      <w:r>
        <w:rPr>
          <w:rFonts w:hint="cs"/>
          <w:rtl/>
        </w:rPr>
        <w:t xml:space="preserve">שלה מתכוונת להסכים להצעות או לאחת מהן? </w:t>
      </w:r>
    </w:p>
    <w:p w14:paraId="4BFCF718" w14:textId="77777777" w:rsidR="00000000" w:rsidRDefault="00027501">
      <w:pPr>
        <w:pStyle w:val="a"/>
        <w:rPr>
          <w:rtl/>
        </w:rPr>
      </w:pPr>
      <w:r>
        <w:rPr>
          <w:rtl/>
        </w:rPr>
        <w:br/>
      </w:r>
      <w:bookmarkStart w:id="170" w:name="FS000000474T21_01_2004_13_16_01"/>
      <w:bookmarkStart w:id="171" w:name="_Toc90037992"/>
      <w:bookmarkEnd w:id="170"/>
      <w:r>
        <w:rPr>
          <w:rtl/>
        </w:rPr>
        <w:t>השר גדעון עזרא:</w:t>
      </w:r>
      <w:bookmarkEnd w:id="171"/>
    </w:p>
    <w:p w14:paraId="42A03AAC" w14:textId="77777777" w:rsidR="00000000" w:rsidRDefault="00027501">
      <w:pPr>
        <w:pStyle w:val="a0"/>
        <w:rPr>
          <w:rtl/>
        </w:rPr>
      </w:pPr>
    </w:p>
    <w:p w14:paraId="17F7A1FE" w14:textId="77777777" w:rsidR="00000000" w:rsidRDefault="00027501">
      <w:pPr>
        <w:pStyle w:val="a0"/>
        <w:rPr>
          <w:rFonts w:hint="cs"/>
          <w:rtl/>
        </w:rPr>
      </w:pPr>
      <w:r>
        <w:rPr>
          <w:rFonts w:hint="cs"/>
          <w:rtl/>
        </w:rPr>
        <w:t xml:space="preserve">שלילי. </w:t>
      </w:r>
    </w:p>
    <w:p w14:paraId="120E4805" w14:textId="77777777" w:rsidR="00000000" w:rsidRDefault="00027501">
      <w:pPr>
        <w:pStyle w:val="af1"/>
        <w:rPr>
          <w:rtl/>
        </w:rPr>
      </w:pPr>
      <w:r>
        <w:rPr>
          <w:rtl/>
        </w:rPr>
        <w:br/>
        <w:t>היו"ר ראובן ריבלין:</w:t>
      </w:r>
    </w:p>
    <w:p w14:paraId="48EDAAE1" w14:textId="77777777" w:rsidR="00000000" w:rsidRDefault="00027501">
      <w:pPr>
        <w:pStyle w:val="a0"/>
        <w:rPr>
          <w:rtl/>
        </w:rPr>
      </w:pPr>
    </w:p>
    <w:p w14:paraId="60C14304" w14:textId="77777777" w:rsidR="00000000" w:rsidRDefault="00027501">
      <w:pPr>
        <w:pStyle w:val="a0"/>
        <w:rPr>
          <w:rFonts w:hint="cs"/>
          <w:rtl/>
        </w:rPr>
      </w:pPr>
      <w:r>
        <w:rPr>
          <w:rFonts w:hint="cs"/>
          <w:rtl/>
        </w:rPr>
        <w:t xml:space="preserve">בסדר גמור. אם כך, אין יכולים אנשים לבקש להתנגד, כי הממשלה מתנגדת, ולכן אנחנו נשמע תשובות אם יהיה צורך, וניגש להצבעה. נא לצלצל. </w:t>
      </w:r>
    </w:p>
    <w:p w14:paraId="7134E304" w14:textId="77777777" w:rsidR="00000000" w:rsidRDefault="00027501">
      <w:pPr>
        <w:pStyle w:val="-"/>
        <w:rPr>
          <w:rtl/>
        </w:rPr>
      </w:pPr>
      <w:r>
        <w:rPr>
          <w:rtl/>
        </w:rPr>
        <w:br/>
      </w:r>
      <w:bookmarkStart w:id="172" w:name="FS000000474T21_01_2004_13_16_50C"/>
      <w:bookmarkEnd w:id="172"/>
      <w:r>
        <w:rPr>
          <w:rtl/>
        </w:rPr>
        <w:t>השר גדעון עזרא:</w:t>
      </w:r>
    </w:p>
    <w:p w14:paraId="14F6063E" w14:textId="77777777" w:rsidR="00000000" w:rsidRDefault="00027501">
      <w:pPr>
        <w:pStyle w:val="a0"/>
        <w:rPr>
          <w:rtl/>
        </w:rPr>
      </w:pPr>
    </w:p>
    <w:p w14:paraId="3D5A40AE" w14:textId="77777777" w:rsidR="00000000" w:rsidRDefault="00027501">
      <w:pPr>
        <w:pStyle w:val="a0"/>
        <w:rPr>
          <w:rFonts w:hint="cs"/>
          <w:rtl/>
        </w:rPr>
      </w:pPr>
      <w:r>
        <w:rPr>
          <w:rFonts w:hint="cs"/>
          <w:rtl/>
        </w:rPr>
        <w:t xml:space="preserve">אדוני היושב-ראש, חברי </w:t>
      </w:r>
      <w:r>
        <w:rPr>
          <w:rFonts w:hint="cs"/>
          <w:rtl/>
        </w:rPr>
        <w:t>חברי הכנסת, אדוני ראש הממשלה, אני מוכרח לומר בתחילת דברי לחבר הכנסת רן כהן ולכל אלה שמדברים על הגדר ב"קו הירוק": האם אדוני מציע שאנחנו נחזיר את הגדר למעבר מנדלבאום? האם אתה מציע שנעביר את הגדר כאשר הר-הזיתים יהיה מחוץ לשטח, והאם אתה לא יודע שעד שלא תעשה כן</w:t>
      </w:r>
      <w:r>
        <w:rPr>
          <w:rFonts w:hint="cs"/>
          <w:rtl/>
        </w:rPr>
        <w:t xml:space="preserve"> כל העולם יקפוץ עליך? </w:t>
      </w:r>
    </w:p>
    <w:p w14:paraId="4A7029FA" w14:textId="77777777" w:rsidR="00000000" w:rsidRDefault="00027501">
      <w:pPr>
        <w:pStyle w:val="af0"/>
        <w:rPr>
          <w:rtl/>
        </w:rPr>
      </w:pPr>
      <w:r>
        <w:rPr>
          <w:rtl/>
        </w:rPr>
        <w:br/>
        <w:t>רן כהן (מרצ):</w:t>
      </w:r>
    </w:p>
    <w:p w14:paraId="4C0742B2" w14:textId="77777777" w:rsidR="00000000" w:rsidRDefault="00027501">
      <w:pPr>
        <w:pStyle w:val="a0"/>
        <w:rPr>
          <w:rtl/>
        </w:rPr>
      </w:pPr>
    </w:p>
    <w:p w14:paraId="4D968F90" w14:textId="77777777" w:rsidR="00000000" w:rsidRDefault="00027501">
      <w:pPr>
        <w:pStyle w:val="a0"/>
        <w:rPr>
          <w:rFonts w:hint="cs"/>
          <w:rtl/>
        </w:rPr>
      </w:pPr>
      <w:r>
        <w:rPr>
          <w:rFonts w:hint="cs"/>
          <w:rtl/>
        </w:rPr>
        <w:t xml:space="preserve">לא. </w:t>
      </w:r>
    </w:p>
    <w:p w14:paraId="240E6C8B" w14:textId="77777777" w:rsidR="00000000" w:rsidRDefault="00027501">
      <w:pPr>
        <w:pStyle w:val="-"/>
        <w:rPr>
          <w:rtl/>
        </w:rPr>
      </w:pPr>
      <w:r>
        <w:rPr>
          <w:rtl/>
        </w:rPr>
        <w:br/>
      </w:r>
      <w:bookmarkStart w:id="173" w:name="FS000000474T21_01_2004_13_18_18C"/>
      <w:bookmarkEnd w:id="173"/>
      <w:r>
        <w:rPr>
          <w:rtl/>
        </w:rPr>
        <w:t>השר גדעון עזרא:</w:t>
      </w:r>
    </w:p>
    <w:p w14:paraId="5866D32E" w14:textId="77777777" w:rsidR="00000000" w:rsidRDefault="00027501">
      <w:pPr>
        <w:pStyle w:val="a0"/>
        <w:rPr>
          <w:rtl/>
        </w:rPr>
      </w:pPr>
    </w:p>
    <w:p w14:paraId="7BC07EDF" w14:textId="77777777" w:rsidR="00000000" w:rsidRDefault="00027501">
      <w:pPr>
        <w:pStyle w:val="a0"/>
        <w:rPr>
          <w:rFonts w:hint="cs"/>
          <w:rtl/>
        </w:rPr>
      </w:pPr>
      <w:r>
        <w:rPr>
          <w:rFonts w:hint="cs"/>
          <w:rtl/>
        </w:rPr>
        <w:t xml:space="preserve">ולכן, אני מציע - כל מי שמדבר על נושא "הקו הירוק", צריך להיות הגיוני. </w:t>
      </w:r>
    </w:p>
    <w:p w14:paraId="22D0382F" w14:textId="77777777" w:rsidR="00000000" w:rsidRDefault="00027501">
      <w:pPr>
        <w:pStyle w:val="a0"/>
        <w:rPr>
          <w:rFonts w:hint="cs"/>
          <w:rtl/>
        </w:rPr>
      </w:pPr>
    </w:p>
    <w:p w14:paraId="290830A0" w14:textId="77777777" w:rsidR="00000000" w:rsidRDefault="00027501">
      <w:pPr>
        <w:pStyle w:val="a0"/>
        <w:rPr>
          <w:rFonts w:hint="cs"/>
          <w:rtl/>
        </w:rPr>
      </w:pPr>
      <w:r>
        <w:rPr>
          <w:rFonts w:hint="cs"/>
          <w:rtl/>
        </w:rPr>
        <w:t>הדבר השני - בהצעות החוק דובר - - -</w:t>
      </w:r>
    </w:p>
    <w:p w14:paraId="3A3E43E4" w14:textId="77777777" w:rsidR="00000000" w:rsidRDefault="00027501">
      <w:pPr>
        <w:pStyle w:val="af0"/>
        <w:rPr>
          <w:rtl/>
        </w:rPr>
      </w:pPr>
      <w:r>
        <w:rPr>
          <w:rtl/>
        </w:rPr>
        <w:br/>
        <w:t>ואסל טאהא (בל"ד):</w:t>
      </w:r>
    </w:p>
    <w:p w14:paraId="01BF4C89" w14:textId="77777777" w:rsidR="00000000" w:rsidRDefault="00027501">
      <w:pPr>
        <w:pStyle w:val="a0"/>
        <w:rPr>
          <w:rtl/>
        </w:rPr>
      </w:pPr>
    </w:p>
    <w:p w14:paraId="22E7DAEB" w14:textId="77777777" w:rsidR="00000000" w:rsidRDefault="00027501">
      <w:pPr>
        <w:pStyle w:val="a0"/>
        <w:rPr>
          <w:rFonts w:hint="cs"/>
          <w:rtl/>
        </w:rPr>
      </w:pPr>
      <w:r>
        <w:rPr>
          <w:rFonts w:hint="cs"/>
          <w:rtl/>
        </w:rPr>
        <w:t>- - -</w:t>
      </w:r>
    </w:p>
    <w:p w14:paraId="33C6373A" w14:textId="77777777" w:rsidR="00000000" w:rsidRDefault="00027501">
      <w:pPr>
        <w:pStyle w:val="-"/>
        <w:rPr>
          <w:rtl/>
        </w:rPr>
      </w:pPr>
      <w:r>
        <w:rPr>
          <w:rtl/>
        </w:rPr>
        <w:br/>
      </w:r>
      <w:bookmarkStart w:id="174" w:name="FS000000474T21_01_2004_13_19_25C"/>
      <w:bookmarkEnd w:id="174"/>
      <w:r>
        <w:rPr>
          <w:rtl/>
        </w:rPr>
        <w:t>השר גדעון עזרא:</w:t>
      </w:r>
    </w:p>
    <w:p w14:paraId="56416BFC" w14:textId="77777777" w:rsidR="00000000" w:rsidRDefault="00027501">
      <w:pPr>
        <w:pStyle w:val="a0"/>
        <w:rPr>
          <w:rFonts w:hint="cs"/>
          <w:rtl/>
        </w:rPr>
      </w:pPr>
    </w:p>
    <w:p w14:paraId="26D87A11" w14:textId="77777777" w:rsidR="00000000" w:rsidRDefault="00027501">
      <w:pPr>
        <w:pStyle w:val="a0"/>
        <w:rPr>
          <w:rFonts w:hint="cs"/>
          <w:rtl/>
        </w:rPr>
      </w:pPr>
      <w:r>
        <w:rPr>
          <w:rFonts w:hint="cs"/>
          <w:rtl/>
        </w:rPr>
        <w:t xml:space="preserve">תרשה לי. </w:t>
      </w:r>
    </w:p>
    <w:p w14:paraId="59CF97A5" w14:textId="77777777" w:rsidR="00000000" w:rsidRDefault="00027501">
      <w:pPr>
        <w:pStyle w:val="af1"/>
        <w:rPr>
          <w:rtl/>
        </w:rPr>
      </w:pPr>
      <w:r>
        <w:rPr>
          <w:rtl/>
        </w:rPr>
        <w:br/>
        <w:t>היו"ר ראובן ריבלין:</w:t>
      </w:r>
    </w:p>
    <w:p w14:paraId="0BF97AFF" w14:textId="77777777" w:rsidR="00000000" w:rsidRDefault="00027501">
      <w:pPr>
        <w:pStyle w:val="a0"/>
        <w:rPr>
          <w:rtl/>
        </w:rPr>
      </w:pPr>
    </w:p>
    <w:p w14:paraId="7CF04B3F" w14:textId="77777777" w:rsidR="00000000" w:rsidRDefault="00027501">
      <w:pPr>
        <w:pStyle w:val="a0"/>
        <w:rPr>
          <w:rFonts w:hint="cs"/>
          <w:rtl/>
        </w:rPr>
      </w:pPr>
      <w:r>
        <w:rPr>
          <w:rFonts w:hint="cs"/>
          <w:rtl/>
        </w:rPr>
        <w:t>חבר הכנסת טא</w:t>
      </w:r>
      <w:r>
        <w:rPr>
          <w:rFonts w:hint="cs"/>
          <w:rtl/>
        </w:rPr>
        <w:t xml:space="preserve">הא, אני מזהיר אותך שאמרת שזה הגיוני, כי יש חברים שחושבים ש-1947 הרבה יותר הגיוני. אל תסתכן. </w:t>
      </w:r>
    </w:p>
    <w:p w14:paraId="29839C16" w14:textId="77777777" w:rsidR="00000000" w:rsidRDefault="00027501">
      <w:pPr>
        <w:pStyle w:val="af0"/>
        <w:rPr>
          <w:rtl/>
        </w:rPr>
      </w:pPr>
      <w:r>
        <w:rPr>
          <w:rtl/>
        </w:rPr>
        <w:br/>
        <w:t>ואסל טאהא (בל"ד):</w:t>
      </w:r>
    </w:p>
    <w:p w14:paraId="3907B68F" w14:textId="77777777" w:rsidR="00000000" w:rsidRDefault="00027501">
      <w:pPr>
        <w:pStyle w:val="a0"/>
        <w:rPr>
          <w:rtl/>
        </w:rPr>
      </w:pPr>
    </w:p>
    <w:p w14:paraId="77F3591F" w14:textId="77777777" w:rsidR="00000000" w:rsidRDefault="00027501">
      <w:pPr>
        <w:pStyle w:val="a0"/>
        <w:rPr>
          <w:rFonts w:hint="cs"/>
          <w:rtl/>
        </w:rPr>
      </w:pPr>
      <w:r>
        <w:rPr>
          <w:rFonts w:hint="cs"/>
          <w:rtl/>
        </w:rPr>
        <w:t>- - -</w:t>
      </w:r>
    </w:p>
    <w:p w14:paraId="4DAEFDE9" w14:textId="77777777" w:rsidR="00000000" w:rsidRDefault="00027501">
      <w:pPr>
        <w:pStyle w:val="af0"/>
        <w:rPr>
          <w:rtl/>
        </w:rPr>
      </w:pPr>
      <w:r>
        <w:rPr>
          <w:rtl/>
        </w:rPr>
        <w:br/>
      </w:r>
      <w:bookmarkStart w:id="175" w:name="FS000000474T21_01_2004_13_20_14C"/>
      <w:bookmarkEnd w:id="175"/>
      <w:r>
        <w:rPr>
          <w:rtl/>
        </w:rPr>
        <w:t>עבד-אלמאלכ דהאמשה (רע"ם):</w:t>
      </w:r>
    </w:p>
    <w:p w14:paraId="4D4FB307" w14:textId="77777777" w:rsidR="00000000" w:rsidRDefault="00027501">
      <w:pPr>
        <w:pStyle w:val="a0"/>
        <w:rPr>
          <w:rFonts w:hint="cs"/>
          <w:rtl/>
        </w:rPr>
      </w:pPr>
    </w:p>
    <w:p w14:paraId="0593F627" w14:textId="77777777" w:rsidR="00000000" w:rsidRDefault="00027501">
      <w:pPr>
        <w:pStyle w:val="a0"/>
        <w:rPr>
          <w:rFonts w:hint="cs"/>
          <w:rtl/>
        </w:rPr>
      </w:pPr>
      <w:r>
        <w:rPr>
          <w:rFonts w:hint="cs"/>
          <w:rtl/>
        </w:rPr>
        <w:t>- - - ארץ-ישראל השלמה - - -</w:t>
      </w:r>
    </w:p>
    <w:p w14:paraId="1856EB25" w14:textId="77777777" w:rsidR="00000000" w:rsidRDefault="00027501">
      <w:pPr>
        <w:pStyle w:val="-"/>
        <w:rPr>
          <w:rFonts w:hint="cs"/>
          <w:rtl/>
        </w:rPr>
      </w:pPr>
    </w:p>
    <w:p w14:paraId="5987AE07" w14:textId="77777777" w:rsidR="00000000" w:rsidRDefault="00027501">
      <w:pPr>
        <w:pStyle w:val="-"/>
        <w:rPr>
          <w:rtl/>
        </w:rPr>
      </w:pPr>
      <w:r>
        <w:rPr>
          <w:rtl/>
        </w:rPr>
        <w:t>השר גדעון עזרא:</w:t>
      </w:r>
    </w:p>
    <w:p w14:paraId="452C163D" w14:textId="77777777" w:rsidR="00000000" w:rsidRDefault="00027501">
      <w:pPr>
        <w:pStyle w:val="a0"/>
        <w:rPr>
          <w:rtl/>
        </w:rPr>
      </w:pPr>
    </w:p>
    <w:p w14:paraId="475DF7E1" w14:textId="77777777" w:rsidR="00000000" w:rsidRDefault="00027501">
      <w:pPr>
        <w:pStyle w:val="a0"/>
        <w:rPr>
          <w:rFonts w:hint="cs"/>
          <w:rtl/>
        </w:rPr>
      </w:pPr>
      <w:r>
        <w:rPr>
          <w:rFonts w:hint="cs"/>
          <w:rtl/>
        </w:rPr>
        <w:t>הדבר השני שאני מוכרח לומר - חבר הכנסת רמון חוזר על המנטרה בכל נ</w:t>
      </w:r>
      <w:r>
        <w:rPr>
          <w:rFonts w:hint="cs"/>
          <w:rtl/>
        </w:rPr>
        <w:t>אום ובכל מקום, על כך שאי-הימצאותה של הגדר - - -</w:t>
      </w:r>
    </w:p>
    <w:p w14:paraId="7AFB44C8" w14:textId="77777777" w:rsidR="00000000" w:rsidRDefault="00027501">
      <w:pPr>
        <w:pStyle w:val="af1"/>
        <w:rPr>
          <w:rtl/>
        </w:rPr>
      </w:pPr>
      <w:r>
        <w:rPr>
          <w:rtl/>
        </w:rPr>
        <w:br/>
        <w:t>היו"ר ראובן ריבלין:</w:t>
      </w:r>
    </w:p>
    <w:p w14:paraId="148AA8E4" w14:textId="77777777" w:rsidR="00000000" w:rsidRDefault="00027501">
      <w:pPr>
        <w:pStyle w:val="a0"/>
        <w:rPr>
          <w:rtl/>
        </w:rPr>
      </w:pPr>
    </w:p>
    <w:p w14:paraId="267DEC9A" w14:textId="77777777" w:rsidR="00000000" w:rsidRDefault="00027501">
      <w:pPr>
        <w:pStyle w:val="a0"/>
        <w:rPr>
          <w:rFonts w:hint="cs"/>
          <w:rtl/>
        </w:rPr>
      </w:pPr>
      <w:r>
        <w:rPr>
          <w:rFonts w:hint="cs"/>
          <w:rtl/>
        </w:rPr>
        <w:t>חבר הכנסת רמון לא השתתף. השתתף דני יתום.</w:t>
      </w:r>
    </w:p>
    <w:p w14:paraId="47EA8525" w14:textId="77777777" w:rsidR="00000000" w:rsidRDefault="00027501">
      <w:pPr>
        <w:pStyle w:val="-"/>
        <w:rPr>
          <w:rtl/>
        </w:rPr>
      </w:pPr>
      <w:r>
        <w:rPr>
          <w:rtl/>
        </w:rPr>
        <w:br/>
      </w:r>
      <w:bookmarkStart w:id="176" w:name="FS000000474T21_01_2004_13_21_14C"/>
      <w:bookmarkEnd w:id="176"/>
      <w:r>
        <w:rPr>
          <w:rtl/>
        </w:rPr>
        <w:t>השר גדעון עזרא:</w:t>
      </w:r>
    </w:p>
    <w:p w14:paraId="0B02B4EF" w14:textId="77777777" w:rsidR="00000000" w:rsidRDefault="00027501">
      <w:pPr>
        <w:pStyle w:val="a0"/>
        <w:rPr>
          <w:rtl/>
        </w:rPr>
      </w:pPr>
    </w:p>
    <w:p w14:paraId="01E3FC29" w14:textId="77777777" w:rsidR="00000000" w:rsidRDefault="00027501">
      <w:pPr>
        <w:pStyle w:val="a0"/>
        <w:rPr>
          <w:rFonts w:hint="cs"/>
          <w:rtl/>
        </w:rPr>
      </w:pPr>
      <w:r>
        <w:rPr>
          <w:rFonts w:hint="cs"/>
          <w:rtl/>
        </w:rPr>
        <w:t>לא, לא, לא. אני יודע על מה אני מדבר. חבר הכנסת רמון - בכלי התקשורת ובכל הזדמנות - מאשים את הממשלה על כך ש-500  יהודים נהרגו מאח</w:t>
      </w:r>
      <w:r>
        <w:rPr>
          <w:rFonts w:hint="cs"/>
          <w:rtl/>
        </w:rPr>
        <w:t>ר שלא היתה גדר. אני רוצה להגיד לך - - -</w:t>
      </w:r>
    </w:p>
    <w:p w14:paraId="224D6160" w14:textId="77777777" w:rsidR="00000000" w:rsidRDefault="00027501">
      <w:pPr>
        <w:pStyle w:val="af0"/>
        <w:rPr>
          <w:rtl/>
        </w:rPr>
      </w:pPr>
      <w:r>
        <w:rPr>
          <w:rtl/>
        </w:rPr>
        <w:br/>
        <w:t>חיים רמון (העבודה-מימד):</w:t>
      </w:r>
    </w:p>
    <w:p w14:paraId="0D9D675D" w14:textId="77777777" w:rsidR="00000000" w:rsidRDefault="00027501">
      <w:pPr>
        <w:pStyle w:val="a0"/>
        <w:rPr>
          <w:rtl/>
        </w:rPr>
      </w:pPr>
    </w:p>
    <w:p w14:paraId="6A9309D6" w14:textId="77777777" w:rsidR="00000000" w:rsidRDefault="00027501">
      <w:pPr>
        <w:pStyle w:val="a0"/>
        <w:rPr>
          <w:rFonts w:hint="cs"/>
          <w:rtl/>
        </w:rPr>
      </w:pPr>
      <w:r>
        <w:rPr>
          <w:rFonts w:hint="cs"/>
          <w:rtl/>
        </w:rPr>
        <w:t>אתה אומר - - -</w:t>
      </w:r>
    </w:p>
    <w:p w14:paraId="25ED59A5" w14:textId="77777777" w:rsidR="00000000" w:rsidRDefault="00027501">
      <w:pPr>
        <w:pStyle w:val="-"/>
        <w:rPr>
          <w:rtl/>
        </w:rPr>
      </w:pPr>
      <w:r>
        <w:rPr>
          <w:rtl/>
        </w:rPr>
        <w:br/>
      </w:r>
      <w:bookmarkStart w:id="177" w:name="FS000000474T21_01_2004_13_22_27C"/>
      <w:bookmarkEnd w:id="177"/>
      <w:r>
        <w:rPr>
          <w:rtl/>
        </w:rPr>
        <w:t>השר גדעון עזרא:</w:t>
      </w:r>
    </w:p>
    <w:p w14:paraId="1D94CEEF" w14:textId="77777777" w:rsidR="00000000" w:rsidRDefault="00027501">
      <w:pPr>
        <w:pStyle w:val="a0"/>
        <w:rPr>
          <w:rtl/>
        </w:rPr>
      </w:pPr>
    </w:p>
    <w:p w14:paraId="70D35EF1" w14:textId="77777777" w:rsidR="00000000" w:rsidRDefault="00027501">
      <w:pPr>
        <w:pStyle w:val="a0"/>
        <w:rPr>
          <w:rFonts w:hint="cs"/>
          <w:rtl/>
        </w:rPr>
      </w:pPr>
      <w:r>
        <w:rPr>
          <w:rFonts w:hint="cs"/>
          <w:rtl/>
        </w:rPr>
        <w:t>ראשית, לא עושים דבר כזה, ואסור לבוא לממשלה בהאשמה כזאת. אבל לעצם העניין, 80% - לדעת גורמי הביטחון - עברו לא בגדר ולא בשדה, עברו במעברים הראשיים, וגם כאשר יש</w:t>
      </w:r>
      <w:r>
        <w:rPr>
          <w:rFonts w:hint="cs"/>
          <w:rtl/>
        </w:rPr>
        <w:t xml:space="preserve"> גדר רצופה, כל זמן שבעיית המעברים לא נפתרה, לא עשינו דבר. למה מכוונים דברי? נניח שאריאל נמצאת מחוץ לשטח המגודר, ונניח שגוש-עציון נמצאת מחוץ לשטח המגודר - כמות הרכבים הישראליים שעוברת יום-יום במקומות האלו היא כמות אדירה והיא בלתי ניתנת לבדיקה פרטנית - ראה א</w:t>
      </w:r>
      <w:r>
        <w:rPr>
          <w:rFonts w:hint="cs"/>
          <w:rtl/>
        </w:rPr>
        <w:t>ת המקרים - - -</w:t>
      </w:r>
    </w:p>
    <w:p w14:paraId="77EE45A0" w14:textId="77777777" w:rsidR="00000000" w:rsidRDefault="00027501">
      <w:pPr>
        <w:pStyle w:val="af0"/>
        <w:rPr>
          <w:rtl/>
        </w:rPr>
      </w:pPr>
      <w:r>
        <w:rPr>
          <w:rtl/>
        </w:rPr>
        <w:br/>
        <w:t>חיים רמון (העבודה-מימד):</w:t>
      </w:r>
    </w:p>
    <w:p w14:paraId="0AF1F18E" w14:textId="77777777" w:rsidR="00000000" w:rsidRDefault="00027501">
      <w:pPr>
        <w:pStyle w:val="a0"/>
        <w:rPr>
          <w:rtl/>
        </w:rPr>
      </w:pPr>
    </w:p>
    <w:p w14:paraId="7ECC93BF" w14:textId="77777777" w:rsidR="00000000" w:rsidRDefault="00027501">
      <w:pPr>
        <w:pStyle w:val="a0"/>
        <w:rPr>
          <w:rFonts w:hint="cs"/>
          <w:rtl/>
        </w:rPr>
      </w:pPr>
      <w:r>
        <w:rPr>
          <w:rFonts w:hint="cs"/>
          <w:rtl/>
        </w:rPr>
        <w:t xml:space="preserve">אז אל תבנה גדר - - - אל תבנה. מה, בשביל דעת הקהל אתה משקיע 10 מיליארדי שקל? </w:t>
      </w:r>
    </w:p>
    <w:p w14:paraId="094D0B50" w14:textId="77777777" w:rsidR="00000000" w:rsidRDefault="00027501">
      <w:pPr>
        <w:pStyle w:val="-"/>
        <w:rPr>
          <w:rFonts w:hint="cs"/>
          <w:rtl/>
        </w:rPr>
      </w:pPr>
    </w:p>
    <w:p w14:paraId="6BB7B887" w14:textId="77777777" w:rsidR="00000000" w:rsidRDefault="00027501">
      <w:pPr>
        <w:pStyle w:val="-"/>
        <w:rPr>
          <w:rtl/>
        </w:rPr>
      </w:pPr>
      <w:bookmarkStart w:id="178" w:name="FS000000474T21_01_2004_13_25_36C"/>
      <w:bookmarkEnd w:id="178"/>
      <w:r>
        <w:rPr>
          <w:rFonts w:hint="eastAsia"/>
          <w:rtl/>
        </w:rPr>
        <w:t>השר</w:t>
      </w:r>
      <w:r>
        <w:rPr>
          <w:rtl/>
        </w:rPr>
        <w:t xml:space="preserve"> גדעון עזרא:</w:t>
      </w:r>
    </w:p>
    <w:p w14:paraId="022F034A" w14:textId="77777777" w:rsidR="00000000" w:rsidRDefault="00027501">
      <w:pPr>
        <w:pStyle w:val="a0"/>
        <w:rPr>
          <w:rtl/>
        </w:rPr>
      </w:pPr>
    </w:p>
    <w:p w14:paraId="609DE541" w14:textId="77777777" w:rsidR="00000000" w:rsidRDefault="00027501">
      <w:pPr>
        <w:pStyle w:val="a0"/>
        <w:rPr>
          <w:rFonts w:hint="cs"/>
          <w:rtl/>
        </w:rPr>
      </w:pPr>
      <w:r>
        <w:rPr>
          <w:rFonts w:hint="cs"/>
          <w:rtl/>
        </w:rPr>
        <w:t>אני בא ואומר לך: צריך לפתור גם את נושא המעברים, והנושא הזה נמצא היום בבדיקה. על-ידי כך שנגדיל את השטח בתוך הגדר - שבה ה</w:t>
      </w:r>
      <w:r>
        <w:rPr>
          <w:rFonts w:hint="cs"/>
          <w:rtl/>
        </w:rPr>
        <w:t xml:space="preserve">יישובים הגדולים - כך היכולת להסתנן פנימה עם רכב עם מספר ישראלי, תהיה יותר קטנה. </w:t>
      </w:r>
    </w:p>
    <w:p w14:paraId="2470D160" w14:textId="77777777" w:rsidR="00000000" w:rsidRDefault="00027501">
      <w:pPr>
        <w:pStyle w:val="a0"/>
        <w:rPr>
          <w:rFonts w:hint="cs"/>
          <w:rtl/>
        </w:rPr>
      </w:pPr>
    </w:p>
    <w:p w14:paraId="171D036E" w14:textId="77777777" w:rsidR="00000000" w:rsidRDefault="00027501">
      <w:pPr>
        <w:pStyle w:val="a0"/>
        <w:rPr>
          <w:rFonts w:hint="cs"/>
          <w:rtl/>
        </w:rPr>
      </w:pPr>
      <w:r>
        <w:rPr>
          <w:rFonts w:hint="cs"/>
          <w:rtl/>
        </w:rPr>
        <w:t>הדבר השלישי - - -</w:t>
      </w:r>
    </w:p>
    <w:p w14:paraId="4F19453D" w14:textId="77777777" w:rsidR="00000000" w:rsidRDefault="00027501">
      <w:pPr>
        <w:pStyle w:val="af0"/>
        <w:rPr>
          <w:rtl/>
        </w:rPr>
      </w:pPr>
      <w:r>
        <w:rPr>
          <w:rtl/>
        </w:rPr>
        <w:br/>
        <w:t>עמרם מצנע (העבודה-מימד):</w:t>
      </w:r>
    </w:p>
    <w:p w14:paraId="17820A6E" w14:textId="77777777" w:rsidR="00000000" w:rsidRDefault="00027501">
      <w:pPr>
        <w:pStyle w:val="a0"/>
        <w:rPr>
          <w:rtl/>
        </w:rPr>
      </w:pPr>
    </w:p>
    <w:p w14:paraId="72D6EC8F" w14:textId="77777777" w:rsidR="00000000" w:rsidRDefault="00027501">
      <w:pPr>
        <w:pStyle w:val="a0"/>
        <w:rPr>
          <w:rFonts w:hint="cs"/>
          <w:rtl/>
        </w:rPr>
      </w:pPr>
      <w:r>
        <w:rPr>
          <w:rFonts w:hint="cs"/>
          <w:rtl/>
        </w:rPr>
        <w:t xml:space="preserve">גדעון, אבל אתה חוסם בצורה משמעותית את הפלסטינים שצריכים לעבור מצד לצד רק ליום-יום שלהם. </w:t>
      </w:r>
    </w:p>
    <w:p w14:paraId="3A3E188B" w14:textId="77777777" w:rsidR="00000000" w:rsidRDefault="00027501">
      <w:pPr>
        <w:pStyle w:val="-"/>
        <w:rPr>
          <w:rtl/>
        </w:rPr>
      </w:pPr>
      <w:r>
        <w:rPr>
          <w:rtl/>
        </w:rPr>
        <w:br/>
      </w:r>
      <w:bookmarkStart w:id="179" w:name="FS000000474T21_01_2004_13_28_42C"/>
      <w:bookmarkEnd w:id="179"/>
      <w:r>
        <w:rPr>
          <w:rtl/>
        </w:rPr>
        <w:t>השר גדעון עזרא:</w:t>
      </w:r>
    </w:p>
    <w:p w14:paraId="7B406A3A" w14:textId="77777777" w:rsidR="00000000" w:rsidRDefault="00027501">
      <w:pPr>
        <w:pStyle w:val="a0"/>
        <w:rPr>
          <w:rtl/>
        </w:rPr>
      </w:pPr>
    </w:p>
    <w:p w14:paraId="71383C30" w14:textId="77777777" w:rsidR="00000000" w:rsidRDefault="00027501">
      <w:pPr>
        <w:pStyle w:val="a0"/>
        <w:rPr>
          <w:rFonts w:hint="cs"/>
          <w:rtl/>
        </w:rPr>
      </w:pPr>
      <w:r>
        <w:rPr>
          <w:rFonts w:hint="cs"/>
          <w:rtl/>
        </w:rPr>
        <w:t>אני אתייחס לעניין הזה.</w:t>
      </w:r>
      <w:r>
        <w:rPr>
          <w:rFonts w:hint="cs"/>
          <w:rtl/>
        </w:rPr>
        <w:t xml:space="preserve"> ישראל עשתה את כל המאמצים, והיא תעשה את כל המאמצים, כדי שכמה שפחות פלסטינים יהיו בתוך שטח הגדר. הדבר השני - - -</w:t>
      </w:r>
    </w:p>
    <w:p w14:paraId="1569E6DD" w14:textId="77777777" w:rsidR="00000000" w:rsidRDefault="00027501">
      <w:pPr>
        <w:pStyle w:val="af0"/>
        <w:rPr>
          <w:rtl/>
        </w:rPr>
      </w:pPr>
      <w:r>
        <w:rPr>
          <w:rtl/>
        </w:rPr>
        <w:br/>
        <w:t>שמעון פרס (העבודה-מימד):</w:t>
      </w:r>
    </w:p>
    <w:p w14:paraId="1ACA75A4" w14:textId="77777777" w:rsidR="00000000" w:rsidRDefault="00027501">
      <w:pPr>
        <w:pStyle w:val="a0"/>
        <w:rPr>
          <w:rtl/>
        </w:rPr>
      </w:pPr>
    </w:p>
    <w:p w14:paraId="640FE7BF" w14:textId="77777777" w:rsidR="00000000" w:rsidRDefault="00027501">
      <w:pPr>
        <w:pStyle w:val="a0"/>
        <w:rPr>
          <w:rFonts w:hint="cs"/>
          <w:rtl/>
        </w:rPr>
      </w:pPr>
      <w:r>
        <w:rPr>
          <w:rFonts w:hint="cs"/>
          <w:rtl/>
        </w:rPr>
        <w:t>220,000 - - -</w:t>
      </w:r>
    </w:p>
    <w:p w14:paraId="513A7C0D" w14:textId="77777777" w:rsidR="00000000" w:rsidRDefault="00027501">
      <w:pPr>
        <w:pStyle w:val="-"/>
        <w:rPr>
          <w:rtl/>
        </w:rPr>
      </w:pPr>
      <w:r>
        <w:rPr>
          <w:rtl/>
        </w:rPr>
        <w:br/>
      </w:r>
      <w:bookmarkStart w:id="180" w:name="FS000000474T21_01_2004_13_29_27C"/>
      <w:bookmarkEnd w:id="180"/>
      <w:r>
        <w:rPr>
          <w:rtl/>
        </w:rPr>
        <w:t>השר גדעון עזרא:</w:t>
      </w:r>
    </w:p>
    <w:p w14:paraId="4BB5ED9E" w14:textId="77777777" w:rsidR="00000000" w:rsidRDefault="00027501">
      <w:pPr>
        <w:pStyle w:val="a0"/>
        <w:rPr>
          <w:rtl/>
        </w:rPr>
      </w:pPr>
    </w:p>
    <w:p w14:paraId="1D6999A5" w14:textId="77777777" w:rsidR="00000000" w:rsidRDefault="00027501">
      <w:pPr>
        <w:pStyle w:val="a0"/>
        <w:rPr>
          <w:rFonts w:hint="cs"/>
          <w:rtl/>
        </w:rPr>
      </w:pPr>
      <w:r>
        <w:rPr>
          <w:rFonts w:hint="cs"/>
          <w:rtl/>
        </w:rPr>
        <w:t>בירושלים?</w:t>
      </w:r>
    </w:p>
    <w:p w14:paraId="77382136" w14:textId="77777777" w:rsidR="00000000" w:rsidRDefault="00027501">
      <w:pPr>
        <w:pStyle w:val="af0"/>
        <w:rPr>
          <w:rtl/>
        </w:rPr>
      </w:pPr>
      <w:r>
        <w:rPr>
          <w:rtl/>
        </w:rPr>
        <w:br/>
        <w:t>שמעון פרס (העבודה-מימד):</w:t>
      </w:r>
    </w:p>
    <w:p w14:paraId="3F5EFF64" w14:textId="77777777" w:rsidR="00000000" w:rsidRDefault="00027501">
      <w:pPr>
        <w:pStyle w:val="a0"/>
        <w:rPr>
          <w:rtl/>
        </w:rPr>
      </w:pPr>
    </w:p>
    <w:p w14:paraId="3A787306" w14:textId="77777777" w:rsidR="00000000" w:rsidRDefault="00027501">
      <w:pPr>
        <w:pStyle w:val="a0"/>
        <w:rPr>
          <w:rFonts w:hint="cs"/>
          <w:rtl/>
        </w:rPr>
      </w:pPr>
      <w:r>
        <w:rPr>
          <w:rFonts w:hint="cs"/>
          <w:rtl/>
        </w:rPr>
        <w:t>- - -</w:t>
      </w:r>
    </w:p>
    <w:p w14:paraId="39E182E6" w14:textId="77777777" w:rsidR="00000000" w:rsidRDefault="00027501">
      <w:pPr>
        <w:pStyle w:val="-"/>
        <w:rPr>
          <w:rtl/>
        </w:rPr>
      </w:pPr>
      <w:r>
        <w:rPr>
          <w:rtl/>
        </w:rPr>
        <w:br/>
      </w:r>
      <w:bookmarkStart w:id="181" w:name="FS000000474T21_01_2004_13_29_52C"/>
      <w:bookmarkEnd w:id="181"/>
      <w:r>
        <w:rPr>
          <w:rtl/>
        </w:rPr>
        <w:t>השר גדעון עזרא:</w:t>
      </w:r>
    </w:p>
    <w:p w14:paraId="1B67839B" w14:textId="77777777" w:rsidR="00000000" w:rsidRDefault="00027501">
      <w:pPr>
        <w:pStyle w:val="a0"/>
        <w:rPr>
          <w:rtl/>
        </w:rPr>
      </w:pPr>
    </w:p>
    <w:p w14:paraId="6D3080D0" w14:textId="77777777" w:rsidR="00000000" w:rsidRDefault="00027501">
      <w:pPr>
        <w:pStyle w:val="a0"/>
        <w:rPr>
          <w:rFonts w:hint="cs"/>
          <w:rtl/>
        </w:rPr>
      </w:pPr>
      <w:r>
        <w:rPr>
          <w:rFonts w:hint="cs"/>
          <w:rtl/>
        </w:rPr>
        <w:t>ירושלים זו עיר מאוחדת, ל</w:t>
      </w:r>
      <w:r>
        <w:rPr>
          <w:rFonts w:hint="cs"/>
          <w:rtl/>
        </w:rPr>
        <w:t xml:space="preserve">דעתנו, וירושלים - גם לפי תוכנית השכונות - מה שכתוב בז'נבה, גם לפי התוכנית הזאת, </w:t>
      </w:r>
      <w:bookmarkStart w:id="182" w:name="FS000000474T21_01_2004_13_31_20C"/>
      <w:bookmarkEnd w:id="182"/>
      <w:r>
        <w:rPr>
          <w:rFonts w:hint="cs"/>
          <w:rtl/>
        </w:rPr>
        <w:t xml:space="preserve"> איך אתה מבדיל בין האוכלוסייה היהודית לערבית?</w:t>
      </w:r>
    </w:p>
    <w:p w14:paraId="78CA8B8B" w14:textId="77777777" w:rsidR="00000000" w:rsidRDefault="00027501">
      <w:pPr>
        <w:pStyle w:val="af0"/>
        <w:rPr>
          <w:rtl/>
        </w:rPr>
      </w:pPr>
      <w:r>
        <w:rPr>
          <w:rtl/>
        </w:rPr>
        <w:br/>
        <w:t>עמרם מצנע (העבודה-מימד):</w:t>
      </w:r>
    </w:p>
    <w:p w14:paraId="0D584790" w14:textId="77777777" w:rsidR="00000000" w:rsidRDefault="00027501">
      <w:pPr>
        <w:pStyle w:val="a0"/>
        <w:rPr>
          <w:rtl/>
        </w:rPr>
      </w:pPr>
    </w:p>
    <w:p w14:paraId="0EBE20BA" w14:textId="77777777" w:rsidR="00000000" w:rsidRDefault="00027501">
      <w:pPr>
        <w:pStyle w:val="a0"/>
        <w:rPr>
          <w:rFonts w:hint="cs"/>
          <w:rtl/>
        </w:rPr>
      </w:pPr>
      <w:r>
        <w:rPr>
          <w:rFonts w:hint="cs"/>
          <w:rtl/>
        </w:rPr>
        <w:t>ז'נבה זה בהסכמה.</w:t>
      </w:r>
    </w:p>
    <w:p w14:paraId="2EFA4900" w14:textId="77777777" w:rsidR="00000000" w:rsidRDefault="00027501">
      <w:pPr>
        <w:pStyle w:val="-"/>
        <w:rPr>
          <w:rtl/>
        </w:rPr>
      </w:pPr>
      <w:r>
        <w:rPr>
          <w:rtl/>
        </w:rPr>
        <w:br/>
      </w:r>
      <w:bookmarkStart w:id="183" w:name="FS000000474T21_01_2004_13_32_07C"/>
      <w:bookmarkEnd w:id="183"/>
      <w:r>
        <w:rPr>
          <w:rtl/>
        </w:rPr>
        <w:t>השר גדעון עזרא:</w:t>
      </w:r>
    </w:p>
    <w:p w14:paraId="52CF5F23" w14:textId="77777777" w:rsidR="00000000" w:rsidRDefault="00027501">
      <w:pPr>
        <w:pStyle w:val="a0"/>
        <w:rPr>
          <w:rtl/>
        </w:rPr>
      </w:pPr>
    </w:p>
    <w:p w14:paraId="7881AF42" w14:textId="77777777" w:rsidR="00000000" w:rsidRDefault="00027501">
      <w:pPr>
        <w:pStyle w:val="a0"/>
        <w:rPr>
          <w:rFonts w:hint="cs"/>
          <w:rtl/>
        </w:rPr>
      </w:pPr>
      <w:r>
        <w:rPr>
          <w:rFonts w:hint="cs"/>
          <w:rtl/>
        </w:rPr>
        <w:t>ולכן, רבותי, כהצעה לסדר-היום כבר ישבנו פה ושמענו נאומים מהסוג הזה, ו</w:t>
      </w:r>
      <w:r>
        <w:rPr>
          <w:rFonts w:hint="cs"/>
          <w:rtl/>
        </w:rPr>
        <w:t xml:space="preserve">זה בהחלט לגיטימי. כהצעת חוק, אנחנו לא מקבלים את הדברים הללו, ואנחנו נתנגד לכל הצעות החוק. </w:t>
      </w:r>
    </w:p>
    <w:p w14:paraId="222D663F" w14:textId="77777777" w:rsidR="00000000" w:rsidRDefault="00027501">
      <w:pPr>
        <w:pStyle w:val="a0"/>
        <w:rPr>
          <w:rFonts w:hint="cs"/>
          <w:rtl/>
        </w:rPr>
      </w:pPr>
    </w:p>
    <w:p w14:paraId="42B84EAF" w14:textId="77777777" w:rsidR="00000000" w:rsidRDefault="00027501">
      <w:pPr>
        <w:pStyle w:val="a0"/>
        <w:rPr>
          <w:rFonts w:hint="cs"/>
          <w:rtl/>
        </w:rPr>
      </w:pPr>
      <w:r>
        <w:rPr>
          <w:rFonts w:hint="cs"/>
          <w:rtl/>
        </w:rPr>
        <w:t xml:space="preserve">אני רוצה לומר שמדובר בנושא שנמצא בתחום שיקול דעתה של הממשלה, הרשות המבצעת, הוא מושפע משיקולים מדיניים, ועיגון הנושא בחקיקה ראשית בכנסת עלול להגביל את שיקול הדעת של </w:t>
      </w:r>
      <w:r>
        <w:rPr>
          <w:rFonts w:hint="cs"/>
          <w:rtl/>
        </w:rPr>
        <w:t>הרשות המבצעת.</w:t>
      </w:r>
    </w:p>
    <w:p w14:paraId="33AF7A93" w14:textId="77777777" w:rsidR="00000000" w:rsidRDefault="00027501">
      <w:pPr>
        <w:pStyle w:val="a0"/>
        <w:rPr>
          <w:rFonts w:hint="cs"/>
          <w:rtl/>
        </w:rPr>
      </w:pPr>
    </w:p>
    <w:p w14:paraId="6DFE1B90" w14:textId="77777777" w:rsidR="00000000" w:rsidRDefault="00027501">
      <w:pPr>
        <w:pStyle w:val="a0"/>
        <w:rPr>
          <w:rFonts w:hint="cs"/>
          <w:rtl/>
        </w:rPr>
      </w:pPr>
      <w:r>
        <w:rPr>
          <w:rFonts w:hint="cs"/>
          <w:rtl/>
        </w:rPr>
        <w:t>גם מבחינת ההצעות, בהצעות הללו מדובר - בהצעה אחת - בתוך 30 יום; בהצעה השנייה מדובר על 45 יום, והדרישה להציג תוכנית מפורטת שתכלול את התוואי המדויק של הגדר בתוך שבועות ספורים - הדבר הזה פשוט בלתי אפשרי ואיננו ריאלי - -</w:t>
      </w:r>
    </w:p>
    <w:p w14:paraId="48744C10" w14:textId="77777777" w:rsidR="00000000" w:rsidRDefault="00027501">
      <w:pPr>
        <w:pStyle w:val="af0"/>
        <w:rPr>
          <w:rtl/>
        </w:rPr>
      </w:pPr>
      <w:r>
        <w:rPr>
          <w:rtl/>
        </w:rPr>
        <w:br/>
        <w:t>דני יתום (העבודה-מימד):</w:t>
      </w:r>
    </w:p>
    <w:p w14:paraId="3096D941" w14:textId="77777777" w:rsidR="00000000" w:rsidRDefault="00027501">
      <w:pPr>
        <w:pStyle w:val="a0"/>
        <w:rPr>
          <w:rtl/>
        </w:rPr>
      </w:pPr>
    </w:p>
    <w:p w14:paraId="26196B7B" w14:textId="77777777" w:rsidR="00000000" w:rsidRDefault="00027501">
      <w:pPr>
        <w:pStyle w:val="a0"/>
        <w:ind w:firstLine="0"/>
        <w:rPr>
          <w:rFonts w:hint="cs"/>
          <w:rtl/>
        </w:rPr>
      </w:pPr>
      <w:r>
        <w:rPr>
          <w:rFonts w:hint="cs"/>
          <w:rtl/>
        </w:rPr>
        <w:tab/>
        <w:t>הרי זה כבר נמצא. זה נמצא בתיקי הממשלה.</w:t>
      </w:r>
    </w:p>
    <w:p w14:paraId="383D117F" w14:textId="77777777" w:rsidR="00000000" w:rsidRDefault="00027501">
      <w:pPr>
        <w:pStyle w:val="-"/>
        <w:rPr>
          <w:rFonts w:hint="cs"/>
          <w:rtl/>
        </w:rPr>
      </w:pPr>
      <w:r>
        <w:rPr>
          <w:rtl/>
        </w:rPr>
        <w:br/>
      </w:r>
      <w:bookmarkStart w:id="184" w:name="FS000000474T21_01_2004_13_35_04C"/>
      <w:bookmarkEnd w:id="184"/>
      <w:r>
        <w:rPr>
          <w:rtl/>
        </w:rPr>
        <w:t>השר גדעון עזרא:</w:t>
      </w:r>
    </w:p>
    <w:p w14:paraId="19D4F760" w14:textId="77777777" w:rsidR="00000000" w:rsidRDefault="00027501">
      <w:pPr>
        <w:pStyle w:val="-"/>
        <w:rPr>
          <w:rFonts w:hint="cs"/>
          <w:rtl/>
        </w:rPr>
      </w:pPr>
    </w:p>
    <w:p w14:paraId="1A22E73C" w14:textId="77777777" w:rsidR="00000000" w:rsidRDefault="00027501">
      <w:pPr>
        <w:pStyle w:val="-"/>
        <w:rPr>
          <w:rFonts w:hint="cs"/>
          <w:b w:val="0"/>
          <w:bCs w:val="0"/>
          <w:u w:val="none"/>
          <w:rtl/>
        </w:rPr>
      </w:pPr>
      <w:r>
        <w:rPr>
          <w:rFonts w:hint="cs"/>
          <w:b w:val="0"/>
          <w:bCs w:val="0"/>
          <w:u w:val="none"/>
          <w:rtl/>
        </w:rPr>
        <w:tab/>
        <w:t xml:space="preserve">- - שכן קביעת התוואי תלויה גם בהליכים משפטיים סטטוטוריים כאלה ואחרים. </w:t>
      </w:r>
    </w:p>
    <w:p w14:paraId="480D959B" w14:textId="77777777" w:rsidR="00000000" w:rsidRDefault="00027501">
      <w:pPr>
        <w:pStyle w:val="-"/>
        <w:rPr>
          <w:rFonts w:hint="cs"/>
          <w:b w:val="0"/>
          <w:bCs w:val="0"/>
          <w:u w:val="none"/>
          <w:rtl/>
        </w:rPr>
      </w:pPr>
    </w:p>
    <w:p w14:paraId="4C31269C" w14:textId="77777777" w:rsidR="00000000" w:rsidRDefault="00027501">
      <w:pPr>
        <w:pStyle w:val="-"/>
        <w:rPr>
          <w:rFonts w:hint="cs"/>
          <w:b w:val="0"/>
          <w:bCs w:val="0"/>
          <w:u w:val="none"/>
          <w:rtl/>
        </w:rPr>
      </w:pPr>
      <w:r>
        <w:rPr>
          <w:rFonts w:hint="cs"/>
          <w:b w:val="0"/>
          <w:bCs w:val="0"/>
          <w:u w:val="none"/>
          <w:rtl/>
        </w:rPr>
        <w:tab/>
        <w:t>הדרישה להשלים את הגדר עד סוף 2004 איננה ריאלית בהיבט האופרטיבי - - -</w:t>
      </w:r>
    </w:p>
    <w:p w14:paraId="14A31D92" w14:textId="77777777" w:rsidR="00000000" w:rsidRDefault="00027501">
      <w:pPr>
        <w:pStyle w:val="af0"/>
        <w:rPr>
          <w:rtl/>
        </w:rPr>
      </w:pPr>
      <w:r>
        <w:rPr>
          <w:rtl/>
        </w:rPr>
        <w:br/>
        <w:t>גדעון סער (הליכוד):</w:t>
      </w:r>
    </w:p>
    <w:p w14:paraId="50B216EC" w14:textId="77777777" w:rsidR="00000000" w:rsidRDefault="00027501">
      <w:pPr>
        <w:pStyle w:val="a0"/>
        <w:rPr>
          <w:rtl/>
        </w:rPr>
      </w:pPr>
    </w:p>
    <w:p w14:paraId="5B262E01" w14:textId="77777777" w:rsidR="00000000" w:rsidRDefault="00027501">
      <w:pPr>
        <w:pStyle w:val="a0"/>
        <w:rPr>
          <w:rFonts w:hint="cs"/>
          <w:rtl/>
        </w:rPr>
      </w:pPr>
      <w:r>
        <w:rPr>
          <w:rFonts w:hint="cs"/>
          <w:rtl/>
        </w:rPr>
        <w:t>אדוני השר - - -</w:t>
      </w:r>
    </w:p>
    <w:p w14:paraId="62BFC722" w14:textId="77777777" w:rsidR="00000000" w:rsidRDefault="00027501">
      <w:pPr>
        <w:pStyle w:val="-"/>
        <w:rPr>
          <w:rtl/>
        </w:rPr>
      </w:pPr>
      <w:r>
        <w:rPr>
          <w:rtl/>
        </w:rPr>
        <w:br/>
      </w:r>
      <w:bookmarkStart w:id="185" w:name="FS000000474T21_01_2004_13_36_18C"/>
      <w:bookmarkEnd w:id="185"/>
      <w:r>
        <w:rPr>
          <w:rtl/>
        </w:rPr>
        <w:t>השר גדעון עזרא:</w:t>
      </w:r>
    </w:p>
    <w:p w14:paraId="72475D55" w14:textId="77777777" w:rsidR="00000000" w:rsidRDefault="00027501">
      <w:pPr>
        <w:pStyle w:val="a0"/>
        <w:rPr>
          <w:rtl/>
        </w:rPr>
      </w:pPr>
    </w:p>
    <w:p w14:paraId="36D47AFE" w14:textId="77777777" w:rsidR="00000000" w:rsidRDefault="00027501">
      <w:pPr>
        <w:pStyle w:val="a0"/>
        <w:rPr>
          <w:rFonts w:hint="cs"/>
          <w:rtl/>
        </w:rPr>
      </w:pPr>
      <w:r>
        <w:rPr>
          <w:rFonts w:hint="cs"/>
          <w:rtl/>
        </w:rPr>
        <w:t>ולכן, חברי, ידידי, חברי הכנסת, הממשלה מתנגדת לכל שלוש הצעות החוק. תודה רבה.</w:t>
      </w:r>
    </w:p>
    <w:p w14:paraId="107F3885" w14:textId="77777777" w:rsidR="00000000" w:rsidRDefault="00027501">
      <w:pPr>
        <w:pStyle w:val="af1"/>
        <w:rPr>
          <w:rtl/>
        </w:rPr>
      </w:pPr>
      <w:r>
        <w:rPr>
          <w:rtl/>
        </w:rPr>
        <w:br/>
        <w:t>היו"ר ראובן ריבלין:</w:t>
      </w:r>
    </w:p>
    <w:p w14:paraId="7BA7FC69" w14:textId="77777777" w:rsidR="00000000" w:rsidRDefault="00027501">
      <w:pPr>
        <w:pStyle w:val="a0"/>
        <w:rPr>
          <w:rtl/>
        </w:rPr>
      </w:pPr>
    </w:p>
    <w:p w14:paraId="768B4DE3" w14:textId="77777777" w:rsidR="00000000" w:rsidRDefault="00027501">
      <w:pPr>
        <w:pStyle w:val="a0"/>
        <w:rPr>
          <w:rFonts w:hint="cs"/>
          <w:rtl/>
        </w:rPr>
      </w:pPr>
      <w:r>
        <w:rPr>
          <w:rFonts w:hint="cs"/>
          <w:rtl/>
        </w:rPr>
        <w:t>תודה רבה. הואיל וביקש חבר הכנסת רן כהן להשיב על התנגדות הממשלה - - -</w:t>
      </w:r>
    </w:p>
    <w:p w14:paraId="59380682" w14:textId="77777777" w:rsidR="00000000" w:rsidRDefault="00027501">
      <w:pPr>
        <w:pStyle w:val="af0"/>
        <w:rPr>
          <w:rtl/>
        </w:rPr>
      </w:pPr>
      <w:r>
        <w:rPr>
          <w:rtl/>
        </w:rPr>
        <w:br/>
        <w:t>חיים רמון (העבודה-מימד):</w:t>
      </w:r>
    </w:p>
    <w:p w14:paraId="555E8B9B" w14:textId="77777777" w:rsidR="00000000" w:rsidRDefault="00027501">
      <w:pPr>
        <w:pStyle w:val="a0"/>
        <w:rPr>
          <w:rtl/>
        </w:rPr>
      </w:pPr>
    </w:p>
    <w:p w14:paraId="271EA61B" w14:textId="77777777" w:rsidR="00000000" w:rsidRDefault="00027501">
      <w:pPr>
        <w:pStyle w:val="a0"/>
        <w:rPr>
          <w:rFonts w:hint="cs"/>
          <w:rtl/>
        </w:rPr>
      </w:pPr>
      <w:r>
        <w:rPr>
          <w:rFonts w:hint="cs"/>
          <w:rtl/>
        </w:rPr>
        <w:t>סליחה, גם אני מבקש.</w:t>
      </w:r>
    </w:p>
    <w:p w14:paraId="5DD729C1" w14:textId="77777777" w:rsidR="00000000" w:rsidRDefault="00027501">
      <w:pPr>
        <w:pStyle w:val="af1"/>
        <w:rPr>
          <w:rtl/>
        </w:rPr>
      </w:pPr>
      <w:r>
        <w:rPr>
          <w:rtl/>
        </w:rPr>
        <w:br/>
        <w:t>היו"ר ראובן ריבלין:</w:t>
      </w:r>
    </w:p>
    <w:p w14:paraId="2269CA0D" w14:textId="77777777" w:rsidR="00000000" w:rsidRDefault="00027501">
      <w:pPr>
        <w:pStyle w:val="a0"/>
        <w:rPr>
          <w:rtl/>
        </w:rPr>
      </w:pPr>
    </w:p>
    <w:p w14:paraId="4F790EA4" w14:textId="77777777" w:rsidR="00000000" w:rsidRDefault="00027501">
      <w:pPr>
        <w:pStyle w:val="a0"/>
        <w:ind w:firstLine="0"/>
        <w:rPr>
          <w:rFonts w:hint="cs"/>
          <w:rtl/>
        </w:rPr>
      </w:pPr>
      <w:r>
        <w:rPr>
          <w:rFonts w:hint="cs"/>
          <w:rtl/>
        </w:rPr>
        <w:tab/>
        <w:t>גם אתם? אני חשבתי</w:t>
      </w:r>
      <w:r>
        <w:rPr>
          <w:rFonts w:hint="cs"/>
          <w:rtl/>
        </w:rPr>
        <w:t xml:space="preserve"> שאתם רוצים הצבעה מייד.</w:t>
      </w:r>
    </w:p>
    <w:p w14:paraId="72339313" w14:textId="77777777" w:rsidR="00000000" w:rsidRDefault="00027501">
      <w:pPr>
        <w:pStyle w:val="af0"/>
        <w:rPr>
          <w:rFonts w:hint="cs"/>
          <w:rtl/>
        </w:rPr>
      </w:pPr>
    </w:p>
    <w:p w14:paraId="3F9E3684" w14:textId="77777777" w:rsidR="00000000" w:rsidRDefault="00027501">
      <w:pPr>
        <w:pStyle w:val="af0"/>
        <w:rPr>
          <w:rtl/>
        </w:rPr>
      </w:pPr>
      <w:r>
        <w:rPr>
          <w:rtl/>
        </w:rPr>
        <w:t>חיים רמון (העבודה-מימד):</w:t>
      </w:r>
    </w:p>
    <w:p w14:paraId="339E2E1C" w14:textId="77777777" w:rsidR="00000000" w:rsidRDefault="00027501">
      <w:pPr>
        <w:pStyle w:val="a0"/>
        <w:rPr>
          <w:rtl/>
        </w:rPr>
      </w:pPr>
    </w:p>
    <w:p w14:paraId="565BBEF0" w14:textId="77777777" w:rsidR="00000000" w:rsidRDefault="00027501">
      <w:pPr>
        <w:pStyle w:val="a0"/>
        <w:rPr>
          <w:rFonts w:hint="cs"/>
          <w:rtl/>
        </w:rPr>
      </w:pPr>
      <w:r>
        <w:rPr>
          <w:rFonts w:hint="cs"/>
          <w:rtl/>
        </w:rPr>
        <w:t xml:space="preserve">לא. לא. </w:t>
      </w:r>
    </w:p>
    <w:p w14:paraId="18B8E411" w14:textId="77777777" w:rsidR="00000000" w:rsidRDefault="00027501">
      <w:pPr>
        <w:pStyle w:val="af1"/>
        <w:rPr>
          <w:rtl/>
        </w:rPr>
      </w:pPr>
      <w:r>
        <w:rPr>
          <w:rtl/>
        </w:rPr>
        <w:br/>
        <w:t>היו"ר ראובן ריבלין:</w:t>
      </w:r>
    </w:p>
    <w:p w14:paraId="081222B7" w14:textId="77777777" w:rsidR="00000000" w:rsidRDefault="00027501">
      <w:pPr>
        <w:pStyle w:val="a0"/>
        <w:rPr>
          <w:rtl/>
        </w:rPr>
      </w:pPr>
    </w:p>
    <w:p w14:paraId="3ACA8559" w14:textId="77777777" w:rsidR="00000000" w:rsidRDefault="00027501">
      <w:pPr>
        <w:pStyle w:val="a0"/>
        <w:rPr>
          <w:rFonts w:hint="cs"/>
          <w:rtl/>
        </w:rPr>
      </w:pPr>
      <w:r>
        <w:rPr>
          <w:rFonts w:hint="cs"/>
          <w:rtl/>
        </w:rPr>
        <w:t xml:space="preserve">האם אני צריך לנחש? ובכן, רבותי חברי הכנסת, לגבי הצעת מתן וילנאי, אדוני מבקש? בבקשה, אדוני. שלוש דקות לכל מציע. </w:t>
      </w:r>
    </w:p>
    <w:p w14:paraId="066A6A06" w14:textId="77777777" w:rsidR="00000000" w:rsidRDefault="00027501">
      <w:pPr>
        <w:pStyle w:val="af0"/>
        <w:rPr>
          <w:rtl/>
        </w:rPr>
      </w:pPr>
      <w:r>
        <w:rPr>
          <w:rtl/>
        </w:rPr>
        <w:br/>
        <w:t>חיים רמון (העבודה-מימד):</w:t>
      </w:r>
    </w:p>
    <w:p w14:paraId="3B720E9E" w14:textId="77777777" w:rsidR="00000000" w:rsidRDefault="00027501">
      <w:pPr>
        <w:pStyle w:val="a0"/>
        <w:rPr>
          <w:rFonts w:hint="cs"/>
          <w:rtl/>
        </w:rPr>
      </w:pPr>
    </w:p>
    <w:p w14:paraId="21A7A435" w14:textId="77777777" w:rsidR="00000000" w:rsidRDefault="00027501">
      <w:pPr>
        <w:pStyle w:val="a0"/>
        <w:rPr>
          <w:rFonts w:hint="cs"/>
          <w:rtl/>
        </w:rPr>
      </w:pPr>
      <w:r>
        <w:rPr>
          <w:rFonts w:hint="cs"/>
          <w:rtl/>
        </w:rPr>
        <w:t>חמש.</w:t>
      </w:r>
    </w:p>
    <w:p w14:paraId="375352CE" w14:textId="77777777" w:rsidR="00000000" w:rsidRDefault="00027501">
      <w:pPr>
        <w:pStyle w:val="af1"/>
        <w:rPr>
          <w:rtl/>
        </w:rPr>
      </w:pPr>
      <w:r>
        <w:rPr>
          <w:rtl/>
        </w:rPr>
        <w:br/>
        <w:t>היו"ר ראובן ריבלין:</w:t>
      </w:r>
    </w:p>
    <w:p w14:paraId="129C829A" w14:textId="77777777" w:rsidR="00000000" w:rsidRDefault="00027501">
      <w:pPr>
        <w:pStyle w:val="a0"/>
        <w:rPr>
          <w:rtl/>
        </w:rPr>
      </w:pPr>
    </w:p>
    <w:p w14:paraId="194B18A7" w14:textId="77777777" w:rsidR="00000000" w:rsidRDefault="00027501">
      <w:pPr>
        <w:pStyle w:val="a0"/>
        <w:rPr>
          <w:rFonts w:hint="cs"/>
          <w:rtl/>
        </w:rPr>
      </w:pPr>
      <w:r>
        <w:rPr>
          <w:rFonts w:hint="cs"/>
          <w:rtl/>
        </w:rPr>
        <w:t>זה נכון,</w:t>
      </w:r>
      <w:r>
        <w:rPr>
          <w:rFonts w:hint="cs"/>
          <w:rtl/>
        </w:rPr>
        <w:t xml:space="preserve">  כתוב חמש דקות, אבל אנחנו אומרים שלוש דקות, כדי שתגמור בחמש דקות. </w:t>
      </w:r>
    </w:p>
    <w:p w14:paraId="70FD75D0" w14:textId="77777777" w:rsidR="00000000" w:rsidRDefault="00027501">
      <w:pPr>
        <w:pStyle w:val="af0"/>
        <w:rPr>
          <w:rtl/>
        </w:rPr>
      </w:pPr>
      <w:r>
        <w:rPr>
          <w:rtl/>
        </w:rPr>
        <w:br/>
        <w:t>חיים רמון (העבודה-מימד):</w:t>
      </w:r>
    </w:p>
    <w:p w14:paraId="469DA0C7" w14:textId="77777777" w:rsidR="00000000" w:rsidRDefault="00027501">
      <w:pPr>
        <w:pStyle w:val="a0"/>
        <w:rPr>
          <w:rtl/>
        </w:rPr>
      </w:pPr>
    </w:p>
    <w:p w14:paraId="282DC1A5" w14:textId="77777777" w:rsidR="00000000" w:rsidRDefault="00027501">
      <w:pPr>
        <w:pStyle w:val="a0"/>
        <w:rPr>
          <w:rFonts w:hint="cs"/>
          <w:rtl/>
        </w:rPr>
      </w:pPr>
      <w:r>
        <w:rPr>
          <w:rFonts w:hint="cs"/>
          <w:rtl/>
        </w:rPr>
        <w:t xml:space="preserve">למתן יהיו שלוש. </w:t>
      </w:r>
    </w:p>
    <w:p w14:paraId="7E6A9820" w14:textId="77777777" w:rsidR="00000000" w:rsidRDefault="00027501">
      <w:pPr>
        <w:pStyle w:val="af1"/>
        <w:rPr>
          <w:rtl/>
        </w:rPr>
      </w:pPr>
      <w:r>
        <w:rPr>
          <w:rtl/>
        </w:rPr>
        <w:br/>
        <w:t>היו"ר ראובן ריבלין:</w:t>
      </w:r>
    </w:p>
    <w:p w14:paraId="5A5B04E0" w14:textId="77777777" w:rsidR="00000000" w:rsidRDefault="00027501">
      <w:pPr>
        <w:pStyle w:val="a0"/>
        <w:rPr>
          <w:rtl/>
        </w:rPr>
      </w:pPr>
    </w:p>
    <w:p w14:paraId="70D6EBF3" w14:textId="77777777" w:rsidR="00000000" w:rsidRDefault="00027501">
      <w:pPr>
        <w:pStyle w:val="a0"/>
        <w:rPr>
          <w:rFonts w:hint="cs"/>
          <w:rtl/>
        </w:rPr>
      </w:pPr>
      <w:r>
        <w:rPr>
          <w:rFonts w:hint="cs"/>
          <w:rtl/>
        </w:rPr>
        <w:t>לא, לא. גם לך יהיו שלוש דקות, כדי שתגמור בחמש דקות. אם אני אומר חמש דקות - זה ייגמר בעשר, אתה מבין? בבקשה, חבר הכנסת מתן ו</w:t>
      </w:r>
      <w:r>
        <w:rPr>
          <w:rFonts w:hint="cs"/>
          <w:rtl/>
        </w:rPr>
        <w:t xml:space="preserve">ילנאי. </w:t>
      </w:r>
    </w:p>
    <w:p w14:paraId="0026BCAC" w14:textId="77777777" w:rsidR="00000000" w:rsidRDefault="00027501">
      <w:pPr>
        <w:pStyle w:val="a"/>
        <w:rPr>
          <w:rtl/>
        </w:rPr>
      </w:pPr>
      <w:r>
        <w:rPr>
          <w:rtl/>
        </w:rPr>
        <w:br/>
      </w:r>
      <w:bookmarkStart w:id="186" w:name="FS000001067T21_01_2004_13_39_41"/>
      <w:bookmarkStart w:id="187" w:name="_Toc90037993"/>
      <w:bookmarkEnd w:id="186"/>
      <w:r>
        <w:rPr>
          <w:rtl/>
        </w:rPr>
        <w:t>מתן וילנאי (העבודה-מימד):</w:t>
      </w:r>
      <w:bookmarkEnd w:id="187"/>
    </w:p>
    <w:p w14:paraId="6920BB78" w14:textId="77777777" w:rsidR="00000000" w:rsidRDefault="00027501">
      <w:pPr>
        <w:pStyle w:val="a0"/>
        <w:rPr>
          <w:rtl/>
        </w:rPr>
      </w:pPr>
    </w:p>
    <w:p w14:paraId="27C4D226" w14:textId="77777777" w:rsidR="00000000" w:rsidRDefault="00027501">
      <w:pPr>
        <w:pStyle w:val="a0"/>
        <w:rPr>
          <w:rFonts w:hint="cs"/>
          <w:rtl/>
        </w:rPr>
      </w:pPr>
      <w:r>
        <w:rPr>
          <w:rFonts w:hint="cs"/>
          <w:rtl/>
        </w:rPr>
        <w:t xml:space="preserve">השר גדעון עזרא, איפה הוא? יצא? </w:t>
      </w:r>
    </w:p>
    <w:p w14:paraId="44BEBEB7" w14:textId="77777777" w:rsidR="00000000" w:rsidRDefault="00027501">
      <w:pPr>
        <w:pStyle w:val="af1"/>
        <w:rPr>
          <w:rtl/>
        </w:rPr>
      </w:pPr>
      <w:r>
        <w:rPr>
          <w:rtl/>
        </w:rPr>
        <w:br/>
        <w:t>היו"ר ראובן ריבלין:</w:t>
      </w:r>
    </w:p>
    <w:p w14:paraId="64A7542F" w14:textId="77777777" w:rsidR="00000000" w:rsidRDefault="00027501">
      <w:pPr>
        <w:pStyle w:val="a0"/>
        <w:rPr>
          <w:rtl/>
        </w:rPr>
      </w:pPr>
    </w:p>
    <w:p w14:paraId="025589E3" w14:textId="77777777" w:rsidR="00000000" w:rsidRDefault="00027501">
      <w:pPr>
        <w:pStyle w:val="a0"/>
        <w:rPr>
          <w:rFonts w:hint="cs"/>
          <w:rtl/>
        </w:rPr>
      </w:pPr>
      <w:r>
        <w:rPr>
          <w:rFonts w:hint="cs"/>
          <w:rtl/>
        </w:rPr>
        <w:t>הממשלה שומעת את הדברים.</w:t>
      </w:r>
    </w:p>
    <w:p w14:paraId="269771C7" w14:textId="77777777" w:rsidR="00000000" w:rsidRDefault="00027501">
      <w:pPr>
        <w:pStyle w:val="-"/>
        <w:rPr>
          <w:rtl/>
        </w:rPr>
      </w:pPr>
      <w:r>
        <w:rPr>
          <w:rtl/>
        </w:rPr>
        <w:br/>
      </w:r>
      <w:bookmarkStart w:id="188" w:name="FS000001067T21_01_2004_13_39_58C"/>
      <w:bookmarkEnd w:id="188"/>
      <w:r>
        <w:rPr>
          <w:rtl/>
        </w:rPr>
        <w:t>מתן וילנאי (העבודה-מימד):</w:t>
      </w:r>
    </w:p>
    <w:p w14:paraId="1AF4AE7F" w14:textId="77777777" w:rsidR="00000000" w:rsidRDefault="00027501">
      <w:pPr>
        <w:pStyle w:val="a0"/>
        <w:rPr>
          <w:rtl/>
        </w:rPr>
      </w:pPr>
    </w:p>
    <w:p w14:paraId="37D70864" w14:textId="77777777" w:rsidR="00000000" w:rsidRDefault="00027501">
      <w:pPr>
        <w:pStyle w:val="a0"/>
        <w:rPr>
          <w:rFonts w:hint="cs"/>
          <w:rtl/>
        </w:rPr>
      </w:pPr>
      <w:r>
        <w:rPr>
          <w:rFonts w:hint="cs"/>
          <w:rtl/>
        </w:rPr>
        <w:t>הרי ראש השב"כ - שהוא איש ביטחוני מובהק - תומך תמיכה מלאה בהקמת הגדר, משיקולים ביטחוניים. אז כל הסיפור הזה של אנשים</w:t>
      </w:r>
      <w:r>
        <w:rPr>
          <w:rFonts w:hint="cs"/>
          <w:rtl/>
        </w:rPr>
        <w:t xml:space="preserve"> שנרצחו בגלל מעבר במעברים - אנחנו באמת לא יודעים את זה? כל הסיפור הזה שצריך להסדיר את כל הקו הזה - אנחנו לא יודעים את זה? הרי ברור שהקמת הגדר דורשת מתן מענה גם בעניין המעברים לתוך שטחה של מדינת ישראל, והם מרכיב מרכזי בגדר הזאת. </w:t>
      </w:r>
    </w:p>
    <w:p w14:paraId="4F69BE64" w14:textId="77777777" w:rsidR="00000000" w:rsidRDefault="00027501">
      <w:pPr>
        <w:pStyle w:val="a0"/>
        <w:rPr>
          <w:rFonts w:hint="cs"/>
          <w:rtl/>
        </w:rPr>
      </w:pPr>
    </w:p>
    <w:p w14:paraId="26B9E8E8" w14:textId="77777777" w:rsidR="00000000" w:rsidRDefault="00027501">
      <w:pPr>
        <w:pStyle w:val="a0"/>
        <w:rPr>
          <w:rFonts w:hint="cs"/>
          <w:rtl/>
        </w:rPr>
      </w:pPr>
      <w:r>
        <w:rPr>
          <w:rFonts w:hint="cs"/>
          <w:rtl/>
        </w:rPr>
        <w:t>ולכן הממשלה לא יכולה להתחמ</w:t>
      </w:r>
      <w:r>
        <w:rPr>
          <w:rFonts w:hint="cs"/>
          <w:rtl/>
        </w:rPr>
        <w:t xml:space="preserve">ק - גדעון, אתה לא מקשיב לי. השר לפיד, אתה גורם לכך שהשר עזרא לא מקשיב לי. </w:t>
      </w:r>
    </w:p>
    <w:p w14:paraId="4528D94F" w14:textId="77777777" w:rsidR="00000000" w:rsidRDefault="00027501">
      <w:pPr>
        <w:pStyle w:val="a0"/>
        <w:ind w:firstLine="0"/>
        <w:rPr>
          <w:rFonts w:hint="cs"/>
          <w:rtl/>
        </w:rPr>
      </w:pPr>
    </w:p>
    <w:p w14:paraId="4B257B0C" w14:textId="77777777" w:rsidR="00000000" w:rsidRDefault="00027501">
      <w:pPr>
        <w:pStyle w:val="af1"/>
        <w:rPr>
          <w:rtl/>
        </w:rPr>
      </w:pPr>
      <w:r>
        <w:rPr>
          <w:rtl/>
        </w:rPr>
        <w:t>היו"ר ראובן ריבלין:</w:t>
      </w:r>
    </w:p>
    <w:p w14:paraId="77EE62E8" w14:textId="77777777" w:rsidR="00000000" w:rsidRDefault="00027501">
      <w:pPr>
        <w:pStyle w:val="a0"/>
        <w:rPr>
          <w:rtl/>
        </w:rPr>
      </w:pPr>
    </w:p>
    <w:p w14:paraId="0F555F89" w14:textId="77777777" w:rsidR="00000000" w:rsidRDefault="00027501">
      <w:pPr>
        <w:pStyle w:val="a0"/>
        <w:rPr>
          <w:rFonts w:hint="cs"/>
          <w:rtl/>
        </w:rPr>
      </w:pPr>
      <w:r>
        <w:rPr>
          <w:rFonts w:hint="cs"/>
          <w:rtl/>
        </w:rPr>
        <w:t xml:space="preserve">אבל השר עזרא לא יכול להשיב לך, אז כבר לא חשוב אם הוא שומע או לא. השר עזרא, כבוד השר גדעון עזרא </w:t>
      </w:r>
      <w:r>
        <w:rPr>
          <w:rtl/>
        </w:rPr>
        <w:t>–</w:t>
      </w:r>
      <w:r>
        <w:rPr>
          <w:rFonts w:hint="cs"/>
          <w:rtl/>
        </w:rPr>
        <w:t xml:space="preserve"> טוב, תמשיך. </w:t>
      </w:r>
    </w:p>
    <w:p w14:paraId="593ECAFB" w14:textId="77777777" w:rsidR="00000000" w:rsidRDefault="00027501">
      <w:pPr>
        <w:pStyle w:val="a0"/>
        <w:ind w:firstLine="0"/>
        <w:rPr>
          <w:rFonts w:hint="cs"/>
          <w:rtl/>
        </w:rPr>
      </w:pPr>
    </w:p>
    <w:p w14:paraId="58FDF292" w14:textId="77777777" w:rsidR="00000000" w:rsidRDefault="00027501">
      <w:pPr>
        <w:pStyle w:val="-"/>
        <w:rPr>
          <w:rtl/>
        </w:rPr>
      </w:pPr>
      <w:bookmarkStart w:id="189" w:name="FS000001067T21_01_2004_13_21_38"/>
      <w:bookmarkStart w:id="190" w:name="FS000001067T21_01_2004_13_21_41C"/>
      <w:bookmarkEnd w:id="189"/>
      <w:bookmarkEnd w:id="190"/>
      <w:r>
        <w:rPr>
          <w:rtl/>
        </w:rPr>
        <w:t>מתן וילנאי (העבודה-מימד):</w:t>
      </w:r>
    </w:p>
    <w:p w14:paraId="214FC0C1" w14:textId="77777777" w:rsidR="00000000" w:rsidRDefault="00027501">
      <w:pPr>
        <w:pStyle w:val="a0"/>
        <w:rPr>
          <w:rtl/>
        </w:rPr>
      </w:pPr>
    </w:p>
    <w:p w14:paraId="0BA26D4E" w14:textId="77777777" w:rsidR="00000000" w:rsidRDefault="00027501">
      <w:pPr>
        <w:pStyle w:val="a0"/>
        <w:rPr>
          <w:rFonts w:hint="cs"/>
          <w:rtl/>
        </w:rPr>
      </w:pPr>
      <w:r>
        <w:rPr>
          <w:rFonts w:hint="cs"/>
          <w:rtl/>
        </w:rPr>
        <w:t xml:space="preserve">אתה עונה בשם הממשלה, </w:t>
      </w:r>
      <w:r>
        <w:rPr>
          <w:rFonts w:hint="cs"/>
          <w:rtl/>
        </w:rPr>
        <w:t xml:space="preserve">ראוי שתקשיב. </w:t>
      </w:r>
    </w:p>
    <w:p w14:paraId="7147FDDC" w14:textId="77777777" w:rsidR="00000000" w:rsidRDefault="00027501">
      <w:pPr>
        <w:pStyle w:val="a0"/>
        <w:rPr>
          <w:rFonts w:hint="cs"/>
          <w:rtl/>
        </w:rPr>
      </w:pPr>
    </w:p>
    <w:p w14:paraId="71E2C76C" w14:textId="77777777" w:rsidR="00000000" w:rsidRDefault="00027501">
      <w:pPr>
        <w:pStyle w:val="a0"/>
        <w:rPr>
          <w:rFonts w:hint="cs"/>
          <w:rtl/>
        </w:rPr>
      </w:pPr>
      <w:r>
        <w:rPr>
          <w:rFonts w:hint="cs"/>
          <w:rtl/>
        </w:rPr>
        <w:t>אני חוזר ואומר: העניין הביטחוני הוא מובהק, הממשלה נכשלה באופן קבוע בעניין הביטחוני הזה. אנשים נרצחים בחוצות ישראל ומענה אין, אף-על-פי שמפעם לפעם נאמר שכאילו נמצא הפתרון. אין ספק שהגדר פותרת את זה, הרי ראש הממשלה אמר שהגדר פותרת את זה. אי-אפש</w:t>
      </w:r>
      <w:r>
        <w:rPr>
          <w:rFonts w:hint="cs"/>
          <w:rtl/>
        </w:rPr>
        <w:t xml:space="preserve">ר להתחמק מהעניין הזה בצורה פרוצדורלית ולהגיד: אנחנו מצביעים נגד. מי שמצביע נגד פוגע פגיעה ישירה בביטחון מדינת ישראל. </w:t>
      </w:r>
    </w:p>
    <w:p w14:paraId="240966A8" w14:textId="77777777" w:rsidR="00000000" w:rsidRDefault="00027501">
      <w:pPr>
        <w:pStyle w:val="a0"/>
        <w:rPr>
          <w:rFonts w:hint="cs"/>
          <w:rtl/>
        </w:rPr>
      </w:pPr>
    </w:p>
    <w:p w14:paraId="17B40E94" w14:textId="77777777" w:rsidR="00000000" w:rsidRDefault="00027501">
      <w:pPr>
        <w:pStyle w:val="a0"/>
        <w:rPr>
          <w:rFonts w:hint="cs"/>
          <w:rtl/>
        </w:rPr>
      </w:pPr>
      <w:r>
        <w:rPr>
          <w:rFonts w:hint="cs"/>
          <w:rtl/>
        </w:rPr>
        <w:t xml:space="preserve">אני חוזר ואומר, זה לא מקרה שחברי כנסת מהקואליציה </w:t>
      </w:r>
      <w:r>
        <w:rPr>
          <w:rtl/>
        </w:rPr>
        <w:t>–</w:t>
      </w:r>
      <w:r>
        <w:rPr>
          <w:rFonts w:hint="cs"/>
          <w:rtl/>
        </w:rPr>
        <w:t xml:space="preserve"> שינוי וליכוד כאחד </w:t>
      </w:r>
      <w:r>
        <w:rPr>
          <w:rtl/>
        </w:rPr>
        <w:t>–</w:t>
      </w:r>
      <w:r>
        <w:rPr>
          <w:rFonts w:hint="cs"/>
          <w:rtl/>
        </w:rPr>
        <w:t xml:space="preserve"> הגישו הצעות חוק כאלה ומשכו אותן לאחר מכן; זה מובהק וזה בלתי מתקבל </w:t>
      </w:r>
      <w:r>
        <w:rPr>
          <w:rFonts w:hint="cs"/>
          <w:rtl/>
        </w:rPr>
        <w:t xml:space="preserve">על הדעת שאזרחי מדינת ישראל לא יקבלו מממשלת ישראל את מה שנדרש להגנתם. תודה רבה. </w:t>
      </w:r>
    </w:p>
    <w:p w14:paraId="71A00B8B" w14:textId="77777777" w:rsidR="00000000" w:rsidRDefault="00027501">
      <w:pPr>
        <w:pStyle w:val="a0"/>
        <w:rPr>
          <w:rFonts w:hint="cs"/>
          <w:rtl/>
        </w:rPr>
      </w:pPr>
    </w:p>
    <w:p w14:paraId="23E7D426" w14:textId="77777777" w:rsidR="00000000" w:rsidRDefault="00027501">
      <w:pPr>
        <w:pStyle w:val="af1"/>
        <w:rPr>
          <w:rtl/>
        </w:rPr>
      </w:pPr>
      <w:r>
        <w:rPr>
          <w:rtl/>
        </w:rPr>
        <w:t>היו"ר ראובן ריבלין:</w:t>
      </w:r>
    </w:p>
    <w:p w14:paraId="0FC28B00" w14:textId="77777777" w:rsidR="00000000" w:rsidRDefault="00027501">
      <w:pPr>
        <w:pStyle w:val="a0"/>
        <w:rPr>
          <w:rtl/>
        </w:rPr>
      </w:pPr>
    </w:p>
    <w:p w14:paraId="355B46A2" w14:textId="77777777" w:rsidR="00000000" w:rsidRDefault="00027501">
      <w:pPr>
        <w:pStyle w:val="a0"/>
        <w:rPr>
          <w:rFonts w:hint="cs"/>
          <w:rtl/>
        </w:rPr>
      </w:pPr>
      <w:r>
        <w:rPr>
          <w:rFonts w:hint="cs"/>
          <w:rtl/>
        </w:rPr>
        <w:t xml:space="preserve">תודה רבה. חבר הכנסת דני יתום הגיש עם אחרים, בהם חבר הכנסת רמון. חבר הכנסת רמון ישיב על התנגדות הממשלה. בבקשה. </w:t>
      </w:r>
    </w:p>
    <w:p w14:paraId="09B18135" w14:textId="77777777" w:rsidR="00000000" w:rsidRDefault="00027501">
      <w:pPr>
        <w:pStyle w:val="a0"/>
        <w:rPr>
          <w:rFonts w:hint="cs"/>
          <w:rtl/>
        </w:rPr>
      </w:pPr>
    </w:p>
    <w:p w14:paraId="79B68540" w14:textId="77777777" w:rsidR="00000000" w:rsidRDefault="00027501">
      <w:pPr>
        <w:pStyle w:val="a"/>
        <w:rPr>
          <w:rtl/>
        </w:rPr>
      </w:pPr>
      <w:bookmarkStart w:id="191" w:name="FS000000458T21_01_2004_13_23_57"/>
      <w:bookmarkStart w:id="192" w:name="_Toc90037994"/>
      <w:bookmarkEnd w:id="191"/>
      <w:r>
        <w:rPr>
          <w:rFonts w:hint="eastAsia"/>
          <w:rtl/>
        </w:rPr>
        <w:t>חיים</w:t>
      </w:r>
      <w:r>
        <w:rPr>
          <w:rtl/>
        </w:rPr>
        <w:t xml:space="preserve"> רמון (העבודה-מימד):</w:t>
      </w:r>
      <w:bookmarkEnd w:id="192"/>
    </w:p>
    <w:p w14:paraId="6A22CE86" w14:textId="77777777" w:rsidR="00000000" w:rsidRDefault="00027501">
      <w:pPr>
        <w:pStyle w:val="a0"/>
        <w:rPr>
          <w:rFonts w:hint="cs"/>
          <w:rtl/>
        </w:rPr>
      </w:pPr>
    </w:p>
    <w:p w14:paraId="5459E8A2" w14:textId="77777777" w:rsidR="00000000" w:rsidRDefault="00027501">
      <w:pPr>
        <w:pStyle w:val="a0"/>
        <w:rPr>
          <w:rFonts w:hint="cs"/>
          <w:rtl/>
        </w:rPr>
      </w:pPr>
      <w:r>
        <w:rPr>
          <w:rFonts w:hint="cs"/>
          <w:rtl/>
        </w:rPr>
        <w:t>אדוני היושב-ראש,</w:t>
      </w:r>
      <w:r>
        <w:rPr>
          <w:rFonts w:hint="cs"/>
          <w:rtl/>
        </w:rPr>
        <w:t xml:space="preserve"> חברי הכנסת, אי-הקמת גדר ההפרדה היא אחד המחדלים הביטחוניים, המדיניים והכלכליים הגדולים בתולדות המדינה. אני קובע שמאז יום הכיפורים, מחדל יום הכיפורים, לא היה מחדל בסדר-גודל כזה. לא יעזור לך שום דבר, השר גדעון עזרא, וודאי שלא לראש הממשלה </w:t>
      </w:r>
      <w:r>
        <w:rPr>
          <w:rtl/>
        </w:rPr>
        <w:t>–</w:t>
      </w:r>
      <w:r>
        <w:rPr>
          <w:rFonts w:hint="cs"/>
          <w:rtl/>
        </w:rPr>
        <w:t xml:space="preserve"> אם היתה גדר לפני ש</w:t>
      </w:r>
      <w:r>
        <w:rPr>
          <w:rFonts w:hint="cs"/>
          <w:rtl/>
        </w:rPr>
        <w:t xml:space="preserve">נתיים היו היום 400-500 אזרחים ישראלים בחיים. </w:t>
      </w:r>
    </w:p>
    <w:p w14:paraId="183E75A8" w14:textId="77777777" w:rsidR="00000000" w:rsidRDefault="00027501">
      <w:pPr>
        <w:pStyle w:val="a0"/>
        <w:rPr>
          <w:rFonts w:hint="cs"/>
          <w:rtl/>
        </w:rPr>
      </w:pPr>
    </w:p>
    <w:p w14:paraId="2F34699A" w14:textId="77777777" w:rsidR="00000000" w:rsidRDefault="00027501">
      <w:pPr>
        <w:pStyle w:val="a0"/>
        <w:rPr>
          <w:rFonts w:hint="cs"/>
          <w:rtl/>
        </w:rPr>
      </w:pPr>
      <w:r>
        <w:rPr>
          <w:rFonts w:hint="cs"/>
          <w:rtl/>
        </w:rPr>
        <w:t xml:space="preserve">השר עזרא, אני מדבר אליך. בכל הכבוד, כל הקשקוש בעניין המעברים </w:t>
      </w:r>
      <w:r>
        <w:rPr>
          <w:rtl/>
        </w:rPr>
        <w:t>–</w:t>
      </w:r>
      <w:r>
        <w:rPr>
          <w:rFonts w:hint="cs"/>
          <w:rtl/>
        </w:rPr>
        <w:t xml:space="preserve"> אספר לך מה אמר ראש השב"כ: כשלא היתה גדר, המעברים היו שערים במדבר. הפלסטינים היו רואים את המעבר, היו הולכים 50 מטר, המחבל המתאבד היה נכנס לנתניה </w:t>
      </w:r>
      <w:r>
        <w:rPr>
          <w:rtl/>
        </w:rPr>
        <w:t>–</w:t>
      </w:r>
      <w:r>
        <w:rPr>
          <w:rFonts w:hint="cs"/>
          <w:rtl/>
        </w:rPr>
        <w:t xml:space="preserve"> </w:t>
      </w:r>
      <w:r>
        <w:rPr>
          <w:rFonts w:hint="cs"/>
          <w:rtl/>
        </w:rPr>
        <w:t xml:space="preserve">אני מתאר מקרה אמיתי </w:t>
      </w:r>
      <w:r>
        <w:rPr>
          <w:rtl/>
        </w:rPr>
        <w:t>–</w:t>
      </w:r>
      <w:r>
        <w:rPr>
          <w:rFonts w:hint="cs"/>
          <w:rtl/>
        </w:rPr>
        <w:t xml:space="preserve"> ומתפוצץ. </w:t>
      </w:r>
    </w:p>
    <w:p w14:paraId="08C3FBEF" w14:textId="77777777" w:rsidR="00000000" w:rsidRDefault="00027501">
      <w:pPr>
        <w:pStyle w:val="a0"/>
        <w:rPr>
          <w:rFonts w:hint="cs"/>
          <w:rtl/>
        </w:rPr>
      </w:pPr>
    </w:p>
    <w:p w14:paraId="61A4C222" w14:textId="77777777" w:rsidR="00000000" w:rsidRDefault="00027501">
      <w:pPr>
        <w:pStyle w:val="a0"/>
        <w:rPr>
          <w:rFonts w:hint="cs"/>
          <w:rtl/>
        </w:rPr>
      </w:pPr>
      <w:r>
        <w:rPr>
          <w:rFonts w:hint="cs"/>
          <w:rtl/>
        </w:rPr>
        <w:t>במשך שנתיים הסברתם לנו כמה זה מגוחך, כמה זה מטומטם, כמה אסור לעשות את זה, ואתם תדעו לטפל בטרור בלי הגדר. הדברים האלה מפורשים, ולא יעזור לכם. הדברים האלה מפורשים ונאמרו ונמצאים בפרוטוקולים של ישיבות הממשלה, כאשר ראש הממשלה ל</w:t>
      </w:r>
      <w:r>
        <w:rPr>
          <w:rFonts w:hint="cs"/>
          <w:rtl/>
        </w:rPr>
        <w:t>עג לשרה דליה איציק. הם נמצאים בפרוטוקולים בוועדת החוץ והביטחון, כאשר הוא לעג לי, וכנראה גם לראש השב"כ הוא לעג, כי גם אותו הוא לא לקח ברצינות.</w:t>
      </w:r>
    </w:p>
    <w:p w14:paraId="08B8890B" w14:textId="77777777" w:rsidR="00000000" w:rsidRDefault="00027501">
      <w:pPr>
        <w:pStyle w:val="a0"/>
        <w:rPr>
          <w:rFonts w:hint="cs"/>
          <w:rtl/>
        </w:rPr>
      </w:pPr>
    </w:p>
    <w:p w14:paraId="2A6E13AF" w14:textId="77777777" w:rsidR="00000000" w:rsidRDefault="00027501">
      <w:pPr>
        <w:pStyle w:val="af1"/>
        <w:rPr>
          <w:rtl/>
        </w:rPr>
      </w:pPr>
      <w:r>
        <w:rPr>
          <w:rtl/>
        </w:rPr>
        <w:t>היו"ר ראובן ריבלין:</w:t>
      </w:r>
    </w:p>
    <w:p w14:paraId="5BF5EC40" w14:textId="77777777" w:rsidR="00000000" w:rsidRDefault="00027501">
      <w:pPr>
        <w:pStyle w:val="a0"/>
        <w:rPr>
          <w:rtl/>
        </w:rPr>
      </w:pPr>
    </w:p>
    <w:p w14:paraId="04753EA0" w14:textId="77777777" w:rsidR="00000000" w:rsidRDefault="00027501">
      <w:pPr>
        <w:pStyle w:val="a0"/>
        <w:rPr>
          <w:rFonts w:hint="cs"/>
          <w:rtl/>
        </w:rPr>
      </w:pPr>
      <w:r>
        <w:rPr>
          <w:rFonts w:hint="cs"/>
          <w:rtl/>
        </w:rPr>
        <w:t>אם אדוני היה יושב בישיבת הממשלה, כפי שהזדמן לי וזכיתי, הוא היה רואה שלא רק מי שהזכיר לעג. בע</w:t>
      </w:r>
      <w:r>
        <w:rPr>
          <w:rFonts w:hint="cs"/>
          <w:rtl/>
        </w:rPr>
        <w:t xml:space="preserve">יקר חבריך לעגו. </w:t>
      </w:r>
    </w:p>
    <w:p w14:paraId="20F03EC4" w14:textId="77777777" w:rsidR="00000000" w:rsidRDefault="00027501">
      <w:pPr>
        <w:pStyle w:val="a0"/>
        <w:ind w:firstLine="0"/>
        <w:rPr>
          <w:rFonts w:hint="cs"/>
          <w:rtl/>
        </w:rPr>
      </w:pPr>
    </w:p>
    <w:p w14:paraId="3BA4B959" w14:textId="77777777" w:rsidR="00000000" w:rsidRDefault="00027501">
      <w:pPr>
        <w:pStyle w:val="-"/>
        <w:rPr>
          <w:rtl/>
        </w:rPr>
      </w:pPr>
      <w:bookmarkStart w:id="193" w:name="FS000000458T21_01_2004_13_26_46C"/>
      <w:bookmarkEnd w:id="193"/>
      <w:r>
        <w:rPr>
          <w:rtl/>
        </w:rPr>
        <w:t>חיים רמון (העבודה-מימד):</w:t>
      </w:r>
    </w:p>
    <w:p w14:paraId="3967647F" w14:textId="77777777" w:rsidR="00000000" w:rsidRDefault="00027501">
      <w:pPr>
        <w:pStyle w:val="a0"/>
        <w:rPr>
          <w:rtl/>
        </w:rPr>
      </w:pPr>
    </w:p>
    <w:p w14:paraId="4E873BD2" w14:textId="77777777" w:rsidR="00000000" w:rsidRDefault="00027501">
      <w:pPr>
        <w:pStyle w:val="a0"/>
        <w:rPr>
          <w:rFonts w:hint="cs"/>
          <w:rtl/>
        </w:rPr>
      </w:pPr>
      <w:r>
        <w:rPr>
          <w:rFonts w:hint="cs"/>
          <w:rtl/>
        </w:rPr>
        <w:t xml:space="preserve">לצערי, אני נאלץ להסכים, אבל היה מישהו שהיה אחראי. אני מצטט את ראש הממשלה. הוא נושא באחריות והוא הוביל את הקו נגד הקמת גדר ההפרדה. </w:t>
      </w:r>
    </w:p>
    <w:p w14:paraId="350EBF68" w14:textId="77777777" w:rsidR="00000000" w:rsidRDefault="00027501">
      <w:pPr>
        <w:pStyle w:val="a0"/>
        <w:rPr>
          <w:rFonts w:hint="cs"/>
          <w:rtl/>
        </w:rPr>
      </w:pPr>
    </w:p>
    <w:p w14:paraId="11D1C3A3" w14:textId="77777777" w:rsidR="00000000" w:rsidRDefault="00027501">
      <w:pPr>
        <w:pStyle w:val="a0"/>
        <w:rPr>
          <w:rFonts w:hint="cs"/>
          <w:rtl/>
        </w:rPr>
      </w:pPr>
      <w:r>
        <w:rPr>
          <w:rFonts w:hint="cs"/>
          <w:rtl/>
        </w:rPr>
        <w:t>לאחר שכבר הקימו קטע מגדר ההפרדה, במשך השנה זה עוכב בלחץ של המתנחלים, שלא נתנו לה</w:t>
      </w:r>
      <w:r>
        <w:rPr>
          <w:rFonts w:hint="cs"/>
          <w:rtl/>
        </w:rPr>
        <w:t xml:space="preserve">משיך בבניית הגדר, שלא נתנו להמשיך בתוואי </w:t>
      </w:r>
      <w:r>
        <w:rPr>
          <w:rtl/>
        </w:rPr>
        <w:t>–</w:t>
      </w:r>
      <w:r>
        <w:rPr>
          <w:rFonts w:hint="cs"/>
          <w:rtl/>
        </w:rPr>
        <w:t xml:space="preserve"> לא דרומה ולא לצפון-מזרח. השאירו את כל גזרת בית-שאן פתוחה, השאירו את כל הגלבוע פתוח. כל זה מטעמים פוליטיים ואידיאולוגיים. </w:t>
      </w:r>
    </w:p>
    <w:p w14:paraId="374B094D" w14:textId="77777777" w:rsidR="00000000" w:rsidRDefault="00027501">
      <w:pPr>
        <w:pStyle w:val="a0"/>
        <w:rPr>
          <w:rFonts w:hint="cs"/>
          <w:rtl/>
        </w:rPr>
      </w:pPr>
    </w:p>
    <w:p w14:paraId="54B09495" w14:textId="77777777" w:rsidR="00000000" w:rsidRDefault="00027501">
      <w:pPr>
        <w:pStyle w:val="a0"/>
        <w:rPr>
          <w:rFonts w:hint="cs"/>
          <w:rtl/>
        </w:rPr>
      </w:pPr>
      <w:r>
        <w:rPr>
          <w:rFonts w:hint="cs"/>
          <w:rtl/>
        </w:rPr>
        <w:t xml:space="preserve">והיום, מי מרשיע את עצמו? ראש הממשלה </w:t>
      </w:r>
      <w:r>
        <w:rPr>
          <w:rtl/>
        </w:rPr>
        <w:t>–</w:t>
      </w:r>
      <w:r>
        <w:rPr>
          <w:rFonts w:hint="cs"/>
          <w:rtl/>
        </w:rPr>
        <w:t xml:space="preserve"> אבל לא ראש הממשלה מרשיע את עצמו; המציאות. איך אמר בד</w:t>
      </w:r>
      <w:r>
        <w:rPr>
          <w:rFonts w:hint="cs"/>
          <w:rtl/>
        </w:rPr>
        <w:t xml:space="preserve">יווח האחרון ראש השב"כ? בקטע שבנו מספר הפיגועים ומספר הנפגעים ירד כמעט לאפס. לכן צריך לתת את הדין על העניין הזה. יכול להיות שזה עובר. גם היום לא עושים את מה שצריך לעשות. </w:t>
      </w:r>
    </w:p>
    <w:p w14:paraId="1540E828" w14:textId="77777777" w:rsidR="00000000" w:rsidRDefault="00027501">
      <w:pPr>
        <w:pStyle w:val="a0"/>
        <w:ind w:firstLine="0"/>
        <w:rPr>
          <w:rFonts w:hint="cs"/>
          <w:rtl/>
        </w:rPr>
      </w:pPr>
    </w:p>
    <w:p w14:paraId="7616F9B4" w14:textId="77777777" w:rsidR="00000000" w:rsidRDefault="00027501">
      <w:pPr>
        <w:pStyle w:val="af0"/>
        <w:rPr>
          <w:rtl/>
        </w:rPr>
      </w:pPr>
      <w:r>
        <w:rPr>
          <w:rFonts w:hint="eastAsia"/>
          <w:rtl/>
        </w:rPr>
        <w:t>יובל</w:t>
      </w:r>
      <w:r>
        <w:rPr>
          <w:rtl/>
        </w:rPr>
        <w:t xml:space="preserve"> שטייניץ (הליכוד):</w:t>
      </w:r>
    </w:p>
    <w:p w14:paraId="6A7670EA" w14:textId="77777777" w:rsidR="00000000" w:rsidRDefault="00027501">
      <w:pPr>
        <w:pStyle w:val="a0"/>
        <w:rPr>
          <w:rtl/>
        </w:rPr>
      </w:pPr>
    </w:p>
    <w:p w14:paraId="5CD6AB08" w14:textId="77777777" w:rsidR="00000000" w:rsidRDefault="00027501">
      <w:pPr>
        <w:pStyle w:val="a0"/>
        <w:rPr>
          <w:rFonts w:hint="cs"/>
          <w:rtl/>
        </w:rPr>
      </w:pPr>
      <w:r>
        <w:rPr>
          <w:rFonts w:hint="cs"/>
          <w:rtl/>
        </w:rPr>
        <w:t>כדי להגיע לגדר לפני שנתיים היה צריך להתחיל לבנות אותה לפני אר</w:t>
      </w:r>
      <w:r>
        <w:rPr>
          <w:rFonts w:hint="cs"/>
          <w:rtl/>
        </w:rPr>
        <w:t>בע שנים, כשאתם הייתם בממשלה.</w:t>
      </w:r>
    </w:p>
    <w:p w14:paraId="326C2C92" w14:textId="77777777" w:rsidR="00000000" w:rsidRDefault="00027501">
      <w:pPr>
        <w:pStyle w:val="a0"/>
        <w:rPr>
          <w:rFonts w:hint="cs"/>
          <w:rtl/>
        </w:rPr>
      </w:pPr>
    </w:p>
    <w:p w14:paraId="7AF6AEA2" w14:textId="77777777" w:rsidR="00000000" w:rsidRDefault="00027501">
      <w:pPr>
        <w:pStyle w:val="-"/>
        <w:rPr>
          <w:rtl/>
        </w:rPr>
      </w:pPr>
      <w:bookmarkStart w:id="194" w:name="FS000000458T21_01_2004_13_29_49C"/>
      <w:bookmarkEnd w:id="194"/>
      <w:r>
        <w:rPr>
          <w:rtl/>
        </w:rPr>
        <w:t>חיים רמון (העבודה-מימד):</w:t>
      </w:r>
    </w:p>
    <w:p w14:paraId="649675A2" w14:textId="77777777" w:rsidR="00000000" w:rsidRDefault="00027501">
      <w:pPr>
        <w:pStyle w:val="a0"/>
        <w:rPr>
          <w:rtl/>
        </w:rPr>
      </w:pPr>
    </w:p>
    <w:p w14:paraId="7B2BC08F" w14:textId="77777777" w:rsidR="00000000" w:rsidRDefault="00027501">
      <w:pPr>
        <w:pStyle w:val="a0"/>
        <w:rPr>
          <w:rFonts w:hint="cs"/>
          <w:rtl/>
        </w:rPr>
      </w:pPr>
      <w:r>
        <w:rPr>
          <w:rFonts w:hint="cs"/>
          <w:rtl/>
        </w:rPr>
        <w:t>סליחה, היה אפשר לבנות את הגדר בתוך שנה אילו רצו ואילו התייחסו. לא רצו. בעיה?</w:t>
      </w:r>
      <w:r>
        <w:rPr>
          <w:rFonts w:hint="cs"/>
        </w:rPr>
        <w:t xml:space="preserve"> </w:t>
      </w:r>
      <w:r>
        <w:rPr>
          <w:rFonts w:hint="cs"/>
          <w:rtl/>
        </w:rPr>
        <w:t>לירח מגיעים בפחות זמן. היתה בעיה לבנות גדר אם באמת רצו? לא רצו; אתה ישבת בישיבות ועדת החוץ והביטחון. אמרו: לא רוצים, לא נחו</w:t>
      </w:r>
      <w:r>
        <w:rPr>
          <w:rFonts w:hint="cs"/>
          <w:rtl/>
        </w:rPr>
        <w:t xml:space="preserve">ץ, לא צריך. זה מה שאמרו. אנחנו נכבוש את השטחים ולא יהיה טרור. גם הדרג הצבאי. היחיד בין גורמי הביטחון שתמך בגדר היה ראש השב"כ. הרמטכ"ל דאז, שר הביטחון דהיום, שכעת מפליג בשבח הגדר </w:t>
      </w:r>
      <w:r>
        <w:rPr>
          <w:rtl/>
        </w:rPr>
        <w:t>–</w:t>
      </w:r>
      <w:r>
        <w:rPr>
          <w:rFonts w:hint="cs"/>
          <w:rtl/>
        </w:rPr>
        <w:t xml:space="preserve">  גם הוא היה נגדה באופן חריף ונתן גיבוי לראש הממשלה. הוא אמר: אנחנו נצרוב את </w:t>
      </w:r>
      <w:r>
        <w:rPr>
          <w:rFonts w:hint="cs"/>
          <w:rtl/>
        </w:rPr>
        <w:t xml:space="preserve">התודעה של הפלסטינים, ננצח אותם, הם ייכנעו, ואין צורך בגדר. </w:t>
      </w:r>
    </w:p>
    <w:p w14:paraId="58871FB0" w14:textId="77777777" w:rsidR="00000000" w:rsidRDefault="00027501">
      <w:pPr>
        <w:pStyle w:val="a0"/>
        <w:rPr>
          <w:rFonts w:hint="cs"/>
          <w:rtl/>
        </w:rPr>
      </w:pPr>
    </w:p>
    <w:p w14:paraId="52D798F3" w14:textId="77777777" w:rsidR="00000000" w:rsidRDefault="00027501">
      <w:pPr>
        <w:pStyle w:val="a0"/>
        <w:rPr>
          <w:rFonts w:hint="cs"/>
          <w:rtl/>
        </w:rPr>
      </w:pPr>
      <w:r>
        <w:rPr>
          <w:rFonts w:hint="cs"/>
          <w:rtl/>
        </w:rPr>
        <w:t>ואז, כשבנו גדר, איך בנו אותה? בנו אותה עקום, לא לפי צורכי הביטחון. אם היו בונים לפני שנתיים, גם את אריאל היה אפשר לכלול בגדר. היום אי-אפשר, מטעמים מדיניים, מטעמים שכולנו יודעים אותם. וצריך להגן ע</w:t>
      </w:r>
      <w:r>
        <w:rPr>
          <w:rFonts w:hint="cs"/>
          <w:rtl/>
        </w:rPr>
        <w:t xml:space="preserve">ל אריאל </w:t>
      </w:r>
      <w:r>
        <w:rPr>
          <w:rtl/>
        </w:rPr>
        <w:t>–</w:t>
      </w:r>
      <w:r>
        <w:rPr>
          <w:rFonts w:hint="cs"/>
          <w:rtl/>
        </w:rPr>
        <w:t xml:space="preserve"> אבל אין ברירה, נגן עליה בדרך אחרת, כמו שמגינים היום על נווה-דקלים. יש גדר על "הקו הירוק" בעזה, אף אחד לא מעלה על דעתו להיכנס לנווה-דקלים ולהקיף אותה בגדר, זה חזיון תעתועים; מגינים על נווה-דקלים בדרך אחרת. אותו דבר יגנו על אריאל ויגנו על מקומות אח</w:t>
      </w:r>
      <w:r>
        <w:rPr>
          <w:rFonts w:hint="cs"/>
          <w:rtl/>
        </w:rPr>
        <w:t xml:space="preserve">רים. מי שמנע גם את הקמת הגדר סביב אריאל זה ראש הממשלה, שלא בנה בזמן והתנגד. בשיא הטרור יכולנו לבנות גדר איפה שאנחנו רוצים. היום, כשהמדיניות הזאת הובילה אותנו להאג, עם כל מה שמתלווה לזה </w:t>
      </w:r>
      <w:r>
        <w:rPr>
          <w:rtl/>
        </w:rPr>
        <w:t>–</w:t>
      </w:r>
      <w:r>
        <w:rPr>
          <w:rFonts w:hint="cs"/>
          <w:rtl/>
        </w:rPr>
        <w:t xml:space="preserve"> כי שעבדנו עצמנו לצורכי המתנחלים ולא לצורכי מדינת ישראל, אנחנו נמצאים </w:t>
      </w:r>
      <w:r>
        <w:rPr>
          <w:rFonts w:hint="cs"/>
          <w:rtl/>
        </w:rPr>
        <w:t xml:space="preserve">בצרה גדולה ובמצוקה גדולה. </w:t>
      </w:r>
    </w:p>
    <w:p w14:paraId="34137F57" w14:textId="77777777" w:rsidR="00000000" w:rsidRDefault="00027501">
      <w:pPr>
        <w:pStyle w:val="a0"/>
        <w:rPr>
          <w:rFonts w:hint="cs"/>
          <w:rtl/>
        </w:rPr>
      </w:pPr>
    </w:p>
    <w:p w14:paraId="6B08F702" w14:textId="77777777" w:rsidR="00000000" w:rsidRDefault="00027501">
      <w:pPr>
        <w:pStyle w:val="a0"/>
        <w:rPr>
          <w:rFonts w:hint="cs"/>
          <w:rtl/>
        </w:rPr>
      </w:pPr>
      <w:r>
        <w:rPr>
          <w:rFonts w:hint="cs"/>
          <w:rtl/>
        </w:rPr>
        <w:t xml:space="preserve">אני רוצה להגיד משהו לאנשי שינוי, ובזה אסיים; דקה או שתיים ואסיים. </w:t>
      </w:r>
    </w:p>
    <w:p w14:paraId="51F8EFBA" w14:textId="77777777" w:rsidR="00000000" w:rsidRDefault="00027501">
      <w:pPr>
        <w:pStyle w:val="a0"/>
        <w:ind w:firstLine="0"/>
        <w:rPr>
          <w:rFonts w:hint="cs"/>
          <w:rtl/>
        </w:rPr>
      </w:pPr>
    </w:p>
    <w:p w14:paraId="561190E7" w14:textId="77777777" w:rsidR="00000000" w:rsidRDefault="00027501">
      <w:pPr>
        <w:pStyle w:val="af1"/>
        <w:rPr>
          <w:rtl/>
        </w:rPr>
      </w:pPr>
      <w:r>
        <w:rPr>
          <w:rtl/>
        </w:rPr>
        <w:t>היו"ר ראובן ריבלין:</w:t>
      </w:r>
    </w:p>
    <w:p w14:paraId="7AF0E20E" w14:textId="77777777" w:rsidR="00000000" w:rsidRDefault="00027501">
      <w:pPr>
        <w:pStyle w:val="a0"/>
        <w:rPr>
          <w:rtl/>
        </w:rPr>
      </w:pPr>
    </w:p>
    <w:p w14:paraId="061D21C2" w14:textId="77777777" w:rsidR="00000000" w:rsidRDefault="00027501">
      <w:pPr>
        <w:pStyle w:val="a0"/>
        <w:rPr>
          <w:rFonts w:hint="cs"/>
          <w:rtl/>
        </w:rPr>
      </w:pPr>
      <w:r>
        <w:rPr>
          <w:rFonts w:hint="cs"/>
          <w:rtl/>
        </w:rPr>
        <w:t xml:space="preserve">אדוני סיים את חמש הדקות, לא את שלוש הדקות. הוא לא יודע. </w:t>
      </w:r>
    </w:p>
    <w:p w14:paraId="26A4CDE5" w14:textId="77777777" w:rsidR="00000000" w:rsidRDefault="00027501">
      <w:pPr>
        <w:pStyle w:val="a0"/>
        <w:ind w:firstLine="0"/>
        <w:rPr>
          <w:rFonts w:hint="cs"/>
          <w:rtl/>
        </w:rPr>
      </w:pPr>
    </w:p>
    <w:p w14:paraId="1B7B896F" w14:textId="77777777" w:rsidR="00000000" w:rsidRDefault="00027501">
      <w:pPr>
        <w:pStyle w:val="af0"/>
        <w:rPr>
          <w:rtl/>
        </w:rPr>
      </w:pPr>
      <w:r>
        <w:rPr>
          <w:rFonts w:hint="eastAsia"/>
          <w:rtl/>
        </w:rPr>
        <w:t>יובל</w:t>
      </w:r>
      <w:r>
        <w:rPr>
          <w:rtl/>
        </w:rPr>
        <w:t xml:space="preserve"> שטייניץ (הליכוד):</w:t>
      </w:r>
    </w:p>
    <w:p w14:paraId="6D54267D" w14:textId="77777777" w:rsidR="00000000" w:rsidRDefault="00027501">
      <w:pPr>
        <w:pStyle w:val="a0"/>
        <w:rPr>
          <w:rFonts w:hint="cs"/>
          <w:rtl/>
        </w:rPr>
      </w:pPr>
    </w:p>
    <w:p w14:paraId="505567F8" w14:textId="77777777" w:rsidR="00000000" w:rsidRDefault="00027501">
      <w:pPr>
        <w:pStyle w:val="a0"/>
        <w:rPr>
          <w:rFonts w:hint="cs"/>
          <w:rtl/>
        </w:rPr>
      </w:pPr>
      <w:r>
        <w:rPr>
          <w:rFonts w:hint="cs"/>
          <w:rtl/>
        </w:rPr>
        <w:t>לפחות חברי מודה שאנחנו הרבה אחרי שיא הטרור, על זה צריך לש</w:t>
      </w:r>
      <w:r>
        <w:rPr>
          <w:rFonts w:hint="cs"/>
          <w:rtl/>
        </w:rPr>
        <w:t xml:space="preserve">בח. </w:t>
      </w:r>
    </w:p>
    <w:p w14:paraId="778277EC" w14:textId="77777777" w:rsidR="00000000" w:rsidRDefault="00027501">
      <w:pPr>
        <w:pStyle w:val="a0"/>
        <w:rPr>
          <w:rFonts w:hint="cs"/>
          <w:rtl/>
        </w:rPr>
      </w:pPr>
    </w:p>
    <w:p w14:paraId="633F88FA" w14:textId="77777777" w:rsidR="00000000" w:rsidRDefault="00027501">
      <w:pPr>
        <w:pStyle w:val="-"/>
        <w:rPr>
          <w:rtl/>
        </w:rPr>
      </w:pPr>
      <w:bookmarkStart w:id="195" w:name="FS000000458T21_01_2004_13_41_06C"/>
      <w:bookmarkEnd w:id="195"/>
      <w:r>
        <w:rPr>
          <w:rtl/>
        </w:rPr>
        <w:t>חיים רמון (העבודה-מימד):</w:t>
      </w:r>
    </w:p>
    <w:p w14:paraId="1776BC8F" w14:textId="77777777" w:rsidR="00000000" w:rsidRDefault="00027501">
      <w:pPr>
        <w:pStyle w:val="a0"/>
        <w:rPr>
          <w:rtl/>
        </w:rPr>
      </w:pPr>
    </w:p>
    <w:p w14:paraId="412C7657" w14:textId="77777777" w:rsidR="00000000" w:rsidRDefault="00027501">
      <w:pPr>
        <w:pStyle w:val="a0"/>
        <w:rPr>
          <w:rFonts w:hint="cs"/>
          <w:rtl/>
        </w:rPr>
      </w:pPr>
      <w:r>
        <w:rPr>
          <w:rFonts w:hint="cs"/>
          <w:rtl/>
        </w:rPr>
        <w:t xml:space="preserve">לא, אנחנו אחרי שיא הטרור מכיוון שבנו גדר. אבל עדיין שנת 2003, ביחס למה שהיה בעבר, היא השנה השנייה. </w:t>
      </w:r>
    </w:p>
    <w:p w14:paraId="61C4D0E1" w14:textId="77777777" w:rsidR="00000000" w:rsidRDefault="00027501">
      <w:pPr>
        <w:pStyle w:val="a0"/>
        <w:rPr>
          <w:rFonts w:hint="cs"/>
          <w:rtl/>
        </w:rPr>
      </w:pPr>
    </w:p>
    <w:p w14:paraId="568E2972" w14:textId="77777777" w:rsidR="00000000" w:rsidRDefault="00027501">
      <w:pPr>
        <w:pStyle w:val="af1"/>
        <w:rPr>
          <w:rtl/>
        </w:rPr>
      </w:pPr>
      <w:r>
        <w:rPr>
          <w:rtl/>
        </w:rPr>
        <w:t>היו"ר ראובן ריבלין:</w:t>
      </w:r>
    </w:p>
    <w:p w14:paraId="26D8CEDC" w14:textId="77777777" w:rsidR="00000000" w:rsidRDefault="00027501">
      <w:pPr>
        <w:pStyle w:val="a0"/>
        <w:rPr>
          <w:rtl/>
        </w:rPr>
      </w:pPr>
    </w:p>
    <w:p w14:paraId="66849C98" w14:textId="77777777" w:rsidR="00000000" w:rsidRDefault="00027501">
      <w:pPr>
        <w:pStyle w:val="a0"/>
        <w:rPr>
          <w:rFonts w:hint="cs"/>
          <w:rtl/>
        </w:rPr>
      </w:pPr>
      <w:r>
        <w:rPr>
          <w:rFonts w:hint="cs"/>
          <w:rtl/>
        </w:rPr>
        <w:t xml:space="preserve">חבר הכנסת רמון, אני לא נותן לך עוד זמן לענות. </w:t>
      </w:r>
    </w:p>
    <w:p w14:paraId="087868C9" w14:textId="77777777" w:rsidR="00000000" w:rsidRDefault="00027501">
      <w:pPr>
        <w:pStyle w:val="a0"/>
        <w:rPr>
          <w:rFonts w:hint="cs"/>
          <w:rtl/>
        </w:rPr>
      </w:pPr>
    </w:p>
    <w:p w14:paraId="0E589A46" w14:textId="77777777" w:rsidR="00000000" w:rsidRDefault="00027501">
      <w:pPr>
        <w:pStyle w:val="-"/>
        <w:rPr>
          <w:rtl/>
        </w:rPr>
      </w:pPr>
      <w:bookmarkStart w:id="196" w:name="FS000000458T21_01_2004_13_41_40C"/>
      <w:bookmarkEnd w:id="196"/>
      <w:r>
        <w:rPr>
          <w:rtl/>
        </w:rPr>
        <w:t>חיים רמון (העבודה-מימד):</w:t>
      </w:r>
    </w:p>
    <w:p w14:paraId="78232C32" w14:textId="77777777" w:rsidR="00000000" w:rsidRDefault="00027501">
      <w:pPr>
        <w:pStyle w:val="a0"/>
        <w:rPr>
          <w:rtl/>
        </w:rPr>
      </w:pPr>
    </w:p>
    <w:p w14:paraId="78635FEA" w14:textId="77777777" w:rsidR="00000000" w:rsidRDefault="00027501">
      <w:pPr>
        <w:pStyle w:val="a0"/>
        <w:rPr>
          <w:rFonts w:hint="cs"/>
          <w:rtl/>
        </w:rPr>
      </w:pPr>
      <w:r>
        <w:rPr>
          <w:rFonts w:hint="cs"/>
          <w:rtl/>
        </w:rPr>
        <w:t xml:space="preserve">לא לענות? לא לענות. </w:t>
      </w:r>
    </w:p>
    <w:p w14:paraId="176387A0" w14:textId="77777777" w:rsidR="00000000" w:rsidRDefault="00027501">
      <w:pPr>
        <w:pStyle w:val="a0"/>
        <w:ind w:firstLine="0"/>
        <w:rPr>
          <w:rFonts w:hint="cs"/>
          <w:rtl/>
        </w:rPr>
      </w:pPr>
    </w:p>
    <w:p w14:paraId="6056C317" w14:textId="77777777" w:rsidR="00000000" w:rsidRDefault="00027501">
      <w:pPr>
        <w:pStyle w:val="af1"/>
        <w:rPr>
          <w:rtl/>
        </w:rPr>
      </w:pPr>
      <w:r>
        <w:rPr>
          <w:rtl/>
        </w:rPr>
        <w:t xml:space="preserve">היו"ר </w:t>
      </w:r>
      <w:r>
        <w:rPr>
          <w:rtl/>
        </w:rPr>
        <w:t>ראובן ריבלין:</w:t>
      </w:r>
    </w:p>
    <w:p w14:paraId="7B872B82" w14:textId="77777777" w:rsidR="00000000" w:rsidRDefault="00027501">
      <w:pPr>
        <w:pStyle w:val="a0"/>
        <w:rPr>
          <w:rtl/>
        </w:rPr>
      </w:pPr>
    </w:p>
    <w:p w14:paraId="0B9D187C" w14:textId="77777777" w:rsidR="00000000" w:rsidRDefault="00027501">
      <w:pPr>
        <w:pStyle w:val="a0"/>
        <w:rPr>
          <w:rFonts w:hint="cs"/>
          <w:rtl/>
        </w:rPr>
      </w:pPr>
      <w:r>
        <w:rPr>
          <w:rFonts w:hint="cs"/>
          <w:rtl/>
        </w:rPr>
        <w:t xml:space="preserve">בשום אופן. אם אדוני רוצה לענות, זה בהזדמנות אחרת. </w:t>
      </w:r>
    </w:p>
    <w:p w14:paraId="24C10312" w14:textId="77777777" w:rsidR="00000000" w:rsidRDefault="00027501">
      <w:pPr>
        <w:pStyle w:val="-"/>
        <w:rPr>
          <w:rtl/>
        </w:rPr>
      </w:pPr>
      <w:bookmarkStart w:id="197" w:name="FS000000458T21_01_2004_13_41_57C"/>
      <w:bookmarkEnd w:id="197"/>
    </w:p>
    <w:p w14:paraId="1B9FA1F5" w14:textId="77777777" w:rsidR="00000000" w:rsidRDefault="00027501">
      <w:pPr>
        <w:pStyle w:val="-"/>
        <w:rPr>
          <w:rtl/>
        </w:rPr>
      </w:pPr>
      <w:r>
        <w:rPr>
          <w:rtl/>
        </w:rPr>
        <w:t>חיים רמון (העבודה-מימד):</w:t>
      </w:r>
    </w:p>
    <w:p w14:paraId="5614F45E" w14:textId="77777777" w:rsidR="00000000" w:rsidRDefault="00027501">
      <w:pPr>
        <w:pStyle w:val="a0"/>
        <w:rPr>
          <w:rtl/>
        </w:rPr>
      </w:pPr>
    </w:p>
    <w:p w14:paraId="7CEF951C" w14:textId="77777777" w:rsidR="00000000" w:rsidRDefault="00027501">
      <w:pPr>
        <w:pStyle w:val="a0"/>
        <w:rPr>
          <w:rFonts w:hint="cs"/>
          <w:rtl/>
        </w:rPr>
      </w:pPr>
      <w:r>
        <w:rPr>
          <w:rFonts w:hint="cs"/>
          <w:rtl/>
        </w:rPr>
        <w:t>אני רוצה לפנות לאנשי שינוי ולשר המשפטים. בניגוד לממשלה, בניגוד לליכוד, אתם הלכתם לבחירות ואמרתם שצריך להקים גדר. אתם מבינים, אדוני שר המשפטים, אתה מבין את זה טוב מ</w:t>
      </w:r>
      <w:r>
        <w:rPr>
          <w:rFonts w:hint="cs"/>
          <w:rtl/>
        </w:rPr>
        <w:t>כולם.</w:t>
      </w:r>
    </w:p>
    <w:p w14:paraId="0E3840A5" w14:textId="77777777" w:rsidR="00000000" w:rsidRDefault="00027501">
      <w:pPr>
        <w:pStyle w:val="a0"/>
        <w:ind w:firstLine="0"/>
        <w:rPr>
          <w:rFonts w:hint="cs"/>
          <w:rtl/>
        </w:rPr>
      </w:pPr>
    </w:p>
    <w:p w14:paraId="1F14BBF5" w14:textId="77777777" w:rsidR="00000000" w:rsidRDefault="00027501">
      <w:pPr>
        <w:pStyle w:val="af1"/>
        <w:rPr>
          <w:rtl/>
        </w:rPr>
      </w:pPr>
      <w:r>
        <w:rPr>
          <w:rtl/>
        </w:rPr>
        <w:t>היו"ר ראובן ריבלין:</w:t>
      </w:r>
    </w:p>
    <w:p w14:paraId="797B5A73" w14:textId="77777777" w:rsidR="00000000" w:rsidRDefault="00027501">
      <w:pPr>
        <w:pStyle w:val="a0"/>
        <w:rPr>
          <w:rtl/>
        </w:rPr>
      </w:pPr>
    </w:p>
    <w:p w14:paraId="0C49F3AD" w14:textId="77777777" w:rsidR="00000000" w:rsidRDefault="00027501">
      <w:pPr>
        <w:pStyle w:val="a0"/>
        <w:rPr>
          <w:rFonts w:hint="cs"/>
          <w:rtl/>
        </w:rPr>
      </w:pPr>
      <w:r>
        <w:rPr>
          <w:rFonts w:hint="cs"/>
          <w:rtl/>
        </w:rPr>
        <w:t xml:space="preserve">נא לסיים. </w:t>
      </w:r>
    </w:p>
    <w:p w14:paraId="0C15FE1B" w14:textId="77777777" w:rsidR="00000000" w:rsidRDefault="00027501">
      <w:pPr>
        <w:pStyle w:val="a0"/>
        <w:ind w:firstLine="0"/>
        <w:rPr>
          <w:rFonts w:hint="cs"/>
          <w:rtl/>
        </w:rPr>
      </w:pPr>
    </w:p>
    <w:p w14:paraId="42C20582" w14:textId="77777777" w:rsidR="00000000" w:rsidRDefault="00027501">
      <w:pPr>
        <w:pStyle w:val="-"/>
        <w:rPr>
          <w:rtl/>
        </w:rPr>
      </w:pPr>
      <w:bookmarkStart w:id="198" w:name="FS000000458T21_01_2004_13_42_38C"/>
      <w:bookmarkEnd w:id="198"/>
      <w:r>
        <w:rPr>
          <w:rtl/>
        </w:rPr>
        <w:t>חיים רמון (העבודה-מימד):</w:t>
      </w:r>
    </w:p>
    <w:p w14:paraId="285A32CE" w14:textId="77777777" w:rsidR="00000000" w:rsidRDefault="00027501">
      <w:pPr>
        <w:pStyle w:val="a0"/>
        <w:rPr>
          <w:rtl/>
        </w:rPr>
      </w:pPr>
    </w:p>
    <w:p w14:paraId="275BD5DD" w14:textId="77777777" w:rsidR="00000000" w:rsidRDefault="00027501">
      <w:pPr>
        <w:pStyle w:val="a0"/>
        <w:rPr>
          <w:rFonts w:hint="cs"/>
          <w:rtl/>
        </w:rPr>
      </w:pPr>
      <w:r>
        <w:rPr>
          <w:rFonts w:hint="cs"/>
          <w:rtl/>
        </w:rPr>
        <w:t>התוואי הזה הרסני למדינת ישראל, הוא יהפוך אותנו למצורעים. אני מסיים. הוא לא יביא לנו ביטחון. אני אומר לך ולשינוי: תעמדו על מה שהבטחתם לבוחר, תעמוד מאחורי מה שאמרת בממשלה, תאפשר לאנשי שינוי לה</w:t>
      </w:r>
      <w:r>
        <w:rPr>
          <w:rFonts w:hint="cs"/>
          <w:rtl/>
        </w:rPr>
        <w:t xml:space="preserve">צביע בעד הצעת החוק בקריאה טרומית. אין לי ספק שאם הממשלה תבין שאתם רציניים בעניין, שאתם מעבירים את הצעות החוק בקריאה טרומית, תוכל להשפיע על תוואי הגדר גם בממשלה. </w:t>
      </w:r>
    </w:p>
    <w:p w14:paraId="09284EA3" w14:textId="77777777" w:rsidR="00000000" w:rsidRDefault="00027501">
      <w:pPr>
        <w:pStyle w:val="a0"/>
        <w:rPr>
          <w:rFonts w:hint="cs"/>
          <w:rtl/>
        </w:rPr>
      </w:pPr>
    </w:p>
    <w:p w14:paraId="6A5D8466" w14:textId="77777777" w:rsidR="00000000" w:rsidRDefault="00027501">
      <w:pPr>
        <w:pStyle w:val="af1"/>
        <w:rPr>
          <w:rtl/>
        </w:rPr>
      </w:pPr>
      <w:r>
        <w:rPr>
          <w:rtl/>
        </w:rPr>
        <w:t>היו"ר ראובן ריבלין:</w:t>
      </w:r>
    </w:p>
    <w:p w14:paraId="20AD3E4F" w14:textId="77777777" w:rsidR="00000000" w:rsidRDefault="00027501">
      <w:pPr>
        <w:pStyle w:val="a0"/>
        <w:rPr>
          <w:rtl/>
        </w:rPr>
      </w:pPr>
    </w:p>
    <w:p w14:paraId="313C1CD7" w14:textId="77777777" w:rsidR="00000000" w:rsidRDefault="00027501">
      <w:pPr>
        <w:pStyle w:val="a0"/>
        <w:rPr>
          <w:rFonts w:hint="cs"/>
          <w:rtl/>
        </w:rPr>
      </w:pPr>
      <w:r>
        <w:rPr>
          <w:rFonts w:hint="cs"/>
          <w:rtl/>
        </w:rPr>
        <w:t xml:space="preserve">תודה. אדוני יכול להיות מוזמן לסיעת שינוי, אני אסדר לך. למה לנצל את הבמה </w:t>
      </w:r>
      <w:r>
        <w:rPr>
          <w:rFonts w:hint="cs"/>
          <w:rtl/>
        </w:rPr>
        <w:t xml:space="preserve">מעבר לזמן המותר? </w:t>
      </w:r>
    </w:p>
    <w:p w14:paraId="6A2B2A29" w14:textId="77777777" w:rsidR="00000000" w:rsidRDefault="00027501">
      <w:pPr>
        <w:pStyle w:val="a0"/>
        <w:rPr>
          <w:rFonts w:hint="cs"/>
          <w:rtl/>
        </w:rPr>
      </w:pPr>
    </w:p>
    <w:p w14:paraId="14FD60BB" w14:textId="77777777" w:rsidR="00000000" w:rsidRDefault="00027501">
      <w:pPr>
        <w:pStyle w:val="a0"/>
        <w:rPr>
          <w:rFonts w:hint="cs"/>
          <w:rtl/>
        </w:rPr>
      </w:pPr>
      <w:r>
        <w:rPr>
          <w:rFonts w:hint="cs"/>
          <w:rtl/>
        </w:rPr>
        <w:t xml:space="preserve">חבר הכנסת כהן. אחר כך אנחנו עוברים להצבעה. המצליפים - להיות מוכנים, מייד לאחר מכן אנחנו עוברים להצבעה. </w:t>
      </w:r>
    </w:p>
    <w:p w14:paraId="5774A6BF" w14:textId="77777777" w:rsidR="00000000" w:rsidRDefault="00027501">
      <w:pPr>
        <w:pStyle w:val="a0"/>
        <w:rPr>
          <w:rFonts w:hint="cs"/>
          <w:rtl/>
        </w:rPr>
      </w:pPr>
    </w:p>
    <w:p w14:paraId="312DCBCC" w14:textId="77777777" w:rsidR="00000000" w:rsidRDefault="00027501">
      <w:pPr>
        <w:pStyle w:val="a"/>
        <w:rPr>
          <w:rtl/>
        </w:rPr>
      </w:pPr>
      <w:bookmarkStart w:id="199" w:name="FS000000507T21_01_2004_13_44_01"/>
      <w:bookmarkStart w:id="200" w:name="_Toc90037995"/>
      <w:bookmarkEnd w:id="199"/>
      <w:r>
        <w:rPr>
          <w:rFonts w:hint="eastAsia"/>
          <w:rtl/>
        </w:rPr>
        <w:t>רן</w:t>
      </w:r>
      <w:r>
        <w:rPr>
          <w:rtl/>
        </w:rPr>
        <w:t xml:space="preserve"> כהן (מרצ):</w:t>
      </w:r>
      <w:bookmarkEnd w:id="200"/>
    </w:p>
    <w:p w14:paraId="44F025DA" w14:textId="77777777" w:rsidR="00000000" w:rsidRDefault="00027501">
      <w:pPr>
        <w:pStyle w:val="a0"/>
        <w:rPr>
          <w:rFonts w:hint="cs"/>
          <w:rtl/>
        </w:rPr>
      </w:pPr>
    </w:p>
    <w:p w14:paraId="4BE906BE" w14:textId="77777777" w:rsidR="00000000" w:rsidRDefault="00027501">
      <w:pPr>
        <w:pStyle w:val="a0"/>
        <w:rPr>
          <w:rFonts w:hint="cs"/>
          <w:rtl/>
        </w:rPr>
      </w:pPr>
      <w:r>
        <w:rPr>
          <w:rFonts w:hint="cs"/>
          <w:rtl/>
        </w:rPr>
        <w:t>אדוני היושב-ראש, רבותי השרים, חברות הכנסת וחברי הכנסת, אין דבר מופרך יותר ממה ששמעתי כאן כתשובות ביטחוניות בנוגע לגדר</w:t>
      </w:r>
      <w:r>
        <w:rPr>
          <w:rFonts w:hint="cs"/>
          <w:rtl/>
        </w:rPr>
        <w:t xml:space="preserve"> הזאת. גדעון עזרא, גדלנו באותו בית-ספר, פחות או יותר.</w:t>
      </w:r>
    </w:p>
    <w:p w14:paraId="45B48C1A" w14:textId="77777777" w:rsidR="00000000" w:rsidRDefault="00027501">
      <w:pPr>
        <w:pStyle w:val="a0"/>
        <w:ind w:firstLine="0"/>
        <w:rPr>
          <w:rFonts w:hint="cs"/>
          <w:rtl/>
        </w:rPr>
      </w:pPr>
    </w:p>
    <w:p w14:paraId="3A6F9C8F" w14:textId="77777777" w:rsidR="00000000" w:rsidRDefault="00027501">
      <w:pPr>
        <w:pStyle w:val="af1"/>
        <w:rPr>
          <w:rtl/>
        </w:rPr>
      </w:pPr>
      <w:r>
        <w:rPr>
          <w:rtl/>
        </w:rPr>
        <w:t>היו"ר ראובן ריבלין:</w:t>
      </w:r>
    </w:p>
    <w:p w14:paraId="66D5EEFE" w14:textId="77777777" w:rsidR="00000000" w:rsidRDefault="00027501">
      <w:pPr>
        <w:pStyle w:val="a0"/>
        <w:rPr>
          <w:rtl/>
        </w:rPr>
      </w:pPr>
    </w:p>
    <w:p w14:paraId="383E6655" w14:textId="77777777" w:rsidR="00000000" w:rsidRDefault="00027501">
      <w:pPr>
        <w:pStyle w:val="a0"/>
        <w:rPr>
          <w:rFonts w:hint="cs"/>
          <w:rtl/>
        </w:rPr>
      </w:pPr>
      <w:r>
        <w:rPr>
          <w:rFonts w:hint="cs"/>
          <w:rtl/>
        </w:rPr>
        <w:t xml:space="preserve">סגן השר הנדל, אל תפריע. </w:t>
      </w:r>
    </w:p>
    <w:p w14:paraId="4CE89F79" w14:textId="77777777" w:rsidR="00000000" w:rsidRDefault="00027501">
      <w:pPr>
        <w:pStyle w:val="a0"/>
        <w:ind w:firstLine="0"/>
        <w:rPr>
          <w:rFonts w:hint="cs"/>
          <w:rtl/>
        </w:rPr>
      </w:pPr>
    </w:p>
    <w:p w14:paraId="133AC192" w14:textId="77777777" w:rsidR="00000000" w:rsidRDefault="00027501">
      <w:pPr>
        <w:pStyle w:val="-"/>
        <w:rPr>
          <w:rtl/>
        </w:rPr>
      </w:pPr>
      <w:bookmarkStart w:id="201" w:name="FS000000507T21_01_2004_13_44_40C"/>
      <w:bookmarkEnd w:id="201"/>
      <w:r>
        <w:rPr>
          <w:rtl/>
        </w:rPr>
        <w:t>רן כהן (מרצ):</w:t>
      </w:r>
    </w:p>
    <w:p w14:paraId="5020C4FF" w14:textId="77777777" w:rsidR="00000000" w:rsidRDefault="00027501">
      <w:pPr>
        <w:pStyle w:val="a0"/>
        <w:rPr>
          <w:rtl/>
        </w:rPr>
      </w:pPr>
    </w:p>
    <w:p w14:paraId="14324501" w14:textId="77777777" w:rsidR="00000000" w:rsidRDefault="00027501">
      <w:pPr>
        <w:pStyle w:val="a0"/>
        <w:rPr>
          <w:rFonts w:hint="cs"/>
          <w:rtl/>
        </w:rPr>
      </w:pPr>
      <w:r>
        <w:rPr>
          <w:rFonts w:hint="cs"/>
          <w:rtl/>
        </w:rPr>
        <w:t>אתם באמת רוצים להגיד לי, שרים רציניים בממשלה הזאת, שגדר של 730 ק"מ מצריכה פחות כוחות של צה"ל להגן עליה, כשהיא מפותלת ומסובכת, מאשר גדר של 3</w:t>
      </w:r>
      <w:r>
        <w:rPr>
          <w:rFonts w:hint="cs"/>
          <w:rtl/>
        </w:rPr>
        <w:t xml:space="preserve">40 ק"מ? מה, אתם באמת רוצים לעוות את השכל של האנשים? </w:t>
      </w:r>
    </w:p>
    <w:p w14:paraId="678DED16" w14:textId="77777777" w:rsidR="00000000" w:rsidRDefault="00027501">
      <w:pPr>
        <w:pStyle w:val="a0"/>
        <w:rPr>
          <w:rFonts w:hint="cs"/>
          <w:rtl/>
        </w:rPr>
      </w:pPr>
    </w:p>
    <w:p w14:paraId="4ACD47E6" w14:textId="77777777" w:rsidR="00000000" w:rsidRDefault="00027501">
      <w:pPr>
        <w:pStyle w:val="a0"/>
        <w:rPr>
          <w:rFonts w:hint="cs"/>
          <w:rtl/>
        </w:rPr>
      </w:pPr>
      <w:r>
        <w:rPr>
          <w:rFonts w:hint="cs"/>
          <w:rtl/>
        </w:rPr>
        <w:t xml:space="preserve">אשאל אתכם שאלה אחרת: ראש הממשלה, אילו אני עמדתי בצורך לחדור דרך גדר כדי לבצע משימה בצד השני, מה היה לי נוח יותר </w:t>
      </w:r>
      <w:r>
        <w:rPr>
          <w:rtl/>
        </w:rPr>
        <w:t>–</w:t>
      </w:r>
      <w:r>
        <w:rPr>
          <w:rFonts w:hint="cs"/>
          <w:rtl/>
        </w:rPr>
        <w:t xml:space="preserve"> שתהיה לי גדר באורך 340 ק"מ או גדר באורך 730 ק"מ? ככל שהיא ארוכה יותר, היכולת שלי לחדור ל</w:t>
      </w:r>
      <w:r>
        <w:rPr>
          <w:rFonts w:hint="cs"/>
          <w:rtl/>
        </w:rPr>
        <w:t xml:space="preserve">צד השני ולפגוע בו גדולה יותר. אתם משחקים לידי הטרור בהארכה ובפיתול של הגדר. </w:t>
      </w:r>
    </w:p>
    <w:p w14:paraId="404C1367" w14:textId="77777777" w:rsidR="00000000" w:rsidRDefault="00027501">
      <w:pPr>
        <w:pStyle w:val="a0"/>
        <w:ind w:firstLine="0"/>
        <w:rPr>
          <w:rFonts w:hint="cs"/>
          <w:rtl/>
        </w:rPr>
      </w:pPr>
    </w:p>
    <w:p w14:paraId="41912FE2" w14:textId="77777777" w:rsidR="00000000" w:rsidRDefault="00027501">
      <w:pPr>
        <w:pStyle w:val="a0"/>
        <w:rPr>
          <w:rFonts w:hint="cs"/>
          <w:rtl/>
        </w:rPr>
      </w:pPr>
      <w:bookmarkStart w:id="202" w:name="FS000000507T21_01_2004_13_09_30"/>
      <w:bookmarkEnd w:id="202"/>
      <w:r>
        <w:rPr>
          <w:rFonts w:hint="cs"/>
          <w:rtl/>
        </w:rPr>
        <w:t xml:space="preserve">אז מה אתם מספרים סיפורים כאילו זה ביטחוני. זה אנטי-ביטחוני מה שעשיתם. </w:t>
      </w:r>
    </w:p>
    <w:p w14:paraId="79E6C64B" w14:textId="77777777" w:rsidR="00000000" w:rsidRDefault="00027501">
      <w:pPr>
        <w:pStyle w:val="a0"/>
        <w:rPr>
          <w:rFonts w:hint="cs"/>
          <w:rtl/>
        </w:rPr>
      </w:pPr>
    </w:p>
    <w:p w14:paraId="2552193E" w14:textId="77777777" w:rsidR="00000000" w:rsidRDefault="00027501">
      <w:pPr>
        <w:pStyle w:val="a0"/>
        <w:rPr>
          <w:rFonts w:hint="cs"/>
          <w:rtl/>
        </w:rPr>
      </w:pPr>
      <w:r>
        <w:rPr>
          <w:rFonts w:hint="cs"/>
          <w:rtl/>
        </w:rPr>
        <w:t>אני אומר לך עוד דבר, אדוני היושב-ראש, הרי לא נתתם לצבא לתכנן. פעם אמרתם, תנו לצה"ל לנצח - בזה כבר התפקששתם</w:t>
      </w:r>
      <w:r>
        <w:rPr>
          <w:rFonts w:hint="cs"/>
          <w:rtl/>
        </w:rPr>
        <w:t xml:space="preserve"> ופיקששתם את המדינה. אבל אתם נתתם לצה"ל לתכנן את הגדר? אתם אמרתם לו, תעשה את זה הכי קצר, הכי יעיל, באופן שמצריך הכי פחות יחידות והכי בולם טרוריסטים? אתם לא נתתם לצה"ל לעשות את זה, כי לא רציתם להקים גדר ביטחון, אלא רציתם להקים גדר על-פי הצרכים של המתנחלים, </w:t>
      </w:r>
      <w:r>
        <w:rPr>
          <w:rFonts w:hint="cs"/>
          <w:rtl/>
        </w:rPr>
        <w:t xml:space="preserve">והפקרתם 98% של אזרחי מדינת ישראל, את שמה של מדינת ישראל, הכפשתם אותה במשפחת העמים בהאג, והעדפתם את  האינטרס הצר של המתנחלים שעליהם אתם מגינים. </w:t>
      </w:r>
    </w:p>
    <w:p w14:paraId="599F2BE0" w14:textId="77777777" w:rsidR="00000000" w:rsidRDefault="00027501">
      <w:pPr>
        <w:pStyle w:val="a0"/>
        <w:rPr>
          <w:rFonts w:hint="cs"/>
          <w:rtl/>
        </w:rPr>
      </w:pPr>
    </w:p>
    <w:p w14:paraId="4A630DBC" w14:textId="77777777" w:rsidR="00000000" w:rsidRDefault="00027501">
      <w:pPr>
        <w:pStyle w:val="a0"/>
        <w:rPr>
          <w:rFonts w:hint="cs"/>
          <w:rtl/>
        </w:rPr>
      </w:pPr>
      <w:r>
        <w:rPr>
          <w:rFonts w:hint="cs"/>
          <w:rtl/>
        </w:rPr>
        <w:t>אז תגידו את זה בגלוי: אנחנו, ממשלת שרון, עומדים כאן, יחד עם טומי לפיד ועם השר פורז, מוציאים עוד 4 מיליארדי שקל,</w:t>
      </w:r>
      <w:r>
        <w:rPr>
          <w:rFonts w:hint="cs"/>
          <w:rtl/>
        </w:rPr>
        <w:t xml:space="preserve"> מביאים את העם היהודי להכפשה הכי גדולה שלו בהיסטוריה רק בגלל דבר אחד, בגלל שאתם מחויבים ל-2% מתנחלים, שאתם לא מוכנים להגיד להם היום: רבותי, אתם שם, עכשיו תמתינו, נגן על מדינת ישראל, נגן עליכם, עד שיהיה שלום, והשלום הזה יהיה לאורך "הקו הירוק". תודה רבה. </w:t>
      </w:r>
    </w:p>
    <w:p w14:paraId="5512CB93" w14:textId="77777777" w:rsidR="00000000" w:rsidRDefault="00027501">
      <w:pPr>
        <w:pStyle w:val="a0"/>
        <w:rPr>
          <w:rFonts w:hint="cs"/>
          <w:rtl/>
        </w:rPr>
      </w:pPr>
    </w:p>
    <w:p w14:paraId="4D189DEB" w14:textId="77777777" w:rsidR="00000000" w:rsidRDefault="00027501">
      <w:pPr>
        <w:pStyle w:val="af1"/>
        <w:rPr>
          <w:rtl/>
        </w:rPr>
      </w:pPr>
      <w:r>
        <w:rPr>
          <w:rtl/>
        </w:rPr>
        <w:t>ה</w:t>
      </w:r>
      <w:r>
        <w:rPr>
          <w:rtl/>
        </w:rPr>
        <w:t>יו"ר ראובן ריבלין:</w:t>
      </w:r>
    </w:p>
    <w:p w14:paraId="446F2034" w14:textId="77777777" w:rsidR="00000000" w:rsidRDefault="00027501">
      <w:pPr>
        <w:pStyle w:val="a0"/>
        <w:rPr>
          <w:rtl/>
        </w:rPr>
      </w:pPr>
    </w:p>
    <w:p w14:paraId="763350F1" w14:textId="77777777" w:rsidR="00000000" w:rsidRDefault="00027501">
      <w:pPr>
        <w:pStyle w:val="a0"/>
        <w:rPr>
          <w:rFonts w:hint="cs"/>
          <w:rtl/>
        </w:rPr>
      </w:pPr>
      <w:r>
        <w:rPr>
          <w:rFonts w:hint="cs"/>
          <w:rtl/>
        </w:rPr>
        <w:t xml:space="preserve">תודה רבה לחבר הכנסת רן כהן. רבותי חברי הכנסת, כדי שלא ירוצו וחלילה ייפגעו אגב ריצה, אני מבקש מכולם לתפוס את מקומותיהם. אני מודיע לכל חברי הכנסת, נא לשבת, כי בעוד שניות ספורות אני אפעיל את השעון. אנחנו נצביע בשלוש הצבעות נפרדות. </w:t>
      </w:r>
    </w:p>
    <w:p w14:paraId="29B51687" w14:textId="77777777" w:rsidR="00000000" w:rsidRDefault="00027501">
      <w:pPr>
        <w:pStyle w:val="a0"/>
        <w:rPr>
          <w:rFonts w:hint="cs"/>
          <w:rtl/>
        </w:rPr>
      </w:pPr>
    </w:p>
    <w:p w14:paraId="232DFEF4" w14:textId="77777777" w:rsidR="00000000" w:rsidRDefault="00027501">
      <w:pPr>
        <w:pStyle w:val="a0"/>
        <w:rPr>
          <w:rFonts w:hint="cs"/>
          <w:rtl/>
        </w:rPr>
      </w:pPr>
      <w:r>
        <w:rPr>
          <w:rFonts w:hint="cs"/>
          <w:rtl/>
        </w:rPr>
        <w:t>הצעה ר</w:t>
      </w:r>
      <w:r>
        <w:rPr>
          <w:rFonts w:hint="cs"/>
          <w:rtl/>
        </w:rPr>
        <w:t xml:space="preserve">אשונה, הצעת חוק גדר הביטחון, התשס"ד-2003, של חבר הכנסת מתן וילנאי - מי בעד, מי נגד? נא להצביע. </w:t>
      </w:r>
    </w:p>
    <w:p w14:paraId="369A9C2D" w14:textId="77777777" w:rsidR="00000000" w:rsidRDefault="00027501">
      <w:pPr>
        <w:pStyle w:val="a0"/>
        <w:rPr>
          <w:rFonts w:hint="cs"/>
          <w:rtl/>
        </w:rPr>
      </w:pPr>
    </w:p>
    <w:p w14:paraId="64663367" w14:textId="77777777" w:rsidR="00000000" w:rsidRDefault="00027501">
      <w:pPr>
        <w:pStyle w:val="ab"/>
        <w:bidi/>
        <w:rPr>
          <w:rFonts w:hint="cs"/>
          <w:rtl/>
        </w:rPr>
      </w:pPr>
      <w:r>
        <w:rPr>
          <w:rFonts w:hint="cs"/>
          <w:rtl/>
        </w:rPr>
        <w:t xml:space="preserve">הצבעה מס' 1 </w:t>
      </w:r>
    </w:p>
    <w:p w14:paraId="3FCED414" w14:textId="77777777" w:rsidR="00000000" w:rsidRDefault="00027501">
      <w:pPr>
        <w:pStyle w:val="a0"/>
        <w:rPr>
          <w:rFonts w:hint="cs"/>
          <w:rtl/>
        </w:rPr>
      </w:pPr>
    </w:p>
    <w:p w14:paraId="7CAADF0D" w14:textId="77777777" w:rsidR="00000000" w:rsidRDefault="0002750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423BE31E" w14:textId="77777777" w:rsidR="00000000" w:rsidRDefault="00027501">
      <w:pPr>
        <w:pStyle w:val="ac"/>
        <w:bidi/>
        <w:rPr>
          <w:rFonts w:hint="cs"/>
          <w:rtl/>
        </w:rPr>
      </w:pPr>
      <w:r>
        <w:rPr>
          <w:rFonts w:hint="cs"/>
          <w:rtl/>
        </w:rPr>
        <w:t>בעד ההצעה להסיר מסדר-היום את הצעת החוק -  47</w:t>
      </w:r>
    </w:p>
    <w:p w14:paraId="0E84D73C" w14:textId="77777777" w:rsidR="00000000" w:rsidRDefault="00027501">
      <w:pPr>
        <w:pStyle w:val="ac"/>
        <w:bidi/>
        <w:rPr>
          <w:rFonts w:hint="cs"/>
          <w:rtl/>
        </w:rPr>
      </w:pPr>
      <w:r>
        <w:rPr>
          <w:rFonts w:hint="cs"/>
          <w:rtl/>
        </w:rPr>
        <w:t>נמנעים - אין</w:t>
      </w:r>
    </w:p>
    <w:p w14:paraId="1941CA67" w14:textId="77777777" w:rsidR="00000000" w:rsidRDefault="00027501">
      <w:pPr>
        <w:pStyle w:val="a0"/>
        <w:rPr>
          <w:rFonts w:hint="cs"/>
          <w:rtl/>
        </w:rPr>
      </w:pPr>
    </w:p>
    <w:p w14:paraId="0BFE8E57" w14:textId="77777777" w:rsidR="00000000" w:rsidRDefault="00027501">
      <w:pPr>
        <w:pStyle w:val="a0"/>
        <w:rPr>
          <w:rFonts w:hint="cs"/>
          <w:rtl/>
        </w:rPr>
      </w:pPr>
    </w:p>
    <w:p w14:paraId="3FA74692" w14:textId="77777777" w:rsidR="00000000" w:rsidRDefault="00027501">
      <w:pPr>
        <w:pStyle w:val="af0"/>
        <w:rPr>
          <w:rtl/>
        </w:rPr>
      </w:pPr>
      <w:r>
        <w:rPr>
          <w:rFonts w:hint="eastAsia"/>
          <w:rtl/>
        </w:rPr>
        <w:t>נעמי</w:t>
      </w:r>
      <w:r>
        <w:rPr>
          <w:rtl/>
        </w:rPr>
        <w:t xml:space="preserve"> בלומנטל (הליכוד):</w:t>
      </w:r>
    </w:p>
    <w:p w14:paraId="0F4B13E7" w14:textId="77777777" w:rsidR="00000000" w:rsidRDefault="00027501">
      <w:pPr>
        <w:pStyle w:val="a0"/>
        <w:rPr>
          <w:rFonts w:hint="cs"/>
          <w:rtl/>
        </w:rPr>
      </w:pPr>
    </w:p>
    <w:p w14:paraId="4E47359F" w14:textId="77777777" w:rsidR="00000000" w:rsidRDefault="00027501">
      <w:pPr>
        <w:pStyle w:val="a0"/>
        <w:rPr>
          <w:rFonts w:hint="cs"/>
          <w:rtl/>
        </w:rPr>
      </w:pPr>
      <w:r>
        <w:rPr>
          <w:rFonts w:hint="cs"/>
          <w:rtl/>
        </w:rPr>
        <w:t>לא נקל</w:t>
      </w:r>
      <w:r>
        <w:rPr>
          <w:rFonts w:hint="cs"/>
          <w:rtl/>
        </w:rPr>
        <w:t xml:space="preserve">ט. </w:t>
      </w:r>
    </w:p>
    <w:p w14:paraId="1CE0F127" w14:textId="77777777" w:rsidR="00000000" w:rsidRDefault="00027501">
      <w:pPr>
        <w:pStyle w:val="a0"/>
        <w:ind w:firstLine="0"/>
        <w:rPr>
          <w:rFonts w:hint="cs"/>
          <w:rtl/>
        </w:rPr>
      </w:pPr>
    </w:p>
    <w:p w14:paraId="7C901737" w14:textId="77777777" w:rsidR="00000000" w:rsidRDefault="00027501">
      <w:pPr>
        <w:pStyle w:val="af1"/>
        <w:rPr>
          <w:rtl/>
        </w:rPr>
      </w:pPr>
      <w:r>
        <w:rPr>
          <w:rFonts w:hint="eastAsia"/>
          <w:rtl/>
        </w:rPr>
        <w:t>היו</w:t>
      </w:r>
      <w:r>
        <w:rPr>
          <w:rtl/>
        </w:rPr>
        <w:t>"ר ראובן ריבלין:</w:t>
      </w:r>
    </w:p>
    <w:p w14:paraId="3ED7A612" w14:textId="77777777" w:rsidR="00000000" w:rsidRDefault="00027501">
      <w:pPr>
        <w:pStyle w:val="a0"/>
        <w:rPr>
          <w:rFonts w:hint="cs"/>
          <w:rtl/>
        </w:rPr>
      </w:pPr>
    </w:p>
    <w:p w14:paraId="720ADB93" w14:textId="77777777" w:rsidR="00000000" w:rsidRDefault="00027501">
      <w:pPr>
        <w:pStyle w:val="a0"/>
        <w:rPr>
          <w:rFonts w:hint="cs"/>
          <w:rtl/>
        </w:rPr>
      </w:pPr>
      <w:r>
        <w:rPr>
          <w:rFonts w:hint="cs"/>
          <w:rtl/>
        </w:rPr>
        <w:t xml:space="preserve">אצל מי לא נקלט?  </w:t>
      </w:r>
    </w:p>
    <w:p w14:paraId="25968AD8" w14:textId="77777777" w:rsidR="00000000" w:rsidRDefault="00027501">
      <w:pPr>
        <w:pStyle w:val="a0"/>
        <w:rPr>
          <w:rFonts w:hint="cs"/>
          <w:rtl/>
        </w:rPr>
      </w:pPr>
    </w:p>
    <w:p w14:paraId="1B593E70" w14:textId="77777777" w:rsidR="00000000" w:rsidRDefault="00027501">
      <w:pPr>
        <w:pStyle w:val="af0"/>
        <w:rPr>
          <w:rtl/>
        </w:rPr>
      </w:pPr>
      <w:r>
        <w:rPr>
          <w:rFonts w:hint="eastAsia"/>
          <w:rtl/>
        </w:rPr>
        <w:t>קריאה</w:t>
      </w:r>
      <w:r>
        <w:rPr>
          <w:rtl/>
        </w:rPr>
        <w:t>:</w:t>
      </w:r>
    </w:p>
    <w:p w14:paraId="49BD0A7B" w14:textId="77777777" w:rsidR="00000000" w:rsidRDefault="00027501">
      <w:pPr>
        <w:pStyle w:val="a0"/>
        <w:rPr>
          <w:rFonts w:hint="cs"/>
          <w:rtl/>
        </w:rPr>
      </w:pPr>
    </w:p>
    <w:p w14:paraId="7447E892" w14:textId="77777777" w:rsidR="00000000" w:rsidRDefault="00027501">
      <w:pPr>
        <w:pStyle w:val="a0"/>
        <w:rPr>
          <w:rFonts w:hint="cs"/>
          <w:rtl/>
        </w:rPr>
      </w:pPr>
      <w:r>
        <w:rPr>
          <w:rFonts w:hint="cs"/>
          <w:rtl/>
        </w:rPr>
        <w:t xml:space="preserve">- - - </w:t>
      </w:r>
    </w:p>
    <w:p w14:paraId="05B22BB8" w14:textId="77777777" w:rsidR="00000000" w:rsidRDefault="00027501">
      <w:pPr>
        <w:pStyle w:val="a0"/>
        <w:rPr>
          <w:rFonts w:hint="cs"/>
          <w:rtl/>
        </w:rPr>
      </w:pPr>
    </w:p>
    <w:p w14:paraId="1F43DCEE" w14:textId="77777777" w:rsidR="00000000" w:rsidRDefault="00027501">
      <w:pPr>
        <w:pStyle w:val="af1"/>
        <w:rPr>
          <w:rtl/>
        </w:rPr>
      </w:pPr>
      <w:r>
        <w:rPr>
          <w:rtl/>
        </w:rPr>
        <w:t>היו"ר ראובן ריבלין:</w:t>
      </w:r>
    </w:p>
    <w:p w14:paraId="097F5AF3" w14:textId="77777777" w:rsidR="00000000" w:rsidRDefault="00027501">
      <w:pPr>
        <w:pStyle w:val="a0"/>
        <w:rPr>
          <w:rFonts w:hint="cs"/>
          <w:rtl/>
        </w:rPr>
      </w:pPr>
    </w:p>
    <w:p w14:paraId="75D0D080" w14:textId="77777777" w:rsidR="00000000" w:rsidRDefault="00027501">
      <w:pPr>
        <w:pStyle w:val="a0"/>
        <w:rPr>
          <w:rFonts w:hint="cs"/>
          <w:rtl/>
        </w:rPr>
      </w:pPr>
      <w:r>
        <w:rPr>
          <w:rFonts w:hint="cs"/>
          <w:rtl/>
        </w:rPr>
        <w:t xml:space="preserve">כי  לא לחצת בזמן, אני אוסיף. </w:t>
      </w:r>
    </w:p>
    <w:p w14:paraId="66DBAF7D" w14:textId="77777777" w:rsidR="00000000" w:rsidRDefault="00027501">
      <w:pPr>
        <w:pStyle w:val="a0"/>
        <w:ind w:firstLine="0"/>
        <w:rPr>
          <w:rFonts w:hint="cs"/>
          <w:rtl/>
        </w:rPr>
      </w:pPr>
    </w:p>
    <w:p w14:paraId="14E84B52" w14:textId="77777777" w:rsidR="00000000" w:rsidRDefault="00027501">
      <w:pPr>
        <w:pStyle w:val="af0"/>
        <w:rPr>
          <w:rtl/>
        </w:rPr>
      </w:pPr>
      <w:r>
        <w:rPr>
          <w:rFonts w:hint="eastAsia"/>
          <w:rtl/>
        </w:rPr>
        <w:t>אברהם</w:t>
      </w:r>
      <w:r>
        <w:rPr>
          <w:rtl/>
        </w:rPr>
        <w:t xml:space="preserve"> הירשזון (הליכוד):</w:t>
      </w:r>
    </w:p>
    <w:p w14:paraId="2E9E3466" w14:textId="77777777" w:rsidR="00000000" w:rsidRDefault="00027501">
      <w:pPr>
        <w:pStyle w:val="a0"/>
        <w:rPr>
          <w:rFonts w:hint="cs"/>
          <w:rtl/>
        </w:rPr>
      </w:pPr>
    </w:p>
    <w:p w14:paraId="064CFBF5" w14:textId="77777777" w:rsidR="00000000" w:rsidRDefault="00027501">
      <w:pPr>
        <w:pStyle w:val="a0"/>
        <w:rPr>
          <w:rFonts w:hint="cs"/>
          <w:rtl/>
        </w:rPr>
      </w:pPr>
      <w:r>
        <w:rPr>
          <w:rFonts w:hint="cs"/>
          <w:rtl/>
        </w:rPr>
        <w:t xml:space="preserve">הצבענו ולא נקלט. </w:t>
      </w:r>
    </w:p>
    <w:p w14:paraId="526AA3BE" w14:textId="77777777" w:rsidR="00000000" w:rsidRDefault="00027501">
      <w:pPr>
        <w:pStyle w:val="a0"/>
        <w:rPr>
          <w:rFonts w:hint="cs"/>
          <w:rtl/>
        </w:rPr>
      </w:pPr>
    </w:p>
    <w:p w14:paraId="6018A3A3" w14:textId="77777777" w:rsidR="00000000" w:rsidRDefault="00027501">
      <w:pPr>
        <w:pStyle w:val="af1"/>
        <w:rPr>
          <w:rtl/>
        </w:rPr>
      </w:pPr>
      <w:r>
        <w:rPr>
          <w:rtl/>
        </w:rPr>
        <w:t>היו"ר ראובן ריבלין:</w:t>
      </w:r>
    </w:p>
    <w:p w14:paraId="2C4A8878" w14:textId="77777777" w:rsidR="00000000" w:rsidRDefault="00027501">
      <w:pPr>
        <w:pStyle w:val="a0"/>
        <w:rPr>
          <w:rtl/>
        </w:rPr>
      </w:pPr>
    </w:p>
    <w:p w14:paraId="42623EC8" w14:textId="77777777" w:rsidR="00000000" w:rsidRDefault="00027501">
      <w:pPr>
        <w:pStyle w:val="a0"/>
        <w:rPr>
          <w:rFonts w:hint="cs"/>
          <w:rtl/>
        </w:rPr>
      </w:pPr>
      <w:r>
        <w:rPr>
          <w:rFonts w:hint="cs"/>
          <w:rtl/>
        </w:rPr>
        <w:t xml:space="preserve">הצבעתם? טוב. קודם כול אני קובע, ש-47 נגד, 18 בעד - - - </w:t>
      </w:r>
    </w:p>
    <w:p w14:paraId="4E0F5AAB" w14:textId="77777777" w:rsidR="00000000" w:rsidRDefault="00027501">
      <w:pPr>
        <w:pStyle w:val="a0"/>
        <w:ind w:firstLine="0"/>
        <w:rPr>
          <w:rFonts w:hint="cs"/>
          <w:rtl/>
        </w:rPr>
      </w:pPr>
    </w:p>
    <w:p w14:paraId="3E162E0F" w14:textId="77777777" w:rsidR="00000000" w:rsidRDefault="00027501">
      <w:pPr>
        <w:pStyle w:val="af0"/>
        <w:rPr>
          <w:rtl/>
        </w:rPr>
      </w:pPr>
      <w:r>
        <w:rPr>
          <w:rFonts w:hint="eastAsia"/>
          <w:rtl/>
        </w:rPr>
        <w:t>נעמי</w:t>
      </w:r>
      <w:r>
        <w:rPr>
          <w:rtl/>
        </w:rPr>
        <w:t xml:space="preserve"> בלומנטל (הליכוד)</w:t>
      </w:r>
      <w:r>
        <w:rPr>
          <w:rtl/>
        </w:rPr>
        <w:t>:</w:t>
      </w:r>
    </w:p>
    <w:p w14:paraId="73F1CA6A" w14:textId="77777777" w:rsidR="00000000" w:rsidRDefault="00027501">
      <w:pPr>
        <w:pStyle w:val="a0"/>
        <w:rPr>
          <w:rFonts w:hint="cs"/>
          <w:rtl/>
        </w:rPr>
      </w:pPr>
    </w:p>
    <w:p w14:paraId="1DEF43F7" w14:textId="77777777" w:rsidR="00000000" w:rsidRDefault="00027501">
      <w:pPr>
        <w:pStyle w:val="a0"/>
        <w:rPr>
          <w:rFonts w:hint="cs"/>
          <w:rtl/>
        </w:rPr>
      </w:pPr>
      <w:r>
        <w:rPr>
          <w:rFonts w:hint="cs"/>
          <w:rtl/>
        </w:rPr>
        <w:t xml:space="preserve">ההצבעה שלי לא נקלטה. </w:t>
      </w:r>
    </w:p>
    <w:p w14:paraId="7F0F0D27" w14:textId="77777777" w:rsidR="00000000" w:rsidRDefault="00027501">
      <w:pPr>
        <w:pStyle w:val="a0"/>
        <w:rPr>
          <w:rFonts w:hint="cs"/>
          <w:rtl/>
        </w:rPr>
      </w:pPr>
    </w:p>
    <w:p w14:paraId="7F789ABC" w14:textId="77777777" w:rsidR="00000000" w:rsidRDefault="00027501">
      <w:pPr>
        <w:pStyle w:val="af1"/>
        <w:rPr>
          <w:rtl/>
        </w:rPr>
      </w:pPr>
      <w:r>
        <w:rPr>
          <w:rtl/>
        </w:rPr>
        <w:t>היו"ר ראובן ריבלין:</w:t>
      </w:r>
    </w:p>
    <w:p w14:paraId="50D50B04" w14:textId="77777777" w:rsidR="00000000" w:rsidRDefault="00027501">
      <w:pPr>
        <w:pStyle w:val="a0"/>
        <w:rPr>
          <w:rtl/>
        </w:rPr>
      </w:pPr>
    </w:p>
    <w:p w14:paraId="181487E0" w14:textId="77777777" w:rsidR="00000000" w:rsidRDefault="00027501">
      <w:pPr>
        <w:pStyle w:val="a0"/>
        <w:rPr>
          <w:rFonts w:hint="cs"/>
          <w:rtl/>
        </w:rPr>
      </w:pPr>
      <w:r>
        <w:rPr>
          <w:rFonts w:hint="cs"/>
          <w:rtl/>
        </w:rPr>
        <w:t xml:space="preserve">שמעתי, שמעתי, שמעתי. קודם כול אני קובע, ש-47 נגד, 18 בעד ושני נמנעים. למה התמונה לא מופיעה לי? האם כולם ראו בתמונה שהם לא נקלטו? </w:t>
      </w:r>
    </w:p>
    <w:p w14:paraId="66AD53AC" w14:textId="77777777" w:rsidR="00000000" w:rsidRDefault="00027501">
      <w:pPr>
        <w:pStyle w:val="a0"/>
        <w:rPr>
          <w:rFonts w:hint="cs"/>
          <w:rtl/>
        </w:rPr>
      </w:pPr>
    </w:p>
    <w:p w14:paraId="226FC946" w14:textId="77777777" w:rsidR="00000000" w:rsidRDefault="00027501">
      <w:pPr>
        <w:pStyle w:val="af0"/>
        <w:rPr>
          <w:rtl/>
        </w:rPr>
      </w:pPr>
      <w:r>
        <w:rPr>
          <w:rtl/>
        </w:rPr>
        <w:t>שר החקלאות ופיתוח הכפר ישראל כץ:</w:t>
      </w:r>
    </w:p>
    <w:p w14:paraId="35894976" w14:textId="77777777" w:rsidR="00000000" w:rsidRDefault="00027501">
      <w:pPr>
        <w:pStyle w:val="a0"/>
        <w:rPr>
          <w:rtl/>
        </w:rPr>
      </w:pPr>
    </w:p>
    <w:p w14:paraId="6ED41532" w14:textId="77777777" w:rsidR="00000000" w:rsidRDefault="00027501">
      <w:pPr>
        <w:pStyle w:val="a0"/>
        <w:rPr>
          <w:rFonts w:hint="cs"/>
          <w:rtl/>
        </w:rPr>
      </w:pPr>
      <w:r>
        <w:rPr>
          <w:rFonts w:hint="cs"/>
          <w:rtl/>
        </w:rPr>
        <w:t xml:space="preserve">כן, אני ראיתי. </w:t>
      </w:r>
    </w:p>
    <w:p w14:paraId="593E1D7E" w14:textId="77777777" w:rsidR="00000000" w:rsidRDefault="00027501">
      <w:pPr>
        <w:pStyle w:val="a0"/>
        <w:rPr>
          <w:rFonts w:hint="cs"/>
          <w:rtl/>
        </w:rPr>
      </w:pPr>
    </w:p>
    <w:p w14:paraId="3EFE4E34" w14:textId="77777777" w:rsidR="00000000" w:rsidRDefault="00027501">
      <w:pPr>
        <w:pStyle w:val="af1"/>
        <w:rPr>
          <w:rtl/>
        </w:rPr>
      </w:pPr>
      <w:r>
        <w:rPr>
          <w:rtl/>
        </w:rPr>
        <w:t>היו"ר ראובן ריבלין:</w:t>
      </w:r>
    </w:p>
    <w:p w14:paraId="3D0AFC27" w14:textId="77777777" w:rsidR="00000000" w:rsidRDefault="00027501">
      <w:pPr>
        <w:pStyle w:val="a0"/>
        <w:rPr>
          <w:rtl/>
        </w:rPr>
      </w:pPr>
    </w:p>
    <w:p w14:paraId="69784725" w14:textId="77777777" w:rsidR="00000000" w:rsidRDefault="00027501">
      <w:pPr>
        <w:pStyle w:val="a0"/>
        <w:rPr>
          <w:rFonts w:hint="cs"/>
          <w:rtl/>
        </w:rPr>
      </w:pPr>
      <w:r>
        <w:rPr>
          <w:rFonts w:hint="cs"/>
          <w:rtl/>
        </w:rPr>
        <w:t>אתה רא</w:t>
      </w:r>
      <w:r>
        <w:rPr>
          <w:rFonts w:hint="cs"/>
          <w:rtl/>
        </w:rPr>
        <w:t xml:space="preserve">ית? לא נקלטת. ובכן, רבותי, אני עושה דבר יוצא דופן ואני מצביע על הצעת חוק גדר הביטחון, התשס"ד-2003 - נא להצביע, ללחוץ על שני הכפתורים, מי בעד, מי נגד. נא להצביע. אז תראו כשמצביעים נכון כולם נקלטים. </w:t>
      </w:r>
    </w:p>
    <w:p w14:paraId="464E549F" w14:textId="77777777" w:rsidR="00000000" w:rsidRDefault="00027501">
      <w:pPr>
        <w:pStyle w:val="a0"/>
        <w:rPr>
          <w:rtl/>
        </w:rPr>
      </w:pPr>
    </w:p>
    <w:p w14:paraId="46112D1B" w14:textId="77777777" w:rsidR="00000000" w:rsidRDefault="00027501">
      <w:pPr>
        <w:pStyle w:val="a0"/>
        <w:rPr>
          <w:rFonts w:hint="cs"/>
          <w:rtl/>
        </w:rPr>
      </w:pPr>
    </w:p>
    <w:p w14:paraId="1BFC3A61" w14:textId="77777777" w:rsidR="00000000" w:rsidRDefault="00027501">
      <w:pPr>
        <w:pStyle w:val="ab"/>
        <w:bidi/>
        <w:rPr>
          <w:rFonts w:hint="cs"/>
          <w:rtl/>
        </w:rPr>
      </w:pPr>
      <w:r>
        <w:rPr>
          <w:rFonts w:hint="cs"/>
          <w:rtl/>
        </w:rPr>
        <w:t>הצבעה מס' 2</w:t>
      </w:r>
    </w:p>
    <w:p w14:paraId="36585F59" w14:textId="77777777" w:rsidR="00000000" w:rsidRDefault="00027501">
      <w:pPr>
        <w:pStyle w:val="ac"/>
        <w:bidi/>
        <w:rPr>
          <w:rFonts w:hint="cs"/>
          <w:rtl/>
        </w:rPr>
      </w:pPr>
    </w:p>
    <w:p w14:paraId="774EB770" w14:textId="77777777" w:rsidR="00000000" w:rsidRDefault="00027501">
      <w:pPr>
        <w:pStyle w:val="ac"/>
        <w:bidi/>
        <w:rPr>
          <w:rFonts w:hint="cs"/>
          <w:rtl/>
        </w:rPr>
      </w:pPr>
      <w:r>
        <w:rPr>
          <w:rFonts w:hint="cs"/>
          <w:rtl/>
        </w:rPr>
        <w:t xml:space="preserve">בעד ההצעה  להעביר את הצעת החוק לדיון מוקדם </w:t>
      </w:r>
      <w:r>
        <w:rPr>
          <w:rFonts w:hint="cs"/>
          <w:rtl/>
        </w:rPr>
        <w:t xml:space="preserve">בוועדה </w:t>
      </w:r>
      <w:r>
        <w:rPr>
          <w:rtl/>
        </w:rPr>
        <w:t>–</w:t>
      </w:r>
      <w:r>
        <w:rPr>
          <w:rFonts w:hint="cs"/>
          <w:rtl/>
        </w:rPr>
        <w:t xml:space="preserve"> 23</w:t>
      </w:r>
    </w:p>
    <w:p w14:paraId="21E04949" w14:textId="77777777" w:rsidR="00000000" w:rsidRDefault="00027501">
      <w:pPr>
        <w:pStyle w:val="ac"/>
        <w:bidi/>
        <w:rPr>
          <w:rFonts w:hint="cs"/>
          <w:rtl/>
        </w:rPr>
      </w:pPr>
      <w:r>
        <w:rPr>
          <w:rFonts w:hint="cs"/>
          <w:rtl/>
        </w:rPr>
        <w:t>בעד ההצעה להסיר מסדר-היום את הצעת החוק -  57</w:t>
      </w:r>
    </w:p>
    <w:p w14:paraId="34684A44" w14:textId="77777777" w:rsidR="00000000" w:rsidRDefault="00027501">
      <w:pPr>
        <w:pStyle w:val="ac"/>
        <w:bidi/>
        <w:rPr>
          <w:rFonts w:hint="cs"/>
          <w:rtl/>
        </w:rPr>
      </w:pPr>
      <w:r>
        <w:rPr>
          <w:rFonts w:hint="cs"/>
          <w:rtl/>
        </w:rPr>
        <w:t>נמנעים - 3</w:t>
      </w:r>
    </w:p>
    <w:p w14:paraId="1FF5D6E4" w14:textId="77777777" w:rsidR="00000000" w:rsidRDefault="00027501">
      <w:pPr>
        <w:pStyle w:val="ac"/>
        <w:bidi/>
        <w:rPr>
          <w:rFonts w:hint="cs"/>
          <w:rtl/>
        </w:rPr>
      </w:pPr>
      <w:r>
        <w:rPr>
          <w:rFonts w:hint="cs"/>
          <w:rtl/>
        </w:rPr>
        <w:t>ההצעה להסיר מסדר-היום את הצעת חוק גדר הביטחון, התשס"ד-2003, נתקבלה.</w:t>
      </w:r>
    </w:p>
    <w:p w14:paraId="3541A78B" w14:textId="77777777" w:rsidR="00000000" w:rsidRDefault="00027501">
      <w:pPr>
        <w:pStyle w:val="ad"/>
        <w:bidi/>
        <w:rPr>
          <w:rFonts w:hint="cs"/>
          <w:rtl/>
        </w:rPr>
      </w:pPr>
    </w:p>
    <w:p w14:paraId="32C55A9C" w14:textId="77777777" w:rsidR="00000000" w:rsidRDefault="00027501">
      <w:pPr>
        <w:pStyle w:val="a0"/>
        <w:rPr>
          <w:rFonts w:hint="cs"/>
          <w:rtl/>
        </w:rPr>
      </w:pPr>
    </w:p>
    <w:p w14:paraId="5831E7B7" w14:textId="77777777" w:rsidR="00000000" w:rsidRDefault="00027501">
      <w:pPr>
        <w:pStyle w:val="af1"/>
        <w:rPr>
          <w:rtl/>
        </w:rPr>
      </w:pPr>
      <w:r>
        <w:rPr>
          <w:rtl/>
        </w:rPr>
        <w:t>היו"ר ראובן ריבלין:</w:t>
      </w:r>
    </w:p>
    <w:p w14:paraId="0D93378B" w14:textId="77777777" w:rsidR="00000000" w:rsidRDefault="00027501">
      <w:pPr>
        <w:pStyle w:val="a0"/>
        <w:rPr>
          <w:rtl/>
        </w:rPr>
      </w:pPr>
    </w:p>
    <w:p w14:paraId="63C67DBA" w14:textId="77777777" w:rsidR="00000000" w:rsidRDefault="00027501">
      <w:pPr>
        <w:pStyle w:val="a0"/>
        <w:rPr>
          <w:rFonts w:hint="cs"/>
          <w:rtl/>
        </w:rPr>
      </w:pPr>
      <w:r>
        <w:rPr>
          <w:rFonts w:hint="cs"/>
          <w:rtl/>
        </w:rPr>
        <w:t>57 נגד, אתם צדקתם, קודם פשוט לא הצבעתם, 23 בעד, שלושה נמנעים. אני קובע שהצעתו של חבר הכנסת מתן וי</w:t>
      </w:r>
      <w:r>
        <w:rPr>
          <w:rFonts w:hint="cs"/>
          <w:rtl/>
        </w:rPr>
        <w:t xml:space="preserve">לנאי לא נתקבלה. </w:t>
      </w:r>
    </w:p>
    <w:p w14:paraId="50D2252E" w14:textId="77777777" w:rsidR="00000000" w:rsidRDefault="00027501">
      <w:pPr>
        <w:pStyle w:val="a0"/>
        <w:rPr>
          <w:rFonts w:hint="cs"/>
          <w:rtl/>
        </w:rPr>
      </w:pPr>
    </w:p>
    <w:p w14:paraId="28E94308" w14:textId="77777777" w:rsidR="00000000" w:rsidRDefault="00027501">
      <w:pPr>
        <w:pStyle w:val="af0"/>
        <w:rPr>
          <w:rtl/>
        </w:rPr>
      </w:pPr>
      <w:r>
        <w:rPr>
          <w:rFonts w:hint="eastAsia"/>
          <w:rtl/>
        </w:rPr>
        <w:t>אברהם</w:t>
      </w:r>
      <w:r>
        <w:rPr>
          <w:rtl/>
        </w:rPr>
        <w:t xml:space="preserve"> הירשזון (הליכוד):</w:t>
      </w:r>
    </w:p>
    <w:p w14:paraId="17BD6446" w14:textId="77777777" w:rsidR="00000000" w:rsidRDefault="00027501">
      <w:pPr>
        <w:pStyle w:val="a0"/>
        <w:rPr>
          <w:rFonts w:hint="cs"/>
          <w:rtl/>
        </w:rPr>
      </w:pPr>
    </w:p>
    <w:p w14:paraId="57BC8727" w14:textId="77777777" w:rsidR="00000000" w:rsidRDefault="00027501">
      <w:pPr>
        <w:pStyle w:val="a0"/>
        <w:rPr>
          <w:rFonts w:hint="cs"/>
          <w:rtl/>
        </w:rPr>
      </w:pPr>
      <w:r>
        <w:rPr>
          <w:rFonts w:hint="cs"/>
          <w:rtl/>
        </w:rPr>
        <w:t xml:space="preserve">ההצבעה שלי לא נקלטה. </w:t>
      </w:r>
    </w:p>
    <w:p w14:paraId="7699C612" w14:textId="77777777" w:rsidR="00000000" w:rsidRDefault="00027501">
      <w:pPr>
        <w:pStyle w:val="a0"/>
        <w:rPr>
          <w:rFonts w:hint="cs"/>
          <w:rtl/>
        </w:rPr>
      </w:pPr>
    </w:p>
    <w:p w14:paraId="045097C1" w14:textId="77777777" w:rsidR="00000000" w:rsidRDefault="00027501">
      <w:pPr>
        <w:pStyle w:val="af1"/>
        <w:rPr>
          <w:rtl/>
        </w:rPr>
      </w:pPr>
      <w:r>
        <w:rPr>
          <w:rtl/>
        </w:rPr>
        <w:t>היו"ר ראובן ריבלין:</w:t>
      </w:r>
    </w:p>
    <w:p w14:paraId="22DA7A4B" w14:textId="77777777" w:rsidR="00000000" w:rsidRDefault="00027501">
      <w:pPr>
        <w:pStyle w:val="a0"/>
        <w:rPr>
          <w:rtl/>
        </w:rPr>
      </w:pPr>
    </w:p>
    <w:p w14:paraId="3292450C" w14:textId="77777777" w:rsidR="00000000" w:rsidRDefault="00027501">
      <w:pPr>
        <w:pStyle w:val="a0"/>
        <w:rPr>
          <w:rFonts w:hint="cs"/>
          <w:rtl/>
        </w:rPr>
      </w:pPr>
      <w:r>
        <w:rPr>
          <w:rFonts w:hint="cs"/>
          <w:rtl/>
        </w:rPr>
        <w:t xml:space="preserve">אה, חבר הכנסת הירשזון לא נקלט. אדוני, אם פעמיים לא ייקלט, אדוני ייספר פעמיים. </w:t>
      </w:r>
    </w:p>
    <w:p w14:paraId="306FA0DF" w14:textId="77777777" w:rsidR="00000000" w:rsidRDefault="00027501">
      <w:pPr>
        <w:pStyle w:val="a0"/>
        <w:rPr>
          <w:rFonts w:hint="cs"/>
          <w:rtl/>
        </w:rPr>
      </w:pPr>
    </w:p>
    <w:p w14:paraId="457B57BD" w14:textId="77777777" w:rsidR="00000000" w:rsidRDefault="00027501">
      <w:pPr>
        <w:pStyle w:val="a0"/>
        <w:rPr>
          <w:rFonts w:hint="cs"/>
          <w:rtl/>
        </w:rPr>
      </w:pPr>
      <w:r>
        <w:rPr>
          <w:rFonts w:hint="cs"/>
          <w:rtl/>
        </w:rPr>
        <w:t>הצעת חוק גדר הביטחון, התשס"ד-2003, של חבר הכנסת דני יתום וקבוצת חברים נוספים - נא להצביע:</w:t>
      </w:r>
      <w:r>
        <w:rPr>
          <w:rFonts w:hint="cs"/>
          <w:rtl/>
        </w:rPr>
        <w:t xml:space="preserve"> מי בעד, מי נגד, מי נמנע. </w:t>
      </w:r>
    </w:p>
    <w:p w14:paraId="27E1C780" w14:textId="77777777" w:rsidR="00000000" w:rsidRDefault="00027501">
      <w:pPr>
        <w:pStyle w:val="a0"/>
        <w:rPr>
          <w:rFonts w:hint="cs"/>
          <w:rtl/>
        </w:rPr>
      </w:pPr>
    </w:p>
    <w:p w14:paraId="1BAF4B2D" w14:textId="77777777" w:rsidR="00000000" w:rsidRDefault="00027501">
      <w:pPr>
        <w:pStyle w:val="a0"/>
        <w:rPr>
          <w:rFonts w:hint="cs"/>
          <w:rtl/>
        </w:rPr>
      </w:pPr>
      <w:r>
        <w:rPr>
          <w:rFonts w:hint="cs"/>
          <w:rtl/>
        </w:rPr>
        <w:t xml:space="preserve">נא ללחוץ על שני הכפתורים, כפתור הנוכחות וכפתור ההצבעה. חבר הכנסת הירשזון, הצבעתך נקלטה; נקלטה הצבעתך באופן מפתיע.  </w:t>
      </w:r>
    </w:p>
    <w:p w14:paraId="2EE3B060" w14:textId="77777777" w:rsidR="00000000" w:rsidRDefault="00027501">
      <w:pPr>
        <w:pStyle w:val="a0"/>
        <w:rPr>
          <w:rFonts w:hint="cs"/>
          <w:rtl/>
        </w:rPr>
      </w:pPr>
    </w:p>
    <w:p w14:paraId="6FF22119" w14:textId="77777777" w:rsidR="00000000" w:rsidRDefault="00027501">
      <w:pPr>
        <w:pStyle w:val="ab"/>
        <w:bidi/>
        <w:rPr>
          <w:rFonts w:hint="cs"/>
          <w:rtl/>
        </w:rPr>
      </w:pPr>
      <w:r>
        <w:rPr>
          <w:rFonts w:hint="cs"/>
          <w:rtl/>
        </w:rPr>
        <w:t>הצבעה מס' 3</w:t>
      </w:r>
    </w:p>
    <w:p w14:paraId="36ECAE33" w14:textId="77777777" w:rsidR="00000000" w:rsidRDefault="00027501">
      <w:pPr>
        <w:pStyle w:val="ac"/>
        <w:bidi/>
        <w:rPr>
          <w:rFonts w:hint="cs"/>
          <w:rtl/>
        </w:rPr>
      </w:pPr>
    </w:p>
    <w:p w14:paraId="30E3A695" w14:textId="77777777" w:rsidR="00000000" w:rsidRDefault="0002750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287A639E" w14:textId="77777777" w:rsidR="00000000" w:rsidRDefault="00027501">
      <w:pPr>
        <w:pStyle w:val="ac"/>
        <w:bidi/>
        <w:rPr>
          <w:rFonts w:hint="cs"/>
          <w:rtl/>
        </w:rPr>
      </w:pPr>
      <w:r>
        <w:rPr>
          <w:rFonts w:hint="cs"/>
          <w:rtl/>
        </w:rPr>
        <w:t>בעד ההצעה להסיר מסדר-היום את הצעת החוק -  5</w:t>
      </w:r>
      <w:r>
        <w:rPr>
          <w:rFonts w:hint="cs"/>
          <w:rtl/>
        </w:rPr>
        <w:t>8</w:t>
      </w:r>
    </w:p>
    <w:p w14:paraId="7A4C74CB" w14:textId="77777777" w:rsidR="00000000" w:rsidRDefault="00027501">
      <w:pPr>
        <w:pStyle w:val="ac"/>
        <w:bidi/>
        <w:rPr>
          <w:rFonts w:hint="cs"/>
          <w:rtl/>
        </w:rPr>
      </w:pPr>
      <w:r>
        <w:rPr>
          <w:rFonts w:hint="cs"/>
          <w:rtl/>
        </w:rPr>
        <w:t>נמנעים - 6</w:t>
      </w:r>
    </w:p>
    <w:p w14:paraId="62298C20" w14:textId="77777777" w:rsidR="00000000" w:rsidRDefault="00027501">
      <w:pPr>
        <w:pStyle w:val="ac"/>
        <w:bidi/>
        <w:rPr>
          <w:rFonts w:hint="cs"/>
          <w:rtl/>
        </w:rPr>
      </w:pPr>
      <w:r>
        <w:rPr>
          <w:rFonts w:hint="cs"/>
          <w:rtl/>
        </w:rPr>
        <w:t>ההצעה להסיר מסדר-היום את הצעת חוק גדר הביטחון, התשס"ד-2003, נתקבלה.</w:t>
      </w:r>
    </w:p>
    <w:p w14:paraId="6EF1958B" w14:textId="77777777" w:rsidR="00000000" w:rsidRDefault="00027501">
      <w:pPr>
        <w:pStyle w:val="ad"/>
        <w:bidi/>
        <w:jc w:val="left"/>
        <w:rPr>
          <w:rFonts w:hint="cs"/>
          <w:rtl/>
        </w:rPr>
      </w:pPr>
      <w:r>
        <w:rPr>
          <w:rFonts w:hint="cs"/>
          <w:rtl/>
        </w:rPr>
        <w:t xml:space="preserve"> </w:t>
      </w:r>
    </w:p>
    <w:p w14:paraId="4502E13E" w14:textId="77777777" w:rsidR="00000000" w:rsidRDefault="00027501">
      <w:pPr>
        <w:pStyle w:val="a0"/>
        <w:ind w:firstLine="0"/>
        <w:rPr>
          <w:rFonts w:hint="cs"/>
          <w:rtl/>
        </w:rPr>
      </w:pPr>
    </w:p>
    <w:p w14:paraId="1A87E928" w14:textId="77777777" w:rsidR="00000000" w:rsidRDefault="00027501">
      <w:pPr>
        <w:pStyle w:val="af1"/>
        <w:rPr>
          <w:rtl/>
        </w:rPr>
      </w:pPr>
      <w:r>
        <w:rPr>
          <w:rtl/>
        </w:rPr>
        <w:t>היו"ר ראובן ריבלין:</w:t>
      </w:r>
    </w:p>
    <w:p w14:paraId="6B087101" w14:textId="77777777" w:rsidR="00000000" w:rsidRDefault="00027501">
      <w:pPr>
        <w:pStyle w:val="a0"/>
        <w:rPr>
          <w:rtl/>
        </w:rPr>
      </w:pPr>
    </w:p>
    <w:p w14:paraId="3DE42C86" w14:textId="77777777" w:rsidR="00000000" w:rsidRDefault="00027501">
      <w:pPr>
        <w:pStyle w:val="a0"/>
        <w:rPr>
          <w:rFonts w:hint="cs"/>
          <w:rtl/>
        </w:rPr>
      </w:pPr>
      <w:r>
        <w:rPr>
          <w:rFonts w:hint="cs"/>
          <w:rtl/>
        </w:rPr>
        <w:t xml:space="preserve">ובכן, 58 נגד, 19 בעד, שישה נמנעים. כאשר מצביעים נכון, ההצבעה גם נקלטת. לא נכון מבחינת התוכן, אני מתכוון מבחינת הצורה. רבותי חברי הכנסת, אני קובע שהצעת </w:t>
      </w:r>
      <w:r>
        <w:rPr>
          <w:rFonts w:hint="cs"/>
          <w:rtl/>
        </w:rPr>
        <w:t xml:space="preserve">חבר הכנסת דני יתום וקבוצת חברי הכנסת לא נתקבלה.  </w:t>
      </w:r>
    </w:p>
    <w:p w14:paraId="758CDF94" w14:textId="77777777" w:rsidR="00000000" w:rsidRDefault="00027501">
      <w:pPr>
        <w:pStyle w:val="a0"/>
        <w:rPr>
          <w:rFonts w:hint="cs"/>
          <w:rtl/>
        </w:rPr>
      </w:pPr>
    </w:p>
    <w:p w14:paraId="386A14DF" w14:textId="77777777" w:rsidR="00000000" w:rsidRDefault="00027501">
      <w:pPr>
        <w:pStyle w:val="a0"/>
        <w:rPr>
          <w:rFonts w:hint="cs"/>
          <w:rtl/>
        </w:rPr>
      </w:pPr>
      <w:r>
        <w:rPr>
          <w:rFonts w:hint="cs"/>
          <w:rtl/>
        </w:rPr>
        <w:t xml:space="preserve">הצעת חוק גדר הביטחון התשס"ד-2003, של חברי הכנסת רן כהן, חיים אורון ורומן ברונפמן - נא להצביע. רבותי חברי הכנסת, מי בעד, מי נגד; ללחוץ על שני הכפתורים. </w:t>
      </w:r>
    </w:p>
    <w:p w14:paraId="58AF7C43" w14:textId="77777777" w:rsidR="00000000" w:rsidRDefault="00027501">
      <w:pPr>
        <w:pStyle w:val="a0"/>
        <w:rPr>
          <w:rFonts w:hint="cs"/>
          <w:rtl/>
        </w:rPr>
      </w:pPr>
    </w:p>
    <w:p w14:paraId="5F3EFA98" w14:textId="77777777" w:rsidR="00000000" w:rsidRDefault="00027501">
      <w:pPr>
        <w:pStyle w:val="ab"/>
        <w:bidi/>
        <w:rPr>
          <w:rFonts w:hint="cs"/>
          <w:rtl/>
        </w:rPr>
      </w:pPr>
      <w:r>
        <w:rPr>
          <w:rFonts w:hint="cs"/>
          <w:rtl/>
        </w:rPr>
        <w:t>הצבעה מס' 4</w:t>
      </w:r>
    </w:p>
    <w:p w14:paraId="0E207469" w14:textId="77777777" w:rsidR="00000000" w:rsidRDefault="00027501">
      <w:pPr>
        <w:pStyle w:val="ac"/>
        <w:bidi/>
        <w:rPr>
          <w:rFonts w:hint="cs"/>
          <w:rtl/>
        </w:rPr>
      </w:pPr>
    </w:p>
    <w:p w14:paraId="0E1E95CC" w14:textId="77777777" w:rsidR="00000000" w:rsidRDefault="00027501">
      <w:pPr>
        <w:pStyle w:val="ac"/>
        <w:bidi/>
        <w:rPr>
          <w:rFonts w:hint="cs"/>
          <w:rtl/>
        </w:rPr>
      </w:pPr>
      <w:r>
        <w:rPr>
          <w:rFonts w:hint="cs"/>
          <w:rtl/>
        </w:rPr>
        <w:t>בעד ההצעה  להעביר את הצעת החוק לדיון מו</w:t>
      </w:r>
      <w:r>
        <w:rPr>
          <w:rFonts w:hint="cs"/>
          <w:rtl/>
        </w:rPr>
        <w:t xml:space="preserve">קדם בוועדה </w:t>
      </w:r>
      <w:r>
        <w:rPr>
          <w:rtl/>
        </w:rPr>
        <w:t>–</w:t>
      </w:r>
      <w:r>
        <w:rPr>
          <w:rFonts w:hint="cs"/>
          <w:rtl/>
        </w:rPr>
        <w:t xml:space="preserve"> 21</w:t>
      </w:r>
    </w:p>
    <w:p w14:paraId="466568AF" w14:textId="77777777" w:rsidR="00000000" w:rsidRDefault="00027501">
      <w:pPr>
        <w:pStyle w:val="ac"/>
        <w:bidi/>
        <w:rPr>
          <w:rFonts w:hint="cs"/>
          <w:rtl/>
        </w:rPr>
      </w:pPr>
      <w:r>
        <w:rPr>
          <w:rFonts w:hint="cs"/>
          <w:rtl/>
        </w:rPr>
        <w:t>בעד ההצעה להסיר מסדר-היום את הצעת החוק -  53</w:t>
      </w:r>
    </w:p>
    <w:p w14:paraId="3B6DD68B" w14:textId="77777777" w:rsidR="00000000" w:rsidRDefault="00027501">
      <w:pPr>
        <w:pStyle w:val="ac"/>
        <w:bidi/>
        <w:rPr>
          <w:rFonts w:hint="cs"/>
          <w:rtl/>
        </w:rPr>
      </w:pPr>
      <w:r>
        <w:rPr>
          <w:rFonts w:hint="cs"/>
          <w:rtl/>
        </w:rPr>
        <w:t>נמנעים - 4</w:t>
      </w:r>
    </w:p>
    <w:p w14:paraId="7FCC6B95" w14:textId="77777777" w:rsidR="00000000" w:rsidRDefault="00027501">
      <w:pPr>
        <w:pStyle w:val="ac"/>
        <w:bidi/>
        <w:rPr>
          <w:rFonts w:hint="cs"/>
          <w:rtl/>
        </w:rPr>
      </w:pPr>
      <w:r>
        <w:rPr>
          <w:rFonts w:hint="cs"/>
          <w:rtl/>
        </w:rPr>
        <w:t>ההצעה להסיר מסדר-היום את הצעת חוק גדר הביטחון, התשס"ד-2003, נתקבלה.</w:t>
      </w:r>
    </w:p>
    <w:p w14:paraId="60483235" w14:textId="77777777" w:rsidR="00000000" w:rsidRDefault="00027501">
      <w:pPr>
        <w:pStyle w:val="a0"/>
        <w:rPr>
          <w:rFonts w:hint="cs"/>
          <w:rtl/>
        </w:rPr>
      </w:pPr>
    </w:p>
    <w:p w14:paraId="4CBAF77D" w14:textId="77777777" w:rsidR="00000000" w:rsidRDefault="00027501">
      <w:pPr>
        <w:pStyle w:val="af1"/>
        <w:rPr>
          <w:rtl/>
        </w:rPr>
      </w:pPr>
      <w:r>
        <w:rPr>
          <w:rtl/>
        </w:rPr>
        <w:t>היו"ר ראובן ריבלין:</w:t>
      </w:r>
    </w:p>
    <w:p w14:paraId="3BB56741" w14:textId="77777777" w:rsidR="00000000" w:rsidRDefault="00027501">
      <w:pPr>
        <w:pStyle w:val="a0"/>
        <w:rPr>
          <w:rtl/>
        </w:rPr>
      </w:pPr>
    </w:p>
    <w:p w14:paraId="3946F138" w14:textId="77777777" w:rsidR="00000000" w:rsidRDefault="00027501">
      <w:pPr>
        <w:pStyle w:val="a0"/>
        <w:rPr>
          <w:rFonts w:hint="cs"/>
          <w:rtl/>
        </w:rPr>
      </w:pPr>
      <w:r>
        <w:rPr>
          <w:rFonts w:hint="cs"/>
          <w:rtl/>
        </w:rPr>
        <w:t xml:space="preserve">ובכן, 21 בעד, 53 נגד, ארבעה נמנעים. אני קובע שהצעת החוק של חבר הכנסת רן כהן לא נתקבלה. </w:t>
      </w:r>
    </w:p>
    <w:p w14:paraId="71A0CB8E" w14:textId="77777777" w:rsidR="00000000" w:rsidRDefault="00027501">
      <w:pPr>
        <w:pStyle w:val="a0"/>
        <w:rPr>
          <w:rFonts w:hint="cs"/>
          <w:rtl/>
        </w:rPr>
      </w:pPr>
    </w:p>
    <w:p w14:paraId="40ADFB1A" w14:textId="77777777" w:rsidR="00000000" w:rsidRDefault="00027501">
      <w:pPr>
        <w:pStyle w:val="a0"/>
        <w:rPr>
          <w:rFonts w:hint="cs"/>
          <w:rtl/>
        </w:rPr>
      </w:pPr>
    </w:p>
    <w:p w14:paraId="6D86D94D" w14:textId="77777777" w:rsidR="00000000" w:rsidRDefault="00027501">
      <w:pPr>
        <w:pStyle w:val="a0"/>
        <w:rPr>
          <w:rFonts w:hint="cs"/>
          <w:rtl/>
        </w:rPr>
      </w:pPr>
    </w:p>
    <w:p w14:paraId="694B5C67" w14:textId="77777777" w:rsidR="00000000" w:rsidRDefault="00027501">
      <w:pPr>
        <w:pStyle w:val="a2"/>
        <w:rPr>
          <w:rFonts w:hint="cs"/>
          <w:rtl/>
        </w:rPr>
      </w:pPr>
      <w:bookmarkStart w:id="203" w:name="_Toc90037996"/>
      <w:r>
        <w:rPr>
          <w:rFonts w:hint="cs"/>
          <w:rtl/>
        </w:rPr>
        <w:t>הצע</w:t>
      </w:r>
      <w:r>
        <w:rPr>
          <w:rFonts w:hint="cs"/>
          <w:rtl/>
        </w:rPr>
        <w:t>ת חוק הסדרת הבטיחות בשימוש בגז הבישול הביתי, התשס"ג-2003</w:t>
      </w:r>
      <w:bookmarkEnd w:id="203"/>
    </w:p>
    <w:p w14:paraId="0B24B7F5" w14:textId="77777777" w:rsidR="00000000" w:rsidRDefault="00027501">
      <w:pPr>
        <w:pStyle w:val="a0"/>
        <w:ind w:firstLine="0"/>
        <w:rPr>
          <w:rFonts w:hint="cs"/>
          <w:rtl/>
        </w:rPr>
      </w:pPr>
      <w:r>
        <w:rPr>
          <w:rtl/>
        </w:rPr>
        <w:t>["דברי הכנסת", חוב</w:t>
      </w:r>
      <w:r>
        <w:rPr>
          <w:rFonts w:hint="cs"/>
          <w:rtl/>
        </w:rPr>
        <w:t>'</w:t>
      </w:r>
      <w:r>
        <w:rPr>
          <w:rtl/>
        </w:rPr>
        <w:t xml:space="preserve"> </w:t>
      </w:r>
      <w:r>
        <w:rPr>
          <w:rFonts w:hint="cs"/>
          <w:rtl/>
        </w:rPr>
        <w:t>ט'</w:t>
      </w:r>
      <w:r>
        <w:rPr>
          <w:rtl/>
        </w:rPr>
        <w:t>, עמ'</w:t>
      </w:r>
      <w:r>
        <w:rPr>
          <w:rFonts w:hint="cs"/>
          <w:rtl/>
        </w:rPr>
        <w:t xml:space="preserve"> 7111.</w:t>
      </w:r>
      <w:r>
        <w:rPr>
          <w:rtl/>
        </w:rPr>
        <w:t>]</w:t>
      </w:r>
    </w:p>
    <w:p w14:paraId="1AB1F1FF" w14:textId="77777777" w:rsidR="00000000" w:rsidRDefault="00027501">
      <w:pPr>
        <w:pStyle w:val="-0"/>
        <w:rPr>
          <w:rFonts w:hint="cs"/>
          <w:rtl/>
        </w:rPr>
      </w:pPr>
      <w:r>
        <w:rPr>
          <w:rFonts w:hint="cs"/>
          <w:rtl/>
        </w:rPr>
        <w:t>(הצעת חבר הכנסת שלום שמחון)</w:t>
      </w:r>
    </w:p>
    <w:p w14:paraId="379D7BC2" w14:textId="77777777" w:rsidR="00000000" w:rsidRDefault="00027501">
      <w:pPr>
        <w:pStyle w:val="a0"/>
        <w:rPr>
          <w:rFonts w:hint="cs"/>
          <w:rtl/>
        </w:rPr>
      </w:pPr>
    </w:p>
    <w:p w14:paraId="2FA19D31" w14:textId="77777777" w:rsidR="00000000" w:rsidRDefault="00027501">
      <w:pPr>
        <w:pStyle w:val="af1"/>
        <w:rPr>
          <w:rtl/>
        </w:rPr>
      </w:pPr>
      <w:r>
        <w:rPr>
          <w:rtl/>
        </w:rPr>
        <w:t>היו"ר ראובן ריבלין:</w:t>
      </w:r>
    </w:p>
    <w:p w14:paraId="661820DD" w14:textId="77777777" w:rsidR="00000000" w:rsidRDefault="00027501">
      <w:pPr>
        <w:pStyle w:val="a0"/>
        <w:rPr>
          <w:rFonts w:hint="cs"/>
          <w:rtl/>
        </w:rPr>
      </w:pPr>
    </w:p>
    <w:p w14:paraId="46B1A3BD" w14:textId="77777777" w:rsidR="00000000" w:rsidRDefault="00027501">
      <w:pPr>
        <w:pStyle w:val="a0"/>
        <w:rPr>
          <w:rFonts w:hint="cs"/>
          <w:rtl/>
        </w:rPr>
      </w:pPr>
      <w:r>
        <w:rPr>
          <w:rFonts w:hint="cs"/>
          <w:rtl/>
        </w:rPr>
        <w:t>רבותי חברי הכנסת, אנחנו עכשיו מצווים להצביע על הצעת החוק של חבר הכנסת שמחון, אשר ההצבעה - נדחתה בלבד? יש תשובה. אם</w:t>
      </w:r>
      <w:r>
        <w:rPr>
          <w:rFonts w:hint="cs"/>
          <w:rtl/>
        </w:rPr>
        <w:t xml:space="preserve"> כך, הממשלה תשיב. השר גדעון עזרא ישיב בשם הממשלה. </w:t>
      </w:r>
    </w:p>
    <w:p w14:paraId="27E36141" w14:textId="77777777" w:rsidR="00000000" w:rsidRDefault="00027501">
      <w:pPr>
        <w:pStyle w:val="a0"/>
        <w:rPr>
          <w:rFonts w:hint="cs"/>
          <w:rtl/>
        </w:rPr>
      </w:pPr>
    </w:p>
    <w:p w14:paraId="5916BB0D" w14:textId="77777777" w:rsidR="00000000" w:rsidRDefault="00027501">
      <w:pPr>
        <w:pStyle w:val="a"/>
        <w:rPr>
          <w:rtl/>
        </w:rPr>
      </w:pPr>
      <w:bookmarkStart w:id="204" w:name="FS000000474T21_01_2004_13_14_49"/>
      <w:bookmarkStart w:id="205" w:name="_Toc90037997"/>
      <w:bookmarkEnd w:id="204"/>
      <w:r>
        <w:rPr>
          <w:rFonts w:hint="eastAsia"/>
          <w:rtl/>
        </w:rPr>
        <w:t>השר</w:t>
      </w:r>
      <w:r>
        <w:rPr>
          <w:rtl/>
        </w:rPr>
        <w:t xml:space="preserve"> גדעון עזרא:</w:t>
      </w:r>
      <w:bookmarkEnd w:id="205"/>
    </w:p>
    <w:p w14:paraId="5812C3A7" w14:textId="77777777" w:rsidR="00000000" w:rsidRDefault="00027501">
      <w:pPr>
        <w:pStyle w:val="a0"/>
        <w:rPr>
          <w:rFonts w:hint="cs"/>
          <w:rtl/>
        </w:rPr>
      </w:pPr>
    </w:p>
    <w:p w14:paraId="62E8C704" w14:textId="77777777" w:rsidR="00000000" w:rsidRDefault="00027501">
      <w:pPr>
        <w:pStyle w:val="a0"/>
        <w:rPr>
          <w:rFonts w:hint="cs"/>
          <w:rtl/>
        </w:rPr>
      </w:pPr>
      <w:r>
        <w:rPr>
          <w:rFonts w:hint="cs"/>
          <w:rtl/>
        </w:rPr>
        <w:t xml:space="preserve">אדוני היושב-ראש, חברי חברי הכנסת, חבר הכנסת שמחון, משרד התשתיות הלאומיות מתנגד להצעת החוק שבנדון. להלן הנימוקים: </w:t>
      </w:r>
    </w:p>
    <w:p w14:paraId="1727CD21" w14:textId="77777777" w:rsidR="00000000" w:rsidRDefault="00027501">
      <w:pPr>
        <w:pStyle w:val="a0"/>
        <w:rPr>
          <w:rFonts w:hint="cs"/>
          <w:rtl/>
        </w:rPr>
      </w:pPr>
    </w:p>
    <w:p w14:paraId="6CF53B4F" w14:textId="77777777" w:rsidR="00000000" w:rsidRDefault="00027501">
      <w:pPr>
        <w:pStyle w:val="a0"/>
        <w:rPr>
          <w:rFonts w:hint="cs"/>
          <w:rtl/>
        </w:rPr>
      </w:pPr>
      <w:r>
        <w:rPr>
          <w:rFonts w:hint="cs"/>
          <w:rtl/>
        </w:rPr>
        <w:t>משרד התשתיות הלאומית אחראי על הפיקוח בתחום בטיחות הגפ"מ, וזאת מכוח חוק ה</w:t>
      </w:r>
      <w:r>
        <w:rPr>
          <w:rFonts w:hint="cs"/>
          <w:rtl/>
        </w:rPr>
        <w:t xml:space="preserve">גז. במשרד קיים אגף הפיקוח והבטיחות, שמטרתו לאכוף את חוקי הבטיחות בתחום הגפ"מ על ספקי הגז ולפקח עליהם.   </w:t>
      </w:r>
    </w:p>
    <w:p w14:paraId="16F13B1D" w14:textId="77777777" w:rsidR="00000000" w:rsidRDefault="00027501">
      <w:pPr>
        <w:pStyle w:val="a0"/>
        <w:rPr>
          <w:rFonts w:hint="cs"/>
          <w:rtl/>
        </w:rPr>
      </w:pPr>
    </w:p>
    <w:p w14:paraId="3F75934A" w14:textId="77777777" w:rsidR="00000000" w:rsidRDefault="00027501">
      <w:pPr>
        <w:pStyle w:val="a0"/>
        <w:rPr>
          <w:rFonts w:hint="cs"/>
          <w:rtl/>
        </w:rPr>
      </w:pPr>
      <w:r>
        <w:rPr>
          <w:rFonts w:hint="cs"/>
          <w:rtl/>
        </w:rPr>
        <w:t>בהתאם למצב  החוקי הקיים, חלות על ספקי הגז הוראות הבטיחות שמחובתם לקיימם. למשל, על ספק גז נאסר לספק גז למתקן גז בלי שווידא כי בהספקה אין משום סכנה לאדם</w:t>
      </w:r>
      <w:r>
        <w:rPr>
          <w:rFonts w:hint="cs"/>
          <w:rtl/>
        </w:rPr>
        <w:t xml:space="preserve"> ולרכוש. עליו לוודא כי המתקן בטיחותי. ספק הגז חייב למלא אחר תקנים, מפרטים, צווים, היתרים, רשיונות ותקנות על-פי כל דין. בהצעת החוק שלפנינו, הבדיקה צריכה להיעשות רק בשעת הקמת המתקן, חבר הכנסת שמחון, ואין חובה לבצע זאת לאחר מכן. </w:t>
      </w:r>
    </w:p>
    <w:p w14:paraId="1CA049DD" w14:textId="77777777" w:rsidR="00000000" w:rsidRDefault="00027501">
      <w:pPr>
        <w:pStyle w:val="a0"/>
        <w:rPr>
          <w:rFonts w:hint="cs"/>
          <w:rtl/>
        </w:rPr>
      </w:pPr>
    </w:p>
    <w:p w14:paraId="4C3E5DCE" w14:textId="77777777" w:rsidR="00000000" w:rsidRDefault="00027501">
      <w:pPr>
        <w:pStyle w:val="a0"/>
        <w:rPr>
          <w:rFonts w:hint="cs"/>
          <w:rtl/>
        </w:rPr>
      </w:pPr>
      <w:r>
        <w:rPr>
          <w:rFonts w:hint="cs"/>
          <w:rtl/>
        </w:rPr>
        <w:t>בנוסף, במצב כיום, אדם לא רשא</w:t>
      </w:r>
      <w:r>
        <w:rPr>
          <w:rFonts w:hint="cs"/>
          <w:rtl/>
        </w:rPr>
        <w:t xml:space="preserve">י לעסוק בתחום הגז ללא רשיון ממשרד התשתיות. לעומת זאת, על-פי הצעת החוק, כל מפיץ,  נהג מכלית וכדומה, נחשב לספק גז. </w:t>
      </w:r>
    </w:p>
    <w:p w14:paraId="0FA17C5C" w14:textId="77777777" w:rsidR="00000000" w:rsidRDefault="00027501">
      <w:pPr>
        <w:pStyle w:val="a0"/>
        <w:rPr>
          <w:rFonts w:hint="cs"/>
          <w:rtl/>
        </w:rPr>
      </w:pPr>
    </w:p>
    <w:p w14:paraId="412C84B4" w14:textId="77777777" w:rsidR="00000000" w:rsidRDefault="00027501">
      <w:pPr>
        <w:pStyle w:val="a0"/>
        <w:rPr>
          <w:rFonts w:hint="cs"/>
          <w:rtl/>
        </w:rPr>
      </w:pPr>
      <w:r>
        <w:rPr>
          <w:rFonts w:hint="cs"/>
          <w:rtl/>
        </w:rPr>
        <w:t>חמור מכול, על-פי הצעת החוק, עוברת האחריות על בטיחות הגפ"מ מספקי הגז לכתפיו של צרכן הגז. מאחר שלצרכן חסר הידע המקצועי, ומאחר שלא חלים עליו כלל</w:t>
      </w:r>
      <w:r>
        <w:rPr>
          <w:rFonts w:hint="cs"/>
          <w:rtl/>
        </w:rPr>
        <w:t xml:space="preserve"> הוראות ותקנים, הדבר עלול לגרום למפגעים בטיחותיים חמורים. זה דבר העומד בסתירה למטרות שמשרד התשתיות הציב לעצמו בתחום הגפ"מ, והן שיפור הבטיחות וצמצום המפגעים. </w:t>
      </w:r>
    </w:p>
    <w:p w14:paraId="63EBB878" w14:textId="77777777" w:rsidR="00000000" w:rsidRDefault="00027501">
      <w:pPr>
        <w:pStyle w:val="a0"/>
        <w:rPr>
          <w:rFonts w:hint="cs"/>
          <w:rtl/>
        </w:rPr>
      </w:pPr>
    </w:p>
    <w:p w14:paraId="6510AD95" w14:textId="77777777" w:rsidR="00000000" w:rsidRDefault="00027501">
      <w:pPr>
        <w:pStyle w:val="a0"/>
        <w:rPr>
          <w:rFonts w:hint="cs"/>
          <w:rtl/>
        </w:rPr>
      </w:pPr>
      <w:r>
        <w:rPr>
          <w:rFonts w:hint="cs"/>
          <w:rtl/>
        </w:rPr>
        <w:t>זאת ועוד, ועדת הכלכלה דנה בנושא הגפ"מ החל מחודש יולי 2003, ורק בימים אלה מגבשת הוועדה את המלצותיה</w:t>
      </w:r>
      <w:r>
        <w:rPr>
          <w:rFonts w:hint="cs"/>
          <w:rtl/>
        </w:rPr>
        <w:t xml:space="preserve"> לאחר סיום הדיונים. למרות זאת, הצעת החוק האמורה הונחה על שולחן הממשלה בסמוך  לתחילת דיוניה של הוועדה, בלי לחכות למסקנות ולהמלצות שיגובשו על-ידי הוועדה. </w:t>
      </w:r>
    </w:p>
    <w:p w14:paraId="4BE00CBD" w14:textId="77777777" w:rsidR="00000000" w:rsidRDefault="00027501">
      <w:pPr>
        <w:pStyle w:val="a0"/>
        <w:rPr>
          <w:rFonts w:hint="cs"/>
          <w:rtl/>
        </w:rPr>
      </w:pPr>
    </w:p>
    <w:p w14:paraId="6D557FCE" w14:textId="77777777" w:rsidR="00000000" w:rsidRDefault="00027501">
      <w:pPr>
        <w:pStyle w:val="a0"/>
        <w:rPr>
          <w:rFonts w:hint="cs"/>
          <w:rtl/>
        </w:rPr>
      </w:pPr>
      <w:r>
        <w:rPr>
          <w:rFonts w:hint="cs"/>
          <w:rtl/>
        </w:rPr>
        <w:t xml:space="preserve">כאמור, הממשלה מתנגדת להצעת החוק. כל הניסיונות להגיע להסכמות בעניין הזה, מבחינתי עלו בתוהו. תודה. </w:t>
      </w:r>
    </w:p>
    <w:p w14:paraId="0414F72D" w14:textId="77777777" w:rsidR="00000000" w:rsidRDefault="00027501">
      <w:pPr>
        <w:pStyle w:val="a0"/>
        <w:rPr>
          <w:rFonts w:hint="cs"/>
          <w:rtl/>
        </w:rPr>
      </w:pPr>
    </w:p>
    <w:p w14:paraId="335B3E35" w14:textId="77777777" w:rsidR="00000000" w:rsidRDefault="00027501">
      <w:pPr>
        <w:pStyle w:val="af1"/>
        <w:rPr>
          <w:rtl/>
        </w:rPr>
      </w:pPr>
      <w:r>
        <w:rPr>
          <w:rtl/>
        </w:rPr>
        <w:t>היו</w:t>
      </w:r>
      <w:r>
        <w:rPr>
          <w:rtl/>
        </w:rPr>
        <w:t>"ר ראובן ריבלין:</w:t>
      </w:r>
    </w:p>
    <w:p w14:paraId="4E6E4E52" w14:textId="77777777" w:rsidR="00000000" w:rsidRDefault="00027501">
      <w:pPr>
        <w:pStyle w:val="a0"/>
        <w:rPr>
          <w:rtl/>
        </w:rPr>
      </w:pPr>
    </w:p>
    <w:p w14:paraId="78BF7C2C" w14:textId="77777777" w:rsidR="00000000" w:rsidRDefault="00027501">
      <w:pPr>
        <w:pStyle w:val="a0"/>
        <w:rPr>
          <w:rFonts w:hint="cs"/>
          <w:rtl/>
        </w:rPr>
      </w:pPr>
      <w:r>
        <w:rPr>
          <w:rFonts w:hint="cs"/>
          <w:rtl/>
        </w:rPr>
        <w:t xml:space="preserve">תודה לשר. ובכן, הממשלה מתנגדת, לכן זכות התשובה עומדת לחבר הכנסת שמחון. בבקשה, אדוני. יושב-ראש ועדת הכלכלה, חבר הכנסת שמחון, משיב בשם חבר הכנסת שמחון. </w:t>
      </w:r>
    </w:p>
    <w:p w14:paraId="650BA2C3" w14:textId="77777777" w:rsidR="00000000" w:rsidRDefault="00027501">
      <w:pPr>
        <w:pStyle w:val="a0"/>
        <w:rPr>
          <w:rFonts w:hint="cs"/>
          <w:rtl/>
        </w:rPr>
      </w:pPr>
    </w:p>
    <w:p w14:paraId="0A6FF992" w14:textId="77777777" w:rsidR="00000000" w:rsidRDefault="00027501">
      <w:pPr>
        <w:pStyle w:val="a"/>
        <w:rPr>
          <w:rtl/>
        </w:rPr>
      </w:pPr>
      <w:bookmarkStart w:id="206" w:name="FS000000461T21_01_2004_13_18_07"/>
      <w:bookmarkStart w:id="207" w:name="_Toc90037998"/>
      <w:bookmarkEnd w:id="206"/>
      <w:r>
        <w:rPr>
          <w:rFonts w:hint="eastAsia"/>
          <w:rtl/>
        </w:rPr>
        <w:t>שלום</w:t>
      </w:r>
      <w:r>
        <w:rPr>
          <w:rtl/>
        </w:rPr>
        <w:t xml:space="preserve"> שמחון (העבודה-מימד):</w:t>
      </w:r>
      <w:bookmarkEnd w:id="207"/>
    </w:p>
    <w:p w14:paraId="04C60AA5" w14:textId="77777777" w:rsidR="00000000" w:rsidRDefault="00027501">
      <w:pPr>
        <w:pStyle w:val="a0"/>
        <w:rPr>
          <w:rFonts w:hint="cs"/>
          <w:rtl/>
        </w:rPr>
      </w:pPr>
    </w:p>
    <w:p w14:paraId="3C92FCB0" w14:textId="77777777" w:rsidR="00000000" w:rsidRDefault="00027501">
      <w:pPr>
        <w:pStyle w:val="a0"/>
        <w:rPr>
          <w:rFonts w:hint="cs"/>
          <w:rtl/>
        </w:rPr>
      </w:pPr>
      <w:r>
        <w:rPr>
          <w:rFonts w:hint="cs"/>
          <w:rtl/>
        </w:rPr>
        <w:t>אדוני היושב-ראש, אדוני השר גדעון עזרא, כדאי רק שתקשיב לי למ</w:t>
      </w:r>
      <w:r>
        <w:rPr>
          <w:rFonts w:hint="cs"/>
          <w:rtl/>
        </w:rPr>
        <w:t>ה בעצם התנגדת. אני רוצה לומר שני דברים. האחד, ועדת הכלכלה לא התבקשה, אבל ביוזמתה היא מקיימת סדרת דיונים ארוכה, מאחר שהיו בשנה האחרונה שני פיגועים קשים. בנושא הגז הביתי נטלתי, יחד עם חברי הוועדה, את הזכות לקיים סדרה ארוכה של דיונים כדי להאיץ בממשלה להגביר א</w:t>
      </w:r>
      <w:r>
        <w:rPr>
          <w:rFonts w:hint="cs"/>
          <w:rtl/>
        </w:rPr>
        <w:t xml:space="preserve">ת דרישות הבטיחות בכל הנוגע לגז הביתי. זו פעולה נטו של הכנסת, לא של הממשלה. </w:t>
      </w:r>
    </w:p>
    <w:p w14:paraId="6DF4ADDF" w14:textId="77777777" w:rsidR="00000000" w:rsidRDefault="00027501">
      <w:pPr>
        <w:pStyle w:val="a0"/>
        <w:rPr>
          <w:rFonts w:hint="cs"/>
          <w:rtl/>
        </w:rPr>
      </w:pPr>
    </w:p>
    <w:p w14:paraId="5EBF3E38" w14:textId="77777777" w:rsidR="00000000" w:rsidRDefault="00027501">
      <w:pPr>
        <w:pStyle w:val="af1"/>
        <w:rPr>
          <w:rtl/>
        </w:rPr>
      </w:pPr>
      <w:r>
        <w:rPr>
          <w:rtl/>
        </w:rPr>
        <w:t>היו"ר ראובן ריבלין:</w:t>
      </w:r>
    </w:p>
    <w:p w14:paraId="69C2CE12" w14:textId="77777777" w:rsidR="00000000" w:rsidRDefault="00027501">
      <w:pPr>
        <w:pStyle w:val="a0"/>
        <w:rPr>
          <w:rtl/>
        </w:rPr>
      </w:pPr>
    </w:p>
    <w:p w14:paraId="71687FAC" w14:textId="77777777" w:rsidR="00000000" w:rsidRDefault="00027501">
      <w:pPr>
        <w:pStyle w:val="a0"/>
        <w:rPr>
          <w:rFonts w:hint="cs"/>
          <w:rtl/>
        </w:rPr>
      </w:pPr>
      <w:r>
        <w:rPr>
          <w:rFonts w:hint="cs"/>
          <w:rtl/>
        </w:rPr>
        <w:t xml:space="preserve">למה אדוני לא מגיש הצעת ועדה? </w:t>
      </w:r>
    </w:p>
    <w:p w14:paraId="50F6E258" w14:textId="77777777" w:rsidR="00000000" w:rsidRDefault="00027501">
      <w:pPr>
        <w:pStyle w:val="a0"/>
        <w:rPr>
          <w:rFonts w:hint="cs"/>
          <w:rtl/>
        </w:rPr>
      </w:pPr>
    </w:p>
    <w:p w14:paraId="2A56235C" w14:textId="77777777" w:rsidR="00000000" w:rsidRDefault="00027501">
      <w:pPr>
        <w:pStyle w:val="-"/>
        <w:rPr>
          <w:rtl/>
        </w:rPr>
      </w:pPr>
      <w:bookmarkStart w:id="208" w:name="FS000000461T21_01_2004_14_39_39"/>
      <w:bookmarkEnd w:id="208"/>
      <w:r>
        <w:rPr>
          <w:rFonts w:hint="eastAsia"/>
          <w:rtl/>
        </w:rPr>
        <w:t>שלום</w:t>
      </w:r>
      <w:r>
        <w:rPr>
          <w:rtl/>
        </w:rPr>
        <w:t xml:space="preserve"> שמחון (העבודה-מימד):</w:t>
      </w:r>
    </w:p>
    <w:p w14:paraId="45974EA6" w14:textId="77777777" w:rsidR="00000000" w:rsidRDefault="00027501">
      <w:pPr>
        <w:pStyle w:val="a0"/>
        <w:rPr>
          <w:rFonts w:hint="cs"/>
          <w:rtl/>
        </w:rPr>
      </w:pPr>
    </w:p>
    <w:p w14:paraId="58B1020E" w14:textId="77777777" w:rsidR="00000000" w:rsidRDefault="00027501">
      <w:pPr>
        <w:pStyle w:val="a0"/>
        <w:rPr>
          <w:rFonts w:hint="cs"/>
          <w:rtl/>
        </w:rPr>
      </w:pPr>
      <w:r>
        <w:rPr>
          <w:rFonts w:hint="cs"/>
          <w:rtl/>
        </w:rPr>
        <w:t xml:space="preserve">זה לא דבר שמישהו ביקש ליזום. אנחנו יוזמים אותו בעצמנו, מכיוון שאנחנו רואים בעניין  הגז הביתי וכל מה </w:t>
      </w:r>
      <w:r>
        <w:rPr>
          <w:rFonts w:hint="cs"/>
          <w:rtl/>
        </w:rPr>
        <w:t>שקורה בתחום זה דבר חמור. מה אנחנו בעצם מציעים? אנחנו מציעים שבמקום בדיקה אחת שחברות הגז מחויבות לעשות היום, הן תעשינה שתי בדיקות. אלא מה, מדובר בשני מקטעים: המקטע עד  דלת הבית יהיה באחריות נטו של חברות הגז; בתוך הבית, זה הבית שלך, מישהו בא לבדוק אצלך את הט</w:t>
      </w:r>
      <w:r>
        <w:rPr>
          <w:rFonts w:hint="cs"/>
          <w:rtl/>
        </w:rPr>
        <w:t xml:space="preserve">לוויזיה אם אתה לא מבקש ממנו, או מוצרי חשמל אחרים? כל מה שאנחנו מבקשים הוא, שיהיו שתי בדיקות, שזה יעלה יותר כסף לחברות הגז, אבל נגדיל את הבטיחות, גם בבית וגם מחוץ לבית. </w:t>
      </w:r>
    </w:p>
    <w:p w14:paraId="19A8C56E" w14:textId="77777777" w:rsidR="00000000" w:rsidRDefault="00027501">
      <w:pPr>
        <w:pStyle w:val="a0"/>
        <w:rPr>
          <w:rFonts w:hint="cs"/>
          <w:rtl/>
        </w:rPr>
      </w:pPr>
    </w:p>
    <w:p w14:paraId="7AAAC77A" w14:textId="77777777" w:rsidR="00000000" w:rsidRDefault="00027501">
      <w:pPr>
        <w:pStyle w:val="a0"/>
        <w:rPr>
          <w:rFonts w:hint="cs"/>
          <w:rtl/>
        </w:rPr>
      </w:pPr>
      <w:r>
        <w:rPr>
          <w:rFonts w:hint="cs"/>
          <w:rtl/>
        </w:rPr>
        <w:t xml:space="preserve">אני מוכן לעשות כל מאמץ כדי לתאם עם הממשלה את הנוסח של החוק, להגיע אתה להסכמה מלאה. מה </w:t>
      </w:r>
      <w:r>
        <w:rPr>
          <w:rFonts w:hint="cs"/>
          <w:rtl/>
        </w:rPr>
        <w:t>שחשוב הוא שלא יהיה פיצוץ, לא באבן-גבירול, לא בשכונת-התקווה, לא בבתים של העובדים הזרים ולא בשום מקום אחר. אני אעשה זאת אתכם בהתאמה, העיקר שתהיה בטיחות בתחום הגז הביתי. כדאי שתדע, אנחנו יושבים על פצצה. בכל יום עשוי להתפוצץ בניין אחר כתוצאה משימוש לא נכון בגז</w:t>
      </w:r>
      <w:r>
        <w:rPr>
          <w:rFonts w:hint="cs"/>
          <w:rtl/>
        </w:rPr>
        <w:t xml:space="preserve"> הביתי. </w:t>
      </w:r>
    </w:p>
    <w:p w14:paraId="04B38E35" w14:textId="77777777" w:rsidR="00000000" w:rsidRDefault="00027501">
      <w:pPr>
        <w:pStyle w:val="a0"/>
        <w:rPr>
          <w:rFonts w:hint="cs"/>
          <w:rtl/>
        </w:rPr>
      </w:pPr>
    </w:p>
    <w:p w14:paraId="77633688" w14:textId="77777777" w:rsidR="00000000" w:rsidRDefault="00027501">
      <w:pPr>
        <w:pStyle w:val="a0"/>
        <w:rPr>
          <w:rFonts w:hint="cs"/>
          <w:rtl/>
        </w:rPr>
      </w:pPr>
      <w:r>
        <w:rPr>
          <w:rFonts w:hint="cs"/>
          <w:rtl/>
        </w:rPr>
        <w:t>אני רוצה להגביר את הבטיחות, למה הממשלה מתנגדת? עד לרגע זה הממשלה לא עשתה דבר. אני, ביוזמתי, מוביל גיבוש של המלצות בוועדה. גם אז זה לא אומר שהממשלה תסכים לבצע אותן, אבל אני רק מניח אותן לפתחה. למה בעצם אתם צריכים להתנגד? אני מוכן להגיע אתכם לתיאום</w:t>
      </w:r>
      <w:r>
        <w:rPr>
          <w:rFonts w:hint="cs"/>
          <w:rtl/>
        </w:rPr>
        <w:t xml:space="preserve">, העיקר שנגביר את הביטחון של האזרחים. למה, כיוון שהקואליציה מתנגדת? כיוון ששר התשתיות - שהוא ידיד שלי - מתנגד? למה הוא מתנגד? כי מישהו מהפקידים אמר לו. אני מוכן יותר מזה, להציע לך גם נוסח. </w:t>
      </w:r>
    </w:p>
    <w:p w14:paraId="342FF0D9" w14:textId="77777777" w:rsidR="00000000" w:rsidRDefault="00027501">
      <w:pPr>
        <w:pStyle w:val="a0"/>
        <w:rPr>
          <w:rFonts w:hint="cs"/>
          <w:rtl/>
        </w:rPr>
      </w:pPr>
    </w:p>
    <w:p w14:paraId="2E378EF9" w14:textId="77777777" w:rsidR="00000000" w:rsidRDefault="00027501">
      <w:pPr>
        <w:pStyle w:val="a0"/>
        <w:rPr>
          <w:rFonts w:hint="cs"/>
          <w:rtl/>
        </w:rPr>
      </w:pPr>
      <w:r>
        <w:rPr>
          <w:rFonts w:hint="cs"/>
          <w:rtl/>
        </w:rPr>
        <w:t>כדי שהצעת החוק תקבל את הסכמת הממשלה, אני מציע שזה יהיה בתנאי, ובנ</w:t>
      </w:r>
      <w:r>
        <w:rPr>
          <w:rFonts w:hint="cs"/>
          <w:rtl/>
        </w:rPr>
        <w:t xml:space="preserve">וסח החוק ייתוסף, שהיה ולא פנה אזרח לבקש בדיקה בביתו, יהיה מחויב ספק הגז לנתק את הגז בתום התקופה האמורה, אלא אם כן הוא ביצע את הבדיקה ביוזמתו. התיקון הזה ייתן תמריץ לשני הצדדים לעשות את הבדיקה  ויחייב גם את חברת הגז. </w:t>
      </w:r>
    </w:p>
    <w:p w14:paraId="2474ADA4" w14:textId="77777777" w:rsidR="00000000" w:rsidRDefault="00027501">
      <w:pPr>
        <w:pStyle w:val="a0"/>
        <w:rPr>
          <w:rFonts w:hint="cs"/>
          <w:rtl/>
        </w:rPr>
      </w:pPr>
    </w:p>
    <w:p w14:paraId="2B36357C" w14:textId="77777777" w:rsidR="00000000" w:rsidRDefault="00027501">
      <w:pPr>
        <w:pStyle w:val="a0"/>
        <w:rPr>
          <w:rFonts w:hint="cs"/>
          <w:rtl/>
        </w:rPr>
      </w:pPr>
      <w:r>
        <w:rPr>
          <w:rFonts w:hint="cs"/>
          <w:rtl/>
        </w:rPr>
        <w:t>יש לו פה גם תפקיד, לא רק לקרוא את התשו</w:t>
      </w:r>
      <w:r>
        <w:rPr>
          <w:rFonts w:hint="cs"/>
          <w:rtl/>
        </w:rPr>
        <w:t xml:space="preserve">בה. קח אחריות, אני אעשה את זה בתיאום עם השר פריצקי. אני אעשה את זה בתיאום עם שר התשתיות, ובלבד שלאזרחי ישראל תהיה הגנה יותר גדולה. </w:t>
      </w:r>
    </w:p>
    <w:p w14:paraId="59AEA5C5" w14:textId="77777777" w:rsidR="00000000" w:rsidRDefault="00027501">
      <w:pPr>
        <w:pStyle w:val="a0"/>
        <w:rPr>
          <w:rFonts w:hint="cs"/>
          <w:rtl/>
        </w:rPr>
      </w:pPr>
    </w:p>
    <w:p w14:paraId="1C1A5A99" w14:textId="77777777" w:rsidR="00000000" w:rsidRDefault="00027501">
      <w:pPr>
        <w:pStyle w:val="af0"/>
        <w:rPr>
          <w:rtl/>
        </w:rPr>
      </w:pPr>
      <w:r>
        <w:rPr>
          <w:rFonts w:hint="eastAsia"/>
          <w:rtl/>
        </w:rPr>
        <w:t>חיים</w:t>
      </w:r>
      <w:r>
        <w:rPr>
          <w:rtl/>
        </w:rPr>
        <w:t xml:space="preserve"> אורון (מרצ):</w:t>
      </w:r>
    </w:p>
    <w:p w14:paraId="3A1265DE" w14:textId="77777777" w:rsidR="00000000" w:rsidRDefault="00027501">
      <w:pPr>
        <w:pStyle w:val="a0"/>
        <w:rPr>
          <w:rFonts w:hint="cs"/>
          <w:rtl/>
        </w:rPr>
      </w:pPr>
    </w:p>
    <w:p w14:paraId="6EDAB7A8" w14:textId="77777777" w:rsidR="00000000" w:rsidRDefault="00027501">
      <w:pPr>
        <w:pStyle w:val="a0"/>
        <w:rPr>
          <w:rFonts w:hint="cs"/>
          <w:rtl/>
        </w:rPr>
      </w:pPr>
      <w:r>
        <w:rPr>
          <w:rFonts w:hint="cs"/>
          <w:rtl/>
        </w:rPr>
        <w:t xml:space="preserve">תצטרף לשינוי, זה יעבור. </w:t>
      </w:r>
    </w:p>
    <w:p w14:paraId="57C4A935" w14:textId="77777777" w:rsidR="00000000" w:rsidRDefault="00027501">
      <w:pPr>
        <w:pStyle w:val="a0"/>
        <w:rPr>
          <w:rFonts w:hint="cs"/>
          <w:rtl/>
        </w:rPr>
      </w:pPr>
    </w:p>
    <w:p w14:paraId="2E9C35CA" w14:textId="77777777" w:rsidR="00000000" w:rsidRDefault="00027501">
      <w:pPr>
        <w:pStyle w:val="-"/>
        <w:rPr>
          <w:rtl/>
        </w:rPr>
      </w:pPr>
      <w:bookmarkStart w:id="209" w:name="FS000000461T21_01_2004_13_21_17C"/>
      <w:bookmarkEnd w:id="209"/>
      <w:r>
        <w:rPr>
          <w:rtl/>
        </w:rPr>
        <w:t>שלום שמחון (העבודה-מימד):</w:t>
      </w:r>
    </w:p>
    <w:p w14:paraId="39C85090" w14:textId="77777777" w:rsidR="00000000" w:rsidRDefault="00027501">
      <w:pPr>
        <w:pStyle w:val="a0"/>
        <w:rPr>
          <w:rtl/>
        </w:rPr>
      </w:pPr>
    </w:p>
    <w:p w14:paraId="54C77768" w14:textId="77777777" w:rsidR="00000000" w:rsidRDefault="00027501">
      <w:pPr>
        <w:pStyle w:val="a0"/>
        <w:rPr>
          <w:rFonts w:hint="cs"/>
          <w:rtl/>
        </w:rPr>
      </w:pPr>
      <w:r>
        <w:rPr>
          <w:rFonts w:hint="cs"/>
          <w:rtl/>
        </w:rPr>
        <w:t xml:space="preserve">קח אחריות, השר גדעון עזרא. </w:t>
      </w:r>
    </w:p>
    <w:p w14:paraId="033CBB7C" w14:textId="77777777" w:rsidR="00000000" w:rsidRDefault="00027501">
      <w:pPr>
        <w:pStyle w:val="a0"/>
        <w:rPr>
          <w:rFonts w:hint="cs"/>
          <w:rtl/>
        </w:rPr>
      </w:pPr>
    </w:p>
    <w:p w14:paraId="4BF12A56" w14:textId="77777777" w:rsidR="00000000" w:rsidRDefault="00027501">
      <w:pPr>
        <w:pStyle w:val="af1"/>
        <w:rPr>
          <w:rtl/>
        </w:rPr>
      </w:pPr>
      <w:r>
        <w:rPr>
          <w:rtl/>
        </w:rPr>
        <w:t>היו"ר ראובן ריבלין:</w:t>
      </w:r>
    </w:p>
    <w:p w14:paraId="7DF1F81D" w14:textId="77777777" w:rsidR="00000000" w:rsidRDefault="00027501">
      <w:pPr>
        <w:pStyle w:val="a0"/>
        <w:rPr>
          <w:rtl/>
        </w:rPr>
      </w:pPr>
    </w:p>
    <w:p w14:paraId="46C85D55" w14:textId="77777777" w:rsidR="00000000" w:rsidRDefault="00027501">
      <w:pPr>
        <w:pStyle w:val="a0"/>
        <w:rPr>
          <w:rFonts w:hint="cs"/>
          <w:rtl/>
        </w:rPr>
      </w:pPr>
      <w:r>
        <w:rPr>
          <w:rFonts w:hint="cs"/>
          <w:rtl/>
        </w:rPr>
        <w:t>ח</w:t>
      </w:r>
      <w:r>
        <w:rPr>
          <w:rFonts w:hint="cs"/>
          <w:rtl/>
        </w:rPr>
        <w:t xml:space="preserve">בר הכנסת שמחון, התשובה שלך על התנגדות הממשלה צריכה להיות בשכנוע חברי הכנסת ולא בתחנונים לממשלה. </w:t>
      </w:r>
    </w:p>
    <w:p w14:paraId="0FB155D5" w14:textId="77777777" w:rsidR="00000000" w:rsidRDefault="00027501">
      <w:pPr>
        <w:pStyle w:val="a0"/>
        <w:rPr>
          <w:rFonts w:hint="cs"/>
          <w:rtl/>
        </w:rPr>
      </w:pPr>
    </w:p>
    <w:p w14:paraId="21367897" w14:textId="77777777" w:rsidR="00000000" w:rsidRDefault="00027501">
      <w:pPr>
        <w:pStyle w:val="-"/>
        <w:rPr>
          <w:rtl/>
        </w:rPr>
      </w:pPr>
      <w:bookmarkStart w:id="210" w:name="FS000000461T21_01_2004_14_46_42C"/>
      <w:bookmarkEnd w:id="210"/>
      <w:r>
        <w:rPr>
          <w:rtl/>
        </w:rPr>
        <w:t>שלום שמחון (העבודה-מימד):</w:t>
      </w:r>
    </w:p>
    <w:p w14:paraId="41BCF2C6" w14:textId="77777777" w:rsidR="00000000" w:rsidRDefault="00027501">
      <w:pPr>
        <w:pStyle w:val="a0"/>
        <w:rPr>
          <w:rtl/>
        </w:rPr>
      </w:pPr>
    </w:p>
    <w:p w14:paraId="08BA7F6F" w14:textId="77777777" w:rsidR="00000000" w:rsidRDefault="00027501">
      <w:pPr>
        <w:pStyle w:val="a0"/>
        <w:rPr>
          <w:rFonts w:hint="cs"/>
          <w:rtl/>
        </w:rPr>
      </w:pPr>
      <w:r>
        <w:rPr>
          <w:rFonts w:hint="cs"/>
          <w:rtl/>
        </w:rPr>
        <w:t xml:space="preserve">אם כן, חברי הכנסת, אני משכנע אתכם לתרום להגנה על אזרחי ישראל. אנא, הצביעו בעד החוק, אני אעשה אותו בתיאום עם הממשלה, תאמינו לי. חבר </w:t>
      </w:r>
      <w:r>
        <w:rPr>
          <w:rFonts w:hint="cs"/>
          <w:rtl/>
        </w:rPr>
        <w:t xml:space="preserve">הכנסת בנלולו, אתה יודע שאני עושה את הדברים בתיאום. </w:t>
      </w:r>
    </w:p>
    <w:p w14:paraId="75B76F35" w14:textId="77777777" w:rsidR="00000000" w:rsidRDefault="00027501">
      <w:pPr>
        <w:pStyle w:val="a0"/>
        <w:rPr>
          <w:rFonts w:hint="cs"/>
          <w:rtl/>
        </w:rPr>
      </w:pPr>
    </w:p>
    <w:p w14:paraId="193232B3" w14:textId="77777777" w:rsidR="00000000" w:rsidRDefault="00027501">
      <w:pPr>
        <w:pStyle w:val="af1"/>
        <w:rPr>
          <w:rtl/>
        </w:rPr>
      </w:pPr>
      <w:r>
        <w:rPr>
          <w:rtl/>
        </w:rPr>
        <w:t>היו"ר ראובן ריבלין:</w:t>
      </w:r>
    </w:p>
    <w:p w14:paraId="35CFCCFA" w14:textId="77777777" w:rsidR="00000000" w:rsidRDefault="00027501">
      <w:pPr>
        <w:pStyle w:val="a0"/>
        <w:rPr>
          <w:rtl/>
        </w:rPr>
      </w:pPr>
    </w:p>
    <w:p w14:paraId="7FF76563" w14:textId="77777777" w:rsidR="00000000" w:rsidRDefault="00027501">
      <w:pPr>
        <w:pStyle w:val="a0"/>
        <w:rPr>
          <w:rFonts w:hint="cs"/>
          <w:rtl/>
        </w:rPr>
      </w:pPr>
      <w:r>
        <w:rPr>
          <w:rFonts w:hint="cs"/>
          <w:rtl/>
        </w:rPr>
        <w:t xml:space="preserve">כי הממשלה כבר אין לה הזדמנות לעלות לבמה ולומר שהיא מסכימה. </w:t>
      </w:r>
    </w:p>
    <w:p w14:paraId="50F98D9C" w14:textId="77777777" w:rsidR="00000000" w:rsidRDefault="00027501">
      <w:pPr>
        <w:pStyle w:val="a0"/>
        <w:rPr>
          <w:rFonts w:hint="cs"/>
          <w:rtl/>
        </w:rPr>
      </w:pPr>
    </w:p>
    <w:p w14:paraId="10BA8340" w14:textId="77777777" w:rsidR="00000000" w:rsidRDefault="00027501">
      <w:pPr>
        <w:pStyle w:val="-"/>
        <w:rPr>
          <w:rtl/>
        </w:rPr>
      </w:pPr>
      <w:bookmarkStart w:id="211" w:name="FS000000461T21_01_2004_14_47_34C"/>
      <w:bookmarkEnd w:id="211"/>
      <w:r>
        <w:rPr>
          <w:rtl/>
        </w:rPr>
        <w:t>שלום שמחון (העבודה-מימד):</w:t>
      </w:r>
    </w:p>
    <w:p w14:paraId="5E49DF1A" w14:textId="77777777" w:rsidR="00000000" w:rsidRDefault="00027501">
      <w:pPr>
        <w:pStyle w:val="a0"/>
        <w:rPr>
          <w:rtl/>
        </w:rPr>
      </w:pPr>
    </w:p>
    <w:p w14:paraId="5300D2C5" w14:textId="77777777" w:rsidR="00000000" w:rsidRDefault="00027501">
      <w:pPr>
        <w:pStyle w:val="a0"/>
        <w:rPr>
          <w:rFonts w:hint="cs"/>
          <w:rtl/>
        </w:rPr>
      </w:pPr>
      <w:r>
        <w:rPr>
          <w:rFonts w:hint="cs"/>
          <w:rtl/>
        </w:rPr>
        <w:t xml:space="preserve">העניין יהיה בתיאום. </w:t>
      </w:r>
    </w:p>
    <w:p w14:paraId="61A29FBD" w14:textId="77777777" w:rsidR="00000000" w:rsidRDefault="00027501">
      <w:pPr>
        <w:pStyle w:val="a0"/>
        <w:rPr>
          <w:rFonts w:hint="cs"/>
          <w:rtl/>
        </w:rPr>
      </w:pPr>
    </w:p>
    <w:p w14:paraId="36D6FD23" w14:textId="77777777" w:rsidR="00000000" w:rsidRDefault="00027501">
      <w:pPr>
        <w:pStyle w:val="af1"/>
        <w:rPr>
          <w:rtl/>
        </w:rPr>
      </w:pPr>
      <w:r>
        <w:rPr>
          <w:rtl/>
        </w:rPr>
        <w:t>היו"ר ראובן ריבלין:</w:t>
      </w:r>
    </w:p>
    <w:p w14:paraId="70B9FBA2" w14:textId="77777777" w:rsidR="00000000" w:rsidRDefault="00027501">
      <w:pPr>
        <w:pStyle w:val="a0"/>
        <w:rPr>
          <w:rtl/>
        </w:rPr>
      </w:pPr>
    </w:p>
    <w:p w14:paraId="29F7607A" w14:textId="77777777" w:rsidR="00000000" w:rsidRDefault="00027501">
      <w:pPr>
        <w:pStyle w:val="a0"/>
        <w:rPr>
          <w:rFonts w:hint="cs"/>
          <w:rtl/>
        </w:rPr>
      </w:pPr>
      <w:r>
        <w:rPr>
          <w:rFonts w:hint="cs"/>
          <w:rtl/>
        </w:rPr>
        <w:t>לממשלה אין עוד הזדמנות לעלות לבמה ולומר שהיא מסכימה</w:t>
      </w:r>
      <w:r>
        <w:rPr>
          <w:rFonts w:hint="cs"/>
          <w:rtl/>
        </w:rPr>
        <w:t xml:space="preserve">. ולכן אנחנו עוברים להצבעה. רבותי חברי הכנסת, נא לשבת, כדי שלא תהיה פה תקלה ומישהו ייפול בדרך כשהוא רץ. נא לשבת. </w:t>
      </w:r>
    </w:p>
    <w:p w14:paraId="123CEE15" w14:textId="77777777" w:rsidR="00000000" w:rsidRDefault="00027501">
      <w:pPr>
        <w:pStyle w:val="a0"/>
        <w:rPr>
          <w:rFonts w:hint="cs"/>
          <w:rtl/>
        </w:rPr>
      </w:pPr>
    </w:p>
    <w:p w14:paraId="4686533A" w14:textId="77777777" w:rsidR="00000000" w:rsidRDefault="00027501">
      <w:pPr>
        <w:pStyle w:val="a0"/>
        <w:rPr>
          <w:rFonts w:hint="cs"/>
          <w:rtl/>
        </w:rPr>
      </w:pPr>
      <w:r>
        <w:rPr>
          <w:rFonts w:hint="cs"/>
          <w:rtl/>
        </w:rPr>
        <w:t xml:space="preserve">רבותי חברי הכנסת, אנחנו מצביעים עכשיו על הצעת חוק הסדרת הבטיחות בשימוש בגז הבישול הביתי. נא להצביע - מי בעד, מי נגד, מי נמנע. </w:t>
      </w:r>
    </w:p>
    <w:p w14:paraId="2A33A95F" w14:textId="77777777" w:rsidR="00000000" w:rsidRDefault="00027501">
      <w:pPr>
        <w:pStyle w:val="a0"/>
        <w:rPr>
          <w:rFonts w:hint="cs"/>
          <w:rtl/>
        </w:rPr>
      </w:pPr>
    </w:p>
    <w:p w14:paraId="1AF55810" w14:textId="77777777" w:rsidR="00000000" w:rsidRDefault="00027501">
      <w:pPr>
        <w:pStyle w:val="ab"/>
        <w:bidi/>
        <w:rPr>
          <w:rFonts w:hint="cs"/>
          <w:rtl/>
        </w:rPr>
      </w:pPr>
      <w:r>
        <w:rPr>
          <w:rFonts w:hint="cs"/>
          <w:rtl/>
        </w:rPr>
        <w:t>הצבעה מס'  5</w:t>
      </w:r>
    </w:p>
    <w:p w14:paraId="51401A47" w14:textId="77777777" w:rsidR="00000000" w:rsidRDefault="00027501">
      <w:pPr>
        <w:pStyle w:val="a0"/>
        <w:rPr>
          <w:rFonts w:hint="cs"/>
          <w:rtl/>
        </w:rPr>
      </w:pPr>
    </w:p>
    <w:p w14:paraId="233D060A" w14:textId="77777777" w:rsidR="00000000" w:rsidRDefault="0002750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38</w:t>
      </w:r>
    </w:p>
    <w:p w14:paraId="771D64DA" w14:textId="77777777" w:rsidR="00000000" w:rsidRDefault="00027501">
      <w:pPr>
        <w:pStyle w:val="ac"/>
        <w:bidi/>
        <w:rPr>
          <w:rFonts w:hint="cs"/>
          <w:rtl/>
        </w:rPr>
      </w:pPr>
      <w:r>
        <w:rPr>
          <w:rFonts w:hint="cs"/>
          <w:rtl/>
        </w:rPr>
        <w:t>בעד ההצעה להסיר מסדר-היום את הצעת החוק  -  44</w:t>
      </w:r>
    </w:p>
    <w:p w14:paraId="3DB2FA61"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163C2665" w14:textId="77777777" w:rsidR="00000000" w:rsidRDefault="00027501">
      <w:pPr>
        <w:pStyle w:val="ad"/>
        <w:bidi/>
        <w:rPr>
          <w:rFonts w:hint="cs"/>
          <w:rtl/>
        </w:rPr>
      </w:pPr>
      <w:r>
        <w:rPr>
          <w:rFonts w:hint="cs"/>
          <w:rtl/>
        </w:rPr>
        <w:t xml:space="preserve">ההצעה להסיר מסדר-היום את הצעת חוק הסדרת הבטיחות בשימוש בגז הבישול הביתי, התשס"ג-2003, נתקבלה. </w:t>
      </w:r>
    </w:p>
    <w:p w14:paraId="1C99AB4A" w14:textId="77777777" w:rsidR="00000000" w:rsidRDefault="00027501">
      <w:pPr>
        <w:pStyle w:val="a2"/>
        <w:jc w:val="left"/>
        <w:rPr>
          <w:rFonts w:hint="cs"/>
          <w:rtl/>
        </w:rPr>
      </w:pPr>
    </w:p>
    <w:p w14:paraId="4E4CEB02" w14:textId="77777777" w:rsidR="00000000" w:rsidRDefault="00027501">
      <w:pPr>
        <w:pStyle w:val="af1"/>
        <w:rPr>
          <w:rtl/>
        </w:rPr>
      </w:pPr>
      <w:r>
        <w:rPr>
          <w:rtl/>
        </w:rPr>
        <w:t>היו"ר ראובן ריבלין:</w:t>
      </w:r>
    </w:p>
    <w:p w14:paraId="77E07D3F" w14:textId="77777777" w:rsidR="00000000" w:rsidRDefault="00027501">
      <w:pPr>
        <w:pStyle w:val="a0"/>
        <w:rPr>
          <w:rtl/>
        </w:rPr>
      </w:pPr>
    </w:p>
    <w:p w14:paraId="7A31CBB3" w14:textId="77777777" w:rsidR="00000000" w:rsidRDefault="00027501">
      <w:pPr>
        <w:pStyle w:val="a0"/>
        <w:ind w:firstLine="720"/>
        <w:rPr>
          <w:rFonts w:hint="cs"/>
          <w:rtl/>
        </w:rPr>
      </w:pPr>
      <w:r>
        <w:rPr>
          <w:rFonts w:hint="cs"/>
          <w:rtl/>
        </w:rPr>
        <w:t>ובכן, 38 בעד, אבל 44 נגד</w:t>
      </w:r>
      <w:r>
        <w:rPr>
          <w:rFonts w:hint="cs"/>
          <w:rtl/>
        </w:rPr>
        <w:t xml:space="preserve">, אין נמנעים. אני קובע שהצעת חוק הסדרת הבטיחות בשימוש בגז הבישול הביתי, התשס"ג-2003, של חבר הכנסת שמחון, לא נתקבלה. </w:t>
      </w:r>
    </w:p>
    <w:p w14:paraId="63608EEE" w14:textId="77777777" w:rsidR="00000000" w:rsidRDefault="00027501">
      <w:pPr>
        <w:pStyle w:val="a2"/>
        <w:rPr>
          <w:rFonts w:hint="cs"/>
          <w:rtl/>
        </w:rPr>
      </w:pPr>
    </w:p>
    <w:p w14:paraId="0A5838E0" w14:textId="77777777" w:rsidR="00000000" w:rsidRDefault="00027501">
      <w:pPr>
        <w:pStyle w:val="a0"/>
        <w:rPr>
          <w:rFonts w:hint="cs"/>
          <w:rtl/>
        </w:rPr>
      </w:pPr>
    </w:p>
    <w:p w14:paraId="758A98E0" w14:textId="77777777" w:rsidR="00000000" w:rsidRDefault="00027501">
      <w:pPr>
        <w:pStyle w:val="a2"/>
        <w:rPr>
          <w:rFonts w:hint="cs"/>
          <w:rtl/>
        </w:rPr>
      </w:pPr>
      <w:bookmarkStart w:id="212" w:name="CS21145FI0021145T21_01_2004_13_23_09"/>
      <w:bookmarkStart w:id="213" w:name="_Toc90037999"/>
      <w:bookmarkEnd w:id="212"/>
      <w:r>
        <w:rPr>
          <w:rtl/>
        </w:rPr>
        <w:t>הצ</w:t>
      </w:r>
      <w:r>
        <w:rPr>
          <w:rFonts w:hint="cs"/>
          <w:rtl/>
        </w:rPr>
        <w:t xml:space="preserve">עת חוק </w:t>
      </w:r>
      <w:r>
        <w:rPr>
          <w:rtl/>
        </w:rPr>
        <w:t xml:space="preserve">עידוד מעורבות סטודנטים </w:t>
      </w:r>
      <w:r>
        <w:rPr>
          <w:rFonts w:hint="cs"/>
          <w:rtl/>
        </w:rPr>
        <w:br/>
      </w:r>
      <w:r>
        <w:rPr>
          <w:rtl/>
        </w:rPr>
        <w:t>בפעילות חברתית וקהילתית, התשס"ד-2003</w:t>
      </w:r>
      <w:bookmarkEnd w:id="213"/>
      <w:r>
        <w:rPr>
          <w:rtl/>
        </w:rPr>
        <w:t xml:space="preserve"> </w:t>
      </w:r>
    </w:p>
    <w:p w14:paraId="6117CFB8" w14:textId="77777777" w:rsidR="00000000" w:rsidRDefault="00027501">
      <w:pPr>
        <w:pStyle w:val="a0"/>
        <w:ind w:firstLine="0"/>
        <w:rPr>
          <w:rFonts w:hint="cs"/>
          <w:rtl/>
        </w:rPr>
      </w:pPr>
      <w:r>
        <w:rPr>
          <w:rtl/>
        </w:rPr>
        <w:t>[נספחות.]</w:t>
      </w:r>
    </w:p>
    <w:p w14:paraId="6988B9E8" w14:textId="77777777" w:rsidR="00000000" w:rsidRDefault="00027501">
      <w:pPr>
        <w:pStyle w:val="-0"/>
        <w:rPr>
          <w:rFonts w:hint="cs"/>
          <w:rtl/>
        </w:rPr>
      </w:pPr>
      <w:r>
        <w:rPr>
          <w:rFonts w:hint="cs"/>
          <w:rtl/>
        </w:rPr>
        <w:t xml:space="preserve">(הצעת חבר הכנסת יצחק </w:t>
      </w:r>
      <w:r>
        <w:rPr>
          <w:rtl/>
        </w:rPr>
        <w:t>הרצוג</w:t>
      </w:r>
      <w:r>
        <w:rPr>
          <w:rFonts w:hint="cs"/>
          <w:rtl/>
        </w:rPr>
        <w:t>)</w:t>
      </w:r>
      <w:r>
        <w:rPr>
          <w:rtl/>
        </w:rPr>
        <w:t xml:space="preserve"> </w:t>
      </w:r>
    </w:p>
    <w:p w14:paraId="3D50E0FC" w14:textId="77777777" w:rsidR="00000000" w:rsidRDefault="00027501">
      <w:pPr>
        <w:pStyle w:val="a0"/>
        <w:rPr>
          <w:rFonts w:hint="cs"/>
          <w:rtl/>
        </w:rPr>
      </w:pPr>
    </w:p>
    <w:p w14:paraId="62D3E602" w14:textId="77777777" w:rsidR="00000000" w:rsidRDefault="00027501">
      <w:pPr>
        <w:pStyle w:val="af1"/>
        <w:rPr>
          <w:rtl/>
        </w:rPr>
      </w:pPr>
      <w:r>
        <w:rPr>
          <w:rtl/>
        </w:rPr>
        <w:t>היו"ר ראובן ריבלין:</w:t>
      </w:r>
    </w:p>
    <w:p w14:paraId="762BB8FC" w14:textId="77777777" w:rsidR="00000000" w:rsidRDefault="00027501">
      <w:pPr>
        <w:pStyle w:val="a0"/>
        <w:rPr>
          <w:rtl/>
        </w:rPr>
      </w:pPr>
    </w:p>
    <w:p w14:paraId="066488B9" w14:textId="77777777" w:rsidR="00000000" w:rsidRDefault="00027501">
      <w:pPr>
        <w:pStyle w:val="a0"/>
        <w:rPr>
          <w:rFonts w:hint="cs"/>
          <w:rtl/>
        </w:rPr>
      </w:pPr>
      <w:r>
        <w:rPr>
          <w:rFonts w:hint="cs"/>
          <w:rtl/>
        </w:rPr>
        <w:t>רבותי</w:t>
      </w:r>
      <w:r>
        <w:rPr>
          <w:rFonts w:hint="cs"/>
          <w:rtl/>
        </w:rPr>
        <w:t xml:space="preserve"> חברי הכנסת, אנחנו ממשיכים בסדר-היום: הצעת חוק מס' פ/1602, הצעת חוק עידוד מעורבות סטודנטים בפעילות חברתית וקהילתית, התשס"ד-2003, של חבר הכנסת יצחק הרצוג. נא לעלות לבמה, חברת הכנסת וסגנית היושב-ראש, אתי לבני; היא תחליף אותי. אני מודה לכם. </w:t>
      </w:r>
    </w:p>
    <w:p w14:paraId="59DDC758" w14:textId="77777777" w:rsidR="00000000" w:rsidRDefault="00027501">
      <w:pPr>
        <w:pStyle w:val="a0"/>
        <w:rPr>
          <w:rFonts w:hint="cs"/>
          <w:rtl/>
        </w:rPr>
      </w:pPr>
    </w:p>
    <w:p w14:paraId="2C356645" w14:textId="77777777" w:rsidR="00000000" w:rsidRDefault="00027501">
      <w:pPr>
        <w:pStyle w:val="a"/>
        <w:rPr>
          <w:rFonts w:hint="cs"/>
          <w:rtl/>
        </w:rPr>
      </w:pPr>
      <w:bookmarkStart w:id="214" w:name="FS000001044T21_01_2004_13_24_23"/>
      <w:bookmarkStart w:id="215" w:name="_Toc90038000"/>
      <w:bookmarkEnd w:id="214"/>
      <w:r>
        <w:rPr>
          <w:rFonts w:hint="eastAsia"/>
          <w:rtl/>
        </w:rPr>
        <w:t>יצחק</w:t>
      </w:r>
      <w:r>
        <w:rPr>
          <w:rtl/>
        </w:rPr>
        <w:t xml:space="preserve"> הרצוג (העבו</w:t>
      </w:r>
      <w:r>
        <w:rPr>
          <w:rtl/>
        </w:rPr>
        <w:t>דה-מימד):</w:t>
      </w:r>
      <w:bookmarkEnd w:id="215"/>
      <w:r>
        <w:rPr>
          <w:rFonts w:hint="cs"/>
          <w:rtl/>
        </w:rPr>
        <w:t xml:space="preserve">       </w:t>
      </w:r>
    </w:p>
    <w:p w14:paraId="17A11CBE" w14:textId="77777777" w:rsidR="00000000" w:rsidRDefault="00027501">
      <w:pPr>
        <w:pStyle w:val="a0"/>
        <w:rPr>
          <w:rFonts w:hint="cs"/>
          <w:rtl/>
        </w:rPr>
      </w:pPr>
    </w:p>
    <w:p w14:paraId="1AD856EE" w14:textId="77777777" w:rsidR="00000000" w:rsidRDefault="00027501">
      <w:pPr>
        <w:pStyle w:val="a0"/>
        <w:rPr>
          <w:rFonts w:hint="cs"/>
          <w:rtl/>
        </w:rPr>
      </w:pPr>
      <w:r>
        <w:rPr>
          <w:rFonts w:hint="cs"/>
          <w:rtl/>
        </w:rPr>
        <w:t xml:space="preserve">אדוני היושב-ראש, חברות וחברי הכנסת, הכוונה בהצעת החוק שאני מציע היום בפניכם, שנקראת: הצעת חוק עידוד מעורבות סטודנטים בפעילות חברתית וקהילתית - היום יש מסלולים לסטודנטים שמעודדים אותם לפעילות חברתית וקהילתית באמצעות הנחות בשכר הלימוד. אני </w:t>
      </w:r>
      <w:r>
        <w:rPr>
          <w:rFonts w:hint="cs"/>
          <w:rtl/>
        </w:rPr>
        <w:t xml:space="preserve">מציע מסלול נוסף, במקביל למסלול פר"ח, שיאפשר לסטודנטים שעוסקים בפעילות חברתית וקהילתית לקבל נקודות זכות באוניברסיטה, בתיאום עם המועצה להשכלה גבוהה והמוסדות להשכלה גבוהה, בגין שעות ההתנדבות שלהם במסלולים מוכרים.  </w:t>
      </w:r>
    </w:p>
    <w:p w14:paraId="788B9AE2" w14:textId="77777777" w:rsidR="00000000" w:rsidRDefault="00027501">
      <w:pPr>
        <w:pStyle w:val="a0"/>
        <w:rPr>
          <w:rFonts w:hint="cs"/>
          <w:rtl/>
        </w:rPr>
      </w:pPr>
    </w:p>
    <w:p w14:paraId="1EC1D9AC" w14:textId="77777777" w:rsidR="00000000" w:rsidRDefault="00027501">
      <w:pPr>
        <w:pStyle w:val="a0"/>
        <w:rPr>
          <w:rFonts w:hint="cs"/>
          <w:rtl/>
        </w:rPr>
      </w:pPr>
      <w:r>
        <w:rPr>
          <w:rFonts w:hint="cs"/>
          <w:rtl/>
        </w:rPr>
        <w:t xml:space="preserve">המצב היום הוא, שיש שיעורים וקורסים שממלאים </w:t>
      </w:r>
      <w:r>
        <w:rPr>
          <w:rFonts w:hint="cs"/>
          <w:rtl/>
        </w:rPr>
        <w:t>את המכסה, אבל אין ביניהם ובין הלימודים האמיתיים ולא כלום. לדוגמה, מחייבים את הסטודנט ללכת לשיעורי התעמלות. אני מציע לאפשר לסטודנט לבחור, במקום שיעורי התעמלות, ללכת ולהתנדב בקהילה. יש מצוקות אדירות בחברה הישראלית. מדובר בגורמים שפועלים גם בפריפריה וגם במרכז</w:t>
      </w:r>
      <w:r>
        <w:rPr>
          <w:rFonts w:hint="cs"/>
          <w:rtl/>
        </w:rPr>
        <w:t xml:space="preserve"> הארץ. מדובר באלטרנטיבה שקרובה גם ללבו של הסטודנט. יש סטודנטים, למשל לרפואה, שיוכלו ללכת לעבוד בבתי-חולים, יש סטודנטים לעבודה סוציאלית, שיוכלו לעבוד בבתי-אבות ובבתי-תמחוי. כך בעצם ניתן לשלב בין ההתנדבות לבין הידע האקדמי ולקבל נקודות זכות על-ידי המוסד האקדמ</w:t>
      </w:r>
      <w:r>
        <w:rPr>
          <w:rFonts w:hint="cs"/>
          <w:rtl/>
        </w:rPr>
        <w:t xml:space="preserve">י, בלי בעצם להתערב בעצמאותו. </w:t>
      </w:r>
    </w:p>
    <w:p w14:paraId="0DC861D8" w14:textId="77777777" w:rsidR="00000000" w:rsidRDefault="00027501">
      <w:pPr>
        <w:pStyle w:val="a0"/>
        <w:rPr>
          <w:rFonts w:hint="cs"/>
          <w:rtl/>
        </w:rPr>
      </w:pPr>
    </w:p>
    <w:p w14:paraId="5B5E6473" w14:textId="77777777" w:rsidR="00000000" w:rsidRDefault="00027501">
      <w:pPr>
        <w:pStyle w:val="a0"/>
        <w:rPr>
          <w:rFonts w:hint="cs"/>
          <w:rtl/>
        </w:rPr>
      </w:pPr>
      <w:r>
        <w:rPr>
          <w:rFonts w:hint="cs"/>
          <w:rtl/>
        </w:rPr>
        <w:t>כך מרוויחה המדינה פעמיים, אין לכך משמעות תקציבית, וכל רעיון המסלול הזה, שצריך להיות מוסכם על כל חלקי הבית, הוא לעודד ולתת  לסטודנטים מסלול נוסף, שכן זה הציבור החשוב ביותר היום, הפעיל בתחומים האלה בתור דור העתיד של מדינת ישראל</w:t>
      </w:r>
      <w:r>
        <w:rPr>
          <w:rFonts w:hint="cs"/>
          <w:rtl/>
        </w:rPr>
        <w:t xml:space="preserve">. והרי הצעת החוק מוגשת בתמיכה ובשיתוף פעולה מלא עם ארגוני הסטודנטים. </w:t>
      </w:r>
    </w:p>
    <w:p w14:paraId="4F406678" w14:textId="77777777" w:rsidR="00000000" w:rsidRDefault="00027501">
      <w:pPr>
        <w:pStyle w:val="a0"/>
        <w:rPr>
          <w:rFonts w:hint="cs"/>
          <w:rtl/>
        </w:rPr>
      </w:pPr>
    </w:p>
    <w:p w14:paraId="74A7E980" w14:textId="77777777" w:rsidR="00000000" w:rsidRDefault="00027501">
      <w:pPr>
        <w:pStyle w:val="a0"/>
        <w:rPr>
          <w:rFonts w:hint="cs"/>
          <w:rtl/>
        </w:rPr>
      </w:pPr>
      <w:r>
        <w:rPr>
          <w:rFonts w:hint="cs"/>
          <w:rtl/>
        </w:rPr>
        <w:t xml:space="preserve">אני מבקש מכם לתמוך בהצעת החוק. תודה רבה, גברתי היושבת-ראש. </w:t>
      </w:r>
    </w:p>
    <w:p w14:paraId="68B5C085" w14:textId="77777777" w:rsidR="00000000" w:rsidRDefault="00027501">
      <w:pPr>
        <w:pStyle w:val="a0"/>
        <w:rPr>
          <w:rFonts w:hint="cs"/>
          <w:rtl/>
        </w:rPr>
      </w:pPr>
    </w:p>
    <w:p w14:paraId="1FA7933F" w14:textId="77777777" w:rsidR="00000000" w:rsidRDefault="00027501">
      <w:pPr>
        <w:pStyle w:val="af1"/>
        <w:rPr>
          <w:rtl/>
        </w:rPr>
      </w:pPr>
      <w:r>
        <w:rPr>
          <w:rtl/>
        </w:rPr>
        <w:t>היו"ר אתי לבני:</w:t>
      </w:r>
    </w:p>
    <w:p w14:paraId="7AC8A50F" w14:textId="77777777" w:rsidR="00000000" w:rsidRDefault="00027501">
      <w:pPr>
        <w:pStyle w:val="a0"/>
        <w:rPr>
          <w:rtl/>
        </w:rPr>
      </w:pPr>
    </w:p>
    <w:p w14:paraId="7E713418" w14:textId="77777777" w:rsidR="00000000" w:rsidRDefault="00027501">
      <w:pPr>
        <w:pStyle w:val="a0"/>
        <w:rPr>
          <w:rFonts w:hint="cs"/>
          <w:rtl/>
        </w:rPr>
      </w:pPr>
      <w:r>
        <w:rPr>
          <w:rFonts w:hint="cs"/>
          <w:rtl/>
        </w:rPr>
        <w:t xml:space="preserve">תודה רבה. תשיב שרת החינוך, בבקשה. </w:t>
      </w:r>
    </w:p>
    <w:p w14:paraId="57E88277" w14:textId="77777777" w:rsidR="00000000" w:rsidRDefault="00027501">
      <w:pPr>
        <w:pStyle w:val="a0"/>
        <w:rPr>
          <w:rFonts w:hint="cs"/>
          <w:rtl/>
        </w:rPr>
      </w:pPr>
    </w:p>
    <w:p w14:paraId="0DE1F1EA" w14:textId="77777777" w:rsidR="00000000" w:rsidRDefault="00027501">
      <w:pPr>
        <w:pStyle w:val="a"/>
        <w:rPr>
          <w:rtl/>
        </w:rPr>
      </w:pPr>
      <w:bookmarkStart w:id="216" w:name="FS000000470T21_01_2004_13_25_03"/>
      <w:bookmarkStart w:id="217" w:name="_Toc90038001"/>
      <w:bookmarkEnd w:id="216"/>
      <w:r>
        <w:rPr>
          <w:rFonts w:hint="eastAsia"/>
          <w:rtl/>
        </w:rPr>
        <w:t>שרת</w:t>
      </w:r>
      <w:r>
        <w:rPr>
          <w:rtl/>
        </w:rPr>
        <w:t xml:space="preserve"> החינוך, התרבות והספורט לימור לבנת:</w:t>
      </w:r>
      <w:bookmarkEnd w:id="217"/>
    </w:p>
    <w:p w14:paraId="300A59F4" w14:textId="77777777" w:rsidR="00000000" w:rsidRDefault="00027501">
      <w:pPr>
        <w:pStyle w:val="a0"/>
        <w:rPr>
          <w:rFonts w:hint="cs"/>
          <w:rtl/>
        </w:rPr>
      </w:pPr>
    </w:p>
    <w:p w14:paraId="1829A51C" w14:textId="77777777" w:rsidR="00000000" w:rsidRDefault="00027501">
      <w:pPr>
        <w:pStyle w:val="a0"/>
        <w:rPr>
          <w:rFonts w:hint="cs"/>
          <w:rtl/>
        </w:rPr>
      </w:pPr>
      <w:r>
        <w:rPr>
          <w:rFonts w:hint="cs"/>
          <w:rtl/>
        </w:rPr>
        <w:t>גברתי היושבת-ראש, חברי הכנסת, ח</w:t>
      </w:r>
      <w:r>
        <w:rPr>
          <w:rFonts w:hint="cs"/>
          <w:rtl/>
        </w:rPr>
        <w:t>בר הכנסת הרצוג, אני רוצה להשיב לך. ראשית, אני רוצה לומר כאן, שהמטרה החברתית שמציג חבר הכנסת הרצוג לכל הדעות היא מטרה ראויה, וגם בעיני, בעינינו, בעיני הממשלה, המטרה ראויה לחלוטין. למעשה, כבר יש היום תוכניות וקיימים פרויקטים שמעודדים  מעורבות של סטודנטים בקה</w:t>
      </w:r>
      <w:r>
        <w:rPr>
          <w:rFonts w:hint="cs"/>
          <w:rtl/>
        </w:rPr>
        <w:t xml:space="preserve">ילה, בחברה. למשל, פרויקט חונכות - פר"ח, שהוא פרויקט מצליח ביותר ואנחנו מעודדים אותו. אותו פרויקט מזכה את המשתתפים בו במלגות במימון המדינה. אילו יכולנו להרחיב אותו מבחינה התקציב, מן הסתם היינו מרחיבים אותו. אבל כאמור, מדובר בנושא ראוי ביותר. </w:t>
      </w:r>
    </w:p>
    <w:p w14:paraId="10AFD0E2" w14:textId="77777777" w:rsidR="00000000" w:rsidRDefault="00027501">
      <w:pPr>
        <w:pStyle w:val="a0"/>
        <w:rPr>
          <w:rFonts w:hint="cs"/>
          <w:rtl/>
        </w:rPr>
      </w:pPr>
    </w:p>
    <w:p w14:paraId="43ED19EF" w14:textId="77777777" w:rsidR="00000000" w:rsidRDefault="00027501">
      <w:pPr>
        <w:pStyle w:val="a0"/>
        <w:rPr>
          <w:rFonts w:hint="cs"/>
          <w:rtl/>
        </w:rPr>
      </w:pPr>
      <w:r>
        <w:rPr>
          <w:rFonts w:hint="cs"/>
          <w:rtl/>
        </w:rPr>
        <w:t>הצעת החוק שמצ</w:t>
      </w:r>
      <w:r>
        <w:rPr>
          <w:rFonts w:hint="cs"/>
          <w:rtl/>
        </w:rPr>
        <w:t>יע חבר הכנסת הרצוג מציעה לקבוע הסדרים להכרה בפעילות החברתית-הקהילתית בחקיקה, כמי שתזכה בנקודות זכות, במסגרות החובות הלימודיות לקראת התארים האקדמיים. החקיקה הכוללת, שכוללת התערבות באופן קביעת תוכניות הלימודים האקדמיות והפעלתן, היא בעייתית ביותר. חבר הכנסת ה</w:t>
      </w:r>
      <w:r>
        <w:rPr>
          <w:rFonts w:hint="cs"/>
          <w:rtl/>
        </w:rPr>
        <w:t>רצוג, אני בטוחה שאתה ער לסעיף 15 בחוק המועצה להשכלה גבוהה, שמקנה חופש אקדמי לכל מוסד ומוסד להשכלה גבוהה. בהצעתך יש משום פגיעה בחופש האקדמי הזה. אנחנו מעוניינים מאוד לעודד מעורבות כזאת ואנחנו אכן מעודדים אותה. אני מתנגדת, אני אומרת את זה באופן הכי ברור, לחק</w:t>
      </w:r>
      <w:r>
        <w:rPr>
          <w:rFonts w:hint="cs"/>
          <w:rtl/>
        </w:rPr>
        <w:t xml:space="preserve">יקה בתחום הזה, לחקיקה ראשית בתחום כזה, בוודאי לפגיעה בחופש האקדמי. </w:t>
      </w:r>
    </w:p>
    <w:p w14:paraId="7A08C9A0" w14:textId="77777777" w:rsidR="00000000" w:rsidRDefault="00027501">
      <w:pPr>
        <w:pStyle w:val="a0"/>
        <w:rPr>
          <w:rFonts w:hint="cs"/>
          <w:rtl/>
        </w:rPr>
      </w:pPr>
    </w:p>
    <w:p w14:paraId="3E2BFD3B" w14:textId="77777777" w:rsidR="00000000" w:rsidRDefault="00027501">
      <w:pPr>
        <w:pStyle w:val="a0"/>
        <w:rPr>
          <w:rFonts w:hint="cs"/>
          <w:rtl/>
        </w:rPr>
      </w:pPr>
      <w:r>
        <w:rPr>
          <w:rFonts w:hint="cs"/>
          <w:rtl/>
        </w:rPr>
        <w:t xml:space="preserve">לכן, ועדת השרים לחקיקה החליטה בישיבתה  להתנגד להצעת החוק. אנחנו מציעים להתנגד להצעת החוק הזאת. </w:t>
      </w:r>
    </w:p>
    <w:p w14:paraId="389E8EE2" w14:textId="77777777" w:rsidR="00000000" w:rsidRDefault="00027501">
      <w:pPr>
        <w:pStyle w:val="a0"/>
        <w:rPr>
          <w:rFonts w:hint="cs"/>
          <w:rtl/>
        </w:rPr>
      </w:pPr>
    </w:p>
    <w:p w14:paraId="35DC54C3" w14:textId="77777777" w:rsidR="00000000" w:rsidRDefault="00027501">
      <w:pPr>
        <w:pStyle w:val="af1"/>
        <w:rPr>
          <w:rtl/>
        </w:rPr>
      </w:pPr>
      <w:r>
        <w:rPr>
          <w:rtl/>
        </w:rPr>
        <w:t>היו"ר אתי לבני:</w:t>
      </w:r>
    </w:p>
    <w:p w14:paraId="60AC7C74" w14:textId="77777777" w:rsidR="00000000" w:rsidRDefault="00027501">
      <w:pPr>
        <w:pStyle w:val="a0"/>
        <w:rPr>
          <w:rtl/>
        </w:rPr>
      </w:pPr>
    </w:p>
    <w:p w14:paraId="542F5025" w14:textId="77777777" w:rsidR="00000000" w:rsidRDefault="00027501">
      <w:pPr>
        <w:pStyle w:val="a0"/>
        <w:rPr>
          <w:rFonts w:hint="cs"/>
          <w:rtl/>
        </w:rPr>
      </w:pPr>
      <w:r>
        <w:rPr>
          <w:rFonts w:hint="cs"/>
          <w:rtl/>
        </w:rPr>
        <w:t xml:space="preserve">תודה רבה. חבר הכנסת הרצוג. </w:t>
      </w:r>
    </w:p>
    <w:p w14:paraId="36228BC3" w14:textId="77777777" w:rsidR="00000000" w:rsidRDefault="00027501">
      <w:pPr>
        <w:pStyle w:val="a0"/>
        <w:rPr>
          <w:rFonts w:hint="cs"/>
          <w:rtl/>
        </w:rPr>
      </w:pPr>
    </w:p>
    <w:p w14:paraId="66587607" w14:textId="77777777" w:rsidR="00000000" w:rsidRDefault="00027501">
      <w:pPr>
        <w:pStyle w:val="a"/>
        <w:rPr>
          <w:rtl/>
        </w:rPr>
      </w:pPr>
      <w:bookmarkStart w:id="218" w:name="FS000001044T21_01_2004_13_27_54"/>
      <w:bookmarkStart w:id="219" w:name="_Toc90038002"/>
      <w:bookmarkEnd w:id="218"/>
      <w:r>
        <w:rPr>
          <w:rFonts w:hint="eastAsia"/>
          <w:rtl/>
        </w:rPr>
        <w:t>יצחק</w:t>
      </w:r>
      <w:r>
        <w:rPr>
          <w:rtl/>
        </w:rPr>
        <w:t xml:space="preserve"> הרצוג (העבודה-מימד):</w:t>
      </w:r>
      <w:bookmarkEnd w:id="219"/>
    </w:p>
    <w:p w14:paraId="6AB4E19A" w14:textId="77777777" w:rsidR="00000000" w:rsidRDefault="00027501">
      <w:pPr>
        <w:pStyle w:val="a0"/>
        <w:rPr>
          <w:rFonts w:hint="cs"/>
          <w:rtl/>
        </w:rPr>
      </w:pPr>
    </w:p>
    <w:p w14:paraId="383FC2D6" w14:textId="77777777" w:rsidR="00000000" w:rsidRDefault="00027501">
      <w:pPr>
        <w:pStyle w:val="a0"/>
        <w:rPr>
          <w:rFonts w:hint="cs"/>
          <w:rtl/>
        </w:rPr>
      </w:pPr>
      <w:r>
        <w:rPr>
          <w:rFonts w:hint="cs"/>
          <w:rtl/>
        </w:rPr>
        <w:t>גברתי היושבת-ראש,</w:t>
      </w:r>
      <w:r>
        <w:rPr>
          <w:rFonts w:hint="cs"/>
          <w:rtl/>
        </w:rPr>
        <w:t xml:space="preserve"> אני אענה בקצרה על דברי השרה. אין פה התערבות בחופש האקדמי, מכיוון שמדובר במסלול אופציונלי, בתיאום עם המועצה להשכלה גבוהה. אם מחייבים סטודנט ללכת לשיעורי התעמלות, שזה לא המקצוע העיקרי שלו, באותה מידה ניתן לתת נקודות זכות לסטודנט שמתנדב בבית-חולים ובמקרה הוא</w:t>
      </w:r>
      <w:r>
        <w:rPr>
          <w:rFonts w:hint="cs"/>
          <w:rtl/>
        </w:rPr>
        <w:t xml:space="preserve"> לומד בפקולטה לרפואה. </w:t>
      </w:r>
    </w:p>
    <w:p w14:paraId="0122692F" w14:textId="77777777" w:rsidR="00000000" w:rsidRDefault="00027501">
      <w:pPr>
        <w:pStyle w:val="a0"/>
        <w:rPr>
          <w:rFonts w:hint="cs"/>
          <w:rtl/>
        </w:rPr>
      </w:pPr>
    </w:p>
    <w:p w14:paraId="2029D098" w14:textId="77777777" w:rsidR="00000000" w:rsidRDefault="00027501">
      <w:pPr>
        <w:pStyle w:val="a0"/>
        <w:rPr>
          <w:rFonts w:hint="cs"/>
          <w:rtl/>
        </w:rPr>
      </w:pPr>
      <w:r>
        <w:rPr>
          <w:rFonts w:hint="cs"/>
          <w:rtl/>
        </w:rPr>
        <w:t xml:space="preserve">אני גם לא מאמין, שחברי הכנסת של שינוי, שרוממות הסטודנטים בגרונם, או חברי הכנסת מהליכוד, שרוממות הסטודנטים בגרונם, יצביעו נגד ההצעה הזאת. ואני מעמיד את זה כאן למבחן, עכשיו. תודה. </w:t>
      </w:r>
    </w:p>
    <w:p w14:paraId="7F342A9D" w14:textId="77777777" w:rsidR="00000000" w:rsidRDefault="00027501">
      <w:pPr>
        <w:pStyle w:val="a0"/>
        <w:ind w:firstLine="0"/>
        <w:rPr>
          <w:rFonts w:hint="cs"/>
          <w:rtl/>
        </w:rPr>
      </w:pPr>
    </w:p>
    <w:p w14:paraId="0F53B4BF" w14:textId="77777777" w:rsidR="00000000" w:rsidRDefault="00027501">
      <w:pPr>
        <w:pStyle w:val="af1"/>
        <w:rPr>
          <w:rtl/>
        </w:rPr>
      </w:pPr>
      <w:r>
        <w:rPr>
          <w:rtl/>
        </w:rPr>
        <w:t>היו"ר אתי לבני:</w:t>
      </w:r>
    </w:p>
    <w:p w14:paraId="1949CE3E" w14:textId="77777777" w:rsidR="00000000" w:rsidRDefault="00027501">
      <w:pPr>
        <w:pStyle w:val="a0"/>
        <w:rPr>
          <w:rtl/>
        </w:rPr>
      </w:pPr>
    </w:p>
    <w:p w14:paraId="3F79E59C" w14:textId="77777777" w:rsidR="00000000" w:rsidRDefault="00027501">
      <w:pPr>
        <w:pStyle w:val="a0"/>
        <w:rPr>
          <w:rFonts w:hint="cs"/>
          <w:rtl/>
        </w:rPr>
      </w:pPr>
      <w:r>
        <w:rPr>
          <w:rFonts w:hint="cs"/>
          <w:rtl/>
        </w:rPr>
        <w:t xml:space="preserve">תודה רבה. </w:t>
      </w:r>
    </w:p>
    <w:p w14:paraId="426A5748" w14:textId="77777777" w:rsidR="00000000" w:rsidRDefault="00027501">
      <w:pPr>
        <w:pStyle w:val="a0"/>
        <w:rPr>
          <w:rFonts w:hint="cs"/>
          <w:rtl/>
        </w:rPr>
      </w:pPr>
    </w:p>
    <w:p w14:paraId="04A3352F" w14:textId="77777777" w:rsidR="00000000" w:rsidRDefault="00027501">
      <w:pPr>
        <w:pStyle w:val="a0"/>
        <w:rPr>
          <w:rFonts w:hint="cs"/>
          <w:rtl/>
        </w:rPr>
      </w:pPr>
      <w:r>
        <w:rPr>
          <w:rFonts w:hint="cs"/>
          <w:rtl/>
        </w:rPr>
        <w:t>אנחנו נענים לאתגר ואנחנ</w:t>
      </w:r>
      <w:r>
        <w:rPr>
          <w:rFonts w:hint="cs"/>
          <w:rtl/>
        </w:rPr>
        <w:t xml:space="preserve">ו עוברים להצבעה. </w:t>
      </w:r>
    </w:p>
    <w:p w14:paraId="043BFF41" w14:textId="77777777" w:rsidR="00000000" w:rsidRDefault="00027501">
      <w:pPr>
        <w:pStyle w:val="a0"/>
        <w:rPr>
          <w:rFonts w:hint="cs"/>
          <w:rtl/>
        </w:rPr>
      </w:pPr>
    </w:p>
    <w:p w14:paraId="0CBC166A" w14:textId="77777777" w:rsidR="00000000" w:rsidRDefault="00027501">
      <w:pPr>
        <w:pStyle w:val="ab"/>
        <w:bidi/>
        <w:rPr>
          <w:rFonts w:hint="cs"/>
          <w:rtl/>
        </w:rPr>
      </w:pPr>
      <w:r>
        <w:rPr>
          <w:rFonts w:hint="cs"/>
          <w:rtl/>
        </w:rPr>
        <w:t xml:space="preserve">            </w:t>
      </w:r>
    </w:p>
    <w:p w14:paraId="26B4A405" w14:textId="77777777" w:rsidR="00000000" w:rsidRDefault="00027501">
      <w:pPr>
        <w:pStyle w:val="ab"/>
        <w:bidi/>
        <w:rPr>
          <w:rFonts w:hint="cs"/>
          <w:rtl/>
        </w:rPr>
      </w:pPr>
      <w:r>
        <w:rPr>
          <w:rFonts w:hint="cs"/>
          <w:rtl/>
        </w:rPr>
        <w:t>הצבעה מס' 6</w:t>
      </w:r>
    </w:p>
    <w:p w14:paraId="7B05208A" w14:textId="77777777" w:rsidR="00000000" w:rsidRDefault="00027501">
      <w:pPr>
        <w:pStyle w:val="a0"/>
        <w:rPr>
          <w:rFonts w:hint="cs"/>
          <w:b/>
          <w:bCs/>
          <w:rtl/>
        </w:rPr>
      </w:pPr>
    </w:p>
    <w:p w14:paraId="0EBE4E57" w14:textId="77777777" w:rsidR="00000000" w:rsidRDefault="00027501">
      <w:pPr>
        <w:pStyle w:val="ac"/>
        <w:bidi/>
        <w:rPr>
          <w:rFonts w:hint="cs"/>
          <w:rtl/>
        </w:rPr>
      </w:pPr>
      <w:r>
        <w:rPr>
          <w:rFonts w:hint="cs"/>
          <w:rtl/>
        </w:rPr>
        <w:t>בעד ההצעה להעביר את הצעת החוק לדיון מוקדם בוועדה - 36</w:t>
      </w:r>
    </w:p>
    <w:p w14:paraId="35D00AFD" w14:textId="77777777" w:rsidR="00000000" w:rsidRDefault="00027501">
      <w:pPr>
        <w:pStyle w:val="ac"/>
        <w:bidi/>
        <w:rPr>
          <w:rFonts w:hint="cs"/>
          <w:rtl/>
        </w:rPr>
      </w:pPr>
      <w:r>
        <w:rPr>
          <w:rFonts w:hint="cs"/>
          <w:rtl/>
        </w:rPr>
        <w:t>בעד ההצעה להסיר מסדר-היום את הצעת החוק - 39</w:t>
      </w:r>
    </w:p>
    <w:p w14:paraId="09426C46" w14:textId="77777777" w:rsidR="00000000" w:rsidRDefault="00027501">
      <w:pPr>
        <w:pStyle w:val="ac"/>
        <w:bidi/>
        <w:rPr>
          <w:rFonts w:hint="cs"/>
          <w:rtl/>
        </w:rPr>
      </w:pPr>
      <w:r>
        <w:rPr>
          <w:rFonts w:hint="cs"/>
          <w:rtl/>
        </w:rPr>
        <w:t>נמנעים - אין</w:t>
      </w:r>
    </w:p>
    <w:p w14:paraId="54405D2B" w14:textId="77777777" w:rsidR="00000000" w:rsidRDefault="00027501">
      <w:pPr>
        <w:pStyle w:val="ad"/>
        <w:bidi/>
        <w:rPr>
          <w:rFonts w:hint="cs"/>
          <w:rtl/>
        </w:rPr>
      </w:pPr>
      <w:r>
        <w:rPr>
          <w:rFonts w:hint="cs"/>
          <w:rtl/>
        </w:rPr>
        <w:t>ההצעה להסיר מסדר-היום את הצעת חוק עידוד מעורבות סטודנטים בפעילות חברתית וקהילתית, התשס"ד-2003, נתקבל</w:t>
      </w:r>
      <w:r>
        <w:rPr>
          <w:rFonts w:hint="cs"/>
          <w:rtl/>
        </w:rPr>
        <w:t>ה.</w:t>
      </w:r>
    </w:p>
    <w:p w14:paraId="44432D1D" w14:textId="77777777" w:rsidR="00000000" w:rsidRDefault="00027501">
      <w:pPr>
        <w:pStyle w:val="a0"/>
        <w:rPr>
          <w:rFonts w:hint="cs"/>
          <w:rtl/>
        </w:rPr>
      </w:pPr>
    </w:p>
    <w:p w14:paraId="602679FD" w14:textId="77777777" w:rsidR="00000000" w:rsidRDefault="00027501">
      <w:pPr>
        <w:pStyle w:val="af1"/>
        <w:rPr>
          <w:rtl/>
        </w:rPr>
      </w:pPr>
      <w:r>
        <w:rPr>
          <w:rtl/>
        </w:rPr>
        <w:t>היו"ר אתי לבני:</w:t>
      </w:r>
    </w:p>
    <w:p w14:paraId="3F22D18D" w14:textId="77777777" w:rsidR="00000000" w:rsidRDefault="00027501">
      <w:pPr>
        <w:pStyle w:val="a0"/>
        <w:rPr>
          <w:rtl/>
        </w:rPr>
      </w:pPr>
    </w:p>
    <w:p w14:paraId="35CDE49E" w14:textId="77777777" w:rsidR="00000000" w:rsidRDefault="00027501">
      <w:pPr>
        <w:pStyle w:val="a0"/>
        <w:rPr>
          <w:rFonts w:hint="cs"/>
          <w:rtl/>
        </w:rPr>
      </w:pPr>
      <w:r>
        <w:rPr>
          <w:rFonts w:hint="cs"/>
          <w:rtl/>
        </w:rPr>
        <w:t xml:space="preserve">36 בעד ו-39 נגד, אין נמנעים. הצעת החוק הוסרה. </w:t>
      </w:r>
    </w:p>
    <w:p w14:paraId="36C8456F" w14:textId="77777777" w:rsidR="00000000" w:rsidRDefault="00027501">
      <w:pPr>
        <w:pStyle w:val="a0"/>
        <w:rPr>
          <w:rFonts w:hint="cs"/>
          <w:rtl/>
        </w:rPr>
      </w:pPr>
    </w:p>
    <w:p w14:paraId="3C1C8A77" w14:textId="77777777" w:rsidR="00000000" w:rsidRDefault="00027501">
      <w:pPr>
        <w:pStyle w:val="a0"/>
        <w:rPr>
          <w:rFonts w:hint="cs"/>
          <w:rtl/>
        </w:rPr>
      </w:pPr>
    </w:p>
    <w:p w14:paraId="2DF8DA96" w14:textId="77777777" w:rsidR="00000000" w:rsidRDefault="00027501">
      <w:pPr>
        <w:pStyle w:val="a2"/>
        <w:rPr>
          <w:rtl/>
        </w:rPr>
      </w:pPr>
    </w:p>
    <w:p w14:paraId="3EE680C9" w14:textId="77777777" w:rsidR="00000000" w:rsidRDefault="00027501">
      <w:pPr>
        <w:pStyle w:val="a2"/>
        <w:rPr>
          <w:rFonts w:hint="cs"/>
          <w:rtl/>
        </w:rPr>
      </w:pPr>
      <w:bookmarkStart w:id="220" w:name="CS21138FI0021138T21_01_2004_18_29_20"/>
      <w:bookmarkStart w:id="221" w:name="_Toc90038003"/>
      <w:bookmarkEnd w:id="220"/>
      <w:r>
        <w:rPr>
          <w:rtl/>
        </w:rPr>
        <w:t>ה</w:t>
      </w:r>
      <w:r>
        <w:rPr>
          <w:rFonts w:hint="cs"/>
          <w:rtl/>
        </w:rPr>
        <w:t>צעת חוק</w:t>
      </w:r>
      <w:r>
        <w:rPr>
          <w:rtl/>
        </w:rPr>
        <w:t xml:space="preserve"> הרשויות המקומיות (גמלאות לראש רשות וסגניו)</w:t>
      </w:r>
      <w:r>
        <w:rPr>
          <w:rFonts w:hint="cs"/>
          <w:rtl/>
        </w:rPr>
        <w:t xml:space="preserve"> </w:t>
      </w:r>
      <w:r>
        <w:rPr>
          <w:rtl/>
        </w:rPr>
        <w:br/>
        <w:t>(תיקון - פנסיה צוברת), התשס"ג-2003</w:t>
      </w:r>
      <w:bookmarkEnd w:id="221"/>
    </w:p>
    <w:p w14:paraId="2BE7861F" w14:textId="77777777" w:rsidR="00000000" w:rsidRDefault="00027501">
      <w:pPr>
        <w:pStyle w:val="a0"/>
        <w:ind w:firstLine="0"/>
        <w:rPr>
          <w:rFonts w:hint="cs"/>
          <w:rtl/>
        </w:rPr>
      </w:pPr>
      <w:r>
        <w:rPr>
          <w:rtl/>
        </w:rPr>
        <w:t>[נספחות.]</w:t>
      </w:r>
    </w:p>
    <w:p w14:paraId="6C112AB3" w14:textId="77777777" w:rsidR="00000000" w:rsidRDefault="00027501">
      <w:pPr>
        <w:pStyle w:val="-0"/>
        <w:rPr>
          <w:rtl/>
        </w:rPr>
      </w:pPr>
      <w:r>
        <w:rPr>
          <w:rFonts w:hint="cs"/>
          <w:rtl/>
        </w:rPr>
        <w:t>(הצעת קבוצת חברי הכנסת)</w:t>
      </w:r>
      <w:r>
        <w:rPr>
          <w:rtl/>
        </w:rPr>
        <w:t xml:space="preserve"> </w:t>
      </w:r>
    </w:p>
    <w:p w14:paraId="69A01441" w14:textId="77777777" w:rsidR="00000000" w:rsidRDefault="00027501">
      <w:pPr>
        <w:pStyle w:val="-0"/>
        <w:jc w:val="left"/>
        <w:rPr>
          <w:rFonts w:hint="cs"/>
          <w:rtl/>
        </w:rPr>
      </w:pPr>
    </w:p>
    <w:p w14:paraId="3D35EBF0" w14:textId="77777777" w:rsidR="00000000" w:rsidRDefault="00027501">
      <w:pPr>
        <w:pStyle w:val="af1"/>
        <w:rPr>
          <w:rtl/>
        </w:rPr>
      </w:pPr>
      <w:r>
        <w:rPr>
          <w:rtl/>
        </w:rPr>
        <w:t>היו"ר אתי לבני:</w:t>
      </w:r>
    </w:p>
    <w:p w14:paraId="58A9265C" w14:textId="77777777" w:rsidR="00000000" w:rsidRDefault="00027501">
      <w:pPr>
        <w:pStyle w:val="a0"/>
        <w:rPr>
          <w:rtl/>
        </w:rPr>
      </w:pPr>
    </w:p>
    <w:p w14:paraId="6C317EE5" w14:textId="77777777" w:rsidR="00000000" w:rsidRDefault="00027501">
      <w:pPr>
        <w:pStyle w:val="a0"/>
        <w:rPr>
          <w:rFonts w:hint="cs"/>
          <w:rtl/>
        </w:rPr>
      </w:pPr>
      <w:r>
        <w:rPr>
          <w:rFonts w:hint="cs"/>
          <w:rtl/>
        </w:rPr>
        <w:t>אנחנו עוברים לחוק הבא, הצעת חוק פ/1375 - הצע</w:t>
      </w:r>
      <w:r>
        <w:rPr>
          <w:rFonts w:hint="cs"/>
          <w:rtl/>
        </w:rPr>
        <w:t>ת חוק הרשויות המקומיות (גמלאות לראש רשות וסגניו) (תיקון - פנסיה צוברת), התשס"ג-2003, של חבר הכנסת ברכה וקבוצת חברי הכנסת. אני מזמינה את חבר הכנסת מוחמד ברכה להציג את הצעת החוק.</w:t>
      </w:r>
    </w:p>
    <w:p w14:paraId="41DE1179" w14:textId="77777777" w:rsidR="00000000" w:rsidRDefault="00027501">
      <w:pPr>
        <w:pStyle w:val="a0"/>
        <w:rPr>
          <w:rFonts w:hint="cs"/>
          <w:rtl/>
        </w:rPr>
      </w:pPr>
    </w:p>
    <w:p w14:paraId="7F513994" w14:textId="77777777" w:rsidR="00000000" w:rsidRDefault="00027501">
      <w:pPr>
        <w:pStyle w:val="a"/>
        <w:rPr>
          <w:rtl/>
        </w:rPr>
      </w:pPr>
      <w:bookmarkStart w:id="222" w:name="FS000000540T21_01_2004_13_52_15"/>
      <w:bookmarkStart w:id="223" w:name="_Toc90038004"/>
      <w:bookmarkEnd w:id="222"/>
      <w:r>
        <w:rPr>
          <w:rFonts w:hint="eastAsia"/>
          <w:rtl/>
        </w:rPr>
        <w:t>מוחמד</w:t>
      </w:r>
      <w:r>
        <w:rPr>
          <w:rtl/>
        </w:rPr>
        <w:t xml:space="preserve"> ברכה (חד"ש-תע"ל):</w:t>
      </w:r>
      <w:bookmarkEnd w:id="223"/>
    </w:p>
    <w:p w14:paraId="6A1ACECF" w14:textId="77777777" w:rsidR="00000000" w:rsidRDefault="00027501">
      <w:pPr>
        <w:pStyle w:val="a0"/>
        <w:rPr>
          <w:rFonts w:hint="cs"/>
          <w:rtl/>
        </w:rPr>
      </w:pPr>
    </w:p>
    <w:p w14:paraId="217CD8B5" w14:textId="77777777" w:rsidR="00000000" w:rsidRDefault="00027501">
      <w:pPr>
        <w:pStyle w:val="a0"/>
        <w:rPr>
          <w:rFonts w:hint="cs"/>
          <w:rtl/>
        </w:rPr>
      </w:pPr>
      <w:r>
        <w:rPr>
          <w:rFonts w:hint="cs"/>
          <w:rtl/>
        </w:rPr>
        <w:t>גברתי היושבת-ראש וחברי הכנסת, הצעת החוק באה לתקן עיוו</w:t>
      </w:r>
      <w:r>
        <w:rPr>
          <w:rFonts w:hint="cs"/>
          <w:rtl/>
        </w:rPr>
        <w:t>ת בחוק ובחקיקה. כאשר קצת לפני שנת 1998 הועברו עובדי הציבור מפנסיה תקציבית לפנסיה צוברת, הוחלט שכל אלה שעבדו ברשויות המדינה והיתה להם פנסיה תקציבית, יוכלו להמשיך עם הפנסיה התקציבית ולא לעבור לפנסיה צוברת אם נבחרו לתפקיד אחר או עברו למעמד אחר בעבודה. בדבר הז</w:t>
      </w:r>
      <w:r>
        <w:rPr>
          <w:rFonts w:hint="cs"/>
          <w:rtl/>
        </w:rPr>
        <w:t xml:space="preserve">ה יש היגיון והוא תקף לגבי עובדי המדינה ברשויות השלטון שהחלו את כהונתם לאחר השינוי. אדם שהיה עובד מדינה במשרד האוצר ואחר כך נבחר להיות חבר הכנסת, היה רשאי על-פי החוק להמשיך בפנסיה התקציבית. </w:t>
      </w:r>
    </w:p>
    <w:p w14:paraId="4D9254BF" w14:textId="77777777" w:rsidR="00000000" w:rsidRDefault="00027501">
      <w:pPr>
        <w:pStyle w:val="a0"/>
        <w:rPr>
          <w:rFonts w:hint="cs"/>
          <w:rtl/>
        </w:rPr>
      </w:pPr>
    </w:p>
    <w:p w14:paraId="01C9F7AF" w14:textId="77777777" w:rsidR="00000000" w:rsidRDefault="00027501">
      <w:pPr>
        <w:pStyle w:val="a0"/>
        <w:rPr>
          <w:rFonts w:hint="cs"/>
          <w:rtl/>
        </w:rPr>
      </w:pPr>
      <w:r>
        <w:rPr>
          <w:rFonts w:hint="cs"/>
          <w:rtl/>
        </w:rPr>
        <w:t>הדבר לא הוחל על עובדי הרשויות המקומיות. אדם שמילא תפקיד ברשות המק</w:t>
      </w:r>
      <w:r>
        <w:rPr>
          <w:rFonts w:hint="cs"/>
          <w:rtl/>
        </w:rPr>
        <w:t>ומית ואחר כך נבחר להיות סגן ראש מועצה, ראש מועצה, ראש עיר או סגן ראש עיר, היתה מופסקת זכותו בפנסיה, עד הגבול שהוא היה עובד המועצה. יש גם אנשים שהיו ראשי מועצות, היו בהפסקה של שנתיים וחזרו ונבחרו, שהיו צריכים לחזור למה שנקבע מחדש, ולא להמשיך את זכויות הפנסי</w:t>
      </w:r>
      <w:r>
        <w:rPr>
          <w:rFonts w:hint="cs"/>
          <w:rtl/>
        </w:rPr>
        <w:t xml:space="preserve">ה הקודמות שלהם. </w:t>
      </w:r>
    </w:p>
    <w:p w14:paraId="3C2FB550" w14:textId="77777777" w:rsidR="00000000" w:rsidRDefault="00027501">
      <w:pPr>
        <w:pStyle w:val="a0"/>
        <w:rPr>
          <w:rFonts w:hint="cs"/>
          <w:rtl/>
        </w:rPr>
      </w:pPr>
    </w:p>
    <w:p w14:paraId="0D4B9582" w14:textId="77777777" w:rsidR="00000000" w:rsidRDefault="00027501">
      <w:pPr>
        <w:pStyle w:val="a0"/>
        <w:rPr>
          <w:rFonts w:hint="cs"/>
          <w:rtl/>
        </w:rPr>
      </w:pPr>
      <w:r>
        <w:rPr>
          <w:rFonts w:hint="cs"/>
          <w:rtl/>
        </w:rPr>
        <w:t>לא מדובר על מהפך תקציבי שיכול למוטט או להזיז תקציב, אלא על עשיית צדק עם אנשים ששירתו את הציבור בצורה נאמנה ועל-פי חוק. הם היו עובדים של הרשות המקומית ואחר כך הפכו להיות סגנים או סגני ראשי ערים. מדובר על צדק. מטרת החוק היא לתת להם את מה שנ</w:t>
      </w:r>
      <w:r>
        <w:rPr>
          <w:rFonts w:hint="cs"/>
          <w:rtl/>
        </w:rPr>
        <w:t xml:space="preserve">יתן לעובדי המדינה ולעשות צדק עם קומץ של אנשים, שיכול להיות שהם לא יותר מעשרות. עשיית צדק על-פי חוק היא דבר נדרש ומתבקש. </w:t>
      </w:r>
    </w:p>
    <w:p w14:paraId="27B365BC" w14:textId="77777777" w:rsidR="00000000" w:rsidRDefault="00027501">
      <w:pPr>
        <w:pStyle w:val="a0"/>
        <w:rPr>
          <w:rFonts w:hint="cs"/>
          <w:rtl/>
        </w:rPr>
      </w:pPr>
    </w:p>
    <w:p w14:paraId="2852980B" w14:textId="77777777" w:rsidR="00000000" w:rsidRDefault="00027501">
      <w:pPr>
        <w:pStyle w:val="a0"/>
        <w:rPr>
          <w:rFonts w:hint="cs"/>
          <w:rtl/>
        </w:rPr>
      </w:pPr>
      <w:r>
        <w:rPr>
          <w:rFonts w:hint="cs"/>
          <w:rtl/>
        </w:rPr>
        <w:t>חשוב שהכנסת תתמוך בכך ותעשה צדק עם אנשים מכל מגזרי האוכלוסייה. זו לא הצעת חוק מגזרית או סקטנטית. תודה רבה, גברתי.</w:t>
      </w:r>
    </w:p>
    <w:p w14:paraId="039FA110" w14:textId="77777777" w:rsidR="00000000" w:rsidRDefault="00027501">
      <w:pPr>
        <w:pStyle w:val="a0"/>
        <w:rPr>
          <w:rFonts w:hint="cs"/>
          <w:rtl/>
        </w:rPr>
      </w:pPr>
    </w:p>
    <w:p w14:paraId="1DF285BB" w14:textId="77777777" w:rsidR="00000000" w:rsidRDefault="00027501">
      <w:pPr>
        <w:pStyle w:val="af1"/>
        <w:rPr>
          <w:rtl/>
        </w:rPr>
      </w:pPr>
      <w:r>
        <w:rPr>
          <w:rtl/>
        </w:rPr>
        <w:t>היו"ר אתי לבני:</w:t>
      </w:r>
    </w:p>
    <w:p w14:paraId="7C012322" w14:textId="77777777" w:rsidR="00000000" w:rsidRDefault="00027501">
      <w:pPr>
        <w:pStyle w:val="a0"/>
        <w:rPr>
          <w:rtl/>
        </w:rPr>
      </w:pPr>
    </w:p>
    <w:p w14:paraId="52ADC523" w14:textId="77777777" w:rsidR="00000000" w:rsidRDefault="00027501">
      <w:pPr>
        <w:pStyle w:val="a0"/>
        <w:rPr>
          <w:rFonts w:hint="cs"/>
          <w:rtl/>
        </w:rPr>
      </w:pPr>
      <w:r>
        <w:rPr>
          <w:rFonts w:hint="cs"/>
          <w:rtl/>
        </w:rPr>
        <w:t>תו</w:t>
      </w:r>
      <w:r>
        <w:rPr>
          <w:rFonts w:hint="cs"/>
          <w:rtl/>
        </w:rPr>
        <w:t>דה רבה. ישיב שר הפנים.</w:t>
      </w:r>
    </w:p>
    <w:p w14:paraId="6F70BE3B" w14:textId="77777777" w:rsidR="00000000" w:rsidRDefault="00027501">
      <w:pPr>
        <w:pStyle w:val="a0"/>
        <w:rPr>
          <w:rtl/>
        </w:rPr>
      </w:pPr>
      <w:r>
        <w:rPr>
          <w:rFonts w:hint="cs"/>
          <w:rtl/>
        </w:rPr>
        <w:t xml:space="preserve"> </w:t>
      </w:r>
      <w:bookmarkStart w:id="224" w:name="FS000000519T21_01_2004_14_01_59"/>
      <w:bookmarkStart w:id="225" w:name="FS000000519T21_01_2004_14_02_20"/>
      <w:bookmarkEnd w:id="224"/>
      <w:bookmarkEnd w:id="225"/>
    </w:p>
    <w:p w14:paraId="533EDA90" w14:textId="77777777" w:rsidR="00000000" w:rsidRDefault="00027501">
      <w:pPr>
        <w:pStyle w:val="a"/>
        <w:rPr>
          <w:rtl/>
        </w:rPr>
      </w:pPr>
      <w:bookmarkStart w:id="226" w:name="_Toc90038005"/>
      <w:r>
        <w:rPr>
          <w:rFonts w:hint="eastAsia"/>
          <w:rtl/>
        </w:rPr>
        <w:t>שר</w:t>
      </w:r>
      <w:r>
        <w:rPr>
          <w:rtl/>
        </w:rPr>
        <w:t xml:space="preserve"> הפנים אברהם פורז:</w:t>
      </w:r>
      <w:bookmarkEnd w:id="226"/>
    </w:p>
    <w:p w14:paraId="2D53AD57" w14:textId="77777777" w:rsidR="00000000" w:rsidRDefault="00027501">
      <w:pPr>
        <w:pStyle w:val="a0"/>
        <w:rPr>
          <w:rFonts w:hint="cs"/>
          <w:rtl/>
        </w:rPr>
      </w:pPr>
    </w:p>
    <w:p w14:paraId="7E2DB313" w14:textId="77777777" w:rsidR="00000000" w:rsidRDefault="00027501">
      <w:pPr>
        <w:pStyle w:val="a0"/>
        <w:rPr>
          <w:rFonts w:hint="cs"/>
          <w:rtl/>
        </w:rPr>
      </w:pPr>
      <w:r>
        <w:rPr>
          <w:rFonts w:hint="cs"/>
          <w:rtl/>
        </w:rPr>
        <w:t>גברתי היושבת-ראש, חברי הכנסת, הצעת החוק שהגישו חבר הכנסת ברכה ואחרים, באה לשנות דבר חקיקה שנחקק אך לפני שנתיים, שבא להסדיר את עניין הגמלאות של ראשי רשויות, כך שלא יישארו בפנסיה תקציבית, אלא יצטרפו לקופת גמל. ו</w:t>
      </w:r>
      <w:r>
        <w:rPr>
          <w:rFonts w:hint="cs"/>
          <w:rtl/>
        </w:rPr>
        <w:t xml:space="preserve">עדת השרים החליטה להתנגד להצעת החוק. זה קל להיות טוב לב על חשבון הקופה הציבורית. </w:t>
      </w:r>
    </w:p>
    <w:p w14:paraId="3A3BE341" w14:textId="77777777" w:rsidR="00000000" w:rsidRDefault="00027501">
      <w:pPr>
        <w:pStyle w:val="af0"/>
        <w:rPr>
          <w:rFonts w:hint="cs"/>
          <w:rtl/>
        </w:rPr>
      </w:pPr>
    </w:p>
    <w:p w14:paraId="2689F820" w14:textId="77777777" w:rsidR="00000000" w:rsidRDefault="00027501">
      <w:pPr>
        <w:pStyle w:val="af0"/>
        <w:rPr>
          <w:rtl/>
        </w:rPr>
      </w:pPr>
      <w:r>
        <w:rPr>
          <w:rFonts w:hint="eastAsia"/>
          <w:rtl/>
        </w:rPr>
        <w:t>מוחמד</w:t>
      </w:r>
      <w:r>
        <w:rPr>
          <w:rtl/>
        </w:rPr>
        <w:t xml:space="preserve"> ברכה (חד"ש-תע"ל):</w:t>
      </w:r>
    </w:p>
    <w:p w14:paraId="1600B05B" w14:textId="77777777" w:rsidR="00000000" w:rsidRDefault="00027501">
      <w:pPr>
        <w:pStyle w:val="a0"/>
        <w:rPr>
          <w:rFonts w:hint="cs"/>
          <w:rtl/>
        </w:rPr>
      </w:pPr>
    </w:p>
    <w:p w14:paraId="337A4689" w14:textId="77777777" w:rsidR="00000000" w:rsidRDefault="00027501">
      <w:pPr>
        <w:pStyle w:val="a0"/>
        <w:rPr>
          <w:rFonts w:hint="cs"/>
          <w:rtl/>
        </w:rPr>
      </w:pPr>
      <w:r>
        <w:rPr>
          <w:rFonts w:hint="cs"/>
          <w:rtl/>
        </w:rPr>
        <w:t>למה מה שמגיע לעובדי מדינה לא מגיע לעובדי רשויות מקומיות?</w:t>
      </w:r>
    </w:p>
    <w:p w14:paraId="74F0C770" w14:textId="77777777" w:rsidR="00000000" w:rsidRDefault="00027501">
      <w:pPr>
        <w:pStyle w:val="a0"/>
        <w:rPr>
          <w:rFonts w:hint="cs"/>
          <w:rtl/>
        </w:rPr>
      </w:pPr>
    </w:p>
    <w:p w14:paraId="54201370" w14:textId="77777777" w:rsidR="00000000" w:rsidRDefault="00027501">
      <w:pPr>
        <w:pStyle w:val="-"/>
        <w:rPr>
          <w:rtl/>
        </w:rPr>
      </w:pPr>
      <w:bookmarkStart w:id="227" w:name="FS000000519T21_01_2004_14_04_36C"/>
      <w:bookmarkEnd w:id="227"/>
      <w:r>
        <w:rPr>
          <w:rtl/>
        </w:rPr>
        <w:t>שר הפנים אברהם פורז:</w:t>
      </w:r>
    </w:p>
    <w:p w14:paraId="6D96A459" w14:textId="77777777" w:rsidR="00000000" w:rsidRDefault="00027501">
      <w:pPr>
        <w:pStyle w:val="a0"/>
        <w:rPr>
          <w:rtl/>
        </w:rPr>
      </w:pPr>
    </w:p>
    <w:p w14:paraId="472BE36B" w14:textId="77777777" w:rsidR="00000000" w:rsidRDefault="00027501">
      <w:pPr>
        <w:pStyle w:val="a0"/>
        <w:rPr>
          <w:rFonts w:hint="cs"/>
          <w:rtl/>
        </w:rPr>
      </w:pPr>
      <w:r>
        <w:rPr>
          <w:rFonts w:hint="cs"/>
          <w:rtl/>
        </w:rPr>
        <w:t>אני לא יודע אם זה חל עליך, כי אינני יודע מתי נכנסת לכנסת, אבל יש חברי</w:t>
      </w:r>
      <w:r>
        <w:rPr>
          <w:rFonts w:hint="cs"/>
          <w:rtl/>
        </w:rPr>
        <w:t xml:space="preserve"> כנסת שעדיין מכהנים פה עם פנסיה תקציבית, ויש חברי כנסת חדשים שעברו לפנסיה צוברת. אם אתה שואל אותי מה יותר טוב, אני אומר לך שפנסיה תקציבית יותר טובה, אבל היו תקופות בכנסת שאחרי קדנציה אחת, אם היית בגיל 55 ומעלה, קיבלת 50% פנסיה. אני בכנסת משנת 1988, ואני בק</w:t>
      </w:r>
      <w:r>
        <w:rPr>
          <w:rFonts w:hint="cs"/>
          <w:rtl/>
        </w:rPr>
        <w:t>ושי אגיע ל-50%. המערכת הציבורית התרגלה במשך שנים רבות לתת זכויות מוגזמות לנבחרים, והקופה הציבורית ריקה. לפני שאני בא לעשות צדק עם ראשי רשויות ועם סגני ראשי רשויות בגמלאות, ששכרם מבוסס פחות או יותר על שכר חברי הכנסת, יש סוגי ציבור שמקופחים הרבה יותר ושכרם נ</w:t>
      </w:r>
      <w:r>
        <w:rPr>
          <w:rFonts w:hint="cs"/>
          <w:rtl/>
        </w:rPr>
        <w:t>מוך הרבה יותר, ולהם תהיה פנסיה מאוד קטנה שנגזרת מ-4,000 שקל לחודש או מ-5,000 שקל לחודש.</w:t>
      </w:r>
    </w:p>
    <w:p w14:paraId="79C047B9" w14:textId="77777777" w:rsidR="00000000" w:rsidRDefault="00027501">
      <w:pPr>
        <w:pStyle w:val="a0"/>
        <w:ind w:firstLine="0"/>
        <w:rPr>
          <w:rFonts w:hint="cs"/>
          <w:rtl/>
        </w:rPr>
      </w:pPr>
    </w:p>
    <w:p w14:paraId="608C8BD3" w14:textId="77777777" w:rsidR="00000000" w:rsidRDefault="00027501">
      <w:pPr>
        <w:pStyle w:val="af0"/>
        <w:rPr>
          <w:rtl/>
        </w:rPr>
      </w:pPr>
      <w:r>
        <w:rPr>
          <w:rFonts w:hint="eastAsia"/>
          <w:rtl/>
        </w:rPr>
        <w:t>מוחמד</w:t>
      </w:r>
      <w:r>
        <w:rPr>
          <w:rtl/>
        </w:rPr>
        <w:t xml:space="preserve"> ברכה (חד"ש-תע"ל):</w:t>
      </w:r>
    </w:p>
    <w:p w14:paraId="0ADD152B" w14:textId="77777777" w:rsidR="00000000" w:rsidRDefault="00027501">
      <w:pPr>
        <w:pStyle w:val="a0"/>
        <w:rPr>
          <w:rFonts w:hint="cs"/>
          <w:rtl/>
        </w:rPr>
      </w:pPr>
    </w:p>
    <w:p w14:paraId="5E81BB3B" w14:textId="77777777" w:rsidR="00000000" w:rsidRDefault="00027501">
      <w:pPr>
        <w:pStyle w:val="a0"/>
        <w:rPr>
          <w:rFonts w:hint="cs"/>
          <w:rtl/>
        </w:rPr>
      </w:pPr>
      <w:r>
        <w:rPr>
          <w:rFonts w:hint="cs"/>
          <w:rtl/>
        </w:rPr>
        <w:t>אז תבטל את הפנסיה הצוברת.</w:t>
      </w:r>
    </w:p>
    <w:p w14:paraId="31F8B182" w14:textId="77777777" w:rsidR="00000000" w:rsidRDefault="00027501">
      <w:pPr>
        <w:pStyle w:val="a0"/>
        <w:rPr>
          <w:rFonts w:hint="cs"/>
          <w:rtl/>
        </w:rPr>
      </w:pPr>
    </w:p>
    <w:p w14:paraId="2CBE915C" w14:textId="77777777" w:rsidR="00000000" w:rsidRDefault="00027501">
      <w:pPr>
        <w:pStyle w:val="-"/>
        <w:rPr>
          <w:rtl/>
        </w:rPr>
      </w:pPr>
      <w:bookmarkStart w:id="228" w:name="FS000000519T21_01_2004_14_09_10C"/>
      <w:bookmarkEnd w:id="228"/>
      <w:r>
        <w:rPr>
          <w:rtl/>
        </w:rPr>
        <w:t>שר הפנים אברהם פורז:</w:t>
      </w:r>
    </w:p>
    <w:p w14:paraId="25DB34B0" w14:textId="77777777" w:rsidR="00000000" w:rsidRDefault="00027501">
      <w:pPr>
        <w:pStyle w:val="a0"/>
        <w:rPr>
          <w:rtl/>
        </w:rPr>
      </w:pPr>
    </w:p>
    <w:p w14:paraId="65811B9A" w14:textId="77777777" w:rsidR="00000000" w:rsidRDefault="00027501">
      <w:pPr>
        <w:pStyle w:val="a0"/>
        <w:rPr>
          <w:rFonts w:hint="cs"/>
          <w:rtl/>
        </w:rPr>
      </w:pPr>
      <w:r>
        <w:rPr>
          <w:rFonts w:hint="cs"/>
          <w:rtl/>
        </w:rPr>
        <w:t>לפני שאני מרחם על ראשי הרשויות שפרשו ועל הסגנים שפרשו - בהתחשב בזה שלהצעה שלך יש עלות תקציבית</w:t>
      </w:r>
      <w:r>
        <w:rPr>
          <w:rFonts w:hint="cs"/>
          <w:rtl/>
        </w:rPr>
        <w:t xml:space="preserve"> ובזה שהשלטון המקומי לא יכול לשאת בזה, אין לי אלא להודיע, כפי שאמרה ועדת השרים, שאנחנו מתנגדים. </w:t>
      </w:r>
    </w:p>
    <w:p w14:paraId="250CD0B8" w14:textId="77777777" w:rsidR="00000000" w:rsidRDefault="00027501">
      <w:pPr>
        <w:pStyle w:val="a0"/>
        <w:rPr>
          <w:rFonts w:hint="cs"/>
          <w:rtl/>
        </w:rPr>
      </w:pPr>
    </w:p>
    <w:p w14:paraId="77AFDA4A" w14:textId="77777777" w:rsidR="00000000" w:rsidRDefault="00027501">
      <w:pPr>
        <w:pStyle w:val="a0"/>
        <w:rPr>
          <w:rFonts w:hint="cs"/>
          <w:rtl/>
        </w:rPr>
      </w:pPr>
      <w:r>
        <w:rPr>
          <w:rFonts w:hint="cs"/>
          <w:rtl/>
        </w:rPr>
        <w:t>השלטון המקומי בישראל מצוי במשבר קשה ועמוק. ההפגנות שאתם רואים בימים האחרונים הן לא כתוצאה מהקיצוץ האחרון או משני הקיצוצים האחרונים, אלא מקיצוצי העבר. אנחנו צפ</w:t>
      </w:r>
      <w:r>
        <w:rPr>
          <w:rFonts w:hint="cs"/>
          <w:rtl/>
        </w:rPr>
        <w:t>ויים למחזות הרבה יותר קשים והרבה יותר כואבים, אם אנחנו לא נדאג לזה שייעשה שם סדר. זה נכון שבחלק גדול מהרשויות המקומיות יש מערכות לא יעילות, בחלק לא גובים ארנונה ומים כמו שצריך, אבל גם רשויות מקומיות שעד עכשיו התנהלו ביעילות והיו בסדר, אם הן לא תקבלנה את מה</w:t>
      </w:r>
      <w:r>
        <w:rPr>
          <w:rFonts w:hint="cs"/>
          <w:rtl/>
        </w:rPr>
        <w:t xml:space="preserve"> שהן היו רגילות לקבל, בסדרי גודל סבירים, הן תיפולנה. </w:t>
      </w:r>
    </w:p>
    <w:p w14:paraId="3056329C" w14:textId="77777777" w:rsidR="00000000" w:rsidRDefault="00027501">
      <w:pPr>
        <w:pStyle w:val="a0"/>
        <w:rPr>
          <w:rFonts w:hint="cs"/>
          <w:rtl/>
        </w:rPr>
      </w:pPr>
    </w:p>
    <w:p w14:paraId="75E04989" w14:textId="77777777" w:rsidR="00000000" w:rsidRDefault="00027501">
      <w:pPr>
        <w:pStyle w:val="a0"/>
        <w:rPr>
          <w:rFonts w:hint="cs"/>
          <w:rtl/>
        </w:rPr>
      </w:pPr>
      <w:r>
        <w:rPr>
          <w:rFonts w:hint="cs"/>
          <w:rtl/>
        </w:rPr>
        <w:t xml:space="preserve">לאור כל מה שאמרתי עד עכשיו, אני מבקש להסיר את ההצעה. </w:t>
      </w:r>
    </w:p>
    <w:p w14:paraId="3871F5D2" w14:textId="77777777" w:rsidR="00000000" w:rsidRDefault="00027501">
      <w:pPr>
        <w:pStyle w:val="a0"/>
        <w:rPr>
          <w:rFonts w:hint="cs"/>
          <w:rtl/>
        </w:rPr>
      </w:pPr>
    </w:p>
    <w:p w14:paraId="06F0463F" w14:textId="77777777" w:rsidR="00000000" w:rsidRDefault="00027501">
      <w:pPr>
        <w:pStyle w:val="a0"/>
        <w:rPr>
          <w:rFonts w:hint="cs"/>
          <w:rtl/>
        </w:rPr>
      </w:pPr>
    </w:p>
    <w:p w14:paraId="4AC380E7" w14:textId="77777777" w:rsidR="00000000" w:rsidRDefault="00027501">
      <w:pPr>
        <w:pStyle w:val="af1"/>
        <w:rPr>
          <w:rtl/>
        </w:rPr>
      </w:pPr>
      <w:r>
        <w:rPr>
          <w:rtl/>
        </w:rPr>
        <w:t>היו"ר אתי לבני:</w:t>
      </w:r>
    </w:p>
    <w:p w14:paraId="49350997" w14:textId="77777777" w:rsidR="00000000" w:rsidRDefault="00027501">
      <w:pPr>
        <w:pStyle w:val="a0"/>
        <w:rPr>
          <w:rtl/>
        </w:rPr>
      </w:pPr>
    </w:p>
    <w:p w14:paraId="12BDC05F" w14:textId="77777777" w:rsidR="00000000" w:rsidRDefault="00027501">
      <w:pPr>
        <w:pStyle w:val="a0"/>
        <w:rPr>
          <w:rFonts w:hint="cs"/>
          <w:rtl/>
        </w:rPr>
      </w:pPr>
      <w:r>
        <w:rPr>
          <w:rFonts w:hint="cs"/>
          <w:rtl/>
        </w:rPr>
        <w:t xml:space="preserve">תודה רבה. אני מבקשת מחברי הכנסת לשבת במקומותיהם. </w:t>
      </w:r>
    </w:p>
    <w:p w14:paraId="1489C02D" w14:textId="77777777" w:rsidR="00000000" w:rsidRDefault="00027501">
      <w:pPr>
        <w:pStyle w:val="a0"/>
        <w:rPr>
          <w:rFonts w:hint="cs"/>
          <w:rtl/>
        </w:rPr>
      </w:pPr>
    </w:p>
    <w:p w14:paraId="039E32A7" w14:textId="77777777" w:rsidR="00000000" w:rsidRDefault="00027501">
      <w:pPr>
        <w:pStyle w:val="a0"/>
        <w:rPr>
          <w:rFonts w:hint="cs"/>
          <w:rtl/>
        </w:rPr>
      </w:pPr>
      <w:r>
        <w:rPr>
          <w:rFonts w:hint="cs"/>
          <w:rtl/>
        </w:rPr>
        <w:t>אנחנו עוברים להצבעה.</w:t>
      </w:r>
    </w:p>
    <w:p w14:paraId="6709DBE6" w14:textId="77777777" w:rsidR="00000000" w:rsidRDefault="00027501">
      <w:pPr>
        <w:pStyle w:val="a0"/>
        <w:rPr>
          <w:rFonts w:hint="cs"/>
          <w:rtl/>
        </w:rPr>
      </w:pPr>
    </w:p>
    <w:p w14:paraId="0045FF58" w14:textId="77777777" w:rsidR="00000000" w:rsidRDefault="00027501">
      <w:pPr>
        <w:pStyle w:val="ab"/>
        <w:bidi/>
        <w:rPr>
          <w:rFonts w:hint="cs"/>
          <w:rtl/>
        </w:rPr>
      </w:pPr>
      <w:r>
        <w:rPr>
          <w:rFonts w:hint="cs"/>
          <w:rtl/>
        </w:rPr>
        <w:t>הצבעה מס' 7</w:t>
      </w:r>
    </w:p>
    <w:p w14:paraId="18617EF4" w14:textId="77777777" w:rsidR="00000000" w:rsidRDefault="00027501">
      <w:pPr>
        <w:pStyle w:val="a0"/>
        <w:rPr>
          <w:rFonts w:hint="cs"/>
          <w:rtl/>
        </w:rPr>
      </w:pPr>
    </w:p>
    <w:p w14:paraId="6F502204" w14:textId="77777777" w:rsidR="00000000" w:rsidRDefault="00027501">
      <w:pPr>
        <w:pStyle w:val="ac"/>
        <w:bidi/>
        <w:rPr>
          <w:rFonts w:hint="cs"/>
          <w:rtl/>
        </w:rPr>
      </w:pPr>
      <w:r>
        <w:rPr>
          <w:rFonts w:hint="cs"/>
          <w:rtl/>
        </w:rPr>
        <w:t xml:space="preserve">בעד ההצעה להעביר את הצעת החוק לדיון מוקדם </w:t>
      </w:r>
      <w:r>
        <w:rPr>
          <w:rFonts w:hint="cs"/>
          <w:rtl/>
        </w:rPr>
        <w:t>בוועדה - 34</w:t>
      </w:r>
    </w:p>
    <w:p w14:paraId="7035F7AE" w14:textId="77777777" w:rsidR="00000000" w:rsidRDefault="00027501">
      <w:pPr>
        <w:pStyle w:val="ac"/>
        <w:bidi/>
        <w:rPr>
          <w:rFonts w:hint="cs"/>
          <w:rtl/>
        </w:rPr>
      </w:pPr>
      <w:r>
        <w:rPr>
          <w:rFonts w:hint="cs"/>
          <w:rtl/>
        </w:rPr>
        <w:t>בעד ההצעה להסיר מסדר-היום את הצעת החוק - 38</w:t>
      </w:r>
    </w:p>
    <w:p w14:paraId="616BC6C5" w14:textId="77777777" w:rsidR="00000000" w:rsidRDefault="00027501">
      <w:pPr>
        <w:pStyle w:val="ac"/>
        <w:bidi/>
        <w:rPr>
          <w:rFonts w:hint="cs"/>
          <w:rtl/>
        </w:rPr>
      </w:pPr>
      <w:r>
        <w:rPr>
          <w:rFonts w:hint="cs"/>
          <w:rtl/>
        </w:rPr>
        <w:t>נמנעים - אין</w:t>
      </w:r>
    </w:p>
    <w:p w14:paraId="7EB55771" w14:textId="77777777" w:rsidR="00000000" w:rsidRDefault="00027501">
      <w:pPr>
        <w:pStyle w:val="ad"/>
        <w:bidi/>
        <w:rPr>
          <w:rFonts w:hint="cs"/>
          <w:rtl/>
        </w:rPr>
      </w:pPr>
      <w:r>
        <w:rPr>
          <w:rFonts w:hint="cs"/>
          <w:rtl/>
        </w:rPr>
        <w:t xml:space="preserve">ההצעה להסיר מסדר-היום את הצעת חוק הרשויות המקומיות (גמלאות לראש רשות וסגניו) </w:t>
      </w:r>
      <w:r>
        <w:rPr>
          <w:rtl/>
        </w:rPr>
        <w:br/>
      </w:r>
      <w:r>
        <w:rPr>
          <w:rFonts w:hint="cs"/>
          <w:rtl/>
        </w:rPr>
        <w:t>(תיקון - פנסיה צוברת), התשס"ג-2003, נתקבלה.</w:t>
      </w:r>
    </w:p>
    <w:p w14:paraId="0DE88F20" w14:textId="77777777" w:rsidR="00000000" w:rsidRDefault="00027501">
      <w:pPr>
        <w:pStyle w:val="a0"/>
        <w:rPr>
          <w:rFonts w:hint="cs"/>
          <w:rtl/>
        </w:rPr>
      </w:pPr>
    </w:p>
    <w:p w14:paraId="2DC788E1" w14:textId="77777777" w:rsidR="00000000" w:rsidRDefault="00027501">
      <w:pPr>
        <w:pStyle w:val="af1"/>
        <w:rPr>
          <w:rtl/>
        </w:rPr>
      </w:pPr>
      <w:r>
        <w:rPr>
          <w:rtl/>
        </w:rPr>
        <w:t>היו"ר אתי לבני:</w:t>
      </w:r>
    </w:p>
    <w:p w14:paraId="5ADAF9CD" w14:textId="77777777" w:rsidR="00000000" w:rsidRDefault="00027501">
      <w:pPr>
        <w:pStyle w:val="a0"/>
        <w:rPr>
          <w:rtl/>
        </w:rPr>
      </w:pPr>
    </w:p>
    <w:p w14:paraId="1DAE140D" w14:textId="77777777" w:rsidR="00000000" w:rsidRDefault="00027501">
      <w:pPr>
        <w:pStyle w:val="a0"/>
        <w:ind w:firstLine="720"/>
        <w:rPr>
          <w:rFonts w:hint="cs"/>
          <w:rtl/>
        </w:rPr>
      </w:pPr>
      <w:r>
        <w:rPr>
          <w:rFonts w:hint="cs"/>
          <w:rtl/>
        </w:rPr>
        <w:t>38 - נגד, אני מוסיפה גם את קולי, 34 - בעד. הצעת</w:t>
      </w:r>
      <w:r>
        <w:rPr>
          <w:rFonts w:hint="cs"/>
          <w:rtl/>
        </w:rPr>
        <w:t xml:space="preserve"> החוק הוסרה.</w:t>
      </w:r>
    </w:p>
    <w:p w14:paraId="3A4403C0" w14:textId="77777777" w:rsidR="00000000" w:rsidRDefault="00027501">
      <w:pPr>
        <w:pStyle w:val="a0"/>
        <w:ind w:firstLine="720"/>
        <w:rPr>
          <w:rFonts w:hint="cs"/>
          <w:rtl/>
        </w:rPr>
      </w:pPr>
    </w:p>
    <w:p w14:paraId="5E50AC19" w14:textId="77777777" w:rsidR="00000000" w:rsidRDefault="00027501">
      <w:pPr>
        <w:pStyle w:val="a0"/>
        <w:rPr>
          <w:rtl/>
        </w:rPr>
      </w:pPr>
    </w:p>
    <w:p w14:paraId="57E722A2" w14:textId="77777777" w:rsidR="00000000" w:rsidRDefault="00027501">
      <w:pPr>
        <w:pStyle w:val="a2"/>
        <w:rPr>
          <w:rtl/>
        </w:rPr>
      </w:pPr>
    </w:p>
    <w:p w14:paraId="59287BBD" w14:textId="77777777" w:rsidR="00000000" w:rsidRDefault="00027501">
      <w:pPr>
        <w:pStyle w:val="a2"/>
        <w:rPr>
          <w:rFonts w:hint="cs"/>
          <w:rtl/>
        </w:rPr>
      </w:pPr>
      <w:bookmarkStart w:id="229" w:name="CS21151FI0021151T21_01_2004_18_33_21"/>
      <w:bookmarkStart w:id="230" w:name="_Toc90038006"/>
      <w:bookmarkEnd w:id="229"/>
      <w:r>
        <w:rPr>
          <w:rtl/>
        </w:rPr>
        <w:t>הצ</w:t>
      </w:r>
      <w:r>
        <w:rPr>
          <w:rFonts w:hint="cs"/>
          <w:rtl/>
        </w:rPr>
        <w:t>עת חוק</w:t>
      </w:r>
      <w:r>
        <w:rPr>
          <w:rtl/>
        </w:rPr>
        <w:t xml:space="preserve"> למניעת אלימות במשפחה (תיקון - לחצן מצוקה), התשס"ג-2003</w:t>
      </w:r>
      <w:bookmarkEnd w:id="230"/>
    </w:p>
    <w:p w14:paraId="011FE82B" w14:textId="77777777" w:rsidR="00000000" w:rsidRDefault="00027501">
      <w:pPr>
        <w:pStyle w:val="a0"/>
        <w:ind w:firstLine="0"/>
        <w:rPr>
          <w:rFonts w:hint="cs"/>
          <w:rtl/>
        </w:rPr>
      </w:pPr>
      <w:r>
        <w:rPr>
          <w:rtl/>
        </w:rPr>
        <w:t>[נספחות.]</w:t>
      </w:r>
    </w:p>
    <w:p w14:paraId="401A5951" w14:textId="77777777" w:rsidR="00000000" w:rsidRDefault="00027501">
      <w:pPr>
        <w:pStyle w:val="-0"/>
        <w:rPr>
          <w:rtl/>
        </w:rPr>
      </w:pPr>
      <w:r>
        <w:rPr>
          <w:rFonts w:hint="cs"/>
          <w:rtl/>
        </w:rPr>
        <w:t>(הצעת חברת הכנסת זהבה גלאון)</w:t>
      </w:r>
    </w:p>
    <w:p w14:paraId="4DE14BE6" w14:textId="77777777" w:rsidR="00000000" w:rsidRDefault="00027501">
      <w:pPr>
        <w:pStyle w:val="a0"/>
        <w:ind w:firstLine="0"/>
        <w:rPr>
          <w:rFonts w:hint="cs"/>
          <w:rtl/>
        </w:rPr>
      </w:pPr>
    </w:p>
    <w:p w14:paraId="572982D5" w14:textId="77777777" w:rsidR="00000000" w:rsidRDefault="00027501">
      <w:pPr>
        <w:pStyle w:val="af1"/>
        <w:rPr>
          <w:rtl/>
        </w:rPr>
      </w:pPr>
      <w:r>
        <w:rPr>
          <w:rtl/>
        </w:rPr>
        <w:t>היו"ר אתי לבני:</w:t>
      </w:r>
    </w:p>
    <w:p w14:paraId="6E8CFBC5" w14:textId="77777777" w:rsidR="00000000" w:rsidRDefault="00027501">
      <w:pPr>
        <w:pStyle w:val="a0"/>
        <w:ind w:firstLine="0"/>
        <w:rPr>
          <w:rFonts w:hint="cs"/>
          <w:rtl/>
        </w:rPr>
      </w:pPr>
    </w:p>
    <w:p w14:paraId="31A39EF7" w14:textId="77777777" w:rsidR="00000000" w:rsidRDefault="00027501">
      <w:pPr>
        <w:pStyle w:val="a0"/>
        <w:rPr>
          <w:rFonts w:hint="cs"/>
          <w:rtl/>
        </w:rPr>
      </w:pPr>
      <w:r>
        <w:rPr>
          <w:rFonts w:hint="cs"/>
          <w:rtl/>
        </w:rPr>
        <w:t>אנחנו עוברים להצעת חוק הבאה, הצעת חוק למניעת אלימות במשפחה (תיקון - לחצן מצוקה), התשס"ג-2003, של חברת הכנסת זהבה גלאון,</w:t>
      </w:r>
      <w:r>
        <w:rPr>
          <w:rFonts w:hint="cs"/>
          <w:rtl/>
        </w:rPr>
        <w:t xml:space="preserve"> שמספרה פ/206. חברת הכנסת זהבה גלאון, אנא הציגי את החוק. </w:t>
      </w:r>
    </w:p>
    <w:p w14:paraId="6D1640DF" w14:textId="77777777" w:rsidR="00000000" w:rsidRDefault="00027501">
      <w:pPr>
        <w:pStyle w:val="a0"/>
        <w:ind w:firstLine="0"/>
        <w:rPr>
          <w:rFonts w:hint="cs"/>
          <w:rtl/>
        </w:rPr>
      </w:pPr>
    </w:p>
    <w:p w14:paraId="09C38E5F" w14:textId="77777777" w:rsidR="00000000" w:rsidRDefault="00027501">
      <w:pPr>
        <w:pStyle w:val="a"/>
        <w:rPr>
          <w:rtl/>
        </w:rPr>
      </w:pPr>
      <w:bookmarkStart w:id="231" w:name="FS000000504T21_01_2004_14_30_13"/>
      <w:bookmarkStart w:id="232" w:name="_Toc90038007"/>
      <w:bookmarkEnd w:id="231"/>
      <w:r>
        <w:rPr>
          <w:rFonts w:hint="eastAsia"/>
          <w:rtl/>
        </w:rPr>
        <w:t>זהבה</w:t>
      </w:r>
      <w:r>
        <w:rPr>
          <w:rtl/>
        </w:rPr>
        <w:t xml:space="preserve"> גלאון (מרצ):</w:t>
      </w:r>
      <w:bookmarkEnd w:id="232"/>
    </w:p>
    <w:p w14:paraId="2E398098" w14:textId="77777777" w:rsidR="00000000" w:rsidRDefault="00027501">
      <w:pPr>
        <w:pStyle w:val="a0"/>
        <w:rPr>
          <w:rFonts w:hint="cs"/>
          <w:rtl/>
        </w:rPr>
      </w:pPr>
    </w:p>
    <w:p w14:paraId="6F0715E4" w14:textId="77777777" w:rsidR="00000000" w:rsidRDefault="00027501">
      <w:pPr>
        <w:pStyle w:val="a0"/>
        <w:rPr>
          <w:rFonts w:hint="cs"/>
          <w:rtl/>
        </w:rPr>
      </w:pPr>
      <w:r>
        <w:rPr>
          <w:rFonts w:hint="cs"/>
          <w:rtl/>
        </w:rPr>
        <w:t>גברתי היושבת-ראש, אדוני ראש הממשלה, חברי השרים וחברי הכנסת, כל פעם מחדש אנחנו מזדעזעים כאשר נרצחת עוד אשה במדינת ישראל. כל פעם אנחנו נדהמים מהנתונים שמצביעים על כך שיש במדינת ישר</w:t>
      </w:r>
      <w:r>
        <w:rPr>
          <w:rFonts w:hint="cs"/>
          <w:rtl/>
        </w:rPr>
        <w:t>אל מעל 200,000 נשים מוכות, ויש גברים מכים שמוצא נגדם צו הרחקה מהבית והם מפירים את צו ההרחקה, מגיעים חזרה לבית בנות-זוגם, מפירים את הצו, מכים אותן, ולעתים רוצחים אותן.</w:t>
      </w:r>
    </w:p>
    <w:p w14:paraId="7DDFC163" w14:textId="77777777" w:rsidR="00000000" w:rsidRDefault="00027501">
      <w:pPr>
        <w:pStyle w:val="a0"/>
        <w:rPr>
          <w:rFonts w:hint="cs"/>
          <w:rtl/>
        </w:rPr>
      </w:pPr>
    </w:p>
    <w:p w14:paraId="0C0AF305" w14:textId="77777777" w:rsidR="00000000" w:rsidRDefault="00027501">
      <w:pPr>
        <w:pStyle w:val="a0"/>
        <w:rPr>
          <w:rFonts w:hint="cs"/>
          <w:rtl/>
        </w:rPr>
      </w:pPr>
      <w:bookmarkStart w:id="233" w:name="FS000000504T21_01_2004_14_37_21"/>
      <w:bookmarkEnd w:id="233"/>
      <w:r>
        <w:rPr>
          <w:rFonts w:hint="cs"/>
          <w:rtl/>
        </w:rPr>
        <w:t>גברתי היושבת-ראש, הצעת החוק לעניין התקנת לחצני מצוקה נועדה לתת תחושת ביטחון אישית, תחושת</w:t>
      </w:r>
      <w:r>
        <w:rPr>
          <w:rFonts w:hint="cs"/>
          <w:rtl/>
        </w:rPr>
        <w:t xml:space="preserve"> הגנה לנשים שחשות מאוימות מפני אותם גברים מכים, שהוצא נגדם צו הרחקה. ניתנת להן תחושת ביטחון שהן יכולות ללחוץ על הלחצן ותבוא הממשלה ויבוא מישהו להגן עליהן. </w:t>
      </w:r>
    </w:p>
    <w:p w14:paraId="1B19CAA1" w14:textId="77777777" w:rsidR="00000000" w:rsidRDefault="00027501">
      <w:pPr>
        <w:pStyle w:val="a0"/>
        <w:rPr>
          <w:rFonts w:hint="cs"/>
          <w:rtl/>
        </w:rPr>
      </w:pPr>
    </w:p>
    <w:p w14:paraId="477F44BA" w14:textId="77777777" w:rsidR="00000000" w:rsidRDefault="00027501">
      <w:pPr>
        <w:pStyle w:val="a0"/>
        <w:rPr>
          <w:rFonts w:hint="cs"/>
          <w:rtl/>
        </w:rPr>
      </w:pPr>
      <w:r>
        <w:rPr>
          <w:rFonts w:hint="cs"/>
          <w:rtl/>
        </w:rPr>
        <w:t>הצעת החוק הזאת הונחה על-ידי חברתי, חברת הכנסת נעמי חזן. בהציגה את ההצעה הזאת כאן, לפני מליאת הכנסת,</w:t>
      </w:r>
      <w:r>
        <w:rPr>
          <w:rFonts w:hint="cs"/>
          <w:rtl/>
        </w:rPr>
        <w:t xml:space="preserve"> התחייב ראש הממשלה שההצעה תעבור. במסגרת סיוריו במקלטים לנשים מוכות אמר ראש הממשלה, ובמליאה, שמדובר בהצעה חשובה שצריכה לעבור. אני מודה שנדהמתי לשמוע שהממשלה כנראה מתנגדת להצעת החוק הזאת. הממשלה סיכמה החלטה, שאחראי לה השר נוה, שהממשלה תחל בפיילוט - - -</w:t>
      </w:r>
    </w:p>
    <w:p w14:paraId="787C5CEC" w14:textId="77777777" w:rsidR="00000000" w:rsidRDefault="00027501">
      <w:pPr>
        <w:pStyle w:val="a0"/>
        <w:ind w:firstLine="0"/>
        <w:rPr>
          <w:rFonts w:hint="cs"/>
          <w:rtl/>
        </w:rPr>
      </w:pPr>
    </w:p>
    <w:p w14:paraId="5605C344" w14:textId="77777777" w:rsidR="00000000" w:rsidRDefault="00027501">
      <w:pPr>
        <w:pStyle w:val="af0"/>
        <w:rPr>
          <w:rtl/>
        </w:rPr>
      </w:pPr>
      <w:r>
        <w:rPr>
          <w:rFonts w:hint="eastAsia"/>
          <w:rtl/>
        </w:rPr>
        <w:t>שר</w:t>
      </w:r>
      <w:r>
        <w:rPr>
          <w:rtl/>
        </w:rPr>
        <w:t xml:space="preserve"> ה</w:t>
      </w:r>
      <w:r>
        <w:rPr>
          <w:rtl/>
        </w:rPr>
        <w:t>בריאות דני נוה:</w:t>
      </w:r>
    </w:p>
    <w:p w14:paraId="3620F985" w14:textId="77777777" w:rsidR="00000000" w:rsidRDefault="00027501">
      <w:pPr>
        <w:pStyle w:val="a0"/>
        <w:rPr>
          <w:rFonts w:hint="cs"/>
          <w:rtl/>
        </w:rPr>
      </w:pPr>
    </w:p>
    <w:p w14:paraId="2A1139C9" w14:textId="77777777" w:rsidR="00000000" w:rsidRDefault="00027501">
      <w:pPr>
        <w:pStyle w:val="a0"/>
        <w:rPr>
          <w:rFonts w:hint="cs"/>
          <w:rtl/>
        </w:rPr>
      </w:pPr>
      <w:r>
        <w:rPr>
          <w:rFonts w:hint="cs"/>
          <w:rtl/>
        </w:rPr>
        <w:t>פיילוט חלקי, ואכן מתחילים.</w:t>
      </w:r>
    </w:p>
    <w:p w14:paraId="71E29F05" w14:textId="77777777" w:rsidR="00000000" w:rsidRDefault="00027501">
      <w:pPr>
        <w:pStyle w:val="a0"/>
        <w:ind w:firstLine="0"/>
        <w:rPr>
          <w:rFonts w:hint="cs"/>
          <w:rtl/>
        </w:rPr>
      </w:pPr>
    </w:p>
    <w:p w14:paraId="1DFB7C34" w14:textId="77777777" w:rsidR="00000000" w:rsidRDefault="00027501">
      <w:pPr>
        <w:pStyle w:val="-"/>
        <w:rPr>
          <w:rtl/>
        </w:rPr>
      </w:pPr>
      <w:bookmarkStart w:id="234" w:name="FS000000504T21_01_2004_14_40_49C"/>
      <w:bookmarkEnd w:id="234"/>
      <w:r>
        <w:rPr>
          <w:rtl/>
        </w:rPr>
        <w:t>זהבה גלאון (מרצ):</w:t>
      </w:r>
    </w:p>
    <w:p w14:paraId="53D89442" w14:textId="77777777" w:rsidR="00000000" w:rsidRDefault="00027501">
      <w:pPr>
        <w:pStyle w:val="a0"/>
        <w:rPr>
          <w:rtl/>
        </w:rPr>
      </w:pPr>
    </w:p>
    <w:p w14:paraId="36BC78C0" w14:textId="77777777" w:rsidR="00000000" w:rsidRDefault="00027501">
      <w:pPr>
        <w:pStyle w:val="a0"/>
        <w:rPr>
          <w:rFonts w:hint="cs"/>
          <w:rtl/>
        </w:rPr>
      </w:pPr>
      <w:r>
        <w:rPr>
          <w:rFonts w:hint="cs"/>
          <w:rtl/>
        </w:rPr>
        <w:t>ואכן מתחילים. ראשית, אני רוצה לברך על הפיילוט, אני רק לא יכולה להבין את ההיגיון: למה נשים בנתניה - ששם מתחיל הפיילוט - למה נשים בנתניה זקוקות יותר להגנה מנשים בפתח-תקווה, בחיפה ובדימונה, למשל?</w:t>
      </w:r>
      <w:r>
        <w:rPr>
          <w:rFonts w:hint="cs"/>
          <w:rtl/>
        </w:rPr>
        <w:t xml:space="preserve"> אם הממשלה מתייחסת לנושא ברצינות ואם הממשלה סבורה שצריך להגן על אותן נשים, אז כל הנשים זקוקות להגנה. אני קוראת לממשלה לשקול שוב את עמדתה בעניין הזה ולתמוך בהצעת החוק. תודה רבה.</w:t>
      </w:r>
    </w:p>
    <w:p w14:paraId="7771303E" w14:textId="77777777" w:rsidR="00000000" w:rsidRDefault="00027501">
      <w:pPr>
        <w:pStyle w:val="a0"/>
        <w:ind w:firstLine="0"/>
        <w:rPr>
          <w:rFonts w:hint="cs"/>
          <w:rtl/>
        </w:rPr>
      </w:pPr>
    </w:p>
    <w:p w14:paraId="4C54BA33" w14:textId="77777777" w:rsidR="00000000" w:rsidRDefault="00027501">
      <w:pPr>
        <w:pStyle w:val="af1"/>
        <w:rPr>
          <w:rtl/>
        </w:rPr>
      </w:pPr>
      <w:r>
        <w:rPr>
          <w:rtl/>
        </w:rPr>
        <w:t>היו"ר אתי לבני:</w:t>
      </w:r>
    </w:p>
    <w:p w14:paraId="69782425" w14:textId="77777777" w:rsidR="00000000" w:rsidRDefault="00027501">
      <w:pPr>
        <w:pStyle w:val="a0"/>
        <w:rPr>
          <w:rtl/>
        </w:rPr>
      </w:pPr>
    </w:p>
    <w:p w14:paraId="410F95AE" w14:textId="77777777" w:rsidR="00000000" w:rsidRDefault="00027501">
      <w:pPr>
        <w:pStyle w:val="a0"/>
        <w:rPr>
          <w:rFonts w:hint="cs"/>
          <w:rtl/>
        </w:rPr>
      </w:pPr>
      <w:r>
        <w:rPr>
          <w:rFonts w:hint="cs"/>
          <w:rtl/>
        </w:rPr>
        <w:t>תודה רבה. משיב סגן השר לביטחון פנים, בבקשה.</w:t>
      </w:r>
    </w:p>
    <w:p w14:paraId="0DEDFFD1" w14:textId="77777777" w:rsidR="00000000" w:rsidRDefault="00027501">
      <w:pPr>
        <w:pStyle w:val="a0"/>
        <w:ind w:firstLine="0"/>
        <w:rPr>
          <w:rFonts w:hint="cs"/>
          <w:rtl/>
        </w:rPr>
      </w:pPr>
    </w:p>
    <w:p w14:paraId="7E7BB2F7" w14:textId="77777777" w:rsidR="00000000" w:rsidRDefault="00027501">
      <w:pPr>
        <w:pStyle w:val="af0"/>
        <w:rPr>
          <w:rtl/>
        </w:rPr>
      </w:pPr>
      <w:r>
        <w:rPr>
          <w:rFonts w:hint="eastAsia"/>
          <w:rtl/>
        </w:rPr>
        <w:t>חיים</w:t>
      </w:r>
      <w:r>
        <w:rPr>
          <w:rtl/>
        </w:rPr>
        <w:t xml:space="preserve"> כץ (הליכוד)</w:t>
      </w:r>
      <w:r>
        <w:rPr>
          <w:rtl/>
        </w:rPr>
        <w:t>:</w:t>
      </w:r>
    </w:p>
    <w:p w14:paraId="6A8D96DA" w14:textId="77777777" w:rsidR="00000000" w:rsidRDefault="00027501">
      <w:pPr>
        <w:pStyle w:val="a0"/>
        <w:rPr>
          <w:rFonts w:hint="cs"/>
          <w:rtl/>
        </w:rPr>
      </w:pPr>
    </w:p>
    <w:p w14:paraId="54E12367" w14:textId="77777777" w:rsidR="00000000" w:rsidRDefault="00027501">
      <w:pPr>
        <w:pStyle w:val="a0"/>
        <w:rPr>
          <w:rFonts w:hint="cs"/>
          <w:rtl/>
        </w:rPr>
      </w:pPr>
      <w:r>
        <w:rPr>
          <w:rFonts w:hint="cs"/>
          <w:rtl/>
        </w:rPr>
        <w:t>תהיה הצבעה במועד אחר.</w:t>
      </w:r>
    </w:p>
    <w:p w14:paraId="5C180A12" w14:textId="77777777" w:rsidR="00000000" w:rsidRDefault="00027501">
      <w:pPr>
        <w:pStyle w:val="a0"/>
        <w:ind w:firstLine="0"/>
        <w:rPr>
          <w:rFonts w:hint="cs"/>
          <w:rtl/>
        </w:rPr>
      </w:pPr>
    </w:p>
    <w:p w14:paraId="214744B5" w14:textId="77777777" w:rsidR="00000000" w:rsidRDefault="00027501">
      <w:pPr>
        <w:pStyle w:val="af1"/>
        <w:rPr>
          <w:rtl/>
        </w:rPr>
      </w:pPr>
      <w:r>
        <w:rPr>
          <w:rtl/>
        </w:rPr>
        <w:t>היו"ר אתי לבני:</w:t>
      </w:r>
    </w:p>
    <w:p w14:paraId="4623AA5F" w14:textId="77777777" w:rsidR="00000000" w:rsidRDefault="00027501">
      <w:pPr>
        <w:pStyle w:val="a0"/>
        <w:rPr>
          <w:rtl/>
        </w:rPr>
      </w:pPr>
    </w:p>
    <w:p w14:paraId="614BD773" w14:textId="77777777" w:rsidR="00000000" w:rsidRDefault="00027501">
      <w:pPr>
        <w:pStyle w:val="a0"/>
        <w:rPr>
          <w:rFonts w:hint="cs"/>
          <w:rtl/>
        </w:rPr>
      </w:pPr>
      <w:r>
        <w:rPr>
          <w:rFonts w:hint="cs"/>
          <w:rtl/>
        </w:rPr>
        <w:t>לא זה מה שכתוב אצלי, כנראה זה שונה.</w:t>
      </w:r>
    </w:p>
    <w:p w14:paraId="359547EC" w14:textId="77777777" w:rsidR="00000000" w:rsidRDefault="00027501">
      <w:pPr>
        <w:pStyle w:val="a"/>
        <w:rPr>
          <w:rtl/>
        </w:rPr>
      </w:pPr>
      <w:bookmarkStart w:id="235" w:name="FS000001031T21_01_2004_14_44_07"/>
      <w:bookmarkEnd w:id="235"/>
    </w:p>
    <w:p w14:paraId="3AF4E6DA" w14:textId="77777777" w:rsidR="00000000" w:rsidRDefault="00027501">
      <w:pPr>
        <w:pStyle w:val="a"/>
        <w:rPr>
          <w:rtl/>
        </w:rPr>
      </w:pPr>
      <w:bookmarkStart w:id="236" w:name="_Toc90038008"/>
      <w:r>
        <w:rPr>
          <w:rFonts w:hint="cs"/>
          <w:rtl/>
        </w:rPr>
        <w:t xml:space="preserve">סגן השר לביטחון פנים </w:t>
      </w:r>
      <w:r>
        <w:rPr>
          <w:rFonts w:hint="eastAsia"/>
          <w:rtl/>
        </w:rPr>
        <w:t>יעקב</w:t>
      </w:r>
      <w:r>
        <w:rPr>
          <w:rtl/>
        </w:rPr>
        <w:t xml:space="preserve"> אדרי:</w:t>
      </w:r>
      <w:bookmarkEnd w:id="236"/>
    </w:p>
    <w:p w14:paraId="604902EC" w14:textId="77777777" w:rsidR="00000000" w:rsidRDefault="00027501">
      <w:pPr>
        <w:pStyle w:val="a0"/>
        <w:rPr>
          <w:rFonts w:hint="cs"/>
          <w:rtl/>
        </w:rPr>
      </w:pPr>
    </w:p>
    <w:p w14:paraId="6C020DBE" w14:textId="77777777" w:rsidR="00000000" w:rsidRDefault="00027501">
      <w:pPr>
        <w:pStyle w:val="a0"/>
        <w:rPr>
          <w:rFonts w:hint="cs"/>
          <w:rtl/>
        </w:rPr>
      </w:pPr>
      <w:r>
        <w:rPr>
          <w:rFonts w:hint="cs"/>
          <w:rtl/>
        </w:rPr>
        <w:t xml:space="preserve">גברתי היושבת-ראש, ראש הממשלה, שרי הממשלה, חברי הכנסת, אני רוצה להקדים ולומר, שהצעתך היא הצעה חשובה וראויה מאוד. כך גם התייחסה אליה הממשלה. אני </w:t>
      </w:r>
      <w:r>
        <w:rPr>
          <w:rFonts w:hint="cs"/>
          <w:rtl/>
        </w:rPr>
        <w:t xml:space="preserve">חושב שהממשלה התייחסה במלוא כובד הראש, ויושב-ראש הוועדה, השר דני נוה, גם טיפל בנושא הזה והציע את הצעתו ובהמשך אומר מה היא. </w:t>
      </w:r>
    </w:p>
    <w:p w14:paraId="25D63573" w14:textId="77777777" w:rsidR="00000000" w:rsidRDefault="00027501">
      <w:pPr>
        <w:pStyle w:val="a0"/>
        <w:rPr>
          <w:rFonts w:hint="cs"/>
          <w:rtl/>
        </w:rPr>
      </w:pPr>
    </w:p>
    <w:p w14:paraId="25CD4755" w14:textId="77777777" w:rsidR="00000000" w:rsidRDefault="00027501">
      <w:pPr>
        <w:pStyle w:val="a0"/>
        <w:rPr>
          <w:rFonts w:hint="cs"/>
          <w:rtl/>
        </w:rPr>
      </w:pPr>
      <w:r>
        <w:rPr>
          <w:rFonts w:hint="cs"/>
          <w:rtl/>
        </w:rPr>
        <w:t>חברת הכנסת זהבה גלאון מבקשת, כי יתוקן החוק למניעת אלימות במשפחה וייתוסף בו סעיף הקובע, כי כל אימת שנתן בית-המשפט צו הגנה נגד אדם במט</w:t>
      </w:r>
      <w:r>
        <w:rPr>
          <w:rFonts w:hint="cs"/>
          <w:rtl/>
        </w:rPr>
        <w:t xml:space="preserve">רה להגן על בן משפחתו מפניו, יותקן לחצן מצוקה בביתו של בן המשפחה המאוים. נקבע גם שהשר לביטחון פנים יקבע קריטריונים לעניין. </w:t>
      </w:r>
    </w:p>
    <w:p w14:paraId="4F365774" w14:textId="77777777" w:rsidR="00000000" w:rsidRDefault="00027501">
      <w:pPr>
        <w:pStyle w:val="a0"/>
        <w:rPr>
          <w:rFonts w:hint="cs"/>
          <w:rtl/>
        </w:rPr>
      </w:pPr>
    </w:p>
    <w:p w14:paraId="72C5D33B" w14:textId="77777777" w:rsidR="00000000" w:rsidRDefault="00027501">
      <w:pPr>
        <w:pStyle w:val="a0"/>
        <w:rPr>
          <w:rFonts w:hint="cs"/>
          <w:rtl/>
        </w:rPr>
      </w:pPr>
      <w:r>
        <w:rPr>
          <w:rFonts w:hint="cs"/>
          <w:rtl/>
        </w:rPr>
        <w:t>כאשר מתעמקים בנושא, מתברר שהנושא לא פשוט; הוא מאוד מורכב וחייבים לעשות בכל זאת ניסיון. לכאורה, זה הדבר הנכון שהיה צריך לעשות, אבל מד</w:t>
      </w:r>
      <w:r>
        <w:rPr>
          <w:rFonts w:hint="cs"/>
          <w:rtl/>
        </w:rPr>
        <w:t xml:space="preserve">ובר בהשקעה רצינית מאוד וגדולה מאוד. 25 מיליון שקל בהשקעה חד-פעמית ו-30 מיליון שקל לשנה, על מנת לתחזק את כל העניין הזה. מובן שזו השקעה גדולה מאוד. צריך לבדוק גם איך הנושא עובד בפועל. </w:t>
      </w:r>
    </w:p>
    <w:p w14:paraId="2A457353" w14:textId="77777777" w:rsidR="00000000" w:rsidRDefault="00027501">
      <w:pPr>
        <w:pStyle w:val="a0"/>
        <w:rPr>
          <w:rFonts w:hint="cs"/>
          <w:rtl/>
        </w:rPr>
      </w:pPr>
    </w:p>
    <w:p w14:paraId="4565F86A" w14:textId="77777777" w:rsidR="00000000" w:rsidRDefault="00027501">
      <w:pPr>
        <w:pStyle w:val="a0"/>
        <w:rPr>
          <w:rFonts w:hint="cs"/>
          <w:rtl/>
        </w:rPr>
      </w:pPr>
      <w:r>
        <w:rPr>
          <w:rFonts w:hint="cs"/>
          <w:rtl/>
        </w:rPr>
        <w:t>לכן, השר דני נוה, שהוא יושב-ראש הוועדה לקידום פרויקטים למאבק באלימות, כי</w:t>
      </w:r>
      <w:r>
        <w:rPr>
          <w:rFonts w:hint="cs"/>
          <w:rtl/>
        </w:rPr>
        <w:t>נס את הוועדה והחליט שיהיה פרויקט ניסיוני בנתניה. מדוע נתניה? אותה שאלה אפשר לשאול לגבי מקום אחר. אני חושב שאפשר להגיד זאת על כל מקום. הטוב ביותר היה לעשות את זה בכל הארץ, זה נכון. אבל בכל זאת, החליטו להתקין בנתניה, לעשות את זה כפיילוט, ואני חושב שזה דבר נכ</w:t>
      </w:r>
      <w:r>
        <w:rPr>
          <w:rFonts w:hint="cs"/>
          <w:rtl/>
        </w:rPr>
        <w:t>ון. נראה את ההשלכות של העניין הזה. יהיה מוקד שאליו יהיו מחוברים כל המאוימים, וכאשר ייבדק לאורך כל השנה הנושא הזה, אני מתאר לעצמי שהפרויקט יורחב. אני מאמין, שבסופו של דבר הפרויקט הזה יצא לפועל, מוצדק גם לעשותו בכל הארץ, ואני מאוד מקווה שבסופו של דבר נגיע לע</w:t>
      </w:r>
      <w:r>
        <w:rPr>
          <w:rFonts w:hint="cs"/>
          <w:rtl/>
        </w:rPr>
        <w:t>ניין הזה.</w:t>
      </w:r>
    </w:p>
    <w:p w14:paraId="73F7DC5C" w14:textId="77777777" w:rsidR="00000000" w:rsidRDefault="00027501">
      <w:pPr>
        <w:pStyle w:val="a0"/>
        <w:rPr>
          <w:rFonts w:hint="cs"/>
          <w:rtl/>
        </w:rPr>
      </w:pPr>
    </w:p>
    <w:p w14:paraId="06CDBE2B" w14:textId="77777777" w:rsidR="00000000" w:rsidRDefault="00027501">
      <w:pPr>
        <w:pStyle w:val="a0"/>
        <w:rPr>
          <w:rFonts w:hint="cs"/>
          <w:rtl/>
        </w:rPr>
      </w:pPr>
      <w:r>
        <w:rPr>
          <w:rFonts w:hint="cs"/>
          <w:rtl/>
        </w:rPr>
        <w:t xml:space="preserve">עם השלמת תקופת הניסיון, אני בטוח שהשר דני נוה יכנס שוב את הוועדה, ואני מקווה שהבשורה תהיה שהפרויקט יוחל על כל הארץ. כדאי לאפשר את הניסיון, ואני מאמין שבתום השנה נוכל כולנו להיות יותר חכמים. </w:t>
      </w:r>
    </w:p>
    <w:p w14:paraId="1E053E22" w14:textId="77777777" w:rsidR="00000000" w:rsidRDefault="00027501">
      <w:pPr>
        <w:pStyle w:val="a0"/>
        <w:rPr>
          <w:rFonts w:hint="cs"/>
          <w:rtl/>
        </w:rPr>
      </w:pPr>
    </w:p>
    <w:p w14:paraId="4A2D4EE8" w14:textId="77777777" w:rsidR="00000000" w:rsidRDefault="00027501">
      <w:pPr>
        <w:pStyle w:val="a0"/>
        <w:rPr>
          <w:rFonts w:hint="cs"/>
          <w:rtl/>
        </w:rPr>
      </w:pPr>
      <w:r>
        <w:rPr>
          <w:rFonts w:hint="cs"/>
          <w:rtl/>
        </w:rPr>
        <w:t>ההצבעה לא תתקיים היום. הממשלה מבקשת לדחות את ההצבעה.</w:t>
      </w:r>
    </w:p>
    <w:p w14:paraId="4738E8BB" w14:textId="77777777" w:rsidR="00000000" w:rsidRDefault="00027501">
      <w:pPr>
        <w:pStyle w:val="a0"/>
        <w:ind w:firstLine="0"/>
        <w:rPr>
          <w:rFonts w:hint="cs"/>
          <w:rtl/>
        </w:rPr>
      </w:pPr>
    </w:p>
    <w:p w14:paraId="6D452E97" w14:textId="77777777" w:rsidR="00000000" w:rsidRDefault="00027501">
      <w:pPr>
        <w:pStyle w:val="af1"/>
        <w:rPr>
          <w:rtl/>
        </w:rPr>
      </w:pPr>
      <w:r>
        <w:rPr>
          <w:rtl/>
        </w:rPr>
        <w:t>היו"ר אתי לבני:</w:t>
      </w:r>
    </w:p>
    <w:p w14:paraId="12193CD6" w14:textId="77777777" w:rsidR="00000000" w:rsidRDefault="00027501">
      <w:pPr>
        <w:pStyle w:val="a0"/>
        <w:rPr>
          <w:rtl/>
        </w:rPr>
      </w:pPr>
    </w:p>
    <w:p w14:paraId="6D3F9975" w14:textId="77777777" w:rsidR="00000000" w:rsidRDefault="00027501">
      <w:pPr>
        <w:pStyle w:val="a0"/>
        <w:rPr>
          <w:rFonts w:hint="cs"/>
          <w:rtl/>
        </w:rPr>
      </w:pPr>
      <w:r>
        <w:rPr>
          <w:rFonts w:hint="cs"/>
          <w:rtl/>
        </w:rPr>
        <w:t>בסדר. אנחנו נצביע על הבקשה לדחות את ההצבעה. מי שמצביע בעד, מצביע בעד דחיית ההצבעה מהיום. מי שמצביע נגד, מבקש לקיים את ההצבעה היום. בבקשה, ההצבעה החלה.</w:t>
      </w:r>
    </w:p>
    <w:p w14:paraId="3BEF14CA" w14:textId="77777777" w:rsidR="00000000" w:rsidRDefault="00027501">
      <w:pPr>
        <w:pStyle w:val="a0"/>
        <w:ind w:firstLine="0"/>
        <w:rPr>
          <w:rFonts w:hint="cs"/>
          <w:rtl/>
        </w:rPr>
      </w:pPr>
    </w:p>
    <w:p w14:paraId="5DFD69D0" w14:textId="77777777" w:rsidR="00000000" w:rsidRDefault="00027501">
      <w:pPr>
        <w:pStyle w:val="ab"/>
        <w:bidi/>
        <w:rPr>
          <w:rtl/>
        </w:rPr>
      </w:pPr>
    </w:p>
    <w:p w14:paraId="5DD147FF" w14:textId="77777777" w:rsidR="00000000" w:rsidRDefault="00027501">
      <w:pPr>
        <w:pStyle w:val="ab"/>
        <w:bidi/>
        <w:rPr>
          <w:rFonts w:hint="cs"/>
          <w:rtl/>
        </w:rPr>
      </w:pPr>
      <w:r>
        <w:rPr>
          <w:rFonts w:hint="cs"/>
          <w:rtl/>
        </w:rPr>
        <w:t>הצבעה מס' 8</w:t>
      </w:r>
    </w:p>
    <w:p w14:paraId="40C3F002" w14:textId="77777777" w:rsidR="00000000" w:rsidRDefault="00027501">
      <w:pPr>
        <w:pStyle w:val="a0"/>
        <w:rPr>
          <w:rFonts w:hint="cs"/>
          <w:rtl/>
        </w:rPr>
      </w:pPr>
    </w:p>
    <w:p w14:paraId="37DB458F" w14:textId="77777777" w:rsidR="00000000" w:rsidRDefault="00027501">
      <w:pPr>
        <w:pStyle w:val="ac"/>
        <w:bidi/>
        <w:rPr>
          <w:rFonts w:hint="cs"/>
          <w:rtl/>
        </w:rPr>
      </w:pPr>
      <w:r>
        <w:rPr>
          <w:rFonts w:hint="cs"/>
          <w:rtl/>
        </w:rPr>
        <w:t xml:space="preserve">בעד ההצעה להשהות את ההצבעה על הצעת החוק </w:t>
      </w:r>
      <w:r>
        <w:rPr>
          <w:rtl/>
        </w:rPr>
        <w:t>–</w:t>
      </w:r>
      <w:r>
        <w:rPr>
          <w:rFonts w:hint="cs"/>
          <w:rtl/>
        </w:rPr>
        <w:t xml:space="preserve"> 46</w:t>
      </w:r>
    </w:p>
    <w:p w14:paraId="720847B4" w14:textId="77777777" w:rsidR="00000000" w:rsidRDefault="00027501">
      <w:pPr>
        <w:pStyle w:val="ac"/>
        <w:bidi/>
        <w:rPr>
          <w:rFonts w:hint="cs"/>
          <w:rtl/>
        </w:rPr>
      </w:pPr>
      <w:r>
        <w:rPr>
          <w:rFonts w:hint="cs"/>
          <w:rtl/>
        </w:rPr>
        <w:t xml:space="preserve">נגד </w:t>
      </w:r>
      <w:r>
        <w:rPr>
          <w:rtl/>
        </w:rPr>
        <w:t>–</w:t>
      </w:r>
      <w:r>
        <w:rPr>
          <w:rFonts w:hint="cs"/>
          <w:rtl/>
        </w:rPr>
        <w:t xml:space="preserve"> 6</w:t>
      </w:r>
    </w:p>
    <w:p w14:paraId="42B3AC8B"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01EF168F" w14:textId="77777777" w:rsidR="00000000" w:rsidRDefault="00027501">
      <w:pPr>
        <w:pStyle w:val="ad"/>
        <w:bidi/>
        <w:rPr>
          <w:rFonts w:hint="cs"/>
          <w:rtl/>
        </w:rPr>
      </w:pPr>
      <w:r>
        <w:rPr>
          <w:rFonts w:hint="cs"/>
          <w:rtl/>
        </w:rPr>
        <w:t xml:space="preserve">ההצעה </w:t>
      </w:r>
      <w:r>
        <w:rPr>
          <w:rFonts w:hint="cs"/>
          <w:rtl/>
        </w:rPr>
        <w:t xml:space="preserve">להשהות את ההצבעה על הצעת חוק למניעת אלימות במשפחה </w:t>
      </w:r>
      <w:r>
        <w:rPr>
          <w:rtl/>
        </w:rPr>
        <w:br/>
      </w:r>
      <w:r>
        <w:rPr>
          <w:rFonts w:hint="cs"/>
          <w:rtl/>
        </w:rPr>
        <w:t xml:space="preserve">(תיקון </w:t>
      </w:r>
      <w:r>
        <w:rPr>
          <w:rtl/>
        </w:rPr>
        <w:t>–</w:t>
      </w:r>
      <w:r>
        <w:rPr>
          <w:rFonts w:hint="cs"/>
          <w:rtl/>
        </w:rPr>
        <w:t xml:space="preserve"> לחצן מצוקה), התשס"ג-2003, נתקבלה.</w:t>
      </w:r>
    </w:p>
    <w:p w14:paraId="4C41190E" w14:textId="77777777" w:rsidR="00000000" w:rsidRDefault="00027501">
      <w:pPr>
        <w:pStyle w:val="a0"/>
        <w:ind w:firstLine="0"/>
        <w:rPr>
          <w:rFonts w:hint="cs"/>
          <w:rtl/>
        </w:rPr>
      </w:pPr>
    </w:p>
    <w:p w14:paraId="786B1543" w14:textId="77777777" w:rsidR="00000000" w:rsidRDefault="00027501">
      <w:pPr>
        <w:pStyle w:val="af1"/>
        <w:rPr>
          <w:rtl/>
        </w:rPr>
      </w:pPr>
      <w:r>
        <w:rPr>
          <w:rtl/>
        </w:rPr>
        <w:t>היו"ר אתי לבני:</w:t>
      </w:r>
    </w:p>
    <w:p w14:paraId="3F1BA0C1" w14:textId="77777777" w:rsidR="00000000" w:rsidRDefault="00027501">
      <w:pPr>
        <w:pStyle w:val="a0"/>
        <w:rPr>
          <w:rtl/>
        </w:rPr>
      </w:pPr>
    </w:p>
    <w:p w14:paraId="21F2D7DE" w14:textId="77777777" w:rsidR="00000000" w:rsidRDefault="00027501">
      <w:pPr>
        <w:pStyle w:val="a0"/>
        <w:rPr>
          <w:rFonts w:hint="cs"/>
          <w:rtl/>
        </w:rPr>
      </w:pPr>
      <w:r>
        <w:rPr>
          <w:rFonts w:hint="cs"/>
          <w:rtl/>
        </w:rPr>
        <w:t>46 בעד, שישה נגד. ההצבעה נדחתה, והיא לא תתקיים עכשיו. תודה.</w:t>
      </w:r>
    </w:p>
    <w:p w14:paraId="7C502B9F" w14:textId="77777777" w:rsidR="00000000" w:rsidRDefault="00027501">
      <w:pPr>
        <w:pStyle w:val="a0"/>
        <w:rPr>
          <w:rFonts w:hint="cs"/>
          <w:rtl/>
        </w:rPr>
      </w:pPr>
    </w:p>
    <w:p w14:paraId="2AA67A02" w14:textId="77777777" w:rsidR="00000000" w:rsidRDefault="00027501">
      <w:pPr>
        <w:pStyle w:val="a2"/>
        <w:rPr>
          <w:rtl/>
        </w:rPr>
      </w:pPr>
    </w:p>
    <w:p w14:paraId="4FA37352" w14:textId="77777777" w:rsidR="00000000" w:rsidRDefault="00027501">
      <w:pPr>
        <w:pStyle w:val="a2"/>
        <w:rPr>
          <w:rFonts w:hint="cs"/>
          <w:rtl/>
        </w:rPr>
      </w:pPr>
      <w:bookmarkStart w:id="237" w:name="CS21135FI0021135T21_01_2004_15_37_36"/>
      <w:bookmarkStart w:id="238" w:name="_Toc90038009"/>
      <w:bookmarkEnd w:id="237"/>
      <w:r>
        <w:rPr>
          <w:rtl/>
        </w:rPr>
        <w:t>הצ</w:t>
      </w:r>
      <w:r>
        <w:rPr>
          <w:rFonts w:hint="cs"/>
          <w:rtl/>
        </w:rPr>
        <w:t>עת חוק</w:t>
      </w:r>
      <w:r>
        <w:rPr>
          <w:rtl/>
        </w:rPr>
        <w:t xml:space="preserve"> יסודות התקציב (תיקון</w:t>
      </w:r>
      <w:r>
        <w:rPr>
          <w:rFonts w:hint="cs"/>
          <w:rtl/>
        </w:rPr>
        <w:t xml:space="preserve"> </w:t>
      </w:r>
      <w:r>
        <w:rPr>
          <w:rtl/>
        </w:rPr>
        <w:t>-</w:t>
      </w:r>
      <w:r>
        <w:rPr>
          <w:rFonts w:hint="cs"/>
          <w:rtl/>
        </w:rPr>
        <w:t xml:space="preserve"> </w:t>
      </w:r>
      <w:r>
        <w:rPr>
          <w:rtl/>
        </w:rPr>
        <w:t>תקציב משרד החינוך)</w:t>
      </w:r>
      <w:r>
        <w:rPr>
          <w:rFonts w:hint="cs"/>
          <w:rtl/>
        </w:rPr>
        <w:t xml:space="preserve"> </w:t>
      </w:r>
      <w:r>
        <w:rPr>
          <w:rtl/>
        </w:rPr>
        <w:br/>
        <w:t>(הוראת שעה), התשס"ג-2003</w:t>
      </w:r>
      <w:bookmarkEnd w:id="238"/>
    </w:p>
    <w:p w14:paraId="4C8BED66" w14:textId="77777777" w:rsidR="00000000" w:rsidRDefault="00027501">
      <w:pPr>
        <w:pStyle w:val="a0"/>
        <w:ind w:firstLine="0"/>
        <w:rPr>
          <w:rFonts w:hint="cs"/>
          <w:rtl/>
        </w:rPr>
      </w:pPr>
      <w:r>
        <w:rPr>
          <w:rtl/>
        </w:rPr>
        <w:t>[נספח</w:t>
      </w:r>
      <w:r>
        <w:rPr>
          <w:rtl/>
        </w:rPr>
        <w:t>ות.]</w:t>
      </w:r>
    </w:p>
    <w:p w14:paraId="2F1F4F60" w14:textId="77777777" w:rsidR="00000000" w:rsidRDefault="00027501">
      <w:pPr>
        <w:pStyle w:val="-0"/>
        <w:rPr>
          <w:rFonts w:hint="cs"/>
          <w:rtl/>
        </w:rPr>
      </w:pPr>
      <w:r>
        <w:rPr>
          <w:rFonts w:hint="cs"/>
          <w:rtl/>
        </w:rPr>
        <w:t xml:space="preserve">(הצעת חבר הכנסת משולם </w:t>
      </w:r>
      <w:r>
        <w:rPr>
          <w:rtl/>
        </w:rPr>
        <w:t>נהרי</w:t>
      </w:r>
      <w:r>
        <w:rPr>
          <w:rFonts w:hint="cs"/>
          <w:rtl/>
        </w:rPr>
        <w:t>)</w:t>
      </w:r>
    </w:p>
    <w:p w14:paraId="5F34F03D" w14:textId="77777777" w:rsidR="00000000" w:rsidRDefault="00027501">
      <w:pPr>
        <w:pStyle w:val="-0"/>
        <w:jc w:val="left"/>
        <w:rPr>
          <w:rFonts w:hint="cs"/>
          <w:rtl/>
        </w:rPr>
      </w:pPr>
    </w:p>
    <w:p w14:paraId="0CF13040" w14:textId="77777777" w:rsidR="00000000" w:rsidRDefault="00027501">
      <w:pPr>
        <w:pStyle w:val="af1"/>
        <w:rPr>
          <w:rtl/>
        </w:rPr>
      </w:pPr>
      <w:r>
        <w:rPr>
          <w:rtl/>
        </w:rPr>
        <w:t>היו"ר אתי לבני:</w:t>
      </w:r>
    </w:p>
    <w:p w14:paraId="1BD4C3CB" w14:textId="77777777" w:rsidR="00000000" w:rsidRDefault="00027501">
      <w:pPr>
        <w:pStyle w:val="a0"/>
        <w:rPr>
          <w:rtl/>
        </w:rPr>
      </w:pPr>
    </w:p>
    <w:p w14:paraId="4C681398" w14:textId="77777777" w:rsidR="00000000" w:rsidRDefault="00027501">
      <w:pPr>
        <w:pStyle w:val="a0"/>
        <w:rPr>
          <w:rFonts w:hint="cs"/>
          <w:rtl/>
        </w:rPr>
      </w:pPr>
      <w:r>
        <w:rPr>
          <w:rFonts w:hint="cs"/>
          <w:rtl/>
        </w:rPr>
        <w:t xml:space="preserve">אנחנו עוברים לנושא הבא שעל סדר-היום: הצעת חוק יסודות התקציב (תיקון </w:t>
      </w:r>
      <w:r>
        <w:rPr>
          <w:rtl/>
        </w:rPr>
        <w:t>–</w:t>
      </w:r>
      <w:r>
        <w:rPr>
          <w:rFonts w:hint="cs"/>
          <w:rtl/>
        </w:rPr>
        <w:t xml:space="preserve"> תקציב משרד החינוך) (הוראת שעה), התשס"ג-2003. הצעת חוק פ/1322 היא של חבר הכנסת משולם נהרי, והוא מוזמן להציג את הצעת החוק. חבר הכנסת נהרי,</w:t>
      </w:r>
      <w:r>
        <w:rPr>
          <w:rFonts w:hint="cs"/>
          <w:rtl/>
        </w:rPr>
        <w:t xml:space="preserve"> בבקשה.</w:t>
      </w:r>
    </w:p>
    <w:p w14:paraId="4FC487AF" w14:textId="77777777" w:rsidR="00000000" w:rsidRDefault="00027501">
      <w:pPr>
        <w:pStyle w:val="a0"/>
        <w:ind w:firstLine="0"/>
        <w:rPr>
          <w:rFonts w:hint="cs"/>
          <w:rtl/>
        </w:rPr>
      </w:pPr>
    </w:p>
    <w:p w14:paraId="419619C5" w14:textId="77777777" w:rsidR="00000000" w:rsidRDefault="00027501">
      <w:pPr>
        <w:pStyle w:val="af0"/>
        <w:rPr>
          <w:rtl/>
        </w:rPr>
      </w:pPr>
      <w:r>
        <w:rPr>
          <w:rFonts w:hint="eastAsia"/>
          <w:rtl/>
        </w:rPr>
        <w:t>קריאות</w:t>
      </w:r>
      <w:r>
        <w:rPr>
          <w:rtl/>
        </w:rPr>
        <w:t>:</w:t>
      </w:r>
    </w:p>
    <w:p w14:paraId="36676233" w14:textId="77777777" w:rsidR="00000000" w:rsidRDefault="00027501">
      <w:pPr>
        <w:pStyle w:val="a0"/>
        <w:rPr>
          <w:rFonts w:hint="cs"/>
          <w:rtl/>
        </w:rPr>
      </w:pPr>
    </w:p>
    <w:p w14:paraId="372F0AE1" w14:textId="77777777" w:rsidR="00000000" w:rsidRDefault="00027501">
      <w:pPr>
        <w:pStyle w:val="a0"/>
        <w:rPr>
          <w:rFonts w:hint="cs"/>
          <w:rtl/>
        </w:rPr>
      </w:pPr>
      <w:r>
        <w:rPr>
          <w:rFonts w:hint="cs"/>
          <w:rtl/>
        </w:rPr>
        <w:t>הוא לא נמצא, זה יורד מסדר-היום.</w:t>
      </w:r>
    </w:p>
    <w:p w14:paraId="22C1371A" w14:textId="77777777" w:rsidR="00000000" w:rsidRDefault="00027501">
      <w:pPr>
        <w:pStyle w:val="a0"/>
        <w:ind w:firstLine="0"/>
        <w:rPr>
          <w:rFonts w:hint="cs"/>
          <w:rtl/>
        </w:rPr>
      </w:pPr>
    </w:p>
    <w:p w14:paraId="696BA05B" w14:textId="77777777" w:rsidR="00000000" w:rsidRDefault="00027501">
      <w:pPr>
        <w:pStyle w:val="af1"/>
        <w:rPr>
          <w:rtl/>
        </w:rPr>
      </w:pPr>
      <w:r>
        <w:rPr>
          <w:rtl/>
        </w:rPr>
        <w:t>היו"ר אתי לבני:</w:t>
      </w:r>
    </w:p>
    <w:p w14:paraId="60F3C0F0" w14:textId="77777777" w:rsidR="00000000" w:rsidRDefault="00027501">
      <w:pPr>
        <w:pStyle w:val="a0"/>
        <w:rPr>
          <w:rtl/>
        </w:rPr>
      </w:pPr>
    </w:p>
    <w:p w14:paraId="023D9706" w14:textId="77777777" w:rsidR="00000000" w:rsidRDefault="00027501">
      <w:pPr>
        <w:pStyle w:val="a0"/>
        <w:rPr>
          <w:rFonts w:hint="cs"/>
          <w:rtl/>
        </w:rPr>
      </w:pPr>
      <w:r>
        <w:rPr>
          <w:rFonts w:hint="cs"/>
          <w:rtl/>
        </w:rPr>
        <w:t>בבקשה. בפעם הבאה, כשאתה מציג חוק, אנא תהיה בזמן ובמקום. תודה.</w:t>
      </w:r>
    </w:p>
    <w:p w14:paraId="0FD780DF" w14:textId="77777777" w:rsidR="00000000" w:rsidRDefault="00027501">
      <w:pPr>
        <w:pStyle w:val="a0"/>
        <w:ind w:firstLine="0"/>
        <w:rPr>
          <w:rFonts w:hint="cs"/>
          <w:rtl/>
        </w:rPr>
      </w:pPr>
    </w:p>
    <w:p w14:paraId="5977ADA0" w14:textId="77777777" w:rsidR="00000000" w:rsidRDefault="00027501">
      <w:pPr>
        <w:pStyle w:val="a"/>
        <w:rPr>
          <w:rtl/>
        </w:rPr>
      </w:pPr>
      <w:bookmarkStart w:id="239" w:name="FS000000498T21_01_2004_15_39_43"/>
      <w:bookmarkStart w:id="240" w:name="_Toc90038010"/>
      <w:bookmarkEnd w:id="239"/>
      <w:r>
        <w:rPr>
          <w:rFonts w:hint="eastAsia"/>
          <w:rtl/>
        </w:rPr>
        <w:t>משולם</w:t>
      </w:r>
      <w:r>
        <w:rPr>
          <w:rtl/>
        </w:rPr>
        <w:t xml:space="preserve"> נהרי (ש"ס):</w:t>
      </w:r>
      <w:bookmarkEnd w:id="240"/>
    </w:p>
    <w:p w14:paraId="5F4CAFF6" w14:textId="77777777" w:rsidR="00000000" w:rsidRDefault="00027501">
      <w:pPr>
        <w:pStyle w:val="a0"/>
        <w:rPr>
          <w:rFonts w:hint="cs"/>
          <w:rtl/>
        </w:rPr>
      </w:pPr>
    </w:p>
    <w:p w14:paraId="1C074C3B" w14:textId="77777777" w:rsidR="00000000" w:rsidRDefault="00027501">
      <w:pPr>
        <w:pStyle w:val="a0"/>
        <w:rPr>
          <w:rFonts w:hint="cs"/>
          <w:rtl/>
        </w:rPr>
      </w:pPr>
      <w:r>
        <w:rPr>
          <w:rFonts w:hint="cs"/>
          <w:rtl/>
        </w:rPr>
        <w:t>לפי סדר-היום הייתי צריך להיות יותר מאוחר.</w:t>
      </w:r>
    </w:p>
    <w:p w14:paraId="5F04416F" w14:textId="77777777" w:rsidR="00000000" w:rsidRDefault="00027501">
      <w:pPr>
        <w:pStyle w:val="a0"/>
        <w:ind w:firstLine="0"/>
        <w:rPr>
          <w:rFonts w:hint="cs"/>
          <w:rtl/>
        </w:rPr>
      </w:pPr>
    </w:p>
    <w:p w14:paraId="414F1C89" w14:textId="77777777" w:rsidR="00000000" w:rsidRDefault="00027501">
      <w:pPr>
        <w:pStyle w:val="af1"/>
        <w:rPr>
          <w:rtl/>
        </w:rPr>
      </w:pPr>
      <w:r>
        <w:rPr>
          <w:rtl/>
        </w:rPr>
        <w:t>היו"ר אתי לבני:</w:t>
      </w:r>
    </w:p>
    <w:p w14:paraId="13068C1D" w14:textId="77777777" w:rsidR="00000000" w:rsidRDefault="00027501">
      <w:pPr>
        <w:pStyle w:val="a0"/>
        <w:rPr>
          <w:rtl/>
        </w:rPr>
      </w:pPr>
    </w:p>
    <w:p w14:paraId="7D39EDED" w14:textId="77777777" w:rsidR="00000000" w:rsidRDefault="00027501">
      <w:pPr>
        <w:pStyle w:val="a0"/>
        <w:rPr>
          <w:rFonts w:hint="cs"/>
          <w:rtl/>
        </w:rPr>
      </w:pPr>
      <w:r>
        <w:rPr>
          <w:rFonts w:hint="cs"/>
          <w:rtl/>
        </w:rPr>
        <w:t>אז תתעדכן בסדר-היום. בבקשה.</w:t>
      </w:r>
    </w:p>
    <w:p w14:paraId="3269A28C" w14:textId="77777777" w:rsidR="00000000" w:rsidRDefault="00027501">
      <w:pPr>
        <w:pStyle w:val="a0"/>
        <w:ind w:firstLine="0"/>
        <w:rPr>
          <w:rFonts w:hint="cs"/>
          <w:rtl/>
        </w:rPr>
      </w:pPr>
    </w:p>
    <w:p w14:paraId="198D9BAB" w14:textId="77777777" w:rsidR="00000000" w:rsidRDefault="00027501">
      <w:pPr>
        <w:pStyle w:val="-"/>
        <w:rPr>
          <w:rtl/>
        </w:rPr>
      </w:pPr>
      <w:bookmarkStart w:id="241" w:name="FS000000498T21_01_2004_15_39_57C"/>
      <w:bookmarkEnd w:id="241"/>
      <w:r>
        <w:rPr>
          <w:rtl/>
        </w:rPr>
        <w:t>משולם נהרי (ש"ס):</w:t>
      </w:r>
    </w:p>
    <w:p w14:paraId="6899BB8C" w14:textId="77777777" w:rsidR="00000000" w:rsidRDefault="00027501">
      <w:pPr>
        <w:pStyle w:val="a0"/>
        <w:rPr>
          <w:rtl/>
        </w:rPr>
      </w:pPr>
    </w:p>
    <w:p w14:paraId="6CBCCE30" w14:textId="77777777" w:rsidR="00000000" w:rsidRDefault="00027501">
      <w:pPr>
        <w:pStyle w:val="a0"/>
        <w:rPr>
          <w:rFonts w:hint="cs"/>
          <w:rtl/>
        </w:rPr>
      </w:pPr>
      <w:r>
        <w:rPr>
          <w:rFonts w:hint="cs"/>
          <w:rtl/>
        </w:rPr>
        <w:t xml:space="preserve">גברתי היושבת בראש, אדוני ראש הממשלה, חברי חברי הכנסת, לפני ימים מספר, לפני שבוע, עמד כאן, על הדוכן, ראש הממשלה, וכה אמר: אנו חייבים לטפל בנושא החינוך </w:t>
      </w:r>
      <w:r>
        <w:rPr>
          <w:rtl/>
        </w:rPr>
        <w:t>–</w:t>
      </w:r>
      <w:r>
        <w:rPr>
          <w:rFonts w:hint="cs"/>
          <w:rtl/>
        </w:rPr>
        <w:t xml:space="preserve"> "העתיד שלנו הוא הילדים שלנו. מדינת ישראל מתגאה בהון האנושי שלה, שהביא אותה להוביל בתחום ההיי-טק, עם מס</w:t>
      </w:r>
      <w:r>
        <w:rPr>
          <w:rFonts w:hint="cs"/>
          <w:rtl/>
        </w:rPr>
        <w:t>פר יזמי ההיי-טק הרבים ביותר ביחס לאוכלוסייה, וביניהם היזמים המשפיעים ביותר על הכלכלה העולמית. את ההשקעה בהון האנושי צריך להעמיק ולהגביר, ובכך להביא למדינת ישראל את מירב הכספים המושקעים במחקר ובפיתוח בעולם ולקדם את מעמדה של מדינת ישראל כמעצמה עולמית של מחקר</w:t>
      </w:r>
      <w:r>
        <w:rPr>
          <w:rFonts w:hint="cs"/>
          <w:rtl/>
        </w:rPr>
        <w:t xml:space="preserve"> ופיתוח". אלה דברים חשובים, דברים שבגינם אני עומד פה, על הדוכן. </w:t>
      </w:r>
    </w:p>
    <w:p w14:paraId="223EE999" w14:textId="77777777" w:rsidR="00000000" w:rsidRDefault="00027501">
      <w:pPr>
        <w:pStyle w:val="a0"/>
        <w:rPr>
          <w:rFonts w:hint="cs"/>
          <w:rtl/>
        </w:rPr>
      </w:pPr>
    </w:p>
    <w:p w14:paraId="62944442" w14:textId="77777777" w:rsidR="00000000" w:rsidRDefault="00027501">
      <w:pPr>
        <w:pStyle w:val="a0"/>
        <w:rPr>
          <w:rFonts w:hint="cs"/>
          <w:rtl/>
        </w:rPr>
      </w:pPr>
      <w:r>
        <w:rPr>
          <w:rFonts w:hint="cs"/>
          <w:rtl/>
        </w:rPr>
        <w:t>בקווי היסוד של הממשלה הוקדש פרק נכבד מאוד לנושא החינוך, וכך נאמר בסעיף הראשון: "הממשלה תעמיד את החינוך בראש סדר העדיפויות הלאומי ותראה בהשקעה בתשתית האנושית מנוף עיקרי לצמיחה כלכלית וחברתית,</w:t>
      </w:r>
      <w:r>
        <w:rPr>
          <w:rFonts w:hint="cs"/>
          <w:rtl/>
        </w:rPr>
        <w:t xml:space="preserve"> ובטווח הארוך, להוצאת קבוצות של אזרחים ממעגל העוני והמצוקה". </w:t>
      </w:r>
    </w:p>
    <w:p w14:paraId="6D0B8239" w14:textId="77777777" w:rsidR="00000000" w:rsidRDefault="00027501">
      <w:pPr>
        <w:pStyle w:val="a0"/>
        <w:rPr>
          <w:rFonts w:hint="cs"/>
          <w:rtl/>
        </w:rPr>
      </w:pPr>
    </w:p>
    <w:p w14:paraId="6D8FB446" w14:textId="77777777" w:rsidR="00000000" w:rsidRDefault="00027501">
      <w:pPr>
        <w:pStyle w:val="a0"/>
        <w:rPr>
          <w:rFonts w:hint="cs"/>
          <w:rtl/>
        </w:rPr>
      </w:pPr>
      <w:r>
        <w:rPr>
          <w:rFonts w:hint="cs"/>
          <w:rtl/>
        </w:rPr>
        <w:t>אדוני ראש הממשלה, ברור לכולנו כי השקעה בחינוך היא השקעה בהון האנושי העיקרי של מדינת ישראל. בית-היוצר שלו הוא משרד החינוך. כולם מסכימים שהחינוך הוא הערובה לקיומנו בכל התחומים, הרוחני, הכלכלי, הח</w:t>
      </w:r>
      <w:r>
        <w:rPr>
          <w:rFonts w:hint="cs"/>
          <w:rtl/>
        </w:rPr>
        <w:t>ברתי, המדיני והביטחוני. אין השקעה יותר טובה ובטוחה מההשקעה בחינוך, ההשקעה בהון האנושי. עם זאת, אנו עדים לקיצוצים חוזרים ונשנים בתקציב משרד החינוך, קיצוצים שפוגעים ביכולתו לספק מערכת חינוך שוויונית ובעלת רמה גבוהה. כמעט אין תחום במערכת החינוך - ואני מלווה א</w:t>
      </w:r>
      <w:r>
        <w:rPr>
          <w:rFonts w:hint="cs"/>
          <w:rtl/>
        </w:rPr>
        <w:t>ותה הרבה שנים - שלא נפגע בצורה קשה. לא משנה אם מדובר על שכבות מבוססות או על שכבות חלשות, כולם, בלי יוצא מהכלל, נפגעו. הפגיעה היא קשה ואנושה. מעולם לא הגיעה מערכת החינוך למצב קשה כמצב שהיא נמצאת היום, והתוצאות הן בהתאם לכך.</w:t>
      </w:r>
    </w:p>
    <w:p w14:paraId="3D03CD1A" w14:textId="77777777" w:rsidR="00000000" w:rsidRDefault="00027501">
      <w:pPr>
        <w:pStyle w:val="a0"/>
        <w:ind w:firstLine="0"/>
        <w:rPr>
          <w:rFonts w:hint="cs"/>
          <w:rtl/>
        </w:rPr>
      </w:pPr>
    </w:p>
    <w:p w14:paraId="55E03908" w14:textId="77777777" w:rsidR="00000000" w:rsidRDefault="00027501">
      <w:pPr>
        <w:pStyle w:val="af0"/>
        <w:rPr>
          <w:rtl/>
        </w:rPr>
      </w:pPr>
      <w:r>
        <w:rPr>
          <w:rFonts w:hint="eastAsia"/>
          <w:rtl/>
        </w:rPr>
        <w:t>יוסי</w:t>
      </w:r>
      <w:r>
        <w:rPr>
          <w:rtl/>
        </w:rPr>
        <w:t xml:space="preserve"> שריד (מרצ):</w:t>
      </w:r>
    </w:p>
    <w:p w14:paraId="15F8D8E7" w14:textId="77777777" w:rsidR="00000000" w:rsidRDefault="00027501">
      <w:pPr>
        <w:pStyle w:val="a0"/>
        <w:rPr>
          <w:rFonts w:hint="cs"/>
          <w:rtl/>
        </w:rPr>
      </w:pPr>
    </w:p>
    <w:p w14:paraId="06A5C61A" w14:textId="77777777" w:rsidR="00000000" w:rsidRDefault="00027501">
      <w:pPr>
        <w:pStyle w:val="a0"/>
        <w:rPr>
          <w:rFonts w:hint="cs"/>
          <w:rtl/>
        </w:rPr>
      </w:pPr>
      <w:r>
        <w:rPr>
          <w:rFonts w:hint="cs"/>
          <w:rtl/>
        </w:rPr>
        <w:t>אפילו בימים שה</w:t>
      </w:r>
      <w:r>
        <w:rPr>
          <w:rFonts w:hint="cs"/>
          <w:rtl/>
        </w:rPr>
        <w:t>יית סגן שר.</w:t>
      </w:r>
      <w:bookmarkStart w:id="242" w:name="FS000000498T21_01_2004_15_45_27C"/>
      <w:bookmarkEnd w:id="242"/>
    </w:p>
    <w:p w14:paraId="20AD7F0E" w14:textId="77777777" w:rsidR="00000000" w:rsidRDefault="00027501">
      <w:pPr>
        <w:pStyle w:val="a0"/>
        <w:ind w:firstLine="0"/>
        <w:rPr>
          <w:rFonts w:hint="cs"/>
          <w:rtl/>
        </w:rPr>
      </w:pPr>
    </w:p>
    <w:p w14:paraId="3AF00AFC" w14:textId="77777777" w:rsidR="00000000" w:rsidRDefault="00027501">
      <w:pPr>
        <w:pStyle w:val="-"/>
        <w:rPr>
          <w:rtl/>
        </w:rPr>
      </w:pPr>
      <w:bookmarkStart w:id="243" w:name="FS000000498T21_01_2004_14_34_30"/>
      <w:r>
        <w:rPr>
          <w:rFonts w:hint="eastAsia"/>
          <w:rtl/>
        </w:rPr>
        <w:t>משולם</w:t>
      </w:r>
      <w:r>
        <w:rPr>
          <w:rtl/>
        </w:rPr>
        <w:t xml:space="preserve"> נהרי (ש"ס):</w:t>
      </w:r>
    </w:p>
    <w:p w14:paraId="25E249A7" w14:textId="77777777" w:rsidR="00000000" w:rsidRDefault="00027501">
      <w:pPr>
        <w:pStyle w:val="a0"/>
        <w:rPr>
          <w:rtl/>
        </w:rPr>
      </w:pPr>
    </w:p>
    <w:bookmarkEnd w:id="243"/>
    <w:p w14:paraId="753058EB" w14:textId="77777777" w:rsidR="00000000" w:rsidRDefault="00027501">
      <w:pPr>
        <w:pStyle w:val="a0"/>
        <w:rPr>
          <w:rFonts w:hint="cs"/>
          <w:rtl/>
        </w:rPr>
      </w:pPr>
      <w:r>
        <w:rPr>
          <w:rFonts w:hint="cs"/>
          <w:rtl/>
        </w:rPr>
        <w:t>איפה היה דבר כזה? איפה היתה אלימות כזאת? אין משמעת, ואני כבר לא מדבר על ההישגים.</w:t>
      </w:r>
    </w:p>
    <w:p w14:paraId="5AD013A0" w14:textId="77777777" w:rsidR="00000000" w:rsidRDefault="00027501">
      <w:pPr>
        <w:pStyle w:val="a0"/>
        <w:rPr>
          <w:rFonts w:hint="cs"/>
          <w:rtl/>
        </w:rPr>
      </w:pPr>
    </w:p>
    <w:p w14:paraId="7B8DBC76" w14:textId="77777777" w:rsidR="00000000" w:rsidRDefault="00027501">
      <w:pPr>
        <w:pStyle w:val="a0"/>
        <w:rPr>
          <w:rFonts w:hint="cs"/>
          <w:rtl/>
        </w:rPr>
      </w:pPr>
      <w:r>
        <w:rPr>
          <w:rFonts w:hint="cs"/>
          <w:rtl/>
        </w:rPr>
        <w:t>ראש הממשלה גם אמר באותו יום, ש"ההשקעה הלאומית שלנו בחינוך היא אחת הגבוהות בעולם: אנו משקיעים עבור כל תלמיד יותר מרוב מדינות העולם. ובכל זאת, ע</w:t>
      </w:r>
      <w:r>
        <w:rPr>
          <w:rFonts w:hint="cs"/>
          <w:rtl/>
        </w:rPr>
        <w:t>ל-פי המבחנים הבין-לאומיים, התפוקה אינה משביעת רצון, והשכר החודשי שאנו משלמים למורים הצעירים שלנו הוא פשוט בושה. גם כאן, כמו בהבראת המשק, אין לנו ברירה. אנחנו צריכים לשלם יותר כסף לפחות מורים שיעבדו יותר שעות. בכוונתנו להגיש תוכנית להחלת יום לימודים ארוך, ה</w:t>
      </w:r>
      <w:r>
        <w:rPr>
          <w:rFonts w:hint="cs"/>
          <w:rtl/>
        </w:rPr>
        <w:t xml:space="preserve">כול כמובן בהדרגה, ובמקומות חלשים בראש ובראשונה". </w:t>
      </w:r>
    </w:p>
    <w:p w14:paraId="0783E4D2" w14:textId="77777777" w:rsidR="00000000" w:rsidRDefault="00027501">
      <w:pPr>
        <w:pStyle w:val="a0"/>
        <w:rPr>
          <w:rFonts w:hint="cs"/>
          <w:rtl/>
        </w:rPr>
      </w:pPr>
    </w:p>
    <w:p w14:paraId="69EDF9C5" w14:textId="77777777" w:rsidR="00000000" w:rsidRDefault="00027501">
      <w:pPr>
        <w:pStyle w:val="af0"/>
        <w:rPr>
          <w:rtl/>
        </w:rPr>
      </w:pPr>
      <w:r>
        <w:rPr>
          <w:rFonts w:hint="eastAsia"/>
          <w:rtl/>
        </w:rPr>
        <w:t>יצחק</w:t>
      </w:r>
      <w:r>
        <w:rPr>
          <w:rtl/>
        </w:rPr>
        <w:t xml:space="preserve"> וקנין (ש"ס):</w:t>
      </w:r>
    </w:p>
    <w:p w14:paraId="6993DE38" w14:textId="77777777" w:rsidR="00000000" w:rsidRDefault="00027501">
      <w:pPr>
        <w:pStyle w:val="a0"/>
        <w:rPr>
          <w:rFonts w:hint="cs"/>
          <w:rtl/>
        </w:rPr>
      </w:pPr>
    </w:p>
    <w:p w14:paraId="68C0FA82" w14:textId="77777777" w:rsidR="00000000" w:rsidRDefault="00027501">
      <w:pPr>
        <w:pStyle w:val="a0"/>
        <w:rPr>
          <w:rFonts w:hint="cs"/>
          <w:rtl/>
        </w:rPr>
      </w:pPr>
      <w:r>
        <w:rPr>
          <w:rFonts w:hint="cs"/>
          <w:rtl/>
        </w:rPr>
        <w:t xml:space="preserve">- - - </w:t>
      </w:r>
    </w:p>
    <w:p w14:paraId="4E574A35" w14:textId="77777777" w:rsidR="00000000" w:rsidRDefault="00027501">
      <w:pPr>
        <w:pStyle w:val="a0"/>
        <w:rPr>
          <w:rFonts w:hint="cs"/>
          <w:rtl/>
        </w:rPr>
      </w:pPr>
    </w:p>
    <w:p w14:paraId="05C6AC33" w14:textId="77777777" w:rsidR="00000000" w:rsidRDefault="00027501">
      <w:pPr>
        <w:pStyle w:val="-"/>
        <w:rPr>
          <w:rtl/>
        </w:rPr>
      </w:pPr>
      <w:bookmarkStart w:id="244" w:name="FS000000498T21_01_2004_14_36_41C"/>
      <w:bookmarkEnd w:id="244"/>
      <w:r>
        <w:rPr>
          <w:rFonts w:hint="eastAsia"/>
          <w:rtl/>
        </w:rPr>
        <w:t>משולם</w:t>
      </w:r>
      <w:r>
        <w:rPr>
          <w:rtl/>
        </w:rPr>
        <w:t xml:space="preserve"> נהרי (ש"ס):</w:t>
      </w:r>
    </w:p>
    <w:p w14:paraId="31C8C4F2" w14:textId="77777777" w:rsidR="00000000" w:rsidRDefault="00027501">
      <w:pPr>
        <w:pStyle w:val="a0"/>
        <w:rPr>
          <w:rFonts w:hint="cs"/>
          <w:rtl/>
        </w:rPr>
      </w:pPr>
    </w:p>
    <w:p w14:paraId="7E383607" w14:textId="77777777" w:rsidR="00000000" w:rsidRDefault="00027501">
      <w:pPr>
        <w:pStyle w:val="a0"/>
        <w:rPr>
          <w:rFonts w:hint="cs"/>
          <w:rtl/>
        </w:rPr>
      </w:pPr>
      <w:r>
        <w:rPr>
          <w:rFonts w:hint="cs"/>
          <w:rtl/>
        </w:rPr>
        <w:t>אדוני ראש הממשלה, הדברים שאמרת הם דברים חשובים מאוד, דברים שמערכת החינוך זקוקה להם מאוד. אבל צריך לזכור שלא בכל מקום מדובר בכסף. וגם כאן, השר שטרית, אני לא מדב</w:t>
      </w:r>
      <w:r>
        <w:rPr>
          <w:rFonts w:hint="cs"/>
          <w:rtl/>
        </w:rPr>
        <w:t xml:space="preserve">ר על תוספת תקציבית. אני אומר שמערכת חינוך צריכה יציבות. אם רוצים להגיע לתוצאות, אם רוצים להגיע לחינוך, לתוצאות בחינוך – וגם בהישגים הלימודיים – אתה חייב להעמיד את המערכת, לתת לה יציבות. למערכת אין שום יציבות, היא מיטלטלת מיום ליום. פרויקטים שפעם היו ספינת </w:t>
      </w:r>
      <w:r>
        <w:rPr>
          <w:rFonts w:hint="cs"/>
          <w:rtl/>
        </w:rPr>
        <w:t xml:space="preserve">הדגל של מערכת החינוך, אין שום הבטחה שיימשכו, לא בשנה זו ולא בשנה הבאה. אין תחום שלא נפגע - ילדים חלשים, נוער מנותק, נשירה מבתי-הספר, אלימות בבתי-הספר. אין כמעט תחום שלא נפגע. </w:t>
      </w:r>
    </w:p>
    <w:p w14:paraId="4D7D9AA3" w14:textId="77777777" w:rsidR="00000000" w:rsidRDefault="00027501">
      <w:pPr>
        <w:pStyle w:val="a0"/>
        <w:rPr>
          <w:rFonts w:hint="cs"/>
          <w:rtl/>
        </w:rPr>
      </w:pPr>
    </w:p>
    <w:p w14:paraId="66A22EDD" w14:textId="77777777" w:rsidR="00000000" w:rsidRDefault="00027501">
      <w:pPr>
        <w:pStyle w:val="a0"/>
        <w:rPr>
          <w:rFonts w:hint="cs"/>
          <w:rtl/>
        </w:rPr>
      </w:pPr>
      <w:r>
        <w:rPr>
          <w:rFonts w:hint="cs"/>
          <w:rtl/>
        </w:rPr>
        <w:t>אם רוצים באמת, כמו שאומר ראש הממשלה – ואני מסכים לכל מלה, ואני חושב שהוא אמר דב</w:t>
      </w:r>
      <w:r>
        <w:rPr>
          <w:rFonts w:hint="cs"/>
          <w:rtl/>
        </w:rPr>
        <w:t>רים חשובים מאוד – אבל צריך ליישם אותם. צריך להביא את מערכת החינוך ליציבות, כדי שמערכת החינוך תוכל לשקם את עצמה. נכון, גם מערכת החינוך צריכה להתייעל, אבל צריך גם לאפשר לה לתעל את הכספים האלה שיבואו בעקבות הייעול לצרכים שלה – להשקיע יותר במקומות שצריך להשקיע</w:t>
      </w:r>
      <w:r>
        <w:rPr>
          <w:rFonts w:hint="cs"/>
          <w:rtl/>
        </w:rPr>
        <w:t xml:space="preserve"> יותר. לכן הצעתי היא, כי התקציב השנתי של משרד החינוך לא יקוצץ בשנים 2004-2007, כדי לאפשר למערכת להתייעל ולתעל את הכספים למקומות שצריך. תודה.</w:t>
      </w:r>
    </w:p>
    <w:p w14:paraId="76ECB158" w14:textId="77777777" w:rsidR="00000000" w:rsidRDefault="00027501">
      <w:pPr>
        <w:pStyle w:val="a0"/>
        <w:rPr>
          <w:rFonts w:hint="cs"/>
          <w:rtl/>
        </w:rPr>
      </w:pPr>
    </w:p>
    <w:p w14:paraId="715C6DBC" w14:textId="77777777" w:rsidR="00000000" w:rsidRDefault="00027501">
      <w:pPr>
        <w:pStyle w:val="af1"/>
        <w:rPr>
          <w:rtl/>
        </w:rPr>
      </w:pPr>
      <w:r>
        <w:rPr>
          <w:rFonts w:hint="eastAsia"/>
          <w:rtl/>
        </w:rPr>
        <w:t>היו</w:t>
      </w:r>
      <w:r>
        <w:rPr>
          <w:rtl/>
        </w:rPr>
        <w:t>"ר</w:t>
      </w:r>
      <w:r>
        <w:rPr>
          <w:rFonts w:hint="cs"/>
          <w:rtl/>
        </w:rPr>
        <w:t xml:space="preserve"> אתי לבני</w:t>
      </w:r>
      <w:r>
        <w:rPr>
          <w:rtl/>
        </w:rPr>
        <w:t>:</w:t>
      </w:r>
    </w:p>
    <w:p w14:paraId="01EAAD60" w14:textId="77777777" w:rsidR="00000000" w:rsidRDefault="00027501">
      <w:pPr>
        <w:pStyle w:val="a0"/>
        <w:rPr>
          <w:rFonts w:hint="cs"/>
          <w:rtl/>
        </w:rPr>
      </w:pPr>
    </w:p>
    <w:p w14:paraId="2309FAE4" w14:textId="77777777" w:rsidR="00000000" w:rsidRDefault="00027501">
      <w:pPr>
        <w:pStyle w:val="a0"/>
        <w:rPr>
          <w:rFonts w:hint="cs"/>
          <w:rtl/>
        </w:rPr>
      </w:pPr>
      <w:r>
        <w:rPr>
          <w:rFonts w:hint="cs"/>
          <w:rtl/>
        </w:rPr>
        <w:t>תודה רבה. משיב השר מאיר שטרית.</w:t>
      </w:r>
    </w:p>
    <w:p w14:paraId="50EACD74" w14:textId="77777777" w:rsidR="00000000" w:rsidRDefault="00027501">
      <w:pPr>
        <w:pStyle w:val="a0"/>
        <w:rPr>
          <w:rFonts w:hint="cs"/>
          <w:rtl/>
        </w:rPr>
      </w:pPr>
    </w:p>
    <w:p w14:paraId="5AD8B6B4" w14:textId="77777777" w:rsidR="00000000" w:rsidRDefault="00027501">
      <w:pPr>
        <w:pStyle w:val="a"/>
        <w:rPr>
          <w:rtl/>
        </w:rPr>
      </w:pPr>
      <w:bookmarkStart w:id="245" w:name="FS000000478T21_01_2004_14_40_57"/>
      <w:bookmarkStart w:id="246" w:name="_Toc90038011"/>
      <w:bookmarkEnd w:id="245"/>
      <w:r>
        <w:rPr>
          <w:rFonts w:hint="eastAsia"/>
          <w:rtl/>
        </w:rPr>
        <w:t>השר</w:t>
      </w:r>
      <w:r>
        <w:rPr>
          <w:rtl/>
        </w:rPr>
        <w:t xml:space="preserve"> מאיר שטרית:</w:t>
      </w:r>
      <w:bookmarkEnd w:id="246"/>
    </w:p>
    <w:p w14:paraId="46E5EFE1" w14:textId="77777777" w:rsidR="00000000" w:rsidRDefault="00027501">
      <w:pPr>
        <w:pStyle w:val="a0"/>
        <w:rPr>
          <w:rFonts w:hint="cs"/>
          <w:rtl/>
        </w:rPr>
      </w:pPr>
    </w:p>
    <w:p w14:paraId="7E30786E" w14:textId="77777777" w:rsidR="00000000" w:rsidRDefault="00027501">
      <w:pPr>
        <w:pStyle w:val="a0"/>
        <w:rPr>
          <w:rFonts w:hint="cs"/>
          <w:rtl/>
        </w:rPr>
      </w:pPr>
      <w:r>
        <w:rPr>
          <w:rFonts w:hint="cs"/>
          <w:rtl/>
        </w:rPr>
        <w:t>גברתי היושבת-ראש, רבותי חברי הכנסת, אין שום ויכו</w:t>
      </w:r>
      <w:r>
        <w:rPr>
          <w:rFonts w:hint="cs"/>
          <w:rtl/>
        </w:rPr>
        <w:t>ח ביני לבין חבר הכנסת נהרי או אחרים על ראיית החינוך בעדיפות לאומית עליונה. אם יש הישגים לתלמידי ישראל במבחנים העולמיים – שלצערי כרגע הם נמוכים – הסיבה היא לא גובה התקציב, חבר הכנסת נהרי. מדינת ישראל משקיעה, בהשוואה למדינות אחרות בעולם, את ההשקעה הממשלתית ה</w:t>
      </w:r>
      <w:r>
        <w:rPr>
          <w:rFonts w:hint="cs"/>
          <w:rtl/>
        </w:rPr>
        <w:t>גבוהה ביותר במונחי תל"ג, וגם את ההוצאה הלאומית הגבוהה ביותר במונחי תל"ג. אלא מה? מערכת החינוך צריכה לנצל את התקציב הזה בדרך אחרת. אני מציע שתבחן במערכת החינוך - אתה היית סגן שר החינוך - -</w:t>
      </w:r>
    </w:p>
    <w:p w14:paraId="2489112B" w14:textId="77777777" w:rsidR="00000000" w:rsidRDefault="00027501">
      <w:pPr>
        <w:pStyle w:val="a0"/>
        <w:rPr>
          <w:rFonts w:hint="cs"/>
          <w:rtl/>
        </w:rPr>
      </w:pPr>
    </w:p>
    <w:p w14:paraId="3964662E" w14:textId="77777777" w:rsidR="00000000" w:rsidRDefault="00027501">
      <w:pPr>
        <w:pStyle w:val="af0"/>
        <w:rPr>
          <w:rtl/>
        </w:rPr>
      </w:pPr>
      <w:r>
        <w:rPr>
          <w:rFonts w:hint="eastAsia"/>
          <w:rtl/>
        </w:rPr>
        <w:t>משולם</w:t>
      </w:r>
      <w:r>
        <w:rPr>
          <w:rtl/>
        </w:rPr>
        <w:t xml:space="preserve"> נהרי (ש"ס):</w:t>
      </w:r>
    </w:p>
    <w:p w14:paraId="5BB0B818" w14:textId="77777777" w:rsidR="00000000" w:rsidRDefault="00027501">
      <w:pPr>
        <w:pStyle w:val="a0"/>
        <w:rPr>
          <w:rFonts w:hint="cs"/>
          <w:rtl/>
        </w:rPr>
      </w:pPr>
    </w:p>
    <w:p w14:paraId="25935234" w14:textId="77777777" w:rsidR="00000000" w:rsidRDefault="00027501">
      <w:pPr>
        <w:pStyle w:val="a0"/>
        <w:rPr>
          <w:rFonts w:hint="cs"/>
          <w:rtl/>
        </w:rPr>
      </w:pPr>
      <w:r>
        <w:rPr>
          <w:rFonts w:hint="cs"/>
          <w:rtl/>
        </w:rPr>
        <w:t>תן להם את האפשרות, שלוש שנים.</w:t>
      </w:r>
    </w:p>
    <w:p w14:paraId="1FC5546F" w14:textId="77777777" w:rsidR="00000000" w:rsidRDefault="00027501">
      <w:pPr>
        <w:pStyle w:val="a0"/>
        <w:rPr>
          <w:rFonts w:hint="cs"/>
          <w:rtl/>
        </w:rPr>
      </w:pPr>
    </w:p>
    <w:p w14:paraId="7044DAFF" w14:textId="77777777" w:rsidR="00000000" w:rsidRDefault="00027501">
      <w:pPr>
        <w:pStyle w:val="-"/>
        <w:rPr>
          <w:rtl/>
        </w:rPr>
      </w:pPr>
      <w:bookmarkStart w:id="247" w:name="FS000000478T21_01_2004_14_45_49C"/>
      <w:bookmarkEnd w:id="247"/>
      <w:r>
        <w:rPr>
          <w:rFonts w:hint="eastAsia"/>
          <w:rtl/>
        </w:rPr>
        <w:t>השר</w:t>
      </w:r>
      <w:r>
        <w:rPr>
          <w:rtl/>
        </w:rPr>
        <w:t xml:space="preserve"> מאיר שטרית:</w:t>
      </w:r>
    </w:p>
    <w:p w14:paraId="1C925D14" w14:textId="77777777" w:rsidR="00000000" w:rsidRDefault="00027501">
      <w:pPr>
        <w:pStyle w:val="a0"/>
        <w:rPr>
          <w:rFonts w:hint="cs"/>
          <w:rtl/>
        </w:rPr>
      </w:pPr>
    </w:p>
    <w:p w14:paraId="3609863B" w14:textId="77777777" w:rsidR="00000000" w:rsidRDefault="00027501">
      <w:pPr>
        <w:pStyle w:val="a0"/>
        <w:rPr>
          <w:rFonts w:hint="cs"/>
          <w:rtl/>
        </w:rPr>
      </w:pPr>
      <w:r>
        <w:rPr>
          <w:rFonts w:hint="cs"/>
          <w:rtl/>
        </w:rPr>
        <w:t xml:space="preserve">- - כמה שעות חינוך במערכת החינוך הולכות לשעות ניהול, למשל. מערכת החינוך הקימה, לצערי, ביורוקרטיה מאוד רחבה, שיונקת כסף רב מאוד מהמערכת, כך שרק חלק מכל שקל שמושקע בחינוך מגיע באמת לתלמידים. לכן מערכת החינוך צריכה לעבור רפורמה רצינית מאוד. </w:t>
      </w:r>
    </w:p>
    <w:p w14:paraId="266F6797" w14:textId="77777777" w:rsidR="00000000" w:rsidRDefault="00027501">
      <w:pPr>
        <w:pStyle w:val="a0"/>
        <w:rPr>
          <w:rFonts w:hint="cs"/>
          <w:rtl/>
        </w:rPr>
      </w:pPr>
    </w:p>
    <w:p w14:paraId="1AE5E3C0" w14:textId="77777777" w:rsidR="00000000" w:rsidRDefault="00027501">
      <w:pPr>
        <w:pStyle w:val="a0"/>
        <w:rPr>
          <w:rFonts w:hint="cs"/>
          <w:rtl/>
        </w:rPr>
      </w:pPr>
      <w:r>
        <w:rPr>
          <w:rFonts w:hint="cs"/>
          <w:rtl/>
        </w:rPr>
        <w:t>הממשלה החליטה על</w:t>
      </w:r>
      <w:r>
        <w:rPr>
          <w:rFonts w:hint="cs"/>
          <w:rtl/>
        </w:rPr>
        <w:t xml:space="preserve"> הקמתה של ועדת-דברת בתמיכתה של שרת החינוך. הוועדה יושבת ושומעת את כל מי שמעוניין בכך, מתוך תקווה שהם יביאו בפני הממשלה המלצות לרפורמה מקיפה במערכת החינוך. </w:t>
      </w:r>
    </w:p>
    <w:p w14:paraId="005EF2B4" w14:textId="77777777" w:rsidR="00000000" w:rsidRDefault="00027501">
      <w:pPr>
        <w:pStyle w:val="a0"/>
        <w:rPr>
          <w:rFonts w:hint="cs"/>
          <w:rtl/>
        </w:rPr>
      </w:pPr>
    </w:p>
    <w:p w14:paraId="55918E79" w14:textId="77777777" w:rsidR="00000000" w:rsidRDefault="00027501">
      <w:pPr>
        <w:pStyle w:val="a0"/>
        <w:rPr>
          <w:rFonts w:hint="cs"/>
          <w:rtl/>
        </w:rPr>
      </w:pPr>
      <w:r>
        <w:rPr>
          <w:rFonts w:hint="cs"/>
          <w:rtl/>
        </w:rPr>
        <w:t>אין שום ספק, חבר הכנסת נהרי, שמערכת החינוך היא התשתית וחוט השדרה – לא רק של החינוך בישראל, לא רק של</w:t>
      </w:r>
      <w:r>
        <w:rPr>
          <w:rFonts w:hint="cs"/>
          <w:rtl/>
        </w:rPr>
        <w:t xml:space="preserve"> הסיכוי של הילדים האלה להגיע לאיזה מקום ולצאת חלילה מיציאה לתרבות רעה או להישמט לשוליים בלי יכולת עבודה, אלא זהו חוט השדרה העיקרי של הכלכלה במדינה. כל המחקרים בעולם מוכיחים, שחינוך הוא השקעה כלכלית שנושאת את התשואה הכלכלית הגבוהה ביותר. לכן אין ויכוח על חש</w:t>
      </w:r>
      <w:r>
        <w:rPr>
          <w:rFonts w:hint="cs"/>
          <w:rtl/>
        </w:rPr>
        <w:t>יבות החינוך.</w:t>
      </w:r>
    </w:p>
    <w:p w14:paraId="4C13A2CE" w14:textId="77777777" w:rsidR="00000000" w:rsidRDefault="00027501">
      <w:pPr>
        <w:pStyle w:val="a0"/>
        <w:rPr>
          <w:rFonts w:hint="cs"/>
          <w:rtl/>
        </w:rPr>
      </w:pPr>
    </w:p>
    <w:p w14:paraId="2859A1D0" w14:textId="77777777" w:rsidR="00000000" w:rsidRDefault="00027501">
      <w:pPr>
        <w:pStyle w:val="a0"/>
        <w:rPr>
          <w:rFonts w:hint="cs"/>
          <w:rtl/>
        </w:rPr>
      </w:pPr>
      <w:r>
        <w:rPr>
          <w:rFonts w:hint="cs"/>
          <w:rtl/>
        </w:rPr>
        <w:t>אנחנו לומדים את זה גם מהתורה, חבר הכנסת נהרי. איך לומדים את זה מהתורה? הנה, תרשה לי לגלות לך דרש: בשמות, כשמשה עומד לפני הסנה והסנה בוער ואיננו אוכל, ואלוקים שולח אותו למצרים, והוא אומר, מה פתאום; הלוא משה לא מאמין שהוא נבחר להנהיג את עם ישרא</w:t>
      </w:r>
      <w:r>
        <w:rPr>
          <w:rFonts w:hint="cs"/>
          <w:rtl/>
        </w:rPr>
        <w:t xml:space="preserve">ל. ואז, ויאמר אלוקים מזה בידך, ויאמר מטה. ויאמר השליכהו ארצה, וישליכהו ארצה ויהי לנחש וינס משה מפניו. המעניין בפסוק הזה הוא, שהמלה "מה זה" בפסוק הזה בלבד לא כתובה בשתי מלים כרגיל – מה זה – אלא במלה אחת </w:t>
      </w:r>
      <w:r>
        <w:rPr>
          <w:rtl/>
        </w:rPr>
        <w:t>–</w:t>
      </w:r>
      <w:r>
        <w:rPr>
          <w:rFonts w:hint="cs"/>
          <w:rtl/>
        </w:rPr>
        <w:t xml:space="preserve"> מזה. והרי אין אות אחת מיותרת וחסרה בתורה, אז מה פתאו</w:t>
      </w:r>
      <w:r>
        <w:rPr>
          <w:rFonts w:hint="cs"/>
          <w:rtl/>
        </w:rPr>
        <w:t xml:space="preserve">ם כתוב פה דווקא "מזה", בשלוש אותיות? דרש יפה אומר, שהגימטריה של המלה "מזה" היא 52. גם המלה "בן" היא 52. </w:t>
      </w:r>
    </w:p>
    <w:p w14:paraId="11A16E66" w14:textId="77777777" w:rsidR="00000000" w:rsidRDefault="00027501">
      <w:pPr>
        <w:pStyle w:val="a0"/>
        <w:rPr>
          <w:rFonts w:hint="cs"/>
          <w:rtl/>
        </w:rPr>
      </w:pPr>
    </w:p>
    <w:p w14:paraId="7914FD9E" w14:textId="77777777" w:rsidR="00000000" w:rsidRDefault="00027501">
      <w:pPr>
        <w:pStyle w:val="af0"/>
        <w:rPr>
          <w:rtl/>
        </w:rPr>
      </w:pPr>
      <w:r>
        <w:rPr>
          <w:rFonts w:hint="eastAsia"/>
          <w:rtl/>
        </w:rPr>
        <w:t>נסים</w:t>
      </w:r>
      <w:r>
        <w:rPr>
          <w:rtl/>
        </w:rPr>
        <w:t xml:space="preserve"> זאב (ש"ס):</w:t>
      </w:r>
    </w:p>
    <w:p w14:paraId="355289F0" w14:textId="77777777" w:rsidR="00000000" w:rsidRDefault="00027501">
      <w:pPr>
        <w:pStyle w:val="a0"/>
        <w:rPr>
          <w:rFonts w:hint="cs"/>
          <w:rtl/>
        </w:rPr>
      </w:pPr>
    </w:p>
    <w:p w14:paraId="3A8299A0" w14:textId="77777777" w:rsidR="00000000" w:rsidRDefault="00027501">
      <w:pPr>
        <w:pStyle w:val="a0"/>
        <w:rPr>
          <w:rFonts w:hint="cs"/>
          <w:rtl/>
        </w:rPr>
      </w:pPr>
      <w:r>
        <w:rPr>
          <w:rFonts w:hint="cs"/>
          <w:rtl/>
        </w:rPr>
        <w:t>גם "בהמה" זה 52.</w:t>
      </w:r>
    </w:p>
    <w:p w14:paraId="3F4C5602" w14:textId="77777777" w:rsidR="00000000" w:rsidRDefault="00027501">
      <w:pPr>
        <w:pStyle w:val="a0"/>
        <w:rPr>
          <w:rFonts w:hint="cs"/>
          <w:rtl/>
        </w:rPr>
      </w:pPr>
    </w:p>
    <w:p w14:paraId="6E8C5E1F" w14:textId="77777777" w:rsidR="00000000" w:rsidRDefault="00027501">
      <w:pPr>
        <w:pStyle w:val="-"/>
        <w:rPr>
          <w:rtl/>
        </w:rPr>
      </w:pPr>
      <w:bookmarkStart w:id="248" w:name="FS000000478T21_01_2004_15_00_43C"/>
      <w:bookmarkEnd w:id="248"/>
      <w:r>
        <w:rPr>
          <w:rFonts w:hint="eastAsia"/>
          <w:rtl/>
        </w:rPr>
        <w:t>השר</w:t>
      </w:r>
      <w:r>
        <w:rPr>
          <w:rtl/>
        </w:rPr>
        <w:t xml:space="preserve"> מאיר שטרית:</w:t>
      </w:r>
    </w:p>
    <w:p w14:paraId="1A03AB79" w14:textId="77777777" w:rsidR="00000000" w:rsidRDefault="00027501">
      <w:pPr>
        <w:pStyle w:val="a0"/>
        <w:rPr>
          <w:rFonts w:hint="cs"/>
          <w:rtl/>
        </w:rPr>
      </w:pPr>
    </w:p>
    <w:p w14:paraId="19D5FD21" w14:textId="77777777" w:rsidR="00000000" w:rsidRDefault="00027501">
      <w:pPr>
        <w:pStyle w:val="a0"/>
        <w:rPr>
          <w:rFonts w:hint="cs"/>
          <w:rtl/>
        </w:rPr>
      </w:pPr>
      <w:r>
        <w:rPr>
          <w:rFonts w:hint="cs"/>
          <w:rtl/>
        </w:rPr>
        <w:t>הווי אומר: אם אתה מחנך את הבן, מטפל בו, מחנך אותו ומוביל אותו לתרבות ולדרך טובה, הוא יהיה המטה שבו</w:t>
      </w:r>
      <w:r>
        <w:rPr>
          <w:rFonts w:hint="cs"/>
          <w:rtl/>
        </w:rPr>
        <w:t xml:space="preserve"> תעשה את האותות, אבל אם חלילה אתה משליך אותו ארצה, הוא נהיה לנחש, ואתה צריך לברוח מפניו. זה רמז לעם ישראל, לדורות הבאים, למה צריך להשקיע בחינוך. </w:t>
      </w:r>
    </w:p>
    <w:p w14:paraId="415C88FF" w14:textId="77777777" w:rsidR="00000000" w:rsidRDefault="00027501">
      <w:pPr>
        <w:pStyle w:val="a0"/>
        <w:rPr>
          <w:rFonts w:hint="cs"/>
          <w:rtl/>
        </w:rPr>
      </w:pPr>
    </w:p>
    <w:p w14:paraId="16006659" w14:textId="77777777" w:rsidR="00000000" w:rsidRDefault="00027501">
      <w:pPr>
        <w:pStyle w:val="a0"/>
        <w:rPr>
          <w:rFonts w:hint="cs"/>
          <w:rtl/>
        </w:rPr>
      </w:pPr>
      <w:r>
        <w:rPr>
          <w:rFonts w:hint="cs"/>
          <w:rtl/>
        </w:rPr>
        <w:t>אבל, חבר הכנסת נהרי - - -</w:t>
      </w:r>
    </w:p>
    <w:p w14:paraId="2863114A" w14:textId="77777777" w:rsidR="00000000" w:rsidRDefault="00027501">
      <w:pPr>
        <w:pStyle w:val="a0"/>
        <w:rPr>
          <w:rFonts w:hint="cs"/>
          <w:rtl/>
        </w:rPr>
      </w:pPr>
    </w:p>
    <w:p w14:paraId="7B9B1D1E" w14:textId="77777777" w:rsidR="00000000" w:rsidRDefault="00027501">
      <w:pPr>
        <w:pStyle w:val="af0"/>
        <w:rPr>
          <w:rtl/>
        </w:rPr>
      </w:pPr>
      <w:r>
        <w:rPr>
          <w:rtl/>
        </w:rPr>
        <w:t>רוני בריזון (שינוי):</w:t>
      </w:r>
    </w:p>
    <w:p w14:paraId="08B914EB" w14:textId="77777777" w:rsidR="00000000" w:rsidRDefault="00027501">
      <w:pPr>
        <w:pStyle w:val="a0"/>
        <w:rPr>
          <w:rtl/>
        </w:rPr>
      </w:pPr>
    </w:p>
    <w:p w14:paraId="3F642927" w14:textId="77777777" w:rsidR="00000000" w:rsidRDefault="00027501">
      <w:pPr>
        <w:pStyle w:val="a0"/>
        <w:rPr>
          <w:rFonts w:hint="cs"/>
          <w:rtl/>
        </w:rPr>
      </w:pPr>
      <w:r>
        <w:rPr>
          <w:rFonts w:hint="cs"/>
          <w:rtl/>
        </w:rPr>
        <w:t>אומר חבר הכנסת זאב שגם "בהמה" זה בגימטריה 52.</w:t>
      </w:r>
    </w:p>
    <w:p w14:paraId="008B9656" w14:textId="77777777" w:rsidR="00000000" w:rsidRDefault="00027501">
      <w:pPr>
        <w:pStyle w:val="a0"/>
        <w:rPr>
          <w:rFonts w:hint="cs"/>
          <w:rtl/>
        </w:rPr>
      </w:pPr>
    </w:p>
    <w:p w14:paraId="06131A91" w14:textId="77777777" w:rsidR="00000000" w:rsidRDefault="00027501">
      <w:pPr>
        <w:pStyle w:val="-"/>
        <w:rPr>
          <w:rtl/>
        </w:rPr>
      </w:pPr>
      <w:bookmarkStart w:id="249" w:name="FS000000478T21_01_2004_15_04_27C"/>
      <w:bookmarkEnd w:id="249"/>
      <w:r>
        <w:rPr>
          <w:rFonts w:hint="eastAsia"/>
          <w:rtl/>
        </w:rPr>
        <w:t>השר</w:t>
      </w:r>
      <w:r>
        <w:rPr>
          <w:rtl/>
        </w:rPr>
        <w:t xml:space="preserve"> מאיר שטרי</w:t>
      </w:r>
      <w:r>
        <w:rPr>
          <w:rtl/>
        </w:rPr>
        <w:t>ת:</w:t>
      </w:r>
    </w:p>
    <w:p w14:paraId="25EEDE6E" w14:textId="77777777" w:rsidR="00000000" w:rsidRDefault="00027501">
      <w:pPr>
        <w:pStyle w:val="a0"/>
        <w:rPr>
          <w:rFonts w:hint="cs"/>
          <w:rtl/>
        </w:rPr>
      </w:pPr>
    </w:p>
    <w:p w14:paraId="57D7F84F" w14:textId="77777777" w:rsidR="00000000" w:rsidRDefault="00027501">
      <w:pPr>
        <w:pStyle w:val="a0"/>
        <w:rPr>
          <w:rFonts w:hint="cs"/>
          <w:rtl/>
        </w:rPr>
      </w:pPr>
      <w:r>
        <w:rPr>
          <w:rFonts w:hint="cs"/>
          <w:rtl/>
        </w:rPr>
        <w:t xml:space="preserve">לכן אם תחנך אותו הוא בן, ואם לא </w:t>
      </w:r>
      <w:r>
        <w:rPr>
          <w:rtl/>
        </w:rPr>
        <w:t>–</w:t>
      </w:r>
      <w:r>
        <w:rPr>
          <w:rFonts w:hint="cs"/>
          <w:rtl/>
        </w:rPr>
        <w:t xml:space="preserve"> הוא יהיה בהמה. במקרה הזה לקחו נחש. </w:t>
      </w:r>
    </w:p>
    <w:p w14:paraId="135DE128" w14:textId="77777777" w:rsidR="00000000" w:rsidRDefault="00027501">
      <w:pPr>
        <w:pStyle w:val="a0"/>
        <w:rPr>
          <w:rFonts w:hint="cs"/>
          <w:rtl/>
        </w:rPr>
      </w:pPr>
    </w:p>
    <w:p w14:paraId="13936D49" w14:textId="77777777" w:rsidR="00000000" w:rsidRDefault="00027501">
      <w:pPr>
        <w:pStyle w:val="a0"/>
        <w:rPr>
          <w:rFonts w:hint="cs"/>
          <w:rtl/>
        </w:rPr>
      </w:pPr>
      <w:r>
        <w:rPr>
          <w:rFonts w:hint="cs"/>
          <w:rtl/>
        </w:rPr>
        <w:t>חבר הכנסת נהרי, הצעת החוק שלך איננה עולה בקנה אחד עם הדברים. על הדברים אני מסכים אתך, אבל פה אתה מציע שהממשלה תכבול לעצמה את הידיים ותקבע שתקציב החינוך לא יפחת החל מהשנה הבאה מהתקצי</w:t>
      </w:r>
      <w:r>
        <w:rPr>
          <w:rFonts w:hint="cs"/>
          <w:rtl/>
        </w:rPr>
        <w:t xml:space="preserve">ב הקיים של 2004. הרי זה בלתי אפשרי. המשמעות היא חוסר דרגות חופש בממשלה מחר. מי תוקע לידי שהתקציב שיהיה לי בשנה הבאה יהיה כזה שיאפשר את הקצאת החינוך הזאת? יכול להיות שמחר ישתנה המצב. יכול להיות שגם אתה תחשוב אחרת. אי-אפשר לעשות תקציב בחקיקה. </w:t>
      </w:r>
    </w:p>
    <w:p w14:paraId="19D45460" w14:textId="77777777" w:rsidR="00000000" w:rsidRDefault="00027501">
      <w:pPr>
        <w:pStyle w:val="a0"/>
        <w:rPr>
          <w:rFonts w:hint="cs"/>
          <w:rtl/>
        </w:rPr>
      </w:pPr>
    </w:p>
    <w:p w14:paraId="01B5ABF7" w14:textId="77777777" w:rsidR="00000000" w:rsidRDefault="00027501">
      <w:pPr>
        <w:pStyle w:val="a0"/>
        <w:rPr>
          <w:rFonts w:hint="cs"/>
          <w:rtl/>
        </w:rPr>
      </w:pPr>
      <w:r>
        <w:rPr>
          <w:rFonts w:hint="cs"/>
          <w:rtl/>
        </w:rPr>
        <w:t>ואם חינוך כן,</w:t>
      </w:r>
      <w:r>
        <w:rPr>
          <w:rFonts w:hint="cs"/>
          <w:rtl/>
        </w:rPr>
        <w:t xml:space="preserve"> חבר הכנסת נהרי, מדוע רווחה לא? מדוע תשתית לא? מדוע בריאות לא? כל אחד יעשה חוק, כדי שהחינוך לא ירד, שהרווחה לא תרד, שהכול לא ירד.</w:t>
      </w:r>
    </w:p>
    <w:p w14:paraId="3192C1FA" w14:textId="77777777" w:rsidR="00000000" w:rsidRDefault="00027501">
      <w:pPr>
        <w:pStyle w:val="a0"/>
        <w:rPr>
          <w:rFonts w:hint="cs"/>
          <w:rtl/>
        </w:rPr>
      </w:pPr>
    </w:p>
    <w:p w14:paraId="662863D8" w14:textId="77777777" w:rsidR="00000000" w:rsidRDefault="00027501">
      <w:pPr>
        <w:pStyle w:val="af0"/>
        <w:rPr>
          <w:rtl/>
        </w:rPr>
      </w:pPr>
      <w:r>
        <w:rPr>
          <w:rFonts w:hint="eastAsia"/>
          <w:rtl/>
        </w:rPr>
        <w:t>דוד</w:t>
      </w:r>
      <w:r>
        <w:rPr>
          <w:rtl/>
        </w:rPr>
        <w:t xml:space="preserve"> טל (עם אחד):</w:t>
      </w:r>
    </w:p>
    <w:p w14:paraId="368B4603" w14:textId="77777777" w:rsidR="00000000" w:rsidRDefault="00027501">
      <w:pPr>
        <w:pStyle w:val="a0"/>
        <w:rPr>
          <w:rFonts w:hint="cs"/>
          <w:rtl/>
        </w:rPr>
      </w:pPr>
    </w:p>
    <w:p w14:paraId="1809B430" w14:textId="77777777" w:rsidR="00000000" w:rsidRDefault="00027501">
      <w:pPr>
        <w:pStyle w:val="a0"/>
        <w:rPr>
          <w:rFonts w:hint="cs"/>
          <w:rtl/>
        </w:rPr>
      </w:pPr>
      <w:r>
        <w:rPr>
          <w:rFonts w:hint="cs"/>
          <w:rtl/>
        </w:rPr>
        <w:t>יש חוק ביטוח בריאות ממלכתי.</w:t>
      </w:r>
    </w:p>
    <w:p w14:paraId="475259C6" w14:textId="77777777" w:rsidR="00000000" w:rsidRDefault="00027501">
      <w:pPr>
        <w:pStyle w:val="a0"/>
        <w:rPr>
          <w:rFonts w:hint="cs"/>
          <w:rtl/>
        </w:rPr>
      </w:pPr>
    </w:p>
    <w:p w14:paraId="3D4ACD95" w14:textId="77777777" w:rsidR="00000000" w:rsidRDefault="00027501">
      <w:pPr>
        <w:pStyle w:val="-"/>
        <w:rPr>
          <w:rtl/>
        </w:rPr>
      </w:pPr>
      <w:bookmarkStart w:id="250" w:name="FS000000478T21_01_2004_15_11_51C"/>
      <w:bookmarkEnd w:id="250"/>
      <w:r>
        <w:rPr>
          <w:rFonts w:hint="eastAsia"/>
          <w:rtl/>
        </w:rPr>
        <w:t>השר</w:t>
      </w:r>
      <w:r>
        <w:rPr>
          <w:rtl/>
        </w:rPr>
        <w:t xml:space="preserve"> מאיר שטרית:</w:t>
      </w:r>
    </w:p>
    <w:p w14:paraId="79BD9FFF" w14:textId="77777777" w:rsidR="00000000" w:rsidRDefault="00027501">
      <w:pPr>
        <w:pStyle w:val="a0"/>
        <w:rPr>
          <w:rFonts w:hint="cs"/>
          <w:rtl/>
        </w:rPr>
      </w:pPr>
    </w:p>
    <w:p w14:paraId="7AAFF5CA" w14:textId="77777777" w:rsidR="00000000" w:rsidRDefault="00027501">
      <w:pPr>
        <w:pStyle w:val="a0"/>
        <w:rPr>
          <w:rFonts w:hint="cs"/>
          <w:rtl/>
        </w:rPr>
      </w:pPr>
      <w:r>
        <w:rPr>
          <w:rFonts w:hint="cs"/>
          <w:rtl/>
        </w:rPr>
        <w:t xml:space="preserve">תקע לידי שזה באמת לא ירד. לכן, חבר הכנסת נהרי, החוק הזה בלתי </w:t>
      </w:r>
      <w:r>
        <w:rPr>
          <w:rFonts w:hint="cs"/>
          <w:rtl/>
        </w:rPr>
        <w:t xml:space="preserve">קביל ואי-אפשר לקבל אותו. </w:t>
      </w:r>
    </w:p>
    <w:p w14:paraId="4B7545D6" w14:textId="77777777" w:rsidR="00000000" w:rsidRDefault="00027501">
      <w:pPr>
        <w:pStyle w:val="a0"/>
        <w:rPr>
          <w:rFonts w:hint="cs"/>
          <w:rtl/>
        </w:rPr>
      </w:pPr>
    </w:p>
    <w:p w14:paraId="6D04FB88" w14:textId="77777777" w:rsidR="00000000" w:rsidRDefault="00027501">
      <w:pPr>
        <w:pStyle w:val="a0"/>
        <w:rPr>
          <w:rFonts w:hint="cs"/>
          <w:rtl/>
        </w:rPr>
      </w:pPr>
      <w:r>
        <w:rPr>
          <w:rFonts w:hint="cs"/>
          <w:rtl/>
        </w:rPr>
        <w:t>אני מבקש מחברי הכנסת להסיר את הצעת החוק מסדר-היום.</w:t>
      </w:r>
    </w:p>
    <w:p w14:paraId="7332739C" w14:textId="77777777" w:rsidR="00000000" w:rsidRDefault="00027501">
      <w:pPr>
        <w:pStyle w:val="af1"/>
        <w:rPr>
          <w:rtl/>
        </w:rPr>
      </w:pPr>
    </w:p>
    <w:p w14:paraId="718A1464" w14:textId="77777777" w:rsidR="00000000" w:rsidRDefault="00027501">
      <w:pPr>
        <w:pStyle w:val="af1"/>
        <w:rPr>
          <w:rtl/>
        </w:rPr>
      </w:pPr>
      <w:r>
        <w:rPr>
          <w:rFonts w:hint="eastAsia"/>
          <w:rtl/>
        </w:rPr>
        <w:t>היו</w:t>
      </w:r>
      <w:r>
        <w:rPr>
          <w:rtl/>
        </w:rPr>
        <w:t>"ר</w:t>
      </w:r>
      <w:r>
        <w:rPr>
          <w:rFonts w:hint="cs"/>
          <w:rtl/>
        </w:rPr>
        <w:t xml:space="preserve"> אתי לבני</w:t>
      </w:r>
      <w:r>
        <w:rPr>
          <w:rtl/>
        </w:rPr>
        <w:t>:</w:t>
      </w:r>
    </w:p>
    <w:p w14:paraId="593D2FBF" w14:textId="77777777" w:rsidR="00000000" w:rsidRDefault="00027501">
      <w:pPr>
        <w:pStyle w:val="a0"/>
        <w:rPr>
          <w:rFonts w:hint="cs"/>
          <w:rtl/>
        </w:rPr>
      </w:pPr>
    </w:p>
    <w:p w14:paraId="1B5D9020" w14:textId="77777777" w:rsidR="00000000" w:rsidRDefault="00027501">
      <w:pPr>
        <w:pStyle w:val="a0"/>
        <w:rPr>
          <w:rFonts w:hint="cs"/>
          <w:rtl/>
        </w:rPr>
      </w:pPr>
      <w:r>
        <w:rPr>
          <w:rFonts w:hint="cs"/>
          <w:rtl/>
        </w:rPr>
        <w:t>חבר הכנסת נהרי, בבקשה.</w:t>
      </w:r>
    </w:p>
    <w:p w14:paraId="6F6ED804" w14:textId="77777777" w:rsidR="00000000" w:rsidRDefault="00027501">
      <w:pPr>
        <w:pStyle w:val="a0"/>
        <w:rPr>
          <w:rFonts w:hint="cs"/>
          <w:rtl/>
        </w:rPr>
      </w:pPr>
    </w:p>
    <w:p w14:paraId="0A61FABB" w14:textId="77777777" w:rsidR="00000000" w:rsidRDefault="00027501">
      <w:pPr>
        <w:pStyle w:val="a"/>
        <w:rPr>
          <w:rtl/>
        </w:rPr>
      </w:pPr>
      <w:bookmarkStart w:id="251" w:name="FS000000498T21_01_2004_15_12_59"/>
      <w:bookmarkStart w:id="252" w:name="_Toc90038012"/>
      <w:bookmarkEnd w:id="251"/>
      <w:r>
        <w:rPr>
          <w:rFonts w:hint="eastAsia"/>
          <w:rtl/>
        </w:rPr>
        <w:t>משולם</w:t>
      </w:r>
      <w:r>
        <w:rPr>
          <w:rtl/>
        </w:rPr>
        <w:t xml:space="preserve"> נהרי (ש"ס):</w:t>
      </w:r>
      <w:bookmarkEnd w:id="252"/>
    </w:p>
    <w:p w14:paraId="6BDC9359" w14:textId="77777777" w:rsidR="00000000" w:rsidRDefault="00027501">
      <w:pPr>
        <w:pStyle w:val="a0"/>
        <w:rPr>
          <w:rFonts w:hint="cs"/>
          <w:rtl/>
        </w:rPr>
      </w:pPr>
    </w:p>
    <w:p w14:paraId="080DBF1D" w14:textId="77777777" w:rsidR="00000000" w:rsidRDefault="00027501">
      <w:pPr>
        <w:pStyle w:val="a0"/>
        <w:rPr>
          <w:rFonts w:hint="cs"/>
          <w:rtl/>
        </w:rPr>
      </w:pPr>
      <w:r>
        <w:rPr>
          <w:rFonts w:hint="cs"/>
          <w:rtl/>
        </w:rPr>
        <w:t xml:space="preserve">השר שטרית, מאוד נהניתי מדבר התורה שלך, רק לא אמרת לנו מה נשאר לנו ביד </w:t>
      </w:r>
      <w:r>
        <w:rPr>
          <w:rtl/>
        </w:rPr>
        <w:t>–</w:t>
      </w:r>
      <w:r>
        <w:rPr>
          <w:rFonts w:hint="cs"/>
          <w:rtl/>
        </w:rPr>
        <w:t xml:space="preserve"> האם זה מטה או נחש.  </w:t>
      </w:r>
    </w:p>
    <w:p w14:paraId="12695FBB" w14:textId="77777777" w:rsidR="00000000" w:rsidRDefault="00027501">
      <w:pPr>
        <w:pStyle w:val="a0"/>
        <w:rPr>
          <w:rFonts w:hint="cs"/>
          <w:rtl/>
        </w:rPr>
      </w:pPr>
    </w:p>
    <w:p w14:paraId="6F8A3224" w14:textId="77777777" w:rsidR="00000000" w:rsidRDefault="00027501">
      <w:pPr>
        <w:pStyle w:val="af0"/>
        <w:rPr>
          <w:rtl/>
        </w:rPr>
      </w:pPr>
      <w:r>
        <w:rPr>
          <w:rFonts w:hint="eastAsia"/>
          <w:rtl/>
        </w:rPr>
        <w:t>השר</w:t>
      </w:r>
      <w:r>
        <w:rPr>
          <w:rtl/>
        </w:rPr>
        <w:t xml:space="preserve"> מאיר שטרית:</w:t>
      </w:r>
    </w:p>
    <w:p w14:paraId="23B28B89" w14:textId="77777777" w:rsidR="00000000" w:rsidRDefault="00027501">
      <w:pPr>
        <w:pStyle w:val="a0"/>
        <w:rPr>
          <w:rFonts w:hint="cs"/>
          <w:rtl/>
        </w:rPr>
      </w:pPr>
    </w:p>
    <w:p w14:paraId="139FD55F" w14:textId="77777777" w:rsidR="00000000" w:rsidRDefault="00027501">
      <w:pPr>
        <w:pStyle w:val="a0"/>
        <w:rPr>
          <w:rFonts w:hint="cs"/>
          <w:rtl/>
        </w:rPr>
      </w:pPr>
      <w:r>
        <w:rPr>
          <w:rFonts w:hint="cs"/>
          <w:rtl/>
        </w:rPr>
        <w:t>זה תלו</w:t>
      </w:r>
      <w:r>
        <w:rPr>
          <w:rFonts w:hint="cs"/>
          <w:rtl/>
        </w:rPr>
        <w:t xml:space="preserve">י בך. </w:t>
      </w:r>
    </w:p>
    <w:p w14:paraId="75C965BD" w14:textId="77777777" w:rsidR="00000000" w:rsidRDefault="00027501">
      <w:pPr>
        <w:pStyle w:val="a0"/>
        <w:rPr>
          <w:rFonts w:hint="cs"/>
          <w:rtl/>
        </w:rPr>
      </w:pPr>
    </w:p>
    <w:p w14:paraId="4A5107C2" w14:textId="77777777" w:rsidR="00000000" w:rsidRDefault="00027501">
      <w:pPr>
        <w:pStyle w:val="-"/>
        <w:rPr>
          <w:rtl/>
        </w:rPr>
      </w:pPr>
      <w:bookmarkStart w:id="253" w:name="FS000000498T21_01_2004_15_13_51C"/>
      <w:bookmarkEnd w:id="253"/>
      <w:r>
        <w:rPr>
          <w:rFonts w:hint="eastAsia"/>
          <w:rtl/>
        </w:rPr>
        <w:t>משולם</w:t>
      </w:r>
      <w:r>
        <w:rPr>
          <w:rtl/>
        </w:rPr>
        <w:t xml:space="preserve"> נהרי (ש"ס):</w:t>
      </w:r>
    </w:p>
    <w:p w14:paraId="21A3804F" w14:textId="77777777" w:rsidR="00000000" w:rsidRDefault="00027501">
      <w:pPr>
        <w:pStyle w:val="a0"/>
        <w:rPr>
          <w:rFonts w:hint="cs"/>
          <w:rtl/>
        </w:rPr>
      </w:pPr>
    </w:p>
    <w:p w14:paraId="187E2095" w14:textId="77777777" w:rsidR="00000000" w:rsidRDefault="00027501">
      <w:pPr>
        <w:pStyle w:val="a0"/>
        <w:rPr>
          <w:rFonts w:hint="cs"/>
          <w:rtl/>
        </w:rPr>
      </w:pPr>
      <w:r>
        <w:rPr>
          <w:rFonts w:hint="cs"/>
          <w:rtl/>
        </w:rPr>
        <w:t>בכל אופן, בתורה יש דוגמאות למכביר. כתוב גם על הבור: והבור ריק, מים אין בו אבל נחשים ועקרבים יש בו. לצערי הרב, זה מה שקורה במערכת החינוך. אני רוצה לומר לך, בכל תחום יש הרבה דברים שאתה יכול לשנות מהיום למחר. בחינוך זה תהליכים. בחינ</w:t>
      </w:r>
      <w:r>
        <w:rPr>
          <w:rFonts w:hint="cs"/>
          <w:rtl/>
        </w:rPr>
        <w:t xml:space="preserve">וך, אם אתה רוצה לשנות </w:t>
      </w:r>
      <w:r>
        <w:rPr>
          <w:rtl/>
        </w:rPr>
        <w:t>–</w:t>
      </w:r>
      <w:r>
        <w:rPr>
          <w:rFonts w:hint="cs"/>
          <w:rtl/>
        </w:rPr>
        <w:t xml:space="preserve"> ואני מסכים אתך שצריך לייעל את מערכת החינוך. מערכת החינוך צריכה להתייעל. היא לא יכולה להישאר במבנה הזה. </w:t>
      </w:r>
    </w:p>
    <w:p w14:paraId="39B4AB5A" w14:textId="77777777" w:rsidR="00000000" w:rsidRDefault="00027501">
      <w:pPr>
        <w:pStyle w:val="a0"/>
        <w:rPr>
          <w:rFonts w:hint="cs"/>
          <w:rtl/>
        </w:rPr>
      </w:pPr>
    </w:p>
    <w:p w14:paraId="631E7083" w14:textId="77777777" w:rsidR="00000000" w:rsidRDefault="00027501">
      <w:pPr>
        <w:pStyle w:val="a0"/>
        <w:rPr>
          <w:rFonts w:hint="cs"/>
          <w:rtl/>
        </w:rPr>
      </w:pPr>
      <w:bookmarkStart w:id="254" w:name="FS000000498T21_01_2004_15_00_19C"/>
      <w:bookmarkEnd w:id="254"/>
      <w:r>
        <w:rPr>
          <w:rFonts w:hint="cs"/>
          <w:rtl/>
        </w:rPr>
        <w:t>יש דרכים, הוקמה ועדה, ואתה רואה שהוועדה הזאת לא מגיעה למסקנות כל כך מהר. זה ייקח הרבה זמן. בוא ניקח לדוגמה את דוח-שושני, שבא לש</w:t>
      </w:r>
      <w:r>
        <w:rPr>
          <w:rFonts w:hint="cs"/>
          <w:rtl/>
        </w:rPr>
        <w:t>נות רק את התקצוב, אני מדבר על פעולה חשבונאית. הוא בא לשנות את התקצוב, והוא עצמו מדבר על כך שיישום ההמלצות יהיה בהדרגה במשך חמש שנים. חמש שנים כדי ליישם, כדי להטמיע במערכת שינויים בדברים שהמערכת כבר רגילה אליהם.</w:t>
      </w:r>
    </w:p>
    <w:p w14:paraId="21CF431C" w14:textId="77777777" w:rsidR="00000000" w:rsidRDefault="00027501">
      <w:pPr>
        <w:pStyle w:val="a0"/>
        <w:rPr>
          <w:rFonts w:hint="cs"/>
          <w:rtl/>
        </w:rPr>
      </w:pPr>
    </w:p>
    <w:p w14:paraId="274E43C5" w14:textId="77777777" w:rsidR="00000000" w:rsidRDefault="00027501">
      <w:pPr>
        <w:pStyle w:val="a0"/>
        <w:rPr>
          <w:rFonts w:hint="cs"/>
          <w:rtl/>
        </w:rPr>
      </w:pPr>
      <w:r>
        <w:rPr>
          <w:rFonts w:hint="cs"/>
          <w:rtl/>
        </w:rPr>
        <w:t>אתה שוכח, ואמר את זה גם ראש הממשלה, יש הסתדר</w:t>
      </w:r>
      <w:r>
        <w:rPr>
          <w:rFonts w:hint="cs"/>
          <w:rtl/>
        </w:rPr>
        <w:t>ות המורים, ארגוני מורים, יש הורים, זה לא ילך בקלות. צריך לתת למערכת את ההזדמנות ואת האפשרות, את פרק הזמן הסביר כדי שהיא תוכל לארגן את עצמה ולנסות ליישם דברים חדשים שהיא לא היתה מורגלת אליהם.</w:t>
      </w:r>
    </w:p>
    <w:p w14:paraId="008A91B2" w14:textId="77777777" w:rsidR="00000000" w:rsidRDefault="00027501">
      <w:pPr>
        <w:pStyle w:val="a0"/>
        <w:rPr>
          <w:rFonts w:hint="cs"/>
          <w:rtl/>
        </w:rPr>
      </w:pPr>
    </w:p>
    <w:p w14:paraId="5F0404D2" w14:textId="77777777" w:rsidR="00000000" w:rsidRDefault="00027501">
      <w:pPr>
        <w:pStyle w:val="a0"/>
        <w:rPr>
          <w:rFonts w:hint="cs"/>
          <w:rtl/>
        </w:rPr>
      </w:pPr>
      <w:r>
        <w:rPr>
          <w:rFonts w:hint="cs"/>
          <w:rtl/>
        </w:rPr>
        <w:t>לכן אני אומר, חברי הכנסת, אם החינוך בראש מעיינינו, אם זה הדבר הח</w:t>
      </w:r>
      <w:r>
        <w:rPr>
          <w:rFonts w:hint="cs"/>
          <w:rtl/>
        </w:rPr>
        <w:t xml:space="preserve">שוב לנו, אם זה המקום שבו אנחנו מפקידים את היקר ביותר לנו, את ילדינו, אני מבקש מכם לתמוך. אני יכול להבטיח לכם, שהנושא הזה יעבור את הוועדה, ידונו בו. כל שינוי שהוועדה תחליט, יהיה מקובל עלי, אבל אנחנו חייבים לצאת לדרך. פעם אחת ולתמיד עלינו לעשות שינוי במערכת </w:t>
      </w:r>
      <w:r>
        <w:rPr>
          <w:rFonts w:hint="cs"/>
          <w:rtl/>
        </w:rPr>
        <w:t>החינוך. תודה.</w:t>
      </w:r>
    </w:p>
    <w:p w14:paraId="3839DE1B" w14:textId="77777777" w:rsidR="00000000" w:rsidRDefault="00027501">
      <w:pPr>
        <w:pStyle w:val="a0"/>
        <w:rPr>
          <w:rFonts w:hint="cs"/>
          <w:rtl/>
        </w:rPr>
      </w:pPr>
    </w:p>
    <w:p w14:paraId="1F0A93BE" w14:textId="77777777" w:rsidR="00000000" w:rsidRDefault="00027501">
      <w:pPr>
        <w:pStyle w:val="af1"/>
        <w:rPr>
          <w:rtl/>
        </w:rPr>
      </w:pPr>
      <w:r>
        <w:rPr>
          <w:rtl/>
        </w:rPr>
        <w:t>היו"ר אתי לבני:</w:t>
      </w:r>
    </w:p>
    <w:p w14:paraId="73D2A302" w14:textId="77777777" w:rsidR="00000000" w:rsidRDefault="00027501">
      <w:pPr>
        <w:pStyle w:val="a0"/>
        <w:rPr>
          <w:rtl/>
        </w:rPr>
      </w:pPr>
    </w:p>
    <w:p w14:paraId="72C46C66" w14:textId="77777777" w:rsidR="00000000" w:rsidRDefault="00027501">
      <w:pPr>
        <w:pStyle w:val="a0"/>
        <w:rPr>
          <w:rFonts w:hint="cs"/>
          <w:rtl/>
        </w:rPr>
      </w:pPr>
      <w:r>
        <w:rPr>
          <w:rFonts w:hint="cs"/>
          <w:rtl/>
        </w:rPr>
        <w:t xml:space="preserve">תודה רבה. </w:t>
      </w:r>
    </w:p>
    <w:p w14:paraId="747F7BD0" w14:textId="77777777" w:rsidR="00000000" w:rsidRDefault="00027501">
      <w:pPr>
        <w:pStyle w:val="a0"/>
        <w:rPr>
          <w:rFonts w:hint="cs"/>
          <w:rtl/>
        </w:rPr>
      </w:pPr>
    </w:p>
    <w:p w14:paraId="59BDD704" w14:textId="77777777" w:rsidR="00000000" w:rsidRDefault="00027501">
      <w:pPr>
        <w:pStyle w:val="a0"/>
        <w:rPr>
          <w:rFonts w:hint="cs"/>
          <w:rtl/>
        </w:rPr>
      </w:pPr>
      <w:r>
        <w:rPr>
          <w:rFonts w:hint="cs"/>
          <w:rtl/>
        </w:rPr>
        <w:t xml:space="preserve">אנחנו עוברים להצבעה. </w:t>
      </w:r>
    </w:p>
    <w:p w14:paraId="62EEA96A" w14:textId="77777777" w:rsidR="00000000" w:rsidRDefault="00027501">
      <w:pPr>
        <w:pStyle w:val="a0"/>
        <w:rPr>
          <w:rFonts w:hint="cs"/>
          <w:rtl/>
        </w:rPr>
      </w:pPr>
    </w:p>
    <w:p w14:paraId="78E63619" w14:textId="77777777" w:rsidR="00000000" w:rsidRDefault="00027501">
      <w:pPr>
        <w:pStyle w:val="a0"/>
        <w:rPr>
          <w:rFonts w:hint="cs"/>
          <w:rtl/>
        </w:rPr>
      </w:pPr>
    </w:p>
    <w:p w14:paraId="32B6612F" w14:textId="77777777" w:rsidR="00000000" w:rsidRDefault="00027501">
      <w:pPr>
        <w:pStyle w:val="ab"/>
        <w:bidi/>
        <w:rPr>
          <w:rFonts w:hint="cs"/>
          <w:rtl/>
        </w:rPr>
      </w:pPr>
      <w:r>
        <w:rPr>
          <w:rFonts w:hint="cs"/>
          <w:rtl/>
        </w:rPr>
        <w:t>הצבעה מס' 9</w:t>
      </w:r>
    </w:p>
    <w:p w14:paraId="19BB048B" w14:textId="77777777" w:rsidR="00000000" w:rsidRDefault="00027501">
      <w:pPr>
        <w:pStyle w:val="a0"/>
        <w:rPr>
          <w:rFonts w:hint="cs"/>
          <w:rtl/>
        </w:rPr>
      </w:pPr>
    </w:p>
    <w:p w14:paraId="36AA1260" w14:textId="77777777" w:rsidR="00000000" w:rsidRDefault="0002750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358FCA76" w14:textId="77777777" w:rsidR="00000000" w:rsidRDefault="00027501">
      <w:pPr>
        <w:pStyle w:val="ac"/>
        <w:bidi/>
        <w:rPr>
          <w:rFonts w:hint="cs"/>
          <w:rtl/>
        </w:rPr>
      </w:pPr>
      <w:r>
        <w:rPr>
          <w:rFonts w:hint="cs"/>
          <w:rtl/>
        </w:rPr>
        <w:t xml:space="preserve">בעד ההצעה להסיר מסדר-היום את הצעת החוק </w:t>
      </w:r>
      <w:r>
        <w:rPr>
          <w:rtl/>
        </w:rPr>
        <w:t>–</w:t>
      </w:r>
      <w:r>
        <w:rPr>
          <w:rFonts w:hint="cs"/>
          <w:rtl/>
        </w:rPr>
        <w:t xml:space="preserve"> 45</w:t>
      </w:r>
    </w:p>
    <w:p w14:paraId="6856E5AF"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68B65C17" w14:textId="77777777" w:rsidR="00000000" w:rsidRDefault="00027501">
      <w:pPr>
        <w:pStyle w:val="ad"/>
        <w:bidi/>
        <w:rPr>
          <w:rFonts w:hint="cs"/>
          <w:rtl/>
        </w:rPr>
      </w:pPr>
      <w:r>
        <w:rPr>
          <w:rFonts w:hint="cs"/>
          <w:rtl/>
        </w:rPr>
        <w:t xml:space="preserve">ההצעה להסיר מסדר-היום את הצעת חוק יסודות התקציב (תיקון </w:t>
      </w:r>
      <w:r>
        <w:rPr>
          <w:rtl/>
        </w:rPr>
        <w:t>–</w:t>
      </w:r>
      <w:r>
        <w:rPr>
          <w:rFonts w:hint="cs"/>
          <w:rtl/>
        </w:rPr>
        <w:t xml:space="preserve"> תקציב </w:t>
      </w:r>
      <w:r>
        <w:rPr>
          <w:rFonts w:hint="cs"/>
          <w:rtl/>
        </w:rPr>
        <w:t>משרד החינוך) (הוראת שעה), התשס"ג-2003, נתקבלה.</w:t>
      </w:r>
    </w:p>
    <w:p w14:paraId="36F7BF50" w14:textId="77777777" w:rsidR="00000000" w:rsidRDefault="00027501">
      <w:pPr>
        <w:pStyle w:val="a0"/>
        <w:rPr>
          <w:rFonts w:hint="cs"/>
          <w:rtl/>
        </w:rPr>
      </w:pPr>
    </w:p>
    <w:p w14:paraId="59733B8C" w14:textId="77777777" w:rsidR="00000000" w:rsidRDefault="00027501">
      <w:pPr>
        <w:pStyle w:val="af1"/>
        <w:rPr>
          <w:rtl/>
        </w:rPr>
      </w:pPr>
      <w:r>
        <w:rPr>
          <w:rtl/>
        </w:rPr>
        <w:t>היו"ר אתי לבני:</w:t>
      </w:r>
    </w:p>
    <w:p w14:paraId="34C061BF" w14:textId="77777777" w:rsidR="00000000" w:rsidRDefault="00027501">
      <w:pPr>
        <w:pStyle w:val="a0"/>
        <w:rPr>
          <w:rtl/>
        </w:rPr>
      </w:pPr>
    </w:p>
    <w:p w14:paraId="5372A7D7" w14:textId="77777777" w:rsidR="00000000" w:rsidRDefault="00027501">
      <w:pPr>
        <w:pStyle w:val="a0"/>
        <w:rPr>
          <w:rFonts w:hint="cs"/>
          <w:rtl/>
        </w:rPr>
      </w:pPr>
      <w:r>
        <w:rPr>
          <w:rFonts w:hint="cs"/>
          <w:rtl/>
        </w:rPr>
        <w:t>נגד - 45, 46 עם קולי, בעד - 39. ההצעה הוסרה. תודה רבה. אנחנו עוברים להצעת החוק הבאה. אני מצרפת גם את קולו של היושב-ראש נגד, אז זה 47 נגד.</w:t>
      </w:r>
    </w:p>
    <w:p w14:paraId="709DB992" w14:textId="77777777" w:rsidR="00000000" w:rsidRDefault="00027501">
      <w:pPr>
        <w:pStyle w:val="a0"/>
        <w:rPr>
          <w:rFonts w:hint="cs"/>
          <w:rtl/>
        </w:rPr>
      </w:pPr>
    </w:p>
    <w:p w14:paraId="6DE50767" w14:textId="77777777" w:rsidR="00000000" w:rsidRDefault="00027501">
      <w:pPr>
        <w:pStyle w:val="a2"/>
        <w:rPr>
          <w:rtl/>
        </w:rPr>
      </w:pPr>
    </w:p>
    <w:p w14:paraId="0659F3E1" w14:textId="77777777" w:rsidR="00000000" w:rsidRDefault="00027501">
      <w:pPr>
        <w:pStyle w:val="a2"/>
        <w:rPr>
          <w:rFonts w:hint="cs"/>
          <w:rtl/>
        </w:rPr>
      </w:pPr>
      <w:bookmarkStart w:id="255" w:name="CS21136FI0021136T21_01_2004_15_13_51"/>
      <w:bookmarkStart w:id="256" w:name="_Toc90038013"/>
      <w:bookmarkEnd w:id="255"/>
      <w:r>
        <w:rPr>
          <w:rtl/>
        </w:rPr>
        <w:t>הצ</w:t>
      </w:r>
      <w:r>
        <w:rPr>
          <w:rFonts w:hint="cs"/>
          <w:rtl/>
        </w:rPr>
        <w:t>עת חוק</w:t>
      </w:r>
      <w:r>
        <w:rPr>
          <w:rtl/>
        </w:rPr>
        <w:t xml:space="preserve"> יסודות התקציב (תיקון - פטור מדמי חכירה </w:t>
      </w:r>
      <w:r>
        <w:rPr>
          <w:rFonts w:hint="cs"/>
          <w:rtl/>
        </w:rPr>
        <w:br/>
      </w:r>
      <w:r>
        <w:rPr>
          <w:rtl/>
        </w:rPr>
        <w:t>לב</w:t>
      </w:r>
      <w:r>
        <w:rPr>
          <w:rtl/>
        </w:rPr>
        <w:t>תי</w:t>
      </w:r>
      <w:r>
        <w:rPr>
          <w:rFonts w:hint="cs"/>
          <w:rtl/>
        </w:rPr>
        <w:t>-</w:t>
      </w:r>
      <w:r>
        <w:rPr>
          <w:rtl/>
        </w:rPr>
        <w:t>כנסת), התשס"ג-2003</w:t>
      </w:r>
      <w:bookmarkEnd w:id="256"/>
      <w:r>
        <w:rPr>
          <w:rtl/>
        </w:rPr>
        <w:t xml:space="preserve"> </w:t>
      </w:r>
    </w:p>
    <w:p w14:paraId="43EDC326" w14:textId="77777777" w:rsidR="00000000" w:rsidRDefault="00027501">
      <w:pPr>
        <w:pStyle w:val="a2"/>
        <w:rPr>
          <w:rFonts w:hint="cs"/>
          <w:rtl/>
        </w:rPr>
      </w:pPr>
    </w:p>
    <w:p w14:paraId="13645C6D" w14:textId="77777777" w:rsidR="00000000" w:rsidRDefault="00027501">
      <w:pPr>
        <w:pStyle w:val="a0"/>
        <w:ind w:firstLine="0"/>
        <w:rPr>
          <w:rFonts w:hint="cs"/>
          <w:rtl/>
        </w:rPr>
      </w:pPr>
      <w:r>
        <w:rPr>
          <w:rtl/>
        </w:rPr>
        <w:t>[נספחות.]</w:t>
      </w:r>
    </w:p>
    <w:p w14:paraId="0C3A905A" w14:textId="77777777" w:rsidR="00000000" w:rsidRDefault="00027501">
      <w:pPr>
        <w:pStyle w:val="-0"/>
        <w:rPr>
          <w:rFonts w:hint="cs"/>
          <w:rtl/>
        </w:rPr>
      </w:pPr>
      <w:r>
        <w:rPr>
          <w:rFonts w:hint="cs"/>
          <w:rtl/>
        </w:rPr>
        <w:t>(הצעת חבר הכנסת יעקב</w:t>
      </w:r>
      <w:r>
        <w:rPr>
          <w:rtl/>
        </w:rPr>
        <w:t xml:space="preserve"> ליצמן</w:t>
      </w:r>
      <w:r>
        <w:rPr>
          <w:rFonts w:hint="cs"/>
          <w:rtl/>
        </w:rPr>
        <w:t>)</w:t>
      </w:r>
    </w:p>
    <w:p w14:paraId="3DC07C80" w14:textId="77777777" w:rsidR="00000000" w:rsidRDefault="00027501">
      <w:pPr>
        <w:pStyle w:val="a2"/>
        <w:rPr>
          <w:rFonts w:hint="cs"/>
          <w:rtl/>
        </w:rPr>
      </w:pPr>
    </w:p>
    <w:p w14:paraId="1C750FFF" w14:textId="77777777" w:rsidR="00000000" w:rsidRDefault="00027501">
      <w:pPr>
        <w:pStyle w:val="af1"/>
        <w:rPr>
          <w:rtl/>
        </w:rPr>
      </w:pPr>
      <w:r>
        <w:rPr>
          <w:rtl/>
        </w:rPr>
        <w:t>היו"ר אתי לבני:</w:t>
      </w:r>
    </w:p>
    <w:p w14:paraId="51F366C7" w14:textId="77777777" w:rsidR="00000000" w:rsidRDefault="00027501">
      <w:pPr>
        <w:pStyle w:val="a0"/>
        <w:rPr>
          <w:rtl/>
        </w:rPr>
      </w:pPr>
    </w:p>
    <w:p w14:paraId="01BAC287" w14:textId="77777777" w:rsidR="00000000" w:rsidRDefault="00027501">
      <w:pPr>
        <w:pStyle w:val="a0"/>
        <w:rPr>
          <w:rFonts w:hint="cs"/>
          <w:rtl/>
        </w:rPr>
      </w:pPr>
      <w:r>
        <w:rPr>
          <w:rFonts w:hint="cs"/>
          <w:rtl/>
        </w:rPr>
        <w:t xml:space="preserve">הצעת החוק הבאה היא הצעת חוק יסודות התקציב (תיקון </w:t>
      </w:r>
      <w:r>
        <w:rPr>
          <w:rtl/>
        </w:rPr>
        <w:t>–</w:t>
      </w:r>
      <w:r>
        <w:rPr>
          <w:rFonts w:hint="cs"/>
          <w:rtl/>
        </w:rPr>
        <w:t xml:space="preserve"> פטור מדמי חכירה לבתי-כנסת), התשס"ג-2003, שמספרה פ/1448. יציג את הצעת החוק חבר הכנסת יעקב ליצמן. בבקשה.</w:t>
      </w:r>
    </w:p>
    <w:p w14:paraId="74C56D89" w14:textId="77777777" w:rsidR="00000000" w:rsidRDefault="00027501">
      <w:pPr>
        <w:pStyle w:val="a0"/>
        <w:rPr>
          <w:rFonts w:hint="cs"/>
          <w:rtl/>
        </w:rPr>
      </w:pPr>
    </w:p>
    <w:p w14:paraId="55081F53" w14:textId="77777777" w:rsidR="00000000" w:rsidRDefault="00027501">
      <w:pPr>
        <w:pStyle w:val="a"/>
        <w:rPr>
          <w:rtl/>
        </w:rPr>
      </w:pPr>
      <w:bookmarkStart w:id="257" w:name="FS000000528T21_01_2004_15_20_39"/>
      <w:bookmarkStart w:id="258" w:name="_Toc90038014"/>
      <w:bookmarkEnd w:id="257"/>
      <w:r>
        <w:rPr>
          <w:rtl/>
        </w:rPr>
        <w:t>יעקב ליצמן (יהדות התו</w:t>
      </w:r>
      <w:r>
        <w:rPr>
          <w:rtl/>
        </w:rPr>
        <w:t>רה):</w:t>
      </w:r>
      <w:bookmarkEnd w:id="258"/>
    </w:p>
    <w:p w14:paraId="33A69BFA" w14:textId="77777777" w:rsidR="00000000" w:rsidRDefault="00027501">
      <w:pPr>
        <w:pStyle w:val="a0"/>
        <w:rPr>
          <w:rtl/>
        </w:rPr>
      </w:pPr>
    </w:p>
    <w:p w14:paraId="19BAA415" w14:textId="77777777" w:rsidR="00000000" w:rsidRDefault="00027501">
      <w:pPr>
        <w:pStyle w:val="a0"/>
        <w:rPr>
          <w:rFonts w:hint="cs"/>
          <w:rtl/>
        </w:rPr>
      </w:pPr>
      <w:r>
        <w:rPr>
          <w:rFonts w:hint="cs"/>
          <w:rtl/>
        </w:rPr>
        <w:t xml:space="preserve">גברתי היושבת-ראש, כנסת נכבדה, הצעת החוק שאני מציע כאן באה לסדר את הפטור של דמי חכירה - - </w:t>
      </w:r>
    </w:p>
    <w:p w14:paraId="28358070" w14:textId="77777777" w:rsidR="00000000" w:rsidRDefault="00027501">
      <w:pPr>
        <w:pStyle w:val="a0"/>
        <w:rPr>
          <w:rFonts w:hint="cs"/>
          <w:rtl/>
        </w:rPr>
      </w:pPr>
    </w:p>
    <w:p w14:paraId="278D151E" w14:textId="77777777" w:rsidR="00000000" w:rsidRDefault="00027501">
      <w:pPr>
        <w:pStyle w:val="af1"/>
        <w:rPr>
          <w:rtl/>
        </w:rPr>
      </w:pPr>
      <w:r>
        <w:rPr>
          <w:rtl/>
        </w:rPr>
        <w:t>היו"ר אתי לבני:</w:t>
      </w:r>
    </w:p>
    <w:p w14:paraId="6A6FDDDD" w14:textId="77777777" w:rsidR="00000000" w:rsidRDefault="00027501">
      <w:pPr>
        <w:pStyle w:val="a0"/>
        <w:rPr>
          <w:rtl/>
        </w:rPr>
      </w:pPr>
    </w:p>
    <w:p w14:paraId="609F4971" w14:textId="77777777" w:rsidR="00000000" w:rsidRDefault="00027501">
      <w:pPr>
        <w:pStyle w:val="a0"/>
        <w:rPr>
          <w:rFonts w:hint="cs"/>
          <w:rtl/>
        </w:rPr>
      </w:pPr>
      <w:r>
        <w:rPr>
          <w:rFonts w:hint="cs"/>
          <w:rtl/>
        </w:rPr>
        <w:t>אפשר לבקש שקט? חבר הכנסת הרצוג, בבקשה.</w:t>
      </w:r>
    </w:p>
    <w:p w14:paraId="59D14BF1" w14:textId="77777777" w:rsidR="00000000" w:rsidRDefault="00027501">
      <w:pPr>
        <w:pStyle w:val="a0"/>
        <w:rPr>
          <w:rFonts w:hint="cs"/>
          <w:rtl/>
        </w:rPr>
      </w:pPr>
    </w:p>
    <w:p w14:paraId="4D5B38DD" w14:textId="77777777" w:rsidR="00000000" w:rsidRDefault="00027501">
      <w:pPr>
        <w:pStyle w:val="-"/>
        <w:rPr>
          <w:rtl/>
        </w:rPr>
      </w:pPr>
      <w:bookmarkStart w:id="259" w:name="FS000000528T21_01_2004_15_25_19C"/>
      <w:bookmarkEnd w:id="259"/>
      <w:r>
        <w:rPr>
          <w:rtl/>
        </w:rPr>
        <w:t>יעקב ליצמן (יהדות התורה):</w:t>
      </w:r>
    </w:p>
    <w:p w14:paraId="3FA147BC" w14:textId="77777777" w:rsidR="00000000" w:rsidRDefault="00027501">
      <w:pPr>
        <w:pStyle w:val="a0"/>
        <w:rPr>
          <w:rtl/>
        </w:rPr>
      </w:pPr>
    </w:p>
    <w:p w14:paraId="2949BBC8" w14:textId="77777777" w:rsidR="00000000" w:rsidRDefault="00027501">
      <w:pPr>
        <w:pStyle w:val="a0"/>
        <w:rPr>
          <w:rFonts w:hint="cs"/>
          <w:rtl/>
        </w:rPr>
      </w:pPr>
      <w:r>
        <w:rPr>
          <w:rFonts w:hint="cs"/>
          <w:rtl/>
        </w:rPr>
        <w:t>- - לבתי-כנסת. הנוהג היום הוא, שיש כמה סוגים של טיפול בבתי-כנסת. יש בתי-כנס</w:t>
      </w:r>
      <w:r>
        <w:rPr>
          <w:rFonts w:hint="cs"/>
          <w:rtl/>
        </w:rPr>
        <w:t>ת החוכרים קרקע דרך הרשות המקומית, ומשלמים 49 שקל. אלה 77% מבתי-הכנסת. יש בתי-כנסת החוכרים - - -</w:t>
      </w:r>
    </w:p>
    <w:p w14:paraId="0CB5C23F" w14:textId="77777777" w:rsidR="00000000" w:rsidRDefault="00027501">
      <w:pPr>
        <w:pStyle w:val="a0"/>
        <w:rPr>
          <w:rFonts w:hint="cs"/>
          <w:rtl/>
        </w:rPr>
      </w:pPr>
    </w:p>
    <w:p w14:paraId="33E9B584" w14:textId="77777777" w:rsidR="00000000" w:rsidRDefault="00027501">
      <w:pPr>
        <w:pStyle w:val="af1"/>
        <w:rPr>
          <w:rtl/>
        </w:rPr>
      </w:pPr>
      <w:r>
        <w:rPr>
          <w:rtl/>
        </w:rPr>
        <w:t>היו"ר אתי לבני:</w:t>
      </w:r>
    </w:p>
    <w:p w14:paraId="27E55F7F" w14:textId="77777777" w:rsidR="00000000" w:rsidRDefault="00027501">
      <w:pPr>
        <w:pStyle w:val="a0"/>
        <w:rPr>
          <w:rtl/>
        </w:rPr>
      </w:pPr>
    </w:p>
    <w:p w14:paraId="258D5D1C" w14:textId="77777777" w:rsidR="00000000" w:rsidRDefault="00027501">
      <w:pPr>
        <w:pStyle w:val="a0"/>
        <w:rPr>
          <w:rFonts w:hint="cs"/>
          <w:rtl/>
        </w:rPr>
      </w:pPr>
      <w:r>
        <w:rPr>
          <w:rFonts w:hint="cs"/>
          <w:rtl/>
        </w:rPr>
        <w:t>חברת הכנסת גלאון, בבקשה.</w:t>
      </w:r>
    </w:p>
    <w:p w14:paraId="3B39CA12" w14:textId="77777777" w:rsidR="00000000" w:rsidRDefault="00027501">
      <w:pPr>
        <w:pStyle w:val="a0"/>
        <w:rPr>
          <w:rFonts w:hint="cs"/>
          <w:rtl/>
        </w:rPr>
      </w:pPr>
    </w:p>
    <w:p w14:paraId="3309F8A5" w14:textId="77777777" w:rsidR="00000000" w:rsidRDefault="00027501">
      <w:pPr>
        <w:pStyle w:val="-"/>
        <w:rPr>
          <w:rtl/>
        </w:rPr>
      </w:pPr>
      <w:bookmarkStart w:id="260" w:name="FS000000528T21_01_2004_15_27_10C"/>
      <w:bookmarkEnd w:id="260"/>
      <w:r>
        <w:rPr>
          <w:rtl/>
        </w:rPr>
        <w:t>יעקב ליצמן (יהדות התורה):</w:t>
      </w:r>
    </w:p>
    <w:p w14:paraId="20949F32" w14:textId="77777777" w:rsidR="00000000" w:rsidRDefault="00027501">
      <w:pPr>
        <w:pStyle w:val="a0"/>
        <w:rPr>
          <w:rtl/>
        </w:rPr>
      </w:pPr>
    </w:p>
    <w:p w14:paraId="00ABFF0F" w14:textId="77777777" w:rsidR="00000000" w:rsidRDefault="00027501">
      <w:pPr>
        <w:pStyle w:val="a0"/>
        <w:rPr>
          <w:rFonts w:hint="cs"/>
          <w:rtl/>
        </w:rPr>
      </w:pPr>
      <w:r>
        <w:rPr>
          <w:rFonts w:hint="cs"/>
          <w:rtl/>
        </w:rPr>
        <w:t xml:space="preserve">יש בתי-כנסת החוכרים קרקע דרך הרשות המקומית, ומשלמים 6,300 שקל. אלה 14% מבתי-הכנסת. אנחנו </w:t>
      </w:r>
      <w:r>
        <w:rPr>
          <w:rFonts w:hint="cs"/>
          <w:rtl/>
        </w:rPr>
        <w:t xml:space="preserve">מדברים על בתי-כנסת במרכז הארץ. יש בתי-כנסת החוכרים קרקע ישירות מהמינהל, כהקצאה למוסד ציבורי, ואלה 9% מבתי-הכנסת. כל ההקצאות דרך הרשות המקומית פטורות מדמי חכירה. לא צריך לשלם שום דבר. בתי-הכנסת החוכרים דרך המינהל חייבים לשלם דמי חכירה. </w:t>
      </w:r>
    </w:p>
    <w:p w14:paraId="61649746" w14:textId="77777777" w:rsidR="00000000" w:rsidRDefault="00027501">
      <w:pPr>
        <w:pStyle w:val="a0"/>
        <w:rPr>
          <w:rFonts w:hint="cs"/>
          <w:rtl/>
        </w:rPr>
      </w:pPr>
    </w:p>
    <w:p w14:paraId="6B0C3471" w14:textId="77777777" w:rsidR="00000000" w:rsidRDefault="00027501">
      <w:pPr>
        <w:pStyle w:val="a0"/>
        <w:rPr>
          <w:rFonts w:hint="cs"/>
          <w:rtl/>
        </w:rPr>
      </w:pPr>
      <w:r>
        <w:rPr>
          <w:rFonts w:hint="cs"/>
          <w:rtl/>
        </w:rPr>
        <w:t xml:space="preserve">לפי בדיקה של המרכז </w:t>
      </w:r>
      <w:r>
        <w:rPr>
          <w:rFonts w:hint="cs"/>
          <w:rtl/>
        </w:rPr>
        <w:t>למחקר ומידע של הכנסת - - -</w:t>
      </w:r>
    </w:p>
    <w:p w14:paraId="4E44BA74" w14:textId="77777777" w:rsidR="00000000" w:rsidRDefault="00027501">
      <w:pPr>
        <w:pStyle w:val="af1"/>
        <w:rPr>
          <w:rtl/>
        </w:rPr>
      </w:pPr>
    </w:p>
    <w:p w14:paraId="3DB1C118" w14:textId="77777777" w:rsidR="00000000" w:rsidRDefault="00027501">
      <w:pPr>
        <w:pStyle w:val="af1"/>
        <w:rPr>
          <w:rtl/>
        </w:rPr>
      </w:pPr>
      <w:r>
        <w:rPr>
          <w:rtl/>
        </w:rPr>
        <w:t>היו"ר אתי לבני:</w:t>
      </w:r>
    </w:p>
    <w:p w14:paraId="67497E19" w14:textId="77777777" w:rsidR="00000000" w:rsidRDefault="00027501">
      <w:pPr>
        <w:pStyle w:val="a0"/>
        <w:rPr>
          <w:rtl/>
        </w:rPr>
      </w:pPr>
    </w:p>
    <w:p w14:paraId="097770C2" w14:textId="77777777" w:rsidR="00000000" w:rsidRDefault="00027501">
      <w:pPr>
        <w:pStyle w:val="a0"/>
        <w:rPr>
          <w:rFonts w:hint="cs"/>
          <w:rtl/>
        </w:rPr>
      </w:pPr>
      <w:r>
        <w:rPr>
          <w:rFonts w:hint="cs"/>
          <w:rtl/>
        </w:rPr>
        <w:t>חברת הכנסת גלאון, חברת הכנסת איציק, אני מבקשת, קצת יותר בשקט.</w:t>
      </w:r>
    </w:p>
    <w:p w14:paraId="462D76A0" w14:textId="77777777" w:rsidR="00000000" w:rsidRDefault="00027501">
      <w:pPr>
        <w:pStyle w:val="a0"/>
        <w:rPr>
          <w:rFonts w:hint="cs"/>
          <w:rtl/>
        </w:rPr>
      </w:pPr>
    </w:p>
    <w:p w14:paraId="592CC226" w14:textId="77777777" w:rsidR="00000000" w:rsidRDefault="00027501">
      <w:pPr>
        <w:pStyle w:val="-"/>
        <w:rPr>
          <w:rtl/>
        </w:rPr>
      </w:pPr>
      <w:bookmarkStart w:id="261" w:name="FS000000528T21_01_2004_15_30_19C"/>
      <w:bookmarkEnd w:id="261"/>
      <w:r>
        <w:rPr>
          <w:rtl/>
        </w:rPr>
        <w:t>יעקב ליצמן (יהדות התורה):</w:t>
      </w:r>
    </w:p>
    <w:p w14:paraId="25210678" w14:textId="77777777" w:rsidR="00000000" w:rsidRDefault="00027501">
      <w:pPr>
        <w:pStyle w:val="a0"/>
        <w:rPr>
          <w:rtl/>
        </w:rPr>
      </w:pPr>
    </w:p>
    <w:p w14:paraId="7F01FB30" w14:textId="77777777" w:rsidR="00000000" w:rsidRDefault="00027501">
      <w:pPr>
        <w:pStyle w:val="a0"/>
        <w:rPr>
          <w:rFonts w:hint="cs"/>
          <w:rtl/>
        </w:rPr>
      </w:pPr>
      <w:r>
        <w:rPr>
          <w:rFonts w:hint="cs"/>
          <w:rtl/>
        </w:rPr>
        <w:t xml:space="preserve">לפי הבדיקה של המרכז למחקר ומידע של הכנסת, עלות הצעת החוק שאני מציע כאן היא מיליון ו-300,000 שקל לשנה, לא יותר. </w:t>
      </w:r>
    </w:p>
    <w:p w14:paraId="0A0E593A" w14:textId="77777777" w:rsidR="00000000" w:rsidRDefault="00027501">
      <w:pPr>
        <w:pStyle w:val="a0"/>
        <w:rPr>
          <w:rFonts w:hint="cs"/>
          <w:rtl/>
        </w:rPr>
      </w:pPr>
    </w:p>
    <w:p w14:paraId="6381B20D" w14:textId="77777777" w:rsidR="00000000" w:rsidRDefault="00027501">
      <w:pPr>
        <w:pStyle w:val="a0"/>
        <w:rPr>
          <w:rFonts w:hint="cs"/>
          <w:rtl/>
        </w:rPr>
      </w:pPr>
      <w:r>
        <w:rPr>
          <w:rFonts w:hint="cs"/>
          <w:rtl/>
        </w:rPr>
        <w:t xml:space="preserve">כשהגשתי </w:t>
      </w:r>
      <w:r>
        <w:rPr>
          <w:rFonts w:hint="cs"/>
          <w:rtl/>
        </w:rPr>
        <w:t xml:space="preserve">את הצעת החוק, ועדת השרים החליטה לתמוך בה, ואפילו היה כתוב אתמול בדוח של הכנסת - הנמקה מהמקום. פתאום הבוקר, כשבאתי לכנסת, כנראה שר המשפטים בירר על זה, אני לא מבין מה הבעיה - - </w:t>
      </w:r>
    </w:p>
    <w:p w14:paraId="01988E78" w14:textId="77777777" w:rsidR="00000000" w:rsidRDefault="00027501">
      <w:pPr>
        <w:pStyle w:val="a0"/>
        <w:rPr>
          <w:rFonts w:hint="cs"/>
          <w:rtl/>
        </w:rPr>
      </w:pPr>
    </w:p>
    <w:p w14:paraId="549E3ABA" w14:textId="77777777" w:rsidR="00000000" w:rsidRDefault="00027501">
      <w:pPr>
        <w:pStyle w:val="af1"/>
        <w:rPr>
          <w:rtl/>
        </w:rPr>
      </w:pPr>
      <w:r>
        <w:rPr>
          <w:rtl/>
        </w:rPr>
        <w:t>היו"ר אתי לבני:</w:t>
      </w:r>
    </w:p>
    <w:p w14:paraId="553FE70F" w14:textId="77777777" w:rsidR="00000000" w:rsidRDefault="00027501">
      <w:pPr>
        <w:pStyle w:val="a0"/>
        <w:rPr>
          <w:rtl/>
        </w:rPr>
      </w:pPr>
    </w:p>
    <w:p w14:paraId="0F900890" w14:textId="77777777" w:rsidR="00000000" w:rsidRDefault="00027501">
      <w:pPr>
        <w:pStyle w:val="a0"/>
        <w:rPr>
          <w:rFonts w:hint="cs"/>
          <w:rtl/>
        </w:rPr>
      </w:pPr>
      <w:r>
        <w:rPr>
          <w:rFonts w:hint="cs"/>
          <w:rtl/>
        </w:rPr>
        <w:t>השר מאיר שטרית, אנא.</w:t>
      </w:r>
    </w:p>
    <w:p w14:paraId="23A5352F" w14:textId="77777777" w:rsidR="00000000" w:rsidRDefault="00027501">
      <w:pPr>
        <w:pStyle w:val="a0"/>
        <w:rPr>
          <w:rFonts w:hint="cs"/>
          <w:rtl/>
        </w:rPr>
      </w:pPr>
    </w:p>
    <w:p w14:paraId="13F620BF" w14:textId="77777777" w:rsidR="00000000" w:rsidRDefault="00027501">
      <w:pPr>
        <w:pStyle w:val="-"/>
        <w:rPr>
          <w:rtl/>
        </w:rPr>
      </w:pPr>
      <w:bookmarkStart w:id="262" w:name="FS000000528T21_01_2004_15_55_43C"/>
      <w:bookmarkEnd w:id="262"/>
      <w:r>
        <w:rPr>
          <w:rtl/>
        </w:rPr>
        <w:t>יעקב ליצמן (יהדות התורה):</w:t>
      </w:r>
    </w:p>
    <w:p w14:paraId="6452FC9A" w14:textId="77777777" w:rsidR="00000000" w:rsidRDefault="00027501">
      <w:pPr>
        <w:pStyle w:val="a0"/>
        <w:rPr>
          <w:rtl/>
        </w:rPr>
      </w:pPr>
    </w:p>
    <w:p w14:paraId="5EB18925" w14:textId="77777777" w:rsidR="00000000" w:rsidRDefault="00027501">
      <w:pPr>
        <w:pStyle w:val="a0"/>
        <w:rPr>
          <w:rFonts w:hint="cs"/>
          <w:rtl/>
        </w:rPr>
      </w:pPr>
      <w:r>
        <w:rPr>
          <w:rFonts w:hint="cs"/>
          <w:rtl/>
        </w:rPr>
        <w:t>- - של מיליון</w:t>
      </w:r>
      <w:r>
        <w:rPr>
          <w:rFonts w:hint="cs"/>
          <w:rtl/>
        </w:rPr>
        <w:t xml:space="preserve"> שקל, אם זו כל הבעיה שלכם.</w:t>
      </w:r>
    </w:p>
    <w:p w14:paraId="5BE72B2E" w14:textId="77777777" w:rsidR="00000000" w:rsidRDefault="00027501">
      <w:pPr>
        <w:pStyle w:val="a0"/>
        <w:rPr>
          <w:rFonts w:hint="cs"/>
          <w:rtl/>
        </w:rPr>
      </w:pPr>
    </w:p>
    <w:p w14:paraId="4E705C47" w14:textId="77777777" w:rsidR="00000000" w:rsidRDefault="00027501">
      <w:pPr>
        <w:pStyle w:val="af0"/>
        <w:rPr>
          <w:rtl/>
        </w:rPr>
      </w:pPr>
      <w:r>
        <w:rPr>
          <w:rFonts w:hint="eastAsia"/>
          <w:rtl/>
        </w:rPr>
        <w:t>נסים</w:t>
      </w:r>
      <w:r>
        <w:rPr>
          <w:rtl/>
        </w:rPr>
        <w:t xml:space="preserve"> דהן (ש"ס):</w:t>
      </w:r>
    </w:p>
    <w:p w14:paraId="4790DE18" w14:textId="77777777" w:rsidR="00000000" w:rsidRDefault="00027501">
      <w:pPr>
        <w:pStyle w:val="a0"/>
        <w:rPr>
          <w:rFonts w:hint="cs"/>
          <w:rtl/>
        </w:rPr>
      </w:pPr>
    </w:p>
    <w:p w14:paraId="1BA51171" w14:textId="77777777" w:rsidR="00000000" w:rsidRDefault="00027501">
      <w:pPr>
        <w:pStyle w:val="a0"/>
        <w:rPr>
          <w:rFonts w:hint="cs"/>
          <w:rtl/>
        </w:rPr>
      </w:pPr>
      <w:r>
        <w:rPr>
          <w:rFonts w:hint="cs"/>
          <w:rtl/>
        </w:rPr>
        <w:t>הבעיה שלהם היא בתי-כנסת, לא מיליון שקל.</w:t>
      </w:r>
    </w:p>
    <w:p w14:paraId="269AE3E9" w14:textId="77777777" w:rsidR="00000000" w:rsidRDefault="00027501">
      <w:pPr>
        <w:pStyle w:val="a0"/>
        <w:rPr>
          <w:rFonts w:hint="cs"/>
          <w:rtl/>
        </w:rPr>
      </w:pPr>
    </w:p>
    <w:p w14:paraId="1F261C8A" w14:textId="77777777" w:rsidR="00000000" w:rsidRDefault="00027501">
      <w:pPr>
        <w:pStyle w:val="-"/>
        <w:rPr>
          <w:rtl/>
        </w:rPr>
      </w:pPr>
      <w:bookmarkStart w:id="263" w:name="FS000000528T21_01_2004_15_56_52C"/>
      <w:bookmarkEnd w:id="263"/>
      <w:r>
        <w:rPr>
          <w:rtl/>
        </w:rPr>
        <w:t>יעקב ליצמן (יהדות התורה):</w:t>
      </w:r>
    </w:p>
    <w:p w14:paraId="1421AB22" w14:textId="77777777" w:rsidR="00000000" w:rsidRDefault="00027501">
      <w:pPr>
        <w:pStyle w:val="a0"/>
        <w:rPr>
          <w:rtl/>
        </w:rPr>
      </w:pPr>
    </w:p>
    <w:p w14:paraId="6AAEF863" w14:textId="77777777" w:rsidR="00000000" w:rsidRDefault="00027501">
      <w:pPr>
        <w:pStyle w:val="a0"/>
        <w:rPr>
          <w:rFonts w:hint="cs"/>
          <w:rtl/>
        </w:rPr>
      </w:pPr>
      <w:r>
        <w:rPr>
          <w:rFonts w:hint="cs"/>
          <w:rtl/>
        </w:rPr>
        <w:t xml:space="preserve">מיליון ו-300,000 שקל, זה בעיה לבתי-כנסת. אז חשבתי שאולי בכל זאת, אחרי שוועדת השרים החליטה, וקיבלנו אתמול הודעה </w:t>
      </w:r>
      <w:r>
        <w:rPr>
          <w:rtl/>
        </w:rPr>
        <w:t>–</w:t>
      </w:r>
      <w:r>
        <w:rPr>
          <w:rFonts w:hint="cs"/>
          <w:rtl/>
        </w:rPr>
        <w:t xml:space="preserve"> ההודעה שמקבלים היא רק ברגע האח</w:t>
      </w:r>
      <w:r>
        <w:rPr>
          <w:rFonts w:hint="cs"/>
          <w:rtl/>
        </w:rPr>
        <w:t>רון - קיבלתי הודעה מהכנסת שזו הנמקה מהמקום.</w:t>
      </w:r>
    </w:p>
    <w:p w14:paraId="557BE147" w14:textId="77777777" w:rsidR="00000000" w:rsidRDefault="00027501">
      <w:pPr>
        <w:pStyle w:val="a0"/>
        <w:rPr>
          <w:rFonts w:hint="cs"/>
          <w:rtl/>
        </w:rPr>
      </w:pPr>
    </w:p>
    <w:p w14:paraId="0C7E4F8A" w14:textId="77777777" w:rsidR="00000000" w:rsidRDefault="00027501">
      <w:pPr>
        <w:pStyle w:val="a0"/>
        <w:rPr>
          <w:rFonts w:hint="cs"/>
          <w:rtl/>
        </w:rPr>
      </w:pPr>
      <w:r>
        <w:rPr>
          <w:rFonts w:hint="cs"/>
          <w:rtl/>
        </w:rPr>
        <w:t xml:space="preserve">אין שום סיבה שבתי-הכנסת, שרובם, 91%, לא צריכים לשלם דמי חכירה, ויש בתי-כנסת - ורובם בפריפריה </w:t>
      </w:r>
      <w:r>
        <w:rPr>
          <w:rtl/>
        </w:rPr>
        <w:t>–</w:t>
      </w:r>
      <w:r>
        <w:rPr>
          <w:rFonts w:hint="cs"/>
          <w:rtl/>
        </w:rPr>
        <w:t xml:space="preserve"> שהם במצב קשה היום, אין הרבה מתפללים, לצערי, אנשים גם את המועט שצריכים לשלם - - - זה הביא אותי להביא את הצעת החוק.</w:t>
      </w:r>
    </w:p>
    <w:p w14:paraId="64BE2671" w14:textId="77777777" w:rsidR="00000000" w:rsidRDefault="00027501">
      <w:pPr>
        <w:pStyle w:val="a0"/>
        <w:rPr>
          <w:rFonts w:hint="cs"/>
          <w:rtl/>
        </w:rPr>
      </w:pPr>
    </w:p>
    <w:p w14:paraId="6DD59790" w14:textId="77777777" w:rsidR="00000000" w:rsidRDefault="00027501">
      <w:pPr>
        <w:pStyle w:val="af0"/>
        <w:rPr>
          <w:rtl/>
        </w:rPr>
      </w:pPr>
      <w:r>
        <w:rPr>
          <w:rFonts w:hint="eastAsia"/>
          <w:rtl/>
        </w:rPr>
        <w:t>ח</w:t>
      </w:r>
      <w:r>
        <w:rPr>
          <w:rFonts w:hint="eastAsia"/>
          <w:rtl/>
        </w:rPr>
        <w:t>מי</w:t>
      </w:r>
      <w:r>
        <w:rPr>
          <w:rtl/>
        </w:rPr>
        <w:t xml:space="preserve"> דורון (שינוי):</w:t>
      </w:r>
    </w:p>
    <w:p w14:paraId="36245956" w14:textId="77777777" w:rsidR="00000000" w:rsidRDefault="00027501">
      <w:pPr>
        <w:pStyle w:val="a0"/>
        <w:rPr>
          <w:rFonts w:hint="cs"/>
          <w:rtl/>
        </w:rPr>
      </w:pPr>
    </w:p>
    <w:p w14:paraId="2B8412FB" w14:textId="77777777" w:rsidR="00000000" w:rsidRDefault="00027501">
      <w:pPr>
        <w:pStyle w:val="a0"/>
        <w:rPr>
          <w:rFonts w:hint="cs"/>
          <w:rtl/>
        </w:rPr>
      </w:pPr>
      <w:r>
        <w:rPr>
          <w:rFonts w:hint="cs"/>
          <w:rtl/>
        </w:rPr>
        <w:t>לא צריך להחזיק את בתי-הכנסת אם ממילא אין שם מניין.</w:t>
      </w:r>
    </w:p>
    <w:p w14:paraId="04D8FFC1" w14:textId="77777777" w:rsidR="00000000" w:rsidRDefault="00027501">
      <w:pPr>
        <w:pStyle w:val="a0"/>
        <w:rPr>
          <w:rtl/>
        </w:rPr>
      </w:pPr>
    </w:p>
    <w:p w14:paraId="13D8370E" w14:textId="77777777" w:rsidR="00000000" w:rsidRDefault="00027501">
      <w:pPr>
        <w:pStyle w:val="a0"/>
        <w:rPr>
          <w:rFonts w:hint="cs"/>
          <w:rtl/>
        </w:rPr>
      </w:pPr>
    </w:p>
    <w:p w14:paraId="68C4C071" w14:textId="77777777" w:rsidR="00000000" w:rsidRDefault="00027501">
      <w:pPr>
        <w:pStyle w:val="-"/>
        <w:rPr>
          <w:rFonts w:hint="cs"/>
          <w:rtl/>
        </w:rPr>
      </w:pPr>
      <w:bookmarkStart w:id="264" w:name="FS000000528T21_01_2004_15_59_46C"/>
      <w:bookmarkEnd w:id="264"/>
      <w:r>
        <w:rPr>
          <w:rtl/>
        </w:rPr>
        <w:t>יעקב ליצמן (יהדות התורה):</w:t>
      </w:r>
    </w:p>
    <w:p w14:paraId="5F179D45" w14:textId="77777777" w:rsidR="00000000" w:rsidRDefault="00027501">
      <w:pPr>
        <w:pStyle w:val="-"/>
        <w:rPr>
          <w:rFonts w:hint="cs"/>
          <w:b w:val="0"/>
          <w:bCs w:val="0"/>
          <w:u w:val="none"/>
          <w:rtl/>
        </w:rPr>
      </w:pPr>
    </w:p>
    <w:p w14:paraId="27F94153" w14:textId="77777777" w:rsidR="00000000" w:rsidRDefault="00027501">
      <w:pPr>
        <w:pStyle w:val="-"/>
        <w:rPr>
          <w:rFonts w:hint="cs"/>
          <w:b w:val="0"/>
          <w:bCs w:val="0"/>
          <w:u w:val="none"/>
          <w:rtl/>
        </w:rPr>
      </w:pPr>
    </w:p>
    <w:p w14:paraId="204BDE27" w14:textId="77777777" w:rsidR="00000000" w:rsidRDefault="00027501">
      <w:pPr>
        <w:pStyle w:val="a0"/>
        <w:rPr>
          <w:rFonts w:hint="cs"/>
          <w:rtl/>
        </w:rPr>
      </w:pPr>
      <w:r>
        <w:rPr>
          <w:rFonts w:hint="cs"/>
          <w:rtl/>
        </w:rPr>
        <w:t>לא אמרתי שאין מניין. אמרתי שיש מעט מתפללים, והם לא יכולים לממן את דמי החכירה. אני רוצה להסביר לך, אדוני, שבסך-הכול, אתם - - -</w:t>
      </w:r>
    </w:p>
    <w:p w14:paraId="19963F35" w14:textId="77777777" w:rsidR="00000000" w:rsidRDefault="00027501">
      <w:pPr>
        <w:pStyle w:val="-"/>
        <w:rPr>
          <w:rFonts w:hint="cs"/>
          <w:b w:val="0"/>
          <w:bCs w:val="0"/>
          <w:u w:val="none"/>
          <w:rtl/>
        </w:rPr>
      </w:pPr>
    </w:p>
    <w:p w14:paraId="3403A135" w14:textId="77777777" w:rsidR="00000000" w:rsidRDefault="00027501">
      <w:pPr>
        <w:pStyle w:val="af0"/>
        <w:rPr>
          <w:rtl/>
        </w:rPr>
      </w:pPr>
      <w:r>
        <w:rPr>
          <w:rFonts w:hint="eastAsia"/>
          <w:rtl/>
        </w:rPr>
        <w:t>נסים</w:t>
      </w:r>
      <w:r>
        <w:rPr>
          <w:rtl/>
        </w:rPr>
        <w:t xml:space="preserve"> דהן (ש"ס):</w:t>
      </w:r>
    </w:p>
    <w:p w14:paraId="0A4C36A3" w14:textId="77777777" w:rsidR="00000000" w:rsidRDefault="00027501">
      <w:pPr>
        <w:pStyle w:val="a0"/>
        <w:rPr>
          <w:rFonts w:hint="cs"/>
          <w:rtl/>
        </w:rPr>
      </w:pPr>
    </w:p>
    <w:p w14:paraId="28D8D086" w14:textId="77777777" w:rsidR="00000000" w:rsidRDefault="00027501">
      <w:pPr>
        <w:pStyle w:val="a0"/>
        <w:rPr>
          <w:rFonts w:hint="cs"/>
          <w:rtl/>
        </w:rPr>
      </w:pPr>
      <w:r>
        <w:rPr>
          <w:rFonts w:hint="cs"/>
          <w:rtl/>
        </w:rPr>
        <w:t>מוציאים מילי</w:t>
      </w:r>
      <w:r>
        <w:rPr>
          <w:rFonts w:hint="cs"/>
          <w:rtl/>
        </w:rPr>
        <w:t>ונים כל שנה. תתביישו קצת. מחזירים מיליונים.</w:t>
      </w:r>
    </w:p>
    <w:p w14:paraId="20C47F32" w14:textId="77777777" w:rsidR="00000000" w:rsidRDefault="00027501">
      <w:pPr>
        <w:pStyle w:val="a0"/>
        <w:rPr>
          <w:rFonts w:hint="cs"/>
          <w:rtl/>
        </w:rPr>
      </w:pPr>
    </w:p>
    <w:p w14:paraId="2D5064D3" w14:textId="77777777" w:rsidR="00000000" w:rsidRDefault="00027501">
      <w:pPr>
        <w:pStyle w:val="-"/>
        <w:rPr>
          <w:rtl/>
        </w:rPr>
      </w:pPr>
      <w:bookmarkStart w:id="265" w:name="FS000000528T21_01_2004_16_01_33C"/>
      <w:bookmarkEnd w:id="265"/>
      <w:r>
        <w:rPr>
          <w:rtl/>
        </w:rPr>
        <w:t>יעקב ליצמן (יהדות התורה):</w:t>
      </w:r>
    </w:p>
    <w:p w14:paraId="0038CD52" w14:textId="77777777" w:rsidR="00000000" w:rsidRDefault="00027501">
      <w:pPr>
        <w:pStyle w:val="a0"/>
        <w:rPr>
          <w:rtl/>
        </w:rPr>
      </w:pPr>
    </w:p>
    <w:p w14:paraId="1E296E06" w14:textId="77777777" w:rsidR="00000000" w:rsidRDefault="00027501">
      <w:pPr>
        <w:pStyle w:val="a0"/>
        <w:rPr>
          <w:rFonts w:hint="cs"/>
          <w:rtl/>
        </w:rPr>
      </w:pPr>
      <w:r>
        <w:rPr>
          <w:rFonts w:hint="cs"/>
          <w:rtl/>
        </w:rPr>
        <w:t>אתם לקחתם 200 מיליון שקל לסטודנטים, אז מותר מיליון שקל לבתי-כנסת.</w:t>
      </w:r>
    </w:p>
    <w:p w14:paraId="366EAE9A" w14:textId="77777777" w:rsidR="00000000" w:rsidRDefault="00027501">
      <w:pPr>
        <w:pStyle w:val="a0"/>
        <w:rPr>
          <w:rFonts w:hint="cs"/>
          <w:rtl/>
        </w:rPr>
      </w:pPr>
    </w:p>
    <w:p w14:paraId="4F2D2AAD" w14:textId="77777777" w:rsidR="00000000" w:rsidRDefault="00027501">
      <w:pPr>
        <w:pStyle w:val="af0"/>
        <w:rPr>
          <w:rtl/>
        </w:rPr>
      </w:pPr>
      <w:r>
        <w:rPr>
          <w:rFonts w:hint="eastAsia"/>
          <w:rtl/>
        </w:rPr>
        <w:t>נסים</w:t>
      </w:r>
      <w:r>
        <w:rPr>
          <w:rtl/>
        </w:rPr>
        <w:t xml:space="preserve"> דהן (ש"ס):</w:t>
      </w:r>
    </w:p>
    <w:p w14:paraId="12CB1BCC" w14:textId="77777777" w:rsidR="00000000" w:rsidRDefault="00027501">
      <w:pPr>
        <w:pStyle w:val="a0"/>
        <w:rPr>
          <w:rFonts w:hint="cs"/>
          <w:rtl/>
        </w:rPr>
      </w:pPr>
    </w:p>
    <w:p w14:paraId="14F618A2" w14:textId="77777777" w:rsidR="00000000" w:rsidRDefault="00027501">
      <w:pPr>
        <w:pStyle w:val="a0"/>
        <w:rPr>
          <w:rFonts w:hint="cs"/>
          <w:rtl/>
        </w:rPr>
      </w:pPr>
      <w:r>
        <w:rPr>
          <w:rFonts w:hint="cs"/>
          <w:rtl/>
        </w:rPr>
        <w:t>לבתי-כנסת לא יכולים לתת מיליון בשנה - ממשלה אטומה, שונאת דת. קצת בושה.</w:t>
      </w:r>
    </w:p>
    <w:p w14:paraId="401BC92E" w14:textId="77777777" w:rsidR="00000000" w:rsidRDefault="00027501">
      <w:pPr>
        <w:pStyle w:val="a0"/>
        <w:rPr>
          <w:rFonts w:hint="cs"/>
          <w:rtl/>
        </w:rPr>
      </w:pPr>
    </w:p>
    <w:p w14:paraId="0501CABF" w14:textId="77777777" w:rsidR="00000000" w:rsidRDefault="00027501">
      <w:pPr>
        <w:pStyle w:val="af1"/>
        <w:rPr>
          <w:rtl/>
        </w:rPr>
      </w:pPr>
      <w:r>
        <w:rPr>
          <w:rtl/>
        </w:rPr>
        <w:t>היו"ר אתי לבני:</w:t>
      </w:r>
    </w:p>
    <w:p w14:paraId="30CBBD7B" w14:textId="77777777" w:rsidR="00000000" w:rsidRDefault="00027501">
      <w:pPr>
        <w:pStyle w:val="a0"/>
        <w:rPr>
          <w:rtl/>
        </w:rPr>
      </w:pPr>
    </w:p>
    <w:p w14:paraId="1330E516" w14:textId="77777777" w:rsidR="00000000" w:rsidRDefault="00027501">
      <w:pPr>
        <w:pStyle w:val="a0"/>
        <w:rPr>
          <w:rFonts w:hint="cs"/>
          <w:rtl/>
        </w:rPr>
      </w:pPr>
      <w:r>
        <w:rPr>
          <w:rFonts w:hint="cs"/>
          <w:rtl/>
        </w:rPr>
        <w:t>אני מבקשת ש</w:t>
      </w:r>
      <w:r>
        <w:rPr>
          <w:rFonts w:hint="cs"/>
          <w:rtl/>
        </w:rPr>
        <w:t>קט. אנא המשך. חבר הכנסת נסים דהן, אנא שב במקום אם אתה רוצה להעיר הערות. חבר הכנסת ליצמן, אנא המשך.</w:t>
      </w:r>
    </w:p>
    <w:p w14:paraId="55D148D2" w14:textId="77777777" w:rsidR="00000000" w:rsidRDefault="00027501">
      <w:pPr>
        <w:pStyle w:val="a0"/>
        <w:rPr>
          <w:rFonts w:hint="cs"/>
          <w:rtl/>
        </w:rPr>
      </w:pPr>
    </w:p>
    <w:p w14:paraId="58E3733C" w14:textId="77777777" w:rsidR="00000000" w:rsidRDefault="00027501">
      <w:pPr>
        <w:pStyle w:val="-"/>
        <w:rPr>
          <w:rtl/>
        </w:rPr>
      </w:pPr>
      <w:bookmarkStart w:id="266" w:name="FS000000528T21_01_2004_16_03_43C"/>
      <w:bookmarkEnd w:id="266"/>
      <w:r>
        <w:rPr>
          <w:rtl/>
        </w:rPr>
        <w:t>יעקב ליצמן (יהדות התורה):</w:t>
      </w:r>
    </w:p>
    <w:p w14:paraId="28C8A18F" w14:textId="77777777" w:rsidR="00000000" w:rsidRDefault="00027501">
      <w:pPr>
        <w:pStyle w:val="a0"/>
        <w:rPr>
          <w:rtl/>
        </w:rPr>
      </w:pPr>
    </w:p>
    <w:p w14:paraId="33EABFD8" w14:textId="77777777" w:rsidR="00000000" w:rsidRDefault="00027501">
      <w:pPr>
        <w:pStyle w:val="a0"/>
        <w:rPr>
          <w:rFonts w:hint="cs"/>
          <w:rtl/>
        </w:rPr>
      </w:pPr>
      <w:r>
        <w:rPr>
          <w:rFonts w:hint="cs"/>
          <w:rtl/>
        </w:rPr>
        <w:t>השר ביקש לשאול משהו.</w:t>
      </w:r>
    </w:p>
    <w:p w14:paraId="4FCE9397" w14:textId="77777777" w:rsidR="00000000" w:rsidRDefault="00027501">
      <w:pPr>
        <w:pStyle w:val="a0"/>
        <w:rPr>
          <w:rFonts w:hint="cs"/>
          <w:rtl/>
        </w:rPr>
      </w:pPr>
    </w:p>
    <w:p w14:paraId="4300E4B1" w14:textId="77777777" w:rsidR="00000000" w:rsidRDefault="00027501">
      <w:pPr>
        <w:pStyle w:val="af0"/>
        <w:rPr>
          <w:rtl/>
        </w:rPr>
      </w:pPr>
      <w:r>
        <w:rPr>
          <w:rFonts w:hint="eastAsia"/>
          <w:rtl/>
        </w:rPr>
        <w:t>נסים</w:t>
      </w:r>
      <w:r>
        <w:rPr>
          <w:rtl/>
        </w:rPr>
        <w:t xml:space="preserve"> דהן (ש"ס):</w:t>
      </w:r>
    </w:p>
    <w:p w14:paraId="1452362A" w14:textId="77777777" w:rsidR="00000000" w:rsidRDefault="00027501">
      <w:pPr>
        <w:pStyle w:val="a0"/>
        <w:rPr>
          <w:rFonts w:hint="cs"/>
          <w:rtl/>
        </w:rPr>
      </w:pPr>
    </w:p>
    <w:p w14:paraId="30F4B742" w14:textId="77777777" w:rsidR="00000000" w:rsidRDefault="00027501">
      <w:pPr>
        <w:pStyle w:val="a0"/>
        <w:rPr>
          <w:rFonts w:hint="cs"/>
          <w:rtl/>
        </w:rPr>
      </w:pPr>
      <w:r>
        <w:rPr>
          <w:rFonts w:hint="cs"/>
          <w:rtl/>
        </w:rPr>
        <w:t>תתביישו, שינוי, תתביישו.</w:t>
      </w:r>
    </w:p>
    <w:p w14:paraId="37273C30" w14:textId="77777777" w:rsidR="00000000" w:rsidRDefault="00027501">
      <w:pPr>
        <w:pStyle w:val="a0"/>
        <w:rPr>
          <w:rFonts w:hint="cs"/>
          <w:rtl/>
        </w:rPr>
      </w:pPr>
    </w:p>
    <w:p w14:paraId="773CD5C6" w14:textId="77777777" w:rsidR="00000000" w:rsidRDefault="00027501">
      <w:pPr>
        <w:pStyle w:val="af1"/>
        <w:rPr>
          <w:rtl/>
        </w:rPr>
      </w:pPr>
      <w:r>
        <w:rPr>
          <w:rtl/>
        </w:rPr>
        <w:t>היו"ר אתי לבני:</w:t>
      </w:r>
    </w:p>
    <w:p w14:paraId="73E2130C" w14:textId="77777777" w:rsidR="00000000" w:rsidRDefault="00027501">
      <w:pPr>
        <w:pStyle w:val="a0"/>
        <w:rPr>
          <w:rtl/>
        </w:rPr>
      </w:pPr>
    </w:p>
    <w:p w14:paraId="4301B8F5" w14:textId="77777777" w:rsidR="00000000" w:rsidRDefault="00027501">
      <w:pPr>
        <w:pStyle w:val="a0"/>
        <w:rPr>
          <w:rFonts w:hint="cs"/>
          <w:rtl/>
        </w:rPr>
      </w:pPr>
      <w:r>
        <w:rPr>
          <w:rFonts w:hint="cs"/>
          <w:rtl/>
        </w:rPr>
        <w:t>חבר הכנסת נסים דהן, אני  מבקשת ממך, תן לשר המשפ</w:t>
      </w:r>
      <w:r>
        <w:rPr>
          <w:rFonts w:hint="cs"/>
          <w:rtl/>
        </w:rPr>
        <w:t>טים לשאול שאלה. כן, אדוני.</w:t>
      </w:r>
    </w:p>
    <w:p w14:paraId="342163C0" w14:textId="77777777" w:rsidR="00000000" w:rsidRDefault="00027501">
      <w:pPr>
        <w:pStyle w:val="a0"/>
        <w:rPr>
          <w:rFonts w:hint="cs"/>
          <w:rtl/>
        </w:rPr>
      </w:pPr>
    </w:p>
    <w:p w14:paraId="7FFC80EE" w14:textId="77777777" w:rsidR="00000000" w:rsidRDefault="00027501">
      <w:pPr>
        <w:pStyle w:val="af0"/>
        <w:rPr>
          <w:rtl/>
        </w:rPr>
      </w:pPr>
      <w:r>
        <w:rPr>
          <w:rFonts w:hint="eastAsia"/>
          <w:rtl/>
        </w:rPr>
        <w:t>שר</w:t>
      </w:r>
      <w:r>
        <w:rPr>
          <w:rtl/>
        </w:rPr>
        <w:t xml:space="preserve"> המשפטים יוסף לפיד:</w:t>
      </w:r>
    </w:p>
    <w:p w14:paraId="14EB35E8" w14:textId="77777777" w:rsidR="00000000" w:rsidRDefault="00027501">
      <w:pPr>
        <w:pStyle w:val="a0"/>
        <w:rPr>
          <w:rFonts w:hint="cs"/>
          <w:rtl/>
        </w:rPr>
      </w:pPr>
    </w:p>
    <w:p w14:paraId="1E7FBA1C" w14:textId="77777777" w:rsidR="00000000" w:rsidRDefault="00027501">
      <w:pPr>
        <w:pStyle w:val="a0"/>
        <w:rPr>
          <w:rFonts w:hint="cs"/>
          <w:rtl/>
        </w:rPr>
      </w:pPr>
      <w:r>
        <w:rPr>
          <w:rFonts w:hint="cs"/>
          <w:rtl/>
        </w:rPr>
        <w:t>נתמוך בהצעה אם זה גם לבתי-הכנסת הרפורמיים והקונסרבטיביים.</w:t>
      </w:r>
    </w:p>
    <w:p w14:paraId="251379D3" w14:textId="77777777" w:rsidR="00000000" w:rsidRDefault="00027501">
      <w:pPr>
        <w:pStyle w:val="af0"/>
        <w:rPr>
          <w:rtl/>
        </w:rPr>
      </w:pPr>
    </w:p>
    <w:p w14:paraId="77354939" w14:textId="77777777" w:rsidR="00000000" w:rsidRDefault="00027501">
      <w:pPr>
        <w:pStyle w:val="af0"/>
        <w:rPr>
          <w:rtl/>
        </w:rPr>
      </w:pPr>
      <w:r>
        <w:rPr>
          <w:rFonts w:hint="eastAsia"/>
          <w:rtl/>
        </w:rPr>
        <w:t>נסים</w:t>
      </w:r>
      <w:r>
        <w:rPr>
          <w:rtl/>
        </w:rPr>
        <w:t xml:space="preserve"> דהן (ש"ס):</w:t>
      </w:r>
    </w:p>
    <w:p w14:paraId="52470B0A" w14:textId="77777777" w:rsidR="00000000" w:rsidRDefault="00027501">
      <w:pPr>
        <w:pStyle w:val="a0"/>
        <w:rPr>
          <w:rFonts w:hint="cs"/>
          <w:rtl/>
        </w:rPr>
      </w:pPr>
    </w:p>
    <w:p w14:paraId="0A7F57E0" w14:textId="77777777" w:rsidR="00000000" w:rsidRDefault="00027501">
      <w:pPr>
        <w:pStyle w:val="a0"/>
        <w:rPr>
          <w:rFonts w:hint="cs"/>
          <w:rtl/>
        </w:rPr>
      </w:pPr>
      <w:r>
        <w:rPr>
          <w:rFonts w:hint="cs"/>
          <w:rtl/>
        </w:rPr>
        <w:t>קצת בושה, חבר הכנסת לפיד.</w:t>
      </w:r>
    </w:p>
    <w:p w14:paraId="525AECAA" w14:textId="77777777" w:rsidR="00000000" w:rsidRDefault="00027501">
      <w:pPr>
        <w:pStyle w:val="a0"/>
        <w:rPr>
          <w:rFonts w:hint="cs"/>
          <w:rtl/>
        </w:rPr>
      </w:pPr>
    </w:p>
    <w:p w14:paraId="053609C2" w14:textId="77777777" w:rsidR="00000000" w:rsidRDefault="00027501">
      <w:pPr>
        <w:pStyle w:val="af1"/>
        <w:rPr>
          <w:rtl/>
        </w:rPr>
      </w:pPr>
      <w:r>
        <w:rPr>
          <w:rtl/>
        </w:rPr>
        <w:t>היו"ר אתי לבני:</w:t>
      </w:r>
    </w:p>
    <w:p w14:paraId="0520FC58" w14:textId="77777777" w:rsidR="00000000" w:rsidRDefault="00027501">
      <w:pPr>
        <w:pStyle w:val="a0"/>
        <w:rPr>
          <w:rtl/>
        </w:rPr>
      </w:pPr>
    </w:p>
    <w:p w14:paraId="5D7D7D88" w14:textId="77777777" w:rsidR="00000000" w:rsidRDefault="00027501">
      <w:pPr>
        <w:pStyle w:val="a0"/>
        <w:rPr>
          <w:rFonts w:hint="cs"/>
          <w:rtl/>
        </w:rPr>
      </w:pPr>
      <w:r>
        <w:rPr>
          <w:rFonts w:hint="cs"/>
          <w:rtl/>
        </w:rPr>
        <w:t>חבר הכנסת דהן, אני מבקשת, תן להמשיך בישיבה.</w:t>
      </w:r>
    </w:p>
    <w:p w14:paraId="3245A1C6" w14:textId="77777777" w:rsidR="00000000" w:rsidRDefault="00027501">
      <w:pPr>
        <w:pStyle w:val="a0"/>
        <w:rPr>
          <w:rFonts w:hint="cs"/>
          <w:rtl/>
        </w:rPr>
      </w:pPr>
    </w:p>
    <w:p w14:paraId="345BFAD4" w14:textId="77777777" w:rsidR="00000000" w:rsidRDefault="00027501">
      <w:pPr>
        <w:pStyle w:val="-"/>
        <w:rPr>
          <w:rtl/>
        </w:rPr>
      </w:pPr>
      <w:bookmarkStart w:id="267" w:name="FS000000528T21_01_2004_16_05_39C"/>
      <w:bookmarkEnd w:id="267"/>
      <w:r>
        <w:rPr>
          <w:rtl/>
        </w:rPr>
        <w:t>יעקב ליצמן (יהדות התורה):</w:t>
      </w:r>
    </w:p>
    <w:p w14:paraId="47B25EF2" w14:textId="77777777" w:rsidR="00000000" w:rsidRDefault="00027501">
      <w:pPr>
        <w:pStyle w:val="a0"/>
        <w:rPr>
          <w:rtl/>
        </w:rPr>
      </w:pPr>
    </w:p>
    <w:p w14:paraId="20F15224" w14:textId="77777777" w:rsidR="00000000" w:rsidRDefault="00027501">
      <w:pPr>
        <w:pStyle w:val="a0"/>
        <w:rPr>
          <w:rFonts w:hint="cs"/>
          <w:rtl/>
        </w:rPr>
      </w:pPr>
      <w:r>
        <w:rPr>
          <w:rFonts w:hint="cs"/>
          <w:rtl/>
        </w:rPr>
        <w:t>הם לא משלמים,</w:t>
      </w:r>
      <w:r>
        <w:rPr>
          <w:rFonts w:hint="cs"/>
          <w:rtl/>
        </w:rPr>
        <w:t xml:space="preserve"> לצערי, כי הם מקבלים הקצאה דרך הרשות המקומית. לא משלמים אגורה אחת. הרפורמים במדינה לא משלמים אגורה אחת, אדוני השר. על מה אתה מדבר בכלל? תראה לי שפעם אחת  שילמו עבור מגרש אחד כסף. רק לקחת הם יודעים כאן במדינה. אתה מדבר על כך שהם ישלמו משהו? אפילו 49 שקלים ל</w:t>
      </w:r>
      <w:r>
        <w:rPr>
          <w:rFonts w:hint="cs"/>
          <w:rtl/>
        </w:rPr>
        <w:t>א משלמים במדינה. אתה לא מתבייש אפילו לבקש את זה?</w:t>
      </w:r>
    </w:p>
    <w:p w14:paraId="64E8FBF4" w14:textId="77777777" w:rsidR="00000000" w:rsidRDefault="00027501">
      <w:pPr>
        <w:pStyle w:val="a0"/>
        <w:rPr>
          <w:rFonts w:hint="cs"/>
          <w:rtl/>
        </w:rPr>
      </w:pPr>
    </w:p>
    <w:p w14:paraId="5916A76A" w14:textId="77777777" w:rsidR="00000000" w:rsidRDefault="00027501">
      <w:pPr>
        <w:pStyle w:val="af0"/>
        <w:rPr>
          <w:rtl/>
        </w:rPr>
      </w:pPr>
      <w:r>
        <w:rPr>
          <w:rFonts w:hint="eastAsia"/>
          <w:rtl/>
        </w:rPr>
        <w:t>שר</w:t>
      </w:r>
      <w:r>
        <w:rPr>
          <w:rtl/>
        </w:rPr>
        <w:t xml:space="preserve"> המשפטים יוסף לפיד:</w:t>
      </w:r>
    </w:p>
    <w:p w14:paraId="55217D4D" w14:textId="77777777" w:rsidR="00000000" w:rsidRDefault="00027501">
      <w:pPr>
        <w:pStyle w:val="a0"/>
        <w:rPr>
          <w:rFonts w:hint="cs"/>
          <w:rtl/>
        </w:rPr>
      </w:pPr>
    </w:p>
    <w:p w14:paraId="00D0CD1E" w14:textId="77777777" w:rsidR="00000000" w:rsidRDefault="00027501">
      <w:pPr>
        <w:pStyle w:val="a0"/>
        <w:rPr>
          <w:rFonts w:hint="cs"/>
          <w:rtl/>
        </w:rPr>
      </w:pPr>
      <w:r>
        <w:rPr>
          <w:rFonts w:hint="cs"/>
          <w:rtl/>
        </w:rPr>
        <w:t>שיהיה כתוב בחוק.</w:t>
      </w:r>
    </w:p>
    <w:p w14:paraId="655998B7" w14:textId="77777777" w:rsidR="00000000" w:rsidRDefault="00027501">
      <w:pPr>
        <w:pStyle w:val="a0"/>
        <w:rPr>
          <w:rFonts w:hint="cs"/>
          <w:rtl/>
        </w:rPr>
      </w:pPr>
    </w:p>
    <w:p w14:paraId="394493C0" w14:textId="77777777" w:rsidR="00000000" w:rsidRDefault="00027501">
      <w:pPr>
        <w:pStyle w:val="-"/>
        <w:rPr>
          <w:rtl/>
        </w:rPr>
      </w:pPr>
      <w:bookmarkStart w:id="268" w:name="FS000000528T21_01_2004_16_07_31C"/>
      <w:bookmarkEnd w:id="268"/>
      <w:r>
        <w:rPr>
          <w:rtl/>
        </w:rPr>
        <w:t>יעקב ליצמן (יהדות התורה):</w:t>
      </w:r>
    </w:p>
    <w:p w14:paraId="16E507F1" w14:textId="77777777" w:rsidR="00000000" w:rsidRDefault="00027501">
      <w:pPr>
        <w:pStyle w:val="a0"/>
        <w:rPr>
          <w:rtl/>
        </w:rPr>
      </w:pPr>
    </w:p>
    <w:p w14:paraId="6B6E5E32" w14:textId="77777777" w:rsidR="00000000" w:rsidRDefault="00027501">
      <w:pPr>
        <w:pStyle w:val="a0"/>
        <w:rPr>
          <w:rFonts w:hint="cs"/>
          <w:rtl/>
        </w:rPr>
      </w:pPr>
      <w:r>
        <w:rPr>
          <w:rFonts w:hint="cs"/>
          <w:rtl/>
        </w:rPr>
        <w:t>מה יהיה כתוב? הרי רק כדי לקנטר אתה מדבר. 49 שקל הרפורמים לא מרשים לעצמם לשלם למדינה. על מה אתה מדבר בכלל?</w:t>
      </w:r>
    </w:p>
    <w:p w14:paraId="0420A678" w14:textId="77777777" w:rsidR="00000000" w:rsidRDefault="00027501">
      <w:pPr>
        <w:pStyle w:val="a0"/>
        <w:rPr>
          <w:rFonts w:hint="cs"/>
          <w:rtl/>
        </w:rPr>
      </w:pPr>
    </w:p>
    <w:p w14:paraId="739EF845" w14:textId="77777777" w:rsidR="00000000" w:rsidRDefault="00027501">
      <w:pPr>
        <w:pStyle w:val="af0"/>
        <w:rPr>
          <w:rtl/>
        </w:rPr>
      </w:pPr>
      <w:r>
        <w:rPr>
          <w:rFonts w:hint="eastAsia"/>
          <w:rtl/>
        </w:rPr>
        <w:t>נסים</w:t>
      </w:r>
      <w:r>
        <w:rPr>
          <w:rtl/>
        </w:rPr>
        <w:t xml:space="preserve"> דהן (ש"ס):</w:t>
      </w:r>
    </w:p>
    <w:p w14:paraId="34A7757D" w14:textId="77777777" w:rsidR="00000000" w:rsidRDefault="00027501">
      <w:pPr>
        <w:pStyle w:val="a0"/>
        <w:rPr>
          <w:rFonts w:hint="cs"/>
          <w:rtl/>
        </w:rPr>
      </w:pPr>
    </w:p>
    <w:p w14:paraId="17531128" w14:textId="77777777" w:rsidR="00000000" w:rsidRDefault="00027501">
      <w:pPr>
        <w:pStyle w:val="a0"/>
        <w:rPr>
          <w:rFonts w:hint="cs"/>
          <w:rtl/>
        </w:rPr>
      </w:pPr>
      <w:r>
        <w:rPr>
          <w:rFonts w:hint="cs"/>
          <w:rtl/>
        </w:rPr>
        <w:t xml:space="preserve">- - - </w:t>
      </w:r>
    </w:p>
    <w:p w14:paraId="68C5EFB7" w14:textId="77777777" w:rsidR="00000000" w:rsidRDefault="00027501">
      <w:pPr>
        <w:pStyle w:val="a0"/>
        <w:rPr>
          <w:rFonts w:hint="cs"/>
          <w:rtl/>
        </w:rPr>
      </w:pPr>
    </w:p>
    <w:p w14:paraId="0C8A2490" w14:textId="77777777" w:rsidR="00000000" w:rsidRDefault="00027501">
      <w:pPr>
        <w:pStyle w:val="af1"/>
        <w:rPr>
          <w:rtl/>
        </w:rPr>
      </w:pPr>
      <w:r>
        <w:rPr>
          <w:rtl/>
        </w:rPr>
        <w:t xml:space="preserve">היו"ר </w:t>
      </w:r>
      <w:r>
        <w:rPr>
          <w:rtl/>
        </w:rPr>
        <w:t>אתי לבני:</w:t>
      </w:r>
    </w:p>
    <w:p w14:paraId="2AA95D10" w14:textId="77777777" w:rsidR="00000000" w:rsidRDefault="00027501">
      <w:pPr>
        <w:pStyle w:val="a0"/>
        <w:rPr>
          <w:rtl/>
        </w:rPr>
      </w:pPr>
    </w:p>
    <w:p w14:paraId="3E6403DB" w14:textId="77777777" w:rsidR="00000000" w:rsidRDefault="00027501">
      <w:pPr>
        <w:pStyle w:val="a0"/>
        <w:rPr>
          <w:rFonts w:hint="cs"/>
          <w:rtl/>
        </w:rPr>
      </w:pPr>
      <w:r>
        <w:rPr>
          <w:rFonts w:hint="cs"/>
          <w:rtl/>
        </w:rPr>
        <w:t>אנא שב במקום, כשאתה מדבר תשב במקום. אני אקרא אותך לסדר.</w:t>
      </w:r>
    </w:p>
    <w:p w14:paraId="1DF4C89E" w14:textId="77777777" w:rsidR="00000000" w:rsidRDefault="00027501">
      <w:pPr>
        <w:pStyle w:val="a0"/>
        <w:rPr>
          <w:rFonts w:hint="cs"/>
          <w:rtl/>
        </w:rPr>
      </w:pPr>
    </w:p>
    <w:p w14:paraId="52C129FE" w14:textId="77777777" w:rsidR="00000000" w:rsidRDefault="00027501">
      <w:pPr>
        <w:pStyle w:val="-"/>
        <w:rPr>
          <w:rtl/>
        </w:rPr>
      </w:pPr>
      <w:bookmarkStart w:id="269" w:name="FS000000528T21_01_2004_16_08_30C"/>
      <w:bookmarkEnd w:id="269"/>
      <w:r>
        <w:rPr>
          <w:rtl/>
        </w:rPr>
        <w:t>יעקב ליצמן (יהדות התורה):</w:t>
      </w:r>
    </w:p>
    <w:p w14:paraId="5774D1E2" w14:textId="77777777" w:rsidR="00000000" w:rsidRDefault="00027501">
      <w:pPr>
        <w:pStyle w:val="a0"/>
        <w:rPr>
          <w:rtl/>
        </w:rPr>
      </w:pPr>
    </w:p>
    <w:p w14:paraId="37A4B86C" w14:textId="77777777" w:rsidR="00000000" w:rsidRDefault="00027501">
      <w:pPr>
        <w:pStyle w:val="a0"/>
        <w:rPr>
          <w:rFonts w:hint="cs"/>
          <w:rtl/>
        </w:rPr>
      </w:pPr>
      <w:r>
        <w:rPr>
          <w:rFonts w:hint="cs"/>
          <w:rtl/>
        </w:rPr>
        <w:t>אני לא רוצה לדבר על - - -</w:t>
      </w:r>
    </w:p>
    <w:p w14:paraId="4543E199" w14:textId="77777777" w:rsidR="00000000" w:rsidRDefault="00027501">
      <w:pPr>
        <w:pStyle w:val="a0"/>
        <w:rPr>
          <w:rFonts w:hint="cs"/>
          <w:rtl/>
        </w:rPr>
      </w:pPr>
    </w:p>
    <w:p w14:paraId="583286AB" w14:textId="77777777" w:rsidR="00000000" w:rsidRDefault="00027501">
      <w:pPr>
        <w:pStyle w:val="af0"/>
        <w:rPr>
          <w:rtl/>
        </w:rPr>
      </w:pPr>
      <w:r>
        <w:rPr>
          <w:rFonts w:hint="eastAsia"/>
          <w:rtl/>
        </w:rPr>
        <w:t>שר</w:t>
      </w:r>
      <w:r>
        <w:rPr>
          <w:rtl/>
        </w:rPr>
        <w:t xml:space="preserve"> המשפטים יוסף לפיד:</w:t>
      </w:r>
    </w:p>
    <w:p w14:paraId="25653107" w14:textId="77777777" w:rsidR="00000000" w:rsidRDefault="00027501">
      <w:pPr>
        <w:pStyle w:val="a0"/>
        <w:rPr>
          <w:rFonts w:hint="cs"/>
          <w:rtl/>
        </w:rPr>
      </w:pPr>
    </w:p>
    <w:p w14:paraId="3616AA64" w14:textId="77777777" w:rsidR="00000000" w:rsidRDefault="00027501">
      <w:pPr>
        <w:pStyle w:val="a0"/>
        <w:rPr>
          <w:rFonts w:hint="cs"/>
          <w:rtl/>
        </w:rPr>
      </w:pPr>
      <w:r>
        <w:rPr>
          <w:rFonts w:hint="cs"/>
          <w:rtl/>
        </w:rPr>
        <w:t>מה עם הבהאים?</w:t>
      </w:r>
    </w:p>
    <w:p w14:paraId="1E9397CB" w14:textId="77777777" w:rsidR="00000000" w:rsidRDefault="00027501">
      <w:pPr>
        <w:pStyle w:val="a0"/>
        <w:rPr>
          <w:rFonts w:hint="cs"/>
          <w:rtl/>
        </w:rPr>
      </w:pPr>
    </w:p>
    <w:p w14:paraId="1F331BF1" w14:textId="77777777" w:rsidR="00000000" w:rsidRDefault="00027501">
      <w:pPr>
        <w:pStyle w:val="-"/>
        <w:rPr>
          <w:rtl/>
        </w:rPr>
      </w:pPr>
      <w:bookmarkStart w:id="270" w:name="FS000000528T21_01_2004_16_09_10C"/>
      <w:bookmarkEnd w:id="270"/>
      <w:r>
        <w:rPr>
          <w:rtl/>
        </w:rPr>
        <w:t>יעקב ליצמן (יהדות התורה):</w:t>
      </w:r>
    </w:p>
    <w:p w14:paraId="06C3B430" w14:textId="77777777" w:rsidR="00000000" w:rsidRDefault="00027501">
      <w:pPr>
        <w:pStyle w:val="a0"/>
        <w:rPr>
          <w:rtl/>
        </w:rPr>
      </w:pPr>
    </w:p>
    <w:p w14:paraId="1CE43B6E" w14:textId="77777777" w:rsidR="00000000" w:rsidRDefault="00027501">
      <w:pPr>
        <w:pStyle w:val="a0"/>
        <w:rPr>
          <w:rFonts w:hint="cs"/>
          <w:rtl/>
        </w:rPr>
      </w:pPr>
      <w:r>
        <w:rPr>
          <w:rFonts w:hint="cs"/>
          <w:rtl/>
        </w:rPr>
        <w:t>הבהאים מקבלים החזר מיליוני שקל בשנה על כלום. מיליוני שקל מקבלים כל שנ</w:t>
      </w:r>
      <w:r>
        <w:rPr>
          <w:rFonts w:hint="cs"/>
          <w:rtl/>
        </w:rPr>
        <w:t>ה החזר; מה שהרב הראשי לא מקבל. הרי אתה ממונה היום על הרבנים הראשיים, למה אתה לא דואג שהם יקבלו החזר?</w:t>
      </w:r>
    </w:p>
    <w:p w14:paraId="7AC8A1F4" w14:textId="77777777" w:rsidR="00000000" w:rsidRDefault="00027501">
      <w:pPr>
        <w:pStyle w:val="a0"/>
        <w:rPr>
          <w:rFonts w:hint="cs"/>
          <w:rtl/>
        </w:rPr>
      </w:pPr>
    </w:p>
    <w:p w14:paraId="7DFA1A47" w14:textId="77777777" w:rsidR="00000000" w:rsidRDefault="00027501">
      <w:pPr>
        <w:pStyle w:val="af0"/>
        <w:rPr>
          <w:rtl/>
        </w:rPr>
      </w:pPr>
      <w:r>
        <w:rPr>
          <w:rFonts w:hint="eastAsia"/>
          <w:rtl/>
        </w:rPr>
        <w:t>נסים</w:t>
      </w:r>
      <w:r>
        <w:rPr>
          <w:rtl/>
        </w:rPr>
        <w:t xml:space="preserve"> דהן (ש"ס):</w:t>
      </w:r>
    </w:p>
    <w:p w14:paraId="7ECF13BE" w14:textId="77777777" w:rsidR="00000000" w:rsidRDefault="00027501">
      <w:pPr>
        <w:pStyle w:val="a0"/>
        <w:rPr>
          <w:rFonts w:hint="cs"/>
          <w:rtl/>
        </w:rPr>
      </w:pPr>
    </w:p>
    <w:p w14:paraId="69356D43" w14:textId="77777777" w:rsidR="00000000" w:rsidRDefault="00027501">
      <w:pPr>
        <w:pStyle w:val="a0"/>
        <w:rPr>
          <w:rFonts w:hint="cs"/>
          <w:rtl/>
        </w:rPr>
      </w:pPr>
      <w:r>
        <w:rPr>
          <w:rFonts w:hint="cs"/>
          <w:rtl/>
        </w:rPr>
        <w:t>כל שנה הם מקבלים החזר. תראה את הפרצוף שלך, את השנאה.</w:t>
      </w:r>
    </w:p>
    <w:p w14:paraId="41AD8C51" w14:textId="77777777" w:rsidR="00000000" w:rsidRDefault="00027501">
      <w:pPr>
        <w:pStyle w:val="a0"/>
        <w:rPr>
          <w:rFonts w:hint="cs"/>
          <w:rtl/>
        </w:rPr>
      </w:pPr>
    </w:p>
    <w:p w14:paraId="39ECC542" w14:textId="77777777" w:rsidR="00000000" w:rsidRDefault="00027501">
      <w:pPr>
        <w:pStyle w:val="af1"/>
        <w:rPr>
          <w:rtl/>
        </w:rPr>
      </w:pPr>
      <w:r>
        <w:rPr>
          <w:rtl/>
        </w:rPr>
        <w:t>היו"ר אתי לבני:</w:t>
      </w:r>
    </w:p>
    <w:p w14:paraId="4B5859E8" w14:textId="77777777" w:rsidR="00000000" w:rsidRDefault="00027501">
      <w:pPr>
        <w:pStyle w:val="a0"/>
        <w:rPr>
          <w:rtl/>
        </w:rPr>
      </w:pPr>
    </w:p>
    <w:p w14:paraId="177DE676" w14:textId="77777777" w:rsidR="00000000" w:rsidRDefault="00027501">
      <w:pPr>
        <w:pStyle w:val="a0"/>
        <w:rPr>
          <w:rFonts w:hint="cs"/>
          <w:rtl/>
        </w:rPr>
      </w:pPr>
      <w:r>
        <w:rPr>
          <w:rFonts w:hint="cs"/>
          <w:rtl/>
        </w:rPr>
        <w:t>אנא תמשיך בהצגת הצעת החוק.</w:t>
      </w:r>
    </w:p>
    <w:p w14:paraId="53FEF3CA" w14:textId="77777777" w:rsidR="00000000" w:rsidRDefault="00027501">
      <w:pPr>
        <w:pStyle w:val="a0"/>
        <w:rPr>
          <w:rFonts w:hint="cs"/>
          <w:rtl/>
        </w:rPr>
      </w:pPr>
    </w:p>
    <w:p w14:paraId="76DB6BB0" w14:textId="77777777" w:rsidR="00000000" w:rsidRDefault="00027501">
      <w:pPr>
        <w:pStyle w:val="-"/>
        <w:rPr>
          <w:rtl/>
        </w:rPr>
      </w:pPr>
      <w:bookmarkStart w:id="271" w:name="FS000000528T21_01_2004_16_10_33C"/>
      <w:bookmarkEnd w:id="271"/>
      <w:r>
        <w:rPr>
          <w:rtl/>
        </w:rPr>
        <w:t>יעקב ליצמן (יהדות התורה):</w:t>
      </w:r>
    </w:p>
    <w:p w14:paraId="5ABF40F0" w14:textId="77777777" w:rsidR="00000000" w:rsidRDefault="00027501">
      <w:pPr>
        <w:pStyle w:val="a0"/>
        <w:rPr>
          <w:rtl/>
        </w:rPr>
      </w:pPr>
    </w:p>
    <w:p w14:paraId="762B16B8" w14:textId="77777777" w:rsidR="00000000" w:rsidRDefault="00027501">
      <w:pPr>
        <w:pStyle w:val="a0"/>
        <w:rPr>
          <w:rFonts w:hint="cs"/>
          <w:rtl/>
        </w:rPr>
      </w:pPr>
      <w:r>
        <w:rPr>
          <w:rFonts w:hint="cs"/>
          <w:rtl/>
        </w:rPr>
        <w:t>אתה מדבר. ב</w:t>
      </w:r>
      <w:r>
        <w:rPr>
          <w:rFonts w:hint="cs"/>
          <w:rtl/>
        </w:rPr>
        <w:t>וא תבטל את הפטור של הבהאים. עשרות מיליוני שקל בשנה החזר. צודק חבר הכנסת נסים דהן. אני לא רוצה להתרגז. אני בטוח, אדוני ראש הממשלה - - -</w:t>
      </w:r>
    </w:p>
    <w:p w14:paraId="6E138162" w14:textId="77777777" w:rsidR="00000000" w:rsidRDefault="00027501">
      <w:pPr>
        <w:pStyle w:val="a0"/>
        <w:rPr>
          <w:rFonts w:hint="cs"/>
          <w:rtl/>
        </w:rPr>
      </w:pPr>
    </w:p>
    <w:p w14:paraId="7D578635" w14:textId="77777777" w:rsidR="00000000" w:rsidRDefault="00027501">
      <w:pPr>
        <w:pStyle w:val="af0"/>
        <w:rPr>
          <w:rtl/>
        </w:rPr>
      </w:pPr>
      <w:r>
        <w:rPr>
          <w:rFonts w:hint="eastAsia"/>
          <w:rtl/>
        </w:rPr>
        <w:t>קריאות</w:t>
      </w:r>
      <w:r>
        <w:rPr>
          <w:rtl/>
        </w:rPr>
        <w:t>:</w:t>
      </w:r>
    </w:p>
    <w:p w14:paraId="21C497F7" w14:textId="77777777" w:rsidR="00000000" w:rsidRDefault="00027501">
      <w:pPr>
        <w:pStyle w:val="a0"/>
        <w:rPr>
          <w:rFonts w:hint="cs"/>
          <w:rtl/>
        </w:rPr>
      </w:pPr>
    </w:p>
    <w:p w14:paraId="0E06AA30" w14:textId="77777777" w:rsidR="00000000" w:rsidRDefault="00027501">
      <w:pPr>
        <w:pStyle w:val="a0"/>
        <w:rPr>
          <w:rFonts w:hint="cs"/>
          <w:rtl/>
        </w:rPr>
      </w:pPr>
      <w:r>
        <w:rPr>
          <w:rFonts w:hint="cs"/>
          <w:rtl/>
        </w:rPr>
        <w:t xml:space="preserve">- - - </w:t>
      </w:r>
    </w:p>
    <w:p w14:paraId="30BBA38B" w14:textId="77777777" w:rsidR="00000000" w:rsidRDefault="00027501">
      <w:pPr>
        <w:pStyle w:val="a0"/>
        <w:rPr>
          <w:rFonts w:hint="cs"/>
          <w:rtl/>
        </w:rPr>
      </w:pPr>
    </w:p>
    <w:p w14:paraId="297DD680" w14:textId="77777777" w:rsidR="00000000" w:rsidRDefault="00027501">
      <w:pPr>
        <w:pStyle w:val="af1"/>
        <w:rPr>
          <w:rtl/>
        </w:rPr>
      </w:pPr>
      <w:r>
        <w:rPr>
          <w:rtl/>
        </w:rPr>
        <w:t>היו"ר אתי לבני:</w:t>
      </w:r>
    </w:p>
    <w:p w14:paraId="5B9ABF85" w14:textId="77777777" w:rsidR="00000000" w:rsidRDefault="00027501">
      <w:pPr>
        <w:pStyle w:val="a0"/>
        <w:rPr>
          <w:rtl/>
        </w:rPr>
      </w:pPr>
    </w:p>
    <w:p w14:paraId="5AB2350B" w14:textId="77777777" w:rsidR="00000000" w:rsidRDefault="00027501">
      <w:pPr>
        <w:pStyle w:val="a0"/>
        <w:rPr>
          <w:rFonts w:hint="cs"/>
          <w:rtl/>
        </w:rPr>
      </w:pPr>
      <w:r>
        <w:rPr>
          <w:rFonts w:hint="cs"/>
          <w:rtl/>
        </w:rPr>
        <w:t>אני מבקשת - - - אפשר לבקש שקט? חבר הכנסת נסים דהן, אני קוראת אותך לסדר פעם ראשונה. שב,</w:t>
      </w:r>
      <w:r>
        <w:rPr>
          <w:rFonts w:hint="cs"/>
          <w:rtl/>
        </w:rPr>
        <w:t xml:space="preserve"> בבקשה. כבוד השר שטרית.</w:t>
      </w:r>
    </w:p>
    <w:p w14:paraId="01A9DE23" w14:textId="77777777" w:rsidR="00000000" w:rsidRDefault="00027501">
      <w:pPr>
        <w:pStyle w:val="a0"/>
        <w:rPr>
          <w:rFonts w:hint="cs"/>
          <w:rtl/>
        </w:rPr>
      </w:pPr>
    </w:p>
    <w:p w14:paraId="6CBB90D8" w14:textId="77777777" w:rsidR="00000000" w:rsidRDefault="00027501">
      <w:pPr>
        <w:pStyle w:val="af0"/>
        <w:rPr>
          <w:rtl/>
        </w:rPr>
      </w:pPr>
      <w:r>
        <w:rPr>
          <w:rtl/>
        </w:rPr>
        <w:t>נסים דהן (ש"ס):</w:t>
      </w:r>
    </w:p>
    <w:p w14:paraId="72B0AE25" w14:textId="77777777" w:rsidR="00000000" w:rsidRDefault="00027501">
      <w:pPr>
        <w:pStyle w:val="a0"/>
        <w:rPr>
          <w:rtl/>
        </w:rPr>
      </w:pPr>
    </w:p>
    <w:p w14:paraId="7F15BA99" w14:textId="77777777" w:rsidR="00000000" w:rsidRDefault="00027501">
      <w:pPr>
        <w:pStyle w:val="a0"/>
        <w:rPr>
          <w:rFonts w:hint="cs"/>
          <w:rtl/>
        </w:rPr>
      </w:pPr>
      <w:r>
        <w:rPr>
          <w:rFonts w:hint="cs"/>
          <w:rtl/>
        </w:rPr>
        <w:t xml:space="preserve">שיצביעו נגד. </w:t>
      </w:r>
    </w:p>
    <w:p w14:paraId="7FA474D7" w14:textId="77777777" w:rsidR="00000000" w:rsidRDefault="00027501">
      <w:pPr>
        <w:pStyle w:val="a0"/>
        <w:rPr>
          <w:rFonts w:hint="cs"/>
          <w:rtl/>
        </w:rPr>
      </w:pPr>
    </w:p>
    <w:p w14:paraId="632366A5" w14:textId="77777777" w:rsidR="00000000" w:rsidRDefault="00027501">
      <w:pPr>
        <w:pStyle w:val="af1"/>
        <w:rPr>
          <w:rtl/>
        </w:rPr>
      </w:pPr>
      <w:r>
        <w:rPr>
          <w:rtl/>
        </w:rPr>
        <w:t>היו"ר אתי לבני:</w:t>
      </w:r>
    </w:p>
    <w:p w14:paraId="6025C299" w14:textId="77777777" w:rsidR="00000000" w:rsidRDefault="00027501">
      <w:pPr>
        <w:pStyle w:val="a0"/>
        <w:rPr>
          <w:rtl/>
        </w:rPr>
      </w:pPr>
    </w:p>
    <w:p w14:paraId="23A74EAF" w14:textId="77777777" w:rsidR="00000000" w:rsidRDefault="00027501">
      <w:pPr>
        <w:pStyle w:val="a0"/>
        <w:rPr>
          <w:rFonts w:hint="cs"/>
          <w:rtl/>
        </w:rPr>
      </w:pPr>
      <w:r>
        <w:rPr>
          <w:rFonts w:hint="cs"/>
          <w:rtl/>
        </w:rPr>
        <w:t xml:space="preserve">אפשר לבקש שקט? חבר הכנסת נסים דהן, אני קוראת אותך לסדר פעם ראשונה. </w:t>
      </w:r>
    </w:p>
    <w:p w14:paraId="64826703" w14:textId="77777777" w:rsidR="00000000" w:rsidRDefault="00027501">
      <w:pPr>
        <w:pStyle w:val="a0"/>
        <w:rPr>
          <w:rFonts w:hint="cs"/>
          <w:rtl/>
        </w:rPr>
      </w:pPr>
    </w:p>
    <w:p w14:paraId="79B6DD51" w14:textId="77777777" w:rsidR="00000000" w:rsidRDefault="00027501">
      <w:pPr>
        <w:pStyle w:val="-"/>
        <w:rPr>
          <w:rtl/>
        </w:rPr>
      </w:pPr>
      <w:bookmarkStart w:id="272" w:name="FS000000528T21_01_2004_14_10_41"/>
      <w:bookmarkEnd w:id="272"/>
      <w:r>
        <w:rPr>
          <w:rFonts w:hint="eastAsia"/>
          <w:rtl/>
        </w:rPr>
        <w:t>יעקב</w:t>
      </w:r>
      <w:r>
        <w:rPr>
          <w:rtl/>
        </w:rPr>
        <w:t xml:space="preserve"> ליצמן (יהדות התורה):</w:t>
      </w:r>
    </w:p>
    <w:p w14:paraId="77555699" w14:textId="77777777" w:rsidR="00000000" w:rsidRDefault="00027501">
      <w:pPr>
        <w:pStyle w:val="a0"/>
        <w:rPr>
          <w:rFonts w:hint="cs"/>
          <w:rtl/>
        </w:rPr>
      </w:pPr>
    </w:p>
    <w:p w14:paraId="1FE81442" w14:textId="77777777" w:rsidR="00000000" w:rsidRDefault="00027501">
      <w:pPr>
        <w:pStyle w:val="a0"/>
        <w:rPr>
          <w:rFonts w:hint="cs"/>
          <w:rtl/>
        </w:rPr>
      </w:pPr>
      <w:r>
        <w:rPr>
          <w:rFonts w:hint="cs"/>
          <w:rtl/>
        </w:rPr>
        <w:t>אני רוצה לגלות כאן עוד דבר. ראש הממשלה עצמו חתום על הפטור הזה, מלפני ארבע שנים, חמש שנ</w:t>
      </w:r>
      <w:r>
        <w:rPr>
          <w:rFonts w:hint="cs"/>
          <w:rtl/>
        </w:rPr>
        <w:t>ים. ראש הממשלה, כממונה על המינהל, כשר התשתיות. אני מוכן לשים את זה לפניך, אדוני. אתה חתום על הפטור הזה כשר התשתיות, ושנה וחצי אחר כך מאיר שטרית אישר, וזה התעכב. אדוני, אני מוכן להביא לך את החתימה שלך על הנושא הזה. גם ועדת השרים תמכה בזה, אז למה לדחות את זה</w:t>
      </w:r>
      <w:r>
        <w:rPr>
          <w:rFonts w:hint="cs"/>
          <w:rtl/>
        </w:rPr>
        <w:t xml:space="preserve"> עכשיו? למה לדחות את זה על דבר כזה? מיליון ו-300,000 שקל, על זה מדברים כאן, כאשר היית בין המובילים בחוק הזה. </w:t>
      </w:r>
    </w:p>
    <w:p w14:paraId="255DF860" w14:textId="77777777" w:rsidR="00000000" w:rsidRDefault="00027501">
      <w:pPr>
        <w:pStyle w:val="a0"/>
        <w:rPr>
          <w:rFonts w:hint="cs"/>
          <w:rtl/>
        </w:rPr>
      </w:pPr>
    </w:p>
    <w:p w14:paraId="210E50E5" w14:textId="77777777" w:rsidR="00000000" w:rsidRDefault="00027501">
      <w:pPr>
        <w:pStyle w:val="af0"/>
        <w:rPr>
          <w:rtl/>
        </w:rPr>
      </w:pPr>
      <w:r>
        <w:rPr>
          <w:rFonts w:hint="eastAsia"/>
          <w:rtl/>
        </w:rPr>
        <w:t>קריאה</w:t>
      </w:r>
      <w:r>
        <w:rPr>
          <w:rtl/>
        </w:rPr>
        <w:t>:</w:t>
      </w:r>
    </w:p>
    <w:p w14:paraId="3D4228C0" w14:textId="77777777" w:rsidR="00000000" w:rsidRDefault="00027501">
      <w:pPr>
        <w:pStyle w:val="a0"/>
        <w:rPr>
          <w:rFonts w:hint="cs"/>
          <w:rtl/>
        </w:rPr>
      </w:pPr>
    </w:p>
    <w:p w14:paraId="2E221323" w14:textId="77777777" w:rsidR="00000000" w:rsidRDefault="00027501">
      <w:pPr>
        <w:pStyle w:val="a0"/>
        <w:rPr>
          <w:rFonts w:hint="cs"/>
          <w:rtl/>
        </w:rPr>
      </w:pPr>
      <w:r>
        <w:rPr>
          <w:rFonts w:hint="cs"/>
          <w:rtl/>
        </w:rPr>
        <w:t>- - -</w:t>
      </w:r>
    </w:p>
    <w:p w14:paraId="6C44E0D5" w14:textId="77777777" w:rsidR="00000000" w:rsidRDefault="00027501">
      <w:pPr>
        <w:pStyle w:val="a0"/>
        <w:rPr>
          <w:rFonts w:hint="cs"/>
          <w:rtl/>
        </w:rPr>
      </w:pPr>
    </w:p>
    <w:p w14:paraId="29723148" w14:textId="77777777" w:rsidR="00000000" w:rsidRDefault="00027501">
      <w:pPr>
        <w:pStyle w:val="af0"/>
        <w:rPr>
          <w:rtl/>
        </w:rPr>
      </w:pPr>
      <w:r>
        <w:rPr>
          <w:rFonts w:hint="eastAsia"/>
          <w:rtl/>
        </w:rPr>
        <w:t>שר</w:t>
      </w:r>
      <w:r>
        <w:rPr>
          <w:rtl/>
        </w:rPr>
        <w:t xml:space="preserve"> התיירות בנימין אלון:</w:t>
      </w:r>
    </w:p>
    <w:p w14:paraId="1CD97232" w14:textId="77777777" w:rsidR="00000000" w:rsidRDefault="00027501">
      <w:pPr>
        <w:pStyle w:val="a0"/>
        <w:rPr>
          <w:rFonts w:hint="cs"/>
          <w:rtl/>
        </w:rPr>
      </w:pPr>
    </w:p>
    <w:p w14:paraId="5CFEB63D" w14:textId="77777777" w:rsidR="00000000" w:rsidRDefault="00027501">
      <w:pPr>
        <w:pStyle w:val="a0"/>
        <w:rPr>
          <w:rFonts w:hint="cs"/>
          <w:rtl/>
        </w:rPr>
      </w:pPr>
      <w:r>
        <w:rPr>
          <w:rFonts w:hint="cs"/>
          <w:rtl/>
        </w:rPr>
        <w:t>גם ועדת שרים  - - -</w:t>
      </w:r>
    </w:p>
    <w:p w14:paraId="32A22657" w14:textId="77777777" w:rsidR="00000000" w:rsidRDefault="00027501">
      <w:pPr>
        <w:pStyle w:val="a0"/>
        <w:rPr>
          <w:rFonts w:hint="cs"/>
          <w:rtl/>
        </w:rPr>
      </w:pPr>
    </w:p>
    <w:p w14:paraId="11A5ABD4" w14:textId="77777777" w:rsidR="00000000" w:rsidRDefault="00027501">
      <w:pPr>
        <w:pStyle w:val="af0"/>
        <w:rPr>
          <w:rtl/>
        </w:rPr>
      </w:pPr>
      <w:r>
        <w:rPr>
          <w:rFonts w:hint="eastAsia"/>
          <w:rtl/>
        </w:rPr>
        <w:t>נסים</w:t>
      </w:r>
      <w:r>
        <w:rPr>
          <w:rtl/>
        </w:rPr>
        <w:t xml:space="preserve"> דהן (ש"ס):</w:t>
      </w:r>
    </w:p>
    <w:p w14:paraId="1BBD9DCA" w14:textId="77777777" w:rsidR="00000000" w:rsidRDefault="00027501">
      <w:pPr>
        <w:pStyle w:val="a0"/>
        <w:rPr>
          <w:rFonts w:hint="cs"/>
          <w:rtl/>
        </w:rPr>
      </w:pPr>
    </w:p>
    <w:p w14:paraId="545B0395" w14:textId="77777777" w:rsidR="00000000" w:rsidRDefault="00027501">
      <w:pPr>
        <w:pStyle w:val="a0"/>
        <w:rPr>
          <w:rFonts w:hint="cs"/>
          <w:rtl/>
        </w:rPr>
      </w:pPr>
      <w:r>
        <w:rPr>
          <w:rFonts w:hint="cs"/>
          <w:rtl/>
        </w:rPr>
        <w:t>אבל אתה שר בממשלה הזאת. מה, אתה סמרטוט?</w:t>
      </w:r>
    </w:p>
    <w:p w14:paraId="42A5439F" w14:textId="77777777" w:rsidR="00000000" w:rsidRDefault="00027501">
      <w:pPr>
        <w:pStyle w:val="a0"/>
        <w:rPr>
          <w:rFonts w:hint="cs"/>
          <w:rtl/>
        </w:rPr>
      </w:pPr>
    </w:p>
    <w:p w14:paraId="591FF218" w14:textId="77777777" w:rsidR="00000000" w:rsidRDefault="00027501">
      <w:pPr>
        <w:pStyle w:val="-"/>
        <w:rPr>
          <w:rtl/>
        </w:rPr>
      </w:pPr>
      <w:bookmarkStart w:id="273" w:name="FS000000528T21_01_2004_14_55_08"/>
      <w:bookmarkEnd w:id="273"/>
      <w:r>
        <w:rPr>
          <w:rFonts w:hint="eastAsia"/>
          <w:rtl/>
        </w:rPr>
        <w:t>יעקב</w:t>
      </w:r>
      <w:r>
        <w:rPr>
          <w:rtl/>
        </w:rPr>
        <w:t xml:space="preserve"> ליצמן (יהדות התורה):</w:t>
      </w:r>
    </w:p>
    <w:p w14:paraId="39975990" w14:textId="77777777" w:rsidR="00000000" w:rsidRDefault="00027501">
      <w:pPr>
        <w:pStyle w:val="a0"/>
        <w:rPr>
          <w:rFonts w:hint="cs"/>
          <w:rtl/>
        </w:rPr>
      </w:pPr>
    </w:p>
    <w:p w14:paraId="7E53B0CA" w14:textId="77777777" w:rsidR="00000000" w:rsidRDefault="00027501">
      <w:pPr>
        <w:pStyle w:val="a0"/>
        <w:rPr>
          <w:rFonts w:hint="cs"/>
          <w:rtl/>
        </w:rPr>
      </w:pPr>
      <w:r>
        <w:rPr>
          <w:rFonts w:hint="cs"/>
          <w:rtl/>
        </w:rPr>
        <w:t xml:space="preserve">הכול בגלל החברות? מדובר במיליון ו-300,000 שקל. נתת 200 מיליון שקל לשינוי שיבזבזו על מה שהם רוצים. אי-אפשר לתת לבתי-כנסת, רובם בפריפריה, מיליון ו-300,000 שקל? על זה אנחנו מתווכחים כאן? הרי צריך איזה היגיון בכל הדברים האלה, בפרט, אדוני, שאתה כשר חתמת על זה </w:t>
      </w:r>
      <w:r>
        <w:rPr>
          <w:rtl/>
        </w:rPr>
        <w:t>–</w:t>
      </w:r>
      <w:r>
        <w:rPr>
          <w:rFonts w:hint="cs"/>
          <w:rtl/>
        </w:rPr>
        <w:t xml:space="preserve"> ואני מוכן להביא לך את חתימתך על הנושא הזה.  </w:t>
      </w:r>
    </w:p>
    <w:p w14:paraId="6BB24086" w14:textId="77777777" w:rsidR="00000000" w:rsidRDefault="00027501">
      <w:pPr>
        <w:pStyle w:val="af0"/>
        <w:rPr>
          <w:rFonts w:hint="cs"/>
          <w:rtl/>
        </w:rPr>
      </w:pPr>
    </w:p>
    <w:p w14:paraId="30623A5C" w14:textId="77777777" w:rsidR="00000000" w:rsidRDefault="00027501">
      <w:pPr>
        <w:pStyle w:val="af0"/>
        <w:rPr>
          <w:rtl/>
        </w:rPr>
      </w:pPr>
      <w:r>
        <w:rPr>
          <w:rFonts w:hint="cs"/>
          <w:rtl/>
        </w:rPr>
        <w:t>מ</w:t>
      </w:r>
      <w:r>
        <w:rPr>
          <w:rFonts w:hint="eastAsia"/>
          <w:rtl/>
        </w:rPr>
        <w:t>שה</w:t>
      </w:r>
      <w:r>
        <w:rPr>
          <w:rtl/>
        </w:rPr>
        <w:t xml:space="preserve"> גפני (יהדות התורה):</w:t>
      </w:r>
    </w:p>
    <w:p w14:paraId="4365A1A1" w14:textId="77777777" w:rsidR="00000000" w:rsidRDefault="00027501">
      <w:pPr>
        <w:pStyle w:val="a0"/>
        <w:rPr>
          <w:rFonts w:hint="cs"/>
          <w:rtl/>
        </w:rPr>
      </w:pPr>
    </w:p>
    <w:p w14:paraId="2CF67EE6" w14:textId="77777777" w:rsidR="00000000" w:rsidRDefault="00027501">
      <w:pPr>
        <w:pStyle w:val="a0"/>
        <w:rPr>
          <w:rFonts w:hint="cs"/>
          <w:rtl/>
        </w:rPr>
      </w:pPr>
      <w:r>
        <w:rPr>
          <w:rFonts w:hint="cs"/>
          <w:rtl/>
        </w:rPr>
        <w:t>אני לא מבין למה - - -</w:t>
      </w:r>
    </w:p>
    <w:p w14:paraId="076EF621" w14:textId="77777777" w:rsidR="00000000" w:rsidRDefault="00027501">
      <w:pPr>
        <w:pStyle w:val="a0"/>
        <w:rPr>
          <w:rFonts w:hint="cs"/>
          <w:rtl/>
        </w:rPr>
      </w:pPr>
    </w:p>
    <w:p w14:paraId="46E508C9" w14:textId="77777777" w:rsidR="00000000" w:rsidRDefault="00027501">
      <w:pPr>
        <w:pStyle w:val="-"/>
        <w:rPr>
          <w:rtl/>
        </w:rPr>
      </w:pPr>
      <w:bookmarkStart w:id="274" w:name="FS000000528T21_01_2004_14_12_05C"/>
      <w:bookmarkEnd w:id="274"/>
      <w:r>
        <w:rPr>
          <w:rtl/>
        </w:rPr>
        <w:t>יעקב ליצמן (יהדות התורה):</w:t>
      </w:r>
    </w:p>
    <w:p w14:paraId="5B8ED4B8" w14:textId="77777777" w:rsidR="00000000" w:rsidRDefault="00027501">
      <w:pPr>
        <w:pStyle w:val="a0"/>
        <w:rPr>
          <w:rtl/>
        </w:rPr>
      </w:pPr>
    </w:p>
    <w:p w14:paraId="11837E8C" w14:textId="77777777" w:rsidR="00000000" w:rsidRDefault="00027501">
      <w:pPr>
        <w:pStyle w:val="a0"/>
        <w:rPr>
          <w:rFonts w:hint="cs"/>
          <w:rtl/>
        </w:rPr>
      </w:pPr>
      <w:r>
        <w:rPr>
          <w:rFonts w:hint="cs"/>
          <w:rtl/>
        </w:rPr>
        <w:t>אני הייתי שמח אם ראש הממשלה היה מתייחס לדברי. אני פונה שוב לראש הממשלה, העלות של זה היא מזערית, בוועדת השרים זה עבר. אדוני ראש הממשלה</w:t>
      </w:r>
      <w:r>
        <w:rPr>
          <w:rFonts w:hint="cs"/>
          <w:rtl/>
        </w:rPr>
        <w:t xml:space="preserve">, פעם הובלת את זה. אין שום סיבה שלא לאשר את זה. היית בין המובילים, ואני מוכן להביא את החתימה שלך. יש לי חתימה של ראש הממשלה כשר התשתיות, שהוא חתום על החוק הזה. </w:t>
      </w:r>
    </w:p>
    <w:p w14:paraId="7C9A8351" w14:textId="77777777" w:rsidR="00000000" w:rsidRDefault="00027501">
      <w:pPr>
        <w:pStyle w:val="a0"/>
        <w:rPr>
          <w:rFonts w:hint="cs"/>
          <w:rtl/>
        </w:rPr>
      </w:pPr>
    </w:p>
    <w:p w14:paraId="4EACBF0C" w14:textId="77777777" w:rsidR="00000000" w:rsidRDefault="00027501">
      <w:pPr>
        <w:pStyle w:val="af0"/>
        <w:rPr>
          <w:rtl/>
        </w:rPr>
      </w:pPr>
      <w:r>
        <w:rPr>
          <w:rFonts w:hint="eastAsia"/>
          <w:rtl/>
        </w:rPr>
        <w:t>משה</w:t>
      </w:r>
      <w:r>
        <w:rPr>
          <w:rtl/>
        </w:rPr>
        <w:t xml:space="preserve"> גפני (יהדות התורה):</w:t>
      </w:r>
    </w:p>
    <w:p w14:paraId="542A1CAE" w14:textId="77777777" w:rsidR="00000000" w:rsidRDefault="00027501">
      <w:pPr>
        <w:pStyle w:val="a0"/>
        <w:rPr>
          <w:rFonts w:hint="cs"/>
          <w:rtl/>
        </w:rPr>
      </w:pPr>
    </w:p>
    <w:p w14:paraId="6E9B1992" w14:textId="77777777" w:rsidR="00000000" w:rsidRDefault="00027501">
      <w:pPr>
        <w:pStyle w:val="a0"/>
        <w:rPr>
          <w:rFonts w:hint="cs"/>
          <w:rtl/>
        </w:rPr>
      </w:pPr>
      <w:r>
        <w:rPr>
          <w:rFonts w:hint="cs"/>
          <w:rtl/>
        </w:rPr>
        <w:t>טומי לפיד - - -</w:t>
      </w:r>
    </w:p>
    <w:p w14:paraId="4F30F87D" w14:textId="77777777" w:rsidR="00000000" w:rsidRDefault="00027501">
      <w:pPr>
        <w:pStyle w:val="a0"/>
        <w:rPr>
          <w:rFonts w:hint="cs"/>
          <w:rtl/>
        </w:rPr>
      </w:pPr>
    </w:p>
    <w:p w14:paraId="24B9B664" w14:textId="77777777" w:rsidR="00000000" w:rsidRDefault="00027501">
      <w:pPr>
        <w:pStyle w:val="af1"/>
        <w:rPr>
          <w:rtl/>
        </w:rPr>
      </w:pPr>
      <w:r>
        <w:rPr>
          <w:rtl/>
        </w:rPr>
        <w:t>היו"ר אתי לבני:</w:t>
      </w:r>
    </w:p>
    <w:p w14:paraId="0396F226" w14:textId="77777777" w:rsidR="00000000" w:rsidRDefault="00027501">
      <w:pPr>
        <w:pStyle w:val="a0"/>
        <w:rPr>
          <w:rtl/>
        </w:rPr>
      </w:pPr>
    </w:p>
    <w:p w14:paraId="50D44AC9" w14:textId="77777777" w:rsidR="00000000" w:rsidRDefault="00027501">
      <w:pPr>
        <w:pStyle w:val="a0"/>
        <w:rPr>
          <w:rFonts w:hint="cs"/>
          <w:rtl/>
        </w:rPr>
      </w:pPr>
      <w:r>
        <w:rPr>
          <w:rFonts w:hint="cs"/>
          <w:rtl/>
        </w:rPr>
        <w:t>אסור לצעוק בעמידה. אני מוסיפה לך שת</w:t>
      </w:r>
      <w:r>
        <w:rPr>
          <w:rFonts w:hint="cs"/>
          <w:rtl/>
        </w:rPr>
        <w:t xml:space="preserve">י דקות, חבר הכנסת ליצמן. </w:t>
      </w:r>
    </w:p>
    <w:p w14:paraId="7B45D696" w14:textId="77777777" w:rsidR="00000000" w:rsidRDefault="00027501">
      <w:pPr>
        <w:pStyle w:val="a0"/>
        <w:rPr>
          <w:rFonts w:hint="cs"/>
          <w:rtl/>
        </w:rPr>
      </w:pPr>
    </w:p>
    <w:p w14:paraId="414622F7" w14:textId="77777777" w:rsidR="00000000" w:rsidRDefault="00027501">
      <w:pPr>
        <w:pStyle w:val="-"/>
        <w:rPr>
          <w:rtl/>
        </w:rPr>
      </w:pPr>
      <w:bookmarkStart w:id="275" w:name="FS000000528T21_01_2004_15_03_53C"/>
      <w:bookmarkEnd w:id="275"/>
      <w:r>
        <w:rPr>
          <w:rtl/>
        </w:rPr>
        <w:t>יעקב ליצמן (יהדות התורה):</w:t>
      </w:r>
    </w:p>
    <w:p w14:paraId="3AB83BEA" w14:textId="77777777" w:rsidR="00000000" w:rsidRDefault="00027501">
      <w:pPr>
        <w:pStyle w:val="a0"/>
        <w:rPr>
          <w:rtl/>
        </w:rPr>
      </w:pPr>
    </w:p>
    <w:p w14:paraId="48DF6636" w14:textId="77777777" w:rsidR="00000000" w:rsidRDefault="00027501">
      <w:pPr>
        <w:pStyle w:val="a0"/>
        <w:rPr>
          <w:rFonts w:hint="cs"/>
          <w:rtl/>
        </w:rPr>
      </w:pPr>
      <w:r>
        <w:rPr>
          <w:rFonts w:hint="cs"/>
          <w:rtl/>
        </w:rPr>
        <w:t xml:space="preserve">מדובר בבתי-כנסת ישנים הפזורים בעיקר בפריפריה. אין להם כסף, מצב המבנים ירוד, אין כסף לשלם לדמי חכירה, ומדובר באנשים מבוגרים. לכן אני פונה שוב, אדוני, ומבקש שתאשרו את הצעת החוק. תודה רבה. </w:t>
      </w:r>
    </w:p>
    <w:p w14:paraId="3D60F62A" w14:textId="77777777" w:rsidR="00000000" w:rsidRDefault="00027501">
      <w:pPr>
        <w:pStyle w:val="a0"/>
        <w:rPr>
          <w:rFonts w:hint="cs"/>
          <w:rtl/>
        </w:rPr>
      </w:pPr>
    </w:p>
    <w:p w14:paraId="4BD08D36" w14:textId="77777777" w:rsidR="00000000" w:rsidRDefault="00027501">
      <w:pPr>
        <w:pStyle w:val="af1"/>
        <w:rPr>
          <w:rtl/>
        </w:rPr>
      </w:pPr>
      <w:r>
        <w:rPr>
          <w:rtl/>
        </w:rPr>
        <w:t>היו"ר אתי לבני</w:t>
      </w:r>
      <w:r>
        <w:rPr>
          <w:rtl/>
        </w:rPr>
        <w:t>:</w:t>
      </w:r>
    </w:p>
    <w:p w14:paraId="1AC6364C" w14:textId="77777777" w:rsidR="00000000" w:rsidRDefault="00027501">
      <w:pPr>
        <w:pStyle w:val="a0"/>
        <w:rPr>
          <w:rtl/>
        </w:rPr>
      </w:pPr>
    </w:p>
    <w:p w14:paraId="411DC7BE" w14:textId="77777777" w:rsidR="00000000" w:rsidRDefault="00027501">
      <w:pPr>
        <w:pStyle w:val="a0"/>
        <w:rPr>
          <w:rFonts w:hint="cs"/>
          <w:rtl/>
        </w:rPr>
      </w:pPr>
      <w:r>
        <w:rPr>
          <w:rFonts w:hint="cs"/>
          <w:rtl/>
        </w:rPr>
        <w:t>תודה רבה. מה היא תשובת השר?</w:t>
      </w:r>
    </w:p>
    <w:p w14:paraId="2E849E77" w14:textId="77777777" w:rsidR="00000000" w:rsidRDefault="00027501">
      <w:pPr>
        <w:pStyle w:val="a0"/>
        <w:rPr>
          <w:rFonts w:hint="cs"/>
          <w:rtl/>
        </w:rPr>
      </w:pPr>
    </w:p>
    <w:p w14:paraId="30BFF7EC" w14:textId="77777777" w:rsidR="00000000" w:rsidRDefault="00027501">
      <w:pPr>
        <w:pStyle w:val="af0"/>
        <w:rPr>
          <w:rtl/>
        </w:rPr>
      </w:pPr>
      <w:r>
        <w:rPr>
          <w:rFonts w:hint="eastAsia"/>
          <w:rtl/>
        </w:rPr>
        <w:t>נסים</w:t>
      </w:r>
      <w:r>
        <w:rPr>
          <w:rtl/>
        </w:rPr>
        <w:t xml:space="preserve"> דהן (ש"ס):</w:t>
      </w:r>
    </w:p>
    <w:p w14:paraId="4F96F785" w14:textId="77777777" w:rsidR="00000000" w:rsidRDefault="00027501">
      <w:pPr>
        <w:pStyle w:val="a0"/>
        <w:rPr>
          <w:rFonts w:hint="cs"/>
          <w:rtl/>
        </w:rPr>
      </w:pPr>
    </w:p>
    <w:p w14:paraId="6DA27A89" w14:textId="77777777" w:rsidR="00000000" w:rsidRDefault="00027501">
      <w:pPr>
        <w:pStyle w:val="a0"/>
        <w:rPr>
          <w:rFonts w:hint="cs"/>
          <w:rtl/>
        </w:rPr>
      </w:pPr>
      <w:r>
        <w:rPr>
          <w:rFonts w:hint="cs"/>
          <w:rtl/>
        </w:rPr>
        <w:t xml:space="preserve">בני אלון, תצביע נגד, תפרוש. </w:t>
      </w:r>
    </w:p>
    <w:p w14:paraId="0D43D614" w14:textId="77777777" w:rsidR="00000000" w:rsidRDefault="00027501">
      <w:pPr>
        <w:pStyle w:val="a0"/>
        <w:rPr>
          <w:rFonts w:hint="cs"/>
          <w:rtl/>
        </w:rPr>
      </w:pPr>
    </w:p>
    <w:p w14:paraId="7E787DED" w14:textId="77777777" w:rsidR="00000000" w:rsidRDefault="00027501">
      <w:pPr>
        <w:pStyle w:val="af0"/>
        <w:rPr>
          <w:rtl/>
        </w:rPr>
      </w:pPr>
      <w:r>
        <w:rPr>
          <w:rFonts w:hint="eastAsia"/>
          <w:rtl/>
        </w:rPr>
        <w:t>שר</w:t>
      </w:r>
      <w:r>
        <w:rPr>
          <w:rtl/>
        </w:rPr>
        <w:t xml:space="preserve"> התיירות בנימין אלון:</w:t>
      </w:r>
    </w:p>
    <w:p w14:paraId="6F83E3EE" w14:textId="77777777" w:rsidR="00000000" w:rsidRDefault="00027501">
      <w:pPr>
        <w:pStyle w:val="a0"/>
        <w:rPr>
          <w:rFonts w:hint="cs"/>
          <w:rtl/>
        </w:rPr>
      </w:pPr>
    </w:p>
    <w:p w14:paraId="31CC24F6" w14:textId="77777777" w:rsidR="00000000" w:rsidRDefault="00027501">
      <w:pPr>
        <w:pStyle w:val="a0"/>
        <w:rPr>
          <w:rFonts w:hint="cs"/>
          <w:rtl/>
        </w:rPr>
      </w:pPr>
      <w:r>
        <w:rPr>
          <w:rFonts w:hint="cs"/>
          <w:rtl/>
        </w:rPr>
        <w:t>אני לא אפרוש - - -</w:t>
      </w:r>
    </w:p>
    <w:p w14:paraId="7FB2C2D0" w14:textId="77777777" w:rsidR="00000000" w:rsidRDefault="00027501">
      <w:pPr>
        <w:pStyle w:val="a0"/>
        <w:rPr>
          <w:rFonts w:hint="cs"/>
          <w:rtl/>
        </w:rPr>
      </w:pPr>
    </w:p>
    <w:p w14:paraId="07E8906A" w14:textId="77777777" w:rsidR="00000000" w:rsidRDefault="00027501">
      <w:pPr>
        <w:pStyle w:val="af0"/>
        <w:rPr>
          <w:rtl/>
        </w:rPr>
      </w:pPr>
      <w:r>
        <w:rPr>
          <w:rFonts w:hint="eastAsia"/>
          <w:rtl/>
        </w:rPr>
        <w:t>יצחק</w:t>
      </w:r>
      <w:r>
        <w:rPr>
          <w:rtl/>
        </w:rPr>
        <w:t xml:space="preserve"> כהן (ש"ס):</w:t>
      </w:r>
    </w:p>
    <w:p w14:paraId="7FF8E6E1" w14:textId="77777777" w:rsidR="00000000" w:rsidRDefault="00027501">
      <w:pPr>
        <w:pStyle w:val="a0"/>
        <w:rPr>
          <w:rFonts w:hint="cs"/>
          <w:rtl/>
        </w:rPr>
      </w:pPr>
    </w:p>
    <w:p w14:paraId="0ABE44AC" w14:textId="77777777" w:rsidR="00000000" w:rsidRDefault="00027501">
      <w:pPr>
        <w:pStyle w:val="a0"/>
        <w:rPr>
          <w:rFonts w:hint="cs"/>
          <w:rtl/>
        </w:rPr>
      </w:pPr>
      <w:r>
        <w:rPr>
          <w:rFonts w:hint="cs"/>
          <w:rtl/>
        </w:rPr>
        <w:t>- - -</w:t>
      </w:r>
    </w:p>
    <w:p w14:paraId="405D2292" w14:textId="77777777" w:rsidR="00000000" w:rsidRDefault="00027501">
      <w:pPr>
        <w:pStyle w:val="a0"/>
        <w:rPr>
          <w:rFonts w:hint="cs"/>
          <w:rtl/>
        </w:rPr>
      </w:pPr>
    </w:p>
    <w:p w14:paraId="50041BB2" w14:textId="77777777" w:rsidR="00000000" w:rsidRDefault="00027501">
      <w:pPr>
        <w:pStyle w:val="af0"/>
        <w:rPr>
          <w:rtl/>
        </w:rPr>
      </w:pPr>
      <w:r>
        <w:rPr>
          <w:rFonts w:hint="eastAsia"/>
          <w:rtl/>
        </w:rPr>
        <w:t>יעקב</w:t>
      </w:r>
      <w:r>
        <w:rPr>
          <w:rtl/>
        </w:rPr>
        <w:t xml:space="preserve"> ליצמן (יהדות התורה):</w:t>
      </w:r>
    </w:p>
    <w:p w14:paraId="48A761A4" w14:textId="77777777" w:rsidR="00000000" w:rsidRDefault="00027501">
      <w:pPr>
        <w:pStyle w:val="a0"/>
        <w:rPr>
          <w:rFonts w:hint="cs"/>
          <w:rtl/>
        </w:rPr>
      </w:pPr>
    </w:p>
    <w:p w14:paraId="5859B295" w14:textId="77777777" w:rsidR="00000000" w:rsidRDefault="00027501">
      <w:pPr>
        <w:pStyle w:val="a0"/>
        <w:numPr>
          <w:ilvl w:val="0"/>
          <w:numId w:val="13"/>
        </w:numPr>
        <w:ind w:right="0"/>
        <w:rPr>
          <w:rFonts w:hint="cs"/>
          <w:rtl/>
        </w:rPr>
      </w:pPr>
      <w:r>
        <w:rPr>
          <w:rFonts w:hint="cs"/>
          <w:rtl/>
        </w:rPr>
        <w:t>- -</w:t>
      </w:r>
    </w:p>
    <w:p w14:paraId="0424EE73" w14:textId="77777777" w:rsidR="00000000" w:rsidRDefault="00027501">
      <w:pPr>
        <w:pStyle w:val="a0"/>
        <w:ind w:left="719" w:firstLine="0"/>
        <w:rPr>
          <w:rFonts w:hint="cs"/>
          <w:rtl/>
        </w:rPr>
      </w:pPr>
    </w:p>
    <w:p w14:paraId="17DC6FF8" w14:textId="77777777" w:rsidR="00000000" w:rsidRDefault="00027501">
      <w:pPr>
        <w:pStyle w:val="a"/>
        <w:rPr>
          <w:rtl/>
        </w:rPr>
      </w:pPr>
      <w:bookmarkStart w:id="276" w:name="FS000000478T21_01_2004_14_13_24"/>
      <w:bookmarkStart w:id="277" w:name="_Toc90038015"/>
      <w:bookmarkEnd w:id="276"/>
      <w:r>
        <w:rPr>
          <w:rFonts w:hint="eastAsia"/>
          <w:rtl/>
        </w:rPr>
        <w:t>השר</w:t>
      </w:r>
      <w:r>
        <w:rPr>
          <w:rtl/>
        </w:rPr>
        <w:t xml:space="preserve"> מאיר שטרית:</w:t>
      </w:r>
      <w:bookmarkEnd w:id="277"/>
    </w:p>
    <w:p w14:paraId="7EC04DCA" w14:textId="77777777" w:rsidR="00000000" w:rsidRDefault="00027501">
      <w:pPr>
        <w:pStyle w:val="a0"/>
        <w:rPr>
          <w:rFonts w:hint="cs"/>
          <w:rtl/>
        </w:rPr>
      </w:pPr>
    </w:p>
    <w:p w14:paraId="32753046" w14:textId="77777777" w:rsidR="00000000" w:rsidRDefault="00027501">
      <w:pPr>
        <w:pStyle w:val="a0"/>
        <w:rPr>
          <w:rFonts w:hint="cs"/>
          <w:rtl/>
        </w:rPr>
      </w:pPr>
      <w:r>
        <w:rPr>
          <w:rFonts w:hint="cs"/>
          <w:rtl/>
        </w:rPr>
        <w:t>גברתי היושבת-ראש, רבותי חברי הכנסת, אני מבקש קודם כול להירג</w:t>
      </w:r>
      <w:r>
        <w:rPr>
          <w:rFonts w:hint="cs"/>
          <w:rtl/>
        </w:rPr>
        <w:t>ע. ראשית, אני רוצה לומר שוועדת השרים לחקיקה תמכה בהצעת החוק. בשנת 1999, בהיותי שר האוצר, חתמתי על תקנה שפוטרת את בתי-הכנסת והמסגדים מדמי חכירה. חבר הכנסת ליצמן מציע לעשות את זה בחקיקה, ואני מבקש קודם כול להסביר את הרקע, כדי שיהיה ברור על מה מדובר.</w:t>
      </w:r>
    </w:p>
    <w:p w14:paraId="54C9CADD" w14:textId="77777777" w:rsidR="00000000" w:rsidRDefault="00027501">
      <w:pPr>
        <w:pStyle w:val="a0"/>
        <w:rPr>
          <w:rFonts w:hint="cs"/>
          <w:rtl/>
        </w:rPr>
      </w:pPr>
    </w:p>
    <w:p w14:paraId="5C786D87" w14:textId="77777777" w:rsidR="00000000" w:rsidRDefault="00027501">
      <w:pPr>
        <w:pStyle w:val="a0"/>
        <w:rPr>
          <w:rFonts w:hint="cs"/>
          <w:rtl/>
        </w:rPr>
      </w:pPr>
      <w:r>
        <w:rPr>
          <w:rFonts w:hint="cs"/>
          <w:rtl/>
        </w:rPr>
        <w:t>רוב בתי</w:t>
      </w:r>
      <w:r>
        <w:rPr>
          <w:rFonts w:hint="cs"/>
          <w:rtl/>
        </w:rPr>
        <w:t>-הכנסת בישראל בנויים על שטח ציבורי, זאת אומרת, על קרקע שבתוכנית בניין ערים מסומנת בחום ומופקעת לצורכי ציבור, ולכן ממילא רוב בתי-הכנסת, גם בלי חוק, פטורים מדמי חכירה, כי זאת קרקע לצורכי ציבור. רק בתי-כנסת או מסגדים שבנויים על קרקע של המינהל, רק אותם בתי-תפי</w:t>
      </w:r>
      <w:r>
        <w:rPr>
          <w:rFonts w:hint="cs"/>
          <w:rtl/>
        </w:rPr>
        <w:t xml:space="preserve">לה שבנויים על קרקע של המינהל משלמים דמי חכירה שנתיים למינהל. לכן ב-1999 כבר פטרנו את בתי-הכנסת הללו מדמי חכירה בתקנה שאני חתמתי עליה אז באופן אישי. לכן כשבא החוק של חבר הכנסת ליצמן היה נכון - ובוועדת השרים היה רוב לתמיכה בביטול דמי החכירה. </w:t>
      </w:r>
    </w:p>
    <w:p w14:paraId="130ECDCE" w14:textId="77777777" w:rsidR="00000000" w:rsidRDefault="00027501">
      <w:pPr>
        <w:pStyle w:val="a0"/>
        <w:rPr>
          <w:rFonts w:hint="cs"/>
          <w:rtl/>
        </w:rPr>
      </w:pPr>
    </w:p>
    <w:p w14:paraId="39FA11AE" w14:textId="77777777" w:rsidR="00000000" w:rsidRDefault="00027501">
      <w:pPr>
        <w:pStyle w:val="a0"/>
        <w:rPr>
          <w:rFonts w:hint="cs"/>
          <w:rtl/>
        </w:rPr>
      </w:pPr>
      <w:r>
        <w:rPr>
          <w:rFonts w:hint="cs"/>
          <w:rtl/>
        </w:rPr>
        <w:t>אבל, רבותי חבר</w:t>
      </w:r>
      <w:r>
        <w:rPr>
          <w:rFonts w:hint="cs"/>
          <w:rtl/>
        </w:rPr>
        <w:t xml:space="preserve">י הכנסת </w:t>
      </w:r>
      <w:r>
        <w:rPr>
          <w:rtl/>
        </w:rPr>
        <w:t>–</w:t>
      </w:r>
      <w:r>
        <w:rPr>
          <w:rFonts w:hint="cs"/>
          <w:rtl/>
        </w:rPr>
        <w:t xml:space="preserve"> ואני אומר את זה בעיקר לאנשי ש"ס - יש תקנון לעבודת הממשלה. זכותו של שר בממשלה שהתנגד בוועדת שרים לענייני חקיקה לחוק הזה, לערער על ההחלטה בפני מליאת הממשלה. ואכן, שר המשפטים הגיש ערר לממשלה. </w:t>
      </w:r>
    </w:p>
    <w:p w14:paraId="498522BE" w14:textId="77777777" w:rsidR="00000000" w:rsidRDefault="00027501">
      <w:pPr>
        <w:pStyle w:val="a0"/>
        <w:rPr>
          <w:rFonts w:hint="cs"/>
          <w:rtl/>
        </w:rPr>
      </w:pPr>
    </w:p>
    <w:p w14:paraId="1392A765" w14:textId="77777777" w:rsidR="00000000" w:rsidRDefault="00027501">
      <w:pPr>
        <w:pStyle w:val="a0"/>
        <w:rPr>
          <w:rFonts w:hint="cs"/>
          <w:rtl/>
        </w:rPr>
      </w:pPr>
      <w:r>
        <w:rPr>
          <w:rFonts w:hint="cs"/>
          <w:rtl/>
        </w:rPr>
        <w:t xml:space="preserve">בתוקף תקנון עבודת הממשלה, אם אתם מתעקשים להצביע עכשיו, </w:t>
      </w:r>
      <w:r>
        <w:rPr>
          <w:rFonts w:hint="cs"/>
          <w:rtl/>
        </w:rPr>
        <w:t xml:space="preserve">חברי הקואליציה ייאלצו להצביע נגד הצעת החוק. </w:t>
      </w:r>
    </w:p>
    <w:p w14:paraId="7C2C9565" w14:textId="77777777" w:rsidR="00000000" w:rsidRDefault="00027501">
      <w:pPr>
        <w:pStyle w:val="a0"/>
        <w:rPr>
          <w:rFonts w:hint="cs"/>
          <w:rtl/>
        </w:rPr>
      </w:pPr>
    </w:p>
    <w:p w14:paraId="556C3D60" w14:textId="77777777" w:rsidR="00000000" w:rsidRDefault="00027501">
      <w:pPr>
        <w:pStyle w:val="af0"/>
        <w:rPr>
          <w:rtl/>
        </w:rPr>
      </w:pPr>
      <w:r>
        <w:rPr>
          <w:rFonts w:hint="eastAsia"/>
          <w:rtl/>
        </w:rPr>
        <w:t>יצחק</w:t>
      </w:r>
      <w:r>
        <w:rPr>
          <w:rtl/>
        </w:rPr>
        <w:t xml:space="preserve"> כהן (ש"ס):</w:t>
      </w:r>
    </w:p>
    <w:p w14:paraId="347B651E" w14:textId="77777777" w:rsidR="00000000" w:rsidRDefault="00027501">
      <w:pPr>
        <w:pStyle w:val="a0"/>
        <w:rPr>
          <w:rFonts w:hint="cs"/>
          <w:rtl/>
        </w:rPr>
      </w:pPr>
    </w:p>
    <w:p w14:paraId="7CE2F02F" w14:textId="77777777" w:rsidR="00000000" w:rsidRDefault="00027501">
      <w:pPr>
        <w:pStyle w:val="a0"/>
        <w:rPr>
          <w:rFonts w:hint="cs"/>
          <w:rtl/>
        </w:rPr>
      </w:pPr>
      <w:r>
        <w:rPr>
          <w:rFonts w:hint="cs"/>
          <w:rtl/>
        </w:rPr>
        <w:t>לא, תשכח מזה - - -</w:t>
      </w:r>
    </w:p>
    <w:p w14:paraId="2925356F" w14:textId="77777777" w:rsidR="00000000" w:rsidRDefault="00027501">
      <w:pPr>
        <w:pStyle w:val="a0"/>
        <w:rPr>
          <w:rFonts w:hint="cs"/>
          <w:rtl/>
        </w:rPr>
      </w:pPr>
    </w:p>
    <w:p w14:paraId="137FAEA1" w14:textId="77777777" w:rsidR="00000000" w:rsidRDefault="00027501">
      <w:pPr>
        <w:pStyle w:val="af1"/>
        <w:rPr>
          <w:rtl/>
        </w:rPr>
      </w:pPr>
      <w:r>
        <w:rPr>
          <w:rtl/>
        </w:rPr>
        <w:t>היו"ר אתי לבני:</w:t>
      </w:r>
    </w:p>
    <w:p w14:paraId="245B1F05" w14:textId="77777777" w:rsidR="00000000" w:rsidRDefault="00027501">
      <w:pPr>
        <w:pStyle w:val="a0"/>
        <w:rPr>
          <w:rtl/>
        </w:rPr>
      </w:pPr>
    </w:p>
    <w:p w14:paraId="56C1D610" w14:textId="77777777" w:rsidR="00000000" w:rsidRDefault="00027501">
      <w:pPr>
        <w:pStyle w:val="a0"/>
        <w:rPr>
          <w:rFonts w:hint="cs"/>
          <w:rtl/>
        </w:rPr>
      </w:pPr>
      <w:r>
        <w:rPr>
          <w:rFonts w:hint="cs"/>
          <w:rtl/>
        </w:rPr>
        <w:t>חבר הכנסת כהן, שב בבקשה. חבר הכנסת כהן, אני קוראת אותך לסדר פעם ראשונה. חבר הכנסת כהן, אנא, שב במקומך. אני קוראת אותך לסדר פעם שנייה. חבר הכנסת יצחק כהן, פע</w:t>
      </w:r>
      <w:r>
        <w:rPr>
          <w:rFonts w:hint="cs"/>
          <w:rtl/>
        </w:rPr>
        <w:t xml:space="preserve">ם שלישית, אני מבקשת שיוציאו אותך, תשב במקום. </w:t>
      </w:r>
    </w:p>
    <w:p w14:paraId="653DF615" w14:textId="77777777" w:rsidR="00000000" w:rsidRDefault="00027501">
      <w:pPr>
        <w:pStyle w:val="a0"/>
        <w:rPr>
          <w:rFonts w:hint="cs"/>
          <w:rtl/>
        </w:rPr>
      </w:pPr>
    </w:p>
    <w:p w14:paraId="15166E68" w14:textId="77777777" w:rsidR="00000000" w:rsidRDefault="00027501">
      <w:pPr>
        <w:pStyle w:val="af0"/>
        <w:rPr>
          <w:rtl/>
        </w:rPr>
      </w:pPr>
      <w:r>
        <w:rPr>
          <w:rFonts w:hint="eastAsia"/>
          <w:rtl/>
        </w:rPr>
        <w:t>יצחק</w:t>
      </w:r>
      <w:r>
        <w:rPr>
          <w:rtl/>
        </w:rPr>
        <w:t xml:space="preserve"> כהן (ש"ס):</w:t>
      </w:r>
    </w:p>
    <w:p w14:paraId="1896390A" w14:textId="77777777" w:rsidR="00000000" w:rsidRDefault="00027501">
      <w:pPr>
        <w:pStyle w:val="a0"/>
        <w:rPr>
          <w:rFonts w:hint="cs"/>
          <w:rtl/>
        </w:rPr>
      </w:pPr>
    </w:p>
    <w:p w14:paraId="56170362" w14:textId="77777777" w:rsidR="00000000" w:rsidRDefault="00027501">
      <w:pPr>
        <w:pStyle w:val="a0"/>
        <w:rPr>
          <w:rFonts w:hint="cs"/>
          <w:rtl/>
        </w:rPr>
      </w:pPr>
      <w:r>
        <w:rPr>
          <w:rFonts w:hint="cs"/>
          <w:rtl/>
        </w:rPr>
        <w:t xml:space="preserve">תתביישו לכם. </w:t>
      </w:r>
    </w:p>
    <w:p w14:paraId="4BE99CC5" w14:textId="77777777" w:rsidR="00000000" w:rsidRDefault="00027501">
      <w:pPr>
        <w:pStyle w:val="a0"/>
        <w:rPr>
          <w:rFonts w:hint="cs"/>
          <w:rtl/>
        </w:rPr>
      </w:pPr>
    </w:p>
    <w:p w14:paraId="5C30070F" w14:textId="77777777" w:rsidR="00000000" w:rsidRDefault="00027501">
      <w:pPr>
        <w:pStyle w:val="af0"/>
        <w:rPr>
          <w:rtl/>
        </w:rPr>
      </w:pPr>
      <w:r>
        <w:rPr>
          <w:rFonts w:hint="eastAsia"/>
          <w:rtl/>
        </w:rPr>
        <w:t>נסים</w:t>
      </w:r>
      <w:r>
        <w:rPr>
          <w:rtl/>
        </w:rPr>
        <w:t xml:space="preserve"> דהן (ש"ס):</w:t>
      </w:r>
    </w:p>
    <w:p w14:paraId="398BADF4" w14:textId="77777777" w:rsidR="00000000" w:rsidRDefault="00027501">
      <w:pPr>
        <w:pStyle w:val="a0"/>
        <w:rPr>
          <w:rFonts w:hint="cs"/>
          <w:rtl/>
        </w:rPr>
      </w:pPr>
    </w:p>
    <w:p w14:paraId="3E9D4BDF" w14:textId="77777777" w:rsidR="00000000" w:rsidRDefault="00027501">
      <w:pPr>
        <w:pStyle w:val="a0"/>
        <w:ind w:left="719" w:firstLine="0"/>
        <w:rPr>
          <w:rFonts w:hint="cs"/>
          <w:rtl/>
        </w:rPr>
      </w:pPr>
      <w:r>
        <w:rPr>
          <w:rFonts w:hint="cs"/>
          <w:rtl/>
        </w:rPr>
        <w:t>- - -</w:t>
      </w:r>
    </w:p>
    <w:p w14:paraId="337488DF" w14:textId="77777777" w:rsidR="00000000" w:rsidRDefault="00027501">
      <w:pPr>
        <w:pStyle w:val="a0"/>
        <w:ind w:left="719" w:firstLine="0"/>
        <w:rPr>
          <w:rFonts w:hint="cs"/>
          <w:rtl/>
        </w:rPr>
      </w:pPr>
    </w:p>
    <w:p w14:paraId="18B3AB34" w14:textId="77777777" w:rsidR="00000000" w:rsidRDefault="00027501">
      <w:pPr>
        <w:pStyle w:val="-"/>
        <w:rPr>
          <w:rtl/>
        </w:rPr>
      </w:pPr>
      <w:bookmarkStart w:id="278" w:name="FS000000478T21_01_2004_14_16_10C"/>
      <w:bookmarkEnd w:id="278"/>
      <w:r>
        <w:rPr>
          <w:rtl/>
        </w:rPr>
        <w:t>השר מאיר שטרית:</w:t>
      </w:r>
    </w:p>
    <w:p w14:paraId="3FBBBBB6" w14:textId="77777777" w:rsidR="00000000" w:rsidRDefault="00027501">
      <w:pPr>
        <w:pStyle w:val="a0"/>
        <w:rPr>
          <w:rtl/>
        </w:rPr>
      </w:pPr>
    </w:p>
    <w:p w14:paraId="201D1C72" w14:textId="77777777" w:rsidR="00000000" w:rsidRDefault="00027501">
      <w:pPr>
        <w:pStyle w:val="a0"/>
        <w:rPr>
          <w:rFonts w:hint="cs"/>
          <w:rtl/>
        </w:rPr>
      </w:pPr>
      <w:r>
        <w:rPr>
          <w:rFonts w:hint="cs"/>
          <w:rtl/>
        </w:rPr>
        <w:t xml:space="preserve">לכן אני אומר לחברי הכנסת, מותר לשר על-פי תקנון הממשלה </w:t>
      </w:r>
      <w:r>
        <w:rPr>
          <w:rtl/>
        </w:rPr>
        <w:t>–</w:t>
      </w:r>
      <w:r>
        <w:rPr>
          <w:rFonts w:hint="cs"/>
          <w:rtl/>
        </w:rPr>
        <w:t xml:space="preserve"> ואתם יודעים את זה בדיוק כמוני - לערער על החלטה. כאשר יש ערר לממשלה, הכנסת או הקו</w:t>
      </w:r>
      <w:r>
        <w:rPr>
          <w:rFonts w:hint="cs"/>
          <w:rtl/>
        </w:rPr>
        <w:t xml:space="preserve">אליציה מצביעה נגד הצעת החוק. </w:t>
      </w:r>
    </w:p>
    <w:p w14:paraId="17D90766" w14:textId="77777777" w:rsidR="00000000" w:rsidRDefault="00027501">
      <w:pPr>
        <w:pStyle w:val="a0"/>
        <w:rPr>
          <w:rFonts w:hint="cs"/>
          <w:rtl/>
        </w:rPr>
      </w:pPr>
    </w:p>
    <w:p w14:paraId="7BFDA08E" w14:textId="77777777" w:rsidR="00000000" w:rsidRDefault="00027501">
      <w:pPr>
        <w:pStyle w:val="af0"/>
        <w:rPr>
          <w:rtl/>
        </w:rPr>
      </w:pPr>
      <w:r>
        <w:rPr>
          <w:rFonts w:hint="eastAsia"/>
          <w:rtl/>
        </w:rPr>
        <w:t>יצחק</w:t>
      </w:r>
      <w:r>
        <w:rPr>
          <w:rtl/>
        </w:rPr>
        <w:t xml:space="preserve"> כהן (ש"ס):</w:t>
      </w:r>
    </w:p>
    <w:p w14:paraId="4C0552E2" w14:textId="77777777" w:rsidR="00000000" w:rsidRDefault="00027501">
      <w:pPr>
        <w:pStyle w:val="a0"/>
        <w:rPr>
          <w:rFonts w:hint="cs"/>
          <w:rtl/>
        </w:rPr>
      </w:pPr>
    </w:p>
    <w:p w14:paraId="03498624" w14:textId="77777777" w:rsidR="00000000" w:rsidRDefault="00027501">
      <w:pPr>
        <w:pStyle w:val="a0"/>
        <w:rPr>
          <w:rFonts w:hint="cs"/>
          <w:rtl/>
        </w:rPr>
      </w:pPr>
      <w:r>
        <w:rPr>
          <w:rFonts w:hint="cs"/>
          <w:rtl/>
        </w:rPr>
        <w:t xml:space="preserve">יש גבול. </w:t>
      </w:r>
    </w:p>
    <w:p w14:paraId="36ABC4FB" w14:textId="77777777" w:rsidR="00000000" w:rsidRDefault="00027501">
      <w:pPr>
        <w:pStyle w:val="a0"/>
        <w:rPr>
          <w:rFonts w:hint="cs"/>
          <w:rtl/>
        </w:rPr>
      </w:pPr>
    </w:p>
    <w:p w14:paraId="76B0A9F9" w14:textId="77777777" w:rsidR="00000000" w:rsidRDefault="00027501">
      <w:pPr>
        <w:pStyle w:val="-"/>
        <w:rPr>
          <w:rtl/>
        </w:rPr>
      </w:pPr>
      <w:bookmarkStart w:id="279" w:name="FS000000478T21_01_2004_14_16_36C"/>
      <w:bookmarkEnd w:id="279"/>
      <w:r>
        <w:rPr>
          <w:rtl/>
        </w:rPr>
        <w:t>השר מאיר שטרית:</w:t>
      </w:r>
    </w:p>
    <w:p w14:paraId="7275AFAA" w14:textId="77777777" w:rsidR="00000000" w:rsidRDefault="00027501">
      <w:pPr>
        <w:pStyle w:val="a0"/>
        <w:rPr>
          <w:rtl/>
        </w:rPr>
      </w:pPr>
    </w:p>
    <w:p w14:paraId="27E0F07D" w14:textId="77777777" w:rsidR="00000000" w:rsidRDefault="00027501">
      <w:pPr>
        <w:pStyle w:val="a0"/>
        <w:rPr>
          <w:rFonts w:hint="cs"/>
          <w:rtl/>
        </w:rPr>
      </w:pPr>
      <w:r>
        <w:rPr>
          <w:rFonts w:hint="cs"/>
          <w:rtl/>
        </w:rPr>
        <w:t>אשר על כן, הגעתי להסכמה עם המציע על דחיית ההצבעה למועד אחר. לאור זאת, אני מציע לדחות את ההצבעה למועד אחר. אם מישהו מתנגד לכך, נצביע על הדחייה. חבל על הוויכוח. מישהו מתנגד לדחיית הה</w:t>
      </w:r>
      <w:r>
        <w:rPr>
          <w:rFonts w:hint="cs"/>
          <w:rtl/>
        </w:rPr>
        <w:t>צבעה?</w:t>
      </w:r>
    </w:p>
    <w:p w14:paraId="7B76BC41" w14:textId="77777777" w:rsidR="00000000" w:rsidRDefault="00027501">
      <w:pPr>
        <w:pStyle w:val="a0"/>
        <w:rPr>
          <w:rFonts w:hint="cs"/>
          <w:rtl/>
        </w:rPr>
      </w:pPr>
    </w:p>
    <w:p w14:paraId="15210972" w14:textId="77777777" w:rsidR="00000000" w:rsidRDefault="00027501">
      <w:pPr>
        <w:pStyle w:val="af0"/>
        <w:rPr>
          <w:rtl/>
        </w:rPr>
      </w:pPr>
      <w:r>
        <w:rPr>
          <w:rFonts w:hint="eastAsia"/>
          <w:rtl/>
        </w:rPr>
        <w:t>נסים</w:t>
      </w:r>
      <w:r>
        <w:rPr>
          <w:rtl/>
        </w:rPr>
        <w:t xml:space="preserve"> דהן (ש"ס):</w:t>
      </w:r>
    </w:p>
    <w:p w14:paraId="2F740965" w14:textId="77777777" w:rsidR="00000000" w:rsidRDefault="00027501">
      <w:pPr>
        <w:pStyle w:val="a0"/>
        <w:rPr>
          <w:rFonts w:hint="cs"/>
          <w:rtl/>
        </w:rPr>
      </w:pPr>
    </w:p>
    <w:p w14:paraId="11993D43" w14:textId="77777777" w:rsidR="00000000" w:rsidRDefault="00027501">
      <w:pPr>
        <w:pStyle w:val="a0"/>
        <w:rPr>
          <w:rFonts w:hint="cs"/>
          <w:rtl/>
        </w:rPr>
      </w:pPr>
      <w:r>
        <w:rPr>
          <w:rFonts w:hint="cs"/>
          <w:rtl/>
        </w:rPr>
        <w:t xml:space="preserve">כן. </w:t>
      </w:r>
    </w:p>
    <w:p w14:paraId="3ECFF773" w14:textId="77777777" w:rsidR="00000000" w:rsidRDefault="00027501">
      <w:pPr>
        <w:pStyle w:val="a0"/>
        <w:rPr>
          <w:rFonts w:hint="cs"/>
          <w:rtl/>
        </w:rPr>
      </w:pPr>
    </w:p>
    <w:p w14:paraId="4B54D4E3" w14:textId="77777777" w:rsidR="00000000" w:rsidRDefault="00027501">
      <w:pPr>
        <w:pStyle w:val="-"/>
        <w:rPr>
          <w:rtl/>
        </w:rPr>
      </w:pPr>
      <w:bookmarkStart w:id="280" w:name="FS000000478T21_01_2004_14_16_54C"/>
      <w:bookmarkEnd w:id="280"/>
      <w:r>
        <w:rPr>
          <w:rtl/>
        </w:rPr>
        <w:t>השר מאיר שטרית:</w:t>
      </w:r>
    </w:p>
    <w:p w14:paraId="1077E7B4" w14:textId="77777777" w:rsidR="00000000" w:rsidRDefault="00027501">
      <w:pPr>
        <w:pStyle w:val="a0"/>
        <w:rPr>
          <w:rtl/>
        </w:rPr>
      </w:pPr>
    </w:p>
    <w:p w14:paraId="630092B2" w14:textId="77777777" w:rsidR="00000000" w:rsidRDefault="00027501">
      <w:pPr>
        <w:pStyle w:val="a0"/>
        <w:rPr>
          <w:rFonts w:hint="cs"/>
          <w:rtl/>
        </w:rPr>
      </w:pPr>
      <w:r>
        <w:rPr>
          <w:rFonts w:hint="cs"/>
          <w:rtl/>
        </w:rPr>
        <w:t xml:space="preserve">גברתי היושבת-ראש, אני מציע להצביע על הדחייה, ואז נראה אם יש צורך להצביע על החוק. </w:t>
      </w:r>
    </w:p>
    <w:p w14:paraId="28089A3F" w14:textId="77777777" w:rsidR="00000000" w:rsidRDefault="00027501">
      <w:pPr>
        <w:pStyle w:val="a0"/>
        <w:rPr>
          <w:rFonts w:hint="cs"/>
          <w:rtl/>
        </w:rPr>
      </w:pPr>
    </w:p>
    <w:p w14:paraId="6D1225B8" w14:textId="77777777" w:rsidR="00000000" w:rsidRDefault="00027501">
      <w:pPr>
        <w:pStyle w:val="af1"/>
        <w:rPr>
          <w:rtl/>
        </w:rPr>
      </w:pPr>
      <w:r>
        <w:rPr>
          <w:rtl/>
        </w:rPr>
        <w:t>היו"ר אתי לבני:</w:t>
      </w:r>
    </w:p>
    <w:p w14:paraId="6C3E04F1" w14:textId="77777777" w:rsidR="00000000" w:rsidRDefault="00027501">
      <w:pPr>
        <w:pStyle w:val="a0"/>
        <w:rPr>
          <w:rtl/>
        </w:rPr>
      </w:pPr>
    </w:p>
    <w:p w14:paraId="2250908E" w14:textId="77777777" w:rsidR="00000000" w:rsidRDefault="00027501">
      <w:pPr>
        <w:pStyle w:val="a0"/>
        <w:rPr>
          <w:rFonts w:hint="cs"/>
          <w:rtl/>
        </w:rPr>
      </w:pPr>
      <w:r>
        <w:rPr>
          <w:rFonts w:hint="cs"/>
          <w:rtl/>
        </w:rPr>
        <w:t xml:space="preserve">אנחנו עוברים להצבעה, האם להצביע עכשיו או לדחות. מי שמצביע בעד, מצביע בעד הצעת השר שטרית לדחות את ההצבעה. </w:t>
      </w:r>
    </w:p>
    <w:p w14:paraId="07C66CEF" w14:textId="77777777" w:rsidR="00000000" w:rsidRDefault="00027501">
      <w:pPr>
        <w:pStyle w:val="a0"/>
        <w:rPr>
          <w:rFonts w:hint="cs"/>
          <w:rtl/>
        </w:rPr>
      </w:pPr>
    </w:p>
    <w:p w14:paraId="624DBC07" w14:textId="77777777" w:rsidR="00000000" w:rsidRDefault="00027501">
      <w:pPr>
        <w:pStyle w:val="ab"/>
        <w:bidi/>
        <w:rPr>
          <w:rFonts w:hint="cs"/>
          <w:rtl/>
        </w:rPr>
      </w:pPr>
      <w:r>
        <w:rPr>
          <w:rFonts w:hint="cs"/>
          <w:rtl/>
        </w:rPr>
        <w:t>הצ</w:t>
      </w:r>
      <w:r>
        <w:rPr>
          <w:rFonts w:hint="cs"/>
          <w:rtl/>
        </w:rPr>
        <w:t>בעה מס' 10</w:t>
      </w:r>
    </w:p>
    <w:p w14:paraId="5B334304" w14:textId="77777777" w:rsidR="00000000" w:rsidRDefault="00027501">
      <w:pPr>
        <w:pStyle w:val="a0"/>
        <w:rPr>
          <w:rFonts w:hint="cs"/>
          <w:rtl/>
        </w:rPr>
      </w:pPr>
    </w:p>
    <w:p w14:paraId="589ECE90" w14:textId="77777777" w:rsidR="00000000" w:rsidRDefault="00027501">
      <w:pPr>
        <w:pStyle w:val="ac"/>
        <w:bidi/>
        <w:rPr>
          <w:rFonts w:hint="cs"/>
          <w:rtl/>
        </w:rPr>
      </w:pPr>
      <w:r>
        <w:rPr>
          <w:rFonts w:hint="cs"/>
          <w:rtl/>
        </w:rPr>
        <w:t xml:space="preserve">בעד ההצעה להשהות את ההצבעה על הצעת החוק </w:t>
      </w:r>
      <w:r>
        <w:rPr>
          <w:rtl/>
        </w:rPr>
        <w:t>–</w:t>
      </w:r>
      <w:r>
        <w:rPr>
          <w:rFonts w:hint="cs"/>
          <w:rtl/>
        </w:rPr>
        <w:t xml:space="preserve"> 36</w:t>
      </w:r>
    </w:p>
    <w:p w14:paraId="5F67498B" w14:textId="77777777" w:rsidR="00000000" w:rsidRDefault="00027501">
      <w:pPr>
        <w:pStyle w:val="ac"/>
        <w:bidi/>
        <w:rPr>
          <w:rFonts w:hint="cs"/>
          <w:rtl/>
        </w:rPr>
      </w:pPr>
      <w:r>
        <w:rPr>
          <w:rFonts w:hint="cs"/>
          <w:rtl/>
        </w:rPr>
        <w:t xml:space="preserve">נגד </w:t>
      </w:r>
      <w:r>
        <w:rPr>
          <w:rtl/>
        </w:rPr>
        <w:t>–</w:t>
      </w:r>
      <w:r>
        <w:rPr>
          <w:rFonts w:hint="cs"/>
          <w:rtl/>
        </w:rPr>
        <w:t xml:space="preserve"> 30</w:t>
      </w:r>
    </w:p>
    <w:p w14:paraId="187D5488"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1B20A2A0" w14:textId="77777777" w:rsidR="00000000" w:rsidRDefault="00027501">
      <w:pPr>
        <w:pStyle w:val="a0"/>
        <w:jc w:val="center"/>
        <w:rPr>
          <w:rFonts w:hint="cs"/>
          <w:rtl/>
        </w:rPr>
      </w:pPr>
      <w:r>
        <w:rPr>
          <w:rFonts w:hint="cs"/>
          <w:rtl/>
        </w:rPr>
        <w:t xml:space="preserve">ההצעה להשהות את ההצבעה על הצעת חוק  יסודות התקציב (תיקון </w:t>
      </w:r>
      <w:r>
        <w:rPr>
          <w:rtl/>
        </w:rPr>
        <w:t>–</w:t>
      </w:r>
      <w:r>
        <w:rPr>
          <w:rFonts w:hint="cs"/>
          <w:rtl/>
        </w:rPr>
        <w:t xml:space="preserve"> פטור מדמי חכירה </w:t>
      </w:r>
    </w:p>
    <w:p w14:paraId="4E0B96F6" w14:textId="77777777" w:rsidR="00000000" w:rsidRDefault="00027501">
      <w:pPr>
        <w:pStyle w:val="a0"/>
        <w:jc w:val="center"/>
        <w:rPr>
          <w:rFonts w:hint="cs"/>
          <w:rtl/>
        </w:rPr>
      </w:pPr>
      <w:r>
        <w:rPr>
          <w:rFonts w:hint="cs"/>
          <w:rtl/>
        </w:rPr>
        <w:t>לבתי-כנסת), התשס"ג-2003, נתקבלה.</w:t>
      </w:r>
    </w:p>
    <w:p w14:paraId="2DAB361B" w14:textId="77777777" w:rsidR="00000000" w:rsidRDefault="00027501">
      <w:pPr>
        <w:pStyle w:val="a0"/>
        <w:jc w:val="center"/>
        <w:rPr>
          <w:rFonts w:hint="cs"/>
          <w:rtl/>
        </w:rPr>
      </w:pPr>
    </w:p>
    <w:p w14:paraId="1C478260" w14:textId="77777777" w:rsidR="00000000" w:rsidRDefault="00027501">
      <w:pPr>
        <w:pStyle w:val="af1"/>
        <w:rPr>
          <w:rtl/>
        </w:rPr>
      </w:pPr>
    </w:p>
    <w:p w14:paraId="7E616B2C" w14:textId="77777777" w:rsidR="00000000" w:rsidRDefault="00027501">
      <w:pPr>
        <w:pStyle w:val="af1"/>
        <w:rPr>
          <w:rtl/>
        </w:rPr>
      </w:pPr>
      <w:r>
        <w:rPr>
          <w:rtl/>
        </w:rPr>
        <w:t>היו"ר אתי לבני:</w:t>
      </w:r>
    </w:p>
    <w:p w14:paraId="7A597011" w14:textId="77777777" w:rsidR="00000000" w:rsidRDefault="00027501">
      <w:pPr>
        <w:pStyle w:val="a0"/>
        <w:rPr>
          <w:rFonts w:hint="cs"/>
          <w:rtl/>
        </w:rPr>
      </w:pPr>
    </w:p>
    <w:p w14:paraId="542D2A65" w14:textId="77777777" w:rsidR="00000000" w:rsidRDefault="00027501">
      <w:pPr>
        <w:pStyle w:val="a0"/>
        <w:rPr>
          <w:rFonts w:hint="cs"/>
          <w:rtl/>
        </w:rPr>
      </w:pPr>
      <w:r>
        <w:rPr>
          <w:rFonts w:hint="cs"/>
          <w:rtl/>
        </w:rPr>
        <w:t xml:space="preserve">37 בעד, 30 מתנגדים </w:t>
      </w:r>
      <w:r>
        <w:rPr>
          <w:rtl/>
        </w:rPr>
        <w:t>–</w:t>
      </w:r>
      <w:r>
        <w:rPr>
          <w:rFonts w:hint="cs"/>
          <w:rtl/>
        </w:rPr>
        <w:t xml:space="preserve"> ההצבעה בנושא הזה נדחית. תודה</w:t>
      </w:r>
      <w:r>
        <w:rPr>
          <w:rFonts w:hint="cs"/>
          <w:rtl/>
        </w:rPr>
        <w:t xml:space="preserve"> רבה, ואנחנו עוברים לנושא הבא. </w:t>
      </w:r>
    </w:p>
    <w:p w14:paraId="63C04605" w14:textId="77777777" w:rsidR="00000000" w:rsidRDefault="00027501">
      <w:pPr>
        <w:pStyle w:val="a2"/>
        <w:rPr>
          <w:rFonts w:hint="cs"/>
          <w:rtl/>
        </w:rPr>
      </w:pPr>
    </w:p>
    <w:p w14:paraId="624B2C25" w14:textId="77777777" w:rsidR="00000000" w:rsidRDefault="00027501">
      <w:pPr>
        <w:pStyle w:val="a0"/>
        <w:rPr>
          <w:rFonts w:hint="cs"/>
          <w:rtl/>
        </w:rPr>
      </w:pPr>
    </w:p>
    <w:p w14:paraId="78E96AB8" w14:textId="77777777" w:rsidR="00000000" w:rsidRDefault="00027501">
      <w:pPr>
        <w:pStyle w:val="a2"/>
        <w:rPr>
          <w:rFonts w:hint="cs"/>
          <w:rtl/>
        </w:rPr>
      </w:pPr>
      <w:bookmarkStart w:id="281" w:name="CS21137FI0021137T21_01_2004_14_18_37"/>
      <w:bookmarkStart w:id="282" w:name="_Toc90038016"/>
      <w:bookmarkEnd w:id="281"/>
      <w:r>
        <w:rPr>
          <w:rtl/>
        </w:rPr>
        <w:t>הצ</w:t>
      </w:r>
      <w:r>
        <w:rPr>
          <w:rFonts w:hint="cs"/>
          <w:rtl/>
        </w:rPr>
        <w:t xml:space="preserve">עת חוק </w:t>
      </w:r>
      <w:r>
        <w:rPr>
          <w:rtl/>
        </w:rPr>
        <w:t>מענק מיוחד לעידוד הנגב (תיקוני חקיקה), התשס"ג-2003</w:t>
      </w:r>
      <w:bookmarkEnd w:id="282"/>
    </w:p>
    <w:p w14:paraId="2DB00889" w14:textId="77777777" w:rsidR="00000000" w:rsidRDefault="00027501">
      <w:pPr>
        <w:pStyle w:val="a0"/>
        <w:ind w:firstLine="0"/>
        <w:rPr>
          <w:rFonts w:hint="cs"/>
          <w:rtl/>
        </w:rPr>
      </w:pPr>
      <w:r>
        <w:rPr>
          <w:rtl/>
        </w:rPr>
        <w:t>[נספחות.]</w:t>
      </w:r>
    </w:p>
    <w:p w14:paraId="554434A1" w14:textId="77777777" w:rsidR="00000000" w:rsidRDefault="00027501">
      <w:pPr>
        <w:pStyle w:val="-0"/>
        <w:rPr>
          <w:rFonts w:hint="cs"/>
          <w:rtl/>
        </w:rPr>
      </w:pPr>
      <w:r>
        <w:rPr>
          <w:rFonts w:hint="cs"/>
          <w:rtl/>
        </w:rPr>
        <w:t>(הצעת קבוצת חברי הכנסת)</w:t>
      </w:r>
    </w:p>
    <w:p w14:paraId="34A3DB8E" w14:textId="77777777" w:rsidR="00000000" w:rsidRDefault="00027501">
      <w:pPr>
        <w:pStyle w:val="-0"/>
        <w:rPr>
          <w:rFonts w:hint="cs"/>
          <w:rtl/>
        </w:rPr>
      </w:pPr>
    </w:p>
    <w:p w14:paraId="0D2AB2FA" w14:textId="77777777" w:rsidR="00000000" w:rsidRDefault="00027501">
      <w:pPr>
        <w:pStyle w:val="af1"/>
        <w:rPr>
          <w:rtl/>
        </w:rPr>
      </w:pPr>
      <w:r>
        <w:rPr>
          <w:rtl/>
        </w:rPr>
        <w:t>היו"ר אתי לבני:</w:t>
      </w:r>
    </w:p>
    <w:p w14:paraId="3A20D2E0" w14:textId="77777777" w:rsidR="00000000" w:rsidRDefault="00027501">
      <w:pPr>
        <w:pStyle w:val="a0"/>
        <w:rPr>
          <w:rtl/>
        </w:rPr>
      </w:pPr>
    </w:p>
    <w:p w14:paraId="18469BBE" w14:textId="77777777" w:rsidR="00000000" w:rsidRDefault="00027501">
      <w:pPr>
        <w:pStyle w:val="a0"/>
        <w:rPr>
          <w:rFonts w:hint="cs"/>
          <w:rtl/>
        </w:rPr>
      </w:pPr>
      <w:r>
        <w:rPr>
          <w:rFonts w:hint="cs"/>
          <w:rtl/>
        </w:rPr>
        <w:t>הנושא הבא: הצעת חוק מענק מיוחד לעידוד הנגב (תיקוני חקיקה), התשס"ג-2003, הצעת חוק פ/1456, של חבר הכנסת יעקב מרג</w:t>
      </w:r>
      <w:r>
        <w:rPr>
          <w:rFonts w:hint="cs"/>
          <w:rtl/>
        </w:rPr>
        <w:t xml:space="preserve">י וקבוצת חברי הכנסת. אני מזמינה את חבר הכנסת מרגי להציג את הצעת החוק שלו. </w:t>
      </w:r>
    </w:p>
    <w:p w14:paraId="67D17C9F" w14:textId="77777777" w:rsidR="00000000" w:rsidRDefault="00027501">
      <w:pPr>
        <w:pStyle w:val="a0"/>
        <w:rPr>
          <w:rFonts w:hint="cs"/>
          <w:rtl/>
        </w:rPr>
      </w:pPr>
    </w:p>
    <w:p w14:paraId="6AA6CD3B" w14:textId="77777777" w:rsidR="00000000" w:rsidRDefault="00027501">
      <w:pPr>
        <w:pStyle w:val="a"/>
        <w:rPr>
          <w:rtl/>
        </w:rPr>
      </w:pPr>
      <w:bookmarkStart w:id="283" w:name="FS000001056T21_01_2004_14_32_56"/>
      <w:bookmarkStart w:id="284" w:name="_Toc90038017"/>
      <w:bookmarkEnd w:id="283"/>
      <w:r>
        <w:rPr>
          <w:rFonts w:hint="eastAsia"/>
          <w:rtl/>
        </w:rPr>
        <w:t>יעקב</w:t>
      </w:r>
      <w:r>
        <w:rPr>
          <w:rtl/>
        </w:rPr>
        <w:t xml:space="preserve"> מרגי (ש"ס):</w:t>
      </w:r>
      <w:bookmarkEnd w:id="284"/>
    </w:p>
    <w:p w14:paraId="1C1C38BC" w14:textId="77777777" w:rsidR="00000000" w:rsidRDefault="00027501">
      <w:pPr>
        <w:pStyle w:val="a0"/>
        <w:rPr>
          <w:rFonts w:hint="cs"/>
          <w:rtl/>
        </w:rPr>
      </w:pPr>
    </w:p>
    <w:p w14:paraId="01B95825" w14:textId="77777777" w:rsidR="00000000" w:rsidRDefault="00027501">
      <w:pPr>
        <w:pStyle w:val="a0"/>
        <w:rPr>
          <w:rFonts w:hint="cs"/>
          <w:rtl/>
        </w:rPr>
      </w:pPr>
      <w:r>
        <w:rPr>
          <w:rFonts w:hint="cs"/>
          <w:rtl/>
        </w:rPr>
        <w:t>גברתי היושבת-ראש, חברי חברי הכנסת. לא אחת אנחנו שומעים מפי מומחים, מפי שרים, על החשיבות של פיתוח הנגב. האקדמיה קבעה, שכל ממשלות ישראל לדורותיהן טעו בטיפול בנגב וב</w:t>
      </w:r>
      <w:r>
        <w:rPr>
          <w:rFonts w:hint="cs"/>
          <w:rtl/>
        </w:rPr>
        <w:t xml:space="preserve">צורת הטיפול בו. לא אחת התחושה של תושבי הנגב היא, שהמדינה נגמרת בגבול הדרומי של קריית-גת. </w:t>
      </w:r>
    </w:p>
    <w:p w14:paraId="3E7740BC" w14:textId="77777777" w:rsidR="00000000" w:rsidRDefault="00027501">
      <w:pPr>
        <w:pStyle w:val="a0"/>
        <w:rPr>
          <w:rFonts w:hint="cs"/>
          <w:rtl/>
        </w:rPr>
      </w:pPr>
    </w:p>
    <w:p w14:paraId="7FFB361A" w14:textId="77777777" w:rsidR="00000000" w:rsidRDefault="00027501">
      <w:pPr>
        <w:pStyle w:val="a0"/>
        <w:rPr>
          <w:rFonts w:hint="cs"/>
          <w:rtl/>
        </w:rPr>
      </w:pPr>
      <w:r>
        <w:rPr>
          <w:rFonts w:hint="cs"/>
          <w:rtl/>
        </w:rPr>
        <w:t>שמענו השבוע את ראש הממשלה, מר אריאל שרון, בנאומו, על החשיבות שבפיתוח התשתיות והרכבות לנגב, לדימונה, ואני רוצה לומר פה לחברי הבית: רכבות לדימונה אכן מקצרות את זמן ההג</w:t>
      </w:r>
      <w:r>
        <w:rPr>
          <w:rFonts w:hint="cs"/>
          <w:rtl/>
        </w:rPr>
        <w:t xml:space="preserve">עה מהמרכז לדימונה, לבאר-שבע, אבל הבית הזה, הממשלה הזאת צריכים לתת תוכן וסיבות לכך שאכן ירדו לבאר-שבע, לדימונה. </w:t>
      </w:r>
    </w:p>
    <w:p w14:paraId="63577110" w14:textId="77777777" w:rsidR="00000000" w:rsidRDefault="00027501">
      <w:pPr>
        <w:pStyle w:val="a0"/>
        <w:rPr>
          <w:rFonts w:hint="cs"/>
          <w:rtl/>
        </w:rPr>
      </w:pPr>
    </w:p>
    <w:p w14:paraId="2C996920" w14:textId="77777777" w:rsidR="00000000" w:rsidRDefault="00027501">
      <w:pPr>
        <w:pStyle w:val="a0"/>
        <w:rPr>
          <w:rFonts w:hint="cs"/>
          <w:rtl/>
        </w:rPr>
      </w:pPr>
      <w:r>
        <w:rPr>
          <w:rFonts w:hint="cs"/>
          <w:rtl/>
        </w:rPr>
        <w:t>אני עומד פה היום ורוצה לחזק את חזונו של בן-גוריון. רבותי, אני רואה כאן כמה חברים שמרימים גבה. כן, כן, חרדי, איש תנועת ש"ס, רוצה לממש את חזונו ש</w:t>
      </w:r>
      <w:r>
        <w:rPr>
          <w:rFonts w:hint="cs"/>
          <w:rtl/>
        </w:rPr>
        <w:t xml:space="preserve">ל בן-גוריון, מה שכל ממשלות ישראל לא עשו. לכן הגשתי את הצעת החוק. </w:t>
      </w:r>
    </w:p>
    <w:p w14:paraId="1462C333" w14:textId="77777777" w:rsidR="00000000" w:rsidRDefault="00027501">
      <w:pPr>
        <w:pStyle w:val="a0"/>
        <w:rPr>
          <w:rFonts w:hint="cs"/>
          <w:rtl/>
        </w:rPr>
      </w:pPr>
    </w:p>
    <w:p w14:paraId="2BE73573" w14:textId="77777777" w:rsidR="00000000" w:rsidRDefault="00027501">
      <w:pPr>
        <w:pStyle w:val="a0"/>
        <w:rPr>
          <w:rFonts w:hint="cs"/>
          <w:rtl/>
        </w:rPr>
      </w:pPr>
      <w:r>
        <w:rPr>
          <w:rFonts w:hint="cs"/>
          <w:rtl/>
        </w:rPr>
        <w:t xml:space="preserve">הצעת החוק שלי מדברת על הטבות, הטבות שיעודדו את פיתוח הנגב. מי שמבין בתחום הבנייה יודע, שמשק הבנייה מצוי בשנים האחרונות בקשיים רבים. קבלנים רבים מחזיקים את עצמם בציפורניים, במונחים כלכליים </w:t>
      </w:r>
      <w:r>
        <w:rPr>
          <w:rtl/>
        </w:rPr>
        <w:t>–</w:t>
      </w:r>
      <w:r>
        <w:rPr>
          <w:rFonts w:hint="cs"/>
          <w:rtl/>
        </w:rPr>
        <w:t xml:space="preserve"> מחליפים כסף בכסף ולפעמים גם בהפסדים. מספר התחלות הבנייה יורד. לכן הצעת החוק שלי, ולמען ההגינות </w:t>
      </w:r>
      <w:r>
        <w:rPr>
          <w:rtl/>
        </w:rPr>
        <w:t>–</w:t>
      </w:r>
      <w:r>
        <w:rPr>
          <w:rFonts w:hint="cs"/>
          <w:rtl/>
        </w:rPr>
        <w:t xml:space="preserve"> הצעת החוק היא גם של חברי, שהגישו אותה גם בכנסת הקודמת, והיא אושרה, ועם הגשת התוכניות הכלכליות שנגזרו עלינו בשלוש השנים האחרונות בוטלו חוקי הנגב. </w:t>
      </w:r>
    </w:p>
    <w:p w14:paraId="5FFA3FE9" w14:textId="77777777" w:rsidR="00000000" w:rsidRDefault="00027501">
      <w:pPr>
        <w:pStyle w:val="a0"/>
        <w:rPr>
          <w:rFonts w:hint="cs"/>
          <w:rtl/>
        </w:rPr>
      </w:pPr>
    </w:p>
    <w:p w14:paraId="1E72C442" w14:textId="77777777" w:rsidR="00000000" w:rsidRDefault="00027501">
      <w:pPr>
        <w:pStyle w:val="af0"/>
        <w:rPr>
          <w:rtl/>
        </w:rPr>
      </w:pPr>
      <w:r>
        <w:rPr>
          <w:rFonts w:hint="eastAsia"/>
          <w:rtl/>
        </w:rPr>
        <w:t>אלי</w:t>
      </w:r>
      <w:r>
        <w:rPr>
          <w:rtl/>
        </w:rPr>
        <w:t xml:space="preserve"> אפללו (</w:t>
      </w:r>
      <w:r>
        <w:rPr>
          <w:rtl/>
        </w:rPr>
        <w:t>הליכוד):</w:t>
      </w:r>
    </w:p>
    <w:p w14:paraId="33DFE00F" w14:textId="77777777" w:rsidR="00000000" w:rsidRDefault="00027501">
      <w:pPr>
        <w:pStyle w:val="a0"/>
        <w:rPr>
          <w:rFonts w:hint="cs"/>
          <w:rtl/>
        </w:rPr>
      </w:pPr>
    </w:p>
    <w:p w14:paraId="2EA36F40" w14:textId="77777777" w:rsidR="00000000" w:rsidRDefault="00027501">
      <w:pPr>
        <w:pStyle w:val="a0"/>
        <w:rPr>
          <w:rFonts w:hint="cs"/>
          <w:rtl/>
        </w:rPr>
      </w:pPr>
      <w:r>
        <w:rPr>
          <w:rFonts w:hint="cs"/>
          <w:rtl/>
        </w:rPr>
        <w:t xml:space="preserve">מה עם הגליל? למה לא עשית יחד - - -? למה הקיפוח? </w:t>
      </w:r>
    </w:p>
    <w:p w14:paraId="4EEFAEE2" w14:textId="77777777" w:rsidR="00000000" w:rsidRDefault="00027501">
      <w:pPr>
        <w:pStyle w:val="a0"/>
        <w:rPr>
          <w:rFonts w:hint="cs"/>
          <w:rtl/>
        </w:rPr>
      </w:pPr>
    </w:p>
    <w:p w14:paraId="5C14FCA0" w14:textId="77777777" w:rsidR="00000000" w:rsidRDefault="00027501">
      <w:pPr>
        <w:pStyle w:val="-"/>
        <w:rPr>
          <w:rtl/>
        </w:rPr>
      </w:pPr>
      <w:bookmarkStart w:id="285" w:name="FS000001056T21_01_2004_14_45_16C"/>
      <w:bookmarkEnd w:id="285"/>
      <w:r>
        <w:rPr>
          <w:rtl/>
        </w:rPr>
        <w:t>יעקב מרגי (ש"ס):</w:t>
      </w:r>
    </w:p>
    <w:p w14:paraId="2C2C6EE0" w14:textId="77777777" w:rsidR="00000000" w:rsidRDefault="00027501">
      <w:pPr>
        <w:pStyle w:val="a0"/>
        <w:rPr>
          <w:rtl/>
        </w:rPr>
      </w:pPr>
    </w:p>
    <w:p w14:paraId="3FA65EAB" w14:textId="77777777" w:rsidR="00000000" w:rsidRDefault="00027501">
      <w:pPr>
        <w:pStyle w:val="a0"/>
        <w:rPr>
          <w:rFonts w:hint="cs"/>
          <w:rtl/>
        </w:rPr>
      </w:pPr>
      <w:r>
        <w:rPr>
          <w:rFonts w:hint="cs"/>
          <w:rtl/>
        </w:rPr>
        <w:t xml:space="preserve">אני אענה לך, ידידי אפללו. אני אענה לך. אני הלכתי לפי המדד הירוק. בינתיים, הגליל הוא קצת קצת יותר ירוק מהנגב. נשווה קצת את הנגב לגליל, ומייד נעלה לגליל. </w:t>
      </w:r>
    </w:p>
    <w:p w14:paraId="6C8A910C" w14:textId="77777777" w:rsidR="00000000" w:rsidRDefault="00027501">
      <w:pPr>
        <w:pStyle w:val="a0"/>
        <w:rPr>
          <w:rFonts w:hint="cs"/>
          <w:rtl/>
        </w:rPr>
      </w:pPr>
    </w:p>
    <w:p w14:paraId="1AEB6BC7" w14:textId="77777777" w:rsidR="00000000" w:rsidRDefault="00027501">
      <w:pPr>
        <w:pStyle w:val="af0"/>
        <w:rPr>
          <w:rtl/>
        </w:rPr>
      </w:pPr>
      <w:r>
        <w:rPr>
          <w:rFonts w:hint="eastAsia"/>
          <w:rtl/>
        </w:rPr>
        <w:t>אלי</w:t>
      </w:r>
      <w:r>
        <w:rPr>
          <w:rtl/>
        </w:rPr>
        <w:t xml:space="preserve"> אפללו (הליכוד):</w:t>
      </w:r>
    </w:p>
    <w:p w14:paraId="549272DB" w14:textId="77777777" w:rsidR="00000000" w:rsidRDefault="00027501">
      <w:pPr>
        <w:pStyle w:val="a0"/>
        <w:rPr>
          <w:rFonts w:hint="cs"/>
          <w:rtl/>
        </w:rPr>
      </w:pPr>
    </w:p>
    <w:p w14:paraId="114D12EE" w14:textId="77777777" w:rsidR="00000000" w:rsidRDefault="00027501">
      <w:pPr>
        <w:pStyle w:val="a0"/>
        <w:rPr>
          <w:rFonts w:hint="cs"/>
          <w:rtl/>
        </w:rPr>
      </w:pPr>
      <w:r>
        <w:rPr>
          <w:rFonts w:hint="cs"/>
          <w:rtl/>
        </w:rPr>
        <w:t>הלכ</w:t>
      </w:r>
      <w:r>
        <w:rPr>
          <w:rFonts w:hint="cs"/>
          <w:rtl/>
        </w:rPr>
        <w:t xml:space="preserve">ת לפי הצבע. </w:t>
      </w:r>
    </w:p>
    <w:p w14:paraId="54DBDFFE" w14:textId="77777777" w:rsidR="00000000" w:rsidRDefault="00027501">
      <w:pPr>
        <w:pStyle w:val="a0"/>
        <w:rPr>
          <w:rFonts w:hint="cs"/>
          <w:rtl/>
        </w:rPr>
      </w:pPr>
    </w:p>
    <w:p w14:paraId="122D0192" w14:textId="77777777" w:rsidR="00000000" w:rsidRDefault="00027501">
      <w:pPr>
        <w:pStyle w:val="-"/>
        <w:rPr>
          <w:rtl/>
        </w:rPr>
      </w:pPr>
      <w:bookmarkStart w:id="286" w:name="FS000001056T21_01_2004_14_46_24C"/>
      <w:bookmarkEnd w:id="286"/>
      <w:r>
        <w:rPr>
          <w:rtl/>
        </w:rPr>
        <w:t>יעקב מרגי (ש"ס):</w:t>
      </w:r>
    </w:p>
    <w:p w14:paraId="63A1FFE6" w14:textId="77777777" w:rsidR="00000000" w:rsidRDefault="00027501">
      <w:pPr>
        <w:pStyle w:val="a0"/>
        <w:rPr>
          <w:rtl/>
        </w:rPr>
      </w:pPr>
    </w:p>
    <w:p w14:paraId="58E30DCB" w14:textId="77777777" w:rsidR="00000000" w:rsidRDefault="00027501">
      <w:pPr>
        <w:pStyle w:val="a0"/>
        <w:rPr>
          <w:rFonts w:hint="cs"/>
          <w:rtl/>
        </w:rPr>
      </w:pPr>
      <w:r>
        <w:rPr>
          <w:rFonts w:hint="cs"/>
          <w:rtl/>
        </w:rPr>
        <w:t xml:space="preserve">אני מסכים אתך שצריך לטפל גם בגליל. אתה יודע, כאשר האוצר רואה הצעות חוק שמנות וכבדות </w:t>
      </w:r>
      <w:r>
        <w:rPr>
          <w:rtl/>
        </w:rPr>
        <w:t>–</w:t>
      </w:r>
      <w:r>
        <w:rPr>
          <w:rFonts w:hint="cs"/>
          <w:rtl/>
        </w:rPr>
        <w:t xml:space="preserve"> הוא מתנגד. נתחיל פרוסה פרוסה. קודם הנגב. </w:t>
      </w:r>
    </w:p>
    <w:p w14:paraId="19950C86" w14:textId="77777777" w:rsidR="00000000" w:rsidRDefault="00027501">
      <w:pPr>
        <w:pStyle w:val="a0"/>
        <w:rPr>
          <w:rFonts w:hint="cs"/>
          <w:rtl/>
        </w:rPr>
      </w:pPr>
    </w:p>
    <w:p w14:paraId="060E3A1D" w14:textId="77777777" w:rsidR="00000000" w:rsidRDefault="00027501">
      <w:pPr>
        <w:pStyle w:val="af0"/>
        <w:rPr>
          <w:rtl/>
        </w:rPr>
      </w:pPr>
      <w:r>
        <w:rPr>
          <w:rFonts w:hint="eastAsia"/>
          <w:rtl/>
        </w:rPr>
        <w:t>אלי</w:t>
      </w:r>
      <w:r>
        <w:rPr>
          <w:rtl/>
        </w:rPr>
        <w:t xml:space="preserve"> אפללו (הליכוד):</w:t>
      </w:r>
    </w:p>
    <w:p w14:paraId="6AD81E4F" w14:textId="77777777" w:rsidR="00000000" w:rsidRDefault="00027501">
      <w:pPr>
        <w:pStyle w:val="a0"/>
        <w:rPr>
          <w:rFonts w:hint="cs"/>
          <w:rtl/>
        </w:rPr>
      </w:pPr>
    </w:p>
    <w:p w14:paraId="000FAA40" w14:textId="77777777" w:rsidR="00000000" w:rsidRDefault="00027501">
      <w:pPr>
        <w:pStyle w:val="a0"/>
        <w:rPr>
          <w:rFonts w:hint="cs"/>
          <w:rtl/>
        </w:rPr>
      </w:pPr>
      <w:r>
        <w:rPr>
          <w:rFonts w:hint="cs"/>
          <w:rtl/>
        </w:rPr>
        <w:t>- - -</w:t>
      </w:r>
    </w:p>
    <w:p w14:paraId="7402FBF0" w14:textId="77777777" w:rsidR="00000000" w:rsidRDefault="00027501">
      <w:pPr>
        <w:pStyle w:val="a0"/>
        <w:rPr>
          <w:rFonts w:hint="cs"/>
          <w:rtl/>
        </w:rPr>
      </w:pPr>
    </w:p>
    <w:p w14:paraId="31882A37" w14:textId="77777777" w:rsidR="00000000" w:rsidRDefault="00027501">
      <w:pPr>
        <w:pStyle w:val="-"/>
        <w:rPr>
          <w:rtl/>
        </w:rPr>
      </w:pPr>
      <w:bookmarkStart w:id="287" w:name="FS000001056T21_01_2004_14_47_20C"/>
      <w:bookmarkEnd w:id="287"/>
      <w:r>
        <w:rPr>
          <w:rtl/>
        </w:rPr>
        <w:t>יעקב מרגי (ש"ס):</w:t>
      </w:r>
    </w:p>
    <w:p w14:paraId="4FC84331" w14:textId="77777777" w:rsidR="00000000" w:rsidRDefault="00027501">
      <w:pPr>
        <w:pStyle w:val="a0"/>
        <w:rPr>
          <w:rtl/>
        </w:rPr>
      </w:pPr>
    </w:p>
    <w:p w14:paraId="50C68604" w14:textId="77777777" w:rsidR="00000000" w:rsidRDefault="00027501">
      <w:pPr>
        <w:pStyle w:val="a0"/>
        <w:rPr>
          <w:rFonts w:hint="cs"/>
          <w:rtl/>
        </w:rPr>
      </w:pPr>
      <w:r>
        <w:rPr>
          <w:rFonts w:hint="cs"/>
          <w:rtl/>
        </w:rPr>
        <w:t>אני מזמין את כבודו לחקות אותי ונגיש ביחד הצעה למע</w:t>
      </w:r>
      <w:r>
        <w:rPr>
          <w:rFonts w:hint="cs"/>
          <w:rtl/>
        </w:rPr>
        <w:t xml:space="preserve">ן חוקי הגליל; גם. </w:t>
      </w:r>
    </w:p>
    <w:p w14:paraId="6B1031C6" w14:textId="77777777" w:rsidR="00000000" w:rsidRDefault="00027501">
      <w:pPr>
        <w:pStyle w:val="a0"/>
        <w:rPr>
          <w:rFonts w:hint="cs"/>
          <w:rtl/>
        </w:rPr>
      </w:pPr>
    </w:p>
    <w:p w14:paraId="67526F77" w14:textId="77777777" w:rsidR="00000000" w:rsidRDefault="00027501">
      <w:pPr>
        <w:pStyle w:val="af0"/>
        <w:rPr>
          <w:rtl/>
        </w:rPr>
      </w:pPr>
      <w:r>
        <w:rPr>
          <w:rFonts w:hint="eastAsia"/>
          <w:rtl/>
        </w:rPr>
        <w:t>אלי</w:t>
      </w:r>
      <w:r>
        <w:rPr>
          <w:rtl/>
        </w:rPr>
        <w:t xml:space="preserve"> אפללו (הליכוד):</w:t>
      </w:r>
    </w:p>
    <w:p w14:paraId="608B0FDB" w14:textId="77777777" w:rsidR="00000000" w:rsidRDefault="00027501">
      <w:pPr>
        <w:pStyle w:val="a0"/>
        <w:rPr>
          <w:rFonts w:hint="cs"/>
          <w:rtl/>
        </w:rPr>
      </w:pPr>
    </w:p>
    <w:p w14:paraId="51EC266A" w14:textId="77777777" w:rsidR="00000000" w:rsidRDefault="00027501">
      <w:pPr>
        <w:pStyle w:val="a0"/>
        <w:rPr>
          <w:rFonts w:hint="cs"/>
          <w:rtl/>
        </w:rPr>
      </w:pPr>
      <w:r>
        <w:rPr>
          <w:rFonts w:hint="cs"/>
          <w:rtl/>
        </w:rPr>
        <w:t>- - -</w:t>
      </w:r>
    </w:p>
    <w:p w14:paraId="6B8A92E3" w14:textId="77777777" w:rsidR="00000000" w:rsidRDefault="00027501">
      <w:pPr>
        <w:pStyle w:val="a0"/>
        <w:rPr>
          <w:rFonts w:hint="cs"/>
          <w:rtl/>
        </w:rPr>
      </w:pPr>
    </w:p>
    <w:p w14:paraId="3E31FB43" w14:textId="77777777" w:rsidR="00000000" w:rsidRDefault="00027501">
      <w:pPr>
        <w:pStyle w:val="-"/>
        <w:rPr>
          <w:rtl/>
        </w:rPr>
      </w:pPr>
      <w:bookmarkStart w:id="288" w:name="FS000001056T21_01_2004_14_47_49C"/>
      <w:bookmarkEnd w:id="288"/>
      <w:r>
        <w:rPr>
          <w:rtl/>
        </w:rPr>
        <w:t>יעקב מרגי (ש"ס):</w:t>
      </w:r>
    </w:p>
    <w:p w14:paraId="1E81094A" w14:textId="77777777" w:rsidR="00000000" w:rsidRDefault="00027501">
      <w:pPr>
        <w:pStyle w:val="a0"/>
        <w:rPr>
          <w:rtl/>
        </w:rPr>
      </w:pPr>
    </w:p>
    <w:p w14:paraId="574E2E74" w14:textId="77777777" w:rsidR="00000000" w:rsidRDefault="00027501">
      <w:pPr>
        <w:pStyle w:val="a0"/>
        <w:rPr>
          <w:rFonts w:hint="cs"/>
          <w:rtl/>
        </w:rPr>
      </w:pPr>
      <w:r>
        <w:rPr>
          <w:rFonts w:hint="cs"/>
          <w:rtl/>
        </w:rPr>
        <w:t>אויב הטוב הוא הטוב ביותר. בוא נתחיל עם הנגב, שאין ספק שהוא מוזנח זה שנים רבות. אני ציינתי בנאומי הראשון בכנסת את פועלו של ידידנו, חבר הכנסת וראש הממשלה לשעבר, מר שמעון פרס, שאילולא קריות המח</w:t>
      </w:r>
      <w:r>
        <w:rPr>
          <w:rFonts w:hint="cs"/>
          <w:rtl/>
        </w:rPr>
        <w:t xml:space="preserve">קר והמדע שיזם ודחף להקים בנגב, בשנותיה הראשונות של המדינה, הנגב היה נראה גרוע יותר. לכן אני מבקש, בהצעת החוק הזאת שלי, להחזיר את חוקי הנגב. ההוצאה אינה גדולה. היא תחזיר לממשלה, ידידי, השר מאיר שטרית, שר במשרד האוצר, את ההשקעה. </w:t>
      </w:r>
    </w:p>
    <w:p w14:paraId="6D58F86C" w14:textId="77777777" w:rsidR="00000000" w:rsidRDefault="00027501">
      <w:pPr>
        <w:pStyle w:val="a0"/>
        <w:rPr>
          <w:rFonts w:hint="cs"/>
          <w:rtl/>
        </w:rPr>
      </w:pPr>
    </w:p>
    <w:p w14:paraId="093F30BD" w14:textId="77777777" w:rsidR="00000000" w:rsidRDefault="00027501">
      <w:pPr>
        <w:pStyle w:val="a0"/>
        <w:rPr>
          <w:rFonts w:hint="cs"/>
          <w:rtl/>
        </w:rPr>
      </w:pPr>
      <w:r>
        <w:rPr>
          <w:rFonts w:hint="cs"/>
          <w:rtl/>
        </w:rPr>
        <w:t>עידוד לזוגות צעירים, בהקלות</w:t>
      </w:r>
      <w:r>
        <w:rPr>
          <w:rFonts w:hint="cs"/>
          <w:rtl/>
        </w:rPr>
        <w:t xml:space="preserve">, במענקים לזוגות צעירים בנגב, יחזירו לך כמעט את כל ההשקעה בחוקי הנגב, על-ידי הרכישות, עידוד הבנייה. השטחים בנגב רבים, האפשרויות אדירות. גם כך תושבי הנגב סובלים ממכות </w:t>
      </w:r>
      <w:r>
        <w:rPr>
          <w:rtl/>
        </w:rPr>
        <w:t>–</w:t>
      </w:r>
      <w:r>
        <w:rPr>
          <w:rFonts w:hint="cs"/>
          <w:rtl/>
        </w:rPr>
        <w:t xml:space="preserve"> הייתי קורא לזה "מכות מדינה" לא "מכות טבע", כי אלה מכות שהמדינה כפתה עליהם. אנחנו, כולנו </w:t>
      </w:r>
      <w:r>
        <w:rPr>
          <w:rFonts w:hint="cs"/>
          <w:rtl/>
        </w:rPr>
        <w:t xml:space="preserve">כאן ניתן יחד כתף ובעזרת השם נחזיר את חוקי הנגב. הנזק אינו גדול, ואני מודיע לשר ולממשלה </w:t>
      </w:r>
      <w:r>
        <w:rPr>
          <w:rtl/>
        </w:rPr>
        <w:t>–</w:t>
      </w:r>
      <w:r>
        <w:rPr>
          <w:rFonts w:hint="cs"/>
          <w:rtl/>
        </w:rPr>
        <w:t xml:space="preserve"> הצר שווה בנזק המלך. </w:t>
      </w:r>
    </w:p>
    <w:p w14:paraId="583D6C8B" w14:textId="77777777" w:rsidR="00000000" w:rsidRDefault="00027501">
      <w:pPr>
        <w:pStyle w:val="a0"/>
        <w:rPr>
          <w:rFonts w:hint="cs"/>
          <w:rtl/>
        </w:rPr>
      </w:pPr>
    </w:p>
    <w:p w14:paraId="4779FEF1" w14:textId="77777777" w:rsidR="00000000" w:rsidRDefault="00027501">
      <w:pPr>
        <w:pStyle w:val="a0"/>
        <w:rPr>
          <w:rFonts w:hint="cs"/>
          <w:rtl/>
        </w:rPr>
      </w:pPr>
      <w:r>
        <w:rPr>
          <w:rFonts w:hint="cs"/>
          <w:rtl/>
        </w:rPr>
        <w:t xml:space="preserve">אני אודה לכם מאוד אם תצביעו בעד הצעת החוק שלי. </w:t>
      </w:r>
    </w:p>
    <w:p w14:paraId="2E36335A" w14:textId="77777777" w:rsidR="00000000" w:rsidRDefault="00027501">
      <w:pPr>
        <w:pStyle w:val="a0"/>
        <w:ind w:firstLine="0"/>
        <w:rPr>
          <w:rFonts w:hint="cs"/>
          <w:rtl/>
        </w:rPr>
      </w:pPr>
    </w:p>
    <w:p w14:paraId="705CC854" w14:textId="77777777" w:rsidR="00000000" w:rsidRDefault="00027501">
      <w:pPr>
        <w:pStyle w:val="af1"/>
        <w:rPr>
          <w:rtl/>
        </w:rPr>
      </w:pPr>
      <w:r>
        <w:rPr>
          <w:rtl/>
        </w:rPr>
        <w:t>היו"ר אתי לבני:</w:t>
      </w:r>
    </w:p>
    <w:p w14:paraId="327E270B" w14:textId="77777777" w:rsidR="00000000" w:rsidRDefault="00027501">
      <w:pPr>
        <w:pStyle w:val="a0"/>
        <w:rPr>
          <w:rtl/>
        </w:rPr>
      </w:pPr>
    </w:p>
    <w:p w14:paraId="2CAC9376" w14:textId="77777777" w:rsidR="00000000" w:rsidRDefault="00027501">
      <w:pPr>
        <w:pStyle w:val="a0"/>
        <w:rPr>
          <w:rFonts w:hint="cs"/>
          <w:rtl/>
        </w:rPr>
      </w:pPr>
      <w:r>
        <w:rPr>
          <w:rFonts w:hint="cs"/>
          <w:rtl/>
        </w:rPr>
        <w:t xml:space="preserve">תודה רבה. משיב השר במשרד האוצר. </w:t>
      </w:r>
    </w:p>
    <w:p w14:paraId="73A1CDC3" w14:textId="77777777" w:rsidR="00000000" w:rsidRDefault="00027501">
      <w:pPr>
        <w:pStyle w:val="a0"/>
        <w:rPr>
          <w:rFonts w:hint="cs"/>
          <w:rtl/>
        </w:rPr>
      </w:pPr>
    </w:p>
    <w:p w14:paraId="215F9F03" w14:textId="77777777" w:rsidR="00000000" w:rsidRDefault="00027501">
      <w:pPr>
        <w:pStyle w:val="a"/>
        <w:rPr>
          <w:rtl/>
        </w:rPr>
      </w:pPr>
      <w:bookmarkStart w:id="289" w:name="FS000000478T21_01_2004_14_53_31"/>
      <w:bookmarkStart w:id="290" w:name="_Toc90038018"/>
      <w:bookmarkEnd w:id="289"/>
      <w:r>
        <w:rPr>
          <w:rFonts w:hint="eastAsia"/>
          <w:rtl/>
        </w:rPr>
        <w:t>השר</w:t>
      </w:r>
      <w:r>
        <w:rPr>
          <w:rtl/>
        </w:rPr>
        <w:t xml:space="preserve"> מאיר שטרית:</w:t>
      </w:r>
      <w:bookmarkEnd w:id="290"/>
    </w:p>
    <w:p w14:paraId="6C640297" w14:textId="77777777" w:rsidR="00000000" w:rsidRDefault="00027501">
      <w:pPr>
        <w:pStyle w:val="a0"/>
        <w:rPr>
          <w:rFonts w:hint="cs"/>
          <w:rtl/>
        </w:rPr>
      </w:pPr>
    </w:p>
    <w:p w14:paraId="53C44627" w14:textId="77777777" w:rsidR="00000000" w:rsidRDefault="00027501">
      <w:pPr>
        <w:pStyle w:val="a0"/>
        <w:ind w:firstLine="0"/>
        <w:rPr>
          <w:rFonts w:hint="cs"/>
          <w:rtl/>
        </w:rPr>
      </w:pPr>
      <w:r>
        <w:rPr>
          <w:rFonts w:hint="cs"/>
          <w:rtl/>
        </w:rPr>
        <w:tab/>
        <w:t>גברתי היושבת-ראש, רבותי חבר</w:t>
      </w:r>
      <w:r>
        <w:rPr>
          <w:rFonts w:hint="cs"/>
          <w:rtl/>
        </w:rPr>
        <w:t>י הכנסת, חבר הכנסת מרגי, מטרת הצעת החוק היא לתקן את חוק הלוואות לדיור, התשנ"ב-1992, כך שמי שירכוש דירה באזור הנגב יהיה זכאי לקבל מענק בגובה 30,000 שקל והלוואה בסך 30,000 שקל, שתהפוך למענק או תועמד לפירעון, לפי העניין, בהתקיים תנאים שייקבעו בכללים. עוד מוצע</w:t>
      </w:r>
      <w:r>
        <w:rPr>
          <w:rFonts w:hint="cs"/>
          <w:rtl/>
        </w:rPr>
        <w:t xml:space="preserve"> לתקן את חוק מיסוי מקרקעין (שבח, מכירה ורכישה), התשכ"ג-1963, כך שרוכש כאמור יקבל הנחה במס רכישה בשיעור מחצית מסכום מס הרכישה שעליו לשלם על-פי כל דין. </w:t>
      </w:r>
    </w:p>
    <w:p w14:paraId="2BC42434" w14:textId="77777777" w:rsidR="00000000" w:rsidRDefault="00027501">
      <w:pPr>
        <w:pStyle w:val="a0"/>
        <w:ind w:firstLine="0"/>
        <w:rPr>
          <w:rFonts w:hint="cs"/>
          <w:rtl/>
        </w:rPr>
      </w:pPr>
    </w:p>
    <w:p w14:paraId="1EADB729" w14:textId="77777777" w:rsidR="00000000" w:rsidRDefault="00027501">
      <w:pPr>
        <w:pStyle w:val="a0"/>
        <w:ind w:firstLine="0"/>
        <w:rPr>
          <w:rFonts w:hint="cs"/>
          <w:rtl/>
        </w:rPr>
      </w:pPr>
      <w:r>
        <w:rPr>
          <w:rFonts w:hint="cs"/>
          <w:rtl/>
        </w:rPr>
        <w:tab/>
        <w:t>הממשלה מתנגדת להצעת החוק. מדוע? כי היא טומנת בחובה, ראשית, עלות תקציבית הנאמדת ב-300 מיליון שקל לשנה, א</w:t>
      </w:r>
      <w:r>
        <w:rPr>
          <w:rFonts w:hint="cs"/>
          <w:rtl/>
        </w:rPr>
        <w:t xml:space="preserve">שר לא צוין כל מקור למימונה. </w:t>
      </w:r>
    </w:p>
    <w:p w14:paraId="09585253" w14:textId="77777777" w:rsidR="00000000" w:rsidRDefault="00027501">
      <w:pPr>
        <w:pStyle w:val="a0"/>
        <w:ind w:firstLine="0"/>
        <w:rPr>
          <w:rFonts w:hint="cs"/>
          <w:rtl/>
        </w:rPr>
      </w:pPr>
    </w:p>
    <w:p w14:paraId="1C5AF6FF" w14:textId="77777777" w:rsidR="00000000" w:rsidRDefault="00027501">
      <w:pPr>
        <w:pStyle w:val="a0"/>
        <w:ind w:firstLine="720"/>
        <w:rPr>
          <w:rFonts w:hint="cs"/>
          <w:rtl/>
        </w:rPr>
      </w:pPr>
      <w:r>
        <w:rPr>
          <w:rFonts w:hint="cs"/>
          <w:rtl/>
        </w:rPr>
        <w:t>עוד יצוין, כי במסגרת חוק התוכנית להבראת כלכלת ישראל (תיקוני חקיקה להשגת יעדי התקציב והמדיניות הכלכלית לשנות הכספים 2003 ו-2004), התשס"ג-2003, בוטלו כל המענקים לדיור, ובהם גם המענקים שניתנו לדירות בנגב. אז נראה לך, חבר הכנסת מר</w:t>
      </w:r>
      <w:r>
        <w:rPr>
          <w:rFonts w:hint="cs"/>
          <w:rtl/>
        </w:rPr>
        <w:t xml:space="preserve">גי, שזה עתה עבר החוק, לפני כמה שבועות, שמבטלים את המענקים, ועכשיו, בחוק פרטי נחזיר אותם? </w:t>
      </w:r>
    </w:p>
    <w:p w14:paraId="68C25AFE" w14:textId="77777777" w:rsidR="00000000" w:rsidRDefault="00027501">
      <w:pPr>
        <w:pStyle w:val="a0"/>
        <w:ind w:firstLine="720"/>
        <w:rPr>
          <w:rFonts w:hint="cs"/>
          <w:rtl/>
        </w:rPr>
      </w:pPr>
    </w:p>
    <w:p w14:paraId="0329B19F" w14:textId="77777777" w:rsidR="00000000" w:rsidRDefault="00027501">
      <w:pPr>
        <w:pStyle w:val="a0"/>
        <w:ind w:firstLine="720"/>
        <w:rPr>
          <w:rFonts w:hint="cs"/>
          <w:rtl/>
        </w:rPr>
      </w:pPr>
      <w:r>
        <w:rPr>
          <w:rFonts w:hint="cs"/>
          <w:rtl/>
        </w:rPr>
        <w:t xml:space="preserve">שלישית, כבר היינו בסרט הזה. כל מיני ניסיונות להיטיב, </w:t>
      </w:r>
      <w:r>
        <w:t>so called</w:t>
      </w:r>
      <w:r>
        <w:rPr>
          <w:rFonts w:hint="cs"/>
          <w:rtl/>
        </w:rPr>
        <w:t>, עם כל מיני סקטורים, עברו בכנסת בהתלהבות גדולה, פה-אחד. אני, אגב, התנגדתי להם גם אז. ובסופו של דבר נאל</w:t>
      </w:r>
      <w:r>
        <w:rPr>
          <w:rFonts w:hint="cs"/>
          <w:rtl/>
        </w:rPr>
        <w:t xml:space="preserve">צה הממשלה לבטל את כל הטבות המס לנגב, לגליל ולמקומות אחרים. כי תבין, ההטבות הללו לא מגיעות ליעדן. אילו באמת היו לנו עכשיו 300 מיליון שקל להשקיע בנגב, תסכים אתי, מרגי, שהיה יותר נכון לשים את הכסף הזה בבתי-ספר בנגב, לתת יום חינוך ארוך והזנה לילדים, לכולם. זה </w:t>
      </w:r>
      <w:r>
        <w:rPr>
          <w:rFonts w:hint="cs"/>
          <w:rtl/>
        </w:rPr>
        <w:t xml:space="preserve">יותר צודק מאשר לתת את המענק למי שקונה דירה בנגב, שממילא עולה חצי ממה שעולה דירה במרכז הארץ. </w:t>
      </w:r>
    </w:p>
    <w:p w14:paraId="718FD116" w14:textId="77777777" w:rsidR="00000000" w:rsidRDefault="00027501">
      <w:pPr>
        <w:pStyle w:val="a0"/>
        <w:ind w:firstLine="0"/>
        <w:rPr>
          <w:rFonts w:hint="cs"/>
          <w:rtl/>
        </w:rPr>
      </w:pPr>
    </w:p>
    <w:p w14:paraId="35553F44" w14:textId="77777777" w:rsidR="00000000" w:rsidRDefault="00027501">
      <w:pPr>
        <w:pStyle w:val="af0"/>
        <w:rPr>
          <w:rtl/>
        </w:rPr>
      </w:pPr>
      <w:r>
        <w:rPr>
          <w:rFonts w:hint="eastAsia"/>
          <w:rtl/>
        </w:rPr>
        <w:t>משולם</w:t>
      </w:r>
      <w:r>
        <w:rPr>
          <w:rtl/>
        </w:rPr>
        <w:t xml:space="preserve"> נהרי (ש"ס):</w:t>
      </w:r>
    </w:p>
    <w:p w14:paraId="2268F171" w14:textId="77777777" w:rsidR="00000000" w:rsidRDefault="00027501">
      <w:pPr>
        <w:pStyle w:val="a0"/>
        <w:rPr>
          <w:rFonts w:hint="cs"/>
          <w:rtl/>
        </w:rPr>
      </w:pPr>
    </w:p>
    <w:p w14:paraId="2F033872" w14:textId="77777777" w:rsidR="00000000" w:rsidRDefault="00027501">
      <w:pPr>
        <w:pStyle w:val="a0"/>
        <w:rPr>
          <w:rFonts w:hint="cs"/>
          <w:rtl/>
        </w:rPr>
      </w:pPr>
      <w:r>
        <w:rPr>
          <w:rFonts w:hint="cs"/>
          <w:rtl/>
        </w:rPr>
        <w:t xml:space="preserve">גם אם היה לך לא היית - - - </w:t>
      </w:r>
    </w:p>
    <w:p w14:paraId="29993054" w14:textId="77777777" w:rsidR="00000000" w:rsidRDefault="00027501">
      <w:pPr>
        <w:pStyle w:val="a0"/>
        <w:rPr>
          <w:rFonts w:hint="cs"/>
          <w:rtl/>
        </w:rPr>
      </w:pPr>
    </w:p>
    <w:p w14:paraId="74DFC1DB" w14:textId="77777777" w:rsidR="00000000" w:rsidRDefault="00027501">
      <w:pPr>
        <w:pStyle w:val="-"/>
        <w:rPr>
          <w:rtl/>
        </w:rPr>
      </w:pPr>
      <w:bookmarkStart w:id="291" w:name="FS000000478T21_01_2004_15_03_25C"/>
      <w:bookmarkEnd w:id="291"/>
      <w:r>
        <w:rPr>
          <w:rtl/>
        </w:rPr>
        <w:t>השר מאיר שטרית:</w:t>
      </w:r>
    </w:p>
    <w:p w14:paraId="471CE95E" w14:textId="77777777" w:rsidR="00000000" w:rsidRDefault="00027501">
      <w:pPr>
        <w:pStyle w:val="a0"/>
        <w:rPr>
          <w:rFonts w:hint="cs"/>
          <w:rtl/>
        </w:rPr>
      </w:pPr>
    </w:p>
    <w:p w14:paraId="3B3189E6" w14:textId="77777777" w:rsidR="00000000" w:rsidRDefault="00027501">
      <w:pPr>
        <w:pStyle w:val="a0"/>
        <w:rPr>
          <w:rFonts w:hint="cs"/>
          <w:rtl/>
        </w:rPr>
      </w:pPr>
      <w:r>
        <w:rPr>
          <w:rFonts w:hint="cs"/>
          <w:rtl/>
        </w:rPr>
        <w:t>הרי עד עכשיו היו מענקים בנגב. אז למה הנגב לא התמלא? זה לא עובד, חבר הכנסת מרגי. במקום זה אנחנו מש</w:t>
      </w:r>
      <w:r>
        <w:rPr>
          <w:rFonts w:hint="cs"/>
          <w:rtl/>
        </w:rPr>
        <w:t>קיעים עשרות מיליארדי שקלים ביצירת רכבת בנגב מאשדוד, תל-אביב, באר-שבע, שדרות, אופקים, נתיבות, דימונה. רכבת דו-מסלולית. עשרות מיליארדי שקלים. זה יביא לכך שאנשים לא ילכו לדימונה, הפוך; אנשים מדימונה, ממצפה-רמון, מהנגב יוכלו להגיע במהירות למטרופולין מרכזי, לקב</w:t>
      </w:r>
      <w:r>
        <w:rPr>
          <w:rFonts w:hint="cs"/>
          <w:rtl/>
        </w:rPr>
        <w:t xml:space="preserve">ל הכשרה מקצועית ולמצוא עבודה. זה יפתח את הנגב. כאשר התשתית המחברת בין הנגב למרכז תהיה מהירה, זמינה, זולה, אנשים שגרים בפריפריה לא ירגישו בפריפריה - - - </w:t>
      </w:r>
    </w:p>
    <w:p w14:paraId="768412B8" w14:textId="77777777" w:rsidR="00000000" w:rsidRDefault="00027501">
      <w:pPr>
        <w:pStyle w:val="a0"/>
        <w:rPr>
          <w:rFonts w:hint="cs"/>
          <w:rtl/>
        </w:rPr>
      </w:pPr>
    </w:p>
    <w:p w14:paraId="43CF18B3" w14:textId="77777777" w:rsidR="00000000" w:rsidRDefault="00027501">
      <w:pPr>
        <w:pStyle w:val="a0"/>
        <w:rPr>
          <w:rFonts w:hint="cs"/>
          <w:rtl/>
        </w:rPr>
      </w:pPr>
      <w:r>
        <w:rPr>
          <w:rFonts w:hint="cs"/>
          <w:rtl/>
        </w:rPr>
        <w:t xml:space="preserve">אני בעד פיתוח הנגב. </w:t>
      </w:r>
    </w:p>
    <w:p w14:paraId="7AF36E9B" w14:textId="77777777" w:rsidR="00000000" w:rsidRDefault="00027501">
      <w:pPr>
        <w:pStyle w:val="a0"/>
        <w:rPr>
          <w:rFonts w:hint="cs"/>
          <w:rtl/>
        </w:rPr>
      </w:pPr>
    </w:p>
    <w:p w14:paraId="67E71981" w14:textId="77777777" w:rsidR="00000000" w:rsidRDefault="00027501">
      <w:pPr>
        <w:pStyle w:val="af0"/>
        <w:rPr>
          <w:rtl/>
        </w:rPr>
      </w:pPr>
      <w:r>
        <w:rPr>
          <w:rFonts w:hint="eastAsia"/>
          <w:rtl/>
        </w:rPr>
        <w:t>יצחק</w:t>
      </w:r>
      <w:r>
        <w:rPr>
          <w:rtl/>
        </w:rPr>
        <w:t xml:space="preserve"> וקנין (ש"ס):</w:t>
      </w:r>
    </w:p>
    <w:p w14:paraId="27CA6AF7" w14:textId="77777777" w:rsidR="00000000" w:rsidRDefault="00027501">
      <w:pPr>
        <w:pStyle w:val="a0"/>
        <w:rPr>
          <w:rFonts w:hint="cs"/>
          <w:rtl/>
        </w:rPr>
      </w:pPr>
    </w:p>
    <w:p w14:paraId="1B765E4C" w14:textId="77777777" w:rsidR="00000000" w:rsidRDefault="00027501">
      <w:pPr>
        <w:pStyle w:val="a0"/>
        <w:rPr>
          <w:rFonts w:hint="cs"/>
          <w:rtl/>
        </w:rPr>
      </w:pPr>
      <w:r>
        <w:rPr>
          <w:rFonts w:hint="cs"/>
          <w:rtl/>
        </w:rPr>
        <w:t xml:space="preserve">מה עם מה שאמר ראש הממשלה? </w:t>
      </w:r>
    </w:p>
    <w:p w14:paraId="270C57E9" w14:textId="77777777" w:rsidR="00000000" w:rsidRDefault="00027501">
      <w:pPr>
        <w:pStyle w:val="a0"/>
        <w:rPr>
          <w:rFonts w:hint="cs"/>
          <w:rtl/>
        </w:rPr>
      </w:pPr>
    </w:p>
    <w:p w14:paraId="1F95585E" w14:textId="77777777" w:rsidR="00000000" w:rsidRDefault="00027501">
      <w:pPr>
        <w:pStyle w:val="-"/>
        <w:rPr>
          <w:rtl/>
        </w:rPr>
      </w:pPr>
      <w:bookmarkStart w:id="292" w:name="FS000000478T21_01_2004_15_07_29C"/>
      <w:bookmarkEnd w:id="292"/>
      <w:r>
        <w:rPr>
          <w:rtl/>
        </w:rPr>
        <w:t>השר מאיר שטרית:</w:t>
      </w:r>
    </w:p>
    <w:p w14:paraId="3F6BD601" w14:textId="77777777" w:rsidR="00000000" w:rsidRDefault="00027501">
      <w:pPr>
        <w:pStyle w:val="a0"/>
        <w:rPr>
          <w:rtl/>
        </w:rPr>
      </w:pPr>
    </w:p>
    <w:p w14:paraId="26FDC59F" w14:textId="77777777" w:rsidR="00000000" w:rsidRDefault="00027501">
      <w:pPr>
        <w:pStyle w:val="a0"/>
        <w:ind w:firstLine="0"/>
        <w:rPr>
          <w:rFonts w:hint="cs"/>
          <w:rtl/>
        </w:rPr>
      </w:pPr>
      <w:r>
        <w:rPr>
          <w:rFonts w:hint="cs"/>
          <w:rtl/>
        </w:rPr>
        <w:tab/>
        <w:t xml:space="preserve">הוא אמר שיש שם </w:t>
      </w:r>
      <w:r>
        <w:rPr>
          <w:rFonts w:hint="cs"/>
          <w:rtl/>
        </w:rPr>
        <w:t>הפוטנציאל הגדול ביותר לפיתוח. אילו היה הדבר תלוי בי, הייתי מסכים להפסיק את כל הבנייה במרכז הארץ, ולהעביר את כל הבנייה לנגב ולגליל, כי אלה חבלי ארץ ריקים שאפשר למלא אותם בערים חדשות, בתושבים חדשים. מה שהליכוד עשה עד היום ביהודה ובשומרון, במשך השנים הללו, הו</w:t>
      </w:r>
      <w:r>
        <w:rPr>
          <w:rFonts w:hint="cs"/>
          <w:rtl/>
        </w:rPr>
        <w:t xml:space="preserve">א צריך עכשיו לעשות בנגב ובגליל. </w:t>
      </w:r>
    </w:p>
    <w:p w14:paraId="709335C2" w14:textId="77777777" w:rsidR="00000000" w:rsidRDefault="00027501">
      <w:pPr>
        <w:pStyle w:val="a0"/>
        <w:ind w:firstLine="0"/>
        <w:rPr>
          <w:rFonts w:hint="cs"/>
          <w:rtl/>
        </w:rPr>
      </w:pPr>
    </w:p>
    <w:p w14:paraId="5A823AE0" w14:textId="77777777" w:rsidR="00000000" w:rsidRDefault="00027501">
      <w:pPr>
        <w:pStyle w:val="af0"/>
        <w:rPr>
          <w:rtl/>
        </w:rPr>
      </w:pPr>
      <w:r>
        <w:rPr>
          <w:rFonts w:hint="eastAsia"/>
          <w:rtl/>
        </w:rPr>
        <w:t>משולם</w:t>
      </w:r>
      <w:r>
        <w:rPr>
          <w:rtl/>
        </w:rPr>
        <w:t xml:space="preserve"> נהרי (ש"ס):</w:t>
      </w:r>
    </w:p>
    <w:p w14:paraId="511996B0" w14:textId="77777777" w:rsidR="00000000" w:rsidRDefault="00027501">
      <w:pPr>
        <w:pStyle w:val="a0"/>
        <w:rPr>
          <w:rFonts w:hint="cs"/>
          <w:rtl/>
        </w:rPr>
      </w:pPr>
    </w:p>
    <w:p w14:paraId="5DB6CCAE" w14:textId="77777777" w:rsidR="00000000" w:rsidRDefault="00027501">
      <w:pPr>
        <w:pStyle w:val="a0"/>
        <w:rPr>
          <w:rFonts w:hint="cs"/>
          <w:rtl/>
        </w:rPr>
      </w:pPr>
      <w:r>
        <w:rPr>
          <w:rFonts w:hint="cs"/>
          <w:rtl/>
        </w:rPr>
        <w:t xml:space="preserve">קווי היסוד שלכם מלאים בחלומות.  </w:t>
      </w:r>
    </w:p>
    <w:p w14:paraId="48D71AE2" w14:textId="77777777" w:rsidR="00000000" w:rsidRDefault="00027501">
      <w:pPr>
        <w:pStyle w:val="a0"/>
        <w:ind w:firstLine="0"/>
        <w:rPr>
          <w:rFonts w:hint="cs"/>
          <w:rtl/>
        </w:rPr>
      </w:pPr>
    </w:p>
    <w:p w14:paraId="7F2F2A9D" w14:textId="77777777" w:rsidR="00000000" w:rsidRDefault="00027501">
      <w:pPr>
        <w:pStyle w:val="af0"/>
        <w:rPr>
          <w:rtl/>
        </w:rPr>
      </w:pPr>
      <w:r>
        <w:rPr>
          <w:rFonts w:hint="eastAsia"/>
          <w:rtl/>
        </w:rPr>
        <w:t>מאיר</w:t>
      </w:r>
      <w:r>
        <w:rPr>
          <w:rtl/>
        </w:rPr>
        <w:t xml:space="preserve"> פרוש (יהדות התורה):</w:t>
      </w:r>
    </w:p>
    <w:p w14:paraId="4F82B30F" w14:textId="77777777" w:rsidR="00000000" w:rsidRDefault="00027501">
      <w:pPr>
        <w:pStyle w:val="a0"/>
        <w:rPr>
          <w:rFonts w:hint="cs"/>
          <w:rtl/>
        </w:rPr>
      </w:pPr>
    </w:p>
    <w:p w14:paraId="641C212F" w14:textId="77777777" w:rsidR="00000000" w:rsidRDefault="00027501">
      <w:pPr>
        <w:pStyle w:val="a0"/>
        <w:rPr>
          <w:rFonts w:hint="cs"/>
          <w:rtl/>
        </w:rPr>
      </w:pPr>
      <w:r>
        <w:rPr>
          <w:rFonts w:hint="cs"/>
          <w:rtl/>
        </w:rPr>
        <w:t>- - -</w:t>
      </w:r>
    </w:p>
    <w:p w14:paraId="26320701" w14:textId="77777777" w:rsidR="00000000" w:rsidRDefault="00027501">
      <w:pPr>
        <w:pStyle w:val="a0"/>
        <w:ind w:firstLine="0"/>
        <w:rPr>
          <w:rFonts w:hint="cs"/>
          <w:rtl/>
        </w:rPr>
      </w:pPr>
    </w:p>
    <w:p w14:paraId="68437FA9" w14:textId="77777777" w:rsidR="00000000" w:rsidRDefault="00027501">
      <w:pPr>
        <w:pStyle w:val="-"/>
        <w:rPr>
          <w:rtl/>
        </w:rPr>
      </w:pPr>
      <w:bookmarkStart w:id="293" w:name="FS000000478T21_01_2004_15_10_27C"/>
      <w:bookmarkEnd w:id="293"/>
      <w:r>
        <w:rPr>
          <w:rtl/>
        </w:rPr>
        <w:t>השר מאיר שטרית:</w:t>
      </w:r>
    </w:p>
    <w:p w14:paraId="00856F7C" w14:textId="77777777" w:rsidR="00000000" w:rsidRDefault="00027501">
      <w:pPr>
        <w:pStyle w:val="a0"/>
        <w:rPr>
          <w:rtl/>
        </w:rPr>
      </w:pPr>
    </w:p>
    <w:p w14:paraId="1A12898B" w14:textId="77777777" w:rsidR="00000000" w:rsidRDefault="00027501">
      <w:pPr>
        <w:pStyle w:val="a0"/>
        <w:rPr>
          <w:rFonts w:hint="cs"/>
          <w:rtl/>
        </w:rPr>
      </w:pPr>
      <w:r>
        <w:rPr>
          <w:rFonts w:hint="cs"/>
          <w:rtl/>
        </w:rPr>
        <w:t>חלומות? בגישה שלך זה חלומות. אם אתה חושב שהמענקים האלה יביאו לפיתוח הנגב, אתה טועה טעות מרה. פיתוח הנגב זה פיתוח תשתיות</w:t>
      </w:r>
      <w:r>
        <w:rPr>
          <w:rFonts w:hint="cs"/>
          <w:rtl/>
        </w:rPr>
        <w:t xml:space="preserve">. </w:t>
      </w:r>
    </w:p>
    <w:p w14:paraId="54335464" w14:textId="77777777" w:rsidR="00000000" w:rsidRDefault="00027501">
      <w:pPr>
        <w:pStyle w:val="a0"/>
        <w:rPr>
          <w:rFonts w:hint="cs"/>
          <w:rtl/>
        </w:rPr>
      </w:pPr>
    </w:p>
    <w:p w14:paraId="50395CD4" w14:textId="77777777" w:rsidR="00000000" w:rsidRDefault="00027501">
      <w:pPr>
        <w:pStyle w:val="af0"/>
        <w:rPr>
          <w:rtl/>
        </w:rPr>
      </w:pPr>
      <w:r>
        <w:rPr>
          <w:rFonts w:hint="eastAsia"/>
          <w:rtl/>
        </w:rPr>
        <w:t>קריאות</w:t>
      </w:r>
      <w:r>
        <w:rPr>
          <w:rtl/>
        </w:rPr>
        <w:t>:</w:t>
      </w:r>
    </w:p>
    <w:p w14:paraId="43AB00BD" w14:textId="77777777" w:rsidR="00000000" w:rsidRDefault="00027501">
      <w:pPr>
        <w:pStyle w:val="a0"/>
        <w:rPr>
          <w:rFonts w:hint="cs"/>
          <w:rtl/>
        </w:rPr>
      </w:pPr>
    </w:p>
    <w:p w14:paraId="124836B1" w14:textId="77777777" w:rsidR="00000000" w:rsidRDefault="00027501">
      <w:pPr>
        <w:pStyle w:val="a0"/>
        <w:rPr>
          <w:rFonts w:hint="cs"/>
          <w:rtl/>
        </w:rPr>
      </w:pPr>
      <w:r>
        <w:rPr>
          <w:rFonts w:hint="cs"/>
          <w:rtl/>
        </w:rPr>
        <w:t>- - -</w:t>
      </w:r>
    </w:p>
    <w:p w14:paraId="7766EA95" w14:textId="77777777" w:rsidR="00000000" w:rsidRDefault="00027501">
      <w:pPr>
        <w:pStyle w:val="a0"/>
        <w:rPr>
          <w:rFonts w:hint="cs"/>
          <w:rtl/>
        </w:rPr>
      </w:pPr>
    </w:p>
    <w:p w14:paraId="42423E81" w14:textId="77777777" w:rsidR="00000000" w:rsidRDefault="00027501">
      <w:pPr>
        <w:pStyle w:val="-"/>
        <w:rPr>
          <w:rtl/>
        </w:rPr>
      </w:pPr>
      <w:bookmarkStart w:id="294" w:name="FS000000478T21_01_2004_15_11_11C"/>
      <w:bookmarkStart w:id="295" w:name="FS000000478T21_01_2004_14_55_48C"/>
      <w:bookmarkEnd w:id="294"/>
      <w:bookmarkEnd w:id="295"/>
      <w:r>
        <w:rPr>
          <w:rtl/>
        </w:rPr>
        <w:t>השר מאיר שטרית:</w:t>
      </w:r>
    </w:p>
    <w:p w14:paraId="0264B5C1" w14:textId="77777777" w:rsidR="00000000" w:rsidRDefault="00027501">
      <w:pPr>
        <w:pStyle w:val="a0"/>
        <w:rPr>
          <w:rtl/>
        </w:rPr>
      </w:pPr>
    </w:p>
    <w:p w14:paraId="6C9D6D40" w14:textId="77777777" w:rsidR="00000000" w:rsidRDefault="00027501">
      <w:pPr>
        <w:pStyle w:val="a0"/>
        <w:rPr>
          <w:rFonts w:hint="cs"/>
          <w:rtl/>
        </w:rPr>
      </w:pPr>
      <w:r>
        <w:rPr>
          <w:rFonts w:hint="cs"/>
          <w:rtl/>
        </w:rPr>
        <w:t xml:space="preserve">אשר על כן, צריך להזכיר לחברים שגם היום, מי שקונה דירה בנגב זכאי לאשראי מסובסד בהיקף של 48,000 שקל עד 84,000 שקל, וכן לסיוע ישיר בפיתוח תשתיות למגורים. </w:t>
      </w:r>
    </w:p>
    <w:p w14:paraId="6E751CAC" w14:textId="77777777" w:rsidR="00000000" w:rsidRDefault="00027501">
      <w:pPr>
        <w:pStyle w:val="a0"/>
        <w:rPr>
          <w:rFonts w:hint="cs"/>
          <w:rtl/>
        </w:rPr>
      </w:pPr>
    </w:p>
    <w:p w14:paraId="1DD9DCF6" w14:textId="77777777" w:rsidR="00000000" w:rsidRDefault="00027501">
      <w:pPr>
        <w:pStyle w:val="a0"/>
        <w:rPr>
          <w:rFonts w:hint="cs"/>
          <w:rtl/>
        </w:rPr>
      </w:pPr>
      <w:r>
        <w:rPr>
          <w:rFonts w:hint="cs"/>
          <w:rtl/>
        </w:rPr>
        <w:t xml:space="preserve">אגב, חבר הכנסת מרגי, אתה יודע שהמדינה מקצה קרקע לבניית "בנה ביתך" </w:t>
      </w:r>
      <w:r>
        <w:rPr>
          <w:rFonts w:hint="cs"/>
          <w:rtl/>
        </w:rPr>
        <w:t xml:space="preserve">בנגב הרחוק ובדימונה, חינם, בלי כסף. אז מה? אנשים לא רוצים ללכת לשם. למה? כי צריך לפתח דברים אחרים </w:t>
      </w:r>
      <w:r>
        <w:rPr>
          <w:rtl/>
        </w:rPr>
        <w:t>–</w:t>
      </w:r>
      <w:r>
        <w:rPr>
          <w:rFonts w:hint="cs"/>
          <w:rtl/>
        </w:rPr>
        <w:t xml:space="preserve"> חינוך, תרבות, איכות חיים; זה השקעה בתשתיות. אני מקווה שכך נעשה.</w:t>
      </w:r>
    </w:p>
    <w:p w14:paraId="49FE8130" w14:textId="77777777" w:rsidR="00000000" w:rsidRDefault="00027501">
      <w:pPr>
        <w:pStyle w:val="a0"/>
        <w:rPr>
          <w:rFonts w:hint="cs"/>
          <w:rtl/>
        </w:rPr>
      </w:pPr>
    </w:p>
    <w:p w14:paraId="43AEF4A4" w14:textId="77777777" w:rsidR="00000000" w:rsidRDefault="00027501">
      <w:pPr>
        <w:pStyle w:val="a0"/>
        <w:rPr>
          <w:rFonts w:hint="cs"/>
          <w:rtl/>
        </w:rPr>
      </w:pPr>
      <w:r>
        <w:rPr>
          <w:rFonts w:hint="cs"/>
          <w:rtl/>
        </w:rPr>
        <w:t>לכן, חברי הכנסת, אני מבקש להסיר את ההצעה מסדר-היום.</w:t>
      </w:r>
    </w:p>
    <w:p w14:paraId="29EC0821" w14:textId="77777777" w:rsidR="00000000" w:rsidRDefault="00027501">
      <w:pPr>
        <w:pStyle w:val="a0"/>
        <w:rPr>
          <w:rFonts w:hint="cs"/>
          <w:rtl/>
        </w:rPr>
      </w:pPr>
    </w:p>
    <w:p w14:paraId="5F009794" w14:textId="77777777" w:rsidR="00000000" w:rsidRDefault="00027501">
      <w:pPr>
        <w:pStyle w:val="af1"/>
        <w:rPr>
          <w:rtl/>
        </w:rPr>
      </w:pPr>
      <w:r>
        <w:rPr>
          <w:rtl/>
        </w:rPr>
        <w:t>היו"ר אתי לבני:</w:t>
      </w:r>
    </w:p>
    <w:p w14:paraId="34C3EE72" w14:textId="77777777" w:rsidR="00000000" w:rsidRDefault="00027501">
      <w:pPr>
        <w:pStyle w:val="a0"/>
        <w:rPr>
          <w:rtl/>
        </w:rPr>
      </w:pPr>
    </w:p>
    <w:p w14:paraId="5B9F518C" w14:textId="77777777" w:rsidR="00000000" w:rsidRDefault="00027501">
      <w:pPr>
        <w:pStyle w:val="a0"/>
        <w:rPr>
          <w:rFonts w:hint="cs"/>
          <w:rtl/>
        </w:rPr>
      </w:pPr>
      <w:r>
        <w:rPr>
          <w:rFonts w:hint="cs"/>
          <w:rtl/>
        </w:rPr>
        <w:t>חבר הכנסת מרגי, אתה מ</w:t>
      </w:r>
      <w:r>
        <w:rPr>
          <w:rFonts w:hint="cs"/>
          <w:rtl/>
        </w:rPr>
        <w:t xml:space="preserve">בקש להשיב? </w:t>
      </w:r>
    </w:p>
    <w:p w14:paraId="0A08424D" w14:textId="77777777" w:rsidR="00000000" w:rsidRDefault="00027501">
      <w:pPr>
        <w:pStyle w:val="a0"/>
        <w:ind w:firstLine="0"/>
        <w:rPr>
          <w:rFonts w:hint="cs"/>
          <w:rtl/>
        </w:rPr>
      </w:pPr>
    </w:p>
    <w:p w14:paraId="79E440A9" w14:textId="77777777" w:rsidR="00000000" w:rsidRDefault="00027501">
      <w:pPr>
        <w:pStyle w:val="a"/>
        <w:rPr>
          <w:rtl/>
        </w:rPr>
      </w:pPr>
      <w:bookmarkStart w:id="296" w:name="FS000001056T21_01_2004_14_58_37"/>
      <w:bookmarkStart w:id="297" w:name="_Toc90038019"/>
      <w:bookmarkEnd w:id="296"/>
      <w:r>
        <w:rPr>
          <w:rFonts w:hint="eastAsia"/>
          <w:rtl/>
        </w:rPr>
        <w:t>יעקב</w:t>
      </w:r>
      <w:r>
        <w:rPr>
          <w:rtl/>
        </w:rPr>
        <w:t xml:space="preserve"> מרגי (ש"ס):</w:t>
      </w:r>
      <w:bookmarkEnd w:id="297"/>
    </w:p>
    <w:p w14:paraId="4491988B" w14:textId="77777777" w:rsidR="00000000" w:rsidRDefault="00027501">
      <w:pPr>
        <w:pStyle w:val="a0"/>
        <w:rPr>
          <w:rFonts w:hint="cs"/>
          <w:rtl/>
        </w:rPr>
      </w:pPr>
    </w:p>
    <w:p w14:paraId="2095DDCC" w14:textId="77777777" w:rsidR="00000000" w:rsidRDefault="00027501">
      <w:pPr>
        <w:pStyle w:val="a0"/>
        <w:rPr>
          <w:rFonts w:hint="cs"/>
          <w:rtl/>
        </w:rPr>
      </w:pPr>
      <w:r>
        <w:rPr>
          <w:rFonts w:hint="cs"/>
          <w:rtl/>
        </w:rPr>
        <w:t>חברי חברי הכנסת, לא היתה לי אשליה שהממשלה אכן תתמוך בחוקי הנגב. אני רוצה להביא לידיעת ידידי המלומד, השר מאיר שטרית, אם תזכור טוב-טוב, אורך החיים שהממשלה הזאת קצבה לחוקי הנגב היה קצר מדי, ועם זאת, סטטיסטיקנים שלכם הוכיחו, שבתק</w:t>
      </w:r>
      <w:r>
        <w:rPr>
          <w:rFonts w:hint="cs"/>
          <w:rtl/>
        </w:rPr>
        <w:t>ופה שחוקי הנגב היו בה בתוקף, אחוזי הצמיחה בנגב היו יותר גבוהים מאשר בשאר חלקי המדינה. תבדוק את זה.</w:t>
      </w:r>
    </w:p>
    <w:p w14:paraId="306A91A9" w14:textId="77777777" w:rsidR="00000000" w:rsidRDefault="00027501">
      <w:pPr>
        <w:pStyle w:val="a0"/>
        <w:rPr>
          <w:rFonts w:hint="cs"/>
          <w:rtl/>
        </w:rPr>
      </w:pPr>
    </w:p>
    <w:p w14:paraId="0362BCDE" w14:textId="77777777" w:rsidR="00000000" w:rsidRDefault="00027501">
      <w:pPr>
        <w:pStyle w:val="a0"/>
        <w:rPr>
          <w:rFonts w:hint="cs"/>
          <w:rtl/>
        </w:rPr>
      </w:pPr>
      <w:r>
        <w:rPr>
          <w:rFonts w:hint="cs"/>
          <w:rtl/>
        </w:rPr>
        <w:t xml:space="preserve"> מקורות המימון? המשק תקוע במיתון עמוק. אדוני שר האוצר, המשק יבש, תקוע בבוץ המיתון. יש לך רק דרכים כמו שאני מציע, לראות רחוק ולהניע את גלגלי המשק. המשק תקוע </w:t>
      </w:r>
      <w:r>
        <w:rPr>
          <w:rFonts w:hint="cs"/>
          <w:rtl/>
        </w:rPr>
        <w:t>בבוץ, אבל אתם מעדיפים להשתמש בססמאות לא אמיתיות. הנגב מוזנח. זו עובדה. תפעיל רכבות, תיתן גם טיסות חינם לנגב - אין להם מה לעשות בנגב.</w:t>
      </w:r>
    </w:p>
    <w:p w14:paraId="7DF43429" w14:textId="77777777" w:rsidR="00000000" w:rsidRDefault="00027501">
      <w:pPr>
        <w:pStyle w:val="a0"/>
        <w:ind w:firstLine="0"/>
        <w:rPr>
          <w:rFonts w:hint="cs"/>
          <w:rtl/>
        </w:rPr>
      </w:pPr>
    </w:p>
    <w:p w14:paraId="1C820CD9" w14:textId="77777777" w:rsidR="00000000" w:rsidRDefault="00027501">
      <w:pPr>
        <w:pStyle w:val="a0"/>
        <w:rPr>
          <w:rFonts w:hint="cs"/>
          <w:rtl/>
        </w:rPr>
      </w:pPr>
      <w:r>
        <w:rPr>
          <w:rFonts w:hint="cs"/>
          <w:rtl/>
        </w:rPr>
        <w:t xml:space="preserve">לכן אני מבקש בכל זאת מחברי להצביע בעד החוק </w:t>
      </w:r>
      <w:r>
        <w:rPr>
          <w:rtl/>
        </w:rPr>
        <w:t>–</w:t>
      </w:r>
      <w:r>
        <w:rPr>
          <w:rFonts w:hint="cs"/>
          <w:rtl/>
        </w:rPr>
        <w:t xml:space="preserve"> יש לי עוד נימוקים רבים - ואני מקיים את ההצבעה היום.</w:t>
      </w:r>
    </w:p>
    <w:p w14:paraId="44338F5D" w14:textId="77777777" w:rsidR="00000000" w:rsidRDefault="00027501">
      <w:pPr>
        <w:pStyle w:val="a0"/>
        <w:rPr>
          <w:rFonts w:hint="cs"/>
          <w:rtl/>
        </w:rPr>
      </w:pPr>
    </w:p>
    <w:p w14:paraId="090FB4E9" w14:textId="77777777" w:rsidR="00000000" w:rsidRDefault="00027501">
      <w:pPr>
        <w:pStyle w:val="af1"/>
        <w:rPr>
          <w:rtl/>
        </w:rPr>
      </w:pPr>
      <w:r>
        <w:rPr>
          <w:rtl/>
        </w:rPr>
        <w:t>היו"ר אתי לבני:</w:t>
      </w:r>
    </w:p>
    <w:p w14:paraId="3A9C051E" w14:textId="77777777" w:rsidR="00000000" w:rsidRDefault="00027501">
      <w:pPr>
        <w:pStyle w:val="a0"/>
        <w:rPr>
          <w:rtl/>
        </w:rPr>
      </w:pPr>
    </w:p>
    <w:p w14:paraId="0E7D2BC4" w14:textId="77777777" w:rsidR="00000000" w:rsidRDefault="00027501">
      <w:pPr>
        <w:pStyle w:val="a0"/>
        <w:rPr>
          <w:rFonts w:hint="cs"/>
          <w:rtl/>
        </w:rPr>
      </w:pPr>
      <w:r>
        <w:rPr>
          <w:rFonts w:hint="cs"/>
          <w:rtl/>
        </w:rPr>
        <w:t>תודה רב</w:t>
      </w:r>
      <w:r>
        <w:rPr>
          <w:rFonts w:hint="cs"/>
          <w:rtl/>
        </w:rPr>
        <w:t xml:space="preserve">ה. אני מזמינה את חברי הכנסת לשבת במקומותיהם ולעבור להצבעה. </w:t>
      </w:r>
    </w:p>
    <w:p w14:paraId="7304A5D6" w14:textId="77777777" w:rsidR="00000000" w:rsidRDefault="00027501">
      <w:pPr>
        <w:pStyle w:val="a0"/>
        <w:rPr>
          <w:rFonts w:hint="cs"/>
          <w:rtl/>
        </w:rPr>
      </w:pPr>
    </w:p>
    <w:p w14:paraId="145B0652" w14:textId="77777777" w:rsidR="00000000" w:rsidRDefault="00027501">
      <w:pPr>
        <w:pStyle w:val="a0"/>
        <w:rPr>
          <w:rFonts w:hint="cs"/>
          <w:rtl/>
        </w:rPr>
      </w:pPr>
      <w:r>
        <w:rPr>
          <w:rFonts w:hint="cs"/>
          <w:rtl/>
        </w:rPr>
        <w:t xml:space="preserve">בעד זה בעד הצעת החוק, ונגד </w:t>
      </w:r>
      <w:r>
        <w:rPr>
          <w:rtl/>
        </w:rPr>
        <w:t>–</w:t>
      </w:r>
      <w:r>
        <w:rPr>
          <w:rFonts w:hint="cs"/>
          <w:rtl/>
        </w:rPr>
        <w:t xml:space="preserve"> להסיר. </w:t>
      </w:r>
    </w:p>
    <w:p w14:paraId="030E29C5" w14:textId="77777777" w:rsidR="00000000" w:rsidRDefault="00027501">
      <w:pPr>
        <w:pStyle w:val="a0"/>
        <w:rPr>
          <w:rtl/>
        </w:rPr>
      </w:pPr>
    </w:p>
    <w:p w14:paraId="516523F6" w14:textId="77777777" w:rsidR="00000000" w:rsidRDefault="00027501">
      <w:pPr>
        <w:pStyle w:val="a0"/>
        <w:rPr>
          <w:rFonts w:hint="cs"/>
          <w:rtl/>
        </w:rPr>
      </w:pPr>
    </w:p>
    <w:p w14:paraId="30217374" w14:textId="77777777" w:rsidR="00000000" w:rsidRDefault="00027501">
      <w:pPr>
        <w:pStyle w:val="ab"/>
        <w:bidi/>
        <w:rPr>
          <w:rFonts w:hint="cs"/>
          <w:rtl/>
        </w:rPr>
      </w:pPr>
      <w:r>
        <w:rPr>
          <w:rFonts w:hint="cs"/>
          <w:rtl/>
        </w:rPr>
        <w:t>הצבעה מס' 12</w:t>
      </w:r>
    </w:p>
    <w:p w14:paraId="0E5706E1" w14:textId="77777777" w:rsidR="00000000" w:rsidRDefault="00027501">
      <w:pPr>
        <w:pStyle w:val="a0"/>
        <w:rPr>
          <w:rFonts w:hint="cs"/>
          <w:rtl/>
        </w:rPr>
      </w:pPr>
    </w:p>
    <w:p w14:paraId="3BAFA222" w14:textId="77777777" w:rsidR="00000000" w:rsidRDefault="0002750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5BEBB543" w14:textId="77777777" w:rsidR="00000000" w:rsidRDefault="00027501">
      <w:pPr>
        <w:pStyle w:val="ac"/>
        <w:bidi/>
        <w:rPr>
          <w:rFonts w:hint="cs"/>
          <w:rtl/>
        </w:rPr>
      </w:pPr>
      <w:r>
        <w:rPr>
          <w:rFonts w:hint="cs"/>
          <w:rtl/>
        </w:rPr>
        <w:t xml:space="preserve">בעד ההצעה להסיר מסדר-היום את הצעת החוק </w:t>
      </w:r>
      <w:r>
        <w:rPr>
          <w:rtl/>
        </w:rPr>
        <w:t>–</w:t>
      </w:r>
      <w:r>
        <w:rPr>
          <w:rFonts w:hint="cs"/>
          <w:rtl/>
        </w:rPr>
        <w:t xml:space="preserve"> 39</w:t>
      </w:r>
    </w:p>
    <w:p w14:paraId="7C95AD0B"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151C79CE" w14:textId="77777777" w:rsidR="00000000" w:rsidRDefault="00027501">
      <w:pPr>
        <w:pStyle w:val="ad"/>
        <w:bidi/>
        <w:rPr>
          <w:rFonts w:hint="cs"/>
          <w:rtl/>
        </w:rPr>
      </w:pPr>
      <w:r>
        <w:rPr>
          <w:rFonts w:hint="cs"/>
          <w:rtl/>
        </w:rPr>
        <w:t>ההצעה להסיר מסדר-היום את הצעת ח</w:t>
      </w:r>
      <w:r>
        <w:rPr>
          <w:rFonts w:hint="cs"/>
          <w:rtl/>
        </w:rPr>
        <w:t xml:space="preserve">וק מענק מיוחד </w:t>
      </w:r>
      <w:r>
        <w:rPr>
          <w:rtl/>
        </w:rPr>
        <w:br/>
      </w:r>
      <w:r>
        <w:rPr>
          <w:rFonts w:hint="cs"/>
          <w:rtl/>
        </w:rPr>
        <w:t xml:space="preserve">לעידוד הנגב (תיקוני חקיקה), התשס"ג-2003, נתקבלה. </w:t>
      </w:r>
    </w:p>
    <w:p w14:paraId="0079A297" w14:textId="77777777" w:rsidR="00000000" w:rsidRDefault="00027501">
      <w:pPr>
        <w:pStyle w:val="a0"/>
        <w:ind w:firstLine="0"/>
        <w:rPr>
          <w:rFonts w:hint="cs"/>
          <w:rtl/>
        </w:rPr>
      </w:pPr>
    </w:p>
    <w:p w14:paraId="555F2AA9" w14:textId="77777777" w:rsidR="00000000" w:rsidRDefault="00027501">
      <w:pPr>
        <w:pStyle w:val="af1"/>
        <w:rPr>
          <w:rtl/>
        </w:rPr>
      </w:pPr>
      <w:r>
        <w:rPr>
          <w:rtl/>
        </w:rPr>
        <w:t>היו"ר אתי לבני:</w:t>
      </w:r>
    </w:p>
    <w:p w14:paraId="3EF46AE4" w14:textId="77777777" w:rsidR="00000000" w:rsidRDefault="00027501">
      <w:pPr>
        <w:pStyle w:val="a0"/>
        <w:rPr>
          <w:rtl/>
        </w:rPr>
      </w:pPr>
    </w:p>
    <w:p w14:paraId="41B5756F" w14:textId="77777777" w:rsidR="00000000" w:rsidRDefault="00027501">
      <w:pPr>
        <w:pStyle w:val="a0"/>
        <w:rPr>
          <w:rFonts w:hint="cs"/>
          <w:rtl/>
        </w:rPr>
      </w:pPr>
      <w:r>
        <w:rPr>
          <w:rFonts w:hint="cs"/>
          <w:rtl/>
        </w:rPr>
        <w:t xml:space="preserve">בעד הצעת החוק </w:t>
      </w:r>
      <w:r>
        <w:rPr>
          <w:rtl/>
        </w:rPr>
        <w:t>–</w:t>
      </w:r>
      <w:r>
        <w:rPr>
          <w:rFonts w:hint="cs"/>
          <w:rtl/>
        </w:rPr>
        <w:t xml:space="preserve"> 28. נגד </w:t>
      </w:r>
      <w:r>
        <w:rPr>
          <w:rtl/>
        </w:rPr>
        <w:t>–</w:t>
      </w:r>
      <w:r>
        <w:rPr>
          <w:rFonts w:hint="cs"/>
          <w:rtl/>
        </w:rPr>
        <w:t xml:space="preserve"> 39, בהם קולי וקולו של היושב-ראש. ההצעה הזאת מוסרת. </w:t>
      </w:r>
    </w:p>
    <w:p w14:paraId="6966FD89" w14:textId="77777777" w:rsidR="00000000" w:rsidRDefault="00027501">
      <w:pPr>
        <w:pStyle w:val="a0"/>
        <w:rPr>
          <w:rFonts w:hint="cs"/>
          <w:rtl/>
        </w:rPr>
      </w:pPr>
    </w:p>
    <w:p w14:paraId="2F196549" w14:textId="77777777" w:rsidR="00000000" w:rsidRDefault="00027501">
      <w:pPr>
        <w:pStyle w:val="a0"/>
        <w:rPr>
          <w:rFonts w:hint="cs"/>
          <w:rtl/>
        </w:rPr>
      </w:pPr>
    </w:p>
    <w:p w14:paraId="7C4F664D" w14:textId="77777777" w:rsidR="00000000" w:rsidRDefault="00027501">
      <w:pPr>
        <w:pStyle w:val="a2"/>
        <w:rPr>
          <w:rtl/>
        </w:rPr>
      </w:pPr>
    </w:p>
    <w:p w14:paraId="0D148E70" w14:textId="77777777" w:rsidR="00000000" w:rsidRDefault="00027501">
      <w:pPr>
        <w:pStyle w:val="a2"/>
        <w:rPr>
          <w:rFonts w:hint="cs"/>
          <w:rtl/>
        </w:rPr>
      </w:pPr>
      <w:bookmarkStart w:id="298" w:name="CS21146FI0021146T21_01_2004_15_06_30"/>
      <w:bookmarkStart w:id="299" w:name="_Toc90038020"/>
      <w:bookmarkEnd w:id="298"/>
      <w:r>
        <w:rPr>
          <w:rtl/>
        </w:rPr>
        <w:t>הצ</w:t>
      </w:r>
      <w:r>
        <w:rPr>
          <w:rFonts w:hint="cs"/>
          <w:rtl/>
        </w:rPr>
        <w:t>עת חוק</w:t>
      </w:r>
      <w:r>
        <w:rPr>
          <w:rtl/>
        </w:rPr>
        <w:t xml:space="preserve"> הביטוח הלאומי (תיקון - דמי אבטלה לעצמאי), התשס"ג-2003</w:t>
      </w:r>
      <w:bookmarkEnd w:id="299"/>
    </w:p>
    <w:p w14:paraId="68A918E8" w14:textId="77777777" w:rsidR="00000000" w:rsidRDefault="00027501">
      <w:pPr>
        <w:pStyle w:val="a0"/>
        <w:ind w:firstLine="0"/>
        <w:rPr>
          <w:rFonts w:hint="cs"/>
          <w:rtl/>
        </w:rPr>
      </w:pPr>
      <w:r>
        <w:rPr>
          <w:rFonts w:hint="cs"/>
          <w:rtl/>
        </w:rPr>
        <w:t>[</w:t>
      </w:r>
      <w:r>
        <w:rPr>
          <w:rtl/>
        </w:rPr>
        <w:t>נספחות.]</w:t>
      </w:r>
    </w:p>
    <w:p w14:paraId="3A2D5B4A" w14:textId="77777777" w:rsidR="00000000" w:rsidRDefault="00027501">
      <w:pPr>
        <w:pStyle w:val="-0"/>
        <w:rPr>
          <w:rFonts w:hint="cs"/>
          <w:rtl/>
        </w:rPr>
      </w:pPr>
      <w:r>
        <w:rPr>
          <w:rFonts w:hint="cs"/>
          <w:rtl/>
        </w:rPr>
        <w:t>(הצעת חבר הכנסת</w:t>
      </w:r>
      <w:r>
        <w:rPr>
          <w:rtl/>
        </w:rPr>
        <w:t xml:space="preserve"> אמנ</w:t>
      </w:r>
      <w:r>
        <w:rPr>
          <w:rtl/>
        </w:rPr>
        <w:t>ון כהן</w:t>
      </w:r>
      <w:r>
        <w:rPr>
          <w:rFonts w:hint="cs"/>
          <w:rtl/>
        </w:rPr>
        <w:t>)</w:t>
      </w:r>
      <w:r>
        <w:rPr>
          <w:rtl/>
        </w:rPr>
        <w:t xml:space="preserve"> </w:t>
      </w:r>
    </w:p>
    <w:p w14:paraId="79140C02" w14:textId="77777777" w:rsidR="00000000" w:rsidRDefault="00027501">
      <w:pPr>
        <w:pStyle w:val="a0"/>
        <w:ind w:firstLine="0"/>
        <w:rPr>
          <w:rFonts w:hint="cs"/>
          <w:b/>
          <w:bCs/>
          <w:sz w:val="24"/>
          <w:szCs w:val="24"/>
          <w:u w:val="single"/>
          <w:rtl/>
          <w:lang w:eastAsia="en-US"/>
        </w:rPr>
      </w:pPr>
    </w:p>
    <w:p w14:paraId="111D98AC" w14:textId="77777777" w:rsidR="00000000" w:rsidRDefault="00027501">
      <w:pPr>
        <w:pStyle w:val="af1"/>
        <w:rPr>
          <w:rtl/>
        </w:rPr>
      </w:pPr>
      <w:r>
        <w:rPr>
          <w:rtl/>
        </w:rPr>
        <w:t>היו"ר אתי לבני:</w:t>
      </w:r>
    </w:p>
    <w:p w14:paraId="3776C059" w14:textId="77777777" w:rsidR="00000000" w:rsidRDefault="00027501">
      <w:pPr>
        <w:pStyle w:val="a0"/>
        <w:ind w:firstLine="0"/>
        <w:rPr>
          <w:rFonts w:hint="cs"/>
          <w:rtl/>
        </w:rPr>
      </w:pPr>
    </w:p>
    <w:p w14:paraId="61BDE335" w14:textId="77777777" w:rsidR="00000000" w:rsidRDefault="00027501">
      <w:pPr>
        <w:pStyle w:val="a0"/>
        <w:rPr>
          <w:rFonts w:hint="cs"/>
          <w:rtl/>
        </w:rPr>
      </w:pPr>
      <w:r>
        <w:rPr>
          <w:rFonts w:hint="cs"/>
          <w:rtl/>
        </w:rPr>
        <w:t>אנחנו עוברים להצעת חוק הביטוח הלאומי (תיקון - דמי אבטלה לעצמאי), התשס"ג-2003, שמספרה פ/446. המציע, חבר הכנסת אמנון כהן, בבקשה.</w:t>
      </w:r>
    </w:p>
    <w:p w14:paraId="4CC25007" w14:textId="77777777" w:rsidR="00000000" w:rsidRDefault="00027501">
      <w:pPr>
        <w:pStyle w:val="a0"/>
        <w:rPr>
          <w:rFonts w:hint="cs"/>
          <w:rtl/>
        </w:rPr>
      </w:pPr>
    </w:p>
    <w:p w14:paraId="55850C56" w14:textId="77777777" w:rsidR="00000000" w:rsidRDefault="00027501">
      <w:pPr>
        <w:pStyle w:val="a"/>
        <w:rPr>
          <w:rtl/>
        </w:rPr>
      </w:pPr>
      <w:bookmarkStart w:id="300" w:name="FS000000495T21_01_2004_14_31_56"/>
      <w:bookmarkStart w:id="301" w:name="_Toc90038021"/>
      <w:bookmarkEnd w:id="300"/>
      <w:r>
        <w:rPr>
          <w:rFonts w:hint="eastAsia"/>
          <w:rtl/>
        </w:rPr>
        <w:t>אמנון</w:t>
      </w:r>
      <w:r>
        <w:rPr>
          <w:rtl/>
        </w:rPr>
        <w:t xml:space="preserve"> כהן (ש"ס):</w:t>
      </w:r>
      <w:bookmarkEnd w:id="301"/>
    </w:p>
    <w:p w14:paraId="6C371961" w14:textId="77777777" w:rsidR="00000000" w:rsidRDefault="00027501">
      <w:pPr>
        <w:pStyle w:val="a0"/>
        <w:rPr>
          <w:rFonts w:hint="cs"/>
          <w:rtl/>
        </w:rPr>
      </w:pPr>
    </w:p>
    <w:p w14:paraId="18D58BC9" w14:textId="77777777" w:rsidR="00000000" w:rsidRDefault="00027501">
      <w:pPr>
        <w:pStyle w:val="a0"/>
        <w:rPr>
          <w:rFonts w:hint="cs"/>
          <w:rtl/>
        </w:rPr>
      </w:pPr>
      <w:r>
        <w:rPr>
          <w:rFonts w:hint="cs"/>
          <w:rtl/>
        </w:rPr>
        <w:t>גברתי היושבת-ראש, אדוני שר הרווחה, שרים, חברי הכנסת, הצעת התיקון הזאת לחוק הביטוח ה</w:t>
      </w:r>
      <w:r>
        <w:rPr>
          <w:rFonts w:hint="cs"/>
          <w:rtl/>
        </w:rPr>
        <w:t>לאומי באה לקבוע, שבתקופה כה קשה למדינת ישראל מבחינה חברתית, תעסוקתית וגם ביטחונית, גם העצמאי יוכל לקבל דמי אבטלה.</w:t>
      </w:r>
    </w:p>
    <w:p w14:paraId="53606713" w14:textId="77777777" w:rsidR="00000000" w:rsidRDefault="00027501">
      <w:pPr>
        <w:pStyle w:val="a0"/>
        <w:rPr>
          <w:rFonts w:hint="cs"/>
          <w:rtl/>
        </w:rPr>
      </w:pPr>
    </w:p>
    <w:p w14:paraId="345F2190" w14:textId="77777777" w:rsidR="00000000" w:rsidRDefault="00027501">
      <w:pPr>
        <w:pStyle w:val="a0"/>
        <w:rPr>
          <w:rFonts w:hint="cs"/>
          <w:rtl/>
        </w:rPr>
      </w:pPr>
      <w:r>
        <w:rPr>
          <w:rFonts w:hint="cs"/>
          <w:rtl/>
        </w:rPr>
        <w:t xml:space="preserve"> המצב משפיע מאוד על העסקים בארץ. הרבה מאוד עסקים קטנים ובינוניים נאלצים לסגור. ומה קורה לאחר מכן? אדם הרוויח מאוד טוב, מאוד נאה, ואט-אט בגלל </w:t>
      </w:r>
      <w:r>
        <w:rPr>
          <w:rFonts w:hint="cs"/>
          <w:rtl/>
        </w:rPr>
        <w:t xml:space="preserve">המצב הביטחוני, המשק התחיל להידרדר, ואין לו שום סיכוי לעלות חזרה או לצאת מהמעגל שהוא נקלע אליו. אלה שעובדים כשכירים מקבלים דמי אבטלה, יכולים לקבל הכשרה, יכולים איכשהו לעמוד על הרגליים כמה חודשים, ואילו אלה שיש להם עסקים, למעשה הם אינם מוגנים משום בחינה. </w:t>
      </w:r>
    </w:p>
    <w:p w14:paraId="40976D1A" w14:textId="77777777" w:rsidR="00000000" w:rsidRDefault="00027501">
      <w:pPr>
        <w:pStyle w:val="a0"/>
        <w:rPr>
          <w:rFonts w:hint="cs"/>
          <w:rtl/>
        </w:rPr>
      </w:pPr>
    </w:p>
    <w:p w14:paraId="0C41457B" w14:textId="77777777" w:rsidR="00000000" w:rsidRDefault="00027501">
      <w:pPr>
        <w:pStyle w:val="a0"/>
        <w:rPr>
          <w:rFonts w:hint="cs"/>
          <w:rtl/>
        </w:rPr>
      </w:pPr>
      <w:r>
        <w:rPr>
          <w:rFonts w:hint="cs"/>
          <w:rtl/>
        </w:rPr>
        <w:t xml:space="preserve"> </w:t>
      </w:r>
      <w:r>
        <w:rPr>
          <w:rFonts w:hint="cs"/>
          <w:rtl/>
        </w:rPr>
        <w:t>שאלתי את שר הרווחה מה הסיבה לכך שוועדת השרים מתנגדת. מתחילים להמציא סיפורים - שלא יודעים ממתי להגדיר את המועד המדויק של חיסול בית-העסק, או ששירות התעסוקה אינו ערוך להציע לעצמאי תחליף לעיסוקו הקודם כעצמאי, ועוד נימוקים כהנה וכהנה. אבל הצעת החוק אומרת שאדם ש</w:t>
      </w:r>
      <w:r>
        <w:rPr>
          <w:rFonts w:hint="cs"/>
          <w:rtl/>
        </w:rPr>
        <w:t xml:space="preserve">נקלע למצוקה מסוימת בפרק זמן מסוים, ואפשר לבדוק כמה הוא הרוויח ב-12  החודשים האחרונים, על-פי זה איכשהו לתת לו כמה חודשים אוויר לנשימה, עד שיסתדר, ואולי אפילו יחדש את העסק שלו. </w:t>
      </w:r>
    </w:p>
    <w:p w14:paraId="3F133AA7" w14:textId="77777777" w:rsidR="00000000" w:rsidRDefault="00027501">
      <w:pPr>
        <w:pStyle w:val="a0"/>
        <w:ind w:firstLine="0"/>
        <w:rPr>
          <w:rFonts w:hint="cs"/>
          <w:rtl/>
        </w:rPr>
      </w:pPr>
    </w:p>
    <w:p w14:paraId="5FBDF0A2" w14:textId="77777777" w:rsidR="00000000" w:rsidRDefault="00027501">
      <w:pPr>
        <w:pStyle w:val="a0"/>
        <w:ind w:firstLine="720"/>
        <w:rPr>
          <w:rFonts w:hint="cs"/>
          <w:rtl/>
        </w:rPr>
      </w:pPr>
      <w:r>
        <w:rPr>
          <w:rFonts w:hint="cs"/>
          <w:rtl/>
        </w:rPr>
        <w:t>אפשר לבנות מערכת כקרן נפרדת מהביטוח הלאומי, ובעל העסק עצמו יפריש כל חודש סכום מ</w:t>
      </w:r>
      <w:r>
        <w:rPr>
          <w:rFonts w:hint="cs"/>
          <w:rtl/>
        </w:rPr>
        <w:t xml:space="preserve">סוים, ורק לאחר פרק זמן מסוים, אחרי שיצטבר בקרן הזאת סכום, הוא יוכל לקבל דמי אבטלה על-פי מה שהוא מפריש, על-פי הגובה שהוא יפריש. זה יכול להגיע לשכר המינימום ויכול להגיע גם לשכר אחר. </w:t>
      </w:r>
    </w:p>
    <w:p w14:paraId="14C55A22" w14:textId="77777777" w:rsidR="00000000" w:rsidRDefault="00027501">
      <w:pPr>
        <w:pStyle w:val="a0"/>
        <w:ind w:firstLine="0"/>
        <w:rPr>
          <w:rFonts w:hint="cs"/>
          <w:rtl/>
        </w:rPr>
      </w:pPr>
    </w:p>
    <w:p w14:paraId="721F97AD" w14:textId="77777777" w:rsidR="00000000" w:rsidRDefault="00027501">
      <w:pPr>
        <w:pStyle w:val="a0"/>
        <w:ind w:firstLine="0"/>
        <w:rPr>
          <w:rFonts w:hint="cs"/>
          <w:rtl/>
        </w:rPr>
      </w:pPr>
      <w:r>
        <w:rPr>
          <w:rFonts w:hint="cs"/>
          <w:rtl/>
        </w:rPr>
        <w:tab/>
        <w:t xml:space="preserve">אני חושב שמשרדי הממשלה - משרד הרווחה ומשרד האוצר - פשוט אינם רוצים לעבוד </w:t>
      </w:r>
      <w:r>
        <w:rPr>
          <w:rFonts w:hint="cs"/>
          <w:rtl/>
        </w:rPr>
        <w:t xml:space="preserve">קשה. אני חושב שצריך לבנות איזו מסגרת, אולי להתחיל בשכבה מסוימת באוכלוסייה, אולי סוג מסוים של עצמאים, לראות איך זה זז, לעשות איזה פיילוט, ולאחר מכן אט-אט לפתוח את זה לכלל העצמאים. אבל מראש להגיד שאי-אפשר וזה עולה הרבה כסף </w:t>
      </w:r>
      <w:r>
        <w:rPr>
          <w:rtl/>
        </w:rPr>
        <w:t>–</w:t>
      </w:r>
      <w:r>
        <w:rPr>
          <w:rFonts w:hint="cs"/>
          <w:rtl/>
        </w:rPr>
        <w:t xml:space="preserve"> זה לא עולה כסף, הציבור עצמו ישלם.</w:t>
      </w:r>
      <w:r>
        <w:rPr>
          <w:rFonts w:hint="cs"/>
          <w:rtl/>
        </w:rPr>
        <w:t xml:space="preserve"> פשוט לתת לו את הכלים, שבתקופה מסוימת הוא יוכל לקבל תמיכה.</w:t>
      </w:r>
    </w:p>
    <w:p w14:paraId="410AB312" w14:textId="77777777" w:rsidR="00000000" w:rsidRDefault="00027501">
      <w:pPr>
        <w:pStyle w:val="a0"/>
        <w:ind w:firstLine="0"/>
        <w:rPr>
          <w:rFonts w:hint="cs"/>
          <w:rtl/>
        </w:rPr>
      </w:pPr>
    </w:p>
    <w:p w14:paraId="528490AE" w14:textId="77777777" w:rsidR="00000000" w:rsidRDefault="00027501">
      <w:pPr>
        <w:pStyle w:val="a0"/>
        <w:ind w:firstLine="0"/>
        <w:rPr>
          <w:rFonts w:hint="cs"/>
          <w:rtl/>
        </w:rPr>
      </w:pPr>
      <w:r>
        <w:rPr>
          <w:rFonts w:hint="cs"/>
          <w:rtl/>
        </w:rPr>
        <w:tab/>
        <w:t xml:space="preserve">אני רוצה לציין שהרבה חברי כנסת הניחו הצעות חוק כאלה על שולחן הכנסת הארבע-עשרה והכנסת החמש-עשרה; חלקם עדיין כאן וחלקם כבר עזבו את הכנסת. הדבר מראה שהחוק הזה מאוד חשוב. בכנסת הקודמת עברה הצעת החוק </w:t>
      </w:r>
      <w:r>
        <w:rPr>
          <w:rFonts w:hint="cs"/>
          <w:rtl/>
        </w:rPr>
        <w:t>בקריאה טרומית והגיעה לוועדת העבודה והרווחה, כשידידי דוד טל היה יושב-ראש הוועדה, ואפילו קיימנו כמה דיונים. הצעת החוק כמעט הוכנה לקריאה ראשונה. עכשיו פתאום לבוא ולהגיד שזה חוק לא מתאים, או שזה חוק שהממשלה מתנגדת לו - זה לא לעניין.</w:t>
      </w:r>
    </w:p>
    <w:p w14:paraId="42AF4691" w14:textId="77777777" w:rsidR="00000000" w:rsidRDefault="00027501">
      <w:pPr>
        <w:pStyle w:val="a0"/>
        <w:ind w:firstLine="720"/>
        <w:rPr>
          <w:rFonts w:hint="cs"/>
          <w:rtl/>
        </w:rPr>
      </w:pPr>
    </w:p>
    <w:p w14:paraId="5932FCF8" w14:textId="77777777" w:rsidR="00000000" w:rsidRDefault="00027501">
      <w:pPr>
        <w:pStyle w:val="a0"/>
        <w:ind w:firstLine="720"/>
        <w:rPr>
          <w:rFonts w:hint="cs"/>
          <w:rtl/>
        </w:rPr>
      </w:pPr>
      <w:r>
        <w:rPr>
          <w:rFonts w:hint="cs"/>
          <w:rtl/>
        </w:rPr>
        <w:t xml:space="preserve"> לכן, חברי חברי הכנסת, אדו</w:t>
      </w:r>
      <w:r>
        <w:rPr>
          <w:rFonts w:hint="cs"/>
          <w:rtl/>
        </w:rPr>
        <w:t>ני השר, אני מבקש לפחות להעביר את הצעת החוק בקריאה טרומית, ונקים צוות ובאמת נלמד את הסוגיה הזאת. נמצא דרכים טכניות שיאפשרו להפעיל את החוק הזה. אני מבטיח שנעשה זאת בשיתוף פעולה ולא אקדם את ההצעה לבדי.</w:t>
      </w:r>
    </w:p>
    <w:p w14:paraId="141F9D33" w14:textId="77777777" w:rsidR="00000000" w:rsidRDefault="00027501">
      <w:pPr>
        <w:pStyle w:val="a0"/>
        <w:ind w:firstLine="0"/>
        <w:rPr>
          <w:rFonts w:hint="cs"/>
          <w:rtl/>
        </w:rPr>
      </w:pPr>
    </w:p>
    <w:p w14:paraId="1BDE5E9C" w14:textId="77777777" w:rsidR="00000000" w:rsidRDefault="00027501">
      <w:pPr>
        <w:pStyle w:val="a0"/>
        <w:ind w:firstLine="0"/>
        <w:rPr>
          <w:rFonts w:hint="cs"/>
          <w:rtl/>
        </w:rPr>
      </w:pPr>
      <w:r>
        <w:rPr>
          <w:rFonts w:hint="cs"/>
          <w:rtl/>
        </w:rPr>
        <w:tab/>
        <w:t>אני מבקש את תמיכת חברי הכנסת בהצעת החוק.</w:t>
      </w:r>
    </w:p>
    <w:p w14:paraId="3CE0392D" w14:textId="77777777" w:rsidR="00000000" w:rsidRDefault="00027501">
      <w:pPr>
        <w:pStyle w:val="a0"/>
        <w:ind w:firstLine="0"/>
        <w:rPr>
          <w:rFonts w:hint="cs"/>
          <w:rtl/>
        </w:rPr>
      </w:pPr>
    </w:p>
    <w:p w14:paraId="00FE3729" w14:textId="77777777" w:rsidR="00000000" w:rsidRDefault="00027501">
      <w:pPr>
        <w:pStyle w:val="af1"/>
        <w:rPr>
          <w:rtl/>
        </w:rPr>
      </w:pPr>
      <w:r>
        <w:rPr>
          <w:rtl/>
        </w:rPr>
        <w:t>היו"ר אתי לבנ</w:t>
      </w:r>
      <w:r>
        <w:rPr>
          <w:rtl/>
        </w:rPr>
        <w:t>י:</w:t>
      </w:r>
    </w:p>
    <w:p w14:paraId="3396E222" w14:textId="77777777" w:rsidR="00000000" w:rsidRDefault="00027501">
      <w:pPr>
        <w:pStyle w:val="a0"/>
        <w:rPr>
          <w:rtl/>
        </w:rPr>
      </w:pPr>
    </w:p>
    <w:p w14:paraId="3E6DFBB5" w14:textId="77777777" w:rsidR="00000000" w:rsidRDefault="00027501">
      <w:pPr>
        <w:pStyle w:val="a0"/>
        <w:rPr>
          <w:rFonts w:hint="cs"/>
          <w:rtl/>
        </w:rPr>
      </w:pPr>
      <w:r>
        <w:rPr>
          <w:rFonts w:hint="cs"/>
          <w:rtl/>
        </w:rPr>
        <w:t xml:space="preserve">תודה רבה. ישיב שר הרווחה, בבקשה. </w:t>
      </w:r>
    </w:p>
    <w:p w14:paraId="1C5E2D6E" w14:textId="77777777" w:rsidR="00000000" w:rsidRDefault="00027501">
      <w:pPr>
        <w:pStyle w:val="a0"/>
        <w:rPr>
          <w:rFonts w:hint="cs"/>
          <w:rtl/>
        </w:rPr>
      </w:pPr>
    </w:p>
    <w:p w14:paraId="64018882" w14:textId="77777777" w:rsidR="00000000" w:rsidRDefault="00027501">
      <w:pPr>
        <w:pStyle w:val="a"/>
        <w:rPr>
          <w:rtl/>
        </w:rPr>
      </w:pPr>
      <w:bookmarkStart w:id="302" w:name="FS000000521T21_01_2004_14_37_14"/>
      <w:bookmarkStart w:id="303" w:name="_Toc90038022"/>
      <w:bookmarkEnd w:id="302"/>
      <w:r>
        <w:rPr>
          <w:rFonts w:hint="eastAsia"/>
          <w:rtl/>
        </w:rPr>
        <w:t>שר</w:t>
      </w:r>
      <w:r>
        <w:rPr>
          <w:rtl/>
        </w:rPr>
        <w:t xml:space="preserve"> הרווחה זבולון אורלב:</w:t>
      </w:r>
      <w:bookmarkEnd w:id="303"/>
    </w:p>
    <w:p w14:paraId="29DEE23B" w14:textId="77777777" w:rsidR="00000000" w:rsidRDefault="00027501">
      <w:pPr>
        <w:pStyle w:val="a0"/>
        <w:rPr>
          <w:rFonts w:hint="cs"/>
          <w:rtl/>
        </w:rPr>
      </w:pPr>
    </w:p>
    <w:p w14:paraId="6699C6B3" w14:textId="77777777" w:rsidR="00000000" w:rsidRDefault="00027501">
      <w:pPr>
        <w:pStyle w:val="a0"/>
        <w:rPr>
          <w:rFonts w:hint="cs"/>
          <w:rtl/>
        </w:rPr>
      </w:pPr>
      <w:r>
        <w:rPr>
          <w:rFonts w:hint="cs"/>
          <w:rtl/>
        </w:rPr>
        <w:t>גברתי היושבת-ראש, חברי חברי הכנסת, בהצעת החוק הזאת מבקש חבר הכנסת אמנון כהן ידידי להחיל את ביטוח האבטלה של הביטוח הלאומי גם על העובד העצמאי. כמו שצוין, כבר היו הצעות חוק רבות כאלה בשתי הקדנציו</w:t>
      </w:r>
      <w:r>
        <w:rPr>
          <w:rFonts w:hint="cs"/>
          <w:rtl/>
        </w:rPr>
        <w:t xml:space="preserve">ת האחרונות. אחת מהן גם עברה בקריאה טרומית, נדונה ולא הושלמה לקראת - - - </w:t>
      </w:r>
    </w:p>
    <w:p w14:paraId="3468B5FE" w14:textId="77777777" w:rsidR="00000000" w:rsidRDefault="00027501">
      <w:pPr>
        <w:pStyle w:val="af0"/>
        <w:rPr>
          <w:rFonts w:hint="cs"/>
          <w:b w:val="0"/>
          <w:bCs w:val="0"/>
          <w:u w:val="none"/>
          <w:rtl/>
        </w:rPr>
      </w:pPr>
    </w:p>
    <w:p w14:paraId="301A9981" w14:textId="77777777" w:rsidR="00000000" w:rsidRDefault="00027501">
      <w:pPr>
        <w:pStyle w:val="af0"/>
        <w:rPr>
          <w:rtl/>
        </w:rPr>
      </w:pPr>
      <w:r>
        <w:rPr>
          <w:rFonts w:hint="eastAsia"/>
          <w:rtl/>
        </w:rPr>
        <w:t>אמנון</w:t>
      </w:r>
      <w:r>
        <w:rPr>
          <w:rtl/>
        </w:rPr>
        <w:t xml:space="preserve"> כהן (ש"ס):</w:t>
      </w:r>
    </w:p>
    <w:p w14:paraId="077FC79A" w14:textId="77777777" w:rsidR="00000000" w:rsidRDefault="00027501">
      <w:pPr>
        <w:pStyle w:val="a0"/>
        <w:rPr>
          <w:rFonts w:hint="cs"/>
          <w:rtl/>
        </w:rPr>
      </w:pPr>
    </w:p>
    <w:p w14:paraId="4C191B56" w14:textId="77777777" w:rsidR="00000000" w:rsidRDefault="00027501">
      <w:pPr>
        <w:pStyle w:val="a0"/>
        <w:rPr>
          <w:rFonts w:hint="cs"/>
          <w:rtl/>
        </w:rPr>
      </w:pPr>
      <w:r>
        <w:rPr>
          <w:rFonts w:hint="cs"/>
          <w:rtl/>
        </w:rPr>
        <w:t>כולן עברו.</w:t>
      </w:r>
    </w:p>
    <w:p w14:paraId="7A3A9B83" w14:textId="77777777" w:rsidR="00000000" w:rsidRDefault="00027501">
      <w:pPr>
        <w:pStyle w:val="a0"/>
        <w:ind w:firstLine="0"/>
        <w:rPr>
          <w:rFonts w:hint="cs"/>
          <w:rtl/>
        </w:rPr>
      </w:pPr>
    </w:p>
    <w:p w14:paraId="356CF8A9" w14:textId="77777777" w:rsidR="00000000" w:rsidRDefault="00027501">
      <w:pPr>
        <w:pStyle w:val="-"/>
        <w:rPr>
          <w:rtl/>
        </w:rPr>
      </w:pPr>
      <w:bookmarkStart w:id="304" w:name="FS000000521T21_01_2004_14_38_07C"/>
      <w:bookmarkEnd w:id="304"/>
      <w:r>
        <w:rPr>
          <w:rtl/>
        </w:rPr>
        <w:t>שר הרווחה זבולון אורלב:</w:t>
      </w:r>
    </w:p>
    <w:p w14:paraId="308C3FD7" w14:textId="77777777" w:rsidR="00000000" w:rsidRDefault="00027501">
      <w:pPr>
        <w:pStyle w:val="a0"/>
        <w:rPr>
          <w:rtl/>
        </w:rPr>
      </w:pPr>
    </w:p>
    <w:p w14:paraId="0F79E9C9" w14:textId="77777777" w:rsidR="00000000" w:rsidRDefault="00027501">
      <w:pPr>
        <w:pStyle w:val="a0"/>
        <w:rPr>
          <w:rFonts w:hint="cs"/>
          <w:rtl/>
        </w:rPr>
      </w:pPr>
      <w:r>
        <w:rPr>
          <w:rFonts w:hint="cs"/>
          <w:rtl/>
        </w:rPr>
        <w:t>יכול להיות. אם אתה אומר, אתה בוודאי יודע יותר טוב ממני בסוגיה הזאת, כי בדקת. כל ההצעות לא הבשילו כדי הגעה לקריאה הראשונה עקב בע</w:t>
      </w:r>
      <w:r>
        <w:rPr>
          <w:rFonts w:hint="cs"/>
          <w:rtl/>
        </w:rPr>
        <w:t>יות, שחלק מהן אציין בהמשך.</w:t>
      </w:r>
    </w:p>
    <w:p w14:paraId="530A6CDB" w14:textId="77777777" w:rsidR="00000000" w:rsidRDefault="00027501">
      <w:pPr>
        <w:pStyle w:val="a0"/>
        <w:rPr>
          <w:rFonts w:hint="cs"/>
          <w:rtl/>
        </w:rPr>
      </w:pPr>
    </w:p>
    <w:p w14:paraId="51FEE72C" w14:textId="77777777" w:rsidR="00000000" w:rsidRDefault="00027501">
      <w:pPr>
        <w:pStyle w:val="a0"/>
        <w:rPr>
          <w:rFonts w:hint="cs"/>
          <w:rtl/>
        </w:rPr>
      </w:pPr>
      <w:r>
        <w:rPr>
          <w:rFonts w:hint="cs"/>
          <w:rtl/>
        </w:rPr>
        <w:t xml:space="preserve"> על-פי חוק הביטוח הלאומי, המבוטחים בביטוח אבטלה כיום הם רק עובדים שכירים. שכיר שנקלע שלא מרצונו למצב שנכפה עליו כתוצאה מפיטורים, זכאי היום על-פי החוק לדמי אבטלה בכפוף לתנאים שבחוק: משך העבודה ותקופת האכשרה הדרושה בחוק. דמי האבטל</w:t>
      </w:r>
      <w:r>
        <w:rPr>
          <w:rFonts w:hint="cs"/>
          <w:rtl/>
        </w:rPr>
        <w:t>ה הם תחליף לשכר העובד לתקופה קצובה בלבד, שבמהלכה מנסה העובד שהפך למובטל להשתלב מחדש במעגל העבודה. זו המטרה של דמי האבטלה.</w:t>
      </w:r>
    </w:p>
    <w:p w14:paraId="3AF7661D" w14:textId="77777777" w:rsidR="00000000" w:rsidRDefault="00027501">
      <w:pPr>
        <w:pStyle w:val="a0"/>
        <w:rPr>
          <w:rFonts w:hint="cs"/>
          <w:rtl/>
        </w:rPr>
      </w:pPr>
    </w:p>
    <w:p w14:paraId="40154C4A" w14:textId="77777777" w:rsidR="00000000" w:rsidRDefault="00027501">
      <w:pPr>
        <w:pStyle w:val="a0"/>
        <w:rPr>
          <w:rFonts w:hint="cs"/>
          <w:rtl/>
        </w:rPr>
      </w:pPr>
      <w:r>
        <w:rPr>
          <w:rFonts w:hint="cs"/>
          <w:rtl/>
        </w:rPr>
        <w:t>במרבית המדינות חל ביטוח אבטלה על עובדים שכירים בלבד, מאחר שעקרונותיו אינם מתיישבים, חבר הכנסת כהן, עם מאפיינים של העוסק העצמאי, כפי ש</w:t>
      </w:r>
      <w:r>
        <w:rPr>
          <w:rFonts w:hint="cs"/>
          <w:rtl/>
        </w:rPr>
        <w:t>אפרט. הדבר הראשון: תנאי לתשלום דמי אבטלה הוא ניתוק יחסי עובד ומעביד. כאשר מדובר בעובד שכיר, ניתן להגדיר במדויק מה הוא המועד, מה התאריך שבו נותקו יחסי העבודה בין העובד למעביד. אולם לגבי סגירת עסק עצמאי מדובר בדרך כלל בתהליך שמעצם טיבו אינו מוגדר. קשה להגדיר</w:t>
      </w:r>
      <w:r>
        <w:rPr>
          <w:rFonts w:hint="cs"/>
          <w:rtl/>
        </w:rPr>
        <w:t xml:space="preserve"> מועד - - - </w:t>
      </w:r>
    </w:p>
    <w:p w14:paraId="0C1C7FFD" w14:textId="77777777" w:rsidR="00000000" w:rsidRDefault="00027501">
      <w:pPr>
        <w:pStyle w:val="a0"/>
        <w:rPr>
          <w:rFonts w:hint="cs"/>
          <w:rtl/>
        </w:rPr>
      </w:pPr>
    </w:p>
    <w:p w14:paraId="3C66BCDD" w14:textId="77777777" w:rsidR="00000000" w:rsidRDefault="00027501">
      <w:pPr>
        <w:pStyle w:val="af0"/>
        <w:rPr>
          <w:rtl/>
        </w:rPr>
      </w:pPr>
      <w:r>
        <w:rPr>
          <w:rFonts w:hint="eastAsia"/>
          <w:rtl/>
        </w:rPr>
        <w:t>אופיר</w:t>
      </w:r>
      <w:r>
        <w:rPr>
          <w:rtl/>
        </w:rPr>
        <w:t xml:space="preserve"> פינס-פז (העבודה-מימד):</w:t>
      </w:r>
    </w:p>
    <w:p w14:paraId="4C684DB7" w14:textId="77777777" w:rsidR="00000000" w:rsidRDefault="00027501">
      <w:pPr>
        <w:pStyle w:val="a0"/>
        <w:rPr>
          <w:rFonts w:hint="cs"/>
          <w:rtl/>
        </w:rPr>
      </w:pPr>
    </w:p>
    <w:p w14:paraId="587A40BE" w14:textId="77777777" w:rsidR="00000000" w:rsidRDefault="00027501">
      <w:pPr>
        <w:pStyle w:val="a0"/>
        <w:rPr>
          <w:rFonts w:hint="cs"/>
          <w:rtl/>
        </w:rPr>
      </w:pPr>
      <w:r>
        <w:rPr>
          <w:rFonts w:hint="cs"/>
          <w:rtl/>
        </w:rPr>
        <w:t xml:space="preserve">קשה, קשה - - - </w:t>
      </w:r>
      <w:bookmarkStart w:id="305" w:name="FS000001056T21_01_2004_15_25_06C"/>
      <w:bookmarkStart w:id="306" w:name="FS000001056T21_01_2004_15_25_38C"/>
      <w:bookmarkStart w:id="307" w:name="FS000000521T21_01_2004_15_25_48"/>
      <w:bookmarkEnd w:id="305"/>
      <w:bookmarkEnd w:id="306"/>
      <w:bookmarkEnd w:id="307"/>
    </w:p>
    <w:p w14:paraId="65129C00" w14:textId="77777777" w:rsidR="00000000" w:rsidRDefault="00027501">
      <w:pPr>
        <w:pStyle w:val="a0"/>
        <w:rPr>
          <w:rFonts w:hint="cs"/>
          <w:rtl/>
        </w:rPr>
      </w:pPr>
    </w:p>
    <w:p w14:paraId="15F7AA2F" w14:textId="77777777" w:rsidR="00000000" w:rsidRDefault="00027501">
      <w:pPr>
        <w:pStyle w:val="-"/>
        <w:rPr>
          <w:rtl/>
        </w:rPr>
      </w:pPr>
      <w:bookmarkStart w:id="308" w:name="FS000000521T21_01_2004_14_40_01C"/>
      <w:bookmarkStart w:id="309" w:name="FS000000521T21_01_2004_15_25_57C"/>
      <w:bookmarkEnd w:id="308"/>
      <w:bookmarkEnd w:id="309"/>
      <w:r>
        <w:rPr>
          <w:rtl/>
        </w:rPr>
        <w:t>שר הרווחה זבולון אורלב:</w:t>
      </w:r>
    </w:p>
    <w:p w14:paraId="59487C0E" w14:textId="77777777" w:rsidR="00000000" w:rsidRDefault="00027501">
      <w:pPr>
        <w:pStyle w:val="a0"/>
        <w:rPr>
          <w:rtl/>
        </w:rPr>
      </w:pPr>
    </w:p>
    <w:p w14:paraId="4CCBFAA7" w14:textId="77777777" w:rsidR="00000000" w:rsidRDefault="00027501">
      <w:pPr>
        <w:pStyle w:val="a0"/>
        <w:rPr>
          <w:rFonts w:hint="cs"/>
          <w:rtl/>
        </w:rPr>
      </w:pPr>
      <w:r>
        <w:rPr>
          <w:rFonts w:hint="cs"/>
          <w:rtl/>
        </w:rPr>
        <w:t>קשה.</w:t>
      </w:r>
    </w:p>
    <w:p w14:paraId="485BC324" w14:textId="77777777" w:rsidR="00000000" w:rsidRDefault="00027501">
      <w:pPr>
        <w:pStyle w:val="a0"/>
        <w:ind w:firstLine="0"/>
        <w:rPr>
          <w:rFonts w:hint="cs"/>
          <w:rtl/>
        </w:rPr>
      </w:pPr>
    </w:p>
    <w:p w14:paraId="035A1A31" w14:textId="77777777" w:rsidR="00000000" w:rsidRDefault="00027501">
      <w:pPr>
        <w:pStyle w:val="af0"/>
        <w:rPr>
          <w:rtl/>
        </w:rPr>
      </w:pPr>
      <w:r>
        <w:rPr>
          <w:rFonts w:hint="eastAsia"/>
          <w:rtl/>
        </w:rPr>
        <w:t>אופיר</w:t>
      </w:r>
      <w:r>
        <w:rPr>
          <w:rtl/>
        </w:rPr>
        <w:t xml:space="preserve"> פינס-פז (העבודה-מימד):</w:t>
      </w:r>
    </w:p>
    <w:p w14:paraId="32AB82AC" w14:textId="77777777" w:rsidR="00000000" w:rsidRDefault="00027501">
      <w:pPr>
        <w:pStyle w:val="a0"/>
        <w:rPr>
          <w:rFonts w:hint="cs"/>
          <w:rtl/>
        </w:rPr>
      </w:pPr>
    </w:p>
    <w:p w14:paraId="78C0D526" w14:textId="77777777" w:rsidR="00000000" w:rsidRDefault="00027501">
      <w:pPr>
        <w:pStyle w:val="a0"/>
        <w:rPr>
          <w:rFonts w:hint="cs"/>
          <w:rtl/>
        </w:rPr>
      </w:pPr>
      <w:r>
        <w:rPr>
          <w:rFonts w:hint="cs"/>
          <w:rtl/>
        </w:rPr>
        <w:t xml:space="preserve">אתה לא רואה את התוכנית בליל שבת - - - </w:t>
      </w:r>
    </w:p>
    <w:p w14:paraId="18BE1CC0" w14:textId="77777777" w:rsidR="00000000" w:rsidRDefault="00027501">
      <w:pPr>
        <w:pStyle w:val="a0"/>
        <w:ind w:firstLine="0"/>
        <w:rPr>
          <w:rFonts w:hint="cs"/>
          <w:rtl/>
        </w:rPr>
      </w:pPr>
    </w:p>
    <w:p w14:paraId="5061B4A9" w14:textId="77777777" w:rsidR="00000000" w:rsidRDefault="00027501">
      <w:pPr>
        <w:pStyle w:val="-"/>
        <w:rPr>
          <w:rtl/>
        </w:rPr>
      </w:pPr>
      <w:bookmarkStart w:id="310" w:name="FS000000521T21_01_2004_15_26_38C"/>
      <w:bookmarkEnd w:id="310"/>
      <w:r>
        <w:rPr>
          <w:rtl/>
        </w:rPr>
        <w:t>שר הרווחה זבולון אורלב:</w:t>
      </w:r>
    </w:p>
    <w:p w14:paraId="4F5C991A" w14:textId="77777777" w:rsidR="00000000" w:rsidRDefault="00027501">
      <w:pPr>
        <w:pStyle w:val="a0"/>
        <w:rPr>
          <w:rtl/>
        </w:rPr>
      </w:pPr>
    </w:p>
    <w:p w14:paraId="2E6A4EE4" w14:textId="77777777" w:rsidR="00000000" w:rsidRDefault="00027501">
      <w:pPr>
        <w:pStyle w:val="a0"/>
        <w:rPr>
          <w:rFonts w:hint="cs"/>
          <w:rtl/>
        </w:rPr>
      </w:pPr>
      <w:r>
        <w:rPr>
          <w:rFonts w:hint="cs"/>
          <w:rtl/>
        </w:rPr>
        <w:t>קשה להגדיר מועד של סיום עבודתו כעצמאי. זאת ועוד, דמי אבטלה מחושבים על</w:t>
      </w:r>
      <w:r>
        <w:rPr>
          <w:rFonts w:hint="cs"/>
          <w:rtl/>
        </w:rPr>
        <w:t xml:space="preserve"> בסיס שכר העבודה בתקופה שקדמה לפיטורין, אולם הכנסת העובד העצמאי בתקופה שקדמה לסגירת העסק אינה מאפיינת בדרך כלל את הכנסותיו השוטפות. בחלק מהמקרים מדובר בתקופת דעיכה, שבה ההכנסות פוחתות בהדרגה, ובמקרים אחרים ייתכן שדווקא ערב סגירת העסק גובה העצמאי חובות המגי</w:t>
      </w:r>
      <w:r>
        <w:rPr>
          <w:rFonts w:hint="cs"/>
          <w:rtl/>
        </w:rPr>
        <w:t>עים לו מלקוחות לתקופות שונות בעבר, והכנסתו עולה באופן מלאכותי. מעבר לזאת, תנאי לתשלום דמי אבטלה הוא שהעובד יהיה מוכן להשתלב בעבודה אחרת התואמת את כישוריו, לפיכך נדרש כתנאי לתשלום דמי אבטלה ששירות התעסוקה לא היה יכול להפנות אותו לעבודה מתאימה לו. שירות התעס</w:t>
      </w:r>
      <w:r>
        <w:rPr>
          <w:rFonts w:hint="cs"/>
          <w:rtl/>
        </w:rPr>
        <w:t xml:space="preserve">וקה אינו ערוך ואף אינו מתאים להציע לעצמאי תחליף של עיסוק קודם כעצמאי. </w:t>
      </w:r>
    </w:p>
    <w:p w14:paraId="3F614F81" w14:textId="77777777" w:rsidR="00000000" w:rsidRDefault="00027501">
      <w:pPr>
        <w:pStyle w:val="a0"/>
        <w:rPr>
          <w:rFonts w:hint="cs"/>
          <w:rtl/>
        </w:rPr>
      </w:pPr>
    </w:p>
    <w:p w14:paraId="1333D711" w14:textId="77777777" w:rsidR="00000000" w:rsidRDefault="00027501">
      <w:pPr>
        <w:pStyle w:val="a0"/>
        <w:rPr>
          <w:rFonts w:hint="cs"/>
          <w:rtl/>
        </w:rPr>
      </w:pPr>
      <w:r>
        <w:rPr>
          <w:rFonts w:hint="cs"/>
          <w:rtl/>
        </w:rPr>
        <w:t>נראה גם שביטוחם של עובדים עצמאים מנוגד למגמה שמצאה את ביטויה בחוק ההסדרים הקודם, תוכנית ההבראה הכלכלית, שבו נקבע כי בעל מניות בחברה, המועסק בה כעובד, לא יהיה מבוטח לעניין פרק ביטוח אבט</w:t>
      </w:r>
      <w:r>
        <w:rPr>
          <w:rFonts w:hint="cs"/>
          <w:rtl/>
        </w:rPr>
        <w:t>לה בחוק ביטוח לאומי.</w:t>
      </w:r>
    </w:p>
    <w:p w14:paraId="46CE5A6D" w14:textId="77777777" w:rsidR="00000000" w:rsidRDefault="00027501">
      <w:pPr>
        <w:pStyle w:val="a0"/>
        <w:rPr>
          <w:rFonts w:hint="cs"/>
          <w:rtl/>
        </w:rPr>
      </w:pPr>
    </w:p>
    <w:p w14:paraId="756FEABA" w14:textId="77777777" w:rsidR="00000000" w:rsidRDefault="00027501">
      <w:pPr>
        <w:pStyle w:val="a0"/>
        <w:rPr>
          <w:rFonts w:hint="cs"/>
          <w:rtl/>
        </w:rPr>
      </w:pPr>
      <w:r>
        <w:rPr>
          <w:rFonts w:hint="cs"/>
          <w:rtl/>
        </w:rPr>
        <w:t xml:space="preserve"> אך בהחלט ראוי למצוא פתרון גם לבעייתם של עובדים עצמאים. צודק חבר הכנסת אמנון כהן, שחייבים למצוא פתרון לאותם עצמאים, בעלי העסקים הקטנים והבינוניים, שנפגעו מהמיתון ונאלצו לחסל את עסקיהם. קשה להתעלם ממצוקתם ומסגירה המונית של עסקים שהתמוט</w:t>
      </w:r>
      <w:r>
        <w:rPr>
          <w:rFonts w:hint="cs"/>
          <w:rtl/>
        </w:rPr>
        <w:t>טו בגלל המיתון, ואינני מכיר את הנתון המדויק, אך מדובר בכמה עשרות אלפים.</w:t>
      </w:r>
    </w:p>
    <w:p w14:paraId="618CC752" w14:textId="77777777" w:rsidR="00000000" w:rsidRDefault="00027501">
      <w:pPr>
        <w:pStyle w:val="a0"/>
        <w:ind w:firstLine="0"/>
        <w:rPr>
          <w:rFonts w:hint="cs"/>
          <w:rtl/>
        </w:rPr>
      </w:pPr>
    </w:p>
    <w:p w14:paraId="70C78867" w14:textId="77777777" w:rsidR="00000000" w:rsidRDefault="00027501">
      <w:pPr>
        <w:pStyle w:val="a0"/>
        <w:ind w:firstLine="0"/>
        <w:rPr>
          <w:rFonts w:hint="cs"/>
          <w:rtl/>
        </w:rPr>
      </w:pPr>
      <w:r>
        <w:rPr>
          <w:rFonts w:hint="cs"/>
          <w:rtl/>
        </w:rPr>
        <w:tab/>
        <w:t xml:space="preserve">במוסד לביטוח לאומי נבחנו הצעות, גם בתקופת השר הקודם, וגם בתקופתי, הצעות שיכולות להיות רלוונטיות לעניין זה. בזמנו הוצע כי לעובד עצמאי שעסקו חדל להתקיים יינתן תשלום בגובה אחיד כמו שכר </w:t>
      </w:r>
      <w:r>
        <w:rPr>
          <w:rFonts w:hint="cs"/>
          <w:rtl/>
        </w:rPr>
        <w:t xml:space="preserve">מינימום, בלא קשר להכנסתו הקודמת. אולם בעיות רבות שקשורות לא רק בשכר האחיד, כמו הדברים שציינתי, מנעו ועדיין מונעות את אפשרות קבלת החוק. </w:t>
      </w:r>
    </w:p>
    <w:p w14:paraId="31C8BBAC" w14:textId="77777777" w:rsidR="00000000" w:rsidRDefault="00027501">
      <w:pPr>
        <w:pStyle w:val="a0"/>
        <w:ind w:firstLine="0"/>
        <w:rPr>
          <w:rFonts w:hint="cs"/>
          <w:rtl/>
        </w:rPr>
      </w:pPr>
    </w:p>
    <w:p w14:paraId="7CD490D2" w14:textId="77777777" w:rsidR="00000000" w:rsidRDefault="00027501">
      <w:pPr>
        <w:pStyle w:val="a0"/>
        <w:ind w:firstLine="0"/>
        <w:rPr>
          <w:rFonts w:hint="cs"/>
          <w:rtl/>
        </w:rPr>
      </w:pPr>
      <w:r>
        <w:rPr>
          <w:rFonts w:hint="cs"/>
          <w:rtl/>
        </w:rPr>
        <w:tab/>
        <w:t>דבר נוסף, כמובן, ספק אם בעת כזאת, כשיש קיצוצים גם בקצבאות הביטוח הלאומי, ניתן ליישם המלצות אלה, בגלל העלות הכרוכה בכך.</w:t>
      </w:r>
      <w:r>
        <w:rPr>
          <w:rFonts w:hint="cs"/>
          <w:rtl/>
        </w:rPr>
        <w:t xml:space="preserve"> צריך להבין, שאם החוק הזה יעבור, ותצטרך להינתן תוספת תקציבית לשלם את הקצבה הזאת, יצטרכו לקצץ בקצבאות אחרות. בדמי ביטוח צריך תקופה מסוימת בין תקופת גביית דמי הביטוח עד התחלת התשלום. לו ניתן היה שישלמו דמי ביטוח של העצמאים לתקופה של חמש שנים, כדי שהקופה תתמל</w:t>
      </w:r>
      <w:r>
        <w:rPr>
          <w:rFonts w:hint="cs"/>
          <w:rtl/>
        </w:rPr>
        <w:t>א, ורק לאחר מכן אפשר להתחיל לשלם  דמי ביטוח - וזאת היתה אחת ההצעות - ניתן היה לדבר על העניין.</w:t>
      </w:r>
    </w:p>
    <w:p w14:paraId="01C4B23E" w14:textId="77777777" w:rsidR="00000000" w:rsidRDefault="00027501">
      <w:pPr>
        <w:pStyle w:val="a0"/>
        <w:ind w:firstLine="0"/>
        <w:rPr>
          <w:rFonts w:hint="cs"/>
          <w:rtl/>
        </w:rPr>
      </w:pPr>
    </w:p>
    <w:p w14:paraId="71F6A201" w14:textId="77777777" w:rsidR="00000000" w:rsidRDefault="00027501">
      <w:pPr>
        <w:pStyle w:val="af0"/>
        <w:rPr>
          <w:rtl/>
        </w:rPr>
      </w:pPr>
      <w:r>
        <w:rPr>
          <w:rFonts w:hint="eastAsia"/>
          <w:rtl/>
        </w:rPr>
        <w:t>יאיר</w:t>
      </w:r>
      <w:r>
        <w:rPr>
          <w:rtl/>
        </w:rPr>
        <w:t xml:space="preserve"> פרץ (ש"ס):</w:t>
      </w:r>
    </w:p>
    <w:p w14:paraId="1DB1E406" w14:textId="77777777" w:rsidR="00000000" w:rsidRDefault="00027501">
      <w:pPr>
        <w:pStyle w:val="a0"/>
        <w:rPr>
          <w:rFonts w:hint="cs"/>
          <w:rtl/>
        </w:rPr>
      </w:pPr>
    </w:p>
    <w:p w14:paraId="4C8574B3" w14:textId="77777777" w:rsidR="00000000" w:rsidRDefault="00027501">
      <w:pPr>
        <w:pStyle w:val="a0"/>
        <w:rPr>
          <w:rFonts w:hint="cs"/>
          <w:rtl/>
        </w:rPr>
      </w:pPr>
      <w:r>
        <w:rPr>
          <w:rFonts w:hint="cs"/>
          <w:rtl/>
        </w:rPr>
        <w:t>שלוש שנים.</w:t>
      </w:r>
    </w:p>
    <w:p w14:paraId="36DACB8C" w14:textId="77777777" w:rsidR="00000000" w:rsidRDefault="00027501">
      <w:pPr>
        <w:pStyle w:val="a0"/>
        <w:rPr>
          <w:rFonts w:hint="cs"/>
          <w:rtl/>
        </w:rPr>
      </w:pPr>
    </w:p>
    <w:p w14:paraId="02BF8F82" w14:textId="77777777" w:rsidR="00000000" w:rsidRDefault="00027501">
      <w:pPr>
        <w:pStyle w:val="-"/>
        <w:rPr>
          <w:rtl/>
        </w:rPr>
      </w:pPr>
      <w:bookmarkStart w:id="311" w:name="FS000000521T21_01_2004_14_43_32C"/>
      <w:bookmarkEnd w:id="311"/>
      <w:r>
        <w:rPr>
          <w:rtl/>
        </w:rPr>
        <w:t>שר הרווחה זבולון אורלב:</w:t>
      </w:r>
    </w:p>
    <w:p w14:paraId="09F112F2" w14:textId="77777777" w:rsidR="00000000" w:rsidRDefault="00027501">
      <w:pPr>
        <w:pStyle w:val="a0"/>
        <w:rPr>
          <w:rtl/>
        </w:rPr>
      </w:pPr>
    </w:p>
    <w:p w14:paraId="0070818C" w14:textId="77777777" w:rsidR="00000000" w:rsidRDefault="00027501">
      <w:pPr>
        <w:pStyle w:val="a0"/>
        <w:rPr>
          <w:rFonts w:hint="cs"/>
          <w:rtl/>
        </w:rPr>
      </w:pPr>
      <w:r>
        <w:rPr>
          <w:rFonts w:hint="cs"/>
          <w:rtl/>
        </w:rPr>
        <w:t>שלוש שנים. אני מקבל את התיקון. אלא שאדוני, חבר הכנסת אמנון כהן, לא לכך בוודאי התכוונת. התכוונת לתת פתרון כר</w:t>
      </w:r>
      <w:r>
        <w:rPr>
          <w:rFonts w:hint="cs"/>
          <w:rtl/>
        </w:rPr>
        <w:t xml:space="preserve">גע, כשבמצב המיתון הנוכחי עסקים נסגרים ואין מענה לאותם עצמאים. </w:t>
      </w:r>
    </w:p>
    <w:p w14:paraId="772681BB" w14:textId="77777777" w:rsidR="00000000" w:rsidRDefault="00027501">
      <w:pPr>
        <w:pStyle w:val="a0"/>
        <w:rPr>
          <w:rFonts w:hint="cs"/>
          <w:rtl/>
        </w:rPr>
      </w:pPr>
    </w:p>
    <w:p w14:paraId="1B4BE87D" w14:textId="77777777" w:rsidR="00000000" w:rsidRDefault="00027501">
      <w:pPr>
        <w:pStyle w:val="a0"/>
        <w:rPr>
          <w:rFonts w:hint="cs"/>
          <w:rtl/>
        </w:rPr>
      </w:pPr>
      <w:r>
        <w:rPr>
          <w:rFonts w:hint="cs"/>
          <w:rtl/>
        </w:rPr>
        <w:t>בכל מקרה, הסדר של דמי אבטלה לעובדים עצמאים הוא מסוג היעדים שאנחנו בודקים ושוקלים כיצד ניתן לגבש בהם פתרונות. הדבר מצריך תכנון, היערכות, כדי להפעילו בתוך שנים מספר על-ידי יצירת קרן שיוזרמו אליה</w:t>
      </w:r>
      <w:r>
        <w:rPr>
          <w:rFonts w:hint="cs"/>
          <w:rtl/>
        </w:rPr>
        <w:t xml:space="preserve"> דמי ביטוח על-ידי עצמאים. גם בשיחה אישית עמך הבהרתי שאנחנו מחפשים מגזר מסוים מתוך העצמאים, למשל אנשי המושבים שנחשבים לצורך העניין הזה לעצמאים, ואשר עסקם החקלאי התמוטט לחלוטין. יש צוותים שעוסקים בנושא הזה. אני יכול להבטיח שתימשכנה כל הבדיקות ונבדוק כל רעיון</w:t>
      </w:r>
      <w:r>
        <w:rPr>
          <w:rFonts w:hint="cs"/>
          <w:rtl/>
        </w:rPr>
        <w:t xml:space="preserve"> - - - </w:t>
      </w:r>
    </w:p>
    <w:p w14:paraId="4A22BDC7" w14:textId="77777777" w:rsidR="00000000" w:rsidRDefault="00027501">
      <w:pPr>
        <w:pStyle w:val="a0"/>
        <w:rPr>
          <w:rFonts w:hint="cs"/>
          <w:rtl/>
        </w:rPr>
      </w:pPr>
    </w:p>
    <w:p w14:paraId="31D7683D" w14:textId="77777777" w:rsidR="00000000" w:rsidRDefault="00027501">
      <w:pPr>
        <w:pStyle w:val="af0"/>
        <w:rPr>
          <w:rtl/>
        </w:rPr>
      </w:pPr>
      <w:r>
        <w:rPr>
          <w:rFonts w:hint="eastAsia"/>
          <w:rtl/>
        </w:rPr>
        <w:t>דוד</w:t>
      </w:r>
      <w:r>
        <w:rPr>
          <w:rtl/>
        </w:rPr>
        <w:t xml:space="preserve"> אזולאי (ש"ס):</w:t>
      </w:r>
    </w:p>
    <w:p w14:paraId="2FC6CA0C" w14:textId="77777777" w:rsidR="00000000" w:rsidRDefault="00027501">
      <w:pPr>
        <w:pStyle w:val="a0"/>
        <w:ind w:left="719" w:firstLine="0"/>
        <w:rPr>
          <w:rFonts w:hint="cs"/>
          <w:rtl/>
        </w:rPr>
      </w:pPr>
    </w:p>
    <w:p w14:paraId="7841F8AF" w14:textId="77777777" w:rsidR="00000000" w:rsidRDefault="00027501">
      <w:pPr>
        <w:pStyle w:val="a0"/>
        <w:ind w:left="719" w:firstLine="0"/>
        <w:rPr>
          <w:rFonts w:hint="cs"/>
          <w:rtl/>
        </w:rPr>
      </w:pPr>
      <w:r>
        <w:rPr>
          <w:rFonts w:hint="cs"/>
          <w:rtl/>
        </w:rPr>
        <w:t xml:space="preserve">- - - </w:t>
      </w:r>
    </w:p>
    <w:p w14:paraId="15EE58F9" w14:textId="77777777" w:rsidR="00000000" w:rsidRDefault="00027501">
      <w:pPr>
        <w:pStyle w:val="-"/>
        <w:rPr>
          <w:rFonts w:hint="cs"/>
          <w:rtl/>
        </w:rPr>
      </w:pPr>
      <w:bookmarkStart w:id="312" w:name="FS000000521T21_01_2004_14_44_45C"/>
      <w:bookmarkEnd w:id="312"/>
    </w:p>
    <w:p w14:paraId="73D8049F" w14:textId="77777777" w:rsidR="00000000" w:rsidRDefault="00027501">
      <w:pPr>
        <w:pStyle w:val="-"/>
        <w:rPr>
          <w:rtl/>
        </w:rPr>
      </w:pPr>
    </w:p>
    <w:p w14:paraId="4136427F" w14:textId="77777777" w:rsidR="00000000" w:rsidRDefault="00027501">
      <w:pPr>
        <w:pStyle w:val="-"/>
        <w:rPr>
          <w:rtl/>
        </w:rPr>
      </w:pPr>
      <w:r>
        <w:rPr>
          <w:rtl/>
        </w:rPr>
        <w:t>שר הרווחה זבולון אורלב:</w:t>
      </w:r>
    </w:p>
    <w:p w14:paraId="59A1C9FE" w14:textId="77777777" w:rsidR="00000000" w:rsidRDefault="00027501">
      <w:pPr>
        <w:pStyle w:val="a0"/>
        <w:rPr>
          <w:rtl/>
        </w:rPr>
      </w:pPr>
    </w:p>
    <w:p w14:paraId="2ECEF688" w14:textId="77777777" w:rsidR="00000000" w:rsidRDefault="00027501">
      <w:pPr>
        <w:pStyle w:val="a0"/>
        <w:rPr>
          <w:rFonts w:hint="cs"/>
          <w:rtl/>
        </w:rPr>
      </w:pPr>
      <w:r>
        <w:rPr>
          <w:rFonts w:hint="cs"/>
          <w:rtl/>
        </w:rPr>
        <w:t>חבר הכנסת דוד אזולאי, ידידי,  אני בטוח שאתה סומך על חברך, יושב-ראש ועדת העבודה והרווחה בקדנציה הקודמת, וגם אתה היית חבר באותה ועדה. העניין היה על שולחנך, וקשה היה להגיע להסכמה לעניין הקריאה הראש</w:t>
      </w:r>
      <w:r>
        <w:rPr>
          <w:rFonts w:hint="cs"/>
          <w:rtl/>
        </w:rPr>
        <w:t>ונה, בגלל הבעיות שאנחנו עוסקים בהן. עם כניסתי לתפקיד לא התחלתי את העבודה מבראשית. לקחנו את כל החומר, לרבות עדויות המומחים שהשתתפו בוועדת העבודה והרווחה בדיונים שעסקתם בנושא, ואנחנו מנסים לגבש את הפתרון. כמובן, יש גם עניין העלות שצריך להסכים עליה.</w:t>
      </w:r>
    </w:p>
    <w:p w14:paraId="54D49067" w14:textId="77777777" w:rsidR="00000000" w:rsidRDefault="00027501">
      <w:pPr>
        <w:pStyle w:val="a0"/>
        <w:rPr>
          <w:rFonts w:hint="cs"/>
          <w:rtl/>
        </w:rPr>
      </w:pPr>
    </w:p>
    <w:p w14:paraId="79B4A6D1" w14:textId="77777777" w:rsidR="00000000" w:rsidRDefault="00027501">
      <w:pPr>
        <w:pStyle w:val="a0"/>
        <w:rPr>
          <w:rFonts w:hint="cs"/>
          <w:rtl/>
        </w:rPr>
      </w:pPr>
      <w:r>
        <w:rPr>
          <w:rFonts w:hint="cs"/>
          <w:rtl/>
        </w:rPr>
        <w:t xml:space="preserve"> אם הכוו</w:t>
      </w:r>
      <w:r>
        <w:rPr>
          <w:rFonts w:hint="cs"/>
          <w:rtl/>
        </w:rPr>
        <w:t>נה היא למצוא פתרונות לעצמאים בעוד שלוש שנים, זה עניין אחד. אבל לא זאת הצעת החוק שהניח בפנינו חבר הכנסת אמנון כהן. ההצעה של חבר הכנסת אמנון כהן מדברת על כך שדמי האבטלה יינתנו מייד. כדי לשלם עכשיו דמי אבטלה לעצמאים, צריך למצוא לזה מקור תקציבי אחר. מקור תקציב</w:t>
      </w:r>
      <w:r>
        <w:rPr>
          <w:rFonts w:hint="cs"/>
          <w:rtl/>
        </w:rPr>
        <w:t xml:space="preserve">י אחר פירושו קיצוץ בקצבאות הביטוח הלאומי, שלצערנו כבר קוצצו. לכן, מי שיש לו רגישות חברתית ואין לו רק עניין פופוליסטי למצוא איזה פתרון </w:t>
      </w:r>
      <w:r>
        <w:rPr>
          <w:rtl/>
        </w:rPr>
        <w:t>–</w:t>
      </w:r>
      <w:r>
        <w:rPr>
          <w:rFonts w:hint="cs"/>
          <w:rtl/>
        </w:rPr>
        <w:t xml:space="preserve"> ואין לי שום חשד בחבר הכנסת אמנון כהן או בחבר הכנסת דוד אזולאי שהם דוחפים את החוק הזה רק לעניין פופוליסטי, אין לי ספק שהכ</w:t>
      </w:r>
      <w:r>
        <w:rPr>
          <w:rFonts w:hint="cs"/>
          <w:rtl/>
        </w:rPr>
        <w:t xml:space="preserve">וונה היא כוונה טובה והיא ראויה, ובוודאי יש כוונה למצוא פתרון לעצמאים - אזי יכולנו לשבת בצוותים משותפים, ואם  יסכים חבר הכנסת אמנון כהן להפוך את הצעת החוק להצעה לסדר-היום - - - </w:t>
      </w:r>
    </w:p>
    <w:p w14:paraId="2270933E" w14:textId="77777777" w:rsidR="00000000" w:rsidRDefault="00027501">
      <w:pPr>
        <w:pStyle w:val="a0"/>
        <w:ind w:firstLine="0"/>
        <w:rPr>
          <w:rFonts w:hint="cs"/>
          <w:rtl/>
        </w:rPr>
      </w:pPr>
    </w:p>
    <w:p w14:paraId="53CD79FA" w14:textId="77777777" w:rsidR="00000000" w:rsidRDefault="00027501">
      <w:pPr>
        <w:pStyle w:val="af0"/>
        <w:rPr>
          <w:rtl/>
        </w:rPr>
      </w:pPr>
      <w:r>
        <w:rPr>
          <w:rFonts w:hint="eastAsia"/>
          <w:rtl/>
        </w:rPr>
        <w:t>אמנון</w:t>
      </w:r>
      <w:r>
        <w:rPr>
          <w:rtl/>
        </w:rPr>
        <w:t xml:space="preserve"> כהן (ש"ס):</w:t>
      </w:r>
    </w:p>
    <w:p w14:paraId="0CCD5E77" w14:textId="77777777" w:rsidR="00000000" w:rsidRDefault="00027501">
      <w:pPr>
        <w:pStyle w:val="a0"/>
        <w:rPr>
          <w:rFonts w:hint="cs"/>
          <w:rtl/>
        </w:rPr>
      </w:pPr>
    </w:p>
    <w:p w14:paraId="3DADAB43" w14:textId="77777777" w:rsidR="00000000" w:rsidRDefault="00027501">
      <w:pPr>
        <w:pStyle w:val="a0"/>
        <w:rPr>
          <w:rFonts w:hint="cs"/>
          <w:rtl/>
        </w:rPr>
      </w:pPr>
      <w:r>
        <w:rPr>
          <w:rFonts w:hint="cs"/>
          <w:rtl/>
        </w:rPr>
        <w:t>מה זה?</w:t>
      </w:r>
    </w:p>
    <w:p w14:paraId="4A8FED60" w14:textId="77777777" w:rsidR="00000000" w:rsidRDefault="00027501">
      <w:pPr>
        <w:pStyle w:val="a0"/>
        <w:rPr>
          <w:rFonts w:hint="cs"/>
          <w:rtl/>
        </w:rPr>
      </w:pPr>
    </w:p>
    <w:p w14:paraId="0E925305" w14:textId="77777777" w:rsidR="00000000" w:rsidRDefault="00027501">
      <w:pPr>
        <w:pStyle w:val="-"/>
        <w:rPr>
          <w:rtl/>
        </w:rPr>
      </w:pPr>
      <w:bookmarkStart w:id="313" w:name="FS000000521T21_01_2004_14_46_58C"/>
      <w:bookmarkEnd w:id="313"/>
      <w:r>
        <w:rPr>
          <w:rtl/>
        </w:rPr>
        <w:t>שר הרווחה זבולון אורלב:</w:t>
      </w:r>
    </w:p>
    <w:p w14:paraId="1E87A3CF" w14:textId="77777777" w:rsidR="00000000" w:rsidRDefault="00027501">
      <w:pPr>
        <w:pStyle w:val="a0"/>
        <w:rPr>
          <w:rtl/>
        </w:rPr>
      </w:pPr>
    </w:p>
    <w:p w14:paraId="54A4107E" w14:textId="77777777" w:rsidR="00000000" w:rsidRDefault="00027501">
      <w:pPr>
        <w:pStyle w:val="a0"/>
        <w:rPr>
          <w:rFonts w:hint="cs"/>
          <w:rtl/>
        </w:rPr>
      </w:pPr>
      <w:r>
        <w:rPr>
          <w:rFonts w:hint="cs"/>
          <w:rtl/>
        </w:rPr>
        <w:t>תהפוך אותה להצעה לסדר-היום,</w:t>
      </w:r>
      <w:r>
        <w:rPr>
          <w:rFonts w:hint="cs"/>
          <w:rtl/>
        </w:rPr>
        <w:t xml:space="preserve"> ואז נוכל לקיים בה דיון, ואני אתמוך בכך שהיא תועבר לוועדת העבודה והרווחה. אני מבטיח שאבוא אישית להשתתף בישיבה הזאת, כדי לנסות ולחפש יחד פתרונות ריאליים, מעשיים במציאות הקיימת. מה ירוויח חבר הכנסת אמנון כהן אם הצעת החוק סתם תיפול? לפחות נוכל לגבש פתרונות כל</w:t>
      </w:r>
      <w:r>
        <w:rPr>
          <w:rFonts w:hint="cs"/>
          <w:rtl/>
        </w:rPr>
        <w:t xml:space="preserve">שהם, כדי שנוכל לקדם את העניין הזה. </w:t>
      </w:r>
    </w:p>
    <w:p w14:paraId="351998E0" w14:textId="77777777" w:rsidR="00000000" w:rsidRDefault="00027501">
      <w:pPr>
        <w:pStyle w:val="a0"/>
        <w:rPr>
          <w:rFonts w:hint="cs"/>
          <w:rtl/>
        </w:rPr>
      </w:pPr>
    </w:p>
    <w:p w14:paraId="320AA0D1" w14:textId="77777777" w:rsidR="00000000" w:rsidRDefault="00027501">
      <w:pPr>
        <w:pStyle w:val="a0"/>
        <w:rPr>
          <w:rFonts w:hint="cs"/>
          <w:rtl/>
        </w:rPr>
      </w:pPr>
      <w:r>
        <w:rPr>
          <w:rFonts w:hint="cs"/>
          <w:rtl/>
        </w:rPr>
        <w:t>אשר על כן, אני מציע לחברי הבית לאפשר לצוותים שלנו להמשיך ולעבוד, וקורא לחבר הכנסת אמנון כהן להפוך את הצעת החוק להצעה לסדר-היום.</w:t>
      </w:r>
    </w:p>
    <w:p w14:paraId="5CC84ACA" w14:textId="77777777" w:rsidR="00000000" w:rsidRDefault="00027501">
      <w:pPr>
        <w:pStyle w:val="a0"/>
        <w:ind w:firstLine="0"/>
        <w:rPr>
          <w:rFonts w:hint="cs"/>
          <w:rtl/>
        </w:rPr>
      </w:pPr>
    </w:p>
    <w:p w14:paraId="0AEA118F" w14:textId="77777777" w:rsidR="00000000" w:rsidRDefault="00027501">
      <w:pPr>
        <w:pStyle w:val="af1"/>
        <w:rPr>
          <w:rtl/>
        </w:rPr>
      </w:pPr>
      <w:r>
        <w:rPr>
          <w:rtl/>
        </w:rPr>
        <w:t>היו"ר אתי לבני:</w:t>
      </w:r>
    </w:p>
    <w:p w14:paraId="50B05D2F" w14:textId="77777777" w:rsidR="00000000" w:rsidRDefault="00027501">
      <w:pPr>
        <w:pStyle w:val="a0"/>
        <w:rPr>
          <w:rtl/>
        </w:rPr>
      </w:pPr>
    </w:p>
    <w:p w14:paraId="18F3C3CC" w14:textId="77777777" w:rsidR="00000000" w:rsidRDefault="00027501">
      <w:pPr>
        <w:pStyle w:val="a0"/>
        <w:rPr>
          <w:rFonts w:hint="cs"/>
          <w:rtl/>
        </w:rPr>
      </w:pPr>
      <w:r>
        <w:rPr>
          <w:rFonts w:hint="cs"/>
          <w:rtl/>
        </w:rPr>
        <w:t xml:space="preserve">תודה רבה. </w:t>
      </w:r>
    </w:p>
    <w:p w14:paraId="5AAB15EA" w14:textId="77777777" w:rsidR="00000000" w:rsidRDefault="00027501">
      <w:pPr>
        <w:pStyle w:val="af0"/>
        <w:rPr>
          <w:rtl/>
        </w:rPr>
      </w:pPr>
    </w:p>
    <w:p w14:paraId="7074A3AC" w14:textId="77777777" w:rsidR="00000000" w:rsidRDefault="00027501">
      <w:pPr>
        <w:pStyle w:val="af0"/>
        <w:rPr>
          <w:rtl/>
        </w:rPr>
      </w:pPr>
      <w:r>
        <w:rPr>
          <w:rFonts w:hint="eastAsia"/>
          <w:rtl/>
        </w:rPr>
        <w:t>שלום</w:t>
      </w:r>
      <w:r>
        <w:rPr>
          <w:rtl/>
        </w:rPr>
        <w:t xml:space="preserve"> שמחון (העבודה-מימד):</w:t>
      </w:r>
    </w:p>
    <w:p w14:paraId="45B7EC61" w14:textId="77777777" w:rsidR="00000000" w:rsidRDefault="00027501">
      <w:pPr>
        <w:pStyle w:val="a0"/>
        <w:rPr>
          <w:rFonts w:hint="cs"/>
          <w:rtl/>
        </w:rPr>
      </w:pPr>
    </w:p>
    <w:p w14:paraId="3BF4187C" w14:textId="77777777" w:rsidR="00000000" w:rsidRDefault="00027501">
      <w:pPr>
        <w:pStyle w:val="a0"/>
        <w:rPr>
          <w:rFonts w:hint="cs"/>
          <w:rtl/>
        </w:rPr>
      </w:pPr>
      <w:r>
        <w:rPr>
          <w:rFonts w:hint="cs"/>
          <w:rtl/>
        </w:rPr>
        <w:t>אדוני השר, הצוותים האלה עובדים ארב</w:t>
      </w:r>
      <w:r>
        <w:rPr>
          <w:rFonts w:hint="cs"/>
          <w:rtl/>
        </w:rPr>
        <w:t>ע שנים.</w:t>
      </w:r>
    </w:p>
    <w:p w14:paraId="1E5C1F52" w14:textId="77777777" w:rsidR="00000000" w:rsidRDefault="00027501">
      <w:pPr>
        <w:pStyle w:val="a0"/>
        <w:rPr>
          <w:rFonts w:hint="cs"/>
          <w:rtl/>
        </w:rPr>
      </w:pPr>
    </w:p>
    <w:p w14:paraId="4F2A5133" w14:textId="77777777" w:rsidR="00000000" w:rsidRDefault="00027501">
      <w:pPr>
        <w:pStyle w:val="af1"/>
        <w:rPr>
          <w:rtl/>
        </w:rPr>
      </w:pPr>
      <w:r>
        <w:rPr>
          <w:rtl/>
        </w:rPr>
        <w:t>היו"ר אתי לבני:</w:t>
      </w:r>
    </w:p>
    <w:p w14:paraId="2579E526" w14:textId="77777777" w:rsidR="00000000" w:rsidRDefault="00027501">
      <w:pPr>
        <w:pStyle w:val="a0"/>
        <w:rPr>
          <w:rtl/>
        </w:rPr>
      </w:pPr>
    </w:p>
    <w:p w14:paraId="5058B18E" w14:textId="77777777" w:rsidR="00000000" w:rsidRDefault="00027501">
      <w:pPr>
        <w:pStyle w:val="a0"/>
        <w:rPr>
          <w:rFonts w:hint="cs"/>
          <w:rtl/>
        </w:rPr>
      </w:pPr>
      <w:r>
        <w:rPr>
          <w:rFonts w:hint="cs"/>
          <w:rtl/>
        </w:rPr>
        <w:t xml:space="preserve">חבר הכנסת אמנון כהן מבקש להגיב. </w:t>
      </w:r>
      <w:bookmarkStart w:id="314" w:name="FS000000521T21_01_2004_14_47_48C"/>
      <w:bookmarkEnd w:id="314"/>
    </w:p>
    <w:p w14:paraId="75A06AC0" w14:textId="77777777" w:rsidR="00000000" w:rsidRDefault="00027501">
      <w:pPr>
        <w:pStyle w:val="a0"/>
        <w:ind w:firstLine="0"/>
        <w:rPr>
          <w:rFonts w:hint="cs"/>
          <w:rtl/>
        </w:rPr>
      </w:pPr>
    </w:p>
    <w:p w14:paraId="262C439C" w14:textId="77777777" w:rsidR="00000000" w:rsidRDefault="00027501">
      <w:pPr>
        <w:pStyle w:val="af0"/>
        <w:rPr>
          <w:rtl/>
        </w:rPr>
      </w:pPr>
      <w:r>
        <w:rPr>
          <w:rFonts w:hint="eastAsia"/>
          <w:rtl/>
        </w:rPr>
        <w:t>שר</w:t>
      </w:r>
      <w:r>
        <w:rPr>
          <w:rtl/>
        </w:rPr>
        <w:t xml:space="preserve"> הרווחה זבולון אורלב:</w:t>
      </w:r>
    </w:p>
    <w:p w14:paraId="0B2A74E4" w14:textId="77777777" w:rsidR="00000000" w:rsidRDefault="00027501">
      <w:pPr>
        <w:pStyle w:val="a0"/>
        <w:rPr>
          <w:rFonts w:hint="cs"/>
          <w:rtl/>
        </w:rPr>
      </w:pPr>
    </w:p>
    <w:p w14:paraId="76D311A9" w14:textId="77777777" w:rsidR="00000000" w:rsidRDefault="00027501">
      <w:pPr>
        <w:pStyle w:val="a0"/>
        <w:rPr>
          <w:rFonts w:hint="cs"/>
          <w:rtl/>
        </w:rPr>
      </w:pPr>
      <w:r>
        <w:rPr>
          <w:rFonts w:hint="cs"/>
          <w:rtl/>
        </w:rPr>
        <w:t>היית בממשלה, למה לא סיימת את זה?</w:t>
      </w:r>
    </w:p>
    <w:p w14:paraId="1A598180" w14:textId="77777777" w:rsidR="00000000" w:rsidRDefault="00027501">
      <w:pPr>
        <w:pStyle w:val="a0"/>
        <w:rPr>
          <w:rFonts w:hint="cs"/>
          <w:rtl/>
        </w:rPr>
      </w:pPr>
    </w:p>
    <w:p w14:paraId="76C9BDC6" w14:textId="77777777" w:rsidR="00000000" w:rsidRDefault="00027501">
      <w:pPr>
        <w:pStyle w:val="af0"/>
        <w:rPr>
          <w:rtl/>
        </w:rPr>
      </w:pPr>
      <w:r>
        <w:rPr>
          <w:rFonts w:hint="eastAsia"/>
          <w:rtl/>
        </w:rPr>
        <w:t>שלום</w:t>
      </w:r>
      <w:r>
        <w:rPr>
          <w:rtl/>
        </w:rPr>
        <w:t xml:space="preserve"> שמחון (העבודה-מימד):</w:t>
      </w:r>
    </w:p>
    <w:p w14:paraId="34825090" w14:textId="77777777" w:rsidR="00000000" w:rsidRDefault="00027501">
      <w:pPr>
        <w:pStyle w:val="a0"/>
        <w:rPr>
          <w:rFonts w:hint="cs"/>
          <w:rtl/>
        </w:rPr>
      </w:pPr>
    </w:p>
    <w:p w14:paraId="06597311" w14:textId="77777777" w:rsidR="00000000" w:rsidRDefault="00027501">
      <w:pPr>
        <w:pStyle w:val="a0"/>
        <w:rPr>
          <w:rFonts w:hint="cs"/>
          <w:rtl/>
        </w:rPr>
      </w:pPr>
      <w:r>
        <w:rPr>
          <w:rFonts w:hint="cs"/>
          <w:rtl/>
        </w:rPr>
        <w:t>ניסיתי. עבדו עלי כמו שעובדים עליך עכשיו.</w:t>
      </w:r>
    </w:p>
    <w:p w14:paraId="30A002FB" w14:textId="77777777" w:rsidR="00000000" w:rsidRDefault="00027501">
      <w:pPr>
        <w:pStyle w:val="a0"/>
        <w:rPr>
          <w:rFonts w:hint="cs"/>
          <w:rtl/>
        </w:rPr>
      </w:pPr>
    </w:p>
    <w:p w14:paraId="059F2CAE" w14:textId="77777777" w:rsidR="00000000" w:rsidRDefault="00027501">
      <w:pPr>
        <w:pStyle w:val="a"/>
        <w:rPr>
          <w:rtl/>
        </w:rPr>
      </w:pPr>
      <w:bookmarkStart w:id="315" w:name="FS000000495T21_01_2004_14_48_00"/>
      <w:bookmarkStart w:id="316" w:name="_Toc90038023"/>
      <w:bookmarkEnd w:id="315"/>
      <w:r>
        <w:rPr>
          <w:rFonts w:hint="eastAsia"/>
          <w:rtl/>
        </w:rPr>
        <w:t>אמנון</w:t>
      </w:r>
      <w:r>
        <w:rPr>
          <w:rtl/>
        </w:rPr>
        <w:t xml:space="preserve"> כהן (ש"ס):</w:t>
      </w:r>
      <w:bookmarkEnd w:id="316"/>
    </w:p>
    <w:p w14:paraId="4681CC5A" w14:textId="77777777" w:rsidR="00000000" w:rsidRDefault="00027501">
      <w:pPr>
        <w:pStyle w:val="a0"/>
        <w:ind w:firstLine="0"/>
        <w:rPr>
          <w:rFonts w:hint="cs"/>
          <w:rtl/>
        </w:rPr>
      </w:pPr>
    </w:p>
    <w:p w14:paraId="7C897AEC" w14:textId="77777777" w:rsidR="00000000" w:rsidRDefault="00027501">
      <w:pPr>
        <w:pStyle w:val="a0"/>
        <w:ind w:firstLine="0"/>
        <w:rPr>
          <w:rFonts w:hint="cs"/>
          <w:rtl/>
        </w:rPr>
      </w:pPr>
      <w:r>
        <w:rPr>
          <w:rFonts w:hint="cs"/>
          <w:rtl/>
        </w:rPr>
        <w:tab/>
        <w:t>גברתי היושבת-ראש, אדוני השר, אני רוצה לציין שהחוק</w:t>
      </w:r>
      <w:r>
        <w:rPr>
          <w:rFonts w:hint="cs"/>
          <w:rtl/>
        </w:rPr>
        <w:t xml:space="preserve"> שלי אינו מדבר על תשלום מיידי. אדוני השר, תקשיב לי.</w:t>
      </w:r>
    </w:p>
    <w:p w14:paraId="413DB4F5" w14:textId="77777777" w:rsidR="00000000" w:rsidRDefault="00027501">
      <w:pPr>
        <w:pStyle w:val="a0"/>
        <w:rPr>
          <w:rFonts w:hint="cs"/>
          <w:rtl/>
        </w:rPr>
      </w:pPr>
    </w:p>
    <w:p w14:paraId="7753F357" w14:textId="77777777" w:rsidR="00000000" w:rsidRDefault="00027501">
      <w:pPr>
        <w:pStyle w:val="af0"/>
        <w:rPr>
          <w:rtl/>
        </w:rPr>
      </w:pPr>
      <w:r>
        <w:rPr>
          <w:rFonts w:hint="eastAsia"/>
          <w:rtl/>
        </w:rPr>
        <w:t>דוד</w:t>
      </w:r>
      <w:r>
        <w:rPr>
          <w:rtl/>
        </w:rPr>
        <w:t xml:space="preserve"> טל (עם אחד):</w:t>
      </w:r>
    </w:p>
    <w:p w14:paraId="6AAB56BA" w14:textId="77777777" w:rsidR="00000000" w:rsidRDefault="00027501">
      <w:pPr>
        <w:pStyle w:val="a0"/>
        <w:rPr>
          <w:rFonts w:hint="cs"/>
          <w:rtl/>
        </w:rPr>
      </w:pPr>
    </w:p>
    <w:p w14:paraId="4A2AFCCE" w14:textId="77777777" w:rsidR="00000000" w:rsidRDefault="00027501">
      <w:pPr>
        <w:pStyle w:val="a0"/>
        <w:rPr>
          <w:rFonts w:hint="cs"/>
          <w:rtl/>
        </w:rPr>
      </w:pPr>
      <w:r>
        <w:rPr>
          <w:rFonts w:hint="cs"/>
          <w:rtl/>
        </w:rPr>
        <w:t>גברתי היושבת-ראש, אין הצבעה.</w:t>
      </w:r>
    </w:p>
    <w:p w14:paraId="6E313F81" w14:textId="77777777" w:rsidR="00000000" w:rsidRDefault="00027501">
      <w:pPr>
        <w:pStyle w:val="a0"/>
        <w:rPr>
          <w:rFonts w:hint="cs"/>
          <w:rtl/>
        </w:rPr>
      </w:pPr>
    </w:p>
    <w:p w14:paraId="725E1B71" w14:textId="77777777" w:rsidR="00000000" w:rsidRDefault="00027501">
      <w:pPr>
        <w:pStyle w:val="-"/>
        <w:rPr>
          <w:rtl/>
        </w:rPr>
      </w:pPr>
      <w:bookmarkStart w:id="317" w:name="FS000000495T21_01_2004_14_48_08C"/>
      <w:bookmarkEnd w:id="317"/>
      <w:r>
        <w:rPr>
          <w:rtl/>
        </w:rPr>
        <w:t>אמנון כהן (ש"ס):</w:t>
      </w:r>
    </w:p>
    <w:p w14:paraId="1F4FA754" w14:textId="77777777" w:rsidR="00000000" w:rsidRDefault="00027501">
      <w:pPr>
        <w:pStyle w:val="a0"/>
        <w:rPr>
          <w:rtl/>
        </w:rPr>
      </w:pPr>
    </w:p>
    <w:p w14:paraId="4DD2FCEF" w14:textId="77777777" w:rsidR="00000000" w:rsidRDefault="00027501">
      <w:pPr>
        <w:pStyle w:val="a0"/>
        <w:rPr>
          <w:rFonts w:hint="cs"/>
          <w:rtl/>
        </w:rPr>
      </w:pPr>
      <w:r>
        <w:rPr>
          <w:rFonts w:hint="cs"/>
          <w:rtl/>
        </w:rPr>
        <w:t>החוק שלי אינו מדבר על כך שהמוסד לביטוח לאומי צריך לשלם. החוק שלי מדבר על כך שתוקם קרן, ולא ישלמו מייד. על הזמן, אני מוכן, כמובן, לבוא בדי</w:t>
      </w:r>
      <w:r>
        <w:rPr>
          <w:rFonts w:hint="cs"/>
          <w:rtl/>
        </w:rPr>
        <w:t>ן ודברים בוועדה שתהיה, ולכן אם זה יהיה שנה, שנתיים או חמש, נחליט בוועדה. אנחנו, כמובן, צריכים להתאים את המערכות, להתאים את המשרדים, שנוכל לטפל בזה. אדוני השר, אני מקבל את הצעתך שלא יקבלו דמי אבטלה מייד, והדבר יידון בוועדה, ובתיאום אתכם, ביחד, אני אקדם את ה</w:t>
      </w:r>
      <w:r>
        <w:rPr>
          <w:rFonts w:hint="cs"/>
          <w:rtl/>
        </w:rPr>
        <w:t xml:space="preserve">צעת החוק. </w:t>
      </w:r>
    </w:p>
    <w:p w14:paraId="323E383D" w14:textId="77777777" w:rsidR="00000000" w:rsidRDefault="00027501">
      <w:pPr>
        <w:pStyle w:val="a0"/>
        <w:rPr>
          <w:rFonts w:hint="cs"/>
          <w:rtl/>
        </w:rPr>
      </w:pPr>
    </w:p>
    <w:p w14:paraId="180046B7" w14:textId="77777777" w:rsidR="00000000" w:rsidRDefault="00027501">
      <w:pPr>
        <w:pStyle w:val="a0"/>
        <w:rPr>
          <w:rFonts w:hint="cs"/>
          <w:rtl/>
        </w:rPr>
      </w:pPr>
      <w:r>
        <w:rPr>
          <w:rFonts w:hint="cs"/>
          <w:rtl/>
        </w:rPr>
        <w:t xml:space="preserve">לכן, אני מבקש שנעביר את זה בקריאה טרומית היום, ואני לא מתקדם - רק בתיאום עם הצוותים, בתיאום עם המשרדים: משרד המשפטים, משרד העבודה והרווחה, משרד האוצר, עם כולם ביחד. אני מבקש, לכן, שאדוני השר יתמוך בהצעת החוק. </w:t>
      </w:r>
    </w:p>
    <w:p w14:paraId="5DA5AA0E" w14:textId="77777777" w:rsidR="00000000" w:rsidRDefault="00027501">
      <w:pPr>
        <w:pStyle w:val="af1"/>
        <w:rPr>
          <w:rtl/>
        </w:rPr>
      </w:pPr>
      <w:r>
        <w:rPr>
          <w:rtl/>
        </w:rPr>
        <w:br/>
        <w:t>היו"ר אתי לבני:</w:t>
      </w:r>
    </w:p>
    <w:p w14:paraId="3779B12E" w14:textId="77777777" w:rsidR="00000000" w:rsidRDefault="00027501">
      <w:pPr>
        <w:pStyle w:val="a0"/>
        <w:rPr>
          <w:rFonts w:hint="cs"/>
          <w:rtl/>
        </w:rPr>
      </w:pPr>
    </w:p>
    <w:p w14:paraId="528F003C" w14:textId="77777777" w:rsidR="00000000" w:rsidRDefault="00027501">
      <w:pPr>
        <w:pStyle w:val="a0"/>
        <w:rPr>
          <w:rFonts w:hint="cs"/>
          <w:rtl/>
        </w:rPr>
      </w:pPr>
      <w:r>
        <w:rPr>
          <w:rFonts w:hint="cs"/>
          <w:rtl/>
        </w:rPr>
        <w:t xml:space="preserve">תודה רבה. </w:t>
      </w:r>
    </w:p>
    <w:p w14:paraId="5308E56C" w14:textId="77777777" w:rsidR="00000000" w:rsidRDefault="00027501">
      <w:pPr>
        <w:pStyle w:val="a0"/>
        <w:rPr>
          <w:rFonts w:hint="cs"/>
          <w:rtl/>
        </w:rPr>
      </w:pPr>
    </w:p>
    <w:p w14:paraId="17564218" w14:textId="77777777" w:rsidR="00000000" w:rsidRDefault="00027501">
      <w:pPr>
        <w:pStyle w:val="a0"/>
        <w:rPr>
          <w:rFonts w:hint="cs"/>
          <w:rtl/>
        </w:rPr>
      </w:pPr>
      <w:r>
        <w:rPr>
          <w:rFonts w:hint="cs"/>
          <w:rtl/>
        </w:rPr>
        <w:t>אנחנ</w:t>
      </w:r>
      <w:r>
        <w:rPr>
          <w:rFonts w:hint="cs"/>
          <w:rtl/>
        </w:rPr>
        <w:t>ו נעבור להצבעה.</w:t>
      </w:r>
    </w:p>
    <w:p w14:paraId="63324EBC" w14:textId="77777777" w:rsidR="00000000" w:rsidRDefault="00027501">
      <w:pPr>
        <w:pStyle w:val="af0"/>
        <w:rPr>
          <w:rtl/>
        </w:rPr>
      </w:pPr>
      <w:r>
        <w:rPr>
          <w:rtl/>
        </w:rPr>
        <w:br/>
        <w:t>שר הרווחה זבולון אורלב:</w:t>
      </w:r>
    </w:p>
    <w:p w14:paraId="1C036F18" w14:textId="77777777" w:rsidR="00000000" w:rsidRDefault="00027501">
      <w:pPr>
        <w:pStyle w:val="a0"/>
        <w:rPr>
          <w:rtl/>
        </w:rPr>
      </w:pPr>
    </w:p>
    <w:p w14:paraId="4AC9BBAB" w14:textId="77777777" w:rsidR="00000000" w:rsidRDefault="00027501">
      <w:pPr>
        <w:pStyle w:val="a0"/>
        <w:rPr>
          <w:rFonts w:hint="cs"/>
          <w:rtl/>
        </w:rPr>
      </w:pPr>
      <w:r>
        <w:rPr>
          <w:rFonts w:hint="cs"/>
          <w:rtl/>
        </w:rPr>
        <w:t>- - -</w:t>
      </w:r>
    </w:p>
    <w:p w14:paraId="383161B1" w14:textId="77777777" w:rsidR="00000000" w:rsidRDefault="00027501">
      <w:pPr>
        <w:pStyle w:val="af1"/>
        <w:rPr>
          <w:rtl/>
        </w:rPr>
      </w:pPr>
      <w:r>
        <w:rPr>
          <w:rtl/>
        </w:rPr>
        <w:br/>
        <w:t>היו"ר אתי לבני:</w:t>
      </w:r>
    </w:p>
    <w:p w14:paraId="597DA395" w14:textId="77777777" w:rsidR="00000000" w:rsidRDefault="00027501">
      <w:pPr>
        <w:pStyle w:val="a0"/>
        <w:rPr>
          <w:rtl/>
        </w:rPr>
      </w:pPr>
    </w:p>
    <w:p w14:paraId="43F974A1" w14:textId="77777777" w:rsidR="00000000" w:rsidRDefault="00027501">
      <w:pPr>
        <w:pStyle w:val="a0"/>
        <w:rPr>
          <w:rFonts w:hint="cs"/>
          <w:rtl/>
        </w:rPr>
      </w:pPr>
      <w:r>
        <w:rPr>
          <w:rFonts w:hint="cs"/>
          <w:rtl/>
        </w:rPr>
        <w:t>בעד זה בעד הצעת החוק; נגד זה להסיר את הצעת החוק. בבקשה.</w:t>
      </w:r>
    </w:p>
    <w:p w14:paraId="53FC14BC" w14:textId="77777777" w:rsidR="00000000" w:rsidRDefault="00027501">
      <w:pPr>
        <w:pStyle w:val="a0"/>
        <w:rPr>
          <w:rFonts w:hint="cs"/>
          <w:rtl/>
        </w:rPr>
      </w:pPr>
    </w:p>
    <w:p w14:paraId="08B45EBF" w14:textId="77777777" w:rsidR="00000000" w:rsidRDefault="00027501">
      <w:pPr>
        <w:pStyle w:val="ab"/>
        <w:bidi/>
        <w:rPr>
          <w:rFonts w:hint="cs"/>
          <w:rtl/>
        </w:rPr>
      </w:pPr>
      <w:r>
        <w:rPr>
          <w:rFonts w:hint="cs"/>
          <w:rtl/>
        </w:rPr>
        <w:t>הצבעה מס' 13</w:t>
      </w:r>
    </w:p>
    <w:p w14:paraId="0AA36ED3" w14:textId="77777777" w:rsidR="00000000" w:rsidRDefault="00027501">
      <w:pPr>
        <w:pStyle w:val="a0"/>
        <w:rPr>
          <w:rFonts w:hint="cs"/>
          <w:rtl/>
        </w:rPr>
      </w:pPr>
    </w:p>
    <w:p w14:paraId="3ADF594A" w14:textId="77777777" w:rsidR="00000000" w:rsidRDefault="00027501">
      <w:pPr>
        <w:pStyle w:val="ac"/>
        <w:bidi/>
        <w:rPr>
          <w:rFonts w:hint="cs"/>
          <w:rtl/>
        </w:rPr>
      </w:pPr>
      <w:r>
        <w:rPr>
          <w:rFonts w:hint="cs"/>
          <w:rtl/>
        </w:rPr>
        <w:t>בעד ההצעה להעביר את הצעת החוק לדיון מוקדם בוועדה - 32</w:t>
      </w:r>
    </w:p>
    <w:p w14:paraId="25712E0C" w14:textId="77777777" w:rsidR="00000000" w:rsidRDefault="00027501">
      <w:pPr>
        <w:pStyle w:val="ac"/>
        <w:bidi/>
        <w:rPr>
          <w:rFonts w:hint="cs"/>
          <w:rtl/>
        </w:rPr>
      </w:pPr>
      <w:r>
        <w:rPr>
          <w:rFonts w:hint="cs"/>
          <w:rtl/>
        </w:rPr>
        <w:t>בעד ההצעה להסיר מסדר-היום את הצעת החוק - 39</w:t>
      </w:r>
    </w:p>
    <w:p w14:paraId="020044C0" w14:textId="77777777" w:rsidR="00000000" w:rsidRDefault="00027501">
      <w:pPr>
        <w:pStyle w:val="ac"/>
        <w:bidi/>
        <w:rPr>
          <w:rFonts w:hint="cs"/>
          <w:rtl/>
        </w:rPr>
      </w:pPr>
      <w:r>
        <w:rPr>
          <w:rFonts w:hint="cs"/>
          <w:rtl/>
        </w:rPr>
        <w:t>נמנעים - אין</w:t>
      </w:r>
    </w:p>
    <w:p w14:paraId="5F5A2AAD" w14:textId="77777777" w:rsidR="00000000" w:rsidRDefault="00027501">
      <w:pPr>
        <w:pStyle w:val="ad"/>
        <w:bidi/>
        <w:rPr>
          <w:rFonts w:hint="cs"/>
          <w:rtl/>
        </w:rPr>
      </w:pPr>
      <w:r>
        <w:rPr>
          <w:rFonts w:hint="cs"/>
          <w:rtl/>
        </w:rPr>
        <w:t>ההצעה לה</w:t>
      </w:r>
      <w:r>
        <w:rPr>
          <w:rFonts w:hint="cs"/>
          <w:rtl/>
        </w:rPr>
        <w:t xml:space="preserve">סיר מסדר-היום את הצעת חוק הביטוח הלאומי (תיקון - דמי אבטלה לעצמאי), </w:t>
      </w:r>
    </w:p>
    <w:p w14:paraId="21242025" w14:textId="77777777" w:rsidR="00000000" w:rsidRDefault="00027501">
      <w:pPr>
        <w:pStyle w:val="ad"/>
        <w:bidi/>
        <w:rPr>
          <w:rFonts w:hint="cs"/>
          <w:rtl/>
        </w:rPr>
      </w:pPr>
      <w:r>
        <w:rPr>
          <w:rFonts w:hint="cs"/>
          <w:rtl/>
        </w:rPr>
        <w:t>התשס"ג-2003, נתקבלה.</w:t>
      </w:r>
    </w:p>
    <w:p w14:paraId="01F1E823" w14:textId="77777777" w:rsidR="00000000" w:rsidRDefault="00027501">
      <w:pPr>
        <w:pStyle w:val="af1"/>
        <w:rPr>
          <w:rtl/>
        </w:rPr>
      </w:pPr>
      <w:r>
        <w:rPr>
          <w:rtl/>
        </w:rPr>
        <w:br/>
        <w:t>היו"ר אתי לבני:</w:t>
      </w:r>
    </w:p>
    <w:p w14:paraId="38633F23" w14:textId="77777777" w:rsidR="00000000" w:rsidRDefault="00027501">
      <w:pPr>
        <w:pStyle w:val="a0"/>
        <w:rPr>
          <w:rtl/>
        </w:rPr>
      </w:pPr>
    </w:p>
    <w:p w14:paraId="5279F2F0" w14:textId="77777777" w:rsidR="00000000" w:rsidRDefault="00027501">
      <w:pPr>
        <w:pStyle w:val="a0"/>
        <w:rPr>
          <w:rFonts w:hint="cs"/>
          <w:rtl/>
        </w:rPr>
      </w:pPr>
      <w:r>
        <w:rPr>
          <w:rFonts w:hint="cs"/>
          <w:rtl/>
        </w:rPr>
        <w:t xml:space="preserve">בעד - 32, נגד הצעת החוק - 40 - בתוספת קולו של היושב-ראש, אין נמנעים. הצעת החוק הזאת הוסרה. </w:t>
      </w:r>
    </w:p>
    <w:p w14:paraId="2B69CE23" w14:textId="77777777" w:rsidR="00000000" w:rsidRDefault="00027501">
      <w:pPr>
        <w:pStyle w:val="a0"/>
        <w:rPr>
          <w:rtl/>
        </w:rPr>
      </w:pPr>
      <w:r>
        <w:rPr>
          <w:rtl/>
        </w:rPr>
        <w:br/>
      </w:r>
    </w:p>
    <w:p w14:paraId="1515CC3D" w14:textId="77777777" w:rsidR="00000000" w:rsidRDefault="00027501">
      <w:pPr>
        <w:pStyle w:val="a2"/>
        <w:rPr>
          <w:rtl/>
        </w:rPr>
      </w:pPr>
    </w:p>
    <w:p w14:paraId="00490A7E" w14:textId="77777777" w:rsidR="00000000" w:rsidRDefault="00027501">
      <w:pPr>
        <w:pStyle w:val="a2"/>
        <w:rPr>
          <w:rFonts w:hint="cs"/>
          <w:rtl/>
        </w:rPr>
      </w:pPr>
      <w:bookmarkStart w:id="318" w:name="CS21129FI0021129T21_01_2004_15_23_40"/>
      <w:bookmarkStart w:id="319" w:name="_Toc90038024"/>
      <w:bookmarkEnd w:id="318"/>
      <w:r>
        <w:rPr>
          <w:rtl/>
        </w:rPr>
        <w:t>ה</w:t>
      </w:r>
      <w:r>
        <w:rPr>
          <w:rFonts w:hint="cs"/>
          <w:rtl/>
        </w:rPr>
        <w:t>צעת חוק-</w:t>
      </w:r>
      <w:r>
        <w:rPr>
          <w:rtl/>
        </w:rPr>
        <w:t>יסוד: צמצום זכות השתיקה לנבחרי ציבור (תיקוני</w:t>
      </w:r>
      <w:r>
        <w:rPr>
          <w:rtl/>
        </w:rPr>
        <w:t xml:space="preserve"> חקיקה)</w:t>
      </w:r>
      <w:bookmarkEnd w:id="319"/>
    </w:p>
    <w:p w14:paraId="0D243E72" w14:textId="77777777" w:rsidR="00000000" w:rsidRDefault="00027501">
      <w:pPr>
        <w:pStyle w:val="a2"/>
        <w:rPr>
          <w:rFonts w:hint="cs"/>
          <w:rtl/>
        </w:rPr>
      </w:pPr>
    </w:p>
    <w:p w14:paraId="427C5782" w14:textId="77777777" w:rsidR="00000000" w:rsidRDefault="00027501">
      <w:pPr>
        <w:pStyle w:val="a2"/>
        <w:jc w:val="left"/>
        <w:rPr>
          <w:rFonts w:hint="cs"/>
          <w:rtl/>
        </w:rPr>
      </w:pPr>
      <w:bookmarkStart w:id="320" w:name="_Toc90038025"/>
      <w:r>
        <w:rPr>
          <w:rtl/>
        </w:rPr>
        <w:t>[נספחות.]</w:t>
      </w:r>
      <w:bookmarkEnd w:id="320"/>
    </w:p>
    <w:p w14:paraId="3735F201" w14:textId="77777777" w:rsidR="00000000" w:rsidRDefault="00027501">
      <w:pPr>
        <w:pStyle w:val="-0"/>
        <w:rPr>
          <w:rFonts w:hint="cs"/>
          <w:rtl/>
        </w:rPr>
      </w:pPr>
      <w:r>
        <w:rPr>
          <w:rFonts w:hint="cs"/>
          <w:rtl/>
        </w:rPr>
        <w:t xml:space="preserve">(הצעת חבר הכנסת אופיר </w:t>
      </w:r>
      <w:r>
        <w:rPr>
          <w:rtl/>
        </w:rPr>
        <w:t>פינס-פז</w:t>
      </w:r>
      <w:r>
        <w:rPr>
          <w:rFonts w:hint="cs"/>
          <w:rtl/>
        </w:rPr>
        <w:t>)</w:t>
      </w:r>
    </w:p>
    <w:p w14:paraId="2B91EE7A" w14:textId="77777777" w:rsidR="00000000" w:rsidRDefault="00027501">
      <w:pPr>
        <w:pStyle w:val="a2"/>
        <w:rPr>
          <w:rFonts w:hint="cs"/>
          <w:rtl/>
        </w:rPr>
      </w:pPr>
    </w:p>
    <w:p w14:paraId="18767732" w14:textId="77777777" w:rsidR="00000000" w:rsidRDefault="00027501">
      <w:pPr>
        <w:pStyle w:val="af1"/>
        <w:rPr>
          <w:rtl/>
        </w:rPr>
      </w:pPr>
      <w:r>
        <w:rPr>
          <w:rtl/>
        </w:rPr>
        <w:br/>
        <w:t>היו"ר אתי לבני:</w:t>
      </w:r>
    </w:p>
    <w:p w14:paraId="13C76779" w14:textId="77777777" w:rsidR="00000000" w:rsidRDefault="00027501">
      <w:pPr>
        <w:pStyle w:val="a0"/>
        <w:rPr>
          <w:rtl/>
        </w:rPr>
      </w:pPr>
    </w:p>
    <w:p w14:paraId="63D94A2C" w14:textId="77777777" w:rsidR="00000000" w:rsidRDefault="00027501">
      <w:pPr>
        <w:pStyle w:val="a0"/>
        <w:rPr>
          <w:rFonts w:hint="cs"/>
          <w:rtl/>
        </w:rPr>
      </w:pPr>
      <w:r>
        <w:rPr>
          <w:rFonts w:hint="cs"/>
          <w:rtl/>
        </w:rPr>
        <w:t xml:space="preserve">אנחנו עוברים עכשיו לשתי הצעות חוק שיוצגו האחת אחרי השנייה - הצעת חוק-יסוד: צמצום זכות השתיקה לנבחרי ציבור (תיקוני חקיקה), של חבר הכנסת אופיר פינס </w:t>
      </w:r>
      <w:r>
        <w:rPr>
          <w:rtl/>
        </w:rPr>
        <w:t>–</w:t>
      </w:r>
      <w:r>
        <w:rPr>
          <w:rFonts w:hint="cs"/>
          <w:rtl/>
        </w:rPr>
        <w:t xml:space="preserve"> הצעת חוק פ/1509. בבקשה, חבר הכנסת פינס.</w:t>
      </w:r>
    </w:p>
    <w:p w14:paraId="21FF6330" w14:textId="77777777" w:rsidR="00000000" w:rsidRDefault="00027501">
      <w:pPr>
        <w:pStyle w:val="af0"/>
        <w:rPr>
          <w:rtl/>
        </w:rPr>
      </w:pPr>
      <w:r>
        <w:rPr>
          <w:rtl/>
        </w:rPr>
        <w:br/>
        <w:t>קריאות:</w:t>
      </w:r>
    </w:p>
    <w:p w14:paraId="5D8CDCD0" w14:textId="77777777" w:rsidR="00000000" w:rsidRDefault="00027501">
      <w:pPr>
        <w:pStyle w:val="a0"/>
        <w:rPr>
          <w:rtl/>
        </w:rPr>
      </w:pPr>
    </w:p>
    <w:p w14:paraId="7FFFF020" w14:textId="77777777" w:rsidR="00000000" w:rsidRDefault="00027501">
      <w:pPr>
        <w:pStyle w:val="a0"/>
        <w:rPr>
          <w:rFonts w:hint="cs"/>
          <w:rtl/>
        </w:rPr>
      </w:pPr>
      <w:r>
        <w:rPr>
          <w:rFonts w:hint="cs"/>
          <w:rtl/>
        </w:rPr>
        <w:t>- - -</w:t>
      </w:r>
    </w:p>
    <w:p w14:paraId="18ABF04B" w14:textId="77777777" w:rsidR="00000000" w:rsidRDefault="00027501">
      <w:pPr>
        <w:pStyle w:val="a"/>
        <w:rPr>
          <w:rtl/>
        </w:rPr>
      </w:pPr>
      <w:r>
        <w:rPr>
          <w:rtl/>
        </w:rPr>
        <w:br/>
      </w:r>
      <w:bookmarkStart w:id="321" w:name="FS000000455T21_01_2004_15_24_54"/>
      <w:bookmarkStart w:id="322" w:name="_Toc90038026"/>
      <w:bookmarkEnd w:id="321"/>
      <w:r>
        <w:rPr>
          <w:rtl/>
        </w:rPr>
        <w:t>אופיר פינס-פז (העבודה-מימד):</w:t>
      </w:r>
      <w:bookmarkEnd w:id="322"/>
    </w:p>
    <w:p w14:paraId="172E19AE" w14:textId="77777777" w:rsidR="00000000" w:rsidRDefault="00027501">
      <w:pPr>
        <w:pStyle w:val="a0"/>
        <w:rPr>
          <w:rtl/>
        </w:rPr>
      </w:pPr>
    </w:p>
    <w:p w14:paraId="5E9BF709" w14:textId="77777777" w:rsidR="00000000" w:rsidRDefault="00027501">
      <w:pPr>
        <w:pStyle w:val="a0"/>
        <w:rPr>
          <w:rFonts w:hint="cs"/>
          <w:rtl/>
        </w:rPr>
      </w:pPr>
      <w:r>
        <w:rPr>
          <w:rFonts w:hint="cs"/>
          <w:rtl/>
        </w:rPr>
        <w:t>גברתי היושבת-ראש, חבר הכנסת בר-און, סליחה. משום שכתבו לכולם שאין הצבעה, אני רוצה לומר כך. שר המשפטים לא דיבר אתי אישית בעניין הזה, גם לא יושב-ראש הקואליציה. דיבר אתי מר שופמן, ואמר לי שהדיון בממשלה בוועדת השר</w:t>
      </w:r>
      <w:r>
        <w:rPr>
          <w:rFonts w:hint="cs"/>
          <w:rtl/>
        </w:rPr>
        <w:t xml:space="preserve">ים לא הסתיים. הוא שאל אותי לגבי עמדתי, אמרתי לו: תראה, אני פתוח בעניין הזה, החוק יותר חשוב לי מאשר להצביע היום או לא היום. ואז שאלתי את שר המשפטים אם יש סיכוי סביר שבעוד חודש-חודשיים הממשלה והקואליציה יתמכו בהצעת החוק - אני מוכן לא להצביע היום. </w:t>
      </w:r>
    </w:p>
    <w:p w14:paraId="2060F168" w14:textId="77777777" w:rsidR="00000000" w:rsidRDefault="00027501">
      <w:pPr>
        <w:pStyle w:val="af0"/>
        <w:rPr>
          <w:rtl/>
        </w:rPr>
      </w:pPr>
      <w:r>
        <w:rPr>
          <w:rtl/>
        </w:rPr>
        <w:br/>
        <w:t>רוני בר-א</w:t>
      </w:r>
      <w:r>
        <w:rPr>
          <w:rtl/>
        </w:rPr>
        <w:t>ון (הליכוד):</w:t>
      </w:r>
    </w:p>
    <w:p w14:paraId="4219F427" w14:textId="77777777" w:rsidR="00000000" w:rsidRDefault="00027501">
      <w:pPr>
        <w:pStyle w:val="a0"/>
        <w:rPr>
          <w:rtl/>
        </w:rPr>
      </w:pPr>
    </w:p>
    <w:p w14:paraId="78B8600B" w14:textId="77777777" w:rsidR="00000000" w:rsidRDefault="00027501">
      <w:pPr>
        <w:pStyle w:val="a0"/>
        <w:rPr>
          <w:rFonts w:hint="cs"/>
          <w:rtl/>
        </w:rPr>
      </w:pPr>
      <w:r>
        <w:rPr>
          <w:rFonts w:hint="cs"/>
          <w:rtl/>
        </w:rPr>
        <w:t>אין שום סיכוי כזה.</w:t>
      </w:r>
    </w:p>
    <w:p w14:paraId="54498B11" w14:textId="77777777" w:rsidR="00000000" w:rsidRDefault="00027501">
      <w:pPr>
        <w:pStyle w:val="-"/>
        <w:rPr>
          <w:rtl/>
        </w:rPr>
      </w:pPr>
      <w:r>
        <w:rPr>
          <w:rtl/>
        </w:rPr>
        <w:br/>
      </w:r>
      <w:bookmarkStart w:id="323" w:name="FS000000455T21_01_2004_15_27_34C"/>
      <w:bookmarkEnd w:id="323"/>
      <w:r>
        <w:rPr>
          <w:rtl/>
        </w:rPr>
        <w:t>אופיר פינס-פז (העבודה-מימד):</w:t>
      </w:r>
    </w:p>
    <w:p w14:paraId="2468FBCC" w14:textId="77777777" w:rsidR="00000000" w:rsidRDefault="00027501">
      <w:pPr>
        <w:pStyle w:val="a0"/>
        <w:rPr>
          <w:rtl/>
        </w:rPr>
      </w:pPr>
    </w:p>
    <w:p w14:paraId="6A9074CF" w14:textId="77777777" w:rsidR="00000000" w:rsidRDefault="00027501">
      <w:pPr>
        <w:pStyle w:val="a0"/>
        <w:rPr>
          <w:rFonts w:hint="cs"/>
          <w:rtl/>
        </w:rPr>
      </w:pPr>
      <w:r>
        <w:rPr>
          <w:rFonts w:hint="cs"/>
          <w:rtl/>
        </w:rPr>
        <w:t>אין שום סיכוי, וזו האמת, אז מה זה משנה. לכן, זה מה שאני אומר - אם יש סיכוי, אני מוכן לא להצביע היום.</w:t>
      </w:r>
    </w:p>
    <w:p w14:paraId="42DE0FC7" w14:textId="77777777" w:rsidR="00000000" w:rsidRDefault="00027501">
      <w:pPr>
        <w:pStyle w:val="af0"/>
        <w:rPr>
          <w:rtl/>
        </w:rPr>
      </w:pPr>
      <w:r>
        <w:rPr>
          <w:rtl/>
        </w:rPr>
        <w:br/>
        <w:t>רוני בר-און (הליכוד):</w:t>
      </w:r>
    </w:p>
    <w:p w14:paraId="5C101251" w14:textId="77777777" w:rsidR="00000000" w:rsidRDefault="00027501">
      <w:pPr>
        <w:pStyle w:val="a0"/>
        <w:rPr>
          <w:rtl/>
        </w:rPr>
      </w:pPr>
    </w:p>
    <w:p w14:paraId="6F9BA323" w14:textId="77777777" w:rsidR="00000000" w:rsidRDefault="00027501">
      <w:pPr>
        <w:pStyle w:val="a0"/>
        <w:rPr>
          <w:rFonts w:hint="cs"/>
          <w:rtl/>
        </w:rPr>
      </w:pPr>
      <w:r>
        <w:rPr>
          <w:rFonts w:hint="cs"/>
          <w:rtl/>
        </w:rPr>
        <w:t xml:space="preserve">אין שום סיכוי. </w:t>
      </w:r>
    </w:p>
    <w:p w14:paraId="40CE5D44" w14:textId="77777777" w:rsidR="00000000" w:rsidRDefault="00027501">
      <w:pPr>
        <w:pStyle w:val="-"/>
        <w:rPr>
          <w:rtl/>
        </w:rPr>
      </w:pPr>
      <w:r>
        <w:rPr>
          <w:rtl/>
        </w:rPr>
        <w:br/>
      </w:r>
      <w:bookmarkStart w:id="324" w:name="FS000000455T21_01_2004_15_28_14C"/>
      <w:bookmarkEnd w:id="324"/>
      <w:r>
        <w:rPr>
          <w:rtl/>
        </w:rPr>
        <w:t>אופיר פינס-פז (העבודה-מימד):</w:t>
      </w:r>
    </w:p>
    <w:p w14:paraId="47DCD4BE" w14:textId="77777777" w:rsidR="00000000" w:rsidRDefault="00027501">
      <w:pPr>
        <w:pStyle w:val="a0"/>
        <w:rPr>
          <w:rtl/>
        </w:rPr>
      </w:pPr>
    </w:p>
    <w:p w14:paraId="7DDA4B18" w14:textId="77777777" w:rsidR="00000000" w:rsidRDefault="00027501">
      <w:pPr>
        <w:pStyle w:val="a0"/>
        <w:rPr>
          <w:rFonts w:hint="cs"/>
          <w:rtl/>
        </w:rPr>
      </w:pPr>
      <w:r>
        <w:rPr>
          <w:rFonts w:hint="cs"/>
          <w:rtl/>
        </w:rPr>
        <w:t>גברתי היושבת-ראש, הצ</w:t>
      </w:r>
      <w:r>
        <w:rPr>
          <w:rFonts w:hint="cs"/>
          <w:rtl/>
        </w:rPr>
        <w:t>עת החוק שאני מציע קובעת, כי נבחר ציבור ששמר על זכות השתיקה בחקירה משטרתית ייאלץ להתפטר מתפקידו בתוך 30 יום מסירובו לענות לחוקרים, ומי שקובע אם נבחר שמר או לא שמר על זכות השתיקה זה לא המשטרה - כדי שכאן לא תהיה שום מניפולציה - מי שקובע זה אך ורק היועץ המשפטי</w:t>
      </w:r>
      <w:r>
        <w:rPr>
          <w:rFonts w:hint="cs"/>
          <w:rtl/>
        </w:rPr>
        <w:t xml:space="preserve"> לממשלה.</w:t>
      </w:r>
    </w:p>
    <w:p w14:paraId="3A7FE243" w14:textId="77777777" w:rsidR="00000000" w:rsidRDefault="00027501">
      <w:pPr>
        <w:pStyle w:val="af0"/>
        <w:rPr>
          <w:rtl/>
        </w:rPr>
      </w:pPr>
      <w:r>
        <w:rPr>
          <w:rtl/>
        </w:rPr>
        <w:br/>
        <w:t>רוני בר-און (הליכוד):</w:t>
      </w:r>
    </w:p>
    <w:p w14:paraId="5717F8A2" w14:textId="77777777" w:rsidR="00000000" w:rsidRDefault="00027501">
      <w:pPr>
        <w:pStyle w:val="a0"/>
        <w:rPr>
          <w:rtl/>
        </w:rPr>
      </w:pPr>
    </w:p>
    <w:p w14:paraId="4DAA45F4" w14:textId="77777777" w:rsidR="00000000" w:rsidRDefault="00027501">
      <w:pPr>
        <w:pStyle w:val="a0"/>
        <w:rPr>
          <w:rFonts w:hint="cs"/>
          <w:rtl/>
        </w:rPr>
      </w:pPr>
      <w:r>
        <w:rPr>
          <w:rFonts w:hint="cs"/>
          <w:rtl/>
        </w:rPr>
        <w:t xml:space="preserve">אז אין מניפולציות, באמת. </w:t>
      </w:r>
    </w:p>
    <w:p w14:paraId="184A7916" w14:textId="77777777" w:rsidR="00000000" w:rsidRDefault="00027501">
      <w:pPr>
        <w:pStyle w:val="-"/>
        <w:rPr>
          <w:rtl/>
        </w:rPr>
      </w:pPr>
      <w:r>
        <w:rPr>
          <w:rtl/>
        </w:rPr>
        <w:br/>
      </w:r>
      <w:bookmarkStart w:id="325" w:name="FS000000455T21_01_2004_15_29_53C"/>
      <w:bookmarkEnd w:id="325"/>
      <w:r>
        <w:rPr>
          <w:rtl/>
        </w:rPr>
        <w:t>אופיר פינס-פז (העבודה-מימד):</w:t>
      </w:r>
    </w:p>
    <w:p w14:paraId="7C13F37E" w14:textId="77777777" w:rsidR="00000000" w:rsidRDefault="00027501">
      <w:pPr>
        <w:pStyle w:val="a0"/>
        <w:rPr>
          <w:rtl/>
        </w:rPr>
      </w:pPr>
    </w:p>
    <w:p w14:paraId="247112F3" w14:textId="77777777" w:rsidR="00000000" w:rsidRDefault="00027501">
      <w:pPr>
        <w:pStyle w:val="a0"/>
        <w:rPr>
          <w:rFonts w:hint="cs"/>
          <w:rtl/>
        </w:rPr>
      </w:pPr>
      <w:r>
        <w:rPr>
          <w:rFonts w:hint="cs"/>
          <w:rtl/>
        </w:rPr>
        <w:t xml:space="preserve">לא אמורה להיות מניפולציה. לא הוא החוקר, בכל הכבוד. טוב, או.קיי., רוני בר-און יקבע. מה אתה רוצה? </w:t>
      </w:r>
    </w:p>
    <w:p w14:paraId="20F0B697" w14:textId="77777777" w:rsidR="00000000" w:rsidRDefault="00027501">
      <w:pPr>
        <w:pStyle w:val="af0"/>
        <w:rPr>
          <w:rtl/>
        </w:rPr>
      </w:pPr>
      <w:r>
        <w:rPr>
          <w:rtl/>
        </w:rPr>
        <w:br/>
        <w:t>רוני בר-און (הליכוד):</w:t>
      </w:r>
    </w:p>
    <w:p w14:paraId="4D998F2E" w14:textId="77777777" w:rsidR="00000000" w:rsidRDefault="00027501">
      <w:pPr>
        <w:pStyle w:val="a0"/>
        <w:rPr>
          <w:rtl/>
        </w:rPr>
      </w:pPr>
    </w:p>
    <w:p w14:paraId="1716A6C3" w14:textId="77777777" w:rsidR="00000000" w:rsidRDefault="00027501">
      <w:pPr>
        <w:pStyle w:val="a0"/>
        <w:rPr>
          <w:rFonts w:hint="cs"/>
          <w:rtl/>
        </w:rPr>
      </w:pPr>
      <w:r>
        <w:rPr>
          <w:rFonts w:hint="cs"/>
          <w:rtl/>
        </w:rPr>
        <w:t>- - - הוא רוצה שיודו באשמה - - - זו זכות השתי</w:t>
      </w:r>
      <w:r>
        <w:rPr>
          <w:rFonts w:hint="cs"/>
          <w:rtl/>
        </w:rPr>
        <w:t xml:space="preserve">קה. </w:t>
      </w:r>
    </w:p>
    <w:p w14:paraId="5B085284" w14:textId="77777777" w:rsidR="00000000" w:rsidRDefault="00027501">
      <w:pPr>
        <w:pStyle w:val="-"/>
        <w:rPr>
          <w:rtl/>
        </w:rPr>
      </w:pPr>
      <w:r>
        <w:rPr>
          <w:rtl/>
        </w:rPr>
        <w:br/>
      </w:r>
      <w:bookmarkStart w:id="326" w:name="FS000000455T21_01_2004_15_30_59C"/>
      <w:bookmarkEnd w:id="326"/>
      <w:r>
        <w:rPr>
          <w:rtl/>
        </w:rPr>
        <w:t>אופיר פינס-פז (העבודה-מימד):</w:t>
      </w:r>
    </w:p>
    <w:p w14:paraId="69527D53" w14:textId="77777777" w:rsidR="00000000" w:rsidRDefault="00027501">
      <w:pPr>
        <w:pStyle w:val="a0"/>
        <w:rPr>
          <w:rtl/>
        </w:rPr>
      </w:pPr>
    </w:p>
    <w:p w14:paraId="1C9EBE28" w14:textId="77777777" w:rsidR="00000000" w:rsidRDefault="00027501">
      <w:pPr>
        <w:pStyle w:val="a0"/>
        <w:rPr>
          <w:rFonts w:hint="cs"/>
          <w:rtl/>
        </w:rPr>
      </w:pPr>
      <w:r>
        <w:rPr>
          <w:rFonts w:hint="cs"/>
          <w:rtl/>
        </w:rPr>
        <w:t xml:space="preserve">אני סומך על היועץ המשפטי לממשלה. אתה לא. </w:t>
      </w:r>
    </w:p>
    <w:p w14:paraId="10F1D8AE" w14:textId="77777777" w:rsidR="00000000" w:rsidRDefault="00027501">
      <w:pPr>
        <w:pStyle w:val="af0"/>
        <w:rPr>
          <w:rtl/>
        </w:rPr>
      </w:pPr>
      <w:r>
        <w:rPr>
          <w:rtl/>
        </w:rPr>
        <w:br/>
        <w:t>דני יתום (העבודה-מימד):</w:t>
      </w:r>
    </w:p>
    <w:p w14:paraId="29123E04" w14:textId="77777777" w:rsidR="00000000" w:rsidRDefault="00027501">
      <w:pPr>
        <w:pStyle w:val="a0"/>
        <w:rPr>
          <w:rtl/>
        </w:rPr>
      </w:pPr>
    </w:p>
    <w:p w14:paraId="3BE1D8C6" w14:textId="77777777" w:rsidR="00000000" w:rsidRDefault="00027501">
      <w:pPr>
        <w:pStyle w:val="a0"/>
        <w:rPr>
          <w:rFonts w:hint="cs"/>
          <w:rtl/>
        </w:rPr>
      </w:pPr>
      <w:r>
        <w:rPr>
          <w:rFonts w:hint="cs"/>
          <w:rtl/>
        </w:rPr>
        <w:t>רוני, אם אתה היית היועץ המשפטי לממשלה, זו היתה מניפולציה או לא?</w:t>
      </w:r>
    </w:p>
    <w:p w14:paraId="6245FC0B" w14:textId="77777777" w:rsidR="00000000" w:rsidRDefault="00027501">
      <w:pPr>
        <w:pStyle w:val="-"/>
        <w:rPr>
          <w:rtl/>
        </w:rPr>
      </w:pPr>
      <w:r>
        <w:rPr>
          <w:rtl/>
        </w:rPr>
        <w:br/>
      </w:r>
      <w:bookmarkStart w:id="327" w:name="FS000000455T21_01_2004_15_31_37C"/>
      <w:bookmarkEnd w:id="327"/>
      <w:r>
        <w:rPr>
          <w:rtl/>
        </w:rPr>
        <w:t>אופיר פינס-פז (העבודה-מימד):</w:t>
      </w:r>
    </w:p>
    <w:p w14:paraId="31E32337" w14:textId="77777777" w:rsidR="00000000" w:rsidRDefault="00027501">
      <w:pPr>
        <w:pStyle w:val="a0"/>
        <w:rPr>
          <w:rtl/>
        </w:rPr>
      </w:pPr>
    </w:p>
    <w:p w14:paraId="71CABA10" w14:textId="77777777" w:rsidR="00000000" w:rsidRDefault="00027501">
      <w:pPr>
        <w:pStyle w:val="a0"/>
        <w:rPr>
          <w:rFonts w:hint="cs"/>
          <w:rtl/>
        </w:rPr>
      </w:pPr>
      <w:r>
        <w:rPr>
          <w:rFonts w:hint="cs"/>
          <w:rtl/>
        </w:rPr>
        <w:t xml:space="preserve">הרציונל שעומד מאחורי הצעת החוק הוא כפול. ראשית, יש פסיקת </w:t>
      </w:r>
      <w:r>
        <w:rPr>
          <w:rFonts w:hint="cs"/>
          <w:rtl/>
        </w:rPr>
        <w:t>בג"ץ שבעצם אמרה - לפחות לגבי שרים - שהם אינם יכולים להישאר בתפקידם אם הם שומרים על זכות השתיקה. שנית, אני סבור - ואני בטוח שרוב חברי הבית סבורים - שנבחר ציבור חייב לתת דין-וחשבון לציבור, בוודאי באופן הגלוי, ואני גם קראתי לראש הממשלה - בלי שום קשר, לא לחקיר</w:t>
      </w:r>
      <w:r>
        <w:rPr>
          <w:rFonts w:hint="cs"/>
          <w:rtl/>
        </w:rPr>
        <w:t xml:space="preserve">ת משטרה ולא לכתב אישום, כן או לא - קודם כול למסור גרסה ממוסמכת לציבור, כי הציבור הוא הבוחר, וזה לפני הכול. אז זה הרציונל. </w:t>
      </w:r>
    </w:p>
    <w:p w14:paraId="0950E3CA" w14:textId="77777777" w:rsidR="00000000" w:rsidRDefault="00027501">
      <w:pPr>
        <w:pStyle w:val="a0"/>
        <w:rPr>
          <w:rFonts w:hint="cs"/>
          <w:rtl/>
        </w:rPr>
      </w:pPr>
    </w:p>
    <w:p w14:paraId="7F3F661D" w14:textId="77777777" w:rsidR="00000000" w:rsidRDefault="00027501">
      <w:pPr>
        <w:pStyle w:val="a0"/>
        <w:rPr>
          <w:rFonts w:hint="cs"/>
          <w:rtl/>
        </w:rPr>
      </w:pPr>
      <w:r>
        <w:rPr>
          <w:rFonts w:hint="cs"/>
          <w:rtl/>
        </w:rPr>
        <w:t xml:space="preserve">לי לא צריך למכור את זכות השתיקה כעיקרון יסודי של כל משטר שמגן גם על החשודים ולא קובע את הרשעתם, אלא זכותם כחפים מפשע עד שיוכח אחרת. </w:t>
      </w:r>
    </w:p>
    <w:p w14:paraId="3E3D6D68" w14:textId="77777777" w:rsidR="00000000" w:rsidRDefault="00027501">
      <w:pPr>
        <w:pStyle w:val="a0"/>
        <w:rPr>
          <w:rFonts w:hint="cs"/>
          <w:rtl/>
        </w:rPr>
      </w:pPr>
    </w:p>
    <w:p w14:paraId="559B06D2" w14:textId="77777777" w:rsidR="00000000" w:rsidRDefault="00027501">
      <w:pPr>
        <w:pStyle w:val="a0"/>
        <w:rPr>
          <w:rFonts w:hint="cs"/>
          <w:rtl/>
        </w:rPr>
      </w:pPr>
      <w:r>
        <w:rPr>
          <w:rFonts w:hint="cs"/>
          <w:rtl/>
        </w:rPr>
        <w:t xml:space="preserve">דווקא השופט שטרוזמן - שהיה נדמה לי יושב-ראש בית-הדין של הליכוד - אני חושב שהוא האדם המוביל בארץ לביטול מוחלט של זכות השתיקה. אני לא בדעתו. אני חושב שזו שגיאה חמורה. </w:t>
      </w:r>
    </w:p>
    <w:p w14:paraId="3761908A" w14:textId="77777777" w:rsidR="00000000" w:rsidRDefault="00027501">
      <w:pPr>
        <w:pStyle w:val="a0"/>
        <w:rPr>
          <w:rFonts w:hint="cs"/>
          <w:rtl/>
        </w:rPr>
      </w:pPr>
    </w:p>
    <w:p w14:paraId="34F2C757" w14:textId="77777777" w:rsidR="00000000" w:rsidRDefault="00027501">
      <w:pPr>
        <w:pStyle w:val="a0"/>
        <w:rPr>
          <w:rFonts w:hint="cs"/>
          <w:rtl/>
        </w:rPr>
      </w:pPr>
      <w:r>
        <w:rPr>
          <w:rFonts w:hint="cs"/>
          <w:rtl/>
        </w:rPr>
        <w:t xml:space="preserve">בכלל, זכות השתיקה נולדה על רקע זה שבעבר היו מוציאים הודאות מחשודים בעינויים - בעינויים </w:t>
      </w:r>
      <w:r>
        <w:rPr>
          <w:rFonts w:hint="cs"/>
          <w:rtl/>
        </w:rPr>
        <w:t xml:space="preserve">פיסיים, ממש - ואחר כך במניפולציות, והיה בא חשוד באמת למשטרה מול שוטרים, לפעמים אלימים, בוודאי מניפולטיביים, בוודאי מקצוענים, ולא אחת הוא היה נכשל בלשונו על לא עוול בכפו, אף שהיה חף מפשע. </w:t>
      </w:r>
    </w:p>
    <w:p w14:paraId="60D619D6" w14:textId="77777777" w:rsidR="00000000" w:rsidRDefault="00027501">
      <w:pPr>
        <w:pStyle w:val="a0"/>
        <w:rPr>
          <w:rFonts w:hint="cs"/>
          <w:rtl/>
        </w:rPr>
      </w:pPr>
    </w:p>
    <w:p w14:paraId="10AA20A7" w14:textId="77777777" w:rsidR="00000000" w:rsidRDefault="00027501">
      <w:pPr>
        <w:pStyle w:val="a0"/>
        <w:rPr>
          <w:rFonts w:hint="cs"/>
          <w:rtl/>
        </w:rPr>
      </w:pPr>
      <w:r>
        <w:rPr>
          <w:rFonts w:hint="cs"/>
          <w:rtl/>
        </w:rPr>
        <w:t>אך גם היום, כשהחקירות הן שונות והאמצעים הם שונים, אני עדיין סבור שי</w:t>
      </w:r>
      <w:r>
        <w:rPr>
          <w:rFonts w:hint="cs"/>
          <w:rtl/>
        </w:rPr>
        <w:t xml:space="preserve">ש לשמור על זכות השתיקה כזכות מוקנית לחשוד. </w:t>
      </w:r>
    </w:p>
    <w:p w14:paraId="69B36E72" w14:textId="77777777" w:rsidR="00000000" w:rsidRDefault="00027501">
      <w:pPr>
        <w:pStyle w:val="a0"/>
        <w:rPr>
          <w:rFonts w:hint="cs"/>
          <w:rtl/>
        </w:rPr>
      </w:pPr>
    </w:p>
    <w:p w14:paraId="23A10C11" w14:textId="77777777" w:rsidR="00000000" w:rsidRDefault="00027501">
      <w:pPr>
        <w:pStyle w:val="a0"/>
        <w:rPr>
          <w:rFonts w:hint="cs"/>
          <w:rtl/>
        </w:rPr>
      </w:pPr>
      <w:r>
        <w:rPr>
          <w:rFonts w:hint="cs"/>
          <w:rtl/>
        </w:rPr>
        <w:t>אבל, כשמדובר בנבחר ציבור - בוודאי כשמדובר בחשדות לעבירות שנעשו במסגרת תפקידו הציבורי - אי-אפשר לבוא ולומר שזכות השתיקה עומדת לו. אומר לכם גם מדוע. אי-אפשר לומר, למשל, שנבחר הציבור הוא חסר-ישע מול המשטרה. בדרך כל</w:t>
      </w:r>
      <w:r>
        <w:rPr>
          <w:rFonts w:hint="cs"/>
          <w:rtl/>
        </w:rPr>
        <w:t xml:space="preserve">ל, אגב, לנבחר הציבור יש סוללת משפטנים שהפרקליטות דווקא מוצאת את עצמה מתקנאת בהם. </w:t>
      </w:r>
    </w:p>
    <w:p w14:paraId="7458BD4B" w14:textId="77777777" w:rsidR="00000000" w:rsidRDefault="00027501">
      <w:pPr>
        <w:pStyle w:val="af0"/>
        <w:rPr>
          <w:rtl/>
        </w:rPr>
      </w:pPr>
      <w:r>
        <w:rPr>
          <w:rtl/>
        </w:rPr>
        <w:br/>
        <w:t>אורי יהודה אריאל (האיחוד הלאומי - ישראל ביתנו):</w:t>
      </w:r>
    </w:p>
    <w:p w14:paraId="0B62CD47" w14:textId="77777777" w:rsidR="00000000" w:rsidRDefault="00027501">
      <w:pPr>
        <w:pStyle w:val="a0"/>
        <w:rPr>
          <w:rtl/>
        </w:rPr>
      </w:pPr>
    </w:p>
    <w:p w14:paraId="6869C6FA" w14:textId="77777777" w:rsidR="00000000" w:rsidRDefault="00027501">
      <w:pPr>
        <w:pStyle w:val="a0"/>
        <w:rPr>
          <w:rFonts w:hint="cs"/>
          <w:rtl/>
        </w:rPr>
      </w:pPr>
      <w:r>
        <w:rPr>
          <w:rFonts w:hint="cs"/>
          <w:rtl/>
        </w:rPr>
        <w:t>יש כמה חסרי ישע - - -</w:t>
      </w:r>
    </w:p>
    <w:p w14:paraId="3D0348C6" w14:textId="77777777" w:rsidR="00000000" w:rsidRDefault="00027501">
      <w:pPr>
        <w:pStyle w:val="-"/>
        <w:rPr>
          <w:rtl/>
        </w:rPr>
      </w:pPr>
      <w:r>
        <w:rPr>
          <w:rtl/>
        </w:rPr>
        <w:br/>
      </w:r>
      <w:bookmarkStart w:id="328" w:name="FS000000455T21_01_2004_15_38_19C"/>
      <w:bookmarkEnd w:id="328"/>
      <w:r>
        <w:rPr>
          <w:rtl/>
        </w:rPr>
        <w:t>אופיר פינס-פז (העבודה-מימד):</w:t>
      </w:r>
    </w:p>
    <w:p w14:paraId="420BB99C" w14:textId="77777777" w:rsidR="00000000" w:rsidRDefault="00027501">
      <w:pPr>
        <w:pStyle w:val="a0"/>
        <w:rPr>
          <w:rtl/>
        </w:rPr>
      </w:pPr>
    </w:p>
    <w:p w14:paraId="56DC5BCE" w14:textId="77777777" w:rsidR="00000000" w:rsidRDefault="00027501">
      <w:pPr>
        <w:pStyle w:val="a0"/>
        <w:rPr>
          <w:rFonts w:hint="cs"/>
          <w:rtl/>
        </w:rPr>
      </w:pPr>
      <w:r>
        <w:rPr>
          <w:rFonts w:hint="cs"/>
          <w:rtl/>
        </w:rPr>
        <w:t>כן, עוד מעט. אי-אפשר לבוא ולטעון שנבחר הציבור הוא חסר אונים אל מול משטר</w:t>
      </w:r>
      <w:r>
        <w:rPr>
          <w:rFonts w:hint="cs"/>
          <w:rtl/>
        </w:rPr>
        <w:t xml:space="preserve">ה דורסנית וכדומה. אני לא מקבל את התיאורים האלה, אני לא מקבל את הדברים האלה. להיפך. להיפך. אני חושב שלא אחת - אפילו בלי רצון - לנבחר הציבור יש זכויות מסוימות שהן לא מוקנות לו על-פי שום דין, מעבר לאדם רגיל. </w:t>
      </w:r>
    </w:p>
    <w:p w14:paraId="5EBAC846" w14:textId="77777777" w:rsidR="00000000" w:rsidRDefault="00027501">
      <w:pPr>
        <w:pStyle w:val="a0"/>
        <w:rPr>
          <w:rFonts w:hint="cs"/>
          <w:rtl/>
        </w:rPr>
      </w:pPr>
    </w:p>
    <w:p w14:paraId="3EA2087C" w14:textId="77777777" w:rsidR="00000000" w:rsidRDefault="00027501">
      <w:pPr>
        <w:pStyle w:val="a0"/>
        <w:rPr>
          <w:rFonts w:hint="cs"/>
          <w:rtl/>
        </w:rPr>
      </w:pPr>
      <w:r>
        <w:rPr>
          <w:rFonts w:hint="cs"/>
          <w:rtl/>
        </w:rPr>
        <w:t>אתן לכם דוגמה. היה לי לפני תקופה קצרה עימות בטלוו</w:t>
      </w:r>
      <w:r>
        <w:rPr>
          <w:rFonts w:hint="cs"/>
          <w:rtl/>
        </w:rPr>
        <w:t>יזיה עם חברי, חבר הכנסת רוני בר-און. ורוני בר-און אמר - לא אני - שהמשטרה טעתה בכך שלא דרשה צו חיפוש למסמכים של גלעד שרון בחווה. אני לא אמרתי את זה. למה המשטרה טעתה? כי המשטרה עשתה כבוד. כי המשטרה לא מיצתה את הכלים שעומדים לרשותה - - -</w:t>
      </w:r>
    </w:p>
    <w:p w14:paraId="692C5BD4" w14:textId="77777777" w:rsidR="00000000" w:rsidRDefault="00027501">
      <w:pPr>
        <w:pStyle w:val="af0"/>
        <w:rPr>
          <w:rtl/>
        </w:rPr>
      </w:pPr>
      <w:r>
        <w:rPr>
          <w:rtl/>
        </w:rPr>
        <w:br/>
        <w:t>עזמי בשארה (בל"ד):</w:t>
      </w:r>
    </w:p>
    <w:p w14:paraId="65CBCB99" w14:textId="77777777" w:rsidR="00000000" w:rsidRDefault="00027501">
      <w:pPr>
        <w:pStyle w:val="a0"/>
        <w:rPr>
          <w:rtl/>
        </w:rPr>
      </w:pPr>
    </w:p>
    <w:p w14:paraId="564EA8E3" w14:textId="77777777" w:rsidR="00000000" w:rsidRDefault="00027501">
      <w:pPr>
        <w:pStyle w:val="a0"/>
        <w:rPr>
          <w:rFonts w:hint="cs"/>
          <w:rtl/>
        </w:rPr>
      </w:pPr>
      <w:r>
        <w:rPr>
          <w:rFonts w:hint="cs"/>
          <w:rtl/>
        </w:rPr>
        <w:t>מי אמר לך את זה?</w:t>
      </w:r>
    </w:p>
    <w:p w14:paraId="22B1F36B" w14:textId="77777777" w:rsidR="00000000" w:rsidRDefault="00027501">
      <w:pPr>
        <w:pStyle w:val="-"/>
        <w:rPr>
          <w:rtl/>
        </w:rPr>
      </w:pPr>
      <w:r>
        <w:rPr>
          <w:rtl/>
        </w:rPr>
        <w:br/>
      </w:r>
      <w:bookmarkStart w:id="329" w:name="FS000000455T21_01_2004_15_41_00C"/>
      <w:bookmarkEnd w:id="329"/>
      <w:r>
        <w:rPr>
          <w:rtl/>
        </w:rPr>
        <w:t>אופיר פינס-פז (העבודה-מימד):</w:t>
      </w:r>
    </w:p>
    <w:p w14:paraId="1FD41961" w14:textId="77777777" w:rsidR="00000000" w:rsidRDefault="00027501">
      <w:pPr>
        <w:pStyle w:val="a0"/>
        <w:rPr>
          <w:rtl/>
        </w:rPr>
      </w:pPr>
    </w:p>
    <w:p w14:paraId="26DE58FC" w14:textId="77777777" w:rsidR="00000000" w:rsidRDefault="00027501">
      <w:pPr>
        <w:pStyle w:val="a0"/>
        <w:rPr>
          <w:rFonts w:hint="cs"/>
          <w:rtl/>
        </w:rPr>
      </w:pPr>
      <w:r>
        <w:rPr>
          <w:rFonts w:hint="cs"/>
          <w:rtl/>
        </w:rPr>
        <w:t xml:space="preserve">חבר הכנסת בר-און. </w:t>
      </w:r>
    </w:p>
    <w:p w14:paraId="3B087E9C" w14:textId="77777777" w:rsidR="00000000" w:rsidRDefault="00027501">
      <w:pPr>
        <w:pStyle w:val="af0"/>
        <w:rPr>
          <w:rFonts w:hint="cs"/>
          <w:rtl/>
        </w:rPr>
      </w:pPr>
      <w:r>
        <w:rPr>
          <w:rtl/>
        </w:rPr>
        <w:br/>
      </w:r>
    </w:p>
    <w:p w14:paraId="4FEDEFF3" w14:textId="77777777" w:rsidR="00000000" w:rsidRDefault="00027501">
      <w:pPr>
        <w:pStyle w:val="af0"/>
        <w:rPr>
          <w:rtl/>
        </w:rPr>
      </w:pPr>
      <w:r>
        <w:rPr>
          <w:rtl/>
        </w:rPr>
        <w:t>ג'מאל זחאלקה (בל"ד):</w:t>
      </w:r>
    </w:p>
    <w:p w14:paraId="761B2FD7" w14:textId="77777777" w:rsidR="00000000" w:rsidRDefault="00027501">
      <w:pPr>
        <w:pStyle w:val="a0"/>
        <w:rPr>
          <w:rFonts w:hint="cs"/>
          <w:rtl/>
        </w:rPr>
      </w:pPr>
    </w:p>
    <w:p w14:paraId="0C0740E5" w14:textId="77777777" w:rsidR="00000000" w:rsidRDefault="00027501">
      <w:pPr>
        <w:pStyle w:val="a0"/>
        <w:rPr>
          <w:rFonts w:hint="cs"/>
          <w:rtl/>
        </w:rPr>
      </w:pPr>
      <w:r>
        <w:rPr>
          <w:rFonts w:hint="cs"/>
          <w:rtl/>
        </w:rPr>
        <w:t>אתה בטוח?</w:t>
      </w:r>
    </w:p>
    <w:p w14:paraId="0D51595A" w14:textId="77777777" w:rsidR="00000000" w:rsidRDefault="00027501">
      <w:pPr>
        <w:pStyle w:val="-"/>
        <w:rPr>
          <w:rtl/>
        </w:rPr>
      </w:pPr>
      <w:r>
        <w:rPr>
          <w:rtl/>
        </w:rPr>
        <w:br/>
      </w:r>
      <w:bookmarkStart w:id="330" w:name="FS000000455T21_01_2004_15_41_21C"/>
      <w:bookmarkEnd w:id="330"/>
      <w:r>
        <w:rPr>
          <w:rtl/>
        </w:rPr>
        <w:t>אופיר פינס-פז (העבודה-מימד):</w:t>
      </w:r>
    </w:p>
    <w:p w14:paraId="04DD821A" w14:textId="77777777" w:rsidR="00000000" w:rsidRDefault="00027501">
      <w:pPr>
        <w:pStyle w:val="a0"/>
        <w:rPr>
          <w:rtl/>
        </w:rPr>
      </w:pPr>
    </w:p>
    <w:p w14:paraId="40D4DFF5" w14:textId="77777777" w:rsidR="00000000" w:rsidRDefault="00027501">
      <w:pPr>
        <w:pStyle w:val="a0"/>
        <w:rPr>
          <w:rFonts w:hint="cs"/>
          <w:rtl/>
        </w:rPr>
      </w:pPr>
      <w:r>
        <w:rPr>
          <w:rFonts w:hint="cs"/>
          <w:rtl/>
        </w:rPr>
        <w:t xml:space="preserve">אמר את זה לציבור, לא לי. לציבור, בערוץ-10 - היה לנו עימות </w:t>
      </w:r>
      <w:r>
        <w:rPr>
          <w:rtl/>
        </w:rPr>
        <w:t>–</w:t>
      </w:r>
      <w:r>
        <w:rPr>
          <w:rFonts w:hint="cs"/>
          <w:rtl/>
        </w:rPr>
        <w:t xml:space="preserve"> אמר שהיא טעתה. זאת אומרת, המשטרה - בלי שהיא מחויבת - עושה כבוד י</w:t>
      </w:r>
      <w:r>
        <w:rPr>
          <w:rFonts w:hint="cs"/>
          <w:rtl/>
        </w:rPr>
        <w:t xml:space="preserve">ותר לנבחרי ציבור מאשר לאחד האדם. </w:t>
      </w:r>
    </w:p>
    <w:p w14:paraId="41A0A2E7" w14:textId="77777777" w:rsidR="00000000" w:rsidRDefault="00027501">
      <w:pPr>
        <w:pStyle w:val="a0"/>
        <w:rPr>
          <w:rFonts w:hint="cs"/>
          <w:rtl/>
        </w:rPr>
      </w:pPr>
    </w:p>
    <w:p w14:paraId="4A965D25" w14:textId="77777777" w:rsidR="00000000" w:rsidRDefault="00027501">
      <w:pPr>
        <w:pStyle w:val="a0"/>
        <w:rPr>
          <w:rFonts w:hint="cs"/>
          <w:rtl/>
        </w:rPr>
      </w:pPr>
      <w:r>
        <w:rPr>
          <w:rFonts w:hint="cs"/>
          <w:rtl/>
        </w:rPr>
        <w:t xml:space="preserve">ולכן, נשאלת השאלה אם אנו סבורים שזו הדרך הנכונה להתנהלות ציבורית. אני סבור שרוב חברי הכנסת חושבים ממש להיפך. </w:t>
      </w:r>
    </w:p>
    <w:p w14:paraId="05803D7F" w14:textId="77777777" w:rsidR="00000000" w:rsidRDefault="00027501">
      <w:pPr>
        <w:pStyle w:val="a0"/>
        <w:rPr>
          <w:rFonts w:hint="cs"/>
          <w:rtl/>
        </w:rPr>
      </w:pPr>
    </w:p>
    <w:p w14:paraId="23C3D794" w14:textId="77777777" w:rsidR="00000000" w:rsidRDefault="00027501">
      <w:pPr>
        <w:pStyle w:val="a0"/>
        <w:rPr>
          <w:rFonts w:hint="cs"/>
          <w:rtl/>
        </w:rPr>
      </w:pPr>
      <w:r>
        <w:rPr>
          <w:rFonts w:hint="cs"/>
          <w:rtl/>
        </w:rPr>
        <w:t>אגב, אני רוצה לומר, מעבר לזכות השתיקה, גם אם נחקר אומר במשטרה: לא יודע, לא זוכר, לא יכול - זה לא נחשב לזכות שת</w:t>
      </w:r>
      <w:r>
        <w:rPr>
          <w:rFonts w:hint="cs"/>
          <w:rtl/>
        </w:rPr>
        <w:t xml:space="preserve">יקה. זה נחשב לגרסה. </w:t>
      </w:r>
    </w:p>
    <w:p w14:paraId="2B320336" w14:textId="77777777" w:rsidR="00000000" w:rsidRDefault="00027501">
      <w:pPr>
        <w:pStyle w:val="af0"/>
        <w:rPr>
          <w:rtl/>
        </w:rPr>
      </w:pPr>
      <w:r>
        <w:rPr>
          <w:rtl/>
        </w:rPr>
        <w:br/>
        <w:t>קריאה:</w:t>
      </w:r>
    </w:p>
    <w:p w14:paraId="38B1FC2B" w14:textId="77777777" w:rsidR="00000000" w:rsidRDefault="00027501">
      <w:pPr>
        <w:pStyle w:val="a0"/>
        <w:rPr>
          <w:rtl/>
        </w:rPr>
      </w:pPr>
    </w:p>
    <w:p w14:paraId="1F23D763" w14:textId="77777777" w:rsidR="00000000" w:rsidRDefault="00027501">
      <w:pPr>
        <w:pStyle w:val="a0"/>
        <w:rPr>
          <w:rFonts w:hint="cs"/>
          <w:rtl/>
        </w:rPr>
      </w:pPr>
      <w:r>
        <w:rPr>
          <w:rFonts w:hint="cs"/>
          <w:rtl/>
        </w:rPr>
        <w:t>- - -</w:t>
      </w:r>
    </w:p>
    <w:p w14:paraId="3D0ABBAB" w14:textId="77777777" w:rsidR="00000000" w:rsidRDefault="00027501">
      <w:pPr>
        <w:pStyle w:val="-"/>
        <w:rPr>
          <w:rtl/>
        </w:rPr>
      </w:pPr>
      <w:r>
        <w:rPr>
          <w:rtl/>
        </w:rPr>
        <w:br/>
      </w:r>
      <w:bookmarkStart w:id="331" w:name="FS000000455T21_01_2004_15_43_35C"/>
      <w:bookmarkEnd w:id="331"/>
      <w:r>
        <w:rPr>
          <w:rtl/>
        </w:rPr>
        <w:t>אופיר פינס-פז (העבודה-מימד):</w:t>
      </w:r>
    </w:p>
    <w:p w14:paraId="5FCE6CA1" w14:textId="77777777" w:rsidR="00000000" w:rsidRDefault="00027501">
      <w:pPr>
        <w:pStyle w:val="a0"/>
        <w:rPr>
          <w:rtl/>
        </w:rPr>
      </w:pPr>
    </w:p>
    <w:p w14:paraId="0D2A50B5" w14:textId="77777777" w:rsidR="00000000" w:rsidRDefault="00027501">
      <w:pPr>
        <w:pStyle w:val="a0"/>
        <w:rPr>
          <w:rFonts w:hint="cs"/>
          <w:rtl/>
        </w:rPr>
      </w:pPr>
      <w:r>
        <w:rPr>
          <w:rFonts w:hint="cs"/>
          <w:rtl/>
        </w:rPr>
        <w:t xml:space="preserve">לא, רק שאנשים ידעו שאין פה משהו שפועל, חלילה, לרעת העניין. </w:t>
      </w:r>
    </w:p>
    <w:p w14:paraId="2B66D8AB" w14:textId="77777777" w:rsidR="00000000" w:rsidRDefault="00027501">
      <w:pPr>
        <w:pStyle w:val="a0"/>
        <w:rPr>
          <w:rFonts w:hint="cs"/>
          <w:rtl/>
        </w:rPr>
      </w:pPr>
    </w:p>
    <w:p w14:paraId="2392D258" w14:textId="77777777" w:rsidR="00000000" w:rsidRDefault="00027501">
      <w:pPr>
        <w:pStyle w:val="a0"/>
        <w:rPr>
          <w:rFonts w:hint="cs"/>
          <w:rtl/>
        </w:rPr>
      </w:pPr>
      <w:r>
        <w:rPr>
          <w:rFonts w:hint="cs"/>
          <w:rtl/>
        </w:rPr>
        <w:t xml:space="preserve">אני מצטער, אבל העובדה שלא מעט אנשי ציבור ניצלו את זכות השתיקה, לא מעט אנשי ציבור עשו בזכות השתיקה שימוש לרעה, לא מעט אנשי ציבור </w:t>
      </w:r>
      <w:r>
        <w:rPr>
          <w:rFonts w:hint="cs"/>
          <w:rtl/>
        </w:rPr>
        <w:t xml:space="preserve">הרחיבו את זכות השתיקה מעל ומעבר לכוונת המחוקק, למה שצריך באמת - כתוצאה מכך השתבשו הרבה מאוד חקירות בישראל. עד היום חקירות משובשות על רקע שימוש </w:t>
      </w:r>
      <w:r>
        <w:rPr>
          <w:rtl/>
        </w:rPr>
        <w:t>–</w:t>
      </w:r>
      <w:r>
        <w:rPr>
          <w:rFonts w:hint="cs"/>
          <w:rtl/>
        </w:rPr>
        <w:t xml:space="preserve"> אין-סופי כמעט - בזכות השתיקה, כשלצערי בית-המשפט לא פעם אחת ולא פעמיים מוצא את עצמו נאלץ לשתף פעולה בדבר הזה, על</w:t>
      </w:r>
      <w:r>
        <w:rPr>
          <w:rFonts w:hint="cs"/>
          <w:rtl/>
        </w:rPr>
        <w:t xml:space="preserve">-כורחו. </w:t>
      </w:r>
    </w:p>
    <w:p w14:paraId="529C329D" w14:textId="77777777" w:rsidR="00000000" w:rsidRDefault="00027501">
      <w:pPr>
        <w:pStyle w:val="a0"/>
        <w:rPr>
          <w:rFonts w:hint="cs"/>
          <w:rtl/>
        </w:rPr>
      </w:pPr>
    </w:p>
    <w:p w14:paraId="4D4E9729" w14:textId="77777777" w:rsidR="00000000" w:rsidRDefault="00027501">
      <w:pPr>
        <w:pStyle w:val="a0"/>
        <w:rPr>
          <w:rFonts w:hint="cs"/>
          <w:rtl/>
        </w:rPr>
      </w:pPr>
      <w:r>
        <w:rPr>
          <w:rFonts w:hint="cs"/>
          <w:rtl/>
        </w:rPr>
        <w:t xml:space="preserve">אני רוצה לומר רק עוד שתי עובדות. ועדת החוקה, חוק ומשפט של הכנסת קיימה דיון באוגוסט - לא מזמן - בסוגיה של זכות השתיקה, בכלל, וקיבלה החלטה - מיקי לא פה, אבל אני מצטט אותה פחות או יותר - שאומרת שאין זה ראוי שנבחרי ציבור יעשו שימוש בזכות השתיקה. אני </w:t>
      </w:r>
      <w:r>
        <w:rPr>
          <w:rFonts w:hint="cs"/>
          <w:rtl/>
        </w:rPr>
        <w:t>הגשתי את הצעת החוק למליאה אחרי הדיון הזה ובעקבות ממצאי הדיון הזה ובעקבות דברים שנאמרו על-ידי אנשי מקצוע בתחום הזה.</w:t>
      </w:r>
    </w:p>
    <w:p w14:paraId="5B09EFD6" w14:textId="77777777" w:rsidR="00000000" w:rsidRDefault="00027501">
      <w:pPr>
        <w:pStyle w:val="a0"/>
        <w:rPr>
          <w:rFonts w:hint="cs"/>
          <w:rtl/>
        </w:rPr>
      </w:pPr>
    </w:p>
    <w:p w14:paraId="2742CCD2" w14:textId="77777777" w:rsidR="00000000" w:rsidRDefault="00027501">
      <w:pPr>
        <w:pStyle w:val="a0"/>
        <w:rPr>
          <w:rFonts w:hint="cs"/>
          <w:rtl/>
        </w:rPr>
      </w:pPr>
      <w:r>
        <w:rPr>
          <w:rFonts w:hint="cs"/>
          <w:rtl/>
        </w:rPr>
        <w:t>אגב, ראש הממשלה עצמו - לזכותו ייאמר - ראה בצורה חד-משמעית בשמירה על זכות השתיקה על-ידי נבחר ציבור דבר פסול מעיקרו, דבר חמור מאין כמותו, עד כ</w:t>
      </w:r>
      <w:r>
        <w:rPr>
          <w:rFonts w:hint="cs"/>
          <w:rtl/>
        </w:rPr>
        <w:t>די כך שהוא עשה  מעשה באמת יוצא דופן ופיטר את סגנית השר נעמי בלומנטל, רק - אך ורק - משום ששמרה על זכות השתיקה. חבל שראש הממשלה לא נמצא כאן, כי אני מניח שאם הוא היה נמצא כאן הוא היה בוודאי ראשון התומכים בהצעת החוק הזאת. כנראה נבצר ממנו - לנוכח לוח הזמנים העמ</w:t>
      </w:r>
      <w:r>
        <w:rPr>
          <w:rFonts w:hint="cs"/>
          <w:rtl/>
        </w:rPr>
        <w:t xml:space="preserve">וס שלו - להישאר דווקא להצעת החוק הזאת. </w:t>
      </w:r>
    </w:p>
    <w:p w14:paraId="48B8533B" w14:textId="77777777" w:rsidR="00000000" w:rsidRDefault="00027501">
      <w:pPr>
        <w:pStyle w:val="a0"/>
        <w:rPr>
          <w:rFonts w:hint="cs"/>
          <w:rtl/>
        </w:rPr>
      </w:pPr>
    </w:p>
    <w:p w14:paraId="625DC816" w14:textId="77777777" w:rsidR="00000000" w:rsidRDefault="00027501">
      <w:pPr>
        <w:pStyle w:val="a0"/>
        <w:rPr>
          <w:rFonts w:hint="cs"/>
          <w:rtl/>
        </w:rPr>
      </w:pPr>
      <w:bookmarkStart w:id="332" w:name="FS000000455T21_01_2004_15_45_44"/>
      <w:bookmarkEnd w:id="332"/>
      <w:r>
        <w:rPr>
          <w:rFonts w:hint="cs"/>
          <w:rtl/>
        </w:rPr>
        <w:t xml:space="preserve">נכון שהצעת החוק הזאת באה ביום טעון, אבל לא הבאתי אותה בגלל זה. לא ידעתי שהיום יוגש כתב אישום נגד דוד אפל. הדברים נעשו בדרך מקרה. לכן אני מציע לנתק את העניין הזה מהעניין האחר. </w:t>
      </w:r>
    </w:p>
    <w:p w14:paraId="42D1E309" w14:textId="77777777" w:rsidR="00000000" w:rsidRDefault="00027501">
      <w:pPr>
        <w:pStyle w:val="a0"/>
        <w:rPr>
          <w:rFonts w:hint="cs"/>
          <w:rtl/>
        </w:rPr>
      </w:pPr>
    </w:p>
    <w:p w14:paraId="08FFB175" w14:textId="77777777" w:rsidR="00000000" w:rsidRDefault="00027501">
      <w:pPr>
        <w:pStyle w:val="a0"/>
        <w:rPr>
          <w:rFonts w:hint="cs"/>
          <w:rtl/>
        </w:rPr>
      </w:pPr>
      <w:r>
        <w:rPr>
          <w:rFonts w:hint="cs"/>
          <w:rtl/>
        </w:rPr>
        <w:t xml:space="preserve">לגוף העניין, אני סבור שמהבית הזה צריך </w:t>
      </w:r>
      <w:r>
        <w:rPr>
          <w:rFonts w:hint="cs"/>
          <w:rtl/>
        </w:rPr>
        <w:t xml:space="preserve">לצאת דבר חקיקה שקובע את העיקרון הזה. אני לא סבור שמישהו מנבחרי הציבור צריך להסתתר מאחורי זכות השתיקה בחקירה משטרתית, בוודאי בנושאים הקשורים למילוי תפקידו הציבורי. לפיכך אני פונה לחברי הכנסת מכל סיעות הבית, מהקואליציה ומהאופוזיציה, להעביר את הצעת החוק הזאת </w:t>
      </w:r>
      <w:r>
        <w:rPr>
          <w:rFonts w:hint="cs"/>
          <w:rtl/>
        </w:rPr>
        <w:t>בקריאה טרומית. אני מוכן להתחייב בפני הממשלה שלא לקדם את הצעת החוק הזאת.</w:t>
      </w:r>
    </w:p>
    <w:p w14:paraId="5447792B" w14:textId="77777777" w:rsidR="00000000" w:rsidRDefault="00027501">
      <w:pPr>
        <w:pStyle w:val="af0"/>
        <w:rPr>
          <w:rFonts w:hint="cs"/>
          <w:rtl/>
        </w:rPr>
      </w:pPr>
    </w:p>
    <w:p w14:paraId="55005224" w14:textId="77777777" w:rsidR="00000000" w:rsidRDefault="00027501">
      <w:pPr>
        <w:pStyle w:val="af0"/>
        <w:rPr>
          <w:rtl/>
        </w:rPr>
      </w:pPr>
      <w:r>
        <w:rPr>
          <w:rFonts w:hint="eastAsia"/>
          <w:rtl/>
        </w:rPr>
        <w:t>מיכאל</w:t>
      </w:r>
      <w:r>
        <w:rPr>
          <w:rtl/>
        </w:rPr>
        <w:t xml:space="preserve"> איתן (הליכוד):</w:t>
      </w:r>
    </w:p>
    <w:p w14:paraId="085C2206" w14:textId="77777777" w:rsidR="00000000" w:rsidRDefault="00027501">
      <w:pPr>
        <w:pStyle w:val="a0"/>
        <w:rPr>
          <w:rFonts w:hint="cs"/>
          <w:rtl/>
        </w:rPr>
      </w:pPr>
    </w:p>
    <w:p w14:paraId="5191E5B8" w14:textId="77777777" w:rsidR="00000000" w:rsidRDefault="00027501">
      <w:pPr>
        <w:pStyle w:val="a0"/>
        <w:rPr>
          <w:rFonts w:hint="cs"/>
          <w:rtl/>
        </w:rPr>
      </w:pPr>
      <w:r>
        <w:rPr>
          <w:rFonts w:hint="cs"/>
          <w:rtl/>
        </w:rPr>
        <w:t>האם זה כולל גם את מזכיר הממשלה?</w:t>
      </w:r>
    </w:p>
    <w:p w14:paraId="65269DC1" w14:textId="77777777" w:rsidR="00000000" w:rsidRDefault="00027501">
      <w:pPr>
        <w:pStyle w:val="a0"/>
        <w:rPr>
          <w:rFonts w:hint="cs"/>
          <w:rtl/>
        </w:rPr>
      </w:pPr>
    </w:p>
    <w:p w14:paraId="157EF41F" w14:textId="77777777" w:rsidR="00000000" w:rsidRDefault="00027501">
      <w:pPr>
        <w:pStyle w:val="-"/>
        <w:rPr>
          <w:rtl/>
        </w:rPr>
      </w:pPr>
      <w:bookmarkStart w:id="333" w:name="FS000000455T21_01_2004_15_49_15C"/>
      <w:bookmarkEnd w:id="333"/>
      <w:r>
        <w:rPr>
          <w:rtl/>
        </w:rPr>
        <w:t>אופיר פינס-פז (העבודה-מימד):</w:t>
      </w:r>
    </w:p>
    <w:p w14:paraId="4267F82B" w14:textId="77777777" w:rsidR="00000000" w:rsidRDefault="00027501">
      <w:pPr>
        <w:pStyle w:val="a0"/>
        <w:rPr>
          <w:rtl/>
        </w:rPr>
      </w:pPr>
    </w:p>
    <w:p w14:paraId="29A85839" w14:textId="77777777" w:rsidR="00000000" w:rsidRDefault="00027501">
      <w:pPr>
        <w:pStyle w:val="a0"/>
        <w:rPr>
          <w:rFonts w:hint="cs"/>
          <w:rtl/>
        </w:rPr>
      </w:pPr>
      <w:r>
        <w:rPr>
          <w:rFonts w:hint="cs"/>
          <w:rtl/>
        </w:rPr>
        <w:t xml:space="preserve">לא, רק נבחרי ציבור. </w:t>
      </w:r>
    </w:p>
    <w:p w14:paraId="3A4D4AF0" w14:textId="77777777" w:rsidR="00000000" w:rsidRDefault="00027501">
      <w:pPr>
        <w:pStyle w:val="a0"/>
        <w:rPr>
          <w:rFonts w:hint="cs"/>
          <w:rtl/>
        </w:rPr>
      </w:pPr>
    </w:p>
    <w:p w14:paraId="4240B6EC" w14:textId="77777777" w:rsidR="00000000" w:rsidRDefault="00027501">
      <w:pPr>
        <w:pStyle w:val="af0"/>
        <w:rPr>
          <w:rtl/>
        </w:rPr>
      </w:pPr>
      <w:r>
        <w:rPr>
          <w:rFonts w:hint="eastAsia"/>
          <w:rtl/>
        </w:rPr>
        <w:t>רוני</w:t>
      </w:r>
      <w:r>
        <w:rPr>
          <w:rtl/>
        </w:rPr>
        <w:t xml:space="preserve"> בר-און (הליכוד):</w:t>
      </w:r>
    </w:p>
    <w:p w14:paraId="47B65E7D" w14:textId="77777777" w:rsidR="00000000" w:rsidRDefault="00027501">
      <w:pPr>
        <w:pStyle w:val="a0"/>
        <w:rPr>
          <w:rFonts w:hint="cs"/>
          <w:rtl/>
        </w:rPr>
      </w:pPr>
    </w:p>
    <w:p w14:paraId="3A53CAAF" w14:textId="77777777" w:rsidR="00000000" w:rsidRDefault="00027501">
      <w:pPr>
        <w:pStyle w:val="a0"/>
        <w:rPr>
          <w:rFonts w:hint="cs"/>
          <w:rtl/>
        </w:rPr>
      </w:pPr>
      <w:r>
        <w:rPr>
          <w:rFonts w:hint="cs"/>
          <w:rtl/>
        </w:rPr>
        <w:t>האם חברי הבית הם נבחרי ציבור?</w:t>
      </w:r>
    </w:p>
    <w:p w14:paraId="3B937D48" w14:textId="77777777" w:rsidR="00000000" w:rsidRDefault="00027501">
      <w:pPr>
        <w:pStyle w:val="a0"/>
        <w:rPr>
          <w:rFonts w:hint="cs"/>
          <w:rtl/>
        </w:rPr>
      </w:pPr>
    </w:p>
    <w:p w14:paraId="243A079A" w14:textId="77777777" w:rsidR="00000000" w:rsidRDefault="00027501">
      <w:pPr>
        <w:pStyle w:val="-"/>
        <w:rPr>
          <w:rtl/>
        </w:rPr>
      </w:pPr>
      <w:bookmarkStart w:id="334" w:name="FS000000455T21_01_2004_15_50_07C"/>
      <w:bookmarkEnd w:id="334"/>
      <w:r>
        <w:rPr>
          <w:rtl/>
        </w:rPr>
        <w:t>אופיר פינס-פז (העבודה-</w:t>
      </w:r>
      <w:r>
        <w:rPr>
          <w:rtl/>
        </w:rPr>
        <w:t>מימד):</w:t>
      </w:r>
    </w:p>
    <w:p w14:paraId="61426D9E" w14:textId="77777777" w:rsidR="00000000" w:rsidRDefault="00027501">
      <w:pPr>
        <w:pStyle w:val="a0"/>
        <w:rPr>
          <w:rtl/>
        </w:rPr>
      </w:pPr>
    </w:p>
    <w:p w14:paraId="4C743BF6" w14:textId="77777777" w:rsidR="00000000" w:rsidRDefault="00027501">
      <w:pPr>
        <w:pStyle w:val="a0"/>
        <w:rPr>
          <w:rFonts w:hint="cs"/>
          <w:rtl/>
        </w:rPr>
      </w:pPr>
      <w:r>
        <w:rPr>
          <w:rFonts w:hint="cs"/>
          <w:rtl/>
        </w:rPr>
        <w:t>אני מוכן להמתין לקראת הקריאה הראשונה עד שהממשלה תגבש עמדה סופית לגבי הצעת החוק, או תביא הצעת חוק מטעמה. תודה רבה.</w:t>
      </w:r>
    </w:p>
    <w:p w14:paraId="222D25FC" w14:textId="77777777" w:rsidR="00000000" w:rsidRDefault="00027501">
      <w:pPr>
        <w:pStyle w:val="a0"/>
        <w:rPr>
          <w:rFonts w:hint="cs"/>
          <w:rtl/>
        </w:rPr>
      </w:pPr>
    </w:p>
    <w:p w14:paraId="3916F151" w14:textId="77777777" w:rsidR="00000000" w:rsidRDefault="00027501">
      <w:pPr>
        <w:pStyle w:val="af1"/>
        <w:rPr>
          <w:rtl/>
        </w:rPr>
      </w:pPr>
      <w:r>
        <w:rPr>
          <w:rtl/>
        </w:rPr>
        <w:t>היו"ר אתי לבני:</w:t>
      </w:r>
    </w:p>
    <w:p w14:paraId="40346FD1" w14:textId="77777777" w:rsidR="00000000" w:rsidRDefault="00027501">
      <w:pPr>
        <w:pStyle w:val="a0"/>
        <w:rPr>
          <w:rtl/>
        </w:rPr>
      </w:pPr>
    </w:p>
    <w:p w14:paraId="36B27207" w14:textId="77777777" w:rsidR="00000000" w:rsidRDefault="00027501">
      <w:pPr>
        <w:pStyle w:val="a0"/>
        <w:rPr>
          <w:rFonts w:hint="cs"/>
          <w:rtl/>
        </w:rPr>
      </w:pPr>
      <w:r>
        <w:rPr>
          <w:rFonts w:hint="cs"/>
          <w:rtl/>
        </w:rPr>
        <w:t xml:space="preserve">תודה רבה. </w:t>
      </w:r>
    </w:p>
    <w:p w14:paraId="76CD4CDB" w14:textId="77777777" w:rsidR="00000000" w:rsidRDefault="00027501">
      <w:pPr>
        <w:pStyle w:val="a0"/>
        <w:rPr>
          <w:rFonts w:hint="cs"/>
          <w:rtl/>
        </w:rPr>
      </w:pPr>
    </w:p>
    <w:p w14:paraId="3D0A775A" w14:textId="77777777" w:rsidR="00000000" w:rsidRDefault="00027501">
      <w:pPr>
        <w:pStyle w:val="a0"/>
        <w:rPr>
          <w:rFonts w:hint="cs"/>
          <w:rtl/>
        </w:rPr>
      </w:pPr>
    </w:p>
    <w:p w14:paraId="55919308" w14:textId="77777777" w:rsidR="00000000" w:rsidRDefault="00027501">
      <w:pPr>
        <w:pStyle w:val="a2"/>
        <w:rPr>
          <w:rtl/>
        </w:rPr>
      </w:pPr>
    </w:p>
    <w:p w14:paraId="4CC283DB" w14:textId="77777777" w:rsidR="00000000" w:rsidRDefault="00027501">
      <w:pPr>
        <w:pStyle w:val="a2"/>
        <w:rPr>
          <w:rFonts w:hint="cs"/>
          <w:rtl/>
        </w:rPr>
      </w:pPr>
      <w:bookmarkStart w:id="335" w:name="CS21130FI0021130T21_01_2004_20_32_30"/>
      <w:bookmarkStart w:id="336" w:name="_Toc90038027"/>
      <w:bookmarkEnd w:id="335"/>
      <w:r>
        <w:rPr>
          <w:rtl/>
        </w:rPr>
        <w:t>הצ</w:t>
      </w:r>
      <w:r>
        <w:rPr>
          <w:rFonts w:hint="cs"/>
          <w:rtl/>
        </w:rPr>
        <w:t>עת חוק-</w:t>
      </w:r>
      <w:r>
        <w:rPr>
          <w:rtl/>
        </w:rPr>
        <w:t>יסוד: הגבלת זכות השתיקה לנבחרי ציבור</w:t>
      </w:r>
      <w:bookmarkEnd w:id="336"/>
    </w:p>
    <w:p w14:paraId="5D493C41" w14:textId="77777777" w:rsidR="00000000" w:rsidRDefault="00027501">
      <w:pPr>
        <w:pStyle w:val="a0"/>
        <w:ind w:firstLine="0"/>
        <w:rPr>
          <w:rFonts w:hint="cs"/>
          <w:rtl/>
        </w:rPr>
      </w:pPr>
      <w:r>
        <w:rPr>
          <w:rtl/>
        </w:rPr>
        <w:t>[נספחות.]</w:t>
      </w:r>
    </w:p>
    <w:p w14:paraId="5D995F54" w14:textId="77777777" w:rsidR="00000000" w:rsidRDefault="00027501">
      <w:pPr>
        <w:pStyle w:val="-0"/>
        <w:rPr>
          <w:rFonts w:hint="cs"/>
          <w:rtl/>
        </w:rPr>
      </w:pPr>
      <w:r>
        <w:rPr>
          <w:rFonts w:hint="cs"/>
          <w:rtl/>
        </w:rPr>
        <w:t>(הצעת חברת הכנסת זהבה</w:t>
      </w:r>
      <w:r>
        <w:rPr>
          <w:rtl/>
        </w:rPr>
        <w:t xml:space="preserve"> גלאון</w:t>
      </w:r>
      <w:r>
        <w:rPr>
          <w:rFonts w:hint="cs"/>
          <w:rtl/>
        </w:rPr>
        <w:t>)</w:t>
      </w:r>
      <w:r>
        <w:rPr>
          <w:rtl/>
        </w:rPr>
        <w:t xml:space="preserve"> </w:t>
      </w:r>
    </w:p>
    <w:p w14:paraId="5FEB11EC" w14:textId="77777777" w:rsidR="00000000" w:rsidRDefault="00027501">
      <w:pPr>
        <w:pStyle w:val="-0"/>
        <w:rPr>
          <w:rFonts w:hint="cs"/>
          <w:rtl/>
        </w:rPr>
      </w:pPr>
    </w:p>
    <w:p w14:paraId="581B86F7" w14:textId="77777777" w:rsidR="00000000" w:rsidRDefault="00027501">
      <w:pPr>
        <w:pStyle w:val="a0"/>
        <w:rPr>
          <w:rFonts w:hint="cs"/>
          <w:rtl/>
        </w:rPr>
      </w:pPr>
    </w:p>
    <w:p w14:paraId="331591B7" w14:textId="77777777" w:rsidR="00000000" w:rsidRDefault="00027501">
      <w:pPr>
        <w:pStyle w:val="af1"/>
        <w:rPr>
          <w:rtl/>
        </w:rPr>
      </w:pPr>
      <w:r>
        <w:rPr>
          <w:rtl/>
        </w:rPr>
        <w:t>היו"ר אתי לבני</w:t>
      </w:r>
      <w:r>
        <w:rPr>
          <w:rtl/>
        </w:rPr>
        <w:t>:</w:t>
      </w:r>
    </w:p>
    <w:p w14:paraId="5D83E71B" w14:textId="77777777" w:rsidR="00000000" w:rsidRDefault="00027501">
      <w:pPr>
        <w:pStyle w:val="a0"/>
        <w:rPr>
          <w:rFonts w:hint="cs"/>
          <w:rtl/>
        </w:rPr>
      </w:pPr>
    </w:p>
    <w:p w14:paraId="2845D78B" w14:textId="77777777" w:rsidR="00000000" w:rsidRDefault="00027501">
      <w:pPr>
        <w:pStyle w:val="a0"/>
        <w:rPr>
          <w:rFonts w:hint="cs"/>
          <w:rtl/>
        </w:rPr>
      </w:pPr>
      <w:r>
        <w:rPr>
          <w:rFonts w:hint="cs"/>
          <w:rtl/>
        </w:rPr>
        <w:t xml:space="preserve">אנחנו עוברים להצעת חוק דומה, הצעת חוק-יסוד: הגבלת זכות השתיקה לנבחרי ציבור, של חברת הכנסת זהבה גלאון; הצעת חוק </w:t>
      </w:r>
      <w:r>
        <w:rPr>
          <w:rtl/>
        </w:rPr>
        <w:t>פ/1521</w:t>
      </w:r>
      <w:r>
        <w:rPr>
          <w:rFonts w:hint="cs"/>
          <w:rtl/>
        </w:rPr>
        <w:t>. חברת הכנסת תציג את החוק.</w:t>
      </w:r>
    </w:p>
    <w:p w14:paraId="1A6AB615" w14:textId="77777777" w:rsidR="00000000" w:rsidRDefault="00027501">
      <w:pPr>
        <w:pStyle w:val="a0"/>
        <w:rPr>
          <w:rFonts w:hint="cs"/>
          <w:rtl/>
        </w:rPr>
      </w:pPr>
    </w:p>
    <w:p w14:paraId="0AD7FB28" w14:textId="77777777" w:rsidR="00000000" w:rsidRDefault="00027501">
      <w:pPr>
        <w:pStyle w:val="a"/>
        <w:rPr>
          <w:rtl/>
        </w:rPr>
      </w:pPr>
      <w:bookmarkStart w:id="337" w:name="FS000000504T21_01_2004_15_51_43"/>
      <w:bookmarkStart w:id="338" w:name="_Toc90038028"/>
      <w:bookmarkEnd w:id="337"/>
      <w:r>
        <w:rPr>
          <w:rFonts w:hint="eastAsia"/>
          <w:rtl/>
        </w:rPr>
        <w:t>זהבה</w:t>
      </w:r>
      <w:r>
        <w:rPr>
          <w:rtl/>
        </w:rPr>
        <w:t xml:space="preserve"> גלאון (מרצ):</w:t>
      </w:r>
      <w:bookmarkEnd w:id="338"/>
    </w:p>
    <w:p w14:paraId="1ACAD180" w14:textId="77777777" w:rsidR="00000000" w:rsidRDefault="00027501">
      <w:pPr>
        <w:pStyle w:val="a0"/>
        <w:rPr>
          <w:rFonts w:hint="cs"/>
          <w:rtl/>
        </w:rPr>
      </w:pPr>
    </w:p>
    <w:p w14:paraId="71D3D62B" w14:textId="77777777" w:rsidR="00000000" w:rsidRDefault="00027501">
      <w:pPr>
        <w:pStyle w:val="a0"/>
        <w:rPr>
          <w:rFonts w:hint="cs"/>
          <w:rtl/>
        </w:rPr>
      </w:pPr>
      <w:r>
        <w:rPr>
          <w:rFonts w:hint="cs"/>
          <w:rtl/>
        </w:rPr>
        <w:t>גברתי היושבת-ראש וחברי הכנסת, זכות השתיקה היא זכות יסוד. ההצעות שלי ושל חבר הכנסת פינס אי</w:t>
      </w:r>
      <w:r>
        <w:rPr>
          <w:rFonts w:hint="cs"/>
          <w:rtl/>
        </w:rPr>
        <w:t xml:space="preserve">נן באות לבטל את זכות היסוד הזאת לכלל הציבור. ההצעה הזאת באה בעקבות דיון מאוד מקיף ומעמיק בוועדת החוקה, שכפי שציין חבר הכנסת פינס, קיבלה החלטה בעניין זכות השתיקה. היה דיון מקיף. ההצעה הזאת באה לצמצם את זכות השתיקה למי שנקראים נבחרי הציבור. </w:t>
      </w:r>
    </w:p>
    <w:p w14:paraId="66CC1213" w14:textId="77777777" w:rsidR="00000000" w:rsidRDefault="00027501">
      <w:pPr>
        <w:pStyle w:val="a0"/>
        <w:rPr>
          <w:rFonts w:hint="cs"/>
          <w:rtl/>
        </w:rPr>
      </w:pPr>
    </w:p>
    <w:p w14:paraId="3DDE56D1" w14:textId="77777777" w:rsidR="00000000" w:rsidRDefault="00027501">
      <w:pPr>
        <w:pStyle w:val="a0"/>
        <w:rPr>
          <w:rFonts w:hint="cs"/>
          <w:rtl/>
        </w:rPr>
      </w:pPr>
      <w:r>
        <w:rPr>
          <w:rFonts w:hint="cs"/>
          <w:rtl/>
        </w:rPr>
        <w:t>אני חושבת שאנחנ</w:t>
      </w:r>
      <w:r>
        <w:rPr>
          <w:rFonts w:hint="cs"/>
          <w:rtl/>
        </w:rPr>
        <w:t>ו צריכים לעשות הבחנה מאוד ברורה בין שמירת זכות השתיקה, שהיא זכות יסוד, לבין התנאים למילוי תפקידים ציבוריים. מי שמבקש למלא תפקיד ציבורי, יש עליו חובות. הוא לא כאחד האדם. אם הוא נקרא לחקירה פלילית, הוא לא יכול לאחוז במקל בשני קצותיו. הוא יכול להשתמש בזכות הש</w:t>
      </w:r>
      <w:r>
        <w:rPr>
          <w:rFonts w:hint="cs"/>
          <w:rtl/>
        </w:rPr>
        <w:t xml:space="preserve">תיקה, אני מכבדת את זה, אבל הוא לא יוכל להמשיך ולכהן כנבחר ציבור. </w:t>
      </w:r>
    </w:p>
    <w:p w14:paraId="15B569B1" w14:textId="77777777" w:rsidR="00000000" w:rsidRDefault="00027501">
      <w:pPr>
        <w:pStyle w:val="a0"/>
        <w:rPr>
          <w:rFonts w:hint="cs"/>
          <w:rtl/>
        </w:rPr>
      </w:pPr>
    </w:p>
    <w:p w14:paraId="6BA47600" w14:textId="77777777" w:rsidR="00000000" w:rsidRDefault="00027501">
      <w:pPr>
        <w:pStyle w:val="a0"/>
        <w:rPr>
          <w:rFonts w:hint="cs"/>
          <w:rtl/>
        </w:rPr>
      </w:pPr>
      <w:r>
        <w:rPr>
          <w:rFonts w:hint="cs"/>
          <w:rtl/>
        </w:rPr>
        <w:t>הצעת החוק הזאת באה לומר, שאם נבחר ציבור יבחר לנקוט את זכות השתיקה, תחול עליו סנקציה, הוא לא יוכל להמשיך בתפקידו ויהיה עליו לפרוש. איש הציבור יצטרך להחליט. חברי חברי הכנסת, זה אנחנו. האם אנח</w:t>
      </w:r>
      <w:r>
        <w:rPr>
          <w:rFonts w:hint="cs"/>
          <w:rtl/>
        </w:rPr>
        <w:t xml:space="preserve">נו מוותרים על זכות השתיקה, או שאנחנו מוותרים על תפקידנו, אם אנחנו שרים ואם אנחנו חברי הכנסת. </w:t>
      </w:r>
    </w:p>
    <w:p w14:paraId="1F4FE1E0" w14:textId="77777777" w:rsidR="00000000" w:rsidRDefault="00027501">
      <w:pPr>
        <w:pStyle w:val="a0"/>
        <w:rPr>
          <w:rFonts w:hint="cs"/>
          <w:rtl/>
        </w:rPr>
      </w:pPr>
    </w:p>
    <w:p w14:paraId="56991C39" w14:textId="77777777" w:rsidR="00000000" w:rsidRDefault="00027501">
      <w:pPr>
        <w:pStyle w:val="a0"/>
        <w:rPr>
          <w:rFonts w:hint="cs"/>
          <w:rtl/>
        </w:rPr>
      </w:pPr>
      <w:r>
        <w:rPr>
          <w:rFonts w:hint="cs"/>
          <w:rtl/>
        </w:rPr>
        <w:t>אני מודה שנדהמתי מתשובת הממשלה לחבר הכנסת פינס. אני הייתי משוכנעת ששר המשפטים, נציג שינוי בממשלה - שר המשפטים, לצערי, לא שומע את הדברים. אתה השר הממונה על הנורמו</w:t>
      </w:r>
      <w:r>
        <w:rPr>
          <w:rFonts w:hint="cs"/>
          <w:rtl/>
        </w:rPr>
        <w:t>ת ועל הרף של ההתנהגות הציבורית של נבחרי ציבור. במקום לבוא למליאה בימים אלה ולהודיע שהממשלה תומכת במה שנקרא צמצום זכות השתיקה לנבחרי ציבור, הממשלה מתחמקת. הממשלה אומרת שהיא לא תתמוך בחוק הזה. איזו דוגמה ואיזה מופת משמש שר המשפטים, היום, על רקע כל הדברים שמת</w:t>
      </w:r>
      <w:r>
        <w:rPr>
          <w:rFonts w:hint="cs"/>
          <w:rtl/>
        </w:rPr>
        <w:t>רחשים? שר המשפטים נתן גיבוי לראש הממשלה שפיטר את חברת הכנסת נעמי בלומנטל כשרה, כיוון שהיא שמרה על זכות השתיקה. איפה אתה היום? אתה עסוק בשיחה עם ביבי נתניהו, כי מה זה חברי כנסת מהאופוזיציה שבאים לכאן. חוסר הנימוס האלמנטרי של שר המשפטים. אני הייתי מצפה שתקשי</w:t>
      </w:r>
      <w:r>
        <w:rPr>
          <w:rFonts w:hint="cs"/>
          <w:rtl/>
        </w:rPr>
        <w:t>ב לדברים שאני אומרת. זו דוגמה לשר בממשלת ישראל.</w:t>
      </w:r>
    </w:p>
    <w:p w14:paraId="4ADCAC58" w14:textId="77777777" w:rsidR="00000000" w:rsidRDefault="00027501">
      <w:pPr>
        <w:pStyle w:val="a0"/>
        <w:ind w:firstLine="0"/>
        <w:rPr>
          <w:rFonts w:hint="cs"/>
          <w:rtl/>
        </w:rPr>
      </w:pPr>
    </w:p>
    <w:p w14:paraId="0ECC8C8E" w14:textId="77777777" w:rsidR="00000000" w:rsidRDefault="00027501">
      <w:pPr>
        <w:pStyle w:val="af0"/>
        <w:rPr>
          <w:rtl/>
        </w:rPr>
      </w:pPr>
      <w:r>
        <w:rPr>
          <w:rFonts w:hint="eastAsia"/>
          <w:rtl/>
        </w:rPr>
        <w:t>אבשלום</w:t>
      </w:r>
      <w:r>
        <w:rPr>
          <w:rtl/>
        </w:rPr>
        <w:t xml:space="preserve"> וילן (מרצ):</w:t>
      </w:r>
    </w:p>
    <w:p w14:paraId="5838DC3B" w14:textId="77777777" w:rsidR="00000000" w:rsidRDefault="00027501">
      <w:pPr>
        <w:pStyle w:val="a0"/>
        <w:rPr>
          <w:rFonts w:hint="cs"/>
          <w:rtl/>
        </w:rPr>
      </w:pPr>
    </w:p>
    <w:p w14:paraId="1865A990" w14:textId="77777777" w:rsidR="00000000" w:rsidRDefault="00027501">
      <w:pPr>
        <w:pStyle w:val="a0"/>
        <w:rPr>
          <w:rFonts w:hint="cs"/>
          <w:rtl/>
        </w:rPr>
      </w:pPr>
      <w:r>
        <w:rPr>
          <w:rFonts w:hint="cs"/>
          <w:rtl/>
        </w:rPr>
        <w:t>גברתי היושבת-ראש, את צריכה להעיר לו.</w:t>
      </w:r>
    </w:p>
    <w:p w14:paraId="0F26C2E5" w14:textId="77777777" w:rsidR="00000000" w:rsidRDefault="00027501">
      <w:pPr>
        <w:pStyle w:val="a0"/>
        <w:rPr>
          <w:rFonts w:hint="cs"/>
          <w:rtl/>
        </w:rPr>
      </w:pPr>
    </w:p>
    <w:p w14:paraId="5D0F8CE7" w14:textId="77777777" w:rsidR="00000000" w:rsidRDefault="00027501">
      <w:pPr>
        <w:pStyle w:val="af1"/>
        <w:rPr>
          <w:rtl/>
        </w:rPr>
      </w:pPr>
      <w:r>
        <w:rPr>
          <w:rtl/>
        </w:rPr>
        <w:t>היו"ר אתי לבני:</w:t>
      </w:r>
    </w:p>
    <w:p w14:paraId="389D5F39" w14:textId="77777777" w:rsidR="00000000" w:rsidRDefault="00027501">
      <w:pPr>
        <w:pStyle w:val="a0"/>
        <w:rPr>
          <w:rtl/>
        </w:rPr>
      </w:pPr>
    </w:p>
    <w:p w14:paraId="085AD75E" w14:textId="77777777" w:rsidR="00000000" w:rsidRDefault="00027501">
      <w:pPr>
        <w:pStyle w:val="a0"/>
        <w:rPr>
          <w:rFonts w:hint="cs"/>
          <w:rtl/>
        </w:rPr>
      </w:pPr>
      <w:r>
        <w:rPr>
          <w:rFonts w:hint="cs"/>
          <w:rtl/>
        </w:rPr>
        <w:t>שר המשפטים, פונים אליך.</w:t>
      </w:r>
    </w:p>
    <w:p w14:paraId="2004D378" w14:textId="77777777" w:rsidR="00000000" w:rsidRDefault="00027501">
      <w:pPr>
        <w:pStyle w:val="a0"/>
        <w:rPr>
          <w:rFonts w:hint="cs"/>
          <w:rtl/>
        </w:rPr>
      </w:pPr>
    </w:p>
    <w:p w14:paraId="74315D69" w14:textId="77777777" w:rsidR="00000000" w:rsidRDefault="00027501">
      <w:pPr>
        <w:pStyle w:val="-"/>
        <w:rPr>
          <w:rtl/>
        </w:rPr>
      </w:pPr>
      <w:bookmarkStart w:id="339" w:name="FS000000504T21_01_2004_16_03_04C"/>
      <w:bookmarkEnd w:id="339"/>
      <w:r>
        <w:rPr>
          <w:rtl/>
        </w:rPr>
        <w:t>זהבה גלאון (מרצ):</w:t>
      </w:r>
    </w:p>
    <w:p w14:paraId="24D9758A" w14:textId="77777777" w:rsidR="00000000" w:rsidRDefault="00027501">
      <w:pPr>
        <w:pStyle w:val="a0"/>
        <w:rPr>
          <w:rtl/>
        </w:rPr>
      </w:pPr>
    </w:p>
    <w:p w14:paraId="457EF44B" w14:textId="77777777" w:rsidR="00000000" w:rsidRDefault="00027501">
      <w:pPr>
        <w:pStyle w:val="a0"/>
        <w:rPr>
          <w:rFonts w:hint="cs"/>
          <w:rtl/>
        </w:rPr>
      </w:pPr>
      <w:r>
        <w:rPr>
          <w:rFonts w:hint="cs"/>
          <w:rtl/>
        </w:rPr>
        <w:t>שר המשפטים בממשלת ישראל, שהיה צריך להציב רף ונורמות ציבוריות להתנהגות נאותה של נבחרי ציב</w:t>
      </w:r>
      <w:r>
        <w:rPr>
          <w:rFonts w:hint="cs"/>
          <w:rtl/>
        </w:rPr>
        <w:t xml:space="preserve">ור ולתנאים למילוי תפקידים של נבחרי ציבור, בחר גם הפעם, כמו תמיד, להתחמק מהתמודדות עם שאלות קרדינליות שעומדות על הפרק. </w:t>
      </w:r>
    </w:p>
    <w:p w14:paraId="326EADD3" w14:textId="77777777" w:rsidR="00000000" w:rsidRDefault="00027501">
      <w:pPr>
        <w:pStyle w:val="a0"/>
        <w:rPr>
          <w:rFonts w:hint="cs"/>
          <w:rtl/>
        </w:rPr>
      </w:pPr>
    </w:p>
    <w:p w14:paraId="5B0F438E" w14:textId="77777777" w:rsidR="00000000" w:rsidRDefault="00027501">
      <w:pPr>
        <w:pStyle w:val="a0"/>
        <w:rPr>
          <w:rFonts w:hint="cs"/>
          <w:rtl/>
        </w:rPr>
      </w:pPr>
      <w:r>
        <w:rPr>
          <w:rFonts w:hint="cs"/>
          <w:rtl/>
        </w:rPr>
        <w:t>גברתי היושבת-ראש, זה לא יהיה לכבודה של הכנסת אם היא לא תאמר לציבור, שזכות השתיקה כזכות יסוד - כן; נבחרי ציבור שמבקשים לשמור על זכות השתי</w:t>
      </w:r>
      <w:r>
        <w:rPr>
          <w:rFonts w:hint="cs"/>
          <w:rtl/>
        </w:rPr>
        <w:t xml:space="preserve">קה, יצטרכו לפרוש מתפקידם. </w:t>
      </w:r>
    </w:p>
    <w:p w14:paraId="739F787F" w14:textId="77777777" w:rsidR="00000000" w:rsidRDefault="00027501">
      <w:pPr>
        <w:pStyle w:val="a0"/>
        <w:rPr>
          <w:rFonts w:hint="cs"/>
          <w:rtl/>
        </w:rPr>
      </w:pPr>
    </w:p>
    <w:p w14:paraId="47DE9F24" w14:textId="77777777" w:rsidR="00000000" w:rsidRDefault="00027501">
      <w:pPr>
        <w:pStyle w:val="af0"/>
        <w:rPr>
          <w:rtl/>
        </w:rPr>
      </w:pPr>
      <w:r>
        <w:rPr>
          <w:rFonts w:hint="eastAsia"/>
          <w:rtl/>
        </w:rPr>
        <w:t>משה</w:t>
      </w:r>
      <w:r>
        <w:rPr>
          <w:rtl/>
        </w:rPr>
        <w:t xml:space="preserve"> גפני (יהדות התורה):</w:t>
      </w:r>
    </w:p>
    <w:p w14:paraId="428BFD6C" w14:textId="77777777" w:rsidR="00000000" w:rsidRDefault="00027501">
      <w:pPr>
        <w:pStyle w:val="a0"/>
        <w:rPr>
          <w:rFonts w:hint="cs"/>
          <w:rtl/>
        </w:rPr>
      </w:pPr>
    </w:p>
    <w:p w14:paraId="0F85EDCE" w14:textId="77777777" w:rsidR="00000000" w:rsidRDefault="00027501">
      <w:pPr>
        <w:pStyle w:val="a0"/>
        <w:rPr>
          <w:rFonts w:hint="cs"/>
          <w:rtl/>
        </w:rPr>
      </w:pPr>
      <w:r>
        <w:rPr>
          <w:rFonts w:hint="cs"/>
          <w:rtl/>
        </w:rPr>
        <w:t>מה באמת העמדה של שר המשפטים?</w:t>
      </w:r>
    </w:p>
    <w:p w14:paraId="2000BBF3" w14:textId="77777777" w:rsidR="00000000" w:rsidRDefault="00027501">
      <w:pPr>
        <w:pStyle w:val="a0"/>
        <w:rPr>
          <w:rFonts w:hint="cs"/>
          <w:rtl/>
        </w:rPr>
      </w:pPr>
    </w:p>
    <w:p w14:paraId="57371106" w14:textId="77777777" w:rsidR="00000000" w:rsidRDefault="00027501">
      <w:pPr>
        <w:pStyle w:val="-"/>
        <w:rPr>
          <w:rtl/>
        </w:rPr>
      </w:pPr>
      <w:bookmarkStart w:id="340" w:name="FS000000504T21_01_2004_16_05_58C"/>
      <w:bookmarkEnd w:id="340"/>
      <w:r>
        <w:rPr>
          <w:rtl/>
        </w:rPr>
        <w:t>זהבה גלאון (מרצ):</w:t>
      </w:r>
    </w:p>
    <w:p w14:paraId="7694F269" w14:textId="77777777" w:rsidR="00000000" w:rsidRDefault="00027501">
      <w:pPr>
        <w:pStyle w:val="a0"/>
        <w:rPr>
          <w:rtl/>
        </w:rPr>
      </w:pPr>
    </w:p>
    <w:p w14:paraId="4B24A12D" w14:textId="77777777" w:rsidR="00000000" w:rsidRDefault="00027501">
      <w:pPr>
        <w:pStyle w:val="a0"/>
        <w:rPr>
          <w:rFonts w:hint="cs"/>
          <w:rtl/>
        </w:rPr>
      </w:pPr>
      <w:r>
        <w:rPr>
          <w:rFonts w:hint="cs"/>
          <w:rtl/>
        </w:rPr>
        <w:t>אנחנו נשמע את העמדה של שר המשפטים. אני מודה שאני הבנתי מדבריו של חבר הכנסת פינס שהממשלה לא תתמוך בחוק, ואני תוהה אם זו הנורמה ששר המשפטים צריך להציב לכנסת</w:t>
      </w:r>
      <w:r>
        <w:rPr>
          <w:rFonts w:hint="cs"/>
          <w:rtl/>
        </w:rPr>
        <w:t>, אם זו הנורמה ששר המשפטים צריך להציב לציבור - האם חבר כנסת, שר או נבחר ציבור יכול לאחוז במקל משני קצותיו, גם לשמור על זכות השתיקה וגם לכהן בתפקידו כשר או כחבר כנסת? לי נראה שהתשובה היא לא.</w:t>
      </w:r>
    </w:p>
    <w:p w14:paraId="57481F13" w14:textId="77777777" w:rsidR="00000000" w:rsidRDefault="00027501">
      <w:pPr>
        <w:pStyle w:val="a0"/>
        <w:rPr>
          <w:rFonts w:hint="cs"/>
          <w:rtl/>
        </w:rPr>
      </w:pPr>
    </w:p>
    <w:p w14:paraId="04DD130B" w14:textId="77777777" w:rsidR="00000000" w:rsidRDefault="00027501">
      <w:pPr>
        <w:pStyle w:val="af1"/>
        <w:rPr>
          <w:rtl/>
        </w:rPr>
      </w:pPr>
      <w:r>
        <w:rPr>
          <w:rtl/>
        </w:rPr>
        <w:t>היו"ר אתי לבני:</w:t>
      </w:r>
    </w:p>
    <w:p w14:paraId="30303921" w14:textId="77777777" w:rsidR="00000000" w:rsidRDefault="00027501">
      <w:pPr>
        <w:pStyle w:val="a0"/>
        <w:rPr>
          <w:rtl/>
        </w:rPr>
      </w:pPr>
    </w:p>
    <w:p w14:paraId="450C804E" w14:textId="77777777" w:rsidR="00000000" w:rsidRDefault="00027501">
      <w:pPr>
        <w:pStyle w:val="a0"/>
        <w:rPr>
          <w:rFonts w:hint="cs"/>
          <w:rtl/>
        </w:rPr>
      </w:pPr>
      <w:r>
        <w:rPr>
          <w:rFonts w:hint="cs"/>
          <w:rtl/>
        </w:rPr>
        <w:t xml:space="preserve">שר המשפטים ישיב על שתי הצעות החוק. </w:t>
      </w:r>
    </w:p>
    <w:p w14:paraId="0BA2F799" w14:textId="77777777" w:rsidR="00000000" w:rsidRDefault="00027501">
      <w:pPr>
        <w:pStyle w:val="a0"/>
        <w:rPr>
          <w:rFonts w:hint="cs"/>
          <w:rtl/>
        </w:rPr>
      </w:pPr>
    </w:p>
    <w:p w14:paraId="06015219" w14:textId="77777777" w:rsidR="00000000" w:rsidRDefault="00027501">
      <w:pPr>
        <w:pStyle w:val="a"/>
        <w:rPr>
          <w:rtl/>
        </w:rPr>
      </w:pPr>
      <w:bookmarkStart w:id="341" w:name="FS000000517T21_01_2004_16_09_10"/>
      <w:bookmarkStart w:id="342" w:name="_Toc90038029"/>
      <w:bookmarkEnd w:id="341"/>
      <w:r>
        <w:rPr>
          <w:rFonts w:hint="eastAsia"/>
          <w:rtl/>
        </w:rPr>
        <w:t>שר</w:t>
      </w:r>
      <w:r>
        <w:rPr>
          <w:rtl/>
        </w:rPr>
        <w:t xml:space="preserve"> המשפטים </w:t>
      </w:r>
      <w:r>
        <w:rPr>
          <w:rtl/>
        </w:rPr>
        <w:t>יוסף לפיד:</w:t>
      </w:r>
      <w:bookmarkEnd w:id="342"/>
    </w:p>
    <w:p w14:paraId="7BB72E51" w14:textId="77777777" w:rsidR="00000000" w:rsidRDefault="00027501">
      <w:pPr>
        <w:pStyle w:val="a0"/>
        <w:rPr>
          <w:rFonts w:hint="cs"/>
          <w:rtl/>
        </w:rPr>
      </w:pPr>
    </w:p>
    <w:p w14:paraId="3D78E432" w14:textId="77777777" w:rsidR="00000000" w:rsidRDefault="00027501">
      <w:pPr>
        <w:pStyle w:val="a0"/>
        <w:ind w:firstLine="720"/>
        <w:rPr>
          <w:rFonts w:hint="cs"/>
          <w:rtl/>
        </w:rPr>
      </w:pPr>
      <w:r>
        <w:rPr>
          <w:rFonts w:hint="cs"/>
          <w:rtl/>
        </w:rPr>
        <w:t>גברתי היושבת-ראש, אני לא יודע מה העמדה של האופוזיציה, כי אני יודע שהגברת גלאון הסכימה לדחיית ההצבעה ואופיר פינס מתלבט.</w:t>
      </w:r>
    </w:p>
    <w:p w14:paraId="61D714EC" w14:textId="77777777" w:rsidR="00000000" w:rsidRDefault="00027501">
      <w:pPr>
        <w:pStyle w:val="a0"/>
        <w:ind w:firstLine="720"/>
        <w:rPr>
          <w:rFonts w:hint="cs"/>
          <w:rtl/>
        </w:rPr>
      </w:pPr>
    </w:p>
    <w:p w14:paraId="134A9BDF" w14:textId="77777777" w:rsidR="00000000" w:rsidRDefault="00027501">
      <w:pPr>
        <w:pStyle w:val="af0"/>
        <w:rPr>
          <w:rtl/>
        </w:rPr>
      </w:pPr>
      <w:r>
        <w:rPr>
          <w:rFonts w:hint="eastAsia"/>
          <w:rtl/>
        </w:rPr>
        <w:t>זהבה</w:t>
      </w:r>
      <w:r>
        <w:rPr>
          <w:rtl/>
        </w:rPr>
        <w:t xml:space="preserve"> גלאון (מרצ):</w:t>
      </w:r>
    </w:p>
    <w:p w14:paraId="304A7056" w14:textId="77777777" w:rsidR="00000000" w:rsidRDefault="00027501">
      <w:pPr>
        <w:pStyle w:val="a0"/>
        <w:rPr>
          <w:rFonts w:hint="cs"/>
          <w:rtl/>
        </w:rPr>
      </w:pPr>
    </w:p>
    <w:p w14:paraId="32C4612B" w14:textId="77777777" w:rsidR="00000000" w:rsidRDefault="00027501">
      <w:pPr>
        <w:pStyle w:val="a0"/>
        <w:rPr>
          <w:rFonts w:hint="cs"/>
          <w:rtl/>
        </w:rPr>
      </w:pPr>
      <w:r>
        <w:rPr>
          <w:rFonts w:hint="cs"/>
          <w:rtl/>
        </w:rPr>
        <w:t>אני לא הסכמתי. אף אחד לא בא אתי בדברים.</w:t>
      </w:r>
    </w:p>
    <w:p w14:paraId="32D084DD" w14:textId="77777777" w:rsidR="00000000" w:rsidRDefault="00027501">
      <w:pPr>
        <w:pStyle w:val="a0"/>
        <w:rPr>
          <w:rFonts w:hint="cs"/>
          <w:rtl/>
        </w:rPr>
      </w:pPr>
    </w:p>
    <w:p w14:paraId="0485EEC0" w14:textId="77777777" w:rsidR="00000000" w:rsidRDefault="00027501">
      <w:pPr>
        <w:pStyle w:val="-"/>
        <w:rPr>
          <w:rtl/>
        </w:rPr>
      </w:pPr>
      <w:bookmarkStart w:id="343" w:name="FS000000517T21_01_2004_16_10_31C"/>
      <w:bookmarkEnd w:id="343"/>
      <w:r>
        <w:rPr>
          <w:rFonts w:hint="eastAsia"/>
          <w:rtl/>
        </w:rPr>
        <w:t>שר</w:t>
      </w:r>
      <w:r>
        <w:rPr>
          <w:rtl/>
        </w:rPr>
        <w:t xml:space="preserve"> המשפטים יוסף לפיד:</w:t>
      </w:r>
    </w:p>
    <w:p w14:paraId="2124F4C6" w14:textId="77777777" w:rsidR="00000000" w:rsidRDefault="00027501">
      <w:pPr>
        <w:pStyle w:val="a0"/>
        <w:rPr>
          <w:rFonts w:hint="cs"/>
          <w:rtl/>
        </w:rPr>
      </w:pPr>
    </w:p>
    <w:p w14:paraId="21CF0C2D" w14:textId="77777777" w:rsidR="00000000" w:rsidRDefault="00027501">
      <w:pPr>
        <w:pStyle w:val="a0"/>
        <w:rPr>
          <w:rFonts w:hint="cs"/>
          <w:rtl/>
        </w:rPr>
      </w:pPr>
      <w:r>
        <w:rPr>
          <w:rFonts w:hint="cs"/>
          <w:rtl/>
        </w:rPr>
        <w:t xml:space="preserve">השאלה היא אם אנחנו דנים בדחיית ההצבעה או </w:t>
      </w:r>
      <w:r>
        <w:rPr>
          <w:rFonts w:hint="cs"/>
          <w:rtl/>
        </w:rPr>
        <w:t>שדנים בחוק עצמו.</w:t>
      </w:r>
    </w:p>
    <w:p w14:paraId="1F12CF53" w14:textId="77777777" w:rsidR="00000000" w:rsidRDefault="00027501">
      <w:pPr>
        <w:pStyle w:val="a0"/>
        <w:rPr>
          <w:rFonts w:hint="cs"/>
          <w:rtl/>
        </w:rPr>
      </w:pPr>
    </w:p>
    <w:p w14:paraId="2FA866BD" w14:textId="77777777" w:rsidR="00000000" w:rsidRDefault="00027501">
      <w:pPr>
        <w:pStyle w:val="af0"/>
        <w:rPr>
          <w:rtl/>
        </w:rPr>
      </w:pPr>
      <w:r>
        <w:rPr>
          <w:rFonts w:hint="eastAsia"/>
          <w:rtl/>
        </w:rPr>
        <w:t>אופיר</w:t>
      </w:r>
      <w:r>
        <w:rPr>
          <w:rtl/>
        </w:rPr>
        <w:t xml:space="preserve"> פינס-פז (העבודה-מימד):</w:t>
      </w:r>
    </w:p>
    <w:p w14:paraId="6A7A345A" w14:textId="77777777" w:rsidR="00000000" w:rsidRDefault="00027501">
      <w:pPr>
        <w:pStyle w:val="a0"/>
        <w:rPr>
          <w:rFonts w:hint="cs"/>
          <w:rtl/>
        </w:rPr>
      </w:pPr>
    </w:p>
    <w:p w14:paraId="6D375CC6" w14:textId="77777777" w:rsidR="00000000" w:rsidRDefault="00027501">
      <w:pPr>
        <w:pStyle w:val="a0"/>
        <w:rPr>
          <w:rFonts w:hint="cs"/>
          <w:rtl/>
        </w:rPr>
      </w:pPr>
      <w:r>
        <w:rPr>
          <w:rFonts w:hint="cs"/>
          <w:rtl/>
        </w:rPr>
        <w:t>לפחות תתייחס להצעה.</w:t>
      </w:r>
    </w:p>
    <w:p w14:paraId="7FEF1056" w14:textId="77777777" w:rsidR="00000000" w:rsidRDefault="00027501">
      <w:pPr>
        <w:pStyle w:val="a0"/>
        <w:rPr>
          <w:rFonts w:hint="cs"/>
          <w:rtl/>
        </w:rPr>
      </w:pPr>
    </w:p>
    <w:p w14:paraId="1152AF8D" w14:textId="77777777" w:rsidR="00000000" w:rsidRDefault="00027501">
      <w:pPr>
        <w:pStyle w:val="-"/>
        <w:rPr>
          <w:rtl/>
        </w:rPr>
      </w:pPr>
      <w:bookmarkStart w:id="344" w:name="FS000000517T21_01_2004_16_11_24C"/>
      <w:bookmarkEnd w:id="344"/>
      <w:r>
        <w:rPr>
          <w:rFonts w:hint="eastAsia"/>
          <w:rtl/>
        </w:rPr>
        <w:t>שר</w:t>
      </w:r>
      <w:r>
        <w:rPr>
          <w:rtl/>
        </w:rPr>
        <w:t xml:space="preserve"> המשפטים יוסף לפיד:</w:t>
      </w:r>
    </w:p>
    <w:p w14:paraId="2C2574E3" w14:textId="77777777" w:rsidR="00000000" w:rsidRDefault="00027501">
      <w:pPr>
        <w:pStyle w:val="a0"/>
        <w:rPr>
          <w:rFonts w:hint="cs"/>
          <w:rtl/>
        </w:rPr>
      </w:pPr>
    </w:p>
    <w:p w14:paraId="3401F8F0" w14:textId="77777777" w:rsidR="00000000" w:rsidRDefault="00027501">
      <w:pPr>
        <w:pStyle w:val="a0"/>
        <w:rPr>
          <w:rFonts w:hint="cs"/>
          <w:rtl/>
        </w:rPr>
      </w:pPr>
      <w:r>
        <w:rPr>
          <w:rFonts w:hint="cs"/>
          <w:rtl/>
        </w:rPr>
        <w:t>אתה צריך לענות על זה. אתה צריך להחליט. היא הסכימה לדחות.</w:t>
      </w:r>
    </w:p>
    <w:p w14:paraId="4AB7EC2C" w14:textId="77777777" w:rsidR="00000000" w:rsidRDefault="00027501">
      <w:pPr>
        <w:pStyle w:val="a0"/>
        <w:rPr>
          <w:rFonts w:hint="cs"/>
          <w:rtl/>
        </w:rPr>
      </w:pPr>
    </w:p>
    <w:p w14:paraId="0CEC3DC9" w14:textId="77777777" w:rsidR="00000000" w:rsidRDefault="00027501">
      <w:pPr>
        <w:pStyle w:val="af0"/>
        <w:rPr>
          <w:rtl/>
        </w:rPr>
      </w:pPr>
      <w:r>
        <w:rPr>
          <w:rFonts w:hint="eastAsia"/>
          <w:rtl/>
        </w:rPr>
        <w:t>מיכאל</w:t>
      </w:r>
      <w:r>
        <w:rPr>
          <w:rtl/>
        </w:rPr>
        <w:t xml:space="preserve"> איתן (הליכוד):</w:t>
      </w:r>
    </w:p>
    <w:p w14:paraId="5E0B0DC7" w14:textId="77777777" w:rsidR="00000000" w:rsidRDefault="00027501">
      <w:pPr>
        <w:pStyle w:val="a0"/>
        <w:rPr>
          <w:rFonts w:hint="cs"/>
          <w:rtl/>
        </w:rPr>
      </w:pPr>
    </w:p>
    <w:p w14:paraId="691C6940" w14:textId="77777777" w:rsidR="00000000" w:rsidRDefault="00027501">
      <w:pPr>
        <w:pStyle w:val="a0"/>
        <w:rPr>
          <w:rFonts w:hint="cs"/>
          <w:rtl/>
        </w:rPr>
      </w:pPr>
      <w:r>
        <w:rPr>
          <w:rFonts w:hint="cs"/>
          <w:rtl/>
        </w:rPr>
        <w:t>למה צריך לדחות? מה הסיבה?</w:t>
      </w:r>
    </w:p>
    <w:p w14:paraId="01FEB3EA" w14:textId="77777777" w:rsidR="00000000" w:rsidRDefault="00027501">
      <w:pPr>
        <w:pStyle w:val="a0"/>
        <w:rPr>
          <w:rFonts w:hint="cs"/>
          <w:rtl/>
        </w:rPr>
      </w:pPr>
    </w:p>
    <w:p w14:paraId="2348CE8F" w14:textId="77777777" w:rsidR="00000000" w:rsidRDefault="00027501">
      <w:pPr>
        <w:pStyle w:val="-"/>
        <w:rPr>
          <w:rtl/>
        </w:rPr>
      </w:pPr>
      <w:bookmarkStart w:id="345" w:name="FS000000517T21_01_2004_16_20_40C"/>
      <w:bookmarkEnd w:id="345"/>
      <w:r>
        <w:rPr>
          <w:rtl/>
        </w:rPr>
        <w:t>שר המשפטים יוסף לפיד:</w:t>
      </w:r>
    </w:p>
    <w:p w14:paraId="3B29006B" w14:textId="77777777" w:rsidR="00000000" w:rsidRDefault="00027501">
      <w:pPr>
        <w:pStyle w:val="a0"/>
        <w:rPr>
          <w:rtl/>
        </w:rPr>
      </w:pPr>
    </w:p>
    <w:p w14:paraId="2F01E9C1" w14:textId="77777777" w:rsidR="00000000" w:rsidRDefault="00027501">
      <w:pPr>
        <w:pStyle w:val="a0"/>
        <w:rPr>
          <w:rFonts w:hint="cs"/>
          <w:rtl/>
        </w:rPr>
      </w:pPr>
      <w:r>
        <w:rPr>
          <w:rFonts w:hint="cs"/>
          <w:rtl/>
        </w:rPr>
        <w:t>אני שואל אותה מה הם מבקשים. הרי הם</w:t>
      </w:r>
      <w:r>
        <w:rPr>
          <w:rFonts w:hint="cs"/>
          <w:rtl/>
        </w:rPr>
        <w:t xml:space="preserve"> לפחות צריכים לדעת מה הם מבקשים.</w:t>
      </w:r>
    </w:p>
    <w:p w14:paraId="777165A1" w14:textId="77777777" w:rsidR="00000000" w:rsidRDefault="00027501">
      <w:pPr>
        <w:pStyle w:val="a0"/>
        <w:rPr>
          <w:rFonts w:hint="cs"/>
          <w:rtl/>
        </w:rPr>
      </w:pPr>
    </w:p>
    <w:p w14:paraId="5454CD7E" w14:textId="77777777" w:rsidR="00000000" w:rsidRDefault="00027501">
      <w:pPr>
        <w:pStyle w:val="af0"/>
        <w:rPr>
          <w:rtl/>
        </w:rPr>
      </w:pPr>
      <w:r>
        <w:rPr>
          <w:rFonts w:hint="eastAsia"/>
          <w:rtl/>
        </w:rPr>
        <w:t>זהבה</w:t>
      </w:r>
      <w:r>
        <w:rPr>
          <w:rtl/>
        </w:rPr>
        <w:t xml:space="preserve"> גלאון (מרצ):</w:t>
      </w:r>
    </w:p>
    <w:p w14:paraId="545C4C4A" w14:textId="77777777" w:rsidR="00000000" w:rsidRDefault="00027501">
      <w:pPr>
        <w:pStyle w:val="a0"/>
        <w:rPr>
          <w:rFonts w:hint="cs"/>
          <w:rtl/>
        </w:rPr>
      </w:pPr>
    </w:p>
    <w:p w14:paraId="73E793D6" w14:textId="77777777" w:rsidR="00000000" w:rsidRDefault="00027501">
      <w:pPr>
        <w:pStyle w:val="a0"/>
        <w:rPr>
          <w:rFonts w:hint="cs"/>
          <w:rtl/>
        </w:rPr>
      </w:pPr>
      <w:r>
        <w:rPr>
          <w:rFonts w:hint="cs"/>
          <w:rtl/>
        </w:rPr>
        <w:t>תביע את עמדתך.</w:t>
      </w:r>
    </w:p>
    <w:p w14:paraId="161F7A99" w14:textId="77777777" w:rsidR="00000000" w:rsidRDefault="00027501">
      <w:pPr>
        <w:pStyle w:val="a0"/>
        <w:rPr>
          <w:rFonts w:hint="cs"/>
          <w:rtl/>
        </w:rPr>
      </w:pPr>
    </w:p>
    <w:p w14:paraId="50AEEAD1" w14:textId="77777777" w:rsidR="00000000" w:rsidRDefault="00027501">
      <w:pPr>
        <w:pStyle w:val="af0"/>
        <w:rPr>
          <w:rtl/>
        </w:rPr>
      </w:pPr>
      <w:r>
        <w:rPr>
          <w:rFonts w:hint="eastAsia"/>
          <w:rtl/>
        </w:rPr>
        <w:t>אופיר</w:t>
      </w:r>
      <w:r>
        <w:rPr>
          <w:rtl/>
        </w:rPr>
        <w:t xml:space="preserve"> פינס-פז (העבודה-מימד):</w:t>
      </w:r>
    </w:p>
    <w:p w14:paraId="61732658" w14:textId="77777777" w:rsidR="00000000" w:rsidRDefault="00027501">
      <w:pPr>
        <w:pStyle w:val="a0"/>
        <w:rPr>
          <w:rFonts w:hint="cs"/>
          <w:rtl/>
        </w:rPr>
      </w:pPr>
    </w:p>
    <w:p w14:paraId="1992F6AE" w14:textId="77777777" w:rsidR="00000000" w:rsidRDefault="00027501">
      <w:pPr>
        <w:pStyle w:val="a0"/>
        <w:rPr>
          <w:rFonts w:hint="cs"/>
          <w:rtl/>
        </w:rPr>
      </w:pPr>
      <w:r>
        <w:rPr>
          <w:rFonts w:hint="cs"/>
          <w:rtl/>
        </w:rPr>
        <w:t>האם הממשלה מבקשת לדחות?</w:t>
      </w:r>
    </w:p>
    <w:p w14:paraId="360E3C97" w14:textId="77777777" w:rsidR="00000000" w:rsidRDefault="00027501">
      <w:pPr>
        <w:pStyle w:val="a0"/>
        <w:rPr>
          <w:rFonts w:hint="cs"/>
          <w:rtl/>
        </w:rPr>
      </w:pPr>
    </w:p>
    <w:p w14:paraId="5B373C5A" w14:textId="77777777" w:rsidR="00000000" w:rsidRDefault="00027501">
      <w:pPr>
        <w:pStyle w:val="-"/>
        <w:rPr>
          <w:rtl/>
        </w:rPr>
      </w:pPr>
      <w:bookmarkStart w:id="346" w:name="FS000000517T21_01_2004_16_21_47C"/>
      <w:bookmarkEnd w:id="346"/>
      <w:r>
        <w:rPr>
          <w:rtl/>
        </w:rPr>
        <w:t>שר המשפטים יוסף לפיד:</w:t>
      </w:r>
    </w:p>
    <w:p w14:paraId="71133E2E" w14:textId="77777777" w:rsidR="00000000" w:rsidRDefault="00027501">
      <w:pPr>
        <w:pStyle w:val="a0"/>
        <w:rPr>
          <w:rtl/>
        </w:rPr>
      </w:pPr>
    </w:p>
    <w:p w14:paraId="0A4563B9" w14:textId="77777777" w:rsidR="00000000" w:rsidRDefault="00027501">
      <w:pPr>
        <w:pStyle w:val="a0"/>
        <w:rPr>
          <w:rFonts w:hint="cs"/>
          <w:rtl/>
        </w:rPr>
      </w:pPr>
      <w:r>
        <w:rPr>
          <w:rFonts w:hint="cs"/>
          <w:rtl/>
        </w:rPr>
        <w:t>הממשלה רוצה לשמוע מה אתם מבקשים.</w:t>
      </w:r>
    </w:p>
    <w:p w14:paraId="230F712C" w14:textId="77777777" w:rsidR="00000000" w:rsidRDefault="00027501">
      <w:pPr>
        <w:pStyle w:val="af0"/>
        <w:rPr>
          <w:rFonts w:hint="cs"/>
          <w:rtl/>
        </w:rPr>
      </w:pPr>
    </w:p>
    <w:p w14:paraId="22756AF8" w14:textId="77777777" w:rsidR="00000000" w:rsidRDefault="00027501">
      <w:pPr>
        <w:pStyle w:val="af0"/>
        <w:rPr>
          <w:rtl/>
        </w:rPr>
      </w:pPr>
      <w:r>
        <w:rPr>
          <w:rFonts w:hint="eastAsia"/>
          <w:rtl/>
        </w:rPr>
        <w:t>מאיר</w:t>
      </w:r>
      <w:r>
        <w:rPr>
          <w:rtl/>
        </w:rPr>
        <w:t xml:space="preserve"> פרוש (יהדות התורה):</w:t>
      </w:r>
    </w:p>
    <w:p w14:paraId="0D957899" w14:textId="77777777" w:rsidR="00000000" w:rsidRDefault="00027501">
      <w:pPr>
        <w:pStyle w:val="a0"/>
        <w:rPr>
          <w:rFonts w:hint="cs"/>
          <w:rtl/>
        </w:rPr>
      </w:pPr>
    </w:p>
    <w:p w14:paraId="3A404A84" w14:textId="77777777" w:rsidR="00000000" w:rsidRDefault="00027501">
      <w:pPr>
        <w:pStyle w:val="a0"/>
        <w:ind w:firstLine="720"/>
        <w:rPr>
          <w:rFonts w:hint="cs"/>
          <w:rtl/>
        </w:rPr>
      </w:pPr>
      <w:r>
        <w:rPr>
          <w:rFonts w:hint="cs"/>
          <w:rtl/>
        </w:rPr>
        <w:t>אנו נגלה את עמדתך.</w:t>
      </w:r>
    </w:p>
    <w:p w14:paraId="4F7787FD" w14:textId="77777777" w:rsidR="00000000" w:rsidRDefault="00027501">
      <w:pPr>
        <w:pStyle w:val="a0"/>
        <w:rPr>
          <w:rFonts w:hint="cs"/>
          <w:rtl/>
        </w:rPr>
      </w:pPr>
    </w:p>
    <w:p w14:paraId="37A8CD2D" w14:textId="77777777" w:rsidR="00000000" w:rsidRDefault="00027501">
      <w:pPr>
        <w:pStyle w:val="-"/>
        <w:rPr>
          <w:rtl/>
        </w:rPr>
      </w:pPr>
      <w:bookmarkStart w:id="347" w:name="FS000000517T21_01_2004_16_22_33C"/>
      <w:bookmarkEnd w:id="347"/>
      <w:r>
        <w:rPr>
          <w:rtl/>
        </w:rPr>
        <w:t>שר המשפטים יוסף לפיד:</w:t>
      </w:r>
    </w:p>
    <w:p w14:paraId="61D41023" w14:textId="77777777" w:rsidR="00000000" w:rsidRDefault="00027501">
      <w:pPr>
        <w:pStyle w:val="a0"/>
        <w:rPr>
          <w:rtl/>
        </w:rPr>
      </w:pPr>
    </w:p>
    <w:p w14:paraId="1F7BF1EC" w14:textId="77777777" w:rsidR="00000000" w:rsidRDefault="00027501">
      <w:pPr>
        <w:pStyle w:val="a0"/>
        <w:rPr>
          <w:rFonts w:hint="cs"/>
          <w:rtl/>
        </w:rPr>
      </w:pPr>
      <w:r>
        <w:rPr>
          <w:rFonts w:hint="cs"/>
          <w:rtl/>
        </w:rPr>
        <w:t>אתם יו</w:t>
      </w:r>
      <w:r>
        <w:rPr>
          <w:rFonts w:hint="cs"/>
          <w:rtl/>
        </w:rPr>
        <w:t xml:space="preserve">דעים מה, אנחנו נצביע. אתם לא תעשו לנו טובות. </w:t>
      </w:r>
    </w:p>
    <w:p w14:paraId="70FCB117" w14:textId="77777777" w:rsidR="00000000" w:rsidRDefault="00027501">
      <w:pPr>
        <w:pStyle w:val="a0"/>
        <w:rPr>
          <w:rFonts w:hint="cs"/>
          <w:rtl/>
        </w:rPr>
      </w:pPr>
    </w:p>
    <w:p w14:paraId="2922AEB3" w14:textId="77777777" w:rsidR="00000000" w:rsidRDefault="00027501">
      <w:pPr>
        <w:pStyle w:val="af0"/>
        <w:rPr>
          <w:rtl/>
        </w:rPr>
      </w:pPr>
      <w:r>
        <w:rPr>
          <w:rFonts w:hint="eastAsia"/>
          <w:rtl/>
        </w:rPr>
        <w:t>מאיר</w:t>
      </w:r>
      <w:r>
        <w:rPr>
          <w:rtl/>
        </w:rPr>
        <w:t xml:space="preserve"> פרוש (יהדות התורה):</w:t>
      </w:r>
    </w:p>
    <w:p w14:paraId="3294DFDF" w14:textId="77777777" w:rsidR="00000000" w:rsidRDefault="00027501">
      <w:pPr>
        <w:pStyle w:val="a0"/>
        <w:rPr>
          <w:rFonts w:hint="cs"/>
          <w:rtl/>
        </w:rPr>
      </w:pPr>
    </w:p>
    <w:p w14:paraId="145D357F" w14:textId="77777777" w:rsidR="00000000" w:rsidRDefault="00027501">
      <w:pPr>
        <w:pStyle w:val="a0"/>
        <w:rPr>
          <w:rFonts w:hint="cs"/>
          <w:rtl/>
        </w:rPr>
      </w:pPr>
      <w:r>
        <w:rPr>
          <w:rFonts w:hint="cs"/>
          <w:rtl/>
        </w:rPr>
        <w:t>אנו נגלה את עמדתך.</w:t>
      </w:r>
    </w:p>
    <w:p w14:paraId="56DA078D" w14:textId="77777777" w:rsidR="00000000" w:rsidRDefault="00027501">
      <w:pPr>
        <w:pStyle w:val="a0"/>
        <w:rPr>
          <w:rFonts w:hint="cs"/>
          <w:rtl/>
        </w:rPr>
      </w:pPr>
    </w:p>
    <w:p w14:paraId="056091D4" w14:textId="77777777" w:rsidR="00000000" w:rsidRDefault="00027501">
      <w:pPr>
        <w:pStyle w:val="af1"/>
        <w:rPr>
          <w:rtl/>
        </w:rPr>
      </w:pPr>
      <w:r>
        <w:rPr>
          <w:rtl/>
        </w:rPr>
        <w:t>היו"ר אתי לבני:</w:t>
      </w:r>
    </w:p>
    <w:p w14:paraId="64C7312E" w14:textId="77777777" w:rsidR="00000000" w:rsidRDefault="00027501">
      <w:pPr>
        <w:pStyle w:val="a0"/>
        <w:rPr>
          <w:rtl/>
        </w:rPr>
      </w:pPr>
    </w:p>
    <w:p w14:paraId="48B69045" w14:textId="77777777" w:rsidR="00000000" w:rsidRDefault="00027501">
      <w:pPr>
        <w:pStyle w:val="a0"/>
        <w:rPr>
          <w:rFonts w:hint="cs"/>
          <w:rtl/>
        </w:rPr>
      </w:pPr>
      <w:r>
        <w:rPr>
          <w:rFonts w:hint="cs"/>
          <w:rtl/>
        </w:rPr>
        <w:t>כבוד השר, אתה תשיב, ואחר כך נעמיד להצבעה את הדחייה אם תבקש.</w:t>
      </w:r>
    </w:p>
    <w:p w14:paraId="1EC989C0" w14:textId="77777777" w:rsidR="00000000" w:rsidRDefault="00027501">
      <w:pPr>
        <w:pStyle w:val="a0"/>
        <w:rPr>
          <w:rFonts w:hint="cs"/>
          <w:rtl/>
        </w:rPr>
      </w:pPr>
    </w:p>
    <w:p w14:paraId="34B646B2" w14:textId="77777777" w:rsidR="00000000" w:rsidRDefault="00027501">
      <w:pPr>
        <w:pStyle w:val="af0"/>
        <w:rPr>
          <w:rtl/>
        </w:rPr>
      </w:pPr>
      <w:r>
        <w:rPr>
          <w:rFonts w:hint="eastAsia"/>
          <w:rtl/>
        </w:rPr>
        <w:t>מאיר</w:t>
      </w:r>
      <w:r>
        <w:rPr>
          <w:rtl/>
        </w:rPr>
        <w:t xml:space="preserve"> פרוש (יהדות התורה):</w:t>
      </w:r>
    </w:p>
    <w:p w14:paraId="4FC2DA21" w14:textId="77777777" w:rsidR="00000000" w:rsidRDefault="00027501">
      <w:pPr>
        <w:pStyle w:val="a0"/>
        <w:rPr>
          <w:rFonts w:hint="cs"/>
          <w:rtl/>
        </w:rPr>
      </w:pPr>
    </w:p>
    <w:p w14:paraId="0136F810" w14:textId="77777777" w:rsidR="00000000" w:rsidRDefault="00027501">
      <w:pPr>
        <w:pStyle w:val="a0"/>
        <w:rPr>
          <w:rFonts w:hint="cs"/>
          <w:rtl/>
        </w:rPr>
      </w:pPr>
      <w:r>
        <w:rPr>
          <w:rFonts w:hint="cs"/>
          <w:rtl/>
        </w:rPr>
        <w:t>יוסי שריד הגיע, אתה יכול להתחיל.</w:t>
      </w:r>
    </w:p>
    <w:p w14:paraId="34D729A6" w14:textId="77777777" w:rsidR="00000000" w:rsidRDefault="00027501">
      <w:pPr>
        <w:pStyle w:val="a0"/>
        <w:rPr>
          <w:rFonts w:hint="cs"/>
          <w:rtl/>
        </w:rPr>
      </w:pPr>
    </w:p>
    <w:p w14:paraId="3D6582BF" w14:textId="77777777" w:rsidR="00000000" w:rsidRDefault="00027501">
      <w:pPr>
        <w:pStyle w:val="-"/>
        <w:rPr>
          <w:rtl/>
        </w:rPr>
      </w:pPr>
      <w:bookmarkStart w:id="348" w:name="FS000000517T21_01_2004_16_25_19C"/>
      <w:bookmarkEnd w:id="348"/>
      <w:r>
        <w:rPr>
          <w:rtl/>
        </w:rPr>
        <w:t>שר המשפטים יוסף לפיד:</w:t>
      </w:r>
    </w:p>
    <w:p w14:paraId="7A55BCA0" w14:textId="77777777" w:rsidR="00000000" w:rsidRDefault="00027501">
      <w:pPr>
        <w:pStyle w:val="a0"/>
        <w:rPr>
          <w:rtl/>
        </w:rPr>
      </w:pPr>
    </w:p>
    <w:p w14:paraId="4632498D" w14:textId="77777777" w:rsidR="00000000" w:rsidRDefault="00027501">
      <w:pPr>
        <w:pStyle w:val="a0"/>
        <w:rPr>
          <w:rFonts w:hint="cs"/>
          <w:rtl/>
        </w:rPr>
      </w:pPr>
      <w:r>
        <w:rPr>
          <w:rFonts w:hint="cs"/>
          <w:rtl/>
        </w:rPr>
        <w:t>אנ</w:t>
      </w:r>
      <w:r>
        <w:rPr>
          <w:rFonts w:hint="cs"/>
          <w:rtl/>
        </w:rPr>
        <w:t xml:space="preserve">י מסכים לחלוטין עם הכוונות של שתי הצעות החוק. סיעת שינוי תומכת בשני הרעיונות, שבעצם לא שונים זה מזה. אנחנו נצביע נגד שתי ההצעות. </w:t>
      </w:r>
    </w:p>
    <w:p w14:paraId="123C70C8" w14:textId="77777777" w:rsidR="00000000" w:rsidRDefault="00027501">
      <w:pPr>
        <w:pStyle w:val="a0"/>
        <w:rPr>
          <w:rFonts w:hint="cs"/>
          <w:rtl/>
        </w:rPr>
      </w:pPr>
    </w:p>
    <w:p w14:paraId="33BF51DE" w14:textId="77777777" w:rsidR="00000000" w:rsidRDefault="00027501">
      <w:pPr>
        <w:pStyle w:val="af0"/>
        <w:rPr>
          <w:rtl/>
        </w:rPr>
      </w:pPr>
      <w:r>
        <w:rPr>
          <w:rFonts w:hint="eastAsia"/>
          <w:rtl/>
        </w:rPr>
        <w:t>זהבה</w:t>
      </w:r>
      <w:r>
        <w:rPr>
          <w:rtl/>
        </w:rPr>
        <w:t xml:space="preserve"> גלאון (מרצ):</w:t>
      </w:r>
    </w:p>
    <w:p w14:paraId="4DB487BE" w14:textId="77777777" w:rsidR="00000000" w:rsidRDefault="00027501">
      <w:pPr>
        <w:pStyle w:val="a0"/>
        <w:rPr>
          <w:rFonts w:hint="cs"/>
          <w:rtl/>
        </w:rPr>
      </w:pPr>
    </w:p>
    <w:p w14:paraId="21C8528D" w14:textId="77777777" w:rsidR="00000000" w:rsidRDefault="00027501">
      <w:pPr>
        <w:pStyle w:val="a0"/>
        <w:rPr>
          <w:rFonts w:hint="cs"/>
          <w:rtl/>
        </w:rPr>
      </w:pPr>
      <w:r>
        <w:rPr>
          <w:rFonts w:hint="cs"/>
          <w:rtl/>
        </w:rPr>
        <w:t>- - -</w:t>
      </w:r>
    </w:p>
    <w:p w14:paraId="1D13AC7D" w14:textId="77777777" w:rsidR="00000000" w:rsidRDefault="00027501">
      <w:pPr>
        <w:pStyle w:val="a0"/>
        <w:rPr>
          <w:rFonts w:hint="cs"/>
          <w:rtl/>
        </w:rPr>
      </w:pPr>
    </w:p>
    <w:p w14:paraId="16CCF2E8" w14:textId="77777777" w:rsidR="00000000" w:rsidRDefault="00027501">
      <w:pPr>
        <w:pStyle w:val="-"/>
        <w:rPr>
          <w:rtl/>
        </w:rPr>
      </w:pPr>
      <w:bookmarkStart w:id="349" w:name="FS000000517T21_01_2004_16_27_03C"/>
      <w:bookmarkEnd w:id="349"/>
      <w:r>
        <w:rPr>
          <w:rtl/>
        </w:rPr>
        <w:t>שר המשפטים יוסף לפיד:</w:t>
      </w:r>
    </w:p>
    <w:p w14:paraId="4F8F6A4C" w14:textId="77777777" w:rsidR="00000000" w:rsidRDefault="00027501">
      <w:pPr>
        <w:pStyle w:val="a0"/>
        <w:rPr>
          <w:rtl/>
        </w:rPr>
      </w:pPr>
    </w:p>
    <w:p w14:paraId="4BEDD268" w14:textId="77777777" w:rsidR="00000000" w:rsidRDefault="00027501">
      <w:pPr>
        <w:pStyle w:val="a0"/>
        <w:rPr>
          <w:rFonts w:hint="cs"/>
          <w:rtl/>
        </w:rPr>
      </w:pPr>
      <w:r>
        <w:rPr>
          <w:rFonts w:hint="cs"/>
          <w:rtl/>
        </w:rPr>
        <w:t>גברת גלאון, כבר שבוע ימים לא התלוננת עלי בוועדת האתיקה, ואני מוכן לומר לך עו</w:t>
      </w:r>
      <w:r>
        <w:rPr>
          <w:rFonts w:hint="cs"/>
          <w:rtl/>
        </w:rPr>
        <w:t xml:space="preserve">ד משהו כדי שתוכלי להתלונן. אני בעד הרעיון, ואני מתנגד לחוק. אני לא מתנגד לחוק, אלא להצעת החוק כפי שהיא מוגשת עכשיו. </w:t>
      </w:r>
    </w:p>
    <w:p w14:paraId="7DADAFBA" w14:textId="77777777" w:rsidR="00000000" w:rsidRDefault="00027501">
      <w:pPr>
        <w:pStyle w:val="a0"/>
        <w:rPr>
          <w:rFonts w:hint="cs"/>
          <w:rtl/>
        </w:rPr>
      </w:pPr>
    </w:p>
    <w:p w14:paraId="0B3B6B82" w14:textId="77777777" w:rsidR="00000000" w:rsidRDefault="00027501">
      <w:pPr>
        <w:pStyle w:val="a0"/>
        <w:rPr>
          <w:rFonts w:hint="cs"/>
          <w:rtl/>
        </w:rPr>
      </w:pPr>
      <w:r>
        <w:rPr>
          <w:rFonts w:hint="cs"/>
          <w:rtl/>
        </w:rPr>
        <w:t>אדוני היושב-ראש, אני מוכן לשבת פה שעה; אם ייתנו לי אני אדבר, ואם לא ייתנו לי אני לא אדבר.</w:t>
      </w:r>
    </w:p>
    <w:p w14:paraId="0198144D" w14:textId="77777777" w:rsidR="00000000" w:rsidRDefault="00027501">
      <w:pPr>
        <w:pStyle w:val="a0"/>
        <w:rPr>
          <w:rFonts w:hint="cs"/>
          <w:rtl/>
        </w:rPr>
      </w:pPr>
    </w:p>
    <w:p w14:paraId="424F78AF" w14:textId="77777777" w:rsidR="00000000" w:rsidRDefault="00027501">
      <w:pPr>
        <w:pStyle w:val="af1"/>
        <w:rPr>
          <w:rtl/>
        </w:rPr>
      </w:pPr>
      <w:r>
        <w:rPr>
          <w:rtl/>
        </w:rPr>
        <w:t>היו"ר יולי-יואל אדלשטיין:</w:t>
      </w:r>
    </w:p>
    <w:p w14:paraId="7DD59994" w14:textId="77777777" w:rsidR="00000000" w:rsidRDefault="00027501">
      <w:pPr>
        <w:pStyle w:val="a0"/>
        <w:rPr>
          <w:rtl/>
        </w:rPr>
      </w:pPr>
    </w:p>
    <w:p w14:paraId="0671BD6D" w14:textId="77777777" w:rsidR="00000000" w:rsidRDefault="00027501">
      <w:pPr>
        <w:pStyle w:val="a0"/>
        <w:rPr>
          <w:rFonts w:hint="cs"/>
          <w:rtl/>
        </w:rPr>
      </w:pPr>
      <w:r>
        <w:rPr>
          <w:rFonts w:hint="cs"/>
          <w:rtl/>
        </w:rPr>
        <w:t xml:space="preserve">חבר הכנסת דני יתום, </w:t>
      </w:r>
      <w:r>
        <w:rPr>
          <w:rFonts w:hint="cs"/>
          <w:rtl/>
        </w:rPr>
        <w:t>אני מבקש להירגע. חבר הכנסת יתום, לקחתי דקה, שתי דקות להתארגן. אני מבקש מכולם להירגע.</w:t>
      </w:r>
    </w:p>
    <w:p w14:paraId="547CBF69" w14:textId="77777777" w:rsidR="00000000" w:rsidRDefault="00027501">
      <w:pPr>
        <w:pStyle w:val="a0"/>
        <w:ind w:firstLine="0"/>
        <w:rPr>
          <w:rFonts w:hint="cs"/>
          <w:rtl/>
        </w:rPr>
      </w:pPr>
    </w:p>
    <w:p w14:paraId="50C7FD8E" w14:textId="77777777" w:rsidR="00000000" w:rsidRDefault="00027501">
      <w:pPr>
        <w:pStyle w:val="-"/>
        <w:rPr>
          <w:rtl/>
        </w:rPr>
      </w:pPr>
      <w:bookmarkStart w:id="350" w:name="FS000000517T21_01_2004_15_50_45"/>
      <w:bookmarkStart w:id="351" w:name="FS000000517T21_01_2004_15_50_51C"/>
      <w:bookmarkEnd w:id="350"/>
      <w:bookmarkEnd w:id="351"/>
      <w:r>
        <w:rPr>
          <w:rtl/>
        </w:rPr>
        <w:t>שר המשפטים יוסף לפיד:</w:t>
      </w:r>
    </w:p>
    <w:p w14:paraId="23570555" w14:textId="77777777" w:rsidR="00000000" w:rsidRDefault="00027501">
      <w:pPr>
        <w:pStyle w:val="a0"/>
        <w:rPr>
          <w:rtl/>
        </w:rPr>
      </w:pPr>
    </w:p>
    <w:p w14:paraId="5C745210" w14:textId="77777777" w:rsidR="00000000" w:rsidRDefault="00027501">
      <w:pPr>
        <w:pStyle w:val="a0"/>
        <w:rPr>
          <w:rFonts w:hint="cs"/>
          <w:rtl/>
        </w:rPr>
      </w:pPr>
      <w:r>
        <w:rPr>
          <w:rFonts w:hint="cs"/>
          <w:rtl/>
        </w:rPr>
        <w:t>דווקא דני יתום לא מפריע בדרך כלל. יש אנשים שרואים אותי על הבמה ומקבלים תזזית.</w:t>
      </w:r>
    </w:p>
    <w:p w14:paraId="757D14E3" w14:textId="77777777" w:rsidR="00000000" w:rsidRDefault="00027501">
      <w:pPr>
        <w:pStyle w:val="a0"/>
        <w:ind w:firstLine="0"/>
        <w:rPr>
          <w:rFonts w:hint="cs"/>
          <w:rtl/>
        </w:rPr>
      </w:pPr>
    </w:p>
    <w:p w14:paraId="5A9749F1" w14:textId="77777777" w:rsidR="00000000" w:rsidRDefault="00027501">
      <w:pPr>
        <w:pStyle w:val="af0"/>
        <w:rPr>
          <w:rtl/>
        </w:rPr>
      </w:pPr>
      <w:r>
        <w:rPr>
          <w:rFonts w:hint="eastAsia"/>
          <w:rtl/>
        </w:rPr>
        <w:t>זהבה</w:t>
      </w:r>
      <w:r>
        <w:rPr>
          <w:rtl/>
        </w:rPr>
        <w:t xml:space="preserve"> גלאון (מרצ):</w:t>
      </w:r>
    </w:p>
    <w:p w14:paraId="78FC7797" w14:textId="77777777" w:rsidR="00000000" w:rsidRDefault="00027501">
      <w:pPr>
        <w:pStyle w:val="a0"/>
        <w:rPr>
          <w:rFonts w:hint="cs"/>
          <w:rtl/>
        </w:rPr>
      </w:pPr>
    </w:p>
    <w:p w14:paraId="0884E248" w14:textId="77777777" w:rsidR="00000000" w:rsidRDefault="00027501">
      <w:pPr>
        <w:pStyle w:val="a0"/>
        <w:rPr>
          <w:rFonts w:hint="cs"/>
          <w:rtl/>
        </w:rPr>
      </w:pPr>
      <w:r>
        <w:rPr>
          <w:rFonts w:hint="cs"/>
          <w:rtl/>
        </w:rPr>
        <w:t>- - -</w:t>
      </w:r>
    </w:p>
    <w:p w14:paraId="6CE99289" w14:textId="77777777" w:rsidR="00000000" w:rsidRDefault="00027501">
      <w:pPr>
        <w:pStyle w:val="a0"/>
        <w:ind w:firstLine="0"/>
        <w:rPr>
          <w:rFonts w:hint="cs"/>
          <w:rtl/>
        </w:rPr>
      </w:pPr>
    </w:p>
    <w:p w14:paraId="57A77C51" w14:textId="77777777" w:rsidR="00000000" w:rsidRDefault="00027501">
      <w:pPr>
        <w:pStyle w:val="af1"/>
        <w:rPr>
          <w:rtl/>
        </w:rPr>
      </w:pPr>
      <w:r>
        <w:rPr>
          <w:rtl/>
        </w:rPr>
        <w:t>היו"ר יולי-יואל אדלשטיין:</w:t>
      </w:r>
    </w:p>
    <w:p w14:paraId="4F5914A7" w14:textId="77777777" w:rsidR="00000000" w:rsidRDefault="00027501">
      <w:pPr>
        <w:pStyle w:val="a0"/>
        <w:rPr>
          <w:rtl/>
        </w:rPr>
      </w:pPr>
    </w:p>
    <w:p w14:paraId="277A33B8" w14:textId="77777777" w:rsidR="00000000" w:rsidRDefault="00027501">
      <w:pPr>
        <w:pStyle w:val="a0"/>
        <w:rPr>
          <w:rFonts w:hint="cs"/>
          <w:rtl/>
        </w:rPr>
      </w:pPr>
      <w:r>
        <w:rPr>
          <w:rFonts w:hint="cs"/>
          <w:rtl/>
        </w:rPr>
        <w:t>חברת הכנסת גלאו</w:t>
      </w:r>
      <w:r>
        <w:rPr>
          <w:rFonts w:hint="cs"/>
          <w:rtl/>
        </w:rPr>
        <w:t>ן, אם ניחשת ששר המשפטים מדבר עלייך ואלייך, צדקת, אבל אני מבקש לשתוק. חבר הכנסת נסים זאב. חבר הכנסת מיקי איתן, קולך נשמע מרחוק. חברי הכנסת איתן ובר-און. חבר הכנסת אלי ישי, אבקש מכבודו לשבת. אדוני, שר המשפטים, נעשה סדר ואז נמשיך. חבר הכנסת אורון, נא לשבת. הש</w:t>
      </w:r>
      <w:r>
        <w:rPr>
          <w:rFonts w:hint="cs"/>
          <w:rtl/>
        </w:rPr>
        <w:t>ר אורלב, שר הרווחה זבולון אורלב, אני מבקש מכבודו לשבת. חבר הכנסת בר-און, אני שומע אותך עד לכאן. יש בעיה עם המיקרופון או בעיה עם חברי הכנסת? תודה רבה. בבקשה, אדוני שר המשפטים.</w:t>
      </w:r>
    </w:p>
    <w:p w14:paraId="161EE6A6" w14:textId="77777777" w:rsidR="00000000" w:rsidRDefault="00027501">
      <w:pPr>
        <w:pStyle w:val="a0"/>
        <w:ind w:firstLine="0"/>
        <w:rPr>
          <w:rFonts w:hint="cs"/>
          <w:rtl/>
        </w:rPr>
      </w:pPr>
    </w:p>
    <w:p w14:paraId="3A8328C0" w14:textId="77777777" w:rsidR="00000000" w:rsidRDefault="00027501">
      <w:pPr>
        <w:pStyle w:val="-"/>
        <w:rPr>
          <w:rtl/>
        </w:rPr>
      </w:pPr>
      <w:bookmarkStart w:id="352" w:name="FS000000517T21_01_2004_15_53_15C"/>
      <w:bookmarkEnd w:id="352"/>
      <w:r>
        <w:rPr>
          <w:rtl/>
        </w:rPr>
        <w:t>שר המשפטים יוסף לפיד:</w:t>
      </w:r>
    </w:p>
    <w:p w14:paraId="54BF1B4D" w14:textId="77777777" w:rsidR="00000000" w:rsidRDefault="00027501">
      <w:pPr>
        <w:pStyle w:val="a0"/>
        <w:rPr>
          <w:rtl/>
        </w:rPr>
      </w:pPr>
    </w:p>
    <w:p w14:paraId="428732BD" w14:textId="77777777" w:rsidR="00000000" w:rsidRDefault="00027501">
      <w:pPr>
        <w:pStyle w:val="a0"/>
        <w:rPr>
          <w:rFonts w:hint="cs"/>
          <w:rtl/>
        </w:rPr>
      </w:pPr>
      <w:r>
        <w:rPr>
          <w:rFonts w:hint="cs"/>
          <w:rtl/>
        </w:rPr>
        <w:t>רבותי, מדובר בחוק-יסוד. אני לא חושב שיש הרבה תקדימים בכנס</w:t>
      </w:r>
      <w:r>
        <w:rPr>
          <w:rFonts w:hint="cs"/>
          <w:rtl/>
        </w:rPr>
        <w:t>ת שנתקבלו חוקי-יסוד כהצעות פרטיות של האופוזיציה. אני חושב שאין לזה תקדים.</w:t>
      </w:r>
    </w:p>
    <w:p w14:paraId="57B2475D" w14:textId="77777777" w:rsidR="00000000" w:rsidRDefault="00027501">
      <w:pPr>
        <w:pStyle w:val="a0"/>
        <w:ind w:firstLine="0"/>
        <w:rPr>
          <w:rFonts w:hint="cs"/>
          <w:rtl/>
        </w:rPr>
      </w:pPr>
    </w:p>
    <w:p w14:paraId="6D68984B" w14:textId="77777777" w:rsidR="00000000" w:rsidRDefault="00027501">
      <w:pPr>
        <w:pStyle w:val="af0"/>
        <w:rPr>
          <w:rtl/>
        </w:rPr>
      </w:pPr>
      <w:r>
        <w:rPr>
          <w:rFonts w:hint="eastAsia"/>
          <w:rtl/>
        </w:rPr>
        <w:t>חיים</w:t>
      </w:r>
      <w:r>
        <w:rPr>
          <w:rtl/>
        </w:rPr>
        <w:t xml:space="preserve"> אורון (מרצ):</w:t>
      </w:r>
    </w:p>
    <w:p w14:paraId="60A76975" w14:textId="77777777" w:rsidR="00000000" w:rsidRDefault="00027501">
      <w:pPr>
        <w:pStyle w:val="a0"/>
        <w:rPr>
          <w:rFonts w:hint="cs"/>
          <w:rtl/>
        </w:rPr>
      </w:pPr>
    </w:p>
    <w:p w14:paraId="1185A338" w14:textId="77777777" w:rsidR="00000000" w:rsidRDefault="00027501">
      <w:pPr>
        <w:pStyle w:val="a0"/>
        <w:rPr>
          <w:rFonts w:hint="cs"/>
          <w:rtl/>
        </w:rPr>
      </w:pPr>
      <w:r>
        <w:rPr>
          <w:rFonts w:hint="cs"/>
          <w:rtl/>
        </w:rPr>
        <w:t>הצעת חוק-יסוד: כבוד האדם וחירותו. חוק-יסוד: כבוד האדם וחירותו התחיל ככה.</w:t>
      </w:r>
    </w:p>
    <w:p w14:paraId="4ED35C88" w14:textId="77777777" w:rsidR="00000000" w:rsidRDefault="00027501">
      <w:pPr>
        <w:pStyle w:val="a0"/>
        <w:ind w:firstLine="0"/>
        <w:rPr>
          <w:rFonts w:hint="cs"/>
          <w:rtl/>
        </w:rPr>
      </w:pPr>
    </w:p>
    <w:p w14:paraId="1D91A84C" w14:textId="77777777" w:rsidR="00000000" w:rsidRDefault="00027501">
      <w:pPr>
        <w:pStyle w:val="-"/>
        <w:rPr>
          <w:rtl/>
        </w:rPr>
      </w:pPr>
      <w:bookmarkStart w:id="353" w:name="FS000000517T21_01_2004_15_54_18C"/>
      <w:bookmarkEnd w:id="353"/>
      <w:r>
        <w:rPr>
          <w:rtl/>
        </w:rPr>
        <w:t>שר המשפטים יוסף לפיד:</w:t>
      </w:r>
    </w:p>
    <w:p w14:paraId="77F22BBF" w14:textId="77777777" w:rsidR="00000000" w:rsidRDefault="00027501">
      <w:pPr>
        <w:pStyle w:val="a0"/>
        <w:rPr>
          <w:rtl/>
        </w:rPr>
      </w:pPr>
    </w:p>
    <w:p w14:paraId="20852ACF" w14:textId="77777777" w:rsidR="00000000" w:rsidRDefault="00027501">
      <w:pPr>
        <w:pStyle w:val="a0"/>
        <w:rPr>
          <w:rFonts w:hint="cs"/>
          <w:rtl/>
        </w:rPr>
      </w:pPr>
      <w:r>
        <w:rPr>
          <w:rFonts w:hint="cs"/>
          <w:rtl/>
        </w:rPr>
        <w:t>אולי התקבל פעם חוק כזה. לפי ההסכם הקואליציוני, כל מפלגות הקואליצי</w:t>
      </w:r>
      <w:r>
        <w:rPr>
          <w:rFonts w:hint="cs"/>
          <w:rtl/>
        </w:rPr>
        <w:t>ה צריכות להסכים על הצעת חוק-יסוד. אין בשעה זו הסכמה בין סיעות הקואליציה - - -</w:t>
      </w:r>
    </w:p>
    <w:p w14:paraId="2FC81ABF" w14:textId="77777777" w:rsidR="00000000" w:rsidRDefault="00027501">
      <w:pPr>
        <w:pStyle w:val="a0"/>
        <w:ind w:firstLine="0"/>
        <w:rPr>
          <w:rFonts w:hint="cs"/>
          <w:rtl/>
        </w:rPr>
      </w:pPr>
    </w:p>
    <w:p w14:paraId="2AB6D92B" w14:textId="77777777" w:rsidR="00000000" w:rsidRDefault="00027501">
      <w:pPr>
        <w:pStyle w:val="af0"/>
        <w:rPr>
          <w:rtl/>
        </w:rPr>
      </w:pPr>
      <w:r>
        <w:rPr>
          <w:rFonts w:hint="eastAsia"/>
          <w:rtl/>
        </w:rPr>
        <w:t>זהבה</w:t>
      </w:r>
      <w:r>
        <w:rPr>
          <w:rtl/>
        </w:rPr>
        <w:t xml:space="preserve"> גלאון (מרצ):</w:t>
      </w:r>
    </w:p>
    <w:p w14:paraId="43B620E9" w14:textId="77777777" w:rsidR="00000000" w:rsidRDefault="00027501">
      <w:pPr>
        <w:pStyle w:val="a0"/>
        <w:rPr>
          <w:rFonts w:hint="cs"/>
          <w:rtl/>
        </w:rPr>
      </w:pPr>
    </w:p>
    <w:p w14:paraId="3D195FC3" w14:textId="77777777" w:rsidR="00000000" w:rsidRDefault="00027501">
      <w:pPr>
        <w:pStyle w:val="a0"/>
        <w:rPr>
          <w:rFonts w:hint="cs"/>
          <w:rtl/>
        </w:rPr>
      </w:pPr>
      <w:r>
        <w:rPr>
          <w:rFonts w:hint="cs"/>
          <w:rtl/>
        </w:rPr>
        <w:t>- - -</w:t>
      </w:r>
    </w:p>
    <w:p w14:paraId="117BA2DF" w14:textId="77777777" w:rsidR="00000000" w:rsidRDefault="00027501">
      <w:pPr>
        <w:pStyle w:val="a0"/>
        <w:ind w:firstLine="0"/>
        <w:rPr>
          <w:rFonts w:hint="cs"/>
          <w:rtl/>
        </w:rPr>
      </w:pPr>
    </w:p>
    <w:p w14:paraId="4F23EF1F" w14:textId="77777777" w:rsidR="00000000" w:rsidRDefault="00027501">
      <w:pPr>
        <w:pStyle w:val="-"/>
        <w:rPr>
          <w:rtl/>
        </w:rPr>
      </w:pPr>
      <w:bookmarkStart w:id="354" w:name="FS000000517T21_01_2004_15_54_55C"/>
      <w:bookmarkEnd w:id="354"/>
      <w:r>
        <w:rPr>
          <w:rtl/>
        </w:rPr>
        <w:t>שר המשפטים יוסף לפיד:</w:t>
      </w:r>
    </w:p>
    <w:p w14:paraId="30995540" w14:textId="77777777" w:rsidR="00000000" w:rsidRDefault="00027501">
      <w:pPr>
        <w:pStyle w:val="a0"/>
        <w:rPr>
          <w:rtl/>
        </w:rPr>
      </w:pPr>
    </w:p>
    <w:p w14:paraId="05683BB0" w14:textId="77777777" w:rsidR="00000000" w:rsidRDefault="00027501">
      <w:pPr>
        <w:pStyle w:val="a0"/>
        <w:rPr>
          <w:rFonts w:hint="cs"/>
          <w:rtl/>
        </w:rPr>
      </w:pPr>
      <w:r>
        <w:rPr>
          <w:rFonts w:hint="cs"/>
          <w:rtl/>
        </w:rPr>
        <w:t>גברת גלאון, גברת גלאון - - -</w:t>
      </w:r>
    </w:p>
    <w:p w14:paraId="0AC694B3" w14:textId="77777777" w:rsidR="00000000" w:rsidRDefault="00027501">
      <w:pPr>
        <w:pStyle w:val="a0"/>
        <w:ind w:firstLine="0"/>
        <w:rPr>
          <w:rFonts w:hint="cs"/>
          <w:rtl/>
        </w:rPr>
      </w:pPr>
    </w:p>
    <w:p w14:paraId="7F434E9F" w14:textId="77777777" w:rsidR="00000000" w:rsidRDefault="00027501">
      <w:pPr>
        <w:pStyle w:val="af0"/>
        <w:rPr>
          <w:rtl/>
        </w:rPr>
      </w:pPr>
      <w:r>
        <w:rPr>
          <w:rFonts w:hint="eastAsia"/>
          <w:rtl/>
        </w:rPr>
        <w:t>חיים</w:t>
      </w:r>
      <w:r>
        <w:rPr>
          <w:rtl/>
        </w:rPr>
        <w:t xml:space="preserve"> רמון (העבודה-מימד):</w:t>
      </w:r>
    </w:p>
    <w:p w14:paraId="542C216C" w14:textId="77777777" w:rsidR="00000000" w:rsidRDefault="00027501">
      <w:pPr>
        <w:pStyle w:val="a0"/>
        <w:rPr>
          <w:rFonts w:hint="cs"/>
          <w:rtl/>
        </w:rPr>
      </w:pPr>
    </w:p>
    <w:p w14:paraId="3C0B0939" w14:textId="77777777" w:rsidR="00000000" w:rsidRDefault="00027501">
      <w:pPr>
        <w:pStyle w:val="a0"/>
        <w:rPr>
          <w:rFonts w:hint="cs"/>
          <w:rtl/>
        </w:rPr>
      </w:pPr>
      <w:r>
        <w:rPr>
          <w:rFonts w:hint="cs"/>
          <w:rtl/>
        </w:rPr>
        <w:t>חברת הכנסת גלאון.</w:t>
      </w:r>
    </w:p>
    <w:p w14:paraId="0E6D9325" w14:textId="77777777" w:rsidR="00000000" w:rsidRDefault="00027501">
      <w:pPr>
        <w:pStyle w:val="a0"/>
        <w:ind w:firstLine="0"/>
        <w:rPr>
          <w:rFonts w:hint="cs"/>
          <w:rtl/>
        </w:rPr>
      </w:pPr>
    </w:p>
    <w:p w14:paraId="1CB2B834" w14:textId="77777777" w:rsidR="00000000" w:rsidRDefault="00027501">
      <w:pPr>
        <w:pStyle w:val="af0"/>
        <w:rPr>
          <w:rtl/>
        </w:rPr>
      </w:pPr>
      <w:bookmarkStart w:id="355" w:name="FS000000517T21_01_2004_15_55_11C"/>
      <w:bookmarkEnd w:id="355"/>
      <w:r>
        <w:rPr>
          <w:rFonts w:hint="eastAsia"/>
          <w:rtl/>
        </w:rPr>
        <w:t>זהבה</w:t>
      </w:r>
      <w:r>
        <w:rPr>
          <w:rtl/>
        </w:rPr>
        <w:t xml:space="preserve"> גלאון (מרצ):</w:t>
      </w:r>
    </w:p>
    <w:p w14:paraId="0F515A7E" w14:textId="77777777" w:rsidR="00000000" w:rsidRDefault="00027501">
      <w:pPr>
        <w:pStyle w:val="a0"/>
        <w:rPr>
          <w:rFonts w:hint="cs"/>
          <w:rtl/>
        </w:rPr>
      </w:pPr>
    </w:p>
    <w:p w14:paraId="3F093EB5" w14:textId="77777777" w:rsidR="00000000" w:rsidRDefault="00027501">
      <w:pPr>
        <w:pStyle w:val="a0"/>
        <w:rPr>
          <w:rFonts w:hint="cs"/>
          <w:rtl/>
        </w:rPr>
      </w:pPr>
      <w:r>
        <w:rPr>
          <w:rFonts w:hint="cs"/>
          <w:rtl/>
        </w:rPr>
        <w:t>בשבילך אני חברת הכנסת גלאון.</w:t>
      </w:r>
    </w:p>
    <w:p w14:paraId="60B782AA" w14:textId="77777777" w:rsidR="00000000" w:rsidRDefault="00027501">
      <w:pPr>
        <w:pStyle w:val="a0"/>
        <w:ind w:firstLine="0"/>
        <w:rPr>
          <w:rFonts w:hint="cs"/>
          <w:rtl/>
        </w:rPr>
      </w:pPr>
    </w:p>
    <w:p w14:paraId="7B1C9696" w14:textId="77777777" w:rsidR="00000000" w:rsidRDefault="00027501">
      <w:pPr>
        <w:pStyle w:val="-"/>
        <w:rPr>
          <w:rtl/>
        </w:rPr>
      </w:pPr>
      <w:bookmarkStart w:id="356" w:name="FS000000517T21_01_2004_15_55_24C"/>
      <w:bookmarkEnd w:id="356"/>
      <w:r>
        <w:rPr>
          <w:rtl/>
        </w:rPr>
        <w:t>שר ה</w:t>
      </w:r>
      <w:r>
        <w:rPr>
          <w:rtl/>
        </w:rPr>
        <w:t>משפטים יוסף לפיד:</w:t>
      </w:r>
    </w:p>
    <w:p w14:paraId="12C9E8BD" w14:textId="77777777" w:rsidR="00000000" w:rsidRDefault="00027501">
      <w:pPr>
        <w:pStyle w:val="a0"/>
        <w:rPr>
          <w:rtl/>
        </w:rPr>
      </w:pPr>
    </w:p>
    <w:p w14:paraId="66F25208" w14:textId="77777777" w:rsidR="00000000" w:rsidRDefault="00027501">
      <w:pPr>
        <w:pStyle w:val="a0"/>
        <w:rPr>
          <w:rFonts w:hint="cs"/>
          <w:rtl/>
        </w:rPr>
      </w:pPr>
      <w:r>
        <w:rPr>
          <w:rFonts w:hint="cs"/>
          <w:rtl/>
        </w:rPr>
        <w:t>חברת הכנסת גלאון, אני מציע לך להירגע. ד"ר ליפשיץ מוכן לתת לך כדור.</w:t>
      </w:r>
    </w:p>
    <w:p w14:paraId="7941DFA9" w14:textId="77777777" w:rsidR="00000000" w:rsidRDefault="00027501">
      <w:pPr>
        <w:pStyle w:val="a0"/>
        <w:ind w:firstLine="0"/>
        <w:rPr>
          <w:rFonts w:hint="cs"/>
          <w:rtl/>
        </w:rPr>
      </w:pPr>
    </w:p>
    <w:p w14:paraId="6F2E3FAB" w14:textId="77777777" w:rsidR="00000000" w:rsidRDefault="00027501">
      <w:pPr>
        <w:pStyle w:val="af0"/>
        <w:rPr>
          <w:rtl/>
        </w:rPr>
      </w:pPr>
      <w:r>
        <w:rPr>
          <w:rFonts w:hint="eastAsia"/>
          <w:rtl/>
        </w:rPr>
        <w:t>דליה</w:t>
      </w:r>
      <w:r>
        <w:rPr>
          <w:rtl/>
        </w:rPr>
        <w:t xml:space="preserve"> איציק (העבודה-מימד):</w:t>
      </w:r>
    </w:p>
    <w:p w14:paraId="5C4D64E7" w14:textId="77777777" w:rsidR="00000000" w:rsidRDefault="00027501">
      <w:pPr>
        <w:pStyle w:val="a0"/>
        <w:rPr>
          <w:rFonts w:hint="cs"/>
          <w:rtl/>
        </w:rPr>
      </w:pPr>
    </w:p>
    <w:p w14:paraId="2024CD68" w14:textId="77777777" w:rsidR="00000000" w:rsidRDefault="00027501">
      <w:pPr>
        <w:pStyle w:val="a0"/>
        <w:rPr>
          <w:rFonts w:hint="cs"/>
          <w:rtl/>
        </w:rPr>
      </w:pPr>
      <w:r>
        <w:rPr>
          <w:rFonts w:hint="cs"/>
          <w:rtl/>
        </w:rPr>
        <w:t>מה זה?</w:t>
      </w:r>
    </w:p>
    <w:p w14:paraId="3EE8E04E" w14:textId="77777777" w:rsidR="00000000" w:rsidRDefault="00027501">
      <w:pPr>
        <w:pStyle w:val="a0"/>
        <w:ind w:firstLine="0"/>
        <w:rPr>
          <w:rFonts w:hint="cs"/>
          <w:rtl/>
        </w:rPr>
      </w:pPr>
    </w:p>
    <w:p w14:paraId="06F1DBCB" w14:textId="77777777" w:rsidR="00000000" w:rsidRDefault="00027501">
      <w:pPr>
        <w:pStyle w:val="af0"/>
        <w:rPr>
          <w:rtl/>
        </w:rPr>
      </w:pPr>
      <w:r>
        <w:rPr>
          <w:rFonts w:hint="eastAsia"/>
          <w:rtl/>
        </w:rPr>
        <w:t>קריאות</w:t>
      </w:r>
      <w:r>
        <w:rPr>
          <w:rtl/>
        </w:rPr>
        <w:t>:</w:t>
      </w:r>
    </w:p>
    <w:p w14:paraId="0789AADB" w14:textId="77777777" w:rsidR="00000000" w:rsidRDefault="00027501">
      <w:pPr>
        <w:pStyle w:val="a0"/>
        <w:rPr>
          <w:rFonts w:hint="cs"/>
          <w:rtl/>
        </w:rPr>
      </w:pPr>
    </w:p>
    <w:p w14:paraId="476C3833" w14:textId="77777777" w:rsidR="00000000" w:rsidRDefault="00027501">
      <w:pPr>
        <w:pStyle w:val="a0"/>
        <w:rPr>
          <w:rFonts w:hint="cs"/>
          <w:rtl/>
        </w:rPr>
      </w:pPr>
      <w:r>
        <w:rPr>
          <w:rFonts w:hint="cs"/>
          <w:rtl/>
        </w:rPr>
        <w:t>מה זה?</w:t>
      </w:r>
    </w:p>
    <w:p w14:paraId="1DB4CF8D" w14:textId="77777777" w:rsidR="00000000" w:rsidRDefault="00027501">
      <w:pPr>
        <w:pStyle w:val="a0"/>
        <w:ind w:firstLine="0"/>
        <w:rPr>
          <w:rFonts w:hint="cs"/>
          <w:rtl/>
        </w:rPr>
      </w:pPr>
    </w:p>
    <w:p w14:paraId="3C8B1197" w14:textId="77777777" w:rsidR="00000000" w:rsidRDefault="00027501">
      <w:pPr>
        <w:pStyle w:val="af0"/>
        <w:rPr>
          <w:rtl/>
        </w:rPr>
      </w:pPr>
      <w:bookmarkStart w:id="357" w:name="FS000000517T21_01_2004_15_56_04C"/>
      <w:bookmarkEnd w:id="357"/>
      <w:r>
        <w:rPr>
          <w:rFonts w:hint="eastAsia"/>
          <w:rtl/>
        </w:rPr>
        <w:t>קולט</w:t>
      </w:r>
      <w:r>
        <w:rPr>
          <w:rtl/>
        </w:rPr>
        <w:t xml:space="preserve"> אביטל (העבודה-מימד):</w:t>
      </w:r>
    </w:p>
    <w:p w14:paraId="3E2E9EA1" w14:textId="77777777" w:rsidR="00000000" w:rsidRDefault="00027501">
      <w:pPr>
        <w:pStyle w:val="a0"/>
        <w:rPr>
          <w:rFonts w:hint="cs"/>
          <w:rtl/>
        </w:rPr>
      </w:pPr>
    </w:p>
    <w:p w14:paraId="1D8858FD" w14:textId="77777777" w:rsidR="00000000" w:rsidRDefault="00027501">
      <w:pPr>
        <w:pStyle w:val="a0"/>
        <w:rPr>
          <w:rFonts w:hint="cs"/>
          <w:rtl/>
        </w:rPr>
      </w:pPr>
      <w:r>
        <w:rPr>
          <w:rFonts w:hint="cs"/>
          <w:rtl/>
        </w:rPr>
        <w:t>קצת נימוס.</w:t>
      </w:r>
    </w:p>
    <w:p w14:paraId="12CA94DD" w14:textId="77777777" w:rsidR="00000000" w:rsidRDefault="00027501">
      <w:pPr>
        <w:pStyle w:val="-"/>
        <w:rPr>
          <w:rFonts w:hint="cs"/>
          <w:rtl/>
        </w:rPr>
      </w:pPr>
    </w:p>
    <w:p w14:paraId="00BDA98C" w14:textId="77777777" w:rsidR="00000000" w:rsidRDefault="00027501">
      <w:pPr>
        <w:pStyle w:val="-"/>
        <w:rPr>
          <w:rtl/>
        </w:rPr>
      </w:pPr>
      <w:r>
        <w:rPr>
          <w:rtl/>
        </w:rPr>
        <w:t>שר המשפטים יוסף לפיד:</w:t>
      </w:r>
    </w:p>
    <w:p w14:paraId="071E0960" w14:textId="77777777" w:rsidR="00000000" w:rsidRDefault="00027501">
      <w:pPr>
        <w:pStyle w:val="a0"/>
        <w:rPr>
          <w:rtl/>
        </w:rPr>
      </w:pPr>
    </w:p>
    <w:p w14:paraId="265A4D1E" w14:textId="77777777" w:rsidR="00000000" w:rsidRDefault="00027501">
      <w:pPr>
        <w:pStyle w:val="a0"/>
        <w:rPr>
          <w:rFonts w:hint="cs"/>
          <w:rtl/>
        </w:rPr>
      </w:pPr>
      <w:r>
        <w:rPr>
          <w:rFonts w:hint="cs"/>
          <w:rtl/>
        </w:rPr>
        <w:t>בסדר, אני חוזר בי, כדי שהיא לא תכתוב עוד מכתב. אני חוזר</w:t>
      </w:r>
      <w:r>
        <w:rPr>
          <w:rFonts w:hint="cs"/>
          <w:rtl/>
        </w:rPr>
        <w:t xml:space="preserve"> בי, הוא לא צריך לתת. </w:t>
      </w:r>
    </w:p>
    <w:p w14:paraId="714D4170" w14:textId="77777777" w:rsidR="00000000" w:rsidRDefault="00027501">
      <w:pPr>
        <w:pStyle w:val="a0"/>
        <w:rPr>
          <w:rFonts w:hint="cs"/>
          <w:rtl/>
        </w:rPr>
      </w:pPr>
    </w:p>
    <w:p w14:paraId="3BD45D76" w14:textId="77777777" w:rsidR="00000000" w:rsidRDefault="00027501">
      <w:pPr>
        <w:pStyle w:val="a0"/>
        <w:rPr>
          <w:rFonts w:hint="cs"/>
          <w:rtl/>
        </w:rPr>
      </w:pPr>
      <w:r>
        <w:rPr>
          <w:rFonts w:hint="cs"/>
          <w:rtl/>
        </w:rPr>
        <w:t>רבותי, אנחנו נצביע נגד ההצעה מהסיבה שהיא קנטרנית בשעה זו, כאשר היא מוגשת ביום שבו מתרחשת דרמה בבית-המשפט. הכוונה איננה לשפר את המידות של אנשי ציבור, הכוונה לעשות הפגנה נגד מפלגה מסוימת או נגד אנשי ציבור מסוימים. להפגנה הזאת אנחנו לא</w:t>
      </w:r>
      <w:r>
        <w:rPr>
          <w:rFonts w:hint="cs"/>
          <w:rtl/>
        </w:rPr>
        <w:t xml:space="preserve"> ניתן יד.</w:t>
      </w:r>
    </w:p>
    <w:p w14:paraId="5D124C29" w14:textId="77777777" w:rsidR="00000000" w:rsidRDefault="00027501">
      <w:pPr>
        <w:pStyle w:val="a0"/>
        <w:ind w:firstLine="0"/>
        <w:rPr>
          <w:rFonts w:hint="cs"/>
          <w:rtl/>
        </w:rPr>
      </w:pPr>
    </w:p>
    <w:p w14:paraId="2200A7FF" w14:textId="77777777" w:rsidR="00000000" w:rsidRDefault="00027501">
      <w:pPr>
        <w:pStyle w:val="af0"/>
        <w:rPr>
          <w:rtl/>
        </w:rPr>
      </w:pPr>
      <w:r>
        <w:rPr>
          <w:rFonts w:hint="eastAsia"/>
          <w:rtl/>
        </w:rPr>
        <w:t>אתי</w:t>
      </w:r>
      <w:r>
        <w:rPr>
          <w:rtl/>
        </w:rPr>
        <w:t xml:space="preserve"> לבני (שינוי):</w:t>
      </w:r>
    </w:p>
    <w:p w14:paraId="0E39B915" w14:textId="77777777" w:rsidR="00000000" w:rsidRDefault="00027501">
      <w:pPr>
        <w:pStyle w:val="a0"/>
        <w:rPr>
          <w:rFonts w:hint="cs"/>
          <w:rtl/>
        </w:rPr>
      </w:pPr>
    </w:p>
    <w:p w14:paraId="577E0D21" w14:textId="77777777" w:rsidR="00000000" w:rsidRDefault="00027501">
      <w:pPr>
        <w:pStyle w:val="a0"/>
        <w:rPr>
          <w:rFonts w:hint="cs"/>
          <w:rtl/>
        </w:rPr>
      </w:pPr>
      <w:r>
        <w:rPr>
          <w:rFonts w:hint="cs"/>
          <w:rtl/>
        </w:rPr>
        <w:t>יש הסכמה לדחייה.</w:t>
      </w:r>
    </w:p>
    <w:p w14:paraId="19CA952A" w14:textId="77777777" w:rsidR="00000000" w:rsidRDefault="00027501">
      <w:pPr>
        <w:pStyle w:val="a0"/>
        <w:ind w:firstLine="0"/>
        <w:rPr>
          <w:rFonts w:hint="cs"/>
          <w:rtl/>
        </w:rPr>
      </w:pPr>
    </w:p>
    <w:p w14:paraId="0BC92E7F" w14:textId="77777777" w:rsidR="00000000" w:rsidRDefault="00027501">
      <w:pPr>
        <w:pStyle w:val="-"/>
        <w:rPr>
          <w:rtl/>
        </w:rPr>
      </w:pPr>
      <w:bookmarkStart w:id="358" w:name="FS000000517T21_01_2004_15_58_02C"/>
      <w:bookmarkEnd w:id="358"/>
      <w:r>
        <w:rPr>
          <w:rtl/>
        </w:rPr>
        <w:t>שר המשפטים יוסף לפיד:</w:t>
      </w:r>
    </w:p>
    <w:p w14:paraId="4009877E" w14:textId="77777777" w:rsidR="00000000" w:rsidRDefault="00027501">
      <w:pPr>
        <w:pStyle w:val="a0"/>
        <w:rPr>
          <w:rtl/>
        </w:rPr>
      </w:pPr>
    </w:p>
    <w:p w14:paraId="489FBFF2" w14:textId="77777777" w:rsidR="00000000" w:rsidRDefault="00027501">
      <w:pPr>
        <w:pStyle w:val="a0"/>
        <w:rPr>
          <w:rFonts w:hint="cs"/>
          <w:rtl/>
        </w:rPr>
      </w:pPr>
      <w:r>
        <w:rPr>
          <w:rFonts w:hint="cs"/>
          <w:rtl/>
        </w:rPr>
        <w:t>הסכמתם?</w:t>
      </w:r>
    </w:p>
    <w:p w14:paraId="33937238" w14:textId="77777777" w:rsidR="00000000" w:rsidRDefault="00027501">
      <w:pPr>
        <w:pStyle w:val="a0"/>
        <w:ind w:firstLine="0"/>
        <w:rPr>
          <w:rFonts w:hint="cs"/>
          <w:rtl/>
        </w:rPr>
      </w:pPr>
    </w:p>
    <w:p w14:paraId="3A9196E0" w14:textId="77777777" w:rsidR="00000000" w:rsidRDefault="00027501">
      <w:pPr>
        <w:pStyle w:val="af0"/>
        <w:rPr>
          <w:rtl/>
        </w:rPr>
      </w:pPr>
      <w:r>
        <w:rPr>
          <w:rFonts w:hint="eastAsia"/>
          <w:rtl/>
        </w:rPr>
        <w:t>חיים</w:t>
      </w:r>
      <w:r>
        <w:rPr>
          <w:rtl/>
        </w:rPr>
        <w:t xml:space="preserve"> רמון (העבודה-מימד):</w:t>
      </w:r>
    </w:p>
    <w:p w14:paraId="7E55E29E" w14:textId="77777777" w:rsidR="00000000" w:rsidRDefault="00027501">
      <w:pPr>
        <w:pStyle w:val="a0"/>
        <w:rPr>
          <w:rFonts w:hint="cs"/>
          <w:rtl/>
        </w:rPr>
      </w:pPr>
    </w:p>
    <w:p w14:paraId="3FE3C009" w14:textId="77777777" w:rsidR="00000000" w:rsidRDefault="00027501">
      <w:pPr>
        <w:pStyle w:val="a0"/>
        <w:rPr>
          <w:rFonts w:hint="cs"/>
          <w:rtl/>
        </w:rPr>
      </w:pPr>
      <w:r>
        <w:rPr>
          <w:rFonts w:hint="cs"/>
          <w:rtl/>
        </w:rPr>
        <w:t>מיקי, כשהשר יסיים תודיע את ההודעה.</w:t>
      </w:r>
    </w:p>
    <w:p w14:paraId="1F4ADDD5" w14:textId="77777777" w:rsidR="00000000" w:rsidRDefault="00027501">
      <w:pPr>
        <w:pStyle w:val="a0"/>
        <w:ind w:firstLine="0"/>
        <w:rPr>
          <w:rFonts w:hint="cs"/>
          <w:rtl/>
        </w:rPr>
      </w:pPr>
    </w:p>
    <w:p w14:paraId="162CEF93" w14:textId="77777777" w:rsidR="00000000" w:rsidRDefault="00027501">
      <w:pPr>
        <w:pStyle w:val="af0"/>
        <w:rPr>
          <w:rtl/>
        </w:rPr>
      </w:pPr>
      <w:r>
        <w:rPr>
          <w:rFonts w:hint="eastAsia"/>
          <w:rtl/>
        </w:rPr>
        <w:t>רוני</w:t>
      </w:r>
      <w:r>
        <w:rPr>
          <w:rtl/>
        </w:rPr>
        <w:t xml:space="preserve"> בר-און (הליכוד):</w:t>
      </w:r>
    </w:p>
    <w:p w14:paraId="54EFA0E9" w14:textId="77777777" w:rsidR="00000000" w:rsidRDefault="00027501">
      <w:pPr>
        <w:pStyle w:val="a0"/>
        <w:rPr>
          <w:rFonts w:hint="cs"/>
          <w:rtl/>
        </w:rPr>
      </w:pPr>
    </w:p>
    <w:p w14:paraId="07FCE191" w14:textId="77777777" w:rsidR="00000000" w:rsidRDefault="00027501">
      <w:pPr>
        <w:pStyle w:val="a0"/>
        <w:rPr>
          <w:rFonts w:hint="cs"/>
          <w:rtl/>
        </w:rPr>
      </w:pPr>
      <w:r>
        <w:rPr>
          <w:rFonts w:hint="cs"/>
          <w:rtl/>
        </w:rPr>
        <w:t>אני מתנגד לדחייה.</w:t>
      </w:r>
    </w:p>
    <w:p w14:paraId="0B661FC4" w14:textId="77777777" w:rsidR="00000000" w:rsidRDefault="00027501">
      <w:pPr>
        <w:pStyle w:val="a0"/>
        <w:ind w:firstLine="0"/>
        <w:rPr>
          <w:rFonts w:hint="cs"/>
          <w:rtl/>
        </w:rPr>
      </w:pPr>
    </w:p>
    <w:p w14:paraId="67DD5C7F" w14:textId="77777777" w:rsidR="00000000" w:rsidRDefault="00027501">
      <w:pPr>
        <w:pStyle w:val="-"/>
        <w:rPr>
          <w:rtl/>
        </w:rPr>
      </w:pPr>
      <w:bookmarkStart w:id="359" w:name="FS000000517T21_01_2004_15_58_38C"/>
      <w:bookmarkEnd w:id="359"/>
      <w:r>
        <w:rPr>
          <w:rtl/>
        </w:rPr>
        <w:t>שר המשפטים יוסף לפיד:</w:t>
      </w:r>
    </w:p>
    <w:p w14:paraId="32325A1E" w14:textId="77777777" w:rsidR="00000000" w:rsidRDefault="00027501">
      <w:pPr>
        <w:pStyle w:val="a0"/>
        <w:rPr>
          <w:rtl/>
        </w:rPr>
      </w:pPr>
    </w:p>
    <w:p w14:paraId="50B7EC8A" w14:textId="77777777" w:rsidR="00000000" w:rsidRDefault="00027501">
      <w:pPr>
        <w:pStyle w:val="a0"/>
        <w:rPr>
          <w:rFonts w:hint="cs"/>
          <w:rtl/>
        </w:rPr>
      </w:pPr>
      <w:r>
        <w:rPr>
          <w:rFonts w:hint="cs"/>
          <w:rtl/>
        </w:rPr>
        <w:t xml:space="preserve">אתם הסכמתם לדחייה? </w:t>
      </w:r>
    </w:p>
    <w:p w14:paraId="3AFA5A73" w14:textId="77777777" w:rsidR="00000000" w:rsidRDefault="00027501">
      <w:pPr>
        <w:pStyle w:val="a0"/>
        <w:ind w:firstLine="0"/>
        <w:rPr>
          <w:rFonts w:hint="cs"/>
          <w:rtl/>
        </w:rPr>
      </w:pPr>
    </w:p>
    <w:p w14:paraId="316CD255" w14:textId="77777777" w:rsidR="00000000" w:rsidRDefault="00027501">
      <w:pPr>
        <w:pStyle w:val="af0"/>
        <w:rPr>
          <w:rtl/>
        </w:rPr>
      </w:pPr>
      <w:r>
        <w:rPr>
          <w:rFonts w:hint="eastAsia"/>
          <w:rtl/>
        </w:rPr>
        <w:t>מיכאל</w:t>
      </w:r>
      <w:r>
        <w:rPr>
          <w:rtl/>
        </w:rPr>
        <w:t xml:space="preserve"> איתן (הליכוד):</w:t>
      </w:r>
    </w:p>
    <w:p w14:paraId="36CDD794" w14:textId="77777777" w:rsidR="00000000" w:rsidRDefault="00027501">
      <w:pPr>
        <w:pStyle w:val="a0"/>
        <w:rPr>
          <w:rFonts w:hint="cs"/>
          <w:rtl/>
        </w:rPr>
      </w:pPr>
    </w:p>
    <w:p w14:paraId="11D4144C" w14:textId="77777777" w:rsidR="00000000" w:rsidRDefault="00027501">
      <w:pPr>
        <w:pStyle w:val="a0"/>
        <w:rPr>
          <w:rFonts w:hint="cs"/>
          <w:rtl/>
        </w:rPr>
      </w:pPr>
      <w:r>
        <w:rPr>
          <w:rFonts w:hint="cs"/>
          <w:rtl/>
        </w:rPr>
        <w:t>אני תי</w:t>
      </w:r>
      <w:r>
        <w:rPr>
          <w:rFonts w:hint="cs"/>
          <w:rtl/>
        </w:rPr>
        <w:t>כף אודיע.</w:t>
      </w:r>
    </w:p>
    <w:p w14:paraId="101B5EAF" w14:textId="77777777" w:rsidR="00000000" w:rsidRDefault="00027501">
      <w:pPr>
        <w:pStyle w:val="a0"/>
        <w:ind w:firstLine="0"/>
        <w:rPr>
          <w:rFonts w:hint="cs"/>
          <w:rtl/>
        </w:rPr>
      </w:pPr>
    </w:p>
    <w:p w14:paraId="050C2676" w14:textId="77777777" w:rsidR="00000000" w:rsidRDefault="00027501">
      <w:pPr>
        <w:pStyle w:val="-"/>
        <w:rPr>
          <w:rtl/>
        </w:rPr>
      </w:pPr>
      <w:bookmarkStart w:id="360" w:name="FS000000517T21_01_2004_15_58_55C"/>
      <w:bookmarkEnd w:id="360"/>
      <w:r>
        <w:rPr>
          <w:rtl/>
        </w:rPr>
        <w:t>שר המשפטים יוסף לפיד:</w:t>
      </w:r>
    </w:p>
    <w:p w14:paraId="3E2C29E6" w14:textId="77777777" w:rsidR="00000000" w:rsidRDefault="00027501">
      <w:pPr>
        <w:pStyle w:val="a0"/>
        <w:rPr>
          <w:rtl/>
        </w:rPr>
      </w:pPr>
    </w:p>
    <w:p w14:paraId="3F503CC3" w14:textId="77777777" w:rsidR="00000000" w:rsidRDefault="00027501">
      <w:pPr>
        <w:pStyle w:val="a0"/>
        <w:rPr>
          <w:rFonts w:hint="cs"/>
          <w:rtl/>
        </w:rPr>
      </w:pPr>
      <w:r>
        <w:rPr>
          <w:rFonts w:hint="cs"/>
          <w:rtl/>
        </w:rPr>
        <w:t>אני רוצה לדעת מה אתה מודיע.</w:t>
      </w:r>
    </w:p>
    <w:p w14:paraId="0437E760" w14:textId="77777777" w:rsidR="00000000" w:rsidRDefault="00027501">
      <w:pPr>
        <w:pStyle w:val="a0"/>
        <w:ind w:firstLine="0"/>
        <w:rPr>
          <w:rFonts w:hint="cs"/>
          <w:rtl/>
        </w:rPr>
      </w:pPr>
    </w:p>
    <w:p w14:paraId="6FB3FBE1" w14:textId="77777777" w:rsidR="00000000" w:rsidRDefault="00027501">
      <w:pPr>
        <w:pStyle w:val="af0"/>
        <w:rPr>
          <w:rtl/>
        </w:rPr>
      </w:pPr>
      <w:r>
        <w:rPr>
          <w:rFonts w:hint="eastAsia"/>
          <w:rtl/>
        </w:rPr>
        <w:t>רוני</w:t>
      </w:r>
      <w:r>
        <w:rPr>
          <w:rtl/>
        </w:rPr>
        <w:t xml:space="preserve"> בר-און (הליכוד):</w:t>
      </w:r>
    </w:p>
    <w:p w14:paraId="66D2D4CE" w14:textId="77777777" w:rsidR="00000000" w:rsidRDefault="00027501">
      <w:pPr>
        <w:pStyle w:val="a0"/>
        <w:rPr>
          <w:rFonts w:hint="cs"/>
          <w:rtl/>
        </w:rPr>
      </w:pPr>
    </w:p>
    <w:p w14:paraId="413ADC98" w14:textId="77777777" w:rsidR="00000000" w:rsidRDefault="00027501">
      <w:pPr>
        <w:pStyle w:val="a0"/>
        <w:rPr>
          <w:rFonts w:hint="cs"/>
          <w:rtl/>
        </w:rPr>
      </w:pPr>
      <w:r>
        <w:rPr>
          <w:rFonts w:hint="cs"/>
          <w:rtl/>
        </w:rPr>
        <w:t>אני מתנגד לדחייה.</w:t>
      </w:r>
    </w:p>
    <w:p w14:paraId="0A2D936E" w14:textId="77777777" w:rsidR="00000000" w:rsidRDefault="00027501">
      <w:pPr>
        <w:pStyle w:val="a0"/>
        <w:ind w:firstLine="0"/>
        <w:rPr>
          <w:rFonts w:hint="cs"/>
          <w:rtl/>
        </w:rPr>
      </w:pPr>
    </w:p>
    <w:p w14:paraId="117D9F22" w14:textId="77777777" w:rsidR="00000000" w:rsidRDefault="00027501">
      <w:pPr>
        <w:pStyle w:val="af0"/>
        <w:rPr>
          <w:rtl/>
        </w:rPr>
      </w:pPr>
      <w:r>
        <w:rPr>
          <w:rFonts w:hint="eastAsia"/>
          <w:rtl/>
        </w:rPr>
        <w:t>אופיר</w:t>
      </w:r>
      <w:r>
        <w:rPr>
          <w:rtl/>
        </w:rPr>
        <w:t xml:space="preserve"> פינס-פז (העבודה-מימד):</w:t>
      </w:r>
    </w:p>
    <w:p w14:paraId="1B4E895C" w14:textId="77777777" w:rsidR="00000000" w:rsidRDefault="00027501">
      <w:pPr>
        <w:pStyle w:val="a0"/>
        <w:rPr>
          <w:rFonts w:hint="cs"/>
          <w:rtl/>
        </w:rPr>
      </w:pPr>
    </w:p>
    <w:p w14:paraId="2EF85621" w14:textId="77777777" w:rsidR="00000000" w:rsidRDefault="00027501">
      <w:pPr>
        <w:pStyle w:val="a0"/>
        <w:rPr>
          <w:rFonts w:hint="cs"/>
          <w:rtl/>
        </w:rPr>
      </w:pPr>
      <w:r>
        <w:rPr>
          <w:rFonts w:hint="cs"/>
          <w:rtl/>
        </w:rPr>
        <w:t>אתה יכול להתנגד.</w:t>
      </w:r>
    </w:p>
    <w:p w14:paraId="080D0350" w14:textId="77777777" w:rsidR="00000000" w:rsidRDefault="00027501">
      <w:pPr>
        <w:pStyle w:val="a0"/>
        <w:ind w:firstLine="0"/>
        <w:rPr>
          <w:rFonts w:hint="cs"/>
          <w:rtl/>
        </w:rPr>
      </w:pPr>
    </w:p>
    <w:p w14:paraId="7644C6F0" w14:textId="77777777" w:rsidR="00000000" w:rsidRDefault="00027501">
      <w:pPr>
        <w:pStyle w:val="-"/>
        <w:rPr>
          <w:rtl/>
        </w:rPr>
      </w:pPr>
      <w:bookmarkStart w:id="361" w:name="FS000000517T21_01_2004_15_59_31C"/>
      <w:bookmarkEnd w:id="361"/>
      <w:r>
        <w:rPr>
          <w:rtl/>
        </w:rPr>
        <w:t>שר המשפטים יוסף לפיד:</w:t>
      </w:r>
    </w:p>
    <w:p w14:paraId="4790CBD7" w14:textId="77777777" w:rsidR="00000000" w:rsidRDefault="00027501">
      <w:pPr>
        <w:pStyle w:val="a0"/>
        <w:rPr>
          <w:rtl/>
        </w:rPr>
      </w:pPr>
    </w:p>
    <w:p w14:paraId="18E8CB41" w14:textId="77777777" w:rsidR="00000000" w:rsidRDefault="00027501">
      <w:pPr>
        <w:pStyle w:val="a0"/>
        <w:rPr>
          <w:rFonts w:hint="cs"/>
          <w:rtl/>
        </w:rPr>
      </w:pPr>
      <w:r>
        <w:rPr>
          <w:rFonts w:hint="cs"/>
          <w:rtl/>
        </w:rPr>
        <w:t>נעשתה פה עסקה שאין לי שום התנגדות לה. אני מבין שזה על דעת שני חברי הכנסת. חבר הכ</w:t>
      </w:r>
      <w:r>
        <w:rPr>
          <w:rFonts w:hint="cs"/>
          <w:rtl/>
        </w:rPr>
        <w:t xml:space="preserve">נסת מיקי איתן, שהוא יושב-ראש ועדת החוקה, חוק ומשפט, לקח על עצמו להביא את הנושא הזה בפני הוועדה שלו, כיוזמת הוועדה, כי אז היא לא צריכה לעבור את התהליך הזה. </w:t>
      </w:r>
    </w:p>
    <w:p w14:paraId="35CA2F6A" w14:textId="77777777" w:rsidR="00000000" w:rsidRDefault="00027501">
      <w:pPr>
        <w:pStyle w:val="a0"/>
        <w:rPr>
          <w:rFonts w:hint="cs"/>
          <w:rtl/>
        </w:rPr>
      </w:pPr>
    </w:p>
    <w:p w14:paraId="2889D531" w14:textId="77777777" w:rsidR="00000000" w:rsidRDefault="00027501">
      <w:pPr>
        <w:pStyle w:val="a0"/>
        <w:rPr>
          <w:rFonts w:hint="cs"/>
          <w:rtl/>
        </w:rPr>
      </w:pPr>
      <w:r>
        <w:rPr>
          <w:rFonts w:hint="cs"/>
          <w:rtl/>
        </w:rPr>
        <w:t>רבותי, ההצעה הזאת נראית לי סבירה אם היא באה מיושב-ראש ועדת החוקה, אם היא מקובלת על המציעים. היא מקו</w:t>
      </w:r>
      <w:r>
        <w:rPr>
          <w:rFonts w:hint="cs"/>
          <w:rtl/>
        </w:rPr>
        <w:t>בלת עלי ומקובלת על סיעת שינוי. זו תשובתי, אדוני היושב-ראש. אני מבקש לדחות את ההצבעה.</w:t>
      </w:r>
    </w:p>
    <w:p w14:paraId="4AC490EB" w14:textId="77777777" w:rsidR="00000000" w:rsidRDefault="00027501">
      <w:pPr>
        <w:pStyle w:val="a0"/>
        <w:ind w:firstLine="0"/>
        <w:rPr>
          <w:rFonts w:hint="cs"/>
          <w:rtl/>
        </w:rPr>
      </w:pPr>
    </w:p>
    <w:p w14:paraId="71F85239" w14:textId="77777777" w:rsidR="00000000" w:rsidRDefault="00027501">
      <w:pPr>
        <w:pStyle w:val="af0"/>
        <w:rPr>
          <w:rtl/>
        </w:rPr>
      </w:pPr>
      <w:r>
        <w:rPr>
          <w:rFonts w:hint="eastAsia"/>
          <w:rtl/>
        </w:rPr>
        <w:t>רוני</w:t>
      </w:r>
      <w:r>
        <w:rPr>
          <w:rtl/>
        </w:rPr>
        <w:t xml:space="preserve"> בר-און (הליכוד):</w:t>
      </w:r>
    </w:p>
    <w:p w14:paraId="5E774027" w14:textId="77777777" w:rsidR="00000000" w:rsidRDefault="00027501">
      <w:pPr>
        <w:pStyle w:val="a0"/>
        <w:rPr>
          <w:rFonts w:hint="cs"/>
          <w:rtl/>
        </w:rPr>
      </w:pPr>
    </w:p>
    <w:p w14:paraId="1FE5044B" w14:textId="77777777" w:rsidR="00000000" w:rsidRDefault="00027501">
      <w:pPr>
        <w:pStyle w:val="a0"/>
        <w:rPr>
          <w:rFonts w:hint="cs"/>
          <w:rtl/>
        </w:rPr>
      </w:pPr>
      <w:r>
        <w:rPr>
          <w:rFonts w:hint="cs"/>
          <w:rtl/>
        </w:rPr>
        <w:t>אני מתנגד לדחייה.</w:t>
      </w:r>
    </w:p>
    <w:p w14:paraId="2FE268D8" w14:textId="77777777" w:rsidR="00000000" w:rsidRDefault="00027501">
      <w:pPr>
        <w:pStyle w:val="a0"/>
        <w:ind w:firstLine="0"/>
        <w:rPr>
          <w:rFonts w:hint="cs"/>
          <w:rtl/>
        </w:rPr>
      </w:pPr>
    </w:p>
    <w:p w14:paraId="1BDCF7C5" w14:textId="77777777" w:rsidR="00000000" w:rsidRDefault="00027501">
      <w:pPr>
        <w:pStyle w:val="af1"/>
        <w:rPr>
          <w:rtl/>
        </w:rPr>
      </w:pPr>
      <w:r>
        <w:rPr>
          <w:rtl/>
        </w:rPr>
        <w:t>היו"ר יולי-יואל אדלשטיין:</w:t>
      </w:r>
    </w:p>
    <w:p w14:paraId="0719F71E" w14:textId="77777777" w:rsidR="00000000" w:rsidRDefault="00027501">
      <w:pPr>
        <w:pStyle w:val="a0"/>
        <w:rPr>
          <w:rtl/>
        </w:rPr>
      </w:pPr>
    </w:p>
    <w:p w14:paraId="0A29F65F" w14:textId="77777777" w:rsidR="00000000" w:rsidRDefault="00027501">
      <w:pPr>
        <w:pStyle w:val="a0"/>
        <w:rPr>
          <w:rFonts w:hint="cs"/>
          <w:rtl/>
        </w:rPr>
      </w:pPr>
      <w:r>
        <w:rPr>
          <w:rFonts w:hint="cs"/>
          <w:rtl/>
        </w:rPr>
        <w:t>אנחנו שמענו ששר המשפטים, בהסכמת המציעים, מבקש לדחות את ההצבעה. חבר הכנסת רוני בר-און מתנגד, ולכן, מספ</w:t>
      </w:r>
      <w:r>
        <w:rPr>
          <w:rFonts w:hint="cs"/>
          <w:rtl/>
        </w:rPr>
        <w:t xml:space="preserve">יק אפילו חבר כנסת אחד כדי שנידרש להצביע. לכן, ההצבעה כעת היא על עצם דחיית ההצבעה. אנחנו מצביעים על שתי הצעות החוק יחד. מי שבעד, מבקש לדחות את ההצבעה; מי שנגד, מבקש לקיים את ההצבעה עכשיו. </w:t>
      </w:r>
    </w:p>
    <w:p w14:paraId="06DD3E08" w14:textId="77777777" w:rsidR="00000000" w:rsidRDefault="00027501">
      <w:pPr>
        <w:pStyle w:val="a0"/>
        <w:rPr>
          <w:rFonts w:hint="cs"/>
          <w:rtl/>
        </w:rPr>
      </w:pPr>
    </w:p>
    <w:p w14:paraId="70A17020" w14:textId="77777777" w:rsidR="00000000" w:rsidRDefault="00027501">
      <w:pPr>
        <w:pStyle w:val="a0"/>
        <w:rPr>
          <w:rFonts w:hint="cs"/>
          <w:rtl/>
        </w:rPr>
      </w:pPr>
      <w:r>
        <w:rPr>
          <w:rFonts w:hint="cs"/>
          <w:rtl/>
        </w:rPr>
        <w:t>ההצבעה החלה. מי בעד, מי נגד - נא להצביע.</w:t>
      </w:r>
    </w:p>
    <w:p w14:paraId="7C5776CE" w14:textId="77777777" w:rsidR="00000000" w:rsidRDefault="00027501">
      <w:pPr>
        <w:pStyle w:val="a0"/>
        <w:rPr>
          <w:rFonts w:hint="cs"/>
          <w:rtl/>
        </w:rPr>
      </w:pPr>
    </w:p>
    <w:p w14:paraId="4275AE5A" w14:textId="77777777" w:rsidR="00000000" w:rsidRDefault="00027501">
      <w:pPr>
        <w:pStyle w:val="ab"/>
        <w:bidi/>
        <w:rPr>
          <w:rFonts w:hint="cs"/>
          <w:rtl/>
        </w:rPr>
      </w:pPr>
      <w:r>
        <w:rPr>
          <w:rFonts w:hint="cs"/>
          <w:rtl/>
        </w:rPr>
        <w:t>הצבעה מס' 14</w:t>
      </w:r>
    </w:p>
    <w:p w14:paraId="37AE93BA" w14:textId="77777777" w:rsidR="00000000" w:rsidRDefault="00027501">
      <w:pPr>
        <w:pStyle w:val="ab"/>
        <w:bidi/>
        <w:rPr>
          <w:rFonts w:hint="cs"/>
          <w:rtl/>
        </w:rPr>
      </w:pPr>
    </w:p>
    <w:p w14:paraId="3F662907" w14:textId="77777777" w:rsidR="00000000" w:rsidRDefault="00027501">
      <w:pPr>
        <w:pStyle w:val="ac"/>
        <w:bidi/>
        <w:rPr>
          <w:rFonts w:hint="cs"/>
          <w:rtl/>
        </w:rPr>
      </w:pPr>
      <w:r>
        <w:rPr>
          <w:rFonts w:hint="cs"/>
          <w:rtl/>
        </w:rPr>
        <w:t>בעד ההצעה ל</w:t>
      </w:r>
      <w:r>
        <w:rPr>
          <w:rFonts w:hint="cs"/>
          <w:rtl/>
        </w:rPr>
        <w:t xml:space="preserve">השהות את ההצבעה על הצעות החוק </w:t>
      </w:r>
      <w:r>
        <w:rPr>
          <w:rtl/>
        </w:rPr>
        <w:t>–</w:t>
      </w:r>
      <w:r>
        <w:rPr>
          <w:rFonts w:hint="cs"/>
          <w:rtl/>
        </w:rPr>
        <w:t xml:space="preserve"> 48</w:t>
      </w:r>
    </w:p>
    <w:p w14:paraId="4D40BEF2" w14:textId="77777777" w:rsidR="00000000" w:rsidRDefault="00027501">
      <w:pPr>
        <w:pStyle w:val="ac"/>
        <w:bidi/>
        <w:rPr>
          <w:rFonts w:hint="cs"/>
          <w:rtl/>
        </w:rPr>
      </w:pPr>
      <w:r>
        <w:rPr>
          <w:rFonts w:hint="cs"/>
          <w:rtl/>
        </w:rPr>
        <w:t xml:space="preserve">נגד </w:t>
      </w:r>
      <w:r>
        <w:rPr>
          <w:rtl/>
        </w:rPr>
        <w:t>–</w:t>
      </w:r>
      <w:r>
        <w:rPr>
          <w:rFonts w:hint="cs"/>
          <w:rtl/>
        </w:rPr>
        <w:t xml:space="preserve"> 19</w:t>
      </w:r>
    </w:p>
    <w:p w14:paraId="47EA15BE"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7A50ECF7" w14:textId="77777777" w:rsidR="00000000" w:rsidRDefault="00027501">
      <w:pPr>
        <w:pStyle w:val="ad"/>
        <w:bidi/>
        <w:rPr>
          <w:rFonts w:hint="cs"/>
          <w:rtl/>
        </w:rPr>
      </w:pPr>
      <w:r>
        <w:rPr>
          <w:rFonts w:hint="cs"/>
          <w:rtl/>
        </w:rPr>
        <w:t xml:space="preserve">ההצעה להשהות את ההצבעה על הצעת חוק-יסוד: צמצום זכות השתיקה לנבחרי ציבור </w:t>
      </w:r>
    </w:p>
    <w:p w14:paraId="0D9FC2DC" w14:textId="77777777" w:rsidR="00000000" w:rsidRDefault="00027501">
      <w:pPr>
        <w:pStyle w:val="ad"/>
        <w:bidi/>
        <w:rPr>
          <w:rFonts w:hint="cs"/>
          <w:rtl/>
        </w:rPr>
      </w:pPr>
      <w:r>
        <w:rPr>
          <w:rFonts w:hint="cs"/>
          <w:rtl/>
        </w:rPr>
        <w:t>(תיקוני חקיקה) ועל הצעת חוק-יסוד: הגבלת זכות השתיקה לנבחרי ציבור נתקבלה.</w:t>
      </w:r>
    </w:p>
    <w:p w14:paraId="4503209A" w14:textId="77777777" w:rsidR="00000000" w:rsidRDefault="00027501">
      <w:pPr>
        <w:pStyle w:val="ad"/>
        <w:bidi/>
        <w:jc w:val="left"/>
        <w:rPr>
          <w:rFonts w:hint="cs"/>
          <w:rtl/>
        </w:rPr>
      </w:pPr>
    </w:p>
    <w:p w14:paraId="24069401" w14:textId="77777777" w:rsidR="00000000" w:rsidRDefault="00027501">
      <w:pPr>
        <w:pStyle w:val="af1"/>
        <w:rPr>
          <w:rtl/>
        </w:rPr>
      </w:pPr>
      <w:r>
        <w:rPr>
          <w:rFonts w:hint="eastAsia"/>
          <w:rtl/>
        </w:rPr>
        <w:t>היו</w:t>
      </w:r>
      <w:r>
        <w:rPr>
          <w:rtl/>
        </w:rPr>
        <w:t>"ר יולי-יואל אדלשטיין:</w:t>
      </w:r>
    </w:p>
    <w:p w14:paraId="2B68BEF5" w14:textId="77777777" w:rsidR="00000000" w:rsidRDefault="00027501">
      <w:pPr>
        <w:pStyle w:val="a0"/>
        <w:rPr>
          <w:rFonts w:hint="cs"/>
          <w:rtl/>
        </w:rPr>
      </w:pPr>
    </w:p>
    <w:p w14:paraId="6C72999D" w14:textId="77777777" w:rsidR="00000000" w:rsidRDefault="00027501">
      <w:pPr>
        <w:pStyle w:val="a0"/>
        <w:rPr>
          <w:rFonts w:hint="cs"/>
          <w:rtl/>
        </w:rPr>
      </w:pPr>
      <w:r>
        <w:rPr>
          <w:rFonts w:hint="cs"/>
          <w:rtl/>
        </w:rPr>
        <w:t>התוצאות הן: 48 בעד הדחייה</w:t>
      </w:r>
      <w:r>
        <w:rPr>
          <w:rFonts w:hint="cs"/>
          <w:rtl/>
        </w:rPr>
        <w:t>, מתנגדים לה 19, אין נמנעים. לכן, ההצבעה תתקיים במועד אחר.</w:t>
      </w:r>
    </w:p>
    <w:p w14:paraId="037C095C" w14:textId="77777777" w:rsidR="00000000" w:rsidRDefault="00027501">
      <w:pPr>
        <w:pStyle w:val="a0"/>
        <w:ind w:firstLine="0"/>
        <w:rPr>
          <w:rFonts w:hint="cs"/>
          <w:rtl/>
        </w:rPr>
      </w:pPr>
    </w:p>
    <w:p w14:paraId="487FC27F" w14:textId="77777777" w:rsidR="00000000" w:rsidRDefault="00027501">
      <w:pPr>
        <w:pStyle w:val="a2"/>
        <w:rPr>
          <w:rtl/>
        </w:rPr>
      </w:pPr>
    </w:p>
    <w:p w14:paraId="68556531" w14:textId="77777777" w:rsidR="00000000" w:rsidRDefault="00027501">
      <w:pPr>
        <w:pStyle w:val="a2"/>
        <w:rPr>
          <w:rFonts w:hint="cs"/>
          <w:rtl/>
        </w:rPr>
      </w:pPr>
      <w:bookmarkStart w:id="362" w:name="CS21124FI0021124T21_01_2004_16_09_26"/>
      <w:bookmarkStart w:id="363" w:name="_Toc90038030"/>
      <w:bookmarkEnd w:id="362"/>
      <w:r>
        <w:rPr>
          <w:rFonts w:hint="cs"/>
          <w:rtl/>
        </w:rPr>
        <w:t>הצעת חוק-</w:t>
      </w:r>
      <w:r>
        <w:rPr>
          <w:rtl/>
        </w:rPr>
        <w:t>יסוד: כבוד האדם וחירותו (תיקון - שוויון)</w:t>
      </w:r>
      <w:bookmarkEnd w:id="363"/>
    </w:p>
    <w:p w14:paraId="2F17E796" w14:textId="77777777" w:rsidR="00000000" w:rsidRDefault="00027501">
      <w:pPr>
        <w:pStyle w:val="a0"/>
        <w:ind w:firstLine="0"/>
        <w:rPr>
          <w:rFonts w:hint="cs"/>
          <w:rtl/>
        </w:rPr>
      </w:pPr>
      <w:r>
        <w:rPr>
          <w:rtl/>
        </w:rPr>
        <w:t>[נספחות.]</w:t>
      </w:r>
    </w:p>
    <w:p w14:paraId="431C36B7" w14:textId="77777777" w:rsidR="00000000" w:rsidRDefault="00027501">
      <w:pPr>
        <w:pStyle w:val="-0"/>
        <w:rPr>
          <w:rtl/>
        </w:rPr>
      </w:pPr>
      <w:r>
        <w:rPr>
          <w:rFonts w:hint="cs"/>
          <w:rtl/>
        </w:rPr>
        <w:t>(הצעת קבוצת חברי הכנסת)</w:t>
      </w:r>
    </w:p>
    <w:p w14:paraId="2C6BE06D" w14:textId="77777777" w:rsidR="00000000" w:rsidRDefault="00027501">
      <w:pPr>
        <w:pStyle w:val="-0"/>
        <w:jc w:val="left"/>
        <w:rPr>
          <w:rFonts w:hint="cs"/>
          <w:rtl/>
        </w:rPr>
      </w:pPr>
    </w:p>
    <w:p w14:paraId="418D7630" w14:textId="77777777" w:rsidR="00000000" w:rsidRDefault="00027501">
      <w:pPr>
        <w:pStyle w:val="af1"/>
        <w:rPr>
          <w:rtl/>
        </w:rPr>
      </w:pPr>
      <w:r>
        <w:rPr>
          <w:rFonts w:hint="eastAsia"/>
          <w:rtl/>
        </w:rPr>
        <w:t>היו</w:t>
      </w:r>
      <w:r>
        <w:rPr>
          <w:rtl/>
        </w:rPr>
        <w:t>"ר יולי-יואל אדלשטיין:</w:t>
      </w:r>
    </w:p>
    <w:p w14:paraId="6AFBD8F1" w14:textId="77777777" w:rsidR="00000000" w:rsidRDefault="00027501">
      <w:pPr>
        <w:pStyle w:val="a0"/>
        <w:rPr>
          <w:rFonts w:hint="cs"/>
          <w:rtl/>
        </w:rPr>
      </w:pPr>
    </w:p>
    <w:p w14:paraId="5ABE76A8" w14:textId="77777777" w:rsidR="00000000" w:rsidRDefault="00027501">
      <w:pPr>
        <w:pStyle w:val="a0"/>
        <w:rPr>
          <w:rFonts w:hint="cs"/>
          <w:rtl/>
        </w:rPr>
      </w:pPr>
      <w:r>
        <w:rPr>
          <w:rFonts w:hint="cs"/>
          <w:rtl/>
        </w:rPr>
        <w:t xml:space="preserve">אנחנו עוברים להמשך סדר-היום: הצעת חוק-יסוד: כבוד האדם וחירותו (תיקון </w:t>
      </w:r>
      <w:r>
        <w:rPr>
          <w:rtl/>
        </w:rPr>
        <w:t>–</w:t>
      </w:r>
      <w:r>
        <w:rPr>
          <w:rFonts w:hint="cs"/>
          <w:rtl/>
        </w:rPr>
        <w:t xml:space="preserve"> שוויון), של </w:t>
      </w:r>
      <w:r>
        <w:rPr>
          <w:rFonts w:hint="cs"/>
          <w:rtl/>
        </w:rPr>
        <w:t xml:space="preserve">חברי הכנסת עזמי בשארה, ג'מאל זחאלקה וואסל טאהא </w:t>
      </w:r>
      <w:r>
        <w:rPr>
          <w:rtl/>
        </w:rPr>
        <w:t>–</w:t>
      </w:r>
      <w:r>
        <w:rPr>
          <w:rFonts w:hint="cs"/>
          <w:rtl/>
        </w:rPr>
        <w:t xml:space="preserve"> הצעת חוק פ/1002. חבר הכנסת עזמי בשארה, בבקשה, עד עשר דקות.</w:t>
      </w:r>
    </w:p>
    <w:p w14:paraId="57DAF474" w14:textId="77777777" w:rsidR="00000000" w:rsidRDefault="00027501">
      <w:pPr>
        <w:pStyle w:val="a0"/>
        <w:ind w:firstLine="0"/>
        <w:rPr>
          <w:rFonts w:hint="cs"/>
          <w:rtl/>
        </w:rPr>
      </w:pPr>
    </w:p>
    <w:p w14:paraId="05E0F5CA" w14:textId="77777777" w:rsidR="00000000" w:rsidRDefault="00027501">
      <w:pPr>
        <w:pStyle w:val="a"/>
        <w:rPr>
          <w:rtl/>
        </w:rPr>
      </w:pPr>
      <w:bookmarkStart w:id="364" w:name="FS000000558T21_01_2004_16_11_39"/>
      <w:bookmarkStart w:id="365" w:name="_Toc90038031"/>
      <w:bookmarkEnd w:id="364"/>
      <w:r>
        <w:rPr>
          <w:rFonts w:hint="eastAsia"/>
          <w:rtl/>
        </w:rPr>
        <w:t>עזמי</w:t>
      </w:r>
      <w:r>
        <w:rPr>
          <w:rtl/>
        </w:rPr>
        <w:t xml:space="preserve"> בשארה (בל"ד):</w:t>
      </w:r>
      <w:bookmarkEnd w:id="365"/>
    </w:p>
    <w:p w14:paraId="2241EC39" w14:textId="77777777" w:rsidR="00000000" w:rsidRDefault="00027501">
      <w:pPr>
        <w:pStyle w:val="a0"/>
        <w:rPr>
          <w:rFonts w:hint="cs"/>
          <w:rtl/>
        </w:rPr>
      </w:pPr>
    </w:p>
    <w:p w14:paraId="56101621" w14:textId="77777777" w:rsidR="00000000" w:rsidRDefault="00027501">
      <w:pPr>
        <w:pStyle w:val="a0"/>
        <w:rPr>
          <w:rFonts w:hint="cs"/>
          <w:rtl/>
        </w:rPr>
      </w:pPr>
      <w:r>
        <w:rPr>
          <w:rFonts w:hint="cs"/>
          <w:rtl/>
        </w:rPr>
        <w:t xml:space="preserve">אדוני היושב-ראש, חברי הכנסת, האמת שזו הצעת חוק לתיקון חוק-יסוד: כבוד האדם וחירותו, כאשר אני מציע בצורה הכי מפורשת, הכי עניינית </w:t>
      </w:r>
      <w:r>
        <w:rPr>
          <w:rFonts w:hint="cs"/>
          <w:rtl/>
        </w:rPr>
        <w:t>אבל גם בצניעות, מכיוון שאני יודע שזה מקובל על רוב האנשים בבית, להכניס לחוק-היסוד הזה עיקרון שחסר בו ובעצם הוא מטה את שאר העקרונות. לדעתי, רוב חברי הכנסת יודעים זאת. שרי משפטים לשעבר אמרו שנכון מה שאני אומר, כשהצעתי זאת בקדנציות השונות. יש לי הפרוטוקולים שה</w:t>
      </w:r>
      <w:r>
        <w:rPr>
          <w:rFonts w:hint="cs"/>
          <w:rtl/>
        </w:rPr>
        <w:t xml:space="preserve">ם עמדו כאן ואמרו שזה נכון, שחוק כבוד האדם וחירותו בלי עקרון השוויון בעצם ממוטט את כבוד האדם וחירותו. אחד העקרונות בחוק צריך להיות עקרון השוויון. </w:t>
      </w:r>
    </w:p>
    <w:p w14:paraId="422DDE82" w14:textId="77777777" w:rsidR="00000000" w:rsidRDefault="00027501">
      <w:pPr>
        <w:pStyle w:val="a0"/>
        <w:rPr>
          <w:rFonts w:hint="cs"/>
          <w:rtl/>
        </w:rPr>
      </w:pPr>
    </w:p>
    <w:p w14:paraId="74BDF7FE" w14:textId="77777777" w:rsidR="00000000" w:rsidRDefault="00027501">
      <w:pPr>
        <w:pStyle w:val="a0"/>
        <w:rPr>
          <w:rFonts w:hint="cs"/>
          <w:rtl/>
        </w:rPr>
      </w:pPr>
      <w:r>
        <w:rPr>
          <w:rFonts w:hint="cs"/>
          <w:rtl/>
        </w:rPr>
        <w:t>אדוני היושב-ראש, חברי הכנסת, בעבר הביאו חברי הכנסת הערבים הצעת חוק-יסוד לשוויון האוכלוסייה הערבית, ועמד כאן ש</w:t>
      </w:r>
      <w:r>
        <w:rPr>
          <w:rFonts w:hint="cs"/>
          <w:rtl/>
        </w:rPr>
        <w:t xml:space="preserve">ר המשפטים ואמר: למה רק הערבים? צריך שוויון והוא צריך להיות לכולם. אז אני באמת לקחתי את האתגר הזה וניסחתי ניסוח. לא מוזכר בו שום שיוך אתני וכו',  והוא אומר שוויון בכלל. </w:t>
      </w:r>
    </w:p>
    <w:p w14:paraId="36DFB227" w14:textId="77777777" w:rsidR="00000000" w:rsidRDefault="00027501">
      <w:pPr>
        <w:pStyle w:val="a0"/>
        <w:rPr>
          <w:rFonts w:hint="cs"/>
          <w:rtl/>
        </w:rPr>
      </w:pPr>
    </w:p>
    <w:p w14:paraId="3EC244C8" w14:textId="77777777" w:rsidR="00000000" w:rsidRDefault="00027501">
      <w:pPr>
        <w:pStyle w:val="a0"/>
        <w:rPr>
          <w:rFonts w:hint="cs"/>
          <w:rtl/>
        </w:rPr>
      </w:pPr>
      <w:r>
        <w:rPr>
          <w:rFonts w:hint="cs"/>
          <w:rtl/>
        </w:rPr>
        <w:t xml:space="preserve">אדוני היושב-ראש, אני רוצה לקרוא לחברי הכנסת את נוסח הפסקה הקצרה הזאת: בחוק-יסוד: כבוד </w:t>
      </w:r>
      <w:r>
        <w:rPr>
          <w:rFonts w:hint="cs"/>
          <w:rtl/>
        </w:rPr>
        <w:t>האדם וחירותו, אחרי סעיף 7 יבוא: הכול שווים לפני החוק. כל אזרח של המדינה זכאי לשוויון הזדמנויות. אין מפלים בין אדם לאדם מטעמי גזע, לאום, מין, עדה, דת, השקפה, השתייכות פוליטית, לקות פיזית, נפשית או שכלית או מכל טעם אחר.</w:t>
      </w:r>
    </w:p>
    <w:p w14:paraId="3DD5727D" w14:textId="77777777" w:rsidR="00000000" w:rsidRDefault="00027501">
      <w:pPr>
        <w:pStyle w:val="a0"/>
        <w:rPr>
          <w:rFonts w:hint="cs"/>
          <w:rtl/>
        </w:rPr>
      </w:pPr>
    </w:p>
    <w:p w14:paraId="40960A57" w14:textId="77777777" w:rsidR="00000000" w:rsidRDefault="00027501">
      <w:pPr>
        <w:pStyle w:val="a0"/>
        <w:rPr>
          <w:rFonts w:hint="cs"/>
          <w:rtl/>
        </w:rPr>
      </w:pPr>
      <w:r>
        <w:rPr>
          <w:rFonts w:hint="cs"/>
          <w:rtl/>
        </w:rPr>
        <w:t>הפסקה רחבה מאוד, ואני מכניס אליה גם ה</w:t>
      </w:r>
      <w:r>
        <w:rPr>
          <w:rFonts w:hint="cs"/>
          <w:rtl/>
        </w:rPr>
        <w:t xml:space="preserve">שקפת עולם, ודווקא אנשים מהשקפות עולם דתיות וימניות קבלו על כך שהופלו בתקופת שלטון מפא"י בגלל השקפת העולם ולא בגלל גזע, דת ומין. אז אני הכנסתי גם את השקפת העולם. אנשים אחרים הכניסו כל מיני דברים. אני חושב שההצעה היא אוניברסלית לגמרי, ואמורה להיות מקובלת על </w:t>
      </w:r>
      <w:r>
        <w:rPr>
          <w:rFonts w:hint="cs"/>
          <w:rtl/>
        </w:rPr>
        <w:t xml:space="preserve">כל מי שבכלל הוסכם שיהיה בבית הזה, כיוון  שהוא מכיר בכך שהמדינה הזאת דמוקרטית. זה עקרון השוויון בפני החוק. </w:t>
      </w:r>
    </w:p>
    <w:p w14:paraId="571778C8" w14:textId="77777777" w:rsidR="00000000" w:rsidRDefault="00027501">
      <w:pPr>
        <w:pStyle w:val="a0"/>
        <w:rPr>
          <w:rFonts w:hint="cs"/>
          <w:rtl/>
        </w:rPr>
      </w:pPr>
    </w:p>
    <w:p w14:paraId="3A816DF1" w14:textId="77777777" w:rsidR="00000000" w:rsidRDefault="00027501">
      <w:pPr>
        <w:pStyle w:val="a0"/>
        <w:rPr>
          <w:rFonts w:hint="cs"/>
          <w:rtl/>
        </w:rPr>
      </w:pPr>
      <w:r>
        <w:rPr>
          <w:rFonts w:hint="cs"/>
          <w:rtl/>
        </w:rPr>
        <w:t>אגב, אדוני היושב-ראש, לא צריך לחכות לחוקה. אני יודע שיגידו לי: תחכה לחוקה. יש חוק-יסוד, וחוק-היסוד הוא כבוד האדם וחירותו.</w:t>
      </w:r>
    </w:p>
    <w:p w14:paraId="126395DD" w14:textId="77777777" w:rsidR="00000000" w:rsidRDefault="00027501">
      <w:pPr>
        <w:pStyle w:val="a0"/>
        <w:ind w:firstLine="0"/>
        <w:rPr>
          <w:rFonts w:hint="cs"/>
          <w:rtl/>
        </w:rPr>
      </w:pPr>
    </w:p>
    <w:p w14:paraId="1178F490" w14:textId="77777777" w:rsidR="00000000" w:rsidRDefault="00027501">
      <w:pPr>
        <w:pStyle w:val="a0"/>
        <w:rPr>
          <w:rtl/>
        </w:rPr>
      </w:pPr>
      <w:r>
        <w:rPr>
          <w:rFonts w:hint="cs"/>
          <w:rtl/>
        </w:rPr>
        <w:t>הסתכלתי הבוקר בחוקות של מ</w:t>
      </w:r>
      <w:r>
        <w:rPr>
          <w:rFonts w:hint="cs"/>
          <w:rtl/>
        </w:rPr>
        <w:t xml:space="preserve">דינות אחרות בעולם. הרבה אנשים, במיוחד בתקופה שאחרי ה-11 בספטמבר, מצטטים את חוקי ארצות-הברית. לא שמעתי את האנשים בעולם הזה מצטטים את חוקי ארצות-הברית כמו אחרי ה-11 בספטמבר. נתחיל בחוקה האמריקנית: </w:t>
      </w:r>
      <w:r>
        <w:t>Amendment XIV [1868 - Privileges and Immunities, Due Process,</w:t>
      </w:r>
      <w:r>
        <w:t xml:space="preserve"> Equal Protection]</w:t>
      </w:r>
      <w:r>
        <w:rPr>
          <w:rFonts w:hint="cs"/>
          <w:rtl/>
        </w:rPr>
        <w:t xml:space="preserve"> -</w:t>
      </w:r>
    </w:p>
    <w:p w14:paraId="684AF168" w14:textId="77777777" w:rsidR="00000000" w:rsidRDefault="00027501">
      <w:pPr>
        <w:pStyle w:val="a0"/>
        <w:bidi w:val="0"/>
      </w:pPr>
      <w:r>
        <w:t xml:space="preserve">All persons born or naturalized in the United States – </w:t>
      </w:r>
      <w:r>
        <w:rPr>
          <w:rFonts w:hint="cs"/>
          <w:rtl/>
        </w:rPr>
        <w:t>כל מי שנולד או קיבל אזרחות אמריקנית</w:t>
      </w:r>
      <w:r>
        <w:t xml:space="preserve"> – and subject to the jurisdiction thereof, are citizens of the United States and of the State wherein they reside. No State shall make or enforc</w:t>
      </w:r>
      <w:r>
        <w:t xml:space="preserve">e any law which shall abridge the privileges or immunities of citizens of the United States; nor shall any State deprive any person of life - - - </w:t>
      </w:r>
    </w:p>
    <w:p w14:paraId="1E1C0C5C" w14:textId="77777777" w:rsidR="00000000" w:rsidRDefault="00027501">
      <w:pPr>
        <w:pStyle w:val="a0"/>
        <w:bidi w:val="0"/>
      </w:pPr>
    </w:p>
    <w:p w14:paraId="3512D647" w14:textId="77777777" w:rsidR="00000000" w:rsidRDefault="00027501">
      <w:pPr>
        <w:pStyle w:val="af1"/>
        <w:rPr>
          <w:rtl/>
        </w:rPr>
      </w:pPr>
      <w:r>
        <w:rPr>
          <w:rtl/>
        </w:rPr>
        <w:t>היו"ר יולי-יואל אדלשטיין:</w:t>
      </w:r>
    </w:p>
    <w:p w14:paraId="2EB325C1" w14:textId="77777777" w:rsidR="00000000" w:rsidRDefault="00027501">
      <w:pPr>
        <w:pStyle w:val="a0"/>
        <w:rPr>
          <w:rtl/>
        </w:rPr>
      </w:pPr>
    </w:p>
    <w:p w14:paraId="29BC2D4A" w14:textId="77777777" w:rsidR="00000000" w:rsidRDefault="00027501">
      <w:pPr>
        <w:pStyle w:val="a0"/>
        <w:rPr>
          <w:rFonts w:hint="cs"/>
          <w:rtl/>
        </w:rPr>
      </w:pPr>
      <w:r>
        <w:rPr>
          <w:rFonts w:hint="cs"/>
          <w:rtl/>
        </w:rPr>
        <w:t>חבר הכנסת בשארה, אנחנו נסמוך על התרגום שלך. לא מקובל לקרוא קטעים ארוכים בשפה זרה.</w:t>
      </w:r>
      <w:r>
        <w:rPr>
          <w:rFonts w:hint="cs"/>
          <w:rtl/>
        </w:rPr>
        <w:t xml:space="preserve"> </w:t>
      </w:r>
    </w:p>
    <w:p w14:paraId="332230FF" w14:textId="77777777" w:rsidR="00000000" w:rsidRDefault="00027501">
      <w:pPr>
        <w:pStyle w:val="a0"/>
        <w:rPr>
          <w:rFonts w:hint="cs"/>
          <w:rtl/>
        </w:rPr>
      </w:pPr>
    </w:p>
    <w:p w14:paraId="41BE7A8E" w14:textId="77777777" w:rsidR="00000000" w:rsidRDefault="00027501">
      <w:pPr>
        <w:pStyle w:val="-"/>
        <w:rPr>
          <w:rtl/>
        </w:rPr>
      </w:pPr>
      <w:bookmarkStart w:id="366" w:name="FS000000558T21_01_2004_15_58_01"/>
      <w:bookmarkStart w:id="367" w:name="FS000000558T21_01_2004_15_58_05C"/>
      <w:bookmarkEnd w:id="366"/>
      <w:bookmarkEnd w:id="367"/>
      <w:r>
        <w:rPr>
          <w:rtl/>
        </w:rPr>
        <w:t>עזמי בשארה (בל"ד):</w:t>
      </w:r>
    </w:p>
    <w:p w14:paraId="43708436" w14:textId="77777777" w:rsidR="00000000" w:rsidRDefault="00027501">
      <w:pPr>
        <w:pStyle w:val="a0"/>
        <w:rPr>
          <w:rtl/>
        </w:rPr>
      </w:pPr>
    </w:p>
    <w:p w14:paraId="4E8CD14D" w14:textId="77777777" w:rsidR="00000000" w:rsidRDefault="00027501">
      <w:pPr>
        <w:pStyle w:val="a0"/>
        <w:rPr>
          <w:rFonts w:hint="cs"/>
          <w:rtl/>
        </w:rPr>
      </w:pPr>
      <w:r>
        <w:rPr>
          <w:rFonts w:hint="cs"/>
          <w:rtl/>
        </w:rPr>
        <w:t xml:space="preserve">מוכנס פה בצורה הכי ברורה שיש העיקרון של שוויון בפני החוק, לא רק לאזרחים אלא גם לאנשים שנולדו או התאזרחו. </w:t>
      </w:r>
    </w:p>
    <w:p w14:paraId="0B464DF8" w14:textId="77777777" w:rsidR="00000000" w:rsidRDefault="00027501">
      <w:pPr>
        <w:pStyle w:val="a0"/>
        <w:rPr>
          <w:rtl/>
        </w:rPr>
      </w:pPr>
    </w:p>
    <w:p w14:paraId="2329D227" w14:textId="77777777" w:rsidR="00000000" w:rsidRDefault="00027501">
      <w:pPr>
        <w:pStyle w:val="a0"/>
        <w:rPr>
          <w:rtl/>
        </w:rPr>
      </w:pPr>
      <w:r>
        <w:rPr>
          <w:rFonts w:hint="cs"/>
          <w:rtl/>
        </w:rPr>
        <w:t xml:space="preserve">הבאתי גם מהחוקה הספרדית: כל הספרדים שווים בפני החוק, אין אפליה וכו': </w:t>
      </w:r>
      <w:r>
        <w:t>based on birth, race, sex, religion, opinion, or any othe</w:t>
      </w:r>
      <w:r>
        <w:t xml:space="preserve">r personal - - - </w:t>
      </w:r>
      <w:r>
        <w:rPr>
          <w:rFonts w:hint="cs"/>
          <w:rtl/>
        </w:rPr>
        <w:t xml:space="preserve">. </w:t>
      </w:r>
    </w:p>
    <w:p w14:paraId="166FD858" w14:textId="77777777" w:rsidR="00000000" w:rsidRDefault="00027501">
      <w:pPr>
        <w:pStyle w:val="a0"/>
        <w:rPr>
          <w:rtl/>
        </w:rPr>
      </w:pPr>
    </w:p>
    <w:p w14:paraId="5BCB67F5" w14:textId="77777777" w:rsidR="00000000" w:rsidRDefault="00027501">
      <w:pPr>
        <w:pStyle w:val="a0"/>
        <w:rPr>
          <w:rFonts w:hint="cs"/>
          <w:rtl/>
        </w:rPr>
      </w:pPr>
      <w:r>
        <w:rPr>
          <w:rFonts w:hint="cs"/>
          <w:rtl/>
        </w:rPr>
        <w:t>הפסקה ה-14 בחוקה של הודו; החוקה החדשה של דרום-אפריקה, שזה הכי מפותח. יש חמש פסקאות אשר מפרטות למה הכוונה בשוויון. יכולתי לקרוא אותן, אבל אין זמן. זה הרבה יותר מפורט ומרחיק לכת ממה שאני הצעתי. אגב, גם בקנדה זה מאוד מפותח, בקנדה זה שש פס</w:t>
      </w:r>
      <w:r>
        <w:rPr>
          <w:rFonts w:hint="cs"/>
          <w:rtl/>
        </w:rPr>
        <w:t xml:space="preserve">קאות. העיקרון של שוויון ברור - כיוון שיש שם מיעוטים ויש שם בעיה, מפרטים הרבה יותר. </w:t>
      </w:r>
    </w:p>
    <w:p w14:paraId="2560007E" w14:textId="77777777" w:rsidR="00000000" w:rsidRDefault="00027501">
      <w:pPr>
        <w:pStyle w:val="a0"/>
        <w:rPr>
          <w:rFonts w:hint="cs"/>
          <w:rtl/>
        </w:rPr>
      </w:pPr>
    </w:p>
    <w:p w14:paraId="6EFF971F" w14:textId="77777777" w:rsidR="00000000" w:rsidRDefault="00027501">
      <w:pPr>
        <w:pStyle w:val="a0"/>
        <w:rPr>
          <w:rFonts w:hint="cs"/>
          <w:rtl/>
        </w:rPr>
      </w:pPr>
      <w:r>
        <w:rPr>
          <w:rFonts w:hint="cs"/>
          <w:rtl/>
        </w:rPr>
        <w:t>אדוני היושב-ראש, כשהשר שטרית היה שר המשפטים הוא עמד כאן ואמר שהוא מסכים, אבל לא יכול, צריך לתאם את זה עם מרכיבי הקואליציה. אחר כך אמרו: למה רק לערבים? לכן הבאנו הצעה כללית</w:t>
      </w:r>
      <w:r>
        <w:rPr>
          <w:rFonts w:hint="cs"/>
          <w:rtl/>
        </w:rPr>
        <w:t>. כבר לא מובן לי בכלל למה צריכה להיות התנגדות בכנסת ולמה צריכה להיות התנגדות בממשלה לפסקה שאומרת שכולם שווים בפני החוק, בלי הבדל דת, גזע, מין, לאום, השתייכות דתית, השתייכות פוליטית וכו'. אני לא מבין למה אני צריך בכלל להגן כל כך ארוכות, כבר יותר משנתיים, על</w:t>
      </w:r>
      <w:r>
        <w:rPr>
          <w:rFonts w:hint="cs"/>
          <w:rtl/>
        </w:rPr>
        <w:t xml:space="preserve"> הצעה להביא בחוק-יסוד: כבוד האדם וחירותו את פסקת השוויון. </w:t>
      </w:r>
    </w:p>
    <w:p w14:paraId="5E5566B0" w14:textId="77777777" w:rsidR="00000000" w:rsidRDefault="00027501">
      <w:pPr>
        <w:pStyle w:val="a0"/>
        <w:rPr>
          <w:rFonts w:hint="cs"/>
          <w:rtl/>
        </w:rPr>
      </w:pPr>
    </w:p>
    <w:p w14:paraId="0D515378" w14:textId="77777777" w:rsidR="00000000" w:rsidRDefault="00027501">
      <w:pPr>
        <w:pStyle w:val="a0"/>
        <w:rPr>
          <w:rFonts w:hint="cs"/>
          <w:rtl/>
        </w:rPr>
      </w:pPr>
      <w:r>
        <w:rPr>
          <w:rFonts w:hint="cs"/>
          <w:rtl/>
        </w:rPr>
        <w:t>אם למיכאל איתן היתה זכות תגובה, אבל אין לו פה, הוא היה אומר: תבואו לישיבת החוקה ותעשו את זה בחוקה. אז אני אומר: אתה לא יכול להבטיח שתהיה חוקה, אבל חוק-יסוד כזה קיים, ואני נאחז בו, ואחרים כמוני נאח</w:t>
      </w:r>
      <w:r>
        <w:rPr>
          <w:rFonts w:hint="cs"/>
          <w:rtl/>
        </w:rPr>
        <w:t xml:space="preserve">זו בו. חשבו שזה חוק טוב וחשוב, שנתן אפשרות לעגן את מה שנקרא ערכי הדמוקרטיה הליברלית מעל לחוק רגיל, אני אומר לך, אדוני, כמו חירות, כמו חופש, כמו שלמות גוף האדם וכו'. </w:t>
      </w:r>
    </w:p>
    <w:p w14:paraId="03FBDACB" w14:textId="77777777" w:rsidR="00000000" w:rsidRDefault="00027501">
      <w:pPr>
        <w:pStyle w:val="a0"/>
        <w:rPr>
          <w:rFonts w:hint="cs"/>
          <w:rtl/>
        </w:rPr>
      </w:pPr>
    </w:p>
    <w:p w14:paraId="70055A10" w14:textId="77777777" w:rsidR="00000000" w:rsidRDefault="00027501">
      <w:pPr>
        <w:pStyle w:val="a0"/>
        <w:rPr>
          <w:rFonts w:hint="cs"/>
          <w:rtl/>
        </w:rPr>
      </w:pPr>
      <w:r>
        <w:rPr>
          <w:rFonts w:hint="cs"/>
          <w:rtl/>
        </w:rPr>
        <w:t>חוק כבוד האדם וחירותו מחולק לשניים: דברים שהם פוזיטיביים - אדם הוא כך וכך, גופו מוגן וכו'</w:t>
      </w:r>
      <w:r>
        <w:rPr>
          <w:rFonts w:hint="cs"/>
          <w:rtl/>
        </w:rPr>
        <w:t xml:space="preserve"> - ודברים שהם נגטיביים </w:t>
      </w:r>
      <w:r>
        <w:rPr>
          <w:rtl/>
        </w:rPr>
        <w:t>–</w:t>
      </w:r>
      <w:r>
        <w:rPr>
          <w:rFonts w:hint="cs"/>
          <w:rtl/>
        </w:rPr>
        <w:t xml:space="preserve"> מה אין לעשות: אין להפלות וכו'. אז אני מביא ערך פוזיטיבי בכלל, לא אומר "אין לעשות", אלא קובע ערך פוזיטיבי שאומר: אנשים שווים בפני החוק, אזרחים שווים בפני החוק, בלי הבדל. עיקרון פשוט, ברור. ברור שהושמט, ברור ששכחו אותו. כל מה שאני בא</w:t>
      </w:r>
      <w:r>
        <w:rPr>
          <w:rFonts w:hint="cs"/>
          <w:rtl/>
        </w:rPr>
        <w:t xml:space="preserve"> להזכיר למחוקק הוא ששכחנו את זה, כי בלעדיו מה זו חירות? מה זה כבוד, אם אנשים הם לא שווים בפני החוק? למה צריך לדחות עד שתהיה חוקה? כשתהיה חוקה נאשר את החוק הזה שוב בתוך החוקה. למה לא צריך לאשר את זה עכשיו ומייד? כיוון  שנזכרנו, פתאום מישהו בא והזכיר, להיפך,</w:t>
      </w:r>
      <w:r>
        <w:rPr>
          <w:rFonts w:hint="cs"/>
          <w:rtl/>
        </w:rPr>
        <w:t xml:space="preserve"> צריך להודות למה נשמטה הפסקה הזאת. </w:t>
      </w:r>
    </w:p>
    <w:p w14:paraId="185CFA1F" w14:textId="77777777" w:rsidR="00000000" w:rsidRDefault="00027501">
      <w:pPr>
        <w:pStyle w:val="a0"/>
        <w:rPr>
          <w:rFonts w:hint="cs"/>
          <w:rtl/>
        </w:rPr>
      </w:pPr>
    </w:p>
    <w:p w14:paraId="41F436BA" w14:textId="77777777" w:rsidR="00000000" w:rsidRDefault="00027501">
      <w:pPr>
        <w:pStyle w:val="a0"/>
        <w:rPr>
          <w:rFonts w:hint="cs"/>
          <w:rtl/>
        </w:rPr>
      </w:pPr>
      <w:r>
        <w:rPr>
          <w:rFonts w:hint="cs"/>
          <w:rtl/>
        </w:rPr>
        <w:t>אני חושב שזה יחסוך גם לכנסת, זה יחסוך גם לבג"ץ הרבה הרבה חקיקות ספציפיות שמונעות אפליה. אם העיקרון הזה יעוגן בצורה הכללית, זה יחסוך לכנסת ניסיונות שלנו להביא לחקיקה ספציפית במקרים ספציפיים. נוכל להיתלות בעיקרון כללי בשב</w:t>
      </w:r>
      <w:r>
        <w:rPr>
          <w:rFonts w:hint="cs"/>
          <w:rtl/>
        </w:rPr>
        <w:t xml:space="preserve">יל להגן על זכויותיהם של אנשים לשוויון, בשביל להגן על זכויות האוכלוסייה הערבית, אבל גם אוכלוסיות אחרות שטוענות לאפליה וסובלות ממנה. </w:t>
      </w:r>
    </w:p>
    <w:p w14:paraId="50E451A4" w14:textId="77777777" w:rsidR="00000000" w:rsidRDefault="00027501">
      <w:pPr>
        <w:pStyle w:val="a0"/>
        <w:rPr>
          <w:rFonts w:hint="cs"/>
          <w:rtl/>
        </w:rPr>
      </w:pPr>
    </w:p>
    <w:p w14:paraId="621CD2C6" w14:textId="77777777" w:rsidR="00000000" w:rsidRDefault="00027501">
      <w:pPr>
        <w:pStyle w:val="a0"/>
        <w:rPr>
          <w:rFonts w:hint="cs"/>
          <w:rtl/>
        </w:rPr>
      </w:pPr>
      <w:r>
        <w:rPr>
          <w:rFonts w:hint="cs"/>
          <w:rtl/>
        </w:rPr>
        <w:t xml:space="preserve">הסיעות הדתיות, חברי חבר הכנסת רביץ </w:t>
      </w:r>
      <w:r>
        <w:rPr>
          <w:rtl/>
        </w:rPr>
        <w:t>–</w:t>
      </w:r>
      <w:r>
        <w:rPr>
          <w:rFonts w:hint="cs"/>
          <w:rtl/>
        </w:rPr>
        <w:t xml:space="preserve"> אגב, חבר הכנסת רביץ הצטרף אתמול למועדון חברי הכנסת שהגיעו לגיל 70. צריך להגיד לו ברכות</w:t>
      </w:r>
      <w:r>
        <w:rPr>
          <w:rFonts w:hint="cs"/>
          <w:rtl/>
        </w:rPr>
        <w:t xml:space="preserve">. </w:t>
      </w:r>
    </w:p>
    <w:p w14:paraId="06CED9BD" w14:textId="77777777" w:rsidR="00000000" w:rsidRDefault="00027501">
      <w:pPr>
        <w:pStyle w:val="a0"/>
        <w:rPr>
          <w:rFonts w:hint="cs"/>
          <w:rtl/>
        </w:rPr>
      </w:pPr>
    </w:p>
    <w:p w14:paraId="4883D90A" w14:textId="77777777" w:rsidR="00000000" w:rsidRDefault="00027501">
      <w:pPr>
        <w:pStyle w:val="af1"/>
        <w:rPr>
          <w:rtl/>
        </w:rPr>
      </w:pPr>
      <w:r>
        <w:rPr>
          <w:rtl/>
        </w:rPr>
        <w:t>היו"ר יולי-יואל אדלשטיין:</w:t>
      </w:r>
    </w:p>
    <w:p w14:paraId="052A2303" w14:textId="77777777" w:rsidR="00000000" w:rsidRDefault="00027501">
      <w:pPr>
        <w:pStyle w:val="a0"/>
        <w:rPr>
          <w:rtl/>
        </w:rPr>
      </w:pPr>
    </w:p>
    <w:p w14:paraId="3C8DDD6B" w14:textId="77777777" w:rsidR="00000000" w:rsidRDefault="00027501">
      <w:pPr>
        <w:pStyle w:val="a0"/>
        <w:rPr>
          <w:rFonts w:hint="cs"/>
          <w:rtl/>
        </w:rPr>
      </w:pPr>
      <w:r>
        <w:rPr>
          <w:rFonts w:hint="cs"/>
          <w:rtl/>
        </w:rPr>
        <w:t xml:space="preserve">זה מועדון מצומצם עדיין. </w:t>
      </w:r>
    </w:p>
    <w:p w14:paraId="2974159C" w14:textId="77777777" w:rsidR="00000000" w:rsidRDefault="00027501">
      <w:pPr>
        <w:pStyle w:val="a0"/>
        <w:rPr>
          <w:rFonts w:hint="cs"/>
          <w:rtl/>
        </w:rPr>
      </w:pPr>
    </w:p>
    <w:p w14:paraId="656DBCF0" w14:textId="77777777" w:rsidR="00000000" w:rsidRDefault="00027501">
      <w:pPr>
        <w:pStyle w:val="-"/>
        <w:rPr>
          <w:rtl/>
        </w:rPr>
      </w:pPr>
      <w:bookmarkStart w:id="368" w:name="FS000000558T21_01_2004_16_18_29C"/>
      <w:bookmarkEnd w:id="368"/>
      <w:r>
        <w:rPr>
          <w:rtl/>
        </w:rPr>
        <w:t>עזמי בשארה (בל"ד):</w:t>
      </w:r>
    </w:p>
    <w:p w14:paraId="3DF63707" w14:textId="77777777" w:rsidR="00000000" w:rsidRDefault="00027501">
      <w:pPr>
        <w:pStyle w:val="a0"/>
        <w:rPr>
          <w:rtl/>
        </w:rPr>
      </w:pPr>
    </w:p>
    <w:p w14:paraId="29A9DA57" w14:textId="77777777" w:rsidR="00000000" w:rsidRDefault="00027501">
      <w:pPr>
        <w:pStyle w:val="a0"/>
        <w:rPr>
          <w:rFonts w:hint="cs"/>
          <w:rtl/>
        </w:rPr>
      </w:pPr>
      <w:r>
        <w:rPr>
          <w:rFonts w:hint="cs"/>
          <w:rtl/>
        </w:rPr>
        <w:t xml:space="preserve">מצומצם עכשיו, של שלושה אנשים בכנסת, ואקסקלוסיבי. </w:t>
      </w:r>
    </w:p>
    <w:p w14:paraId="742A0A6D" w14:textId="77777777" w:rsidR="00000000" w:rsidRDefault="00027501">
      <w:pPr>
        <w:pStyle w:val="a0"/>
        <w:rPr>
          <w:rFonts w:hint="cs"/>
          <w:rtl/>
        </w:rPr>
      </w:pPr>
    </w:p>
    <w:p w14:paraId="0BDEFB1A" w14:textId="77777777" w:rsidR="00000000" w:rsidRDefault="00027501">
      <w:pPr>
        <w:pStyle w:val="a0"/>
        <w:rPr>
          <w:rFonts w:hint="cs"/>
          <w:rtl/>
        </w:rPr>
      </w:pPr>
      <w:r>
        <w:rPr>
          <w:rFonts w:hint="cs"/>
          <w:rtl/>
        </w:rPr>
        <w:t>חבר הכנסת רביץ, לסיעות הדתיות יש בעיה עם חוקי-יסוד, לא עם החוק הזה. רוב הקובלנות של הסיעות הדתיות, מאז נכנסו לכנסת, מאז החליטו ל</w:t>
      </w:r>
      <w:r>
        <w:rPr>
          <w:rFonts w:hint="cs"/>
          <w:rtl/>
        </w:rPr>
        <w:t xml:space="preserve">היכנס לכנסת, הן על אפליה </w:t>
      </w:r>
      <w:r>
        <w:rPr>
          <w:rtl/>
        </w:rPr>
        <w:t>–</w:t>
      </w:r>
      <w:r>
        <w:rPr>
          <w:rFonts w:hint="cs"/>
          <w:rtl/>
        </w:rPr>
        <w:t xml:space="preserve"> אפליה של האוכלוסייה הדתית בגלל השקפת עולם וכו'. </w:t>
      </w:r>
    </w:p>
    <w:p w14:paraId="0453BF88" w14:textId="77777777" w:rsidR="00000000" w:rsidRDefault="00027501">
      <w:pPr>
        <w:pStyle w:val="a0"/>
        <w:rPr>
          <w:rFonts w:hint="cs"/>
          <w:rtl/>
        </w:rPr>
      </w:pPr>
    </w:p>
    <w:p w14:paraId="1BE788E5" w14:textId="77777777" w:rsidR="00000000" w:rsidRDefault="00027501">
      <w:pPr>
        <w:pStyle w:val="a0"/>
        <w:rPr>
          <w:rFonts w:hint="cs"/>
          <w:rtl/>
        </w:rPr>
      </w:pPr>
      <w:r>
        <w:rPr>
          <w:rFonts w:hint="cs"/>
          <w:rtl/>
        </w:rPr>
        <w:t xml:space="preserve">דווקא לעיקרון של השוויון, מתוך כל העקרונות האחרים, דווקא לזה אתה מסכים. והרי אתה יודע, אדוני, שההוגים החילונים של החוזה החברתי </w:t>
      </w:r>
      <w:r>
        <w:rPr>
          <w:rtl/>
        </w:rPr>
        <w:t>–</w:t>
      </w:r>
      <w:r>
        <w:rPr>
          <w:rFonts w:hint="cs"/>
          <w:rtl/>
        </w:rPr>
        <w:t xml:space="preserve"> מה שאנחנו קוראים </w:t>
      </w:r>
      <w:r>
        <w:t>social contract</w:t>
      </w:r>
      <w:r>
        <w:rPr>
          <w:rFonts w:hint="cs"/>
          <w:rtl/>
        </w:rPr>
        <w:t>, שעליו קיים עקרון</w:t>
      </w:r>
      <w:r>
        <w:rPr>
          <w:rFonts w:hint="cs"/>
          <w:rtl/>
        </w:rPr>
        <w:t xml:space="preserve"> הדמוקרטיה והעיקרון של הריבונות </w:t>
      </w:r>
      <w:r>
        <w:rPr>
          <w:rtl/>
        </w:rPr>
        <w:t>–</w:t>
      </w:r>
      <w:r>
        <w:rPr>
          <w:rFonts w:hint="cs"/>
          <w:rtl/>
        </w:rPr>
        <w:t xml:space="preserve"> הניחו שבני-אדם לא שווים. הובס, לוק, רוסו </w:t>
      </w:r>
      <w:r>
        <w:rPr>
          <w:rtl/>
        </w:rPr>
        <w:t>–</w:t>
      </w:r>
      <w:r>
        <w:rPr>
          <w:rFonts w:hint="cs"/>
          <w:rtl/>
        </w:rPr>
        <w:t xml:space="preserve"> כל אלה הניחו שבני-אדם לא שווים, ולכן צריך </w:t>
      </w:r>
      <w:r>
        <w:t>social contract</w:t>
      </w:r>
      <w:r>
        <w:rPr>
          <w:rFonts w:hint="cs"/>
          <w:rtl/>
        </w:rPr>
        <w:t>. הדת מניחה שבני-אדם נולדו שווים, אין לך בעיה עם זה. דווקא התיאולוגיה אמרה: בני-אדם נולדו שווים, בצלם אלוקים. ההוגים החילו</w:t>
      </w:r>
      <w:r>
        <w:rPr>
          <w:rFonts w:hint="cs"/>
          <w:rtl/>
        </w:rPr>
        <w:t xml:space="preserve">נים של הדמוקרטיה הניחו שהם לא נולדים שווים, ולכן צריך </w:t>
      </w:r>
      <w:r>
        <w:t>social contract</w:t>
      </w:r>
      <w:r>
        <w:rPr>
          <w:rFonts w:hint="cs"/>
          <w:rtl/>
        </w:rPr>
        <w:t xml:space="preserve">, לכן צריך חוק להגן עליהם. אין לך בעיה תיאורטית עם עקרון השוויון, לא צריכה להיות לך. </w:t>
      </w:r>
    </w:p>
    <w:p w14:paraId="1C7B6D6B" w14:textId="77777777" w:rsidR="00000000" w:rsidRDefault="00027501">
      <w:pPr>
        <w:pStyle w:val="a0"/>
        <w:rPr>
          <w:rFonts w:hint="cs"/>
          <w:rtl/>
        </w:rPr>
      </w:pPr>
    </w:p>
    <w:p w14:paraId="46216C80" w14:textId="77777777" w:rsidR="00000000" w:rsidRDefault="00027501">
      <w:pPr>
        <w:pStyle w:val="a0"/>
        <w:rPr>
          <w:rFonts w:hint="cs"/>
          <w:rtl/>
        </w:rPr>
      </w:pPr>
      <w:r>
        <w:rPr>
          <w:rFonts w:hint="cs"/>
          <w:rtl/>
        </w:rPr>
        <w:t>לכן, מכל העקרונות אתה צריך דווקא לקבל את העיקרון החוקתי הזה. אני לא מבין למה יש לכם בעיה עם הערך הזה</w:t>
      </w:r>
      <w:r>
        <w:rPr>
          <w:rFonts w:hint="cs"/>
          <w:rtl/>
        </w:rPr>
        <w:t xml:space="preserve">. הרי היה מותר להגיד שוויון בין ערבים ליהודים, מה יש? אבל לא. למה? כי אתה מניח שיש אפליה, אני מניח שיש אפליה, אתם לא רוצים להניח. לכן אגיד שוויון בין האזרחים, מה הבעיה? תודה רבה. </w:t>
      </w:r>
    </w:p>
    <w:p w14:paraId="0B4C410C" w14:textId="77777777" w:rsidR="00000000" w:rsidRDefault="00027501">
      <w:pPr>
        <w:pStyle w:val="a0"/>
        <w:rPr>
          <w:rFonts w:hint="cs"/>
          <w:rtl/>
        </w:rPr>
      </w:pPr>
    </w:p>
    <w:p w14:paraId="076814F9" w14:textId="77777777" w:rsidR="00000000" w:rsidRDefault="00027501">
      <w:pPr>
        <w:pStyle w:val="af1"/>
        <w:rPr>
          <w:rtl/>
        </w:rPr>
      </w:pPr>
      <w:r>
        <w:rPr>
          <w:rtl/>
        </w:rPr>
        <w:t>היו"ר יולי-יואל אדלשטיין:</w:t>
      </w:r>
    </w:p>
    <w:p w14:paraId="3EF93CFE" w14:textId="77777777" w:rsidR="00000000" w:rsidRDefault="00027501">
      <w:pPr>
        <w:pStyle w:val="a0"/>
        <w:rPr>
          <w:rtl/>
        </w:rPr>
      </w:pPr>
    </w:p>
    <w:p w14:paraId="7AA5C060" w14:textId="77777777" w:rsidR="00000000" w:rsidRDefault="00027501">
      <w:pPr>
        <w:pStyle w:val="a0"/>
        <w:rPr>
          <w:rFonts w:hint="cs"/>
          <w:rtl/>
        </w:rPr>
      </w:pPr>
      <w:r>
        <w:rPr>
          <w:rFonts w:hint="cs"/>
          <w:rtl/>
        </w:rPr>
        <w:t xml:space="preserve">תודה לחבר הכנסת בשארה. אדוני שר המשפטים ישיב על </w:t>
      </w:r>
      <w:r>
        <w:rPr>
          <w:rFonts w:hint="cs"/>
          <w:rtl/>
        </w:rPr>
        <w:t xml:space="preserve">הצעת חוק זו. בבקשה, שר המשפטים, חבר הכנסת לפיד. </w:t>
      </w:r>
    </w:p>
    <w:p w14:paraId="43D2167D" w14:textId="77777777" w:rsidR="00000000" w:rsidRDefault="00027501">
      <w:pPr>
        <w:pStyle w:val="a0"/>
        <w:rPr>
          <w:rFonts w:hint="cs"/>
          <w:rtl/>
        </w:rPr>
      </w:pPr>
    </w:p>
    <w:p w14:paraId="6DB59DBD" w14:textId="77777777" w:rsidR="00000000" w:rsidRDefault="00027501">
      <w:pPr>
        <w:pStyle w:val="a"/>
        <w:rPr>
          <w:rtl/>
        </w:rPr>
      </w:pPr>
      <w:bookmarkStart w:id="369" w:name="FS000000517T21_01_2004_16_32_22"/>
      <w:bookmarkStart w:id="370" w:name="_Toc90038032"/>
      <w:bookmarkEnd w:id="369"/>
      <w:r>
        <w:rPr>
          <w:rFonts w:hint="eastAsia"/>
          <w:rtl/>
        </w:rPr>
        <w:t>שר</w:t>
      </w:r>
      <w:r>
        <w:rPr>
          <w:rtl/>
        </w:rPr>
        <w:t xml:space="preserve"> המשפטים יוסף לפיד:</w:t>
      </w:r>
      <w:bookmarkEnd w:id="370"/>
    </w:p>
    <w:p w14:paraId="6B713DD0" w14:textId="77777777" w:rsidR="00000000" w:rsidRDefault="00027501">
      <w:pPr>
        <w:pStyle w:val="a0"/>
        <w:rPr>
          <w:rFonts w:hint="cs"/>
          <w:rtl/>
        </w:rPr>
      </w:pPr>
    </w:p>
    <w:p w14:paraId="725D52F7" w14:textId="77777777" w:rsidR="00000000" w:rsidRDefault="00027501">
      <w:pPr>
        <w:pStyle w:val="a0"/>
        <w:rPr>
          <w:rFonts w:hint="cs"/>
          <w:rtl/>
        </w:rPr>
      </w:pPr>
      <w:r>
        <w:rPr>
          <w:rFonts w:hint="cs"/>
          <w:rtl/>
        </w:rPr>
        <w:t xml:space="preserve">אדוני היושב-ראש, האמריקנים שצוטטו פה גם נוהגים לומר: </w:t>
      </w:r>
      <w:r>
        <w:t>we are all for motherhood</w:t>
      </w:r>
      <w:r>
        <w:rPr>
          <w:rFonts w:hint="cs"/>
          <w:rtl/>
        </w:rPr>
        <w:t>, אנחנו בעד אמהות. אתה תעלה לכאן ותציע חוק בעד האמהות, ואם אני אסביר מדוע החוק הזה לא נחוץ, אז אתה תגיד ש</w:t>
      </w:r>
      <w:r>
        <w:rPr>
          <w:rFonts w:hint="cs"/>
          <w:rtl/>
        </w:rPr>
        <w:t xml:space="preserve">שינוי היא נגד אמהות. </w:t>
      </w:r>
    </w:p>
    <w:p w14:paraId="0144B80F" w14:textId="77777777" w:rsidR="00000000" w:rsidRDefault="00027501">
      <w:pPr>
        <w:pStyle w:val="a0"/>
        <w:rPr>
          <w:rFonts w:hint="cs"/>
          <w:rtl/>
        </w:rPr>
      </w:pPr>
    </w:p>
    <w:p w14:paraId="4455C156" w14:textId="77777777" w:rsidR="00000000" w:rsidRDefault="00027501">
      <w:pPr>
        <w:pStyle w:val="a0"/>
        <w:rPr>
          <w:rFonts w:hint="cs"/>
          <w:rtl/>
        </w:rPr>
      </w:pPr>
      <w:r>
        <w:rPr>
          <w:rFonts w:hint="cs"/>
          <w:rtl/>
        </w:rPr>
        <w:t xml:space="preserve">אלה הצעות מיותרות לחלוטין. חבר הכנסת בשארה, כל ההצעות שלך על שוויון כלולות בחקיקה הישראלית הקיימת. </w:t>
      </w:r>
    </w:p>
    <w:p w14:paraId="28E6C853" w14:textId="77777777" w:rsidR="00000000" w:rsidRDefault="00027501">
      <w:pPr>
        <w:pStyle w:val="a0"/>
        <w:rPr>
          <w:rFonts w:hint="cs"/>
          <w:rtl/>
        </w:rPr>
      </w:pPr>
    </w:p>
    <w:p w14:paraId="389FF36A" w14:textId="77777777" w:rsidR="00000000" w:rsidRDefault="00027501">
      <w:pPr>
        <w:pStyle w:val="a0"/>
        <w:rPr>
          <w:rFonts w:hint="cs"/>
          <w:rtl/>
        </w:rPr>
      </w:pPr>
      <w:r>
        <w:rPr>
          <w:rFonts w:hint="cs"/>
          <w:rtl/>
        </w:rPr>
        <w:t xml:space="preserve">דבר שני, אתה מציע הצעת חוק-יסוד. הצעת חוק-יסוד דורשת הסכמה של כל פלגי הקואליציה. כאשר אתה תהיה חבר בקואליציה ותשכנע את השותפים שלך, </w:t>
      </w:r>
      <w:r>
        <w:rPr>
          <w:rFonts w:hint="cs"/>
          <w:rtl/>
        </w:rPr>
        <w:t xml:space="preserve">אני בטוח שהם ייענו לפנייתך. </w:t>
      </w:r>
    </w:p>
    <w:p w14:paraId="6B4A0C7C" w14:textId="77777777" w:rsidR="00000000" w:rsidRDefault="00027501">
      <w:pPr>
        <w:pStyle w:val="a0"/>
        <w:rPr>
          <w:rFonts w:hint="cs"/>
          <w:rtl/>
        </w:rPr>
      </w:pPr>
    </w:p>
    <w:p w14:paraId="12CDEF3B" w14:textId="77777777" w:rsidR="00000000" w:rsidRDefault="00027501">
      <w:pPr>
        <w:pStyle w:val="a0"/>
        <w:rPr>
          <w:rFonts w:hint="cs"/>
          <w:rtl/>
        </w:rPr>
      </w:pPr>
      <w:r>
        <w:rPr>
          <w:rFonts w:hint="cs"/>
          <w:rtl/>
        </w:rPr>
        <w:t xml:space="preserve">אבל אתה תודה שמדינת ישראל היא מדינת חוק, מדינה שוויונית, מדינה דמוקרטית, מדינה שבפני בית-המשפט בה כל אחד שווה למשנהו. לכן, זו בסך הכול הצעת חוק דמונסטרטיבית, שאין בה שום מהות מלבד הפגנה של חמש דקות של לוחם למען חירויות האדם. </w:t>
      </w:r>
    </w:p>
    <w:p w14:paraId="015F596B" w14:textId="77777777" w:rsidR="00000000" w:rsidRDefault="00027501">
      <w:pPr>
        <w:pStyle w:val="a0"/>
        <w:rPr>
          <w:rFonts w:hint="cs"/>
          <w:rtl/>
        </w:rPr>
      </w:pPr>
    </w:p>
    <w:p w14:paraId="41F60D13" w14:textId="77777777" w:rsidR="00000000" w:rsidRDefault="00027501">
      <w:pPr>
        <w:pStyle w:val="af0"/>
        <w:rPr>
          <w:rtl/>
        </w:rPr>
      </w:pPr>
      <w:r>
        <w:rPr>
          <w:rFonts w:hint="eastAsia"/>
          <w:rtl/>
        </w:rPr>
        <w:t>עזמי</w:t>
      </w:r>
      <w:r>
        <w:rPr>
          <w:rtl/>
        </w:rPr>
        <w:t xml:space="preserve"> בשארה (בל"ד):</w:t>
      </w:r>
    </w:p>
    <w:p w14:paraId="17607C61" w14:textId="77777777" w:rsidR="00000000" w:rsidRDefault="00027501">
      <w:pPr>
        <w:pStyle w:val="a0"/>
        <w:rPr>
          <w:rFonts w:hint="cs"/>
          <w:rtl/>
        </w:rPr>
      </w:pPr>
    </w:p>
    <w:p w14:paraId="6B905872" w14:textId="77777777" w:rsidR="00000000" w:rsidRDefault="00027501">
      <w:pPr>
        <w:pStyle w:val="a0"/>
        <w:rPr>
          <w:rFonts w:hint="cs"/>
          <w:rtl/>
        </w:rPr>
      </w:pPr>
      <w:r>
        <w:rPr>
          <w:rFonts w:hint="cs"/>
          <w:rtl/>
        </w:rPr>
        <w:t xml:space="preserve">- - - </w:t>
      </w:r>
    </w:p>
    <w:p w14:paraId="1B9E0AFF" w14:textId="77777777" w:rsidR="00000000" w:rsidRDefault="00027501">
      <w:pPr>
        <w:pStyle w:val="a0"/>
        <w:rPr>
          <w:rFonts w:hint="cs"/>
          <w:rtl/>
        </w:rPr>
      </w:pPr>
    </w:p>
    <w:p w14:paraId="19189C99" w14:textId="77777777" w:rsidR="00000000" w:rsidRDefault="00027501">
      <w:pPr>
        <w:pStyle w:val="-"/>
        <w:rPr>
          <w:rtl/>
        </w:rPr>
      </w:pPr>
      <w:bookmarkStart w:id="371" w:name="FS000000517T21_01_2004_16_38_05C"/>
      <w:bookmarkEnd w:id="371"/>
      <w:r>
        <w:rPr>
          <w:rtl/>
        </w:rPr>
        <w:t>שר המשפטים יוסף לפיד:</w:t>
      </w:r>
    </w:p>
    <w:p w14:paraId="603C69C1" w14:textId="77777777" w:rsidR="00000000" w:rsidRDefault="00027501">
      <w:pPr>
        <w:pStyle w:val="a0"/>
        <w:rPr>
          <w:rtl/>
        </w:rPr>
      </w:pPr>
    </w:p>
    <w:p w14:paraId="08B1F898" w14:textId="77777777" w:rsidR="00000000" w:rsidRDefault="00027501">
      <w:pPr>
        <w:pStyle w:val="a0"/>
        <w:rPr>
          <w:rFonts w:hint="cs"/>
          <w:rtl/>
        </w:rPr>
      </w:pPr>
      <w:r>
        <w:rPr>
          <w:rFonts w:hint="cs"/>
          <w:rtl/>
        </w:rPr>
        <w:t xml:space="preserve">אני מציע לדחות את ההצעה הזאת. </w:t>
      </w:r>
    </w:p>
    <w:p w14:paraId="2E9A8CC7" w14:textId="77777777" w:rsidR="00000000" w:rsidRDefault="00027501">
      <w:pPr>
        <w:pStyle w:val="a0"/>
        <w:rPr>
          <w:rFonts w:hint="cs"/>
          <w:rtl/>
        </w:rPr>
      </w:pPr>
    </w:p>
    <w:p w14:paraId="7A17728D" w14:textId="77777777" w:rsidR="00000000" w:rsidRDefault="00027501">
      <w:pPr>
        <w:pStyle w:val="af1"/>
        <w:rPr>
          <w:rtl/>
        </w:rPr>
      </w:pPr>
      <w:r>
        <w:rPr>
          <w:rtl/>
        </w:rPr>
        <w:t>היו"ר יולי-יואל אדלשטיין:</w:t>
      </w:r>
    </w:p>
    <w:p w14:paraId="70927744" w14:textId="77777777" w:rsidR="00000000" w:rsidRDefault="00027501">
      <w:pPr>
        <w:pStyle w:val="a0"/>
        <w:rPr>
          <w:rtl/>
        </w:rPr>
      </w:pPr>
    </w:p>
    <w:p w14:paraId="3DF66935" w14:textId="77777777" w:rsidR="00000000" w:rsidRDefault="00027501">
      <w:pPr>
        <w:pStyle w:val="a0"/>
        <w:rPr>
          <w:rFonts w:hint="cs"/>
          <w:rtl/>
        </w:rPr>
      </w:pPr>
      <w:r>
        <w:rPr>
          <w:rFonts w:hint="cs"/>
          <w:rtl/>
        </w:rPr>
        <w:t xml:space="preserve">חבר הכנסת בשארה רוצה להשיב לשר המשפטים. עד חמש דקות לרשות אדוני. </w:t>
      </w:r>
    </w:p>
    <w:p w14:paraId="312EF9AF" w14:textId="77777777" w:rsidR="00000000" w:rsidRDefault="00027501">
      <w:pPr>
        <w:pStyle w:val="a0"/>
        <w:rPr>
          <w:rFonts w:hint="cs"/>
          <w:rtl/>
        </w:rPr>
      </w:pPr>
    </w:p>
    <w:p w14:paraId="722D89D6" w14:textId="77777777" w:rsidR="00000000" w:rsidRDefault="00027501">
      <w:pPr>
        <w:pStyle w:val="af0"/>
        <w:rPr>
          <w:rtl/>
        </w:rPr>
      </w:pPr>
      <w:r>
        <w:rPr>
          <w:rFonts w:hint="eastAsia"/>
          <w:rtl/>
        </w:rPr>
        <w:t>אליעזר</w:t>
      </w:r>
      <w:r>
        <w:rPr>
          <w:rtl/>
        </w:rPr>
        <w:t xml:space="preserve"> כהן (האיחוד הלאומי - ישראל ביתנו):</w:t>
      </w:r>
    </w:p>
    <w:p w14:paraId="580DB9B9" w14:textId="77777777" w:rsidR="00000000" w:rsidRDefault="00027501">
      <w:pPr>
        <w:pStyle w:val="a0"/>
        <w:rPr>
          <w:rFonts w:hint="cs"/>
          <w:rtl/>
        </w:rPr>
      </w:pPr>
    </w:p>
    <w:p w14:paraId="219AC61A" w14:textId="77777777" w:rsidR="00000000" w:rsidRDefault="00027501">
      <w:pPr>
        <w:pStyle w:val="a0"/>
        <w:rPr>
          <w:rFonts w:hint="cs"/>
          <w:rtl/>
        </w:rPr>
      </w:pPr>
      <w:r>
        <w:rPr>
          <w:rFonts w:hint="cs"/>
          <w:rtl/>
        </w:rPr>
        <w:t>תעשה את זה בסוריה. קומוניסט גדול. ת</w:t>
      </w:r>
      <w:r>
        <w:rPr>
          <w:rFonts w:hint="cs"/>
          <w:rtl/>
        </w:rPr>
        <w:t xml:space="preserve">עשה את זה בסוריה, בסוריה תעשה את זה. </w:t>
      </w:r>
    </w:p>
    <w:p w14:paraId="49AE8965" w14:textId="77777777" w:rsidR="00000000" w:rsidRDefault="00027501">
      <w:pPr>
        <w:pStyle w:val="a0"/>
        <w:rPr>
          <w:rFonts w:hint="cs"/>
          <w:rtl/>
        </w:rPr>
      </w:pPr>
    </w:p>
    <w:p w14:paraId="47D9B923" w14:textId="77777777" w:rsidR="00000000" w:rsidRDefault="00027501">
      <w:pPr>
        <w:pStyle w:val="af0"/>
        <w:rPr>
          <w:rtl/>
        </w:rPr>
      </w:pPr>
      <w:bookmarkStart w:id="372" w:name="FS000000558T21_01_2004_16_39_37"/>
      <w:bookmarkEnd w:id="372"/>
      <w:r>
        <w:rPr>
          <w:rFonts w:hint="eastAsia"/>
          <w:rtl/>
        </w:rPr>
        <w:t>עזמי</w:t>
      </w:r>
      <w:r>
        <w:rPr>
          <w:rtl/>
        </w:rPr>
        <w:t xml:space="preserve"> בשארה (בל"ד):</w:t>
      </w:r>
    </w:p>
    <w:p w14:paraId="06A05E91" w14:textId="77777777" w:rsidR="00000000" w:rsidRDefault="00027501">
      <w:pPr>
        <w:pStyle w:val="a0"/>
        <w:rPr>
          <w:rtl/>
        </w:rPr>
      </w:pPr>
    </w:p>
    <w:p w14:paraId="515894E6" w14:textId="77777777" w:rsidR="00000000" w:rsidRDefault="00027501">
      <w:pPr>
        <w:pStyle w:val="a0"/>
        <w:rPr>
          <w:rFonts w:hint="cs"/>
          <w:rtl/>
        </w:rPr>
      </w:pPr>
      <w:r>
        <w:rPr>
          <w:rFonts w:hint="cs"/>
          <w:rtl/>
        </w:rPr>
        <w:t xml:space="preserve">כל זה בגלל השוויון? </w:t>
      </w:r>
    </w:p>
    <w:p w14:paraId="4E552C8C" w14:textId="77777777" w:rsidR="00000000" w:rsidRDefault="00027501">
      <w:pPr>
        <w:pStyle w:val="a0"/>
        <w:rPr>
          <w:rFonts w:hint="cs"/>
          <w:rtl/>
        </w:rPr>
      </w:pPr>
    </w:p>
    <w:p w14:paraId="349ACD67" w14:textId="77777777" w:rsidR="00000000" w:rsidRDefault="00027501">
      <w:pPr>
        <w:pStyle w:val="af1"/>
        <w:rPr>
          <w:rtl/>
        </w:rPr>
      </w:pPr>
      <w:r>
        <w:rPr>
          <w:rtl/>
        </w:rPr>
        <w:t>היו"ר יולי-יואל אדלשטיין:</w:t>
      </w:r>
    </w:p>
    <w:p w14:paraId="31C6BA64" w14:textId="77777777" w:rsidR="00000000" w:rsidRDefault="00027501">
      <w:pPr>
        <w:pStyle w:val="a0"/>
        <w:rPr>
          <w:rtl/>
        </w:rPr>
      </w:pPr>
    </w:p>
    <w:p w14:paraId="2FE95D3B" w14:textId="77777777" w:rsidR="00000000" w:rsidRDefault="00027501">
      <w:pPr>
        <w:pStyle w:val="a0"/>
        <w:rPr>
          <w:rFonts w:hint="cs"/>
          <w:rtl/>
        </w:rPr>
      </w:pPr>
      <w:r>
        <w:rPr>
          <w:rFonts w:hint="cs"/>
          <w:rtl/>
        </w:rPr>
        <w:t xml:space="preserve">חבר הכנסת אליעזר כהן. </w:t>
      </w:r>
    </w:p>
    <w:p w14:paraId="26AA5E2D" w14:textId="77777777" w:rsidR="00000000" w:rsidRDefault="00027501">
      <w:pPr>
        <w:pStyle w:val="a0"/>
        <w:rPr>
          <w:rFonts w:hint="cs"/>
          <w:rtl/>
        </w:rPr>
      </w:pPr>
    </w:p>
    <w:p w14:paraId="70EBB199" w14:textId="77777777" w:rsidR="00000000" w:rsidRDefault="00027501">
      <w:pPr>
        <w:pStyle w:val="-"/>
        <w:rPr>
          <w:rtl/>
        </w:rPr>
      </w:pPr>
      <w:bookmarkStart w:id="373" w:name="FS000000558T21_01_2004_15_44_29"/>
      <w:bookmarkEnd w:id="373"/>
      <w:r>
        <w:rPr>
          <w:rFonts w:hint="eastAsia"/>
          <w:rtl/>
        </w:rPr>
        <w:t>עזמי</w:t>
      </w:r>
      <w:r>
        <w:rPr>
          <w:rtl/>
        </w:rPr>
        <w:t xml:space="preserve"> בשארה (בל"ד):</w:t>
      </w:r>
    </w:p>
    <w:p w14:paraId="1D091ED7" w14:textId="77777777" w:rsidR="00000000" w:rsidRDefault="00027501">
      <w:pPr>
        <w:pStyle w:val="a0"/>
        <w:rPr>
          <w:rFonts w:hint="cs"/>
          <w:rtl/>
        </w:rPr>
      </w:pPr>
    </w:p>
    <w:p w14:paraId="01F0D315" w14:textId="77777777" w:rsidR="00000000" w:rsidRDefault="00027501">
      <w:pPr>
        <w:pStyle w:val="a0"/>
        <w:rPr>
          <w:rFonts w:hint="cs"/>
          <w:rtl/>
        </w:rPr>
      </w:pPr>
      <w:r>
        <w:rPr>
          <w:rFonts w:hint="cs"/>
          <w:rtl/>
        </w:rPr>
        <w:t>אדוני היושב-ראש, זו בושה שהמלה שוויון מעוררת כל כך הרבה כעס. רק תסתכלו על עצמכם, מי שצועקים מאחור על המל</w:t>
      </w:r>
      <w:r>
        <w:rPr>
          <w:rFonts w:hint="cs"/>
          <w:rtl/>
        </w:rPr>
        <w:t>ה שוויון.</w:t>
      </w:r>
    </w:p>
    <w:p w14:paraId="0EDE9038" w14:textId="77777777" w:rsidR="00000000" w:rsidRDefault="00027501">
      <w:pPr>
        <w:pStyle w:val="a0"/>
        <w:rPr>
          <w:rFonts w:hint="cs"/>
          <w:rtl/>
        </w:rPr>
      </w:pPr>
    </w:p>
    <w:p w14:paraId="0B4F61AE" w14:textId="77777777" w:rsidR="00000000" w:rsidRDefault="00027501">
      <w:pPr>
        <w:pStyle w:val="af0"/>
        <w:rPr>
          <w:rtl/>
        </w:rPr>
      </w:pPr>
      <w:r>
        <w:rPr>
          <w:rFonts w:hint="eastAsia"/>
          <w:rtl/>
        </w:rPr>
        <w:t>אליעזר</w:t>
      </w:r>
      <w:r>
        <w:rPr>
          <w:rtl/>
        </w:rPr>
        <w:t xml:space="preserve"> כהן (האיחוד הלאומי - ישראל ביתנו):</w:t>
      </w:r>
    </w:p>
    <w:p w14:paraId="7F631691" w14:textId="77777777" w:rsidR="00000000" w:rsidRDefault="00027501">
      <w:pPr>
        <w:pStyle w:val="a0"/>
        <w:rPr>
          <w:rFonts w:hint="cs"/>
          <w:rtl/>
        </w:rPr>
      </w:pPr>
    </w:p>
    <w:p w14:paraId="1765A806" w14:textId="77777777" w:rsidR="00000000" w:rsidRDefault="00027501">
      <w:pPr>
        <w:pStyle w:val="a0"/>
        <w:rPr>
          <w:rFonts w:hint="cs"/>
          <w:rtl/>
        </w:rPr>
      </w:pPr>
      <w:r>
        <w:rPr>
          <w:rFonts w:hint="cs"/>
          <w:rtl/>
        </w:rPr>
        <w:t>אנחנו צוחקים עליך, לא צועקים עליך.</w:t>
      </w:r>
    </w:p>
    <w:p w14:paraId="31EB9EA9" w14:textId="77777777" w:rsidR="00000000" w:rsidRDefault="00027501">
      <w:pPr>
        <w:pStyle w:val="a0"/>
        <w:rPr>
          <w:rFonts w:hint="cs"/>
          <w:rtl/>
        </w:rPr>
      </w:pPr>
    </w:p>
    <w:p w14:paraId="373280E1" w14:textId="77777777" w:rsidR="00000000" w:rsidRDefault="00027501">
      <w:pPr>
        <w:pStyle w:val="af1"/>
        <w:rPr>
          <w:rFonts w:hint="cs"/>
          <w:rtl/>
        </w:rPr>
      </w:pPr>
      <w:r>
        <w:rPr>
          <w:rtl/>
        </w:rPr>
        <w:t>היו"ר יולי-יואל אדלשטיין:</w:t>
      </w:r>
    </w:p>
    <w:p w14:paraId="2786F628" w14:textId="77777777" w:rsidR="00000000" w:rsidRDefault="00027501">
      <w:pPr>
        <w:pStyle w:val="a0"/>
        <w:rPr>
          <w:rFonts w:hint="cs"/>
          <w:rtl/>
        </w:rPr>
      </w:pPr>
    </w:p>
    <w:p w14:paraId="7F9E1BC4" w14:textId="77777777" w:rsidR="00000000" w:rsidRDefault="00027501">
      <w:pPr>
        <w:pStyle w:val="a0"/>
        <w:rPr>
          <w:rFonts w:hint="cs"/>
          <w:rtl/>
        </w:rPr>
      </w:pPr>
      <w:r>
        <w:rPr>
          <w:rFonts w:hint="cs"/>
          <w:rtl/>
        </w:rPr>
        <w:t>חבר הכנסת כהן, קריאות כאלה ועוד בעמידה? לא יפה. תודה רבה. נא להירגע.</w:t>
      </w:r>
    </w:p>
    <w:p w14:paraId="6F9C3A17" w14:textId="77777777" w:rsidR="00000000" w:rsidRDefault="00027501">
      <w:pPr>
        <w:pStyle w:val="a0"/>
        <w:rPr>
          <w:rtl/>
        </w:rPr>
      </w:pPr>
    </w:p>
    <w:p w14:paraId="576D895A" w14:textId="77777777" w:rsidR="00000000" w:rsidRDefault="00027501">
      <w:pPr>
        <w:pStyle w:val="-"/>
        <w:rPr>
          <w:rtl/>
        </w:rPr>
      </w:pPr>
      <w:bookmarkStart w:id="374" w:name="FS000000558T21_01_2004_15_57_36C"/>
      <w:bookmarkEnd w:id="374"/>
      <w:r>
        <w:rPr>
          <w:rtl/>
        </w:rPr>
        <w:t>עזמי בשארה (בל"ד):</w:t>
      </w:r>
    </w:p>
    <w:p w14:paraId="203B2B6C" w14:textId="77777777" w:rsidR="00000000" w:rsidRDefault="00027501">
      <w:pPr>
        <w:pStyle w:val="a0"/>
        <w:rPr>
          <w:rtl/>
        </w:rPr>
      </w:pPr>
    </w:p>
    <w:p w14:paraId="18FD8D07" w14:textId="77777777" w:rsidR="00000000" w:rsidRDefault="00027501">
      <w:pPr>
        <w:pStyle w:val="a0"/>
        <w:rPr>
          <w:rFonts w:hint="cs"/>
          <w:rtl/>
        </w:rPr>
      </w:pPr>
      <w:r>
        <w:rPr>
          <w:rFonts w:hint="cs"/>
          <w:rtl/>
        </w:rPr>
        <w:t>רק משפט אחד, אדוני היושב-ראש. אני לא רוצה להאריך.</w:t>
      </w:r>
    </w:p>
    <w:p w14:paraId="52180143" w14:textId="77777777" w:rsidR="00000000" w:rsidRDefault="00027501">
      <w:pPr>
        <w:pStyle w:val="a0"/>
        <w:rPr>
          <w:rFonts w:hint="cs"/>
          <w:rtl/>
        </w:rPr>
      </w:pPr>
    </w:p>
    <w:p w14:paraId="7DF53842" w14:textId="77777777" w:rsidR="00000000" w:rsidRDefault="00027501">
      <w:pPr>
        <w:pStyle w:val="af0"/>
        <w:rPr>
          <w:rtl/>
        </w:rPr>
      </w:pPr>
      <w:r>
        <w:rPr>
          <w:rFonts w:hint="eastAsia"/>
          <w:rtl/>
        </w:rPr>
        <w:t>יצחק</w:t>
      </w:r>
      <w:r>
        <w:rPr>
          <w:rtl/>
        </w:rPr>
        <w:t xml:space="preserve"> הרצוג (העבודה-מימד):</w:t>
      </w:r>
    </w:p>
    <w:p w14:paraId="437C42C6" w14:textId="77777777" w:rsidR="00000000" w:rsidRDefault="00027501">
      <w:pPr>
        <w:pStyle w:val="a0"/>
        <w:rPr>
          <w:rFonts w:hint="cs"/>
          <w:rtl/>
        </w:rPr>
      </w:pPr>
    </w:p>
    <w:p w14:paraId="111A7715" w14:textId="77777777" w:rsidR="00000000" w:rsidRDefault="00027501">
      <w:pPr>
        <w:pStyle w:val="a0"/>
        <w:rPr>
          <w:rFonts w:hint="cs"/>
          <w:rtl/>
        </w:rPr>
      </w:pPr>
      <w:r>
        <w:rPr>
          <w:rFonts w:hint="cs"/>
          <w:rtl/>
        </w:rPr>
        <w:t>- - -</w:t>
      </w:r>
    </w:p>
    <w:p w14:paraId="3F57093E" w14:textId="77777777" w:rsidR="00000000" w:rsidRDefault="00027501">
      <w:pPr>
        <w:pStyle w:val="a0"/>
        <w:rPr>
          <w:rFonts w:hint="cs"/>
          <w:rtl/>
        </w:rPr>
      </w:pPr>
    </w:p>
    <w:p w14:paraId="090A543D" w14:textId="77777777" w:rsidR="00000000" w:rsidRDefault="00027501">
      <w:pPr>
        <w:pStyle w:val="af0"/>
        <w:rPr>
          <w:rtl/>
        </w:rPr>
      </w:pPr>
      <w:r>
        <w:rPr>
          <w:rFonts w:hint="eastAsia"/>
          <w:rtl/>
        </w:rPr>
        <w:t>אליעזר</w:t>
      </w:r>
      <w:r>
        <w:rPr>
          <w:rtl/>
        </w:rPr>
        <w:t xml:space="preserve"> כהן (האיחוד הלאומי - ישראל ביתנו):</w:t>
      </w:r>
    </w:p>
    <w:p w14:paraId="6C4E4AED" w14:textId="77777777" w:rsidR="00000000" w:rsidRDefault="00027501">
      <w:pPr>
        <w:pStyle w:val="a0"/>
        <w:rPr>
          <w:rFonts w:hint="cs"/>
          <w:rtl/>
        </w:rPr>
      </w:pPr>
    </w:p>
    <w:p w14:paraId="129D4ABB" w14:textId="77777777" w:rsidR="00000000" w:rsidRDefault="00027501">
      <w:pPr>
        <w:pStyle w:val="a0"/>
        <w:rPr>
          <w:rFonts w:hint="cs"/>
          <w:rtl/>
        </w:rPr>
      </w:pPr>
      <w:r>
        <w:rPr>
          <w:rFonts w:hint="cs"/>
          <w:rtl/>
        </w:rPr>
        <w:t>כל החברים שלך טוטליטרים. תתבייש לך.</w:t>
      </w:r>
    </w:p>
    <w:p w14:paraId="37489950" w14:textId="77777777" w:rsidR="00000000" w:rsidRDefault="00027501">
      <w:pPr>
        <w:pStyle w:val="a0"/>
        <w:rPr>
          <w:rFonts w:hint="cs"/>
          <w:rtl/>
        </w:rPr>
      </w:pPr>
    </w:p>
    <w:p w14:paraId="772E606F" w14:textId="77777777" w:rsidR="00000000" w:rsidRDefault="00027501">
      <w:pPr>
        <w:pStyle w:val="af1"/>
        <w:rPr>
          <w:rFonts w:hint="cs"/>
          <w:rtl/>
        </w:rPr>
      </w:pPr>
      <w:r>
        <w:rPr>
          <w:rtl/>
        </w:rPr>
        <w:t>היו"ר יולי-יואל אדלשטיין:</w:t>
      </w:r>
    </w:p>
    <w:p w14:paraId="49368260" w14:textId="77777777" w:rsidR="00000000" w:rsidRDefault="00027501">
      <w:pPr>
        <w:pStyle w:val="a0"/>
        <w:rPr>
          <w:rFonts w:hint="cs"/>
          <w:rtl/>
        </w:rPr>
      </w:pPr>
    </w:p>
    <w:p w14:paraId="4B34870C" w14:textId="77777777" w:rsidR="00000000" w:rsidRDefault="00027501">
      <w:pPr>
        <w:pStyle w:val="a0"/>
        <w:rPr>
          <w:rFonts w:hint="cs"/>
          <w:rtl/>
        </w:rPr>
      </w:pPr>
      <w:r>
        <w:rPr>
          <w:rFonts w:hint="cs"/>
          <w:rtl/>
        </w:rPr>
        <w:t xml:space="preserve">חבר הכנסת אליעזר כהן. חבר הכנסת מח'ול. חבר הכנסת מח'ול. </w:t>
      </w:r>
    </w:p>
    <w:p w14:paraId="392DBFF6" w14:textId="77777777" w:rsidR="00000000" w:rsidRDefault="00027501">
      <w:pPr>
        <w:pStyle w:val="a0"/>
        <w:rPr>
          <w:rFonts w:hint="cs"/>
          <w:rtl/>
        </w:rPr>
      </w:pPr>
    </w:p>
    <w:p w14:paraId="2B2A09B9" w14:textId="77777777" w:rsidR="00000000" w:rsidRDefault="00027501">
      <w:pPr>
        <w:pStyle w:val="af0"/>
        <w:rPr>
          <w:rtl/>
        </w:rPr>
      </w:pPr>
      <w:r>
        <w:rPr>
          <w:rFonts w:hint="eastAsia"/>
          <w:rtl/>
        </w:rPr>
        <w:t>אליעזר</w:t>
      </w:r>
      <w:r>
        <w:rPr>
          <w:rtl/>
        </w:rPr>
        <w:t xml:space="preserve"> כהן (האיחוד הלאומי - ישראל ביתנו):</w:t>
      </w:r>
    </w:p>
    <w:p w14:paraId="06C3D162" w14:textId="77777777" w:rsidR="00000000" w:rsidRDefault="00027501">
      <w:pPr>
        <w:pStyle w:val="a0"/>
        <w:rPr>
          <w:rFonts w:hint="cs"/>
          <w:rtl/>
        </w:rPr>
      </w:pPr>
    </w:p>
    <w:p w14:paraId="2144418B" w14:textId="77777777" w:rsidR="00000000" w:rsidRDefault="00027501">
      <w:pPr>
        <w:pStyle w:val="a0"/>
        <w:rPr>
          <w:rFonts w:hint="cs"/>
          <w:rtl/>
        </w:rPr>
      </w:pPr>
      <w:r>
        <w:rPr>
          <w:rFonts w:hint="cs"/>
          <w:rtl/>
        </w:rPr>
        <w:t xml:space="preserve">- - - </w:t>
      </w:r>
    </w:p>
    <w:p w14:paraId="52933A07" w14:textId="77777777" w:rsidR="00000000" w:rsidRDefault="00027501">
      <w:pPr>
        <w:pStyle w:val="a0"/>
        <w:rPr>
          <w:rFonts w:hint="cs"/>
          <w:rtl/>
        </w:rPr>
      </w:pPr>
    </w:p>
    <w:p w14:paraId="7525F1C9" w14:textId="77777777" w:rsidR="00000000" w:rsidRDefault="00027501">
      <w:pPr>
        <w:pStyle w:val="af1"/>
        <w:rPr>
          <w:rFonts w:hint="cs"/>
          <w:rtl/>
        </w:rPr>
      </w:pPr>
      <w:r>
        <w:rPr>
          <w:rtl/>
        </w:rPr>
        <w:t>היו"</w:t>
      </w:r>
      <w:r>
        <w:rPr>
          <w:rtl/>
        </w:rPr>
        <w:t>ר יולי-יואל אדלשטיין:</w:t>
      </w:r>
    </w:p>
    <w:p w14:paraId="4BB9A4A7" w14:textId="77777777" w:rsidR="00000000" w:rsidRDefault="00027501">
      <w:pPr>
        <w:pStyle w:val="a0"/>
        <w:rPr>
          <w:rFonts w:hint="cs"/>
          <w:rtl/>
        </w:rPr>
      </w:pPr>
    </w:p>
    <w:p w14:paraId="2BEE8598" w14:textId="77777777" w:rsidR="00000000" w:rsidRDefault="00027501">
      <w:pPr>
        <w:pStyle w:val="a0"/>
        <w:rPr>
          <w:rFonts w:hint="cs"/>
          <w:rtl/>
        </w:rPr>
      </w:pPr>
      <w:r>
        <w:rPr>
          <w:rFonts w:hint="cs"/>
          <w:rtl/>
        </w:rPr>
        <w:t>חבר הכנסת כהן, אני קורא לך לסדר בפעם הראשונה. חבר הכנסת עסאם מח'ול, אני קורא לך לסדר בפעם הראשונה.</w:t>
      </w:r>
    </w:p>
    <w:p w14:paraId="7887D369" w14:textId="77777777" w:rsidR="00000000" w:rsidRDefault="00027501">
      <w:pPr>
        <w:pStyle w:val="af0"/>
        <w:rPr>
          <w:rtl/>
        </w:rPr>
      </w:pPr>
    </w:p>
    <w:p w14:paraId="0DC65005" w14:textId="77777777" w:rsidR="00000000" w:rsidRDefault="00027501">
      <w:pPr>
        <w:pStyle w:val="af0"/>
        <w:rPr>
          <w:rtl/>
        </w:rPr>
      </w:pPr>
      <w:r>
        <w:rPr>
          <w:rFonts w:hint="eastAsia"/>
          <w:rtl/>
        </w:rPr>
        <w:t>עסאם</w:t>
      </w:r>
      <w:r>
        <w:rPr>
          <w:rtl/>
        </w:rPr>
        <w:t xml:space="preserve"> מח'ול (חד"ש-תע"ל):</w:t>
      </w:r>
    </w:p>
    <w:p w14:paraId="0BF88073" w14:textId="77777777" w:rsidR="00000000" w:rsidRDefault="00027501">
      <w:pPr>
        <w:pStyle w:val="a0"/>
        <w:rPr>
          <w:rFonts w:hint="cs"/>
          <w:rtl/>
        </w:rPr>
      </w:pPr>
    </w:p>
    <w:p w14:paraId="57646AD5" w14:textId="77777777" w:rsidR="00000000" w:rsidRDefault="00027501">
      <w:pPr>
        <w:pStyle w:val="a0"/>
        <w:rPr>
          <w:rFonts w:hint="cs"/>
          <w:rtl/>
        </w:rPr>
      </w:pPr>
      <w:r>
        <w:rPr>
          <w:rFonts w:hint="cs"/>
          <w:rtl/>
        </w:rPr>
        <w:t>למה? וכי למה?</w:t>
      </w:r>
    </w:p>
    <w:p w14:paraId="426349EA" w14:textId="77777777" w:rsidR="00000000" w:rsidRDefault="00027501">
      <w:pPr>
        <w:pStyle w:val="a0"/>
        <w:rPr>
          <w:rFonts w:hint="cs"/>
          <w:rtl/>
        </w:rPr>
      </w:pPr>
    </w:p>
    <w:p w14:paraId="76177C5B" w14:textId="77777777" w:rsidR="00000000" w:rsidRDefault="00027501">
      <w:pPr>
        <w:pStyle w:val="af1"/>
        <w:rPr>
          <w:rFonts w:hint="cs"/>
          <w:rtl/>
        </w:rPr>
      </w:pPr>
      <w:r>
        <w:rPr>
          <w:rtl/>
        </w:rPr>
        <w:t>היו"ר יולי-יואל אדלשטיין:</w:t>
      </w:r>
    </w:p>
    <w:p w14:paraId="7E0AB3E7" w14:textId="77777777" w:rsidR="00000000" w:rsidRDefault="00027501">
      <w:pPr>
        <w:pStyle w:val="a0"/>
        <w:rPr>
          <w:rFonts w:hint="cs"/>
          <w:rtl/>
        </w:rPr>
      </w:pPr>
    </w:p>
    <w:p w14:paraId="7BA4A711" w14:textId="77777777" w:rsidR="00000000" w:rsidRDefault="00027501">
      <w:pPr>
        <w:pStyle w:val="a0"/>
        <w:rPr>
          <w:rFonts w:hint="cs"/>
          <w:rtl/>
        </w:rPr>
      </w:pPr>
      <w:r>
        <w:rPr>
          <w:rFonts w:hint="cs"/>
          <w:rtl/>
        </w:rPr>
        <w:t>עכשיו זה שוויון בין הנצים. בבקשה, חבר הכנסת בשארה ידבר.</w:t>
      </w:r>
    </w:p>
    <w:p w14:paraId="76AA24A5" w14:textId="77777777" w:rsidR="00000000" w:rsidRDefault="00027501">
      <w:pPr>
        <w:pStyle w:val="a0"/>
        <w:rPr>
          <w:rFonts w:hint="cs"/>
          <w:rtl/>
        </w:rPr>
      </w:pPr>
    </w:p>
    <w:p w14:paraId="784CB650" w14:textId="77777777" w:rsidR="00000000" w:rsidRDefault="00027501">
      <w:pPr>
        <w:pStyle w:val="-"/>
        <w:rPr>
          <w:rtl/>
        </w:rPr>
      </w:pPr>
      <w:bookmarkStart w:id="375" w:name="FS000000558T21_01_2004_15_59_52C"/>
      <w:bookmarkEnd w:id="375"/>
      <w:r>
        <w:rPr>
          <w:rtl/>
        </w:rPr>
        <w:t>עזמי בשאר</w:t>
      </w:r>
      <w:r>
        <w:rPr>
          <w:rtl/>
        </w:rPr>
        <w:t>ה (בל"ד):</w:t>
      </w:r>
    </w:p>
    <w:p w14:paraId="31FB1C51" w14:textId="77777777" w:rsidR="00000000" w:rsidRDefault="00027501">
      <w:pPr>
        <w:pStyle w:val="a0"/>
        <w:rPr>
          <w:rtl/>
        </w:rPr>
      </w:pPr>
    </w:p>
    <w:p w14:paraId="097A0FA5" w14:textId="77777777" w:rsidR="00000000" w:rsidRDefault="00027501">
      <w:pPr>
        <w:pStyle w:val="a0"/>
        <w:rPr>
          <w:rFonts w:hint="cs"/>
          <w:rtl/>
        </w:rPr>
      </w:pPr>
      <w:r>
        <w:rPr>
          <w:rFonts w:hint="cs"/>
          <w:rtl/>
        </w:rPr>
        <w:t xml:space="preserve">אדוני היושב-ראש, אדוני השר, אני אשאר ברמה. אפשר להגיד: אני לא יכול לשכנע את שותפי לקואליציה. אפשר להגיד שזה קשה. אבל להגיד שזה דמונסטרטיבי </w:t>
      </w:r>
      <w:r>
        <w:rPr>
          <w:rtl/>
        </w:rPr>
        <w:t>–</w:t>
      </w:r>
      <w:r>
        <w:rPr>
          <w:rFonts w:hint="cs"/>
          <w:rtl/>
        </w:rPr>
        <w:t xml:space="preserve"> אתה מכיר ערך לא דמונסטרטיבי? הרי כבוד האדם וחירותו, כל החוק הזה, הוא לא דמונסטרטיבי? מה זה החוק הזה? הוא</w:t>
      </w:r>
      <w:r>
        <w:rPr>
          <w:rFonts w:hint="cs"/>
          <w:rtl/>
        </w:rPr>
        <w:t xml:space="preserve"> בא להגיד שאנחנו ממש מפגינים את הערכים האלה ושמים אותם מעל לכל העקרונות האחרים, ואומרים שלפי הערכים האלה פועלת מערכת המשפט הישראלית. </w:t>
      </w:r>
    </w:p>
    <w:p w14:paraId="2AB6D39B" w14:textId="77777777" w:rsidR="00000000" w:rsidRDefault="00027501">
      <w:pPr>
        <w:pStyle w:val="a0"/>
        <w:rPr>
          <w:rFonts w:hint="cs"/>
          <w:rtl/>
        </w:rPr>
      </w:pPr>
    </w:p>
    <w:p w14:paraId="42E0B0A8" w14:textId="77777777" w:rsidR="00000000" w:rsidRDefault="00027501">
      <w:pPr>
        <w:pStyle w:val="a0"/>
        <w:rPr>
          <w:rFonts w:hint="cs"/>
          <w:rtl/>
        </w:rPr>
      </w:pPr>
      <w:r>
        <w:rPr>
          <w:rFonts w:hint="cs"/>
          <w:rtl/>
        </w:rPr>
        <w:t>אני אומר, שבתוך הערכים החשובים האלה, כבוד האדם וחירותו, לא מוזכר ערך השוויון. כן, בצורה דמונסטרטיבית זה צריך להיות מוזכר.</w:t>
      </w:r>
      <w:r>
        <w:rPr>
          <w:rFonts w:hint="cs"/>
          <w:rtl/>
        </w:rPr>
        <w:t xml:space="preserve"> אתה הרי יודע שאם תקימו עכשיו חוקה בכנסת זה יוזכר. אתה וחברי סיעתך, ועדת חוקה, חוק ומשפט, אם ננסח מחדש, אתה הרי תציע. יש לך בעיה עם זהות המציע. </w:t>
      </w:r>
    </w:p>
    <w:p w14:paraId="40E60495" w14:textId="77777777" w:rsidR="00000000" w:rsidRDefault="00027501">
      <w:pPr>
        <w:pStyle w:val="a0"/>
        <w:rPr>
          <w:rFonts w:hint="cs"/>
          <w:rtl/>
        </w:rPr>
      </w:pPr>
    </w:p>
    <w:p w14:paraId="534AA304" w14:textId="77777777" w:rsidR="00000000" w:rsidRDefault="00027501">
      <w:pPr>
        <w:pStyle w:val="a0"/>
        <w:rPr>
          <w:rFonts w:hint="cs"/>
          <w:rtl/>
        </w:rPr>
      </w:pPr>
      <w:r>
        <w:rPr>
          <w:rFonts w:hint="cs"/>
          <w:rtl/>
        </w:rPr>
        <w:t>עכשיו, אם אתה מסכים לדברים, אבל יש לך בעיה עם זהות המציע, איך קוראים לזה? קוראים לזה שערך השוויון אינו מושרש א</w:t>
      </w:r>
      <w:r>
        <w:rPr>
          <w:rFonts w:hint="cs"/>
          <w:rtl/>
        </w:rPr>
        <w:t>צלך מספיק. תודה רבה.</w:t>
      </w:r>
    </w:p>
    <w:p w14:paraId="715CB6F4" w14:textId="77777777" w:rsidR="00000000" w:rsidRDefault="00027501">
      <w:pPr>
        <w:pStyle w:val="a0"/>
        <w:rPr>
          <w:rFonts w:hint="cs"/>
          <w:rtl/>
        </w:rPr>
      </w:pPr>
    </w:p>
    <w:p w14:paraId="0CE39B11" w14:textId="77777777" w:rsidR="00000000" w:rsidRDefault="00027501">
      <w:pPr>
        <w:pStyle w:val="af1"/>
        <w:rPr>
          <w:rFonts w:hint="cs"/>
          <w:rtl/>
        </w:rPr>
      </w:pPr>
      <w:r>
        <w:rPr>
          <w:rtl/>
        </w:rPr>
        <w:t>היו"ר יולי-יואל אדלשטיין:</w:t>
      </w:r>
    </w:p>
    <w:p w14:paraId="12C0885C" w14:textId="77777777" w:rsidR="00000000" w:rsidRDefault="00027501">
      <w:pPr>
        <w:pStyle w:val="a0"/>
        <w:rPr>
          <w:rFonts w:hint="cs"/>
          <w:rtl/>
        </w:rPr>
      </w:pPr>
    </w:p>
    <w:p w14:paraId="7F3BF933" w14:textId="77777777" w:rsidR="00000000" w:rsidRDefault="00027501">
      <w:pPr>
        <w:pStyle w:val="a0"/>
        <w:rPr>
          <w:rFonts w:hint="cs"/>
          <w:rtl/>
        </w:rPr>
      </w:pPr>
      <w:r>
        <w:rPr>
          <w:rFonts w:hint="cs"/>
          <w:rtl/>
        </w:rPr>
        <w:t xml:space="preserve">תודה לחבר הכנסת בשארה. </w:t>
      </w:r>
    </w:p>
    <w:p w14:paraId="3AD41A2E" w14:textId="77777777" w:rsidR="00000000" w:rsidRDefault="00027501">
      <w:pPr>
        <w:pStyle w:val="a0"/>
        <w:rPr>
          <w:rFonts w:hint="cs"/>
          <w:rtl/>
        </w:rPr>
      </w:pPr>
    </w:p>
    <w:p w14:paraId="75FD2BE7" w14:textId="77777777" w:rsidR="00000000" w:rsidRDefault="00027501">
      <w:pPr>
        <w:pStyle w:val="a0"/>
        <w:rPr>
          <w:rFonts w:hint="cs"/>
          <w:rtl/>
        </w:rPr>
      </w:pPr>
      <w:r>
        <w:rPr>
          <w:rFonts w:hint="cs"/>
          <w:rtl/>
        </w:rPr>
        <w:t>אם כן, אנחנו נצביע על הצעת חוק-יסוד: כבוד האדם וחירותו (תיקון – שוויון), של חבר הכנסת עזמי בשארה וקבוצת חברי הכנסת.</w:t>
      </w:r>
    </w:p>
    <w:p w14:paraId="0C8A2AEB" w14:textId="77777777" w:rsidR="00000000" w:rsidRDefault="00027501">
      <w:pPr>
        <w:pStyle w:val="a0"/>
        <w:rPr>
          <w:rFonts w:hint="cs"/>
          <w:rtl/>
        </w:rPr>
      </w:pPr>
    </w:p>
    <w:p w14:paraId="2B9D1F5C" w14:textId="77777777" w:rsidR="00000000" w:rsidRDefault="00027501">
      <w:pPr>
        <w:pStyle w:val="ab"/>
        <w:bidi/>
        <w:rPr>
          <w:rFonts w:hint="cs"/>
          <w:rtl/>
        </w:rPr>
      </w:pPr>
      <w:r>
        <w:rPr>
          <w:rFonts w:hint="cs"/>
          <w:rtl/>
        </w:rPr>
        <w:t>הצבעה מס' 15</w:t>
      </w:r>
    </w:p>
    <w:p w14:paraId="45C8E9C8" w14:textId="77777777" w:rsidR="00000000" w:rsidRDefault="00027501">
      <w:pPr>
        <w:pStyle w:val="a0"/>
        <w:rPr>
          <w:rFonts w:hint="cs"/>
          <w:rtl/>
        </w:rPr>
      </w:pPr>
    </w:p>
    <w:p w14:paraId="47BD83EF" w14:textId="77777777" w:rsidR="00000000" w:rsidRDefault="0002750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w:t>
      </w:r>
      <w:r>
        <w:rPr>
          <w:rFonts w:hint="cs"/>
          <w:rtl/>
        </w:rPr>
        <w:t>20</w:t>
      </w:r>
    </w:p>
    <w:p w14:paraId="4C7B3F57" w14:textId="77777777" w:rsidR="00000000" w:rsidRDefault="00027501">
      <w:pPr>
        <w:pStyle w:val="ac"/>
        <w:bidi/>
        <w:rPr>
          <w:rFonts w:hint="cs"/>
          <w:rtl/>
        </w:rPr>
      </w:pPr>
      <w:r>
        <w:rPr>
          <w:rFonts w:hint="cs"/>
          <w:rtl/>
        </w:rPr>
        <w:t xml:space="preserve">בעד ההצעה להסיר מסדר-היום את הצעת החוק </w:t>
      </w:r>
      <w:r>
        <w:rPr>
          <w:rtl/>
        </w:rPr>
        <w:t>–</w:t>
      </w:r>
      <w:r>
        <w:rPr>
          <w:rFonts w:hint="cs"/>
          <w:rtl/>
        </w:rPr>
        <w:t xml:space="preserve"> 39</w:t>
      </w:r>
    </w:p>
    <w:p w14:paraId="2F39CC71"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5764CABD" w14:textId="77777777" w:rsidR="00000000" w:rsidRDefault="00027501">
      <w:pPr>
        <w:pStyle w:val="ad"/>
        <w:bidi/>
        <w:rPr>
          <w:rFonts w:hint="cs"/>
          <w:rtl/>
        </w:rPr>
      </w:pPr>
      <w:r>
        <w:rPr>
          <w:rFonts w:hint="cs"/>
          <w:rtl/>
        </w:rPr>
        <w:t xml:space="preserve">ההצעה להסיר מסדר-היום את הצעת חוק-יסוד: כבוד האדם וחירותו (תיקון </w:t>
      </w:r>
      <w:r>
        <w:rPr>
          <w:rtl/>
        </w:rPr>
        <w:t>–</w:t>
      </w:r>
      <w:r>
        <w:rPr>
          <w:rFonts w:hint="cs"/>
          <w:rtl/>
        </w:rPr>
        <w:t xml:space="preserve"> שוויון) נתקבלה.</w:t>
      </w:r>
    </w:p>
    <w:p w14:paraId="50C29DA2" w14:textId="77777777" w:rsidR="00000000" w:rsidRDefault="00027501">
      <w:pPr>
        <w:pStyle w:val="a0"/>
        <w:rPr>
          <w:rFonts w:hint="cs"/>
          <w:rtl/>
        </w:rPr>
      </w:pPr>
    </w:p>
    <w:p w14:paraId="55263C0C" w14:textId="77777777" w:rsidR="00000000" w:rsidRDefault="00027501">
      <w:pPr>
        <w:pStyle w:val="af1"/>
        <w:rPr>
          <w:rtl/>
        </w:rPr>
      </w:pPr>
    </w:p>
    <w:p w14:paraId="36DA7D4A" w14:textId="77777777" w:rsidR="00000000" w:rsidRDefault="00027501">
      <w:pPr>
        <w:pStyle w:val="af1"/>
        <w:rPr>
          <w:rFonts w:hint="cs"/>
          <w:rtl/>
        </w:rPr>
      </w:pPr>
      <w:r>
        <w:rPr>
          <w:rtl/>
        </w:rPr>
        <w:t>היו"ר יולי-יואל אדלשטיין:</w:t>
      </w:r>
    </w:p>
    <w:p w14:paraId="77054D0E" w14:textId="77777777" w:rsidR="00000000" w:rsidRDefault="00027501">
      <w:pPr>
        <w:pStyle w:val="a0"/>
        <w:rPr>
          <w:rFonts w:hint="cs"/>
          <w:rtl/>
        </w:rPr>
      </w:pPr>
    </w:p>
    <w:p w14:paraId="216A15BD" w14:textId="77777777" w:rsidR="00000000" w:rsidRDefault="00027501">
      <w:pPr>
        <w:pStyle w:val="a0"/>
        <w:rPr>
          <w:rFonts w:hint="cs"/>
          <w:rtl/>
        </w:rPr>
      </w:pPr>
      <w:r>
        <w:rPr>
          <w:rFonts w:hint="cs"/>
          <w:rtl/>
        </w:rPr>
        <w:t xml:space="preserve">בעד - 20. נגד </w:t>
      </w:r>
      <w:r>
        <w:rPr>
          <w:rtl/>
        </w:rPr>
        <w:t>–</w:t>
      </w:r>
      <w:r>
        <w:rPr>
          <w:rFonts w:hint="cs"/>
          <w:rtl/>
        </w:rPr>
        <w:t xml:space="preserve"> 40, עם יושב-ראש הכנסת. אין נמנעים. הצעת החוק לא התקבלה בקריאה טרומית</w:t>
      </w:r>
      <w:r>
        <w:rPr>
          <w:rFonts w:hint="cs"/>
          <w:rtl/>
        </w:rPr>
        <w:t>.</w:t>
      </w:r>
    </w:p>
    <w:p w14:paraId="7DD0ACAD" w14:textId="77777777" w:rsidR="00000000" w:rsidRDefault="00027501">
      <w:pPr>
        <w:pStyle w:val="a0"/>
        <w:rPr>
          <w:rFonts w:hint="cs"/>
          <w:rtl/>
        </w:rPr>
      </w:pPr>
    </w:p>
    <w:p w14:paraId="497D71D1" w14:textId="77777777" w:rsidR="00000000" w:rsidRDefault="00027501">
      <w:pPr>
        <w:pStyle w:val="af0"/>
        <w:rPr>
          <w:rtl/>
        </w:rPr>
      </w:pPr>
      <w:r>
        <w:rPr>
          <w:rFonts w:hint="eastAsia"/>
          <w:rtl/>
        </w:rPr>
        <w:t>יגאל</w:t>
      </w:r>
      <w:r>
        <w:rPr>
          <w:rtl/>
        </w:rPr>
        <w:t xml:space="preserve"> יאסינוב (שינוי):</w:t>
      </w:r>
    </w:p>
    <w:p w14:paraId="6C843A43" w14:textId="77777777" w:rsidR="00000000" w:rsidRDefault="00027501">
      <w:pPr>
        <w:pStyle w:val="a0"/>
        <w:rPr>
          <w:rFonts w:hint="cs"/>
          <w:rtl/>
        </w:rPr>
      </w:pPr>
    </w:p>
    <w:p w14:paraId="27BC064A" w14:textId="77777777" w:rsidR="00000000" w:rsidRDefault="00027501">
      <w:pPr>
        <w:pStyle w:val="a0"/>
        <w:rPr>
          <w:rFonts w:hint="cs"/>
          <w:rtl/>
        </w:rPr>
      </w:pPr>
      <w:r>
        <w:rPr>
          <w:rFonts w:hint="cs"/>
          <w:rtl/>
        </w:rPr>
        <w:t>קומוניסטים - - -</w:t>
      </w:r>
    </w:p>
    <w:p w14:paraId="734A18BA" w14:textId="77777777" w:rsidR="00000000" w:rsidRDefault="00027501">
      <w:pPr>
        <w:pStyle w:val="a0"/>
        <w:rPr>
          <w:rFonts w:hint="cs"/>
          <w:rtl/>
        </w:rPr>
      </w:pPr>
    </w:p>
    <w:p w14:paraId="7CA37B39" w14:textId="77777777" w:rsidR="00000000" w:rsidRDefault="00027501">
      <w:pPr>
        <w:pStyle w:val="af1"/>
        <w:rPr>
          <w:rFonts w:hint="cs"/>
          <w:rtl/>
        </w:rPr>
      </w:pPr>
      <w:r>
        <w:rPr>
          <w:rtl/>
        </w:rPr>
        <w:t>היו"ר יולי-יואל אדלשטיין:</w:t>
      </w:r>
    </w:p>
    <w:p w14:paraId="26BB2A07" w14:textId="77777777" w:rsidR="00000000" w:rsidRDefault="00027501">
      <w:pPr>
        <w:pStyle w:val="a0"/>
        <w:rPr>
          <w:rFonts w:hint="cs"/>
          <w:rtl/>
        </w:rPr>
      </w:pPr>
    </w:p>
    <w:p w14:paraId="75480CCE" w14:textId="77777777" w:rsidR="00000000" w:rsidRDefault="00027501">
      <w:pPr>
        <w:pStyle w:val="a0"/>
        <w:rPr>
          <w:rFonts w:hint="cs"/>
          <w:rtl/>
        </w:rPr>
      </w:pPr>
      <w:r>
        <w:rPr>
          <w:rFonts w:hint="cs"/>
          <w:rtl/>
        </w:rPr>
        <w:t xml:space="preserve">חבר הכנסת יאסינוב, חבר הכנסת טיבי </w:t>
      </w:r>
      <w:r>
        <w:rPr>
          <w:rtl/>
        </w:rPr>
        <w:t>–</w:t>
      </w:r>
      <w:r>
        <w:rPr>
          <w:rFonts w:hint="cs"/>
          <w:rtl/>
        </w:rPr>
        <w:t xml:space="preserve"> בחוץ. חבר הכנסת מח'ול.</w:t>
      </w:r>
    </w:p>
    <w:p w14:paraId="682038DD" w14:textId="77777777" w:rsidR="00000000" w:rsidRDefault="00027501">
      <w:pPr>
        <w:pStyle w:val="a0"/>
        <w:rPr>
          <w:rFonts w:hint="cs"/>
          <w:rtl/>
        </w:rPr>
      </w:pPr>
    </w:p>
    <w:p w14:paraId="37326435" w14:textId="77777777" w:rsidR="00000000" w:rsidRDefault="00027501">
      <w:pPr>
        <w:pStyle w:val="a2"/>
        <w:rPr>
          <w:rFonts w:hint="cs"/>
          <w:rtl/>
        </w:rPr>
      </w:pPr>
    </w:p>
    <w:p w14:paraId="233B0AA4" w14:textId="77777777" w:rsidR="00000000" w:rsidRDefault="00027501">
      <w:pPr>
        <w:pStyle w:val="a0"/>
        <w:rPr>
          <w:rFonts w:hint="cs"/>
          <w:rtl/>
        </w:rPr>
      </w:pPr>
    </w:p>
    <w:p w14:paraId="2B13F0B3" w14:textId="77777777" w:rsidR="00000000" w:rsidRDefault="00027501">
      <w:pPr>
        <w:pStyle w:val="a2"/>
        <w:rPr>
          <w:rFonts w:hint="cs"/>
          <w:rtl/>
        </w:rPr>
      </w:pPr>
      <w:bookmarkStart w:id="376" w:name="CS21134FI0021134T22_01_2004_02_07_23"/>
      <w:bookmarkStart w:id="377" w:name="CS21134FI0021134T22_01_2004_02_08_11"/>
      <w:bookmarkStart w:id="378" w:name="CS21131FI0021131T22_01_2004_02_08_32"/>
      <w:bookmarkStart w:id="379" w:name="_Toc90038033"/>
      <w:bookmarkEnd w:id="376"/>
      <w:bookmarkEnd w:id="377"/>
      <w:bookmarkEnd w:id="378"/>
      <w:r>
        <w:rPr>
          <w:rtl/>
        </w:rPr>
        <w:t>הצ</w:t>
      </w:r>
      <w:r>
        <w:rPr>
          <w:rFonts w:hint="cs"/>
          <w:rtl/>
        </w:rPr>
        <w:t>עת חוק</w:t>
      </w:r>
      <w:r>
        <w:rPr>
          <w:rtl/>
        </w:rPr>
        <w:t xml:space="preserve"> העונשין (תיקון - סגירת מקומות בעבירות סרסרות וסחר </w:t>
      </w:r>
      <w:r>
        <w:rPr>
          <w:rFonts w:hint="cs"/>
          <w:rtl/>
        </w:rPr>
        <w:br/>
      </w:r>
      <w:r>
        <w:rPr>
          <w:rtl/>
        </w:rPr>
        <w:t>בבני</w:t>
      </w:r>
      <w:r>
        <w:rPr>
          <w:rFonts w:hint="cs"/>
          <w:rtl/>
        </w:rPr>
        <w:t>-</w:t>
      </w:r>
      <w:r>
        <w:rPr>
          <w:rtl/>
        </w:rPr>
        <w:t>אדם), התשס"</w:t>
      </w:r>
      <w:r>
        <w:rPr>
          <w:rFonts w:hint="cs"/>
          <w:rtl/>
        </w:rPr>
        <w:t>ג</w:t>
      </w:r>
      <w:r>
        <w:rPr>
          <w:rtl/>
        </w:rPr>
        <w:t>-2003</w:t>
      </w:r>
      <w:bookmarkEnd w:id="379"/>
    </w:p>
    <w:p w14:paraId="3705C291" w14:textId="77777777" w:rsidR="00000000" w:rsidRDefault="00027501">
      <w:pPr>
        <w:pStyle w:val="a0"/>
        <w:ind w:firstLine="0"/>
        <w:rPr>
          <w:rFonts w:hint="cs"/>
          <w:rtl/>
        </w:rPr>
      </w:pPr>
      <w:r>
        <w:rPr>
          <w:rtl/>
        </w:rPr>
        <w:t>[נספחות.]</w:t>
      </w:r>
    </w:p>
    <w:p w14:paraId="73060FB6" w14:textId="77777777" w:rsidR="00000000" w:rsidRDefault="00027501">
      <w:pPr>
        <w:pStyle w:val="-0"/>
        <w:rPr>
          <w:rFonts w:hint="cs"/>
          <w:rtl/>
        </w:rPr>
      </w:pPr>
      <w:r>
        <w:rPr>
          <w:rFonts w:hint="cs"/>
          <w:rtl/>
        </w:rPr>
        <w:t xml:space="preserve">(הצעת חברת הכנסת זהבה </w:t>
      </w:r>
      <w:r>
        <w:rPr>
          <w:rtl/>
        </w:rPr>
        <w:t>גלאון</w:t>
      </w:r>
      <w:r>
        <w:rPr>
          <w:rFonts w:hint="cs"/>
          <w:rtl/>
        </w:rPr>
        <w:t>)</w:t>
      </w:r>
    </w:p>
    <w:p w14:paraId="4A95AD8E" w14:textId="77777777" w:rsidR="00000000" w:rsidRDefault="00027501">
      <w:pPr>
        <w:pStyle w:val="-0"/>
        <w:rPr>
          <w:rFonts w:hint="cs"/>
          <w:rtl/>
        </w:rPr>
      </w:pPr>
    </w:p>
    <w:p w14:paraId="6B3004EA" w14:textId="77777777" w:rsidR="00000000" w:rsidRDefault="00027501">
      <w:pPr>
        <w:pStyle w:val="af1"/>
        <w:rPr>
          <w:rtl/>
        </w:rPr>
      </w:pPr>
      <w:r>
        <w:rPr>
          <w:rtl/>
        </w:rPr>
        <w:t>היו"ר יולי-יואל אדלשטיין:</w:t>
      </w:r>
    </w:p>
    <w:p w14:paraId="2C39672A" w14:textId="77777777" w:rsidR="00000000" w:rsidRDefault="00027501">
      <w:pPr>
        <w:pStyle w:val="a0"/>
        <w:rPr>
          <w:rtl/>
        </w:rPr>
      </w:pPr>
    </w:p>
    <w:p w14:paraId="31378E4D" w14:textId="77777777" w:rsidR="00000000" w:rsidRDefault="00027501">
      <w:pPr>
        <w:pStyle w:val="a0"/>
        <w:rPr>
          <w:rFonts w:hint="cs"/>
          <w:rtl/>
        </w:rPr>
      </w:pPr>
      <w:r>
        <w:rPr>
          <w:rFonts w:hint="cs"/>
          <w:rtl/>
        </w:rPr>
        <w:t xml:space="preserve">אנחנו נעבור להצעת החוק הבאה. הצעת חוק העונשין (תיקון – סגירת מקומות בעבירות סרסרות וסחר בבני-אדם), של חברת הכנסת זהבה גלאון, שמספרה פ/1316. חברת הכנסת גלאון תנמק מהמקום. </w:t>
      </w:r>
    </w:p>
    <w:p w14:paraId="3B5AE3DC" w14:textId="77777777" w:rsidR="00000000" w:rsidRDefault="00027501">
      <w:pPr>
        <w:pStyle w:val="a0"/>
        <w:rPr>
          <w:rFonts w:hint="cs"/>
          <w:rtl/>
        </w:rPr>
      </w:pPr>
    </w:p>
    <w:p w14:paraId="28E43821" w14:textId="77777777" w:rsidR="00000000" w:rsidRDefault="00027501">
      <w:pPr>
        <w:pStyle w:val="a0"/>
        <w:rPr>
          <w:rFonts w:hint="cs"/>
          <w:rtl/>
        </w:rPr>
      </w:pPr>
      <w:r>
        <w:rPr>
          <w:rFonts w:hint="cs"/>
          <w:rtl/>
        </w:rPr>
        <w:t>חברי הכנסת שם בפינה. חברי הכנסת טיבי ושריד. זה משהו פנימי</w:t>
      </w:r>
      <w:r>
        <w:rPr>
          <w:rFonts w:hint="cs"/>
          <w:rtl/>
        </w:rPr>
        <w:t xml:space="preserve"> בסיעת מרצ, חברת הכנסת גלאון?</w:t>
      </w:r>
    </w:p>
    <w:p w14:paraId="564A0F39" w14:textId="77777777" w:rsidR="00000000" w:rsidRDefault="00027501">
      <w:pPr>
        <w:pStyle w:val="a0"/>
        <w:rPr>
          <w:rFonts w:hint="cs"/>
          <w:rtl/>
        </w:rPr>
      </w:pPr>
    </w:p>
    <w:p w14:paraId="7236D140" w14:textId="77777777" w:rsidR="00000000" w:rsidRDefault="00027501">
      <w:pPr>
        <w:pStyle w:val="a"/>
        <w:rPr>
          <w:rtl/>
        </w:rPr>
      </w:pPr>
      <w:bookmarkStart w:id="380" w:name="FS000000504T21_01_2004_16_18_53"/>
      <w:bookmarkStart w:id="381" w:name="_Toc90038034"/>
      <w:bookmarkEnd w:id="380"/>
      <w:r>
        <w:rPr>
          <w:rFonts w:hint="eastAsia"/>
          <w:rtl/>
        </w:rPr>
        <w:t>זהבה</w:t>
      </w:r>
      <w:r>
        <w:rPr>
          <w:rtl/>
        </w:rPr>
        <w:t xml:space="preserve"> גלאון (מרצ):</w:t>
      </w:r>
      <w:bookmarkEnd w:id="381"/>
    </w:p>
    <w:p w14:paraId="3C067265" w14:textId="77777777" w:rsidR="00000000" w:rsidRDefault="00027501">
      <w:pPr>
        <w:pStyle w:val="a0"/>
        <w:rPr>
          <w:rFonts w:hint="cs"/>
          <w:rtl/>
        </w:rPr>
      </w:pPr>
    </w:p>
    <w:p w14:paraId="5E5F6721" w14:textId="77777777" w:rsidR="00000000" w:rsidRDefault="00027501">
      <w:pPr>
        <w:pStyle w:val="a0"/>
        <w:rPr>
          <w:rFonts w:hint="cs"/>
          <w:rtl/>
        </w:rPr>
      </w:pPr>
      <w:r>
        <w:rPr>
          <w:rFonts w:hint="cs"/>
          <w:rtl/>
        </w:rPr>
        <w:t>לא, יש כאן הפגנה. יש כאן קואליציה שהמומה - - -</w:t>
      </w:r>
    </w:p>
    <w:p w14:paraId="0D04400C" w14:textId="77777777" w:rsidR="00000000" w:rsidRDefault="00027501">
      <w:pPr>
        <w:pStyle w:val="a0"/>
        <w:rPr>
          <w:rFonts w:hint="cs"/>
          <w:rtl/>
        </w:rPr>
      </w:pPr>
    </w:p>
    <w:p w14:paraId="7719C4C7" w14:textId="77777777" w:rsidR="00000000" w:rsidRDefault="00027501">
      <w:pPr>
        <w:pStyle w:val="af1"/>
        <w:rPr>
          <w:rFonts w:hint="cs"/>
          <w:rtl/>
        </w:rPr>
      </w:pPr>
      <w:r>
        <w:rPr>
          <w:rtl/>
        </w:rPr>
        <w:t>היו"ר יולי-יואל אדלשטיין:</w:t>
      </w:r>
    </w:p>
    <w:p w14:paraId="329EFDE1" w14:textId="77777777" w:rsidR="00000000" w:rsidRDefault="00027501">
      <w:pPr>
        <w:pStyle w:val="a0"/>
        <w:rPr>
          <w:rFonts w:hint="cs"/>
          <w:rtl/>
        </w:rPr>
      </w:pPr>
    </w:p>
    <w:p w14:paraId="187E76AF" w14:textId="77777777" w:rsidR="00000000" w:rsidRDefault="00027501">
      <w:pPr>
        <w:pStyle w:val="a0"/>
        <w:rPr>
          <w:rFonts w:hint="cs"/>
          <w:rtl/>
        </w:rPr>
      </w:pPr>
      <w:r>
        <w:rPr>
          <w:rFonts w:hint="cs"/>
          <w:rtl/>
        </w:rPr>
        <w:t>אבל לא נגדך.</w:t>
      </w:r>
    </w:p>
    <w:p w14:paraId="469BD82A" w14:textId="77777777" w:rsidR="00000000" w:rsidRDefault="00027501">
      <w:pPr>
        <w:pStyle w:val="a0"/>
        <w:rPr>
          <w:rFonts w:hint="cs"/>
          <w:rtl/>
        </w:rPr>
      </w:pPr>
    </w:p>
    <w:p w14:paraId="63C08CC3" w14:textId="77777777" w:rsidR="00000000" w:rsidRDefault="00027501">
      <w:pPr>
        <w:pStyle w:val="-"/>
        <w:rPr>
          <w:rtl/>
        </w:rPr>
      </w:pPr>
      <w:bookmarkStart w:id="382" w:name="FS000000504T21_01_2004_16_19_16C"/>
      <w:bookmarkEnd w:id="382"/>
      <w:r>
        <w:rPr>
          <w:rtl/>
        </w:rPr>
        <w:t>זהבה גלאון (מרצ):</w:t>
      </w:r>
    </w:p>
    <w:p w14:paraId="6CE4F5F2" w14:textId="77777777" w:rsidR="00000000" w:rsidRDefault="00027501">
      <w:pPr>
        <w:pStyle w:val="a0"/>
        <w:rPr>
          <w:rtl/>
        </w:rPr>
      </w:pPr>
    </w:p>
    <w:p w14:paraId="26BC2E57" w14:textId="77777777" w:rsidR="00000000" w:rsidRDefault="00027501">
      <w:pPr>
        <w:pStyle w:val="a0"/>
        <w:rPr>
          <w:rFonts w:hint="cs"/>
          <w:rtl/>
        </w:rPr>
      </w:pPr>
      <w:r>
        <w:rPr>
          <w:rFonts w:hint="cs"/>
          <w:rtl/>
        </w:rPr>
        <w:t>לא נגדי. אנחנו המומים מכך שאנשים הצביעו נגד שוויון. מה קרה? במה השוויון מפחיד?</w:t>
      </w:r>
    </w:p>
    <w:p w14:paraId="1C4A88F6" w14:textId="77777777" w:rsidR="00000000" w:rsidRDefault="00027501">
      <w:pPr>
        <w:pStyle w:val="a0"/>
        <w:rPr>
          <w:rFonts w:hint="cs"/>
          <w:rtl/>
        </w:rPr>
      </w:pPr>
    </w:p>
    <w:p w14:paraId="72751889" w14:textId="77777777" w:rsidR="00000000" w:rsidRDefault="00027501">
      <w:pPr>
        <w:pStyle w:val="af1"/>
        <w:rPr>
          <w:rFonts w:hint="cs"/>
          <w:rtl/>
        </w:rPr>
      </w:pPr>
      <w:r>
        <w:rPr>
          <w:rtl/>
        </w:rPr>
        <w:t>היו"ר יולי-יואל אד</w:t>
      </w:r>
      <w:r>
        <w:rPr>
          <w:rtl/>
        </w:rPr>
        <w:t>לשטיין:</w:t>
      </w:r>
    </w:p>
    <w:p w14:paraId="113B3170" w14:textId="77777777" w:rsidR="00000000" w:rsidRDefault="00027501">
      <w:pPr>
        <w:pStyle w:val="a0"/>
        <w:rPr>
          <w:rFonts w:hint="cs"/>
          <w:rtl/>
        </w:rPr>
      </w:pPr>
    </w:p>
    <w:p w14:paraId="26E45E4B" w14:textId="77777777" w:rsidR="00000000" w:rsidRDefault="00027501">
      <w:pPr>
        <w:pStyle w:val="a0"/>
        <w:rPr>
          <w:rFonts w:hint="cs"/>
          <w:rtl/>
        </w:rPr>
      </w:pPr>
      <w:r>
        <w:rPr>
          <w:rFonts w:hint="cs"/>
          <w:rtl/>
        </w:rPr>
        <w:t>אנחנו נעבור לנושא אחר, פחות שנוי במחלוקת.</w:t>
      </w:r>
    </w:p>
    <w:p w14:paraId="22023D76" w14:textId="77777777" w:rsidR="00000000" w:rsidRDefault="00027501">
      <w:pPr>
        <w:pStyle w:val="a0"/>
        <w:rPr>
          <w:rFonts w:hint="cs"/>
          <w:rtl/>
        </w:rPr>
      </w:pPr>
    </w:p>
    <w:p w14:paraId="4AFCA604" w14:textId="77777777" w:rsidR="00000000" w:rsidRDefault="00027501">
      <w:pPr>
        <w:pStyle w:val="af0"/>
        <w:rPr>
          <w:rtl/>
        </w:rPr>
      </w:pPr>
      <w:r>
        <w:rPr>
          <w:rFonts w:hint="eastAsia"/>
          <w:rtl/>
        </w:rPr>
        <w:t>משה</w:t>
      </w:r>
      <w:r>
        <w:rPr>
          <w:rtl/>
        </w:rPr>
        <w:t xml:space="preserve"> גפני (יהדות התורה):</w:t>
      </w:r>
    </w:p>
    <w:p w14:paraId="5979D299" w14:textId="77777777" w:rsidR="00000000" w:rsidRDefault="00027501">
      <w:pPr>
        <w:pStyle w:val="a0"/>
        <w:rPr>
          <w:rFonts w:hint="cs"/>
          <w:rtl/>
        </w:rPr>
      </w:pPr>
    </w:p>
    <w:p w14:paraId="31912E0B" w14:textId="77777777" w:rsidR="00000000" w:rsidRDefault="00027501">
      <w:pPr>
        <w:pStyle w:val="a0"/>
        <w:rPr>
          <w:rFonts w:hint="cs"/>
          <w:rtl/>
        </w:rPr>
      </w:pPr>
      <w:r>
        <w:rPr>
          <w:rFonts w:hint="cs"/>
          <w:rtl/>
        </w:rPr>
        <w:t>אדוני היושב-ראש, שינוי למדו מהחרדים - - - חוק-יסוד, ואני שמח על זה שהם חזרו בתשובה.</w:t>
      </w:r>
    </w:p>
    <w:p w14:paraId="29A03C81" w14:textId="77777777" w:rsidR="00000000" w:rsidRDefault="00027501">
      <w:pPr>
        <w:pStyle w:val="a0"/>
        <w:rPr>
          <w:rFonts w:hint="cs"/>
          <w:rtl/>
        </w:rPr>
      </w:pPr>
    </w:p>
    <w:p w14:paraId="033DF8E8" w14:textId="77777777" w:rsidR="00000000" w:rsidRDefault="00027501">
      <w:pPr>
        <w:pStyle w:val="af1"/>
        <w:rPr>
          <w:rFonts w:hint="cs"/>
          <w:rtl/>
        </w:rPr>
      </w:pPr>
      <w:r>
        <w:rPr>
          <w:rtl/>
        </w:rPr>
        <w:t>היו"ר יולי-יואל אדלשטיין:</w:t>
      </w:r>
    </w:p>
    <w:p w14:paraId="7B82A02A" w14:textId="77777777" w:rsidR="00000000" w:rsidRDefault="00027501">
      <w:pPr>
        <w:pStyle w:val="a0"/>
        <w:rPr>
          <w:rFonts w:hint="cs"/>
          <w:rtl/>
        </w:rPr>
      </w:pPr>
    </w:p>
    <w:p w14:paraId="5D475AD4" w14:textId="77777777" w:rsidR="00000000" w:rsidRDefault="00027501">
      <w:pPr>
        <w:pStyle w:val="a0"/>
        <w:rPr>
          <w:rFonts w:hint="cs"/>
          <w:rtl/>
        </w:rPr>
      </w:pPr>
      <w:r>
        <w:rPr>
          <w:rFonts w:hint="cs"/>
          <w:rtl/>
        </w:rPr>
        <w:t>לאחר ההקדמה החשובה הזאת, חברת הכנסת גלאון, דקה לרשותך. בבקשה.</w:t>
      </w:r>
    </w:p>
    <w:p w14:paraId="15745341" w14:textId="77777777" w:rsidR="00000000" w:rsidRDefault="00027501">
      <w:pPr>
        <w:pStyle w:val="a0"/>
        <w:rPr>
          <w:rFonts w:hint="cs"/>
          <w:rtl/>
        </w:rPr>
      </w:pPr>
    </w:p>
    <w:p w14:paraId="2AAAAF18" w14:textId="77777777" w:rsidR="00000000" w:rsidRDefault="00027501">
      <w:pPr>
        <w:pStyle w:val="-"/>
        <w:rPr>
          <w:rtl/>
        </w:rPr>
      </w:pPr>
      <w:bookmarkStart w:id="383" w:name="FS000000504T21_01_2004_16_21_15C"/>
      <w:bookmarkEnd w:id="383"/>
      <w:r>
        <w:rPr>
          <w:rtl/>
        </w:rPr>
        <w:t>זהבה</w:t>
      </w:r>
      <w:r>
        <w:rPr>
          <w:rtl/>
        </w:rPr>
        <w:t xml:space="preserve"> גלאון (מרצ):</w:t>
      </w:r>
    </w:p>
    <w:p w14:paraId="710BF452" w14:textId="77777777" w:rsidR="00000000" w:rsidRDefault="00027501">
      <w:pPr>
        <w:pStyle w:val="a0"/>
        <w:rPr>
          <w:rtl/>
        </w:rPr>
      </w:pPr>
    </w:p>
    <w:p w14:paraId="72A8EE5D" w14:textId="77777777" w:rsidR="00000000" w:rsidRDefault="00027501">
      <w:pPr>
        <w:pStyle w:val="a0"/>
        <w:rPr>
          <w:rFonts w:hint="cs"/>
          <w:rtl/>
        </w:rPr>
      </w:pPr>
      <w:r>
        <w:rPr>
          <w:rFonts w:hint="cs"/>
          <w:rtl/>
        </w:rPr>
        <w:t xml:space="preserve">אדוני היושב-ראש, הצעת החוק שלי מדברת על סגירת מקומות בעבירות סרסרות וסחר בבני-אדם. אני אומרת מראש, שהסכמתי לכל התיקונים של הממשלה, הסכמתי לכל ההצעות. </w:t>
      </w:r>
    </w:p>
    <w:p w14:paraId="55CD5A4C" w14:textId="77777777" w:rsidR="00000000" w:rsidRDefault="00027501">
      <w:pPr>
        <w:pStyle w:val="a0"/>
        <w:rPr>
          <w:rFonts w:hint="cs"/>
          <w:rtl/>
        </w:rPr>
      </w:pPr>
    </w:p>
    <w:p w14:paraId="420E00D5" w14:textId="77777777" w:rsidR="00000000" w:rsidRDefault="00027501">
      <w:pPr>
        <w:pStyle w:val="a0"/>
        <w:rPr>
          <w:rFonts w:hint="cs"/>
          <w:rtl/>
        </w:rPr>
      </w:pPr>
      <w:r>
        <w:rPr>
          <w:rFonts w:hint="cs"/>
          <w:rtl/>
        </w:rPr>
        <w:t>ההצעה הזאת באה בעצם לאפשר למשטרה לסגור אותם מכוני ליווי. המשטרה מנהלת מאבק בסחר בנשים במכ</w:t>
      </w:r>
      <w:r>
        <w:rPr>
          <w:rFonts w:hint="cs"/>
          <w:rtl/>
        </w:rPr>
        <w:t xml:space="preserve">וני ליווי. הם סוגרים אחד, ואלה ממשיכים לצמוח כפטריות לאחר הגשם. החוק הזה בא לתת מענה למאבק בתופעת הסחר בנשים. החוק הזה בא בדומה לחוק שמאפשר לסגור מועדוני הימורים. אנחנו אומרים לציבור ולאותם משתמשים: דעו לכם, שמי שיפעיל מכוני ליווי, הם ייסגרו ואתם תיתנו על </w:t>
      </w:r>
      <w:r>
        <w:rPr>
          <w:rFonts w:hint="cs"/>
          <w:rtl/>
        </w:rPr>
        <w:t>כך את הדין. תודה רבה.</w:t>
      </w:r>
    </w:p>
    <w:p w14:paraId="2E42C272" w14:textId="77777777" w:rsidR="00000000" w:rsidRDefault="00027501">
      <w:pPr>
        <w:pStyle w:val="a0"/>
        <w:rPr>
          <w:rFonts w:hint="cs"/>
          <w:rtl/>
        </w:rPr>
      </w:pPr>
    </w:p>
    <w:p w14:paraId="522A6BCD" w14:textId="77777777" w:rsidR="00000000" w:rsidRDefault="00027501">
      <w:pPr>
        <w:pStyle w:val="af1"/>
        <w:rPr>
          <w:rFonts w:hint="cs"/>
          <w:rtl/>
        </w:rPr>
      </w:pPr>
      <w:r>
        <w:rPr>
          <w:rtl/>
        </w:rPr>
        <w:t>היו"ר יולי-יואל אדלשטיין:</w:t>
      </w:r>
    </w:p>
    <w:p w14:paraId="40766FE3" w14:textId="77777777" w:rsidR="00000000" w:rsidRDefault="00027501">
      <w:pPr>
        <w:pStyle w:val="a0"/>
        <w:rPr>
          <w:rFonts w:hint="cs"/>
          <w:rtl/>
        </w:rPr>
      </w:pPr>
    </w:p>
    <w:p w14:paraId="1AAF3E32" w14:textId="77777777" w:rsidR="00000000" w:rsidRDefault="00027501">
      <w:pPr>
        <w:pStyle w:val="a0"/>
        <w:rPr>
          <w:rFonts w:hint="cs"/>
          <w:rtl/>
        </w:rPr>
      </w:pPr>
      <w:r>
        <w:rPr>
          <w:rFonts w:hint="cs"/>
          <w:rtl/>
        </w:rPr>
        <w:t>תודה לחברת הכנסת זהבה גלאון. אדוני שר המשפטים, גם התשובה מן המקום.</w:t>
      </w:r>
    </w:p>
    <w:p w14:paraId="4FF1B8C3" w14:textId="77777777" w:rsidR="00000000" w:rsidRDefault="00027501">
      <w:pPr>
        <w:pStyle w:val="a0"/>
        <w:rPr>
          <w:rFonts w:hint="cs"/>
          <w:rtl/>
        </w:rPr>
      </w:pPr>
    </w:p>
    <w:p w14:paraId="0749FE50" w14:textId="77777777" w:rsidR="00000000" w:rsidRDefault="00027501">
      <w:pPr>
        <w:pStyle w:val="a"/>
        <w:rPr>
          <w:rtl/>
        </w:rPr>
      </w:pPr>
      <w:bookmarkStart w:id="384" w:name="FS000000517T21_01_2004_16_23_52"/>
      <w:bookmarkStart w:id="385" w:name="_Toc90038035"/>
      <w:bookmarkEnd w:id="384"/>
      <w:r>
        <w:rPr>
          <w:rFonts w:hint="eastAsia"/>
          <w:rtl/>
        </w:rPr>
        <w:t>שר</w:t>
      </w:r>
      <w:r>
        <w:rPr>
          <w:rtl/>
        </w:rPr>
        <w:t xml:space="preserve"> המשפטים יוסף לפיד:</w:t>
      </w:r>
      <w:bookmarkEnd w:id="385"/>
    </w:p>
    <w:p w14:paraId="3CAE0500" w14:textId="77777777" w:rsidR="00000000" w:rsidRDefault="00027501">
      <w:pPr>
        <w:pStyle w:val="a0"/>
        <w:rPr>
          <w:rFonts w:hint="cs"/>
          <w:rtl/>
        </w:rPr>
      </w:pPr>
    </w:p>
    <w:p w14:paraId="7B02A4D7" w14:textId="77777777" w:rsidR="00000000" w:rsidRDefault="00027501">
      <w:pPr>
        <w:pStyle w:val="a0"/>
        <w:rPr>
          <w:rFonts w:hint="cs"/>
          <w:rtl/>
        </w:rPr>
      </w:pPr>
      <w:r>
        <w:rPr>
          <w:rFonts w:hint="cs"/>
          <w:rtl/>
        </w:rPr>
        <w:t>רק שנייה אחת. אני הכנתי תשובה בכתב, ואני לא מוצא אותה.</w:t>
      </w:r>
    </w:p>
    <w:p w14:paraId="2F7AD620" w14:textId="77777777" w:rsidR="00000000" w:rsidRDefault="00027501">
      <w:pPr>
        <w:pStyle w:val="a0"/>
        <w:rPr>
          <w:rFonts w:hint="cs"/>
          <w:rtl/>
        </w:rPr>
      </w:pPr>
    </w:p>
    <w:p w14:paraId="16755395" w14:textId="77777777" w:rsidR="00000000" w:rsidRDefault="00027501">
      <w:pPr>
        <w:pStyle w:val="af1"/>
        <w:rPr>
          <w:rFonts w:hint="cs"/>
          <w:rtl/>
        </w:rPr>
      </w:pPr>
      <w:r>
        <w:rPr>
          <w:rtl/>
        </w:rPr>
        <w:t>היו"ר יולי-יואל אדלשטיין:</w:t>
      </w:r>
    </w:p>
    <w:p w14:paraId="2E143952" w14:textId="77777777" w:rsidR="00000000" w:rsidRDefault="00027501">
      <w:pPr>
        <w:pStyle w:val="a0"/>
        <w:rPr>
          <w:rFonts w:hint="cs"/>
          <w:rtl/>
        </w:rPr>
      </w:pPr>
    </w:p>
    <w:p w14:paraId="58E7CF7C" w14:textId="77777777" w:rsidR="00000000" w:rsidRDefault="00027501">
      <w:pPr>
        <w:pStyle w:val="a0"/>
        <w:rPr>
          <w:rFonts w:hint="cs"/>
          <w:rtl/>
        </w:rPr>
      </w:pPr>
      <w:r>
        <w:rPr>
          <w:rFonts w:hint="cs"/>
          <w:rtl/>
        </w:rPr>
        <w:t xml:space="preserve">אנחנו ניתן לך, על מנת לשמוע אחר </w:t>
      </w:r>
      <w:r>
        <w:rPr>
          <w:rFonts w:hint="cs"/>
          <w:rtl/>
        </w:rPr>
        <w:t>כך את הנאום המרגש שתקרא לנו.</w:t>
      </w:r>
    </w:p>
    <w:p w14:paraId="500FB9F0" w14:textId="77777777" w:rsidR="00000000" w:rsidRDefault="00027501">
      <w:pPr>
        <w:pStyle w:val="a0"/>
        <w:rPr>
          <w:rFonts w:hint="cs"/>
          <w:rtl/>
        </w:rPr>
      </w:pPr>
    </w:p>
    <w:p w14:paraId="065D09A0" w14:textId="77777777" w:rsidR="00000000" w:rsidRDefault="00027501">
      <w:pPr>
        <w:pStyle w:val="-"/>
        <w:rPr>
          <w:rtl/>
        </w:rPr>
      </w:pPr>
      <w:bookmarkStart w:id="386" w:name="FS000000517T21_01_2004_16_24_33C"/>
      <w:bookmarkEnd w:id="386"/>
      <w:r>
        <w:rPr>
          <w:rFonts w:hint="eastAsia"/>
          <w:rtl/>
        </w:rPr>
        <w:t>שר</w:t>
      </w:r>
      <w:r>
        <w:rPr>
          <w:rtl/>
        </w:rPr>
        <w:t xml:space="preserve"> המשפטים יוסף לפיד:</w:t>
      </w:r>
    </w:p>
    <w:p w14:paraId="3A470602" w14:textId="77777777" w:rsidR="00000000" w:rsidRDefault="00027501">
      <w:pPr>
        <w:pStyle w:val="a0"/>
        <w:rPr>
          <w:rFonts w:hint="cs"/>
          <w:rtl/>
        </w:rPr>
      </w:pPr>
    </w:p>
    <w:p w14:paraId="51BE4E1F" w14:textId="77777777" w:rsidR="00000000" w:rsidRDefault="00027501">
      <w:pPr>
        <w:pStyle w:val="a0"/>
        <w:rPr>
          <w:rFonts w:hint="cs"/>
          <w:rtl/>
        </w:rPr>
      </w:pPr>
      <w:r>
        <w:rPr>
          <w:rFonts w:hint="cs"/>
          <w:rtl/>
        </w:rPr>
        <w:t>אני לא מוצא את התשובה שלי.</w:t>
      </w:r>
    </w:p>
    <w:p w14:paraId="0CC7DB79" w14:textId="77777777" w:rsidR="00000000" w:rsidRDefault="00027501">
      <w:pPr>
        <w:pStyle w:val="a0"/>
        <w:rPr>
          <w:rFonts w:hint="cs"/>
          <w:rtl/>
        </w:rPr>
      </w:pPr>
    </w:p>
    <w:p w14:paraId="6A3B6D1F" w14:textId="77777777" w:rsidR="00000000" w:rsidRDefault="00027501">
      <w:pPr>
        <w:pStyle w:val="af1"/>
        <w:rPr>
          <w:rFonts w:hint="cs"/>
          <w:rtl/>
        </w:rPr>
      </w:pPr>
      <w:r>
        <w:rPr>
          <w:rtl/>
        </w:rPr>
        <w:t>היו"ר יולי-יואל אדלשטיין:</w:t>
      </w:r>
    </w:p>
    <w:p w14:paraId="04D63900" w14:textId="77777777" w:rsidR="00000000" w:rsidRDefault="00027501">
      <w:pPr>
        <w:pStyle w:val="a0"/>
        <w:rPr>
          <w:rFonts w:hint="cs"/>
          <w:rtl/>
        </w:rPr>
      </w:pPr>
    </w:p>
    <w:p w14:paraId="29555658" w14:textId="77777777" w:rsidR="00000000" w:rsidRDefault="00027501">
      <w:pPr>
        <w:pStyle w:val="a0"/>
        <w:rPr>
          <w:rFonts w:hint="cs"/>
          <w:rtl/>
        </w:rPr>
      </w:pPr>
      <w:r>
        <w:rPr>
          <w:rFonts w:hint="cs"/>
          <w:rtl/>
        </w:rPr>
        <w:t>תגיד שהתשובה חיובית, ונגמור עניין.</w:t>
      </w:r>
    </w:p>
    <w:p w14:paraId="49DE414A" w14:textId="77777777" w:rsidR="00000000" w:rsidRDefault="00027501">
      <w:pPr>
        <w:pStyle w:val="a0"/>
        <w:rPr>
          <w:rFonts w:hint="cs"/>
          <w:rtl/>
        </w:rPr>
      </w:pPr>
    </w:p>
    <w:p w14:paraId="6E7B8D1F" w14:textId="77777777" w:rsidR="00000000" w:rsidRDefault="00027501">
      <w:pPr>
        <w:pStyle w:val="-"/>
        <w:rPr>
          <w:rtl/>
        </w:rPr>
      </w:pPr>
      <w:bookmarkStart w:id="387" w:name="FS000000517T21_01_2004_16_24_44C"/>
      <w:bookmarkEnd w:id="387"/>
      <w:r>
        <w:rPr>
          <w:rFonts w:hint="eastAsia"/>
          <w:rtl/>
        </w:rPr>
        <w:t>שר</w:t>
      </w:r>
      <w:r>
        <w:rPr>
          <w:rtl/>
        </w:rPr>
        <w:t xml:space="preserve"> המשפטים יוסף לפיד:</w:t>
      </w:r>
    </w:p>
    <w:p w14:paraId="14E1C4EB" w14:textId="77777777" w:rsidR="00000000" w:rsidRDefault="00027501">
      <w:pPr>
        <w:pStyle w:val="a0"/>
        <w:rPr>
          <w:rFonts w:hint="cs"/>
          <w:rtl/>
        </w:rPr>
      </w:pPr>
    </w:p>
    <w:p w14:paraId="344C1927" w14:textId="77777777" w:rsidR="00000000" w:rsidRDefault="00027501">
      <w:pPr>
        <w:pStyle w:val="a0"/>
        <w:rPr>
          <w:rFonts w:hint="cs"/>
          <w:rtl/>
        </w:rPr>
      </w:pPr>
      <w:r>
        <w:rPr>
          <w:rFonts w:hint="cs"/>
          <w:rtl/>
        </w:rPr>
        <w:t>אני מבקש את סבלנותכם עוד רגע.</w:t>
      </w:r>
    </w:p>
    <w:p w14:paraId="666DC655" w14:textId="77777777" w:rsidR="00000000" w:rsidRDefault="00027501">
      <w:pPr>
        <w:pStyle w:val="a0"/>
        <w:rPr>
          <w:rFonts w:hint="cs"/>
          <w:rtl/>
        </w:rPr>
      </w:pPr>
    </w:p>
    <w:p w14:paraId="1C5E8A91" w14:textId="77777777" w:rsidR="00000000" w:rsidRDefault="00027501">
      <w:pPr>
        <w:pStyle w:val="af0"/>
        <w:rPr>
          <w:rtl/>
        </w:rPr>
      </w:pPr>
      <w:r>
        <w:rPr>
          <w:rFonts w:hint="eastAsia"/>
          <w:rtl/>
        </w:rPr>
        <w:t>עסאם</w:t>
      </w:r>
      <w:r>
        <w:rPr>
          <w:rtl/>
        </w:rPr>
        <w:t xml:space="preserve"> מח'ול (חד"ש-תע"ל):</w:t>
      </w:r>
    </w:p>
    <w:p w14:paraId="71F68E6D" w14:textId="77777777" w:rsidR="00000000" w:rsidRDefault="00027501">
      <w:pPr>
        <w:pStyle w:val="a0"/>
        <w:rPr>
          <w:rFonts w:hint="cs"/>
          <w:rtl/>
        </w:rPr>
      </w:pPr>
    </w:p>
    <w:p w14:paraId="1AC2DCD1" w14:textId="77777777" w:rsidR="00000000" w:rsidRDefault="00027501">
      <w:pPr>
        <w:pStyle w:val="a0"/>
        <w:rPr>
          <w:rFonts w:hint="cs"/>
          <w:rtl/>
        </w:rPr>
      </w:pPr>
      <w:r>
        <w:rPr>
          <w:rFonts w:hint="cs"/>
          <w:rtl/>
        </w:rPr>
        <w:t xml:space="preserve">- - - </w:t>
      </w:r>
    </w:p>
    <w:p w14:paraId="409E0316" w14:textId="77777777" w:rsidR="00000000" w:rsidRDefault="00027501">
      <w:pPr>
        <w:pStyle w:val="a0"/>
        <w:rPr>
          <w:rFonts w:hint="cs"/>
          <w:rtl/>
        </w:rPr>
      </w:pPr>
    </w:p>
    <w:p w14:paraId="08E92F93" w14:textId="77777777" w:rsidR="00000000" w:rsidRDefault="00027501">
      <w:pPr>
        <w:pStyle w:val="af1"/>
        <w:rPr>
          <w:rFonts w:hint="cs"/>
          <w:rtl/>
        </w:rPr>
      </w:pPr>
      <w:r>
        <w:rPr>
          <w:rtl/>
        </w:rPr>
        <w:t>היו"ר יולי-יואל אדלשטיין:</w:t>
      </w:r>
    </w:p>
    <w:p w14:paraId="74D2BFF0" w14:textId="77777777" w:rsidR="00000000" w:rsidRDefault="00027501">
      <w:pPr>
        <w:pStyle w:val="a0"/>
        <w:rPr>
          <w:rFonts w:hint="cs"/>
          <w:rtl/>
        </w:rPr>
      </w:pPr>
    </w:p>
    <w:p w14:paraId="541A5A77" w14:textId="77777777" w:rsidR="00000000" w:rsidRDefault="00027501">
      <w:pPr>
        <w:pStyle w:val="a0"/>
        <w:rPr>
          <w:rFonts w:hint="cs"/>
          <w:rtl/>
        </w:rPr>
      </w:pPr>
      <w:r>
        <w:rPr>
          <w:rFonts w:hint="cs"/>
          <w:rtl/>
        </w:rPr>
        <w:t>אני רק מקווה שזה לא אותם אלה שמפעילים את המקומות, שגנבו חס ושלום את התשובה משר המשפטים.</w:t>
      </w:r>
    </w:p>
    <w:p w14:paraId="120D5FE0" w14:textId="77777777" w:rsidR="00000000" w:rsidRDefault="00027501">
      <w:pPr>
        <w:pStyle w:val="a0"/>
        <w:rPr>
          <w:rFonts w:hint="cs"/>
          <w:rtl/>
        </w:rPr>
      </w:pPr>
    </w:p>
    <w:p w14:paraId="2623C348" w14:textId="77777777" w:rsidR="00000000" w:rsidRDefault="00027501">
      <w:pPr>
        <w:pStyle w:val="af0"/>
        <w:rPr>
          <w:rtl/>
        </w:rPr>
      </w:pPr>
      <w:r>
        <w:rPr>
          <w:rFonts w:hint="eastAsia"/>
          <w:rtl/>
        </w:rPr>
        <w:t>עסאם</w:t>
      </w:r>
      <w:r>
        <w:rPr>
          <w:rtl/>
        </w:rPr>
        <w:t xml:space="preserve"> מח'ול (חד"ש-תע"ל):</w:t>
      </w:r>
    </w:p>
    <w:p w14:paraId="45076FC2" w14:textId="77777777" w:rsidR="00000000" w:rsidRDefault="00027501">
      <w:pPr>
        <w:pStyle w:val="a0"/>
        <w:rPr>
          <w:rFonts w:hint="cs"/>
          <w:rtl/>
        </w:rPr>
      </w:pPr>
    </w:p>
    <w:p w14:paraId="49572DB5" w14:textId="77777777" w:rsidR="00000000" w:rsidRDefault="00027501">
      <w:pPr>
        <w:pStyle w:val="a0"/>
        <w:rPr>
          <w:rFonts w:hint="cs"/>
          <w:rtl/>
        </w:rPr>
      </w:pPr>
      <w:r>
        <w:rPr>
          <w:rFonts w:hint="cs"/>
          <w:rtl/>
        </w:rPr>
        <w:t>הם היו צריכים לגנוב לו את התשובה הקודמת.</w:t>
      </w:r>
    </w:p>
    <w:p w14:paraId="3081567E" w14:textId="77777777" w:rsidR="00000000" w:rsidRDefault="00027501">
      <w:pPr>
        <w:pStyle w:val="a0"/>
        <w:rPr>
          <w:rFonts w:hint="cs"/>
          <w:rtl/>
        </w:rPr>
      </w:pPr>
    </w:p>
    <w:p w14:paraId="6CDFDC2A" w14:textId="77777777" w:rsidR="00000000" w:rsidRDefault="00027501">
      <w:pPr>
        <w:pStyle w:val="af0"/>
        <w:rPr>
          <w:rtl/>
        </w:rPr>
      </w:pPr>
      <w:r>
        <w:rPr>
          <w:rFonts w:hint="eastAsia"/>
          <w:rtl/>
        </w:rPr>
        <w:t>אורי</w:t>
      </w:r>
      <w:r>
        <w:rPr>
          <w:rtl/>
        </w:rPr>
        <w:t xml:space="preserve"> יהודה אריאל (האיחוד הלאומי - ישראל ביתנו):</w:t>
      </w:r>
    </w:p>
    <w:p w14:paraId="630E2088" w14:textId="77777777" w:rsidR="00000000" w:rsidRDefault="00027501">
      <w:pPr>
        <w:pStyle w:val="a0"/>
        <w:rPr>
          <w:rFonts w:hint="cs"/>
          <w:rtl/>
        </w:rPr>
      </w:pPr>
    </w:p>
    <w:p w14:paraId="3002E330" w14:textId="77777777" w:rsidR="00000000" w:rsidRDefault="00027501">
      <w:pPr>
        <w:pStyle w:val="a0"/>
        <w:rPr>
          <w:rFonts w:hint="cs"/>
          <w:rtl/>
        </w:rPr>
      </w:pPr>
      <w:r>
        <w:rPr>
          <w:rFonts w:hint="cs"/>
          <w:rtl/>
        </w:rPr>
        <w:t>אולי זו התשובה שקראת בטעות קודם?</w:t>
      </w:r>
    </w:p>
    <w:p w14:paraId="79D283D9" w14:textId="77777777" w:rsidR="00000000" w:rsidRDefault="00027501">
      <w:pPr>
        <w:pStyle w:val="a0"/>
        <w:rPr>
          <w:rFonts w:hint="cs"/>
          <w:rtl/>
        </w:rPr>
      </w:pPr>
    </w:p>
    <w:p w14:paraId="1C190CC0" w14:textId="77777777" w:rsidR="00000000" w:rsidRDefault="00027501">
      <w:pPr>
        <w:pStyle w:val="af1"/>
        <w:rPr>
          <w:rFonts w:hint="cs"/>
          <w:rtl/>
        </w:rPr>
      </w:pPr>
      <w:r>
        <w:rPr>
          <w:rtl/>
        </w:rPr>
        <w:t>היו"ר יולי-יואל</w:t>
      </w:r>
      <w:r>
        <w:rPr>
          <w:rtl/>
        </w:rPr>
        <w:t xml:space="preserve"> אדלשטיין:</w:t>
      </w:r>
    </w:p>
    <w:p w14:paraId="080AF167" w14:textId="77777777" w:rsidR="00000000" w:rsidRDefault="00027501">
      <w:pPr>
        <w:pStyle w:val="a0"/>
        <w:rPr>
          <w:rFonts w:hint="cs"/>
          <w:rtl/>
        </w:rPr>
      </w:pPr>
    </w:p>
    <w:p w14:paraId="26DBB31E" w14:textId="77777777" w:rsidR="00000000" w:rsidRDefault="00027501">
      <w:pPr>
        <w:pStyle w:val="a0"/>
        <w:rPr>
          <w:rFonts w:hint="cs"/>
          <w:rtl/>
        </w:rPr>
      </w:pPr>
      <w:r>
        <w:rPr>
          <w:rFonts w:hint="cs"/>
          <w:rtl/>
        </w:rPr>
        <w:t xml:space="preserve">אני שמח שאנשי הפרוטוקול לא שמעו את ההערה של חבר הכנסת אורי אריאל. </w:t>
      </w:r>
    </w:p>
    <w:p w14:paraId="5573504D" w14:textId="77777777" w:rsidR="00000000" w:rsidRDefault="00027501">
      <w:pPr>
        <w:pStyle w:val="a0"/>
        <w:rPr>
          <w:rFonts w:hint="cs"/>
          <w:rtl/>
        </w:rPr>
      </w:pPr>
    </w:p>
    <w:p w14:paraId="43DC81F9" w14:textId="77777777" w:rsidR="00000000" w:rsidRDefault="00027501">
      <w:pPr>
        <w:pStyle w:val="-"/>
        <w:rPr>
          <w:rtl/>
        </w:rPr>
      </w:pPr>
      <w:bookmarkStart w:id="388" w:name="FS000000517T21_01_2004_16_27_29C"/>
      <w:bookmarkEnd w:id="388"/>
      <w:r>
        <w:rPr>
          <w:rFonts w:hint="eastAsia"/>
          <w:rtl/>
        </w:rPr>
        <w:t>שר</w:t>
      </w:r>
      <w:r>
        <w:rPr>
          <w:rtl/>
        </w:rPr>
        <w:t xml:space="preserve"> המשפטים יוסף לפיד:</w:t>
      </w:r>
    </w:p>
    <w:p w14:paraId="7D730BCA" w14:textId="77777777" w:rsidR="00000000" w:rsidRDefault="00027501">
      <w:pPr>
        <w:pStyle w:val="a0"/>
        <w:rPr>
          <w:rFonts w:hint="cs"/>
          <w:rtl/>
        </w:rPr>
      </w:pPr>
    </w:p>
    <w:p w14:paraId="41983886" w14:textId="77777777" w:rsidR="00000000" w:rsidRDefault="00027501">
      <w:pPr>
        <w:pStyle w:val="a0"/>
        <w:rPr>
          <w:rFonts w:hint="cs"/>
          <w:rtl/>
        </w:rPr>
      </w:pPr>
      <w:r>
        <w:rPr>
          <w:rFonts w:hint="cs"/>
          <w:rtl/>
        </w:rPr>
        <w:t xml:space="preserve">אני באמת מתנצל. </w:t>
      </w:r>
    </w:p>
    <w:p w14:paraId="07BD3524" w14:textId="77777777" w:rsidR="00000000" w:rsidRDefault="00027501">
      <w:pPr>
        <w:pStyle w:val="a0"/>
        <w:rPr>
          <w:rFonts w:hint="cs"/>
          <w:rtl/>
        </w:rPr>
      </w:pPr>
    </w:p>
    <w:p w14:paraId="00AC4BFF" w14:textId="77777777" w:rsidR="00000000" w:rsidRDefault="00027501">
      <w:pPr>
        <w:pStyle w:val="af0"/>
        <w:rPr>
          <w:rtl/>
        </w:rPr>
      </w:pPr>
      <w:r>
        <w:rPr>
          <w:rFonts w:hint="eastAsia"/>
          <w:rtl/>
        </w:rPr>
        <w:t>שלמה</w:t>
      </w:r>
      <w:r>
        <w:rPr>
          <w:rtl/>
        </w:rPr>
        <w:t xml:space="preserve"> בניזרי (ש"ס):</w:t>
      </w:r>
    </w:p>
    <w:p w14:paraId="6CEC25AA" w14:textId="77777777" w:rsidR="00000000" w:rsidRDefault="00027501">
      <w:pPr>
        <w:pStyle w:val="a0"/>
        <w:rPr>
          <w:rFonts w:hint="cs"/>
          <w:rtl/>
        </w:rPr>
      </w:pPr>
    </w:p>
    <w:p w14:paraId="3A6DD528" w14:textId="77777777" w:rsidR="00000000" w:rsidRDefault="00027501">
      <w:pPr>
        <w:pStyle w:val="a0"/>
        <w:rPr>
          <w:rFonts w:hint="cs"/>
          <w:rtl/>
        </w:rPr>
      </w:pPr>
      <w:r>
        <w:rPr>
          <w:rFonts w:hint="cs"/>
          <w:rtl/>
        </w:rPr>
        <w:t>מה התקנון בקשר לתשובה - - -</w:t>
      </w:r>
    </w:p>
    <w:p w14:paraId="22974237" w14:textId="77777777" w:rsidR="00000000" w:rsidRDefault="00027501">
      <w:pPr>
        <w:pStyle w:val="af1"/>
        <w:rPr>
          <w:rFonts w:hint="cs"/>
          <w:rtl/>
        </w:rPr>
      </w:pPr>
    </w:p>
    <w:p w14:paraId="1FD3F3ED" w14:textId="77777777" w:rsidR="00000000" w:rsidRDefault="00027501">
      <w:pPr>
        <w:pStyle w:val="af1"/>
        <w:rPr>
          <w:rFonts w:hint="cs"/>
          <w:rtl/>
        </w:rPr>
      </w:pPr>
      <w:r>
        <w:rPr>
          <w:rtl/>
        </w:rPr>
        <w:t>היו"ר יולי-יואל אדלשטיין:</w:t>
      </w:r>
    </w:p>
    <w:p w14:paraId="21418A90" w14:textId="77777777" w:rsidR="00000000" w:rsidRDefault="00027501">
      <w:pPr>
        <w:pStyle w:val="a0"/>
        <w:rPr>
          <w:rFonts w:hint="cs"/>
          <w:rtl/>
        </w:rPr>
      </w:pPr>
    </w:p>
    <w:p w14:paraId="6A6D8A61" w14:textId="77777777" w:rsidR="00000000" w:rsidRDefault="00027501">
      <w:pPr>
        <w:pStyle w:val="a0"/>
        <w:rPr>
          <w:rFonts w:hint="cs"/>
          <w:rtl/>
        </w:rPr>
      </w:pPr>
      <w:r>
        <w:rPr>
          <w:rFonts w:hint="cs"/>
          <w:rtl/>
        </w:rPr>
        <w:t>כרגע אני יכול לספר לכם על מזג האוויר ועל דברים נוספים, כל ע</w:t>
      </w:r>
      <w:r>
        <w:rPr>
          <w:rFonts w:hint="cs"/>
          <w:rtl/>
        </w:rPr>
        <w:t>וד שר המשפטים - - -</w:t>
      </w:r>
    </w:p>
    <w:p w14:paraId="0762A3CD" w14:textId="77777777" w:rsidR="00000000" w:rsidRDefault="00027501">
      <w:pPr>
        <w:pStyle w:val="a0"/>
        <w:rPr>
          <w:rFonts w:hint="cs"/>
          <w:rtl/>
        </w:rPr>
      </w:pPr>
    </w:p>
    <w:p w14:paraId="6E32ACE9" w14:textId="77777777" w:rsidR="00000000" w:rsidRDefault="00027501">
      <w:pPr>
        <w:pStyle w:val="a2"/>
        <w:rPr>
          <w:rtl/>
        </w:rPr>
      </w:pPr>
    </w:p>
    <w:p w14:paraId="292064C0" w14:textId="77777777" w:rsidR="00000000" w:rsidRDefault="00027501">
      <w:pPr>
        <w:pStyle w:val="a2"/>
        <w:rPr>
          <w:rtl/>
        </w:rPr>
      </w:pPr>
      <w:bookmarkStart w:id="389" w:name="_Toc90038036"/>
      <w:r>
        <w:rPr>
          <w:rtl/>
        </w:rPr>
        <w:t>מס</w:t>
      </w:r>
      <w:r>
        <w:rPr>
          <w:rFonts w:hint="cs"/>
          <w:rtl/>
        </w:rPr>
        <w:t>מ</w:t>
      </w:r>
      <w:r>
        <w:rPr>
          <w:rtl/>
        </w:rPr>
        <w:t>כים שהונחו על שולחן הכנסת</w:t>
      </w:r>
      <w:bookmarkEnd w:id="389"/>
    </w:p>
    <w:p w14:paraId="5AC5E833" w14:textId="77777777" w:rsidR="00000000" w:rsidRDefault="00027501">
      <w:pPr>
        <w:pStyle w:val="a0"/>
        <w:ind w:firstLine="0"/>
        <w:rPr>
          <w:rFonts w:hint="cs"/>
          <w:b/>
          <w:bCs/>
          <w:sz w:val="24"/>
          <w:szCs w:val="24"/>
          <w:u w:val="single"/>
          <w:rtl/>
          <w:lang w:eastAsia="en-US"/>
        </w:rPr>
      </w:pPr>
    </w:p>
    <w:p w14:paraId="7569CD2F" w14:textId="77777777" w:rsidR="00000000" w:rsidRDefault="00027501">
      <w:pPr>
        <w:pStyle w:val="af1"/>
        <w:rPr>
          <w:rFonts w:hint="cs"/>
          <w:rtl/>
        </w:rPr>
      </w:pPr>
      <w:bookmarkStart w:id="390" w:name="FS000000128T21_01_2004_16_32_33"/>
      <w:bookmarkEnd w:id="390"/>
      <w:r>
        <w:rPr>
          <w:rtl/>
        </w:rPr>
        <w:t>היו"ר יולי-יואל אדלשטיין:</w:t>
      </w:r>
    </w:p>
    <w:p w14:paraId="76F16A0C" w14:textId="77777777" w:rsidR="00000000" w:rsidRDefault="00027501">
      <w:pPr>
        <w:pStyle w:val="a0"/>
        <w:rPr>
          <w:rFonts w:hint="cs"/>
          <w:rtl/>
        </w:rPr>
      </w:pPr>
    </w:p>
    <w:p w14:paraId="267E56CE" w14:textId="77777777" w:rsidR="00000000" w:rsidRDefault="00027501">
      <w:pPr>
        <w:pStyle w:val="a0"/>
        <w:rPr>
          <w:rFonts w:hint="cs"/>
          <w:rtl/>
        </w:rPr>
      </w:pPr>
      <w:r>
        <w:rPr>
          <w:rFonts w:hint="cs"/>
          <w:rtl/>
        </w:rPr>
        <w:t>הודעה לסגן המזכיר, שמתוך ניסיונו תמיד מציל אותנו במצבים האלה.</w:t>
      </w:r>
    </w:p>
    <w:p w14:paraId="57D4EDD5" w14:textId="77777777" w:rsidR="00000000" w:rsidRDefault="00027501">
      <w:pPr>
        <w:pStyle w:val="a"/>
        <w:rPr>
          <w:rFonts w:hint="cs"/>
          <w:rtl/>
        </w:rPr>
      </w:pPr>
    </w:p>
    <w:p w14:paraId="1EB4EBC8" w14:textId="77777777" w:rsidR="00000000" w:rsidRDefault="00027501">
      <w:pPr>
        <w:pStyle w:val="a"/>
        <w:rPr>
          <w:rtl/>
        </w:rPr>
      </w:pPr>
      <w:bookmarkStart w:id="391" w:name="_Toc90038037"/>
      <w:r>
        <w:rPr>
          <w:rFonts w:hint="eastAsia"/>
          <w:rtl/>
        </w:rPr>
        <w:t>סגן</w:t>
      </w:r>
      <w:r>
        <w:rPr>
          <w:rtl/>
        </w:rPr>
        <w:t xml:space="preserve"> מזכיר הכנסת דוד לב:</w:t>
      </w:r>
      <w:bookmarkEnd w:id="391"/>
    </w:p>
    <w:p w14:paraId="1DC6249C" w14:textId="77777777" w:rsidR="00000000" w:rsidRDefault="00027501">
      <w:pPr>
        <w:pStyle w:val="a0"/>
        <w:rPr>
          <w:rFonts w:hint="cs"/>
          <w:rtl/>
        </w:rPr>
      </w:pPr>
    </w:p>
    <w:p w14:paraId="55773D0D" w14:textId="77777777" w:rsidR="00000000" w:rsidRDefault="00027501">
      <w:pPr>
        <w:pStyle w:val="a0"/>
        <w:rPr>
          <w:rFonts w:hint="cs"/>
          <w:rtl/>
        </w:rPr>
      </w:pPr>
      <w:r>
        <w:rPr>
          <w:rFonts w:hint="cs"/>
          <w:rtl/>
        </w:rPr>
        <w:t>ברשות יושב-ראש הישיבה, אני מתכבד להודיע, כי הונחו על שולחן הכנסת מסקנות ועדת הכספים בעקבו</w:t>
      </w:r>
      <w:r>
        <w:rPr>
          <w:rFonts w:hint="cs"/>
          <w:rtl/>
        </w:rPr>
        <w:t>ת דיון מהיר בנושא: סבלם של מקבלי המשכנתאות שהפסידו את זכויותיהם עקב השביתה. תודה.</w:t>
      </w:r>
    </w:p>
    <w:p w14:paraId="5A6E0765" w14:textId="77777777" w:rsidR="00000000" w:rsidRDefault="00027501">
      <w:pPr>
        <w:pStyle w:val="a0"/>
        <w:rPr>
          <w:rFonts w:hint="cs"/>
          <w:rtl/>
        </w:rPr>
      </w:pPr>
    </w:p>
    <w:p w14:paraId="4A1E8834" w14:textId="77777777" w:rsidR="00000000" w:rsidRDefault="00027501">
      <w:pPr>
        <w:pStyle w:val="af1"/>
        <w:rPr>
          <w:rFonts w:hint="cs"/>
          <w:rtl/>
        </w:rPr>
      </w:pPr>
      <w:r>
        <w:rPr>
          <w:rtl/>
        </w:rPr>
        <w:t>היו"ר יולי-יואל אדלשטיין:</w:t>
      </w:r>
    </w:p>
    <w:p w14:paraId="105C1CEB" w14:textId="77777777" w:rsidR="00000000" w:rsidRDefault="00027501">
      <w:pPr>
        <w:pStyle w:val="a0"/>
        <w:rPr>
          <w:rFonts w:hint="cs"/>
          <w:rtl/>
        </w:rPr>
      </w:pPr>
    </w:p>
    <w:p w14:paraId="38CE17AC" w14:textId="77777777" w:rsidR="00000000" w:rsidRDefault="00027501">
      <w:pPr>
        <w:pStyle w:val="a0"/>
        <w:rPr>
          <w:rFonts w:hint="cs"/>
          <w:rtl/>
        </w:rPr>
      </w:pPr>
      <w:r>
        <w:rPr>
          <w:rFonts w:hint="cs"/>
          <w:rtl/>
        </w:rPr>
        <w:t xml:space="preserve">תודה לסגן המזכיר. </w:t>
      </w:r>
    </w:p>
    <w:p w14:paraId="556EF315" w14:textId="77777777" w:rsidR="00000000" w:rsidRDefault="00027501">
      <w:pPr>
        <w:pStyle w:val="a0"/>
        <w:rPr>
          <w:rFonts w:hint="cs"/>
          <w:rtl/>
        </w:rPr>
      </w:pPr>
    </w:p>
    <w:p w14:paraId="1C703F0D" w14:textId="77777777" w:rsidR="00000000" w:rsidRDefault="00027501">
      <w:pPr>
        <w:pStyle w:val="a2"/>
        <w:rPr>
          <w:rtl/>
        </w:rPr>
      </w:pPr>
    </w:p>
    <w:p w14:paraId="192FA812" w14:textId="77777777" w:rsidR="00000000" w:rsidRDefault="00027501">
      <w:pPr>
        <w:pStyle w:val="a2"/>
        <w:rPr>
          <w:rFonts w:hint="cs"/>
          <w:rtl/>
        </w:rPr>
      </w:pPr>
      <w:bookmarkStart w:id="392" w:name="CS21131FI0021131T21_01_2004_18_30_02"/>
      <w:bookmarkStart w:id="393" w:name="_Toc90038038"/>
      <w:bookmarkEnd w:id="392"/>
      <w:r>
        <w:rPr>
          <w:rtl/>
        </w:rPr>
        <w:t>הצ</w:t>
      </w:r>
      <w:r>
        <w:rPr>
          <w:rFonts w:hint="cs"/>
          <w:rtl/>
        </w:rPr>
        <w:t>עת חוק</w:t>
      </w:r>
      <w:r>
        <w:rPr>
          <w:rtl/>
        </w:rPr>
        <w:t xml:space="preserve"> העונשין (תיקון - סגירת מקומות בעבירות סרסרות וסחר </w:t>
      </w:r>
      <w:r>
        <w:rPr>
          <w:rFonts w:hint="cs"/>
          <w:rtl/>
        </w:rPr>
        <w:br/>
      </w:r>
      <w:r>
        <w:rPr>
          <w:rtl/>
        </w:rPr>
        <w:t>בבני</w:t>
      </w:r>
      <w:r>
        <w:rPr>
          <w:rFonts w:hint="cs"/>
          <w:rtl/>
        </w:rPr>
        <w:t>-</w:t>
      </w:r>
      <w:r>
        <w:rPr>
          <w:rtl/>
        </w:rPr>
        <w:t>אדם), התשס"</w:t>
      </w:r>
      <w:r>
        <w:rPr>
          <w:rFonts w:hint="cs"/>
          <w:rtl/>
        </w:rPr>
        <w:t>ג</w:t>
      </w:r>
      <w:r>
        <w:rPr>
          <w:rtl/>
        </w:rPr>
        <w:t>-2003</w:t>
      </w:r>
      <w:bookmarkEnd w:id="393"/>
    </w:p>
    <w:p w14:paraId="544F85EA" w14:textId="77777777" w:rsidR="00000000" w:rsidRDefault="00027501">
      <w:pPr>
        <w:pStyle w:val="a2"/>
        <w:rPr>
          <w:rtl/>
        </w:rPr>
      </w:pPr>
      <w:bookmarkStart w:id="394" w:name="_Toc90038039"/>
      <w:r>
        <w:rPr>
          <w:rFonts w:hint="cs"/>
          <w:rtl/>
        </w:rPr>
        <w:t>(הצעת חברת הכנסת זהבה</w:t>
      </w:r>
      <w:r>
        <w:rPr>
          <w:rtl/>
        </w:rPr>
        <w:t xml:space="preserve"> גלאון)</w:t>
      </w:r>
      <w:bookmarkEnd w:id="394"/>
      <w:r>
        <w:rPr>
          <w:rtl/>
        </w:rPr>
        <w:t xml:space="preserve"> </w:t>
      </w:r>
    </w:p>
    <w:p w14:paraId="09D157E0" w14:textId="77777777" w:rsidR="00000000" w:rsidRDefault="00027501">
      <w:pPr>
        <w:pStyle w:val="-0"/>
        <w:rPr>
          <w:rFonts w:hint="cs"/>
          <w:rtl/>
        </w:rPr>
      </w:pPr>
    </w:p>
    <w:p w14:paraId="3F24D523" w14:textId="77777777" w:rsidR="00000000" w:rsidRDefault="00027501">
      <w:pPr>
        <w:pStyle w:val="af1"/>
        <w:rPr>
          <w:rtl/>
        </w:rPr>
      </w:pPr>
      <w:r>
        <w:rPr>
          <w:rtl/>
        </w:rPr>
        <w:t>היו"ר יולי-</w:t>
      </w:r>
      <w:r>
        <w:rPr>
          <w:rtl/>
        </w:rPr>
        <w:t>יואל אדלשטיין:</w:t>
      </w:r>
    </w:p>
    <w:p w14:paraId="0311725D" w14:textId="77777777" w:rsidR="00000000" w:rsidRDefault="00027501">
      <w:pPr>
        <w:pStyle w:val="a0"/>
        <w:rPr>
          <w:rtl/>
        </w:rPr>
      </w:pPr>
    </w:p>
    <w:p w14:paraId="4F5D1AAC" w14:textId="77777777" w:rsidR="00000000" w:rsidRDefault="00027501">
      <w:pPr>
        <w:pStyle w:val="a0"/>
        <w:rPr>
          <w:rFonts w:hint="cs"/>
          <w:rtl/>
        </w:rPr>
      </w:pPr>
      <w:r>
        <w:rPr>
          <w:rFonts w:hint="cs"/>
          <w:rtl/>
        </w:rPr>
        <w:t xml:space="preserve">אנחנו נחזור לנושא שלנו, שהוא הצעת חוק העונשין (תיקון </w:t>
      </w:r>
      <w:r>
        <w:rPr>
          <w:rtl/>
        </w:rPr>
        <w:t>–</w:t>
      </w:r>
      <w:r>
        <w:rPr>
          <w:rFonts w:hint="cs"/>
          <w:rtl/>
        </w:rPr>
        <w:t xml:space="preserve"> סגירת מקומות בעבירות סרסרות וסחר בבני-אדם), התשס"ג-2003, של חברת הכנסת זהבה גלאון. מכיוון שרשום לי שההנמקה היא מן המקום, חברת הכנסת גלאון יודעת שהממשלה כנראה תתמוך בהצעת החוק, ולכן היא </w:t>
      </w:r>
      <w:r>
        <w:rPr>
          <w:rFonts w:hint="cs"/>
          <w:rtl/>
        </w:rPr>
        <w:t xml:space="preserve">הודיעה מראש שהיא מסכימה לכל ההתניות של הממשלה. </w:t>
      </w:r>
    </w:p>
    <w:p w14:paraId="41D51DDD" w14:textId="77777777" w:rsidR="00000000" w:rsidRDefault="00027501">
      <w:pPr>
        <w:pStyle w:val="a0"/>
        <w:rPr>
          <w:rFonts w:hint="cs"/>
          <w:rtl/>
        </w:rPr>
      </w:pPr>
    </w:p>
    <w:p w14:paraId="27E78EEA" w14:textId="77777777" w:rsidR="00000000" w:rsidRDefault="00027501">
      <w:pPr>
        <w:pStyle w:val="af0"/>
        <w:rPr>
          <w:rtl/>
        </w:rPr>
      </w:pPr>
      <w:r>
        <w:rPr>
          <w:rFonts w:hint="eastAsia"/>
          <w:rtl/>
        </w:rPr>
        <w:t>יעקב</w:t>
      </w:r>
      <w:r>
        <w:rPr>
          <w:rtl/>
        </w:rPr>
        <w:t xml:space="preserve"> אדרי (הליכוד):</w:t>
      </w:r>
    </w:p>
    <w:p w14:paraId="7962627F" w14:textId="77777777" w:rsidR="00000000" w:rsidRDefault="00027501">
      <w:pPr>
        <w:pStyle w:val="a0"/>
        <w:rPr>
          <w:rFonts w:hint="cs"/>
          <w:rtl/>
        </w:rPr>
      </w:pPr>
    </w:p>
    <w:p w14:paraId="4E69AAE1" w14:textId="77777777" w:rsidR="00000000" w:rsidRDefault="00027501">
      <w:pPr>
        <w:pStyle w:val="a0"/>
        <w:rPr>
          <w:rFonts w:hint="cs"/>
          <w:rtl/>
        </w:rPr>
      </w:pPr>
      <w:r>
        <w:rPr>
          <w:rFonts w:hint="cs"/>
          <w:rtl/>
        </w:rPr>
        <w:t>- - -</w:t>
      </w:r>
    </w:p>
    <w:p w14:paraId="46CD669C" w14:textId="77777777" w:rsidR="00000000" w:rsidRDefault="00027501">
      <w:pPr>
        <w:pStyle w:val="a0"/>
        <w:rPr>
          <w:rFonts w:hint="cs"/>
          <w:rtl/>
        </w:rPr>
      </w:pPr>
    </w:p>
    <w:p w14:paraId="50E64597" w14:textId="77777777" w:rsidR="00000000" w:rsidRDefault="00027501">
      <w:pPr>
        <w:pStyle w:val="af1"/>
        <w:rPr>
          <w:rFonts w:hint="cs"/>
          <w:rtl/>
        </w:rPr>
      </w:pPr>
      <w:r>
        <w:rPr>
          <w:rtl/>
        </w:rPr>
        <w:t>היו"ר יולי-יואל אדלשטיין:</w:t>
      </w:r>
    </w:p>
    <w:p w14:paraId="2D08804F" w14:textId="77777777" w:rsidR="00000000" w:rsidRDefault="00027501">
      <w:pPr>
        <w:pStyle w:val="a0"/>
        <w:rPr>
          <w:rFonts w:hint="cs"/>
          <w:rtl/>
        </w:rPr>
      </w:pPr>
    </w:p>
    <w:p w14:paraId="3A2F10FE" w14:textId="77777777" w:rsidR="00000000" w:rsidRDefault="00027501">
      <w:pPr>
        <w:pStyle w:val="a0"/>
        <w:rPr>
          <w:rFonts w:hint="cs"/>
          <w:rtl/>
        </w:rPr>
      </w:pPr>
      <w:r>
        <w:rPr>
          <w:rFonts w:hint="cs"/>
          <w:rtl/>
        </w:rPr>
        <w:t>אני הולך לקחת שיעורים פרטיים מחבר הכנסת מיכאל איתן, איך מושכים זמן בסיטואציות האלה.</w:t>
      </w:r>
    </w:p>
    <w:p w14:paraId="3AABC640" w14:textId="77777777" w:rsidR="00000000" w:rsidRDefault="00027501">
      <w:pPr>
        <w:pStyle w:val="a0"/>
        <w:rPr>
          <w:rFonts w:hint="cs"/>
          <w:rtl/>
        </w:rPr>
      </w:pPr>
    </w:p>
    <w:p w14:paraId="6AE16741" w14:textId="77777777" w:rsidR="00000000" w:rsidRDefault="00027501">
      <w:pPr>
        <w:pStyle w:val="a"/>
        <w:rPr>
          <w:rtl/>
        </w:rPr>
      </w:pPr>
      <w:bookmarkStart w:id="395" w:name="FS000000128T21_01_2004_16_36_38C"/>
      <w:bookmarkStart w:id="396" w:name="FS000000517T21_01_2004_16_36_51"/>
      <w:bookmarkStart w:id="397" w:name="_Toc90038040"/>
      <w:bookmarkEnd w:id="395"/>
      <w:r>
        <w:rPr>
          <w:rtl/>
        </w:rPr>
        <w:t>שר המשפטים יוסף לפיד:</w:t>
      </w:r>
      <w:bookmarkEnd w:id="397"/>
    </w:p>
    <w:p w14:paraId="644318EE" w14:textId="77777777" w:rsidR="00000000" w:rsidRDefault="00027501">
      <w:pPr>
        <w:pStyle w:val="a0"/>
        <w:rPr>
          <w:rtl/>
        </w:rPr>
      </w:pPr>
    </w:p>
    <w:p w14:paraId="7D204716" w14:textId="77777777" w:rsidR="00000000" w:rsidRDefault="00027501">
      <w:pPr>
        <w:pStyle w:val="a0"/>
        <w:rPr>
          <w:rFonts w:hint="cs"/>
          <w:rtl/>
        </w:rPr>
      </w:pPr>
      <w:r>
        <w:rPr>
          <w:rFonts w:hint="cs"/>
          <w:rtl/>
        </w:rPr>
        <w:t>לאור העובדה שאני לא מוצא תשובה מפורטת בניירת</w:t>
      </w:r>
      <w:r>
        <w:rPr>
          <w:rFonts w:hint="cs"/>
          <w:rtl/>
        </w:rPr>
        <w:t xml:space="preserve"> - אנחנו תומכים בהצעת החוק של חברת הכנסת גלאון. אנחנו היינו תומכים גם אם הייתי מוצא את התשובה.</w:t>
      </w:r>
    </w:p>
    <w:bookmarkEnd w:id="396"/>
    <w:p w14:paraId="5A541505" w14:textId="77777777" w:rsidR="00000000" w:rsidRDefault="00027501">
      <w:pPr>
        <w:pStyle w:val="a0"/>
        <w:rPr>
          <w:rFonts w:hint="cs"/>
          <w:rtl/>
        </w:rPr>
      </w:pPr>
    </w:p>
    <w:p w14:paraId="66B74EBC" w14:textId="77777777" w:rsidR="00000000" w:rsidRDefault="00027501">
      <w:pPr>
        <w:pStyle w:val="af0"/>
        <w:rPr>
          <w:rtl/>
        </w:rPr>
      </w:pPr>
      <w:r>
        <w:rPr>
          <w:rFonts w:hint="eastAsia"/>
          <w:rtl/>
        </w:rPr>
        <w:t>אורית</w:t>
      </w:r>
      <w:r>
        <w:rPr>
          <w:rtl/>
        </w:rPr>
        <w:t xml:space="preserve"> נוקד (העבודה-מימד):</w:t>
      </w:r>
    </w:p>
    <w:p w14:paraId="21546E0C" w14:textId="77777777" w:rsidR="00000000" w:rsidRDefault="00027501">
      <w:pPr>
        <w:pStyle w:val="a0"/>
        <w:rPr>
          <w:rFonts w:hint="cs"/>
          <w:rtl/>
        </w:rPr>
      </w:pPr>
    </w:p>
    <w:p w14:paraId="3F0E7D7A" w14:textId="77777777" w:rsidR="00000000" w:rsidRDefault="00027501">
      <w:pPr>
        <w:pStyle w:val="a0"/>
        <w:rPr>
          <w:rFonts w:hint="cs"/>
          <w:rtl/>
        </w:rPr>
      </w:pPr>
      <w:r>
        <w:rPr>
          <w:rFonts w:hint="cs"/>
          <w:rtl/>
        </w:rPr>
        <w:t>סוף טוב הכול טוב.</w:t>
      </w:r>
    </w:p>
    <w:p w14:paraId="29F09739" w14:textId="77777777" w:rsidR="00000000" w:rsidRDefault="00027501">
      <w:pPr>
        <w:pStyle w:val="a0"/>
        <w:rPr>
          <w:rFonts w:hint="cs"/>
          <w:rtl/>
        </w:rPr>
      </w:pPr>
    </w:p>
    <w:p w14:paraId="0DE640C0" w14:textId="77777777" w:rsidR="00000000" w:rsidRDefault="00027501">
      <w:pPr>
        <w:pStyle w:val="af1"/>
        <w:rPr>
          <w:rFonts w:hint="cs"/>
          <w:rtl/>
        </w:rPr>
      </w:pPr>
      <w:r>
        <w:rPr>
          <w:rtl/>
        </w:rPr>
        <w:t>היו"ר יולי-יואל אדלשטיין:</w:t>
      </w:r>
    </w:p>
    <w:p w14:paraId="554EAD76" w14:textId="77777777" w:rsidR="00000000" w:rsidRDefault="00027501">
      <w:pPr>
        <w:pStyle w:val="a0"/>
        <w:rPr>
          <w:rFonts w:hint="cs"/>
          <w:rtl/>
        </w:rPr>
      </w:pPr>
    </w:p>
    <w:p w14:paraId="46616C0C" w14:textId="77777777" w:rsidR="00000000" w:rsidRDefault="00027501">
      <w:pPr>
        <w:pStyle w:val="a0"/>
        <w:rPr>
          <w:rFonts w:hint="cs"/>
          <w:rtl/>
        </w:rPr>
      </w:pPr>
      <w:r>
        <w:rPr>
          <w:rFonts w:hint="cs"/>
          <w:rtl/>
        </w:rPr>
        <w:t xml:space="preserve">לאור התשובה המנומקת והמלומדת של שר המשפטים, אנחנו נעבור להצבעה. </w:t>
      </w:r>
    </w:p>
    <w:p w14:paraId="227ADC95" w14:textId="77777777" w:rsidR="00000000" w:rsidRDefault="00027501">
      <w:pPr>
        <w:pStyle w:val="a0"/>
        <w:rPr>
          <w:rFonts w:hint="cs"/>
          <w:rtl/>
        </w:rPr>
      </w:pPr>
    </w:p>
    <w:p w14:paraId="5E6CF9E6" w14:textId="77777777" w:rsidR="00000000" w:rsidRDefault="00027501">
      <w:pPr>
        <w:pStyle w:val="a0"/>
        <w:rPr>
          <w:rFonts w:hint="cs"/>
          <w:rtl/>
        </w:rPr>
      </w:pPr>
      <w:r>
        <w:rPr>
          <w:rFonts w:hint="cs"/>
          <w:rtl/>
        </w:rPr>
        <w:t xml:space="preserve">מי בעד, מי נגד </w:t>
      </w:r>
      <w:r>
        <w:rPr>
          <w:rtl/>
        </w:rPr>
        <w:t>–</w:t>
      </w:r>
      <w:r>
        <w:rPr>
          <w:rFonts w:hint="cs"/>
          <w:rtl/>
        </w:rPr>
        <w:t xml:space="preserve"> נא ל</w:t>
      </w:r>
      <w:r>
        <w:rPr>
          <w:rFonts w:hint="cs"/>
          <w:rtl/>
        </w:rPr>
        <w:t xml:space="preserve">הצביע. </w:t>
      </w:r>
    </w:p>
    <w:p w14:paraId="15BBC81F" w14:textId="77777777" w:rsidR="00000000" w:rsidRDefault="00027501">
      <w:pPr>
        <w:pStyle w:val="a0"/>
        <w:rPr>
          <w:rtl/>
        </w:rPr>
      </w:pPr>
    </w:p>
    <w:p w14:paraId="5FF8FF63" w14:textId="77777777" w:rsidR="00000000" w:rsidRDefault="00027501">
      <w:pPr>
        <w:pStyle w:val="a0"/>
        <w:rPr>
          <w:rFonts w:hint="cs"/>
          <w:rtl/>
        </w:rPr>
      </w:pPr>
    </w:p>
    <w:p w14:paraId="6E6A66A8" w14:textId="77777777" w:rsidR="00000000" w:rsidRDefault="00027501">
      <w:pPr>
        <w:pStyle w:val="ab"/>
        <w:bidi/>
        <w:rPr>
          <w:rFonts w:hint="cs"/>
          <w:rtl/>
        </w:rPr>
      </w:pPr>
      <w:r>
        <w:rPr>
          <w:rFonts w:hint="cs"/>
          <w:rtl/>
        </w:rPr>
        <w:t>הצבעה מס' 16</w:t>
      </w:r>
    </w:p>
    <w:p w14:paraId="02F1383E" w14:textId="77777777" w:rsidR="00000000" w:rsidRDefault="00027501">
      <w:pPr>
        <w:pStyle w:val="a0"/>
        <w:rPr>
          <w:rFonts w:hint="cs"/>
          <w:highlight w:val="yellow"/>
          <w:rtl/>
        </w:rPr>
      </w:pPr>
    </w:p>
    <w:p w14:paraId="7B0743B7" w14:textId="77777777" w:rsidR="00000000" w:rsidRDefault="0002750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25</w:t>
      </w:r>
    </w:p>
    <w:p w14:paraId="60BDAF3A" w14:textId="77777777" w:rsidR="00000000" w:rsidRDefault="00027501">
      <w:pPr>
        <w:pStyle w:val="ac"/>
        <w:bidi/>
        <w:rPr>
          <w:rFonts w:hint="cs"/>
          <w:rtl/>
        </w:rPr>
      </w:pPr>
      <w:r>
        <w:rPr>
          <w:rFonts w:hint="cs"/>
          <w:rtl/>
        </w:rPr>
        <w:t xml:space="preserve">נגד </w:t>
      </w:r>
      <w:r>
        <w:rPr>
          <w:rtl/>
        </w:rPr>
        <w:t>–</w:t>
      </w:r>
      <w:r>
        <w:rPr>
          <w:rFonts w:hint="cs"/>
          <w:rtl/>
        </w:rPr>
        <w:t xml:space="preserve"> אין</w:t>
      </w:r>
    </w:p>
    <w:p w14:paraId="67F83CA1"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393AD04B" w14:textId="77777777" w:rsidR="00000000" w:rsidRDefault="00027501">
      <w:pPr>
        <w:pStyle w:val="ad"/>
        <w:bidi/>
        <w:rPr>
          <w:rFonts w:hint="cs"/>
          <w:rtl/>
        </w:rPr>
      </w:pPr>
      <w:r>
        <w:rPr>
          <w:rFonts w:hint="cs"/>
          <w:rtl/>
        </w:rPr>
        <w:t xml:space="preserve">ההצעה להעביר את הצעת חוק העונשין (תיקון </w:t>
      </w:r>
      <w:r>
        <w:rPr>
          <w:rtl/>
        </w:rPr>
        <w:t>–</w:t>
      </w:r>
      <w:r>
        <w:rPr>
          <w:rFonts w:hint="cs"/>
          <w:rtl/>
        </w:rPr>
        <w:t xml:space="preserve"> סגירת מקומות בעבירות סרסרות וסחר בבני-אדם), התשס"ג-2003, לדיון מוקדם בוועדת החוקה, חוק ומשפט נתקבלה.</w:t>
      </w:r>
    </w:p>
    <w:p w14:paraId="2055A4FD" w14:textId="77777777" w:rsidR="00000000" w:rsidRDefault="00027501">
      <w:pPr>
        <w:pStyle w:val="a0"/>
        <w:rPr>
          <w:rFonts w:hint="cs"/>
          <w:rtl/>
        </w:rPr>
      </w:pPr>
    </w:p>
    <w:p w14:paraId="10A74C4A" w14:textId="77777777" w:rsidR="00000000" w:rsidRDefault="00027501">
      <w:pPr>
        <w:pStyle w:val="af1"/>
        <w:rPr>
          <w:rFonts w:hint="cs"/>
          <w:rtl/>
        </w:rPr>
      </w:pPr>
      <w:r>
        <w:rPr>
          <w:rtl/>
        </w:rPr>
        <w:t>היו"ר יולי-</w:t>
      </w:r>
      <w:r>
        <w:rPr>
          <w:rtl/>
        </w:rPr>
        <w:t>יואל אדלשטיין:</w:t>
      </w:r>
    </w:p>
    <w:p w14:paraId="7D266635" w14:textId="77777777" w:rsidR="00000000" w:rsidRDefault="00027501">
      <w:pPr>
        <w:pStyle w:val="a0"/>
        <w:rPr>
          <w:rFonts w:hint="cs"/>
          <w:rtl/>
        </w:rPr>
      </w:pPr>
    </w:p>
    <w:p w14:paraId="452BE95A" w14:textId="77777777" w:rsidR="00000000" w:rsidRDefault="00027501">
      <w:pPr>
        <w:pStyle w:val="a0"/>
        <w:rPr>
          <w:rFonts w:hint="cs"/>
          <w:rtl/>
        </w:rPr>
      </w:pPr>
      <w:r>
        <w:rPr>
          <w:rFonts w:hint="cs"/>
          <w:rtl/>
        </w:rPr>
        <w:t xml:space="preserve">בעד - 25, אין מתנגדים או נמנעים. אנחנו מברכים את חברת הכנסת זהבה גלאון על כך שהצעת חוק העונשין (תיקון </w:t>
      </w:r>
      <w:r>
        <w:rPr>
          <w:rtl/>
        </w:rPr>
        <w:t>–</w:t>
      </w:r>
      <w:r>
        <w:rPr>
          <w:rFonts w:hint="cs"/>
          <w:rtl/>
        </w:rPr>
        <w:t xml:space="preserve"> סגירת מקומות בעבירות סרסרות וסחר בבני-אדם) נתקבלה בקריאה טרומית, ותעבור להמשך הטיפול בה בוועדת החוקה, חוק ומשפט. </w:t>
      </w:r>
    </w:p>
    <w:p w14:paraId="40A40354" w14:textId="77777777" w:rsidR="00000000" w:rsidRDefault="00027501">
      <w:pPr>
        <w:pStyle w:val="a0"/>
        <w:rPr>
          <w:rFonts w:hint="cs"/>
          <w:rtl/>
        </w:rPr>
      </w:pPr>
    </w:p>
    <w:p w14:paraId="6F207AFD" w14:textId="77777777" w:rsidR="00000000" w:rsidRDefault="00027501">
      <w:pPr>
        <w:pStyle w:val="a0"/>
        <w:rPr>
          <w:rFonts w:hint="cs"/>
          <w:rtl/>
        </w:rPr>
      </w:pPr>
    </w:p>
    <w:p w14:paraId="4C1B3512" w14:textId="77777777" w:rsidR="00000000" w:rsidRDefault="00027501">
      <w:pPr>
        <w:pStyle w:val="a2"/>
        <w:rPr>
          <w:rtl/>
        </w:rPr>
      </w:pPr>
    </w:p>
    <w:p w14:paraId="4ACFC270" w14:textId="77777777" w:rsidR="00000000" w:rsidRDefault="00027501">
      <w:pPr>
        <w:pStyle w:val="a2"/>
        <w:rPr>
          <w:rFonts w:hint="cs"/>
          <w:rtl/>
        </w:rPr>
      </w:pPr>
      <w:bookmarkStart w:id="398" w:name="CS21133FI0021133T21_01_2004_18_32_36"/>
      <w:bookmarkStart w:id="399" w:name="_Toc90038041"/>
      <w:bookmarkEnd w:id="398"/>
      <w:r>
        <w:rPr>
          <w:rtl/>
        </w:rPr>
        <w:t>הצ</w:t>
      </w:r>
      <w:r>
        <w:rPr>
          <w:rFonts w:hint="cs"/>
          <w:rtl/>
        </w:rPr>
        <w:t>עת חוק</w:t>
      </w:r>
      <w:r>
        <w:rPr>
          <w:rtl/>
        </w:rPr>
        <w:t xml:space="preserve"> סדר הדין ה</w:t>
      </w:r>
      <w:r>
        <w:rPr>
          <w:rtl/>
        </w:rPr>
        <w:t>פלילי (תיעוד חזותי של עדות מוקדמת), התשס"</w:t>
      </w:r>
      <w:r>
        <w:rPr>
          <w:rFonts w:hint="cs"/>
          <w:rtl/>
        </w:rPr>
        <w:t>ג</w:t>
      </w:r>
      <w:r>
        <w:rPr>
          <w:rtl/>
        </w:rPr>
        <w:t>-2003</w:t>
      </w:r>
      <w:bookmarkEnd w:id="399"/>
      <w:r>
        <w:rPr>
          <w:rtl/>
        </w:rPr>
        <w:t xml:space="preserve"> </w:t>
      </w:r>
    </w:p>
    <w:p w14:paraId="1F6326CB" w14:textId="77777777" w:rsidR="00000000" w:rsidRDefault="00027501">
      <w:pPr>
        <w:pStyle w:val="a0"/>
        <w:ind w:firstLine="0"/>
        <w:rPr>
          <w:rFonts w:hint="cs"/>
          <w:rtl/>
        </w:rPr>
      </w:pPr>
      <w:r>
        <w:rPr>
          <w:rtl/>
        </w:rPr>
        <w:t>[נספחות.]</w:t>
      </w:r>
    </w:p>
    <w:p w14:paraId="39D406FF" w14:textId="77777777" w:rsidR="00000000" w:rsidRDefault="00027501">
      <w:pPr>
        <w:pStyle w:val="-0"/>
        <w:rPr>
          <w:rtl/>
        </w:rPr>
      </w:pPr>
      <w:r>
        <w:rPr>
          <w:rFonts w:hint="cs"/>
          <w:rtl/>
        </w:rPr>
        <w:t>(הצעת קבוצת חברי הכנסת)</w:t>
      </w:r>
      <w:r>
        <w:rPr>
          <w:rtl/>
        </w:rPr>
        <w:t xml:space="preserve">  </w:t>
      </w:r>
    </w:p>
    <w:p w14:paraId="161D48E5" w14:textId="77777777" w:rsidR="00000000" w:rsidRDefault="00027501">
      <w:pPr>
        <w:pStyle w:val="-0"/>
        <w:rPr>
          <w:rFonts w:hint="cs"/>
          <w:rtl/>
        </w:rPr>
      </w:pPr>
    </w:p>
    <w:p w14:paraId="7C822E03" w14:textId="77777777" w:rsidR="00000000" w:rsidRDefault="00027501">
      <w:pPr>
        <w:pStyle w:val="af1"/>
        <w:rPr>
          <w:rtl/>
        </w:rPr>
      </w:pPr>
      <w:r>
        <w:rPr>
          <w:rtl/>
        </w:rPr>
        <w:t>היו"ר יולי-יואל אדלשטיין:</w:t>
      </w:r>
    </w:p>
    <w:p w14:paraId="292C2B77" w14:textId="77777777" w:rsidR="00000000" w:rsidRDefault="00027501">
      <w:pPr>
        <w:pStyle w:val="a0"/>
        <w:rPr>
          <w:rtl/>
        </w:rPr>
      </w:pPr>
    </w:p>
    <w:p w14:paraId="1E8C502B" w14:textId="77777777" w:rsidR="00000000" w:rsidRDefault="00027501">
      <w:pPr>
        <w:pStyle w:val="a0"/>
        <w:rPr>
          <w:rFonts w:hint="cs"/>
          <w:rtl/>
        </w:rPr>
      </w:pPr>
      <w:r>
        <w:rPr>
          <w:rFonts w:hint="cs"/>
          <w:rtl/>
        </w:rPr>
        <w:t>ההצעה הבאה היא של חבר הכנסת רשף חן וקבוצת חברי הכנסת: הצעת חוק סדר הדין הפלילי (תיעוד חזותי של עדות מוקדמת), התשס"ג-2003, שמספרה פ/1468. מנמק מ</w:t>
      </w:r>
      <w:r>
        <w:rPr>
          <w:rFonts w:hint="cs"/>
          <w:rtl/>
        </w:rPr>
        <w:t>ן המקום אחד המציעים, הלוא הוא חבר הכנסת אילן ליבוביץ. בבקשה, אדוני.</w:t>
      </w:r>
    </w:p>
    <w:p w14:paraId="07EC5698" w14:textId="77777777" w:rsidR="00000000" w:rsidRDefault="00027501">
      <w:pPr>
        <w:pStyle w:val="a0"/>
        <w:rPr>
          <w:rFonts w:hint="cs"/>
          <w:rtl/>
        </w:rPr>
      </w:pPr>
    </w:p>
    <w:p w14:paraId="10C2B7F3" w14:textId="77777777" w:rsidR="00000000" w:rsidRDefault="00027501">
      <w:pPr>
        <w:pStyle w:val="a"/>
        <w:rPr>
          <w:rtl/>
        </w:rPr>
      </w:pPr>
      <w:bookmarkStart w:id="400" w:name="FS000001052T21_01_2004_16_46_53"/>
      <w:bookmarkStart w:id="401" w:name="_Toc90038042"/>
      <w:bookmarkEnd w:id="400"/>
      <w:r>
        <w:rPr>
          <w:rFonts w:hint="eastAsia"/>
          <w:rtl/>
        </w:rPr>
        <w:t>אילן</w:t>
      </w:r>
      <w:r>
        <w:rPr>
          <w:rtl/>
        </w:rPr>
        <w:t xml:space="preserve"> ליבוביץ (שינוי):</w:t>
      </w:r>
      <w:bookmarkEnd w:id="401"/>
    </w:p>
    <w:p w14:paraId="191797A2" w14:textId="77777777" w:rsidR="00000000" w:rsidRDefault="00027501">
      <w:pPr>
        <w:pStyle w:val="a0"/>
        <w:rPr>
          <w:rFonts w:hint="cs"/>
          <w:rtl/>
        </w:rPr>
      </w:pPr>
    </w:p>
    <w:p w14:paraId="3920D7BA" w14:textId="77777777" w:rsidR="00000000" w:rsidRDefault="00027501">
      <w:pPr>
        <w:pStyle w:val="a0"/>
        <w:rPr>
          <w:rFonts w:hint="cs"/>
          <w:rtl/>
        </w:rPr>
      </w:pPr>
      <w:r>
        <w:rPr>
          <w:rFonts w:hint="cs"/>
          <w:rtl/>
        </w:rPr>
        <w:t>אדוני היושב-ראש, חברות וחברי הכנסת, רבותי השרים, הצעת החוק הזאת באה לענות על הקושי המתעורר כיום, כאשר נגבית עדות מוקדמת שלא בפני ההרכב שדן בהליך עצמו, ולאחר מכן היא</w:t>
      </w:r>
      <w:r>
        <w:rPr>
          <w:rFonts w:hint="cs"/>
          <w:rtl/>
        </w:rPr>
        <w:t xml:space="preserve"> מובאת בפני ההרכב, והוא לא יכול להתרשם מהעד. לכן, הצעת החוק באה לאפשר צילום של העדות הזאת, תיעוד שלה, כדי שאותו שופט או אותם שופטים אשר יצטרכו לנהל את המשפט בשלב מאוחר יותר יוכלו להתרשם מהעדות, מהעד, מהבעת פניו, מהדרך שבה הוא עונה על השאלות. </w:t>
      </w:r>
    </w:p>
    <w:p w14:paraId="3C00C50D" w14:textId="77777777" w:rsidR="00000000" w:rsidRDefault="00027501">
      <w:pPr>
        <w:pStyle w:val="a0"/>
        <w:rPr>
          <w:rFonts w:hint="cs"/>
          <w:rtl/>
        </w:rPr>
      </w:pPr>
    </w:p>
    <w:p w14:paraId="04944C55" w14:textId="77777777" w:rsidR="00000000" w:rsidRDefault="00027501">
      <w:pPr>
        <w:pStyle w:val="a0"/>
        <w:rPr>
          <w:rFonts w:hint="cs"/>
          <w:rtl/>
        </w:rPr>
      </w:pPr>
      <w:r>
        <w:rPr>
          <w:rFonts w:hint="cs"/>
          <w:rtl/>
        </w:rPr>
        <w:t>הדבר נועד בע</w:t>
      </w:r>
      <w:r>
        <w:rPr>
          <w:rFonts w:hint="cs"/>
          <w:rtl/>
        </w:rPr>
        <w:t xml:space="preserve">יקר למקרים של עובדים זרים שרוצים לגרש אותם מן הארץ, והם מנהלים משפט נגד המעסיקים; של אותן נשים שמועסקות בזנות ורוצים לגרש אותן מהארץ, וצריך לגבות את העדות שלהן כנגד הסרסורים; ולטובת אותן נשים בדואיות אשר מתלוננות נגד בעליהן, ולאחר מכן נעלמות עד שלב המשפט. </w:t>
      </w:r>
      <w:r>
        <w:rPr>
          <w:rFonts w:hint="cs"/>
          <w:rtl/>
        </w:rPr>
        <w:t>תודה רבה.</w:t>
      </w:r>
    </w:p>
    <w:p w14:paraId="48410CBB" w14:textId="77777777" w:rsidR="00000000" w:rsidRDefault="00027501">
      <w:pPr>
        <w:pStyle w:val="a0"/>
        <w:rPr>
          <w:rFonts w:hint="cs"/>
          <w:rtl/>
        </w:rPr>
      </w:pPr>
    </w:p>
    <w:p w14:paraId="02923016" w14:textId="77777777" w:rsidR="00000000" w:rsidRDefault="00027501">
      <w:pPr>
        <w:pStyle w:val="af1"/>
        <w:rPr>
          <w:rFonts w:hint="cs"/>
          <w:rtl/>
        </w:rPr>
      </w:pPr>
      <w:r>
        <w:rPr>
          <w:rtl/>
        </w:rPr>
        <w:t>היו"ר יולי-יואל אדלשטיין:</w:t>
      </w:r>
    </w:p>
    <w:p w14:paraId="3D4B80C7" w14:textId="77777777" w:rsidR="00000000" w:rsidRDefault="00027501">
      <w:pPr>
        <w:pStyle w:val="a0"/>
        <w:rPr>
          <w:rFonts w:hint="cs"/>
          <w:rtl/>
        </w:rPr>
      </w:pPr>
    </w:p>
    <w:p w14:paraId="14982266" w14:textId="77777777" w:rsidR="00000000" w:rsidRDefault="00027501">
      <w:pPr>
        <w:pStyle w:val="a0"/>
        <w:rPr>
          <w:rFonts w:hint="cs"/>
          <w:rtl/>
        </w:rPr>
      </w:pPr>
      <w:r>
        <w:rPr>
          <w:rFonts w:hint="cs"/>
          <w:rtl/>
        </w:rPr>
        <w:t>תודה לחבר הכנסת אילן ליבוביץ. אדוני שר המשפטים, האם נמצאה התשובה על ההצעה הזאת? בבקשה, אדוני.</w:t>
      </w:r>
    </w:p>
    <w:p w14:paraId="2B6C4DD7" w14:textId="77777777" w:rsidR="00000000" w:rsidRDefault="00027501">
      <w:pPr>
        <w:pStyle w:val="a0"/>
        <w:rPr>
          <w:rFonts w:hint="cs"/>
          <w:rtl/>
        </w:rPr>
      </w:pPr>
    </w:p>
    <w:p w14:paraId="74F30014" w14:textId="77777777" w:rsidR="00000000" w:rsidRDefault="00027501">
      <w:pPr>
        <w:pStyle w:val="a"/>
        <w:rPr>
          <w:rtl/>
        </w:rPr>
      </w:pPr>
      <w:bookmarkStart w:id="402" w:name="FS000000517T21_01_2004_16_49_34"/>
      <w:bookmarkStart w:id="403" w:name="_Toc90038043"/>
      <w:bookmarkEnd w:id="402"/>
      <w:r>
        <w:rPr>
          <w:rFonts w:hint="eastAsia"/>
          <w:rtl/>
        </w:rPr>
        <w:t>שר</w:t>
      </w:r>
      <w:r>
        <w:rPr>
          <w:rtl/>
        </w:rPr>
        <w:t xml:space="preserve"> המשפטים יוסף לפיד:</w:t>
      </w:r>
      <w:bookmarkEnd w:id="403"/>
    </w:p>
    <w:p w14:paraId="2956EA57" w14:textId="77777777" w:rsidR="00000000" w:rsidRDefault="00027501">
      <w:pPr>
        <w:pStyle w:val="a0"/>
        <w:rPr>
          <w:rFonts w:hint="cs"/>
          <w:rtl/>
        </w:rPr>
      </w:pPr>
    </w:p>
    <w:p w14:paraId="0668D4D0" w14:textId="77777777" w:rsidR="00000000" w:rsidRDefault="00027501">
      <w:pPr>
        <w:pStyle w:val="a0"/>
        <w:rPr>
          <w:rFonts w:hint="cs"/>
          <w:rtl/>
        </w:rPr>
      </w:pPr>
      <w:r>
        <w:rPr>
          <w:rFonts w:hint="cs"/>
          <w:rtl/>
        </w:rPr>
        <w:t>אדוני, הצעת החוק של חבר הכנסת רשף חן קובעת, כי עדות מוקדמת בבית-המשפט תתועד תיעוד חזותי, כלומר בוויד</w:t>
      </w:r>
      <w:r>
        <w:rPr>
          <w:rFonts w:hint="cs"/>
          <w:rtl/>
        </w:rPr>
        <w:t xml:space="preserve">יאו או באמצעי אחר, בשני מקרים: האחד, כאשר גביית העדות המוקדמת נעשית לפני שנקבע ההרכב השופט שידון בעבירה; </w:t>
      </w:r>
      <w:bookmarkStart w:id="404" w:name="FS000000517T21_01_2004_16_33_59C"/>
      <w:bookmarkEnd w:id="404"/>
      <w:r>
        <w:rPr>
          <w:rFonts w:hint="cs"/>
          <w:rtl/>
        </w:rPr>
        <w:t xml:space="preserve">השני, כאשר גביית עדות נעשית בידי שופט יחיד בקשר לעבירה שיש לדון בה בהרכב. </w:t>
      </w:r>
    </w:p>
    <w:p w14:paraId="7EB8F4CB" w14:textId="77777777" w:rsidR="00000000" w:rsidRDefault="00027501">
      <w:pPr>
        <w:pStyle w:val="a0"/>
        <w:rPr>
          <w:rFonts w:hint="cs"/>
          <w:rtl/>
        </w:rPr>
      </w:pPr>
    </w:p>
    <w:p w14:paraId="189409A8" w14:textId="77777777" w:rsidR="00000000" w:rsidRDefault="00027501">
      <w:pPr>
        <w:pStyle w:val="a0"/>
        <w:rPr>
          <w:rFonts w:hint="cs"/>
          <w:rtl/>
        </w:rPr>
      </w:pPr>
      <w:r>
        <w:rPr>
          <w:rFonts w:hint="cs"/>
          <w:rtl/>
        </w:rPr>
        <w:t>עדות מוקדמת היא הליך מיוחד, שנעשה בנסיבות מיוחדות. למשל, אם קיים חשש מלחץ א</w:t>
      </w:r>
      <w:r>
        <w:rPr>
          <w:rFonts w:hint="cs"/>
          <w:rtl/>
        </w:rPr>
        <w:t xml:space="preserve">ו מאיומים על העד, או למשל, אם העד לא יוכל להעיד במהלך המשפט, בשל יציאתו את גבולות המדינה. החוק גם מאפשר עדות מוקדמת לגבי ילדים, ולפי תיקון שנביא בקרוב לאישור הכנסת, לגבי מוגבלים בנפשם או בשכלם. </w:t>
      </w:r>
    </w:p>
    <w:p w14:paraId="024339E4" w14:textId="77777777" w:rsidR="00000000" w:rsidRDefault="00027501">
      <w:pPr>
        <w:pStyle w:val="a0"/>
        <w:rPr>
          <w:rFonts w:hint="cs"/>
          <w:rtl/>
        </w:rPr>
      </w:pPr>
    </w:p>
    <w:p w14:paraId="68109AB8" w14:textId="77777777" w:rsidR="00000000" w:rsidRDefault="00027501">
      <w:pPr>
        <w:pStyle w:val="a0"/>
        <w:rPr>
          <w:rFonts w:hint="cs"/>
          <w:rtl/>
        </w:rPr>
      </w:pPr>
      <w:r>
        <w:rPr>
          <w:rFonts w:hint="cs"/>
          <w:rtl/>
        </w:rPr>
        <w:t xml:space="preserve">מטרת ההצעה היא לאפשר לשופטים שבפניהם מתנהלים ההליכים, בסופו </w:t>
      </w:r>
      <w:r>
        <w:rPr>
          <w:rFonts w:hint="cs"/>
          <w:rtl/>
        </w:rPr>
        <w:t xml:space="preserve">של דבר, להתרשם באופן חזותי מן העדות, ולא להסתפק בתמלילים בלבד. </w:t>
      </w:r>
    </w:p>
    <w:p w14:paraId="600C7C35" w14:textId="77777777" w:rsidR="00000000" w:rsidRDefault="00027501">
      <w:pPr>
        <w:pStyle w:val="a0"/>
        <w:rPr>
          <w:rFonts w:hint="cs"/>
          <w:rtl/>
        </w:rPr>
      </w:pPr>
    </w:p>
    <w:p w14:paraId="5A05D54B" w14:textId="77777777" w:rsidR="00000000" w:rsidRDefault="00027501">
      <w:pPr>
        <w:pStyle w:val="a0"/>
        <w:rPr>
          <w:rFonts w:hint="cs"/>
          <w:rtl/>
        </w:rPr>
      </w:pPr>
      <w:r>
        <w:rPr>
          <w:rFonts w:hint="cs"/>
          <w:rtl/>
        </w:rPr>
        <w:t>אנו תומכים בהצעה ובמטרותיה, ומכיוון שסוכם עם המציע כי הנוסח יתואם עם משרד המשפטים, אני קורא לחברי הכנסת לתמוך בהצעה ולהעבירה לוועדת החוקה, חוק ומשפט, להכנת הקריאה הראשונה.</w:t>
      </w:r>
    </w:p>
    <w:p w14:paraId="2CD4887F" w14:textId="77777777" w:rsidR="00000000" w:rsidRDefault="00027501">
      <w:pPr>
        <w:pStyle w:val="a0"/>
        <w:rPr>
          <w:rFonts w:hint="cs"/>
          <w:rtl/>
        </w:rPr>
      </w:pPr>
    </w:p>
    <w:p w14:paraId="70853957" w14:textId="77777777" w:rsidR="00000000" w:rsidRDefault="00027501">
      <w:pPr>
        <w:pStyle w:val="a0"/>
        <w:rPr>
          <w:rFonts w:hint="cs"/>
          <w:rtl/>
        </w:rPr>
      </w:pPr>
      <w:r>
        <w:rPr>
          <w:rFonts w:hint="cs"/>
          <w:rtl/>
        </w:rPr>
        <w:t>אני רוצה להוסיף, ש</w:t>
      </w:r>
      <w:r>
        <w:rPr>
          <w:rFonts w:hint="cs"/>
          <w:rtl/>
        </w:rPr>
        <w:t xml:space="preserve">זה יהיה אמצעי מאוד יעיל לגביית עדויות מבחורות, שעל-כורחן הפכו פה לזונות ורוצות לחזור לארצותיהן. הסרסורים מנסים להשפיע עליהן שישנו את עדותן, וכך אפשר לגבות מהן עדות מוקדמת ולאפשר להן לחזור למולדתן. </w:t>
      </w:r>
    </w:p>
    <w:p w14:paraId="41F5AA34" w14:textId="77777777" w:rsidR="00000000" w:rsidRDefault="00027501">
      <w:pPr>
        <w:pStyle w:val="a0"/>
        <w:rPr>
          <w:rFonts w:hint="cs"/>
          <w:rtl/>
        </w:rPr>
      </w:pPr>
    </w:p>
    <w:p w14:paraId="088F6070" w14:textId="77777777" w:rsidR="00000000" w:rsidRDefault="00027501">
      <w:pPr>
        <w:pStyle w:val="a0"/>
        <w:rPr>
          <w:rFonts w:hint="cs"/>
          <w:rtl/>
        </w:rPr>
      </w:pPr>
      <w:r>
        <w:rPr>
          <w:rFonts w:hint="cs"/>
          <w:rtl/>
        </w:rPr>
        <w:t>אני בטוח שנקבל פה תמיכה פה-אחד.</w:t>
      </w:r>
    </w:p>
    <w:p w14:paraId="7F737077" w14:textId="77777777" w:rsidR="00000000" w:rsidRDefault="00027501">
      <w:pPr>
        <w:pStyle w:val="a0"/>
        <w:rPr>
          <w:rFonts w:hint="cs"/>
          <w:rtl/>
        </w:rPr>
      </w:pPr>
    </w:p>
    <w:p w14:paraId="0AAE85E3" w14:textId="77777777" w:rsidR="00000000" w:rsidRDefault="00027501">
      <w:pPr>
        <w:pStyle w:val="af1"/>
        <w:rPr>
          <w:rtl/>
        </w:rPr>
      </w:pPr>
      <w:r>
        <w:rPr>
          <w:rtl/>
        </w:rPr>
        <w:t>היו"ר יולי-יואל אדלשטיין</w:t>
      </w:r>
      <w:r>
        <w:rPr>
          <w:rtl/>
        </w:rPr>
        <w:t>:</w:t>
      </w:r>
    </w:p>
    <w:p w14:paraId="6453044B" w14:textId="77777777" w:rsidR="00000000" w:rsidRDefault="00027501">
      <w:pPr>
        <w:pStyle w:val="a0"/>
        <w:rPr>
          <w:rtl/>
        </w:rPr>
      </w:pPr>
    </w:p>
    <w:p w14:paraId="5FD89F3D" w14:textId="77777777" w:rsidR="00000000" w:rsidRDefault="00027501">
      <w:pPr>
        <w:pStyle w:val="a0"/>
        <w:rPr>
          <w:rFonts w:hint="cs"/>
          <w:rtl/>
        </w:rPr>
      </w:pPr>
      <w:r>
        <w:rPr>
          <w:rFonts w:hint="cs"/>
          <w:rtl/>
        </w:rPr>
        <w:t xml:space="preserve">תודה לשר המשפטים. </w:t>
      </w:r>
    </w:p>
    <w:p w14:paraId="1461D9E1" w14:textId="77777777" w:rsidR="00000000" w:rsidRDefault="00027501">
      <w:pPr>
        <w:pStyle w:val="a0"/>
        <w:rPr>
          <w:rFonts w:hint="cs"/>
          <w:rtl/>
        </w:rPr>
      </w:pPr>
    </w:p>
    <w:p w14:paraId="08F043BD" w14:textId="77777777" w:rsidR="00000000" w:rsidRDefault="00027501">
      <w:pPr>
        <w:pStyle w:val="a0"/>
        <w:rPr>
          <w:rFonts w:hint="cs"/>
          <w:rtl/>
        </w:rPr>
      </w:pPr>
      <w:r>
        <w:rPr>
          <w:rFonts w:hint="cs"/>
          <w:rtl/>
        </w:rPr>
        <w:t>אם כן, נעבור להצבעה על הצעת חוק סדר הדין הפלילי (תיעוד חזותי של עדות מוקדמת), של חבר הכנסת רשף חן וקבוצת חברי הכנסת. ההצבעה החלה. נא להצביע.</w:t>
      </w:r>
    </w:p>
    <w:p w14:paraId="04636994" w14:textId="77777777" w:rsidR="00000000" w:rsidRDefault="00027501">
      <w:pPr>
        <w:pStyle w:val="a0"/>
        <w:rPr>
          <w:rFonts w:hint="cs"/>
          <w:rtl/>
        </w:rPr>
      </w:pPr>
    </w:p>
    <w:p w14:paraId="74D603EA" w14:textId="77777777" w:rsidR="00000000" w:rsidRDefault="00027501">
      <w:pPr>
        <w:pStyle w:val="ab"/>
        <w:bidi/>
        <w:rPr>
          <w:rFonts w:hint="cs"/>
          <w:rtl/>
        </w:rPr>
      </w:pPr>
      <w:r>
        <w:rPr>
          <w:rFonts w:hint="cs"/>
          <w:rtl/>
        </w:rPr>
        <w:t>הצבעה מס' 17</w:t>
      </w:r>
    </w:p>
    <w:p w14:paraId="51612E34" w14:textId="77777777" w:rsidR="00000000" w:rsidRDefault="00027501">
      <w:pPr>
        <w:pStyle w:val="a0"/>
        <w:rPr>
          <w:rFonts w:hint="cs"/>
          <w:rtl/>
        </w:rPr>
      </w:pPr>
    </w:p>
    <w:p w14:paraId="18366705" w14:textId="77777777" w:rsidR="00000000" w:rsidRDefault="0002750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7A1AF465" w14:textId="77777777" w:rsidR="00000000" w:rsidRDefault="00027501">
      <w:pPr>
        <w:pStyle w:val="ac"/>
        <w:bidi/>
        <w:rPr>
          <w:rFonts w:hint="cs"/>
          <w:rtl/>
        </w:rPr>
      </w:pPr>
      <w:r>
        <w:rPr>
          <w:rFonts w:hint="cs"/>
          <w:rtl/>
        </w:rPr>
        <w:t xml:space="preserve">נגד </w:t>
      </w:r>
      <w:r>
        <w:rPr>
          <w:rtl/>
        </w:rPr>
        <w:t>–</w:t>
      </w:r>
      <w:r>
        <w:rPr>
          <w:rFonts w:hint="cs"/>
          <w:rtl/>
        </w:rPr>
        <w:t xml:space="preserve"> אין</w:t>
      </w:r>
    </w:p>
    <w:p w14:paraId="771EAEC4"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6F237A94" w14:textId="77777777" w:rsidR="00000000" w:rsidRDefault="00027501">
      <w:pPr>
        <w:pStyle w:val="ad"/>
        <w:bidi/>
        <w:rPr>
          <w:rFonts w:hint="cs"/>
          <w:rtl/>
        </w:rPr>
      </w:pPr>
      <w:r>
        <w:rPr>
          <w:rFonts w:hint="cs"/>
          <w:rtl/>
        </w:rPr>
        <w:t xml:space="preserve">ההצעה להעביר את הצעת חוק סדר הדין הפלילי (תיעוד חזותי של עדות מוקדמת), </w:t>
      </w:r>
    </w:p>
    <w:p w14:paraId="3F2276D4" w14:textId="77777777" w:rsidR="00000000" w:rsidRDefault="00027501">
      <w:pPr>
        <w:pStyle w:val="ad"/>
        <w:bidi/>
        <w:rPr>
          <w:rFonts w:hint="cs"/>
          <w:rtl/>
        </w:rPr>
      </w:pPr>
      <w:r>
        <w:rPr>
          <w:rFonts w:hint="cs"/>
          <w:rtl/>
        </w:rPr>
        <w:t>התשס"ג-2003, לדיון מוקדם בוועדת החוקה, חוק ומשפט נתקבלה.</w:t>
      </w:r>
    </w:p>
    <w:p w14:paraId="28356E9F" w14:textId="77777777" w:rsidR="00000000" w:rsidRDefault="00027501">
      <w:pPr>
        <w:pStyle w:val="a0"/>
        <w:rPr>
          <w:rFonts w:hint="cs"/>
          <w:rtl/>
        </w:rPr>
      </w:pPr>
    </w:p>
    <w:p w14:paraId="24E187CE" w14:textId="77777777" w:rsidR="00000000" w:rsidRDefault="00027501">
      <w:pPr>
        <w:pStyle w:val="a0"/>
        <w:rPr>
          <w:rFonts w:hint="cs"/>
          <w:rtl/>
        </w:rPr>
      </w:pPr>
    </w:p>
    <w:p w14:paraId="7B23AC98" w14:textId="77777777" w:rsidR="00000000" w:rsidRDefault="00027501">
      <w:pPr>
        <w:pStyle w:val="af1"/>
        <w:rPr>
          <w:rtl/>
        </w:rPr>
      </w:pPr>
      <w:r>
        <w:rPr>
          <w:rtl/>
        </w:rPr>
        <w:t>היו"ר יולי-יואל אדלשטיין:</w:t>
      </w:r>
    </w:p>
    <w:p w14:paraId="22A13D5B" w14:textId="77777777" w:rsidR="00000000" w:rsidRDefault="00027501">
      <w:pPr>
        <w:pStyle w:val="a0"/>
        <w:rPr>
          <w:rtl/>
        </w:rPr>
      </w:pPr>
    </w:p>
    <w:p w14:paraId="1EBB8289" w14:textId="77777777" w:rsidR="00000000" w:rsidRDefault="00027501">
      <w:pPr>
        <w:pStyle w:val="a0"/>
        <w:rPr>
          <w:rFonts w:hint="cs"/>
          <w:rtl/>
        </w:rPr>
      </w:pPr>
      <w:r>
        <w:rPr>
          <w:rFonts w:hint="cs"/>
          <w:rtl/>
        </w:rPr>
        <w:t>התוצאות הן כפי שביקש שר המשפטים, פה-אחד. בעד - 26, אין מתנגדים או נמנעים. לכן הצעת החוק תוכן לקריא</w:t>
      </w:r>
      <w:r>
        <w:rPr>
          <w:rFonts w:hint="cs"/>
          <w:rtl/>
        </w:rPr>
        <w:t xml:space="preserve">ה ראשונה בוועדת החוקה, חוק ומשפט. </w:t>
      </w:r>
    </w:p>
    <w:p w14:paraId="1A8B7745" w14:textId="77777777" w:rsidR="00000000" w:rsidRDefault="00027501">
      <w:pPr>
        <w:pStyle w:val="a0"/>
        <w:rPr>
          <w:rFonts w:hint="cs"/>
          <w:rtl/>
        </w:rPr>
      </w:pPr>
    </w:p>
    <w:p w14:paraId="736B6010" w14:textId="77777777" w:rsidR="00000000" w:rsidRDefault="00027501">
      <w:pPr>
        <w:pStyle w:val="a0"/>
        <w:rPr>
          <w:rFonts w:hint="cs"/>
          <w:rtl/>
        </w:rPr>
      </w:pPr>
    </w:p>
    <w:p w14:paraId="79514962" w14:textId="77777777" w:rsidR="00000000" w:rsidRDefault="00027501">
      <w:pPr>
        <w:pStyle w:val="a2"/>
        <w:rPr>
          <w:rtl/>
        </w:rPr>
      </w:pPr>
    </w:p>
    <w:p w14:paraId="3E79334E" w14:textId="77777777" w:rsidR="00000000" w:rsidRDefault="00027501">
      <w:pPr>
        <w:pStyle w:val="a2"/>
        <w:rPr>
          <w:rFonts w:hint="cs"/>
          <w:rtl/>
        </w:rPr>
      </w:pPr>
      <w:bookmarkStart w:id="405" w:name="CS21152FI0021152T21_01_2004_16_44_27"/>
      <w:bookmarkStart w:id="406" w:name="_Toc90038044"/>
      <w:bookmarkEnd w:id="405"/>
      <w:r>
        <w:rPr>
          <w:rtl/>
        </w:rPr>
        <w:t>הצ</w:t>
      </w:r>
      <w:r>
        <w:rPr>
          <w:rFonts w:hint="cs"/>
          <w:rtl/>
        </w:rPr>
        <w:t>עת חוק</w:t>
      </w:r>
      <w:r>
        <w:rPr>
          <w:rtl/>
        </w:rPr>
        <w:t xml:space="preserve"> למניעת הטרדה מינית (תיקון - ניצול תלמידים), התשס"ד-2004</w:t>
      </w:r>
      <w:bookmarkEnd w:id="406"/>
      <w:r>
        <w:rPr>
          <w:rtl/>
        </w:rPr>
        <w:t xml:space="preserve"> </w:t>
      </w:r>
    </w:p>
    <w:p w14:paraId="4AB2172B" w14:textId="77777777" w:rsidR="00000000" w:rsidRDefault="00027501">
      <w:pPr>
        <w:pStyle w:val="a0"/>
        <w:ind w:firstLine="0"/>
        <w:rPr>
          <w:rFonts w:hint="cs"/>
          <w:rtl/>
        </w:rPr>
      </w:pPr>
      <w:r>
        <w:rPr>
          <w:rtl/>
        </w:rPr>
        <w:t>[נספחות.]</w:t>
      </w:r>
    </w:p>
    <w:p w14:paraId="2D2FB2AD" w14:textId="77777777" w:rsidR="00000000" w:rsidRDefault="00027501">
      <w:pPr>
        <w:pStyle w:val="-0"/>
        <w:rPr>
          <w:rFonts w:hint="cs"/>
          <w:rtl/>
        </w:rPr>
      </w:pPr>
      <w:r>
        <w:rPr>
          <w:rFonts w:hint="cs"/>
          <w:rtl/>
        </w:rPr>
        <w:t>(הצעת חברת הכנסת גילה</w:t>
      </w:r>
      <w:r>
        <w:rPr>
          <w:rtl/>
        </w:rPr>
        <w:t xml:space="preserve"> גמליאל</w:t>
      </w:r>
      <w:r>
        <w:rPr>
          <w:rFonts w:hint="cs"/>
          <w:rtl/>
        </w:rPr>
        <w:t>)</w:t>
      </w:r>
    </w:p>
    <w:p w14:paraId="19E65976" w14:textId="77777777" w:rsidR="00000000" w:rsidRDefault="00027501">
      <w:pPr>
        <w:pStyle w:val="a0"/>
        <w:rPr>
          <w:rFonts w:hint="cs"/>
          <w:rtl/>
        </w:rPr>
      </w:pPr>
    </w:p>
    <w:p w14:paraId="3502C9B4" w14:textId="77777777" w:rsidR="00000000" w:rsidRDefault="00027501">
      <w:pPr>
        <w:pStyle w:val="af1"/>
        <w:rPr>
          <w:rtl/>
        </w:rPr>
      </w:pPr>
      <w:r>
        <w:rPr>
          <w:rtl/>
        </w:rPr>
        <w:t>היו"ר יולי-יואל אדלשטיין:</w:t>
      </w:r>
    </w:p>
    <w:p w14:paraId="4700BCF5" w14:textId="77777777" w:rsidR="00000000" w:rsidRDefault="00027501">
      <w:pPr>
        <w:pStyle w:val="a0"/>
        <w:rPr>
          <w:rtl/>
        </w:rPr>
      </w:pPr>
    </w:p>
    <w:p w14:paraId="025DD02F" w14:textId="77777777" w:rsidR="00000000" w:rsidRDefault="00027501">
      <w:pPr>
        <w:pStyle w:val="a0"/>
        <w:rPr>
          <w:rFonts w:hint="cs"/>
          <w:rtl/>
        </w:rPr>
      </w:pPr>
      <w:r>
        <w:rPr>
          <w:rFonts w:hint="cs"/>
          <w:rtl/>
        </w:rPr>
        <w:t xml:space="preserve">הצעת חוק למניעת הטרדה מינית (תיקון </w:t>
      </w:r>
      <w:r>
        <w:rPr>
          <w:rtl/>
        </w:rPr>
        <w:t>–</w:t>
      </w:r>
      <w:r>
        <w:rPr>
          <w:rFonts w:hint="cs"/>
          <w:rtl/>
        </w:rPr>
        <w:t xml:space="preserve"> ניצול תלמידים), התשס"ד-2004, שמספרה  פ/1764, של</w:t>
      </w:r>
      <w:r>
        <w:rPr>
          <w:rFonts w:hint="cs"/>
          <w:rtl/>
        </w:rPr>
        <w:t xml:space="preserve"> חברת הכנסת גילה גמליאל.</w:t>
      </w:r>
      <w:bookmarkStart w:id="407" w:name="FS000001025T21_01_2004_15_41_28"/>
      <w:bookmarkEnd w:id="407"/>
      <w:r>
        <w:rPr>
          <w:rFonts w:hint="cs"/>
          <w:rtl/>
        </w:rPr>
        <w:t xml:space="preserve"> בבקשה, גברתי.</w:t>
      </w:r>
    </w:p>
    <w:p w14:paraId="640851FF" w14:textId="77777777" w:rsidR="00000000" w:rsidRDefault="00027501">
      <w:pPr>
        <w:pStyle w:val="a0"/>
        <w:rPr>
          <w:rFonts w:hint="cs"/>
          <w:rtl/>
        </w:rPr>
      </w:pPr>
    </w:p>
    <w:p w14:paraId="2E3E82F3" w14:textId="77777777" w:rsidR="00000000" w:rsidRDefault="00027501">
      <w:pPr>
        <w:pStyle w:val="a"/>
        <w:rPr>
          <w:rtl/>
        </w:rPr>
      </w:pPr>
      <w:bookmarkStart w:id="408" w:name="FS000001025T21_01_2004_16_50_46"/>
      <w:bookmarkStart w:id="409" w:name="_Toc90038045"/>
      <w:bookmarkEnd w:id="408"/>
      <w:r>
        <w:rPr>
          <w:rFonts w:hint="eastAsia"/>
          <w:rtl/>
        </w:rPr>
        <w:t>גילה</w:t>
      </w:r>
      <w:r>
        <w:rPr>
          <w:rtl/>
        </w:rPr>
        <w:t xml:space="preserve"> גמליאל (הליכוד):</w:t>
      </w:r>
      <w:bookmarkEnd w:id="409"/>
    </w:p>
    <w:p w14:paraId="2F32708E" w14:textId="77777777" w:rsidR="00000000" w:rsidRDefault="00027501">
      <w:pPr>
        <w:pStyle w:val="a0"/>
        <w:rPr>
          <w:rFonts w:hint="cs"/>
          <w:rtl/>
        </w:rPr>
      </w:pPr>
    </w:p>
    <w:p w14:paraId="3D14CDFB" w14:textId="77777777" w:rsidR="00000000" w:rsidRDefault="00027501">
      <w:pPr>
        <w:pStyle w:val="a0"/>
        <w:rPr>
          <w:rFonts w:hint="cs"/>
          <w:rtl/>
        </w:rPr>
      </w:pPr>
      <w:r>
        <w:rPr>
          <w:rFonts w:hint="cs"/>
          <w:rtl/>
        </w:rPr>
        <w:t>אדוני היושב-ראש, חברות הכנסת וחברי הכנסת, היום אני רוצה להביא לפניכם לקריאה טרומית את הצעת החוק למניעת הטרדה מינית שנוגעת לניצול תלמידים. לאחרונה שמענו את הסיפור המזעזע על המורה במדינת ישראל שח</w:t>
      </w:r>
      <w:r>
        <w:rPr>
          <w:rFonts w:hint="cs"/>
          <w:rtl/>
        </w:rPr>
        <w:t xml:space="preserve">שוד בביצוע מעשים מגונים בתלמידיו. היום שמעתי עדות מצמררת של אחד מהתלמידים האלה. הוא הציג את כל הדברים הקשים שהוא עבר בביתו של המורה. </w:t>
      </w:r>
    </w:p>
    <w:p w14:paraId="622EDA37" w14:textId="77777777" w:rsidR="00000000" w:rsidRDefault="00027501">
      <w:pPr>
        <w:pStyle w:val="a0"/>
        <w:rPr>
          <w:rFonts w:hint="cs"/>
          <w:rtl/>
        </w:rPr>
      </w:pPr>
    </w:p>
    <w:p w14:paraId="3A766D7C" w14:textId="77777777" w:rsidR="00000000" w:rsidRDefault="00027501">
      <w:pPr>
        <w:pStyle w:val="a0"/>
        <w:rPr>
          <w:rFonts w:hint="cs"/>
          <w:rtl/>
        </w:rPr>
      </w:pPr>
      <w:r>
        <w:rPr>
          <w:rFonts w:hint="cs"/>
          <w:rtl/>
        </w:rPr>
        <w:t>נכון להיום, החוק להטרדה מינית אכן מקיף את כל הבעיות ואת כל מה שכרוך בנושא הזה לגבי קטינים. עם זאת, הגדרת קטין עדיין נתונה</w:t>
      </w:r>
      <w:r>
        <w:rPr>
          <w:rFonts w:hint="cs"/>
          <w:rtl/>
        </w:rPr>
        <w:t xml:space="preserve"> לפרשנות בעניין הגיל: האם קטין הוא מי שמתחת לגיל 18, האם מדובר בתלמידים שלומדים וגילם מעל 18. גם את זה צריך לקבוע בסוגיה הזאת. </w:t>
      </w:r>
    </w:p>
    <w:p w14:paraId="6C531166" w14:textId="77777777" w:rsidR="00000000" w:rsidRDefault="00027501">
      <w:pPr>
        <w:pStyle w:val="a0"/>
        <w:rPr>
          <w:rFonts w:hint="cs"/>
          <w:rtl/>
        </w:rPr>
      </w:pPr>
    </w:p>
    <w:p w14:paraId="49CF70B6" w14:textId="77777777" w:rsidR="00000000" w:rsidRDefault="00027501">
      <w:pPr>
        <w:pStyle w:val="a0"/>
        <w:rPr>
          <w:rFonts w:hint="cs"/>
          <w:rtl/>
        </w:rPr>
      </w:pPr>
      <w:r>
        <w:rPr>
          <w:rFonts w:hint="cs"/>
          <w:rtl/>
        </w:rPr>
        <w:t>עם זאת, הצעת החוק, צריך לציין, תפתור בעיה לא פחות קשה בכל מה שנוגע למרצים ולסטודנטיות. היום זה נושא פרוץ, שאין לו ביטוי בחוק למ</w:t>
      </w:r>
      <w:r>
        <w:rPr>
          <w:rFonts w:hint="cs"/>
          <w:rtl/>
        </w:rPr>
        <w:t>ניעת הטרדה מינית.</w:t>
      </w:r>
    </w:p>
    <w:p w14:paraId="3623DD4B" w14:textId="77777777" w:rsidR="00000000" w:rsidRDefault="00027501">
      <w:pPr>
        <w:pStyle w:val="a0"/>
        <w:rPr>
          <w:rFonts w:hint="cs"/>
          <w:rtl/>
        </w:rPr>
      </w:pPr>
    </w:p>
    <w:p w14:paraId="18ED64A9" w14:textId="77777777" w:rsidR="00000000" w:rsidRDefault="00027501">
      <w:pPr>
        <w:pStyle w:val="a0"/>
        <w:rPr>
          <w:rFonts w:hint="cs"/>
          <w:rtl/>
        </w:rPr>
      </w:pPr>
      <w:r>
        <w:rPr>
          <w:rFonts w:hint="cs"/>
          <w:rtl/>
        </w:rPr>
        <w:t xml:space="preserve">ראשית אני רוצה להודות לוועדת הכנסת ולעומד בראשה על שפטרו את ההצעה הזאת מחובת הנחה. </w:t>
      </w:r>
    </w:p>
    <w:p w14:paraId="663B55C6" w14:textId="77777777" w:rsidR="00000000" w:rsidRDefault="00027501">
      <w:pPr>
        <w:pStyle w:val="a0"/>
        <w:rPr>
          <w:rFonts w:hint="cs"/>
          <w:rtl/>
        </w:rPr>
      </w:pPr>
    </w:p>
    <w:p w14:paraId="0D56777B" w14:textId="77777777" w:rsidR="00000000" w:rsidRDefault="00027501">
      <w:pPr>
        <w:pStyle w:val="a0"/>
        <w:rPr>
          <w:rFonts w:hint="cs"/>
          <w:rtl/>
        </w:rPr>
      </w:pPr>
      <w:r>
        <w:rPr>
          <w:rFonts w:hint="cs"/>
          <w:rtl/>
        </w:rPr>
        <w:t xml:space="preserve">התיקון בחוק ידאג לכך שיחסי הגומלין בין מרצים לבין סטודנטיות, סטודנטים </w:t>
      </w:r>
      <w:r>
        <w:rPr>
          <w:rtl/>
        </w:rPr>
        <w:t>–</w:t>
      </w:r>
      <w:r>
        <w:rPr>
          <w:rFonts w:hint="cs"/>
          <w:rtl/>
        </w:rPr>
        <w:t xml:space="preserve"> החוק למניעת הטרדה מינית הוא לשני המינים - יהיו מעוגנים סביב יחסי המרות הקיימים. </w:t>
      </w:r>
      <w:r>
        <w:rPr>
          <w:rFonts w:hint="cs"/>
          <w:rtl/>
        </w:rPr>
        <w:t xml:space="preserve">חשוב לציין, שכל מה שקשור ללימודים במוסדות להשכלה גבוהה - יש קורסי חובה, יש סמינרים - אותם קורסים שבהם הסטודנטיות מחויבות להיות בהרצאות שבהן היחסים עם המרצים מאוד ישירים. אני מכירה את הבעיה הזאת באופן אישי  - וזו סוגיה שלאו דווקא מקבלת יחס ראוי </w:t>
      </w:r>
      <w:r>
        <w:rPr>
          <w:rtl/>
        </w:rPr>
        <w:t>–</w:t>
      </w:r>
      <w:r>
        <w:rPr>
          <w:rFonts w:hint="cs"/>
          <w:rtl/>
        </w:rPr>
        <w:t xml:space="preserve"> של הטרדות </w:t>
      </w:r>
      <w:r>
        <w:rPr>
          <w:rFonts w:hint="cs"/>
          <w:rtl/>
        </w:rPr>
        <w:t>כאלה ואחרות של סטודנטיות מצד מרצים. לטעמי, חייבים לעגן זאת בחקיקה, כדי שאותן סטודנטיות לא תצטרכנה למצוא את עצמן כלל בסיטואציות קשות ומביכות.</w:t>
      </w:r>
    </w:p>
    <w:p w14:paraId="49326866" w14:textId="77777777" w:rsidR="00000000" w:rsidRDefault="00027501">
      <w:pPr>
        <w:pStyle w:val="a0"/>
        <w:rPr>
          <w:rFonts w:hint="cs"/>
          <w:rtl/>
        </w:rPr>
      </w:pPr>
    </w:p>
    <w:p w14:paraId="2DDBEC2B" w14:textId="77777777" w:rsidR="00000000" w:rsidRDefault="00027501">
      <w:pPr>
        <w:pStyle w:val="a0"/>
        <w:rPr>
          <w:rFonts w:hint="cs"/>
          <w:rtl/>
        </w:rPr>
      </w:pPr>
      <w:r>
        <w:rPr>
          <w:rFonts w:hint="cs"/>
          <w:rtl/>
        </w:rPr>
        <w:t>אני רוצה לומר באופן כללי. בשנת 1998 חוקק במדינת ישראל החוק למניעת הטרדה מינית, ומאז ועד היום אנחנו רואים מדי פעם ש</w:t>
      </w:r>
      <w:r>
        <w:rPr>
          <w:rFonts w:hint="cs"/>
          <w:rtl/>
        </w:rPr>
        <w:t xml:space="preserve">ינויים ותיקונים בחקיקה, שינויים ראויים. רק אתמול עברה בקריאה ראשונה הצעה לתיקון החוק למניעת הטרדות מיניות בשירות הלאומי, של חברת הכנסת אתי לבני. אני מברכת על כך, והחוק יקודם בוועדה לקידום מעמד האשה. </w:t>
      </w:r>
    </w:p>
    <w:p w14:paraId="690002AA" w14:textId="77777777" w:rsidR="00000000" w:rsidRDefault="00027501">
      <w:pPr>
        <w:pStyle w:val="a0"/>
        <w:rPr>
          <w:rFonts w:hint="cs"/>
          <w:rtl/>
        </w:rPr>
      </w:pPr>
    </w:p>
    <w:p w14:paraId="407313D1" w14:textId="77777777" w:rsidR="00000000" w:rsidRDefault="00027501">
      <w:pPr>
        <w:pStyle w:val="a0"/>
        <w:rPr>
          <w:rFonts w:hint="cs"/>
          <w:rtl/>
        </w:rPr>
      </w:pPr>
      <w:r>
        <w:rPr>
          <w:rFonts w:hint="cs"/>
          <w:rtl/>
        </w:rPr>
        <w:t xml:space="preserve">גם היום אני רוצה לבקש את תמיכתכם בהצבעה בקריאה טרומית, </w:t>
      </w:r>
      <w:r>
        <w:rPr>
          <w:rFonts w:hint="cs"/>
          <w:rtl/>
        </w:rPr>
        <w:t>על מנת שהמחדלים האלה יעברו מן העולם, ובטח ובטח שיעברו משורות המוסדות להשכלה גבוהה במדינת ישראל, שחייבים לקבל ביטוי בסעיף הזה בחוק. מי שקרא את החוק גם יודע שפורסם בעיתונות לא מזמן סקר בסוגיה הזאת, והוצגו בו נתונים קשים שלפיהם כ-80% מהסטודנטיות בישראל פוחדות</w:t>
      </w:r>
      <w:r>
        <w:rPr>
          <w:rFonts w:hint="cs"/>
          <w:rtl/>
        </w:rPr>
        <w:t xml:space="preserve"> שייפלו קורבן לתקיפה מינית.</w:t>
      </w:r>
    </w:p>
    <w:p w14:paraId="19CC0D86" w14:textId="77777777" w:rsidR="00000000" w:rsidRDefault="00027501">
      <w:pPr>
        <w:pStyle w:val="a0"/>
        <w:rPr>
          <w:rFonts w:hint="cs"/>
          <w:rtl/>
        </w:rPr>
      </w:pPr>
    </w:p>
    <w:p w14:paraId="442F83EE" w14:textId="77777777" w:rsidR="00000000" w:rsidRDefault="00027501">
      <w:pPr>
        <w:pStyle w:val="af0"/>
        <w:rPr>
          <w:rtl/>
        </w:rPr>
      </w:pPr>
      <w:r>
        <w:rPr>
          <w:rFonts w:hint="eastAsia"/>
          <w:rtl/>
        </w:rPr>
        <w:t>שלום</w:t>
      </w:r>
      <w:r>
        <w:rPr>
          <w:rtl/>
        </w:rPr>
        <w:t xml:space="preserve"> שמחון (העבודה-מימד):</w:t>
      </w:r>
    </w:p>
    <w:p w14:paraId="6DE5086A" w14:textId="77777777" w:rsidR="00000000" w:rsidRDefault="00027501">
      <w:pPr>
        <w:pStyle w:val="a0"/>
        <w:rPr>
          <w:rFonts w:hint="cs"/>
          <w:rtl/>
        </w:rPr>
      </w:pPr>
    </w:p>
    <w:p w14:paraId="0680CB3D" w14:textId="77777777" w:rsidR="00000000" w:rsidRDefault="00027501">
      <w:pPr>
        <w:pStyle w:val="a0"/>
        <w:rPr>
          <w:rFonts w:hint="cs"/>
          <w:rtl/>
        </w:rPr>
      </w:pPr>
      <w:r>
        <w:rPr>
          <w:rFonts w:hint="cs"/>
          <w:rtl/>
        </w:rPr>
        <w:t xml:space="preserve">הממשלה תומכת בהצעת החוק? </w:t>
      </w:r>
    </w:p>
    <w:p w14:paraId="16019909" w14:textId="77777777" w:rsidR="00000000" w:rsidRDefault="00027501">
      <w:pPr>
        <w:pStyle w:val="a0"/>
        <w:rPr>
          <w:rFonts w:hint="cs"/>
          <w:rtl/>
        </w:rPr>
      </w:pPr>
    </w:p>
    <w:p w14:paraId="5658B8BF" w14:textId="77777777" w:rsidR="00000000" w:rsidRDefault="00027501">
      <w:pPr>
        <w:pStyle w:val="-"/>
        <w:rPr>
          <w:rtl/>
        </w:rPr>
      </w:pPr>
      <w:bookmarkStart w:id="410" w:name="FS000001025T21_01_2004_15_45_58C"/>
      <w:bookmarkEnd w:id="410"/>
      <w:r>
        <w:rPr>
          <w:rtl/>
        </w:rPr>
        <w:t>גילה גמליאל (הליכוד):</w:t>
      </w:r>
    </w:p>
    <w:p w14:paraId="24B4665C" w14:textId="77777777" w:rsidR="00000000" w:rsidRDefault="00027501">
      <w:pPr>
        <w:pStyle w:val="a0"/>
        <w:rPr>
          <w:rtl/>
        </w:rPr>
      </w:pPr>
    </w:p>
    <w:p w14:paraId="37C78B46" w14:textId="77777777" w:rsidR="00000000" w:rsidRDefault="00027501">
      <w:pPr>
        <w:pStyle w:val="a0"/>
        <w:rPr>
          <w:rFonts w:hint="cs"/>
          <w:rtl/>
        </w:rPr>
      </w:pPr>
      <w:r>
        <w:rPr>
          <w:rFonts w:hint="cs"/>
          <w:rtl/>
        </w:rPr>
        <w:t>נשאלה פה שאלה על-ידי חבר הכנסת שמחון, האם הממשלה תומכת בחוק. תיכף הממשלה גם תענה, אבל אני רוצה לומר, שמכיוון שהצעת החוק קיבלה פטור מהנחה, ועדת השרים ל</w:t>
      </w:r>
      <w:r>
        <w:rPr>
          <w:rFonts w:hint="cs"/>
          <w:rtl/>
        </w:rPr>
        <w:t>א הספיקה להתכנס ולדון בסוגיה. מכיוון שכך, הם קבעו לזה חופש הצבעה, ולמיטב הבנתי כל הקואליציה תצביע בעד.</w:t>
      </w:r>
    </w:p>
    <w:p w14:paraId="7D36CA94" w14:textId="77777777" w:rsidR="00000000" w:rsidRDefault="00027501">
      <w:pPr>
        <w:pStyle w:val="a0"/>
        <w:rPr>
          <w:rFonts w:hint="cs"/>
          <w:rtl/>
        </w:rPr>
      </w:pPr>
    </w:p>
    <w:p w14:paraId="3A067AEA" w14:textId="77777777" w:rsidR="00000000" w:rsidRDefault="00027501">
      <w:pPr>
        <w:pStyle w:val="a0"/>
        <w:rPr>
          <w:rFonts w:hint="cs"/>
          <w:rtl/>
        </w:rPr>
      </w:pPr>
      <w:r>
        <w:rPr>
          <w:rFonts w:hint="cs"/>
          <w:rtl/>
        </w:rPr>
        <w:t>לפני כשבועיים פורסם ב"ידיעות אחרונות" מחקר חדש שגילה כי 80% מהסטודנטיות בישראל פוחדות שייפלו קורבן לתקיפה מינית, ו-70% מהן הודו שהן מטילות על עצמן מגבלו</w:t>
      </w:r>
      <w:r>
        <w:rPr>
          <w:rFonts w:hint="cs"/>
          <w:rtl/>
        </w:rPr>
        <w:t>ת, כדי שהתנהגותן לא תפורש על-ידי גברים כהזמנה מינית, אם ברחוב ובחופי הים, אם במקומות העבודה. כמי שמכירה את הנושא הזה בצורה ישירה, וכמי שמודעת לתחום של הטרדות מיניות במוסדות להשכלה גבוהה, אני טוענת שמוטלת חובה עלינו בבית הזה למנוע את ההטרדות, ואני קוראת לכל</w:t>
      </w:r>
      <w:r>
        <w:rPr>
          <w:rFonts w:hint="cs"/>
          <w:rtl/>
        </w:rPr>
        <w:t xml:space="preserve"> באי הבית לתמוך בהצעה. תודה רבה.</w:t>
      </w:r>
    </w:p>
    <w:p w14:paraId="25A63342" w14:textId="77777777" w:rsidR="00000000" w:rsidRDefault="00027501">
      <w:pPr>
        <w:pStyle w:val="a0"/>
        <w:rPr>
          <w:rFonts w:hint="cs"/>
          <w:rtl/>
        </w:rPr>
      </w:pPr>
    </w:p>
    <w:p w14:paraId="7409330E" w14:textId="77777777" w:rsidR="00000000" w:rsidRDefault="00027501">
      <w:pPr>
        <w:pStyle w:val="af1"/>
        <w:rPr>
          <w:rtl/>
        </w:rPr>
      </w:pPr>
      <w:r>
        <w:rPr>
          <w:rtl/>
        </w:rPr>
        <w:t>היו"ר יולי-יואל אדלשטיין:</w:t>
      </w:r>
    </w:p>
    <w:p w14:paraId="1FF89640" w14:textId="77777777" w:rsidR="00000000" w:rsidRDefault="00027501">
      <w:pPr>
        <w:pStyle w:val="a0"/>
        <w:rPr>
          <w:rtl/>
        </w:rPr>
      </w:pPr>
    </w:p>
    <w:p w14:paraId="1EA8D9F6" w14:textId="77777777" w:rsidR="00000000" w:rsidRDefault="00027501">
      <w:pPr>
        <w:pStyle w:val="a0"/>
        <w:rPr>
          <w:rFonts w:hint="cs"/>
          <w:rtl/>
        </w:rPr>
      </w:pPr>
      <w:r>
        <w:rPr>
          <w:rFonts w:hint="cs"/>
          <w:rtl/>
        </w:rPr>
        <w:t xml:space="preserve">תודה לחברת הכנסת גילה גמליאל. </w:t>
      </w:r>
    </w:p>
    <w:p w14:paraId="4EBE7B7F" w14:textId="77777777" w:rsidR="00000000" w:rsidRDefault="00027501">
      <w:pPr>
        <w:pStyle w:val="a0"/>
        <w:rPr>
          <w:rFonts w:hint="cs"/>
          <w:rtl/>
        </w:rPr>
      </w:pPr>
    </w:p>
    <w:p w14:paraId="7C949BC3" w14:textId="77777777" w:rsidR="00000000" w:rsidRDefault="00027501">
      <w:pPr>
        <w:pStyle w:val="a0"/>
        <w:rPr>
          <w:rFonts w:hint="cs"/>
          <w:rtl/>
        </w:rPr>
      </w:pPr>
      <w:r>
        <w:rPr>
          <w:rFonts w:hint="cs"/>
          <w:rtl/>
        </w:rPr>
        <w:t>לפני ששר המשפטים ישיב, חברי הכנסת, חובה נעימה לי לברך בשמכם את המשלחת הפרלמנטרית מניו-זילנד, שמכבדת אותנו בנוכחותה ביציע.</w:t>
      </w:r>
      <w:r>
        <w:t>Welcome to Israel, welcome to the Knesset</w:t>
      </w:r>
      <w:r>
        <w:rPr>
          <w:rFonts w:hint="cs"/>
          <w:rtl/>
        </w:rPr>
        <w:t>.</w:t>
      </w:r>
    </w:p>
    <w:p w14:paraId="6C2885DE" w14:textId="77777777" w:rsidR="00000000" w:rsidRDefault="00027501">
      <w:pPr>
        <w:pStyle w:val="a0"/>
        <w:rPr>
          <w:rtl/>
        </w:rPr>
      </w:pPr>
    </w:p>
    <w:p w14:paraId="69A48391" w14:textId="77777777" w:rsidR="00000000" w:rsidRDefault="00027501">
      <w:pPr>
        <w:pStyle w:val="a0"/>
        <w:rPr>
          <w:rFonts w:hint="cs"/>
          <w:rtl/>
        </w:rPr>
      </w:pPr>
      <w:r>
        <w:rPr>
          <w:rFonts w:hint="cs"/>
          <w:rtl/>
        </w:rPr>
        <w:t>אדוני שר המשפטים, בבקשה. לא שומעים את השר.</w:t>
      </w:r>
    </w:p>
    <w:p w14:paraId="67583D7F" w14:textId="77777777" w:rsidR="00000000" w:rsidRDefault="00027501">
      <w:pPr>
        <w:pStyle w:val="a0"/>
        <w:rPr>
          <w:rFonts w:hint="cs"/>
          <w:rtl/>
        </w:rPr>
      </w:pPr>
    </w:p>
    <w:p w14:paraId="3F3C1996" w14:textId="77777777" w:rsidR="00000000" w:rsidRDefault="00027501">
      <w:pPr>
        <w:pStyle w:val="a"/>
        <w:rPr>
          <w:rtl/>
        </w:rPr>
      </w:pPr>
      <w:bookmarkStart w:id="411" w:name="FS000000517T21_01_2004_15_47_15"/>
      <w:bookmarkStart w:id="412" w:name="FS000000517T21_01_2004_17_10_23"/>
      <w:bookmarkStart w:id="413" w:name="_Toc90038046"/>
      <w:bookmarkEnd w:id="411"/>
      <w:bookmarkEnd w:id="412"/>
      <w:r>
        <w:rPr>
          <w:rFonts w:hint="eastAsia"/>
          <w:rtl/>
        </w:rPr>
        <w:t>שר</w:t>
      </w:r>
      <w:r>
        <w:rPr>
          <w:rtl/>
        </w:rPr>
        <w:t xml:space="preserve"> המשפטים יוסף לפיד:</w:t>
      </w:r>
      <w:bookmarkEnd w:id="413"/>
    </w:p>
    <w:p w14:paraId="7FAE7145" w14:textId="77777777" w:rsidR="00000000" w:rsidRDefault="00027501">
      <w:pPr>
        <w:pStyle w:val="a0"/>
        <w:rPr>
          <w:rFonts w:hint="cs"/>
          <w:rtl/>
        </w:rPr>
      </w:pPr>
    </w:p>
    <w:p w14:paraId="623C65D7" w14:textId="77777777" w:rsidR="00000000" w:rsidRDefault="00027501">
      <w:pPr>
        <w:pStyle w:val="a0"/>
        <w:rPr>
          <w:rFonts w:hint="cs"/>
          <w:rtl/>
        </w:rPr>
      </w:pPr>
      <w:r>
        <w:rPr>
          <w:rFonts w:hint="cs"/>
          <w:rtl/>
        </w:rPr>
        <w:t xml:space="preserve">חבר הכנסת ברכה טוען, שהתשובה שלי צריכה לבוא מן הדוכן. </w:t>
      </w:r>
    </w:p>
    <w:p w14:paraId="421BDA06" w14:textId="77777777" w:rsidR="00000000" w:rsidRDefault="00027501">
      <w:pPr>
        <w:pStyle w:val="a0"/>
        <w:rPr>
          <w:rFonts w:hint="cs"/>
          <w:rtl/>
        </w:rPr>
      </w:pPr>
    </w:p>
    <w:p w14:paraId="4187E7C1" w14:textId="77777777" w:rsidR="00000000" w:rsidRDefault="00027501">
      <w:pPr>
        <w:pStyle w:val="af1"/>
        <w:rPr>
          <w:rtl/>
        </w:rPr>
      </w:pPr>
      <w:r>
        <w:rPr>
          <w:rtl/>
        </w:rPr>
        <w:t>היו"ר יולי-יואל אדלשטיין:</w:t>
      </w:r>
    </w:p>
    <w:p w14:paraId="15D2AD35" w14:textId="77777777" w:rsidR="00000000" w:rsidRDefault="00027501">
      <w:pPr>
        <w:pStyle w:val="a0"/>
        <w:rPr>
          <w:rtl/>
        </w:rPr>
      </w:pPr>
    </w:p>
    <w:p w14:paraId="4E4B98C7" w14:textId="77777777" w:rsidR="00000000" w:rsidRDefault="00027501">
      <w:pPr>
        <w:pStyle w:val="a0"/>
        <w:rPr>
          <w:rFonts w:hint="cs"/>
          <w:rtl/>
        </w:rPr>
      </w:pPr>
      <w:r>
        <w:rPr>
          <w:rFonts w:hint="cs"/>
          <w:rtl/>
        </w:rPr>
        <w:t>אין חובה תקנונית כזאת.</w:t>
      </w:r>
    </w:p>
    <w:p w14:paraId="4530F1EB" w14:textId="77777777" w:rsidR="00000000" w:rsidRDefault="00027501">
      <w:pPr>
        <w:pStyle w:val="a0"/>
        <w:rPr>
          <w:rFonts w:hint="cs"/>
          <w:rtl/>
        </w:rPr>
      </w:pPr>
    </w:p>
    <w:p w14:paraId="01BDA63B" w14:textId="77777777" w:rsidR="00000000" w:rsidRDefault="00027501">
      <w:pPr>
        <w:pStyle w:val="-"/>
        <w:rPr>
          <w:rtl/>
        </w:rPr>
      </w:pPr>
      <w:bookmarkStart w:id="414" w:name="FS000001025T21_01_2004_17_10_12C"/>
      <w:bookmarkStart w:id="415" w:name="FS000000517T21_01_2004_17_10_28C"/>
      <w:bookmarkEnd w:id="414"/>
      <w:bookmarkEnd w:id="415"/>
      <w:r>
        <w:rPr>
          <w:rtl/>
        </w:rPr>
        <w:t>שר המשפטים יוסף לפיד:</w:t>
      </w:r>
    </w:p>
    <w:p w14:paraId="639EE173" w14:textId="77777777" w:rsidR="00000000" w:rsidRDefault="00027501">
      <w:pPr>
        <w:pStyle w:val="a0"/>
        <w:rPr>
          <w:rtl/>
        </w:rPr>
      </w:pPr>
    </w:p>
    <w:p w14:paraId="613BE593" w14:textId="77777777" w:rsidR="00000000" w:rsidRDefault="00027501">
      <w:pPr>
        <w:pStyle w:val="a0"/>
        <w:rPr>
          <w:rFonts w:hint="cs"/>
          <w:rtl/>
        </w:rPr>
      </w:pPr>
      <w:r>
        <w:rPr>
          <w:rFonts w:hint="cs"/>
          <w:rtl/>
        </w:rPr>
        <w:t>אנחנו החלטנו לתת חופש הצבעה, משום שלא נזדמן לנו, בוועדת ה</w:t>
      </w:r>
      <w:r>
        <w:rPr>
          <w:rFonts w:hint="cs"/>
          <w:rtl/>
        </w:rPr>
        <w:t>שרים לענייני חקיקה, לקבוע עמדה לגבי ההצעה. אני אצביע בעד ההצעה.</w:t>
      </w:r>
    </w:p>
    <w:p w14:paraId="51E31F5A" w14:textId="77777777" w:rsidR="00000000" w:rsidRDefault="00027501">
      <w:pPr>
        <w:pStyle w:val="a0"/>
        <w:rPr>
          <w:rFonts w:hint="cs"/>
          <w:rtl/>
        </w:rPr>
      </w:pPr>
    </w:p>
    <w:p w14:paraId="1136AF91" w14:textId="77777777" w:rsidR="00000000" w:rsidRDefault="00027501">
      <w:pPr>
        <w:pStyle w:val="af1"/>
        <w:rPr>
          <w:rtl/>
        </w:rPr>
      </w:pPr>
      <w:r>
        <w:rPr>
          <w:rtl/>
        </w:rPr>
        <w:t>היו"ר יולי-יואל אדלשטיין:</w:t>
      </w:r>
    </w:p>
    <w:p w14:paraId="79FA086B" w14:textId="77777777" w:rsidR="00000000" w:rsidRDefault="00027501">
      <w:pPr>
        <w:pStyle w:val="a0"/>
        <w:rPr>
          <w:rtl/>
        </w:rPr>
      </w:pPr>
    </w:p>
    <w:p w14:paraId="0821DA4D" w14:textId="77777777" w:rsidR="00000000" w:rsidRDefault="00027501">
      <w:pPr>
        <w:pStyle w:val="a0"/>
        <w:rPr>
          <w:rFonts w:hint="cs"/>
          <w:rtl/>
        </w:rPr>
      </w:pPr>
      <w:r>
        <w:rPr>
          <w:rFonts w:hint="cs"/>
          <w:rtl/>
        </w:rPr>
        <w:t>תודה. מכיוון שהממשלה לא מביעה עמדה, חבר הכנסת חיים אורון מבקש להתנגד להצעת החוק. בבקשה.</w:t>
      </w:r>
    </w:p>
    <w:p w14:paraId="15C05EF8" w14:textId="77777777" w:rsidR="00000000" w:rsidRDefault="00027501">
      <w:pPr>
        <w:pStyle w:val="a0"/>
        <w:rPr>
          <w:rFonts w:hint="cs"/>
          <w:rtl/>
        </w:rPr>
      </w:pPr>
    </w:p>
    <w:p w14:paraId="1007FCE7" w14:textId="77777777" w:rsidR="00000000" w:rsidRDefault="00027501">
      <w:pPr>
        <w:pStyle w:val="a"/>
        <w:rPr>
          <w:rtl/>
        </w:rPr>
      </w:pPr>
      <w:bookmarkStart w:id="416" w:name="FS000001065T21_01_2004_15_48_13"/>
      <w:bookmarkStart w:id="417" w:name="FS000001065T21_01_2004_15_49_46"/>
      <w:bookmarkStart w:id="418" w:name="_Toc90038047"/>
      <w:bookmarkEnd w:id="416"/>
      <w:bookmarkEnd w:id="417"/>
      <w:r>
        <w:rPr>
          <w:rtl/>
        </w:rPr>
        <w:t>חיים אורון (מרצ):</w:t>
      </w:r>
      <w:bookmarkEnd w:id="418"/>
    </w:p>
    <w:p w14:paraId="1D7DF539" w14:textId="77777777" w:rsidR="00000000" w:rsidRDefault="00027501">
      <w:pPr>
        <w:pStyle w:val="a0"/>
        <w:rPr>
          <w:rtl/>
        </w:rPr>
      </w:pPr>
    </w:p>
    <w:p w14:paraId="0435543E" w14:textId="77777777" w:rsidR="00000000" w:rsidRDefault="00027501">
      <w:pPr>
        <w:pStyle w:val="a0"/>
        <w:rPr>
          <w:rFonts w:hint="cs"/>
          <w:rtl/>
        </w:rPr>
      </w:pPr>
      <w:r>
        <w:rPr>
          <w:rFonts w:hint="cs"/>
          <w:rtl/>
        </w:rPr>
        <w:t>אדוני היושב-ראש, אני אצביע נגד הצעת החוק, אף שאני תומך ב</w:t>
      </w:r>
      <w:r>
        <w:rPr>
          <w:rFonts w:hint="cs"/>
          <w:rtl/>
        </w:rPr>
        <w:t>ה, מסיבה מאוד פשוטה; ואני פונה אליך גם כיושב-ראש, ואני יודע שאפר את התקנון. מתפתח פה מסלול של שני סוגי חברי כנסת: כאלה שצריכים לחכות 45 יום לתשובת הממשלה, ועושים את כל ההליך, וכאלה שיותר ויותר פעמים משוחררים מחובת הנחה. אני מחכה עם שישה חברי כנסת מהקואליצי</w:t>
      </w:r>
      <w:r>
        <w:rPr>
          <w:rFonts w:hint="cs"/>
          <w:rtl/>
        </w:rPr>
        <w:t>ה לשחרור מחובת הנחה בוועדת הכנסת, ולא הגעתי להצבעה. אני חושב שמתפתח פה מסלול, שאדוני השר, בתור שר המשפטים, שממונה על ועדת השרים לענייני חקיקה - - -</w:t>
      </w:r>
    </w:p>
    <w:p w14:paraId="0CED7B69" w14:textId="77777777" w:rsidR="00000000" w:rsidRDefault="00027501">
      <w:pPr>
        <w:pStyle w:val="a0"/>
        <w:rPr>
          <w:rFonts w:hint="cs"/>
          <w:rtl/>
        </w:rPr>
      </w:pPr>
    </w:p>
    <w:p w14:paraId="0DA4170E" w14:textId="77777777" w:rsidR="00000000" w:rsidRDefault="00027501">
      <w:pPr>
        <w:pStyle w:val="af0"/>
        <w:rPr>
          <w:rtl/>
        </w:rPr>
      </w:pPr>
      <w:r>
        <w:rPr>
          <w:rFonts w:hint="eastAsia"/>
          <w:rtl/>
        </w:rPr>
        <w:t>גילה</w:t>
      </w:r>
      <w:r>
        <w:rPr>
          <w:rtl/>
        </w:rPr>
        <w:t xml:space="preserve"> גמליאל (הליכוד):</w:t>
      </w:r>
    </w:p>
    <w:p w14:paraId="6B15387E" w14:textId="77777777" w:rsidR="00000000" w:rsidRDefault="00027501">
      <w:pPr>
        <w:pStyle w:val="a0"/>
        <w:rPr>
          <w:rFonts w:hint="cs"/>
          <w:rtl/>
        </w:rPr>
      </w:pPr>
    </w:p>
    <w:p w14:paraId="282533C2" w14:textId="77777777" w:rsidR="00000000" w:rsidRDefault="00027501">
      <w:pPr>
        <w:pStyle w:val="a0"/>
        <w:ind w:left="719" w:firstLine="0"/>
        <w:rPr>
          <w:rFonts w:hint="cs"/>
          <w:rtl/>
        </w:rPr>
      </w:pPr>
      <w:r>
        <w:rPr>
          <w:rFonts w:hint="cs"/>
          <w:rtl/>
        </w:rPr>
        <w:t>- - -</w:t>
      </w:r>
    </w:p>
    <w:p w14:paraId="363F683A" w14:textId="77777777" w:rsidR="00000000" w:rsidRDefault="00027501">
      <w:pPr>
        <w:pStyle w:val="a0"/>
        <w:rPr>
          <w:rFonts w:hint="cs"/>
          <w:rtl/>
        </w:rPr>
      </w:pPr>
    </w:p>
    <w:p w14:paraId="398E4F3D" w14:textId="77777777" w:rsidR="00000000" w:rsidRDefault="00027501">
      <w:pPr>
        <w:pStyle w:val="af1"/>
        <w:rPr>
          <w:rtl/>
        </w:rPr>
      </w:pPr>
      <w:r>
        <w:rPr>
          <w:rtl/>
        </w:rPr>
        <w:t>היו"ר יולי-יואל אדלשטיין:</w:t>
      </w:r>
    </w:p>
    <w:p w14:paraId="2382ACA8" w14:textId="77777777" w:rsidR="00000000" w:rsidRDefault="00027501">
      <w:pPr>
        <w:pStyle w:val="a0"/>
        <w:rPr>
          <w:rtl/>
        </w:rPr>
      </w:pPr>
    </w:p>
    <w:p w14:paraId="6726662C" w14:textId="77777777" w:rsidR="00000000" w:rsidRDefault="00027501">
      <w:pPr>
        <w:pStyle w:val="a0"/>
        <w:rPr>
          <w:rFonts w:hint="cs"/>
          <w:rtl/>
        </w:rPr>
      </w:pPr>
      <w:r>
        <w:rPr>
          <w:rFonts w:hint="cs"/>
          <w:rtl/>
        </w:rPr>
        <w:t>חבר הכנסת אורון, אתה יודע שאתה מפר תקנון? המסר ברו</w:t>
      </w:r>
      <w:r>
        <w:rPr>
          <w:rFonts w:hint="cs"/>
          <w:rtl/>
        </w:rPr>
        <w:t xml:space="preserve">ר. </w:t>
      </w:r>
    </w:p>
    <w:p w14:paraId="472A8837" w14:textId="77777777" w:rsidR="00000000" w:rsidRDefault="00027501">
      <w:pPr>
        <w:pStyle w:val="af0"/>
        <w:rPr>
          <w:rFonts w:hint="cs"/>
          <w:rtl/>
        </w:rPr>
      </w:pPr>
    </w:p>
    <w:p w14:paraId="45B884D7" w14:textId="77777777" w:rsidR="00000000" w:rsidRDefault="00027501">
      <w:pPr>
        <w:pStyle w:val="af0"/>
        <w:rPr>
          <w:rtl/>
        </w:rPr>
      </w:pPr>
      <w:r>
        <w:rPr>
          <w:rFonts w:hint="eastAsia"/>
          <w:rtl/>
        </w:rPr>
        <w:t>חיים</w:t>
      </w:r>
      <w:r>
        <w:rPr>
          <w:rtl/>
        </w:rPr>
        <w:t xml:space="preserve"> אורון (מרצ):</w:t>
      </w:r>
    </w:p>
    <w:p w14:paraId="52CD044C" w14:textId="77777777" w:rsidR="00000000" w:rsidRDefault="00027501">
      <w:pPr>
        <w:pStyle w:val="a0"/>
        <w:rPr>
          <w:rFonts w:hint="cs"/>
          <w:rtl/>
        </w:rPr>
      </w:pPr>
    </w:p>
    <w:p w14:paraId="1E2AA96F" w14:textId="77777777" w:rsidR="00000000" w:rsidRDefault="00027501">
      <w:pPr>
        <w:pStyle w:val="a0"/>
        <w:rPr>
          <w:rFonts w:hint="cs"/>
          <w:rtl/>
        </w:rPr>
      </w:pPr>
      <w:r>
        <w:rPr>
          <w:rFonts w:hint="cs"/>
          <w:rtl/>
        </w:rPr>
        <w:t xml:space="preserve">אני יודע שאני מפר תקנון, אבל פה מופר התקנון באופן ברור יום-יום. </w:t>
      </w:r>
    </w:p>
    <w:p w14:paraId="65B2C849" w14:textId="77777777" w:rsidR="00000000" w:rsidRDefault="00027501">
      <w:pPr>
        <w:pStyle w:val="a0"/>
        <w:rPr>
          <w:rFonts w:hint="cs"/>
          <w:rtl/>
        </w:rPr>
      </w:pPr>
    </w:p>
    <w:p w14:paraId="16BA84DE" w14:textId="77777777" w:rsidR="00000000" w:rsidRDefault="00027501">
      <w:pPr>
        <w:pStyle w:val="af1"/>
        <w:rPr>
          <w:rtl/>
        </w:rPr>
      </w:pPr>
      <w:r>
        <w:rPr>
          <w:rtl/>
        </w:rPr>
        <w:t>היו"ר יולי-יואל אדלשטיין:</w:t>
      </w:r>
    </w:p>
    <w:p w14:paraId="0C880527" w14:textId="77777777" w:rsidR="00000000" w:rsidRDefault="00027501">
      <w:pPr>
        <w:pStyle w:val="a0"/>
        <w:rPr>
          <w:rtl/>
        </w:rPr>
      </w:pPr>
    </w:p>
    <w:p w14:paraId="593A6E1A" w14:textId="77777777" w:rsidR="00000000" w:rsidRDefault="00027501">
      <w:pPr>
        <w:pStyle w:val="a0"/>
        <w:rPr>
          <w:rFonts w:hint="cs"/>
          <w:rtl/>
        </w:rPr>
      </w:pPr>
      <w:r>
        <w:rPr>
          <w:rFonts w:hint="cs"/>
          <w:rtl/>
        </w:rPr>
        <w:t>תודה רבה לחבר הכנסת חיים אורון. זו איננה הסוגיה שאנחנו עוסקים בה, אבל אתה מכיר את עמדתי העקרונית בנושא הזה. אני חושב שהנושא של פטור מחובת ה</w:t>
      </w:r>
      <w:r>
        <w:rPr>
          <w:rFonts w:hint="cs"/>
          <w:rtl/>
        </w:rPr>
        <w:t xml:space="preserve">נחה חייב לעבור רענון רציני ביותר בכנסת. </w:t>
      </w:r>
    </w:p>
    <w:p w14:paraId="319EB97B" w14:textId="77777777" w:rsidR="00000000" w:rsidRDefault="00027501">
      <w:pPr>
        <w:pStyle w:val="a0"/>
        <w:rPr>
          <w:rFonts w:hint="cs"/>
          <w:rtl/>
        </w:rPr>
      </w:pPr>
    </w:p>
    <w:p w14:paraId="313E7BF3" w14:textId="77777777" w:rsidR="00000000" w:rsidRDefault="00027501">
      <w:pPr>
        <w:pStyle w:val="af0"/>
        <w:rPr>
          <w:rtl/>
        </w:rPr>
      </w:pPr>
      <w:r>
        <w:rPr>
          <w:rFonts w:hint="eastAsia"/>
          <w:rtl/>
        </w:rPr>
        <w:t>גילה</w:t>
      </w:r>
      <w:r>
        <w:rPr>
          <w:rtl/>
        </w:rPr>
        <w:t xml:space="preserve"> גמליאל (הליכוד):</w:t>
      </w:r>
    </w:p>
    <w:p w14:paraId="4525F211" w14:textId="77777777" w:rsidR="00000000" w:rsidRDefault="00027501">
      <w:pPr>
        <w:pStyle w:val="a0"/>
        <w:rPr>
          <w:rFonts w:hint="cs"/>
          <w:rtl/>
        </w:rPr>
      </w:pPr>
    </w:p>
    <w:p w14:paraId="5BC45961" w14:textId="77777777" w:rsidR="00000000" w:rsidRDefault="00027501">
      <w:pPr>
        <w:pStyle w:val="a0"/>
        <w:rPr>
          <w:rFonts w:hint="cs"/>
          <w:rtl/>
        </w:rPr>
      </w:pPr>
      <w:r>
        <w:rPr>
          <w:rFonts w:hint="cs"/>
          <w:rtl/>
        </w:rPr>
        <w:t>- - -</w:t>
      </w:r>
    </w:p>
    <w:p w14:paraId="16A5CAF6" w14:textId="77777777" w:rsidR="00000000" w:rsidRDefault="00027501">
      <w:pPr>
        <w:pStyle w:val="a0"/>
        <w:rPr>
          <w:rFonts w:hint="cs"/>
          <w:rtl/>
        </w:rPr>
      </w:pPr>
    </w:p>
    <w:p w14:paraId="71680858" w14:textId="77777777" w:rsidR="00000000" w:rsidRDefault="00027501">
      <w:pPr>
        <w:pStyle w:val="af0"/>
        <w:rPr>
          <w:rtl/>
        </w:rPr>
      </w:pPr>
      <w:r>
        <w:rPr>
          <w:rFonts w:hint="eastAsia"/>
          <w:rtl/>
        </w:rPr>
        <w:t>חיים</w:t>
      </w:r>
      <w:r>
        <w:rPr>
          <w:rtl/>
        </w:rPr>
        <w:t xml:space="preserve"> אורון (מרצ):</w:t>
      </w:r>
    </w:p>
    <w:p w14:paraId="3F151506" w14:textId="77777777" w:rsidR="00000000" w:rsidRDefault="00027501">
      <w:pPr>
        <w:pStyle w:val="a0"/>
        <w:rPr>
          <w:rFonts w:hint="cs"/>
          <w:rtl/>
        </w:rPr>
      </w:pPr>
    </w:p>
    <w:p w14:paraId="26D4672A" w14:textId="77777777" w:rsidR="00000000" w:rsidRDefault="00027501">
      <w:pPr>
        <w:pStyle w:val="a0"/>
        <w:rPr>
          <w:rFonts w:hint="cs"/>
          <w:rtl/>
        </w:rPr>
      </w:pPr>
      <w:r>
        <w:rPr>
          <w:rFonts w:hint="cs"/>
          <w:rtl/>
        </w:rPr>
        <w:t xml:space="preserve">והממשלה צריכה להביע עמדה. </w:t>
      </w:r>
    </w:p>
    <w:p w14:paraId="3D8683E2" w14:textId="77777777" w:rsidR="00000000" w:rsidRDefault="00027501">
      <w:pPr>
        <w:pStyle w:val="a0"/>
        <w:rPr>
          <w:rFonts w:hint="cs"/>
          <w:rtl/>
        </w:rPr>
      </w:pPr>
    </w:p>
    <w:p w14:paraId="6C7E55D5" w14:textId="77777777" w:rsidR="00000000" w:rsidRDefault="00027501">
      <w:pPr>
        <w:pStyle w:val="af1"/>
        <w:rPr>
          <w:rtl/>
        </w:rPr>
      </w:pPr>
      <w:r>
        <w:rPr>
          <w:rtl/>
        </w:rPr>
        <w:t>היו"ר יולי-יואל אדלשטיין:</w:t>
      </w:r>
    </w:p>
    <w:p w14:paraId="45AFB953" w14:textId="77777777" w:rsidR="00000000" w:rsidRDefault="00027501">
      <w:pPr>
        <w:pStyle w:val="a0"/>
        <w:rPr>
          <w:rtl/>
        </w:rPr>
      </w:pPr>
    </w:p>
    <w:p w14:paraId="01658331" w14:textId="77777777" w:rsidR="00000000" w:rsidRDefault="00027501">
      <w:pPr>
        <w:pStyle w:val="a0"/>
        <w:rPr>
          <w:rFonts w:hint="cs"/>
          <w:rtl/>
        </w:rPr>
      </w:pPr>
      <w:r>
        <w:rPr>
          <w:rFonts w:hint="cs"/>
          <w:rtl/>
        </w:rPr>
        <w:t xml:space="preserve">אשמח לשתף אתך פעולה ולתקן את המצב הקיים, אבל כל עוד המצב הקיים קיים, אין להפר את התקנון בבקשת התנגדות לחוק. </w:t>
      </w:r>
    </w:p>
    <w:p w14:paraId="2E66A0B4" w14:textId="77777777" w:rsidR="00000000" w:rsidRDefault="00027501">
      <w:pPr>
        <w:pStyle w:val="a0"/>
        <w:rPr>
          <w:rFonts w:hint="cs"/>
          <w:rtl/>
        </w:rPr>
      </w:pPr>
    </w:p>
    <w:p w14:paraId="322FF22F" w14:textId="77777777" w:rsidR="00000000" w:rsidRDefault="00027501">
      <w:pPr>
        <w:pStyle w:val="a0"/>
        <w:rPr>
          <w:rFonts w:hint="cs"/>
          <w:rtl/>
        </w:rPr>
      </w:pPr>
      <w:r>
        <w:rPr>
          <w:rFonts w:hint="cs"/>
          <w:rtl/>
        </w:rPr>
        <w:t>חברי הכנסת, אנחנו נעבור להצבעה על הצעת החוק של חברת הכנסת גילה גמליאל. ההצבעה החלה - מי בעד? מי נגד?</w:t>
      </w:r>
    </w:p>
    <w:p w14:paraId="746ABD6A" w14:textId="77777777" w:rsidR="00000000" w:rsidRDefault="00027501">
      <w:pPr>
        <w:pStyle w:val="af0"/>
        <w:rPr>
          <w:rFonts w:hint="cs"/>
          <w:rtl/>
        </w:rPr>
      </w:pPr>
    </w:p>
    <w:p w14:paraId="3DF186E1" w14:textId="77777777" w:rsidR="00000000" w:rsidRDefault="00027501">
      <w:pPr>
        <w:pStyle w:val="af0"/>
        <w:rPr>
          <w:rtl/>
        </w:rPr>
      </w:pPr>
      <w:r>
        <w:rPr>
          <w:rFonts w:hint="eastAsia"/>
          <w:rtl/>
        </w:rPr>
        <w:t>נסים</w:t>
      </w:r>
      <w:r>
        <w:rPr>
          <w:rtl/>
        </w:rPr>
        <w:t xml:space="preserve"> זאב (ש"ס):</w:t>
      </w:r>
    </w:p>
    <w:p w14:paraId="75D02F3D" w14:textId="77777777" w:rsidR="00000000" w:rsidRDefault="00027501">
      <w:pPr>
        <w:pStyle w:val="a0"/>
        <w:rPr>
          <w:rFonts w:hint="cs"/>
          <w:rtl/>
        </w:rPr>
      </w:pPr>
    </w:p>
    <w:p w14:paraId="4EB13EA1" w14:textId="77777777" w:rsidR="00000000" w:rsidRDefault="00027501">
      <w:pPr>
        <w:pStyle w:val="a0"/>
        <w:rPr>
          <w:rFonts w:hint="cs"/>
          <w:rtl/>
        </w:rPr>
      </w:pPr>
      <w:r>
        <w:rPr>
          <w:rFonts w:hint="cs"/>
          <w:rtl/>
        </w:rPr>
        <w:t xml:space="preserve">ההטרדה המינית היא בגלל הבחורות. </w:t>
      </w:r>
    </w:p>
    <w:p w14:paraId="00BC8FEB" w14:textId="77777777" w:rsidR="00000000" w:rsidRDefault="00027501">
      <w:pPr>
        <w:pStyle w:val="a0"/>
        <w:rPr>
          <w:rFonts w:hint="cs"/>
          <w:rtl/>
        </w:rPr>
      </w:pPr>
    </w:p>
    <w:p w14:paraId="5CE9CD49" w14:textId="77777777" w:rsidR="00000000" w:rsidRDefault="00027501">
      <w:pPr>
        <w:pStyle w:val="af0"/>
        <w:rPr>
          <w:rtl/>
        </w:rPr>
      </w:pPr>
      <w:r>
        <w:rPr>
          <w:rFonts w:hint="eastAsia"/>
          <w:rtl/>
        </w:rPr>
        <w:t>זהבה</w:t>
      </w:r>
      <w:r>
        <w:rPr>
          <w:rtl/>
        </w:rPr>
        <w:t xml:space="preserve"> גלאון (מרצ):</w:t>
      </w:r>
    </w:p>
    <w:p w14:paraId="10755C17" w14:textId="77777777" w:rsidR="00000000" w:rsidRDefault="00027501">
      <w:pPr>
        <w:pStyle w:val="a0"/>
        <w:rPr>
          <w:rFonts w:hint="cs"/>
          <w:rtl/>
        </w:rPr>
      </w:pPr>
    </w:p>
    <w:p w14:paraId="015A92E2" w14:textId="77777777" w:rsidR="00000000" w:rsidRDefault="00027501">
      <w:pPr>
        <w:pStyle w:val="a0"/>
        <w:rPr>
          <w:rFonts w:hint="cs"/>
          <w:rtl/>
        </w:rPr>
      </w:pPr>
      <w:r>
        <w:rPr>
          <w:rFonts w:hint="cs"/>
          <w:rtl/>
        </w:rPr>
        <w:t xml:space="preserve">אדוני היושב-ראש, תבקש ממנו שיחזור בו. </w:t>
      </w:r>
    </w:p>
    <w:p w14:paraId="0AC1A83E" w14:textId="77777777" w:rsidR="00000000" w:rsidRDefault="00027501">
      <w:pPr>
        <w:pStyle w:val="a0"/>
        <w:rPr>
          <w:rFonts w:hint="cs"/>
          <w:rtl/>
        </w:rPr>
      </w:pPr>
    </w:p>
    <w:p w14:paraId="42601895" w14:textId="77777777" w:rsidR="00000000" w:rsidRDefault="00027501">
      <w:pPr>
        <w:pStyle w:val="ab"/>
      </w:pPr>
      <w:r>
        <w:rPr>
          <w:rFonts w:hint="cs"/>
          <w:rtl/>
        </w:rPr>
        <w:t>הצבעה מס' 18</w:t>
      </w:r>
    </w:p>
    <w:p w14:paraId="7B9BEB19" w14:textId="77777777" w:rsidR="00000000" w:rsidRDefault="00027501">
      <w:pPr>
        <w:pStyle w:val="a0"/>
        <w:rPr>
          <w:rtl/>
        </w:rPr>
      </w:pPr>
    </w:p>
    <w:p w14:paraId="279713DF" w14:textId="77777777" w:rsidR="00000000" w:rsidRDefault="00027501">
      <w:pPr>
        <w:pStyle w:val="ac"/>
      </w:pPr>
      <w:r>
        <w:rPr>
          <w:rFonts w:hint="cs"/>
          <w:rtl/>
        </w:rPr>
        <w:t xml:space="preserve">בעד ההצעה להעביר את הצעת החוק </w:t>
      </w:r>
      <w:r>
        <w:rPr>
          <w:rFonts w:hint="cs"/>
          <w:rtl/>
        </w:rPr>
        <w:t xml:space="preserve">לדיון מוקדם בוועדה </w:t>
      </w:r>
      <w:r>
        <w:rPr>
          <w:rtl/>
        </w:rPr>
        <w:t>–</w:t>
      </w:r>
      <w:r>
        <w:rPr>
          <w:rFonts w:hint="cs"/>
          <w:rtl/>
        </w:rPr>
        <w:t xml:space="preserve"> 20</w:t>
      </w:r>
    </w:p>
    <w:p w14:paraId="69E21A2A" w14:textId="77777777" w:rsidR="00000000" w:rsidRDefault="00027501">
      <w:pPr>
        <w:pStyle w:val="ac"/>
      </w:pPr>
      <w:r>
        <w:rPr>
          <w:rFonts w:hint="cs"/>
          <w:rtl/>
        </w:rPr>
        <w:t xml:space="preserve">בעד ההצעה להסיר מסדר-היום את הצעת החוק </w:t>
      </w:r>
      <w:r>
        <w:rPr>
          <w:rtl/>
        </w:rPr>
        <w:t>–</w:t>
      </w:r>
      <w:r>
        <w:rPr>
          <w:rFonts w:hint="cs"/>
          <w:rtl/>
        </w:rPr>
        <w:t xml:space="preserve"> 2</w:t>
      </w:r>
    </w:p>
    <w:p w14:paraId="2212BA64" w14:textId="77777777" w:rsidR="00000000" w:rsidRDefault="00027501">
      <w:pPr>
        <w:pStyle w:val="ac"/>
      </w:pPr>
      <w:r>
        <w:rPr>
          <w:rFonts w:hint="cs"/>
          <w:rtl/>
        </w:rPr>
        <w:t>נמנעים - 2</w:t>
      </w:r>
    </w:p>
    <w:p w14:paraId="43854ED7" w14:textId="77777777" w:rsidR="00000000" w:rsidRDefault="00027501">
      <w:pPr>
        <w:pStyle w:val="ac"/>
        <w:rPr>
          <w:rFonts w:hint="cs"/>
          <w:rtl/>
        </w:rPr>
      </w:pPr>
      <w:r>
        <w:rPr>
          <w:rFonts w:hint="cs"/>
          <w:rtl/>
        </w:rPr>
        <w:t xml:space="preserve">ההצעה להעביר את הצעת חוק למניעת הטרדה מינית (תיקון </w:t>
      </w:r>
      <w:r>
        <w:rPr>
          <w:rtl/>
        </w:rPr>
        <w:t>–</w:t>
      </w:r>
      <w:r>
        <w:rPr>
          <w:rFonts w:hint="cs"/>
          <w:rtl/>
        </w:rPr>
        <w:t xml:space="preserve"> ניצול תלמידים),</w:t>
      </w:r>
    </w:p>
    <w:p w14:paraId="6C2E7701" w14:textId="77777777" w:rsidR="00000000" w:rsidRDefault="00027501">
      <w:pPr>
        <w:pStyle w:val="ac"/>
        <w:rPr>
          <w:rFonts w:hint="cs"/>
          <w:rtl/>
        </w:rPr>
      </w:pPr>
      <w:r>
        <w:rPr>
          <w:rFonts w:hint="cs"/>
          <w:rtl/>
        </w:rPr>
        <w:t>התשס"ד-2004, לדיון מוקדם בוועדה לקידום מעמד האשה נתקבלה.</w:t>
      </w:r>
    </w:p>
    <w:p w14:paraId="4D984697" w14:textId="77777777" w:rsidR="00000000" w:rsidRDefault="00027501">
      <w:pPr>
        <w:pStyle w:val="a2"/>
        <w:rPr>
          <w:rFonts w:hint="cs"/>
          <w:rtl/>
        </w:rPr>
      </w:pPr>
    </w:p>
    <w:p w14:paraId="65D8F7FA" w14:textId="77777777" w:rsidR="00000000" w:rsidRDefault="00027501">
      <w:pPr>
        <w:pStyle w:val="af1"/>
        <w:rPr>
          <w:rtl/>
        </w:rPr>
      </w:pPr>
      <w:r>
        <w:rPr>
          <w:rtl/>
        </w:rPr>
        <w:t>היו"ר יולי-יואל אדלשטיין:</w:t>
      </w:r>
    </w:p>
    <w:p w14:paraId="4FAE2BF4" w14:textId="77777777" w:rsidR="00000000" w:rsidRDefault="00027501">
      <w:pPr>
        <w:pStyle w:val="a0"/>
        <w:rPr>
          <w:rtl/>
        </w:rPr>
      </w:pPr>
    </w:p>
    <w:p w14:paraId="67D90C53" w14:textId="77777777" w:rsidR="00000000" w:rsidRDefault="00027501">
      <w:pPr>
        <w:pStyle w:val="a0"/>
        <w:rPr>
          <w:rFonts w:hint="cs"/>
          <w:rtl/>
        </w:rPr>
      </w:pPr>
      <w:r>
        <w:rPr>
          <w:rFonts w:hint="cs"/>
          <w:rtl/>
        </w:rPr>
        <w:t>20 בעד, שניים מתנגדים, ש</w:t>
      </w:r>
      <w:r>
        <w:rPr>
          <w:rFonts w:hint="cs"/>
          <w:rtl/>
        </w:rPr>
        <w:t xml:space="preserve">ניים נמנעו. אם כן, הצעת החוק עברה בקריאה טרומית ותעבור להמשך טיפול בוועדה לקידום מעמד האשה. </w:t>
      </w:r>
    </w:p>
    <w:p w14:paraId="0CBAC072" w14:textId="77777777" w:rsidR="00000000" w:rsidRDefault="00027501">
      <w:pPr>
        <w:pStyle w:val="a0"/>
        <w:rPr>
          <w:rFonts w:hint="cs"/>
          <w:rtl/>
        </w:rPr>
      </w:pPr>
    </w:p>
    <w:p w14:paraId="7375854A" w14:textId="77777777" w:rsidR="00000000" w:rsidRDefault="00027501">
      <w:pPr>
        <w:pStyle w:val="a0"/>
        <w:rPr>
          <w:rFonts w:hint="cs"/>
          <w:rtl/>
        </w:rPr>
      </w:pPr>
      <w:bookmarkStart w:id="419" w:name="CS21141FI0021141T21_01_2004_15_51_31"/>
      <w:bookmarkEnd w:id="419"/>
    </w:p>
    <w:p w14:paraId="7E876AB4" w14:textId="77777777" w:rsidR="00000000" w:rsidRDefault="00027501">
      <w:pPr>
        <w:pStyle w:val="a2"/>
        <w:rPr>
          <w:rtl/>
        </w:rPr>
      </w:pPr>
    </w:p>
    <w:p w14:paraId="2C15814A" w14:textId="77777777" w:rsidR="00000000" w:rsidRDefault="00027501">
      <w:pPr>
        <w:pStyle w:val="a2"/>
        <w:rPr>
          <w:rtl/>
        </w:rPr>
      </w:pPr>
      <w:bookmarkStart w:id="420" w:name="CS21141FI0021141T21_01_2004_16_37_01"/>
      <w:bookmarkStart w:id="421" w:name="_Toc90038048"/>
      <w:bookmarkEnd w:id="420"/>
      <w:r>
        <w:rPr>
          <w:rtl/>
        </w:rPr>
        <w:t>הצ</w:t>
      </w:r>
      <w:r>
        <w:rPr>
          <w:rFonts w:hint="cs"/>
          <w:rtl/>
        </w:rPr>
        <w:t>עת חוק</w:t>
      </w:r>
      <w:r>
        <w:rPr>
          <w:rtl/>
        </w:rPr>
        <w:t xml:space="preserve"> להגנת בית מגורים לחבר קיבוץ (תיקוני חקיקה), התשס"ג-2003</w:t>
      </w:r>
      <w:bookmarkEnd w:id="421"/>
      <w:r>
        <w:rPr>
          <w:rtl/>
        </w:rPr>
        <w:t xml:space="preserve"> </w:t>
      </w:r>
    </w:p>
    <w:p w14:paraId="500DBE23" w14:textId="77777777" w:rsidR="00000000" w:rsidRDefault="00027501">
      <w:pPr>
        <w:pStyle w:val="a0"/>
        <w:ind w:firstLine="0"/>
        <w:rPr>
          <w:rFonts w:hint="cs"/>
          <w:rtl/>
        </w:rPr>
      </w:pPr>
      <w:r>
        <w:rPr>
          <w:rtl/>
        </w:rPr>
        <w:t>[נספחות.]</w:t>
      </w:r>
    </w:p>
    <w:p w14:paraId="3A441EC8" w14:textId="77777777" w:rsidR="00000000" w:rsidRDefault="00027501">
      <w:pPr>
        <w:pStyle w:val="-0"/>
        <w:rPr>
          <w:rFonts w:hint="cs"/>
          <w:rtl/>
        </w:rPr>
      </w:pPr>
      <w:r>
        <w:rPr>
          <w:rFonts w:hint="cs"/>
          <w:rtl/>
        </w:rPr>
        <w:t>(הצעת חברת הכנסת אורית נוקד)</w:t>
      </w:r>
    </w:p>
    <w:p w14:paraId="625D9EDE" w14:textId="77777777" w:rsidR="00000000" w:rsidRDefault="00027501">
      <w:pPr>
        <w:pStyle w:val="a0"/>
        <w:rPr>
          <w:rFonts w:hint="cs"/>
          <w:rtl/>
        </w:rPr>
      </w:pPr>
    </w:p>
    <w:p w14:paraId="3CA49E0A" w14:textId="77777777" w:rsidR="00000000" w:rsidRDefault="00027501">
      <w:pPr>
        <w:pStyle w:val="af1"/>
        <w:rPr>
          <w:rtl/>
        </w:rPr>
      </w:pPr>
      <w:r>
        <w:rPr>
          <w:rtl/>
        </w:rPr>
        <w:t>היו"ר יולי-יואל אדלשטיין:</w:t>
      </w:r>
    </w:p>
    <w:p w14:paraId="124FB4FC" w14:textId="77777777" w:rsidR="00000000" w:rsidRDefault="00027501">
      <w:pPr>
        <w:pStyle w:val="a0"/>
        <w:rPr>
          <w:rtl/>
        </w:rPr>
      </w:pPr>
    </w:p>
    <w:p w14:paraId="16DEE8BD" w14:textId="77777777" w:rsidR="00000000" w:rsidRDefault="00027501">
      <w:pPr>
        <w:pStyle w:val="a0"/>
        <w:rPr>
          <w:rFonts w:hint="cs"/>
          <w:rtl/>
        </w:rPr>
      </w:pPr>
      <w:r>
        <w:rPr>
          <w:rFonts w:hint="cs"/>
          <w:rtl/>
        </w:rPr>
        <w:t>הצעת חוק להגנת בית מגורים ל</w:t>
      </w:r>
      <w:r>
        <w:rPr>
          <w:rFonts w:hint="cs"/>
          <w:rtl/>
        </w:rPr>
        <w:t xml:space="preserve">חבר קיבוץ (תיקוני חקיקה), התשס"ג-2003 </w:t>
      </w:r>
      <w:r>
        <w:rPr>
          <w:rtl/>
        </w:rPr>
        <w:t>–</w:t>
      </w:r>
      <w:r>
        <w:rPr>
          <w:rFonts w:hint="cs"/>
          <w:rtl/>
        </w:rPr>
        <w:t xml:space="preserve"> הצעת חוק פ/221. חברת הכנסת אורית נוקד, בבקשה. </w:t>
      </w:r>
    </w:p>
    <w:p w14:paraId="00934F30" w14:textId="77777777" w:rsidR="00000000" w:rsidRDefault="00027501">
      <w:pPr>
        <w:pStyle w:val="a0"/>
        <w:rPr>
          <w:rtl/>
        </w:rPr>
      </w:pPr>
      <w:r>
        <w:rPr>
          <w:rtl/>
        </w:rPr>
        <w:t xml:space="preserve"> </w:t>
      </w:r>
    </w:p>
    <w:p w14:paraId="2E51A494" w14:textId="77777777" w:rsidR="00000000" w:rsidRDefault="00027501">
      <w:pPr>
        <w:pStyle w:val="a"/>
        <w:rPr>
          <w:rtl/>
        </w:rPr>
      </w:pPr>
      <w:bookmarkStart w:id="422" w:name="FS000000865T21_01_2004_15_51_36"/>
      <w:bookmarkStart w:id="423" w:name="_Toc90038049"/>
      <w:bookmarkEnd w:id="422"/>
      <w:r>
        <w:rPr>
          <w:rFonts w:hint="eastAsia"/>
          <w:rtl/>
        </w:rPr>
        <w:t>אורית</w:t>
      </w:r>
      <w:r>
        <w:rPr>
          <w:rtl/>
        </w:rPr>
        <w:t xml:space="preserve"> נוקד (העבודה-מימד):</w:t>
      </w:r>
      <w:bookmarkEnd w:id="423"/>
    </w:p>
    <w:p w14:paraId="0D2387D4" w14:textId="77777777" w:rsidR="00000000" w:rsidRDefault="00027501">
      <w:pPr>
        <w:pStyle w:val="a0"/>
        <w:rPr>
          <w:rFonts w:hint="cs"/>
          <w:rtl/>
        </w:rPr>
      </w:pPr>
    </w:p>
    <w:p w14:paraId="271E88A0" w14:textId="77777777" w:rsidR="00000000" w:rsidRDefault="00027501">
      <w:pPr>
        <w:pStyle w:val="a0"/>
        <w:rPr>
          <w:rFonts w:hint="cs"/>
          <w:rtl/>
        </w:rPr>
      </w:pPr>
      <w:r>
        <w:rPr>
          <w:rFonts w:hint="cs"/>
          <w:rtl/>
        </w:rPr>
        <w:t>אדוני היושב-ראש, כנסת נכבדה, כידוע, בחוק ההוצאה לפועל ובפקודת פשיטת הרגל יש הוראות ספציפיות בנוגע להגנת בית המגורים שמשמש את החייב. כאשר החי</w:t>
      </w:r>
      <w:r>
        <w:rPr>
          <w:rFonts w:hint="cs"/>
          <w:rtl/>
        </w:rPr>
        <w:t xml:space="preserve">יב הוא קיבוץ, חוב הקיבוץ הוא לא החוב של חברי הקיבוץ מצד אחד, אבל מצד שני בתי המגורים שמשמשים את חברי הקיבוץ אינם רשומים על שמם. </w:t>
      </w:r>
    </w:p>
    <w:p w14:paraId="596C3196" w14:textId="77777777" w:rsidR="00000000" w:rsidRDefault="00027501">
      <w:pPr>
        <w:pStyle w:val="a0"/>
        <w:rPr>
          <w:rFonts w:hint="cs"/>
          <w:rtl/>
        </w:rPr>
      </w:pPr>
    </w:p>
    <w:p w14:paraId="26B72651" w14:textId="77777777" w:rsidR="00000000" w:rsidRDefault="00027501">
      <w:pPr>
        <w:pStyle w:val="a0"/>
        <w:rPr>
          <w:rFonts w:hint="cs"/>
          <w:rtl/>
        </w:rPr>
      </w:pPr>
      <w:r>
        <w:rPr>
          <w:rFonts w:hint="cs"/>
          <w:rtl/>
        </w:rPr>
        <w:t xml:space="preserve">לדאבוני, חלק מהקיבוצים נמצאים במצב קשה, וחשבתי שיש מקום להשוות את הזכויות של חבר הקיבוץ לאותן זכויות של כל אזרח במדינת ישראל, </w:t>
      </w:r>
      <w:r>
        <w:rPr>
          <w:rFonts w:hint="cs"/>
          <w:rtl/>
        </w:rPr>
        <w:t xml:space="preserve">באופן שבפקודת האגודות השיתופיות תיקבע ההוראה בדבר הגנת בית המגורים גם בעת פירוק הקיבוץ, כך שהחבר יקבל את ההגנה שמוקנית לכל אזרח במדינת ישראל בפקודת פשיטת הרגל. </w:t>
      </w:r>
    </w:p>
    <w:p w14:paraId="5B45B2E9" w14:textId="77777777" w:rsidR="00000000" w:rsidRDefault="00027501">
      <w:pPr>
        <w:pStyle w:val="a0"/>
        <w:rPr>
          <w:rFonts w:hint="cs"/>
          <w:rtl/>
        </w:rPr>
      </w:pPr>
    </w:p>
    <w:p w14:paraId="1BED8B69" w14:textId="77777777" w:rsidR="00000000" w:rsidRDefault="00027501">
      <w:pPr>
        <w:pStyle w:val="af1"/>
        <w:rPr>
          <w:rtl/>
        </w:rPr>
      </w:pPr>
      <w:r>
        <w:rPr>
          <w:rtl/>
        </w:rPr>
        <w:t>היו"ר יולי-יואל אדלשטיין:</w:t>
      </w:r>
    </w:p>
    <w:p w14:paraId="0309EACE" w14:textId="77777777" w:rsidR="00000000" w:rsidRDefault="00027501">
      <w:pPr>
        <w:pStyle w:val="a0"/>
        <w:rPr>
          <w:rtl/>
        </w:rPr>
      </w:pPr>
    </w:p>
    <w:p w14:paraId="2E818208" w14:textId="77777777" w:rsidR="00000000" w:rsidRDefault="00027501">
      <w:pPr>
        <w:pStyle w:val="a0"/>
        <w:rPr>
          <w:rFonts w:hint="cs"/>
          <w:rtl/>
        </w:rPr>
      </w:pPr>
      <w:r>
        <w:rPr>
          <w:rFonts w:hint="cs"/>
          <w:rtl/>
        </w:rPr>
        <w:t>תודה לחברת הכנסת אורית נוקד. סגן שר התעשייה, המסחר והתעסוקה לא אתנו</w:t>
      </w:r>
      <w:r>
        <w:rPr>
          <w:rFonts w:hint="cs"/>
          <w:rtl/>
        </w:rPr>
        <w:t xml:space="preserve">, ולכן אין תשובת ממשלה. חבר הכנסת טלב אלסאנע ביקש להתנגד, אבל גם הוא לא אתנו. </w:t>
      </w:r>
    </w:p>
    <w:p w14:paraId="3966324B" w14:textId="77777777" w:rsidR="00000000" w:rsidRDefault="00027501">
      <w:pPr>
        <w:pStyle w:val="a0"/>
        <w:rPr>
          <w:rFonts w:hint="cs"/>
          <w:rtl/>
        </w:rPr>
      </w:pPr>
    </w:p>
    <w:p w14:paraId="20A4395F" w14:textId="77777777" w:rsidR="00000000" w:rsidRDefault="00027501">
      <w:pPr>
        <w:pStyle w:val="a0"/>
        <w:rPr>
          <w:rFonts w:hint="cs"/>
          <w:rtl/>
        </w:rPr>
      </w:pPr>
      <w:r>
        <w:rPr>
          <w:rFonts w:hint="cs"/>
          <w:rtl/>
        </w:rPr>
        <w:t xml:space="preserve">לכן אנחנו נעבור להצבעה על הצעת חוק להגנת בית מגורים לחבר קיבוץ (תיקוני חקיקה), של חברת הכנסת אורית נוקד. מי בעד? מי נגד? ההצבעה החלה. </w:t>
      </w:r>
    </w:p>
    <w:p w14:paraId="5739A7FC" w14:textId="77777777" w:rsidR="00000000" w:rsidRDefault="00027501">
      <w:pPr>
        <w:pStyle w:val="a0"/>
        <w:rPr>
          <w:rFonts w:hint="cs"/>
          <w:rtl/>
        </w:rPr>
      </w:pPr>
    </w:p>
    <w:p w14:paraId="59EE4A68" w14:textId="77777777" w:rsidR="00000000" w:rsidRDefault="00027501">
      <w:pPr>
        <w:pStyle w:val="ab"/>
      </w:pPr>
      <w:r>
        <w:rPr>
          <w:rFonts w:hint="cs"/>
          <w:rtl/>
        </w:rPr>
        <w:t>הצבעה מס' 19</w:t>
      </w:r>
    </w:p>
    <w:p w14:paraId="25A96C26" w14:textId="77777777" w:rsidR="00000000" w:rsidRDefault="00027501">
      <w:pPr>
        <w:pStyle w:val="a0"/>
        <w:rPr>
          <w:rtl/>
        </w:rPr>
      </w:pPr>
    </w:p>
    <w:p w14:paraId="6FA6A4A6" w14:textId="77777777" w:rsidR="00000000" w:rsidRDefault="00027501">
      <w:pPr>
        <w:pStyle w:val="ac"/>
        <w:rPr>
          <w:rFonts w:hint="cs"/>
          <w:rtl/>
        </w:rPr>
      </w:pPr>
      <w:r>
        <w:rPr>
          <w:rFonts w:hint="cs"/>
          <w:rtl/>
        </w:rPr>
        <w:t>בעד ההצעה להעביר את הצעת ה</w:t>
      </w:r>
      <w:r>
        <w:rPr>
          <w:rFonts w:hint="cs"/>
          <w:rtl/>
        </w:rPr>
        <w:t>חוק לדיון מוקדם בוועדה - 24</w:t>
      </w:r>
    </w:p>
    <w:p w14:paraId="67077302" w14:textId="77777777" w:rsidR="00000000" w:rsidRDefault="00027501">
      <w:pPr>
        <w:pStyle w:val="ac"/>
      </w:pPr>
      <w:r>
        <w:rPr>
          <w:rFonts w:hint="cs"/>
          <w:rtl/>
        </w:rPr>
        <w:t xml:space="preserve">נגד </w:t>
      </w:r>
      <w:r>
        <w:rPr>
          <w:rtl/>
        </w:rPr>
        <w:t>–</w:t>
      </w:r>
      <w:r>
        <w:rPr>
          <w:rFonts w:hint="cs"/>
          <w:rtl/>
        </w:rPr>
        <w:t xml:space="preserve"> אין</w:t>
      </w:r>
    </w:p>
    <w:p w14:paraId="23D3F390" w14:textId="77777777" w:rsidR="00000000" w:rsidRDefault="00027501">
      <w:pPr>
        <w:pStyle w:val="ac"/>
        <w:rPr>
          <w:rFonts w:hint="cs"/>
          <w:rtl/>
        </w:rPr>
      </w:pPr>
      <w:r>
        <w:rPr>
          <w:rFonts w:hint="cs"/>
          <w:rtl/>
        </w:rPr>
        <w:t xml:space="preserve">נמנעים </w:t>
      </w:r>
      <w:r>
        <w:rPr>
          <w:rtl/>
        </w:rPr>
        <w:t>–</w:t>
      </w:r>
      <w:r>
        <w:rPr>
          <w:rFonts w:hint="cs"/>
          <w:rtl/>
        </w:rPr>
        <w:t xml:space="preserve"> 1</w:t>
      </w:r>
    </w:p>
    <w:p w14:paraId="15339B01" w14:textId="77777777" w:rsidR="00000000" w:rsidRDefault="00027501">
      <w:pPr>
        <w:pStyle w:val="ad"/>
        <w:bidi/>
        <w:rPr>
          <w:rFonts w:hint="cs"/>
          <w:rtl/>
        </w:rPr>
      </w:pPr>
      <w:r>
        <w:rPr>
          <w:rFonts w:hint="cs"/>
          <w:rtl/>
        </w:rPr>
        <w:t xml:space="preserve">ההצעה להעביר את הצעת חוק להגנת בית מגורים לחבר קיבוץ (תיקוני חקיקה), </w:t>
      </w:r>
    </w:p>
    <w:p w14:paraId="77CE37F9" w14:textId="77777777" w:rsidR="00000000" w:rsidRDefault="00027501">
      <w:pPr>
        <w:pStyle w:val="ad"/>
        <w:bidi/>
        <w:rPr>
          <w:rFonts w:hint="cs"/>
          <w:rtl/>
        </w:rPr>
      </w:pPr>
      <w:r>
        <w:rPr>
          <w:rFonts w:hint="cs"/>
          <w:rtl/>
        </w:rPr>
        <w:t xml:space="preserve">התשס"ג-2003, לדיון מוקדם בוועדת הכלכלה נתקבלה. </w:t>
      </w:r>
    </w:p>
    <w:p w14:paraId="3D4637A7" w14:textId="77777777" w:rsidR="00000000" w:rsidRDefault="00027501">
      <w:pPr>
        <w:pStyle w:val="af1"/>
        <w:rPr>
          <w:rFonts w:hint="cs"/>
          <w:rtl/>
        </w:rPr>
      </w:pPr>
    </w:p>
    <w:p w14:paraId="49D1E699" w14:textId="77777777" w:rsidR="00000000" w:rsidRDefault="00027501">
      <w:pPr>
        <w:pStyle w:val="af1"/>
        <w:rPr>
          <w:rtl/>
        </w:rPr>
      </w:pPr>
    </w:p>
    <w:p w14:paraId="148848C3" w14:textId="77777777" w:rsidR="00000000" w:rsidRDefault="00027501">
      <w:pPr>
        <w:pStyle w:val="af1"/>
        <w:rPr>
          <w:rtl/>
        </w:rPr>
      </w:pPr>
      <w:r>
        <w:rPr>
          <w:rtl/>
        </w:rPr>
        <w:t>היו"ר יולי-יואל אדלשטיין:</w:t>
      </w:r>
    </w:p>
    <w:p w14:paraId="4B5C17C3" w14:textId="77777777" w:rsidR="00000000" w:rsidRDefault="00027501">
      <w:pPr>
        <w:pStyle w:val="a0"/>
        <w:rPr>
          <w:rtl/>
        </w:rPr>
      </w:pPr>
    </w:p>
    <w:p w14:paraId="27087327" w14:textId="77777777" w:rsidR="00000000" w:rsidRDefault="00027501">
      <w:pPr>
        <w:pStyle w:val="a0"/>
        <w:rPr>
          <w:rFonts w:hint="cs"/>
          <w:rtl/>
        </w:rPr>
      </w:pPr>
      <w:r>
        <w:rPr>
          <w:rFonts w:hint="cs"/>
          <w:rtl/>
        </w:rPr>
        <w:t xml:space="preserve">והתוצאות הן: בעד </w:t>
      </w:r>
      <w:r>
        <w:rPr>
          <w:rtl/>
        </w:rPr>
        <w:t>–</w:t>
      </w:r>
      <w:r>
        <w:rPr>
          <w:rFonts w:hint="cs"/>
          <w:rtl/>
        </w:rPr>
        <w:t xml:space="preserve"> 24, אין מתנגדים, אחד נמנע. הצעת החוק עברה</w:t>
      </w:r>
      <w:r>
        <w:rPr>
          <w:rFonts w:hint="cs"/>
          <w:rtl/>
        </w:rPr>
        <w:t xml:space="preserve"> בקריאה טרומית ותעבור להמשך טיפול והכנה לקריאה ראשונה. לאיזו ועדה?</w:t>
      </w:r>
    </w:p>
    <w:p w14:paraId="0A365472" w14:textId="77777777" w:rsidR="00000000" w:rsidRDefault="00027501">
      <w:pPr>
        <w:pStyle w:val="af0"/>
        <w:rPr>
          <w:rFonts w:hint="cs"/>
          <w:rtl/>
        </w:rPr>
      </w:pPr>
    </w:p>
    <w:p w14:paraId="61525282" w14:textId="77777777" w:rsidR="00000000" w:rsidRDefault="00027501">
      <w:pPr>
        <w:pStyle w:val="af0"/>
        <w:rPr>
          <w:rtl/>
        </w:rPr>
      </w:pPr>
      <w:r>
        <w:rPr>
          <w:rFonts w:hint="eastAsia"/>
          <w:rtl/>
        </w:rPr>
        <w:t>אורית</w:t>
      </w:r>
      <w:r>
        <w:rPr>
          <w:rtl/>
        </w:rPr>
        <w:t xml:space="preserve"> נוקד (העבודה-מימד):</w:t>
      </w:r>
    </w:p>
    <w:p w14:paraId="2E342ECD" w14:textId="77777777" w:rsidR="00000000" w:rsidRDefault="00027501">
      <w:pPr>
        <w:pStyle w:val="a0"/>
        <w:rPr>
          <w:rFonts w:hint="cs"/>
          <w:rtl/>
        </w:rPr>
      </w:pPr>
    </w:p>
    <w:p w14:paraId="22F445B1" w14:textId="77777777" w:rsidR="00000000" w:rsidRDefault="00027501">
      <w:pPr>
        <w:pStyle w:val="a0"/>
        <w:rPr>
          <w:rFonts w:hint="cs"/>
          <w:rtl/>
        </w:rPr>
      </w:pPr>
      <w:r>
        <w:rPr>
          <w:rFonts w:hint="cs"/>
          <w:rtl/>
        </w:rPr>
        <w:t xml:space="preserve">ועדת הכלכלה. </w:t>
      </w:r>
    </w:p>
    <w:p w14:paraId="10225B44" w14:textId="77777777" w:rsidR="00000000" w:rsidRDefault="00027501">
      <w:pPr>
        <w:pStyle w:val="af1"/>
        <w:rPr>
          <w:rFonts w:hint="cs"/>
          <w:rtl/>
        </w:rPr>
      </w:pPr>
    </w:p>
    <w:p w14:paraId="1113E984" w14:textId="77777777" w:rsidR="00000000" w:rsidRDefault="00027501">
      <w:pPr>
        <w:pStyle w:val="af1"/>
        <w:rPr>
          <w:rtl/>
        </w:rPr>
      </w:pPr>
      <w:r>
        <w:rPr>
          <w:rtl/>
        </w:rPr>
        <w:t>היו"ר יולי-יואל אדלשטיין:</w:t>
      </w:r>
    </w:p>
    <w:p w14:paraId="43F22E11" w14:textId="77777777" w:rsidR="00000000" w:rsidRDefault="00027501">
      <w:pPr>
        <w:pStyle w:val="a0"/>
        <w:rPr>
          <w:rtl/>
        </w:rPr>
      </w:pPr>
    </w:p>
    <w:p w14:paraId="3CDE1619" w14:textId="77777777" w:rsidR="00000000" w:rsidRDefault="00027501">
      <w:pPr>
        <w:pStyle w:val="a0"/>
        <w:rPr>
          <w:rFonts w:hint="cs"/>
          <w:rtl/>
        </w:rPr>
      </w:pPr>
      <w:r>
        <w:rPr>
          <w:rFonts w:hint="cs"/>
          <w:rtl/>
        </w:rPr>
        <w:t xml:space="preserve">אין הצעות אחרות, לכן הצעת החוק תוכן לקריאה ראשונה בוועדת הכלכלה. </w:t>
      </w:r>
    </w:p>
    <w:p w14:paraId="2F028158" w14:textId="77777777" w:rsidR="00000000" w:rsidRDefault="00027501">
      <w:pPr>
        <w:pStyle w:val="a2"/>
        <w:rPr>
          <w:rtl/>
        </w:rPr>
      </w:pPr>
    </w:p>
    <w:p w14:paraId="0E28D2A8" w14:textId="77777777" w:rsidR="00000000" w:rsidRDefault="00027501">
      <w:pPr>
        <w:pStyle w:val="a2"/>
        <w:rPr>
          <w:rtl/>
        </w:rPr>
      </w:pPr>
      <w:bookmarkStart w:id="424" w:name="CS21174FI0021174T21_01_2004_15_53_17"/>
      <w:bookmarkEnd w:id="424"/>
    </w:p>
    <w:p w14:paraId="4F2627A9" w14:textId="77777777" w:rsidR="00000000" w:rsidRDefault="00027501">
      <w:pPr>
        <w:pStyle w:val="a2"/>
        <w:rPr>
          <w:rFonts w:hint="cs"/>
          <w:rtl/>
        </w:rPr>
      </w:pPr>
      <w:bookmarkStart w:id="425" w:name="CS21174FI0021174T21_01_2004_16_43_34"/>
      <w:bookmarkStart w:id="426" w:name="_Toc90038050"/>
      <w:bookmarkEnd w:id="425"/>
      <w:r>
        <w:rPr>
          <w:rtl/>
        </w:rPr>
        <w:t>הצע</w:t>
      </w:r>
      <w:r>
        <w:rPr>
          <w:rFonts w:hint="cs"/>
          <w:rtl/>
        </w:rPr>
        <w:t xml:space="preserve">ות </w:t>
      </w:r>
      <w:r>
        <w:rPr>
          <w:rtl/>
        </w:rPr>
        <w:t>לסדר-היום</w:t>
      </w:r>
      <w:bookmarkEnd w:id="426"/>
    </w:p>
    <w:p w14:paraId="05CC53D1" w14:textId="77777777" w:rsidR="00000000" w:rsidRDefault="00027501">
      <w:pPr>
        <w:pStyle w:val="a2"/>
        <w:rPr>
          <w:rtl/>
        </w:rPr>
      </w:pPr>
      <w:bookmarkStart w:id="427" w:name="_Toc90038051"/>
      <w:r>
        <w:rPr>
          <w:rtl/>
        </w:rPr>
        <w:t xml:space="preserve">הצהרת </w:t>
      </w:r>
      <w:r>
        <w:rPr>
          <w:rFonts w:hint="cs"/>
          <w:rtl/>
        </w:rPr>
        <w:t xml:space="preserve">שר האוצר </w:t>
      </w:r>
      <w:r>
        <w:rPr>
          <w:rtl/>
        </w:rPr>
        <w:t>בנימין נתניהו ב</w:t>
      </w:r>
      <w:r>
        <w:rPr>
          <w:rFonts w:hint="cs"/>
          <w:rtl/>
        </w:rPr>
        <w:t xml:space="preserve">כנס </w:t>
      </w:r>
      <w:r>
        <w:rPr>
          <w:rtl/>
        </w:rPr>
        <w:t>ה</w:t>
      </w:r>
      <w:r>
        <w:rPr>
          <w:rtl/>
        </w:rPr>
        <w:t>רצלי</w:t>
      </w:r>
      <w:r>
        <w:rPr>
          <w:rFonts w:hint="cs"/>
          <w:rtl/>
        </w:rPr>
        <w:t>י</w:t>
      </w:r>
      <w:r>
        <w:rPr>
          <w:rtl/>
        </w:rPr>
        <w:t xml:space="preserve">ה </w:t>
      </w:r>
      <w:r>
        <w:rPr>
          <w:rFonts w:hint="cs"/>
          <w:rtl/>
        </w:rPr>
        <w:t xml:space="preserve">כי </w:t>
      </w:r>
      <w:r>
        <w:rPr>
          <w:rtl/>
        </w:rPr>
        <w:t>הערבים מהווים בעיה דמוגרפית</w:t>
      </w:r>
      <w:bookmarkEnd w:id="427"/>
      <w:r>
        <w:rPr>
          <w:rtl/>
        </w:rPr>
        <w:t xml:space="preserve"> </w:t>
      </w:r>
    </w:p>
    <w:p w14:paraId="0AB82F1A" w14:textId="77777777" w:rsidR="00000000" w:rsidRDefault="00027501">
      <w:pPr>
        <w:pStyle w:val="-0"/>
        <w:rPr>
          <w:rFonts w:hint="cs"/>
          <w:rtl/>
        </w:rPr>
      </w:pPr>
      <w:r>
        <w:rPr>
          <w:rtl/>
        </w:rPr>
        <w:t xml:space="preserve"> </w:t>
      </w:r>
    </w:p>
    <w:p w14:paraId="56F3B86F" w14:textId="77777777" w:rsidR="00000000" w:rsidRDefault="00027501">
      <w:pPr>
        <w:pStyle w:val="af1"/>
        <w:rPr>
          <w:rFonts w:hint="cs"/>
          <w:rtl/>
        </w:rPr>
      </w:pPr>
    </w:p>
    <w:p w14:paraId="5EF758CF" w14:textId="77777777" w:rsidR="00000000" w:rsidRDefault="00027501">
      <w:pPr>
        <w:pStyle w:val="af1"/>
        <w:rPr>
          <w:rtl/>
        </w:rPr>
      </w:pPr>
      <w:r>
        <w:rPr>
          <w:rtl/>
        </w:rPr>
        <w:t>היו"ר יולי-יואל אדלשטיין:</w:t>
      </w:r>
    </w:p>
    <w:p w14:paraId="5216D8E9" w14:textId="77777777" w:rsidR="00000000" w:rsidRDefault="00027501">
      <w:pPr>
        <w:pStyle w:val="a0"/>
        <w:rPr>
          <w:rtl/>
        </w:rPr>
      </w:pPr>
    </w:p>
    <w:p w14:paraId="518C4912" w14:textId="77777777" w:rsidR="00000000" w:rsidRDefault="00027501">
      <w:pPr>
        <w:pStyle w:val="a0"/>
        <w:rPr>
          <w:rFonts w:hint="cs"/>
          <w:rtl/>
        </w:rPr>
      </w:pPr>
      <w:r>
        <w:rPr>
          <w:rFonts w:hint="cs"/>
          <w:rtl/>
        </w:rPr>
        <w:t>אנחנו נמשיך בסדר-היום: הצהרת שר האוצר בנימין נתניהו בכנס הרצליה כי הערבים מהווים בעיה דמוגרפית - הצעה לסדר-היום מס' 2087, של חבר הכנסת מוחמד ברכה; מס' 2094, של חבר הכנסת עזמי בשארה; מס' 2</w:t>
      </w:r>
      <w:r>
        <w:rPr>
          <w:rFonts w:hint="cs"/>
          <w:rtl/>
        </w:rPr>
        <w:t xml:space="preserve">159, של חבר הכנסת עבד-אלמאלכ דהאמשה. זאת כבר לא הצעת חוק, סיימנו עם החוקים להיום. זו הצעה לסדר-היום. ראשון המציעים הוא חבר הכנסת מוחמד ברכה - בבקשה, אדוני. אחריו - חבר הכנסת עזמי בשארה, ואחריו - חבר הכנסת עבד-אלמאלכ דהאמשה. כל דובר יקבל מקסימום שלוש דקות. </w:t>
      </w:r>
      <w:r>
        <w:rPr>
          <w:rFonts w:hint="cs"/>
          <w:rtl/>
        </w:rPr>
        <w:t xml:space="preserve">בבקשה, אדוני. </w:t>
      </w:r>
    </w:p>
    <w:p w14:paraId="0DDC1CFF" w14:textId="77777777" w:rsidR="00000000" w:rsidRDefault="00027501">
      <w:pPr>
        <w:pStyle w:val="a0"/>
        <w:rPr>
          <w:rFonts w:hint="cs"/>
          <w:rtl/>
        </w:rPr>
      </w:pPr>
    </w:p>
    <w:p w14:paraId="505113DD" w14:textId="77777777" w:rsidR="00000000" w:rsidRDefault="00027501">
      <w:pPr>
        <w:pStyle w:val="a"/>
        <w:rPr>
          <w:rtl/>
        </w:rPr>
      </w:pPr>
      <w:bookmarkStart w:id="428" w:name="FS000000540T21_01_2004_15_53_20"/>
      <w:bookmarkStart w:id="429" w:name="_Toc90038052"/>
      <w:bookmarkEnd w:id="428"/>
      <w:r>
        <w:rPr>
          <w:rFonts w:hint="eastAsia"/>
          <w:rtl/>
        </w:rPr>
        <w:t>מוחמד</w:t>
      </w:r>
      <w:r>
        <w:rPr>
          <w:rtl/>
        </w:rPr>
        <w:t xml:space="preserve"> ברכה (חד"ש-תע"ל):</w:t>
      </w:r>
      <w:bookmarkEnd w:id="429"/>
    </w:p>
    <w:p w14:paraId="5173EC16" w14:textId="77777777" w:rsidR="00000000" w:rsidRDefault="00027501">
      <w:pPr>
        <w:pStyle w:val="a0"/>
        <w:rPr>
          <w:rFonts w:hint="cs"/>
          <w:rtl/>
        </w:rPr>
      </w:pPr>
    </w:p>
    <w:p w14:paraId="6734E9EC" w14:textId="77777777" w:rsidR="00000000" w:rsidRDefault="00027501">
      <w:pPr>
        <w:pStyle w:val="a0"/>
        <w:rPr>
          <w:rFonts w:hint="cs"/>
          <w:rtl/>
        </w:rPr>
      </w:pPr>
      <w:r>
        <w:rPr>
          <w:rFonts w:hint="cs"/>
          <w:rtl/>
        </w:rPr>
        <w:t xml:space="preserve">אדוני היושב-ראש, שלא במכסת הזמן אני רוצה לפנות אליך דווקא. הנושא הזה נדחה כבר כמה שבועות, מאז כנס הרצלייה, על-פי בקשתו של שר האוצר חבר הכנסת נתניהו, על מנת שהוא יוכל להיות נוכח וגם לענות, אבל אני רואה שהוא לא נוכח. </w:t>
      </w:r>
      <w:r>
        <w:rPr>
          <w:rFonts w:hint="cs"/>
          <w:rtl/>
        </w:rPr>
        <w:t xml:space="preserve">אני מתאר לעצמי שיכול להיות שהוא יבוא אחרי הנאומים שלנו וייתן הופעה. אני חושב שצריך לקרוא לו. הנושא נדחה שבועות על גבי שבועות בתיאום אתו ובהסכמתנו. </w:t>
      </w:r>
    </w:p>
    <w:p w14:paraId="73FEEC15" w14:textId="77777777" w:rsidR="00000000" w:rsidRDefault="00027501">
      <w:pPr>
        <w:pStyle w:val="a0"/>
        <w:rPr>
          <w:rFonts w:hint="cs"/>
          <w:rtl/>
        </w:rPr>
      </w:pPr>
    </w:p>
    <w:p w14:paraId="15B3CA4F" w14:textId="77777777" w:rsidR="00000000" w:rsidRDefault="00027501">
      <w:pPr>
        <w:pStyle w:val="af1"/>
        <w:rPr>
          <w:rtl/>
        </w:rPr>
      </w:pPr>
      <w:r>
        <w:rPr>
          <w:rtl/>
        </w:rPr>
        <w:t>היו"ר יולי-יואל אדלשטיין:</w:t>
      </w:r>
    </w:p>
    <w:p w14:paraId="2D64E2BC" w14:textId="77777777" w:rsidR="00000000" w:rsidRDefault="00027501">
      <w:pPr>
        <w:pStyle w:val="a0"/>
        <w:rPr>
          <w:rtl/>
        </w:rPr>
      </w:pPr>
    </w:p>
    <w:p w14:paraId="125B1C51" w14:textId="77777777" w:rsidR="00000000" w:rsidRDefault="00027501">
      <w:pPr>
        <w:pStyle w:val="a0"/>
        <w:rPr>
          <w:rFonts w:hint="cs"/>
          <w:rtl/>
        </w:rPr>
      </w:pPr>
      <w:r>
        <w:rPr>
          <w:rFonts w:hint="cs"/>
          <w:rtl/>
        </w:rPr>
        <w:t>חבר הכנסת ברכה צודק. רשום לנו שהתשובה היא מפי שר האוצר. עם זאת, אני לא יכול לעצו</w:t>
      </w:r>
      <w:r>
        <w:rPr>
          <w:rFonts w:hint="cs"/>
          <w:rtl/>
        </w:rPr>
        <w:t xml:space="preserve">ר את הדיון כי נציג הממשלה נמצא, ולכן אני מבקש ממך להמשיך. סגן המזכיר כבר קרא, ואם לא קרא הוא מייד יקרא לשר האוצר להיכנס. יש פה אפילו שני שרים. </w:t>
      </w:r>
    </w:p>
    <w:p w14:paraId="4C5A16FB" w14:textId="77777777" w:rsidR="00000000" w:rsidRDefault="00027501">
      <w:pPr>
        <w:pStyle w:val="a0"/>
        <w:rPr>
          <w:rFonts w:hint="cs"/>
          <w:rtl/>
        </w:rPr>
      </w:pPr>
    </w:p>
    <w:p w14:paraId="373086EE" w14:textId="77777777" w:rsidR="00000000" w:rsidRDefault="00027501">
      <w:pPr>
        <w:pStyle w:val="-"/>
        <w:rPr>
          <w:rtl/>
        </w:rPr>
      </w:pPr>
      <w:bookmarkStart w:id="430" w:name="FS000000540T21_01_2004_15_54_29C"/>
      <w:bookmarkEnd w:id="430"/>
      <w:r>
        <w:rPr>
          <w:rtl/>
        </w:rPr>
        <w:t>מוחמד ברכה (חד"ש-תע"ל):</w:t>
      </w:r>
    </w:p>
    <w:p w14:paraId="5BB539F1" w14:textId="77777777" w:rsidR="00000000" w:rsidRDefault="00027501">
      <w:pPr>
        <w:pStyle w:val="a0"/>
        <w:rPr>
          <w:rtl/>
        </w:rPr>
      </w:pPr>
    </w:p>
    <w:p w14:paraId="527CB874" w14:textId="77777777" w:rsidR="00000000" w:rsidRDefault="00027501">
      <w:pPr>
        <w:pStyle w:val="a0"/>
        <w:rPr>
          <w:rFonts w:hint="cs"/>
          <w:rtl/>
        </w:rPr>
      </w:pPr>
      <w:r>
        <w:rPr>
          <w:rFonts w:hint="cs"/>
          <w:rtl/>
        </w:rPr>
        <w:t xml:space="preserve">אבל הנושא נדחה בזמנו. </w:t>
      </w:r>
    </w:p>
    <w:p w14:paraId="15BD152E" w14:textId="77777777" w:rsidR="00000000" w:rsidRDefault="00027501">
      <w:pPr>
        <w:pStyle w:val="a0"/>
        <w:rPr>
          <w:rFonts w:hint="cs"/>
          <w:rtl/>
        </w:rPr>
      </w:pPr>
    </w:p>
    <w:p w14:paraId="11E253CA" w14:textId="77777777" w:rsidR="00000000" w:rsidRDefault="00027501">
      <w:pPr>
        <w:pStyle w:val="af1"/>
        <w:rPr>
          <w:rtl/>
        </w:rPr>
      </w:pPr>
      <w:r>
        <w:rPr>
          <w:rtl/>
        </w:rPr>
        <w:t>היו"ר יולי-יואל אדלשטיין:</w:t>
      </w:r>
    </w:p>
    <w:p w14:paraId="32B52A33" w14:textId="77777777" w:rsidR="00000000" w:rsidRDefault="00027501">
      <w:pPr>
        <w:pStyle w:val="a0"/>
        <w:rPr>
          <w:rtl/>
        </w:rPr>
      </w:pPr>
    </w:p>
    <w:p w14:paraId="6B20BABF" w14:textId="77777777" w:rsidR="00000000" w:rsidRDefault="00027501">
      <w:pPr>
        <w:pStyle w:val="a0"/>
        <w:rPr>
          <w:rFonts w:hint="cs"/>
          <w:rtl/>
        </w:rPr>
      </w:pPr>
      <w:r>
        <w:rPr>
          <w:rFonts w:hint="cs"/>
          <w:rtl/>
        </w:rPr>
        <w:t>נתניהו בדרך לכאן, אומר לי סגן המזכי</w:t>
      </w:r>
      <w:r>
        <w:rPr>
          <w:rFonts w:hint="cs"/>
          <w:rtl/>
        </w:rPr>
        <w:t xml:space="preserve">ר. בבקשה, אדוני. </w:t>
      </w:r>
    </w:p>
    <w:p w14:paraId="61A91185" w14:textId="77777777" w:rsidR="00000000" w:rsidRDefault="00027501">
      <w:pPr>
        <w:pStyle w:val="a0"/>
        <w:rPr>
          <w:rFonts w:hint="cs"/>
          <w:rtl/>
        </w:rPr>
      </w:pPr>
    </w:p>
    <w:p w14:paraId="2E11F6F5" w14:textId="77777777" w:rsidR="00000000" w:rsidRDefault="00027501">
      <w:pPr>
        <w:pStyle w:val="-"/>
        <w:rPr>
          <w:rtl/>
        </w:rPr>
      </w:pPr>
      <w:bookmarkStart w:id="431" w:name="FS000000540T21_01_2004_15_54_38C"/>
      <w:bookmarkEnd w:id="431"/>
      <w:r>
        <w:rPr>
          <w:rtl/>
        </w:rPr>
        <w:t>מוחמד ברכה (חד"ש-תע"ל):</w:t>
      </w:r>
    </w:p>
    <w:p w14:paraId="023BCE1A" w14:textId="77777777" w:rsidR="00000000" w:rsidRDefault="00027501">
      <w:pPr>
        <w:pStyle w:val="a0"/>
        <w:rPr>
          <w:rtl/>
        </w:rPr>
      </w:pPr>
    </w:p>
    <w:p w14:paraId="4B5E7EA8" w14:textId="77777777" w:rsidR="00000000" w:rsidRDefault="00027501">
      <w:pPr>
        <w:pStyle w:val="a0"/>
        <w:rPr>
          <w:rFonts w:hint="cs"/>
          <w:rtl/>
        </w:rPr>
      </w:pPr>
      <w:r>
        <w:rPr>
          <w:rFonts w:hint="cs"/>
          <w:rtl/>
        </w:rPr>
        <w:t>אדוני היושב-ראש, כנסת נכבדה, קם לו אזרח ערבי בבוקר ושומע ראש ממשלה לשעבר ושר בכיר, שאמון גם על צרכינו, שאומר שהוא סכנה. כיצד צריך לחוש אדם וכיצד צריכה להרגיש קבוצה אזרחית כאשר היא מגודרת כסכנה? האזרח הערבי הוא סכ</w:t>
      </w:r>
      <w:r>
        <w:rPr>
          <w:rFonts w:hint="cs"/>
          <w:rtl/>
        </w:rPr>
        <w:t xml:space="preserve">נה, והאשה הערבייה ההרה היא סכנה והתינוק הרך שנולד זה עתה הוא סכנה. </w:t>
      </w:r>
    </w:p>
    <w:p w14:paraId="032DCA41" w14:textId="77777777" w:rsidR="00000000" w:rsidRDefault="00027501">
      <w:pPr>
        <w:pStyle w:val="a0"/>
        <w:rPr>
          <w:rFonts w:hint="cs"/>
          <w:rtl/>
        </w:rPr>
      </w:pPr>
    </w:p>
    <w:p w14:paraId="0EB4D437" w14:textId="77777777" w:rsidR="00000000" w:rsidRDefault="00027501">
      <w:pPr>
        <w:pStyle w:val="a0"/>
        <w:rPr>
          <w:rFonts w:hint="cs"/>
          <w:rtl/>
        </w:rPr>
      </w:pPr>
      <w:r>
        <w:rPr>
          <w:rFonts w:hint="cs"/>
          <w:rtl/>
        </w:rPr>
        <w:t>מה זה הסגנון הנחות הזה? הרי כהנא לא היה מצליח להגיד את זה יותר טוב. דברי השיסוי וההסתה הללו נשמעים, כאמור, לא על-ידי אספסוף מוסת ולא על-ידי המון משולהב, ולא על-ידי קנאי דתי, אלא על-ידי שר</w:t>
      </w:r>
      <w:r>
        <w:rPr>
          <w:rFonts w:hint="cs"/>
          <w:rtl/>
        </w:rPr>
        <w:t xml:space="preserve">, ושר בכיר. זה כנראה חלק מהרוח הרעה של המקום והזמן ומשיבוש המערכות, מליקוי המאורות ומההתפרקות הכללית. זה סימן למחלת הגזענות. </w:t>
      </w:r>
    </w:p>
    <w:p w14:paraId="4A3E0917" w14:textId="77777777" w:rsidR="00000000" w:rsidRDefault="00027501">
      <w:pPr>
        <w:pStyle w:val="a0"/>
        <w:rPr>
          <w:rFonts w:hint="cs"/>
          <w:rtl/>
        </w:rPr>
      </w:pPr>
    </w:p>
    <w:p w14:paraId="48EF904C" w14:textId="77777777" w:rsidR="00000000" w:rsidRDefault="00027501">
      <w:pPr>
        <w:pStyle w:val="a0"/>
        <w:rPr>
          <w:rFonts w:hint="cs"/>
          <w:rtl/>
        </w:rPr>
      </w:pPr>
      <w:r>
        <w:rPr>
          <w:rFonts w:hint="cs"/>
          <w:rtl/>
        </w:rPr>
        <w:t xml:space="preserve">כאשר נתניהו מזהיר מהגידול בשיעור האוכלוסייה הערבית, הרי שעבורנו מקופל בדברים איום. יש כאן מגמה שחייבים, לשיטתו של נתניהו, לבלום. </w:t>
      </w:r>
      <w:r>
        <w:rPr>
          <w:rFonts w:hint="cs"/>
          <w:rtl/>
        </w:rPr>
        <w:t xml:space="preserve">בתוך הטקסט המחפיר שלו חבויות הזיות של טרנספר. </w:t>
      </w:r>
    </w:p>
    <w:p w14:paraId="297F7E64" w14:textId="77777777" w:rsidR="00000000" w:rsidRDefault="00027501">
      <w:pPr>
        <w:pStyle w:val="a0"/>
        <w:rPr>
          <w:rFonts w:hint="cs"/>
          <w:rtl/>
        </w:rPr>
      </w:pPr>
    </w:p>
    <w:p w14:paraId="1B208072" w14:textId="77777777" w:rsidR="00000000" w:rsidRDefault="00027501">
      <w:pPr>
        <w:pStyle w:val="a0"/>
        <w:rPr>
          <w:rFonts w:hint="cs"/>
          <w:rtl/>
        </w:rPr>
      </w:pPr>
      <w:r>
        <w:rPr>
          <w:rFonts w:hint="cs"/>
          <w:rtl/>
        </w:rPr>
        <w:t xml:space="preserve">האבסורד הוא שנתניהו אמר בדבריו, שגידול האוכלוסייה הערבית </w:t>
      </w:r>
      <w:r>
        <w:rPr>
          <w:rtl/>
        </w:rPr>
        <w:t>–</w:t>
      </w:r>
      <w:r>
        <w:rPr>
          <w:rFonts w:hint="cs"/>
          <w:rtl/>
        </w:rPr>
        <w:t xml:space="preserve"> ואני מצטט </w:t>
      </w:r>
      <w:r>
        <w:rPr>
          <w:rtl/>
        </w:rPr>
        <w:t>–</w:t>
      </w:r>
      <w:r>
        <w:rPr>
          <w:rFonts w:hint="cs"/>
          <w:rtl/>
        </w:rPr>
        <w:t xml:space="preserve"> יפגע במרקם הדמוקרטי. הרי זה פרדוקס מדהים, אדוני שר האוצר: גם להסית באורח גזעני ואנטי-דמוקרטי ואנטי-אזרחי נגד קבוצה אזרחית, ובאותה נשימה ל</w:t>
      </w:r>
      <w:r>
        <w:rPr>
          <w:rFonts w:hint="cs"/>
          <w:rtl/>
        </w:rPr>
        <w:t xml:space="preserve">ומר שהיא מאיימת על המרקם הדמוקרטי. הדמוקרטיה לא מאוימת משיעור כלשהו של מיעוט, אלא מדברי הסתה, שיסוי ופלגנות בנוסח שאתה נשאת. </w:t>
      </w:r>
    </w:p>
    <w:p w14:paraId="48EC5F25" w14:textId="77777777" w:rsidR="00000000" w:rsidRDefault="00027501">
      <w:pPr>
        <w:pStyle w:val="a0"/>
        <w:rPr>
          <w:rFonts w:hint="cs"/>
          <w:rtl/>
        </w:rPr>
      </w:pPr>
    </w:p>
    <w:p w14:paraId="2F0ADE17" w14:textId="77777777" w:rsidR="00000000" w:rsidRDefault="00027501">
      <w:pPr>
        <w:pStyle w:val="a0"/>
        <w:rPr>
          <w:rFonts w:hint="cs"/>
          <w:rtl/>
        </w:rPr>
      </w:pPr>
      <w:r>
        <w:rPr>
          <w:rFonts w:hint="cs"/>
          <w:rtl/>
        </w:rPr>
        <w:t>אני רוצה לומר עוד משהו לנתניהו בעניין הפגיעה במרקם הדמוקרטי, שהוא רואה בעצם זכותנו להביא ילדים. את המשבר הקשה ביותר בתולדותיה ספג</w:t>
      </w:r>
      <w:r>
        <w:rPr>
          <w:rFonts w:hint="cs"/>
          <w:rtl/>
        </w:rPr>
        <w:t>ה הדמוקרטיה הישראלית שעה שאתה הובלת אופוזיציה פרועה, אלימה, סהרורית, ששלהבה המון מוסת ממרפסות כאן בירושלים. הפרק הנורא ההוא נגמר ברצח ראש ממשלה. לא אני ולא משפחתי הרמנו יד על הדמוקרטיה הישראלית, וגם לא יצרנו אווירה של איום. אתה, לצערי, מר נתניהו, לא יכול ל</w:t>
      </w:r>
      <w:r>
        <w:rPr>
          <w:rFonts w:hint="cs"/>
          <w:rtl/>
        </w:rPr>
        <w:t xml:space="preserve">ומר זאת. יש לך יותר מאחריות שילוחית למשבריות שפוקדת את השיטה הדמוקרטית, אבל כנראה לא למדת דבר ולא שכחת דבר, ומהר מדי אתה חוזר לסורך. </w:t>
      </w:r>
    </w:p>
    <w:p w14:paraId="4EF6F56A" w14:textId="77777777" w:rsidR="00000000" w:rsidRDefault="00027501">
      <w:pPr>
        <w:pStyle w:val="a0"/>
        <w:rPr>
          <w:rFonts w:hint="cs"/>
          <w:rtl/>
        </w:rPr>
      </w:pPr>
    </w:p>
    <w:p w14:paraId="7331D446" w14:textId="77777777" w:rsidR="00000000" w:rsidRDefault="00027501">
      <w:pPr>
        <w:pStyle w:val="a0"/>
        <w:rPr>
          <w:rFonts w:hint="cs"/>
          <w:rtl/>
        </w:rPr>
      </w:pPr>
      <w:r>
        <w:rPr>
          <w:rFonts w:hint="cs"/>
          <w:rtl/>
        </w:rPr>
        <w:t>אני מציע לך היום ועכשיו להיות קצת יותר זהיר וקצת יותר צנוע, ולזכור שיש גבול גם לכושר הספיגה שלנו ולרעל שאנחנו מוכנים לספו</w:t>
      </w:r>
      <w:r>
        <w:rPr>
          <w:rFonts w:hint="cs"/>
          <w:rtl/>
        </w:rPr>
        <w:t>ג. האוכלוסייה הערבית חיה במולדתה, במקומה, בארצה ובביתה, והיא לא אורחת לא שלך ולא של אף אחד במדינה הזאת. לא אנחנו באנו למדינת ישראל. לא באנו משום מקום למקום הזה, אנחנו היינו כאן לפני קום המדינה, אנחנו נישאר כאן, וכל הניסיון להציב סימני שאלה על האוכלוסייה הע</w:t>
      </w:r>
      <w:r>
        <w:rPr>
          <w:rFonts w:hint="cs"/>
          <w:rtl/>
        </w:rPr>
        <w:t xml:space="preserve">רבית, על הריבוי הטבעי שלה ועל זכויותיה הוא ניסיון נואל, כושל, שאנחנו לא נוכל לקבל אותו בשום פנים ואופן. תודה רבה, אדוני. </w:t>
      </w:r>
    </w:p>
    <w:p w14:paraId="59A9696E" w14:textId="77777777" w:rsidR="00000000" w:rsidRDefault="00027501">
      <w:pPr>
        <w:pStyle w:val="a0"/>
        <w:rPr>
          <w:rFonts w:hint="cs"/>
          <w:rtl/>
        </w:rPr>
      </w:pPr>
    </w:p>
    <w:p w14:paraId="533E7F4B" w14:textId="77777777" w:rsidR="00000000" w:rsidRDefault="00027501">
      <w:pPr>
        <w:pStyle w:val="af1"/>
        <w:rPr>
          <w:rtl/>
        </w:rPr>
      </w:pPr>
      <w:r>
        <w:rPr>
          <w:rtl/>
        </w:rPr>
        <w:t>היו"ר יולי-יואל אדלשטיין:</w:t>
      </w:r>
    </w:p>
    <w:p w14:paraId="1FA65463" w14:textId="77777777" w:rsidR="00000000" w:rsidRDefault="00027501">
      <w:pPr>
        <w:pStyle w:val="a0"/>
        <w:rPr>
          <w:rtl/>
        </w:rPr>
      </w:pPr>
    </w:p>
    <w:p w14:paraId="4B002245" w14:textId="77777777" w:rsidR="00000000" w:rsidRDefault="00027501">
      <w:pPr>
        <w:pStyle w:val="a0"/>
        <w:rPr>
          <w:rFonts w:hint="cs"/>
          <w:rtl/>
        </w:rPr>
      </w:pPr>
      <w:r>
        <w:rPr>
          <w:rFonts w:hint="cs"/>
          <w:rtl/>
        </w:rPr>
        <w:t>תודה רבה לחבר הכנסת מוחמד ברכה. חבר הכנסת עזמי בשארה, ואחריו - אחרון המציעים, חבר הכנסת עבד-אלמאלכ דהאמשה.</w:t>
      </w:r>
      <w:r>
        <w:rPr>
          <w:rFonts w:hint="cs"/>
          <w:rtl/>
        </w:rPr>
        <w:t xml:space="preserve"> בבקשה, אדוני, עד שלוש דקות לרשותך. </w:t>
      </w:r>
    </w:p>
    <w:p w14:paraId="5F2F95C5" w14:textId="77777777" w:rsidR="00000000" w:rsidRDefault="00027501">
      <w:pPr>
        <w:pStyle w:val="a0"/>
        <w:rPr>
          <w:rFonts w:hint="cs"/>
          <w:rtl/>
        </w:rPr>
      </w:pPr>
    </w:p>
    <w:p w14:paraId="3F918534" w14:textId="77777777" w:rsidR="00000000" w:rsidRDefault="00027501">
      <w:pPr>
        <w:pStyle w:val="a"/>
        <w:rPr>
          <w:rtl/>
        </w:rPr>
      </w:pPr>
      <w:bookmarkStart w:id="432" w:name="FS000000558T21_01_2004_16_29_49"/>
      <w:bookmarkStart w:id="433" w:name="_Toc90038053"/>
      <w:bookmarkEnd w:id="432"/>
      <w:r>
        <w:rPr>
          <w:rtl/>
        </w:rPr>
        <w:t>עזמי בשארה (בל"ד):</w:t>
      </w:r>
      <w:bookmarkEnd w:id="433"/>
    </w:p>
    <w:p w14:paraId="4CAFDF2D" w14:textId="77777777" w:rsidR="00000000" w:rsidRDefault="00027501">
      <w:pPr>
        <w:pStyle w:val="a0"/>
        <w:rPr>
          <w:rtl/>
        </w:rPr>
      </w:pPr>
    </w:p>
    <w:p w14:paraId="12119F89" w14:textId="77777777" w:rsidR="00000000" w:rsidRDefault="00027501">
      <w:pPr>
        <w:pStyle w:val="a0"/>
        <w:rPr>
          <w:rFonts w:hint="cs"/>
          <w:rtl/>
        </w:rPr>
      </w:pPr>
      <w:r>
        <w:rPr>
          <w:rFonts w:hint="cs"/>
          <w:rtl/>
        </w:rPr>
        <w:t xml:space="preserve">אדוני היושב-ראש, חברי הכנסת, אדוני השר - שר האוצר, הכוונה, מכיוון שהנושא הוא דבריו בהרצלייה. הוא ביקש לדחות כמה פעמים את הדיון, כדי שיהיה נוכח, ולכן גם נשמע את תשובתו. </w:t>
      </w:r>
    </w:p>
    <w:p w14:paraId="49220A9C" w14:textId="77777777" w:rsidR="00000000" w:rsidRDefault="00027501">
      <w:pPr>
        <w:pStyle w:val="a0"/>
        <w:rPr>
          <w:rFonts w:hint="cs"/>
          <w:rtl/>
        </w:rPr>
      </w:pPr>
    </w:p>
    <w:p w14:paraId="39FDD338" w14:textId="77777777" w:rsidR="00000000" w:rsidRDefault="00027501">
      <w:pPr>
        <w:pStyle w:val="a0"/>
        <w:rPr>
          <w:rFonts w:hint="cs"/>
          <w:rtl/>
        </w:rPr>
      </w:pPr>
      <w:r>
        <w:rPr>
          <w:rFonts w:hint="cs"/>
          <w:rtl/>
        </w:rPr>
        <w:t>על כל פנים, להבדיל משאר השרי</w:t>
      </w:r>
      <w:r>
        <w:rPr>
          <w:rFonts w:hint="cs"/>
          <w:rtl/>
        </w:rPr>
        <w:t>ם, הוא ניסה להבדיל בין "הבעיה" של האוכלוסייה הערבית בישראל לבין זו שבשטחים. הוא אמר שבשטחים אין בעיה דמוגרפית, בישראל יש בעיה דמוגרפית.</w:t>
      </w:r>
    </w:p>
    <w:p w14:paraId="599CEF4C" w14:textId="77777777" w:rsidR="00000000" w:rsidRDefault="00027501">
      <w:pPr>
        <w:pStyle w:val="a0"/>
        <w:rPr>
          <w:rFonts w:hint="cs"/>
          <w:rtl/>
        </w:rPr>
      </w:pPr>
    </w:p>
    <w:p w14:paraId="74951C49" w14:textId="77777777" w:rsidR="00000000" w:rsidRDefault="00027501">
      <w:pPr>
        <w:pStyle w:val="a0"/>
        <w:rPr>
          <w:rFonts w:hint="cs"/>
          <w:rtl/>
        </w:rPr>
      </w:pPr>
      <w:r>
        <w:rPr>
          <w:rFonts w:hint="cs"/>
          <w:rtl/>
        </w:rPr>
        <w:t>אגב, לפי ההיגיון של מפלגת העבודה הוא צודק, מכיוון שהם רוצים להיפטר מהשטחים מסיבות דמוגרפיות.</w:t>
      </w:r>
    </w:p>
    <w:p w14:paraId="176B0905" w14:textId="77777777" w:rsidR="00000000" w:rsidRDefault="00027501">
      <w:pPr>
        <w:pStyle w:val="a0"/>
        <w:rPr>
          <w:rFonts w:hint="cs"/>
          <w:rtl/>
        </w:rPr>
      </w:pPr>
    </w:p>
    <w:p w14:paraId="0045B8E5" w14:textId="77777777" w:rsidR="00000000" w:rsidRDefault="00027501">
      <w:pPr>
        <w:pStyle w:val="a0"/>
        <w:rPr>
          <w:rFonts w:hint="cs"/>
          <w:rtl/>
        </w:rPr>
      </w:pPr>
      <w:r>
        <w:rPr>
          <w:rFonts w:hint="cs"/>
          <w:rtl/>
        </w:rPr>
        <w:t>דבר ראשון, הם לא במסגרת ה</w:t>
      </w:r>
      <w:r>
        <w:rPr>
          <w:rFonts w:hint="cs"/>
          <w:rtl/>
        </w:rPr>
        <w:t>חוקית, אין להם זכות הצבעה, אז מה הבעיה הדמוגרפית? אין להם זכות הצבעה. אין בעיה דמוגרפית שם. אנחנו גם לא רוצים אותם; רוצים את אדמתם - אז אין בעיה דמוגרפית שם. הרי אנחנו לא רוצים אותם, רוצים רק את האדמות שלהם, איפה שהם לא גרים, איפה שהם גרים, אנחנו רוצים להח</w:t>
      </w:r>
      <w:r>
        <w:rPr>
          <w:rFonts w:hint="cs"/>
          <w:rtl/>
        </w:rPr>
        <w:t xml:space="preserve">זיר לירדן - לפי העבודה; לאוטונומיה פלסטינית - לפי בגין, וכן הלאה. איזו בעיה דמוגרפית? הבעיה הדמוגרפית האמיתית היא הערבים בישראל. למה? דבר ראשון, כי אנחנו לא יכולים לא לרצות אותם ורק לרצות את אדמתם, דבר שני, הם מצביעים, הם אזרחים. </w:t>
      </w:r>
    </w:p>
    <w:p w14:paraId="0DD2E5E3" w14:textId="77777777" w:rsidR="00000000" w:rsidRDefault="00027501">
      <w:pPr>
        <w:pStyle w:val="a0"/>
        <w:rPr>
          <w:rFonts w:hint="cs"/>
          <w:rtl/>
        </w:rPr>
      </w:pPr>
    </w:p>
    <w:p w14:paraId="6EC9EDE3" w14:textId="77777777" w:rsidR="00000000" w:rsidRDefault="00027501">
      <w:pPr>
        <w:pStyle w:val="a0"/>
        <w:rPr>
          <w:rFonts w:hint="cs"/>
          <w:rtl/>
        </w:rPr>
      </w:pPr>
      <w:r>
        <w:rPr>
          <w:rFonts w:hint="cs"/>
          <w:rtl/>
        </w:rPr>
        <w:t xml:space="preserve">כלומר, </w:t>
      </w:r>
      <w:r>
        <w:t>they are counted</w:t>
      </w:r>
      <w:r>
        <w:rPr>
          <w:rFonts w:hint="cs"/>
          <w:rtl/>
        </w:rPr>
        <w:t>,</w:t>
      </w:r>
      <w:r>
        <w:rPr>
          <w:rFonts w:hint="cs"/>
          <w:rtl/>
        </w:rPr>
        <w:t xml:space="preserve"> הם נספרים. יש פרופסור שגם מתמחה בזה - ארנון סופר: ארנון סופר ערבים. כלומר, הוא מתמחה בספירת ערבים. אני מניח שזה שם משפחתו, אבל כך הוא מפורסם אצלנו, כפרופסור ארנון סופר - סופר ערבים. הוא כל הזמן מתעסק בספירה -  כמה ילדים ערבים נולדו במדינת ישראל.</w:t>
      </w:r>
    </w:p>
    <w:p w14:paraId="53B7FD0E" w14:textId="77777777" w:rsidR="00000000" w:rsidRDefault="00027501">
      <w:pPr>
        <w:pStyle w:val="a0"/>
        <w:rPr>
          <w:rFonts w:hint="cs"/>
          <w:rtl/>
        </w:rPr>
      </w:pPr>
    </w:p>
    <w:p w14:paraId="5473DB2D" w14:textId="77777777" w:rsidR="00000000" w:rsidRDefault="00027501">
      <w:pPr>
        <w:pStyle w:val="a0"/>
        <w:rPr>
          <w:rFonts w:hint="cs"/>
          <w:rtl/>
        </w:rPr>
      </w:pPr>
      <w:r>
        <w:rPr>
          <w:rFonts w:hint="cs"/>
          <w:rtl/>
        </w:rPr>
        <w:t>אדוני הי</w:t>
      </w:r>
      <w:r>
        <w:rPr>
          <w:rFonts w:hint="cs"/>
          <w:rtl/>
        </w:rPr>
        <w:t xml:space="preserve">ושב-ראש, חברי הכנסת, אדוני השר, דבר ראשון, לא נעים להסתובב במדינה בהרגשה שאתה בעיה. לא נעים לקום בבוקר ולחשוב שאני בעיה - אני בעיה דמוגרפית, יש המרחיקים לכת ואומרים "פצצה דמוגרפית", עד כדי כך שבן-אדם שמתחתן ורוצה לקיים את היחסים בצורה לגיטימית עם אשתו לפי </w:t>
      </w:r>
      <w:r>
        <w:rPr>
          <w:rFonts w:hint="cs"/>
          <w:rtl/>
        </w:rPr>
        <w:t>הדת, הוא חושב שהוא עושה קונספירציה נגד המדינה. זאת אומרת, קיום יחסים בין גבר לאשתו זה מעין מעשה קונספירציה - ערבים מולידים ילדים, יש מי שסופר אותם וכן הלאה.</w:t>
      </w:r>
    </w:p>
    <w:p w14:paraId="7BAC260F" w14:textId="77777777" w:rsidR="00000000" w:rsidRDefault="00027501">
      <w:pPr>
        <w:pStyle w:val="a0"/>
        <w:rPr>
          <w:rFonts w:hint="cs"/>
          <w:rtl/>
        </w:rPr>
      </w:pPr>
    </w:p>
    <w:p w14:paraId="163D100D" w14:textId="77777777" w:rsidR="00000000" w:rsidRDefault="00027501">
      <w:pPr>
        <w:pStyle w:val="a0"/>
        <w:rPr>
          <w:rFonts w:hint="cs"/>
          <w:rtl/>
        </w:rPr>
      </w:pPr>
      <w:r>
        <w:rPr>
          <w:rFonts w:hint="cs"/>
          <w:rtl/>
        </w:rPr>
        <w:t>אין מקום במדינה, אחרי שהיא מימשה את האידיאולוגיה שלה והיא קמה, ואנחנו בשני צדי המתרס אידיאולוגית -</w:t>
      </w:r>
      <w:r>
        <w:rPr>
          <w:rFonts w:hint="cs"/>
          <w:rtl/>
        </w:rPr>
        <w:t xml:space="preserve"> אני אנטי-ציוני, וממשיך לחשוב שקיומה ההיסטורי הוא לא לגיטימי; "ההיסטורי" אמרתי, כלומר התהליך ההיסטורי שהביא אותה. אבל קיבלתי על עצמי עול אזרחות, אני פועל במסגרת האזרחות בכנסת. רבים, אגב, מהאורתודוקסיה הדתית חשבו שהציונות היא לא לגיטימית וכן הלאה, אבל הם קי</w:t>
      </w:r>
      <w:r>
        <w:rPr>
          <w:rFonts w:hint="cs"/>
          <w:rtl/>
        </w:rPr>
        <w:t xml:space="preserve">בלו על עצמם את מסגרת האזרחות, והם פועלים כך. </w:t>
      </w:r>
    </w:p>
    <w:p w14:paraId="3F9D8D47" w14:textId="77777777" w:rsidR="00000000" w:rsidRDefault="00027501">
      <w:pPr>
        <w:pStyle w:val="a0"/>
        <w:rPr>
          <w:rFonts w:hint="cs"/>
          <w:rtl/>
        </w:rPr>
      </w:pPr>
    </w:p>
    <w:p w14:paraId="1A41AC5F" w14:textId="77777777" w:rsidR="00000000" w:rsidRDefault="00027501">
      <w:pPr>
        <w:pStyle w:val="a0"/>
        <w:rPr>
          <w:rFonts w:hint="cs"/>
          <w:rtl/>
        </w:rPr>
      </w:pPr>
      <w:r>
        <w:rPr>
          <w:rFonts w:hint="cs"/>
          <w:rtl/>
        </w:rPr>
        <w:t>מרגע שנכנסו למסגרת האזרחות, אף אחד לא יגיד לשני שהוא בעיה דמוגרפית, ואף אחד לא יספור את השני, ואף אחד לא יחשוב כך על השני. יש לך בעיה של רוב יהודי, אתה רוצה לפתור את הבעיה בעלייה - על זה נתווכח. אני אהיה בצד ה</w:t>
      </w:r>
      <w:r>
        <w:rPr>
          <w:rFonts w:hint="cs"/>
          <w:rtl/>
        </w:rPr>
        <w:t xml:space="preserve">שני של המתרס. אתה תצביע ברוב ותצביע מה שאתה רוצה, אבל לא ידובר על אזרחי מדינת ישראל שהם </w:t>
      </w:r>
      <w:r>
        <w:t>natives</w:t>
      </w:r>
      <w:r>
        <w:rPr>
          <w:rFonts w:hint="cs"/>
          <w:rtl/>
        </w:rPr>
        <w:t>, שהם ה-</w:t>
      </w:r>
      <w:r>
        <w:t>indigenous pepole</w:t>
      </w:r>
      <w:r>
        <w:rPr>
          <w:rFonts w:hint="cs"/>
          <w:rtl/>
        </w:rPr>
        <w:t xml:space="preserve"> </w:t>
      </w:r>
      <w:r>
        <w:rPr>
          <w:rtl/>
        </w:rPr>
        <w:t>–</w:t>
      </w:r>
      <w:r>
        <w:rPr>
          <w:rFonts w:hint="cs"/>
          <w:rtl/>
        </w:rPr>
        <w:t xml:space="preserve"> בארצות-הברית, הרי אתה יודע יותר טוב מכולנו, שהמלה </w:t>
      </w:r>
      <w:r>
        <w:t>natives</w:t>
      </w:r>
      <w:r>
        <w:rPr>
          <w:rFonts w:hint="cs"/>
          <w:rtl/>
        </w:rPr>
        <w:t xml:space="preserve"> היא מלה שלילית - האינדיאנים הם </w:t>
      </w:r>
      <w:r>
        <w:t>indigenous pepole</w:t>
      </w:r>
      <w:r>
        <w:rPr>
          <w:rFonts w:hint="cs"/>
          <w:rtl/>
        </w:rPr>
        <w:t>. ה-</w:t>
      </w:r>
      <w:r>
        <w:t>indigenous pepole</w:t>
      </w:r>
      <w:r>
        <w:rPr>
          <w:rFonts w:hint="cs"/>
          <w:rtl/>
        </w:rPr>
        <w:t>, האנש</w:t>
      </w:r>
      <w:r>
        <w:rPr>
          <w:rFonts w:hint="cs"/>
          <w:rtl/>
        </w:rPr>
        <w:t>ים המקוריים של המקום, לא נספרים, אסור לספור. הרי אם אנחנו נתחיל לספור, נגיד לך שפעם היינו הרוב והפכתם אותנו למיעוט בכוח.</w:t>
      </w:r>
    </w:p>
    <w:p w14:paraId="647E683D" w14:textId="77777777" w:rsidR="00000000" w:rsidRDefault="00027501">
      <w:pPr>
        <w:pStyle w:val="a0"/>
        <w:rPr>
          <w:rFonts w:hint="cs"/>
          <w:rtl/>
        </w:rPr>
      </w:pPr>
    </w:p>
    <w:p w14:paraId="6071E10C" w14:textId="77777777" w:rsidR="00000000" w:rsidRDefault="00027501">
      <w:pPr>
        <w:pStyle w:val="a0"/>
        <w:rPr>
          <w:rFonts w:hint="cs"/>
          <w:rtl/>
        </w:rPr>
      </w:pPr>
      <w:r>
        <w:rPr>
          <w:rFonts w:hint="cs"/>
          <w:rtl/>
        </w:rPr>
        <w:t>יש אחד, שהוא רוויזיוניסט היסטורי, בני מוריס, שאומר: טעינו שלא המשכנו. עשינו את זה וטעינו שלא המשכנו.</w:t>
      </w:r>
    </w:p>
    <w:p w14:paraId="0BD370FD" w14:textId="77777777" w:rsidR="00000000" w:rsidRDefault="00027501">
      <w:pPr>
        <w:pStyle w:val="a0"/>
        <w:rPr>
          <w:rFonts w:hint="cs"/>
          <w:rtl/>
        </w:rPr>
      </w:pPr>
    </w:p>
    <w:p w14:paraId="49A25567" w14:textId="77777777" w:rsidR="00000000" w:rsidRDefault="00027501">
      <w:pPr>
        <w:pStyle w:val="a0"/>
        <w:rPr>
          <w:rFonts w:hint="cs"/>
          <w:rtl/>
        </w:rPr>
      </w:pPr>
      <w:r>
        <w:rPr>
          <w:rFonts w:hint="cs"/>
          <w:rtl/>
        </w:rPr>
        <w:t xml:space="preserve">אנחנו כולנו אזרחים שווים במדינת </w:t>
      </w:r>
      <w:r>
        <w:rPr>
          <w:rFonts w:hint="cs"/>
          <w:rtl/>
        </w:rPr>
        <w:t>ישראל. אתה לא בעיה דמוגרפית בשבילי, אני לא בעיה דמוגרפית בשבילך. הגישה הזאת מצדיקה אפליה, כי היא מובנית, היא בפנים, היא בגישה, היא לא במספרים. בגישה אתה מסתכל עלי כעל בעיה. תודה רבה.</w:t>
      </w:r>
    </w:p>
    <w:p w14:paraId="73B332CC" w14:textId="77777777" w:rsidR="00000000" w:rsidRDefault="00027501">
      <w:pPr>
        <w:pStyle w:val="a0"/>
        <w:rPr>
          <w:rtl/>
        </w:rPr>
      </w:pPr>
    </w:p>
    <w:p w14:paraId="3CB0A8E8" w14:textId="77777777" w:rsidR="00000000" w:rsidRDefault="00027501">
      <w:pPr>
        <w:pStyle w:val="af1"/>
        <w:rPr>
          <w:rtl/>
        </w:rPr>
      </w:pPr>
      <w:r>
        <w:rPr>
          <w:rtl/>
        </w:rPr>
        <w:t>היו"ר יולי-יואל אדלשטיין:</w:t>
      </w:r>
    </w:p>
    <w:p w14:paraId="604C9C3A" w14:textId="77777777" w:rsidR="00000000" w:rsidRDefault="00027501">
      <w:pPr>
        <w:pStyle w:val="a0"/>
        <w:rPr>
          <w:rtl/>
        </w:rPr>
      </w:pPr>
    </w:p>
    <w:p w14:paraId="76125600" w14:textId="77777777" w:rsidR="00000000" w:rsidRDefault="00027501">
      <w:pPr>
        <w:pStyle w:val="a0"/>
        <w:rPr>
          <w:rFonts w:hint="cs"/>
          <w:rtl/>
        </w:rPr>
      </w:pPr>
      <w:r>
        <w:rPr>
          <w:rFonts w:hint="cs"/>
          <w:rtl/>
        </w:rPr>
        <w:t>אני מכיר את שר האוצר, הוא מבין מהר. הוא כבר ה</w:t>
      </w:r>
      <w:r>
        <w:rPr>
          <w:rFonts w:hint="cs"/>
          <w:rtl/>
        </w:rPr>
        <w:t>בין את המסר, ולכן אנחנו נשמע עכשיו את חבר הכנסת עבד-אלמאלכ דהאמשה. לאחר מכן נשמע את שר האוצר, חבר הכנסת בנימין נתניהו.</w:t>
      </w:r>
    </w:p>
    <w:p w14:paraId="387A44A6" w14:textId="77777777" w:rsidR="00000000" w:rsidRDefault="00027501">
      <w:pPr>
        <w:pStyle w:val="a0"/>
        <w:rPr>
          <w:rFonts w:hint="cs"/>
          <w:rtl/>
        </w:rPr>
      </w:pPr>
    </w:p>
    <w:p w14:paraId="45A85784" w14:textId="77777777" w:rsidR="00000000" w:rsidRDefault="00027501">
      <w:pPr>
        <w:pStyle w:val="af0"/>
        <w:rPr>
          <w:rtl/>
        </w:rPr>
      </w:pPr>
      <w:r>
        <w:rPr>
          <w:rFonts w:hint="eastAsia"/>
          <w:rtl/>
        </w:rPr>
        <w:t>מוחמד</w:t>
      </w:r>
      <w:r>
        <w:rPr>
          <w:rtl/>
        </w:rPr>
        <w:t xml:space="preserve"> ברכה (חד"ש-תע"ל):</w:t>
      </w:r>
    </w:p>
    <w:p w14:paraId="66323A2B" w14:textId="77777777" w:rsidR="00000000" w:rsidRDefault="00027501">
      <w:pPr>
        <w:pStyle w:val="a0"/>
        <w:rPr>
          <w:rFonts w:hint="cs"/>
          <w:rtl/>
        </w:rPr>
      </w:pPr>
    </w:p>
    <w:p w14:paraId="2FEE6DF2" w14:textId="77777777" w:rsidR="00000000" w:rsidRDefault="00027501">
      <w:pPr>
        <w:pStyle w:val="a0"/>
        <w:rPr>
          <w:rFonts w:hint="cs"/>
          <w:rtl/>
        </w:rPr>
      </w:pPr>
      <w:r>
        <w:rPr>
          <w:rFonts w:hint="cs"/>
          <w:rtl/>
        </w:rPr>
        <w:t>יש עונה של ספירת עופות נודדים, ויש ספירה של ערבים.</w:t>
      </w:r>
    </w:p>
    <w:p w14:paraId="68FCAD16" w14:textId="77777777" w:rsidR="00000000" w:rsidRDefault="00027501">
      <w:pPr>
        <w:pStyle w:val="a0"/>
        <w:rPr>
          <w:rFonts w:hint="cs"/>
          <w:rtl/>
        </w:rPr>
      </w:pPr>
    </w:p>
    <w:p w14:paraId="40890C78" w14:textId="77777777" w:rsidR="00000000" w:rsidRDefault="00027501">
      <w:pPr>
        <w:pStyle w:val="af1"/>
        <w:rPr>
          <w:rtl/>
        </w:rPr>
      </w:pPr>
      <w:r>
        <w:rPr>
          <w:rtl/>
        </w:rPr>
        <w:t>היו"ר יולי-יואל אדלשטיין:</w:t>
      </w:r>
    </w:p>
    <w:p w14:paraId="64B02B83" w14:textId="77777777" w:rsidR="00000000" w:rsidRDefault="00027501">
      <w:pPr>
        <w:pStyle w:val="a0"/>
        <w:rPr>
          <w:rtl/>
        </w:rPr>
      </w:pPr>
    </w:p>
    <w:p w14:paraId="55822B36" w14:textId="77777777" w:rsidR="00000000" w:rsidRDefault="00027501">
      <w:pPr>
        <w:pStyle w:val="a0"/>
        <w:rPr>
          <w:rFonts w:hint="cs"/>
          <w:rtl/>
        </w:rPr>
      </w:pPr>
      <w:r>
        <w:rPr>
          <w:rFonts w:hint="cs"/>
          <w:rtl/>
        </w:rPr>
        <w:t>אני מניח שההשוואה שאתה עושה, חבר</w:t>
      </w:r>
      <w:r>
        <w:rPr>
          <w:rFonts w:hint="cs"/>
          <w:rtl/>
        </w:rPr>
        <w:t xml:space="preserve"> הכנסת ברכה, היא לא על דעתך. </w:t>
      </w:r>
    </w:p>
    <w:p w14:paraId="7DC0A2A9" w14:textId="77777777" w:rsidR="00000000" w:rsidRDefault="00027501">
      <w:pPr>
        <w:pStyle w:val="a0"/>
        <w:rPr>
          <w:rFonts w:hint="cs"/>
          <w:rtl/>
        </w:rPr>
      </w:pPr>
    </w:p>
    <w:p w14:paraId="622D2ABF" w14:textId="77777777" w:rsidR="00000000" w:rsidRDefault="00027501">
      <w:pPr>
        <w:pStyle w:val="a0"/>
        <w:rPr>
          <w:rFonts w:hint="cs"/>
          <w:rtl/>
        </w:rPr>
      </w:pPr>
      <w:r>
        <w:rPr>
          <w:rFonts w:hint="cs"/>
          <w:rtl/>
        </w:rPr>
        <w:t>בבקשה, חבר הכנסת ידבר, ואחרים לא יפריעו, אפילו לא שר הפנים.</w:t>
      </w:r>
    </w:p>
    <w:p w14:paraId="79CDDD3D" w14:textId="77777777" w:rsidR="00000000" w:rsidRDefault="00027501">
      <w:pPr>
        <w:pStyle w:val="a0"/>
        <w:rPr>
          <w:rFonts w:hint="cs"/>
          <w:rtl/>
        </w:rPr>
      </w:pPr>
    </w:p>
    <w:p w14:paraId="69AD7707" w14:textId="77777777" w:rsidR="00000000" w:rsidRDefault="00027501">
      <w:pPr>
        <w:pStyle w:val="a"/>
        <w:rPr>
          <w:rtl/>
        </w:rPr>
      </w:pPr>
      <w:bookmarkStart w:id="434" w:name="FS000000550T21_01_2004_16_03_15"/>
      <w:bookmarkStart w:id="435" w:name="_Toc90038054"/>
      <w:bookmarkEnd w:id="434"/>
      <w:r>
        <w:rPr>
          <w:rFonts w:hint="eastAsia"/>
          <w:rtl/>
        </w:rPr>
        <w:t>עבד</w:t>
      </w:r>
      <w:r>
        <w:rPr>
          <w:rtl/>
        </w:rPr>
        <w:t>-אלמאלכ דהאמשה (רע"ם):</w:t>
      </w:r>
      <w:bookmarkEnd w:id="435"/>
    </w:p>
    <w:p w14:paraId="3EBC29C6" w14:textId="77777777" w:rsidR="00000000" w:rsidRDefault="00027501">
      <w:pPr>
        <w:pStyle w:val="a0"/>
        <w:rPr>
          <w:rFonts w:hint="cs"/>
          <w:rtl/>
        </w:rPr>
      </w:pPr>
    </w:p>
    <w:p w14:paraId="539B6FCA" w14:textId="77777777" w:rsidR="00000000" w:rsidRDefault="00027501">
      <w:pPr>
        <w:pStyle w:val="a0"/>
        <w:rPr>
          <w:rFonts w:hint="cs"/>
          <w:rtl/>
        </w:rPr>
      </w:pPr>
      <w:r>
        <w:rPr>
          <w:rFonts w:hint="cs"/>
          <w:rtl/>
        </w:rPr>
        <w:t>כבוד היושב-ראש, חברי חברי הכנסת, מכובדי השרים, מכובדי שר האוצר, הרי העניין הזה לא חדש. אומנם ההתבטאות שלך, כפי ששמענו אותה, היתה בוטה ויח</w:t>
      </w:r>
      <w:r>
        <w:rPr>
          <w:rFonts w:hint="cs"/>
          <w:rtl/>
        </w:rPr>
        <w:t>סית חדשה, אבל זה היה הסגנון, זאת היתה הדרך. בהתחלה, בשנת 1996, כאשר הגענו לכנסת הזאת, אתה הגעת לראשות הממשלה תחת הססמה "נתניהו טוב ליהודים". אמרנו: בסדר, אפילו טוב ליהודים. אבל להפוך את זה - - -</w:t>
      </w:r>
    </w:p>
    <w:p w14:paraId="0D1C7094" w14:textId="77777777" w:rsidR="00000000" w:rsidRDefault="00027501">
      <w:pPr>
        <w:pStyle w:val="af0"/>
        <w:rPr>
          <w:rtl/>
        </w:rPr>
      </w:pPr>
    </w:p>
    <w:p w14:paraId="1717893A" w14:textId="77777777" w:rsidR="00000000" w:rsidRDefault="00027501">
      <w:pPr>
        <w:pStyle w:val="af0"/>
        <w:rPr>
          <w:rtl/>
        </w:rPr>
      </w:pPr>
      <w:r>
        <w:rPr>
          <w:rFonts w:hint="eastAsia"/>
          <w:rtl/>
        </w:rPr>
        <w:t>שר</w:t>
      </w:r>
      <w:r>
        <w:rPr>
          <w:rtl/>
        </w:rPr>
        <w:t xml:space="preserve"> הפנים אברהם פורז:</w:t>
      </w:r>
    </w:p>
    <w:p w14:paraId="7CF83708" w14:textId="77777777" w:rsidR="00000000" w:rsidRDefault="00027501">
      <w:pPr>
        <w:pStyle w:val="a0"/>
        <w:rPr>
          <w:rFonts w:hint="cs"/>
          <w:rtl/>
        </w:rPr>
      </w:pPr>
    </w:p>
    <w:p w14:paraId="59641A40" w14:textId="77777777" w:rsidR="00000000" w:rsidRDefault="00027501">
      <w:pPr>
        <w:pStyle w:val="a0"/>
        <w:rPr>
          <w:rFonts w:hint="cs"/>
          <w:rtl/>
        </w:rPr>
      </w:pPr>
      <w:r>
        <w:rPr>
          <w:rFonts w:hint="cs"/>
          <w:rtl/>
        </w:rPr>
        <w:t>יש כאלה שהשתכנעו ולא הצביעו בשבילו.</w:t>
      </w:r>
    </w:p>
    <w:p w14:paraId="704FFC43" w14:textId="77777777" w:rsidR="00000000" w:rsidRDefault="00027501">
      <w:pPr>
        <w:pStyle w:val="a0"/>
        <w:rPr>
          <w:rFonts w:hint="cs"/>
          <w:rtl/>
        </w:rPr>
      </w:pPr>
    </w:p>
    <w:p w14:paraId="478D8F93" w14:textId="77777777" w:rsidR="00000000" w:rsidRDefault="00027501">
      <w:pPr>
        <w:pStyle w:val="-"/>
        <w:rPr>
          <w:rtl/>
        </w:rPr>
      </w:pPr>
      <w:bookmarkStart w:id="436" w:name="FS000000550T21_01_2004_16_04_35C"/>
      <w:bookmarkEnd w:id="436"/>
      <w:r>
        <w:rPr>
          <w:rtl/>
        </w:rPr>
        <w:t>ע</w:t>
      </w:r>
      <w:r>
        <w:rPr>
          <w:rtl/>
        </w:rPr>
        <w:t>בד-אלמאלכ דהאמשה (רע"ם):</w:t>
      </w:r>
    </w:p>
    <w:p w14:paraId="1CC9D059" w14:textId="77777777" w:rsidR="00000000" w:rsidRDefault="00027501">
      <w:pPr>
        <w:pStyle w:val="a0"/>
        <w:rPr>
          <w:rtl/>
        </w:rPr>
      </w:pPr>
    </w:p>
    <w:p w14:paraId="054AA6ED" w14:textId="77777777" w:rsidR="00000000" w:rsidRDefault="00027501">
      <w:pPr>
        <w:pStyle w:val="a0"/>
        <w:rPr>
          <w:rFonts w:hint="cs"/>
          <w:rtl/>
        </w:rPr>
      </w:pPr>
      <w:r>
        <w:rPr>
          <w:rFonts w:hint="cs"/>
          <w:rtl/>
        </w:rPr>
        <w:t>היהודים השתכנעו, אדוני השר פורז, ואותם הוא רצה. אומנם אני חייב להודות על האמת, בזמן ממשלתך לא ראינו שזה נמשך, זה לא נמשך, וראינו דווקא פרקים חיוביים. רק הבוקר ישבנו על איזה פרק, אולי נדיר ביותר, אבל הוא היה קצת חיובי, עניין מס רכו</w:t>
      </w:r>
      <w:r>
        <w:rPr>
          <w:rFonts w:hint="cs"/>
          <w:rtl/>
        </w:rPr>
        <w:t>ש. אבל הפסדת את ראשות הממשלה. והנה עוד פעם אתה חוזר לססמאות האלה. כנראה זו הדרך הטובה להגיע לשלטון - לנגח את הערבים, להיראות יותר פטריוט, ובשק החבטות הזה להרבות להכות. אז אתה נראה בפני היהודים פטריוט, אבל אתה מקלקל למדינה ולאינטרס הממלכתי שלך ושל כל המדינה</w:t>
      </w:r>
      <w:r>
        <w:rPr>
          <w:rFonts w:hint="cs"/>
          <w:rtl/>
        </w:rPr>
        <w:t xml:space="preserve"> הזאת. </w:t>
      </w:r>
    </w:p>
    <w:p w14:paraId="1BF2753E" w14:textId="77777777" w:rsidR="00000000" w:rsidRDefault="00027501">
      <w:pPr>
        <w:pStyle w:val="a0"/>
        <w:rPr>
          <w:rFonts w:hint="cs"/>
          <w:rtl/>
        </w:rPr>
      </w:pPr>
    </w:p>
    <w:p w14:paraId="3F888644" w14:textId="77777777" w:rsidR="00000000" w:rsidRDefault="00027501">
      <w:pPr>
        <w:pStyle w:val="a0"/>
        <w:rPr>
          <w:rFonts w:hint="cs"/>
          <w:rtl/>
        </w:rPr>
      </w:pPr>
      <w:r>
        <w:rPr>
          <w:rFonts w:hint="cs"/>
          <w:rtl/>
        </w:rPr>
        <w:t xml:space="preserve">רק קמה ממשלת ברק, ואתה והמחנה שלך, לא רק כלפינו, אפילו לברק עצמו ניסיתם לעשות דה-לגיטימציה. שום שיתוף פעולה, שום הצבעה, שום דבר - ברק עם הערבים. אולי הוא רצה לינוק יותר מאשר הפרה רצתה להיניק, אבל הוא גם נרתע מזה. </w:t>
      </w:r>
    </w:p>
    <w:p w14:paraId="7393C820" w14:textId="77777777" w:rsidR="00000000" w:rsidRDefault="00027501">
      <w:pPr>
        <w:pStyle w:val="a0"/>
        <w:rPr>
          <w:rFonts w:hint="cs"/>
          <w:rtl/>
        </w:rPr>
      </w:pPr>
    </w:p>
    <w:p w14:paraId="07716346" w14:textId="77777777" w:rsidR="00000000" w:rsidRDefault="00027501">
      <w:pPr>
        <w:pStyle w:val="a0"/>
        <w:rPr>
          <w:rFonts w:hint="cs"/>
          <w:rtl/>
        </w:rPr>
      </w:pPr>
      <w:r>
        <w:rPr>
          <w:rFonts w:hint="cs"/>
          <w:rtl/>
        </w:rPr>
        <w:t>ומאז הדברים הולכים ומידרדרים - ה</w:t>
      </w:r>
      <w:r>
        <w:rPr>
          <w:rFonts w:hint="cs"/>
          <w:rtl/>
        </w:rPr>
        <w:t>לגיטימיות של הציבור הערבי במדינה הזאת הגיעה לשפל. ואני מזהיר, אני לא מאיים, זה לא לטובת אף אחד להפוך אותנו לבלתי לגיטימים, עם כל האפליה, עם כל הגזענות. המלה גזענות היא בושה? היא באמת בושה, אבל המציאות של הגזענות הרבה יותר מביישת. ואם היא בושה, היא בושה לאל</w:t>
      </w:r>
      <w:r>
        <w:rPr>
          <w:rFonts w:hint="cs"/>
          <w:rtl/>
        </w:rPr>
        <w:t>ה שיוצרים אותה יותר מאשר לאלה שמזכירים אותם. אני קצת מתבייש להזכיר גזענות, אבל חייבים להתבייש הרבה יותר מפני אלה שמיישמים בוקר-בוקר וערב-ערב את הגזענות נגדנו, אנחנו הערבים תושבי המדינה ואזרחיה.</w:t>
      </w:r>
    </w:p>
    <w:p w14:paraId="23FA1A6C" w14:textId="77777777" w:rsidR="00000000" w:rsidRDefault="00027501">
      <w:pPr>
        <w:pStyle w:val="a0"/>
        <w:rPr>
          <w:rFonts w:hint="cs"/>
          <w:rtl/>
        </w:rPr>
      </w:pPr>
    </w:p>
    <w:p w14:paraId="4CD4583B" w14:textId="77777777" w:rsidR="00000000" w:rsidRDefault="00027501">
      <w:pPr>
        <w:pStyle w:val="a0"/>
        <w:rPr>
          <w:rFonts w:hint="cs"/>
          <w:rtl/>
        </w:rPr>
      </w:pPr>
      <w:r>
        <w:rPr>
          <w:rFonts w:hint="cs"/>
          <w:rtl/>
        </w:rPr>
        <w:t>אדוני, גם עכשיו אתה רוצה להיות ראש ממשלה, אנחנו יודעים, הרי ב</w:t>
      </w:r>
      <w:r>
        <w:rPr>
          <w:rFonts w:hint="cs"/>
          <w:rtl/>
        </w:rPr>
        <w:t>וקר-בוקר שומעים את החדשות, גם היום זה היה יותר מדי קרוב, אולי יותר מכל הימים האחרים, שמענו אפילו שמר שרון שוקל להתפטר. הוא לא יתפטר, אל תדאג. הוא לא יתפטר, מפני שהוא ימשיך לתפוס - - -</w:t>
      </w:r>
    </w:p>
    <w:p w14:paraId="0949B5B7" w14:textId="77777777" w:rsidR="00000000" w:rsidRDefault="00027501">
      <w:pPr>
        <w:pStyle w:val="a0"/>
        <w:rPr>
          <w:rFonts w:hint="cs"/>
          <w:rtl/>
        </w:rPr>
      </w:pPr>
    </w:p>
    <w:p w14:paraId="6BCCDEA2" w14:textId="77777777" w:rsidR="00000000" w:rsidRDefault="00027501">
      <w:pPr>
        <w:pStyle w:val="af0"/>
        <w:rPr>
          <w:rtl/>
        </w:rPr>
      </w:pPr>
      <w:r>
        <w:rPr>
          <w:rFonts w:hint="eastAsia"/>
          <w:rtl/>
        </w:rPr>
        <w:t>יעקב</w:t>
      </w:r>
      <w:r>
        <w:rPr>
          <w:rtl/>
        </w:rPr>
        <w:t xml:space="preserve"> ליצמן (יהדות התורה):</w:t>
      </w:r>
    </w:p>
    <w:p w14:paraId="2D85CCB0" w14:textId="77777777" w:rsidR="00000000" w:rsidRDefault="00027501">
      <w:pPr>
        <w:pStyle w:val="a0"/>
        <w:rPr>
          <w:rFonts w:hint="cs"/>
          <w:rtl/>
        </w:rPr>
      </w:pPr>
    </w:p>
    <w:p w14:paraId="010A3BB5" w14:textId="77777777" w:rsidR="00000000" w:rsidRDefault="00027501">
      <w:pPr>
        <w:pStyle w:val="a0"/>
        <w:rPr>
          <w:rFonts w:hint="cs"/>
          <w:rtl/>
        </w:rPr>
      </w:pPr>
      <w:r>
        <w:rPr>
          <w:rFonts w:hint="cs"/>
          <w:rtl/>
        </w:rPr>
        <w:t>איזה שרון, הבן, האבא, האח?</w:t>
      </w:r>
    </w:p>
    <w:p w14:paraId="00A131F9" w14:textId="77777777" w:rsidR="00000000" w:rsidRDefault="00027501">
      <w:pPr>
        <w:pStyle w:val="a0"/>
        <w:rPr>
          <w:rFonts w:hint="cs"/>
          <w:rtl/>
        </w:rPr>
      </w:pPr>
    </w:p>
    <w:p w14:paraId="4306DF2C" w14:textId="77777777" w:rsidR="00000000" w:rsidRDefault="00027501">
      <w:pPr>
        <w:pStyle w:val="af1"/>
        <w:rPr>
          <w:rtl/>
        </w:rPr>
      </w:pPr>
      <w:r>
        <w:rPr>
          <w:rtl/>
        </w:rPr>
        <w:t xml:space="preserve">היו"ר יולי-יואל </w:t>
      </w:r>
      <w:r>
        <w:rPr>
          <w:rtl/>
        </w:rPr>
        <w:t>אדלשטיין:</w:t>
      </w:r>
    </w:p>
    <w:p w14:paraId="79AC656C" w14:textId="77777777" w:rsidR="00000000" w:rsidRDefault="00027501">
      <w:pPr>
        <w:pStyle w:val="a0"/>
        <w:rPr>
          <w:rtl/>
        </w:rPr>
      </w:pPr>
    </w:p>
    <w:p w14:paraId="65BBC7EF" w14:textId="77777777" w:rsidR="00000000" w:rsidRDefault="00027501">
      <w:pPr>
        <w:pStyle w:val="a0"/>
        <w:rPr>
          <w:rFonts w:hint="cs"/>
          <w:rtl/>
        </w:rPr>
      </w:pPr>
      <w:r>
        <w:rPr>
          <w:rFonts w:hint="cs"/>
          <w:rtl/>
        </w:rPr>
        <w:t>חבר הכנסת דהאמשה, חלפו שלוש הדקות.</w:t>
      </w:r>
    </w:p>
    <w:p w14:paraId="6FF204A5" w14:textId="77777777" w:rsidR="00000000" w:rsidRDefault="00027501">
      <w:pPr>
        <w:pStyle w:val="-"/>
        <w:rPr>
          <w:rtl/>
        </w:rPr>
      </w:pPr>
      <w:bookmarkStart w:id="437" w:name="FS000000550T21_01_2004_16_06_53C"/>
      <w:bookmarkEnd w:id="437"/>
    </w:p>
    <w:p w14:paraId="32A93291" w14:textId="77777777" w:rsidR="00000000" w:rsidRDefault="00027501">
      <w:pPr>
        <w:pStyle w:val="-"/>
        <w:rPr>
          <w:rtl/>
        </w:rPr>
      </w:pPr>
      <w:r>
        <w:rPr>
          <w:rtl/>
        </w:rPr>
        <w:t>עבד-אלמאלכ דהאמשה (רע"ם):</w:t>
      </w:r>
    </w:p>
    <w:p w14:paraId="2005ABA3" w14:textId="77777777" w:rsidR="00000000" w:rsidRDefault="00027501">
      <w:pPr>
        <w:pStyle w:val="a0"/>
        <w:rPr>
          <w:rtl/>
        </w:rPr>
      </w:pPr>
    </w:p>
    <w:p w14:paraId="14964038" w14:textId="77777777" w:rsidR="00000000" w:rsidRDefault="00027501">
      <w:pPr>
        <w:pStyle w:val="a0"/>
        <w:rPr>
          <w:rFonts w:hint="cs"/>
          <w:rtl/>
        </w:rPr>
      </w:pPr>
      <w:r>
        <w:rPr>
          <w:rFonts w:hint="cs"/>
          <w:rtl/>
        </w:rPr>
        <w:t>מדובר על ראש הממשלה, שרוצה לשמור את המקום, אולי גם להוריש לבנים, אבל זאת כבר שאלה אחרת. בינתיים הוא רוצה לשמור את זה לעצמו, זה ברור.</w:t>
      </w:r>
    </w:p>
    <w:p w14:paraId="632A5A11" w14:textId="77777777" w:rsidR="00000000" w:rsidRDefault="00027501">
      <w:pPr>
        <w:pStyle w:val="a0"/>
        <w:rPr>
          <w:rFonts w:hint="cs"/>
          <w:rtl/>
        </w:rPr>
      </w:pPr>
    </w:p>
    <w:p w14:paraId="6ACE2114" w14:textId="77777777" w:rsidR="00000000" w:rsidRDefault="00027501">
      <w:pPr>
        <w:pStyle w:val="af0"/>
        <w:rPr>
          <w:rtl/>
        </w:rPr>
      </w:pPr>
      <w:r>
        <w:rPr>
          <w:rFonts w:hint="eastAsia"/>
          <w:rtl/>
        </w:rPr>
        <w:t>יעקב</w:t>
      </w:r>
      <w:r>
        <w:rPr>
          <w:rtl/>
        </w:rPr>
        <w:t xml:space="preserve"> ליצמן (יהדות התורה):</w:t>
      </w:r>
    </w:p>
    <w:p w14:paraId="00D7F37B" w14:textId="77777777" w:rsidR="00000000" w:rsidRDefault="00027501">
      <w:pPr>
        <w:pStyle w:val="a0"/>
        <w:rPr>
          <w:rFonts w:hint="cs"/>
          <w:rtl/>
        </w:rPr>
      </w:pPr>
    </w:p>
    <w:p w14:paraId="77A468DB" w14:textId="77777777" w:rsidR="00000000" w:rsidRDefault="00027501">
      <w:pPr>
        <w:pStyle w:val="a0"/>
        <w:rPr>
          <w:rFonts w:hint="cs"/>
          <w:rtl/>
        </w:rPr>
      </w:pPr>
      <w:r>
        <w:rPr>
          <w:rFonts w:hint="cs"/>
          <w:rtl/>
        </w:rPr>
        <w:t>לא שמענו שהוא מתפטר.</w:t>
      </w:r>
    </w:p>
    <w:p w14:paraId="79579C15" w14:textId="77777777" w:rsidR="00000000" w:rsidRDefault="00027501">
      <w:pPr>
        <w:pStyle w:val="a0"/>
        <w:rPr>
          <w:rFonts w:hint="cs"/>
          <w:rtl/>
        </w:rPr>
      </w:pPr>
    </w:p>
    <w:p w14:paraId="310BC70B" w14:textId="77777777" w:rsidR="00000000" w:rsidRDefault="00027501">
      <w:pPr>
        <w:pStyle w:val="-"/>
        <w:rPr>
          <w:rtl/>
        </w:rPr>
      </w:pPr>
      <w:bookmarkStart w:id="438" w:name="FS000000550T21_01_2004_16_07_04C"/>
      <w:bookmarkEnd w:id="438"/>
      <w:r>
        <w:rPr>
          <w:rtl/>
        </w:rPr>
        <w:t>עבד-אלמאלכ דהאמשה (רע"ם):</w:t>
      </w:r>
    </w:p>
    <w:p w14:paraId="2BDFBCC0" w14:textId="77777777" w:rsidR="00000000" w:rsidRDefault="00027501">
      <w:pPr>
        <w:pStyle w:val="a0"/>
        <w:rPr>
          <w:rtl/>
        </w:rPr>
      </w:pPr>
    </w:p>
    <w:p w14:paraId="4158DDBA" w14:textId="77777777" w:rsidR="00000000" w:rsidRDefault="00027501">
      <w:pPr>
        <w:pStyle w:val="a0"/>
        <w:rPr>
          <w:rFonts w:hint="cs"/>
          <w:rtl/>
        </w:rPr>
      </w:pPr>
      <w:r>
        <w:rPr>
          <w:rFonts w:hint="cs"/>
          <w:rtl/>
        </w:rPr>
        <w:t xml:space="preserve">אדוני, הגיע הזמן לחשוב בצורה הנהירה והישרה ביותר. לא יכול להיות שבוקר-בוקר, ערב-ערב, תדברו אלינו כך, גם אם זה מקרב אותך לראשות הממשלה, גם אם זה יעזור לך לנגח תיאוריות אחרות, אולי אולמרט, אולי מישהו אחר, שמדברים על דמוגרפיה. אבל </w:t>
      </w:r>
      <w:r>
        <w:rPr>
          <w:rFonts w:hint="cs"/>
          <w:rtl/>
        </w:rPr>
        <w:t>לא אנחנו האובייקט וזה לא לגיטימי. זה יותר מדי מסוכן, זה גם יותר מדי לא צודק ויותר מדי גורם עוול. אני מזמין אותך לומר דברים נהירים וברורים, אולי זו גם ההזדמנות להבהיר את הדברים על בוריים. תודה רבה.</w:t>
      </w:r>
    </w:p>
    <w:p w14:paraId="093F0975" w14:textId="77777777" w:rsidR="00000000" w:rsidRDefault="00027501">
      <w:pPr>
        <w:pStyle w:val="a0"/>
        <w:rPr>
          <w:rFonts w:hint="cs"/>
          <w:rtl/>
        </w:rPr>
      </w:pPr>
    </w:p>
    <w:p w14:paraId="525A7BA9" w14:textId="77777777" w:rsidR="00000000" w:rsidRDefault="00027501">
      <w:pPr>
        <w:pStyle w:val="af1"/>
        <w:rPr>
          <w:rtl/>
        </w:rPr>
      </w:pPr>
      <w:r>
        <w:rPr>
          <w:rFonts w:hint="eastAsia"/>
          <w:rtl/>
        </w:rPr>
        <w:t>היו</w:t>
      </w:r>
      <w:r>
        <w:rPr>
          <w:rtl/>
        </w:rPr>
        <w:t>"ר יולי-יואל אדלשטיין:</w:t>
      </w:r>
    </w:p>
    <w:p w14:paraId="7446D809" w14:textId="77777777" w:rsidR="00000000" w:rsidRDefault="00027501">
      <w:pPr>
        <w:pStyle w:val="a0"/>
        <w:rPr>
          <w:rFonts w:hint="cs"/>
          <w:rtl/>
        </w:rPr>
      </w:pPr>
    </w:p>
    <w:p w14:paraId="5CDAC2B6" w14:textId="77777777" w:rsidR="00000000" w:rsidRDefault="00027501">
      <w:pPr>
        <w:pStyle w:val="a0"/>
        <w:rPr>
          <w:rFonts w:hint="cs"/>
          <w:rtl/>
        </w:rPr>
      </w:pPr>
      <w:r>
        <w:rPr>
          <w:rFonts w:hint="cs"/>
          <w:rtl/>
        </w:rPr>
        <w:t>תודה רבה לחבר הכנסת דהאמשה. הגי</w:t>
      </w:r>
      <w:r>
        <w:rPr>
          <w:rFonts w:hint="cs"/>
          <w:rtl/>
        </w:rPr>
        <w:t>ע הזמן לחשוב, אמרת, אבל בינתיים הגיע הזמן לשמוע את תשובת שר האוצר. בבקשה, אדוני השר, תשובתך.</w:t>
      </w:r>
    </w:p>
    <w:p w14:paraId="4F6C9A41" w14:textId="77777777" w:rsidR="00000000" w:rsidRDefault="00027501">
      <w:pPr>
        <w:pStyle w:val="a0"/>
        <w:rPr>
          <w:rtl/>
        </w:rPr>
      </w:pPr>
    </w:p>
    <w:p w14:paraId="14669D29" w14:textId="77777777" w:rsidR="00000000" w:rsidRDefault="00027501">
      <w:pPr>
        <w:pStyle w:val="a"/>
        <w:rPr>
          <w:rtl/>
        </w:rPr>
      </w:pPr>
      <w:bookmarkStart w:id="439" w:name="FS000000965T21_01_2004_16_07_49"/>
      <w:bookmarkStart w:id="440" w:name="_Toc90038055"/>
      <w:bookmarkEnd w:id="439"/>
      <w:r>
        <w:rPr>
          <w:rFonts w:hint="eastAsia"/>
          <w:rtl/>
        </w:rPr>
        <w:t>שר</w:t>
      </w:r>
      <w:r>
        <w:rPr>
          <w:rtl/>
        </w:rPr>
        <w:t xml:space="preserve"> האוצר בנימין נתניהו:</w:t>
      </w:r>
      <w:bookmarkEnd w:id="440"/>
    </w:p>
    <w:p w14:paraId="3FA7F6CD" w14:textId="77777777" w:rsidR="00000000" w:rsidRDefault="00027501">
      <w:pPr>
        <w:pStyle w:val="a0"/>
        <w:rPr>
          <w:rFonts w:hint="cs"/>
          <w:rtl/>
        </w:rPr>
      </w:pPr>
    </w:p>
    <w:p w14:paraId="29B3E633" w14:textId="77777777" w:rsidR="00000000" w:rsidRDefault="00027501">
      <w:pPr>
        <w:pStyle w:val="a0"/>
        <w:rPr>
          <w:rFonts w:hint="cs"/>
          <w:rtl/>
        </w:rPr>
      </w:pPr>
      <w:r>
        <w:rPr>
          <w:rFonts w:hint="cs"/>
          <w:rtl/>
        </w:rPr>
        <w:t>אדוני היושב-ראש, חברי הכנסת, אני מודה לעמיתי, חברי הכנסת הערבים, על ההזדמנות להבהיר וגם להרחיב את עמדתי בנושא של ערביי ישראל, או שאני צרי</w:t>
      </w:r>
      <w:r>
        <w:rPr>
          <w:rFonts w:hint="cs"/>
          <w:rtl/>
        </w:rPr>
        <w:t xml:space="preserve">ך לומר "המיעוט הלא-יהודי", במדינה שלנו. </w:t>
      </w:r>
    </w:p>
    <w:p w14:paraId="7592F031" w14:textId="77777777" w:rsidR="00000000" w:rsidRDefault="00027501">
      <w:pPr>
        <w:pStyle w:val="a0"/>
        <w:rPr>
          <w:rFonts w:hint="cs"/>
          <w:rtl/>
        </w:rPr>
      </w:pPr>
    </w:p>
    <w:p w14:paraId="21157473" w14:textId="77777777" w:rsidR="00000000" w:rsidRDefault="00027501">
      <w:pPr>
        <w:pStyle w:val="af0"/>
        <w:rPr>
          <w:rtl/>
        </w:rPr>
      </w:pPr>
      <w:r>
        <w:rPr>
          <w:rFonts w:hint="eastAsia"/>
          <w:rtl/>
        </w:rPr>
        <w:t>עבד</w:t>
      </w:r>
      <w:r>
        <w:rPr>
          <w:rtl/>
        </w:rPr>
        <w:t>-אלמאלכ דהאמשה (רע"ם):</w:t>
      </w:r>
    </w:p>
    <w:p w14:paraId="4F2121F0" w14:textId="77777777" w:rsidR="00000000" w:rsidRDefault="00027501">
      <w:pPr>
        <w:pStyle w:val="a0"/>
        <w:rPr>
          <w:rFonts w:hint="cs"/>
          <w:rtl/>
        </w:rPr>
      </w:pPr>
    </w:p>
    <w:p w14:paraId="451FDCF0" w14:textId="77777777" w:rsidR="00000000" w:rsidRDefault="00027501">
      <w:pPr>
        <w:pStyle w:val="a0"/>
        <w:rPr>
          <w:rFonts w:hint="cs"/>
          <w:rtl/>
        </w:rPr>
      </w:pPr>
      <w:r>
        <w:rPr>
          <w:rFonts w:hint="cs"/>
          <w:rtl/>
        </w:rPr>
        <w:t>התחלת עוד פעם.</w:t>
      </w:r>
    </w:p>
    <w:p w14:paraId="726BBA7A" w14:textId="77777777" w:rsidR="00000000" w:rsidRDefault="00027501">
      <w:pPr>
        <w:pStyle w:val="a0"/>
        <w:rPr>
          <w:rFonts w:hint="cs"/>
          <w:rtl/>
        </w:rPr>
      </w:pPr>
    </w:p>
    <w:p w14:paraId="29DDCB9D" w14:textId="77777777" w:rsidR="00000000" w:rsidRDefault="00027501">
      <w:pPr>
        <w:pStyle w:val="af1"/>
        <w:rPr>
          <w:rtl/>
        </w:rPr>
      </w:pPr>
      <w:r>
        <w:rPr>
          <w:rFonts w:hint="eastAsia"/>
          <w:rtl/>
        </w:rPr>
        <w:t>היו</w:t>
      </w:r>
      <w:r>
        <w:rPr>
          <w:rtl/>
        </w:rPr>
        <w:t>"ר יולי-יואל אדלשטיין:</w:t>
      </w:r>
    </w:p>
    <w:p w14:paraId="3CD91217" w14:textId="77777777" w:rsidR="00000000" w:rsidRDefault="00027501">
      <w:pPr>
        <w:pStyle w:val="a0"/>
        <w:rPr>
          <w:rFonts w:hint="cs"/>
          <w:rtl/>
        </w:rPr>
      </w:pPr>
    </w:p>
    <w:p w14:paraId="6E97BDD7" w14:textId="77777777" w:rsidR="00000000" w:rsidRDefault="00027501">
      <w:pPr>
        <w:pStyle w:val="a0"/>
        <w:rPr>
          <w:rFonts w:hint="cs"/>
          <w:rtl/>
        </w:rPr>
      </w:pPr>
      <w:r>
        <w:rPr>
          <w:rFonts w:hint="cs"/>
          <w:rtl/>
        </w:rPr>
        <w:t>חבר הכנסת דהאמשה, לא בבית-ספרנו.</w:t>
      </w:r>
    </w:p>
    <w:p w14:paraId="4E5AD7DE" w14:textId="77777777" w:rsidR="00000000" w:rsidRDefault="00027501">
      <w:pPr>
        <w:pStyle w:val="a0"/>
        <w:rPr>
          <w:rFonts w:hint="cs"/>
          <w:rtl/>
        </w:rPr>
      </w:pPr>
    </w:p>
    <w:p w14:paraId="0E1835BF" w14:textId="77777777" w:rsidR="00000000" w:rsidRDefault="00027501">
      <w:pPr>
        <w:pStyle w:val="-"/>
        <w:rPr>
          <w:rtl/>
        </w:rPr>
      </w:pPr>
      <w:bookmarkStart w:id="441" w:name="FS000000965T21_01_2004_17_17_52"/>
      <w:bookmarkStart w:id="442" w:name="FS000000965T21_01_2004_17_17_56C"/>
      <w:bookmarkEnd w:id="441"/>
      <w:bookmarkEnd w:id="442"/>
      <w:r>
        <w:rPr>
          <w:rtl/>
        </w:rPr>
        <w:t>שר האוצר בנימין נתניהו:</w:t>
      </w:r>
    </w:p>
    <w:p w14:paraId="51D2888C" w14:textId="77777777" w:rsidR="00000000" w:rsidRDefault="00027501">
      <w:pPr>
        <w:pStyle w:val="a0"/>
        <w:rPr>
          <w:rtl/>
        </w:rPr>
      </w:pPr>
    </w:p>
    <w:p w14:paraId="14CD4A7D" w14:textId="77777777" w:rsidR="00000000" w:rsidRDefault="00027501">
      <w:pPr>
        <w:pStyle w:val="a0"/>
        <w:rPr>
          <w:rFonts w:hint="cs"/>
          <w:rtl/>
        </w:rPr>
      </w:pPr>
      <w:r>
        <w:rPr>
          <w:rFonts w:hint="cs"/>
          <w:rtl/>
        </w:rPr>
        <w:t>הערבים ושאר לא יהודים, כדי שלא יהיה שום ספק בעניין.</w:t>
      </w:r>
    </w:p>
    <w:p w14:paraId="22AF58E8" w14:textId="77777777" w:rsidR="00000000" w:rsidRDefault="00027501">
      <w:pPr>
        <w:pStyle w:val="a0"/>
        <w:rPr>
          <w:rFonts w:hint="cs"/>
          <w:rtl/>
        </w:rPr>
      </w:pPr>
    </w:p>
    <w:p w14:paraId="3BF2784D" w14:textId="77777777" w:rsidR="00000000" w:rsidRDefault="00027501">
      <w:pPr>
        <w:pStyle w:val="af0"/>
        <w:rPr>
          <w:rtl/>
        </w:rPr>
      </w:pPr>
      <w:r>
        <w:rPr>
          <w:rFonts w:hint="cs"/>
          <w:rtl/>
        </w:rPr>
        <w:t xml:space="preserve"> </w:t>
      </w:r>
      <w:r>
        <w:rPr>
          <w:rFonts w:hint="eastAsia"/>
          <w:rtl/>
        </w:rPr>
        <w:t>מוחמד</w:t>
      </w:r>
      <w:r>
        <w:rPr>
          <w:rtl/>
        </w:rPr>
        <w:t xml:space="preserve"> ברכה (חד"ש-תע"ל):</w:t>
      </w:r>
    </w:p>
    <w:p w14:paraId="5FFDE867" w14:textId="77777777" w:rsidR="00000000" w:rsidRDefault="00027501">
      <w:pPr>
        <w:pStyle w:val="a0"/>
        <w:rPr>
          <w:rFonts w:hint="cs"/>
          <w:rtl/>
        </w:rPr>
      </w:pPr>
    </w:p>
    <w:p w14:paraId="2AC9ADBB" w14:textId="77777777" w:rsidR="00000000" w:rsidRDefault="00027501">
      <w:pPr>
        <w:pStyle w:val="a0"/>
        <w:rPr>
          <w:rFonts w:hint="cs"/>
          <w:rtl/>
        </w:rPr>
      </w:pPr>
      <w:r>
        <w:rPr>
          <w:rFonts w:hint="cs"/>
          <w:rtl/>
        </w:rPr>
        <w:t>יש 400</w:t>
      </w:r>
      <w:r>
        <w:rPr>
          <w:rFonts w:hint="cs"/>
          <w:rtl/>
        </w:rPr>
        <w:t>,000  עולים שהם לא יהודים.</w:t>
      </w:r>
    </w:p>
    <w:p w14:paraId="161AB182" w14:textId="77777777" w:rsidR="00000000" w:rsidRDefault="00027501">
      <w:pPr>
        <w:pStyle w:val="a0"/>
        <w:rPr>
          <w:rFonts w:hint="cs"/>
          <w:rtl/>
        </w:rPr>
      </w:pPr>
    </w:p>
    <w:p w14:paraId="19188226" w14:textId="77777777" w:rsidR="00000000" w:rsidRDefault="00027501">
      <w:pPr>
        <w:pStyle w:val="af1"/>
        <w:rPr>
          <w:rtl/>
        </w:rPr>
      </w:pPr>
      <w:r>
        <w:rPr>
          <w:rtl/>
        </w:rPr>
        <w:t>היו"ר יולי-יואל אדלשטיין:</w:t>
      </w:r>
    </w:p>
    <w:p w14:paraId="5C45AEF0" w14:textId="77777777" w:rsidR="00000000" w:rsidRDefault="00027501">
      <w:pPr>
        <w:pStyle w:val="a0"/>
        <w:rPr>
          <w:rtl/>
        </w:rPr>
      </w:pPr>
    </w:p>
    <w:p w14:paraId="785523CC" w14:textId="77777777" w:rsidR="00000000" w:rsidRDefault="00027501">
      <w:pPr>
        <w:pStyle w:val="a0"/>
        <w:rPr>
          <w:rFonts w:hint="cs"/>
          <w:rtl/>
        </w:rPr>
      </w:pPr>
      <w:r>
        <w:rPr>
          <w:rFonts w:hint="cs"/>
          <w:rtl/>
        </w:rPr>
        <w:t>חבר הכנסת ברכה.</w:t>
      </w:r>
    </w:p>
    <w:p w14:paraId="754B378D" w14:textId="77777777" w:rsidR="00000000" w:rsidRDefault="00027501">
      <w:pPr>
        <w:pStyle w:val="a0"/>
        <w:rPr>
          <w:rFonts w:hint="cs"/>
          <w:rtl/>
        </w:rPr>
      </w:pPr>
    </w:p>
    <w:p w14:paraId="619F1288" w14:textId="77777777" w:rsidR="00000000" w:rsidRDefault="00027501">
      <w:pPr>
        <w:pStyle w:val="-"/>
        <w:rPr>
          <w:rtl/>
        </w:rPr>
      </w:pPr>
      <w:bookmarkStart w:id="443" w:name="FS000000965T21_01_2004_17_18_31C"/>
      <w:bookmarkEnd w:id="443"/>
      <w:r>
        <w:rPr>
          <w:rtl/>
        </w:rPr>
        <w:t>שר האוצר בנימין נתניהו:</w:t>
      </w:r>
    </w:p>
    <w:p w14:paraId="2E96E46B" w14:textId="77777777" w:rsidR="00000000" w:rsidRDefault="00027501">
      <w:pPr>
        <w:pStyle w:val="a0"/>
        <w:rPr>
          <w:rtl/>
        </w:rPr>
      </w:pPr>
    </w:p>
    <w:p w14:paraId="6DC59DC2" w14:textId="77777777" w:rsidR="00000000" w:rsidRDefault="00027501">
      <w:pPr>
        <w:pStyle w:val="a0"/>
        <w:rPr>
          <w:rFonts w:hint="cs"/>
          <w:rtl/>
        </w:rPr>
      </w:pPr>
      <w:r>
        <w:rPr>
          <w:rFonts w:hint="cs"/>
          <w:rtl/>
        </w:rPr>
        <w:t>הערבים ושאר לא יהודים.</w:t>
      </w:r>
    </w:p>
    <w:p w14:paraId="514200DB" w14:textId="77777777" w:rsidR="00000000" w:rsidRDefault="00027501">
      <w:pPr>
        <w:pStyle w:val="a0"/>
        <w:rPr>
          <w:rFonts w:hint="cs"/>
          <w:rtl/>
        </w:rPr>
      </w:pPr>
    </w:p>
    <w:p w14:paraId="6C27A241" w14:textId="77777777" w:rsidR="00000000" w:rsidRDefault="00027501">
      <w:pPr>
        <w:pStyle w:val="a0"/>
        <w:rPr>
          <w:rFonts w:hint="cs"/>
          <w:rtl/>
        </w:rPr>
      </w:pPr>
      <w:bookmarkStart w:id="444" w:name="FS000000965T21_01_2004_16_36_30"/>
      <w:bookmarkEnd w:id="444"/>
      <w:r>
        <w:rPr>
          <w:rFonts w:hint="cs"/>
          <w:rtl/>
        </w:rPr>
        <w:t xml:space="preserve">אני רוצה להבהיר שכדאי גם להקשיב לדברי, אבל ככל איש ציבור, לדעתי, ככל איש </w:t>
      </w:r>
      <w:r>
        <w:rPr>
          <w:rtl/>
        </w:rPr>
        <w:t>–</w:t>
      </w:r>
      <w:r>
        <w:rPr>
          <w:rFonts w:hint="cs"/>
          <w:rtl/>
        </w:rPr>
        <w:t xml:space="preserve"> כדאי גם לראות את מעשי; שני הדברים גם יחד. שניהם חשובים. ואני</w:t>
      </w:r>
      <w:r>
        <w:rPr>
          <w:rFonts w:hint="cs"/>
          <w:rtl/>
        </w:rPr>
        <w:t xml:space="preserve"> חושב שמעשי מוכרים לכם מהזדמנויות שונות. אני אזכיר חלק מהם. </w:t>
      </w:r>
    </w:p>
    <w:p w14:paraId="47888981" w14:textId="77777777" w:rsidR="00000000" w:rsidRDefault="00027501">
      <w:pPr>
        <w:pStyle w:val="a0"/>
        <w:rPr>
          <w:rFonts w:hint="cs"/>
          <w:rtl/>
        </w:rPr>
      </w:pPr>
    </w:p>
    <w:p w14:paraId="5C0FF74C" w14:textId="77777777" w:rsidR="00000000" w:rsidRDefault="00027501">
      <w:pPr>
        <w:pStyle w:val="a0"/>
        <w:rPr>
          <w:rFonts w:hint="cs"/>
          <w:rtl/>
        </w:rPr>
      </w:pPr>
      <w:r>
        <w:rPr>
          <w:rFonts w:hint="cs"/>
          <w:rtl/>
        </w:rPr>
        <w:t xml:space="preserve">אבל, קודם כול אני רוצה להסביר את דברי. זה חשוב. הם נעוצים בתפיסה היסודית, שאולי חלק מכם אינם מסכימים לה, אבל חלק אחר </w:t>
      </w:r>
      <w:r>
        <w:rPr>
          <w:rtl/>
        </w:rPr>
        <w:t>–</w:t>
      </w:r>
      <w:r>
        <w:rPr>
          <w:rFonts w:hint="cs"/>
          <w:rtl/>
        </w:rPr>
        <w:t xml:space="preserve"> כן, והיא, כמובן, המבנה היסודי של המדינה הזאת, מדינת ישראל, שהוגדרה כמדינה י</w:t>
      </w:r>
      <w:r>
        <w:rPr>
          <w:rFonts w:hint="cs"/>
          <w:rtl/>
        </w:rPr>
        <w:t xml:space="preserve">הודית ודמוקרטית. ההגדרה הזאת אינה שלי. ההגדרה הזאת היא של מגילת העצמאות, וכמובן </w:t>
      </w:r>
      <w:r>
        <w:rPr>
          <w:rtl/>
        </w:rPr>
        <w:t>–</w:t>
      </w:r>
      <w:r>
        <w:rPr>
          <w:rFonts w:hint="cs"/>
          <w:rtl/>
        </w:rPr>
        <w:t xml:space="preserve"> בהנהגת ראש הממשלה הראשון, דוד בן-גוריון. והתפיסה שלי היא התפיסה שלו ושל כל ראשי הממשלה, ואני חושב שגם של רוב ראשי הציבור היהודים, שטיפחו את השילוב הזה של מדינה יהודית ודמוקרט</w:t>
      </w:r>
      <w:r>
        <w:rPr>
          <w:rFonts w:hint="cs"/>
          <w:rtl/>
        </w:rPr>
        <w:t xml:space="preserve">ית. אני חושב שחשוב שנטפח את השילוב הזה, ודאי בהשקפתי, שהיא ציונית וליברלית; ממש ככה: ציונית וליברלית. </w:t>
      </w:r>
    </w:p>
    <w:p w14:paraId="6B8F0BDA" w14:textId="77777777" w:rsidR="00000000" w:rsidRDefault="00027501">
      <w:pPr>
        <w:pStyle w:val="a0"/>
        <w:rPr>
          <w:rFonts w:hint="cs"/>
          <w:rtl/>
        </w:rPr>
      </w:pPr>
    </w:p>
    <w:p w14:paraId="69C6A3F4" w14:textId="77777777" w:rsidR="00000000" w:rsidRDefault="00027501">
      <w:pPr>
        <w:pStyle w:val="af0"/>
        <w:rPr>
          <w:rtl/>
        </w:rPr>
      </w:pPr>
      <w:r>
        <w:rPr>
          <w:rFonts w:hint="eastAsia"/>
          <w:rtl/>
        </w:rPr>
        <w:t>מוחמד</w:t>
      </w:r>
      <w:r>
        <w:rPr>
          <w:rtl/>
        </w:rPr>
        <w:t xml:space="preserve"> ברכה (חד"ש-תע"ל):</w:t>
      </w:r>
    </w:p>
    <w:p w14:paraId="048CA7ED" w14:textId="77777777" w:rsidR="00000000" w:rsidRDefault="00027501">
      <w:pPr>
        <w:pStyle w:val="a0"/>
        <w:rPr>
          <w:rFonts w:hint="cs"/>
          <w:rtl/>
        </w:rPr>
      </w:pPr>
    </w:p>
    <w:p w14:paraId="2312F23C" w14:textId="77777777" w:rsidR="00000000" w:rsidRDefault="00027501">
      <w:pPr>
        <w:pStyle w:val="a0"/>
        <w:rPr>
          <w:rFonts w:hint="cs"/>
          <w:rtl/>
        </w:rPr>
      </w:pPr>
      <w:r>
        <w:rPr>
          <w:rFonts w:hint="cs"/>
          <w:rtl/>
        </w:rPr>
        <w:t xml:space="preserve">זה אוקסימורון. </w:t>
      </w:r>
    </w:p>
    <w:p w14:paraId="28E3B80C" w14:textId="77777777" w:rsidR="00000000" w:rsidRDefault="00027501">
      <w:pPr>
        <w:pStyle w:val="a0"/>
        <w:rPr>
          <w:rFonts w:hint="cs"/>
          <w:rtl/>
        </w:rPr>
      </w:pPr>
    </w:p>
    <w:p w14:paraId="43186C71" w14:textId="77777777" w:rsidR="00000000" w:rsidRDefault="00027501">
      <w:pPr>
        <w:pStyle w:val="-"/>
        <w:rPr>
          <w:rtl/>
        </w:rPr>
      </w:pPr>
      <w:bookmarkStart w:id="445" w:name="FS000000965T21_01_2004_16_40_08C"/>
      <w:bookmarkEnd w:id="445"/>
      <w:r>
        <w:rPr>
          <w:rtl/>
        </w:rPr>
        <w:t>שר האוצר בנימין נתניהו:</w:t>
      </w:r>
    </w:p>
    <w:p w14:paraId="1B04FADA" w14:textId="77777777" w:rsidR="00000000" w:rsidRDefault="00027501">
      <w:pPr>
        <w:pStyle w:val="a0"/>
        <w:rPr>
          <w:rtl/>
        </w:rPr>
      </w:pPr>
    </w:p>
    <w:p w14:paraId="291841D5" w14:textId="77777777" w:rsidR="00000000" w:rsidRDefault="00027501">
      <w:pPr>
        <w:pStyle w:val="a0"/>
        <w:rPr>
          <w:rFonts w:hint="cs"/>
          <w:rtl/>
        </w:rPr>
      </w:pPr>
      <w:r>
        <w:rPr>
          <w:rFonts w:hint="cs"/>
          <w:rtl/>
        </w:rPr>
        <w:t xml:space="preserve">מה אומרת ההשקפה הזאת? על מנת שתהיה ציונית או יותר נכון </w:t>
      </w:r>
      <w:r>
        <w:rPr>
          <w:rtl/>
        </w:rPr>
        <w:t>–</w:t>
      </w:r>
      <w:r>
        <w:rPr>
          <w:rFonts w:hint="cs"/>
          <w:rtl/>
        </w:rPr>
        <w:t xml:space="preserve"> יהודית ודמוקרטית, צריכים להת</w:t>
      </w:r>
      <w:r>
        <w:rPr>
          <w:rFonts w:hint="cs"/>
          <w:rtl/>
        </w:rPr>
        <w:t xml:space="preserve">קיים שני תנאים יסודיים. האחד, צריך להיות רוב יהודי. זה ברור כשמש. אחרת היא לא תהיה מדינה יהודית. ומנגד, על מנת שהיא תהיה דמוקרטית, חשוב שהמיעוט הלא-יהודי, הערבים ושאר הלא-יהודים שחיים במדינה, ייהנה משוויון זכויות. שוויון זכויות זה בפני החוק, אבל אני מוסיף </w:t>
      </w:r>
      <w:r>
        <w:rPr>
          <w:rFonts w:hint="cs"/>
          <w:rtl/>
        </w:rPr>
        <w:t xml:space="preserve">דבר שבעיני הוא לא פחות חשוב, להשקפתי וגם ברקורד שלי </w:t>
      </w:r>
      <w:r>
        <w:rPr>
          <w:rtl/>
        </w:rPr>
        <w:t>–</w:t>
      </w:r>
      <w:r>
        <w:rPr>
          <w:rFonts w:hint="cs"/>
          <w:rtl/>
        </w:rPr>
        <w:t xml:space="preserve"> וזה שוויון הזדמנויות. זכויות לבדן, בלי היכולת לממשן, לאורך זמן הן מתכרסמות. לפחות הן אינן מגיעות לשלמות שהחוק היה רוצה שתהיה. </w:t>
      </w:r>
    </w:p>
    <w:p w14:paraId="22A24A8B" w14:textId="77777777" w:rsidR="00000000" w:rsidRDefault="00027501">
      <w:pPr>
        <w:pStyle w:val="a0"/>
        <w:rPr>
          <w:rFonts w:hint="cs"/>
          <w:rtl/>
        </w:rPr>
      </w:pPr>
    </w:p>
    <w:p w14:paraId="471278E2" w14:textId="77777777" w:rsidR="00000000" w:rsidRDefault="00027501">
      <w:pPr>
        <w:pStyle w:val="a0"/>
        <w:rPr>
          <w:rFonts w:hint="cs"/>
          <w:rtl/>
        </w:rPr>
      </w:pPr>
      <w:r>
        <w:rPr>
          <w:rFonts w:hint="cs"/>
          <w:rtl/>
        </w:rPr>
        <w:t>ובכן, איך מביאים לאיזון בין השאיפה לרוב יהודי לשאיפה לשילוב המיעוט הלא-יהו</w:t>
      </w:r>
      <w:r>
        <w:rPr>
          <w:rFonts w:hint="cs"/>
          <w:rtl/>
        </w:rPr>
        <w:t xml:space="preserve">די, הערבי והשאר - חבר הכנסת טיבי, תשחרר אותי מהצורך לחזור כל פעם - המיעוט הלא-יהודי, איך גורמים לכך שהוא יהיה משולב באותה דמוקרטיה, עם שוויון הזדמנויות, גם בפני החוק, ושוויון הזדמנויות בעשייה? אני רוצה לנתח כל אחד בנפרד, ולהראות שזה מתנקז לאותו מקום. </w:t>
      </w:r>
    </w:p>
    <w:p w14:paraId="2AB44D65" w14:textId="77777777" w:rsidR="00000000" w:rsidRDefault="00027501">
      <w:pPr>
        <w:pStyle w:val="a0"/>
        <w:rPr>
          <w:rFonts w:hint="cs"/>
          <w:rtl/>
        </w:rPr>
      </w:pPr>
    </w:p>
    <w:p w14:paraId="6209E69E" w14:textId="77777777" w:rsidR="00000000" w:rsidRDefault="00027501">
      <w:pPr>
        <w:pStyle w:val="a0"/>
        <w:rPr>
          <w:rFonts w:hint="cs"/>
          <w:rtl/>
        </w:rPr>
      </w:pPr>
      <w:r>
        <w:rPr>
          <w:rFonts w:hint="cs"/>
          <w:rtl/>
        </w:rPr>
        <w:t>הדב</w:t>
      </w:r>
      <w:r>
        <w:rPr>
          <w:rFonts w:hint="cs"/>
          <w:rtl/>
        </w:rPr>
        <w:t>ר שאפשר לומר בוודאות שהבטיח את הרוב היהודי, במהלך שנות קיום המדינה, ולהערכתי גם לפני כן, היה גורם העלייה. בעצם, הציונות נבנתה על רעיון אחד מרכזי, וזה רעיון העלייה. הסיבה לכך שיש היום רוב יהודי במדינת ישראל, מהדרך שבה התחלנו, והמגמות הרגילות של גידולי אוכלו</w:t>
      </w:r>
      <w:r>
        <w:rPr>
          <w:rFonts w:hint="cs"/>
          <w:rtl/>
        </w:rPr>
        <w:t xml:space="preserve">סייה </w:t>
      </w:r>
      <w:r>
        <w:rPr>
          <w:rtl/>
        </w:rPr>
        <w:t>–</w:t>
      </w:r>
      <w:r>
        <w:rPr>
          <w:rFonts w:hint="cs"/>
          <w:rtl/>
        </w:rPr>
        <w:t xml:space="preserve"> האוכלוסייה גדלה על-פי גורמים כמו ילודה, תמותה, ואם יש כמה אוכלוסיות </w:t>
      </w:r>
      <w:r>
        <w:rPr>
          <w:rtl/>
        </w:rPr>
        <w:t>–</w:t>
      </w:r>
      <w:r>
        <w:rPr>
          <w:rFonts w:hint="cs"/>
          <w:rtl/>
        </w:rPr>
        <w:t xml:space="preserve"> על-ידי ילודות ותמותות </w:t>
      </w:r>
      <w:r>
        <w:rPr>
          <w:rtl/>
        </w:rPr>
        <w:t>–</w:t>
      </w:r>
      <w:r>
        <w:rPr>
          <w:rFonts w:hint="cs"/>
          <w:rtl/>
        </w:rPr>
        <w:t xml:space="preserve"> במתמטיקה הפשוטה הזאת, הרוב היהודי היה הרבה יותר קטן היום, אם בכלל היה קיים. הוא קיים מהקמת המדינה, כאשר היינו פה 600,000 יהודים ומיעוט ערבי לא מבוטל. הסיבה</w:t>
      </w:r>
      <w:r>
        <w:rPr>
          <w:rFonts w:hint="cs"/>
          <w:rtl/>
        </w:rPr>
        <w:t xml:space="preserve"> לכך שאנחנו נמצאים היום במצב שהפרופורציה, פחות או יותר, נשארה זהה, לאור העובדה שקצב הילודה היהודי הוא ודאי יותר קטן, מול רוב הלא-יהודים - הסיבה העיקרית לכך היא העלייה. העלייה היא נשמת אפנו. זו המהות של הציונות. זה קיבוץ הגלויות, זו השיבה לארץ-ישראל, השיבה </w:t>
      </w:r>
      <w:r>
        <w:rPr>
          <w:rFonts w:hint="cs"/>
          <w:rtl/>
        </w:rPr>
        <w:t xml:space="preserve">לאותה ארץ. </w:t>
      </w:r>
    </w:p>
    <w:p w14:paraId="30E12DD1" w14:textId="77777777" w:rsidR="00000000" w:rsidRDefault="00027501">
      <w:pPr>
        <w:pStyle w:val="a0"/>
        <w:rPr>
          <w:rFonts w:hint="cs"/>
          <w:rtl/>
        </w:rPr>
      </w:pPr>
    </w:p>
    <w:p w14:paraId="49A76C6A" w14:textId="77777777" w:rsidR="00000000" w:rsidRDefault="00027501">
      <w:pPr>
        <w:pStyle w:val="a0"/>
        <w:rPr>
          <w:rFonts w:hint="cs"/>
          <w:rtl/>
        </w:rPr>
      </w:pPr>
      <w:r>
        <w:rPr>
          <w:rFonts w:hint="cs"/>
          <w:rtl/>
        </w:rPr>
        <w:t xml:space="preserve">אם נתחיל להתווכח פה מי היה הראשון, אתם יודעים מה תהיה התוצאה. איך הפכנו למיעוט ומי הפכנו </w:t>
      </w:r>
      <w:r>
        <w:rPr>
          <w:rtl/>
        </w:rPr>
        <w:t>–</w:t>
      </w:r>
      <w:r>
        <w:rPr>
          <w:rFonts w:hint="cs"/>
          <w:rtl/>
        </w:rPr>
        <w:t xml:space="preserve"> זה סיפור שלם. פרופסור דינור, שר החינוך הראשון - אם אינני טועה </w:t>
      </w:r>
      <w:r>
        <w:rPr>
          <w:rtl/>
        </w:rPr>
        <w:t>–</w:t>
      </w:r>
      <w:r>
        <w:rPr>
          <w:rFonts w:hint="cs"/>
          <w:rtl/>
        </w:rPr>
        <w:t xml:space="preserve"> של מדינת ישראל, כתב על זה לא מעט; עשה מחקרים גדולים. אם תרצו, ותזמינו אותי לסימפוזיון אח</w:t>
      </w:r>
      <w:r>
        <w:rPr>
          <w:rFonts w:hint="cs"/>
          <w:rtl/>
        </w:rPr>
        <w:t>ר, נוכל לדון. נעלה עובדות היסטוריות מעניינות, עם סימוכים היסטוריים, עם היסטוריונים רומים, ביזנטים, מוסלמים ואחרים. אלה נותנים מסכת שונה לחלוטין לגבי הקדימות ואופן היציאה של היהודים ואופן ההגעה של הלא-יהודים. זה נושא בפני עצמו, אבל לא בו אני דן, כי הוא לא ר</w:t>
      </w:r>
      <w:r>
        <w:rPr>
          <w:rFonts w:hint="cs"/>
          <w:rtl/>
        </w:rPr>
        <w:t xml:space="preserve">לוונטי לשאלתנו. </w:t>
      </w:r>
    </w:p>
    <w:p w14:paraId="36F6EEE8" w14:textId="77777777" w:rsidR="00000000" w:rsidRDefault="00027501">
      <w:pPr>
        <w:pStyle w:val="a0"/>
        <w:rPr>
          <w:rFonts w:hint="cs"/>
          <w:rtl/>
        </w:rPr>
      </w:pPr>
    </w:p>
    <w:p w14:paraId="3A38104D" w14:textId="77777777" w:rsidR="00000000" w:rsidRDefault="00027501">
      <w:pPr>
        <w:pStyle w:val="a0"/>
        <w:rPr>
          <w:rFonts w:hint="cs"/>
          <w:rtl/>
        </w:rPr>
      </w:pPr>
      <w:r>
        <w:rPr>
          <w:rFonts w:hint="cs"/>
          <w:rtl/>
        </w:rPr>
        <w:t>השאלה הרלוונטית היא אחת: איך מבטיחים את הרוב היהודי - והאמצעי שהציונות מצאה, שהוכח גם כאמצעי היחיד שעובד, לאורך זמן, מאז הקמת המדינה, הוא אמצעי העלייה. מה משפיע על עלייה? על זה נעשו מחקרים לא מעטים, אבל אין שום ספק שמה שמשפיע על העלייה יו</w:t>
      </w:r>
      <w:r>
        <w:rPr>
          <w:rFonts w:hint="cs"/>
          <w:rtl/>
        </w:rPr>
        <w:t xml:space="preserve">תר מכל גורם אחר </w:t>
      </w:r>
      <w:r>
        <w:rPr>
          <w:rtl/>
        </w:rPr>
        <w:t>–</w:t>
      </w:r>
      <w:r>
        <w:rPr>
          <w:rFonts w:hint="cs"/>
          <w:rtl/>
        </w:rPr>
        <w:t xml:space="preserve"> וזה יפתיע כאן רבים </w:t>
      </w:r>
      <w:r>
        <w:rPr>
          <w:rtl/>
        </w:rPr>
        <w:t>–</w:t>
      </w:r>
      <w:r>
        <w:rPr>
          <w:rFonts w:hint="cs"/>
          <w:rtl/>
        </w:rPr>
        <w:t xml:space="preserve"> זה לא הביטחון, לא המצב הביטחוני. זה לא הדבר העיקרי שמשפיע על העלייה, בוודאי לא בעשרות השנים האחרונות. הגורם הדומיננטי שמשפיע על העלייה הוא המצב הכלכלי. הוא גם משפיע על עלייה והוא גם משפיע על ירידה, לפחות בציבור היהודי</w:t>
      </w:r>
      <w:r>
        <w:rPr>
          <w:rFonts w:hint="cs"/>
          <w:rtl/>
        </w:rPr>
        <w:t xml:space="preserve">. </w:t>
      </w:r>
    </w:p>
    <w:p w14:paraId="13D62188" w14:textId="77777777" w:rsidR="00000000" w:rsidRDefault="00027501">
      <w:pPr>
        <w:pStyle w:val="a0"/>
        <w:rPr>
          <w:rFonts w:hint="cs"/>
          <w:rtl/>
        </w:rPr>
      </w:pPr>
    </w:p>
    <w:p w14:paraId="18D123CB" w14:textId="77777777" w:rsidR="00000000" w:rsidRDefault="00027501">
      <w:pPr>
        <w:pStyle w:val="af0"/>
        <w:rPr>
          <w:rtl/>
        </w:rPr>
      </w:pPr>
      <w:r>
        <w:rPr>
          <w:rFonts w:hint="eastAsia"/>
          <w:rtl/>
        </w:rPr>
        <w:t>עזמי</w:t>
      </w:r>
      <w:r>
        <w:rPr>
          <w:rtl/>
        </w:rPr>
        <w:t xml:space="preserve"> בשארה (בל"ד):</w:t>
      </w:r>
    </w:p>
    <w:p w14:paraId="2A56DDDE" w14:textId="77777777" w:rsidR="00000000" w:rsidRDefault="00027501">
      <w:pPr>
        <w:pStyle w:val="a0"/>
        <w:rPr>
          <w:rtl/>
        </w:rPr>
      </w:pPr>
    </w:p>
    <w:p w14:paraId="618A4D30" w14:textId="77777777" w:rsidR="00000000" w:rsidRDefault="00027501">
      <w:pPr>
        <w:pStyle w:val="a0"/>
        <w:rPr>
          <w:rFonts w:hint="cs"/>
          <w:rtl/>
        </w:rPr>
      </w:pPr>
      <w:r>
        <w:rPr>
          <w:rFonts w:hint="cs"/>
          <w:rtl/>
        </w:rPr>
        <w:t xml:space="preserve">אבל עלייה, </w:t>
      </w:r>
      <w:r>
        <w:t>by definition</w:t>
      </w:r>
      <w:r>
        <w:rPr>
          <w:rFonts w:hint="cs"/>
          <w:rtl/>
        </w:rPr>
        <w:t xml:space="preserve"> זה ליהודים. לנו אין עלייה. </w:t>
      </w:r>
    </w:p>
    <w:p w14:paraId="11C0057B" w14:textId="77777777" w:rsidR="00000000" w:rsidRDefault="00027501">
      <w:pPr>
        <w:pStyle w:val="a0"/>
        <w:rPr>
          <w:rFonts w:hint="cs"/>
          <w:rtl/>
        </w:rPr>
      </w:pPr>
    </w:p>
    <w:p w14:paraId="0E9EE766" w14:textId="77777777" w:rsidR="00000000" w:rsidRDefault="00027501">
      <w:pPr>
        <w:pStyle w:val="-"/>
        <w:rPr>
          <w:rtl/>
        </w:rPr>
      </w:pPr>
      <w:bookmarkStart w:id="446" w:name="FS000000965T21_01_2004_16_52_57C"/>
      <w:bookmarkEnd w:id="446"/>
      <w:r>
        <w:rPr>
          <w:rtl/>
        </w:rPr>
        <w:t>שר האוצר בנימין נתניהו:</w:t>
      </w:r>
    </w:p>
    <w:p w14:paraId="011FF1E0" w14:textId="77777777" w:rsidR="00000000" w:rsidRDefault="00027501">
      <w:pPr>
        <w:pStyle w:val="a0"/>
        <w:rPr>
          <w:rtl/>
        </w:rPr>
      </w:pPr>
    </w:p>
    <w:p w14:paraId="418ECC3B" w14:textId="77777777" w:rsidR="00000000" w:rsidRDefault="00027501">
      <w:pPr>
        <w:pStyle w:val="a0"/>
        <w:rPr>
          <w:rFonts w:hint="cs"/>
          <w:rtl/>
        </w:rPr>
      </w:pPr>
      <w:r>
        <w:rPr>
          <w:rFonts w:hint="cs"/>
          <w:rtl/>
        </w:rPr>
        <w:t>זה נכון. בהחלט. זה נכון. אנחנו מגדירים את עצמנו כמדינת לאום, מדינת העם היהודי - - -</w:t>
      </w:r>
    </w:p>
    <w:p w14:paraId="1E3DD392" w14:textId="77777777" w:rsidR="00000000" w:rsidRDefault="00027501">
      <w:pPr>
        <w:pStyle w:val="a0"/>
        <w:rPr>
          <w:rFonts w:hint="cs"/>
          <w:rtl/>
        </w:rPr>
      </w:pPr>
    </w:p>
    <w:p w14:paraId="44EA48B4" w14:textId="77777777" w:rsidR="00000000" w:rsidRDefault="00027501">
      <w:pPr>
        <w:pStyle w:val="af0"/>
        <w:rPr>
          <w:rtl/>
        </w:rPr>
      </w:pPr>
      <w:r>
        <w:rPr>
          <w:rFonts w:hint="eastAsia"/>
          <w:rtl/>
        </w:rPr>
        <w:t>היו</w:t>
      </w:r>
      <w:r>
        <w:rPr>
          <w:rtl/>
        </w:rPr>
        <w:t>"ר ראובן ריבלין:</w:t>
      </w:r>
    </w:p>
    <w:p w14:paraId="6AF3F1DC" w14:textId="77777777" w:rsidR="00000000" w:rsidRDefault="00027501">
      <w:pPr>
        <w:pStyle w:val="a0"/>
        <w:rPr>
          <w:rFonts w:hint="cs"/>
          <w:rtl/>
        </w:rPr>
      </w:pPr>
    </w:p>
    <w:p w14:paraId="2B928846" w14:textId="77777777" w:rsidR="00000000" w:rsidRDefault="00027501">
      <w:pPr>
        <w:pStyle w:val="a0"/>
        <w:rPr>
          <w:rFonts w:hint="cs"/>
          <w:rtl/>
        </w:rPr>
      </w:pPr>
      <w:r>
        <w:rPr>
          <w:rFonts w:hint="cs"/>
          <w:rtl/>
        </w:rPr>
        <w:t xml:space="preserve">זאת אקסיומה. </w:t>
      </w:r>
    </w:p>
    <w:p w14:paraId="2F82A8F1" w14:textId="77777777" w:rsidR="00000000" w:rsidRDefault="00027501">
      <w:pPr>
        <w:pStyle w:val="a0"/>
        <w:ind w:firstLine="0"/>
        <w:rPr>
          <w:rFonts w:hint="cs"/>
          <w:rtl/>
        </w:rPr>
      </w:pPr>
    </w:p>
    <w:p w14:paraId="4297F247" w14:textId="77777777" w:rsidR="00000000" w:rsidRDefault="00027501">
      <w:pPr>
        <w:pStyle w:val="af0"/>
        <w:rPr>
          <w:rtl/>
        </w:rPr>
      </w:pPr>
      <w:r>
        <w:rPr>
          <w:rFonts w:hint="eastAsia"/>
          <w:rtl/>
        </w:rPr>
        <w:t>עזמי</w:t>
      </w:r>
      <w:r>
        <w:rPr>
          <w:rtl/>
        </w:rPr>
        <w:t xml:space="preserve"> בשארה (בל"ד):</w:t>
      </w:r>
    </w:p>
    <w:p w14:paraId="5A3667A1" w14:textId="77777777" w:rsidR="00000000" w:rsidRDefault="00027501">
      <w:pPr>
        <w:pStyle w:val="a0"/>
        <w:rPr>
          <w:rFonts w:hint="cs"/>
          <w:rtl/>
        </w:rPr>
      </w:pPr>
    </w:p>
    <w:p w14:paraId="74328385" w14:textId="77777777" w:rsidR="00000000" w:rsidRDefault="00027501">
      <w:pPr>
        <w:pStyle w:val="a0"/>
        <w:rPr>
          <w:rFonts w:hint="cs"/>
          <w:rtl/>
        </w:rPr>
      </w:pPr>
      <w:r>
        <w:rPr>
          <w:rFonts w:hint="cs"/>
          <w:rtl/>
        </w:rPr>
        <w:t xml:space="preserve">לא, הוא אמר </w:t>
      </w:r>
      <w:r>
        <w:rPr>
          <w:rtl/>
        </w:rPr>
        <w:t>–</w:t>
      </w:r>
      <w:r>
        <w:rPr>
          <w:rFonts w:hint="cs"/>
          <w:rtl/>
        </w:rPr>
        <w:t xml:space="preserve"> עלייה לפחות בציבור היהודי. </w:t>
      </w:r>
    </w:p>
    <w:p w14:paraId="50EC8512" w14:textId="77777777" w:rsidR="00000000" w:rsidRDefault="00027501">
      <w:pPr>
        <w:pStyle w:val="a0"/>
        <w:rPr>
          <w:rFonts w:hint="cs"/>
          <w:rtl/>
        </w:rPr>
      </w:pPr>
    </w:p>
    <w:p w14:paraId="1CB9D1D7" w14:textId="77777777" w:rsidR="00000000" w:rsidRDefault="00027501">
      <w:pPr>
        <w:pStyle w:val="af1"/>
        <w:rPr>
          <w:rFonts w:hint="cs"/>
          <w:rtl/>
        </w:rPr>
      </w:pPr>
      <w:r>
        <w:rPr>
          <w:rtl/>
        </w:rPr>
        <w:t>היו"ר יולי-יואל אדלשטיין</w:t>
      </w:r>
    </w:p>
    <w:p w14:paraId="1FB3F7D4" w14:textId="77777777" w:rsidR="00000000" w:rsidRDefault="00027501">
      <w:pPr>
        <w:pStyle w:val="a0"/>
        <w:rPr>
          <w:rtl/>
        </w:rPr>
      </w:pPr>
    </w:p>
    <w:p w14:paraId="563747DF" w14:textId="77777777" w:rsidR="00000000" w:rsidRDefault="00027501">
      <w:pPr>
        <w:pStyle w:val="a0"/>
        <w:rPr>
          <w:rFonts w:hint="cs"/>
          <w:rtl/>
        </w:rPr>
      </w:pPr>
      <w:r>
        <w:rPr>
          <w:rFonts w:hint="cs"/>
          <w:rtl/>
        </w:rPr>
        <w:t xml:space="preserve">טוב. התיקון ברור. </w:t>
      </w:r>
    </w:p>
    <w:p w14:paraId="21CD1745" w14:textId="77777777" w:rsidR="00000000" w:rsidRDefault="00027501">
      <w:pPr>
        <w:pStyle w:val="a0"/>
        <w:rPr>
          <w:rFonts w:hint="cs"/>
          <w:rtl/>
        </w:rPr>
      </w:pPr>
    </w:p>
    <w:p w14:paraId="54028310" w14:textId="77777777" w:rsidR="00000000" w:rsidRDefault="00027501">
      <w:pPr>
        <w:pStyle w:val="-"/>
        <w:rPr>
          <w:rtl/>
        </w:rPr>
      </w:pPr>
      <w:bookmarkStart w:id="447" w:name="FS000000965T21_01_2004_16_55_39C"/>
      <w:bookmarkEnd w:id="447"/>
      <w:r>
        <w:rPr>
          <w:rtl/>
        </w:rPr>
        <w:t>שר האוצר בנימין נתניהו:</w:t>
      </w:r>
    </w:p>
    <w:p w14:paraId="7F6AE436" w14:textId="77777777" w:rsidR="00000000" w:rsidRDefault="00027501">
      <w:pPr>
        <w:pStyle w:val="a0"/>
        <w:rPr>
          <w:rtl/>
        </w:rPr>
      </w:pPr>
    </w:p>
    <w:p w14:paraId="42C1DEEF" w14:textId="77777777" w:rsidR="00000000" w:rsidRDefault="00027501">
      <w:pPr>
        <w:pStyle w:val="a0"/>
        <w:rPr>
          <w:rFonts w:hint="cs"/>
          <w:rtl/>
        </w:rPr>
      </w:pPr>
      <w:r>
        <w:rPr>
          <w:rFonts w:hint="cs"/>
          <w:rtl/>
        </w:rPr>
        <w:t>אני מסכים. להיפך, אני מחדד את זה. אנחנו מדינת לאום יהודי, כמו שיש מדינת לאום אנגלי, או מדינות לאום אחרות באירופה. זו קונספציה מסוימת, אבל מדינת הלאום הזאת</w:t>
      </w:r>
      <w:r>
        <w:rPr>
          <w:rFonts w:hint="cs"/>
          <w:rtl/>
        </w:rPr>
        <w:t xml:space="preserve"> מכירה בעובדה שיש בקרבה מי שאינם שייכים ללאום היהודי, ואנחנו רוצים לשלב אותם באותו מבנה של רוב יהודי, אבל של דמוקרטיה שמאפשרת להם אותו שוויון זכויות בפני החוק.</w:t>
      </w:r>
    </w:p>
    <w:p w14:paraId="22923F48" w14:textId="77777777" w:rsidR="00000000" w:rsidRDefault="00027501">
      <w:pPr>
        <w:pStyle w:val="a0"/>
        <w:rPr>
          <w:rFonts w:hint="cs"/>
          <w:rtl/>
        </w:rPr>
      </w:pPr>
    </w:p>
    <w:p w14:paraId="5F92796F" w14:textId="77777777" w:rsidR="00000000" w:rsidRDefault="00027501">
      <w:pPr>
        <w:pStyle w:val="a0"/>
        <w:rPr>
          <w:rFonts w:hint="cs"/>
          <w:rtl/>
        </w:rPr>
      </w:pPr>
      <w:r>
        <w:rPr>
          <w:rFonts w:hint="cs"/>
          <w:rtl/>
        </w:rPr>
        <w:t xml:space="preserve"> ובכן, איך מבטיחים קודם כול את העלייה? זאת אומרת, מה גורם, יותר נכון, לשמירת העלייה, או לאותו ר</w:t>
      </w:r>
      <w:r>
        <w:rPr>
          <w:rFonts w:hint="cs"/>
          <w:rtl/>
        </w:rPr>
        <w:t>וב יהודי? אמרתי שהגורם הוא הכלכלה. זה נכון בצד הפוזיטיבי, כשהכלכלה צומחת, כשהמשק צומח, כשיש בו השקעות, וכן הלאה - אז באים הנה עולים. זה ברור כשמש. אבל באותה מידה צריך לדעת, שכאשר יש התכווצות כלכלית, יש ירידה. אני אומר בזעקה גדולה, שאחד הדברים שהניעו אותי ל</w:t>
      </w:r>
      <w:r>
        <w:rPr>
          <w:rFonts w:hint="cs"/>
          <w:rtl/>
        </w:rPr>
        <w:t xml:space="preserve">הציג את התוכנית הכלכלית על מנת לשנות את כיוון המשק, הוא העובדה המדהימה שחלה פה תפנית של ירידה. </w:t>
      </w:r>
    </w:p>
    <w:p w14:paraId="11496DB8" w14:textId="77777777" w:rsidR="00000000" w:rsidRDefault="00027501">
      <w:pPr>
        <w:pStyle w:val="a0"/>
        <w:rPr>
          <w:rFonts w:hint="cs"/>
          <w:rtl/>
        </w:rPr>
      </w:pPr>
    </w:p>
    <w:p w14:paraId="4902EFE1" w14:textId="77777777" w:rsidR="00000000" w:rsidRDefault="00027501">
      <w:pPr>
        <w:pStyle w:val="a0"/>
        <w:rPr>
          <w:rFonts w:hint="cs"/>
          <w:rtl/>
        </w:rPr>
      </w:pPr>
      <w:r>
        <w:rPr>
          <w:rFonts w:hint="cs"/>
          <w:rtl/>
        </w:rPr>
        <w:t>ב-1997 או ב-1998 אני הייתי במוסקבה. הייתי אז ראש הממשלה. ראש עיריית מוסקבה, לושקוב, ערך לכבודי ארוחת ערב מאוד מפוארת במלון "מטרופול", מלון ששוקם. כטוב לבנו ביי</w:t>
      </w:r>
      <w:r>
        <w:rPr>
          <w:rFonts w:hint="cs"/>
          <w:rtl/>
        </w:rPr>
        <w:t xml:space="preserve">ן, לאחר הארוחה, הוא בא לברך, עם כוסית וודקה. הוא לא זרק את זה אחורה, אבל הוא החזיק בוודקה ואמר כך: מר נתניהו, אתה ואני רוצים אותם דברים, אותו דבר. אתה רוצה את היהודים </w:t>
      </w:r>
      <w:r>
        <w:rPr>
          <w:rtl/>
        </w:rPr>
        <w:t>–</w:t>
      </w:r>
      <w:r>
        <w:rPr>
          <w:rFonts w:hint="cs"/>
          <w:rtl/>
        </w:rPr>
        <w:t xml:space="preserve"> אצלך, ואני רוצה את היהודים </w:t>
      </w:r>
      <w:r>
        <w:rPr>
          <w:rtl/>
        </w:rPr>
        <w:t>–</w:t>
      </w:r>
      <w:r>
        <w:rPr>
          <w:rFonts w:hint="cs"/>
          <w:rtl/>
        </w:rPr>
        <w:t xml:space="preserve"> אצלי. </w:t>
      </w:r>
    </w:p>
    <w:p w14:paraId="10B961E2" w14:textId="77777777" w:rsidR="00000000" w:rsidRDefault="00027501">
      <w:pPr>
        <w:pStyle w:val="a0"/>
        <w:rPr>
          <w:rFonts w:hint="cs"/>
          <w:rtl/>
        </w:rPr>
      </w:pPr>
    </w:p>
    <w:p w14:paraId="32ECD818" w14:textId="77777777" w:rsidR="00000000" w:rsidRDefault="00027501">
      <w:pPr>
        <w:pStyle w:val="af0"/>
        <w:rPr>
          <w:rtl/>
        </w:rPr>
      </w:pPr>
      <w:r>
        <w:rPr>
          <w:rFonts w:hint="eastAsia"/>
          <w:rtl/>
        </w:rPr>
        <w:t>יעקב</w:t>
      </w:r>
      <w:r>
        <w:rPr>
          <w:rtl/>
        </w:rPr>
        <w:t xml:space="preserve"> ליצמן (יהדות התורה):</w:t>
      </w:r>
    </w:p>
    <w:p w14:paraId="432AE503" w14:textId="77777777" w:rsidR="00000000" w:rsidRDefault="00027501">
      <w:pPr>
        <w:pStyle w:val="a0"/>
        <w:rPr>
          <w:rFonts w:hint="cs"/>
          <w:rtl/>
        </w:rPr>
      </w:pPr>
    </w:p>
    <w:p w14:paraId="5FA08B31" w14:textId="77777777" w:rsidR="00000000" w:rsidRDefault="00027501">
      <w:pPr>
        <w:pStyle w:val="a0"/>
        <w:rPr>
          <w:rFonts w:hint="cs"/>
          <w:rtl/>
        </w:rPr>
      </w:pPr>
      <w:r>
        <w:rPr>
          <w:rFonts w:hint="cs"/>
          <w:rtl/>
        </w:rPr>
        <w:t>הוא התכוון - - -</w:t>
      </w:r>
    </w:p>
    <w:p w14:paraId="2D08AE3E" w14:textId="77777777" w:rsidR="00000000" w:rsidRDefault="00027501">
      <w:pPr>
        <w:pStyle w:val="a0"/>
        <w:rPr>
          <w:rFonts w:hint="cs"/>
          <w:rtl/>
        </w:rPr>
      </w:pPr>
    </w:p>
    <w:p w14:paraId="41115963" w14:textId="77777777" w:rsidR="00000000" w:rsidRDefault="00027501">
      <w:pPr>
        <w:pStyle w:val="-"/>
        <w:rPr>
          <w:rtl/>
        </w:rPr>
      </w:pPr>
      <w:bookmarkStart w:id="448" w:name="FS000000965T21_01_2004_17_07_26C"/>
      <w:bookmarkEnd w:id="448"/>
      <w:r>
        <w:rPr>
          <w:rtl/>
        </w:rPr>
        <w:t>שר הא</w:t>
      </w:r>
      <w:r>
        <w:rPr>
          <w:rtl/>
        </w:rPr>
        <w:t>וצר בנימין נתניהו:</w:t>
      </w:r>
    </w:p>
    <w:p w14:paraId="519F1523" w14:textId="77777777" w:rsidR="00000000" w:rsidRDefault="00027501">
      <w:pPr>
        <w:pStyle w:val="a0"/>
        <w:rPr>
          <w:rtl/>
        </w:rPr>
      </w:pPr>
    </w:p>
    <w:p w14:paraId="5EFAC850" w14:textId="77777777" w:rsidR="00000000" w:rsidRDefault="00027501">
      <w:pPr>
        <w:pStyle w:val="a0"/>
        <w:rPr>
          <w:rFonts w:hint="cs"/>
          <w:rtl/>
        </w:rPr>
      </w:pPr>
      <w:r>
        <w:rPr>
          <w:rFonts w:hint="cs"/>
          <w:rtl/>
        </w:rPr>
        <w:t xml:space="preserve">לא. אני רוצה את היהודים במוסקבה, ואתה רוצה את היהודים בישראל. אז הנה, אתה רואה, יש לנו שותפות מסוימת, וחילוקי דעות מסוימים. ואז אני עליתי, והרמתי כוסית, ואמרתי, באנגלית, כי ראיתי שיש לו שליטה מצוינת באנגלית: </w:t>
      </w:r>
      <w:r>
        <w:t>May the best economy win</w:t>
      </w:r>
      <w:r>
        <w:rPr>
          <w:rFonts w:hint="cs"/>
          <w:rtl/>
        </w:rPr>
        <w:t>. הי</w:t>
      </w:r>
      <w:r>
        <w:rPr>
          <w:rFonts w:hint="cs"/>
          <w:rtl/>
        </w:rPr>
        <w:t xml:space="preserve">יתי מאוד מרוצה, הייתי מבסוט. אנחנו קיבלנו עלייה, קלטנו עלייה, איך אפשר היה להשוות את הכלכלה שלנו לכלכלה שלהם? </w:t>
      </w:r>
    </w:p>
    <w:p w14:paraId="55E394C8" w14:textId="77777777" w:rsidR="00000000" w:rsidRDefault="00027501">
      <w:pPr>
        <w:pStyle w:val="a0"/>
        <w:rPr>
          <w:rFonts w:hint="cs"/>
          <w:rtl/>
        </w:rPr>
      </w:pPr>
    </w:p>
    <w:p w14:paraId="16CF8FD4" w14:textId="77777777" w:rsidR="00000000" w:rsidRDefault="00027501">
      <w:pPr>
        <w:pStyle w:val="a0"/>
        <w:rPr>
          <w:rFonts w:hint="cs"/>
          <w:rtl/>
        </w:rPr>
      </w:pPr>
      <w:r>
        <w:rPr>
          <w:rFonts w:hint="cs"/>
          <w:rtl/>
        </w:rPr>
        <w:t>והנה, בשנתיים האחרונות, או לפחות בשלוש השנים האחרונות, עד חצי השנה האחרונה, אנחנו עדים לזליגה חזרה, בעיקר למוסקבה, של יהודים שעלו לארץ וחזרו, כי</w:t>
      </w:r>
      <w:r>
        <w:rPr>
          <w:rFonts w:hint="cs"/>
          <w:rtl/>
        </w:rPr>
        <w:t xml:space="preserve"> ה-</w:t>
      </w:r>
      <w:r>
        <w:t>economy</w:t>
      </w:r>
      <w:r>
        <w:rPr>
          <w:rFonts w:hint="cs"/>
          <w:rtl/>
        </w:rPr>
        <w:t xml:space="preserve">, הכלכלה שלהם, </w:t>
      </w:r>
      <w:r>
        <w:t>is winning</w:t>
      </w:r>
      <w:r>
        <w:rPr>
          <w:rFonts w:hint="cs"/>
          <w:rtl/>
        </w:rPr>
        <w:t>, מנצחת. ולמה היא מנצחת? זה נכון שרמת החיים האבסולוטית פה יותר גבוהה, אבל ליזמים, אנשים פעילים שרוצים לעבוד, שם, תחת המשטר הכלכלי החדש ברוסיה, הם משלמים 13% מס הכנסה, ופה הם שילמו מס שולי של 60%-70%. אז הם פשוט הסתובבו וה</w:t>
      </w:r>
      <w:r>
        <w:rPr>
          <w:rFonts w:hint="cs"/>
          <w:rtl/>
        </w:rPr>
        <w:t xml:space="preserve">לכו. </w:t>
      </w:r>
    </w:p>
    <w:p w14:paraId="33CD8352" w14:textId="77777777" w:rsidR="00000000" w:rsidRDefault="00027501">
      <w:pPr>
        <w:pStyle w:val="a0"/>
        <w:rPr>
          <w:rFonts w:hint="cs"/>
          <w:rtl/>
        </w:rPr>
      </w:pPr>
    </w:p>
    <w:p w14:paraId="6E33A951" w14:textId="77777777" w:rsidR="00000000" w:rsidRDefault="00027501">
      <w:pPr>
        <w:pStyle w:val="a0"/>
        <w:rPr>
          <w:rFonts w:hint="cs"/>
          <w:rtl/>
        </w:rPr>
      </w:pPr>
      <w:r>
        <w:rPr>
          <w:rFonts w:hint="cs"/>
          <w:rtl/>
        </w:rPr>
        <w:t xml:space="preserve">הייתי לאחרונה במוסקבה, כשר החוץ. הלכתי לאכול שם באיזו מסעדה. ניגשו אלי דוברי עברית, עם מבטא רוסי, דוברי עברית רבים. שאלתי אותם: מה אתם עושים פה? הם אמרו לי: עובדים, מרוויחים כסף. </w:t>
      </w:r>
    </w:p>
    <w:p w14:paraId="4EF38209" w14:textId="77777777" w:rsidR="00000000" w:rsidRDefault="00027501">
      <w:pPr>
        <w:pStyle w:val="a0"/>
        <w:rPr>
          <w:rFonts w:hint="cs"/>
          <w:rtl/>
        </w:rPr>
      </w:pPr>
    </w:p>
    <w:p w14:paraId="6ED0659D" w14:textId="77777777" w:rsidR="00000000" w:rsidRDefault="00027501">
      <w:pPr>
        <w:pStyle w:val="a0"/>
        <w:rPr>
          <w:rFonts w:hint="cs"/>
          <w:rtl/>
        </w:rPr>
      </w:pPr>
      <w:r>
        <w:rPr>
          <w:rFonts w:hint="cs"/>
          <w:rtl/>
        </w:rPr>
        <w:t xml:space="preserve">לצערי, אותו דבר קרה, זה לא ייאמן, עם יהודי ארגנטינה. המצב בארגנטינה </w:t>
      </w:r>
      <w:r>
        <w:rPr>
          <w:rFonts w:hint="cs"/>
          <w:rtl/>
        </w:rPr>
        <w:t xml:space="preserve">היה קטסטרופלי, אבל קמה שם ממשלה חדשה, שהתחילה לארגן את הכלכלה, הורידה דבר ראשון את המסים ל-21%, ואני רוצה להגיד לכם, שהעלייה מארגנטינה, שהיתה יהדות מצוקה </w:t>
      </w:r>
      <w:r>
        <w:rPr>
          <w:rtl/>
        </w:rPr>
        <w:t>–</w:t>
      </w:r>
      <w:r>
        <w:rPr>
          <w:rFonts w:hint="cs"/>
          <w:rtl/>
        </w:rPr>
        <w:t xml:space="preserve"> לא תחת איומים אבל תחת איום כלכלי גדול, מצוקה עצומה </w:t>
      </w:r>
      <w:r>
        <w:rPr>
          <w:rtl/>
        </w:rPr>
        <w:t>–</w:t>
      </w:r>
      <w:r>
        <w:rPr>
          <w:rFonts w:hint="cs"/>
          <w:rtl/>
        </w:rPr>
        <w:t xml:space="preserve"> זה כמעט הסתובב וחזר. </w:t>
      </w:r>
    </w:p>
    <w:p w14:paraId="4BD729C7" w14:textId="77777777" w:rsidR="00000000" w:rsidRDefault="00027501">
      <w:pPr>
        <w:pStyle w:val="a0"/>
        <w:ind w:firstLine="0"/>
        <w:rPr>
          <w:rFonts w:hint="cs"/>
          <w:rtl/>
        </w:rPr>
      </w:pPr>
    </w:p>
    <w:p w14:paraId="186A86F2" w14:textId="77777777" w:rsidR="00000000" w:rsidRDefault="00027501">
      <w:pPr>
        <w:pStyle w:val="a0"/>
        <w:ind w:firstLine="0"/>
        <w:rPr>
          <w:rFonts w:hint="cs"/>
          <w:rtl/>
        </w:rPr>
      </w:pPr>
      <w:r>
        <w:rPr>
          <w:rFonts w:hint="cs"/>
          <w:rtl/>
        </w:rPr>
        <w:tab/>
        <w:t>הגורם המשפיע ביותר על ה</w:t>
      </w:r>
      <w:r>
        <w:rPr>
          <w:rFonts w:hint="cs"/>
          <w:rtl/>
        </w:rPr>
        <w:t>עלייה, שמשפיע על שאלת הרוב היהודי, הוא הגורם הכלכלי. על כן, אם אנחנו רוצים להבטיח את הרוב היהודי, אנחנו צריכים להבטיח כלכלה בריאה. זו השקפתי. זו סיבה נוספת לעשות כלכלה בריאה. אפילו לא היתה עלייה, הצורך בעלייה היה קיים, ואם לא היה הצורך בעלייה, היינו צריכים</w:t>
      </w:r>
      <w:r>
        <w:rPr>
          <w:rFonts w:hint="cs"/>
          <w:rtl/>
        </w:rPr>
        <w:t xml:space="preserve"> כלכלה בריאה. אבל כיוון שזו נשמת אפנו, הצורך הזה חזק שבעתיים.</w:t>
      </w:r>
    </w:p>
    <w:p w14:paraId="49C7A89D" w14:textId="77777777" w:rsidR="00000000" w:rsidRDefault="00027501">
      <w:pPr>
        <w:pStyle w:val="a0"/>
        <w:ind w:firstLine="0"/>
        <w:rPr>
          <w:rFonts w:hint="cs"/>
          <w:rtl/>
        </w:rPr>
      </w:pPr>
    </w:p>
    <w:p w14:paraId="0B9C5971" w14:textId="77777777" w:rsidR="00000000" w:rsidRDefault="00027501">
      <w:pPr>
        <w:pStyle w:val="a0"/>
        <w:ind w:firstLine="0"/>
        <w:rPr>
          <w:rFonts w:hint="cs"/>
          <w:rtl/>
        </w:rPr>
      </w:pPr>
      <w:r>
        <w:rPr>
          <w:rFonts w:hint="cs"/>
          <w:rtl/>
        </w:rPr>
        <w:tab/>
        <w:t xml:space="preserve">עכשיו אני בא לצד השני של המשוואה. הצד השני של המשוואה, כמובן, הוא הצורך בשוויון זכויות, או בדמוקרטיה שמאפשרת שוויון זכויות, ואני חוזר ומדגיש </w:t>
      </w:r>
      <w:r>
        <w:rPr>
          <w:rtl/>
        </w:rPr>
        <w:t>–</w:t>
      </w:r>
      <w:r>
        <w:rPr>
          <w:rFonts w:hint="cs"/>
          <w:rtl/>
        </w:rPr>
        <w:t xml:space="preserve"> שוויון הזדמנויות. פה אני חייב להגיד, שכשהכלכלה אי</w:t>
      </w:r>
      <w:r>
        <w:rPr>
          <w:rFonts w:hint="cs"/>
          <w:rtl/>
        </w:rPr>
        <w:t xml:space="preserve">ננה מפותחת, כשהכלכלה היא ריכוזית, ביורוקרטית ומוחזקת על-ידי המדינה, מי שנפגע, בראש ובראשונה, הם מעוטי היכולת. קודם כול מעוטי היכולת. כי בעלי היכולת מסתדרים. יש להם עורכי-דין, יש להם שיטות. קודם כול, יש להם. </w:t>
      </w:r>
    </w:p>
    <w:p w14:paraId="082005B1" w14:textId="77777777" w:rsidR="00000000" w:rsidRDefault="00027501">
      <w:pPr>
        <w:pStyle w:val="a0"/>
        <w:ind w:firstLine="0"/>
        <w:rPr>
          <w:rFonts w:hint="cs"/>
          <w:rtl/>
        </w:rPr>
      </w:pPr>
    </w:p>
    <w:p w14:paraId="4F870F46" w14:textId="77777777" w:rsidR="00000000" w:rsidRDefault="00027501">
      <w:pPr>
        <w:pStyle w:val="a0"/>
        <w:ind w:firstLine="0"/>
        <w:rPr>
          <w:rFonts w:hint="cs"/>
          <w:rtl/>
        </w:rPr>
      </w:pPr>
      <w:r>
        <w:rPr>
          <w:rFonts w:hint="cs"/>
          <w:rtl/>
        </w:rPr>
        <w:t xml:space="preserve">           אם המחירים גבוהים כתוצאה ממונופולים,</w:t>
      </w:r>
      <w:r>
        <w:rPr>
          <w:rFonts w:hint="cs"/>
          <w:rtl/>
        </w:rPr>
        <w:t xml:space="preserve"> מהעדר תחרות </w:t>
      </w:r>
      <w:r>
        <w:rPr>
          <w:rtl/>
        </w:rPr>
        <w:t>–</w:t>
      </w:r>
      <w:r>
        <w:rPr>
          <w:rFonts w:hint="cs"/>
          <w:rtl/>
        </w:rPr>
        <w:t xml:space="preserve"> תמיד אני נותן את הדוגמה שהיום כל אחד מבין אותה. היא נכונה לגבי הנמלים, היא נכונה לגבי הדלק, היא נכונה לגבי החשמל והמים. למשל, הדוגמה של טלפונים סלולריים. כשלא היתה תחרות, היה מונופול ממשלתי, ותשאלו כמה טלפונים סלולריים היו? היו 200,000.</w:t>
      </w:r>
      <w:r>
        <w:rPr>
          <w:rFonts w:hint="cs"/>
        </w:rPr>
        <w:t xml:space="preserve"> </w:t>
      </w:r>
      <w:r>
        <w:rPr>
          <w:rFonts w:hint="cs"/>
          <w:rtl/>
        </w:rPr>
        <w:t>ואצל</w:t>
      </w:r>
      <w:r>
        <w:rPr>
          <w:rFonts w:hint="cs"/>
          <w:rtl/>
        </w:rPr>
        <w:t xml:space="preserve"> מי זה היה? למעלה, בשמנת. היום, כשיש תחרות, יש פה חבר כנסת בלי זה? יש פה חבר כנסת שבתוך היישוב שלו, בכפר שלו, לא מתגלגלים טלפונים סלולריים? לילדים אין טלפונים סלולריים? התחרות של תוספת כמה חברות מתחרות, הביאה למצב שבמקום 200,000 טלפונים סלולריים יש 6 מיליו</w:t>
      </w:r>
      <w:r>
        <w:rPr>
          <w:rFonts w:hint="cs"/>
          <w:rtl/>
        </w:rPr>
        <w:t xml:space="preserve">ני טלפונים סלולריים. נדמה לי המקום השני בעולם. ראשון </w:t>
      </w:r>
      <w:r>
        <w:rPr>
          <w:rtl/>
        </w:rPr>
        <w:t>–</w:t>
      </w:r>
      <w:r>
        <w:rPr>
          <w:rFonts w:hint="cs"/>
          <w:rtl/>
        </w:rPr>
        <w:t xml:space="preserve"> בשימוש. </w:t>
      </w:r>
    </w:p>
    <w:p w14:paraId="0B61BE35" w14:textId="77777777" w:rsidR="00000000" w:rsidRDefault="00027501">
      <w:pPr>
        <w:pStyle w:val="a0"/>
        <w:ind w:firstLine="0"/>
        <w:rPr>
          <w:rFonts w:hint="cs"/>
          <w:rtl/>
        </w:rPr>
      </w:pPr>
    </w:p>
    <w:p w14:paraId="3FCABF8F" w14:textId="77777777" w:rsidR="00000000" w:rsidRDefault="00027501">
      <w:pPr>
        <w:pStyle w:val="af1"/>
        <w:rPr>
          <w:rtl/>
        </w:rPr>
      </w:pPr>
      <w:r>
        <w:rPr>
          <w:rtl/>
        </w:rPr>
        <w:t>היו"ר יולי-יואל אדלשטיין:</w:t>
      </w:r>
    </w:p>
    <w:p w14:paraId="6023B5A7" w14:textId="77777777" w:rsidR="00000000" w:rsidRDefault="00027501">
      <w:pPr>
        <w:pStyle w:val="a0"/>
        <w:rPr>
          <w:rtl/>
        </w:rPr>
      </w:pPr>
    </w:p>
    <w:p w14:paraId="54FCA64D" w14:textId="77777777" w:rsidR="00000000" w:rsidRDefault="00027501">
      <w:pPr>
        <w:pStyle w:val="a0"/>
        <w:rPr>
          <w:rFonts w:hint="cs"/>
          <w:rtl/>
        </w:rPr>
      </w:pPr>
      <w:r>
        <w:rPr>
          <w:rFonts w:hint="cs"/>
          <w:rtl/>
        </w:rPr>
        <w:t>אנחנו אוהבים לדבר.</w:t>
      </w:r>
    </w:p>
    <w:p w14:paraId="7B84C19E" w14:textId="77777777" w:rsidR="00000000" w:rsidRDefault="00027501">
      <w:pPr>
        <w:pStyle w:val="a0"/>
        <w:ind w:firstLine="0"/>
        <w:rPr>
          <w:rFonts w:hint="cs"/>
          <w:rtl/>
        </w:rPr>
      </w:pPr>
    </w:p>
    <w:p w14:paraId="2F04CEF3" w14:textId="77777777" w:rsidR="00000000" w:rsidRDefault="00027501">
      <w:pPr>
        <w:pStyle w:val="-"/>
        <w:rPr>
          <w:rtl/>
        </w:rPr>
      </w:pPr>
      <w:bookmarkStart w:id="449" w:name="FS000000965T21_01_2004_16_45_34"/>
      <w:bookmarkStart w:id="450" w:name="FS000000965T21_01_2004_16_45_39C"/>
      <w:bookmarkEnd w:id="449"/>
      <w:bookmarkEnd w:id="450"/>
      <w:r>
        <w:rPr>
          <w:rtl/>
        </w:rPr>
        <w:t>שר האוצר בנימין נתניהו:</w:t>
      </w:r>
    </w:p>
    <w:p w14:paraId="66840030" w14:textId="77777777" w:rsidR="00000000" w:rsidRDefault="00027501">
      <w:pPr>
        <w:pStyle w:val="a0"/>
        <w:rPr>
          <w:rtl/>
        </w:rPr>
      </w:pPr>
    </w:p>
    <w:p w14:paraId="71082F50" w14:textId="77777777" w:rsidR="00000000" w:rsidRDefault="00027501">
      <w:pPr>
        <w:pStyle w:val="a0"/>
        <w:rPr>
          <w:rFonts w:hint="cs"/>
          <w:rtl/>
        </w:rPr>
      </w:pPr>
      <w:r>
        <w:rPr>
          <w:rFonts w:hint="cs"/>
          <w:rtl/>
        </w:rPr>
        <w:t xml:space="preserve">כולם אוהבים לדבר. זה פרלמנט, אבל העם שלנו הוא פרלמנט גדול. מדברים. המדינה שלנו, האזרחים שלנו, כולם, יהודים ולא יהודים, </w:t>
      </w:r>
      <w:r>
        <w:rPr>
          <w:rFonts w:hint="cs"/>
          <w:rtl/>
        </w:rPr>
        <w:t xml:space="preserve">אוהבים לדבר. אבל אני אומר את זה כדוגמה, שהכלכלה הריכוזית פוגעת בכולם, אבל היא קודם כול פוגעת במה שאנחנו מכנים השכבות החלשות, מבחינה כלכלית וחברתית. </w:t>
      </w:r>
    </w:p>
    <w:p w14:paraId="620C1642" w14:textId="77777777" w:rsidR="00000000" w:rsidRDefault="00027501">
      <w:pPr>
        <w:pStyle w:val="a0"/>
        <w:rPr>
          <w:rFonts w:hint="cs"/>
          <w:rtl/>
        </w:rPr>
      </w:pPr>
    </w:p>
    <w:p w14:paraId="04BEC81C" w14:textId="77777777" w:rsidR="00000000" w:rsidRDefault="00027501">
      <w:pPr>
        <w:pStyle w:val="a0"/>
        <w:rPr>
          <w:rFonts w:hint="cs"/>
          <w:rtl/>
        </w:rPr>
      </w:pPr>
      <w:r>
        <w:rPr>
          <w:rFonts w:hint="cs"/>
          <w:rtl/>
        </w:rPr>
        <w:t>ועל כן, כיוון שהמיעוט הלא-יהודי ברובו נמצא שם, כלכלה פתוחה, כלכלה דינמית, כלכלה שצומחת, כלכלה תחרותית, כלכ</w:t>
      </w:r>
      <w:r>
        <w:rPr>
          <w:rFonts w:hint="cs"/>
          <w:rtl/>
        </w:rPr>
        <w:t xml:space="preserve">לה שוברת מונופולים ממשלתיים וגם לא ממשלתיים </w:t>
      </w:r>
      <w:r>
        <w:rPr>
          <w:rtl/>
        </w:rPr>
        <w:t>–</w:t>
      </w:r>
      <w:r>
        <w:rPr>
          <w:rFonts w:hint="cs"/>
          <w:rtl/>
        </w:rPr>
        <w:t xml:space="preserve"> ניקח את הדואופול בבנקים, את הריביות, מי משלם על זה? ריביות אדירות על האוברדרפט וקטנות מאוד על החיסכון, משום שיש דואופול. אין תחרות, לדעתי, ברמה הדרושה בשוק הבנקים. אנחנו, אגב, עובדים לשנות את זה. אני נותן את זה</w:t>
      </w:r>
      <w:r>
        <w:rPr>
          <w:rFonts w:hint="cs"/>
          <w:rtl/>
        </w:rPr>
        <w:t xml:space="preserve"> כדוגמה. כי מי משלם אוברדרפט? מה, עשירים משלמים אוברדרפט? מי שמשלם אוברדרפט זה קודם כול מהשכבות הממוצעות, נניח מהעשירון השביעי, השישי, ובואכה למטה זה בכלל מתנפח. מי נמצא שם אתם יודעים. </w:t>
      </w:r>
    </w:p>
    <w:p w14:paraId="260F7D64" w14:textId="77777777" w:rsidR="00000000" w:rsidRDefault="00027501">
      <w:pPr>
        <w:pStyle w:val="a0"/>
        <w:rPr>
          <w:rFonts w:hint="cs"/>
          <w:rtl/>
        </w:rPr>
      </w:pPr>
    </w:p>
    <w:p w14:paraId="3B4A270A" w14:textId="77777777" w:rsidR="00000000" w:rsidRDefault="00027501">
      <w:pPr>
        <w:pStyle w:val="a0"/>
        <w:rPr>
          <w:rFonts w:hint="cs"/>
          <w:rtl/>
        </w:rPr>
      </w:pPr>
      <w:r>
        <w:rPr>
          <w:rFonts w:hint="cs"/>
          <w:rtl/>
        </w:rPr>
        <w:t xml:space="preserve">על כן, אם אנחנו רוצים להביא לשילוב בכלכלה, או יותר נכון לשילוב בחברה </w:t>
      </w:r>
      <w:r>
        <w:rPr>
          <w:rFonts w:hint="cs"/>
          <w:rtl/>
        </w:rPr>
        <w:t>בכלל, אתה חייב לייצר הזדמנויות לממש את שוויון הזכויות, והמימוש הראשון הוא היכולת לעבוד ולהתפרנס. את זה אתה יכול לעשות רק בכלכלה צומחת. זה לא מספיק. כי הממשלה צריכה לעשות דברים מסוימים, במיוחד לתת אותה רשת ביטחון מינימלית, ולכן היא צריכה לסייע בתקבולי המסים</w:t>
      </w:r>
      <w:r>
        <w:rPr>
          <w:rFonts w:hint="cs"/>
          <w:rtl/>
        </w:rPr>
        <w:t xml:space="preserve"> שהיא תקבל על-ידי הורדת מסים. ברוסיה היום יש יותר כסף מאשר היה כשהיו מסים גבוהים. בארגנטינה יש היום יותר כסף ממה שהיה כשהיו מסים גבוהים. הורידו את שיעורי המסים, מקבלים יותר מס. בסיס יותר רחב עם שיעור יותר קטן, אתה מקבל בסוף יותר מסים, בוודאי במדינה ששיעורי</w:t>
      </w:r>
      <w:r>
        <w:rPr>
          <w:rFonts w:hint="cs"/>
          <w:rtl/>
        </w:rPr>
        <w:t xml:space="preserve"> המס בה כל כך גבוהים כמו שלנו. כשאתה מקבל את התקבולים, אתה יכול לדאוג להבטחת שוויון ההזדמנויות, או לפחות לצמצום הפערים באמצעים שונים. </w:t>
      </w:r>
    </w:p>
    <w:p w14:paraId="26C88FF0" w14:textId="77777777" w:rsidR="00000000" w:rsidRDefault="00027501">
      <w:pPr>
        <w:pStyle w:val="a0"/>
        <w:rPr>
          <w:rFonts w:hint="cs"/>
          <w:rtl/>
        </w:rPr>
      </w:pPr>
    </w:p>
    <w:p w14:paraId="7746B3D7" w14:textId="77777777" w:rsidR="00000000" w:rsidRDefault="00027501">
      <w:pPr>
        <w:pStyle w:val="a0"/>
        <w:rPr>
          <w:rFonts w:hint="cs"/>
          <w:rtl/>
        </w:rPr>
      </w:pPr>
      <w:r>
        <w:rPr>
          <w:rFonts w:hint="cs"/>
          <w:rtl/>
        </w:rPr>
        <w:t>אני יכול לתת לך דוגמה מאתמול, אבל זו החלטה שקיבלנו קודם לכן ולפני שהנושא הזה פרץ, לפני הנאום בהרצלייה. זו החלטה שחשבתי ש</w:t>
      </w:r>
      <w:r>
        <w:rPr>
          <w:rFonts w:hint="cs"/>
          <w:rtl/>
        </w:rPr>
        <w:t>היא חשובה.</w:t>
      </w:r>
    </w:p>
    <w:p w14:paraId="6E6E2E26" w14:textId="77777777" w:rsidR="00000000" w:rsidRDefault="00027501">
      <w:pPr>
        <w:pStyle w:val="a0"/>
        <w:ind w:firstLine="0"/>
        <w:rPr>
          <w:rFonts w:hint="cs"/>
          <w:rtl/>
        </w:rPr>
      </w:pPr>
    </w:p>
    <w:p w14:paraId="13ED4924" w14:textId="77777777" w:rsidR="00000000" w:rsidRDefault="00027501">
      <w:pPr>
        <w:pStyle w:val="af0"/>
        <w:rPr>
          <w:rtl/>
        </w:rPr>
      </w:pPr>
      <w:r>
        <w:rPr>
          <w:rFonts w:hint="eastAsia"/>
          <w:rtl/>
        </w:rPr>
        <w:t>עזמי</w:t>
      </w:r>
      <w:r>
        <w:rPr>
          <w:rtl/>
        </w:rPr>
        <w:t xml:space="preserve"> בשארה (בל"ד):</w:t>
      </w:r>
    </w:p>
    <w:p w14:paraId="111B9BC2" w14:textId="77777777" w:rsidR="00000000" w:rsidRDefault="00027501">
      <w:pPr>
        <w:pStyle w:val="a0"/>
        <w:rPr>
          <w:rFonts w:hint="cs"/>
          <w:rtl/>
        </w:rPr>
      </w:pPr>
    </w:p>
    <w:p w14:paraId="6B33255C" w14:textId="77777777" w:rsidR="00000000" w:rsidRDefault="00027501">
      <w:pPr>
        <w:pStyle w:val="a0"/>
        <w:rPr>
          <w:rFonts w:hint="cs"/>
          <w:rtl/>
        </w:rPr>
      </w:pPr>
      <w:r>
        <w:rPr>
          <w:rFonts w:hint="cs"/>
          <w:rtl/>
        </w:rPr>
        <w:t>בהרצלייה כולכם מסתבכים. שם אתם מדברים בתוך המשפחה.</w:t>
      </w:r>
    </w:p>
    <w:p w14:paraId="242D29FE" w14:textId="77777777" w:rsidR="00000000" w:rsidRDefault="00027501">
      <w:pPr>
        <w:pStyle w:val="a0"/>
        <w:ind w:firstLine="0"/>
        <w:rPr>
          <w:rFonts w:hint="cs"/>
          <w:rtl/>
        </w:rPr>
      </w:pPr>
    </w:p>
    <w:p w14:paraId="73B0BA94" w14:textId="77777777" w:rsidR="00000000" w:rsidRDefault="00027501">
      <w:pPr>
        <w:pStyle w:val="-"/>
        <w:rPr>
          <w:rtl/>
        </w:rPr>
      </w:pPr>
      <w:bookmarkStart w:id="451" w:name="FS000000965T21_01_2004_16_51_02C"/>
      <w:bookmarkEnd w:id="451"/>
      <w:r>
        <w:rPr>
          <w:rtl/>
        </w:rPr>
        <w:t>שר האוצר בנימין נתניהו:</w:t>
      </w:r>
    </w:p>
    <w:p w14:paraId="5DF2C0A4" w14:textId="77777777" w:rsidR="00000000" w:rsidRDefault="00027501">
      <w:pPr>
        <w:pStyle w:val="a0"/>
        <w:rPr>
          <w:rtl/>
        </w:rPr>
      </w:pPr>
    </w:p>
    <w:p w14:paraId="44D53D9A" w14:textId="77777777" w:rsidR="00000000" w:rsidRDefault="00027501">
      <w:pPr>
        <w:pStyle w:val="a0"/>
        <w:rPr>
          <w:rFonts w:hint="cs"/>
          <w:rtl/>
        </w:rPr>
      </w:pPr>
      <w:r>
        <w:rPr>
          <w:rFonts w:hint="cs"/>
          <w:rtl/>
        </w:rPr>
        <w:t>היא חשובה, בעיני היא חשובה. ביקשתי לעשות שני דברים: כשהייתי ראש ממשלה הורדתי את מס הרכוש. מס הרכוש היה בעיני מס בלתי צודק בעליל, פוגע בזכויות הקניי</w:t>
      </w:r>
      <w:r>
        <w:rPr>
          <w:rFonts w:hint="cs"/>
          <w:rtl/>
        </w:rPr>
        <w:t xml:space="preserve">ן, עוצר גם את הכלכלה, חוסם הרבה אנשים. הם צריכים לתת מכספם. במקום שייתנו את זה לילדים, לחינוך, לדבר אחר, הם צריכים לתת את זה למס רכוש. ביטלתי את מס רכוש. לא קיבלתי מזה שום תמורה פוליטית, שום תמורה. דיברתי היום עם חברי הכנסת. אמרתי: מישהו מכם הצביע בשבילי? </w:t>
      </w:r>
      <w:r>
        <w:rPr>
          <w:rFonts w:hint="cs"/>
          <w:rtl/>
        </w:rPr>
        <w:t>אמרו לי: לא, אבל באיזה יישוב כן הצביעו. תודה רבה, אני מעריך את זה. אבל לא בגלל זה עשיתי את זה. זו תפיסה שלי, תפיסה ליברלית. הורדנו את מס הרכוש. מס הרכוש, בעיקרו, באופן בלתי פרופורציונלי, שולם על-ידי הציבור הערבי והציבור הלא-יהודי. אני חושב שזה לא צודק, והו</w:t>
      </w:r>
      <w:r>
        <w:rPr>
          <w:rFonts w:hint="cs"/>
          <w:rtl/>
        </w:rPr>
        <w:t>רדנו אותו. עכשיו אנחנו דנים בטיפול בחובות של האי-תשלום.</w:t>
      </w:r>
    </w:p>
    <w:p w14:paraId="43A9179C" w14:textId="77777777" w:rsidR="00000000" w:rsidRDefault="00027501">
      <w:pPr>
        <w:pStyle w:val="a0"/>
        <w:ind w:firstLine="0"/>
        <w:rPr>
          <w:rFonts w:hint="cs"/>
          <w:rtl/>
        </w:rPr>
      </w:pPr>
    </w:p>
    <w:p w14:paraId="48FB8D45" w14:textId="77777777" w:rsidR="00000000" w:rsidRDefault="00027501">
      <w:pPr>
        <w:pStyle w:val="af0"/>
        <w:rPr>
          <w:rtl/>
        </w:rPr>
      </w:pPr>
      <w:r>
        <w:rPr>
          <w:rFonts w:hint="eastAsia"/>
          <w:rtl/>
        </w:rPr>
        <w:t>אלי</w:t>
      </w:r>
      <w:r>
        <w:rPr>
          <w:rtl/>
        </w:rPr>
        <w:t xml:space="preserve"> אפללו (הליכוד):</w:t>
      </w:r>
    </w:p>
    <w:p w14:paraId="7567627C" w14:textId="77777777" w:rsidR="00000000" w:rsidRDefault="00027501">
      <w:pPr>
        <w:pStyle w:val="a0"/>
        <w:rPr>
          <w:rFonts w:hint="cs"/>
          <w:rtl/>
        </w:rPr>
      </w:pPr>
    </w:p>
    <w:p w14:paraId="1A3A27C2" w14:textId="77777777" w:rsidR="00000000" w:rsidRDefault="00027501">
      <w:pPr>
        <w:pStyle w:val="a0"/>
        <w:rPr>
          <w:rFonts w:hint="cs"/>
          <w:rtl/>
        </w:rPr>
      </w:pPr>
      <w:r>
        <w:rPr>
          <w:rFonts w:hint="cs"/>
          <w:rtl/>
        </w:rPr>
        <w:t xml:space="preserve">- - - </w:t>
      </w:r>
    </w:p>
    <w:p w14:paraId="441408EE" w14:textId="77777777" w:rsidR="00000000" w:rsidRDefault="00027501">
      <w:pPr>
        <w:pStyle w:val="af0"/>
        <w:rPr>
          <w:rtl/>
        </w:rPr>
      </w:pPr>
    </w:p>
    <w:p w14:paraId="4FA768ED" w14:textId="77777777" w:rsidR="00000000" w:rsidRDefault="00027501">
      <w:pPr>
        <w:pStyle w:val="af0"/>
        <w:rPr>
          <w:rtl/>
        </w:rPr>
      </w:pPr>
      <w:r>
        <w:rPr>
          <w:rFonts w:hint="eastAsia"/>
          <w:rtl/>
        </w:rPr>
        <w:t>עזמי</w:t>
      </w:r>
      <w:r>
        <w:rPr>
          <w:rtl/>
        </w:rPr>
        <w:t xml:space="preserve"> בשארה (בל"ד):</w:t>
      </w:r>
    </w:p>
    <w:p w14:paraId="64713D76" w14:textId="77777777" w:rsidR="00000000" w:rsidRDefault="00027501">
      <w:pPr>
        <w:pStyle w:val="a0"/>
        <w:rPr>
          <w:rFonts w:hint="cs"/>
          <w:rtl/>
        </w:rPr>
      </w:pPr>
    </w:p>
    <w:p w14:paraId="674FD140" w14:textId="77777777" w:rsidR="00000000" w:rsidRDefault="00027501">
      <w:pPr>
        <w:pStyle w:val="a0"/>
        <w:rPr>
          <w:rFonts w:hint="cs"/>
          <w:rtl/>
        </w:rPr>
      </w:pPr>
      <w:r>
        <w:rPr>
          <w:rFonts w:hint="cs"/>
          <w:rtl/>
        </w:rPr>
        <w:t xml:space="preserve">לא הייתי בכנסת. הוא מדבר על תקופתו כראש הממשלה. </w:t>
      </w:r>
    </w:p>
    <w:p w14:paraId="7C1B67FA" w14:textId="77777777" w:rsidR="00000000" w:rsidRDefault="00027501">
      <w:pPr>
        <w:pStyle w:val="a0"/>
        <w:ind w:firstLine="0"/>
        <w:rPr>
          <w:rFonts w:hint="cs"/>
          <w:rtl/>
        </w:rPr>
      </w:pPr>
    </w:p>
    <w:p w14:paraId="4270D8F5" w14:textId="77777777" w:rsidR="00000000" w:rsidRDefault="00027501">
      <w:pPr>
        <w:pStyle w:val="af0"/>
        <w:rPr>
          <w:rtl/>
        </w:rPr>
      </w:pPr>
      <w:r>
        <w:rPr>
          <w:rFonts w:hint="eastAsia"/>
          <w:rtl/>
        </w:rPr>
        <w:t>אלי</w:t>
      </w:r>
      <w:r>
        <w:rPr>
          <w:rtl/>
        </w:rPr>
        <w:t xml:space="preserve"> אפללו (הליכוד):</w:t>
      </w:r>
    </w:p>
    <w:p w14:paraId="7E4001A5" w14:textId="77777777" w:rsidR="00000000" w:rsidRDefault="00027501">
      <w:pPr>
        <w:pStyle w:val="a0"/>
        <w:rPr>
          <w:rFonts w:hint="cs"/>
          <w:rtl/>
        </w:rPr>
      </w:pPr>
    </w:p>
    <w:p w14:paraId="788C248E" w14:textId="77777777" w:rsidR="00000000" w:rsidRDefault="00027501">
      <w:pPr>
        <w:pStyle w:val="a0"/>
        <w:rPr>
          <w:rFonts w:hint="cs"/>
          <w:rtl/>
        </w:rPr>
      </w:pPr>
      <w:r>
        <w:rPr>
          <w:rFonts w:hint="cs"/>
          <w:rtl/>
        </w:rPr>
        <w:t xml:space="preserve">תגיד שזה טוב. </w:t>
      </w:r>
    </w:p>
    <w:p w14:paraId="3363411D" w14:textId="77777777" w:rsidR="00000000" w:rsidRDefault="00027501">
      <w:pPr>
        <w:pStyle w:val="a0"/>
        <w:ind w:firstLine="0"/>
        <w:rPr>
          <w:rFonts w:hint="cs"/>
          <w:rtl/>
        </w:rPr>
      </w:pPr>
    </w:p>
    <w:p w14:paraId="01C5D42C" w14:textId="77777777" w:rsidR="00000000" w:rsidRDefault="00027501">
      <w:pPr>
        <w:pStyle w:val="af0"/>
        <w:rPr>
          <w:rtl/>
        </w:rPr>
      </w:pPr>
      <w:r>
        <w:rPr>
          <w:rFonts w:hint="eastAsia"/>
          <w:rtl/>
        </w:rPr>
        <w:t>עזמי</w:t>
      </w:r>
      <w:r>
        <w:rPr>
          <w:rtl/>
        </w:rPr>
        <w:t xml:space="preserve"> בשארה (בל"ד):</w:t>
      </w:r>
    </w:p>
    <w:p w14:paraId="1D695F46" w14:textId="77777777" w:rsidR="00000000" w:rsidRDefault="00027501">
      <w:pPr>
        <w:pStyle w:val="a0"/>
        <w:rPr>
          <w:rFonts w:hint="cs"/>
          <w:rtl/>
        </w:rPr>
      </w:pPr>
    </w:p>
    <w:p w14:paraId="6E78B840" w14:textId="77777777" w:rsidR="00000000" w:rsidRDefault="00027501">
      <w:pPr>
        <w:pStyle w:val="a0"/>
        <w:rPr>
          <w:rFonts w:hint="cs"/>
          <w:rtl/>
        </w:rPr>
      </w:pPr>
      <w:r>
        <w:rPr>
          <w:rFonts w:hint="cs"/>
          <w:rtl/>
        </w:rPr>
        <w:t xml:space="preserve">זה היה כשהוא היה ראש הממשלה. </w:t>
      </w:r>
    </w:p>
    <w:p w14:paraId="28416C75" w14:textId="77777777" w:rsidR="00000000" w:rsidRDefault="00027501">
      <w:pPr>
        <w:pStyle w:val="a0"/>
        <w:rPr>
          <w:rFonts w:hint="cs"/>
          <w:rtl/>
        </w:rPr>
      </w:pPr>
    </w:p>
    <w:p w14:paraId="70EA8C0F" w14:textId="77777777" w:rsidR="00000000" w:rsidRDefault="00027501">
      <w:pPr>
        <w:pStyle w:val="af1"/>
        <w:rPr>
          <w:rtl/>
        </w:rPr>
      </w:pPr>
      <w:r>
        <w:rPr>
          <w:rtl/>
        </w:rPr>
        <w:t>היו"ר יולי-י</w:t>
      </w:r>
      <w:r>
        <w:rPr>
          <w:rtl/>
        </w:rPr>
        <w:t>ואל אדלשטיין:</w:t>
      </w:r>
    </w:p>
    <w:p w14:paraId="710C0732" w14:textId="77777777" w:rsidR="00000000" w:rsidRDefault="00027501">
      <w:pPr>
        <w:pStyle w:val="a0"/>
        <w:rPr>
          <w:rtl/>
        </w:rPr>
      </w:pPr>
    </w:p>
    <w:p w14:paraId="757CEACB" w14:textId="77777777" w:rsidR="00000000" w:rsidRDefault="00027501">
      <w:pPr>
        <w:pStyle w:val="a0"/>
        <w:rPr>
          <w:rFonts w:hint="cs"/>
          <w:rtl/>
        </w:rPr>
      </w:pPr>
      <w:r>
        <w:rPr>
          <w:rFonts w:hint="cs"/>
          <w:rtl/>
        </w:rPr>
        <w:t xml:space="preserve">חברי הכנסת - - - </w:t>
      </w:r>
    </w:p>
    <w:p w14:paraId="544861A9" w14:textId="77777777" w:rsidR="00000000" w:rsidRDefault="00027501">
      <w:pPr>
        <w:pStyle w:val="a0"/>
        <w:ind w:firstLine="0"/>
        <w:rPr>
          <w:rFonts w:hint="cs"/>
          <w:rtl/>
        </w:rPr>
      </w:pPr>
    </w:p>
    <w:p w14:paraId="77D76A3B" w14:textId="77777777" w:rsidR="00000000" w:rsidRDefault="00027501">
      <w:pPr>
        <w:pStyle w:val="af0"/>
        <w:rPr>
          <w:rtl/>
        </w:rPr>
      </w:pPr>
      <w:r>
        <w:rPr>
          <w:rFonts w:hint="eastAsia"/>
          <w:rtl/>
        </w:rPr>
        <w:t>אלי</w:t>
      </w:r>
      <w:r>
        <w:rPr>
          <w:rtl/>
        </w:rPr>
        <w:t xml:space="preserve"> אפללו (הליכוד):</w:t>
      </w:r>
    </w:p>
    <w:p w14:paraId="1E135179" w14:textId="77777777" w:rsidR="00000000" w:rsidRDefault="00027501">
      <w:pPr>
        <w:pStyle w:val="a0"/>
        <w:rPr>
          <w:rFonts w:hint="cs"/>
          <w:rtl/>
        </w:rPr>
      </w:pPr>
    </w:p>
    <w:p w14:paraId="66294222" w14:textId="77777777" w:rsidR="00000000" w:rsidRDefault="00027501">
      <w:pPr>
        <w:pStyle w:val="a0"/>
        <w:rPr>
          <w:rFonts w:hint="cs"/>
          <w:rtl/>
        </w:rPr>
      </w:pPr>
      <w:r>
        <w:rPr>
          <w:rFonts w:hint="cs"/>
          <w:rtl/>
        </w:rPr>
        <w:t xml:space="preserve">תגיד שזה טוב. </w:t>
      </w:r>
    </w:p>
    <w:p w14:paraId="57DAEE83" w14:textId="77777777" w:rsidR="00000000" w:rsidRDefault="00027501">
      <w:pPr>
        <w:pStyle w:val="a0"/>
        <w:ind w:firstLine="0"/>
        <w:rPr>
          <w:rFonts w:hint="cs"/>
          <w:rtl/>
        </w:rPr>
      </w:pPr>
    </w:p>
    <w:p w14:paraId="04FD0178" w14:textId="77777777" w:rsidR="00000000" w:rsidRDefault="00027501">
      <w:pPr>
        <w:pStyle w:val="af0"/>
        <w:rPr>
          <w:rtl/>
        </w:rPr>
      </w:pPr>
      <w:r>
        <w:rPr>
          <w:rFonts w:hint="eastAsia"/>
          <w:rtl/>
        </w:rPr>
        <w:t>עזמי</w:t>
      </w:r>
      <w:r>
        <w:rPr>
          <w:rtl/>
        </w:rPr>
        <w:t xml:space="preserve"> בשארה (בל"ד):</w:t>
      </w:r>
    </w:p>
    <w:p w14:paraId="792DFEF4" w14:textId="77777777" w:rsidR="00000000" w:rsidRDefault="00027501">
      <w:pPr>
        <w:pStyle w:val="a0"/>
        <w:rPr>
          <w:rFonts w:hint="cs"/>
          <w:rtl/>
        </w:rPr>
      </w:pPr>
    </w:p>
    <w:p w14:paraId="749AD6D7" w14:textId="77777777" w:rsidR="00000000" w:rsidRDefault="00027501">
      <w:pPr>
        <w:pStyle w:val="a0"/>
        <w:rPr>
          <w:rFonts w:hint="cs"/>
          <w:rtl/>
        </w:rPr>
      </w:pPr>
      <w:r>
        <w:rPr>
          <w:rFonts w:hint="cs"/>
          <w:rtl/>
        </w:rPr>
        <w:t xml:space="preserve">- - - </w:t>
      </w:r>
    </w:p>
    <w:p w14:paraId="7330EE36" w14:textId="77777777" w:rsidR="00000000" w:rsidRDefault="00027501">
      <w:pPr>
        <w:pStyle w:val="a0"/>
        <w:ind w:firstLine="0"/>
        <w:rPr>
          <w:rFonts w:hint="cs"/>
          <w:rtl/>
        </w:rPr>
      </w:pPr>
    </w:p>
    <w:p w14:paraId="372F946A" w14:textId="77777777" w:rsidR="00000000" w:rsidRDefault="00027501">
      <w:pPr>
        <w:pStyle w:val="af1"/>
        <w:rPr>
          <w:rtl/>
        </w:rPr>
      </w:pPr>
      <w:r>
        <w:rPr>
          <w:rtl/>
        </w:rPr>
        <w:t>היו"ר יולי-יואל אדלשטיין:</w:t>
      </w:r>
    </w:p>
    <w:p w14:paraId="375D77A8" w14:textId="77777777" w:rsidR="00000000" w:rsidRDefault="00027501">
      <w:pPr>
        <w:pStyle w:val="a0"/>
        <w:rPr>
          <w:rtl/>
        </w:rPr>
      </w:pPr>
    </w:p>
    <w:p w14:paraId="17C43702" w14:textId="77777777" w:rsidR="00000000" w:rsidRDefault="00027501">
      <w:pPr>
        <w:pStyle w:val="a0"/>
        <w:rPr>
          <w:rFonts w:hint="cs"/>
          <w:rtl/>
        </w:rPr>
      </w:pPr>
      <w:r>
        <w:rPr>
          <w:rFonts w:hint="cs"/>
          <w:rtl/>
        </w:rPr>
        <w:t xml:space="preserve">אם לא יפריעו, שר האוצר יסיים. אם תמשיכו להפריע, שר האוצר יתקשה לסיים. תודה, חבר הכנסת אפללו. חבר הכנסת בשארה, השר כאן בשבילך, הוא </w:t>
      </w:r>
      <w:r>
        <w:rPr>
          <w:rFonts w:hint="cs"/>
          <w:rtl/>
        </w:rPr>
        <w:t>משיב, לפחות בשליש מזמנו בשבילך, וגם בשביל חבר הכנסת ברכה.</w:t>
      </w:r>
    </w:p>
    <w:p w14:paraId="5D7F0C6F" w14:textId="77777777" w:rsidR="00000000" w:rsidRDefault="00027501">
      <w:pPr>
        <w:pStyle w:val="a0"/>
        <w:ind w:firstLine="0"/>
        <w:rPr>
          <w:rFonts w:hint="cs"/>
          <w:rtl/>
        </w:rPr>
      </w:pPr>
    </w:p>
    <w:p w14:paraId="6E0CEDD1" w14:textId="77777777" w:rsidR="00000000" w:rsidRDefault="00027501">
      <w:pPr>
        <w:pStyle w:val="af0"/>
        <w:rPr>
          <w:rtl/>
        </w:rPr>
      </w:pPr>
      <w:r>
        <w:rPr>
          <w:rFonts w:hint="eastAsia"/>
          <w:rtl/>
        </w:rPr>
        <w:t>מוחמד</w:t>
      </w:r>
      <w:r>
        <w:rPr>
          <w:rtl/>
        </w:rPr>
        <w:t xml:space="preserve"> ברכה (חד"ש-תע"ל):</w:t>
      </w:r>
    </w:p>
    <w:p w14:paraId="010C4F8F" w14:textId="77777777" w:rsidR="00000000" w:rsidRDefault="00027501">
      <w:pPr>
        <w:pStyle w:val="a0"/>
        <w:rPr>
          <w:rFonts w:hint="cs"/>
          <w:rtl/>
        </w:rPr>
      </w:pPr>
    </w:p>
    <w:p w14:paraId="5054D254" w14:textId="77777777" w:rsidR="00000000" w:rsidRDefault="00027501">
      <w:pPr>
        <w:pStyle w:val="a0"/>
        <w:rPr>
          <w:rFonts w:hint="cs"/>
          <w:rtl/>
        </w:rPr>
      </w:pPr>
      <w:r>
        <w:rPr>
          <w:rFonts w:hint="cs"/>
          <w:rtl/>
        </w:rPr>
        <w:t>מה הבעיה הדמוגרפית כאן?</w:t>
      </w:r>
    </w:p>
    <w:p w14:paraId="6115AEE4" w14:textId="77777777" w:rsidR="00000000" w:rsidRDefault="00027501">
      <w:pPr>
        <w:pStyle w:val="a0"/>
        <w:ind w:firstLine="0"/>
        <w:rPr>
          <w:rFonts w:hint="cs"/>
          <w:rtl/>
        </w:rPr>
      </w:pPr>
    </w:p>
    <w:p w14:paraId="17E345FC" w14:textId="77777777" w:rsidR="00000000" w:rsidRDefault="00027501">
      <w:pPr>
        <w:pStyle w:val="-"/>
        <w:rPr>
          <w:rtl/>
        </w:rPr>
      </w:pPr>
      <w:bookmarkStart w:id="452" w:name="FS000000965T21_01_2004_16_55_12C"/>
      <w:bookmarkEnd w:id="452"/>
      <w:r>
        <w:rPr>
          <w:rtl/>
        </w:rPr>
        <w:t>שר האוצר בנימין נתניהו:</w:t>
      </w:r>
    </w:p>
    <w:p w14:paraId="05009045" w14:textId="77777777" w:rsidR="00000000" w:rsidRDefault="00027501">
      <w:pPr>
        <w:pStyle w:val="a0"/>
        <w:rPr>
          <w:rtl/>
        </w:rPr>
      </w:pPr>
    </w:p>
    <w:p w14:paraId="01AB51A1" w14:textId="77777777" w:rsidR="00000000" w:rsidRDefault="00027501">
      <w:pPr>
        <w:pStyle w:val="a0"/>
        <w:rPr>
          <w:rFonts w:hint="cs"/>
          <w:rtl/>
        </w:rPr>
      </w:pPr>
      <w:r>
        <w:rPr>
          <w:rFonts w:hint="cs"/>
          <w:rtl/>
        </w:rPr>
        <w:t xml:space="preserve">תיכף אגיד לך. אני נותן דוגמה נוספת מאתמול, כי לקבינט הכלכלי הגיע שוב נושא שעלה קודם לכן, גם כן החלטה שלי </w:t>
      </w:r>
      <w:r>
        <w:rPr>
          <w:rtl/>
        </w:rPr>
        <w:t>–</w:t>
      </w:r>
      <w:r>
        <w:rPr>
          <w:rFonts w:hint="cs"/>
          <w:rtl/>
        </w:rPr>
        <w:t xml:space="preserve"> לבנות 600 כיתות</w:t>
      </w:r>
      <w:r>
        <w:rPr>
          <w:rFonts w:hint="cs"/>
          <w:rtl/>
        </w:rPr>
        <w:t xml:space="preserve"> לימוד; אם אינני טועה, 400 במגזר הערבי.</w:t>
      </w:r>
    </w:p>
    <w:p w14:paraId="2467478F" w14:textId="77777777" w:rsidR="00000000" w:rsidRDefault="00027501">
      <w:pPr>
        <w:pStyle w:val="a0"/>
        <w:ind w:firstLine="0"/>
        <w:rPr>
          <w:rFonts w:hint="cs"/>
          <w:rtl/>
        </w:rPr>
      </w:pPr>
    </w:p>
    <w:p w14:paraId="29310A07" w14:textId="77777777" w:rsidR="00000000" w:rsidRDefault="00027501">
      <w:pPr>
        <w:pStyle w:val="af0"/>
        <w:rPr>
          <w:rtl/>
        </w:rPr>
      </w:pPr>
      <w:r>
        <w:rPr>
          <w:rFonts w:hint="eastAsia"/>
          <w:rtl/>
        </w:rPr>
        <w:t>אלי</w:t>
      </w:r>
      <w:r>
        <w:rPr>
          <w:rtl/>
        </w:rPr>
        <w:t xml:space="preserve"> אפללו (הליכוד):</w:t>
      </w:r>
    </w:p>
    <w:p w14:paraId="595A6730" w14:textId="77777777" w:rsidR="00000000" w:rsidRDefault="00027501">
      <w:pPr>
        <w:pStyle w:val="a0"/>
        <w:rPr>
          <w:rFonts w:hint="cs"/>
          <w:rtl/>
        </w:rPr>
      </w:pPr>
    </w:p>
    <w:p w14:paraId="7C358290" w14:textId="77777777" w:rsidR="00000000" w:rsidRDefault="00027501">
      <w:pPr>
        <w:pStyle w:val="a0"/>
        <w:rPr>
          <w:rFonts w:hint="cs"/>
          <w:rtl/>
        </w:rPr>
      </w:pPr>
      <w:r>
        <w:rPr>
          <w:rFonts w:hint="cs"/>
          <w:rtl/>
        </w:rPr>
        <w:t>ורק 200 במגזר היהודי?</w:t>
      </w:r>
    </w:p>
    <w:p w14:paraId="2BDEBE42" w14:textId="77777777" w:rsidR="00000000" w:rsidRDefault="00027501">
      <w:pPr>
        <w:pStyle w:val="a0"/>
        <w:ind w:firstLine="0"/>
        <w:rPr>
          <w:rFonts w:hint="cs"/>
          <w:rtl/>
        </w:rPr>
      </w:pPr>
    </w:p>
    <w:p w14:paraId="1B35ABD7" w14:textId="77777777" w:rsidR="00000000" w:rsidRDefault="00027501">
      <w:pPr>
        <w:pStyle w:val="-"/>
        <w:rPr>
          <w:rtl/>
        </w:rPr>
      </w:pPr>
      <w:bookmarkStart w:id="453" w:name="FS000000965T21_01_2004_16_55_46C"/>
      <w:bookmarkEnd w:id="453"/>
      <w:r>
        <w:rPr>
          <w:rtl/>
        </w:rPr>
        <w:t>שר האוצר בנימין נתניהו:</w:t>
      </w:r>
    </w:p>
    <w:p w14:paraId="750E23FB" w14:textId="77777777" w:rsidR="00000000" w:rsidRDefault="00027501">
      <w:pPr>
        <w:pStyle w:val="a0"/>
        <w:rPr>
          <w:rtl/>
        </w:rPr>
      </w:pPr>
    </w:p>
    <w:p w14:paraId="3A873BF6" w14:textId="77777777" w:rsidR="00000000" w:rsidRDefault="00027501">
      <w:pPr>
        <w:pStyle w:val="a0"/>
        <w:rPr>
          <w:rFonts w:hint="cs"/>
          <w:rtl/>
        </w:rPr>
      </w:pPr>
      <w:r>
        <w:rPr>
          <w:rFonts w:hint="cs"/>
          <w:rtl/>
        </w:rPr>
        <w:t xml:space="preserve">נו, מה לעשות? אבל שם הצורך יותר גדול. </w:t>
      </w:r>
    </w:p>
    <w:p w14:paraId="711415DF" w14:textId="77777777" w:rsidR="00000000" w:rsidRDefault="00027501">
      <w:pPr>
        <w:pStyle w:val="a0"/>
        <w:ind w:firstLine="0"/>
        <w:rPr>
          <w:rFonts w:hint="cs"/>
          <w:rtl/>
        </w:rPr>
      </w:pPr>
    </w:p>
    <w:p w14:paraId="2A97ED1F" w14:textId="77777777" w:rsidR="00000000" w:rsidRDefault="00027501">
      <w:pPr>
        <w:pStyle w:val="af0"/>
        <w:rPr>
          <w:rtl/>
        </w:rPr>
      </w:pPr>
      <w:r>
        <w:rPr>
          <w:rFonts w:hint="eastAsia"/>
          <w:rtl/>
        </w:rPr>
        <w:t>אלי</w:t>
      </w:r>
      <w:r>
        <w:rPr>
          <w:rtl/>
        </w:rPr>
        <w:t xml:space="preserve"> אפללו (הליכוד):</w:t>
      </w:r>
    </w:p>
    <w:p w14:paraId="21708153" w14:textId="77777777" w:rsidR="00000000" w:rsidRDefault="00027501">
      <w:pPr>
        <w:pStyle w:val="a0"/>
        <w:rPr>
          <w:rFonts w:hint="cs"/>
          <w:rtl/>
        </w:rPr>
      </w:pPr>
    </w:p>
    <w:p w14:paraId="741E166E" w14:textId="77777777" w:rsidR="00000000" w:rsidRDefault="00027501">
      <w:pPr>
        <w:pStyle w:val="a0"/>
        <w:rPr>
          <w:rFonts w:hint="cs"/>
          <w:rtl/>
        </w:rPr>
      </w:pPr>
      <w:r>
        <w:rPr>
          <w:rFonts w:hint="cs"/>
          <w:rtl/>
        </w:rPr>
        <w:t xml:space="preserve">תגידו כל הכבוד. </w:t>
      </w:r>
    </w:p>
    <w:p w14:paraId="414F6C87" w14:textId="77777777" w:rsidR="00000000" w:rsidRDefault="00027501">
      <w:pPr>
        <w:pStyle w:val="a0"/>
        <w:ind w:firstLine="0"/>
        <w:rPr>
          <w:rFonts w:hint="cs"/>
          <w:rtl/>
        </w:rPr>
      </w:pPr>
    </w:p>
    <w:p w14:paraId="1F03468B" w14:textId="77777777" w:rsidR="00000000" w:rsidRDefault="00027501">
      <w:pPr>
        <w:pStyle w:val="-"/>
        <w:rPr>
          <w:rtl/>
        </w:rPr>
      </w:pPr>
      <w:bookmarkStart w:id="454" w:name="FS000000965T21_01_2004_16_56_07C"/>
      <w:bookmarkEnd w:id="454"/>
      <w:r>
        <w:rPr>
          <w:rtl/>
        </w:rPr>
        <w:t>שר האוצר בנימין נתניהו:</w:t>
      </w:r>
    </w:p>
    <w:p w14:paraId="5BB6119E" w14:textId="77777777" w:rsidR="00000000" w:rsidRDefault="00027501">
      <w:pPr>
        <w:pStyle w:val="a0"/>
        <w:rPr>
          <w:rtl/>
        </w:rPr>
      </w:pPr>
    </w:p>
    <w:p w14:paraId="72CED368" w14:textId="77777777" w:rsidR="00000000" w:rsidRDefault="00027501">
      <w:pPr>
        <w:pStyle w:val="a0"/>
        <w:rPr>
          <w:rFonts w:hint="cs"/>
          <w:rtl/>
        </w:rPr>
      </w:pPr>
      <w:r>
        <w:rPr>
          <w:rFonts w:hint="cs"/>
          <w:rtl/>
        </w:rPr>
        <w:t>אני עושה זאת משום שהרעיון שישבו ילדים ערבי</w:t>
      </w:r>
      <w:r>
        <w:rPr>
          <w:rFonts w:hint="cs"/>
          <w:rtl/>
        </w:rPr>
        <w:t xml:space="preserve">ם תחת כיפת השמים וינסו ללמוד, הוא רעיון שאינו מקובל בעיני. </w:t>
      </w:r>
    </w:p>
    <w:p w14:paraId="03912409" w14:textId="77777777" w:rsidR="00000000" w:rsidRDefault="00027501">
      <w:pPr>
        <w:pStyle w:val="a0"/>
        <w:ind w:firstLine="0"/>
        <w:rPr>
          <w:rFonts w:hint="cs"/>
          <w:rtl/>
        </w:rPr>
      </w:pPr>
    </w:p>
    <w:p w14:paraId="72202C6E" w14:textId="77777777" w:rsidR="00000000" w:rsidRDefault="00027501">
      <w:pPr>
        <w:pStyle w:val="af0"/>
        <w:rPr>
          <w:rtl/>
        </w:rPr>
      </w:pPr>
      <w:r>
        <w:rPr>
          <w:rFonts w:hint="eastAsia"/>
          <w:rtl/>
        </w:rPr>
        <w:t>מוחמד</w:t>
      </w:r>
      <w:r>
        <w:rPr>
          <w:rtl/>
        </w:rPr>
        <w:t xml:space="preserve"> ברכה (חד"ש-תע"ל):</w:t>
      </w:r>
    </w:p>
    <w:p w14:paraId="57557CE2" w14:textId="77777777" w:rsidR="00000000" w:rsidRDefault="00027501">
      <w:pPr>
        <w:pStyle w:val="a0"/>
        <w:rPr>
          <w:rFonts w:hint="cs"/>
          <w:rtl/>
        </w:rPr>
      </w:pPr>
    </w:p>
    <w:p w14:paraId="05A4CCF0" w14:textId="77777777" w:rsidR="00000000" w:rsidRDefault="00027501">
      <w:pPr>
        <w:pStyle w:val="a0"/>
        <w:rPr>
          <w:rFonts w:hint="cs"/>
          <w:rtl/>
        </w:rPr>
      </w:pPr>
      <w:r>
        <w:rPr>
          <w:rFonts w:hint="cs"/>
          <w:rtl/>
        </w:rPr>
        <w:t xml:space="preserve">- - - </w:t>
      </w:r>
    </w:p>
    <w:p w14:paraId="1E56B6B5" w14:textId="77777777" w:rsidR="00000000" w:rsidRDefault="00027501">
      <w:pPr>
        <w:pStyle w:val="a0"/>
        <w:ind w:firstLine="0"/>
        <w:rPr>
          <w:rFonts w:hint="cs"/>
          <w:rtl/>
        </w:rPr>
      </w:pPr>
    </w:p>
    <w:p w14:paraId="7FABF4F9" w14:textId="77777777" w:rsidR="00000000" w:rsidRDefault="00027501">
      <w:pPr>
        <w:pStyle w:val="af0"/>
        <w:rPr>
          <w:rtl/>
        </w:rPr>
      </w:pPr>
      <w:r>
        <w:rPr>
          <w:rFonts w:hint="eastAsia"/>
          <w:rtl/>
        </w:rPr>
        <w:t>אהוד</w:t>
      </w:r>
      <w:r>
        <w:rPr>
          <w:rtl/>
        </w:rPr>
        <w:t xml:space="preserve"> יתום (הליכוד):</w:t>
      </w:r>
    </w:p>
    <w:p w14:paraId="02E1EFA5" w14:textId="77777777" w:rsidR="00000000" w:rsidRDefault="00027501">
      <w:pPr>
        <w:pStyle w:val="a0"/>
        <w:rPr>
          <w:rFonts w:hint="cs"/>
          <w:rtl/>
        </w:rPr>
      </w:pPr>
    </w:p>
    <w:p w14:paraId="30B331BC" w14:textId="77777777" w:rsidR="00000000" w:rsidRDefault="00027501">
      <w:pPr>
        <w:pStyle w:val="a0"/>
        <w:rPr>
          <w:rFonts w:hint="cs"/>
          <w:rtl/>
        </w:rPr>
      </w:pPr>
      <w:r>
        <w:rPr>
          <w:rFonts w:hint="cs"/>
          <w:rtl/>
        </w:rPr>
        <w:t xml:space="preserve">תנו לו לדבר. </w:t>
      </w:r>
    </w:p>
    <w:p w14:paraId="6587B3E4" w14:textId="77777777" w:rsidR="00000000" w:rsidRDefault="00027501">
      <w:pPr>
        <w:pStyle w:val="a0"/>
        <w:ind w:firstLine="0"/>
        <w:rPr>
          <w:rFonts w:hint="cs"/>
          <w:rtl/>
        </w:rPr>
      </w:pPr>
    </w:p>
    <w:p w14:paraId="220D2452" w14:textId="77777777" w:rsidR="00000000" w:rsidRDefault="00027501">
      <w:pPr>
        <w:pStyle w:val="-"/>
        <w:rPr>
          <w:rtl/>
        </w:rPr>
      </w:pPr>
      <w:bookmarkStart w:id="455" w:name="FS000000965T21_01_2004_16_56_42C"/>
      <w:bookmarkEnd w:id="455"/>
      <w:r>
        <w:rPr>
          <w:rtl/>
        </w:rPr>
        <w:t>שר האוצר בנימין נתניהו:</w:t>
      </w:r>
    </w:p>
    <w:p w14:paraId="6D37263E" w14:textId="77777777" w:rsidR="00000000" w:rsidRDefault="00027501">
      <w:pPr>
        <w:pStyle w:val="a0"/>
        <w:rPr>
          <w:rtl/>
        </w:rPr>
      </w:pPr>
    </w:p>
    <w:p w14:paraId="77C30B29" w14:textId="77777777" w:rsidR="00000000" w:rsidRDefault="00027501">
      <w:pPr>
        <w:pStyle w:val="a0"/>
        <w:rPr>
          <w:rFonts w:hint="cs"/>
          <w:rtl/>
        </w:rPr>
      </w:pPr>
      <w:r>
        <w:rPr>
          <w:rFonts w:hint="cs"/>
          <w:rtl/>
        </w:rPr>
        <w:t>אני מביא את זה כתפיסה. בעיני, האמצעי הנכון להבטיח את חזון מגילת העצמאות של מדינה יהודית ודמוקרטית הוא</w:t>
      </w:r>
      <w:r>
        <w:rPr>
          <w:rFonts w:hint="cs"/>
          <w:rtl/>
        </w:rPr>
        <w:t xml:space="preserve"> על-ידי הבטחת העלייה ועל-ידי הבטחת שוויון ההזדמנויות ודינמיות בחברה ובכלכלה שלנו ללא-יהודים כליהודים, בעיקר, כמובן, למעוטי יכולת. הדבר הזה מתבצע, בעיני, על-ידי אותו אמצעי מרכזי עצמאי, וזה כלכלה דינמית, חופשית, פתוחה, תחרותית. זה מה שאנחנו מנסים לעשות עכשיו</w:t>
      </w:r>
      <w:r>
        <w:rPr>
          <w:rFonts w:hint="cs"/>
          <w:rtl/>
        </w:rPr>
        <w:t xml:space="preserve">. </w:t>
      </w:r>
    </w:p>
    <w:p w14:paraId="109020CE" w14:textId="77777777" w:rsidR="00000000" w:rsidRDefault="00027501">
      <w:pPr>
        <w:pStyle w:val="a0"/>
        <w:rPr>
          <w:rFonts w:hint="cs"/>
          <w:rtl/>
        </w:rPr>
      </w:pPr>
    </w:p>
    <w:p w14:paraId="04472A86" w14:textId="77777777" w:rsidR="00000000" w:rsidRDefault="00027501">
      <w:pPr>
        <w:pStyle w:val="a0"/>
        <w:rPr>
          <w:rFonts w:hint="cs"/>
          <w:rtl/>
        </w:rPr>
      </w:pPr>
      <w:r>
        <w:rPr>
          <w:rFonts w:hint="cs"/>
          <w:rtl/>
        </w:rPr>
        <w:t xml:space="preserve">אני גם רוצה להגיד, שאני חושב שאלה דווקא סימנים חיוביים לציבור שיושב כאן, שאולי אינו יודע, או שכח, שיש לנו אלוף לא-יהודי, שיש לנו ניצב במשטרה לא-יהודי, שיש לנו במס הכנסה אנשים בכירים לא-יהודים, שיש לנו שייטים בשייטת וטייסים לא-יהודים, או טייס </w:t>
      </w:r>
      <w:r>
        <w:rPr>
          <w:rtl/>
        </w:rPr>
        <w:t>–</w:t>
      </w:r>
      <w:r>
        <w:rPr>
          <w:rFonts w:hint="cs"/>
          <w:rtl/>
        </w:rPr>
        <w:t xml:space="preserve"> אינני יו</w:t>
      </w:r>
      <w:r>
        <w:rPr>
          <w:rFonts w:hint="cs"/>
          <w:rtl/>
        </w:rPr>
        <w:t>דע בדיוק את המספרים. אלה כולם שינויים חשובים.</w:t>
      </w:r>
    </w:p>
    <w:p w14:paraId="3937062F" w14:textId="77777777" w:rsidR="00000000" w:rsidRDefault="00027501">
      <w:pPr>
        <w:pStyle w:val="af0"/>
        <w:rPr>
          <w:rtl/>
        </w:rPr>
      </w:pPr>
    </w:p>
    <w:p w14:paraId="0EF51910" w14:textId="77777777" w:rsidR="00000000" w:rsidRDefault="00027501">
      <w:pPr>
        <w:pStyle w:val="af0"/>
        <w:rPr>
          <w:rtl/>
        </w:rPr>
      </w:pPr>
      <w:r>
        <w:rPr>
          <w:rFonts w:hint="eastAsia"/>
          <w:rtl/>
        </w:rPr>
        <w:t>קריאה</w:t>
      </w:r>
      <w:r>
        <w:rPr>
          <w:rtl/>
        </w:rPr>
        <w:t>:</w:t>
      </w:r>
    </w:p>
    <w:p w14:paraId="6BCF2213" w14:textId="77777777" w:rsidR="00000000" w:rsidRDefault="00027501">
      <w:pPr>
        <w:pStyle w:val="a0"/>
        <w:rPr>
          <w:rFonts w:hint="cs"/>
          <w:rtl/>
        </w:rPr>
      </w:pPr>
    </w:p>
    <w:p w14:paraId="045B13A4" w14:textId="77777777" w:rsidR="00000000" w:rsidRDefault="00027501">
      <w:pPr>
        <w:pStyle w:val="a0"/>
        <w:rPr>
          <w:rFonts w:hint="cs"/>
          <w:rtl/>
        </w:rPr>
      </w:pPr>
      <w:r>
        <w:rPr>
          <w:rFonts w:hint="cs"/>
          <w:rtl/>
        </w:rPr>
        <w:t>שופטים.</w:t>
      </w:r>
    </w:p>
    <w:p w14:paraId="350D1AE0" w14:textId="77777777" w:rsidR="00000000" w:rsidRDefault="00027501">
      <w:pPr>
        <w:pStyle w:val="a0"/>
        <w:rPr>
          <w:rFonts w:hint="cs"/>
          <w:rtl/>
        </w:rPr>
      </w:pPr>
    </w:p>
    <w:p w14:paraId="52CCC1DD" w14:textId="77777777" w:rsidR="00000000" w:rsidRDefault="00027501">
      <w:pPr>
        <w:pStyle w:val="-"/>
        <w:rPr>
          <w:rtl/>
        </w:rPr>
      </w:pPr>
      <w:bookmarkStart w:id="456" w:name="FS000000965T21_01_2004_17_00_18C"/>
      <w:bookmarkEnd w:id="456"/>
      <w:r>
        <w:rPr>
          <w:rtl/>
        </w:rPr>
        <w:t>שר האוצר בנימין נתניהו:</w:t>
      </w:r>
    </w:p>
    <w:p w14:paraId="143627DC" w14:textId="77777777" w:rsidR="00000000" w:rsidRDefault="00027501">
      <w:pPr>
        <w:pStyle w:val="a0"/>
        <w:ind w:firstLine="0"/>
        <w:rPr>
          <w:rFonts w:hint="cs"/>
          <w:rtl/>
        </w:rPr>
      </w:pPr>
    </w:p>
    <w:p w14:paraId="7CA3DDF6" w14:textId="77777777" w:rsidR="00000000" w:rsidRDefault="00027501">
      <w:pPr>
        <w:pStyle w:val="a0"/>
        <w:rPr>
          <w:rFonts w:hint="cs"/>
          <w:rtl/>
        </w:rPr>
      </w:pPr>
      <w:r>
        <w:rPr>
          <w:rFonts w:hint="cs"/>
          <w:rtl/>
        </w:rPr>
        <w:t xml:space="preserve"> שופטים, ברור.  ובכן, זו השקפתי. אפשר לעוות אותה.</w:t>
      </w:r>
    </w:p>
    <w:p w14:paraId="35872BAA" w14:textId="77777777" w:rsidR="00000000" w:rsidRDefault="00027501">
      <w:pPr>
        <w:pStyle w:val="a0"/>
        <w:ind w:firstLine="0"/>
        <w:rPr>
          <w:rFonts w:hint="cs"/>
          <w:rtl/>
        </w:rPr>
      </w:pPr>
    </w:p>
    <w:p w14:paraId="1DA2F7FE" w14:textId="77777777" w:rsidR="00000000" w:rsidRDefault="00027501">
      <w:pPr>
        <w:pStyle w:val="af0"/>
        <w:rPr>
          <w:rtl/>
        </w:rPr>
      </w:pPr>
      <w:r>
        <w:rPr>
          <w:rFonts w:hint="eastAsia"/>
          <w:rtl/>
        </w:rPr>
        <w:t>אחמד</w:t>
      </w:r>
      <w:r>
        <w:rPr>
          <w:rtl/>
        </w:rPr>
        <w:t xml:space="preserve"> טיבי (חד"ש-תע"ל):</w:t>
      </w:r>
    </w:p>
    <w:p w14:paraId="10109FF2" w14:textId="77777777" w:rsidR="00000000" w:rsidRDefault="00027501">
      <w:pPr>
        <w:pStyle w:val="a0"/>
        <w:rPr>
          <w:rFonts w:hint="cs"/>
          <w:rtl/>
        </w:rPr>
      </w:pPr>
    </w:p>
    <w:p w14:paraId="68D4C421" w14:textId="77777777" w:rsidR="00000000" w:rsidRDefault="00027501">
      <w:pPr>
        <w:pStyle w:val="a0"/>
        <w:rPr>
          <w:rFonts w:hint="cs"/>
          <w:rtl/>
        </w:rPr>
      </w:pPr>
      <w:r>
        <w:rPr>
          <w:rFonts w:hint="cs"/>
          <w:rtl/>
        </w:rPr>
        <w:t>אנחנו רוצים רב ראשי.</w:t>
      </w:r>
    </w:p>
    <w:p w14:paraId="45750F30" w14:textId="77777777" w:rsidR="00000000" w:rsidRDefault="00027501">
      <w:pPr>
        <w:pStyle w:val="a0"/>
        <w:ind w:firstLine="0"/>
        <w:rPr>
          <w:rFonts w:hint="cs"/>
          <w:rtl/>
        </w:rPr>
      </w:pPr>
    </w:p>
    <w:p w14:paraId="36D47F2D" w14:textId="77777777" w:rsidR="00000000" w:rsidRDefault="00027501">
      <w:pPr>
        <w:pStyle w:val="-"/>
        <w:rPr>
          <w:rtl/>
        </w:rPr>
      </w:pPr>
      <w:bookmarkStart w:id="457" w:name="FS000000965T21_01_2004_17_00_52C"/>
      <w:bookmarkEnd w:id="457"/>
      <w:r>
        <w:rPr>
          <w:rtl/>
        </w:rPr>
        <w:t>שר האוצר בנימין נתניהו:</w:t>
      </w:r>
    </w:p>
    <w:p w14:paraId="111FB9EB" w14:textId="77777777" w:rsidR="00000000" w:rsidRDefault="00027501">
      <w:pPr>
        <w:pStyle w:val="a0"/>
        <w:rPr>
          <w:rtl/>
        </w:rPr>
      </w:pPr>
    </w:p>
    <w:p w14:paraId="092C1450" w14:textId="77777777" w:rsidR="00000000" w:rsidRDefault="00027501">
      <w:pPr>
        <w:pStyle w:val="a0"/>
        <w:rPr>
          <w:rFonts w:hint="cs"/>
          <w:rtl/>
        </w:rPr>
      </w:pPr>
      <w:r>
        <w:rPr>
          <w:rFonts w:hint="cs"/>
          <w:rtl/>
        </w:rPr>
        <w:t>אפשר לעוות אותה וגם עיוותו אותה. אני מבין שיד</w:t>
      </w:r>
      <w:r>
        <w:rPr>
          <w:rFonts w:hint="cs"/>
          <w:rtl/>
        </w:rPr>
        <w:t>ידי פה הם אנשים פוליטיים, זה בסדר. אבל אם ישימו יד על הלב, יודעים יפה מאוד לא רק מה השקפותי אלא גם מה אני מיישם הלכה למעשה, משום שאני דווקא שאבתי את התורה הזאת מליברל גדול מאוד, ז'בוטינסקי שמו. זו גם תפיסתי היסודית.</w:t>
      </w:r>
    </w:p>
    <w:p w14:paraId="7B13ED6B" w14:textId="77777777" w:rsidR="00000000" w:rsidRDefault="00027501">
      <w:pPr>
        <w:pStyle w:val="a0"/>
        <w:rPr>
          <w:rFonts w:hint="cs"/>
          <w:rtl/>
        </w:rPr>
      </w:pPr>
    </w:p>
    <w:p w14:paraId="46881017" w14:textId="77777777" w:rsidR="00000000" w:rsidRDefault="00027501">
      <w:pPr>
        <w:pStyle w:val="a0"/>
        <w:rPr>
          <w:rFonts w:hint="cs"/>
          <w:rtl/>
        </w:rPr>
      </w:pPr>
      <w:r>
        <w:rPr>
          <w:rFonts w:hint="cs"/>
          <w:rtl/>
        </w:rPr>
        <w:t>זאת אומרת, הדרך להתמודד עם האתגר הדמוגר</w:t>
      </w:r>
      <w:r>
        <w:rPr>
          <w:rFonts w:hint="cs"/>
          <w:rtl/>
        </w:rPr>
        <w:t xml:space="preserve">פי, שהציונות כל הזמן מתמודדת אתו, היא לא באמצעים שליליים - וכל אחד לוקח את הדימויים השליליים שלו מתחומו, אז חבר הכנסת טיבי מדבר על קשירת חצוצרות. אני מניח שזה קשור למקצועו בעבר </w:t>
      </w:r>
      <w:r>
        <w:rPr>
          <w:rtl/>
        </w:rPr>
        <w:t>–</w:t>
      </w:r>
      <w:r>
        <w:rPr>
          <w:rFonts w:hint="cs"/>
          <w:rtl/>
        </w:rPr>
        <w:t xml:space="preserve"> לא בכפייה, לא בשום אמצעי חוקי או בלתי חוקי, בוודאי בלתי לגיטימי, אלא באמצעי ה</w:t>
      </w:r>
      <w:r>
        <w:rPr>
          <w:rFonts w:hint="cs"/>
          <w:rtl/>
        </w:rPr>
        <w:t>אחד והיחיד שאנחנו מדברים עליו, שהוא אותה כלכלה פתוחה, וגם הצעדים החקיקתיים והאחרים שאנחנו עושים.</w:t>
      </w:r>
    </w:p>
    <w:p w14:paraId="6CDE23AF" w14:textId="77777777" w:rsidR="00000000" w:rsidRDefault="00027501">
      <w:pPr>
        <w:pStyle w:val="a0"/>
        <w:rPr>
          <w:rFonts w:hint="cs"/>
          <w:rtl/>
        </w:rPr>
      </w:pPr>
    </w:p>
    <w:p w14:paraId="210BEEE8" w14:textId="77777777" w:rsidR="00000000" w:rsidRDefault="00027501">
      <w:pPr>
        <w:pStyle w:val="a0"/>
        <w:rPr>
          <w:rFonts w:hint="cs"/>
          <w:rtl/>
        </w:rPr>
      </w:pPr>
      <w:r>
        <w:rPr>
          <w:rFonts w:hint="cs"/>
          <w:rtl/>
        </w:rPr>
        <w:t xml:space="preserve"> אני אומר זאת כדי להבהיר מה היא לא בעיה דמוגרפית. ואכן, נאמר כאן, בצדק, יש דברים שאינם מהווים בעיה דמוגרפית. כאן נפתח הדיון, הדיון שאליו מתייחסים, כשהנושא הזה</w:t>
      </w:r>
      <w:r>
        <w:rPr>
          <w:rFonts w:hint="cs"/>
          <w:rtl/>
        </w:rPr>
        <w:t xml:space="preserve"> עלה בכלל מכיוון השלילה. הוא עלה מכיוון השלילה משום שאמרתי שלא יכולה לקום במדינת ישראל ממשלה שפויה, חצי שפויה, מה שאתם רוצים, שתגיד שבהסדר כלשהו עם הפלסטינים, רוב או כמעט כל האוכלוסייה הפלסטינית תהיה חלק ממדינת ישראל, יהיו אזרחי ישראל, או נתיני ישראל, או כ</w:t>
      </w:r>
      <w:r>
        <w:rPr>
          <w:rFonts w:hint="cs"/>
          <w:rtl/>
        </w:rPr>
        <w:t>ל קונספציה אחרת. זה לא בא בחשבון - לא בתפיסתי, ולדעתי לא בתפיסת אף אחד מחברי.</w:t>
      </w:r>
    </w:p>
    <w:p w14:paraId="61D8F759" w14:textId="77777777" w:rsidR="00000000" w:rsidRDefault="00027501">
      <w:pPr>
        <w:pStyle w:val="af0"/>
        <w:rPr>
          <w:rtl/>
        </w:rPr>
      </w:pPr>
      <w:r>
        <w:rPr>
          <w:rtl/>
        </w:rPr>
        <w:br/>
        <w:t>עזמי בשארה (בל"ד):</w:t>
      </w:r>
    </w:p>
    <w:p w14:paraId="5B95EC98" w14:textId="77777777" w:rsidR="00000000" w:rsidRDefault="00027501">
      <w:pPr>
        <w:pStyle w:val="a0"/>
        <w:rPr>
          <w:rtl/>
        </w:rPr>
      </w:pPr>
    </w:p>
    <w:p w14:paraId="21A26634" w14:textId="77777777" w:rsidR="00000000" w:rsidRDefault="00027501">
      <w:pPr>
        <w:pStyle w:val="a0"/>
        <w:rPr>
          <w:rFonts w:hint="cs"/>
          <w:rtl/>
        </w:rPr>
      </w:pPr>
      <w:r>
        <w:rPr>
          <w:rFonts w:hint="cs"/>
          <w:rtl/>
        </w:rPr>
        <w:t>אבל גם - - -</w:t>
      </w:r>
    </w:p>
    <w:p w14:paraId="6E378A57" w14:textId="77777777" w:rsidR="00000000" w:rsidRDefault="00027501">
      <w:pPr>
        <w:pStyle w:val="-"/>
        <w:rPr>
          <w:rtl/>
        </w:rPr>
      </w:pPr>
      <w:r>
        <w:rPr>
          <w:rtl/>
        </w:rPr>
        <w:br/>
      </w:r>
      <w:bookmarkStart w:id="458" w:name="FS000000965T21_01_2004_17_00_27C"/>
      <w:bookmarkEnd w:id="458"/>
      <w:r>
        <w:rPr>
          <w:rtl/>
        </w:rPr>
        <w:t>שר האוצר בנימין נתניהו:</w:t>
      </w:r>
    </w:p>
    <w:p w14:paraId="63C3274F" w14:textId="77777777" w:rsidR="00000000" w:rsidRDefault="00027501">
      <w:pPr>
        <w:pStyle w:val="a0"/>
        <w:rPr>
          <w:rtl/>
        </w:rPr>
      </w:pPr>
    </w:p>
    <w:p w14:paraId="50C7FDB4" w14:textId="77777777" w:rsidR="00000000" w:rsidRDefault="00027501">
      <w:pPr>
        <w:pStyle w:val="a0"/>
        <w:rPr>
          <w:rFonts w:hint="cs"/>
          <w:rtl/>
        </w:rPr>
      </w:pPr>
      <w:r>
        <w:rPr>
          <w:rFonts w:hint="cs"/>
          <w:rtl/>
        </w:rPr>
        <w:t>יש לנו ויכוח חד וחלק, לא על ריכוזי האוכלוסייה הערביים, לא על השטחים הללו - במובן הזה אף אחד לא מתכוון להישאר בג'נין וא</w:t>
      </w:r>
      <w:r>
        <w:rPr>
          <w:rFonts w:hint="cs"/>
          <w:rtl/>
        </w:rPr>
        <w:t>ף אחד לא מתכוון להיות בשכם - אבל יש לנו ויכוח על אדמת מריבה שאתם תובעים אותה, ואנחנו תובעים אותה - -</w:t>
      </w:r>
    </w:p>
    <w:p w14:paraId="235CD3D6" w14:textId="77777777" w:rsidR="00000000" w:rsidRDefault="00027501">
      <w:pPr>
        <w:pStyle w:val="af0"/>
        <w:rPr>
          <w:rtl/>
        </w:rPr>
      </w:pPr>
      <w:r>
        <w:rPr>
          <w:rtl/>
        </w:rPr>
        <w:br/>
        <w:t>עזמי בשארה (בל"ד):</w:t>
      </w:r>
    </w:p>
    <w:p w14:paraId="3B376C5E" w14:textId="77777777" w:rsidR="00000000" w:rsidRDefault="00027501">
      <w:pPr>
        <w:pStyle w:val="a0"/>
        <w:rPr>
          <w:rtl/>
        </w:rPr>
      </w:pPr>
    </w:p>
    <w:p w14:paraId="584531C1" w14:textId="77777777" w:rsidR="00000000" w:rsidRDefault="00027501">
      <w:pPr>
        <w:pStyle w:val="a0"/>
        <w:rPr>
          <w:rFonts w:hint="cs"/>
          <w:rtl/>
        </w:rPr>
      </w:pPr>
      <w:r>
        <w:rPr>
          <w:rFonts w:hint="cs"/>
          <w:rtl/>
        </w:rPr>
        <w:t>אבל מה תגיד - - -</w:t>
      </w:r>
    </w:p>
    <w:p w14:paraId="7192B09F" w14:textId="77777777" w:rsidR="00000000" w:rsidRDefault="00027501">
      <w:pPr>
        <w:pStyle w:val="-"/>
        <w:rPr>
          <w:rtl/>
        </w:rPr>
      </w:pPr>
      <w:r>
        <w:rPr>
          <w:rtl/>
        </w:rPr>
        <w:br/>
      </w:r>
      <w:bookmarkStart w:id="459" w:name="FS000000965T21_01_2004_17_02_01C"/>
      <w:bookmarkEnd w:id="459"/>
      <w:r>
        <w:rPr>
          <w:rtl/>
        </w:rPr>
        <w:t>שר האוצר בנימין נתניהו:</w:t>
      </w:r>
    </w:p>
    <w:p w14:paraId="238EB91A" w14:textId="77777777" w:rsidR="00000000" w:rsidRDefault="00027501">
      <w:pPr>
        <w:pStyle w:val="a0"/>
        <w:rPr>
          <w:rtl/>
        </w:rPr>
      </w:pPr>
    </w:p>
    <w:p w14:paraId="355FDF4E" w14:textId="77777777" w:rsidR="00000000" w:rsidRDefault="00027501">
      <w:pPr>
        <w:pStyle w:val="a0"/>
        <w:rPr>
          <w:rFonts w:hint="cs"/>
          <w:rtl/>
        </w:rPr>
      </w:pPr>
      <w:r>
        <w:rPr>
          <w:rFonts w:hint="cs"/>
          <w:rtl/>
        </w:rPr>
        <w:t>- - זו ארצנו. זו ארצנו, ואתם טוענים - - -</w:t>
      </w:r>
    </w:p>
    <w:p w14:paraId="3A068A67" w14:textId="77777777" w:rsidR="00000000" w:rsidRDefault="00027501">
      <w:pPr>
        <w:pStyle w:val="af0"/>
        <w:rPr>
          <w:rtl/>
        </w:rPr>
      </w:pPr>
      <w:r>
        <w:rPr>
          <w:rtl/>
        </w:rPr>
        <w:br/>
        <w:t>מוחמד ברכה (חד"ש-תע"ל):</w:t>
      </w:r>
    </w:p>
    <w:p w14:paraId="27F86DCE" w14:textId="77777777" w:rsidR="00000000" w:rsidRDefault="00027501">
      <w:pPr>
        <w:pStyle w:val="a0"/>
        <w:rPr>
          <w:rtl/>
        </w:rPr>
      </w:pPr>
    </w:p>
    <w:p w14:paraId="00995041" w14:textId="77777777" w:rsidR="00000000" w:rsidRDefault="00027501">
      <w:pPr>
        <w:pStyle w:val="a0"/>
        <w:rPr>
          <w:rFonts w:hint="cs"/>
          <w:rtl/>
        </w:rPr>
      </w:pPr>
      <w:r>
        <w:rPr>
          <w:rFonts w:hint="cs"/>
          <w:rtl/>
        </w:rPr>
        <w:t>- - - על אדמה, דיברת ע</w:t>
      </w:r>
      <w:r>
        <w:rPr>
          <w:rFonts w:hint="cs"/>
          <w:rtl/>
        </w:rPr>
        <w:t>ל אנשים - - -</w:t>
      </w:r>
    </w:p>
    <w:p w14:paraId="14A88DFB" w14:textId="77777777" w:rsidR="00000000" w:rsidRDefault="00027501">
      <w:pPr>
        <w:pStyle w:val="af0"/>
        <w:rPr>
          <w:rtl/>
        </w:rPr>
      </w:pPr>
      <w:r>
        <w:rPr>
          <w:rtl/>
        </w:rPr>
        <w:br/>
        <w:t>אחמד טיבי (חד"ש-תע"ל):</w:t>
      </w:r>
    </w:p>
    <w:p w14:paraId="215B8AC9" w14:textId="77777777" w:rsidR="00000000" w:rsidRDefault="00027501">
      <w:pPr>
        <w:pStyle w:val="a0"/>
        <w:rPr>
          <w:rtl/>
        </w:rPr>
      </w:pPr>
    </w:p>
    <w:p w14:paraId="4FE813A1" w14:textId="77777777" w:rsidR="00000000" w:rsidRDefault="00027501">
      <w:pPr>
        <w:pStyle w:val="a0"/>
        <w:rPr>
          <w:rFonts w:hint="cs"/>
          <w:rtl/>
        </w:rPr>
      </w:pPr>
      <w:r>
        <w:rPr>
          <w:rFonts w:hint="cs"/>
          <w:rtl/>
        </w:rPr>
        <w:t>- - -</w:t>
      </w:r>
    </w:p>
    <w:p w14:paraId="1545D814" w14:textId="77777777" w:rsidR="00000000" w:rsidRDefault="00027501">
      <w:pPr>
        <w:pStyle w:val="-"/>
        <w:rPr>
          <w:rtl/>
        </w:rPr>
      </w:pPr>
      <w:r>
        <w:rPr>
          <w:rtl/>
        </w:rPr>
        <w:br/>
      </w:r>
      <w:bookmarkStart w:id="460" w:name="FS000000965T21_01_2004_17_02_35C"/>
      <w:bookmarkEnd w:id="460"/>
      <w:r>
        <w:rPr>
          <w:rtl/>
        </w:rPr>
        <w:t>שר האוצר בנימין נתניהו:</w:t>
      </w:r>
    </w:p>
    <w:p w14:paraId="337F251F" w14:textId="77777777" w:rsidR="00000000" w:rsidRDefault="00027501">
      <w:pPr>
        <w:pStyle w:val="a0"/>
        <w:rPr>
          <w:rtl/>
        </w:rPr>
      </w:pPr>
    </w:p>
    <w:p w14:paraId="2FBFF665" w14:textId="77777777" w:rsidR="00000000" w:rsidRDefault="00027501">
      <w:pPr>
        <w:pStyle w:val="a0"/>
        <w:rPr>
          <w:rFonts w:hint="cs"/>
          <w:rtl/>
        </w:rPr>
      </w:pPr>
      <w:r>
        <w:rPr>
          <w:rFonts w:hint="cs"/>
          <w:rtl/>
        </w:rPr>
        <w:t>זו ארצנו ההיסטורית. אתם טוענים שזה כיבוש. בסדר, אבל השטחים שבהם - - -</w:t>
      </w:r>
    </w:p>
    <w:p w14:paraId="725C5C40" w14:textId="77777777" w:rsidR="00000000" w:rsidRDefault="00027501">
      <w:pPr>
        <w:pStyle w:val="af0"/>
        <w:rPr>
          <w:rtl/>
        </w:rPr>
      </w:pPr>
      <w:r>
        <w:rPr>
          <w:rtl/>
        </w:rPr>
        <w:br/>
        <w:t>מוחמד ברכה (חד"ש-תע"ל):</w:t>
      </w:r>
    </w:p>
    <w:p w14:paraId="5C4C021A" w14:textId="77777777" w:rsidR="00000000" w:rsidRDefault="00027501">
      <w:pPr>
        <w:pStyle w:val="a0"/>
        <w:rPr>
          <w:rtl/>
        </w:rPr>
      </w:pPr>
    </w:p>
    <w:p w14:paraId="6AF98D37" w14:textId="77777777" w:rsidR="00000000" w:rsidRDefault="00027501">
      <w:pPr>
        <w:pStyle w:val="a0"/>
        <w:rPr>
          <w:rFonts w:hint="cs"/>
          <w:rtl/>
        </w:rPr>
      </w:pPr>
      <w:r>
        <w:rPr>
          <w:rFonts w:hint="cs"/>
          <w:rtl/>
        </w:rPr>
        <w:t xml:space="preserve">מי נתן לך את הזכות לדבר עלי כעל בעיה דמוגרפית? </w:t>
      </w:r>
    </w:p>
    <w:p w14:paraId="02AB54CB" w14:textId="77777777" w:rsidR="00000000" w:rsidRDefault="00027501">
      <w:pPr>
        <w:pStyle w:val="af1"/>
        <w:rPr>
          <w:rtl/>
        </w:rPr>
      </w:pPr>
      <w:r>
        <w:rPr>
          <w:rtl/>
        </w:rPr>
        <w:br/>
        <w:t>היו"ר יולי-יואל אדלשטיין:</w:t>
      </w:r>
    </w:p>
    <w:p w14:paraId="01E0B31C" w14:textId="77777777" w:rsidR="00000000" w:rsidRDefault="00027501">
      <w:pPr>
        <w:pStyle w:val="a0"/>
        <w:rPr>
          <w:rtl/>
        </w:rPr>
      </w:pPr>
    </w:p>
    <w:p w14:paraId="2443F7F7" w14:textId="77777777" w:rsidR="00000000" w:rsidRDefault="00027501">
      <w:pPr>
        <w:pStyle w:val="a0"/>
        <w:rPr>
          <w:rFonts w:hint="cs"/>
          <w:rtl/>
        </w:rPr>
      </w:pPr>
      <w:r>
        <w:rPr>
          <w:rFonts w:hint="cs"/>
          <w:rtl/>
        </w:rPr>
        <w:t>חבר הכנסת ברכ</w:t>
      </w:r>
      <w:r>
        <w:rPr>
          <w:rFonts w:hint="cs"/>
          <w:rtl/>
        </w:rPr>
        <w:t xml:space="preserve">ה, השר מנסה להגיע לסיכום, ואתה מפריע. </w:t>
      </w:r>
    </w:p>
    <w:p w14:paraId="5E8C9172" w14:textId="77777777" w:rsidR="00000000" w:rsidRDefault="00027501">
      <w:pPr>
        <w:pStyle w:val="af0"/>
        <w:rPr>
          <w:rtl/>
        </w:rPr>
      </w:pPr>
    </w:p>
    <w:p w14:paraId="51B4A8FD" w14:textId="77777777" w:rsidR="00000000" w:rsidRDefault="00027501">
      <w:pPr>
        <w:pStyle w:val="af0"/>
        <w:rPr>
          <w:rtl/>
        </w:rPr>
      </w:pPr>
      <w:r>
        <w:rPr>
          <w:rtl/>
        </w:rPr>
        <w:t>מוחמד ברכה (חד"ש-תע"ל):</w:t>
      </w:r>
    </w:p>
    <w:p w14:paraId="1AC3E54D" w14:textId="77777777" w:rsidR="00000000" w:rsidRDefault="00027501">
      <w:pPr>
        <w:pStyle w:val="a0"/>
        <w:rPr>
          <w:rtl/>
        </w:rPr>
      </w:pPr>
    </w:p>
    <w:p w14:paraId="68408A52" w14:textId="77777777" w:rsidR="00000000" w:rsidRDefault="00027501">
      <w:pPr>
        <w:pStyle w:val="a0"/>
        <w:rPr>
          <w:rFonts w:hint="cs"/>
          <w:rtl/>
        </w:rPr>
      </w:pPr>
      <w:r>
        <w:rPr>
          <w:rFonts w:hint="cs"/>
          <w:rtl/>
        </w:rPr>
        <w:t>- - -</w:t>
      </w:r>
    </w:p>
    <w:p w14:paraId="0F075358" w14:textId="77777777" w:rsidR="00000000" w:rsidRDefault="00027501">
      <w:pPr>
        <w:pStyle w:val="af1"/>
        <w:rPr>
          <w:rtl/>
        </w:rPr>
      </w:pPr>
      <w:r>
        <w:rPr>
          <w:rtl/>
        </w:rPr>
        <w:br/>
        <w:t>היו"ר יולי-יואל אדלשטיין:</w:t>
      </w:r>
    </w:p>
    <w:p w14:paraId="27150B7F" w14:textId="77777777" w:rsidR="00000000" w:rsidRDefault="00027501">
      <w:pPr>
        <w:pStyle w:val="a0"/>
        <w:rPr>
          <w:rtl/>
        </w:rPr>
      </w:pPr>
    </w:p>
    <w:p w14:paraId="6D66C746" w14:textId="77777777" w:rsidR="00000000" w:rsidRDefault="00027501">
      <w:pPr>
        <w:pStyle w:val="a0"/>
        <w:rPr>
          <w:rFonts w:hint="cs"/>
          <w:rtl/>
        </w:rPr>
      </w:pPr>
      <w:r>
        <w:rPr>
          <w:rFonts w:hint="cs"/>
          <w:rtl/>
        </w:rPr>
        <w:t xml:space="preserve">חבר הכנסת ברכה, אתה כבר דיברת. </w:t>
      </w:r>
    </w:p>
    <w:p w14:paraId="1AF7B4DB" w14:textId="77777777" w:rsidR="00000000" w:rsidRDefault="00027501">
      <w:pPr>
        <w:pStyle w:val="af0"/>
        <w:rPr>
          <w:rtl/>
        </w:rPr>
      </w:pPr>
      <w:r>
        <w:rPr>
          <w:rtl/>
        </w:rPr>
        <w:br/>
        <w:t>מוחמד ברכה (חד"ש-תע"ל):</w:t>
      </w:r>
    </w:p>
    <w:p w14:paraId="2BE1E2BE" w14:textId="77777777" w:rsidR="00000000" w:rsidRDefault="00027501">
      <w:pPr>
        <w:pStyle w:val="a0"/>
        <w:rPr>
          <w:rtl/>
        </w:rPr>
      </w:pPr>
    </w:p>
    <w:p w14:paraId="13C45ACF" w14:textId="77777777" w:rsidR="00000000" w:rsidRDefault="00027501">
      <w:pPr>
        <w:pStyle w:val="a0"/>
        <w:rPr>
          <w:rFonts w:hint="cs"/>
          <w:rtl/>
        </w:rPr>
      </w:pPr>
      <w:r>
        <w:rPr>
          <w:rFonts w:hint="cs"/>
          <w:rtl/>
        </w:rPr>
        <w:t>מי נתן לך את הזכות לדבר עלי ועל ילדי כעל בעיה דמוגרפית?</w:t>
      </w:r>
    </w:p>
    <w:p w14:paraId="6EDC6B1F" w14:textId="77777777" w:rsidR="00000000" w:rsidRDefault="00027501">
      <w:pPr>
        <w:pStyle w:val="af0"/>
        <w:rPr>
          <w:rtl/>
        </w:rPr>
      </w:pPr>
      <w:r>
        <w:rPr>
          <w:rtl/>
        </w:rPr>
        <w:br/>
        <w:t>אברהם הירשזון (הליכוד):</w:t>
      </w:r>
    </w:p>
    <w:p w14:paraId="19067FBF" w14:textId="77777777" w:rsidR="00000000" w:rsidRDefault="00027501">
      <w:pPr>
        <w:pStyle w:val="a0"/>
        <w:rPr>
          <w:rtl/>
        </w:rPr>
      </w:pPr>
    </w:p>
    <w:p w14:paraId="295F830D" w14:textId="77777777" w:rsidR="00000000" w:rsidRDefault="00027501">
      <w:pPr>
        <w:pStyle w:val="a0"/>
        <w:rPr>
          <w:rFonts w:hint="cs"/>
          <w:rtl/>
        </w:rPr>
      </w:pPr>
      <w:r>
        <w:rPr>
          <w:rFonts w:hint="cs"/>
          <w:rtl/>
        </w:rPr>
        <w:t>- - -</w:t>
      </w:r>
    </w:p>
    <w:p w14:paraId="50335A32" w14:textId="77777777" w:rsidR="00000000" w:rsidRDefault="00027501">
      <w:pPr>
        <w:pStyle w:val="af1"/>
        <w:rPr>
          <w:rtl/>
        </w:rPr>
      </w:pPr>
      <w:r>
        <w:rPr>
          <w:rtl/>
        </w:rPr>
        <w:br/>
        <w:t>היו"ר יולי</w:t>
      </w:r>
      <w:r>
        <w:rPr>
          <w:rtl/>
        </w:rPr>
        <w:t>-יואל אדלשטיין:</w:t>
      </w:r>
    </w:p>
    <w:p w14:paraId="5D180D26" w14:textId="77777777" w:rsidR="00000000" w:rsidRDefault="00027501">
      <w:pPr>
        <w:pStyle w:val="a0"/>
        <w:rPr>
          <w:rtl/>
        </w:rPr>
      </w:pPr>
    </w:p>
    <w:p w14:paraId="7EBD549A" w14:textId="77777777" w:rsidR="00000000" w:rsidRDefault="00027501">
      <w:pPr>
        <w:pStyle w:val="a0"/>
        <w:rPr>
          <w:rFonts w:hint="cs"/>
          <w:rtl/>
        </w:rPr>
      </w:pPr>
      <w:r>
        <w:rPr>
          <w:rFonts w:hint="cs"/>
          <w:rtl/>
        </w:rPr>
        <w:t>חבר הכנסת ברכה, שאלת את השאלה. תודה. עכשיו תשמע את התשובה, אם השר יבחר להשיב.</w:t>
      </w:r>
    </w:p>
    <w:p w14:paraId="40638411" w14:textId="77777777" w:rsidR="00000000" w:rsidRDefault="00027501">
      <w:pPr>
        <w:pStyle w:val="af0"/>
        <w:rPr>
          <w:rtl/>
        </w:rPr>
      </w:pPr>
      <w:r>
        <w:rPr>
          <w:rtl/>
        </w:rPr>
        <w:br/>
        <w:t>מוחמד ברכה (חד"ש-תע"ל):</w:t>
      </w:r>
    </w:p>
    <w:p w14:paraId="44CE5E36" w14:textId="77777777" w:rsidR="00000000" w:rsidRDefault="00027501">
      <w:pPr>
        <w:pStyle w:val="a0"/>
        <w:rPr>
          <w:rtl/>
        </w:rPr>
      </w:pPr>
    </w:p>
    <w:p w14:paraId="3C0115E2" w14:textId="77777777" w:rsidR="00000000" w:rsidRDefault="00027501">
      <w:pPr>
        <w:pStyle w:val="a0"/>
        <w:rPr>
          <w:rFonts w:hint="cs"/>
          <w:rtl/>
        </w:rPr>
      </w:pPr>
      <w:r>
        <w:rPr>
          <w:rFonts w:hint="cs"/>
          <w:rtl/>
        </w:rPr>
        <w:t>- - -</w:t>
      </w:r>
    </w:p>
    <w:p w14:paraId="10B157E5" w14:textId="77777777" w:rsidR="00000000" w:rsidRDefault="00027501">
      <w:pPr>
        <w:pStyle w:val="-"/>
        <w:rPr>
          <w:rtl/>
        </w:rPr>
      </w:pPr>
      <w:r>
        <w:rPr>
          <w:rtl/>
        </w:rPr>
        <w:br/>
      </w:r>
      <w:bookmarkStart w:id="461" w:name="FS000000965T21_01_2004_17_06_58C"/>
      <w:bookmarkEnd w:id="461"/>
      <w:r>
        <w:rPr>
          <w:rtl/>
        </w:rPr>
        <w:t>שר האוצר בנימין נתניהו:</w:t>
      </w:r>
    </w:p>
    <w:p w14:paraId="7E85A908" w14:textId="77777777" w:rsidR="00000000" w:rsidRDefault="00027501">
      <w:pPr>
        <w:pStyle w:val="a0"/>
        <w:rPr>
          <w:rtl/>
        </w:rPr>
      </w:pPr>
    </w:p>
    <w:p w14:paraId="68B284A0" w14:textId="77777777" w:rsidR="00000000" w:rsidRDefault="00027501">
      <w:pPr>
        <w:pStyle w:val="a0"/>
        <w:rPr>
          <w:rFonts w:hint="cs"/>
          <w:rtl/>
        </w:rPr>
      </w:pPr>
      <w:r>
        <w:rPr>
          <w:rFonts w:hint="cs"/>
          <w:rtl/>
        </w:rPr>
        <w:t xml:space="preserve">תשאל מי זה בן-גוריון, משה שרת, גולדה מאיר, לוי אשכול, ואחרים שהיו פה. </w:t>
      </w:r>
    </w:p>
    <w:p w14:paraId="2396DD8C" w14:textId="77777777" w:rsidR="00000000" w:rsidRDefault="00027501">
      <w:pPr>
        <w:pStyle w:val="af0"/>
        <w:rPr>
          <w:rtl/>
        </w:rPr>
      </w:pPr>
      <w:r>
        <w:rPr>
          <w:rtl/>
        </w:rPr>
        <w:br/>
        <w:t>מוחמד ברכה (חד"ש-תע"ל):</w:t>
      </w:r>
    </w:p>
    <w:p w14:paraId="6DBDFB27" w14:textId="77777777" w:rsidR="00000000" w:rsidRDefault="00027501">
      <w:pPr>
        <w:pStyle w:val="a0"/>
        <w:rPr>
          <w:rtl/>
        </w:rPr>
      </w:pPr>
    </w:p>
    <w:p w14:paraId="2C590952" w14:textId="77777777" w:rsidR="00000000" w:rsidRDefault="00027501">
      <w:pPr>
        <w:pStyle w:val="a0"/>
        <w:rPr>
          <w:rFonts w:hint="cs"/>
          <w:rtl/>
        </w:rPr>
      </w:pPr>
      <w:r>
        <w:rPr>
          <w:rFonts w:hint="cs"/>
          <w:rtl/>
        </w:rPr>
        <w:t>אז מה.</w:t>
      </w:r>
      <w:r>
        <w:rPr>
          <w:rFonts w:hint="cs"/>
          <w:rtl/>
        </w:rPr>
        <w:t xml:space="preserve"> </w:t>
      </w:r>
    </w:p>
    <w:p w14:paraId="6EC755E5" w14:textId="77777777" w:rsidR="00000000" w:rsidRDefault="00027501">
      <w:pPr>
        <w:pStyle w:val="-"/>
        <w:rPr>
          <w:rtl/>
        </w:rPr>
      </w:pPr>
      <w:r>
        <w:rPr>
          <w:rtl/>
        </w:rPr>
        <w:br/>
      </w:r>
      <w:bookmarkStart w:id="462" w:name="FS000000965T21_01_2004_17_07_47C"/>
      <w:bookmarkEnd w:id="462"/>
      <w:r>
        <w:rPr>
          <w:rtl/>
        </w:rPr>
        <w:t>שר האוצר בנימין נתניהו:</w:t>
      </w:r>
    </w:p>
    <w:p w14:paraId="70371A7D" w14:textId="77777777" w:rsidR="00000000" w:rsidRDefault="00027501">
      <w:pPr>
        <w:pStyle w:val="a0"/>
        <w:rPr>
          <w:rtl/>
        </w:rPr>
      </w:pPr>
    </w:p>
    <w:p w14:paraId="0D00279F" w14:textId="77777777" w:rsidR="00000000" w:rsidRDefault="00027501">
      <w:pPr>
        <w:pStyle w:val="a0"/>
        <w:rPr>
          <w:rFonts w:hint="cs"/>
          <w:rtl/>
        </w:rPr>
      </w:pPr>
      <w:r>
        <w:rPr>
          <w:rFonts w:hint="cs"/>
          <w:rtl/>
        </w:rPr>
        <w:t xml:space="preserve">וגם שרים. </w:t>
      </w:r>
    </w:p>
    <w:p w14:paraId="59FCBC20" w14:textId="77777777" w:rsidR="00000000" w:rsidRDefault="00027501">
      <w:pPr>
        <w:pStyle w:val="af0"/>
        <w:rPr>
          <w:rtl/>
        </w:rPr>
      </w:pPr>
      <w:r>
        <w:rPr>
          <w:rtl/>
        </w:rPr>
        <w:br/>
        <w:t>מוחמד ברכה (חד"ש-תע"ל):</w:t>
      </w:r>
    </w:p>
    <w:p w14:paraId="4FCA0EC3" w14:textId="77777777" w:rsidR="00000000" w:rsidRDefault="00027501">
      <w:pPr>
        <w:pStyle w:val="a0"/>
        <w:rPr>
          <w:rtl/>
        </w:rPr>
      </w:pPr>
    </w:p>
    <w:p w14:paraId="15A52157" w14:textId="77777777" w:rsidR="00000000" w:rsidRDefault="00027501">
      <w:pPr>
        <w:pStyle w:val="a0"/>
        <w:rPr>
          <w:rFonts w:hint="cs"/>
          <w:rtl/>
        </w:rPr>
      </w:pPr>
      <w:r>
        <w:rPr>
          <w:rFonts w:hint="cs"/>
          <w:rtl/>
        </w:rPr>
        <w:t>- - -</w:t>
      </w:r>
    </w:p>
    <w:p w14:paraId="7AFCB98E" w14:textId="77777777" w:rsidR="00000000" w:rsidRDefault="00027501">
      <w:pPr>
        <w:pStyle w:val="-"/>
        <w:rPr>
          <w:rtl/>
        </w:rPr>
      </w:pPr>
      <w:r>
        <w:rPr>
          <w:rtl/>
        </w:rPr>
        <w:br/>
      </w:r>
      <w:bookmarkStart w:id="463" w:name="FS000000965T21_01_2004_17_08_16C"/>
      <w:bookmarkEnd w:id="463"/>
      <w:r>
        <w:rPr>
          <w:rtl/>
        </w:rPr>
        <w:t>שר האוצר בנימין נתניהו:</w:t>
      </w:r>
    </w:p>
    <w:p w14:paraId="4C676A35" w14:textId="77777777" w:rsidR="00000000" w:rsidRDefault="00027501">
      <w:pPr>
        <w:pStyle w:val="a0"/>
        <w:rPr>
          <w:rtl/>
        </w:rPr>
      </w:pPr>
    </w:p>
    <w:p w14:paraId="36624334" w14:textId="77777777" w:rsidR="00000000" w:rsidRDefault="00027501">
      <w:pPr>
        <w:pStyle w:val="a0"/>
        <w:rPr>
          <w:rFonts w:hint="cs"/>
          <w:rtl/>
        </w:rPr>
      </w:pPr>
      <w:r>
        <w:rPr>
          <w:rFonts w:hint="cs"/>
          <w:rtl/>
        </w:rPr>
        <w:t xml:space="preserve">בסדר, יכול להיות שאתה שולל מהם את הזכות. </w:t>
      </w:r>
    </w:p>
    <w:p w14:paraId="72B8F475" w14:textId="77777777" w:rsidR="00000000" w:rsidRDefault="00027501">
      <w:pPr>
        <w:pStyle w:val="af0"/>
        <w:rPr>
          <w:rFonts w:hint="cs"/>
          <w:rtl/>
        </w:rPr>
      </w:pPr>
    </w:p>
    <w:p w14:paraId="3C873327" w14:textId="77777777" w:rsidR="00000000" w:rsidRDefault="00027501">
      <w:pPr>
        <w:pStyle w:val="af0"/>
        <w:rPr>
          <w:rtl/>
        </w:rPr>
      </w:pPr>
      <w:r>
        <w:rPr>
          <w:rtl/>
        </w:rPr>
        <w:t>אלי אפללו (הליכוד):</w:t>
      </w:r>
    </w:p>
    <w:p w14:paraId="29C22261" w14:textId="77777777" w:rsidR="00000000" w:rsidRDefault="00027501">
      <w:pPr>
        <w:pStyle w:val="a0"/>
        <w:rPr>
          <w:rtl/>
        </w:rPr>
      </w:pPr>
    </w:p>
    <w:p w14:paraId="17ADBA75" w14:textId="77777777" w:rsidR="00000000" w:rsidRDefault="00027501">
      <w:pPr>
        <w:pStyle w:val="a0"/>
        <w:rPr>
          <w:rFonts w:hint="cs"/>
          <w:rtl/>
        </w:rPr>
      </w:pPr>
      <w:r>
        <w:rPr>
          <w:rFonts w:hint="cs"/>
          <w:rtl/>
        </w:rPr>
        <w:t>ברכה - - -</w:t>
      </w:r>
    </w:p>
    <w:p w14:paraId="7ED6DE76" w14:textId="77777777" w:rsidR="00000000" w:rsidRDefault="00027501">
      <w:pPr>
        <w:pStyle w:val="af0"/>
        <w:rPr>
          <w:rtl/>
        </w:rPr>
      </w:pPr>
      <w:r>
        <w:rPr>
          <w:rtl/>
        </w:rPr>
        <w:br/>
        <w:t>שר התיירות בנימין אלון:</w:t>
      </w:r>
    </w:p>
    <w:p w14:paraId="14214B68" w14:textId="77777777" w:rsidR="00000000" w:rsidRDefault="00027501">
      <w:pPr>
        <w:pStyle w:val="a0"/>
        <w:rPr>
          <w:rFonts w:hint="cs"/>
          <w:rtl/>
        </w:rPr>
      </w:pPr>
    </w:p>
    <w:p w14:paraId="5C56960B" w14:textId="77777777" w:rsidR="00000000" w:rsidRDefault="00027501">
      <w:pPr>
        <w:pStyle w:val="a0"/>
        <w:rPr>
          <w:rFonts w:hint="cs"/>
          <w:rtl/>
        </w:rPr>
      </w:pPr>
      <w:r>
        <w:rPr>
          <w:rFonts w:hint="cs"/>
          <w:rtl/>
        </w:rPr>
        <w:t>מי הם לעומת ברכה? מי זה בן-גוריון.</w:t>
      </w:r>
    </w:p>
    <w:p w14:paraId="00C705DB" w14:textId="77777777" w:rsidR="00000000" w:rsidRDefault="00027501">
      <w:pPr>
        <w:pStyle w:val="af0"/>
        <w:rPr>
          <w:rtl/>
        </w:rPr>
      </w:pPr>
      <w:r>
        <w:rPr>
          <w:rtl/>
        </w:rPr>
        <w:br/>
        <w:t>עזמי בשארה (בל"ד):</w:t>
      </w:r>
    </w:p>
    <w:p w14:paraId="6E385E93" w14:textId="77777777" w:rsidR="00000000" w:rsidRDefault="00027501">
      <w:pPr>
        <w:pStyle w:val="a0"/>
        <w:rPr>
          <w:rtl/>
        </w:rPr>
      </w:pPr>
    </w:p>
    <w:p w14:paraId="03911A34" w14:textId="77777777" w:rsidR="00000000" w:rsidRDefault="00027501">
      <w:pPr>
        <w:pStyle w:val="a0"/>
        <w:rPr>
          <w:rFonts w:hint="cs"/>
          <w:rtl/>
        </w:rPr>
      </w:pPr>
      <w:r>
        <w:rPr>
          <w:rFonts w:hint="cs"/>
          <w:rtl/>
        </w:rPr>
        <w:t xml:space="preserve">- </w:t>
      </w:r>
      <w:r>
        <w:rPr>
          <w:rFonts w:hint="cs"/>
          <w:rtl/>
        </w:rPr>
        <w:t>- -</w:t>
      </w:r>
    </w:p>
    <w:p w14:paraId="70A6F203" w14:textId="77777777" w:rsidR="00000000" w:rsidRDefault="00027501">
      <w:pPr>
        <w:pStyle w:val="-"/>
        <w:rPr>
          <w:rtl/>
        </w:rPr>
      </w:pPr>
      <w:r>
        <w:rPr>
          <w:rtl/>
        </w:rPr>
        <w:br/>
      </w:r>
      <w:bookmarkStart w:id="464" w:name="FS000000965T21_01_2004_17_09_09C"/>
      <w:bookmarkEnd w:id="464"/>
      <w:r>
        <w:rPr>
          <w:rtl/>
        </w:rPr>
        <w:t>שר האוצר בנימין נתניהו:</w:t>
      </w:r>
    </w:p>
    <w:p w14:paraId="4F9F54F9" w14:textId="77777777" w:rsidR="00000000" w:rsidRDefault="00027501">
      <w:pPr>
        <w:pStyle w:val="a0"/>
        <w:rPr>
          <w:rtl/>
        </w:rPr>
      </w:pPr>
    </w:p>
    <w:p w14:paraId="2E8BC646" w14:textId="77777777" w:rsidR="00000000" w:rsidRDefault="00027501">
      <w:pPr>
        <w:pStyle w:val="a0"/>
        <w:rPr>
          <w:rFonts w:hint="cs"/>
          <w:rtl/>
        </w:rPr>
      </w:pPr>
      <w:r>
        <w:rPr>
          <w:rFonts w:hint="cs"/>
          <w:rtl/>
        </w:rPr>
        <w:t xml:space="preserve">אני מבטל את בן-גוריון לעומת ברכה, זה נכון, אבל זה בסדר. מה לעשות. </w:t>
      </w:r>
    </w:p>
    <w:p w14:paraId="434241E6" w14:textId="77777777" w:rsidR="00000000" w:rsidRDefault="00027501">
      <w:pPr>
        <w:pStyle w:val="af1"/>
        <w:rPr>
          <w:rtl/>
        </w:rPr>
      </w:pPr>
      <w:r>
        <w:rPr>
          <w:rtl/>
        </w:rPr>
        <w:br/>
        <w:t>היו"ר יולי-יואל אדלשטיין:</w:t>
      </w:r>
    </w:p>
    <w:p w14:paraId="5FE6DF8E" w14:textId="77777777" w:rsidR="00000000" w:rsidRDefault="00027501">
      <w:pPr>
        <w:pStyle w:val="a0"/>
        <w:rPr>
          <w:rtl/>
        </w:rPr>
      </w:pPr>
    </w:p>
    <w:p w14:paraId="371B43F8" w14:textId="77777777" w:rsidR="00000000" w:rsidRDefault="00027501">
      <w:pPr>
        <w:pStyle w:val="a0"/>
        <w:rPr>
          <w:rFonts w:hint="cs"/>
          <w:rtl/>
        </w:rPr>
      </w:pPr>
      <w:r>
        <w:rPr>
          <w:rFonts w:hint="cs"/>
          <w:rtl/>
        </w:rPr>
        <w:t xml:space="preserve">שר האוצר מנסה לסכם את דבריו, ואתם מפריעים לו וזה לא בסדר. בבקשה, אדוני. </w:t>
      </w:r>
    </w:p>
    <w:p w14:paraId="2C0B64D3" w14:textId="77777777" w:rsidR="00000000" w:rsidRDefault="00027501">
      <w:pPr>
        <w:pStyle w:val="af0"/>
        <w:rPr>
          <w:rtl/>
        </w:rPr>
      </w:pPr>
      <w:r>
        <w:rPr>
          <w:rtl/>
        </w:rPr>
        <w:br/>
        <w:t>קריאות:</w:t>
      </w:r>
    </w:p>
    <w:p w14:paraId="4C27C36D" w14:textId="77777777" w:rsidR="00000000" w:rsidRDefault="00027501">
      <w:pPr>
        <w:pStyle w:val="a0"/>
        <w:rPr>
          <w:rtl/>
        </w:rPr>
      </w:pPr>
    </w:p>
    <w:p w14:paraId="2C80FF18" w14:textId="77777777" w:rsidR="00000000" w:rsidRDefault="00027501">
      <w:pPr>
        <w:pStyle w:val="a0"/>
        <w:rPr>
          <w:rFonts w:hint="cs"/>
          <w:rtl/>
        </w:rPr>
      </w:pPr>
      <w:r>
        <w:rPr>
          <w:rFonts w:hint="cs"/>
          <w:rtl/>
        </w:rPr>
        <w:t>- - -</w:t>
      </w:r>
    </w:p>
    <w:p w14:paraId="6BC71508" w14:textId="77777777" w:rsidR="00000000" w:rsidRDefault="00027501">
      <w:pPr>
        <w:pStyle w:val="af0"/>
        <w:rPr>
          <w:rtl/>
        </w:rPr>
      </w:pPr>
      <w:r>
        <w:rPr>
          <w:rtl/>
        </w:rPr>
        <w:br/>
        <w:t>עזמי בשארה (בל"ד):</w:t>
      </w:r>
    </w:p>
    <w:p w14:paraId="4F7EC187" w14:textId="77777777" w:rsidR="00000000" w:rsidRDefault="00027501">
      <w:pPr>
        <w:pStyle w:val="a0"/>
        <w:rPr>
          <w:rtl/>
        </w:rPr>
      </w:pPr>
    </w:p>
    <w:p w14:paraId="4CD327FE" w14:textId="77777777" w:rsidR="00000000" w:rsidRDefault="00027501">
      <w:pPr>
        <w:pStyle w:val="a0"/>
        <w:rPr>
          <w:rFonts w:hint="cs"/>
          <w:rtl/>
        </w:rPr>
      </w:pPr>
      <w:r>
        <w:rPr>
          <w:rFonts w:hint="cs"/>
          <w:rtl/>
        </w:rPr>
        <w:t>- - -</w:t>
      </w:r>
    </w:p>
    <w:p w14:paraId="5BB20DD8" w14:textId="77777777" w:rsidR="00000000" w:rsidRDefault="00027501">
      <w:pPr>
        <w:pStyle w:val="af1"/>
        <w:rPr>
          <w:rtl/>
        </w:rPr>
      </w:pPr>
      <w:r>
        <w:rPr>
          <w:rtl/>
        </w:rPr>
        <w:br/>
        <w:t>היו"ר יולי-יוא</w:t>
      </w:r>
      <w:r>
        <w:rPr>
          <w:rtl/>
        </w:rPr>
        <w:t>ל אדלשטיין:</w:t>
      </w:r>
    </w:p>
    <w:p w14:paraId="58C9F7C0" w14:textId="77777777" w:rsidR="00000000" w:rsidRDefault="00027501">
      <w:pPr>
        <w:pStyle w:val="a0"/>
        <w:rPr>
          <w:rtl/>
        </w:rPr>
      </w:pPr>
    </w:p>
    <w:p w14:paraId="57326A3F" w14:textId="77777777" w:rsidR="00000000" w:rsidRDefault="00027501">
      <w:pPr>
        <w:pStyle w:val="a0"/>
        <w:rPr>
          <w:rFonts w:hint="cs"/>
          <w:rtl/>
        </w:rPr>
      </w:pPr>
      <w:r>
        <w:rPr>
          <w:rFonts w:hint="cs"/>
          <w:rtl/>
        </w:rPr>
        <w:t>לא, לא. חבר הכנסת בשארה, אתה דיברת וחבר הכנסת ברכה דיבר. מספיק.</w:t>
      </w:r>
    </w:p>
    <w:p w14:paraId="4422E980" w14:textId="77777777" w:rsidR="00000000" w:rsidRDefault="00027501">
      <w:pPr>
        <w:pStyle w:val="-"/>
        <w:rPr>
          <w:rtl/>
        </w:rPr>
      </w:pPr>
      <w:r>
        <w:rPr>
          <w:rtl/>
        </w:rPr>
        <w:br/>
      </w:r>
      <w:bookmarkStart w:id="465" w:name="FS000000965T21_01_2004_17_10_51C"/>
      <w:bookmarkEnd w:id="465"/>
      <w:r>
        <w:rPr>
          <w:rtl/>
        </w:rPr>
        <w:t>שר האוצר בנימין נתניהו:</w:t>
      </w:r>
    </w:p>
    <w:p w14:paraId="0A649B96" w14:textId="77777777" w:rsidR="00000000" w:rsidRDefault="00027501">
      <w:pPr>
        <w:pStyle w:val="a0"/>
        <w:rPr>
          <w:rtl/>
        </w:rPr>
      </w:pPr>
    </w:p>
    <w:p w14:paraId="50B172ED" w14:textId="77777777" w:rsidR="00000000" w:rsidRDefault="00027501">
      <w:pPr>
        <w:pStyle w:val="a0"/>
        <w:rPr>
          <w:rFonts w:hint="cs"/>
          <w:rtl/>
        </w:rPr>
      </w:pPr>
      <w:r>
        <w:rPr>
          <w:rFonts w:hint="cs"/>
          <w:rtl/>
        </w:rPr>
        <w:t>אבל אם רוצים למקד - זה שייך לוויכוח אחר - בוויכוח האחר של השאלה, שאולי כולנו מקווים, יום יבוא ויהיה לנו הסדר - הסדר קבע, אני מקווה - הסדר קבע עם שכנינו ה</w:t>
      </w:r>
      <w:r>
        <w:rPr>
          <w:rFonts w:hint="cs"/>
          <w:rtl/>
        </w:rPr>
        <w:t xml:space="preserve">פלסטינים, ומה שעומד על הפרק איננו הכללת או אי-הכללת האוכלוסייה הפלסטינית במדינת ישראל. זה לא עומד על הפרק כי היא לא תיכלל - לא יודע על אלפים, אני מדבר על המיליונים שמדברים עליהם. </w:t>
      </w:r>
    </w:p>
    <w:p w14:paraId="4292D918" w14:textId="77777777" w:rsidR="00000000" w:rsidRDefault="00027501">
      <w:pPr>
        <w:pStyle w:val="a0"/>
        <w:rPr>
          <w:rFonts w:hint="cs"/>
          <w:rtl/>
        </w:rPr>
      </w:pPr>
    </w:p>
    <w:p w14:paraId="169F563F" w14:textId="77777777" w:rsidR="00000000" w:rsidRDefault="00027501">
      <w:pPr>
        <w:pStyle w:val="a0"/>
        <w:rPr>
          <w:rFonts w:hint="cs"/>
          <w:rtl/>
        </w:rPr>
      </w:pPr>
      <w:r>
        <w:rPr>
          <w:rFonts w:hint="cs"/>
          <w:rtl/>
        </w:rPr>
        <w:t>ועל כן, הוויכוח כרגע נסוב על דבר אחד - על עצם קיומנו, ולצערי עוד לא קמה מנה</w:t>
      </w:r>
      <w:r>
        <w:rPr>
          <w:rFonts w:hint="cs"/>
          <w:rtl/>
        </w:rPr>
        <w:t>יגות פלסטינית שתגיד, לא בז'נבה אלא בג'נין, בג'נין: העסק הזה נגמר, פה יהיה הסכם; פה יהיה הסכם, עם דו-קיום. אבל, לכשתקום - ואגב, אני יותר אופטימי מחברי, כי אני חושב שזה לא יקום ברגע זה, אבל אני חושב שזה יקום בסופו של דבר - אז הוויכוח יהיה טריטוריאלי; לא קיומ</w:t>
      </w:r>
      <w:r>
        <w:rPr>
          <w:rFonts w:hint="cs"/>
          <w:rtl/>
        </w:rPr>
        <w:t>י, אלא טריטוריאלי, על אותם שטחים שהם ריקים, ברובם. אגב, ריקים גם מיהודים וגם מערבים  - - -</w:t>
      </w:r>
    </w:p>
    <w:p w14:paraId="79BC7145" w14:textId="77777777" w:rsidR="00000000" w:rsidRDefault="00027501">
      <w:pPr>
        <w:pStyle w:val="af0"/>
        <w:rPr>
          <w:rtl/>
        </w:rPr>
      </w:pPr>
      <w:r>
        <w:rPr>
          <w:rtl/>
        </w:rPr>
        <w:br/>
        <w:t>עזמי בשארה (בל"ד):</w:t>
      </w:r>
    </w:p>
    <w:p w14:paraId="4D5261B8" w14:textId="77777777" w:rsidR="00000000" w:rsidRDefault="00027501">
      <w:pPr>
        <w:pStyle w:val="a0"/>
        <w:rPr>
          <w:rtl/>
        </w:rPr>
      </w:pPr>
    </w:p>
    <w:p w14:paraId="6C7BC135" w14:textId="77777777" w:rsidR="00000000" w:rsidRDefault="00027501">
      <w:pPr>
        <w:pStyle w:val="a0"/>
        <w:rPr>
          <w:rFonts w:hint="cs"/>
          <w:rtl/>
        </w:rPr>
      </w:pPr>
      <w:r>
        <w:rPr>
          <w:rFonts w:hint="cs"/>
          <w:rtl/>
        </w:rPr>
        <w:t>- - - יש גם שטחים ריקים  - - - אתה תיתן אותם - - -?</w:t>
      </w:r>
    </w:p>
    <w:p w14:paraId="62B007A3" w14:textId="77777777" w:rsidR="00000000" w:rsidRDefault="00027501">
      <w:pPr>
        <w:pStyle w:val="-"/>
        <w:rPr>
          <w:rtl/>
        </w:rPr>
      </w:pPr>
      <w:r>
        <w:rPr>
          <w:rtl/>
        </w:rPr>
        <w:br/>
      </w:r>
      <w:bookmarkStart w:id="466" w:name="FS000000965T21_01_2004_17_18_21C"/>
      <w:bookmarkEnd w:id="466"/>
      <w:r>
        <w:rPr>
          <w:rtl/>
        </w:rPr>
        <w:t>שר האוצר בנימין נתניהו:</w:t>
      </w:r>
    </w:p>
    <w:p w14:paraId="1621DBF3" w14:textId="77777777" w:rsidR="00000000" w:rsidRDefault="00027501">
      <w:pPr>
        <w:pStyle w:val="a0"/>
        <w:rPr>
          <w:rtl/>
        </w:rPr>
      </w:pPr>
    </w:p>
    <w:p w14:paraId="2BFFA3B0" w14:textId="77777777" w:rsidR="00000000" w:rsidRDefault="00027501">
      <w:pPr>
        <w:pStyle w:val="a0"/>
        <w:rPr>
          <w:rFonts w:hint="cs"/>
          <w:rtl/>
        </w:rPr>
      </w:pPr>
      <w:r>
        <w:rPr>
          <w:rFonts w:hint="cs"/>
          <w:rtl/>
        </w:rPr>
        <w:t>ריקים מערבים, וברובם המכריע גם ריקים מיהודים.</w:t>
      </w:r>
    </w:p>
    <w:p w14:paraId="09376970" w14:textId="77777777" w:rsidR="00000000" w:rsidRDefault="00027501">
      <w:pPr>
        <w:pStyle w:val="af0"/>
        <w:rPr>
          <w:rtl/>
        </w:rPr>
      </w:pPr>
      <w:r>
        <w:rPr>
          <w:rtl/>
        </w:rPr>
        <w:br/>
        <w:t>עזמי בשארה (בל"ד):</w:t>
      </w:r>
    </w:p>
    <w:p w14:paraId="2DD4A0A4" w14:textId="77777777" w:rsidR="00000000" w:rsidRDefault="00027501">
      <w:pPr>
        <w:pStyle w:val="a0"/>
        <w:rPr>
          <w:rtl/>
        </w:rPr>
      </w:pPr>
    </w:p>
    <w:p w14:paraId="51237AD6" w14:textId="77777777" w:rsidR="00000000" w:rsidRDefault="00027501">
      <w:pPr>
        <w:pStyle w:val="a0"/>
        <w:rPr>
          <w:rFonts w:hint="cs"/>
          <w:rtl/>
        </w:rPr>
      </w:pPr>
      <w:r>
        <w:rPr>
          <w:rFonts w:hint="cs"/>
          <w:rtl/>
        </w:rPr>
        <w:t>יש שטחים ריקים במצרים - - - מה זה שטח ריק - - -</w:t>
      </w:r>
    </w:p>
    <w:p w14:paraId="592C339D" w14:textId="77777777" w:rsidR="00000000" w:rsidRDefault="00027501">
      <w:pPr>
        <w:pStyle w:val="af0"/>
        <w:rPr>
          <w:rtl/>
        </w:rPr>
      </w:pPr>
      <w:r>
        <w:rPr>
          <w:rtl/>
        </w:rPr>
        <w:br/>
        <w:t>אברהם הירשזון (הליכוד):</w:t>
      </w:r>
    </w:p>
    <w:p w14:paraId="0FC50001" w14:textId="77777777" w:rsidR="00000000" w:rsidRDefault="00027501">
      <w:pPr>
        <w:pStyle w:val="a0"/>
        <w:rPr>
          <w:rtl/>
        </w:rPr>
      </w:pPr>
    </w:p>
    <w:p w14:paraId="139DE468" w14:textId="77777777" w:rsidR="00000000" w:rsidRDefault="00027501">
      <w:pPr>
        <w:pStyle w:val="a0"/>
        <w:rPr>
          <w:rFonts w:hint="cs"/>
          <w:rtl/>
        </w:rPr>
      </w:pPr>
      <w:r>
        <w:rPr>
          <w:rFonts w:hint="cs"/>
          <w:rtl/>
        </w:rPr>
        <w:t>- - -</w:t>
      </w:r>
    </w:p>
    <w:p w14:paraId="2B502C8B" w14:textId="77777777" w:rsidR="00000000" w:rsidRDefault="00027501">
      <w:pPr>
        <w:pStyle w:val="-"/>
        <w:rPr>
          <w:rtl/>
        </w:rPr>
      </w:pPr>
      <w:r>
        <w:rPr>
          <w:rtl/>
        </w:rPr>
        <w:br/>
      </w:r>
      <w:bookmarkStart w:id="467" w:name="FS000000965T21_01_2004_17_19_17C"/>
      <w:bookmarkEnd w:id="467"/>
      <w:r>
        <w:rPr>
          <w:rtl/>
        </w:rPr>
        <w:t>שר האוצר בנימין נתניהו:</w:t>
      </w:r>
    </w:p>
    <w:p w14:paraId="3DC9A444" w14:textId="77777777" w:rsidR="00000000" w:rsidRDefault="00027501">
      <w:pPr>
        <w:pStyle w:val="a0"/>
        <w:rPr>
          <w:rtl/>
        </w:rPr>
      </w:pPr>
    </w:p>
    <w:p w14:paraId="7BAFA163" w14:textId="77777777" w:rsidR="00000000" w:rsidRDefault="00027501">
      <w:pPr>
        <w:pStyle w:val="a0"/>
        <w:rPr>
          <w:rFonts w:hint="cs"/>
          <w:rtl/>
        </w:rPr>
      </w:pPr>
      <w:r>
        <w:rPr>
          <w:rFonts w:hint="cs"/>
          <w:rtl/>
        </w:rPr>
        <w:t>ובכן, זה איננו הוויכוח. אשר להשקפתי על הבטחת מדינה יהודית ודמוקרטית, אמרתי לכם אותה - -</w:t>
      </w:r>
    </w:p>
    <w:p w14:paraId="1BCF4742" w14:textId="77777777" w:rsidR="00000000" w:rsidRDefault="00027501">
      <w:pPr>
        <w:pStyle w:val="af0"/>
        <w:rPr>
          <w:rtl/>
        </w:rPr>
      </w:pPr>
      <w:r>
        <w:rPr>
          <w:rtl/>
        </w:rPr>
        <w:br/>
        <w:t>קריאות:</w:t>
      </w:r>
    </w:p>
    <w:p w14:paraId="79ED5EDA" w14:textId="77777777" w:rsidR="00000000" w:rsidRDefault="00027501">
      <w:pPr>
        <w:pStyle w:val="a0"/>
        <w:rPr>
          <w:rtl/>
        </w:rPr>
      </w:pPr>
    </w:p>
    <w:p w14:paraId="225CD406" w14:textId="77777777" w:rsidR="00000000" w:rsidRDefault="00027501">
      <w:pPr>
        <w:pStyle w:val="a0"/>
        <w:rPr>
          <w:rFonts w:hint="cs"/>
          <w:rtl/>
        </w:rPr>
      </w:pPr>
      <w:r>
        <w:rPr>
          <w:rFonts w:hint="cs"/>
          <w:rtl/>
        </w:rPr>
        <w:t>- - -</w:t>
      </w:r>
    </w:p>
    <w:p w14:paraId="5E3EA359" w14:textId="77777777" w:rsidR="00000000" w:rsidRDefault="00027501">
      <w:pPr>
        <w:pStyle w:val="-"/>
        <w:rPr>
          <w:rtl/>
        </w:rPr>
      </w:pPr>
      <w:r>
        <w:rPr>
          <w:rtl/>
        </w:rPr>
        <w:br/>
      </w:r>
      <w:bookmarkStart w:id="468" w:name="FS000000965T21_01_2004_17_20_02C"/>
      <w:bookmarkEnd w:id="468"/>
      <w:r>
        <w:rPr>
          <w:rtl/>
        </w:rPr>
        <w:t>שר האוצר בנימין נתניהו:</w:t>
      </w:r>
    </w:p>
    <w:p w14:paraId="240D7DE0" w14:textId="77777777" w:rsidR="00000000" w:rsidRDefault="00027501">
      <w:pPr>
        <w:pStyle w:val="a0"/>
        <w:rPr>
          <w:rtl/>
        </w:rPr>
      </w:pPr>
    </w:p>
    <w:p w14:paraId="34A2CD79" w14:textId="77777777" w:rsidR="00000000" w:rsidRDefault="00027501">
      <w:pPr>
        <w:pStyle w:val="a0"/>
        <w:rPr>
          <w:rFonts w:hint="cs"/>
          <w:rtl/>
        </w:rPr>
      </w:pPr>
      <w:r>
        <w:rPr>
          <w:rFonts w:hint="cs"/>
          <w:rtl/>
        </w:rPr>
        <w:t>- - ואני חוזר ומסכם</w:t>
      </w:r>
      <w:r>
        <w:rPr>
          <w:rFonts w:hint="cs"/>
          <w:rtl/>
        </w:rPr>
        <w:t xml:space="preserve"> - - -</w:t>
      </w:r>
    </w:p>
    <w:p w14:paraId="64B15F4A" w14:textId="77777777" w:rsidR="00000000" w:rsidRDefault="00027501">
      <w:pPr>
        <w:pStyle w:val="af0"/>
        <w:rPr>
          <w:rtl/>
        </w:rPr>
      </w:pPr>
    </w:p>
    <w:p w14:paraId="03A18CE7" w14:textId="77777777" w:rsidR="00000000" w:rsidRDefault="00027501">
      <w:pPr>
        <w:pStyle w:val="af0"/>
        <w:rPr>
          <w:rtl/>
        </w:rPr>
      </w:pPr>
      <w:r>
        <w:rPr>
          <w:rtl/>
        </w:rPr>
        <w:t>קריאות:</w:t>
      </w:r>
    </w:p>
    <w:p w14:paraId="67A7266C" w14:textId="77777777" w:rsidR="00000000" w:rsidRDefault="00027501">
      <w:pPr>
        <w:pStyle w:val="a0"/>
        <w:rPr>
          <w:rtl/>
        </w:rPr>
      </w:pPr>
    </w:p>
    <w:p w14:paraId="1279F965" w14:textId="77777777" w:rsidR="00000000" w:rsidRDefault="00027501">
      <w:pPr>
        <w:pStyle w:val="a0"/>
        <w:rPr>
          <w:rFonts w:hint="cs"/>
          <w:rtl/>
        </w:rPr>
      </w:pPr>
      <w:r>
        <w:rPr>
          <w:rFonts w:hint="cs"/>
          <w:rtl/>
        </w:rPr>
        <w:t>- - -</w:t>
      </w:r>
    </w:p>
    <w:p w14:paraId="6C614A57" w14:textId="77777777" w:rsidR="00000000" w:rsidRDefault="00027501">
      <w:pPr>
        <w:pStyle w:val="af0"/>
        <w:rPr>
          <w:rtl/>
        </w:rPr>
      </w:pPr>
      <w:r>
        <w:rPr>
          <w:rtl/>
        </w:rPr>
        <w:br/>
        <w:t>מוחמד ברכה (חד"ש-תע"ל):</w:t>
      </w:r>
    </w:p>
    <w:p w14:paraId="6B6DE3B7" w14:textId="77777777" w:rsidR="00000000" w:rsidRDefault="00027501">
      <w:pPr>
        <w:pStyle w:val="a0"/>
        <w:rPr>
          <w:rtl/>
        </w:rPr>
      </w:pPr>
    </w:p>
    <w:p w14:paraId="71C5C3E9" w14:textId="77777777" w:rsidR="00000000" w:rsidRDefault="00027501">
      <w:pPr>
        <w:pStyle w:val="a0"/>
        <w:rPr>
          <w:rFonts w:hint="cs"/>
          <w:rtl/>
        </w:rPr>
      </w:pPr>
      <w:r>
        <w:rPr>
          <w:rFonts w:hint="cs"/>
          <w:rtl/>
        </w:rPr>
        <w:t>השר נתניהו, למה לא תמשוך את דבריך עכשיו מעל הבמה - - - הבעיה הדמוגרפית - - -</w:t>
      </w:r>
    </w:p>
    <w:p w14:paraId="4AF9B928" w14:textId="77777777" w:rsidR="00000000" w:rsidRDefault="00027501">
      <w:pPr>
        <w:pStyle w:val="af1"/>
        <w:rPr>
          <w:rtl/>
        </w:rPr>
      </w:pPr>
      <w:r>
        <w:rPr>
          <w:rtl/>
        </w:rPr>
        <w:br/>
        <w:t>היו"ר יולי-יואל אדלשטיין:</w:t>
      </w:r>
    </w:p>
    <w:p w14:paraId="69410294" w14:textId="77777777" w:rsidR="00000000" w:rsidRDefault="00027501">
      <w:pPr>
        <w:pStyle w:val="a0"/>
        <w:rPr>
          <w:rtl/>
        </w:rPr>
      </w:pPr>
    </w:p>
    <w:p w14:paraId="7E0CD9CE" w14:textId="77777777" w:rsidR="00000000" w:rsidRDefault="00027501">
      <w:pPr>
        <w:pStyle w:val="a0"/>
        <w:rPr>
          <w:rFonts w:hint="cs"/>
          <w:rtl/>
        </w:rPr>
      </w:pPr>
      <w:r>
        <w:rPr>
          <w:rFonts w:hint="cs"/>
          <w:rtl/>
        </w:rPr>
        <w:t xml:space="preserve">לא, לא, לא, לא. אני צריך לשמוע מן השר מה הוא מציע, לא מה אתה מציע. חבר הכנסת ברכה, תודה רבה. </w:t>
      </w:r>
    </w:p>
    <w:p w14:paraId="4E0C9F35" w14:textId="77777777" w:rsidR="00000000" w:rsidRDefault="00027501">
      <w:pPr>
        <w:pStyle w:val="-"/>
        <w:rPr>
          <w:rtl/>
        </w:rPr>
      </w:pPr>
      <w:r>
        <w:rPr>
          <w:rtl/>
        </w:rPr>
        <w:br/>
      </w:r>
      <w:bookmarkStart w:id="469" w:name="FS000000965T21_01_2004_17_21_46C"/>
      <w:bookmarkEnd w:id="469"/>
      <w:r>
        <w:rPr>
          <w:rtl/>
        </w:rPr>
        <w:t>שר האוצ</w:t>
      </w:r>
      <w:r>
        <w:rPr>
          <w:rtl/>
        </w:rPr>
        <w:t>ר בנימין נתניהו:</w:t>
      </w:r>
    </w:p>
    <w:p w14:paraId="55449955" w14:textId="77777777" w:rsidR="00000000" w:rsidRDefault="00027501">
      <w:pPr>
        <w:pStyle w:val="a0"/>
        <w:rPr>
          <w:rtl/>
        </w:rPr>
      </w:pPr>
    </w:p>
    <w:p w14:paraId="43BB2CFE" w14:textId="77777777" w:rsidR="00000000" w:rsidRDefault="00027501">
      <w:pPr>
        <w:pStyle w:val="a0"/>
        <w:rPr>
          <w:rFonts w:hint="cs"/>
          <w:rtl/>
        </w:rPr>
      </w:pPr>
      <w:r>
        <w:rPr>
          <w:rFonts w:hint="cs"/>
          <w:rtl/>
        </w:rPr>
        <w:t>אני רוצה כן לומר - באופן הפוזיטיבי ביותר - שאני רואה באזרחי ישראל הלא-יהודים אזרחים שווים לכל דבר - גם בזכויות, ומבחינתי כשר האוצר, בניסיון שלי להבטיח, אם לא שוויון הזדמנויות מלא - כי זה קשה, זה מאמץ - אז לפחות קידום שוויון הזדמנויות - -</w:t>
      </w:r>
    </w:p>
    <w:p w14:paraId="7EB9E150" w14:textId="77777777" w:rsidR="00000000" w:rsidRDefault="00027501">
      <w:pPr>
        <w:pStyle w:val="af0"/>
        <w:rPr>
          <w:rtl/>
        </w:rPr>
      </w:pPr>
      <w:r>
        <w:rPr>
          <w:rtl/>
        </w:rPr>
        <w:br/>
        <w:t>מוחמד ברכה (חד"ש-תע"ל):</w:t>
      </w:r>
    </w:p>
    <w:p w14:paraId="3C05C07C" w14:textId="77777777" w:rsidR="00000000" w:rsidRDefault="00027501">
      <w:pPr>
        <w:pStyle w:val="a0"/>
        <w:rPr>
          <w:rtl/>
        </w:rPr>
      </w:pPr>
    </w:p>
    <w:p w14:paraId="43B629CA" w14:textId="77777777" w:rsidR="00000000" w:rsidRDefault="00027501">
      <w:pPr>
        <w:pStyle w:val="a0"/>
        <w:rPr>
          <w:rFonts w:hint="cs"/>
          <w:rtl/>
        </w:rPr>
      </w:pPr>
      <w:r>
        <w:rPr>
          <w:rFonts w:hint="cs"/>
          <w:rtl/>
        </w:rPr>
        <w:t>- - - בעיה דמוגרפית - - -</w:t>
      </w:r>
    </w:p>
    <w:p w14:paraId="3E6E14EE" w14:textId="77777777" w:rsidR="00000000" w:rsidRDefault="00027501">
      <w:pPr>
        <w:pStyle w:val="af0"/>
        <w:rPr>
          <w:rtl/>
        </w:rPr>
      </w:pPr>
      <w:r>
        <w:rPr>
          <w:rtl/>
        </w:rPr>
        <w:br/>
        <w:t>אחמד טיבי (חד"ש-תע"ל):</w:t>
      </w:r>
    </w:p>
    <w:p w14:paraId="2025D38B" w14:textId="77777777" w:rsidR="00000000" w:rsidRDefault="00027501">
      <w:pPr>
        <w:pStyle w:val="a0"/>
        <w:rPr>
          <w:rtl/>
        </w:rPr>
      </w:pPr>
    </w:p>
    <w:p w14:paraId="6631303E" w14:textId="77777777" w:rsidR="00000000" w:rsidRDefault="00027501">
      <w:pPr>
        <w:pStyle w:val="a0"/>
        <w:rPr>
          <w:rFonts w:hint="cs"/>
          <w:rtl/>
        </w:rPr>
      </w:pPr>
      <w:r>
        <w:rPr>
          <w:rFonts w:hint="cs"/>
          <w:rtl/>
        </w:rPr>
        <w:t>- - -</w:t>
      </w:r>
    </w:p>
    <w:p w14:paraId="0814B5EF" w14:textId="77777777" w:rsidR="00000000" w:rsidRDefault="00027501">
      <w:pPr>
        <w:pStyle w:val="-"/>
        <w:rPr>
          <w:rtl/>
        </w:rPr>
      </w:pPr>
      <w:r>
        <w:rPr>
          <w:rtl/>
        </w:rPr>
        <w:br/>
      </w:r>
      <w:bookmarkStart w:id="470" w:name="FS000000965T21_01_2004_17_23_01C"/>
      <w:bookmarkEnd w:id="470"/>
      <w:r>
        <w:rPr>
          <w:rtl/>
        </w:rPr>
        <w:t>שר האוצר בנימין נתניהו:</w:t>
      </w:r>
    </w:p>
    <w:p w14:paraId="1D944B85" w14:textId="77777777" w:rsidR="00000000" w:rsidRDefault="00027501">
      <w:pPr>
        <w:pStyle w:val="a0"/>
        <w:rPr>
          <w:rtl/>
        </w:rPr>
      </w:pPr>
    </w:p>
    <w:p w14:paraId="5D2201E9" w14:textId="77777777" w:rsidR="00000000" w:rsidRDefault="00027501">
      <w:pPr>
        <w:pStyle w:val="a0"/>
        <w:rPr>
          <w:rFonts w:hint="cs"/>
          <w:rtl/>
        </w:rPr>
      </w:pPr>
      <w:r>
        <w:rPr>
          <w:rFonts w:hint="cs"/>
          <w:rtl/>
        </w:rPr>
        <w:t>- - ואני חושב שמעשי - -</w:t>
      </w:r>
    </w:p>
    <w:p w14:paraId="7CB02441" w14:textId="77777777" w:rsidR="00000000" w:rsidRDefault="00027501">
      <w:pPr>
        <w:pStyle w:val="af1"/>
        <w:rPr>
          <w:rtl/>
        </w:rPr>
      </w:pPr>
      <w:r>
        <w:rPr>
          <w:rtl/>
        </w:rPr>
        <w:br/>
        <w:t>היו"ר יולי-יואל אדלשטיין:</w:t>
      </w:r>
    </w:p>
    <w:p w14:paraId="0C6BBEF0" w14:textId="77777777" w:rsidR="00000000" w:rsidRDefault="00027501">
      <w:pPr>
        <w:pStyle w:val="a0"/>
        <w:rPr>
          <w:rtl/>
        </w:rPr>
      </w:pPr>
    </w:p>
    <w:p w14:paraId="1C88B144" w14:textId="77777777" w:rsidR="00000000" w:rsidRDefault="00027501">
      <w:pPr>
        <w:pStyle w:val="a0"/>
        <w:rPr>
          <w:rFonts w:hint="cs"/>
          <w:rtl/>
        </w:rPr>
      </w:pPr>
      <w:r>
        <w:rPr>
          <w:rFonts w:hint="cs"/>
          <w:rtl/>
        </w:rPr>
        <w:t xml:space="preserve">עכשיו אתם פותחים בדיאלוג. </w:t>
      </w:r>
    </w:p>
    <w:p w14:paraId="43053A65" w14:textId="77777777" w:rsidR="00000000" w:rsidRDefault="00027501">
      <w:pPr>
        <w:pStyle w:val="-"/>
        <w:rPr>
          <w:rtl/>
        </w:rPr>
      </w:pPr>
      <w:r>
        <w:rPr>
          <w:rtl/>
        </w:rPr>
        <w:br/>
      </w:r>
      <w:bookmarkStart w:id="471" w:name="FS000000965T21_01_2004_17_23_25C"/>
      <w:bookmarkEnd w:id="471"/>
      <w:r>
        <w:rPr>
          <w:rtl/>
        </w:rPr>
        <w:t>שר האוצר בנימין נתניהו:</w:t>
      </w:r>
    </w:p>
    <w:p w14:paraId="3A9E137A" w14:textId="77777777" w:rsidR="00000000" w:rsidRDefault="00027501">
      <w:pPr>
        <w:pStyle w:val="a0"/>
        <w:rPr>
          <w:rtl/>
        </w:rPr>
      </w:pPr>
    </w:p>
    <w:p w14:paraId="5D5E008B" w14:textId="77777777" w:rsidR="00000000" w:rsidRDefault="00027501">
      <w:pPr>
        <w:pStyle w:val="a0"/>
        <w:rPr>
          <w:rFonts w:hint="cs"/>
          <w:rtl/>
        </w:rPr>
      </w:pPr>
      <w:r>
        <w:rPr>
          <w:rFonts w:hint="cs"/>
          <w:rtl/>
        </w:rPr>
        <w:t>- - כאיש ציבור, כראש ממשלה וכשר האוצר בהוו</w:t>
      </w:r>
      <w:r>
        <w:rPr>
          <w:rFonts w:hint="cs"/>
          <w:rtl/>
        </w:rPr>
        <w:t xml:space="preserve">ה - ראש ממשלה בעבר ושר האוצר בהווה - מוכיחים שזאת השקפתי. אני מודה לכם מאוד; תודה רבה. </w:t>
      </w:r>
    </w:p>
    <w:p w14:paraId="7A47AA70" w14:textId="77777777" w:rsidR="00000000" w:rsidRDefault="00027501">
      <w:pPr>
        <w:pStyle w:val="af0"/>
        <w:rPr>
          <w:rtl/>
        </w:rPr>
      </w:pPr>
      <w:r>
        <w:rPr>
          <w:rtl/>
        </w:rPr>
        <w:br/>
        <w:t>משה גפני (יהדות התורה):</w:t>
      </w:r>
    </w:p>
    <w:p w14:paraId="2A6271A4" w14:textId="77777777" w:rsidR="00000000" w:rsidRDefault="00027501">
      <w:pPr>
        <w:pStyle w:val="a0"/>
        <w:rPr>
          <w:rtl/>
        </w:rPr>
      </w:pPr>
    </w:p>
    <w:p w14:paraId="1DAE6A3C" w14:textId="77777777" w:rsidR="00000000" w:rsidRDefault="00027501">
      <w:pPr>
        <w:pStyle w:val="a0"/>
        <w:rPr>
          <w:rFonts w:hint="cs"/>
          <w:rtl/>
        </w:rPr>
      </w:pPr>
      <w:r>
        <w:rPr>
          <w:rFonts w:hint="cs"/>
          <w:rtl/>
        </w:rPr>
        <w:t>- - -</w:t>
      </w:r>
    </w:p>
    <w:p w14:paraId="472E487A" w14:textId="77777777" w:rsidR="00000000" w:rsidRDefault="00027501">
      <w:pPr>
        <w:pStyle w:val="af0"/>
        <w:rPr>
          <w:rtl/>
        </w:rPr>
      </w:pPr>
      <w:r>
        <w:rPr>
          <w:rtl/>
        </w:rPr>
        <w:br/>
        <w:t>אחמד טיבי (חד"ש-תע"ל):</w:t>
      </w:r>
    </w:p>
    <w:p w14:paraId="559F5180" w14:textId="77777777" w:rsidR="00000000" w:rsidRDefault="00027501">
      <w:pPr>
        <w:pStyle w:val="a0"/>
        <w:rPr>
          <w:rtl/>
        </w:rPr>
      </w:pPr>
    </w:p>
    <w:p w14:paraId="5C068BE4" w14:textId="77777777" w:rsidR="00000000" w:rsidRDefault="00027501">
      <w:pPr>
        <w:pStyle w:val="a0"/>
        <w:rPr>
          <w:rFonts w:hint="cs"/>
          <w:rtl/>
        </w:rPr>
      </w:pPr>
      <w:r>
        <w:rPr>
          <w:rFonts w:hint="cs"/>
          <w:rtl/>
        </w:rPr>
        <w:t>- - -</w:t>
      </w:r>
    </w:p>
    <w:p w14:paraId="0231955B" w14:textId="77777777" w:rsidR="00000000" w:rsidRDefault="00027501">
      <w:pPr>
        <w:pStyle w:val="af1"/>
        <w:rPr>
          <w:rtl/>
        </w:rPr>
      </w:pPr>
      <w:r>
        <w:rPr>
          <w:rtl/>
        </w:rPr>
        <w:br/>
        <w:t>היו"ר יולי-יואל אדלשטיין:</w:t>
      </w:r>
    </w:p>
    <w:p w14:paraId="433B6A46" w14:textId="77777777" w:rsidR="00000000" w:rsidRDefault="00027501">
      <w:pPr>
        <w:pStyle w:val="a0"/>
        <w:rPr>
          <w:rtl/>
        </w:rPr>
      </w:pPr>
    </w:p>
    <w:p w14:paraId="5968CB55" w14:textId="77777777" w:rsidR="00000000" w:rsidRDefault="00027501">
      <w:pPr>
        <w:pStyle w:val="a0"/>
        <w:rPr>
          <w:rFonts w:hint="cs"/>
          <w:rtl/>
        </w:rPr>
      </w:pPr>
      <w:r>
        <w:rPr>
          <w:rFonts w:hint="cs"/>
          <w:rtl/>
        </w:rPr>
        <w:t>אדוני השר, אני רק צריך לשאול אותך מה אתה מציע לעשות עם ההצעות.</w:t>
      </w:r>
    </w:p>
    <w:p w14:paraId="244D6CCC" w14:textId="77777777" w:rsidR="00000000" w:rsidRDefault="00027501">
      <w:pPr>
        <w:pStyle w:val="af0"/>
        <w:rPr>
          <w:rtl/>
        </w:rPr>
      </w:pPr>
      <w:r>
        <w:rPr>
          <w:rtl/>
        </w:rPr>
        <w:br/>
        <w:t>אחמד טיבי (חד</w:t>
      </w:r>
      <w:r>
        <w:rPr>
          <w:rtl/>
        </w:rPr>
        <w:t>"ש-תע"ל):</w:t>
      </w:r>
    </w:p>
    <w:p w14:paraId="49539DAF" w14:textId="77777777" w:rsidR="00000000" w:rsidRDefault="00027501">
      <w:pPr>
        <w:pStyle w:val="a0"/>
        <w:rPr>
          <w:rtl/>
        </w:rPr>
      </w:pPr>
    </w:p>
    <w:p w14:paraId="27D518AB" w14:textId="77777777" w:rsidR="00000000" w:rsidRDefault="00027501">
      <w:pPr>
        <w:pStyle w:val="a0"/>
        <w:rPr>
          <w:rFonts w:hint="cs"/>
          <w:rtl/>
        </w:rPr>
      </w:pPr>
      <w:r>
        <w:rPr>
          <w:rFonts w:hint="cs"/>
          <w:rtl/>
        </w:rPr>
        <w:t>אדוני במקרה - - -</w:t>
      </w:r>
    </w:p>
    <w:p w14:paraId="352026A6" w14:textId="77777777" w:rsidR="00000000" w:rsidRDefault="00027501">
      <w:pPr>
        <w:pStyle w:val="-"/>
        <w:rPr>
          <w:rtl/>
        </w:rPr>
      </w:pPr>
      <w:r>
        <w:rPr>
          <w:rtl/>
        </w:rPr>
        <w:br/>
      </w:r>
      <w:bookmarkStart w:id="472" w:name="FS000000965T21_01_2004_17_24_40C"/>
      <w:bookmarkEnd w:id="472"/>
      <w:r>
        <w:rPr>
          <w:rtl/>
        </w:rPr>
        <w:t>שר האוצר בנימין נתניהו:</w:t>
      </w:r>
    </w:p>
    <w:p w14:paraId="2D776F92" w14:textId="77777777" w:rsidR="00000000" w:rsidRDefault="00027501">
      <w:pPr>
        <w:pStyle w:val="a0"/>
        <w:rPr>
          <w:rtl/>
        </w:rPr>
      </w:pPr>
    </w:p>
    <w:p w14:paraId="59FFEF88" w14:textId="77777777" w:rsidR="00000000" w:rsidRDefault="00027501">
      <w:pPr>
        <w:pStyle w:val="a0"/>
        <w:rPr>
          <w:rFonts w:hint="cs"/>
          <w:rtl/>
        </w:rPr>
      </w:pPr>
      <w:r>
        <w:rPr>
          <w:rFonts w:hint="cs"/>
          <w:rtl/>
        </w:rPr>
        <w:t>מה אני מציע לעשות עם ההצעות?</w:t>
      </w:r>
    </w:p>
    <w:p w14:paraId="4A9516C9" w14:textId="77777777" w:rsidR="00000000" w:rsidRDefault="00027501">
      <w:pPr>
        <w:pStyle w:val="af1"/>
        <w:rPr>
          <w:rtl/>
        </w:rPr>
      </w:pPr>
      <w:r>
        <w:rPr>
          <w:rtl/>
        </w:rPr>
        <w:br/>
        <w:t>היו"ר יולי-יואל אדלשטיין:</w:t>
      </w:r>
    </w:p>
    <w:p w14:paraId="549809D1" w14:textId="77777777" w:rsidR="00000000" w:rsidRDefault="00027501">
      <w:pPr>
        <w:pStyle w:val="a0"/>
        <w:rPr>
          <w:rtl/>
        </w:rPr>
      </w:pPr>
    </w:p>
    <w:p w14:paraId="67BD66DF" w14:textId="77777777" w:rsidR="00000000" w:rsidRDefault="00027501">
      <w:pPr>
        <w:pStyle w:val="a0"/>
        <w:rPr>
          <w:rFonts w:hint="cs"/>
          <w:rtl/>
        </w:rPr>
      </w:pPr>
      <w:r>
        <w:rPr>
          <w:rFonts w:hint="cs"/>
          <w:rtl/>
        </w:rPr>
        <w:t>דיון במליאה, דיון בוועדה, להסיר.</w:t>
      </w:r>
    </w:p>
    <w:p w14:paraId="682071F2" w14:textId="77777777" w:rsidR="00000000" w:rsidRDefault="00027501">
      <w:pPr>
        <w:pStyle w:val="-"/>
        <w:rPr>
          <w:rtl/>
        </w:rPr>
      </w:pPr>
      <w:r>
        <w:rPr>
          <w:rtl/>
        </w:rPr>
        <w:br/>
      </w:r>
      <w:bookmarkStart w:id="473" w:name="FS000000965T21_01_2004_17_24_52C"/>
      <w:bookmarkEnd w:id="473"/>
      <w:r>
        <w:rPr>
          <w:rtl/>
        </w:rPr>
        <w:t>שר האוצר בנימין נתניהו:</w:t>
      </w:r>
    </w:p>
    <w:p w14:paraId="3FC03132" w14:textId="77777777" w:rsidR="00000000" w:rsidRDefault="00027501">
      <w:pPr>
        <w:pStyle w:val="a0"/>
        <w:rPr>
          <w:rtl/>
        </w:rPr>
      </w:pPr>
    </w:p>
    <w:p w14:paraId="4B2C34AA" w14:textId="77777777" w:rsidR="00000000" w:rsidRDefault="00027501">
      <w:pPr>
        <w:pStyle w:val="a0"/>
        <w:rPr>
          <w:rFonts w:hint="cs"/>
          <w:rtl/>
        </w:rPr>
      </w:pPr>
      <w:r>
        <w:rPr>
          <w:rFonts w:hint="cs"/>
          <w:rtl/>
        </w:rPr>
        <w:t xml:space="preserve">קודם כול, לפרסם את דברי, זה דבר ראשון. </w:t>
      </w:r>
    </w:p>
    <w:p w14:paraId="79ED2E01" w14:textId="77777777" w:rsidR="00000000" w:rsidRDefault="00027501">
      <w:pPr>
        <w:pStyle w:val="af0"/>
        <w:rPr>
          <w:rtl/>
        </w:rPr>
      </w:pPr>
      <w:r>
        <w:rPr>
          <w:rtl/>
        </w:rPr>
        <w:br/>
        <w:t>קריאות:</w:t>
      </w:r>
    </w:p>
    <w:p w14:paraId="1B0ACACF" w14:textId="77777777" w:rsidR="00000000" w:rsidRDefault="00027501">
      <w:pPr>
        <w:pStyle w:val="a0"/>
        <w:rPr>
          <w:rtl/>
        </w:rPr>
      </w:pPr>
    </w:p>
    <w:p w14:paraId="08133727" w14:textId="77777777" w:rsidR="00000000" w:rsidRDefault="00027501">
      <w:pPr>
        <w:pStyle w:val="a0"/>
        <w:rPr>
          <w:rFonts w:hint="cs"/>
          <w:rtl/>
        </w:rPr>
      </w:pPr>
      <w:r>
        <w:rPr>
          <w:rFonts w:hint="cs"/>
          <w:rtl/>
        </w:rPr>
        <w:t>- - -</w:t>
      </w:r>
    </w:p>
    <w:p w14:paraId="64377F60" w14:textId="77777777" w:rsidR="00000000" w:rsidRDefault="00027501">
      <w:pPr>
        <w:pStyle w:val="af0"/>
        <w:rPr>
          <w:rtl/>
        </w:rPr>
      </w:pPr>
      <w:r>
        <w:rPr>
          <w:rtl/>
        </w:rPr>
        <w:br/>
        <w:t>היו"ר יולי-יואל אדלשטיין:</w:t>
      </w:r>
    </w:p>
    <w:p w14:paraId="401E6628" w14:textId="77777777" w:rsidR="00000000" w:rsidRDefault="00027501">
      <w:pPr>
        <w:pStyle w:val="a0"/>
        <w:rPr>
          <w:rtl/>
        </w:rPr>
      </w:pPr>
    </w:p>
    <w:p w14:paraId="6941F607" w14:textId="77777777" w:rsidR="00000000" w:rsidRDefault="00027501">
      <w:pPr>
        <w:pStyle w:val="a0"/>
        <w:rPr>
          <w:rFonts w:hint="cs"/>
          <w:rtl/>
        </w:rPr>
      </w:pPr>
      <w:r>
        <w:rPr>
          <w:rFonts w:hint="cs"/>
          <w:rtl/>
        </w:rPr>
        <w:t>א</w:t>
      </w:r>
      <w:r>
        <w:rPr>
          <w:rFonts w:hint="cs"/>
          <w:rtl/>
        </w:rPr>
        <w:t>נחנו נדאג, במסגרת - - -</w:t>
      </w:r>
    </w:p>
    <w:p w14:paraId="22886128" w14:textId="77777777" w:rsidR="00000000" w:rsidRDefault="00027501">
      <w:pPr>
        <w:pStyle w:val="-"/>
        <w:rPr>
          <w:rtl/>
        </w:rPr>
      </w:pPr>
      <w:r>
        <w:rPr>
          <w:rtl/>
        </w:rPr>
        <w:br/>
      </w:r>
      <w:bookmarkStart w:id="474" w:name="FS000000965T21_01_2004_17_25_40C"/>
      <w:bookmarkEnd w:id="474"/>
      <w:r>
        <w:rPr>
          <w:rtl/>
        </w:rPr>
        <w:t>שר האוצר בנימין נתניהו:</w:t>
      </w:r>
    </w:p>
    <w:p w14:paraId="6504039C" w14:textId="77777777" w:rsidR="00000000" w:rsidRDefault="00027501">
      <w:pPr>
        <w:pStyle w:val="a0"/>
        <w:rPr>
          <w:rtl/>
        </w:rPr>
      </w:pPr>
    </w:p>
    <w:p w14:paraId="660B6DD5" w14:textId="77777777" w:rsidR="00000000" w:rsidRDefault="00027501">
      <w:pPr>
        <w:pStyle w:val="a0"/>
        <w:rPr>
          <w:rFonts w:hint="cs"/>
          <w:rtl/>
        </w:rPr>
      </w:pPr>
      <w:r>
        <w:rPr>
          <w:rFonts w:hint="cs"/>
          <w:rtl/>
        </w:rPr>
        <w:t>אולי חברי רוצים להציע להסיר את ההצעות. חשבתי שתזמינו עוד סימפוזיון, היה דווקא מעניין, היינו יכולים להמשיך.</w:t>
      </w:r>
    </w:p>
    <w:p w14:paraId="5F816F60" w14:textId="77777777" w:rsidR="00000000" w:rsidRDefault="00027501">
      <w:pPr>
        <w:pStyle w:val="af0"/>
        <w:rPr>
          <w:rtl/>
        </w:rPr>
      </w:pPr>
      <w:r>
        <w:rPr>
          <w:rtl/>
        </w:rPr>
        <w:br/>
        <w:t>קריאות:</w:t>
      </w:r>
    </w:p>
    <w:p w14:paraId="039A9E67" w14:textId="77777777" w:rsidR="00000000" w:rsidRDefault="00027501">
      <w:pPr>
        <w:pStyle w:val="a0"/>
        <w:rPr>
          <w:rtl/>
        </w:rPr>
      </w:pPr>
    </w:p>
    <w:p w14:paraId="5DBB97CE" w14:textId="77777777" w:rsidR="00000000" w:rsidRDefault="00027501">
      <w:pPr>
        <w:pStyle w:val="a0"/>
        <w:rPr>
          <w:rFonts w:hint="cs"/>
          <w:rtl/>
        </w:rPr>
      </w:pPr>
      <w:r>
        <w:rPr>
          <w:rFonts w:hint="cs"/>
          <w:rtl/>
        </w:rPr>
        <w:t>- - -</w:t>
      </w:r>
    </w:p>
    <w:p w14:paraId="00BB9122" w14:textId="77777777" w:rsidR="00000000" w:rsidRDefault="00027501">
      <w:pPr>
        <w:pStyle w:val="-"/>
        <w:rPr>
          <w:rFonts w:hint="cs"/>
          <w:rtl/>
        </w:rPr>
      </w:pPr>
      <w:bookmarkStart w:id="475" w:name="FS000000965T21_01_2004_17_27_00C"/>
      <w:bookmarkEnd w:id="475"/>
    </w:p>
    <w:p w14:paraId="36BB69EB" w14:textId="77777777" w:rsidR="00000000" w:rsidRDefault="00027501">
      <w:pPr>
        <w:pStyle w:val="-"/>
        <w:rPr>
          <w:rtl/>
        </w:rPr>
      </w:pPr>
      <w:r>
        <w:rPr>
          <w:rtl/>
        </w:rPr>
        <w:t>שר האוצר בנימין נתניהו:</w:t>
      </w:r>
    </w:p>
    <w:p w14:paraId="4EDB286D" w14:textId="77777777" w:rsidR="00000000" w:rsidRDefault="00027501">
      <w:pPr>
        <w:pStyle w:val="a0"/>
        <w:rPr>
          <w:rtl/>
        </w:rPr>
      </w:pPr>
    </w:p>
    <w:p w14:paraId="48AAAA8C" w14:textId="77777777" w:rsidR="00000000" w:rsidRDefault="00027501">
      <w:pPr>
        <w:pStyle w:val="a0"/>
        <w:rPr>
          <w:rFonts w:hint="cs"/>
          <w:rtl/>
        </w:rPr>
      </w:pPr>
      <w:r>
        <w:rPr>
          <w:rFonts w:hint="cs"/>
          <w:rtl/>
        </w:rPr>
        <w:t>אדוני היושב-ראש, כשחבר הכנסת מן השורה מציע - - -</w:t>
      </w:r>
    </w:p>
    <w:p w14:paraId="565DAB9A" w14:textId="77777777" w:rsidR="00000000" w:rsidRDefault="00027501">
      <w:pPr>
        <w:pStyle w:val="af1"/>
        <w:rPr>
          <w:rtl/>
        </w:rPr>
      </w:pPr>
      <w:r>
        <w:rPr>
          <w:rtl/>
        </w:rPr>
        <w:br/>
        <w:t>היו"ר ר</w:t>
      </w:r>
      <w:r>
        <w:rPr>
          <w:rtl/>
        </w:rPr>
        <w:t>אובן ריבלין:</w:t>
      </w:r>
    </w:p>
    <w:p w14:paraId="628D1E9E" w14:textId="77777777" w:rsidR="00000000" w:rsidRDefault="00027501">
      <w:pPr>
        <w:pStyle w:val="a0"/>
        <w:rPr>
          <w:rtl/>
        </w:rPr>
      </w:pPr>
    </w:p>
    <w:p w14:paraId="5ADC6DE9" w14:textId="77777777" w:rsidR="00000000" w:rsidRDefault="00027501">
      <w:pPr>
        <w:pStyle w:val="a0"/>
        <w:rPr>
          <w:rFonts w:hint="cs"/>
          <w:rtl/>
        </w:rPr>
      </w:pPr>
      <w:r>
        <w:rPr>
          <w:rFonts w:hint="cs"/>
          <w:rtl/>
        </w:rPr>
        <w:t>ברשות היושב-ראש, חברי הכנסת הערבים - שייקראו - - -</w:t>
      </w:r>
    </w:p>
    <w:p w14:paraId="55716DAB" w14:textId="77777777" w:rsidR="00000000" w:rsidRDefault="00027501">
      <w:pPr>
        <w:pStyle w:val="-"/>
        <w:rPr>
          <w:rtl/>
        </w:rPr>
      </w:pPr>
      <w:r>
        <w:rPr>
          <w:rtl/>
        </w:rPr>
        <w:br/>
      </w:r>
      <w:bookmarkStart w:id="476" w:name="FS000000965T21_01_2004_17_28_12C"/>
      <w:bookmarkEnd w:id="476"/>
      <w:r>
        <w:rPr>
          <w:rtl/>
        </w:rPr>
        <w:t>שר האוצר בנימין נתניהו:</w:t>
      </w:r>
    </w:p>
    <w:p w14:paraId="7B8913C8" w14:textId="77777777" w:rsidR="00000000" w:rsidRDefault="00027501">
      <w:pPr>
        <w:pStyle w:val="a0"/>
        <w:rPr>
          <w:rtl/>
        </w:rPr>
      </w:pPr>
    </w:p>
    <w:p w14:paraId="54C8D79E" w14:textId="77777777" w:rsidR="00000000" w:rsidRDefault="00027501">
      <w:pPr>
        <w:pStyle w:val="a0"/>
        <w:rPr>
          <w:rFonts w:hint="cs"/>
          <w:rtl/>
        </w:rPr>
      </w:pPr>
      <w:r>
        <w:rPr>
          <w:rFonts w:hint="cs"/>
          <w:rtl/>
        </w:rPr>
        <w:t>אגב, סליחה, אדוני היושב-ראש. לפני שאתה אומר, אני רק רוצה להבהיר משהו. ההשקפה על מדינה יהודית ודמוקרטית והשאלה של הבטחת הרוב היהודי ושוויון זכויות לרוב הלא-יהודי - זה</w:t>
      </w:r>
      <w:r>
        <w:rPr>
          <w:rFonts w:hint="cs"/>
          <w:rtl/>
        </w:rPr>
        <w:t xml:space="preserve"> לא משנה אם יש פה ערבים או שבדים, מבחינתי. זה לא משנה, משום שעניין הרוב היהודי והבטחת שוויון הזכויות איננו קשור לא לגזעם, לא לצבעם, לא לדתם, לא לשום דבר - -</w:t>
      </w:r>
    </w:p>
    <w:p w14:paraId="38049AE5" w14:textId="77777777" w:rsidR="00000000" w:rsidRDefault="00027501">
      <w:pPr>
        <w:pStyle w:val="af0"/>
        <w:rPr>
          <w:rtl/>
        </w:rPr>
      </w:pPr>
      <w:r>
        <w:rPr>
          <w:rtl/>
        </w:rPr>
        <w:br/>
        <w:t>קריאות:</w:t>
      </w:r>
    </w:p>
    <w:p w14:paraId="23B71C82" w14:textId="77777777" w:rsidR="00000000" w:rsidRDefault="00027501">
      <w:pPr>
        <w:pStyle w:val="a0"/>
        <w:rPr>
          <w:rtl/>
        </w:rPr>
      </w:pPr>
    </w:p>
    <w:p w14:paraId="42CD6E7C" w14:textId="77777777" w:rsidR="00000000" w:rsidRDefault="00027501">
      <w:pPr>
        <w:pStyle w:val="a0"/>
        <w:rPr>
          <w:rFonts w:hint="cs"/>
          <w:rtl/>
        </w:rPr>
      </w:pPr>
      <w:r>
        <w:rPr>
          <w:rFonts w:hint="cs"/>
          <w:rtl/>
        </w:rPr>
        <w:t>- - -</w:t>
      </w:r>
    </w:p>
    <w:p w14:paraId="5E145AEB" w14:textId="77777777" w:rsidR="00000000" w:rsidRDefault="00027501">
      <w:pPr>
        <w:pStyle w:val="af0"/>
        <w:rPr>
          <w:rtl/>
        </w:rPr>
      </w:pPr>
      <w:r>
        <w:rPr>
          <w:rtl/>
        </w:rPr>
        <w:br/>
        <w:t>מוחמד ברכה (חד"ש-תע"ל):</w:t>
      </w:r>
    </w:p>
    <w:p w14:paraId="4DF0DB56" w14:textId="77777777" w:rsidR="00000000" w:rsidRDefault="00027501">
      <w:pPr>
        <w:pStyle w:val="a0"/>
        <w:rPr>
          <w:rtl/>
        </w:rPr>
      </w:pPr>
    </w:p>
    <w:p w14:paraId="2C1B56A6" w14:textId="77777777" w:rsidR="00000000" w:rsidRDefault="00027501">
      <w:pPr>
        <w:pStyle w:val="a0"/>
        <w:rPr>
          <w:rFonts w:hint="cs"/>
          <w:rtl/>
        </w:rPr>
      </w:pPr>
      <w:r>
        <w:rPr>
          <w:rFonts w:hint="cs"/>
          <w:rtl/>
        </w:rPr>
        <w:t>אתה מאמץ את הדגם השבדי?</w:t>
      </w:r>
    </w:p>
    <w:p w14:paraId="2FD7E111" w14:textId="77777777" w:rsidR="00000000" w:rsidRDefault="00027501">
      <w:pPr>
        <w:pStyle w:val="-"/>
        <w:rPr>
          <w:rtl/>
        </w:rPr>
      </w:pPr>
      <w:r>
        <w:rPr>
          <w:rtl/>
        </w:rPr>
        <w:br/>
      </w:r>
      <w:bookmarkStart w:id="477" w:name="FS000000965T21_01_2004_17_30_29C"/>
      <w:bookmarkEnd w:id="477"/>
      <w:r>
        <w:rPr>
          <w:rtl/>
        </w:rPr>
        <w:t>שר האוצר בנימין נתניהו:</w:t>
      </w:r>
    </w:p>
    <w:p w14:paraId="07E21CF3" w14:textId="77777777" w:rsidR="00000000" w:rsidRDefault="00027501">
      <w:pPr>
        <w:pStyle w:val="a0"/>
        <w:rPr>
          <w:rtl/>
        </w:rPr>
      </w:pPr>
    </w:p>
    <w:p w14:paraId="087D4C9B" w14:textId="77777777" w:rsidR="00000000" w:rsidRDefault="00027501">
      <w:pPr>
        <w:pStyle w:val="a0"/>
        <w:rPr>
          <w:rFonts w:hint="cs"/>
          <w:rtl/>
        </w:rPr>
      </w:pPr>
      <w:r>
        <w:rPr>
          <w:rFonts w:hint="cs"/>
          <w:rtl/>
        </w:rPr>
        <w:t>- -  זה</w:t>
      </w:r>
      <w:r>
        <w:rPr>
          <w:rFonts w:hint="cs"/>
          <w:rtl/>
        </w:rPr>
        <w:t xml:space="preserve"> איננו משנה מבחינתי. </w:t>
      </w:r>
    </w:p>
    <w:p w14:paraId="49F07DDF" w14:textId="77777777" w:rsidR="00000000" w:rsidRDefault="00027501">
      <w:pPr>
        <w:pStyle w:val="af0"/>
        <w:rPr>
          <w:rtl/>
        </w:rPr>
      </w:pPr>
      <w:r>
        <w:rPr>
          <w:rtl/>
        </w:rPr>
        <w:br/>
        <w:t>מוחמד ברכה (חד"ש-תע"ל):</w:t>
      </w:r>
    </w:p>
    <w:p w14:paraId="2A19AA41" w14:textId="77777777" w:rsidR="00000000" w:rsidRDefault="00027501">
      <w:pPr>
        <w:pStyle w:val="a0"/>
        <w:rPr>
          <w:rtl/>
        </w:rPr>
      </w:pPr>
    </w:p>
    <w:p w14:paraId="35A55C13" w14:textId="77777777" w:rsidR="00000000" w:rsidRDefault="00027501">
      <w:pPr>
        <w:pStyle w:val="a0"/>
        <w:rPr>
          <w:rFonts w:hint="cs"/>
          <w:rtl/>
        </w:rPr>
      </w:pPr>
      <w:r>
        <w:rPr>
          <w:rFonts w:hint="cs"/>
          <w:rtl/>
        </w:rPr>
        <w:t>- - -</w:t>
      </w:r>
    </w:p>
    <w:p w14:paraId="23CA244A" w14:textId="77777777" w:rsidR="00000000" w:rsidRDefault="00027501">
      <w:pPr>
        <w:pStyle w:val="af1"/>
        <w:rPr>
          <w:rtl/>
        </w:rPr>
      </w:pPr>
      <w:r>
        <w:rPr>
          <w:rtl/>
        </w:rPr>
        <w:br/>
        <w:t>היו"ר יולי-יואל אדלשטיין:</w:t>
      </w:r>
    </w:p>
    <w:p w14:paraId="1CDEE721" w14:textId="77777777" w:rsidR="00000000" w:rsidRDefault="00027501">
      <w:pPr>
        <w:pStyle w:val="a0"/>
        <w:rPr>
          <w:rtl/>
        </w:rPr>
      </w:pPr>
    </w:p>
    <w:p w14:paraId="2E5591F7" w14:textId="77777777" w:rsidR="00000000" w:rsidRDefault="00027501">
      <w:pPr>
        <w:pStyle w:val="a0"/>
        <w:rPr>
          <w:rFonts w:hint="cs"/>
        </w:rPr>
      </w:pPr>
      <w:r>
        <w:rPr>
          <w:rFonts w:hint="cs"/>
          <w:rtl/>
        </w:rPr>
        <w:t xml:space="preserve">הנקודה ברורה. חבר הכנסת ברכה, היושב-ראש ביקש לומר את דברו. </w:t>
      </w:r>
    </w:p>
    <w:p w14:paraId="23CD7451" w14:textId="77777777" w:rsidR="00000000" w:rsidRDefault="00027501">
      <w:pPr>
        <w:pStyle w:val="af1"/>
        <w:rPr>
          <w:rtl/>
        </w:rPr>
      </w:pPr>
      <w:r>
        <w:rPr>
          <w:rtl/>
        </w:rPr>
        <w:br/>
        <w:t>היו"ר ראובן ריבלין:</w:t>
      </w:r>
    </w:p>
    <w:p w14:paraId="1BF41B20" w14:textId="77777777" w:rsidR="00000000" w:rsidRDefault="00027501">
      <w:pPr>
        <w:pStyle w:val="a0"/>
        <w:rPr>
          <w:rtl/>
        </w:rPr>
      </w:pPr>
    </w:p>
    <w:p w14:paraId="7EC149FA" w14:textId="77777777" w:rsidR="00000000" w:rsidRDefault="00027501">
      <w:pPr>
        <w:pStyle w:val="a0"/>
        <w:rPr>
          <w:rFonts w:hint="cs"/>
          <w:rtl/>
        </w:rPr>
      </w:pPr>
      <w:r>
        <w:rPr>
          <w:rFonts w:hint="cs"/>
          <w:rtl/>
        </w:rPr>
        <w:t>חבר הכנסת ברכה, היתה הצעה - - -</w:t>
      </w:r>
    </w:p>
    <w:p w14:paraId="583FF43B" w14:textId="77777777" w:rsidR="00000000" w:rsidRDefault="00027501">
      <w:pPr>
        <w:pStyle w:val="-"/>
        <w:rPr>
          <w:rtl/>
        </w:rPr>
      </w:pPr>
      <w:r>
        <w:rPr>
          <w:rtl/>
        </w:rPr>
        <w:br/>
      </w:r>
      <w:bookmarkStart w:id="478" w:name="FS000000965T21_01_2004_17_31_30C"/>
      <w:bookmarkEnd w:id="478"/>
      <w:r>
        <w:rPr>
          <w:rtl/>
        </w:rPr>
        <w:t>שר האוצר בנימין נתניהו:</w:t>
      </w:r>
    </w:p>
    <w:p w14:paraId="28895161" w14:textId="77777777" w:rsidR="00000000" w:rsidRDefault="00027501">
      <w:pPr>
        <w:pStyle w:val="a0"/>
        <w:rPr>
          <w:rtl/>
        </w:rPr>
      </w:pPr>
    </w:p>
    <w:p w14:paraId="3703B6D4" w14:textId="77777777" w:rsidR="00000000" w:rsidRDefault="00027501">
      <w:pPr>
        <w:pStyle w:val="a0"/>
        <w:rPr>
          <w:rFonts w:hint="cs"/>
          <w:rtl/>
        </w:rPr>
      </w:pPr>
      <w:r>
        <w:rPr>
          <w:rFonts w:hint="cs"/>
          <w:rtl/>
        </w:rPr>
        <w:t xml:space="preserve">או הוטנטוטים, לצורך העניין. </w:t>
      </w:r>
    </w:p>
    <w:p w14:paraId="2489AC86" w14:textId="77777777" w:rsidR="00000000" w:rsidRDefault="00027501">
      <w:pPr>
        <w:pStyle w:val="af1"/>
        <w:rPr>
          <w:rtl/>
        </w:rPr>
      </w:pPr>
      <w:r>
        <w:rPr>
          <w:rtl/>
        </w:rPr>
        <w:br/>
        <w:t>היו"</w:t>
      </w:r>
      <w:r>
        <w:rPr>
          <w:rtl/>
        </w:rPr>
        <w:t>ר ראובן ריבלין:</w:t>
      </w:r>
    </w:p>
    <w:p w14:paraId="50AC4B6C" w14:textId="77777777" w:rsidR="00000000" w:rsidRDefault="00027501">
      <w:pPr>
        <w:pStyle w:val="a0"/>
        <w:rPr>
          <w:rtl/>
        </w:rPr>
      </w:pPr>
    </w:p>
    <w:p w14:paraId="7CD657A8" w14:textId="77777777" w:rsidR="00000000" w:rsidRDefault="00027501">
      <w:pPr>
        <w:pStyle w:val="a0"/>
        <w:rPr>
          <w:rFonts w:hint="cs"/>
          <w:rtl/>
        </w:rPr>
      </w:pPr>
      <w:r>
        <w:rPr>
          <w:rFonts w:hint="cs"/>
          <w:rtl/>
        </w:rPr>
        <w:t>היתה הצעה לסדר-היום שהוגשה על-ידי שלושה חברי הכנסת, שרצו לשמוע מה אמר שר האוצר - ראש הממשלה לשעבר - בכנס הרצלייה. בא שר האוצר ואמר את אשר אמר - בא ביבי נתניהו ואמר את אשר אמר, בתור אישיות ישראלית. הוא אמר זאת לכנסת. דיון בוועדה לא יעזור, כ</w:t>
      </w:r>
      <w:r>
        <w:rPr>
          <w:rFonts w:hint="cs"/>
          <w:rtl/>
        </w:rPr>
        <w:t>י הוא כבר אמר. לכן אני מציע - -</w:t>
      </w:r>
    </w:p>
    <w:p w14:paraId="45EDB7AD" w14:textId="77777777" w:rsidR="00000000" w:rsidRDefault="00027501">
      <w:pPr>
        <w:pStyle w:val="af0"/>
        <w:rPr>
          <w:rtl/>
        </w:rPr>
      </w:pPr>
      <w:r>
        <w:rPr>
          <w:rtl/>
        </w:rPr>
        <w:br/>
        <w:t>קריאה:</w:t>
      </w:r>
    </w:p>
    <w:p w14:paraId="4BAC3433" w14:textId="77777777" w:rsidR="00000000" w:rsidRDefault="00027501">
      <w:pPr>
        <w:pStyle w:val="a0"/>
        <w:rPr>
          <w:rtl/>
        </w:rPr>
      </w:pPr>
    </w:p>
    <w:p w14:paraId="285B65E4" w14:textId="77777777" w:rsidR="00000000" w:rsidRDefault="00027501">
      <w:pPr>
        <w:pStyle w:val="a0"/>
        <w:rPr>
          <w:rFonts w:hint="cs"/>
          <w:rtl/>
        </w:rPr>
      </w:pPr>
      <w:r>
        <w:rPr>
          <w:rFonts w:hint="cs"/>
          <w:rtl/>
        </w:rPr>
        <w:t>- - -</w:t>
      </w:r>
    </w:p>
    <w:p w14:paraId="55609BBE" w14:textId="77777777" w:rsidR="00000000" w:rsidRDefault="00027501">
      <w:pPr>
        <w:pStyle w:val="af1"/>
        <w:rPr>
          <w:rtl/>
        </w:rPr>
      </w:pPr>
      <w:r>
        <w:rPr>
          <w:rtl/>
        </w:rPr>
        <w:br/>
        <w:t>היו"ר ראובן ריבלין:</w:t>
      </w:r>
    </w:p>
    <w:p w14:paraId="76439F89" w14:textId="77777777" w:rsidR="00000000" w:rsidRDefault="00027501">
      <w:pPr>
        <w:pStyle w:val="a0"/>
        <w:rPr>
          <w:rtl/>
        </w:rPr>
      </w:pPr>
    </w:p>
    <w:p w14:paraId="1B4C50F8" w14:textId="77777777" w:rsidR="00000000" w:rsidRDefault="00027501">
      <w:pPr>
        <w:pStyle w:val="a0"/>
        <w:rPr>
          <w:rFonts w:hint="cs"/>
          <w:rtl/>
        </w:rPr>
      </w:pPr>
      <w:r>
        <w:rPr>
          <w:rFonts w:hint="cs"/>
          <w:rtl/>
        </w:rPr>
        <w:t xml:space="preserve">- - לא לומר להסיר, לומר להסתפק בהודעת השר. אם לא יסכימו - אז יחליטו להסתפק בהודעת השר, לעומת הצעה אחרת. </w:t>
      </w:r>
    </w:p>
    <w:p w14:paraId="59CAF9DB" w14:textId="77777777" w:rsidR="00000000" w:rsidRDefault="00027501">
      <w:pPr>
        <w:pStyle w:val="af0"/>
        <w:rPr>
          <w:rtl/>
        </w:rPr>
      </w:pPr>
      <w:r>
        <w:rPr>
          <w:rtl/>
        </w:rPr>
        <w:br/>
        <w:t>ג'מאל זחאלקה (בל"ד):</w:t>
      </w:r>
    </w:p>
    <w:p w14:paraId="5AE03680" w14:textId="77777777" w:rsidR="00000000" w:rsidRDefault="00027501">
      <w:pPr>
        <w:pStyle w:val="a0"/>
        <w:rPr>
          <w:rtl/>
        </w:rPr>
      </w:pPr>
    </w:p>
    <w:p w14:paraId="6697B493" w14:textId="77777777" w:rsidR="00000000" w:rsidRDefault="00027501">
      <w:pPr>
        <w:pStyle w:val="a0"/>
        <w:rPr>
          <w:rFonts w:hint="cs"/>
          <w:rtl/>
        </w:rPr>
      </w:pPr>
      <w:r>
        <w:rPr>
          <w:rFonts w:hint="cs"/>
          <w:rtl/>
        </w:rPr>
        <w:t>אסור קריאות ביניים בעמידה.</w:t>
      </w:r>
    </w:p>
    <w:p w14:paraId="64F750B4" w14:textId="77777777" w:rsidR="00000000" w:rsidRDefault="00027501">
      <w:pPr>
        <w:pStyle w:val="af0"/>
        <w:rPr>
          <w:rtl/>
        </w:rPr>
      </w:pPr>
      <w:r>
        <w:rPr>
          <w:rtl/>
        </w:rPr>
        <w:br/>
        <w:t>קריאות:</w:t>
      </w:r>
    </w:p>
    <w:p w14:paraId="7EDFF968" w14:textId="77777777" w:rsidR="00000000" w:rsidRDefault="00027501">
      <w:pPr>
        <w:pStyle w:val="a0"/>
        <w:rPr>
          <w:rtl/>
        </w:rPr>
      </w:pPr>
    </w:p>
    <w:p w14:paraId="716FF9D3" w14:textId="77777777" w:rsidR="00000000" w:rsidRDefault="00027501">
      <w:pPr>
        <w:pStyle w:val="a0"/>
        <w:rPr>
          <w:rFonts w:hint="cs"/>
          <w:rtl/>
        </w:rPr>
      </w:pPr>
      <w:r>
        <w:rPr>
          <w:rFonts w:hint="cs"/>
          <w:rtl/>
        </w:rPr>
        <w:t>- - -</w:t>
      </w:r>
    </w:p>
    <w:p w14:paraId="6FCFF4FB" w14:textId="77777777" w:rsidR="00000000" w:rsidRDefault="00027501">
      <w:pPr>
        <w:pStyle w:val="af1"/>
        <w:rPr>
          <w:rtl/>
        </w:rPr>
      </w:pPr>
      <w:r>
        <w:rPr>
          <w:rtl/>
        </w:rPr>
        <w:br/>
        <w:t>היו"ר יולי-יואל</w:t>
      </w:r>
      <w:r>
        <w:rPr>
          <w:rtl/>
        </w:rPr>
        <w:t xml:space="preserve"> אדלשטיין:</w:t>
      </w:r>
    </w:p>
    <w:p w14:paraId="17F63F97" w14:textId="77777777" w:rsidR="00000000" w:rsidRDefault="00027501">
      <w:pPr>
        <w:pStyle w:val="a0"/>
        <w:rPr>
          <w:rtl/>
        </w:rPr>
      </w:pPr>
    </w:p>
    <w:p w14:paraId="5CF247D0" w14:textId="77777777" w:rsidR="00000000" w:rsidRDefault="00027501">
      <w:pPr>
        <w:pStyle w:val="a0"/>
        <w:rPr>
          <w:rFonts w:hint="cs"/>
          <w:rtl/>
        </w:rPr>
      </w:pPr>
      <w:r>
        <w:rPr>
          <w:rFonts w:hint="cs"/>
          <w:rtl/>
        </w:rPr>
        <w:t xml:space="preserve">תודה רבה. אם כן, אדוני השר, אתה מציע להסתפק בהודעתך. </w:t>
      </w:r>
    </w:p>
    <w:p w14:paraId="55B9ED19" w14:textId="77777777" w:rsidR="00000000" w:rsidRDefault="00027501">
      <w:pPr>
        <w:pStyle w:val="-"/>
        <w:rPr>
          <w:rtl/>
        </w:rPr>
      </w:pPr>
      <w:r>
        <w:rPr>
          <w:rtl/>
        </w:rPr>
        <w:br/>
      </w:r>
      <w:bookmarkStart w:id="479" w:name="FS000000965T21_01_2004_17_37_34C"/>
      <w:bookmarkEnd w:id="479"/>
      <w:r>
        <w:rPr>
          <w:rtl/>
        </w:rPr>
        <w:t>שר האוצר בנימין נתניהו:</w:t>
      </w:r>
    </w:p>
    <w:p w14:paraId="58C9BF8F" w14:textId="77777777" w:rsidR="00000000" w:rsidRDefault="00027501">
      <w:pPr>
        <w:pStyle w:val="a0"/>
        <w:rPr>
          <w:rtl/>
        </w:rPr>
      </w:pPr>
    </w:p>
    <w:p w14:paraId="4EC6A4DE" w14:textId="77777777" w:rsidR="00000000" w:rsidRDefault="00027501">
      <w:pPr>
        <w:pStyle w:val="a0"/>
        <w:rPr>
          <w:rFonts w:hint="cs"/>
          <w:rtl/>
        </w:rPr>
      </w:pPr>
      <w:r>
        <w:rPr>
          <w:rFonts w:hint="cs"/>
          <w:rtl/>
        </w:rPr>
        <w:t xml:space="preserve">אני תמיד מסתפק בהודעתי. </w:t>
      </w:r>
    </w:p>
    <w:p w14:paraId="35AFC346" w14:textId="77777777" w:rsidR="00000000" w:rsidRDefault="00027501">
      <w:pPr>
        <w:pStyle w:val="af1"/>
        <w:rPr>
          <w:rtl/>
        </w:rPr>
      </w:pPr>
      <w:r>
        <w:rPr>
          <w:rtl/>
        </w:rPr>
        <w:br/>
        <w:t>היו"ר יולי-יואל אדלשטיין:</w:t>
      </w:r>
    </w:p>
    <w:p w14:paraId="32E31A1D" w14:textId="77777777" w:rsidR="00000000" w:rsidRDefault="00027501">
      <w:pPr>
        <w:pStyle w:val="a0"/>
        <w:rPr>
          <w:rtl/>
        </w:rPr>
      </w:pPr>
    </w:p>
    <w:p w14:paraId="4D6DA187" w14:textId="77777777" w:rsidR="00000000" w:rsidRDefault="00027501">
      <w:pPr>
        <w:pStyle w:val="a0"/>
        <w:rPr>
          <w:rFonts w:hint="cs"/>
          <w:rtl/>
        </w:rPr>
      </w:pPr>
      <w:r>
        <w:rPr>
          <w:rFonts w:hint="cs"/>
          <w:rtl/>
        </w:rPr>
        <w:t>תודה רבה. אם כן, יש לנו גם הצעות אחרות. אדוני השר סיים את דבריו, הוא מוזמן - - -</w:t>
      </w:r>
    </w:p>
    <w:p w14:paraId="01DA8D77" w14:textId="77777777" w:rsidR="00000000" w:rsidRDefault="00027501">
      <w:pPr>
        <w:pStyle w:val="af0"/>
        <w:rPr>
          <w:rtl/>
        </w:rPr>
      </w:pPr>
      <w:r>
        <w:rPr>
          <w:rtl/>
        </w:rPr>
        <w:br/>
        <w:t>קריאות:</w:t>
      </w:r>
    </w:p>
    <w:p w14:paraId="3871C468" w14:textId="77777777" w:rsidR="00000000" w:rsidRDefault="00027501">
      <w:pPr>
        <w:pStyle w:val="a0"/>
        <w:rPr>
          <w:rtl/>
        </w:rPr>
      </w:pPr>
    </w:p>
    <w:p w14:paraId="7F8889C5" w14:textId="77777777" w:rsidR="00000000" w:rsidRDefault="00027501">
      <w:pPr>
        <w:pStyle w:val="a0"/>
        <w:rPr>
          <w:rFonts w:hint="cs"/>
          <w:rtl/>
        </w:rPr>
      </w:pPr>
      <w:r>
        <w:rPr>
          <w:rFonts w:hint="cs"/>
          <w:rtl/>
        </w:rPr>
        <w:t>- - -</w:t>
      </w:r>
    </w:p>
    <w:p w14:paraId="341A400E" w14:textId="77777777" w:rsidR="00000000" w:rsidRDefault="00027501">
      <w:pPr>
        <w:pStyle w:val="-"/>
        <w:rPr>
          <w:rFonts w:hint="cs"/>
          <w:rtl/>
        </w:rPr>
      </w:pPr>
      <w:bookmarkStart w:id="480" w:name="FS000000965T21_01_2004_17_38_21C"/>
      <w:bookmarkEnd w:id="480"/>
    </w:p>
    <w:p w14:paraId="6E182BBB" w14:textId="77777777" w:rsidR="00000000" w:rsidRDefault="00027501">
      <w:pPr>
        <w:pStyle w:val="-"/>
        <w:rPr>
          <w:rtl/>
        </w:rPr>
      </w:pPr>
      <w:r>
        <w:rPr>
          <w:rtl/>
        </w:rPr>
        <w:t>שר האוצר בנימ</w:t>
      </w:r>
      <w:r>
        <w:rPr>
          <w:rtl/>
        </w:rPr>
        <w:t>ין נתניהו:</w:t>
      </w:r>
    </w:p>
    <w:p w14:paraId="30528C30" w14:textId="77777777" w:rsidR="00000000" w:rsidRDefault="00027501">
      <w:pPr>
        <w:pStyle w:val="a0"/>
        <w:rPr>
          <w:rtl/>
        </w:rPr>
      </w:pPr>
    </w:p>
    <w:p w14:paraId="69D8CC9A" w14:textId="77777777" w:rsidR="00000000" w:rsidRDefault="00027501">
      <w:pPr>
        <w:pStyle w:val="a0"/>
        <w:rPr>
          <w:rFonts w:hint="cs"/>
          <w:rtl/>
        </w:rPr>
      </w:pPr>
      <w:r>
        <w:rPr>
          <w:rFonts w:hint="cs"/>
          <w:rtl/>
        </w:rPr>
        <w:t>תשאל אותם.</w:t>
      </w:r>
    </w:p>
    <w:p w14:paraId="3D2E0E81" w14:textId="77777777" w:rsidR="00000000" w:rsidRDefault="00027501">
      <w:pPr>
        <w:pStyle w:val="af0"/>
        <w:rPr>
          <w:rtl/>
        </w:rPr>
      </w:pPr>
      <w:r>
        <w:rPr>
          <w:rtl/>
        </w:rPr>
        <w:br/>
        <w:t>קריאות:</w:t>
      </w:r>
    </w:p>
    <w:p w14:paraId="2AEF4D8C" w14:textId="77777777" w:rsidR="00000000" w:rsidRDefault="00027501">
      <w:pPr>
        <w:pStyle w:val="a0"/>
        <w:rPr>
          <w:rFonts w:hint="cs"/>
          <w:rtl/>
        </w:rPr>
      </w:pPr>
    </w:p>
    <w:p w14:paraId="397EAFCE" w14:textId="77777777" w:rsidR="00000000" w:rsidRDefault="00027501">
      <w:pPr>
        <w:pStyle w:val="a0"/>
        <w:rPr>
          <w:rFonts w:hint="cs"/>
          <w:rtl/>
        </w:rPr>
      </w:pPr>
      <w:r>
        <w:rPr>
          <w:rFonts w:hint="cs"/>
          <w:rtl/>
        </w:rPr>
        <w:t>- - -</w:t>
      </w:r>
    </w:p>
    <w:p w14:paraId="4C2B314D" w14:textId="77777777" w:rsidR="00000000" w:rsidRDefault="00027501">
      <w:pPr>
        <w:pStyle w:val="af1"/>
        <w:rPr>
          <w:rtl/>
        </w:rPr>
      </w:pPr>
      <w:r>
        <w:rPr>
          <w:rtl/>
        </w:rPr>
        <w:br/>
        <w:t>היו"ר יולי-יואל אדלשטיין:</w:t>
      </w:r>
    </w:p>
    <w:p w14:paraId="300F2B0B" w14:textId="77777777" w:rsidR="00000000" w:rsidRDefault="00027501">
      <w:pPr>
        <w:pStyle w:val="a0"/>
        <w:rPr>
          <w:rtl/>
        </w:rPr>
      </w:pPr>
    </w:p>
    <w:p w14:paraId="50F31731" w14:textId="77777777" w:rsidR="00000000" w:rsidRDefault="00027501">
      <w:pPr>
        <w:pStyle w:val="a0"/>
        <w:rPr>
          <w:rFonts w:hint="cs"/>
          <w:rtl/>
        </w:rPr>
      </w:pPr>
      <w:r>
        <w:rPr>
          <w:rFonts w:hint="cs"/>
          <w:rtl/>
        </w:rPr>
        <w:t xml:space="preserve">אתם צודקים. אני מבקש מאדוני השר לתפוס את מקומו ליד שולחן הממשלה, ואני רוצה לשאול את המציעים קודם כול. </w:t>
      </w:r>
    </w:p>
    <w:p w14:paraId="18CD969C" w14:textId="77777777" w:rsidR="00000000" w:rsidRDefault="00027501">
      <w:pPr>
        <w:pStyle w:val="af0"/>
        <w:rPr>
          <w:rtl/>
        </w:rPr>
      </w:pPr>
      <w:r>
        <w:rPr>
          <w:rtl/>
        </w:rPr>
        <w:br/>
        <w:t>אחמד טיבי (חד"ש-תע"ל):</w:t>
      </w:r>
    </w:p>
    <w:p w14:paraId="2217900D" w14:textId="77777777" w:rsidR="00000000" w:rsidRDefault="00027501">
      <w:pPr>
        <w:pStyle w:val="a0"/>
        <w:rPr>
          <w:rtl/>
        </w:rPr>
      </w:pPr>
    </w:p>
    <w:p w14:paraId="7CFE1118" w14:textId="77777777" w:rsidR="00000000" w:rsidRDefault="00027501">
      <w:pPr>
        <w:pStyle w:val="a0"/>
        <w:rPr>
          <w:rFonts w:hint="cs"/>
          <w:rtl/>
        </w:rPr>
      </w:pPr>
      <w:r>
        <w:rPr>
          <w:rFonts w:hint="cs"/>
          <w:rtl/>
        </w:rPr>
        <w:t>השר נתניהו - - - הוא לא נענה לבקשה - - -</w:t>
      </w:r>
    </w:p>
    <w:p w14:paraId="39E2C5C6" w14:textId="77777777" w:rsidR="00000000" w:rsidRDefault="00027501">
      <w:pPr>
        <w:pStyle w:val="af1"/>
        <w:rPr>
          <w:rtl/>
        </w:rPr>
      </w:pPr>
      <w:r>
        <w:rPr>
          <w:rtl/>
        </w:rPr>
        <w:br/>
        <w:t>היו"ר יולי-יואל אדל</w:t>
      </w:r>
      <w:r>
        <w:rPr>
          <w:rtl/>
        </w:rPr>
        <w:t>שטיין:</w:t>
      </w:r>
    </w:p>
    <w:p w14:paraId="4BCA00BD" w14:textId="77777777" w:rsidR="00000000" w:rsidRDefault="00027501">
      <w:pPr>
        <w:pStyle w:val="a0"/>
        <w:rPr>
          <w:rtl/>
        </w:rPr>
      </w:pPr>
    </w:p>
    <w:p w14:paraId="1F8B3B43" w14:textId="77777777" w:rsidR="00000000" w:rsidRDefault="00027501">
      <w:pPr>
        <w:pStyle w:val="a0"/>
        <w:rPr>
          <w:rFonts w:hint="cs"/>
          <w:rtl/>
        </w:rPr>
      </w:pPr>
      <w:r>
        <w:rPr>
          <w:rFonts w:hint="cs"/>
          <w:rtl/>
        </w:rPr>
        <w:t>אני מבקש מחבר הכנסת טיבי לשבת - -</w:t>
      </w:r>
    </w:p>
    <w:p w14:paraId="3B6D42B2" w14:textId="77777777" w:rsidR="00000000" w:rsidRDefault="00027501">
      <w:pPr>
        <w:pStyle w:val="af0"/>
        <w:rPr>
          <w:rtl/>
        </w:rPr>
      </w:pPr>
      <w:r>
        <w:rPr>
          <w:rtl/>
        </w:rPr>
        <w:br/>
        <w:t>אחמד טיבי (חד"ש-תע"ל):</w:t>
      </w:r>
    </w:p>
    <w:p w14:paraId="69A479D5" w14:textId="77777777" w:rsidR="00000000" w:rsidRDefault="00027501">
      <w:pPr>
        <w:pStyle w:val="a0"/>
        <w:rPr>
          <w:rtl/>
        </w:rPr>
      </w:pPr>
    </w:p>
    <w:p w14:paraId="65E2D20B" w14:textId="77777777" w:rsidR="00000000" w:rsidRDefault="00027501">
      <w:pPr>
        <w:pStyle w:val="a0"/>
        <w:rPr>
          <w:rFonts w:hint="cs"/>
          <w:rtl/>
        </w:rPr>
      </w:pPr>
      <w:r>
        <w:rPr>
          <w:rFonts w:hint="cs"/>
          <w:rtl/>
        </w:rPr>
        <w:t xml:space="preserve">אם הוא לא יחזור בו מהדברים - - - </w:t>
      </w:r>
    </w:p>
    <w:p w14:paraId="49A0DEE4" w14:textId="77777777" w:rsidR="00000000" w:rsidRDefault="00027501">
      <w:pPr>
        <w:pStyle w:val="af1"/>
        <w:rPr>
          <w:rtl/>
        </w:rPr>
      </w:pPr>
      <w:r>
        <w:rPr>
          <w:rtl/>
        </w:rPr>
        <w:br/>
        <w:t>היו"ר יולי-יואל אדלשטיין:</w:t>
      </w:r>
    </w:p>
    <w:p w14:paraId="3B93A413" w14:textId="77777777" w:rsidR="00000000" w:rsidRDefault="00027501">
      <w:pPr>
        <w:pStyle w:val="a0"/>
        <w:rPr>
          <w:rtl/>
        </w:rPr>
      </w:pPr>
    </w:p>
    <w:p w14:paraId="2A0A3F2D" w14:textId="77777777" w:rsidR="00000000" w:rsidRDefault="00027501">
      <w:pPr>
        <w:pStyle w:val="a0"/>
        <w:rPr>
          <w:rFonts w:hint="cs"/>
          <w:rtl/>
        </w:rPr>
      </w:pPr>
      <w:r>
        <w:rPr>
          <w:rFonts w:hint="cs"/>
          <w:rtl/>
        </w:rPr>
        <w:t>- - כי אתה יודע שבמצוות יושב-ראש הכנסת אין קריאות ביניים בעמידה.</w:t>
      </w:r>
    </w:p>
    <w:p w14:paraId="662665C1" w14:textId="77777777" w:rsidR="00000000" w:rsidRDefault="00027501">
      <w:pPr>
        <w:pStyle w:val="af0"/>
        <w:rPr>
          <w:rtl/>
        </w:rPr>
      </w:pPr>
      <w:r>
        <w:rPr>
          <w:rtl/>
        </w:rPr>
        <w:br/>
        <w:t>אחמד טיבי (חד"ש-תע"ל):</w:t>
      </w:r>
    </w:p>
    <w:p w14:paraId="6A1A9718" w14:textId="77777777" w:rsidR="00000000" w:rsidRDefault="00027501">
      <w:pPr>
        <w:pStyle w:val="a0"/>
        <w:rPr>
          <w:rtl/>
        </w:rPr>
      </w:pPr>
    </w:p>
    <w:p w14:paraId="192368D6" w14:textId="77777777" w:rsidR="00000000" w:rsidRDefault="00027501">
      <w:pPr>
        <w:pStyle w:val="a0"/>
        <w:rPr>
          <w:rFonts w:hint="cs"/>
          <w:rtl/>
        </w:rPr>
      </w:pPr>
      <w:r>
        <w:rPr>
          <w:rFonts w:hint="cs"/>
          <w:rtl/>
        </w:rPr>
        <w:t>שלוש פעמים ביקשתי ממך - - - יש לך עמד</w:t>
      </w:r>
      <w:r>
        <w:rPr>
          <w:rFonts w:hint="cs"/>
          <w:rtl/>
        </w:rPr>
        <w:t>ה - - - אתה טועה, ואתה לא רוצה לחזור בך - - -</w:t>
      </w:r>
    </w:p>
    <w:p w14:paraId="7E79898B" w14:textId="77777777" w:rsidR="00000000" w:rsidRDefault="00027501">
      <w:pPr>
        <w:pStyle w:val="af1"/>
        <w:rPr>
          <w:rtl/>
        </w:rPr>
      </w:pPr>
      <w:r>
        <w:rPr>
          <w:rtl/>
        </w:rPr>
        <w:br/>
        <w:t>היו"ר יולי-יואל אדלשטיין:</w:t>
      </w:r>
    </w:p>
    <w:p w14:paraId="179E955B" w14:textId="77777777" w:rsidR="00000000" w:rsidRDefault="00027501">
      <w:pPr>
        <w:pStyle w:val="a0"/>
        <w:rPr>
          <w:rtl/>
        </w:rPr>
      </w:pPr>
    </w:p>
    <w:p w14:paraId="39D48147" w14:textId="77777777" w:rsidR="00000000" w:rsidRDefault="00027501">
      <w:pPr>
        <w:pStyle w:val="a0"/>
        <w:rPr>
          <w:rFonts w:hint="cs"/>
          <w:rtl/>
        </w:rPr>
      </w:pPr>
      <w:r>
        <w:rPr>
          <w:rFonts w:hint="cs"/>
          <w:rtl/>
        </w:rPr>
        <w:t xml:space="preserve">חבר הכנסת ברכה. חבר הכנסת ברכה. </w:t>
      </w:r>
    </w:p>
    <w:p w14:paraId="287043A1" w14:textId="77777777" w:rsidR="00000000" w:rsidRDefault="00027501">
      <w:pPr>
        <w:pStyle w:val="af0"/>
        <w:rPr>
          <w:rtl/>
        </w:rPr>
      </w:pPr>
      <w:r>
        <w:rPr>
          <w:rtl/>
        </w:rPr>
        <w:br/>
        <w:t>קריאות:</w:t>
      </w:r>
    </w:p>
    <w:p w14:paraId="75DF5239" w14:textId="77777777" w:rsidR="00000000" w:rsidRDefault="00027501">
      <w:pPr>
        <w:pStyle w:val="a0"/>
        <w:rPr>
          <w:rtl/>
        </w:rPr>
      </w:pPr>
    </w:p>
    <w:p w14:paraId="136253A3" w14:textId="77777777" w:rsidR="00000000" w:rsidRDefault="00027501">
      <w:pPr>
        <w:pStyle w:val="a0"/>
        <w:rPr>
          <w:rFonts w:hint="cs"/>
          <w:rtl/>
        </w:rPr>
      </w:pPr>
      <w:r>
        <w:rPr>
          <w:rFonts w:hint="cs"/>
          <w:rtl/>
        </w:rPr>
        <w:t>- - -</w:t>
      </w:r>
    </w:p>
    <w:p w14:paraId="3E2F62AA" w14:textId="77777777" w:rsidR="00000000" w:rsidRDefault="00027501">
      <w:pPr>
        <w:pStyle w:val="af1"/>
        <w:rPr>
          <w:rFonts w:hint="cs"/>
          <w:rtl/>
        </w:rPr>
      </w:pPr>
    </w:p>
    <w:p w14:paraId="3AE8F46A" w14:textId="77777777" w:rsidR="00000000" w:rsidRDefault="00027501">
      <w:pPr>
        <w:pStyle w:val="af1"/>
        <w:rPr>
          <w:rtl/>
        </w:rPr>
      </w:pPr>
      <w:r>
        <w:rPr>
          <w:rtl/>
        </w:rPr>
        <w:t>היו"ר יולי-יואל אדלשטיין:</w:t>
      </w:r>
    </w:p>
    <w:p w14:paraId="15F56C7D" w14:textId="77777777" w:rsidR="00000000" w:rsidRDefault="00027501">
      <w:pPr>
        <w:pStyle w:val="a0"/>
        <w:rPr>
          <w:rtl/>
        </w:rPr>
      </w:pPr>
    </w:p>
    <w:p w14:paraId="034FB30F" w14:textId="77777777" w:rsidR="00000000" w:rsidRDefault="00027501">
      <w:pPr>
        <w:pStyle w:val="a0"/>
        <w:rPr>
          <w:rFonts w:hint="cs"/>
          <w:rtl/>
        </w:rPr>
      </w:pPr>
      <w:r>
        <w:rPr>
          <w:rFonts w:hint="cs"/>
          <w:rtl/>
        </w:rPr>
        <w:t>חבר הכנסת ברכה, אתה מסתפק - - -</w:t>
      </w:r>
    </w:p>
    <w:p w14:paraId="2394EA0B" w14:textId="77777777" w:rsidR="00000000" w:rsidRDefault="00027501">
      <w:pPr>
        <w:pStyle w:val="af0"/>
        <w:rPr>
          <w:rtl/>
        </w:rPr>
      </w:pPr>
      <w:r>
        <w:rPr>
          <w:rtl/>
        </w:rPr>
        <w:br/>
        <w:t>מוחמד ברכה (חד"ש-תע"ל):</w:t>
      </w:r>
    </w:p>
    <w:p w14:paraId="22E36631" w14:textId="77777777" w:rsidR="00000000" w:rsidRDefault="00027501">
      <w:pPr>
        <w:pStyle w:val="a0"/>
        <w:rPr>
          <w:rtl/>
        </w:rPr>
      </w:pPr>
    </w:p>
    <w:p w14:paraId="08D42724" w14:textId="77777777" w:rsidR="00000000" w:rsidRDefault="00027501">
      <w:pPr>
        <w:pStyle w:val="a0"/>
        <w:rPr>
          <w:rFonts w:hint="cs"/>
          <w:rtl/>
        </w:rPr>
      </w:pPr>
      <w:r>
        <w:rPr>
          <w:rFonts w:hint="cs"/>
          <w:rtl/>
        </w:rPr>
        <w:t>- - -</w:t>
      </w:r>
    </w:p>
    <w:p w14:paraId="4DEE528A" w14:textId="77777777" w:rsidR="00000000" w:rsidRDefault="00027501">
      <w:pPr>
        <w:pStyle w:val="af1"/>
        <w:rPr>
          <w:rtl/>
        </w:rPr>
      </w:pPr>
      <w:r>
        <w:rPr>
          <w:rtl/>
        </w:rPr>
        <w:br/>
        <w:t>היו"ר יולי-יואל אדלשטיין:</w:t>
      </w:r>
    </w:p>
    <w:p w14:paraId="4AE15664" w14:textId="77777777" w:rsidR="00000000" w:rsidRDefault="00027501">
      <w:pPr>
        <w:pStyle w:val="a0"/>
        <w:rPr>
          <w:rtl/>
        </w:rPr>
      </w:pPr>
    </w:p>
    <w:p w14:paraId="41BC2780" w14:textId="77777777" w:rsidR="00000000" w:rsidRDefault="00027501">
      <w:pPr>
        <w:pStyle w:val="a0"/>
        <w:rPr>
          <w:rFonts w:hint="cs"/>
          <w:rtl/>
        </w:rPr>
      </w:pPr>
      <w:r>
        <w:rPr>
          <w:rFonts w:hint="cs"/>
          <w:rtl/>
        </w:rPr>
        <w:t>כי חברך לסיעה</w:t>
      </w:r>
      <w:r>
        <w:rPr>
          <w:rFonts w:hint="cs"/>
          <w:rtl/>
        </w:rPr>
        <w:t xml:space="preserve"> צועק, אתה צריך פה משמעת בסיעה. אתה מסתפק בדברי השר?</w:t>
      </w:r>
    </w:p>
    <w:p w14:paraId="6A4425ED" w14:textId="77777777" w:rsidR="00000000" w:rsidRDefault="00027501">
      <w:pPr>
        <w:pStyle w:val="af0"/>
        <w:rPr>
          <w:rtl/>
        </w:rPr>
      </w:pPr>
      <w:r>
        <w:rPr>
          <w:rtl/>
        </w:rPr>
        <w:br/>
        <w:t>מוחמד ברכה (חד"ש-תע"ל):</w:t>
      </w:r>
    </w:p>
    <w:p w14:paraId="536FD96D" w14:textId="77777777" w:rsidR="00000000" w:rsidRDefault="00027501">
      <w:pPr>
        <w:pStyle w:val="a0"/>
        <w:rPr>
          <w:rtl/>
        </w:rPr>
      </w:pPr>
    </w:p>
    <w:p w14:paraId="04F50CC2" w14:textId="77777777" w:rsidR="00000000" w:rsidRDefault="00027501">
      <w:pPr>
        <w:pStyle w:val="a0"/>
        <w:rPr>
          <w:rFonts w:hint="cs"/>
          <w:rtl/>
        </w:rPr>
      </w:pPr>
      <w:r>
        <w:rPr>
          <w:rFonts w:hint="cs"/>
          <w:rtl/>
        </w:rPr>
        <w:t>בהמשך לדבריו של יושב-ראש הכנסת, אני חושב שראוי - - -</w:t>
      </w:r>
    </w:p>
    <w:p w14:paraId="47F72001" w14:textId="77777777" w:rsidR="00000000" w:rsidRDefault="00027501">
      <w:pPr>
        <w:pStyle w:val="-"/>
        <w:rPr>
          <w:rtl/>
        </w:rPr>
      </w:pPr>
      <w:r>
        <w:rPr>
          <w:rtl/>
        </w:rPr>
        <w:br/>
      </w:r>
      <w:bookmarkStart w:id="481" w:name="FS000000965T21_01_2004_17_43_45C"/>
      <w:bookmarkEnd w:id="481"/>
      <w:r>
        <w:rPr>
          <w:rtl/>
        </w:rPr>
        <w:t>שר האוצר בנימין נתניהו:</w:t>
      </w:r>
    </w:p>
    <w:p w14:paraId="6E93A2AC" w14:textId="77777777" w:rsidR="00000000" w:rsidRDefault="00027501">
      <w:pPr>
        <w:pStyle w:val="a0"/>
        <w:rPr>
          <w:rtl/>
        </w:rPr>
      </w:pPr>
    </w:p>
    <w:p w14:paraId="30D4984C" w14:textId="77777777" w:rsidR="00000000" w:rsidRDefault="00027501">
      <w:pPr>
        <w:pStyle w:val="a0"/>
        <w:rPr>
          <w:rFonts w:hint="cs"/>
          <w:rtl/>
        </w:rPr>
      </w:pPr>
      <w:r>
        <w:rPr>
          <w:rFonts w:hint="cs"/>
          <w:rtl/>
        </w:rPr>
        <w:t>אין איום - סליחה, אדוני היושב-ראש, הוא ביקש ממני להשיב על דבריו - - -</w:t>
      </w:r>
    </w:p>
    <w:p w14:paraId="66E3602B" w14:textId="77777777" w:rsidR="00000000" w:rsidRDefault="00027501">
      <w:pPr>
        <w:pStyle w:val="af1"/>
        <w:rPr>
          <w:rtl/>
        </w:rPr>
      </w:pPr>
      <w:r>
        <w:rPr>
          <w:rtl/>
        </w:rPr>
        <w:br/>
        <w:t>היו"ר יולי-יואל אדלשטיין:</w:t>
      </w:r>
    </w:p>
    <w:p w14:paraId="3BED332E" w14:textId="77777777" w:rsidR="00000000" w:rsidRDefault="00027501">
      <w:pPr>
        <w:pStyle w:val="a0"/>
        <w:rPr>
          <w:rtl/>
        </w:rPr>
      </w:pPr>
    </w:p>
    <w:p w14:paraId="15D13239" w14:textId="77777777" w:rsidR="00000000" w:rsidRDefault="00027501">
      <w:pPr>
        <w:pStyle w:val="a0"/>
        <w:rPr>
          <w:rFonts w:hint="cs"/>
          <w:rtl/>
        </w:rPr>
      </w:pPr>
      <w:r>
        <w:rPr>
          <w:rFonts w:hint="cs"/>
          <w:rtl/>
        </w:rPr>
        <w:t xml:space="preserve">לא הבנתי את התהליך. </w:t>
      </w:r>
    </w:p>
    <w:p w14:paraId="15806543" w14:textId="77777777" w:rsidR="00000000" w:rsidRDefault="00027501">
      <w:pPr>
        <w:pStyle w:val="af0"/>
        <w:rPr>
          <w:rtl/>
        </w:rPr>
      </w:pPr>
      <w:r>
        <w:rPr>
          <w:rtl/>
        </w:rPr>
        <w:br/>
        <w:t>אחמד טיבי (חד"ש-תע"ל):</w:t>
      </w:r>
    </w:p>
    <w:p w14:paraId="79B989C9" w14:textId="77777777" w:rsidR="00000000" w:rsidRDefault="00027501">
      <w:pPr>
        <w:pStyle w:val="a0"/>
        <w:rPr>
          <w:rtl/>
        </w:rPr>
      </w:pPr>
    </w:p>
    <w:p w14:paraId="5DE7EB0A" w14:textId="77777777" w:rsidR="00000000" w:rsidRDefault="00027501">
      <w:pPr>
        <w:pStyle w:val="a0"/>
        <w:rPr>
          <w:rFonts w:hint="cs"/>
          <w:rtl/>
        </w:rPr>
      </w:pPr>
      <w:r>
        <w:rPr>
          <w:rFonts w:hint="cs"/>
          <w:rtl/>
        </w:rPr>
        <w:t>מותר לו לחזור - - -</w:t>
      </w:r>
    </w:p>
    <w:p w14:paraId="2530C4C3" w14:textId="77777777" w:rsidR="00000000" w:rsidRDefault="00027501">
      <w:pPr>
        <w:pStyle w:val="-"/>
        <w:rPr>
          <w:rtl/>
        </w:rPr>
      </w:pPr>
      <w:r>
        <w:rPr>
          <w:rtl/>
        </w:rPr>
        <w:br/>
      </w:r>
      <w:bookmarkStart w:id="482" w:name="FS000000965T21_01_2004_17_44_31C"/>
      <w:bookmarkEnd w:id="482"/>
      <w:r>
        <w:rPr>
          <w:rtl/>
        </w:rPr>
        <w:t>שר האוצר בנימין נתניהו:</w:t>
      </w:r>
    </w:p>
    <w:p w14:paraId="5AF9366B" w14:textId="77777777" w:rsidR="00000000" w:rsidRDefault="00027501">
      <w:pPr>
        <w:pStyle w:val="a0"/>
        <w:rPr>
          <w:rtl/>
        </w:rPr>
      </w:pPr>
    </w:p>
    <w:p w14:paraId="25A98EF3" w14:textId="77777777" w:rsidR="00000000" w:rsidRDefault="00027501">
      <w:pPr>
        <w:pStyle w:val="a0"/>
        <w:rPr>
          <w:rFonts w:hint="cs"/>
          <w:rtl/>
        </w:rPr>
      </w:pPr>
      <w:r>
        <w:rPr>
          <w:rFonts w:hint="cs"/>
          <w:rtl/>
        </w:rPr>
        <w:t xml:space="preserve">אין איום דמוגרפי על מדינת ישראל אם אנחנו נמשיך במסורת הציונות, ואני מאמין שאנחנו ממשיכים, ועל כן האיום הזה לא קיים. </w:t>
      </w:r>
    </w:p>
    <w:p w14:paraId="74DDBF37" w14:textId="77777777" w:rsidR="00000000" w:rsidRDefault="00027501">
      <w:pPr>
        <w:pStyle w:val="af0"/>
        <w:rPr>
          <w:rtl/>
        </w:rPr>
      </w:pPr>
      <w:r>
        <w:rPr>
          <w:rtl/>
        </w:rPr>
        <w:br/>
        <w:t>קריאות:</w:t>
      </w:r>
    </w:p>
    <w:p w14:paraId="79FD90FF" w14:textId="77777777" w:rsidR="00000000" w:rsidRDefault="00027501">
      <w:pPr>
        <w:pStyle w:val="a0"/>
        <w:rPr>
          <w:rtl/>
        </w:rPr>
      </w:pPr>
    </w:p>
    <w:p w14:paraId="0FB075C2" w14:textId="77777777" w:rsidR="00000000" w:rsidRDefault="00027501">
      <w:pPr>
        <w:pStyle w:val="a0"/>
        <w:rPr>
          <w:rFonts w:hint="cs"/>
          <w:rtl/>
        </w:rPr>
      </w:pPr>
      <w:r>
        <w:rPr>
          <w:rFonts w:hint="cs"/>
          <w:rtl/>
        </w:rPr>
        <w:t>- - -</w:t>
      </w:r>
    </w:p>
    <w:p w14:paraId="7FA25556" w14:textId="77777777" w:rsidR="00000000" w:rsidRDefault="00027501">
      <w:pPr>
        <w:pStyle w:val="af1"/>
        <w:rPr>
          <w:rtl/>
        </w:rPr>
      </w:pPr>
      <w:r>
        <w:rPr>
          <w:rtl/>
        </w:rPr>
        <w:br/>
        <w:t>היו"ר יולי-יואל אדלשטיין:</w:t>
      </w:r>
    </w:p>
    <w:p w14:paraId="11B0B77C" w14:textId="77777777" w:rsidR="00000000" w:rsidRDefault="00027501">
      <w:pPr>
        <w:pStyle w:val="a0"/>
        <w:rPr>
          <w:rtl/>
        </w:rPr>
      </w:pPr>
    </w:p>
    <w:p w14:paraId="437BD19C" w14:textId="77777777" w:rsidR="00000000" w:rsidRDefault="00027501">
      <w:pPr>
        <w:pStyle w:val="a0"/>
        <w:rPr>
          <w:rFonts w:hint="cs"/>
          <w:rtl/>
        </w:rPr>
      </w:pPr>
      <w:r>
        <w:rPr>
          <w:rFonts w:hint="cs"/>
          <w:rtl/>
        </w:rPr>
        <w:t>ברו</w:t>
      </w:r>
      <w:r>
        <w:rPr>
          <w:rFonts w:hint="cs"/>
          <w:rtl/>
        </w:rPr>
        <w:t>ר. ההודעה ברורה וסיכום ההודעה ברור. בהמשך לדברי יושב-ראש הכנסת - - -</w:t>
      </w:r>
    </w:p>
    <w:p w14:paraId="0025250B" w14:textId="77777777" w:rsidR="00000000" w:rsidRDefault="00027501">
      <w:pPr>
        <w:pStyle w:val="af0"/>
        <w:rPr>
          <w:rtl/>
        </w:rPr>
      </w:pPr>
      <w:r>
        <w:rPr>
          <w:rtl/>
        </w:rPr>
        <w:br/>
        <w:t>אחמד טיבי (חד"ש-תע"ל):</w:t>
      </w:r>
    </w:p>
    <w:p w14:paraId="2C0AC288" w14:textId="77777777" w:rsidR="00000000" w:rsidRDefault="00027501">
      <w:pPr>
        <w:pStyle w:val="a0"/>
        <w:rPr>
          <w:rtl/>
        </w:rPr>
      </w:pPr>
    </w:p>
    <w:p w14:paraId="33D5A357" w14:textId="77777777" w:rsidR="00000000" w:rsidRDefault="00027501">
      <w:pPr>
        <w:pStyle w:val="a0"/>
        <w:rPr>
          <w:rFonts w:hint="cs"/>
          <w:rtl/>
        </w:rPr>
      </w:pPr>
      <w:r>
        <w:rPr>
          <w:rFonts w:hint="cs"/>
          <w:rtl/>
        </w:rPr>
        <w:t>- - -</w:t>
      </w:r>
    </w:p>
    <w:p w14:paraId="25E810DB" w14:textId="77777777" w:rsidR="00000000" w:rsidRDefault="00027501">
      <w:pPr>
        <w:pStyle w:val="af1"/>
        <w:rPr>
          <w:rtl/>
        </w:rPr>
      </w:pPr>
      <w:r>
        <w:rPr>
          <w:rtl/>
        </w:rPr>
        <w:br/>
        <w:t>היו"ר יולי-יואל אדלשטיין:</w:t>
      </w:r>
    </w:p>
    <w:p w14:paraId="52DB69A4" w14:textId="77777777" w:rsidR="00000000" w:rsidRDefault="00027501">
      <w:pPr>
        <w:pStyle w:val="a0"/>
        <w:rPr>
          <w:rtl/>
        </w:rPr>
      </w:pPr>
    </w:p>
    <w:p w14:paraId="46708860" w14:textId="77777777" w:rsidR="00000000" w:rsidRDefault="00027501">
      <w:pPr>
        <w:pStyle w:val="a0"/>
        <w:rPr>
          <w:rFonts w:hint="cs"/>
          <w:rtl/>
        </w:rPr>
      </w:pPr>
      <w:r>
        <w:rPr>
          <w:rFonts w:hint="cs"/>
          <w:rtl/>
        </w:rPr>
        <w:t>חבר הכנסת טיבי, אני קורא לך לסדר בפעם הראשונה.</w:t>
      </w:r>
    </w:p>
    <w:p w14:paraId="662CB5DF" w14:textId="77777777" w:rsidR="00000000" w:rsidRDefault="00027501">
      <w:pPr>
        <w:pStyle w:val="af0"/>
        <w:rPr>
          <w:rtl/>
        </w:rPr>
      </w:pPr>
      <w:r>
        <w:rPr>
          <w:rtl/>
        </w:rPr>
        <w:br/>
        <w:t>אחמד טיבי (חד"ש-תע"ל):</w:t>
      </w:r>
    </w:p>
    <w:p w14:paraId="5C4A1489" w14:textId="77777777" w:rsidR="00000000" w:rsidRDefault="00027501">
      <w:pPr>
        <w:pStyle w:val="a0"/>
        <w:rPr>
          <w:rtl/>
        </w:rPr>
      </w:pPr>
    </w:p>
    <w:p w14:paraId="2102B486" w14:textId="77777777" w:rsidR="00000000" w:rsidRDefault="00027501">
      <w:pPr>
        <w:pStyle w:val="a0"/>
        <w:rPr>
          <w:rFonts w:hint="cs"/>
          <w:rtl/>
        </w:rPr>
      </w:pPr>
      <w:r>
        <w:rPr>
          <w:rFonts w:hint="cs"/>
          <w:rtl/>
        </w:rPr>
        <w:t>- - -</w:t>
      </w:r>
    </w:p>
    <w:p w14:paraId="7FD4299B" w14:textId="77777777" w:rsidR="00000000" w:rsidRDefault="00027501">
      <w:pPr>
        <w:pStyle w:val="af1"/>
        <w:rPr>
          <w:rtl/>
        </w:rPr>
      </w:pPr>
      <w:r>
        <w:rPr>
          <w:rtl/>
        </w:rPr>
        <w:br/>
        <w:t>היו"ר יולי-יואל אדלשטיין:</w:t>
      </w:r>
    </w:p>
    <w:p w14:paraId="094D109B" w14:textId="77777777" w:rsidR="00000000" w:rsidRDefault="00027501">
      <w:pPr>
        <w:pStyle w:val="a0"/>
        <w:rPr>
          <w:rtl/>
        </w:rPr>
      </w:pPr>
    </w:p>
    <w:p w14:paraId="6C82AFFF" w14:textId="77777777" w:rsidR="00000000" w:rsidRDefault="00027501">
      <w:pPr>
        <w:pStyle w:val="a0"/>
        <w:rPr>
          <w:rFonts w:hint="cs"/>
          <w:rtl/>
        </w:rPr>
      </w:pPr>
      <w:r>
        <w:rPr>
          <w:rFonts w:hint="cs"/>
          <w:rtl/>
        </w:rPr>
        <w:t>חבר הכנסת טיבי, אני קו</w:t>
      </w:r>
      <w:r>
        <w:rPr>
          <w:rFonts w:hint="cs"/>
          <w:rtl/>
        </w:rPr>
        <w:t>רא לך לסדר בפעם השנייה.</w:t>
      </w:r>
    </w:p>
    <w:p w14:paraId="6CA6B17C" w14:textId="77777777" w:rsidR="00000000" w:rsidRDefault="00027501">
      <w:pPr>
        <w:pStyle w:val="af0"/>
        <w:rPr>
          <w:rtl/>
        </w:rPr>
      </w:pPr>
      <w:r>
        <w:rPr>
          <w:rtl/>
        </w:rPr>
        <w:br/>
        <w:t>אלי אפללו (הליכוד):</w:t>
      </w:r>
    </w:p>
    <w:p w14:paraId="51F3D8F5" w14:textId="77777777" w:rsidR="00000000" w:rsidRDefault="00027501">
      <w:pPr>
        <w:pStyle w:val="a0"/>
        <w:rPr>
          <w:rtl/>
        </w:rPr>
      </w:pPr>
    </w:p>
    <w:p w14:paraId="12D71309" w14:textId="77777777" w:rsidR="00000000" w:rsidRDefault="00027501">
      <w:pPr>
        <w:pStyle w:val="a0"/>
        <w:rPr>
          <w:rFonts w:hint="cs"/>
          <w:rtl/>
        </w:rPr>
      </w:pPr>
      <w:r>
        <w:rPr>
          <w:rFonts w:hint="cs"/>
          <w:rtl/>
        </w:rPr>
        <w:t>- - -</w:t>
      </w:r>
    </w:p>
    <w:p w14:paraId="6002068D" w14:textId="77777777" w:rsidR="00000000" w:rsidRDefault="00027501">
      <w:pPr>
        <w:pStyle w:val="af1"/>
        <w:rPr>
          <w:rtl/>
        </w:rPr>
      </w:pPr>
      <w:r>
        <w:rPr>
          <w:rtl/>
        </w:rPr>
        <w:br/>
        <w:t>היו"ר יולי-יואל אדלשטיין:</w:t>
      </w:r>
    </w:p>
    <w:p w14:paraId="48C23799" w14:textId="77777777" w:rsidR="00000000" w:rsidRDefault="00027501">
      <w:pPr>
        <w:pStyle w:val="a0"/>
        <w:rPr>
          <w:rtl/>
        </w:rPr>
      </w:pPr>
    </w:p>
    <w:p w14:paraId="5DDBC365" w14:textId="77777777" w:rsidR="00000000" w:rsidRDefault="00027501">
      <w:pPr>
        <w:pStyle w:val="a0"/>
        <w:rPr>
          <w:rFonts w:hint="cs"/>
          <w:rtl/>
        </w:rPr>
      </w:pPr>
      <w:r>
        <w:rPr>
          <w:rFonts w:hint="cs"/>
          <w:rtl/>
        </w:rPr>
        <w:t xml:space="preserve">חבר כנסת אפללו, אני קורא לך לסדר בפעם הראשונה. לא תתעלמו מן הנוכחות שלי במליאה, עם כל הכבוד לכם. עם כל הכבוד לכם. </w:t>
      </w:r>
    </w:p>
    <w:p w14:paraId="52E3D939" w14:textId="77777777" w:rsidR="00000000" w:rsidRDefault="00027501">
      <w:pPr>
        <w:pStyle w:val="a0"/>
        <w:rPr>
          <w:rFonts w:hint="cs"/>
          <w:rtl/>
        </w:rPr>
      </w:pPr>
    </w:p>
    <w:p w14:paraId="0A115041" w14:textId="77777777" w:rsidR="00000000" w:rsidRDefault="00027501">
      <w:pPr>
        <w:pStyle w:val="a0"/>
        <w:rPr>
          <w:rFonts w:hint="cs"/>
          <w:rtl/>
        </w:rPr>
      </w:pPr>
      <w:r>
        <w:rPr>
          <w:rFonts w:hint="cs"/>
          <w:rtl/>
        </w:rPr>
        <w:t>חבר הכנסת ברכה, בהמשך לדברי יושב-ראש הכנסת, אתה - - -</w:t>
      </w:r>
    </w:p>
    <w:p w14:paraId="55407A58" w14:textId="77777777" w:rsidR="00000000" w:rsidRDefault="00027501">
      <w:pPr>
        <w:pStyle w:val="af0"/>
        <w:rPr>
          <w:rtl/>
        </w:rPr>
      </w:pPr>
      <w:r>
        <w:rPr>
          <w:rtl/>
        </w:rPr>
        <w:br/>
        <w:t>מוחמד</w:t>
      </w:r>
      <w:r>
        <w:rPr>
          <w:rtl/>
        </w:rPr>
        <w:t xml:space="preserve"> ברכה (חד"ש-תע"ל):</w:t>
      </w:r>
    </w:p>
    <w:p w14:paraId="25A26CAB" w14:textId="77777777" w:rsidR="00000000" w:rsidRDefault="00027501">
      <w:pPr>
        <w:pStyle w:val="a0"/>
        <w:rPr>
          <w:rtl/>
        </w:rPr>
      </w:pPr>
    </w:p>
    <w:p w14:paraId="632FA8C5" w14:textId="77777777" w:rsidR="00000000" w:rsidRDefault="00027501">
      <w:pPr>
        <w:pStyle w:val="a0"/>
        <w:rPr>
          <w:rFonts w:hint="cs"/>
          <w:rtl/>
        </w:rPr>
      </w:pPr>
      <w:r>
        <w:rPr>
          <w:rFonts w:hint="cs"/>
          <w:rtl/>
        </w:rPr>
        <w:t xml:space="preserve">בהמשך לדברי יושב-ראש הכנסת, אני חושב שראוי שהנושא הזה יידון במליאת הכנסת. </w:t>
      </w:r>
    </w:p>
    <w:p w14:paraId="366A86CD" w14:textId="77777777" w:rsidR="00000000" w:rsidRDefault="00027501">
      <w:pPr>
        <w:pStyle w:val="af0"/>
        <w:rPr>
          <w:rtl/>
        </w:rPr>
      </w:pPr>
      <w:r>
        <w:rPr>
          <w:rtl/>
        </w:rPr>
        <w:br/>
        <w:t>קריאה:</w:t>
      </w:r>
    </w:p>
    <w:p w14:paraId="2FC23C44" w14:textId="77777777" w:rsidR="00000000" w:rsidRDefault="00027501">
      <w:pPr>
        <w:pStyle w:val="a0"/>
        <w:rPr>
          <w:rtl/>
        </w:rPr>
      </w:pPr>
    </w:p>
    <w:p w14:paraId="498ED5B8" w14:textId="77777777" w:rsidR="00000000" w:rsidRDefault="00027501">
      <w:pPr>
        <w:pStyle w:val="a0"/>
        <w:rPr>
          <w:rFonts w:hint="cs"/>
          <w:rtl/>
        </w:rPr>
      </w:pPr>
      <w:r>
        <w:rPr>
          <w:rFonts w:hint="cs"/>
          <w:rtl/>
        </w:rPr>
        <w:t xml:space="preserve">מה היה עכשיו? </w:t>
      </w:r>
    </w:p>
    <w:p w14:paraId="07A9C598" w14:textId="77777777" w:rsidR="00000000" w:rsidRDefault="00027501">
      <w:pPr>
        <w:pStyle w:val="af0"/>
        <w:rPr>
          <w:rtl/>
        </w:rPr>
      </w:pPr>
      <w:r>
        <w:rPr>
          <w:rtl/>
        </w:rPr>
        <w:br/>
        <w:t>קריאות:</w:t>
      </w:r>
    </w:p>
    <w:p w14:paraId="170E1237" w14:textId="77777777" w:rsidR="00000000" w:rsidRDefault="00027501">
      <w:pPr>
        <w:pStyle w:val="a0"/>
        <w:rPr>
          <w:rtl/>
        </w:rPr>
      </w:pPr>
    </w:p>
    <w:p w14:paraId="11DD9216" w14:textId="77777777" w:rsidR="00000000" w:rsidRDefault="00027501">
      <w:pPr>
        <w:pStyle w:val="a0"/>
        <w:rPr>
          <w:rFonts w:hint="cs"/>
          <w:rtl/>
        </w:rPr>
      </w:pPr>
      <w:r>
        <w:rPr>
          <w:rFonts w:hint="cs"/>
          <w:rtl/>
        </w:rPr>
        <w:t>- - -</w:t>
      </w:r>
    </w:p>
    <w:p w14:paraId="7C3A221E" w14:textId="77777777" w:rsidR="00000000" w:rsidRDefault="00027501">
      <w:pPr>
        <w:pStyle w:val="af1"/>
        <w:rPr>
          <w:rtl/>
        </w:rPr>
      </w:pPr>
      <w:r>
        <w:rPr>
          <w:rtl/>
        </w:rPr>
        <w:br/>
        <w:t>היו"ר יולי-יואל אדלשטיין:</w:t>
      </w:r>
    </w:p>
    <w:p w14:paraId="5D3BC7B7" w14:textId="77777777" w:rsidR="00000000" w:rsidRDefault="00027501">
      <w:pPr>
        <w:pStyle w:val="a0"/>
        <w:rPr>
          <w:rtl/>
        </w:rPr>
      </w:pPr>
    </w:p>
    <w:p w14:paraId="5969AA32" w14:textId="77777777" w:rsidR="00000000" w:rsidRDefault="00027501">
      <w:pPr>
        <w:pStyle w:val="a0"/>
        <w:rPr>
          <w:rFonts w:hint="cs"/>
          <w:rtl/>
        </w:rPr>
      </w:pPr>
      <w:r>
        <w:rPr>
          <w:rFonts w:hint="cs"/>
          <w:rtl/>
        </w:rPr>
        <w:t>אם כן, אין לנו אפילו מה לשאול בהמשך. אנחנו נצטרך להצביע.</w:t>
      </w:r>
    </w:p>
    <w:p w14:paraId="45B31D86" w14:textId="77777777" w:rsidR="00000000" w:rsidRDefault="00027501">
      <w:pPr>
        <w:pStyle w:val="af0"/>
        <w:rPr>
          <w:rtl/>
        </w:rPr>
      </w:pPr>
      <w:r>
        <w:rPr>
          <w:rtl/>
        </w:rPr>
        <w:br/>
        <w:t>עבד-אלמאלכ דהאמשה (רע"ם):</w:t>
      </w:r>
    </w:p>
    <w:p w14:paraId="038083F6" w14:textId="77777777" w:rsidR="00000000" w:rsidRDefault="00027501">
      <w:pPr>
        <w:pStyle w:val="a0"/>
        <w:rPr>
          <w:rtl/>
        </w:rPr>
      </w:pPr>
    </w:p>
    <w:p w14:paraId="74532584" w14:textId="77777777" w:rsidR="00000000" w:rsidRDefault="00027501">
      <w:pPr>
        <w:pStyle w:val="a0"/>
        <w:rPr>
          <w:rFonts w:hint="cs"/>
          <w:rtl/>
        </w:rPr>
      </w:pPr>
      <w:r>
        <w:rPr>
          <w:rFonts w:hint="cs"/>
          <w:rtl/>
        </w:rPr>
        <w:t xml:space="preserve">לא שאלת </w:t>
      </w:r>
      <w:r>
        <w:rPr>
          <w:rFonts w:hint="cs"/>
          <w:rtl/>
        </w:rPr>
        <w:t xml:space="preserve">את המציעים האחרים. </w:t>
      </w:r>
    </w:p>
    <w:p w14:paraId="34D33F27" w14:textId="77777777" w:rsidR="00000000" w:rsidRDefault="00027501">
      <w:pPr>
        <w:pStyle w:val="af1"/>
        <w:rPr>
          <w:rtl/>
        </w:rPr>
      </w:pPr>
      <w:r>
        <w:rPr>
          <w:rtl/>
        </w:rPr>
        <w:br/>
        <w:t>היו"ר יולי-יואל אדלשטיין:</w:t>
      </w:r>
    </w:p>
    <w:p w14:paraId="272A7AEF" w14:textId="77777777" w:rsidR="00000000" w:rsidRDefault="00027501">
      <w:pPr>
        <w:pStyle w:val="a0"/>
        <w:rPr>
          <w:rtl/>
        </w:rPr>
      </w:pPr>
    </w:p>
    <w:p w14:paraId="23BAEC68" w14:textId="77777777" w:rsidR="00000000" w:rsidRDefault="00027501">
      <w:pPr>
        <w:pStyle w:val="a0"/>
        <w:rPr>
          <w:rFonts w:hint="cs"/>
          <w:rtl/>
        </w:rPr>
      </w:pPr>
      <w:r>
        <w:rPr>
          <w:rFonts w:hint="cs"/>
          <w:rtl/>
        </w:rPr>
        <w:t xml:space="preserve">אני מבקש מכל חברי הכנסת לשבת, לתפוס את המקומות. </w:t>
      </w:r>
    </w:p>
    <w:p w14:paraId="550C137E" w14:textId="77777777" w:rsidR="00000000" w:rsidRDefault="00027501">
      <w:pPr>
        <w:pStyle w:val="af0"/>
        <w:rPr>
          <w:rtl/>
        </w:rPr>
      </w:pPr>
      <w:r>
        <w:rPr>
          <w:rtl/>
        </w:rPr>
        <w:br/>
        <w:t>קריאות:</w:t>
      </w:r>
    </w:p>
    <w:p w14:paraId="4B54AE13" w14:textId="77777777" w:rsidR="00000000" w:rsidRDefault="00027501">
      <w:pPr>
        <w:pStyle w:val="a0"/>
        <w:rPr>
          <w:rtl/>
        </w:rPr>
      </w:pPr>
    </w:p>
    <w:p w14:paraId="0AA6FEEC" w14:textId="77777777" w:rsidR="00000000" w:rsidRDefault="00027501">
      <w:pPr>
        <w:pStyle w:val="a0"/>
        <w:rPr>
          <w:rFonts w:hint="cs"/>
          <w:rtl/>
        </w:rPr>
      </w:pPr>
      <w:r>
        <w:rPr>
          <w:rFonts w:hint="cs"/>
          <w:rtl/>
        </w:rPr>
        <w:t>- - -</w:t>
      </w:r>
    </w:p>
    <w:p w14:paraId="438E6C6A" w14:textId="77777777" w:rsidR="00000000" w:rsidRDefault="00027501">
      <w:pPr>
        <w:pStyle w:val="af1"/>
        <w:rPr>
          <w:rtl/>
        </w:rPr>
      </w:pPr>
      <w:r>
        <w:rPr>
          <w:rtl/>
        </w:rPr>
        <w:br/>
        <w:t>היו"ר יולי-יואל אדלשטיין:</w:t>
      </w:r>
    </w:p>
    <w:p w14:paraId="49E1FFB1" w14:textId="77777777" w:rsidR="00000000" w:rsidRDefault="00027501">
      <w:pPr>
        <w:pStyle w:val="a0"/>
        <w:rPr>
          <w:rtl/>
        </w:rPr>
      </w:pPr>
    </w:p>
    <w:p w14:paraId="7E1AF354" w14:textId="77777777" w:rsidR="00000000" w:rsidRDefault="00027501">
      <w:pPr>
        <w:pStyle w:val="a0"/>
        <w:rPr>
          <w:rFonts w:hint="cs"/>
          <w:rtl/>
        </w:rPr>
      </w:pPr>
      <w:r>
        <w:rPr>
          <w:rFonts w:hint="cs"/>
          <w:rtl/>
        </w:rPr>
        <w:t>אתם רואים - אני הייתי שקוע כל כך במשנתו של שר האוצר, ששכחתי את תפקידי העיקרי. חבר הכנסת איוב קרא מבקש לעומת זה הצעה</w:t>
      </w:r>
      <w:r>
        <w:rPr>
          <w:rFonts w:hint="cs"/>
          <w:rtl/>
        </w:rPr>
        <w:t xml:space="preserve"> אחרת. בבקשה, אדוני, עד דקה.</w:t>
      </w:r>
    </w:p>
    <w:p w14:paraId="6AF5C909" w14:textId="77777777" w:rsidR="00000000" w:rsidRDefault="00027501">
      <w:pPr>
        <w:pStyle w:val="af0"/>
        <w:rPr>
          <w:rtl/>
        </w:rPr>
      </w:pPr>
      <w:r>
        <w:rPr>
          <w:rtl/>
        </w:rPr>
        <w:br/>
        <w:t>קריאות:</w:t>
      </w:r>
    </w:p>
    <w:p w14:paraId="722E5148" w14:textId="77777777" w:rsidR="00000000" w:rsidRDefault="00027501">
      <w:pPr>
        <w:pStyle w:val="a0"/>
        <w:rPr>
          <w:rtl/>
        </w:rPr>
      </w:pPr>
    </w:p>
    <w:p w14:paraId="75F13076" w14:textId="77777777" w:rsidR="00000000" w:rsidRDefault="00027501">
      <w:pPr>
        <w:pStyle w:val="a0"/>
        <w:rPr>
          <w:rFonts w:hint="cs"/>
          <w:rtl/>
        </w:rPr>
      </w:pPr>
      <w:r>
        <w:rPr>
          <w:rFonts w:hint="cs"/>
          <w:rtl/>
        </w:rPr>
        <w:t>- - -</w:t>
      </w:r>
    </w:p>
    <w:p w14:paraId="40DD2211" w14:textId="77777777" w:rsidR="00000000" w:rsidRDefault="00027501">
      <w:pPr>
        <w:pStyle w:val="af1"/>
        <w:rPr>
          <w:rtl/>
        </w:rPr>
      </w:pPr>
      <w:r>
        <w:rPr>
          <w:rtl/>
        </w:rPr>
        <w:br/>
        <w:t>היו"ר יולי-יואל אדלשטיין:</w:t>
      </w:r>
    </w:p>
    <w:p w14:paraId="7E70C21C" w14:textId="77777777" w:rsidR="00000000" w:rsidRDefault="00027501">
      <w:pPr>
        <w:pStyle w:val="a0"/>
        <w:rPr>
          <w:rtl/>
        </w:rPr>
      </w:pPr>
    </w:p>
    <w:p w14:paraId="46D3A781" w14:textId="77777777" w:rsidR="00000000" w:rsidRDefault="00027501">
      <w:pPr>
        <w:pStyle w:val="a0"/>
        <w:rPr>
          <w:rFonts w:hint="cs"/>
          <w:rtl/>
        </w:rPr>
      </w:pPr>
      <w:r>
        <w:rPr>
          <w:rFonts w:hint="cs"/>
          <w:rtl/>
        </w:rPr>
        <w:t>חבר הכנסת איוב קרא, בבקשה.</w:t>
      </w:r>
    </w:p>
    <w:p w14:paraId="40CDD91A" w14:textId="77777777" w:rsidR="00000000" w:rsidRDefault="00027501">
      <w:pPr>
        <w:pStyle w:val="a"/>
        <w:rPr>
          <w:rtl/>
        </w:rPr>
      </w:pPr>
      <w:r>
        <w:rPr>
          <w:rtl/>
        </w:rPr>
        <w:br/>
      </w:r>
      <w:bookmarkStart w:id="483" w:name="FS000000475T21_01_2004_17_49_34"/>
      <w:bookmarkStart w:id="484" w:name="_Toc90038056"/>
      <w:bookmarkEnd w:id="483"/>
      <w:r>
        <w:rPr>
          <w:rtl/>
        </w:rPr>
        <w:t>איוב קרא (הליכוד):</w:t>
      </w:r>
      <w:bookmarkEnd w:id="484"/>
    </w:p>
    <w:p w14:paraId="340EA119" w14:textId="77777777" w:rsidR="00000000" w:rsidRDefault="00027501">
      <w:pPr>
        <w:pStyle w:val="a0"/>
        <w:rPr>
          <w:rtl/>
        </w:rPr>
      </w:pPr>
    </w:p>
    <w:p w14:paraId="30471014" w14:textId="77777777" w:rsidR="00000000" w:rsidRDefault="00027501">
      <w:pPr>
        <w:pStyle w:val="a0"/>
        <w:rPr>
          <w:rFonts w:hint="cs"/>
          <w:rtl/>
        </w:rPr>
      </w:pPr>
      <w:r>
        <w:rPr>
          <w:rFonts w:hint="cs"/>
          <w:rtl/>
        </w:rPr>
        <w:t>אדוני היושב-ראש, כנסת נכבדה, מאחר ששר האוצר וראש הממשלה לשעבר אמר את דברו בריש גלי, והדברים מדברים בעד עצמם - ותוכנם, לא צריך להסביר או</w:t>
      </w:r>
      <w:r>
        <w:rPr>
          <w:rFonts w:hint="cs"/>
          <w:rtl/>
        </w:rPr>
        <w:t xml:space="preserve">תו בשתי פנים - אני מציע לגבות את רצונו של שר האוצר ולהסיר את ההצעה, ולא לחפש פרובוקציות מיותרות. </w:t>
      </w:r>
    </w:p>
    <w:p w14:paraId="31409A7F" w14:textId="77777777" w:rsidR="00000000" w:rsidRDefault="00027501">
      <w:pPr>
        <w:pStyle w:val="af0"/>
        <w:rPr>
          <w:rtl/>
        </w:rPr>
      </w:pPr>
      <w:r>
        <w:rPr>
          <w:rtl/>
        </w:rPr>
        <w:br/>
        <w:t>עזמי בשארה (בל"ד):</w:t>
      </w:r>
    </w:p>
    <w:p w14:paraId="1673BBB4" w14:textId="77777777" w:rsidR="00000000" w:rsidRDefault="00027501">
      <w:pPr>
        <w:pStyle w:val="a0"/>
        <w:rPr>
          <w:rtl/>
        </w:rPr>
      </w:pPr>
    </w:p>
    <w:p w14:paraId="70F49964" w14:textId="77777777" w:rsidR="00000000" w:rsidRDefault="00027501">
      <w:pPr>
        <w:pStyle w:val="a0"/>
        <w:rPr>
          <w:rFonts w:hint="cs"/>
          <w:rtl/>
        </w:rPr>
      </w:pPr>
      <w:r>
        <w:rPr>
          <w:rFonts w:hint="cs"/>
          <w:rtl/>
        </w:rPr>
        <w:t>אתה לא יכול. אדוני, לפי התקנון - - - לוועדה - - -</w:t>
      </w:r>
    </w:p>
    <w:p w14:paraId="72AD8996" w14:textId="77777777" w:rsidR="00000000" w:rsidRDefault="00027501">
      <w:pPr>
        <w:pStyle w:val="af1"/>
        <w:rPr>
          <w:rtl/>
        </w:rPr>
      </w:pPr>
      <w:r>
        <w:rPr>
          <w:rtl/>
        </w:rPr>
        <w:br/>
        <w:t>היו"ר יולי-יואל אדלשטיין:</w:t>
      </w:r>
    </w:p>
    <w:p w14:paraId="06842DDE" w14:textId="77777777" w:rsidR="00000000" w:rsidRDefault="00027501">
      <w:pPr>
        <w:pStyle w:val="a0"/>
        <w:rPr>
          <w:rtl/>
        </w:rPr>
      </w:pPr>
    </w:p>
    <w:p w14:paraId="17E04031" w14:textId="77777777" w:rsidR="00000000" w:rsidRDefault="00027501">
      <w:pPr>
        <w:pStyle w:val="a0"/>
        <w:rPr>
          <w:rFonts w:hint="cs"/>
          <w:rtl/>
        </w:rPr>
      </w:pPr>
      <w:r>
        <w:rPr>
          <w:rFonts w:hint="cs"/>
          <w:rtl/>
        </w:rPr>
        <w:t>הוא התכוון לכן שצריך לקיים דיון בוועדה - אני מפרש את דבריו.</w:t>
      </w:r>
    </w:p>
    <w:p w14:paraId="110B6787" w14:textId="77777777" w:rsidR="00000000" w:rsidRDefault="00027501">
      <w:pPr>
        <w:pStyle w:val="af0"/>
        <w:rPr>
          <w:rtl/>
        </w:rPr>
      </w:pPr>
      <w:r>
        <w:rPr>
          <w:rtl/>
        </w:rPr>
        <w:br/>
        <w:t>קריאות:</w:t>
      </w:r>
    </w:p>
    <w:p w14:paraId="7D8F63B5" w14:textId="77777777" w:rsidR="00000000" w:rsidRDefault="00027501">
      <w:pPr>
        <w:pStyle w:val="a0"/>
        <w:rPr>
          <w:rtl/>
        </w:rPr>
      </w:pPr>
    </w:p>
    <w:p w14:paraId="00F10367" w14:textId="77777777" w:rsidR="00000000" w:rsidRDefault="00027501">
      <w:pPr>
        <w:pStyle w:val="a0"/>
        <w:rPr>
          <w:rFonts w:hint="cs"/>
          <w:rtl/>
        </w:rPr>
      </w:pPr>
      <w:r>
        <w:rPr>
          <w:rFonts w:hint="cs"/>
          <w:rtl/>
        </w:rPr>
        <w:t>- - -</w:t>
      </w:r>
    </w:p>
    <w:p w14:paraId="391C4895" w14:textId="77777777" w:rsidR="00000000" w:rsidRDefault="00027501">
      <w:pPr>
        <w:pStyle w:val="af1"/>
        <w:rPr>
          <w:rtl/>
        </w:rPr>
      </w:pPr>
      <w:r>
        <w:rPr>
          <w:rtl/>
        </w:rPr>
        <w:br/>
        <w:t>היו"ר יולי-יואל אדלשטיין:</w:t>
      </w:r>
    </w:p>
    <w:p w14:paraId="0D193E85" w14:textId="77777777" w:rsidR="00000000" w:rsidRDefault="00027501">
      <w:pPr>
        <w:pStyle w:val="a0"/>
        <w:rPr>
          <w:rtl/>
        </w:rPr>
      </w:pPr>
    </w:p>
    <w:p w14:paraId="1C8030B6" w14:textId="77777777" w:rsidR="00000000" w:rsidRDefault="00027501">
      <w:pPr>
        <w:pStyle w:val="a0"/>
        <w:rPr>
          <w:rFonts w:hint="cs"/>
          <w:rtl/>
        </w:rPr>
      </w:pPr>
      <w:r>
        <w:rPr>
          <w:rFonts w:hint="cs"/>
          <w:rtl/>
        </w:rPr>
        <w:t xml:space="preserve">חבר הכנסת עסאם מח'ול, בבקשה. </w:t>
      </w:r>
    </w:p>
    <w:p w14:paraId="7CD97906" w14:textId="77777777" w:rsidR="00000000" w:rsidRDefault="00027501">
      <w:pPr>
        <w:pStyle w:val="af0"/>
        <w:rPr>
          <w:rtl/>
        </w:rPr>
      </w:pPr>
      <w:r>
        <w:rPr>
          <w:rtl/>
        </w:rPr>
        <w:br/>
        <w:t>עבד-אלמאלכ דהאמשה (רע"ם):</w:t>
      </w:r>
    </w:p>
    <w:p w14:paraId="3E04E340" w14:textId="77777777" w:rsidR="00000000" w:rsidRDefault="00027501">
      <w:pPr>
        <w:pStyle w:val="a0"/>
        <w:rPr>
          <w:rtl/>
        </w:rPr>
      </w:pPr>
    </w:p>
    <w:p w14:paraId="5C8EE2B1" w14:textId="77777777" w:rsidR="00000000" w:rsidRDefault="00027501">
      <w:pPr>
        <w:pStyle w:val="a0"/>
        <w:rPr>
          <w:rFonts w:hint="cs"/>
          <w:rtl/>
        </w:rPr>
      </w:pPr>
      <w:r>
        <w:rPr>
          <w:rFonts w:hint="cs"/>
          <w:rtl/>
        </w:rPr>
        <w:t>אדוני, לא שאלת מציעים אחרים.</w:t>
      </w:r>
    </w:p>
    <w:p w14:paraId="709B9556" w14:textId="77777777" w:rsidR="00000000" w:rsidRDefault="00027501">
      <w:pPr>
        <w:pStyle w:val="af1"/>
        <w:rPr>
          <w:rtl/>
        </w:rPr>
      </w:pPr>
      <w:r>
        <w:rPr>
          <w:rtl/>
        </w:rPr>
        <w:br/>
        <w:t>היו"ר יולי-יואל אדלשטיין:</w:t>
      </w:r>
    </w:p>
    <w:p w14:paraId="1BBCF9CF" w14:textId="77777777" w:rsidR="00000000" w:rsidRDefault="00027501">
      <w:pPr>
        <w:pStyle w:val="a0"/>
        <w:rPr>
          <w:rtl/>
        </w:rPr>
      </w:pPr>
    </w:p>
    <w:p w14:paraId="3BC82D87" w14:textId="77777777" w:rsidR="00000000" w:rsidRDefault="00027501">
      <w:pPr>
        <w:pStyle w:val="a0"/>
        <w:rPr>
          <w:rFonts w:hint="cs"/>
          <w:rtl/>
        </w:rPr>
      </w:pPr>
      <w:r>
        <w:rPr>
          <w:rFonts w:hint="cs"/>
          <w:rtl/>
        </w:rPr>
        <w:t>אני פירשתי את דברי חבר הכנסת איוב קרא כרצון שלא לקיים דיון במליאה, אלא לקיים דיון בוועדה באווירה</w:t>
      </w:r>
      <w:r>
        <w:rPr>
          <w:rFonts w:hint="cs"/>
          <w:rtl/>
        </w:rPr>
        <w:t xml:space="preserve"> צנועה ומצומצמת. בבקשה, חבר הכנסת עסאם מח'ול. </w:t>
      </w:r>
    </w:p>
    <w:p w14:paraId="098757C8" w14:textId="77777777" w:rsidR="00000000" w:rsidRDefault="00027501">
      <w:pPr>
        <w:pStyle w:val="af0"/>
        <w:rPr>
          <w:rtl/>
        </w:rPr>
      </w:pPr>
      <w:r>
        <w:rPr>
          <w:rtl/>
        </w:rPr>
        <w:br/>
        <w:t>קריאות:</w:t>
      </w:r>
    </w:p>
    <w:p w14:paraId="283F4EED" w14:textId="77777777" w:rsidR="00000000" w:rsidRDefault="00027501">
      <w:pPr>
        <w:pStyle w:val="a0"/>
        <w:rPr>
          <w:rtl/>
        </w:rPr>
      </w:pPr>
    </w:p>
    <w:p w14:paraId="1FC3A793" w14:textId="77777777" w:rsidR="00000000" w:rsidRDefault="00027501">
      <w:pPr>
        <w:pStyle w:val="a0"/>
        <w:rPr>
          <w:rFonts w:hint="cs"/>
          <w:rtl/>
        </w:rPr>
      </w:pPr>
      <w:r>
        <w:rPr>
          <w:rFonts w:hint="cs"/>
          <w:rtl/>
        </w:rPr>
        <w:t>- - -</w:t>
      </w:r>
    </w:p>
    <w:p w14:paraId="30008533" w14:textId="77777777" w:rsidR="00000000" w:rsidRDefault="00027501">
      <w:pPr>
        <w:pStyle w:val="af1"/>
        <w:rPr>
          <w:rtl/>
        </w:rPr>
      </w:pPr>
      <w:r>
        <w:rPr>
          <w:rtl/>
        </w:rPr>
        <w:br/>
        <w:t>היו"ר יולי-יואל אדלשטיין:</w:t>
      </w:r>
    </w:p>
    <w:p w14:paraId="1F02C45B" w14:textId="77777777" w:rsidR="00000000" w:rsidRDefault="00027501">
      <w:pPr>
        <w:pStyle w:val="a0"/>
        <w:rPr>
          <w:rtl/>
        </w:rPr>
      </w:pPr>
    </w:p>
    <w:p w14:paraId="48338DD5" w14:textId="77777777" w:rsidR="00000000" w:rsidRDefault="00027501">
      <w:pPr>
        <w:pStyle w:val="a0"/>
        <w:rPr>
          <w:rFonts w:hint="cs"/>
          <w:rtl/>
        </w:rPr>
      </w:pPr>
      <w:r>
        <w:rPr>
          <w:rFonts w:hint="cs"/>
          <w:rtl/>
        </w:rPr>
        <w:t xml:space="preserve">אתם מפריעים לחבר הכנסת עסאם מח'ול לומר את דבריו החשובים במסגרת דקה. בבקשה, אדוני. </w:t>
      </w:r>
    </w:p>
    <w:p w14:paraId="7CD4F5BF" w14:textId="77777777" w:rsidR="00000000" w:rsidRDefault="00027501">
      <w:pPr>
        <w:pStyle w:val="a0"/>
        <w:rPr>
          <w:color w:val="0000FF"/>
          <w:szCs w:val="28"/>
          <w:rtl/>
        </w:rPr>
      </w:pPr>
    </w:p>
    <w:p w14:paraId="10E4AAA2" w14:textId="77777777" w:rsidR="00000000" w:rsidRDefault="00027501">
      <w:pPr>
        <w:pStyle w:val="a"/>
        <w:rPr>
          <w:rtl/>
        </w:rPr>
      </w:pPr>
      <w:bookmarkStart w:id="485" w:name="FS000000542T21_01_2004_16_40_34"/>
      <w:bookmarkStart w:id="486" w:name="_Toc90038057"/>
      <w:bookmarkEnd w:id="485"/>
      <w:r>
        <w:rPr>
          <w:rtl/>
        </w:rPr>
        <w:t>עסאם מח'ול (חד"ש-תע"ל):</w:t>
      </w:r>
      <w:bookmarkEnd w:id="486"/>
    </w:p>
    <w:p w14:paraId="2F72C146" w14:textId="77777777" w:rsidR="00000000" w:rsidRDefault="00027501">
      <w:pPr>
        <w:pStyle w:val="a0"/>
        <w:rPr>
          <w:rtl/>
        </w:rPr>
      </w:pPr>
    </w:p>
    <w:p w14:paraId="606D6BA6" w14:textId="77777777" w:rsidR="00000000" w:rsidRDefault="00027501">
      <w:pPr>
        <w:pStyle w:val="a0"/>
        <w:rPr>
          <w:rFonts w:hint="cs"/>
          <w:rtl/>
        </w:rPr>
      </w:pPr>
      <w:r>
        <w:rPr>
          <w:rFonts w:hint="cs"/>
          <w:rtl/>
        </w:rPr>
        <w:t>אדוני היושב-ראש, שר האוצר בחר להתמודד עם השאלה הקשה שהוא</w:t>
      </w:r>
      <w:r>
        <w:rPr>
          <w:rFonts w:hint="cs"/>
          <w:rtl/>
        </w:rPr>
        <w:t xml:space="preserve"> העמיד מזווית כלכלית. אני חושב שהוא מסתיר בתפיסת העולם שלו את האמת הגדולה, שהוא כל הזמן בונה על הטעיה, כאילו הכלכלה של ממשלתו, שהוא מוביל, היא כלכלה לא ריכוזית. אני חושב שמעולם לא היתה כלכלה כל כך ריכוזית כמו בצל השר נתניהו. </w:t>
      </w:r>
    </w:p>
    <w:p w14:paraId="60C7BB9C" w14:textId="77777777" w:rsidR="00000000" w:rsidRDefault="00027501">
      <w:pPr>
        <w:pStyle w:val="a0"/>
        <w:rPr>
          <w:rFonts w:hint="cs"/>
          <w:rtl/>
        </w:rPr>
      </w:pPr>
    </w:p>
    <w:p w14:paraId="6975369F" w14:textId="77777777" w:rsidR="00000000" w:rsidRDefault="00027501">
      <w:pPr>
        <w:pStyle w:val="a0"/>
        <w:rPr>
          <w:rFonts w:hint="cs"/>
          <w:rtl/>
        </w:rPr>
      </w:pPr>
      <w:r>
        <w:rPr>
          <w:rFonts w:hint="cs"/>
          <w:rtl/>
        </w:rPr>
        <w:t>אבל הוא עשה דבר נוסף, הוא חיב</w:t>
      </w:r>
      <w:r>
        <w:rPr>
          <w:rFonts w:hint="cs"/>
          <w:rtl/>
        </w:rPr>
        <w:t>ר את השאלה של הסכנה הדמוגרפית לשאלת הכלכלה. אם אני מביא בחשבון - כך הוא הסביר, שהוא רוצה כלכלה חזקה כדי לפתור את הבעיה הדמוגרפית - את מצבה של האוכלוסייה הערבית בתחתית המדרג הכלכלי במדינת ישראל, בצל ממשלת נתניהו-שרון, שבה האוכלוסייה הערבית מהווה 95% מהיישוב</w:t>
      </w:r>
      <w:r>
        <w:rPr>
          <w:rFonts w:hint="cs"/>
          <w:rtl/>
        </w:rPr>
        <w:t xml:space="preserve">ים מוכי אבטלה, 60% מהעניים, 50% מהנוער שאיננו לומד ואיננו עובד, אז כשהסכנה הדמוגרפית באה משר האוצר, וזה המצב הכלכלי של האוכלוסייה הערבית פה, זה הופך להיות לסכנה קיומית של המיעוט הלאומי. </w:t>
      </w:r>
    </w:p>
    <w:p w14:paraId="50BD61A1" w14:textId="77777777" w:rsidR="00000000" w:rsidRDefault="00027501">
      <w:pPr>
        <w:pStyle w:val="a0"/>
        <w:ind w:firstLine="0"/>
        <w:rPr>
          <w:rFonts w:hint="cs"/>
          <w:rtl/>
        </w:rPr>
      </w:pPr>
    </w:p>
    <w:p w14:paraId="0C573E99" w14:textId="77777777" w:rsidR="00000000" w:rsidRDefault="00027501">
      <w:pPr>
        <w:pStyle w:val="af1"/>
        <w:rPr>
          <w:rtl/>
        </w:rPr>
      </w:pPr>
      <w:r>
        <w:rPr>
          <w:rtl/>
        </w:rPr>
        <w:t>היו"ר יולי-יואל אדלשטיין:</w:t>
      </w:r>
    </w:p>
    <w:p w14:paraId="0A0936A5" w14:textId="77777777" w:rsidR="00000000" w:rsidRDefault="00027501">
      <w:pPr>
        <w:pStyle w:val="a0"/>
        <w:rPr>
          <w:rtl/>
        </w:rPr>
      </w:pPr>
    </w:p>
    <w:p w14:paraId="1E822139" w14:textId="77777777" w:rsidR="00000000" w:rsidRDefault="00027501">
      <w:pPr>
        <w:pStyle w:val="a0"/>
        <w:rPr>
          <w:rFonts w:hint="cs"/>
          <w:rtl/>
        </w:rPr>
      </w:pPr>
      <w:r>
        <w:rPr>
          <w:rFonts w:hint="cs"/>
          <w:rtl/>
        </w:rPr>
        <w:t>תודה לחבר הכנסת מח'ול. חבר הכנסת נסים זאב</w:t>
      </w:r>
      <w:r>
        <w:rPr>
          <w:rFonts w:hint="cs"/>
          <w:rtl/>
        </w:rPr>
        <w:t xml:space="preserve">, עד דקה. </w:t>
      </w:r>
    </w:p>
    <w:p w14:paraId="014153EA" w14:textId="77777777" w:rsidR="00000000" w:rsidRDefault="00027501">
      <w:pPr>
        <w:pStyle w:val="a0"/>
        <w:rPr>
          <w:rFonts w:hint="cs"/>
          <w:rtl/>
        </w:rPr>
      </w:pPr>
    </w:p>
    <w:p w14:paraId="423CE112" w14:textId="77777777" w:rsidR="00000000" w:rsidRDefault="00027501">
      <w:pPr>
        <w:pStyle w:val="a"/>
        <w:rPr>
          <w:rtl/>
        </w:rPr>
      </w:pPr>
      <w:bookmarkStart w:id="487" w:name="FS000000490T21_01_2004_16_40_40"/>
      <w:bookmarkStart w:id="488" w:name="_Toc90038058"/>
      <w:bookmarkEnd w:id="487"/>
      <w:r>
        <w:rPr>
          <w:rFonts w:hint="eastAsia"/>
          <w:rtl/>
        </w:rPr>
        <w:t>נסים</w:t>
      </w:r>
      <w:r>
        <w:rPr>
          <w:rtl/>
        </w:rPr>
        <w:t xml:space="preserve"> זאב (ש"ס):</w:t>
      </w:r>
      <w:bookmarkEnd w:id="488"/>
    </w:p>
    <w:p w14:paraId="349337B2" w14:textId="77777777" w:rsidR="00000000" w:rsidRDefault="00027501">
      <w:pPr>
        <w:pStyle w:val="a0"/>
        <w:rPr>
          <w:rFonts w:hint="cs"/>
          <w:rtl/>
        </w:rPr>
      </w:pPr>
    </w:p>
    <w:p w14:paraId="0ECC89E6" w14:textId="77777777" w:rsidR="00000000" w:rsidRDefault="00027501">
      <w:pPr>
        <w:pStyle w:val="a0"/>
        <w:rPr>
          <w:rFonts w:hint="cs"/>
          <w:rtl/>
        </w:rPr>
      </w:pPr>
      <w:r>
        <w:rPr>
          <w:rFonts w:hint="cs"/>
          <w:rtl/>
        </w:rPr>
        <w:t>אדוני היושב בראש, "אמרתי אחכמה והיא רחוקה ממני". הצהרת שר האוצר בעצם עודדה את הערבים להביא יותר ילדים. תראה מה אומר ערפאת: הרחם של האשה הפלסטינית בעצם יכריע את גורלה של מדינת ישראל. אתה נתת להם רעיון, אנחנו מאוימים באופן דמוגרפ</w:t>
      </w:r>
      <w:r>
        <w:rPr>
          <w:rFonts w:hint="cs"/>
          <w:rtl/>
        </w:rPr>
        <w:t xml:space="preserve">י; עכשיו תראה כמה ערביות יביאו ילדים כל חודש. </w:t>
      </w:r>
    </w:p>
    <w:p w14:paraId="57D2F50D" w14:textId="77777777" w:rsidR="00000000" w:rsidRDefault="00027501">
      <w:pPr>
        <w:pStyle w:val="a0"/>
        <w:ind w:firstLine="0"/>
        <w:rPr>
          <w:rFonts w:hint="cs"/>
          <w:rtl/>
        </w:rPr>
      </w:pPr>
    </w:p>
    <w:p w14:paraId="530FCBEA" w14:textId="77777777" w:rsidR="00000000" w:rsidRDefault="00027501">
      <w:pPr>
        <w:pStyle w:val="af0"/>
        <w:rPr>
          <w:rtl/>
        </w:rPr>
      </w:pPr>
      <w:r>
        <w:rPr>
          <w:rFonts w:hint="eastAsia"/>
          <w:rtl/>
        </w:rPr>
        <w:t>קריאות</w:t>
      </w:r>
      <w:r>
        <w:rPr>
          <w:rtl/>
        </w:rPr>
        <w:t>:</w:t>
      </w:r>
    </w:p>
    <w:p w14:paraId="200EA1D5" w14:textId="77777777" w:rsidR="00000000" w:rsidRDefault="00027501">
      <w:pPr>
        <w:pStyle w:val="a0"/>
        <w:rPr>
          <w:rFonts w:hint="cs"/>
          <w:rtl/>
        </w:rPr>
      </w:pPr>
    </w:p>
    <w:p w14:paraId="6C632957" w14:textId="77777777" w:rsidR="00000000" w:rsidRDefault="00027501">
      <w:pPr>
        <w:pStyle w:val="a0"/>
        <w:rPr>
          <w:rFonts w:hint="cs"/>
          <w:rtl/>
        </w:rPr>
      </w:pPr>
      <w:r>
        <w:rPr>
          <w:rFonts w:hint="cs"/>
          <w:rtl/>
        </w:rPr>
        <w:t xml:space="preserve">- - - </w:t>
      </w:r>
    </w:p>
    <w:p w14:paraId="3335DAF4" w14:textId="77777777" w:rsidR="00000000" w:rsidRDefault="00027501">
      <w:pPr>
        <w:pStyle w:val="a0"/>
        <w:rPr>
          <w:rFonts w:hint="cs"/>
          <w:rtl/>
        </w:rPr>
      </w:pPr>
    </w:p>
    <w:p w14:paraId="341D8F4B" w14:textId="77777777" w:rsidR="00000000" w:rsidRDefault="00027501">
      <w:pPr>
        <w:pStyle w:val="-"/>
        <w:rPr>
          <w:rtl/>
        </w:rPr>
      </w:pPr>
      <w:bookmarkStart w:id="489" w:name="FS000000490T21_01_2004_17_07_18"/>
      <w:bookmarkEnd w:id="489"/>
      <w:r>
        <w:rPr>
          <w:rFonts w:hint="eastAsia"/>
          <w:rtl/>
        </w:rPr>
        <w:t>נסים</w:t>
      </w:r>
      <w:r>
        <w:rPr>
          <w:rtl/>
        </w:rPr>
        <w:t xml:space="preserve"> זאב (ש"ס):</w:t>
      </w:r>
    </w:p>
    <w:p w14:paraId="6D0F031D" w14:textId="77777777" w:rsidR="00000000" w:rsidRDefault="00027501">
      <w:pPr>
        <w:pStyle w:val="a0"/>
        <w:rPr>
          <w:rFonts w:hint="cs"/>
          <w:rtl/>
        </w:rPr>
      </w:pPr>
    </w:p>
    <w:p w14:paraId="73F76BB0" w14:textId="77777777" w:rsidR="00000000" w:rsidRDefault="00027501">
      <w:pPr>
        <w:pStyle w:val="a0"/>
        <w:rPr>
          <w:rFonts w:hint="cs"/>
          <w:rtl/>
        </w:rPr>
      </w:pPr>
      <w:r>
        <w:rPr>
          <w:rFonts w:hint="cs"/>
          <w:rtl/>
        </w:rPr>
        <w:t xml:space="preserve">תאר לך, אדוני שר האוצר, שהיו כאן 61 מוסלמים ערבים בכנסת ישראל, איך הכנסת הזאת היתה נראית בכלל? אנחנו מעבר לאיום הקיומי. </w:t>
      </w:r>
    </w:p>
    <w:p w14:paraId="75EB3E63" w14:textId="77777777" w:rsidR="00000000" w:rsidRDefault="00027501">
      <w:pPr>
        <w:pStyle w:val="a0"/>
        <w:ind w:firstLine="0"/>
        <w:rPr>
          <w:rFonts w:hint="cs"/>
          <w:rtl/>
        </w:rPr>
      </w:pPr>
    </w:p>
    <w:p w14:paraId="5CC55B1E" w14:textId="77777777" w:rsidR="00000000" w:rsidRDefault="00027501">
      <w:pPr>
        <w:pStyle w:val="af1"/>
        <w:rPr>
          <w:rtl/>
        </w:rPr>
      </w:pPr>
      <w:r>
        <w:rPr>
          <w:rtl/>
        </w:rPr>
        <w:t>היו"ר יולי-יואל אדלשטיין:</w:t>
      </w:r>
    </w:p>
    <w:p w14:paraId="1A45712E" w14:textId="77777777" w:rsidR="00000000" w:rsidRDefault="00027501">
      <w:pPr>
        <w:pStyle w:val="a0"/>
        <w:rPr>
          <w:rtl/>
        </w:rPr>
      </w:pPr>
    </w:p>
    <w:p w14:paraId="7513BF09" w14:textId="77777777" w:rsidR="00000000" w:rsidRDefault="00027501">
      <w:pPr>
        <w:pStyle w:val="a0"/>
        <w:rPr>
          <w:rFonts w:hint="cs"/>
          <w:rtl/>
        </w:rPr>
      </w:pPr>
      <w:r>
        <w:rPr>
          <w:rFonts w:hint="cs"/>
          <w:rtl/>
        </w:rPr>
        <w:t xml:space="preserve">תודה רבה לחבר הכנסת נסים </w:t>
      </w:r>
      <w:r>
        <w:rPr>
          <w:rFonts w:hint="cs"/>
          <w:rtl/>
        </w:rPr>
        <w:t xml:space="preserve">זאב. </w:t>
      </w:r>
    </w:p>
    <w:p w14:paraId="1194A77F" w14:textId="77777777" w:rsidR="00000000" w:rsidRDefault="00027501">
      <w:pPr>
        <w:pStyle w:val="a0"/>
        <w:rPr>
          <w:rFonts w:hint="cs"/>
          <w:rtl/>
        </w:rPr>
      </w:pPr>
    </w:p>
    <w:p w14:paraId="0EEA63EB" w14:textId="77777777" w:rsidR="00000000" w:rsidRDefault="00027501">
      <w:pPr>
        <w:pStyle w:val="af0"/>
        <w:rPr>
          <w:rtl/>
        </w:rPr>
      </w:pPr>
      <w:r>
        <w:rPr>
          <w:rFonts w:hint="eastAsia"/>
          <w:rtl/>
        </w:rPr>
        <w:t>אברהם</w:t>
      </w:r>
      <w:r>
        <w:rPr>
          <w:rtl/>
        </w:rPr>
        <w:t xml:space="preserve"> הירשזון (הליכוד):</w:t>
      </w:r>
    </w:p>
    <w:p w14:paraId="5107EB5D" w14:textId="77777777" w:rsidR="00000000" w:rsidRDefault="00027501">
      <w:pPr>
        <w:pStyle w:val="a0"/>
        <w:rPr>
          <w:rFonts w:hint="cs"/>
          <w:rtl/>
        </w:rPr>
      </w:pPr>
    </w:p>
    <w:p w14:paraId="37DD2315" w14:textId="77777777" w:rsidR="00000000" w:rsidRDefault="00027501">
      <w:pPr>
        <w:pStyle w:val="a0"/>
        <w:rPr>
          <w:rFonts w:hint="cs"/>
          <w:rtl/>
        </w:rPr>
      </w:pPr>
      <w:r>
        <w:rPr>
          <w:rFonts w:hint="cs"/>
          <w:rtl/>
        </w:rPr>
        <w:t xml:space="preserve">אדוני היושב-ראש, אני מבקש לומר לך שחבר הכנסת נסים זאב צריך לחזור בו מדבריו. שר האוצר, זאת היתה כוונתו? באמת. </w:t>
      </w:r>
    </w:p>
    <w:p w14:paraId="39979D5E" w14:textId="77777777" w:rsidR="00000000" w:rsidRDefault="00027501">
      <w:pPr>
        <w:pStyle w:val="a0"/>
        <w:rPr>
          <w:rFonts w:hint="cs"/>
          <w:rtl/>
        </w:rPr>
      </w:pPr>
    </w:p>
    <w:p w14:paraId="087CF698" w14:textId="77777777" w:rsidR="00000000" w:rsidRDefault="00027501">
      <w:pPr>
        <w:pStyle w:val="af1"/>
        <w:rPr>
          <w:rtl/>
        </w:rPr>
      </w:pPr>
      <w:r>
        <w:rPr>
          <w:rtl/>
        </w:rPr>
        <w:t>היו"ר יולי-יואל אדלשטיין:</w:t>
      </w:r>
    </w:p>
    <w:p w14:paraId="3D0CD7B9" w14:textId="77777777" w:rsidR="00000000" w:rsidRDefault="00027501">
      <w:pPr>
        <w:pStyle w:val="a0"/>
        <w:rPr>
          <w:rtl/>
        </w:rPr>
      </w:pPr>
    </w:p>
    <w:p w14:paraId="30BC9805" w14:textId="77777777" w:rsidR="00000000" w:rsidRDefault="00027501">
      <w:pPr>
        <w:pStyle w:val="a0"/>
        <w:rPr>
          <w:rFonts w:hint="cs"/>
          <w:rtl/>
        </w:rPr>
      </w:pPr>
      <w:r>
        <w:rPr>
          <w:rFonts w:hint="cs"/>
          <w:rtl/>
        </w:rPr>
        <w:t xml:space="preserve">אנחנו אחראים למה? לא כל כך הבנתי. </w:t>
      </w:r>
    </w:p>
    <w:p w14:paraId="4E20BA0D" w14:textId="77777777" w:rsidR="00000000" w:rsidRDefault="00027501">
      <w:pPr>
        <w:pStyle w:val="a0"/>
        <w:rPr>
          <w:rFonts w:hint="cs"/>
          <w:rtl/>
        </w:rPr>
      </w:pPr>
    </w:p>
    <w:p w14:paraId="588E7471" w14:textId="77777777" w:rsidR="00000000" w:rsidRDefault="00027501">
      <w:pPr>
        <w:pStyle w:val="af0"/>
        <w:rPr>
          <w:rtl/>
        </w:rPr>
      </w:pPr>
      <w:r>
        <w:rPr>
          <w:rFonts w:hint="eastAsia"/>
          <w:rtl/>
        </w:rPr>
        <w:t>אברהם</w:t>
      </w:r>
      <w:r>
        <w:rPr>
          <w:rtl/>
        </w:rPr>
        <w:t xml:space="preserve"> הירשזון (הליכוד):</w:t>
      </w:r>
    </w:p>
    <w:p w14:paraId="6C15E638" w14:textId="77777777" w:rsidR="00000000" w:rsidRDefault="00027501">
      <w:pPr>
        <w:pStyle w:val="a0"/>
        <w:rPr>
          <w:rFonts w:hint="cs"/>
          <w:rtl/>
        </w:rPr>
      </w:pPr>
    </w:p>
    <w:p w14:paraId="1F2DE403" w14:textId="77777777" w:rsidR="00000000" w:rsidRDefault="00027501">
      <w:pPr>
        <w:pStyle w:val="a0"/>
        <w:rPr>
          <w:rFonts w:hint="cs"/>
          <w:rtl/>
        </w:rPr>
      </w:pPr>
      <w:r>
        <w:rPr>
          <w:rFonts w:hint="cs"/>
          <w:rtl/>
        </w:rPr>
        <w:t xml:space="preserve"> זה דברים שלא ראוי שיירשמ</w:t>
      </w:r>
      <w:r>
        <w:rPr>
          <w:rFonts w:hint="cs"/>
          <w:rtl/>
        </w:rPr>
        <w:t xml:space="preserve">ו. איזה מין דבר זה? לא ראוי שיירשמו בכנסת הדברים האלה. </w:t>
      </w:r>
    </w:p>
    <w:p w14:paraId="3E910FB2" w14:textId="77777777" w:rsidR="00000000" w:rsidRDefault="00027501">
      <w:pPr>
        <w:pStyle w:val="a0"/>
        <w:rPr>
          <w:rFonts w:hint="cs"/>
          <w:rtl/>
        </w:rPr>
      </w:pPr>
    </w:p>
    <w:p w14:paraId="5E13F9E0" w14:textId="77777777" w:rsidR="00000000" w:rsidRDefault="00027501">
      <w:pPr>
        <w:pStyle w:val="af1"/>
        <w:rPr>
          <w:rtl/>
        </w:rPr>
      </w:pPr>
      <w:r>
        <w:rPr>
          <w:rtl/>
        </w:rPr>
        <w:t>היו"ר יולי-יואל אדלשטיין:</w:t>
      </w:r>
    </w:p>
    <w:p w14:paraId="3F65FAE4" w14:textId="77777777" w:rsidR="00000000" w:rsidRDefault="00027501">
      <w:pPr>
        <w:pStyle w:val="a0"/>
        <w:rPr>
          <w:rtl/>
        </w:rPr>
      </w:pPr>
    </w:p>
    <w:p w14:paraId="4656C19D" w14:textId="77777777" w:rsidR="00000000" w:rsidRDefault="00027501">
      <w:pPr>
        <w:pStyle w:val="a0"/>
        <w:rPr>
          <w:rFonts w:hint="cs"/>
          <w:rtl/>
        </w:rPr>
      </w:pPr>
      <w:r>
        <w:rPr>
          <w:rFonts w:hint="cs"/>
          <w:rtl/>
        </w:rPr>
        <w:t xml:space="preserve">כנראה לא עקבתי אחר דבריו המלומדים של חבר הכנסת נסים זאב. חבר הכנסת נסים זאב ישב. חבר הכנסת הירשזון גם כן ישב. </w:t>
      </w:r>
    </w:p>
    <w:p w14:paraId="094E7423" w14:textId="77777777" w:rsidR="00000000" w:rsidRDefault="00027501">
      <w:pPr>
        <w:pStyle w:val="a0"/>
        <w:rPr>
          <w:rFonts w:hint="cs"/>
          <w:rtl/>
        </w:rPr>
      </w:pPr>
    </w:p>
    <w:p w14:paraId="21CA1CDD" w14:textId="77777777" w:rsidR="00000000" w:rsidRDefault="00027501">
      <w:pPr>
        <w:pStyle w:val="a0"/>
        <w:rPr>
          <w:rFonts w:hint="cs"/>
          <w:rtl/>
        </w:rPr>
      </w:pPr>
      <w:r>
        <w:rPr>
          <w:rFonts w:hint="cs"/>
          <w:rtl/>
        </w:rPr>
        <w:t>חברי הכנסת, אנחנו עוברים להצבעה - בעד, פירוש הדבר, קיום דיון</w:t>
      </w:r>
      <w:r>
        <w:rPr>
          <w:rFonts w:hint="cs"/>
          <w:rtl/>
        </w:rPr>
        <w:t xml:space="preserve"> במליאה; נגד, להסתפק בדברי השר. ההצבעה החלה. מי בעד, מי נגד - נא להצביע. </w:t>
      </w:r>
    </w:p>
    <w:p w14:paraId="61C1FBF6" w14:textId="77777777" w:rsidR="00000000" w:rsidRDefault="00027501">
      <w:pPr>
        <w:pStyle w:val="a0"/>
        <w:rPr>
          <w:rFonts w:hint="cs"/>
          <w:rtl/>
        </w:rPr>
      </w:pPr>
    </w:p>
    <w:p w14:paraId="69EBF69D" w14:textId="77777777" w:rsidR="00000000" w:rsidRDefault="00027501">
      <w:pPr>
        <w:pStyle w:val="ab"/>
        <w:bidi/>
        <w:rPr>
          <w:rFonts w:hint="cs"/>
          <w:rtl/>
        </w:rPr>
      </w:pPr>
      <w:r>
        <w:rPr>
          <w:rFonts w:hint="cs"/>
          <w:rtl/>
        </w:rPr>
        <w:t>הצבעה מס' 20</w:t>
      </w:r>
    </w:p>
    <w:p w14:paraId="1C60D49B" w14:textId="77777777" w:rsidR="00000000" w:rsidRDefault="00027501">
      <w:pPr>
        <w:pStyle w:val="a0"/>
        <w:rPr>
          <w:rFonts w:hint="cs"/>
          <w:rtl/>
        </w:rPr>
      </w:pPr>
    </w:p>
    <w:p w14:paraId="49C9038B" w14:textId="77777777" w:rsidR="00000000" w:rsidRDefault="00027501">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3F99BF0B" w14:textId="77777777" w:rsidR="00000000" w:rsidRDefault="00027501">
      <w:pPr>
        <w:pStyle w:val="ac"/>
        <w:bidi/>
        <w:rPr>
          <w:rFonts w:hint="cs"/>
          <w:rtl/>
        </w:rPr>
      </w:pPr>
      <w:r>
        <w:rPr>
          <w:rFonts w:hint="cs"/>
          <w:rtl/>
        </w:rPr>
        <w:t>בעד ההצעה שלא לכלול את הנושא בסדר-היום - 20</w:t>
      </w:r>
    </w:p>
    <w:p w14:paraId="0842D0C8" w14:textId="77777777" w:rsidR="00000000" w:rsidRDefault="00027501">
      <w:pPr>
        <w:pStyle w:val="ac"/>
        <w:bidi/>
        <w:rPr>
          <w:rFonts w:hint="cs"/>
          <w:rtl/>
        </w:rPr>
      </w:pPr>
      <w:r>
        <w:rPr>
          <w:rFonts w:hint="cs"/>
          <w:rtl/>
        </w:rPr>
        <w:t xml:space="preserve">נמנעים </w:t>
      </w:r>
      <w:r>
        <w:rPr>
          <w:rtl/>
        </w:rPr>
        <w:t>–</w:t>
      </w:r>
      <w:r>
        <w:rPr>
          <w:rFonts w:hint="cs"/>
          <w:rtl/>
        </w:rPr>
        <w:t xml:space="preserve"> 1</w:t>
      </w:r>
    </w:p>
    <w:p w14:paraId="06503C96" w14:textId="77777777" w:rsidR="00000000" w:rsidRDefault="00027501">
      <w:pPr>
        <w:pStyle w:val="ad"/>
        <w:bidi/>
        <w:rPr>
          <w:rFonts w:hint="cs"/>
          <w:rtl/>
        </w:rPr>
      </w:pPr>
      <w:r>
        <w:rPr>
          <w:rFonts w:hint="cs"/>
          <w:rtl/>
        </w:rPr>
        <w:t xml:space="preserve">ההצעה שלא לכלול את הנושא בסדר-היום של הכנסת נתקבלה. </w:t>
      </w:r>
    </w:p>
    <w:p w14:paraId="4F30F53F" w14:textId="77777777" w:rsidR="00000000" w:rsidRDefault="00027501">
      <w:pPr>
        <w:pStyle w:val="a0"/>
        <w:rPr>
          <w:rFonts w:hint="cs"/>
          <w:rtl/>
        </w:rPr>
      </w:pPr>
    </w:p>
    <w:p w14:paraId="243D58EA" w14:textId="77777777" w:rsidR="00000000" w:rsidRDefault="00027501">
      <w:pPr>
        <w:pStyle w:val="af1"/>
        <w:rPr>
          <w:rtl/>
        </w:rPr>
      </w:pPr>
      <w:r>
        <w:rPr>
          <w:rtl/>
        </w:rPr>
        <w:t>היו"ר יולי-יואל אד</w:t>
      </w:r>
      <w:r>
        <w:rPr>
          <w:rtl/>
        </w:rPr>
        <w:t>לשטיין:</w:t>
      </w:r>
    </w:p>
    <w:p w14:paraId="6088D97B" w14:textId="77777777" w:rsidR="00000000" w:rsidRDefault="00027501">
      <w:pPr>
        <w:pStyle w:val="a0"/>
        <w:rPr>
          <w:rtl/>
        </w:rPr>
      </w:pPr>
    </w:p>
    <w:p w14:paraId="7D0C20AB" w14:textId="77777777" w:rsidR="00000000" w:rsidRDefault="00027501">
      <w:pPr>
        <w:pStyle w:val="a0"/>
        <w:rPr>
          <w:rFonts w:hint="cs"/>
          <w:rtl/>
        </w:rPr>
      </w:pPr>
      <w:r>
        <w:rPr>
          <w:rFonts w:hint="cs"/>
          <w:rtl/>
        </w:rPr>
        <w:t xml:space="preserve">בעד - 10, נגד - 21, לרבות יושב-ראש הכנסת,  נמנע אחד. לכן, הנושא הוסר מסדר-היום. </w:t>
      </w:r>
    </w:p>
    <w:p w14:paraId="554E29EB" w14:textId="77777777" w:rsidR="00000000" w:rsidRDefault="00027501">
      <w:pPr>
        <w:pStyle w:val="a0"/>
        <w:rPr>
          <w:rFonts w:hint="cs"/>
          <w:rtl/>
        </w:rPr>
      </w:pPr>
    </w:p>
    <w:p w14:paraId="32AB087E" w14:textId="77777777" w:rsidR="00000000" w:rsidRDefault="00027501">
      <w:pPr>
        <w:pStyle w:val="a0"/>
        <w:rPr>
          <w:rFonts w:hint="cs"/>
          <w:rtl/>
        </w:rPr>
      </w:pPr>
    </w:p>
    <w:p w14:paraId="6671A7BB" w14:textId="77777777" w:rsidR="00000000" w:rsidRDefault="00027501">
      <w:pPr>
        <w:pStyle w:val="a2"/>
        <w:rPr>
          <w:rtl/>
        </w:rPr>
      </w:pPr>
    </w:p>
    <w:p w14:paraId="313CA898" w14:textId="77777777" w:rsidR="00000000" w:rsidRDefault="00027501">
      <w:pPr>
        <w:pStyle w:val="a2"/>
        <w:rPr>
          <w:rFonts w:hint="cs"/>
          <w:rtl/>
        </w:rPr>
      </w:pPr>
      <w:bookmarkStart w:id="490" w:name="CS21194FI0021194T21_01_2004_16_42_17"/>
      <w:bookmarkStart w:id="491" w:name="_Toc90038059"/>
      <w:bookmarkEnd w:id="490"/>
      <w:r>
        <w:rPr>
          <w:rtl/>
        </w:rPr>
        <w:t>שאילתות ותשובות</w:t>
      </w:r>
      <w:bookmarkEnd w:id="491"/>
    </w:p>
    <w:p w14:paraId="7F1CAC20" w14:textId="77777777" w:rsidR="00000000" w:rsidRDefault="00027501">
      <w:pPr>
        <w:pStyle w:val="a0"/>
        <w:rPr>
          <w:rFonts w:hint="cs"/>
          <w:rtl/>
        </w:rPr>
      </w:pPr>
    </w:p>
    <w:p w14:paraId="0A0450D3" w14:textId="77777777" w:rsidR="00000000" w:rsidRDefault="00027501">
      <w:pPr>
        <w:pStyle w:val="af1"/>
        <w:rPr>
          <w:rtl/>
        </w:rPr>
      </w:pPr>
      <w:r>
        <w:rPr>
          <w:rtl/>
        </w:rPr>
        <w:t>היו"ר יולי-יואל אדלשטיין:</w:t>
      </w:r>
    </w:p>
    <w:p w14:paraId="629D523E" w14:textId="77777777" w:rsidR="00000000" w:rsidRDefault="00027501">
      <w:pPr>
        <w:pStyle w:val="a0"/>
        <w:rPr>
          <w:rtl/>
        </w:rPr>
      </w:pPr>
    </w:p>
    <w:p w14:paraId="4868F914" w14:textId="77777777" w:rsidR="00000000" w:rsidRDefault="00027501">
      <w:pPr>
        <w:pStyle w:val="a0"/>
        <w:rPr>
          <w:rFonts w:hint="cs"/>
          <w:rtl/>
        </w:rPr>
      </w:pPr>
      <w:r>
        <w:rPr>
          <w:rFonts w:hint="cs"/>
          <w:rtl/>
        </w:rPr>
        <w:t>אנחנו עוברים לשאילתות לשר התיירות. חבר הכנסת אלון, שר התיירות, כתוב: שאילתות ותשובות לשר התיירות. אז אתה יכול להישאר במ</w:t>
      </w:r>
      <w:r>
        <w:rPr>
          <w:rFonts w:hint="cs"/>
          <w:rtl/>
        </w:rPr>
        <w:t xml:space="preserve">קומך, אנחנו גם ניתן את התשובות. אבל בנימה רצינית יותר, אתה יכול לעלות לדוכן ולתת לנו תשובות.  אדוני השר, בבקשה. </w:t>
      </w:r>
    </w:p>
    <w:p w14:paraId="7E2844F6" w14:textId="77777777" w:rsidR="00000000" w:rsidRDefault="00027501">
      <w:pPr>
        <w:pStyle w:val="a0"/>
        <w:ind w:firstLine="0"/>
        <w:rPr>
          <w:rFonts w:hint="cs"/>
          <w:rtl/>
        </w:rPr>
      </w:pPr>
    </w:p>
    <w:p w14:paraId="69EA8342" w14:textId="77777777" w:rsidR="00000000" w:rsidRDefault="00027501">
      <w:pPr>
        <w:pStyle w:val="a1"/>
        <w:jc w:val="center"/>
        <w:rPr>
          <w:rtl/>
        </w:rPr>
      </w:pPr>
      <w:bookmarkStart w:id="492" w:name="CQ17971FI0017971T21_01_2004_17_22_40"/>
      <w:bookmarkStart w:id="493" w:name="_Toc90038060"/>
      <w:bookmarkEnd w:id="492"/>
      <w:r>
        <w:rPr>
          <w:rtl/>
        </w:rPr>
        <w:t>910. העברת כספים לעמותת "לב הארץ"</w:t>
      </w:r>
      <w:bookmarkEnd w:id="493"/>
    </w:p>
    <w:p w14:paraId="64BA5869" w14:textId="77777777" w:rsidR="00000000" w:rsidRDefault="00027501">
      <w:pPr>
        <w:pStyle w:val="a0"/>
        <w:rPr>
          <w:rFonts w:hint="cs"/>
          <w:rtl/>
        </w:rPr>
      </w:pPr>
    </w:p>
    <w:p w14:paraId="5BDEA163" w14:textId="77777777" w:rsidR="00000000" w:rsidRDefault="00027501">
      <w:pPr>
        <w:pStyle w:val="a0"/>
        <w:ind w:firstLine="0"/>
        <w:rPr>
          <w:bCs/>
          <w:u w:val="single"/>
        </w:rPr>
      </w:pPr>
      <w:bookmarkStart w:id="494" w:name="ESQ17971"/>
      <w:bookmarkEnd w:id="494"/>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06E24CBA" w14:textId="77777777" w:rsidR="00000000" w:rsidRDefault="00027501">
      <w:pPr>
        <w:pStyle w:val="a0"/>
        <w:ind w:firstLine="720"/>
      </w:pPr>
      <w:r>
        <w:rPr>
          <w:rtl/>
        </w:rPr>
        <w:t>ביום כ"ב בכסל</w:t>
      </w:r>
      <w:r>
        <w:rPr>
          <w:rFonts w:hint="cs"/>
          <w:rtl/>
        </w:rPr>
        <w:t>י</w:t>
      </w:r>
      <w:r>
        <w:rPr>
          <w:rtl/>
        </w:rPr>
        <w:t>ו התשס"ד (17 בדצמבר 2003):</w:t>
      </w:r>
    </w:p>
    <w:p w14:paraId="32A6356B" w14:textId="77777777" w:rsidR="00000000" w:rsidRDefault="00027501">
      <w:pPr>
        <w:pStyle w:val="a0"/>
        <w:rPr>
          <w:rFonts w:hint="cs"/>
          <w:rtl/>
        </w:rPr>
      </w:pPr>
    </w:p>
    <w:p w14:paraId="2D5C060A" w14:textId="77777777" w:rsidR="00000000" w:rsidRDefault="00027501">
      <w:pPr>
        <w:pStyle w:val="a0"/>
        <w:ind w:firstLine="720"/>
        <w:rPr>
          <w:rFonts w:hint="cs"/>
        </w:rPr>
      </w:pPr>
      <w:r>
        <w:rPr>
          <w:rFonts w:hint="cs"/>
          <w:rtl/>
        </w:rPr>
        <w:t>פורסם ב"מעריב" ש</w:t>
      </w:r>
      <w:r>
        <w:rPr>
          <w:rtl/>
        </w:rPr>
        <w:t>רשם העמותות</w:t>
      </w:r>
      <w:r>
        <w:rPr>
          <w:rtl/>
        </w:rPr>
        <w:t xml:space="preserve"> </w:t>
      </w:r>
      <w:r>
        <w:rPr>
          <w:rFonts w:hint="cs"/>
          <w:rtl/>
        </w:rPr>
        <w:t>מדווח,</w:t>
      </w:r>
      <w:r>
        <w:rPr>
          <w:rtl/>
        </w:rPr>
        <w:t xml:space="preserve"> </w:t>
      </w:r>
      <w:r>
        <w:rPr>
          <w:rFonts w:hint="cs"/>
          <w:rtl/>
        </w:rPr>
        <w:t xml:space="preserve">כי </w:t>
      </w:r>
      <w:r>
        <w:rPr>
          <w:rtl/>
        </w:rPr>
        <w:t xml:space="preserve">עמותת "לב הארץ" הגישה </w:t>
      </w:r>
      <w:r>
        <w:rPr>
          <w:rFonts w:hint="cs"/>
          <w:rtl/>
        </w:rPr>
        <w:t xml:space="preserve">למשרדך </w:t>
      </w:r>
      <w:r>
        <w:rPr>
          <w:rtl/>
        </w:rPr>
        <w:t>חשבוניות פיקטיביות וחשבוניות מנופחות וקיבלה תמורתן מאות אלפי שקלים</w:t>
      </w:r>
      <w:r>
        <w:rPr>
          <w:rFonts w:hint="cs"/>
          <w:rtl/>
        </w:rPr>
        <w:t>,</w:t>
      </w:r>
      <w:r>
        <w:rPr>
          <w:rtl/>
        </w:rPr>
        <w:t xml:space="preserve"> וכי חלק ניכר מהכספים לא שימשו כלל לעידוד התיירות אלא למען תושבי יש"ע.</w:t>
      </w:r>
      <w:r>
        <w:rPr>
          <w:rFonts w:hint="cs"/>
          <w:rtl/>
        </w:rPr>
        <w:t xml:space="preserve"> עוד פורסם כי משרדך העביר כספים לעמותה.</w:t>
      </w:r>
    </w:p>
    <w:p w14:paraId="3E608201" w14:textId="77777777" w:rsidR="00000000" w:rsidRDefault="00027501">
      <w:pPr>
        <w:pStyle w:val="a0"/>
        <w:ind w:firstLine="720"/>
      </w:pPr>
    </w:p>
    <w:p w14:paraId="17682813" w14:textId="77777777" w:rsidR="00000000" w:rsidRDefault="00027501">
      <w:pPr>
        <w:pStyle w:val="a0"/>
        <w:ind w:firstLine="720"/>
      </w:pPr>
      <w:r>
        <w:rPr>
          <w:rFonts w:hint="cs"/>
          <w:rtl/>
        </w:rPr>
        <w:t>רצוני לשאול</w:t>
      </w:r>
      <w:r>
        <w:rPr>
          <w:rtl/>
        </w:rPr>
        <w:t>:</w:t>
      </w:r>
    </w:p>
    <w:p w14:paraId="11D60DDD" w14:textId="77777777" w:rsidR="00000000" w:rsidRDefault="00027501">
      <w:pPr>
        <w:pStyle w:val="a0"/>
        <w:ind w:firstLine="720"/>
      </w:pPr>
    </w:p>
    <w:p w14:paraId="5BDE8A29" w14:textId="77777777" w:rsidR="00000000" w:rsidRDefault="00027501">
      <w:pPr>
        <w:pStyle w:val="a0"/>
        <w:ind w:firstLine="720"/>
        <w:rPr>
          <w:rFonts w:hint="cs"/>
          <w:rtl/>
        </w:rPr>
      </w:pPr>
      <w:r>
        <w:rPr>
          <w:rFonts w:hint="cs"/>
          <w:rtl/>
        </w:rPr>
        <w:t>1. כמה תיירים ביקרו ביש"</w:t>
      </w:r>
      <w:r>
        <w:rPr>
          <w:rFonts w:hint="cs"/>
          <w:rtl/>
        </w:rPr>
        <w:t>ע, למעט ירושלים, בשלוש השנים האחרונות?</w:t>
      </w:r>
    </w:p>
    <w:p w14:paraId="03672D8D" w14:textId="77777777" w:rsidR="00000000" w:rsidRDefault="00027501">
      <w:pPr>
        <w:pStyle w:val="a0"/>
        <w:ind w:firstLine="720"/>
        <w:rPr>
          <w:rtl/>
        </w:rPr>
      </w:pPr>
    </w:p>
    <w:p w14:paraId="284B27DB" w14:textId="77777777" w:rsidR="00000000" w:rsidRDefault="00027501">
      <w:pPr>
        <w:pStyle w:val="a0"/>
        <w:ind w:firstLine="720"/>
        <w:rPr>
          <w:rFonts w:hint="cs"/>
          <w:rtl/>
        </w:rPr>
      </w:pPr>
      <w:r>
        <w:rPr>
          <w:rFonts w:hint="cs"/>
          <w:rtl/>
        </w:rPr>
        <w:t>2. האם משרדך מעביר היום כספים לעמותת "לב הארץ"?</w:t>
      </w:r>
    </w:p>
    <w:p w14:paraId="6644C7C9" w14:textId="77777777" w:rsidR="00000000" w:rsidRDefault="00027501">
      <w:pPr>
        <w:pStyle w:val="a0"/>
        <w:ind w:firstLine="720"/>
        <w:rPr>
          <w:rFonts w:hint="cs"/>
          <w:rtl/>
        </w:rPr>
      </w:pPr>
    </w:p>
    <w:p w14:paraId="77B151F1" w14:textId="77777777" w:rsidR="00000000" w:rsidRDefault="00027501">
      <w:pPr>
        <w:pStyle w:val="a0"/>
        <w:ind w:firstLine="720"/>
        <w:rPr>
          <w:rFonts w:hint="cs"/>
          <w:rtl/>
        </w:rPr>
      </w:pPr>
    </w:p>
    <w:p w14:paraId="68A18847" w14:textId="77777777" w:rsidR="00000000" w:rsidRDefault="00027501">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התיירות</w:t>
      </w:r>
      <w:r>
        <w:rPr>
          <w:b/>
          <w:bCs/>
          <w:u w:val="single"/>
          <w:rtl/>
        </w:rPr>
        <w:t xml:space="preserve"> בני</w:t>
      </w:r>
      <w:r>
        <w:rPr>
          <w:rFonts w:hint="cs"/>
          <w:b/>
          <w:bCs/>
          <w:u w:val="single"/>
          <w:rtl/>
        </w:rPr>
        <w:t>מין</w:t>
      </w:r>
      <w:r>
        <w:rPr>
          <w:b/>
          <w:bCs/>
          <w:u w:val="single"/>
          <w:rtl/>
        </w:rPr>
        <w:t xml:space="preserve"> אלון:</w:t>
      </w:r>
    </w:p>
    <w:p w14:paraId="17F60435" w14:textId="77777777" w:rsidR="00000000" w:rsidRDefault="00027501">
      <w:pPr>
        <w:pStyle w:val="a0"/>
        <w:ind w:firstLine="0"/>
        <w:rPr>
          <w:b/>
          <w:bCs/>
          <w:rtl/>
        </w:rPr>
      </w:pPr>
      <w:r>
        <w:rPr>
          <w:b/>
          <w:bCs/>
          <w:rtl/>
        </w:rPr>
        <w:t>(לא נקראה, נמסרה לפרוטוקול)</w:t>
      </w:r>
    </w:p>
    <w:p w14:paraId="540C14C2" w14:textId="77777777" w:rsidR="00000000" w:rsidRDefault="00027501">
      <w:pPr>
        <w:pStyle w:val="a0"/>
        <w:rPr>
          <w:rFonts w:hint="cs"/>
          <w:b/>
          <w:bCs/>
          <w:rtl/>
        </w:rPr>
      </w:pPr>
    </w:p>
    <w:p w14:paraId="6E853675" w14:textId="77777777" w:rsidR="00000000" w:rsidRDefault="00027501">
      <w:pPr>
        <w:pStyle w:val="a0"/>
        <w:ind w:left="26" w:firstLine="799"/>
        <w:rPr>
          <w:rFonts w:hint="cs"/>
          <w:rtl/>
        </w:rPr>
      </w:pPr>
      <w:r>
        <w:rPr>
          <w:rFonts w:hint="cs"/>
          <w:rtl/>
        </w:rPr>
        <w:t>1. בשלוש השנים האחרונות ביקרו ביש"ע כ-320,000 תיירים מחוץ-לארץ. מספר זה אינו כולל כמובן את מאות האלפים מבי</w:t>
      </w:r>
      <w:r>
        <w:rPr>
          <w:rFonts w:hint="cs"/>
          <w:rtl/>
        </w:rPr>
        <w:t>ן הישראלים שפוקדים את מערת-המכפלה, את קבר-רחל ואת שאר אתרי יש"ע, אשר מהווים אטרקציה משמעותית לתיירות פנים.</w:t>
      </w:r>
    </w:p>
    <w:p w14:paraId="07871A7F" w14:textId="77777777" w:rsidR="00000000" w:rsidRDefault="00027501">
      <w:pPr>
        <w:pStyle w:val="a0"/>
        <w:ind w:left="26" w:firstLine="799"/>
        <w:rPr>
          <w:rFonts w:hint="cs"/>
          <w:rtl/>
        </w:rPr>
      </w:pPr>
    </w:p>
    <w:p w14:paraId="65103481" w14:textId="77777777" w:rsidR="00000000" w:rsidRDefault="00027501">
      <w:pPr>
        <w:pStyle w:val="a0"/>
        <w:ind w:left="26" w:firstLine="799"/>
        <w:rPr>
          <w:rFonts w:hint="cs"/>
          <w:rtl/>
        </w:rPr>
      </w:pPr>
      <w:r>
        <w:rPr>
          <w:rFonts w:hint="cs"/>
          <w:rtl/>
        </w:rPr>
        <w:t>2. משרד התיירות, על-פי הנחיית מנכ"ל המשרד, מר אהרן דומב, אינו מעביר כספים לעמותת התיירות "לב הארץ", זאת בהמשך לדוח של רשם העמותות. כמו-כן הורה המנכ"</w:t>
      </w:r>
      <w:r>
        <w:rPr>
          <w:rFonts w:hint="cs"/>
          <w:rtl/>
        </w:rPr>
        <w:t>ל למבקר הפנים של המשרד לפתוח בבדיקה פנימית של הנושא ולהגיש לו בהקדם את מסקנותיו.</w:t>
      </w:r>
    </w:p>
    <w:p w14:paraId="39BB25CF" w14:textId="77777777" w:rsidR="00000000" w:rsidRDefault="00027501">
      <w:pPr>
        <w:pStyle w:val="a0"/>
        <w:ind w:left="26" w:firstLine="799"/>
        <w:rPr>
          <w:rFonts w:hint="cs"/>
          <w:rtl/>
        </w:rPr>
      </w:pPr>
    </w:p>
    <w:p w14:paraId="5BA65415" w14:textId="77777777" w:rsidR="00000000" w:rsidRDefault="00027501">
      <w:pPr>
        <w:pStyle w:val="a0"/>
        <w:rPr>
          <w:rtl/>
        </w:rPr>
      </w:pPr>
    </w:p>
    <w:p w14:paraId="16F49A53" w14:textId="77777777" w:rsidR="00000000" w:rsidRDefault="00027501">
      <w:pPr>
        <w:pStyle w:val="a0"/>
        <w:rPr>
          <w:rFonts w:hint="cs"/>
          <w:rtl/>
        </w:rPr>
      </w:pPr>
    </w:p>
    <w:p w14:paraId="40D11CD2" w14:textId="77777777" w:rsidR="00000000" w:rsidRDefault="00027501">
      <w:pPr>
        <w:pStyle w:val="a1"/>
        <w:jc w:val="center"/>
        <w:rPr>
          <w:rtl/>
        </w:rPr>
      </w:pPr>
      <w:bookmarkStart w:id="495" w:name="FS000000405T21_01_2004_16_42_28"/>
      <w:bookmarkStart w:id="496" w:name="CQ19376FI0019376T21_01_2004_16_43_12"/>
      <w:bookmarkStart w:id="497" w:name="_Toc90038061"/>
      <w:bookmarkEnd w:id="495"/>
      <w:bookmarkEnd w:id="496"/>
      <w:r>
        <w:rPr>
          <w:rtl/>
        </w:rPr>
        <w:t xml:space="preserve">957. אכיפת </w:t>
      </w:r>
      <w:r>
        <w:rPr>
          <w:rFonts w:hint="cs"/>
          <w:rtl/>
        </w:rPr>
        <w:t xml:space="preserve">חוק </w:t>
      </w:r>
      <w:r>
        <w:rPr>
          <w:rtl/>
        </w:rPr>
        <w:t xml:space="preserve">איסור עישון </w:t>
      </w:r>
      <w:r>
        <w:rPr>
          <w:rFonts w:hint="cs"/>
          <w:rtl/>
        </w:rPr>
        <w:t xml:space="preserve">במקומות ציבוריים </w:t>
      </w:r>
      <w:r>
        <w:rPr>
          <w:rtl/>
        </w:rPr>
        <w:t>במשרד התיירות</w:t>
      </w:r>
      <w:bookmarkEnd w:id="497"/>
    </w:p>
    <w:p w14:paraId="314B86BF" w14:textId="77777777" w:rsidR="00000000" w:rsidRDefault="00027501">
      <w:pPr>
        <w:pStyle w:val="a0"/>
        <w:rPr>
          <w:rFonts w:hint="cs"/>
          <w:rtl/>
        </w:rPr>
      </w:pPr>
    </w:p>
    <w:p w14:paraId="397D1ACA" w14:textId="77777777" w:rsidR="00000000" w:rsidRDefault="00027501">
      <w:pPr>
        <w:pStyle w:val="a0"/>
        <w:ind w:firstLine="0"/>
        <w:rPr>
          <w:bCs/>
          <w:u w:val="single"/>
        </w:rPr>
      </w:pPr>
      <w:bookmarkStart w:id="498" w:name="ESQ19376"/>
      <w:bookmarkStart w:id="499" w:name="TextBody8"/>
      <w:bookmarkEnd w:id="498"/>
      <w:r>
        <w:rPr>
          <w:bCs/>
          <w:u w:val="single"/>
          <w:rtl/>
        </w:rPr>
        <w:t>חבר</w:t>
      </w:r>
      <w:bookmarkEnd w:id="499"/>
      <w:r>
        <w:rPr>
          <w:rFonts w:hint="cs"/>
          <w:bCs/>
          <w:u w:val="single"/>
          <w:rtl/>
        </w:rPr>
        <w:t xml:space="preserve"> הכנסת </w:t>
      </w:r>
      <w:bookmarkStart w:id="500" w:name="TextBody2"/>
      <w:r>
        <w:rPr>
          <w:bCs/>
          <w:u w:val="single"/>
          <w:rtl/>
        </w:rPr>
        <w:t>חמי דורון</w:t>
      </w:r>
      <w:bookmarkEnd w:id="500"/>
      <w:r>
        <w:rPr>
          <w:rFonts w:hint="cs"/>
          <w:bCs/>
          <w:u w:val="single"/>
          <w:rtl/>
        </w:rPr>
        <w:t xml:space="preserve"> </w:t>
      </w:r>
      <w:bookmarkStart w:id="501" w:name="TextBody9"/>
      <w:r>
        <w:rPr>
          <w:bCs/>
          <w:u w:val="single"/>
          <w:rtl/>
        </w:rPr>
        <w:t>שאל</w:t>
      </w:r>
      <w:bookmarkEnd w:id="501"/>
      <w:r>
        <w:rPr>
          <w:rFonts w:hint="cs"/>
          <w:bCs/>
          <w:u w:val="single"/>
          <w:rtl/>
        </w:rPr>
        <w:t xml:space="preserve"> את</w:t>
      </w:r>
      <w:bookmarkStart w:id="502" w:name="TextBody12"/>
      <w:r>
        <w:rPr>
          <w:bCs/>
          <w:u w:val="single"/>
          <w:rtl/>
        </w:rPr>
        <w:t xml:space="preserve"> שר</w:t>
      </w:r>
      <w:bookmarkEnd w:id="502"/>
      <w:r>
        <w:rPr>
          <w:rFonts w:hint="cs"/>
          <w:bCs/>
          <w:u w:val="single"/>
          <w:rtl/>
        </w:rPr>
        <w:t xml:space="preserve"> </w:t>
      </w:r>
      <w:bookmarkStart w:id="503" w:name="GMGOVMINISTRYNAME"/>
      <w:r>
        <w:rPr>
          <w:bCs/>
          <w:u w:val="single"/>
          <w:rtl/>
        </w:rPr>
        <w:t>התיירות</w:t>
      </w:r>
      <w:bookmarkEnd w:id="503"/>
    </w:p>
    <w:p w14:paraId="0F798337" w14:textId="77777777" w:rsidR="00000000" w:rsidRDefault="00027501">
      <w:pPr>
        <w:pStyle w:val="a0"/>
        <w:ind w:firstLine="720"/>
      </w:pPr>
      <w:bookmarkStart w:id="504" w:name="TextBody4"/>
      <w:r>
        <w:rPr>
          <w:rtl/>
        </w:rPr>
        <w:t>ביום כ"ט בכסל</w:t>
      </w:r>
      <w:r>
        <w:rPr>
          <w:rFonts w:hint="cs"/>
          <w:rtl/>
        </w:rPr>
        <w:t>י</w:t>
      </w:r>
      <w:r>
        <w:rPr>
          <w:rtl/>
        </w:rPr>
        <w:t>ו התשס"ד (24 בדצמבר 2003):</w:t>
      </w:r>
      <w:bookmarkEnd w:id="504"/>
    </w:p>
    <w:p w14:paraId="43AB8190" w14:textId="77777777" w:rsidR="00000000" w:rsidRDefault="00027501">
      <w:pPr>
        <w:pStyle w:val="a0"/>
        <w:rPr>
          <w:rFonts w:hint="cs"/>
          <w:rtl/>
        </w:rPr>
      </w:pPr>
    </w:p>
    <w:p w14:paraId="25964E13" w14:textId="77777777" w:rsidR="00000000" w:rsidRDefault="00027501">
      <w:pPr>
        <w:pStyle w:val="a0"/>
        <w:ind w:firstLine="720"/>
      </w:pPr>
      <w:bookmarkStart w:id="505" w:name="TextBody3"/>
      <w:r>
        <w:rPr>
          <w:rtl/>
        </w:rPr>
        <w:t xml:space="preserve">הגיע </w:t>
      </w:r>
      <w:r>
        <w:rPr>
          <w:rFonts w:hint="cs"/>
          <w:rtl/>
        </w:rPr>
        <w:t xml:space="preserve">לידי </w:t>
      </w:r>
      <w:r>
        <w:rPr>
          <w:rtl/>
        </w:rPr>
        <w:t>מידע</w:t>
      </w:r>
      <w:r>
        <w:rPr>
          <w:rFonts w:hint="cs"/>
          <w:rtl/>
        </w:rPr>
        <w:t>,</w:t>
      </w:r>
      <w:r>
        <w:rPr>
          <w:rtl/>
        </w:rPr>
        <w:t xml:space="preserve"> </w:t>
      </w:r>
      <w:r>
        <w:rPr>
          <w:rFonts w:hint="cs"/>
          <w:rtl/>
        </w:rPr>
        <w:t>ו</w:t>
      </w:r>
      <w:r>
        <w:rPr>
          <w:rtl/>
        </w:rPr>
        <w:t>לפיו חוק איסור ע</w:t>
      </w:r>
      <w:r>
        <w:rPr>
          <w:rtl/>
        </w:rPr>
        <w:t>ישון במקומות ציבוריים, התשמ"ג-1983, אינו נאכף במשרד</w:t>
      </w:r>
      <w:r>
        <w:rPr>
          <w:rFonts w:hint="cs"/>
          <w:rtl/>
        </w:rPr>
        <w:t xml:space="preserve"> התיירות ו</w:t>
      </w:r>
      <w:r>
        <w:rPr>
          <w:rtl/>
        </w:rPr>
        <w:t>לא יושמה המלצ</w:t>
      </w:r>
      <w:r>
        <w:rPr>
          <w:rFonts w:hint="cs"/>
          <w:rtl/>
        </w:rPr>
        <w:t>ת פקחי עיריית ירושלים</w:t>
      </w:r>
      <w:r>
        <w:rPr>
          <w:rtl/>
        </w:rPr>
        <w:t xml:space="preserve"> למנכ"ל המשרד בדבר מינוי סדרני עישון.</w:t>
      </w:r>
      <w:bookmarkEnd w:id="505"/>
    </w:p>
    <w:p w14:paraId="123E03CD" w14:textId="77777777" w:rsidR="00000000" w:rsidRDefault="00027501">
      <w:pPr>
        <w:pStyle w:val="a0"/>
        <w:ind w:firstLine="720"/>
      </w:pPr>
    </w:p>
    <w:p w14:paraId="70247B3A" w14:textId="77777777" w:rsidR="00000000" w:rsidRDefault="00027501">
      <w:pPr>
        <w:pStyle w:val="a0"/>
        <w:ind w:firstLine="720"/>
      </w:pPr>
      <w:r>
        <w:rPr>
          <w:rFonts w:hint="cs"/>
          <w:rtl/>
        </w:rPr>
        <w:t>רצוני לשאול</w:t>
      </w:r>
      <w:r>
        <w:rPr>
          <w:rtl/>
        </w:rPr>
        <w:t>:</w:t>
      </w:r>
    </w:p>
    <w:p w14:paraId="42986345" w14:textId="77777777" w:rsidR="00000000" w:rsidRDefault="00027501">
      <w:pPr>
        <w:pStyle w:val="a0"/>
        <w:ind w:firstLine="720"/>
        <w:rPr>
          <w:rFonts w:hint="cs"/>
          <w:rtl/>
        </w:rPr>
      </w:pPr>
    </w:p>
    <w:p w14:paraId="6B252A00" w14:textId="77777777" w:rsidR="00000000" w:rsidRDefault="00027501">
      <w:pPr>
        <w:pStyle w:val="a0"/>
        <w:ind w:firstLine="720"/>
        <w:rPr>
          <w:rFonts w:hint="cs"/>
          <w:rtl/>
        </w:rPr>
      </w:pPr>
      <w:r>
        <w:rPr>
          <w:rFonts w:hint="cs"/>
          <w:rtl/>
        </w:rPr>
        <w:t xml:space="preserve">1. האם הידיעות נכונות? </w:t>
      </w:r>
    </w:p>
    <w:p w14:paraId="0BC93D56" w14:textId="77777777" w:rsidR="00000000" w:rsidRDefault="00027501">
      <w:pPr>
        <w:pStyle w:val="a0"/>
        <w:ind w:firstLine="720"/>
        <w:rPr>
          <w:rFonts w:hint="cs"/>
        </w:rPr>
      </w:pPr>
    </w:p>
    <w:p w14:paraId="4242BF1E" w14:textId="77777777" w:rsidR="00000000" w:rsidRDefault="00027501">
      <w:pPr>
        <w:pStyle w:val="a0"/>
        <w:ind w:firstLine="720"/>
        <w:rPr>
          <w:rFonts w:hint="cs"/>
          <w:rtl/>
        </w:rPr>
      </w:pPr>
      <w:bookmarkStart w:id="506" w:name="TextBody5"/>
      <w:r>
        <w:rPr>
          <w:rFonts w:hint="cs"/>
          <w:rtl/>
        </w:rPr>
        <w:t>2. אם כן - האם ננקטו</w:t>
      </w:r>
      <w:r>
        <w:rPr>
          <w:rtl/>
        </w:rPr>
        <w:t xml:space="preserve"> פעולות </w:t>
      </w:r>
      <w:r>
        <w:rPr>
          <w:rFonts w:hint="cs"/>
          <w:rtl/>
        </w:rPr>
        <w:t>ליישום</w:t>
      </w:r>
      <w:r>
        <w:rPr>
          <w:rtl/>
        </w:rPr>
        <w:t xml:space="preserve"> המלצת </w:t>
      </w:r>
      <w:r>
        <w:rPr>
          <w:rFonts w:hint="cs"/>
          <w:rtl/>
        </w:rPr>
        <w:t>ה</w:t>
      </w:r>
      <w:r>
        <w:rPr>
          <w:rtl/>
        </w:rPr>
        <w:t>פקחי</w:t>
      </w:r>
      <w:r>
        <w:rPr>
          <w:rFonts w:hint="cs"/>
          <w:rtl/>
        </w:rPr>
        <w:t xml:space="preserve">ם במשרדך, ואם כן </w:t>
      </w:r>
      <w:r>
        <w:rPr>
          <w:rtl/>
        </w:rPr>
        <w:t>–</w:t>
      </w:r>
      <w:r>
        <w:rPr>
          <w:rFonts w:hint="cs"/>
          <w:rtl/>
        </w:rPr>
        <w:t xml:space="preserve"> אילו? </w:t>
      </w:r>
    </w:p>
    <w:p w14:paraId="15AAC88E" w14:textId="77777777" w:rsidR="00000000" w:rsidRDefault="00027501">
      <w:pPr>
        <w:pStyle w:val="a0"/>
        <w:ind w:firstLine="720"/>
        <w:rPr>
          <w:rtl/>
        </w:rPr>
      </w:pPr>
    </w:p>
    <w:p w14:paraId="53DC9D37" w14:textId="77777777" w:rsidR="00000000" w:rsidRDefault="00027501">
      <w:pPr>
        <w:pStyle w:val="a0"/>
        <w:ind w:firstLine="720"/>
        <w:rPr>
          <w:rtl/>
        </w:rPr>
      </w:pPr>
      <w:r>
        <w:rPr>
          <w:rFonts w:hint="cs"/>
          <w:rtl/>
        </w:rPr>
        <w:t xml:space="preserve">3. </w:t>
      </w:r>
      <w:r>
        <w:rPr>
          <w:rtl/>
        </w:rPr>
        <w:t>האם הוק</w:t>
      </w:r>
      <w:r>
        <w:rPr>
          <w:rtl/>
        </w:rPr>
        <w:t>צה במשרדך אזור עישון?</w:t>
      </w:r>
    </w:p>
    <w:p w14:paraId="51883892" w14:textId="77777777" w:rsidR="00000000" w:rsidRDefault="00027501">
      <w:pPr>
        <w:pStyle w:val="a0"/>
        <w:ind w:firstLine="720"/>
        <w:rPr>
          <w:rtl/>
        </w:rPr>
      </w:pPr>
    </w:p>
    <w:p w14:paraId="71EF20F6" w14:textId="77777777" w:rsidR="00000000" w:rsidRDefault="00027501">
      <w:pPr>
        <w:pStyle w:val="a0"/>
        <w:ind w:firstLine="720"/>
        <w:rPr>
          <w:rFonts w:hint="cs"/>
          <w:rtl/>
        </w:rPr>
      </w:pPr>
      <w:r>
        <w:rPr>
          <w:rFonts w:hint="cs"/>
          <w:rtl/>
        </w:rPr>
        <w:t xml:space="preserve">4. אם לא </w:t>
      </w:r>
      <w:r>
        <w:rPr>
          <w:rtl/>
        </w:rPr>
        <w:t>–</w:t>
      </w:r>
      <w:r>
        <w:rPr>
          <w:rFonts w:hint="cs"/>
          <w:rtl/>
        </w:rPr>
        <w:t xml:space="preserve"> כיצד ייאכף חוק זה?</w:t>
      </w:r>
    </w:p>
    <w:bookmarkEnd w:id="506"/>
    <w:p w14:paraId="7DD07B18" w14:textId="77777777" w:rsidR="00000000" w:rsidRDefault="00027501">
      <w:pPr>
        <w:pStyle w:val="af1"/>
        <w:rPr>
          <w:rFonts w:hint="cs"/>
          <w:b w:val="0"/>
          <w:bCs w:val="0"/>
          <w:u w:val="none"/>
          <w:rtl/>
        </w:rPr>
      </w:pPr>
    </w:p>
    <w:p w14:paraId="420F4021" w14:textId="77777777" w:rsidR="00000000" w:rsidRDefault="00027501">
      <w:pPr>
        <w:pStyle w:val="a0"/>
        <w:rPr>
          <w:rFonts w:hint="cs"/>
          <w:b/>
          <w:bCs/>
          <w:u w:val="single"/>
          <w:rtl/>
        </w:rPr>
      </w:pPr>
    </w:p>
    <w:p w14:paraId="5E1C07EE" w14:textId="77777777" w:rsidR="00000000" w:rsidRDefault="00027501">
      <w:pPr>
        <w:pStyle w:val="a0"/>
        <w:ind w:firstLine="0"/>
        <w:rPr>
          <w:rFonts w:hint="cs"/>
          <w:rtl/>
        </w:rPr>
      </w:pPr>
      <w:r>
        <w:rPr>
          <w:rFonts w:hint="cs"/>
          <w:b/>
          <w:bCs/>
          <w:u w:val="single"/>
          <w:rtl/>
        </w:rPr>
        <w:t>שר התיירות בנימין אלון:</w:t>
      </w:r>
    </w:p>
    <w:p w14:paraId="74691C69" w14:textId="77777777" w:rsidR="00000000" w:rsidRDefault="00027501">
      <w:pPr>
        <w:pStyle w:val="a0"/>
        <w:rPr>
          <w:rFonts w:hint="cs"/>
          <w:rtl/>
        </w:rPr>
      </w:pPr>
    </w:p>
    <w:p w14:paraId="7F73D802" w14:textId="77777777" w:rsidR="00000000" w:rsidRDefault="00027501">
      <w:pPr>
        <w:pStyle w:val="a0"/>
        <w:rPr>
          <w:rFonts w:hint="cs"/>
          <w:rtl/>
        </w:rPr>
      </w:pPr>
      <w:r>
        <w:rPr>
          <w:rFonts w:hint="cs"/>
          <w:rtl/>
        </w:rPr>
        <w:t>1. לא.</w:t>
      </w:r>
    </w:p>
    <w:p w14:paraId="1A32CC46" w14:textId="77777777" w:rsidR="00000000" w:rsidRDefault="00027501">
      <w:pPr>
        <w:pStyle w:val="a0"/>
        <w:rPr>
          <w:rFonts w:hint="cs"/>
          <w:rtl/>
        </w:rPr>
      </w:pPr>
    </w:p>
    <w:p w14:paraId="29D36389" w14:textId="77777777" w:rsidR="00000000" w:rsidRDefault="00027501">
      <w:pPr>
        <w:pStyle w:val="a0"/>
        <w:rPr>
          <w:rFonts w:hint="cs"/>
          <w:rtl/>
        </w:rPr>
      </w:pPr>
      <w:r>
        <w:rPr>
          <w:rFonts w:hint="cs"/>
          <w:rtl/>
        </w:rPr>
        <w:t>2. לא היתה הנחיה מסוג זה, ולכן היא גם לא מומשה.</w:t>
      </w:r>
    </w:p>
    <w:p w14:paraId="2D9E4AE6" w14:textId="77777777" w:rsidR="00000000" w:rsidRDefault="00027501">
      <w:pPr>
        <w:pStyle w:val="a0"/>
        <w:rPr>
          <w:rFonts w:hint="cs"/>
          <w:rtl/>
        </w:rPr>
      </w:pPr>
    </w:p>
    <w:p w14:paraId="2CAC2203" w14:textId="77777777" w:rsidR="00000000" w:rsidRDefault="00027501">
      <w:pPr>
        <w:pStyle w:val="a0"/>
        <w:rPr>
          <w:rFonts w:hint="cs"/>
          <w:rtl/>
        </w:rPr>
      </w:pPr>
      <w:r>
        <w:rPr>
          <w:rFonts w:hint="cs"/>
          <w:rtl/>
        </w:rPr>
        <w:t>3. אזור העישון הוא במרפסות השונות של הבניין. עם בוא החורף הגיע משרד התיירות להסדר בדבר הקמת אוהל מיוחד למעשנים במרפסת ה</w:t>
      </w:r>
      <w:r>
        <w:rPr>
          <w:rFonts w:hint="cs"/>
          <w:rtl/>
        </w:rPr>
        <w:t>בניין. בימים הקרובים יוקם אוהל זה לרווחת העובדים המעשנים והלא-מעשנים.</w:t>
      </w:r>
    </w:p>
    <w:p w14:paraId="62A1995D" w14:textId="77777777" w:rsidR="00000000" w:rsidRDefault="00027501">
      <w:pPr>
        <w:pStyle w:val="a0"/>
        <w:rPr>
          <w:rFonts w:hint="cs"/>
          <w:rtl/>
        </w:rPr>
      </w:pPr>
    </w:p>
    <w:p w14:paraId="6C85818A" w14:textId="77777777" w:rsidR="00000000" w:rsidRDefault="00027501">
      <w:pPr>
        <w:pStyle w:val="a0"/>
        <w:rPr>
          <w:rFonts w:hint="cs"/>
          <w:rtl/>
        </w:rPr>
      </w:pPr>
      <w:r>
        <w:rPr>
          <w:rFonts w:hint="cs"/>
          <w:rtl/>
        </w:rPr>
        <w:t>4. כנ"ל סעיף 3.</w:t>
      </w:r>
    </w:p>
    <w:p w14:paraId="58C77588" w14:textId="77777777" w:rsidR="00000000" w:rsidRDefault="00027501">
      <w:pPr>
        <w:pStyle w:val="a0"/>
        <w:rPr>
          <w:rFonts w:hint="cs"/>
          <w:rtl/>
        </w:rPr>
      </w:pPr>
    </w:p>
    <w:p w14:paraId="76F4B98B" w14:textId="77777777" w:rsidR="00000000" w:rsidRDefault="00027501">
      <w:pPr>
        <w:pStyle w:val="a0"/>
        <w:rPr>
          <w:rFonts w:hint="cs"/>
          <w:rtl/>
        </w:rPr>
      </w:pPr>
    </w:p>
    <w:p w14:paraId="257F1337" w14:textId="77777777" w:rsidR="00000000" w:rsidRDefault="00027501">
      <w:pPr>
        <w:pStyle w:val="af1"/>
        <w:rPr>
          <w:rtl/>
        </w:rPr>
      </w:pPr>
      <w:r>
        <w:rPr>
          <w:rtl/>
        </w:rPr>
        <w:t>היו"ר יולי-יואל אדלשטיין:</w:t>
      </w:r>
    </w:p>
    <w:p w14:paraId="1710F96D" w14:textId="77777777" w:rsidR="00000000" w:rsidRDefault="00027501">
      <w:pPr>
        <w:pStyle w:val="a0"/>
        <w:rPr>
          <w:rtl/>
        </w:rPr>
      </w:pPr>
    </w:p>
    <w:p w14:paraId="013D9947" w14:textId="77777777" w:rsidR="00000000" w:rsidRDefault="00027501">
      <w:pPr>
        <w:pStyle w:val="a0"/>
        <w:rPr>
          <w:rFonts w:hint="cs"/>
          <w:rtl/>
        </w:rPr>
      </w:pPr>
      <w:r>
        <w:rPr>
          <w:rFonts w:hint="cs"/>
          <w:rtl/>
        </w:rPr>
        <w:t xml:space="preserve">שאלה נוספת לחבר הכנסת חמי דורון, בבקשה. </w:t>
      </w:r>
    </w:p>
    <w:p w14:paraId="332DE1A1" w14:textId="77777777" w:rsidR="00000000" w:rsidRDefault="00027501">
      <w:pPr>
        <w:pStyle w:val="a0"/>
        <w:rPr>
          <w:rFonts w:hint="cs"/>
          <w:rtl/>
        </w:rPr>
      </w:pPr>
    </w:p>
    <w:p w14:paraId="0235B71C" w14:textId="77777777" w:rsidR="00000000" w:rsidRDefault="00027501">
      <w:pPr>
        <w:pStyle w:val="af0"/>
        <w:rPr>
          <w:rtl/>
        </w:rPr>
      </w:pPr>
      <w:bookmarkStart w:id="507" w:name="FS000001053T21_01_2004_17_28_02"/>
      <w:bookmarkEnd w:id="507"/>
      <w:r>
        <w:rPr>
          <w:rFonts w:hint="eastAsia"/>
          <w:rtl/>
        </w:rPr>
        <w:t>חמי</w:t>
      </w:r>
      <w:r>
        <w:rPr>
          <w:rtl/>
        </w:rPr>
        <w:t xml:space="preserve"> דורון (שינוי):</w:t>
      </w:r>
    </w:p>
    <w:p w14:paraId="61BE4F13" w14:textId="77777777" w:rsidR="00000000" w:rsidRDefault="00027501">
      <w:pPr>
        <w:pStyle w:val="a0"/>
        <w:rPr>
          <w:rFonts w:hint="cs"/>
          <w:rtl/>
        </w:rPr>
      </w:pPr>
    </w:p>
    <w:p w14:paraId="5CEC804E" w14:textId="77777777" w:rsidR="00000000" w:rsidRDefault="00027501">
      <w:pPr>
        <w:pStyle w:val="a0"/>
        <w:rPr>
          <w:rFonts w:hint="cs"/>
          <w:rtl/>
        </w:rPr>
      </w:pPr>
      <w:r>
        <w:rPr>
          <w:rFonts w:hint="cs"/>
          <w:rtl/>
        </w:rPr>
        <w:t>אדוני היושב-ראש, האם בעצם אדוני אומר, שהטענות של עיריית ירושלים בדבר המלצות הפ</w:t>
      </w:r>
      <w:r>
        <w:rPr>
          <w:rFonts w:hint="cs"/>
          <w:rtl/>
        </w:rPr>
        <w:t xml:space="preserve">קחים שנמסרו בכתב בשקר יסודן? </w:t>
      </w:r>
    </w:p>
    <w:p w14:paraId="780314D0" w14:textId="77777777" w:rsidR="00000000" w:rsidRDefault="00027501">
      <w:pPr>
        <w:pStyle w:val="a0"/>
        <w:ind w:firstLine="0"/>
        <w:rPr>
          <w:rFonts w:hint="cs"/>
          <w:rtl/>
        </w:rPr>
      </w:pPr>
    </w:p>
    <w:p w14:paraId="29425FA8" w14:textId="77777777" w:rsidR="00000000" w:rsidRDefault="00027501">
      <w:pPr>
        <w:pStyle w:val="af1"/>
        <w:rPr>
          <w:rtl/>
        </w:rPr>
      </w:pPr>
      <w:r>
        <w:rPr>
          <w:rtl/>
        </w:rPr>
        <w:t>היו"ר יולי-יואל אדלשטיין:</w:t>
      </w:r>
    </w:p>
    <w:p w14:paraId="725C7FAD" w14:textId="77777777" w:rsidR="00000000" w:rsidRDefault="00027501">
      <w:pPr>
        <w:pStyle w:val="a0"/>
        <w:rPr>
          <w:rtl/>
        </w:rPr>
      </w:pPr>
    </w:p>
    <w:p w14:paraId="619B1345" w14:textId="77777777" w:rsidR="00000000" w:rsidRDefault="00027501">
      <w:pPr>
        <w:pStyle w:val="a0"/>
        <w:rPr>
          <w:rFonts w:hint="cs"/>
          <w:rtl/>
        </w:rPr>
      </w:pPr>
      <w:r>
        <w:rPr>
          <w:rFonts w:hint="cs"/>
          <w:rtl/>
        </w:rPr>
        <w:t xml:space="preserve">תודה, השאלה ברורה. </w:t>
      </w:r>
    </w:p>
    <w:p w14:paraId="153F2EFC" w14:textId="77777777" w:rsidR="00000000" w:rsidRDefault="00027501">
      <w:pPr>
        <w:pStyle w:val="a0"/>
        <w:rPr>
          <w:rFonts w:hint="cs"/>
          <w:rtl/>
        </w:rPr>
      </w:pPr>
    </w:p>
    <w:p w14:paraId="33FA491F" w14:textId="77777777" w:rsidR="00000000" w:rsidRDefault="00027501">
      <w:pPr>
        <w:pStyle w:val="-"/>
        <w:rPr>
          <w:rtl/>
        </w:rPr>
      </w:pPr>
      <w:bookmarkStart w:id="508" w:name="FS000000405T21_01_2004_16_45_06C"/>
      <w:bookmarkEnd w:id="508"/>
      <w:r>
        <w:rPr>
          <w:rtl/>
        </w:rPr>
        <w:t>שר התיירות בנימין אלון:</w:t>
      </w:r>
    </w:p>
    <w:p w14:paraId="23D4005B" w14:textId="77777777" w:rsidR="00000000" w:rsidRDefault="00027501">
      <w:pPr>
        <w:pStyle w:val="a0"/>
        <w:rPr>
          <w:rtl/>
        </w:rPr>
      </w:pPr>
    </w:p>
    <w:p w14:paraId="171E7196" w14:textId="77777777" w:rsidR="00000000" w:rsidRDefault="00027501">
      <w:pPr>
        <w:pStyle w:val="a0"/>
        <w:rPr>
          <w:rFonts w:hint="cs"/>
          <w:rtl/>
        </w:rPr>
      </w:pPr>
      <w:r>
        <w:rPr>
          <w:rFonts w:hint="cs"/>
          <w:rtl/>
        </w:rPr>
        <w:t xml:space="preserve">לפי המידע שבידי, לא הגיעו אלינו תלונות או הנחיות של פקחים, כמו שאתה מתאר בשאלתך. אתה אומר, שיש ידיעות שזה כך, והתשובה היא לא. </w:t>
      </w:r>
    </w:p>
    <w:p w14:paraId="05F848C2" w14:textId="77777777" w:rsidR="00000000" w:rsidRDefault="00027501">
      <w:pPr>
        <w:pStyle w:val="a0"/>
        <w:rPr>
          <w:rFonts w:hint="cs"/>
          <w:rtl/>
        </w:rPr>
      </w:pPr>
    </w:p>
    <w:p w14:paraId="210BF5F9" w14:textId="77777777" w:rsidR="00000000" w:rsidRDefault="00027501">
      <w:pPr>
        <w:pStyle w:val="a0"/>
        <w:rPr>
          <w:rFonts w:hint="cs"/>
          <w:rtl/>
        </w:rPr>
      </w:pPr>
      <w:r>
        <w:rPr>
          <w:rFonts w:hint="cs"/>
          <w:rtl/>
        </w:rPr>
        <w:t xml:space="preserve">תרשה לי להשיב לך בעל-פה </w:t>
      </w:r>
      <w:r>
        <w:rPr>
          <w:rFonts w:hint="cs"/>
          <w:rtl/>
        </w:rPr>
        <w:t xml:space="preserve">- כל זה כתוב. אתה לא חבר הכנסת היחיד ששואל, יש לפחות חברת כנסת נוספת ששואלת, גם היא מסיעתך, ומשום מה, נדמה לי, שהמקטרת של המנכ"ל שלנו מושכת אש ועשן. יש עובד חרוץ במשרד - - - </w:t>
      </w:r>
    </w:p>
    <w:p w14:paraId="62E80D79" w14:textId="77777777" w:rsidR="00000000" w:rsidRDefault="00027501">
      <w:pPr>
        <w:pStyle w:val="a0"/>
        <w:rPr>
          <w:rFonts w:hint="cs"/>
          <w:rtl/>
        </w:rPr>
      </w:pPr>
    </w:p>
    <w:p w14:paraId="7B59C7C0" w14:textId="77777777" w:rsidR="00000000" w:rsidRDefault="00027501">
      <w:pPr>
        <w:pStyle w:val="af1"/>
        <w:rPr>
          <w:rtl/>
        </w:rPr>
      </w:pPr>
      <w:r>
        <w:rPr>
          <w:rtl/>
        </w:rPr>
        <w:t>היו"ר יולי-יואל אדלשטיין:</w:t>
      </w:r>
    </w:p>
    <w:p w14:paraId="3E510710" w14:textId="77777777" w:rsidR="00000000" w:rsidRDefault="00027501">
      <w:pPr>
        <w:pStyle w:val="a0"/>
        <w:rPr>
          <w:rtl/>
        </w:rPr>
      </w:pPr>
    </w:p>
    <w:p w14:paraId="4588C375" w14:textId="77777777" w:rsidR="00000000" w:rsidRDefault="00027501">
      <w:pPr>
        <w:pStyle w:val="a0"/>
        <w:rPr>
          <w:rFonts w:hint="cs"/>
          <w:rtl/>
        </w:rPr>
      </w:pPr>
      <w:r>
        <w:rPr>
          <w:rFonts w:hint="cs"/>
          <w:rtl/>
        </w:rPr>
        <w:t xml:space="preserve">ניסיתי כל הזמן להבין מה פשר השאילתא. </w:t>
      </w:r>
    </w:p>
    <w:p w14:paraId="2ABF46C2" w14:textId="77777777" w:rsidR="00000000" w:rsidRDefault="00027501">
      <w:pPr>
        <w:pStyle w:val="a0"/>
        <w:rPr>
          <w:rFonts w:hint="cs"/>
          <w:rtl/>
        </w:rPr>
      </w:pPr>
    </w:p>
    <w:p w14:paraId="070A3F7F" w14:textId="77777777" w:rsidR="00000000" w:rsidRDefault="00027501">
      <w:pPr>
        <w:pStyle w:val="-"/>
        <w:rPr>
          <w:rtl/>
        </w:rPr>
      </w:pPr>
      <w:bookmarkStart w:id="509" w:name="FS000000405T21_01_2004_17_30_28"/>
      <w:bookmarkEnd w:id="509"/>
      <w:r>
        <w:rPr>
          <w:rFonts w:hint="eastAsia"/>
          <w:rtl/>
        </w:rPr>
        <w:t>שר</w:t>
      </w:r>
      <w:r>
        <w:rPr>
          <w:rtl/>
        </w:rPr>
        <w:t xml:space="preserve"> התיירות בני</w:t>
      </w:r>
      <w:r>
        <w:rPr>
          <w:rtl/>
        </w:rPr>
        <w:t>מין אלון:</w:t>
      </w:r>
    </w:p>
    <w:p w14:paraId="2F329566" w14:textId="77777777" w:rsidR="00000000" w:rsidRDefault="00027501">
      <w:pPr>
        <w:pStyle w:val="a0"/>
        <w:rPr>
          <w:rFonts w:hint="cs"/>
          <w:rtl/>
        </w:rPr>
      </w:pPr>
    </w:p>
    <w:p w14:paraId="429A2E9D" w14:textId="77777777" w:rsidR="00000000" w:rsidRDefault="00027501">
      <w:pPr>
        <w:pStyle w:val="a0"/>
        <w:rPr>
          <w:rFonts w:hint="cs"/>
          <w:rtl/>
        </w:rPr>
      </w:pPr>
      <w:r>
        <w:rPr>
          <w:rFonts w:hint="cs"/>
          <w:rtl/>
        </w:rPr>
        <w:t>זה ההסבר היחיד שלי. תאמין לי, חבר הכנסת דורון, שבנושא של תיירות, אני בכיף רוצה לחלוק אתך כמה שיותר מידע. אבל הנושא הזה של אכיפת איסור העישון, נראה לי שזה הטרדה של עובד מסוים, ודרך כמה חברי כנסת הגיעו אלי אותן שאלות.  שוחחתי עם המנכ"ל; אני לא יכו</w:t>
      </w:r>
      <w:r>
        <w:rPr>
          <w:rFonts w:hint="cs"/>
          <w:rtl/>
        </w:rPr>
        <w:t xml:space="preserve">ל לשפוט אותו, כי אני מעודי לא עישנתי. יש יצרים שקשה לי להתמודד אתם, והיצר הזה הוא קל לי עד למאוד. אבל הוא גם אמור לשמור על החוק ולא לעשן במקום שאסור לעשן. שוחחתי אתו על הנושא הזה, ונראה לי שדי מטרידים אותו. </w:t>
      </w:r>
    </w:p>
    <w:p w14:paraId="2FFB1E98" w14:textId="77777777" w:rsidR="00000000" w:rsidRDefault="00027501">
      <w:pPr>
        <w:pStyle w:val="a0"/>
        <w:ind w:firstLine="0"/>
        <w:rPr>
          <w:rFonts w:hint="cs"/>
          <w:rtl/>
        </w:rPr>
      </w:pPr>
    </w:p>
    <w:p w14:paraId="4FD173BA" w14:textId="77777777" w:rsidR="00000000" w:rsidRDefault="00027501">
      <w:pPr>
        <w:pStyle w:val="af0"/>
        <w:rPr>
          <w:rtl/>
        </w:rPr>
      </w:pPr>
      <w:r>
        <w:rPr>
          <w:rFonts w:hint="eastAsia"/>
          <w:rtl/>
        </w:rPr>
        <w:t>חמי</w:t>
      </w:r>
      <w:r>
        <w:rPr>
          <w:rtl/>
        </w:rPr>
        <w:t xml:space="preserve"> דורון (שינוי):</w:t>
      </w:r>
    </w:p>
    <w:p w14:paraId="31517D7D" w14:textId="77777777" w:rsidR="00000000" w:rsidRDefault="00027501">
      <w:pPr>
        <w:pStyle w:val="a0"/>
        <w:rPr>
          <w:rFonts w:hint="cs"/>
          <w:rtl/>
        </w:rPr>
      </w:pPr>
    </w:p>
    <w:p w14:paraId="1E47F2DD" w14:textId="77777777" w:rsidR="00000000" w:rsidRDefault="00027501">
      <w:pPr>
        <w:pStyle w:val="a0"/>
        <w:rPr>
          <w:rFonts w:hint="cs"/>
          <w:rtl/>
        </w:rPr>
      </w:pPr>
      <w:r>
        <w:rPr>
          <w:rFonts w:hint="cs"/>
          <w:rtl/>
        </w:rPr>
        <w:t>הנושא פורסם בעיתונות, זה לא</w:t>
      </w:r>
      <w:r>
        <w:rPr>
          <w:rFonts w:hint="cs"/>
          <w:rtl/>
        </w:rPr>
        <w:t xml:space="preserve"> היה סוד צבאי. מעבר לכך - - - </w:t>
      </w:r>
    </w:p>
    <w:p w14:paraId="493CC294" w14:textId="77777777" w:rsidR="00000000" w:rsidRDefault="00027501">
      <w:pPr>
        <w:pStyle w:val="af1"/>
        <w:rPr>
          <w:rtl/>
        </w:rPr>
      </w:pPr>
    </w:p>
    <w:p w14:paraId="3B018DBE" w14:textId="77777777" w:rsidR="00000000" w:rsidRDefault="00027501">
      <w:pPr>
        <w:pStyle w:val="af1"/>
        <w:rPr>
          <w:rtl/>
        </w:rPr>
      </w:pPr>
      <w:r>
        <w:rPr>
          <w:rtl/>
        </w:rPr>
        <w:t>היו"ר יולי-יואל אדלשטיין:</w:t>
      </w:r>
    </w:p>
    <w:p w14:paraId="45A79408" w14:textId="77777777" w:rsidR="00000000" w:rsidRDefault="00027501">
      <w:pPr>
        <w:pStyle w:val="a0"/>
        <w:rPr>
          <w:rtl/>
        </w:rPr>
      </w:pPr>
    </w:p>
    <w:p w14:paraId="48E6C0DC" w14:textId="77777777" w:rsidR="00000000" w:rsidRDefault="00027501">
      <w:pPr>
        <w:pStyle w:val="a0"/>
        <w:rPr>
          <w:rFonts w:hint="cs"/>
          <w:rtl/>
        </w:rPr>
      </w:pPr>
      <w:r>
        <w:rPr>
          <w:rFonts w:hint="cs"/>
          <w:rtl/>
        </w:rPr>
        <w:t xml:space="preserve">אני ארשה לך לגשת לשר במליאה, חבר הכנסת דורון, ולהסביר לו את ההמשך. לא שומעים קריאות ביניים, הן לא רשומות בפרוטוקול, חבל על התהליך הזה. </w:t>
      </w:r>
    </w:p>
    <w:p w14:paraId="57819C79" w14:textId="77777777" w:rsidR="00000000" w:rsidRDefault="00027501">
      <w:pPr>
        <w:pStyle w:val="a0"/>
        <w:rPr>
          <w:rFonts w:hint="cs"/>
          <w:rtl/>
        </w:rPr>
      </w:pPr>
    </w:p>
    <w:p w14:paraId="225CC505" w14:textId="77777777" w:rsidR="00000000" w:rsidRDefault="00027501">
      <w:pPr>
        <w:pStyle w:val="-"/>
        <w:rPr>
          <w:rtl/>
        </w:rPr>
      </w:pPr>
      <w:bookmarkStart w:id="510" w:name="FS000000405T21_01_2004_16_46_53C"/>
      <w:bookmarkEnd w:id="510"/>
      <w:r>
        <w:rPr>
          <w:rtl/>
        </w:rPr>
        <w:t>שר התיירות בנימין אלון:</w:t>
      </w:r>
    </w:p>
    <w:p w14:paraId="5BFF1C58" w14:textId="77777777" w:rsidR="00000000" w:rsidRDefault="00027501">
      <w:pPr>
        <w:pStyle w:val="a0"/>
        <w:rPr>
          <w:rtl/>
        </w:rPr>
      </w:pPr>
    </w:p>
    <w:p w14:paraId="64EF3967" w14:textId="77777777" w:rsidR="00000000" w:rsidRDefault="00027501">
      <w:pPr>
        <w:pStyle w:val="a0"/>
        <w:rPr>
          <w:rFonts w:hint="cs"/>
          <w:rtl/>
        </w:rPr>
      </w:pPr>
      <w:r>
        <w:rPr>
          <w:rFonts w:hint="cs"/>
          <w:rtl/>
        </w:rPr>
        <w:t>רק אם תרשה לי, היושב-ראש, במשפט אחד</w:t>
      </w:r>
      <w:r>
        <w:rPr>
          <w:rFonts w:hint="cs"/>
          <w:rtl/>
        </w:rPr>
        <w:t>. אני אינני מקל ראש בחוק הזה של איסור עישון במקומות ציבוריים, בפרט במקומות שהחלונות בהם סגורים - הקפדתי מאוד עם כניסתנו לבניין החדש, פה, מול משרד החוץ, שיפתחו חלונות, זה עלה לנו הרבה כסף, כדי שלא ייווצר המצב הלא-נעים, ואפילו קצת מסוכן. ואף שיש חלונות פתוחי</w:t>
      </w:r>
      <w:r>
        <w:rPr>
          <w:rFonts w:hint="cs"/>
          <w:rtl/>
        </w:rPr>
        <w:t xml:space="preserve">ם אני משתדל להקפיד מאוד, וכך הנחיתי, וכך המשרד נוהג, על קיום החוק הזה של איסור עישון במקומות ציבוריים ועל אכיפתו. </w:t>
      </w:r>
    </w:p>
    <w:p w14:paraId="487A11AA" w14:textId="77777777" w:rsidR="00000000" w:rsidRDefault="00027501">
      <w:pPr>
        <w:pStyle w:val="a0"/>
        <w:ind w:firstLine="0"/>
        <w:rPr>
          <w:rFonts w:hint="cs"/>
          <w:rtl/>
        </w:rPr>
      </w:pPr>
    </w:p>
    <w:p w14:paraId="0E047A28" w14:textId="77777777" w:rsidR="00000000" w:rsidRDefault="00027501">
      <w:pPr>
        <w:pStyle w:val="af1"/>
        <w:rPr>
          <w:rtl/>
        </w:rPr>
      </w:pPr>
      <w:r>
        <w:rPr>
          <w:rtl/>
        </w:rPr>
        <w:t>היו"ר יולי-יואל אדלשטיין:</w:t>
      </w:r>
    </w:p>
    <w:p w14:paraId="5CCF0A60" w14:textId="77777777" w:rsidR="00000000" w:rsidRDefault="00027501">
      <w:pPr>
        <w:pStyle w:val="a0"/>
        <w:rPr>
          <w:rtl/>
        </w:rPr>
      </w:pPr>
    </w:p>
    <w:p w14:paraId="0DCDE769" w14:textId="77777777" w:rsidR="00000000" w:rsidRDefault="00027501">
      <w:pPr>
        <w:pStyle w:val="a0"/>
        <w:rPr>
          <w:rFonts w:hint="cs"/>
          <w:rtl/>
        </w:rPr>
      </w:pPr>
      <w:r>
        <w:rPr>
          <w:rFonts w:hint="cs"/>
          <w:rtl/>
        </w:rPr>
        <w:t xml:space="preserve"> אני מזדהה עם כבוד השר כי פעם עבדתי עם מנכ"ל שלמורת רוחי עישן סיגרים, אז נלחמתי בו כל הקדנציה. </w:t>
      </w:r>
    </w:p>
    <w:p w14:paraId="2F335527" w14:textId="77777777" w:rsidR="00000000" w:rsidRDefault="00027501">
      <w:pPr>
        <w:pStyle w:val="a0"/>
        <w:rPr>
          <w:rtl/>
        </w:rPr>
      </w:pPr>
    </w:p>
    <w:p w14:paraId="5F5680DF" w14:textId="77777777" w:rsidR="00000000" w:rsidRDefault="00027501">
      <w:pPr>
        <w:pStyle w:val="a0"/>
        <w:rPr>
          <w:rFonts w:hint="cs"/>
          <w:rtl/>
        </w:rPr>
      </w:pPr>
      <w:r>
        <w:rPr>
          <w:rFonts w:hint="cs"/>
          <w:rtl/>
        </w:rPr>
        <w:t xml:space="preserve"> </w:t>
      </w:r>
    </w:p>
    <w:p w14:paraId="149AE4B3" w14:textId="77777777" w:rsidR="00000000" w:rsidRDefault="00027501">
      <w:pPr>
        <w:pStyle w:val="a1"/>
        <w:jc w:val="center"/>
        <w:rPr>
          <w:rtl/>
        </w:rPr>
      </w:pPr>
      <w:bookmarkStart w:id="511" w:name="CQ19657FI0019657T21_01_2004_17_35_02"/>
      <w:bookmarkStart w:id="512" w:name="_Toc90038062"/>
      <w:bookmarkEnd w:id="511"/>
      <w:r>
        <w:rPr>
          <w:rtl/>
        </w:rPr>
        <w:t>977. פיתוח אתר</w:t>
      </w:r>
      <w:r>
        <w:rPr>
          <w:rtl/>
        </w:rPr>
        <w:t xml:space="preserve"> מירון</w:t>
      </w:r>
      <w:bookmarkEnd w:id="512"/>
    </w:p>
    <w:p w14:paraId="154459E8" w14:textId="77777777" w:rsidR="00000000" w:rsidRDefault="00027501">
      <w:pPr>
        <w:pStyle w:val="a0"/>
        <w:rPr>
          <w:rFonts w:hint="cs"/>
          <w:rtl/>
        </w:rPr>
      </w:pPr>
    </w:p>
    <w:p w14:paraId="7A39D991" w14:textId="77777777" w:rsidR="00000000" w:rsidRDefault="00027501">
      <w:pPr>
        <w:pStyle w:val="a0"/>
        <w:ind w:firstLine="0"/>
        <w:rPr>
          <w:bCs/>
          <w:u w:val="single"/>
        </w:rPr>
      </w:pPr>
      <w:bookmarkStart w:id="513" w:name="ESQ19657"/>
      <w:bookmarkEnd w:id="513"/>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185C8A09" w14:textId="77777777" w:rsidR="00000000" w:rsidRDefault="00027501">
      <w:pPr>
        <w:pStyle w:val="a0"/>
        <w:ind w:firstLine="720"/>
      </w:pPr>
      <w:r>
        <w:rPr>
          <w:rtl/>
        </w:rPr>
        <w:t>ביום ו' בטבת התשס"ד (31 בדצמבר 2003):</w:t>
      </w:r>
    </w:p>
    <w:p w14:paraId="31284693" w14:textId="77777777" w:rsidR="00000000" w:rsidRDefault="00027501">
      <w:pPr>
        <w:pStyle w:val="a0"/>
        <w:rPr>
          <w:rFonts w:hint="cs"/>
          <w:rtl/>
        </w:rPr>
      </w:pPr>
    </w:p>
    <w:p w14:paraId="71283DEE" w14:textId="77777777" w:rsidR="00000000" w:rsidRDefault="00027501">
      <w:pPr>
        <w:pStyle w:val="a0"/>
        <w:ind w:firstLine="720"/>
      </w:pPr>
      <w:r>
        <w:rPr>
          <w:rFonts w:hint="cs"/>
          <w:rtl/>
        </w:rPr>
        <w:t xml:space="preserve">בעיתון "משפחה" מיום ט"ז בכסליו התשס"ד, 11 בדצמבר 2003, פורסם, כי אזור מתחם הקבר בציון </w:t>
      </w:r>
      <w:r>
        <w:rPr>
          <w:rtl/>
        </w:rPr>
        <w:t>רשב"י</w:t>
      </w:r>
      <w:r>
        <w:rPr>
          <w:rFonts w:hint="cs"/>
          <w:rtl/>
        </w:rPr>
        <w:t xml:space="preserve"> ורבי אלעזר בנו במירון יהפוך לאתר תיירות. עוד פורסם, כי מרבית התקציב הועבר לפית</w:t>
      </w:r>
      <w:r>
        <w:rPr>
          <w:rFonts w:hint="cs"/>
          <w:rtl/>
        </w:rPr>
        <w:t>וח, ולא לפרויקט.</w:t>
      </w:r>
    </w:p>
    <w:p w14:paraId="2FDCCD12" w14:textId="77777777" w:rsidR="00000000" w:rsidRDefault="00027501">
      <w:pPr>
        <w:pStyle w:val="a0"/>
        <w:ind w:firstLine="720"/>
      </w:pPr>
    </w:p>
    <w:p w14:paraId="44B3FDE3" w14:textId="77777777" w:rsidR="00000000" w:rsidRDefault="00027501">
      <w:pPr>
        <w:pStyle w:val="a0"/>
        <w:ind w:firstLine="720"/>
      </w:pPr>
      <w:r>
        <w:rPr>
          <w:rFonts w:hint="cs"/>
          <w:rtl/>
        </w:rPr>
        <w:t>רצוני לשאול</w:t>
      </w:r>
      <w:r>
        <w:rPr>
          <w:rtl/>
        </w:rPr>
        <w:t>:</w:t>
      </w:r>
    </w:p>
    <w:p w14:paraId="481FB8D8" w14:textId="77777777" w:rsidR="00000000" w:rsidRDefault="00027501">
      <w:pPr>
        <w:pStyle w:val="a0"/>
        <w:ind w:firstLine="720"/>
      </w:pPr>
    </w:p>
    <w:p w14:paraId="040305F9" w14:textId="77777777" w:rsidR="00000000" w:rsidRDefault="00027501">
      <w:pPr>
        <w:pStyle w:val="a0"/>
        <w:ind w:firstLine="720"/>
        <w:rPr>
          <w:rFonts w:hint="cs"/>
          <w:rtl/>
        </w:rPr>
      </w:pPr>
      <w:r>
        <w:rPr>
          <w:rFonts w:hint="cs"/>
          <w:rtl/>
        </w:rPr>
        <w:t xml:space="preserve">1. </w:t>
      </w:r>
      <w:r>
        <w:rPr>
          <w:rtl/>
        </w:rPr>
        <w:t xml:space="preserve">מה כוללת </w:t>
      </w:r>
      <w:r>
        <w:rPr>
          <w:rFonts w:hint="cs"/>
          <w:rtl/>
        </w:rPr>
        <w:t>התוכנית, והאם משרדך שותף לה?</w:t>
      </w:r>
    </w:p>
    <w:p w14:paraId="0308CA39" w14:textId="77777777" w:rsidR="00000000" w:rsidRDefault="00027501">
      <w:pPr>
        <w:pStyle w:val="a0"/>
        <w:ind w:firstLine="720"/>
        <w:rPr>
          <w:rtl/>
        </w:rPr>
      </w:pPr>
    </w:p>
    <w:p w14:paraId="034298FE" w14:textId="77777777" w:rsidR="00000000" w:rsidRDefault="00027501">
      <w:pPr>
        <w:pStyle w:val="a0"/>
        <w:ind w:firstLine="720"/>
        <w:rPr>
          <w:rtl/>
        </w:rPr>
      </w:pPr>
      <w:r>
        <w:rPr>
          <w:rFonts w:hint="cs"/>
          <w:rtl/>
        </w:rPr>
        <w:t xml:space="preserve">2. </w:t>
      </w:r>
      <w:r>
        <w:rPr>
          <w:rtl/>
        </w:rPr>
        <w:t xml:space="preserve">האם </w:t>
      </w:r>
      <w:r>
        <w:rPr>
          <w:rFonts w:hint="cs"/>
          <w:rtl/>
        </w:rPr>
        <w:t>נכון ש</w:t>
      </w:r>
      <w:r>
        <w:rPr>
          <w:rtl/>
        </w:rPr>
        <w:t xml:space="preserve">מרבית התקציב </w:t>
      </w:r>
      <w:r>
        <w:rPr>
          <w:rFonts w:hint="cs"/>
          <w:rtl/>
        </w:rPr>
        <w:t>הועברה לפיתוח</w:t>
      </w:r>
      <w:r>
        <w:rPr>
          <w:rtl/>
        </w:rPr>
        <w:t>?</w:t>
      </w:r>
    </w:p>
    <w:p w14:paraId="2CF4092A" w14:textId="77777777" w:rsidR="00000000" w:rsidRDefault="00027501">
      <w:pPr>
        <w:pStyle w:val="a0"/>
        <w:ind w:firstLine="720"/>
        <w:rPr>
          <w:rtl/>
        </w:rPr>
      </w:pPr>
    </w:p>
    <w:p w14:paraId="29106646" w14:textId="77777777" w:rsidR="00000000" w:rsidRDefault="00027501">
      <w:pPr>
        <w:pStyle w:val="a0"/>
        <w:ind w:firstLine="720"/>
        <w:rPr>
          <w:rtl/>
        </w:rPr>
      </w:pPr>
      <w:r>
        <w:rPr>
          <w:rFonts w:hint="cs"/>
          <w:rtl/>
        </w:rPr>
        <w:t xml:space="preserve">3. </w:t>
      </w:r>
      <w:r>
        <w:rPr>
          <w:rtl/>
        </w:rPr>
        <w:t xml:space="preserve">האם </w:t>
      </w:r>
      <w:r>
        <w:rPr>
          <w:rFonts w:hint="cs"/>
          <w:rtl/>
        </w:rPr>
        <w:t xml:space="preserve">מימוש </w:t>
      </w:r>
      <w:r>
        <w:rPr>
          <w:rtl/>
        </w:rPr>
        <w:t xml:space="preserve">התוכנית </w:t>
      </w:r>
      <w:r>
        <w:rPr>
          <w:rFonts w:hint="cs"/>
          <w:rtl/>
        </w:rPr>
        <w:t>יותנה</w:t>
      </w:r>
      <w:r>
        <w:rPr>
          <w:rtl/>
        </w:rPr>
        <w:t xml:space="preserve"> בהסכמת הרבנים </w:t>
      </w:r>
      <w:r>
        <w:rPr>
          <w:rFonts w:hint="cs"/>
          <w:rtl/>
        </w:rPr>
        <w:t>העוסקים בשימור האתר?</w:t>
      </w:r>
      <w:r>
        <w:rPr>
          <w:rtl/>
        </w:rPr>
        <w:t xml:space="preserve"> </w:t>
      </w:r>
    </w:p>
    <w:p w14:paraId="75304B57" w14:textId="77777777" w:rsidR="00000000" w:rsidRDefault="00027501">
      <w:pPr>
        <w:pStyle w:val="a0"/>
        <w:ind w:firstLine="720"/>
        <w:rPr>
          <w:rFonts w:hint="cs"/>
          <w:rtl/>
        </w:rPr>
      </w:pPr>
    </w:p>
    <w:p w14:paraId="58C7467C" w14:textId="77777777" w:rsidR="00000000" w:rsidRDefault="00027501">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התיירות</w:t>
      </w:r>
      <w:r>
        <w:rPr>
          <w:b/>
          <w:bCs/>
          <w:u w:val="single"/>
          <w:rtl/>
        </w:rPr>
        <w:t xml:space="preserve"> בני</w:t>
      </w:r>
      <w:r>
        <w:rPr>
          <w:rFonts w:hint="cs"/>
          <w:b/>
          <w:bCs/>
          <w:u w:val="single"/>
          <w:rtl/>
        </w:rPr>
        <w:t>מין</w:t>
      </w:r>
      <w:r>
        <w:rPr>
          <w:b/>
          <w:bCs/>
          <w:u w:val="single"/>
          <w:rtl/>
        </w:rPr>
        <w:t xml:space="preserve"> אלון:</w:t>
      </w:r>
    </w:p>
    <w:p w14:paraId="6FE7E2E1" w14:textId="77777777" w:rsidR="00000000" w:rsidRDefault="00027501">
      <w:pPr>
        <w:pStyle w:val="a0"/>
        <w:ind w:firstLine="0"/>
        <w:rPr>
          <w:b/>
          <w:bCs/>
          <w:rtl/>
        </w:rPr>
      </w:pPr>
      <w:r>
        <w:rPr>
          <w:b/>
          <w:bCs/>
          <w:rtl/>
        </w:rPr>
        <w:t>(לא נקראה, נמסרה לפרוטוקול)</w:t>
      </w:r>
    </w:p>
    <w:p w14:paraId="2DF7B7CB" w14:textId="77777777" w:rsidR="00000000" w:rsidRDefault="00027501">
      <w:pPr>
        <w:pStyle w:val="a0"/>
        <w:rPr>
          <w:rFonts w:hint="cs"/>
          <w:b/>
          <w:bCs/>
          <w:rtl/>
        </w:rPr>
      </w:pPr>
    </w:p>
    <w:p w14:paraId="1352A983" w14:textId="77777777" w:rsidR="00000000" w:rsidRDefault="00027501">
      <w:pPr>
        <w:pStyle w:val="a0"/>
        <w:ind w:firstLine="720"/>
        <w:rPr>
          <w:rFonts w:hint="cs"/>
          <w:rtl/>
        </w:rPr>
      </w:pPr>
      <w:r>
        <w:rPr>
          <w:rFonts w:hint="cs"/>
          <w:rtl/>
        </w:rPr>
        <w:t>1. התוכנית נעשתה</w:t>
      </w:r>
      <w:r>
        <w:rPr>
          <w:rFonts w:hint="cs"/>
          <w:rtl/>
        </w:rPr>
        <w:t xml:space="preserve"> על-ידי ועדת היגוי לפיתוח ציון הרשב"י, מינהלת הרשב"י, וההקדשות, תוך  עמידה על הצרכים המרכזיים. התוכנית של משרד התיירות היא להכין את המקום להיות ראוי לקבל את הקהל העצום שמגיע אליו דבר יום ביומו, והכול מתוך ראיית צורכי המתפללים. משרד התיירות הוא שותף פעיל בת</w:t>
      </w:r>
      <w:r>
        <w:rPr>
          <w:rFonts w:hint="cs"/>
          <w:rtl/>
        </w:rPr>
        <w:t>וכנית והוא מימן את חלקה.</w:t>
      </w:r>
    </w:p>
    <w:p w14:paraId="653DB3FF" w14:textId="77777777" w:rsidR="00000000" w:rsidRDefault="00027501">
      <w:pPr>
        <w:pStyle w:val="a0"/>
        <w:ind w:left="719" w:firstLine="0"/>
        <w:rPr>
          <w:rFonts w:hint="cs"/>
          <w:rtl/>
        </w:rPr>
      </w:pPr>
    </w:p>
    <w:p w14:paraId="0B2F1A54" w14:textId="77777777" w:rsidR="00000000" w:rsidRDefault="00027501">
      <w:pPr>
        <w:pStyle w:val="a0"/>
        <w:ind w:left="360" w:firstLine="359"/>
        <w:rPr>
          <w:rFonts w:hint="cs"/>
          <w:rtl/>
        </w:rPr>
      </w:pPr>
      <w:r>
        <w:rPr>
          <w:rFonts w:hint="cs"/>
          <w:rtl/>
        </w:rPr>
        <w:t>2. כן.</w:t>
      </w:r>
    </w:p>
    <w:p w14:paraId="2911B014" w14:textId="77777777" w:rsidR="00000000" w:rsidRDefault="00027501">
      <w:pPr>
        <w:pStyle w:val="a0"/>
        <w:ind w:left="719" w:firstLine="0"/>
        <w:rPr>
          <w:rFonts w:hint="cs"/>
          <w:rtl/>
        </w:rPr>
      </w:pPr>
    </w:p>
    <w:p w14:paraId="269CC583" w14:textId="77777777" w:rsidR="00000000" w:rsidRDefault="00027501">
      <w:pPr>
        <w:pStyle w:val="a0"/>
        <w:ind w:firstLine="360"/>
        <w:rPr>
          <w:rFonts w:hint="cs"/>
          <w:rtl/>
        </w:rPr>
      </w:pPr>
      <w:r>
        <w:rPr>
          <w:rFonts w:hint="cs"/>
          <w:rtl/>
        </w:rPr>
        <w:t xml:space="preserve">     3. כאמור, הכול נעשה מלכתחילה תחת ועדת היגוי כוללת ובהסכמת הרבנים. עם פניית רבנים וגורמים נוספים הוקפאה התוכנית והוקפא המימון, עד שהרבנים הראשיים יבקשו ויאשרו את התוכנית ואת העבודה.</w:t>
      </w:r>
    </w:p>
    <w:p w14:paraId="6751E8B0" w14:textId="77777777" w:rsidR="00000000" w:rsidRDefault="00027501">
      <w:pPr>
        <w:pStyle w:val="a0"/>
        <w:rPr>
          <w:rFonts w:hint="cs"/>
          <w:rtl/>
        </w:rPr>
      </w:pPr>
    </w:p>
    <w:p w14:paraId="4C588752" w14:textId="77777777" w:rsidR="00000000" w:rsidRDefault="00027501">
      <w:pPr>
        <w:pStyle w:val="af1"/>
        <w:rPr>
          <w:rtl/>
        </w:rPr>
      </w:pPr>
      <w:r>
        <w:rPr>
          <w:rtl/>
        </w:rPr>
        <w:t>היו"ר יולי-יואל אדלשטיין:</w:t>
      </w:r>
    </w:p>
    <w:p w14:paraId="7B4C3764" w14:textId="77777777" w:rsidR="00000000" w:rsidRDefault="00027501">
      <w:pPr>
        <w:pStyle w:val="a0"/>
        <w:rPr>
          <w:rtl/>
        </w:rPr>
      </w:pPr>
    </w:p>
    <w:p w14:paraId="35F5F908" w14:textId="77777777" w:rsidR="00000000" w:rsidRDefault="00027501">
      <w:pPr>
        <w:pStyle w:val="a0"/>
        <w:rPr>
          <w:rFonts w:hint="cs"/>
          <w:rtl/>
        </w:rPr>
      </w:pPr>
      <w:r>
        <w:rPr>
          <w:rFonts w:hint="cs"/>
          <w:rtl/>
        </w:rPr>
        <w:t>מיצינו א</w:t>
      </w:r>
      <w:r>
        <w:rPr>
          <w:rFonts w:hint="cs"/>
          <w:rtl/>
        </w:rPr>
        <w:t xml:space="preserve">ת הנושא, ואנחנו נודה לשר התיירות, חבר הכנסת בני אלון. </w:t>
      </w:r>
    </w:p>
    <w:p w14:paraId="385F6B91" w14:textId="77777777" w:rsidR="00000000" w:rsidRDefault="00027501">
      <w:pPr>
        <w:pStyle w:val="a2"/>
        <w:rPr>
          <w:rFonts w:hint="cs"/>
          <w:rtl/>
        </w:rPr>
      </w:pPr>
      <w:bookmarkStart w:id="514" w:name="CS21166FI0021166T21_01_2004_17_21_30"/>
      <w:bookmarkEnd w:id="514"/>
    </w:p>
    <w:p w14:paraId="3FAE7457" w14:textId="77777777" w:rsidR="00000000" w:rsidRDefault="00027501">
      <w:pPr>
        <w:pStyle w:val="a0"/>
        <w:rPr>
          <w:rFonts w:hint="cs"/>
          <w:rtl/>
        </w:rPr>
      </w:pPr>
    </w:p>
    <w:p w14:paraId="22B1FF34" w14:textId="77777777" w:rsidR="00000000" w:rsidRDefault="00027501">
      <w:pPr>
        <w:pStyle w:val="a2"/>
        <w:rPr>
          <w:rFonts w:hint="cs"/>
          <w:rtl/>
        </w:rPr>
      </w:pPr>
      <w:bookmarkStart w:id="515" w:name="_Toc90038063"/>
      <w:r>
        <w:rPr>
          <w:rtl/>
        </w:rPr>
        <w:t>הצע</w:t>
      </w:r>
      <w:r>
        <w:rPr>
          <w:rFonts w:hint="cs"/>
          <w:rtl/>
        </w:rPr>
        <w:t>ות</w:t>
      </w:r>
      <w:r>
        <w:rPr>
          <w:rtl/>
        </w:rPr>
        <w:t xml:space="preserve"> לסדר-היום</w:t>
      </w:r>
      <w:bookmarkEnd w:id="515"/>
      <w:r>
        <w:rPr>
          <w:rtl/>
        </w:rPr>
        <w:t xml:space="preserve"> </w:t>
      </w:r>
    </w:p>
    <w:p w14:paraId="21984050" w14:textId="77777777" w:rsidR="00000000" w:rsidRDefault="00027501">
      <w:pPr>
        <w:pStyle w:val="a2"/>
        <w:rPr>
          <w:rtl/>
        </w:rPr>
      </w:pPr>
      <w:bookmarkStart w:id="516" w:name="_Toc90038064"/>
      <w:r>
        <w:rPr>
          <w:rtl/>
        </w:rPr>
        <w:t>גדר ההפרדה</w:t>
      </w:r>
      <w:bookmarkEnd w:id="516"/>
    </w:p>
    <w:p w14:paraId="68E80F68" w14:textId="77777777" w:rsidR="00000000" w:rsidRDefault="00027501">
      <w:pPr>
        <w:pStyle w:val="af1"/>
        <w:rPr>
          <w:rFonts w:hint="cs"/>
          <w:rtl/>
        </w:rPr>
      </w:pPr>
    </w:p>
    <w:p w14:paraId="29A3FA86" w14:textId="77777777" w:rsidR="00000000" w:rsidRDefault="00027501">
      <w:pPr>
        <w:pStyle w:val="af1"/>
        <w:rPr>
          <w:rtl/>
        </w:rPr>
      </w:pPr>
      <w:r>
        <w:rPr>
          <w:rtl/>
        </w:rPr>
        <w:t>היו"ר יולי-יואל אדלשטיין:</w:t>
      </w:r>
    </w:p>
    <w:p w14:paraId="12CEB62F" w14:textId="77777777" w:rsidR="00000000" w:rsidRDefault="00027501">
      <w:pPr>
        <w:pStyle w:val="a0"/>
        <w:rPr>
          <w:rtl/>
        </w:rPr>
      </w:pPr>
    </w:p>
    <w:p w14:paraId="1F2FD1D6" w14:textId="77777777" w:rsidR="00000000" w:rsidRDefault="00027501">
      <w:pPr>
        <w:pStyle w:val="a0"/>
        <w:rPr>
          <w:rFonts w:hint="cs"/>
          <w:rtl/>
        </w:rPr>
      </w:pPr>
      <w:r>
        <w:rPr>
          <w:rFonts w:hint="cs"/>
          <w:rtl/>
        </w:rPr>
        <w:t xml:space="preserve">אנחנו עוברים לנושא הבא, נושא לא חדש על סדר-היום </w:t>
      </w:r>
      <w:r>
        <w:rPr>
          <w:rtl/>
        </w:rPr>
        <w:t>–</w:t>
      </w:r>
      <w:r>
        <w:rPr>
          <w:rFonts w:hint="cs"/>
          <w:rtl/>
        </w:rPr>
        <w:t xml:space="preserve"> גדר ההפרדה, הצעות לסדר-היום מס' 2375, 2376, 2377, 2387, 2399, 2410, 2418, 2423, 2429, 2432 ו-</w:t>
      </w:r>
      <w:r>
        <w:rPr>
          <w:rFonts w:hint="cs"/>
          <w:rtl/>
        </w:rPr>
        <w:t xml:space="preserve">2443. יש מספר רב של מציעים. הראשון הוא מכובדנו, חבר מאתמול במועדון היוקרתי של חברי הכנסת בני 70 פלוס, חבר הכנסת אברהם רביץ. אחריו - חבר הכנסת איתן כבל. אם לא נראה אותו במליאה, אז חבר הכנסת מוחמד ברכה. </w:t>
      </w:r>
    </w:p>
    <w:p w14:paraId="0891D164" w14:textId="77777777" w:rsidR="00000000" w:rsidRDefault="00027501">
      <w:pPr>
        <w:pStyle w:val="a0"/>
        <w:ind w:firstLine="0"/>
        <w:rPr>
          <w:rFonts w:hint="cs"/>
          <w:rtl/>
        </w:rPr>
      </w:pPr>
    </w:p>
    <w:p w14:paraId="5D1AAA37" w14:textId="77777777" w:rsidR="00000000" w:rsidRDefault="00027501">
      <w:pPr>
        <w:pStyle w:val="a"/>
        <w:rPr>
          <w:rtl/>
        </w:rPr>
      </w:pPr>
      <w:bookmarkStart w:id="517" w:name="FS000000531T21_01_2004_17_24_47"/>
      <w:bookmarkStart w:id="518" w:name="_Toc90038065"/>
      <w:bookmarkEnd w:id="517"/>
      <w:r>
        <w:rPr>
          <w:rFonts w:hint="eastAsia"/>
          <w:rtl/>
        </w:rPr>
        <w:t>אברהם</w:t>
      </w:r>
      <w:r>
        <w:rPr>
          <w:rtl/>
        </w:rPr>
        <w:t xml:space="preserve"> רביץ (יהדות התורה):</w:t>
      </w:r>
      <w:bookmarkEnd w:id="518"/>
    </w:p>
    <w:p w14:paraId="6300E55B" w14:textId="77777777" w:rsidR="00000000" w:rsidRDefault="00027501">
      <w:pPr>
        <w:pStyle w:val="a0"/>
        <w:rPr>
          <w:rFonts w:hint="cs"/>
          <w:rtl/>
        </w:rPr>
      </w:pPr>
    </w:p>
    <w:p w14:paraId="346BCB0C" w14:textId="77777777" w:rsidR="00000000" w:rsidRDefault="00027501">
      <w:pPr>
        <w:pStyle w:val="a0"/>
        <w:rPr>
          <w:rFonts w:hint="cs"/>
          <w:rtl/>
        </w:rPr>
      </w:pPr>
      <w:r>
        <w:rPr>
          <w:rFonts w:hint="cs"/>
          <w:rtl/>
        </w:rPr>
        <w:t>אדוני היושב-ראש, חברי חברי</w:t>
      </w:r>
      <w:r>
        <w:rPr>
          <w:rFonts w:hint="cs"/>
          <w:rtl/>
        </w:rPr>
        <w:t xml:space="preserve"> הכנסת, הגשתי את ההצעה לסדר-היום בהקשר של הדיון בבית-הדין הבין-לאומי בהאג, שבא בעקבות גדר ההפרדה. אני תמה, ורוצה לשאול את הממשלה: נראה לי שיש כאן טיפול שלומיאלי בכל הנושא הזה. הרי לו אני נקראתי לבית-המשפט באופן אישי, מה הייתי עושה? אם היה לי "קייז", הייתי </w:t>
      </w:r>
      <w:r>
        <w:rPr>
          <w:rFonts w:hint="cs"/>
          <w:rtl/>
        </w:rPr>
        <w:t xml:space="preserve">עושה את הדבר המקביל </w:t>
      </w:r>
      <w:r>
        <w:rPr>
          <w:rtl/>
        </w:rPr>
        <w:t>–</w:t>
      </w:r>
      <w:r>
        <w:rPr>
          <w:rFonts w:hint="cs"/>
          <w:rtl/>
        </w:rPr>
        <w:t xml:space="preserve"> או שהייתי מודיע שבית-המשפט הבין-לאומי בהאג לא קיים כלפי. אנחנו לא חתמנו על ההסכמה לקיומו של בית-המשפט הזה, כמו ארצות-הברית, שלא חתמה. הייתי אומר את זה. אם זה לא היה נראה לי, בגלל לחצים בין-לאומיים, הייתי עושה את הדבר הפשוט: הייתי אומר</w:t>
      </w:r>
      <w:r>
        <w:rPr>
          <w:rFonts w:hint="cs"/>
          <w:rtl/>
        </w:rPr>
        <w:t xml:space="preserve"> שלגבי אותו משפט, במקביל לו, גם לי יש "קייז". </w:t>
      </w:r>
    </w:p>
    <w:p w14:paraId="26594FEC" w14:textId="77777777" w:rsidR="00000000" w:rsidRDefault="00027501">
      <w:pPr>
        <w:pStyle w:val="a0"/>
        <w:rPr>
          <w:rFonts w:hint="cs"/>
          <w:rtl/>
        </w:rPr>
      </w:pPr>
    </w:p>
    <w:p w14:paraId="4B5BCBED" w14:textId="77777777" w:rsidR="00000000" w:rsidRDefault="00027501">
      <w:pPr>
        <w:pStyle w:val="a0"/>
        <w:rPr>
          <w:rFonts w:hint="cs"/>
          <w:rtl/>
        </w:rPr>
      </w:pPr>
      <w:r>
        <w:rPr>
          <w:rFonts w:hint="cs"/>
          <w:rtl/>
        </w:rPr>
        <w:t>הרי גדר ההפרדה, לטענת ממשלת ישראל, ואני מאמין לה, היא גדר ביטחון; וגדר הביטחון נבנתה בממון רב כל כך בגלל פעולות החבלה שנעשות כלפי ישראל. זה בהחלט הופך להיות  "קייז" משפטי בין-לאומי. הייתי תובע במקביל את הרשות</w:t>
      </w:r>
      <w:r>
        <w:rPr>
          <w:rFonts w:hint="cs"/>
          <w:rtl/>
        </w:rPr>
        <w:t xml:space="preserve"> הפלסטינית או מדינות נוספות שמאפשרות את פעולות הטרור או מעודדות את פעולות הטרור. ובאותו משפט הייתי קורא גם אותן למשפט. </w:t>
      </w:r>
    </w:p>
    <w:p w14:paraId="1BAB2FF9" w14:textId="77777777" w:rsidR="00000000" w:rsidRDefault="00027501">
      <w:pPr>
        <w:pStyle w:val="a0"/>
        <w:rPr>
          <w:rFonts w:hint="cs"/>
          <w:rtl/>
        </w:rPr>
      </w:pPr>
    </w:p>
    <w:p w14:paraId="115C1404" w14:textId="77777777" w:rsidR="00000000" w:rsidRDefault="00027501">
      <w:pPr>
        <w:pStyle w:val="a0"/>
        <w:rPr>
          <w:rFonts w:hint="cs"/>
          <w:rtl/>
        </w:rPr>
      </w:pPr>
      <w:r>
        <w:rPr>
          <w:rFonts w:hint="cs"/>
          <w:rtl/>
        </w:rPr>
        <w:t>אבל, כיצד אנחנו הולכים לבית המשפט הבין-לאומי כשאין לנו סיכוי כלשהו אלא להפסיד? השאלה היא כמה נפסיד. מהי השלומיאליות הזאת? מדוע ממשלת יש</w:t>
      </w:r>
      <w:r>
        <w:rPr>
          <w:rFonts w:hint="cs"/>
          <w:rtl/>
        </w:rPr>
        <w:t xml:space="preserve">ראל לא חושבת מחשבה שנייה איך מטפלים בסיבוך בין-לאומי כזה? נראה לי שיש כאן התנהלות והתנהגות שנובעות מלחצים של מדינות שאינן דואגות לשלומה ולקיומה של מדינת ישראל. זה לא בראש שלהן, וודאי שהצדק האבסולוטי אינו בראש שלהן. </w:t>
      </w:r>
    </w:p>
    <w:p w14:paraId="1478858B" w14:textId="77777777" w:rsidR="00000000" w:rsidRDefault="00027501">
      <w:pPr>
        <w:pStyle w:val="a0"/>
        <w:rPr>
          <w:rFonts w:hint="cs"/>
          <w:rtl/>
        </w:rPr>
      </w:pPr>
    </w:p>
    <w:p w14:paraId="6EA7DFCA" w14:textId="77777777" w:rsidR="00000000" w:rsidRDefault="00027501">
      <w:pPr>
        <w:pStyle w:val="a0"/>
        <w:rPr>
          <w:rFonts w:hint="cs"/>
          <w:rtl/>
        </w:rPr>
      </w:pPr>
      <w:r>
        <w:rPr>
          <w:rFonts w:hint="cs"/>
          <w:rtl/>
        </w:rPr>
        <w:t>לכן, אני קורא לממשלת ישראל לבחור באחת מ</w:t>
      </w:r>
      <w:r>
        <w:rPr>
          <w:rFonts w:hint="cs"/>
          <w:rtl/>
        </w:rPr>
        <w:t xml:space="preserve">שתי האלטרנטיבות. האחת, כפי שהדברים עלו בתחילת הפרויקט הזה: ממשלת ישראל לא הולכת לבית המשפט הבין-לאומי; מראש הוא איננו אמור להיות אובייקטיבי בבעיה, בסכסוך הקיים כאן. </w:t>
      </w:r>
    </w:p>
    <w:p w14:paraId="39412E5C" w14:textId="77777777" w:rsidR="00000000" w:rsidRDefault="00027501">
      <w:pPr>
        <w:pStyle w:val="a0"/>
        <w:ind w:firstLine="0"/>
        <w:rPr>
          <w:rFonts w:hint="cs"/>
          <w:rtl/>
        </w:rPr>
      </w:pPr>
    </w:p>
    <w:p w14:paraId="149C6182" w14:textId="77777777" w:rsidR="00000000" w:rsidRDefault="00027501">
      <w:pPr>
        <w:pStyle w:val="af1"/>
        <w:rPr>
          <w:rtl/>
        </w:rPr>
      </w:pPr>
      <w:r>
        <w:rPr>
          <w:rtl/>
        </w:rPr>
        <w:t>היו"ר יולי-יואל אדלשטיין:</w:t>
      </w:r>
    </w:p>
    <w:p w14:paraId="4E5562C9" w14:textId="77777777" w:rsidR="00000000" w:rsidRDefault="00027501">
      <w:pPr>
        <w:pStyle w:val="a0"/>
        <w:rPr>
          <w:rtl/>
        </w:rPr>
      </w:pPr>
    </w:p>
    <w:p w14:paraId="3CBB9974" w14:textId="77777777" w:rsidR="00000000" w:rsidRDefault="00027501">
      <w:pPr>
        <w:pStyle w:val="a0"/>
        <w:rPr>
          <w:rFonts w:hint="cs"/>
          <w:rtl/>
        </w:rPr>
      </w:pPr>
      <w:r>
        <w:rPr>
          <w:rFonts w:hint="cs"/>
          <w:rtl/>
        </w:rPr>
        <w:t xml:space="preserve">אבקש לסיים. </w:t>
      </w:r>
    </w:p>
    <w:p w14:paraId="03FAC838" w14:textId="77777777" w:rsidR="00000000" w:rsidRDefault="00027501">
      <w:pPr>
        <w:pStyle w:val="a0"/>
        <w:ind w:firstLine="0"/>
        <w:rPr>
          <w:rFonts w:hint="cs"/>
          <w:rtl/>
        </w:rPr>
      </w:pPr>
    </w:p>
    <w:p w14:paraId="46DFADFD" w14:textId="77777777" w:rsidR="00000000" w:rsidRDefault="00027501">
      <w:pPr>
        <w:pStyle w:val="-"/>
        <w:rPr>
          <w:rtl/>
        </w:rPr>
      </w:pPr>
      <w:bookmarkStart w:id="519" w:name="FS000000531T21_01_2004_17_29_46C"/>
      <w:bookmarkEnd w:id="519"/>
      <w:r>
        <w:rPr>
          <w:rtl/>
        </w:rPr>
        <w:t>אברהם רביץ (יהדות התורה):</w:t>
      </w:r>
    </w:p>
    <w:p w14:paraId="0E228BBE" w14:textId="77777777" w:rsidR="00000000" w:rsidRDefault="00027501">
      <w:pPr>
        <w:pStyle w:val="a0"/>
        <w:rPr>
          <w:rtl/>
        </w:rPr>
      </w:pPr>
    </w:p>
    <w:p w14:paraId="5E57C0C7" w14:textId="77777777" w:rsidR="00000000" w:rsidRDefault="00027501">
      <w:pPr>
        <w:pStyle w:val="a0"/>
        <w:rPr>
          <w:rFonts w:hint="cs"/>
          <w:rtl/>
        </w:rPr>
      </w:pPr>
      <w:r>
        <w:rPr>
          <w:rFonts w:hint="cs"/>
          <w:rtl/>
        </w:rPr>
        <w:t>אני כבר מסיים. ואם הי</w:t>
      </w:r>
      <w:r>
        <w:rPr>
          <w:rFonts w:hint="cs"/>
          <w:rtl/>
        </w:rPr>
        <w:t xml:space="preserve">א כן הולכת לשם, שתגיש - אדרבה, שבית-המשפט הזה ידון בכל הפרשה, לא רק בחלקה. זה "קייז". </w:t>
      </w:r>
    </w:p>
    <w:p w14:paraId="678B7A71" w14:textId="77777777" w:rsidR="00000000" w:rsidRDefault="00027501">
      <w:pPr>
        <w:pStyle w:val="a0"/>
        <w:rPr>
          <w:rFonts w:hint="cs"/>
          <w:rtl/>
        </w:rPr>
      </w:pPr>
    </w:p>
    <w:p w14:paraId="6CE52D52" w14:textId="77777777" w:rsidR="00000000" w:rsidRDefault="00027501">
      <w:pPr>
        <w:pStyle w:val="a0"/>
        <w:rPr>
          <w:rFonts w:hint="cs"/>
          <w:rtl/>
        </w:rPr>
      </w:pPr>
      <w:r>
        <w:rPr>
          <w:rFonts w:hint="cs"/>
          <w:rtl/>
        </w:rPr>
        <w:t xml:space="preserve">אני אומר לכם, מבחינה בין-לאומית, לו הייתי שופט שם, הייתי פוסק נגד ממשלת ישראל. </w:t>
      </w:r>
    </w:p>
    <w:p w14:paraId="2F088EB0" w14:textId="77777777" w:rsidR="00000000" w:rsidRDefault="00027501">
      <w:pPr>
        <w:pStyle w:val="a0"/>
        <w:ind w:firstLine="0"/>
        <w:rPr>
          <w:rFonts w:hint="cs"/>
          <w:rtl/>
        </w:rPr>
      </w:pPr>
    </w:p>
    <w:p w14:paraId="7656BEFD" w14:textId="77777777" w:rsidR="00000000" w:rsidRDefault="00027501">
      <w:pPr>
        <w:pStyle w:val="af0"/>
        <w:rPr>
          <w:rtl/>
        </w:rPr>
      </w:pPr>
      <w:r>
        <w:rPr>
          <w:rFonts w:hint="eastAsia"/>
          <w:rtl/>
        </w:rPr>
        <w:t>עסאם</w:t>
      </w:r>
      <w:r>
        <w:rPr>
          <w:rtl/>
        </w:rPr>
        <w:t xml:space="preserve"> מח'ול (חד"ש-תע"ל):</w:t>
      </w:r>
    </w:p>
    <w:p w14:paraId="78E9F3EE" w14:textId="77777777" w:rsidR="00000000" w:rsidRDefault="00027501">
      <w:pPr>
        <w:pStyle w:val="a0"/>
        <w:rPr>
          <w:rFonts w:hint="cs"/>
          <w:rtl/>
        </w:rPr>
      </w:pPr>
    </w:p>
    <w:p w14:paraId="423FF3C3" w14:textId="77777777" w:rsidR="00000000" w:rsidRDefault="00027501">
      <w:pPr>
        <w:pStyle w:val="a0"/>
        <w:rPr>
          <w:rFonts w:hint="cs"/>
          <w:rtl/>
        </w:rPr>
      </w:pPr>
      <w:r>
        <w:rPr>
          <w:rFonts w:hint="cs"/>
          <w:rtl/>
        </w:rPr>
        <w:t>אז אולי צריך להפסיק את בניית הגדר?</w:t>
      </w:r>
    </w:p>
    <w:p w14:paraId="2A7754E3" w14:textId="77777777" w:rsidR="00000000" w:rsidRDefault="00027501">
      <w:pPr>
        <w:pStyle w:val="a0"/>
        <w:ind w:firstLine="0"/>
        <w:rPr>
          <w:rFonts w:hint="cs"/>
          <w:rtl/>
        </w:rPr>
      </w:pPr>
    </w:p>
    <w:p w14:paraId="3F004229" w14:textId="77777777" w:rsidR="00000000" w:rsidRDefault="00027501">
      <w:pPr>
        <w:pStyle w:val="-"/>
        <w:rPr>
          <w:rtl/>
        </w:rPr>
      </w:pPr>
      <w:bookmarkStart w:id="520" w:name="FS000000531T21_01_2004_17_30_32C"/>
      <w:bookmarkEnd w:id="520"/>
      <w:r>
        <w:rPr>
          <w:rtl/>
        </w:rPr>
        <w:t>אברהם רביץ (יהדות התורה):</w:t>
      </w:r>
    </w:p>
    <w:p w14:paraId="07F6F37E" w14:textId="77777777" w:rsidR="00000000" w:rsidRDefault="00027501">
      <w:pPr>
        <w:pStyle w:val="a0"/>
        <w:rPr>
          <w:rtl/>
        </w:rPr>
      </w:pPr>
    </w:p>
    <w:p w14:paraId="27E7DF06" w14:textId="77777777" w:rsidR="00000000" w:rsidRDefault="00027501">
      <w:pPr>
        <w:pStyle w:val="a0"/>
        <w:rPr>
          <w:rFonts w:hint="cs"/>
          <w:rtl/>
        </w:rPr>
      </w:pPr>
      <w:r>
        <w:rPr>
          <w:rFonts w:hint="cs"/>
          <w:rtl/>
        </w:rPr>
        <w:t xml:space="preserve">אצלנו הגדר, בשלב המסוים הזה, היא צורך חיוני לשמירת החיים, חבר הכנסת מח'ול. וזה לא משנה מהי המחשבה שעומדת מאחורי המחשבה הזאת, שאולי ממשלת ישראל רוצה להרחיב את גבולה </w:t>
      </w:r>
      <w:r>
        <w:rPr>
          <w:rtl/>
        </w:rPr>
        <w:t>–</w:t>
      </w:r>
      <w:r>
        <w:rPr>
          <w:rFonts w:hint="cs"/>
          <w:rtl/>
        </w:rPr>
        <w:t xml:space="preserve"> זה לא משנה. מכיוון שכיום הגדר הזאת עלולה,</w:t>
      </w:r>
      <w:r>
        <w:rPr>
          <w:rtl/>
        </w:rPr>
        <w:t xml:space="preserve"> </w:t>
      </w:r>
      <w:r>
        <w:rPr>
          <w:rFonts w:hint="cs"/>
          <w:rtl/>
        </w:rPr>
        <w:t xml:space="preserve">ויש הוכחות לכך, להפסיק שפיכות דמים, אתם יודעים </w:t>
      </w:r>
      <w:r>
        <w:rPr>
          <w:rFonts w:hint="cs"/>
          <w:rtl/>
        </w:rPr>
        <w:t xml:space="preserve">מה - משני הצדדים. </w:t>
      </w:r>
    </w:p>
    <w:p w14:paraId="0563B024" w14:textId="77777777" w:rsidR="00000000" w:rsidRDefault="00027501">
      <w:pPr>
        <w:pStyle w:val="a0"/>
        <w:rPr>
          <w:rFonts w:hint="cs"/>
          <w:rtl/>
        </w:rPr>
      </w:pPr>
    </w:p>
    <w:p w14:paraId="5C690914" w14:textId="77777777" w:rsidR="00000000" w:rsidRDefault="00027501">
      <w:pPr>
        <w:pStyle w:val="a0"/>
        <w:rPr>
          <w:rFonts w:hint="cs"/>
          <w:rtl/>
        </w:rPr>
      </w:pPr>
      <w:r>
        <w:rPr>
          <w:rFonts w:hint="cs"/>
          <w:rtl/>
        </w:rPr>
        <w:t xml:space="preserve">לכן, אדוני היושב-ראש, אני חושב שהממשלה חייבת לחשוב קצת ולא לתת לעניינים להתנהל מאליהם. תודה. </w:t>
      </w:r>
    </w:p>
    <w:p w14:paraId="448E205A" w14:textId="77777777" w:rsidR="00000000" w:rsidRDefault="00027501">
      <w:pPr>
        <w:pStyle w:val="a0"/>
        <w:rPr>
          <w:rFonts w:hint="cs"/>
          <w:rtl/>
        </w:rPr>
      </w:pPr>
    </w:p>
    <w:p w14:paraId="1B7BFF9A" w14:textId="77777777" w:rsidR="00000000" w:rsidRDefault="00027501">
      <w:pPr>
        <w:pStyle w:val="af1"/>
        <w:rPr>
          <w:rtl/>
        </w:rPr>
      </w:pPr>
      <w:r>
        <w:rPr>
          <w:rtl/>
        </w:rPr>
        <w:t>היו"ר יולי-יואל אדלשטיין:</w:t>
      </w:r>
    </w:p>
    <w:p w14:paraId="7F0987CA" w14:textId="77777777" w:rsidR="00000000" w:rsidRDefault="00027501">
      <w:pPr>
        <w:pStyle w:val="a0"/>
        <w:rPr>
          <w:rtl/>
        </w:rPr>
      </w:pPr>
    </w:p>
    <w:p w14:paraId="2BAB5036" w14:textId="77777777" w:rsidR="00000000" w:rsidRDefault="00027501">
      <w:pPr>
        <w:pStyle w:val="a0"/>
        <w:rPr>
          <w:rFonts w:hint="cs"/>
          <w:rtl/>
        </w:rPr>
      </w:pPr>
      <w:r>
        <w:rPr>
          <w:rFonts w:hint="cs"/>
          <w:rtl/>
        </w:rPr>
        <w:t>תודה לחבר הכנסת רביץ. חבר הכנסת איתן כבל - הפסיד את תורו. חבר הכנסת מוחמד ברכה. אחריו - חבר הכנסת גדעון סער. אם חב</w:t>
      </w:r>
      <w:r>
        <w:rPr>
          <w:rFonts w:hint="cs"/>
          <w:rtl/>
        </w:rPr>
        <w:t xml:space="preserve">ר הכנסת גדעון סער לא יגיע - חבר הכנסת שלמה בניזרי. בבקשה, אדוני. </w:t>
      </w:r>
    </w:p>
    <w:p w14:paraId="6630FCF5" w14:textId="77777777" w:rsidR="00000000" w:rsidRDefault="00027501">
      <w:pPr>
        <w:pStyle w:val="a0"/>
        <w:rPr>
          <w:rFonts w:hint="cs"/>
          <w:rtl/>
        </w:rPr>
      </w:pPr>
    </w:p>
    <w:p w14:paraId="00653EF1" w14:textId="77777777" w:rsidR="00000000" w:rsidRDefault="00027501">
      <w:pPr>
        <w:pStyle w:val="a"/>
        <w:rPr>
          <w:rtl/>
        </w:rPr>
      </w:pPr>
      <w:bookmarkStart w:id="521" w:name="FS000000540T21_01_2004_17_32_01"/>
      <w:bookmarkStart w:id="522" w:name="_Toc90038066"/>
      <w:bookmarkEnd w:id="521"/>
      <w:r>
        <w:rPr>
          <w:rFonts w:hint="eastAsia"/>
          <w:rtl/>
        </w:rPr>
        <w:t>מוחמד</w:t>
      </w:r>
      <w:r>
        <w:rPr>
          <w:rtl/>
        </w:rPr>
        <w:t xml:space="preserve"> ברכה (חד"ש-תע"ל):</w:t>
      </w:r>
      <w:bookmarkEnd w:id="522"/>
    </w:p>
    <w:p w14:paraId="472C414C" w14:textId="77777777" w:rsidR="00000000" w:rsidRDefault="00027501">
      <w:pPr>
        <w:pStyle w:val="a0"/>
        <w:rPr>
          <w:rFonts w:hint="cs"/>
          <w:rtl/>
        </w:rPr>
      </w:pPr>
    </w:p>
    <w:p w14:paraId="07D1DEB9" w14:textId="77777777" w:rsidR="00000000" w:rsidRDefault="00027501">
      <w:pPr>
        <w:pStyle w:val="a0"/>
        <w:rPr>
          <w:rFonts w:hint="cs"/>
          <w:rtl/>
        </w:rPr>
      </w:pPr>
      <w:r>
        <w:rPr>
          <w:rFonts w:hint="cs"/>
          <w:rtl/>
        </w:rPr>
        <w:t>אדוני היושב-ראש, כנסת נכבדה, גדר ההפרדה אינה אלא חומת אפרטהייד; חומה של איבה, אטימות, רשעות וגזענות. החומה שהוצגה בתחילה כצעד של מגננה, הפכה למכשיר קולוניאליסטי וטר</w:t>
      </w:r>
      <w:r>
        <w:rPr>
          <w:rFonts w:hint="cs"/>
          <w:rtl/>
        </w:rPr>
        <w:t xml:space="preserve">נספריסטי. </w:t>
      </w:r>
    </w:p>
    <w:p w14:paraId="195A2677" w14:textId="77777777" w:rsidR="00000000" w:rsidRDefault="00027501">
      <w:pPr>
        <w:pStyle w:val="a0"/>
        <w:rPr>
          <w:rFonts w:hint="cs"/>
          <w:rtl/>
        </w:rPr>
      </w:pPr>
    </w:p>
    <w:p w14:paraId="3282731B" w14:textId="77777777" w:rsidR="00000000" w:rsidRDefault="00027501">
      <w:pPr>
        <w:pStyle w:val="a0"/>
        <w:rPr>
          <w:rFonts w:hint="cs"/>
          <w:rtl/>
        </w:rPr>
      </w:pPr>
      <w:r>
        <w:rPr>
          <w:rFonts w:hint="cs"/>
          <w:rtl/>
        </w:rPr>
        <w:t>במגבלות הזמן אנסה לפרט. יותר מ-400,000 פלסטינים אמורים להילכד ולהיכלא בין החומה לבין "הקו הירוק". כמעט 20% מהאוכלוסייה הפלסטינית בשטחים אמורה להיות במכלאה, ללא כל נגישות לגדה המערבית או לתחומי מדינת ישראל. למשל, הקטע הראשון, מסאלם, סמוך לג'נין,</w:t>
      </w:r>
      <w:r>
        <w:rPr>
          <w:rFonts w:hint="cs"/>
          <w:rtl/>
        </w:rPr>
        <w:t xml:space="preserve"> ועד קלקיליה ודרומה: בניית החומה בקטע הזה בודדה 17 כפרים, המנותקים מהגדה ומישראל. הכפרים האלה חיים בגטו צר בין החומה ל"קו הירוק", אין להם גישה לבתי-ספר ולבתי-חולים, לשווקים ולשירותים ציבוריים. זה גרוע מבית-סוהר, ששם ההנהלה מחויבת למתן שירותים בסיסיים לאסיר</w:t>
      </w:r>
      <w:r>
        <w:rPr>
          <w:rFonts w:hint="cs"/>
          <w:rtl/>
        </w:rPr>
        <w:t xml:space="preserve">ים. </w:t>
      </w:r>
    </w:p>
    <w:p w14:paraId="51869E69" w14:textId="77777777" w:rsidR="00000000" w:rsidRDefault="00027501">
      <w:pPr>
        <w:pStyle w:val="a0"/>
        <w:rPr>
          <w:rFonts w:hint="cs"/>
          <w:rtl/>
        </w:rPr>
      </w:pPr>
    </w:p>
    <w:p w14:paraId="3478068D" w14:textId="77777777" w:rsidR="00000000" w:rsidRDefault="00027501">
      <w:pPr>
        <w:pStyle w:val="a0"/>
        <w:rPr>
          <w:rFonts w:hint="cs"/>
          <w:rtl/>
        </w:rPr>
      </w:pPr>
      <w:r>
        <w:rPr>
          <w:rFonts w:hint="cs"/>
          <w:rtl/>
        </w:rPr>
        <w:t xml:space="preserve">בניית החומה בקטע הזה שאני מדבר עליו היתה כרוכה בהפקעת 12,000 דונם ובעקירת כ-100,000 עצי פרי </w:t>
      </w:r>
      <w:r>
        <w:rPr>
          <w:rtl/>
        </w:rPr>
        <w:t>–</w:t>
      </w:r>
      <w:r>
        <w:rPr>
          <w:rFonts w:hint="cs"/>
          <w:rtl/>
        </w:rPr>
        <w:t xml:space="preserve"> שמתוכם יותר מ-60,000 עצי זית, הדרים ושקדים, ששימשו מקור מחיה ופרנסה לתושבים; נסתמו עשרות בארות, הן לחקלאות והן לשתייה; נהרס עולמן של מאות משפחות ומטה לחמן נ</w:t>
      </w:r>
      <w:r>
        <w:rPr>
          <w:rFonts w:hint="cs"/>
          <w:rtl/>
        </w:rPr>
        <w:t xml:space="preserve">שבר, והן מצאו את עצמן כלואות. המסלול של עוטף-ירושלים בעצם מנתק לחלוטין את האזרחים הערבים מירושלים ומשאר הגדה המערבית, מקרובי המשפחה ומחיי הכלכלה, ויוצר מיני-כלא, שנקרא ירושלים המזרחית. </w:t>
      </w:r>
    </w:p>
    <w:p w14:paraId="7BA011FB" w14:textId="77777777" w:rsidR="00000000" w:rsidRDefault="00027501">
      <w:pPr>
        <w:pStyle w:val="a0"/>
        <w:rPr>
          <w:rFonts w:hint="cs"/>
          <w:rtl/>
        </w:rPr>
      </w:pPr>
    </w:p>
    <w:p w14:paraId="46DEC451" w14:textId="77777777" w:rsidR="00000000" w:rsidRDefault="00027501">
      <w:pPr>
        <w:pStyle w:val="a0"/>
        <w:rPr>
          <w:rFonts w:hint="cs"/>
          <w:rtl/>
        </w:rPr>
      </w:pPr>
      <w:r>
        <w:rPr>
          <w:rFonts w:hint="cs"/>
          <w:rtl/>
        </w:rPr>
        <w:t>אדוני היושב-ראש, בהתחלה תוכנן שהגדר הזאת תעלה מיליארד ורבע ש"ח. עכשיו</w:t>
      </w:r>
      <w:r>
        <w:rPr>
          <w:rFonts w:hint="cs"/>
          <w:rtl/>
        </w:rPr>
        <w:t xml:space="preserve"> מדובר על 7 מיליארדים, והיד עוד נטויה. זו איננה גדר לחיים, אלא זו חומת הפרדה, שנועדה להפוך את חייהם של מאות אלפי פלסטינים לבלתי נסבלים, בתקווה שינדדו מזרחה. לא בכדי נזעק מלך ירדן, וההצהרה של שר החוץ הירדני מאתמול היתה מאוד מרחיקה לכת: הוא דיבר על כך שהחומה</w:t>
      </w:r>
      <w:r>
        <w:rPr>
          <w:rFonts w:hint="cs"/>
          <w:rtl/>
        </w:rPr>
        <w:t xml:space="preserve">, הגדר, מאיימת על הביטחון הלאומי של ירדן </w:t>
      </w:r>
      <w:r>
        <w:rPr>
          <w:rtl/>
        </w:rPr>
        <w:t>–</w:t>
      </w:r>
      <w:r>
        <w:rPr>
          <w:rFonts w:hint="cs"/>
          <w:rtl/>
        </w:rPr>
        <w:t xml:space="preserve"> ברמיזה עבה מאוד לאפשרות של נדידת אזרחים פלסטינים. אגב, אני לא בטוח שזה יקרה, אבל מתכוונים שזה מה שיקרה על-ידי הצרת צעדיהם של בני העם הפלסטיני. </w:t>
      </w:r>
    </w:p>
    <w:p w14:paraId="6B1E3442" w14:textId="77777777" w:rsidR="00000000" w:rsidRDefault="00027501">
      <w:pPr>
        <w:pStyle w:val="a0"/>
        <w:ind w:firstLine="0"/>
        <w:rPr>
          <w:rFonts w:hint="cs"/>
          <w:rtl/>
        </w:rPr>
      </w:pPr>
    </w:p>
    <w:p w14:paraId="00C7CA35" w14:textId="77777777" w:rsidR="00000000" w:rsidRDefault="00027501">
      <w:pPr>
        <w:pStyle w:val="af1"/>
        <w:rPr>
          <w:rtl/>
        </w:rPr>
      </w:pPr>
      <w:r>
        <w:rPr>
          <w:rtl/>
        </w:rPr>
        <w:t>היו"ר יולי-יואל אדלשטיין:</w:t>
      </w:r>
    </w:p>
    <w:p w14:paraId="0BA4FB0B" w14:textId="77777777" w:rsidR="00000000" w:rsidRDefault="00027501">
      <w:pPr>
        <w:pStyle w:val="a0"/>
        <w:rPr>
          <w:rtl/>
        </w:rPr>
      </w:pPr>
    </w:p>
    <w:p w14:paraId="533F99C8" w14:textId="77777777" w:rsidR="00000000" w:rsidRDefault="00027501">
      <w:pPr>
        <w:pStyle w:val="a0"/>
        <w:rPr>
          <w:rFonts w:hint="cs"/>
          <w:rtl/>
        </w:rPr>
      </w:pPr>
      <w:r>
        <w:rPr>
          <w:rFonts w:hint="cs"/>
          <w:rtl/>
        </w:rPr>
        <w:t>תודה.</w:t>
      </w:r>
    </w:p>
    <w:p w14:paraId="49FB6941" w14:textId="77777777" w:rsidR="00000000" w:rsidRDefault="00027501">
      <w:pPr>
        <w:pStyle w:val="a0"/>
        <w:ind w:firstLine="0"/>
        <w:rPr>
          <w:rFonts w:hint="cs"/>
          <w:rtl/>
        </w:rPr>
      </w:pPr>
    </w:p>
    <w:p w14:paraId="4D01D1CE" w14:textId="77777777" w:rsidR="00000000" w:rsidRDefault="00027501">
      <w:pPr>
        <w:pStyle w:val="-"/>
        <w:rPr>
          <w:rtl/>
        </w:rPr>
      </w:pPr>
      <w:bookmarkStart w:id="523" w:name="FS000000540T21_01_2004_17_36_31C"/>
      <w:bookmarkEnd w:id="523"/>
      <w:r>
        <w:rPr>
          <w:rtl/>
        </w:rPr>
        <w:t>מוחמד ברכה (חד"ש-תע"ל):</w:t>
      </w:r>
    </w:p>
    <w:p w14:paraId="59DABAF4" w14:textId="77777777" w:rsidR="00000000" w:rsidRDefault="00027501">
      <w:pPr>
        <w:pStyle w:val="a0"/>
        <w:rPr>
          <w:rtl/>
        </w:rPr>
      </w:pPr>
    </w:p>
    <w:p w14:paraId="37430ACB" w14:textId="77777777" w:rsidR="00000000" w:rsidRDefault="00027501">
      <w:pPr>
        <w:pStyle w:val="a0"/>
        <w:rPr>
          <w:rFonts w:hint="cs"/>
          <w:rtl/>
        </w:rPr>
      </w:pPr>
      <w:r>
        <w:rPr>
          <w:rFonts w:hint="cs"/>
          <w:rtl/>
        </w:rPr>
        <w:t>אדוני, אנ</w:t>
      </w:r>
      <w:r>
        <w:rPr>
          <w:rFonts w:hint="cs"/>
          <w:rtl/>
        </w:rPr>
        <w:t>י מסיים. מזימת הטרנספר הזוחל הולכת ונחשפת. ההסכמה הציבורית נפרמת. אפילו לשר המשפטים יש הצעות שונות לתקן את התוואי. אפילו ראש הממשלה מדבר על שינויים מינוריים. לא בכדי, זה בגלל המבוכה שהגדר יצרה והעיוותים שהיא יוצרת בחייהם של בני העם הפלסטיני, וגם בשל העובדה</w:t>
      </w:r>
      <w:r>
        <w:rPr>
          <w:rFonts w:hint="cs"/>
          <w:rtl/>
        </w:rPr>
        <w:t xml:space="preserve"> שזה לא מביא לשלום. </w:t>
      </w:r>
    </w:p>
    <w:p w14:paraId="2201D3A8" w14:textId="77777777" w:rsidR="00000000" w:rsidRDefault="00027501">
      <w:pPr>
        <w:pStyle w:val="a0"/>
        <w:rPr>
          <w:rFonts w:hint="cs"/>
          <w:rtl/>
        </w:rPr>
      </w:pPr>
    </w:p>
    <w:p w14:paraId="3B219991" w14:textId="77777777" w:rsidR="00000000" w:rsidRDefault="00027501">
      <w:pPr>
        <w:pStyle w:val="a0"/>
        <w:rPr>
          <w:rFonts w:hint="cs"/>
          <w:rtl/>
        </w:rPr>
      </w:pPr>
      <w:r>
        <w:rPr>
          <w:rFonts w:hint="cs"/>
          <w:rtl/>
        </w:rPr>
        <w:t xml:space="preserve">אדוני היושב-ראש, כדאי לשים לב לעובדה שראש הממשלה שרון ומוטביו המתנחלים הפכו ממתנגדים עיקשים להקמת החומה לחסידים שלה. הם גילו את הפוטנציאל הקולוניאליסטי הגלום בפרויקט הגזעני הזה. הגדר הזאת היא גם גדר שחוסמת שלום, היא חוסמת אופק מדיני, </w:t>
      </w:r>
      <w:r>
        <w:rPr>
          <w:rFonts w:hint="cs"/>
          <w:rtl/>
        </w:rPr>
        <w:t xml:space="preserve">היא חוסמת אפשרות של היפרדות לשתי מדינות, היא מייצרת מצב שמנציח את הכיבוש והעימות. לכן היא לא רק פוגעת בעם הפלסטיני, אלא בטווח הארוך היא פוגעת בכל אופק של שלום בין העם הישראלי לעם הפלסטיני </w:t>
      </w:r>
      <w:r>
        <w:rPr>
          <w:rtl/>
        </w:rPr>
        <w:t>–</w:t>
      </w:r>
      <w:r>
        <w:rPr>
          <w:rFonts w:hint="cs"/>
          <w:rtl/>
        </w:rPr>
        <w:t xml:space="preserve"> דבר שפוגע בשני העמים בסופו של דבר. תודה רבה. </w:t>
      </w:r>
    </w:p>
    <w:p w14:paraId="130D18BC" w14:textId="77777777" w:rsidR="00000000" w:rsidRDefault="00027501">
      <w:pPr>
        <w:pStyle w:val="a0"/>
        <w:ind w:firstLine="0"/>
        <w:rPr>
          <w:rFonts w:hint="cs"/>
          <w:rtl/>
        </w:rPr>
      </w:pPr>
    </w:p>
    <w:p w14:paraId="787A9B97" w14:textId="77777777" w:rsidR="00000000" w:rsidRDefault="00027501">
      <w:pPr>
        <w:pStyle w:val="af1"/>
        <w:rPr>
          <w:rtl/>
        </w:rPr>
      </w:pPr>
    </w:p>
    <w:p w14:paraId="12AFF202" w14:textId="77777777" w:rsidR="00000000" w:rsidRDefault="00027501">
      <w:pPr>
        <w:pStyle w:val="af1"/>
        <w:rPr>
          <w:rtl/>
        </w:rPr>
      </w:pPr>
      <w:r>
        <w:rPr>
          <w:rtl/>
        </w:rPr>
        <w:t>היו"ר יולי-יואל אד</w:t>
      </w:r>
      <w:r>
        <w:rPr>
          <w:rtl/>
        </w:rPr>
        <w:t>לשטיין:</w:t>
      </w:r>
    </w:p>
    <w:p w14:paraId="02E3FDD6" w14:textId="77777777" w:rsidR="00000000" w:rsidRDefault="00027501">
      <w:pPr>
        <w:pStyle w:val="a0"/>
        <w:rPr>
          <w:rtl/>
        </w:rPr>
      </w:pPr>
    </w:p>
    <w:p w14:paraId="7F8DBCAD" w14:textId="77777777" w:rsidR="00000000" w:rsidRDefault="00027501">
      <w:pPr>
        <w:pStyle w:val="a0"/>
        <w:rPr>
          <w:rFonts w:hint="cs"/>
          <w:rtl/>
        </w:rPr>
      </w:pPr>
      <w:r>
        <w:rPr>
          <w:rFonts w:hint="cs"/>
          <w:rtl/>
        </w:rPr>
        <w:t>תודה רבה לחבר הכנסת מוחמד ברכה. חבר הכנסת גדעון סער, בבקשה. אחריו - חבר הכנסת שלמה בניזרי. איך ידעת שאוסיף לחבר הכנסת ברכה חצי דקה?</w:t>
      </w:r>
    </w:p>
    <w:p w14:paraId="7B8C330E" w14:textId="77777777" w:rsidR="00000000" w:rsidRDefault="00027501">
      <w:pPr>
        <w:pStyle w:val="a0"/>
        <w:ind w:firstLine="0"/>
        <w:rPr>
          <w:rFonts w:hint="cs"/>
          <w:rtl/>
        </w:rPr>
      </w:pPr>
    </w:p>
    <w:p w14:paraId="4C8F9ABE" w14:textId="77777777" w:rsidR="00000000" w:rsidRDefault="00027501">
      <w:pPr>
        <w:pStyle w:val="a"/>
        <w:rPr>
          <w:rtl/>
        </w:rPr>
      </w:pPr>
      <w:bookmarkStart w:id="524" w:name="FS000001027T21_01_2004_17_39_14"/>
      <w:bookmarkStart w:id="525" w:name="_Toc90038067"/>
      <w:bookmarkEnd w:id="524"/>
      <w:r>
        <w:rPr>
          <w:rFonts w:hint="eastAsia"/>
          <w:rtl/>
        </w:rPr>
        <w:t>גדעון</w:t>
      </w:r>
      <w:r>
        <w:rPr>
          <w:rtl/>
        </w:rPr>
        <w:t xml:space="preserve"> סער (הליכוד):</w:t>
      </w:r>
      <w:bookmarkEnd w:id="525"/>
    </w:p>
    <w:p w14:paraId="3C305233" w14:textId="77777777" w:rsidR="00000000" w:rsidRDefault="00027501">
      <w:pPr>
        <w:pStyle w:val="a0"/>
        <w:rPr>
          <w:rFonts w:hint="cs"/>
          <w:rtl/>
        </w:rPr>
      </w:pPr>
    </w:p>
    <w:p w14:paraId="24CE4CF0" w14:textId="77777777" w:rsidR="00000000" w:rsidRDefault="00027501">
      <w:pPr>
        <w:pStyle w:val="a0"/>
        <w:rPr>
          <w:rFonts w:hint="cs"/>
          <w:rtl/>
        </w:rPr>
      </w:pPr>
      <w:r>
        <w:rPr>
          <w:rFonts w:hint="cs"/>
          <w:rtl/>
        </w:rPr>
        <w:t xml:space="preserve">אני עוקב אחרי הדיון. </w:t>
      </w:r>
    </w:p>
    <w:p w14:paraId="196A67EF" w14:textId="77777777" w:rsidR="00000000" w:rsidRDefault="00027501">
      <w:pPr>
        <w:pStyle w:val="a0"/>
        <w:ind w:firstLine="0"/>
        <w:rPr>
          <w:rFonts w:hint="cs"/>
          <w:rtl/>
        </w:rPr>
      </w:pPr>
    </w:p>
    <w:p w14:paraId="22220003" w14:textId="77777777" w:rsidR="00000000" w:rsidRDefault="00027501">
      <w:pPr>
        <w:pStyle w:val="a0"/>
        <w:ind w:firstLine="0"/>
        <w:rPr>
          <w:rFonts w:hint="cs"/>
          <w:rtl/>
        </w:rPr>
      </w:pPr>
      <w:r>
        <w:rPr>
          <w:rFonts w:hint="cs"/>
          <w:rtl/>
        </w:rPr>
        <w:tab/>
        <w:t>אדוני היושב-ראש, כנסת נכבדה, פעמים מספר עמדתי כאן ודיברתי בנושא גדר ה</w:t>
      </w:r>
      <w:r>
        <w:rPr>
          <w:rFonts w:hint="cs"/>
          <w:rtl/>
        </w:rPr>
        <w:t>הפרדה או גדר הביטחון. אני חושב שהמלים "גדר הביטחון" או</w:t>
      </w:r>
      <w:r>
        <w:rPr>
          <w:rFonts w:hint="cs"/>
        </w:rPr>
        <w:t xml:space="preserve"> </w:t>
      </w:r>
      <w:r>
        <w:rPr>
          <w:rFonts w:hint="cs"/>
          <w:rtl/>
        </w:rPr>
        <w:t xml:space="preserve"> "גדר ההגנה" הן המונח המתאים והנכון יותר. </w:t>
      </w:r>
    </w:p>
    <w:p w14:paraId="0D6731CF" w14:textId="77777777" w:rsidR="00000000" w:rsidRDefault="00027501">
      <w:pPr>
        <w:pStyle w:val="a0"/>
        <w:ind w:firstLine="0"/>
        <w:rPr>
          <w:rFonts w:hint="cs"/>
          <w:rtl/>
        </w:rPr>
      </w:pPr>
    </w:p>
    <w:p w14:paraId="4AEE86F3" w14:textId="77777777" w:rsidR="00000000" w:rsidRDefault="00027501">
      <w:pPr>
        <w:pStyle w:val="af0"/>
        <w:rPr>
          <w:rtl/>
        </w:rPr>
      </w:pPr>
      <w:r>
        <w:rPr>
          <w:rFonts w:hint="eastAsia"/>
          <w:rtl/>
        </w:rPr>
        <w:t>עסאם</w:t>
      </w:r>
      <w:r>
        <w:rPr>
          <w:rtl/>
        </w:rPr>
        <w:t xml:space="preserve"> מח'ול (חד"ש-תע"ל):</w:t>
      </w:r>
    </w:p>
    <w:p w14:paraId="3BBBED52" w14:textId="77777777" w:rsidR="00000000" w:rsidRDefault="00027501">
      <w:pPr>
        <w:pStyle w:val="a0"/>
        <w:rPr>
          <w:rFonts w:hint="cs"/>
          <w:rtl/>
        </w:rPr>
      </w:pPr>
    </w:p>
    <w:p w14:paraId="338C42D9" w14:textId="77777777" w:rsidR="00000000" w:rsidRDefault="00027501">
      <w:pPr>
        <w:pStyle w:val="a0"/>
        <w:ind w:firstLine="720"/>
        <w:rPr>
          <w:rFonts w:hint="cs"/>
          <w:rtl/>
        </w:rPr>
      </w:pPr>
      <w:r>
        <w:rPr>
          <w:rFonts w:hint="cs"/>
          <w:rtl/>
        </w:rPr>
        <w:t>גדר הכיבוש.</w:t>
      </w:r>
    </w:p>
    <w:p w14:paraId="26ED536E" w14:textId="77777777" w:rsidR="00000000" w:rsidRDefault="00027501">
      <w:pPr>
        <w:pStyle w:val="a0"/>
        <w:ind w:firstLine="0"/>
        <w:rPr>
          <w:rFonts w:hint="cs"/>
          <w:rtl/>
        </w:rPr>
      </w:pPr>
    </w:p>
    <w:p w14:paraId="79A65935" w14:textId="77777777" w:rsidR="00000000" w:rsidRDefault="00027501">
      <w:pPr>
        <w:pStyle w:val="af0"/>
        <w:rPr>
          <w:rtl/>
        </w:rPr>
      </w:pPr>
      <w:r>
        <w:rPr>
          <w:rtl/>
        </w:rPr>
        <w:t>מוחמד ברכה (חד"ש-תע"ל):</w:t>
      </w:r>
    </w:p>
    <w:p w14:paraId="7DB93392" w14:textId="77777777" w:rsidR="00000000" w:rsidRDefault="00027501">
      <w:pPr>
        <w:pStyle w:val="a0"/>
        <w:rPr>
          <w:rtl/>
        </w:rPr>
      </w:pPr>
    </w:p>
    <w:p w14:paraId="44FC68D7" w14:textId="77777777" w:rsidR="00000000" w:rsidRDefault="00027501">
      <w:pPr>
        <w:pStyle w:val="a0"/>
        <w:ind w:firstLine="720"/>
        <w:rPr>
          <w:rFonts w:hint="cs"/>
          <w:rtl/>
        </w:rPr>
      </w:pPr>
      <w:r>
        <w:rPr>
          <w:rFonts w:hint="cs"/>
          <w:rtl/>
        </w:rPr>
        <w:t>גדר הרעב.</w:t>
      </w:r>
    </w:p>
    <w:p w14:paraId="224EE33D" w14:textId="77777777" w:rsidR="00000000" w:rsidRDefault="00027501">
      <w:pPr>
        <w:pStyle w:val="a0"/>
        <w:ind w:firstLine="0"/>
        <w:rPr>
          <w:rFonts w:hint="cs"/>
          <w:rtl/>
        </w:rPr>
      </w:pPr>
    </w:p>
    <w:p w14:paraId="47705A8D" w14:textId="77777777" w:rsidR="00000000" w:rsidRDefault="00027501">
      <w:pPr>
        <w:pStyle w:val="af0"/>
        <w:rPr>
          <w:rtl/>
        </w:rPr>
      </w:pPr>
      <w:r>
        <w:rPr>
          <w:rFonts w:hint="eastAsia"/>
          <w:rtl/>
        </w:rPr>
        <w:t>עסאם</w:t>
      </w:r>
      <w:r>
        <w:rPr>
          <w:rtl/>
        </w:rPr>
        <w:t xml:space="preserve"> מח'ול (חד"ש-תע"ל):</w:t>
      </w:r>
    </w:p>
    <w:p w14:paraId="3C4EA053" w14:textId="77777777" w:rsidR="00000000" w:rsidRDefault="00027501">
      <w:pPr>
        <w:pStyle w:val="a0"/>
        <w:rPr>
          <w:rFonts w:hint="cs"/>
          <w:rtl/>
        </w:rPr>
      </w:pPr>
    </w:p>
    <w:p w14:paraId="2F696679" w14:textId="77777777" w:rsidR="00000000" w:rsidRDefault="00027501">
      <w:pPr>
        <w:pStyle w:val="a0"/>
        <w:ind w:firstLine="720"/>
        <w:rPr>
          <w:rFonts w:hint="cs"/>
          <w:rtl/>
        </w:rPr>
      </w:pPr>
      <w:r>
        <w:rPr>
          <w:rFonts w:hint="cs"/>
          <w:rtl/>
        </w:rPr>
        <w:t>גדר הפשע.</w:t>
      </w:r>
    </w:p>
    <w:p w14:paraId="798CED05" w14:textId="77777777" w:rsidR="00000000" w:rsidRDefault="00027501">
      <w:pPr>
        <w:pStyle w:val="a0"/>
        <w:ind w:firstLine="0"/>
        <w:rPr>
          <w:rFonts w:hint="cs"/>
          <w:rtl/>
        </w:rPr>
      </w:pPr>
    </w:p>
    <w:p w14:paraId="2E6DDA72" w14:textId="77777777" w:rsidR="00000000" w:rsidRDefault="00027501">
      <w:pPr>
        <w:pStyle w:val="-"/>
        <w:rPr>
          <w:rtl/>
        </w:rPr>
      </w:pPr>
      <w:bookmarkStart w:id="526" w:name="FS000001027T21_01_2004_17_40_09C"/>
      <w:r>
        <w:rPr>
          <w:rFonts w:hint="eastAsia"/>
          <w:rtl/>
        </w:rPr>
        <w:t>גדעון</w:t>
      </w:r>
      <w:r>
        <w:rPr>
          <w:rtl/>
        </w:rPr>
        <w:t xml:space="preserve"> סער (הליכוד):</w:t>
      </w:r>
    </w:p>
    <w:p w14:paraId="4762042E" w14:textId="77777777" w:rsidR="00000000" w:rsidRDefault="00027501">
      <w:pPr>
        <w:pStyle w:val="a0"/>
        <w:rPr>
          <w:rFonts w:hint="cs"/>
          <w:rtl/>
        </w:rPr>
      </w:pPr>
    </w:p>
    <w:bookmarkEnd w:id="526"/>
    <w:p w14:paraId="16473E77" w14:textId="77777777" w:rsidR="00000000" w:rsidRDefault="00027501">
      <w:pPr>
        <w:pStyle w:val="a0"/>
        <w:ind w:firstLine="720"/>
        <w:rPr>
          <w:rFonts w:hint="cs"/>
          <w:rtl/>
        </w:rPr>
      </w:pPr>
      <w:r>
        <w:rPr>
          <w:rFonts w:hint="cs"/>
          <w:rtl/>
        </w:rPr>
        <w:t>אם נסקור אמצעים שנקטו עמים</w:t>
      </w:r>
      <w:r>
        <w:rPr>
          <w:rFonts w:hint="cs"/>
          <w:rtl/>
        </w:rPr>
        <w:t xml:space="preserve"> שונים להגנה עצמית לעומת עוצמת המתקפות האכזריות והבלתי-אנושיות שהעם הזה עמד בהן, בפרט ב-3.5 השנים האחרונות, אבל לא רק </w:t>
      </w:r>
      <w:r>
        <w:rPr>
          <w:rtl/>
        </w:rPr>
        <w:t>–</w:t>
      </w:r>
      <w:r>
        <w:rPr>
          <w:rFonts w:hint="cs"/>
          <w:rtl/>
        </w:rPr>
        <w:t xml:space="preserve"> מאז הוכנסו לכאן הכנופיות של הארגון המתקרא אש"ף, נדמה לי שיהיה קשה למצוא "קייז" מוצדק יותר מבחינת הזכות להגנה עצמית. </w:t>
      </w:r>
    </w:p>
    <w:p w14:paraId="46342855" w14:textId="77777777" w:rsidR="00000000" w:rsidRDefault="00027501">
      <w:pPr>
        <w:pStyle w:val="a0"/>
        <w:ind w:firstLine="720"/>
        <w:rPr>
          <w:rFonts w:hint="cs"/>
          <w:rtl/>
        </w:rPr>
      </w:pPr>
    </w:p>
    <w:p w14:paraId="59FC1B32" w14:textId="77777777" w:rsidR="00000000" w:rsidRDefault="00027501">
      <w:pPr>
        <w:pStyle w:val="a0"/>
        <w:ind w:firstLine="720"/>
        <w:rPr>
          <w:rFonts w:hint="cs"/>
          <w:rtl/>
        </w:rPr>
      </w:pPr>
      <w:r>
        <w:rPr>
          <w:rFonts w:hint="cs"/>
          <w:rtl/>
        </w:rPr>
        <w:t xml:space="preserve">אותם דברים, באותו </w:t>
      </w:r>
      <w:r>
        <w:rPr>
          <w:rFonts w:hint="cs"/>
          <w:rtl/>
        </w:rPr>
        <w:t>תוקף ובאותה מידה של נכונות, חלים גם על תוואי הגדר. כי התוואי הנוכחי כפי שהוחלט עליו על-ידי ממשלת ישראל, נותן הגנה למקסימום של אזרחי ישראל. כמובן, אי-אפשר לכלול כל יישוב ויישוב בתוואי הגדר, אבל אנחנו יודעים שהגושים העיקריים של ההתיישבות, במערב השומרון בואכה</w:t>
      </w:r>
      <w:r>
        <w:rPr>
          <w:rFonts w:hint="cs"/>
          <w:rtl/>
        </w:rPr>
        <w:t xml:space="preserve"> אריאל, קדומים ועמנואל, לפי התוכנית, יישובי גוש-עציון ועוטף-ירושלים </w:t>
      </w:r>
      <w:r>
        <w:rPr>
          <w:rtl/>
        </w:rPr>
        <w:t>–</w:t>
      </w:r>
      <w:r>
        <w:rPr>
          <w:rFonts w:hint="cs"/>
          <w:rtl/>
        </w:rPr>
        <w:t xml:space="preserve"> כולם יזכו לאותה הגנה על-ידי הקמת הגדר. </w:t>
      </w:r>
    </w:p>
    <w:p w14:paraId="37AC3098" w14:textId="77777777" w:rsidR="00000000" w:rsidRDefault="00027501">
      <w:pPr>
        <w:pStyle w:val="af0"/>
        <w:rPr>
          <w:rtl/>
        </w:rPr>
      </w:pPr>
    </w:p>
    <w:p w14:paraId="63D1127B" w14:textId="77777777" w:rsidR="00000000" w:rsidRDefault="00027501">
      <w:pPr>
        <w:pStyle w:val="af0"/>
        <w:rPr>
          <w:rtl/>
        </w:rPr>
      </w:pPr>
      <w:r>
        <w:rPr>
          <w:rFonts w:hint="eastAsia"/>
          <w:rtl/>
        </w:rPr>
        <w:t>עסאם</w:t>
      </w:r>
      <w:r>
        <w:rPr>
          <w:rtl/>
        </w:rPr>
        <w:t xml:space="preserve"> מח'ול (חד"ש-תע"ל):</w:t>
      </w:r>
    </w:p>
    <w:p w14:paraId="66BEDBA9" w14:textId="77777777" w:rsidR="00000000" w:rsidRDefault="00027501">
      <w:pPr>
        <w:pStyle w:val="a0"/>
        <w:rPr>
          <w:rFonts w:hint="cs"/>
          <w:rtl/>
        </w:rPr>
      </w:pPr>
    </w:p>
    <w:p w14:paraId="42FDE093" w14:textId="77777777" w:rsidR="00000000" w:rsidRDefault="00027501">
      <w:pPr>
        <w:pStyle w:val="a0"/>
        <w:ind w:firstLine="720"/>
        <w:rPr>
          <w:rFonts w:hint="cs"/>
          <w:rtl/>
        </w:rPr>
      </w:pPr>
      <w:r>
        <w:rPr>
          <w:rFonts w:hint="cs"/>
          <w:rtl/>
        </w:rPr>
        <w:t>עדנה ארבל משוכנעת במה שאתה אומר?</w:t>
      </w:r>
    </w:p>
    <w:p w14:paraId="209D3CBF" w14:textId="77777777" w:rsidR="00000000" w:rsidRDefault="00027501">
      <w:pPr>
        <w:pStyle w:val="a0"/>
        <w:ind w:firstLine="0"/>
        <w:rPr>
          <w:rFonts w:hint="cs"/>
          <w:rtl/>
        </w:rPr>
      </w:pPr>
    </w:p>
    <w:p w14:paraId="4B3040F4" w14:textId="77777777" w:rsidR="00000000" w:rsidRDefault="00027501">
      <w:pPr>
        <w:pStyle w:val="-"/>
        <w:rPr>
          <w:rtl/>
        </w:rPr>
      </w:pPr>
      <w:bookmarkStart w:id="527" w:name="FS000001027T21_01_2004_17_42_00C"/>
      <w:bookmarkEnd w:id="527"/>
      <w:r>
        <w:rPr>
          <w:rtl/>
        </w:rPr>
        <w:t>גדעון סער (הליכוד):</w:t>
      </w:r>
    </w:p>
    <w:p w14:paraId="1538BB1E" w14:textId="77777777" w:rsidR="00000000" w:rsidRDefault="00027501">
      <w:pPr>
        <w:pStyle w:val="a0"/>
        <w:rPr>
          <w:rtl/>
        </w:rPr>
      </w:pPr>
    </w:p>
    <w:p w14:paraId="3C6F25A5" w14:textId="77777777" w:rsidR="00000000" w:rsidRDefault="00027501">
      <w:pPr>
        <w:pStyle w:val="a0"/>
        <w:ind w:firstLine="720"/>
        <w:rPr>
          <w:rFonts w:hint="cs"/>
          <w:rtl/>
        </w:rPr>
      </w:pPr>
      <w:r>
        <w:rPr>
          <w:rFonts w:hint="cs"/>
          <w:rtl/>
        </w:rPr>
        <w:t>גם הדברים שאמרה ממלאת-מקום היועץ המשפטי לממשלה ופרקליטת המדינה הת</w:t>
      </w:r>
      <w:r>
        <w:rPr>
          <w:rFonts w:hint="cs"/>
          <w:rtl/>
        </w:rPr>
        <w:t xml:space="preserve">ייחסו בעיקרו של דבר לא לסוגיה של הכללת יישובים יהודיים בתוואי הגדר, אלא לנושאים הומניטריים, של זכות קניין במקומות מסוימים, של חציית כפר כזה או אחר באמצעו וכדומה. </w:t>
      </w:r>
    </w:p>
    <w:p w14:paraId="0F040A2E" w14:textId="77777777" w:rsidR="00000000" w:rsidRDefault="00027501">
      <w:pPr>
        <w:pStyle w:val="a0"/>
        <w:ind w:firstLine="0"/>
        <w:rPr>
          <w:rFonts w:hint="cs"/>
          <w:rtl/>
        </w:rPr>
      </w:pPr>
    </w:p>
    <w:p w14:paraId="29073505" w14:textId="77777777" w:rsidR="00000000" w:rsidRDefault="00027501">
      <w:pPr>
        <w:pStyle w:val="a0"/>
        <w:ind w:firstLine="720"/>
        <w:rPr>
          <w:rFonts w:hint="cs"/>
          <w:rtl/>
        </w:rPr>
      </w:pPr>
      <w:r>
        <w:rPr>
          <w:rFonts w:hint="cs"/>
          <w:rtl/>
        </w:rPr>
        <w:t>לגיטימי לשקול שינויים קלים שהיסוד שלהם הומניטרי, לדעתי. אבל מה שלא נכון בשום אופן, לא מבחינה</w:t>
      </w:r>
      <w:r>
        <w:rPr>
          <w:rFonts w:hint="cs"/>
          <w:rtl/>
        </w:rPr>
        <w:t xml:space="preserve"> מדינית, לא מבחינה ביטחונית ולא משום בחינה אחרת שאנחנו יכולים לחשוב עליה, הוא שהממשלה תבצע שינויים מעבר לשינויים האלה </w:t>
      </w:r>
      <w:r>
        <w:rPr>
          <w:rtl/>
        </w:rPr>
        <w:t>–</w:t>
      </w:r>
      <w:r>
        <w:rPr>
          <w:rFonts w:hint="cs"/>
          <w:rtl/>
        </w:rPr>
        <w:t xml:space="preserve"> הייתי אומר שהם שינויים אסטרטגיים בתוואי של הגדר. כי בעצם הדבר הזה הוא שיהווה גדר שהיא גדר מדינית, גדר שמהווה ניצחון לטרור, לערפאת, למלחמ</w:t>
      </w:r>
      <w:r>
        <w:rPr>
          <w:rFonts w:hint="cs"/>
          <w:rtl/>
        </w:rPr>
        <w:t xml:space="preserve">ת הטרור שנאסרה עלינו ומכוחה אנחנו מתגוננים. </w:t>
      </w:r>
    </w:p>
    <w:p w14:paraId="1489BE09" w14:textId="77777777" w:rsidR="00000000" w:rsidRDefault="00027501">
      <w:pPr>
        <w:pStyle w:val="a0"/>
        <w:ind w:firstLine="0"/>
        <w:rPr>
          <w:rFonts w:hint="cs"/>
          <w:rtl/>
        </w:rPr>
      </w:pPr>
    </w:p>
    <w:p w14:paraId="034C221C" w14:textId="77777777" w:rsidR="00000000" w:rsidRDefault="00027501">
      <w:pPr>
        <w:pStyle w:val="a0"/>
        <w:ind w:firstLine="720"/>
        <w:rPr>
          <w:rFonts w:hint="cs"/>
          <w:rtl/>
        </w:rPr>
      </w:pPr>
      <w:r>
        <w:rPr>
          <w:rFonts w:hint="cs"/>
          <w:rtl/>
        </w:rPr>
        <w:t xml:space="preserve">כאשר יבוא, אם יבוא, תורם של ההסדרים המדיניים </w:t>
      </w:r>
      <w:r>
        <w:rPr>
          <w:rtl/>
        </w:rPr>
        <w:t>–</w:t>
      </w:r>
      <w:r>
        <w:rPr>
          <w:rFonts w:hint="cs"/>
          <w:rtl/>
        </w:rPr>
        <w:t xml:space="preserve"> הרי מזמן הוצהר שהגדר אינה גבול מדיני, אם כי ודאי שאנחנו תובעים לכלול בשטח ישראל את כל אותם יישובים, גם לעת שלום. אבל בוודאי ובוודאי לא נכון לעשות שינוי בתוואי לפני</w:t>
      </w:r>
      <w:r>
        <w:rPr>
          <w:rFonts w:hint="cs"/>
          <w:rtl/>
        </w:rPr>
        <w:t xml:space="preserve"> כן. הדבר הזה לא יביא תועלת, הוא יביא רק נזק. אני פונה גם לממשלה, באמצעות השר גדעון עזרא, שנוכח כאן, לעמוד על העיקרון החשוב הזה. תודה רבה. </w:t>
      </w:r>
    </w:p>
    <w:p w14:paraId="1AC5408D" w14:textId="77777777" w:rsidR="00000000" w:rsidRDefault="00027501">
      <w:pPr>
        <w:pStyle w:val="a0"/>
        <w:ind w:firstLine="0"/>
        <w:rPr>
          <w:rFonts w:hint="cs"/>
          <w:rtl/>
        </w:rPr>
      </w:pPr>
    </w:p>
    <w:p w14:paraId="1C4A136E" w14:textId="77777777" w:rsidR="00000000" w:rsidRDefault="00027501">
      <w:pPr>
        <w:pStyle w:val="af1"/>
        <w:rPr>
          <w:rtl/>
        </w:rPr>
      </w:pPr>
      <w:r>
        <w:rPr>
          <w:rtl/>
        </w:rPr>
        <w:t>היו"ר יולי-יואל אדלשטיין:</w:t>
      </w:r>
    </w:p>
    <w:p w14:paraId="60D821E6" w14:textId="77777777" w:rsidR="00000000" w:rsidRDefault="00027501">
      <w:pPr>
        <w:pStyle w:val="a0"/>
        <w:rPr>
          <w:rtl/>
        </w:rPr>
      </w:pPr>
    </w:p>
    <w:p w14:paraId="5E996492" w14:textId="77777777" w:rsidR="00000000" w:rsidRDefault="00027501">
      <w:pPr>
        <w:pStyle w:val="a0"/>
        <w:rPr>
          <w:rFonts w:hint="cs"/>
          <w:rtl/>
        </w:rPr>
      </w:pPr>
      <w:r>
        <w:rPr>
          <w:rFonts w:hint="cs"/>
          <w:rtl/>
        </w:rPr>
        <w:t>תודה לחבר הכנסת גדעון סער. חבר הכנסת שלמה בניזרי, בבקשה. אחריו - חבר הכנסת ניסן סלומינסק</w:t>
      </w:r>
      <w:r>
        <w:rPr>
          <w:rFonts w:hint="cs"/>
          <w:rtl/>
        </w:rPr>
        <w:t>י.</w:t>
      </w:r>
    </w:p>
    <w:p w14:paraId="3DB42415" w14:textId="77777777" w:rsidR="00000000" w:rsidRDefault="00027501">
      <w:pPr>
        <w:pStyle w:val="a0"/>
        <w:ind w:firstLine="0"/>
        <w:rPr>
          <w:rFonts w:hint="cs"/>
          <w:rtl/>
        </w:rPr>
      </w:pPr>
    </w:p>
    <w:p w14:paraId="42D91AD0" w14:textId="77777777" w:rsidR="00000000" w:rsidRDefault="00027501">
      <w:pPr>
        <w:pStyle w:val="a"/>
        <w:rPr>
          <w:rtl/>
        </w:rPr>
      </w:pPr>
      <w:bookmarkStart w:id="528" w:name="FS000000484T21_01_2004_17_45_00"/>
      <w:bookmarkStart w:id="529" w:name="_Toc90038068"/>
      <w:r>
        <w:rPr>
          <w:rFonts w:hint="eastAsia"/>
          <w:rtl/>
        </w:rPr>
        <w:t>שלמה</w:t>
      </w:r>
      <w:r>
        <w:rPr>
          <w:rtl/>
        </w:rPr>
        <w:t xml:space="preserve"> בניזרי (ש"ס):</w:t>
      </w:r>
      <w:bookmarkEnd w:id="529"/>
    </w:p>
    <w:p w14:paraId="1DE66798" w14:textId="77777777" w:rsidR="00000000" w:rsidRDefault="00027501">
      <w:pPr>
        <w:pStyle w:val="a0"/>
        <w:rPr>
          <w:rFonts w:hint="cs"/>
          <w:rtl/>
        </w:rPr>
      </w:pPr>
    </w:p>
    <w:bookmarkEnd w:id="528"/>
    <w:p w14:paraId="2B20F761" w14:textId="77777777" w:rsidR="00000000" w:rsidRDefault="00027501">
      <w:pPr>
        <w:pStyle w:val="a0"/>
        <w:ind w:firstLine="720"/>
        <w:rPr>
          <w:rFonts w:hint="cs"/>
          <w:rtl/>
        </w:rPr>
      </w:pPr>
      <w:r>
        <w:rPr>
          <w:rFonts w:hint="cs"/>
          <w:rtl/>
        </w:rPr>
        <w:t xml:space="preserve">אדוני היושב-ראש, רבותי חברי הכנסת, אלכסנדר מוקדון, לפני 2,100 שנים, כשהגיע לארץ-ישראל וכבש אותה, בא לפני חכמי ישראל ושאל אותם: איזהו גיבור? הוא היה בטוח שיגידו שהוא הגיבור. אמרו לו: הכובש את יצרו. "ביאסו" אותו, בלשון העם. שאל אותם: </w:t>
      </w:r>
      <w:r>
        <w:rPr>
          <w:rFonts w:hint="cs"/>
          <w:rtl/>
        </w:rPr>
        <w:t xml:space="preserve">איזהו עשיר? ודאי הוא </w:t>
      </w:r>
      <w:r>
        <w:rPr>
          <w:rtl/>
        </w:rPr>
        <w:t>–</w:t>
      </w:r>
      <w:r>
        <w:rPr>
          <w:rFonts w:hint="cs"/>
          <w:rtl/>
        </w:rPr>
        <w:t xml:space="preserve"> הוא כבש את כל העולם, בגיל 26 הוא שלט על רוב העולם. </w:t>
      </w:r>
    </w:p>
    <w:p w14:paraId="2ABF10D1" w14:textId="77777777" w:rsidR="00000000" w:rsidRDefault="00027501">
      <w:pPr>
        <w:pStyle w:val="a0"/>
        <w:ind w:firstLine="0"/>
        <w:rPr>
          <w:rFonts w:hint="cs"/>
          <w:rtl/>
        </w:rPr>
      </w:pPr>
    </w:p>
    <w:p w14:paraId="7EF4EDD3" w14:textId="77777777" w:rsidR="00000000" w:rsidRDefault="00027501">
      <w:pPr>
        <w:pStyle w:val="af0"/>
        <w:rPr>
          <w:rtl/>
        </w:rPr>
      </w:pPr>
      <w:r>
        <w:rPr>
          <w:rFonts w:hint="eastAsia"/>
          <w:rtl/>
        </w:rPr>
        <w:t>ואסל</w:t>
      </w:r>
      <w:r>
        <w:rPr>
          <w:rtl/>
        </w:rPr>
        <w:t xml:space="preserve"> טאהא (בל"ד):</w:t>
      </w:r>
    </w:p>
    <w:p w14:paraId="1554B7EF" w14:textId="77777777" w:rsidR="00000000" w:rsidRDefault="00027501">
      <w:pPr>
        <w:pStyle w:val="a0"/>
        <w:rPr>
          <w:rFonts w:hint="cs"/>
          <w:rtl/>
        </w:rPr>
      </w:pPr>
    </w:p>
    <w:p w14:paraId="6E20FE19" w14:textId="77777777" w:rsidR="00000000" w:rsidRDefault="00027501">
      <w:pPr>
        <w:pStyle w:val="a0"/>
        <w:ind w:firstLine="720"/>
        <w:rPr>
          <w:rFonts w:hint="cs"/>
          <w:rtl/>
        </w:rPr>
      </w:pPr>
      <w:r>
        <w:rPr>
          <w:rFonts w:hint="cs"/>
          <w:rtl/>
        </w:rPr>
        <w:t>זה לא אחד העם?</w:t>
      </w:r>
    </w:p>
    <w:p w14:paraId="02C100B8" w14:textId="77777777" w:rsidR="00000000" w:rsidRDefault="00027501">
      <w:pPr>
        <w:pStyle w:val="a0"/>
        <w:ind w:firstLine="0"/>
        <w:rPr>
          <w:rFonts w:hint="cs"/>
          <w:rtl/>
        </w:rPr>
      </w:pPr>
    </w:p>
    <w:p w14:paraId="41453B3B" w14:textId="77777777" w:rsidR="00000000" w:rsidRDefault="00027501">
      <w:pPr>
        <w:pStyle w:val="-"/>
        <w:rPr>
          <w:rtl/>
        </w:rPr>
      </w:pPr>
      <w:bookmarkStart w:id="530" w:name="FS000000484T21_01_2004_17_45_57C"/>
      <w:r>
        <w:rPr>
          <w:rFonts w:hint="eastAsia"/>
          <w:rtl/>
        </w:rPr>
        <w:t>שלמה</w:t>
      </w:r>
      <w:r>
        <w:rPr>
          <w:rtl/>
        </w:rPr>
        <w:t xml:space="preserve"> בניזרי (ש"ס):</w:t>
      </w:r>
    </w:p>
    <w:p w14:paraId="17FE1C9B" w14:textId="77777777" w:rsidR="00000000" w:rsidRDefault="00027501">
      <w:pPr>
        <w:pStyle w:val="a0"/>
        <w:rPr>
          <w:rFonts w:hint="cs"/>
          <w:rtl/>
        </w:rPr>
      </w:pPr>
    </w:p>
    <w:p w14:paraId="0A9C2C72" w14:textId="77777777" w:rsidR="00000000" w:rsidRDefault="00027501">
      <w:pPr>
        <w:pStyle w:val="a0"/>
        <w:rPr>
          <w:rFonts w:hint="cs"/>
          <w:rtl/>
        </w:rPr>
      </w:pPr>
      <w:r>
        <w:rPr>
          <w:rFonts w:hint="cs"/>
          <w:rtl/>
        </w:rPr>
        <w:t xml:space="preserve">לא, לא, אצלנו במקורות זה מסופר דווקא על אלכסנדר מוקדון. איזהו העשיר? השמח בחלקו. אני עוד מוסיף: השמח בחלקו </w:t>
      </w:r>
      <w:r>
        <w:rPr>
          <w:rtl/>
        </w:rPr>
        <w:t>–</w:t>
      </w:r>
      <w:r>
        <w:rPr>
          <w:rFonts w:hint="cs"/>
          <w:rtl/>
        </w:rPr>
        <w:t xml:space="preserve"> מי שמחלק, גם הוא</w:t>
      </w:r>
      <w:r>
        <w:rPr>
          <w:rFonts w:hint="cs"/>
          <w:rtl/>
        </w:rPr>
        <w:t xml:space="preserve">. איזהו חכם? נו, הוא היה תלמידו של אריסטו, ודאי שהוא החכם. אמרו לו: הרואה את הנולד. בדיוק את זה אפשר לומר על ממשלת חלם, ממשלתנו. </w:t>
      </w:r>
    </w:p>
    <w:p w14:paraId="2461C57E" w14:textId="77777777" w:rsidR="00000000" w:rsidRDefault="00027501">
      <w:pPr>
        <w:pStyle w:val="a0"/>
        <w:ind w:firstLine="0"/>
        <w:rPr>
          <w:rFonts w:hint="cs"/>
          <w:rtl/>
        </w:rPr>
      </w:pPr>
    </w:p>
    <w:p w14:paraId="55E22F77" w14:textId="77777777" w:rsidR="00000000" w:rsidRDefault="00027501">
      <w:pPr>
        <w:pStyle w:val="af0"/>
        <w:rPr>
          <w:rtl/>
        </w:rPr>
      </w:pPr>
      <w:r>
        <w:rPr>
          <w:rFonts w:hint="eastAsia"/>
          <w:rtl/>
        </w:rPr>
        <w:t>עסאם</w:t>
      </w:r>
      <w:r>
        <w:rPr>
          <w:rtl/>
        </w:rPr>
        <w:t xml:space="preserve"> מח'ול (חד"ש-תע"ל):</w:t>
      </w:r>
    </w:p>
    <w:p w14:paraId="6143C703" w14:textId="77777777" w:rsidR="00000000" w:rsidRDefault="00027501">
      <w:pPr>
        <w:pStyle w:val="a0"/>
        <w:rPr>
          <w:rFonts w:hint="cs"/>
          <w:rtl/>
        </w:rPr>
      </w:pPr>
    </w:p>
    <w:bookmarkEnd w:id="530"/>
    <w:p w14:paraId="0036B5AE" w14:textId="77777777" w:rsidR="00000000" w:rsidRDefault="00027501">
      <w:pPr>
        <w:pStyle w:val="a0"/>
        <w:ind w:firstLine="720"/>
        <w:rPr>
          <w:rFonts w:hint="cs"/>
          <w:rtl/>
        </w:rPr>
      </w:pPr>
      <w:r>
        <w:rPr>
          <w:rFonts w:hint="cs"/>
          <w:rtl/>
        </w:rPr>
        <w:t>הם רק הבינו שהגיבור זה הכובש.</w:t>
      </w:r>
    </w:p>
    <w:p w14:paraId="4DE483CA" w14:textId="77777777" w:rsidR="00000000" w:rsidRDefault="00027501">
      <w:pPr>
        <w:pStyle w:val="a0"/>
        <w:ind w:firstLine="0"/>
        <w:rPr>
          <w:rFonts w:hint="cs"/>
          <w:rtl/>
        </w:rPr>
      </w:pPr>
    </w:p>
    <w:p w14:paraId="52A0C356" w14:textId="77777777" w:rsidR="00000000" w:rsidRDefault="00027501">
      <w:pPr>
        <w:pStyle w:val="-"/>
        <w:rPr>
          <w:rtl/>
        </w:rPr>
      </w:pPr>
      <w:bookmarkStart w:id="531" w:name="FS000000484T21_01_2004_17_46_55C"/>
      <w:bookmarkEnd w:id="531"/>
      <w:r>
        <w:rPr>
          <w:rtl/>
        </w:rPr>
        <w:t>שלמה בניזרי (ש"ס):</w:t>
      </w:r>
    </w:p>
    <w:p w14:paraId="7C729221" w14:textId="77777777" w:rsidR="00000000" w:rsidRDefault="00027501">
      <w:pPr>
        <w:pStyle w:val="a0"/>
        <w:rPr>
          <w:rtl/>
        </w:rPr>
      </w:pPr>
    </w:p>
    <w:p w14:paraId="525CFEAA" w14:textId="77777777" w:rsidR="00000000" w:rsidRDefault="00027501">
      <w:pPr>
        <w:pStyle w:val="a0"/>
        <w:ind w:firstLine="720"/>
        <w:rPr>
          <w:rFonts w:hint="cs"/>
          <w:rtl/>
        </w:rPr>
      </w:pPr>
      <w:r>
        <w:rPr>
          <w:rFonts w:hint="cs"/>
          <w:rtl/>
        </w:rPr>
        <w:t>ממשלת ישראל, ממשלת חלם שלנו, עוסקת בדיוק בתחום של</w:t>
      </w:r>
      <w:r>
        <w:rPr>
          <w:rFonts w:hint="cs"/>
          <w:rtl/>
        </w:rPr>
        <w:t xml:space="preserve">נו. כבר אמרו חכמינו: איזהו חכם? הרואה את הנולד. וגם: חכם, עיניו בראשו. מה זה "עיניו בראשו"? הטיפש עיניו ברגליו? בבטנו? חכם, עיניו בראשו </w:t>
      </w:r>
      <w:r>
        <w:rPr>
          <w:rtl/>
        </w:rPr>
        <w:t>–</w:t>
      </w:r>
      <w:r>
        <w:rPr>
          <w:rFonts w:hint="cs"/>
          <w:rtl/>
        </w:rPr>
        <w:t xml:space="preserve"> היודע לצפות את כל התוצאות שעלולות להיגרם ממעשיו. חכם, עיניו בראשו </w:t>
      </w:r>
      <w:r>
        <w:rPr>
          <w:rtl/>
        </w:rPr>
        <w:t>–</w:t>
      </w:r>
      <w:r>
        <w:rPr>
          <w:rFonts w:hint="cs"/>
          <w:rtl/>
        </w:rPr>
        <w:t xml:space="preserve"> הכוונה לראש כל דבר. </w:t>
      </w:r>
    </w:p>
    <w:p w14:paraId="54A29134" w14:textId="77777777" w:rsidR="00000000" w:rsidRDefault="00027501">
      <w:pPr>
        <w:pStyle w:val="a0"/>
        <w:ind w:firstLine="720"/>
        <w:rPr>
          <w:rFonts w:hint="cs"/>
          <w:rtl/>
        </w:rPr>
      </w:pPr>
    </w:p>
    <w:p w14:paraId="7BA962BC" w14:textId="77777777" w:rsidR="00000000" w:rsidRDefault="00027501">
      <w:pPr>
        <w:pStyle w:val="a0"/>
        <w:ind w:firstLine="720"/>
        <w:rPr>
          <w:rFonts w:hint="cs"/>
          <w:rtl/>
        </w:rPr>
      </w:pPr>
      <w:r>
        <w:rPr>
          <w:rFonts w:hint="cs"/>
          <w:rtl/>
        </w:rPr>
        <w:t>זאת בדיוק ממשלתנו. השבוע היה</w:t>
      </w:r>
      <w:r>
        <w:rPr>
          <w:rFonts w:hint="cs"/>
          <w:rtl/>
        </w:rPr>
        <w:t xml:space="preserve"> דיון סוף-סוף. על מה הדיון? - אולי לשנות את תוואי הגדר. מה זה לשנות את תוואי הגדר? אחרי שאתם משקיעים מיליארדים? בתחילה דיברו על 2 מיליארדים, וזה עלה ל-8 מיליארדים. אחרי שכבר התחילו לבנות, אחרי שהשקיעו כל כך הרבה כספים </w:t>
      </w:r>
      <w:r>
        <w:rPr>
          <w:rtl/>
        </w:rPr>
        <w:t>–</w:t>
      </w:r>
      <w:r>
        <w:rPr>
          <w:rFonts w:hint="cs"/>
          <w:rtl/>
        </w:rPr>
        <w:t xml:space="preserve"> בסופו של דבר באים ומודיעים לעם ישראל</w:t>
      </w:r>
      <w:r>
        <w:rPr>
          <w:rFonts w:hint="cs"/>
          <w:rtl/>
        </w:rPr>
        <w:t xml:space="preserve">: יש לחץ בין-לאומי, אנחנו מגיעים לבית-משפט, אנחנו הולכים לחטוף פדיחות מכל העולם </w:t>
      </w:r>
      <w:r>
        <w:rPr>
          <w:rtl/>
        </w:rPr>
        <w:t>–</w:t>
      </w:r>
      <w:r>
        <w:rPr>
          <w:rFonts w:hint="cs"/>
          <w:rtl/>
        </w:rPr>
        <w:t xml:space="preserve"> וכבר אמר מישהו שכל סיפור נפילת הלבנים בדרום-אפריקה התחיל מזה שכל נושא האפרטהייד הגיע לבית-המשפט. </w:t>
      </w:r>
    </w:p>
    <w:p w14:paraId="2C3DC740" w14:textId="77777777" w:rsidR="00000000" w:rsidRDefault="00027501">
      <w:pPr>
        <w:pStyle w:val="a0"/>
        <w:ind w:firstLine="0"/>
        <w:rPr>
          <w:rFonts w:hint="cs"/>
          <w:rtl/>
        </w:rPr>
      </w:pPr>
    </w:p>
    <w:p w14:paraId="5911ACF4" w14:textId="77777777" w:rsidR="00000000" w:rsidRDefault="00027501">
      <w:pPr>
        <w:pStyle w:val="a0"/>
        <w:ind w:firstLine="720"/>
        <w:rPr>
          <w:rFonts w:hint="cs"/>
          <w:rtl/>
        </w:rPr>
      </w:pPr>
      <w:r>
        <w:rPr>
          <w:rFonts w:hint="cs"/>
          <w:rtl/>
        </w:rPr>
        <w:t xml:space="preserve">אז רגע, למה לא חשבתם לפני כן? בשביל מה החלטתם פתאום עכשיו להתייעץ עם היועץ </w:t>
      </w:r>
      <w:r>
        <w:rPr>
          <w:rFonts w:hint="cs"/>
          <w:rtl/>
        </w:rPr>
        <w:t xml:space="preserve">המשפטי או עם ממלאת-מקומו של היועץ המשפטי, שאומרת: לא, צריך לשנות את התוואי? זאת דרכה של הממשלה הזאת. דרכם כסל למו, בכל דבר הם באים וקודם כול מבצעים את הפעולה. זה כמו מה שעשו בני ישראל כשקיבלו את התורה, "נעשה ונשמע", אבל שם זאת לפחות היתה תורת האלוקים, ועם </w:t>
      </w:r>
      <w:r>
        <w:rPr>
          <w:rFonts w:hint="cs"/>
          <w:rtl/>
        </w:rPr>
        <w:t xml:space="preserve">ישראל יצאו מנקודת הנחה שבתורת אלוקים "נעשה ונשמע" זה בסדר. אבל אנחנו בשר ודם. בן-אדם </w:t>
      </w:r>
      <w:r>
        <w:rPr>
          <w:rtl/>
        </w:rPr>
        <w:t>–</w:t>
      </w:r>
      <w:r>
        <w:rPr>
          <w:rFonts w:hint="cs"/>
          <w:rtl/>
        </w:rPr>
        <w:t xml:space="preserve"> סוף מעשה במחשבה תחילה. </w:t>
      </w:r>
    </w:p>
    <w:p w14:paraId="1624EA27" w14:textId="77777777" w:rsidR="00000000" w:rsidRDefault="00027501">
      <w:pPr>
        <w:pStyle w:val="a0"/>
        <w:ind w:firstLine="720"/>
        <w:rPr>
          <w:rFonts w:hint="cs"/>
          <w:rtl/>
        </w:rPr>
      </w:pPr>
    </w:p>
    <w:p w14:paraId="2137A805" w14:textId="77777777" w:rsidR="00000000" w:rsidRDefault="00027501">
      <w:pPr>
        <w:pStyle w:val="a0"/>
        <w:ind w:firstLine="720"/>
        <w:rPr>
          <w:rFonts w:hint="cs"/>
          <w:rtl/>
        </w:rPr>
      </w:pPr>
      <w:r>
        <w:rPr>
          <w:rFonts w:hint="cs"/>
          <w:rtl/>
        </w:rPr>
        <w:t>כך הם עשו בעוד הרבה דברים. כשהייתי חבר בממשלה ראיתי את הדברים והיינו זועקים עליהם. קודם כול פוגעים בקצבאות הילדים, אחר כך בא ראש הממשלה ואומר: ה</w:t>
      </w:r>
      <w:r>
        <w:rPr>
          <w:rFonts w:hint="cs"/>
          <w:rtl/>
        </w:rPr>
        <w:t xml:space="preserve">רעב גדל, צריך לתת כסף כדי לתת הזנה לאותם ילדים. האמינו לי, אני אראה לכם רשימה ארוכה של מקרים שהממשלה עובדת בהם בדיוק בצורה ההפוכה. למה, כי זה כספי ציבור, מה אכפת להם </w:t>
      </w:r>
      <w:r>
        <w:rPr>
          <w:rtl/>
        </w:rPr>
        <w:t>–</w:t>
      </w:r>
      <w:r>
        <w:rPr>
          <w:rFonts w:hint="cs"/>
          <w:rtl/>
        </w:rPr>
        <w:t xml:space="preserve"> נתקן אחר כך. איך אפשר לנהל מדינה בצורה שלומיאלית כזאת? </w:t>
      </w:r>
    </w:p>
    <w:p w14:paraId="6F359717" w14:textId="77777777" w:rsidR="00000000" w:rsidRDefault="00027501">
      <w:pPr>
        <w:pStyle w:val="a0"/>
        <w:ind w:firstLine="0"/>
        <w:rPr>
          <w:rFonts w:hint="cs"/>
          <w:rtl/>
        </w:rPr>
      </w:pPr>
    </w:p>
    <w:p w14:paraId="75F22DEF" w14:textId="77777777" w:rsidR="00000000" w:rsidRDefault="00027501">
      <w:pPr>
        <w:pStyle w:val="af1"/>
        <w:rPr>
          <w:rtl/>
        </w:rPr>
      </w:pPr>
      <w:r>
        <w:rPr>
          <w:rtl/>
        </w:rPr>
        <w:t>היו"ר יולי-יואל אדלשטיין:</w:t>
      </w:r>
    </w:p>
    <w:p w14:paraId="66D92F45" w14:textId="77777777" w:rsidR="00000000" w:rsidRDefault="00027501">
      <w:pPr>
        <w:pStyle w:val="a0"/>
        <w:rPr>
          <w:rtl/>
        </w:rPr>
      </w:pPr>
    </w:p>
    <w:p w14:paraId="34F7573D" w14:textId="77777777" w:rsidR="00000000" w:rsidRDefault="00027501">
      <w:pPr>
        <w:pStyle w:val="a0"/>
        <w:rPr>
          <w:rFonts w:hint="cs"/>
          <w:rtl/>
        </w:rPr>
      </w:pPr>
      <w:r>
        <w:rPr>
          <w:rFonts w:hint="cs"/>
          <w:rtl/>
        </w:rPr>
        <w:t>נא ל</w:t>
      </w:r>
      <w:r>
        <w:rPr>
          <w:rFonts w:hint="cs"/>
          <w:rtl/>
        </w:rPr>
        <w:t xml:space="preserve">סיים. </w:t>
      </w:r>
    </w:p>
    <w:p w14:paraId="0FDA8B97" w14:textId="77777777" w:rsidR="00000000" w:rsidRDefault="00027501">
      <w:pPr>
        <w:pStyle w:val="a0"/>
        <w:ind w:firstLine="0"/>
        <w:rPr>
          <w:rFonts w:hint="cs"/>
          <w:rtl/>
        </w:rPr>
      </w:pPr>
    </w:p>
    <w:p w14:paraId="4E29DDD2" w14:textId="77777777" w:rsidR="00000000" w:rsidRDefault="00027501">
      <w:pPr>
        <w:pStyle w:val="-"/>
        <w:rPr>
          <w:rtl/>
        </w:rPr>
      </w:pPr>
      <w:bookmarkStart w:id="532" w:name="FS000000484T21_01_2004_17_52_38C"/>
      <w:bookmarkEnd w:id="532"/>
      <w:r>
        <w:rPr>
          <w:rtl/>
        </w:rPr>
        <w:t>שלמה בניזרי (ש"ס):</w:t>
      </w:r>
    </w:p>
    <w:p w14:paraId="372FA372" w14:textId="77777777" w:rsidR="00000000" w:rsidRDefault="00027501">
      <w:pPr>
        <w:pStyle w:val="a0"/>
        <w:rPr>
          <w:rtl/>
        </w:rPr>
      </w:pPr>
    </w:p>
    <w:p w14:paraId="399E244E" w14:textId="77777777" w:rsidR="00000000" w:rsidRDefault="00027501">
      <w:pPr>
        <w:pStyle w:val="a0"/>
        <w:rPr>
          <w:rFonts w:hint="cs"/>
          <w:rtl/>
        </w:rPr>
      </w:pPr>
      <w:r>
        <w:rPr>
          <w:rFonts w:hint="cs"/>
          <w:rtl/>
        </w:rPr>
        <w:t xml:space="preserve">ולכן, ממשלה כזאת </w:t>
      </w:r>
      <w:r>
        <w:rPr>
          <w:rtl/>
        </w:rPr>
        <w:t>–</w:t>
      </w:r>
      <w:r>
        <w:rPr>
          <w:rFonts w:hint="cs"/>
          <w:rtl/>
        </w:rPr>
        <w:t xml:space="preserve"> אם זו היתה הצעת אי-אמון, הייתי אומר שצריך להצביע אי-אמון </w:t>
      </w:r>
      <w:r>
        <w:rPr>
          <w:rtl/>
        </w:rPr>
        <w:t>–</w:t>
      </w:r>
      <w:r>
        <w:rPr>
          <w:rFonts w:hint="cs"/>
          <w:rtl/>
        </w:rPr>
        <w:t xml:space="preserve">באמת אינה ראויה לאמון, כי בכל המערכות היא כושלת. גם למינימום של להפעיל מחשבה היא איננה מסוגלת. תודה, אדוני. </w:t>
      </w:r>
    </w:p>
    <w:p w14:paraId="02E3A0A7" w14:textId="77777777" w:rsidR="00000000" w:rsidRDefault="00027501">
      <w:pPr>
        <w:pStyle w:val="a0"/>
        <w:ind w:firstLine="0"/>
        <w:rPr>
          <w:rFonts w:hint="cs"/>
          <w:rtl/>
        </w:rPr>
      </w:pPr>
    </w:p>
    <w:p w14:paraId="7196D1C0" w14:textId="77777777" w:rsidR="00000000" w:rsidRDefault="00027501">
      <w:pPr>
        <w:pStyle w:val="af1"/>
        <w:rPr>
          <w:rtl/>
        </w:rPr>
      </w:pPr>
      <w:r>
        <w:rPr>
          <w:rtl/>
        </w:rPr>
        <w:t>היו"ר יולי-יואל אדלשטיין:</w:t>
      </w:r>
    </w:p>
    <w:p w14:paraId="41F99D9A" w14:textId="77777777" w:rsidR="00000000" w:rsidRDefault="00027501">
      <w:pPr>
        <w:pStyle w:val="a0"/>
        <w:rPr>
          <w:rtl/>
        </w:rPr>
      </w:pPr>
    </w:p>
    <w:p w14:paraId="201FE840" w14:textId="77777777" w:rsidR="00000000" w:rsidRDefault="00027501">
      <w:pPr>
        <w:pStyle w:val="a0"/>
        <w:rPr>
          <w:rFonts w:hint="cs"/>
          <w:rtl/>
        </w:rPr>
      </w:pPr>
      <w:r>
        <w:rPr>
          <w:rFonts w:hint="cs"/>
          <w:rtl/>
        </w:rPr>
        <w:t>תודה לחבר הכנס</w:t>
      </w:r>
      <w:r>
        <w:rPr>
          <w:rFonts w:hint="cs"/>
          <w:rtl/>
        </w:rPr>
        <w:t xml:space="preserve">ת שלמה בניזרי. חבר הכנסת ניסן סלומינסקי, ואחריו - חבר הכנסת אורי אריאל. אם פתאום, שלא כדרכו, אורי אריאל לא יהיה כאן, ידבר חבר הכנסת ואסל טאהא. </w:t>
      </w:r>
    </w:p>
    <w:p w14:paraId="031DA7C9" w14:textId="77777777" w:rsidR="00000000" w:rsidRDefault="00027501">
      <w:pPr>
        <w:pStyle w:val="a0"/>
        <w:ind w:firstLine="0"/>
        <w:rPr>
          <w:rFonts w:hint="cs"/>
          <w:rtl/>
        </w:rPr>
      </w:pPr>
    </w:p>
    <w:p w14:paraId="23BA76E7" w14:textId="77777777" w:rsidR="00000000" w:rsidRDefault="00027501">
      <w:pPr>
        <w:pStyle w:val="a"/>
        <w:rPr>
          <w:rtl/>
        </w:rPr>
      </w:pPr>
      <w:bookmarkStart w:id="533" w:name="FS000001068T21_01_2004_17_53_49"/>
      <w:bookmarkStart w:id="534" w:name="_Toc90038069"/>
      <w:bookmarkEnd w:id="533"/>
      <w:r>
        <w:rPr>
          <w:rFonts w:hint="eastAsia"/>
          <w:rtl/>
        </w:rPr>
        <w:t>ניסן</w:t>
      </w:r>
      <w:r>
        <w:rPr>
          <w:rtl/>
        </w:rPr>
        <w:t xml:space="preserve"> סלומינסקי (מפד"ל):</w:t>
      </w:r>
      <w:bookmarkEnd w:id="534"/>
    </w:p>
    <w:p w14:paraId="43704E31" w14:textId="77777777" w:rsidR="00000000" w:rsidRDefault="00027501">
      <w:pPr>
        <w:pStyle w:val="a0"/>
        <w:rPr>
          <w:rFonts w:hint="cs"/>
          <w:rtl/>
        </w:rPr>
      </w:pPr>
    </w:p>
    <w:p w14:paraId="46748937" w14:textId="77777777" w:rsidR="00000000" w:rsidRDefault="00027501">
      <w:pPr>
        <w:pStyle w:val="a0"/>
        <w:ind w:firstLine="720"/>
        <w:rPr>
          <w:rFonts w:hint="cs"/>
          <w:rtl/>
        </w:rPr>
      </w:pPr>
      <w:r>
        <w:rPr>
          <w:rFonts w:hint="cs"/>
          <w:rtl/>
        </w:rPr>
        <w:t xml:space="preserve">אדוני היושב-ראש, רבותי השרים, חברי חברי הכנסת, שמעתי את דבריו של חבר הכנסת ברכה לפני. </w:t>
      </w:r>
      <w:r>
        <w:rPr>
          <w:rFonts w:hint="cs"/>
          <w:rtl/>
        </w:rPr>
        <w:t xml:space="preserve">באמת זה מרשים, הנזקים הנוראיים שנגרמים כתוצאה מהגדר </w:t>
      </w:r>
      <w:r>
        <w:rPr>
          <w:rtl/>
        </w:rPr>
        <w:t>–</w:t>
      </w:r>
      <w:r>
        <w:rPr>
          <w:rFonts w:hint="cs"/>
          <w:rtl/>
        </w:rPr>
        <w:t xml:space="preserve"> והוא מנה אותם אחד לאחד. ציפיתי שהוא יסיים ולפחות יזכיר </w:t>
      </w:r>
      <w:r>
        <w:rPr>
          <w:rtl/>
        </w:rPr>
        <w:t>–</w:t>
      </w:r>
      <w:r>
        <w:rPr>
          <w:rFonts w:hint="cs"/>
          <w:rtl/>
        </w:rPr>
        <w:t xml:space="preserve"> נוסף על כך שמדינת ישראל לא בסדר, וזה הריטואל הקבוע, ציפיתי שהוא יגיד: אתם יודעים שמדינת ישראל, לפחות אריק שרון, לא רצה את הגדר? גם היום אני לא יו</w:t>
      </w:r>
      <w:r>
        <w:rPr>
          <w:rFonts w:hint="cs"/>
          <w:rtl/>
        </w:rPr>
        <w:t xml:space="preserve">דע אם הוא רוצה, אבל הוא כבר עושה. הוא לא רצה גדר. </w:t>
      </w:r>
    </w:p>
    <w:p w14:paraId="7FC0CD88" w14:textId="77777777" w:rsidR="00000000" w:rsidRDefault="00027501">
      <w:pPr>
        <w:pStyle w:val="a0"/>
        <w:ind w:firstLine="0"/>
        <w:rPr>
          <w:rFonts w:hint="cs"/>
          <w:rtl/>
        </w:rPr>
      </w:pPr>
    </w:p>
    <w:p w14:paraId="2299D058" w14:textId="77777777" w:rsidR="00000000" w:rsidRDefault="00027501">
      <w:pPr>
        <w:pStyle w:val="af0"/>
        <w:rPr>
          <w:rtl/>
        </w:rPr>
      </w:pPr>
      <w:r>
        <w:rPr>
          <w:rFonts w:hint="eastAsia"/>
          <w:rtl/>
        </w:rPr>
        <w:t>ואסל</w:t>
      </w:r>
      <w:r>
        <w:rPr>
          <w:rtl/>
        </w:rPr>
        <w:t xml:space="preserve"> טאהא (בל"ד):</w:t>
      </w:r>
    </w:p>
    <w:p w14:paraId="01DA9637" w14:textId="77777777" w:rsidR="00000000" w:rsidRDefault="00027501">
      <w:pPr>
        <w:pStyle w:val="a0"/>
        <w:rPr>
          <w:rFonts w:hint="cs"/>
          <w:rtl/>
        </w:rPr>
      </w:pPr>
    </w:p>
    <w:p w14:paraId="39C17214" w14:textId="77777777" w:rsidR="00000000" w:rsidRDefault="00027501">
      <w:pPr>
        <w:pStyle w:val="a0"/>
        <w:rPr>
          <w:rFonts w:hint="cs"/>
          <w:rtl/>
        </w:rPr>
      </w:pPr>
      <w:r>
        <w:rPr>
          <w:rFonts w:hint="cs"/>
          <w:rtl/>
        </w:rPr>
        <w:t xml:space="preserve">הוא עשה את הגדר. </w:t>
      </w:r>
    </w:p>
    <w:p w14:paraId="4D4248A7" w14:textId="77777777" w:rsidR="00000000" w:rsidRDefault="00027501">
      <w:pPr>
        <w:pStyle w:val="a0"/>
        <w:ind w:firstLine="0"/>
        <w:rPr>
          <w:rFonts w:hint="cs"/>
          <w:rtl/>
        </w:rPr>
      </w:pPr>
    </w:p>
    <w:p w14:paraId="02EA01EB" w14:textId="77777777" w:rsidR="00000000" w:rsidRDefault="00027501">
      <w:pPr>
        <w:pStyle w:val="af0"/>
        <w:rPr>
          <w:rtl/>
        </w:rPr>
      </w:pPr>
      <w:r>
        <w:rPr>
          <w:rFonts w:hint="eastAsia"/>
          <w:rtl/>
        </w:rPr>
        <w:t>מוחמד</w:t>
      </w:r>
      <w:r>
        <w:rPr>
          <w:rtl/>
        </w:rPr>
        <w:t xml:space="preserve"> ברכה (חד"ש-תע"ל):</w:t>
      </w:r>
    </w:p>
    <w:p w14:paraId="66584047" w14:textId="77777777" w:rsidR="00000000" w:rsidRDefault="00027501">
      <w:pPr>
        <w:pStyle w:val="a0"/>
        <w:rPr>
          <w:rFonts w:hint="cs"/>
          <w:rtl/>
        </w:rPr>
      </w:pPr>
    </w:p>
    <w:p w14:paraId="62A6CE91" w14:textId="77777777" w:rsidR="00000000" w:rsidRDefault="00027501">
      <w:pPr>
        <w:pStyle w:val="a0"/>
        <w:ind w:firstLine="720"/>
        <w:rPr>
          <w:rFonts w:hint="cs"/>
          <w:rtl/>
        </w:rPr>
      </w:pPr>
      <w:r>
        <w:rPr>
          <w:rFonts w:hint="cs"/>
          <w:rtl/>
        </w:rPr>
        <w:t xml:space="preserve">את זה אמרתי. </w:t>
      </w:r>
    </w:p>
    <w:p w14:paraId="344F7B4D" w14:textId="77777777" w:rsidR="00000000" w:rsidRDefault="00027501">
      <w:pPr>
        <w:pStyle w:val="a0"/>
        <w:ind w:firstLine="0"/>
        <w:rPr>
          <w:rFonts w:hint="cs"/>
          <w:rtl/>
        </w:rPr>
      </w:pPr>
    </w:p>
    <w:p w14:paraId="6839FEA7" w14:textId="77777777" w:rsidR="00000000" w:rsidRDefault="00027501">
      <w:pPr>
        <w:pStyle w:val="-"/>
        <w:rPr>
          <w:rtl/>
        </w:rPr>
      </w:pPr>
      <w:bookmarkStart w:id="535" w:name="FS000001068T21_01_2004_17_55_06C"/>
      <w:bookmarkEnd w:id="535"/>
      <w:r>
        <w:rPr>
          <w:rtl/>
        </w:rPr>
        <w:t>ניסן סלומינסקי (מפד"ל):</w:t>
      </w:r>
    </w:p>
    <w:p w14:paraId="13EB4A07" w14:textId="77777777" w:rsidR="00000000" w:rsidRDefault="00027501">
      <w:pPr>
        <w:pStyle w:val="a0"/>
        <w:rPr>
          <w:rtl/>
        </w:rPr>
      </w:pPr>
    </w:p>
    <w:p w14:paraId="44839D99" w14:textId="77777777" w:rsidR="00000000" w:rsidRDefault="00027501">
      <w:pPr>
        <w:pStyle w:val="a0"/>
        <w:rPr>
          <w:rFonts w:hint="cs"/>
          <w:rtl/>
        </w:rPr>
      </w:pPr>
      <w:r>
        <w:rPr>
          <w:rFonts w:hint="cs"/>
          <w:rtl/>
        </w:rPr>
        <w:t>את זה אמרת. אבל למה הוא עשה בסוף את הגדר? כי נכנסו רוצחים, נכנסו מחבלים, התפוצצו אוטובוסים, נשחטו ונר</w:t>
      </w:r>
      <w:r>
        <w:rPr>
          <w:rFonts w:hint="cs"/>
          <w:rtl/>
        </w:rPr>
        <w:t xml:space="preserve">צחו יהודים. </w:t>
      </w:r>
    </w:p>
    <w:p w14:paraId="0841D31F" w14:textId="77777777" w:rsidR="00000000" w:rsidRDefault="00027501">
      <w:pPr>
        <w:pStyle w:val="a0"/>
        <w:ind w:firstLine="0"/>
        <w:rPr>
          <w:rFonts w:hint="cs"/>
          <w:rtl/>
        </w:rPr>
      </w:pPr>
    </w:p>
    <w:p w14:paraId="604D0C40" w14:textId="77777777" w:rsidR="00000000" w:rsidRDefault="00027501">
      <w:pPr>
        <w:pStyle w:val="af0"/>
        <w:rPr>
          <w:rtl/>
        </w:rPr>
      </w:pPr>
      <w:r>
        <w:rPr>
          <w:rFonts w:hint="eastAsia"/>
          <w:rtl/>
        </w:rPr>
        <w:t>עסאם</w:t>
      </w:r>
      <w:r>
        <w:rPr>
          <w:rtl/>
        </w:rPr>
        <w:t xml:space="preserve"> מח'ול (חד"ש-תע"ל):</w:t>
      </w:r>
    </w:p>
    <w:p w14:paraId="06DBD1BD" w14:textId="77777777" w:rsidR="00000000" w:rsidRDefault="00027501">
      <w:pPr>
        <w:pStyle w:val="a0"/>
        <w:rPr>
          <w:rFonts w:hint="cs"/>
          <w:rtl/>
        </w:rPr>
      </w:pPr>
    </w:p>
    <w:p w14:paraId="3A09F503" w14:textId="77777777" w:rsidR="00000000" w:rsidRDefault="00027501">
      <w:pPr>
        <w:pStyle w:val="a0"/>
        <w:ind w:firstLine="720"/>
        <w:rPr>
          <w:rFonts w:hint="cs"/>
          <w:rtl/>
        </w:rPr>
      </w:pPr>
      <w:r>
        <w:rPr>
          <w:rFonts w:hint="cs"/>
          <w:rtl/>
        </w:rPr>
        <w:t xml:space="preserve">מזרחה. </w:t>
      </w:r>
    </w:p>
    <w:p w14:paraId="2B093428" w14:textId="77777777" w:rsidR="00000000" w:rsidRDefault="00027501">
      <w:pPr>
        <w:pStyle w:val="a0"/>
        <w:ind w:firstLine="0"/>
        <w:rPr>
          <w:rFonts w:hint="cs"/>
          <w:rtl/>
        </w:rPr>
      </w:pPr>
    </w:p>
    <w:p w14:paraId="1B22A1A0" w14:textId="77777777" w:rsidR="00000000" w:rsidRDefault="00027501">
      <w:pPr>
        <w:pStyle w:val="-"/>
        <w:rPr>
          <w:rtl/>
        </w:rPr>
      </w:pPr>
      <w:bookmarkStart w:id="536" w:name="FS000001068T21_01_2004_17_55_36C"/>
      <w:r>
        <w:rPr>
          <w:rFonts w:hint="eastAsia"/>
          <w:rtl/>
        </w:rPr>
        <w:t>ניסן</w:t>
      </w:r>
      <w:r>
        <w:rPr>
          <w:rtl/>
        </w:rPr>
        <w:t xml:space="preserve"> סלומינסקי (מפד"ל):</w:t>
      </w:r>
    </w:p>
    <w:p w14:paraId="1A9F285B" w14:textId="77777777" w:rsidR="00000000" w:rsidRDefault="00027501">
      <w:pPr>
        <w:pStyle w:val="a0"/>
        <w:rPr>
          <w:rFonts w:hint="cs"/>
          <w:rtl/>
        </w:rPr>
      </w:pPr>
    </w:p>
    <w:p w14:paraId="66DBEB7F" w14:textId="77777777" w:rsidR="00000000" w:rsidRDefault="00027501">
      <w:pPr>
        <w:pStyle w:val="a0"/>
        <w:rPr>
          <w:rFonts w:hint="cs"/>
          <w:rtl/>
        </w:rPr>
      </w:pPr>
      <w:r>
        <w:rPr>
          <w:rFonts w:hint="cs"/>
          <w:rtl/>
        </w:rPr>
        <w:t xml:space="preserve">מי גרם לכל זה? לפחות אם אתה רואה את כל הנזקים הנוראיים של הגדר - - </w:t>
      </w:r>
    </w:p>
    <w:bookmarkEnd w:id="536"/>
    <w:p w14:paraId="1DE64912" w14:textId="77777777" w:rsidR="00000000" w:rsidRDefault="00027501">
      <w:pPr>
        <w:pStyle w:val="a0"/>
        <w:ind w:firstLine="0"/>
        <w:rPr>
          <w:rFonts w:hint="cs"/>
          <w:rtl/>
        </w:rPr>
      </w:pPr>
    </w:p>
    <w:p w14:paraId="268DFA87" w14:textId="77777777" w:rsidR="00000000" w:rsidRDefault="00027501">
      <w:pPr>
        <w:pStyle w:val="af0"/>
        <w:rPr>
          <w:rtl/>
        </w:rPr>
      </w:pPr>
      <w:r>
        <w:rPr>
          <w:rFonts w:hint="eastAsia"/>
          <w:rtl/>
        </w:rPr>
        <w:t>ואסל</w:t>
      </w:r>
      <w:r>
        <w:rPr>
          <w:rtl/>
        </w:rPr>
        <w:t xml:space="preserve"> טאהא (בל"ד):</w:t>
      </w:r>
    </w:p>
    <w:p w14:paraId="2FD0CF5B" w14:textId="77777777" w:rsidR="00000000" w:rsidRDefault="00027501">
      <w:pPr>
        <w:pStyle w:val="a0"/>
        <w:rPr>
          <w:rFonts w:hint="cs"/>
          <w:rtl/>
        </w:rPr>
      </w:pPr>
    </w:p>
    <w:p w14:paraId="78AFA661" w14:textId="77777777" w:rsidR="00000000" w:rsidRDefault="00027501">
      <w:pPr>
        <w:pStyle w:val="a0"/>
        <w:ind w:firstLine="720"/>
        <w:rPr>
          <w:rFonts w:hint="cs"/>
          <w:rtl/>
        </w:rPr>
      </w:pPr>
      <w:r>
        <w:rPr>
          <w:rFonts w:hint="cs"/>
          <w:rtl/>
        </w:rPr>
        <w:t xml:space="preserve">זה הפסיק. </w:t>
      </w:r>
    </w:p>
    <w:p w14:paraId="058ECCA8" w14:textId="77777777" w:rsidR="00000000" w:rsidRDefault="00027501">
      <w:pPr>
        <w:pStyle w:val="a0"/>
        <w:ind w:firstLine="0"/>
        <w:rPr>
          <w:rFonts w:hint="cs"/>
          <w:rtl/>
        </w:rPr>
      </w:pPr>
    </w:p>
    <w:p w14:paraId="524DEE6B" w14:textId="77777777" w:rsidR="00000000" w:rsidRDefault="00027501">
      <w:pPr>
        <w:pStyle w:val="-"/>
        <w:rPr>
          <w:rtl/>
        </w:rPr>
      </w:pPr>
      <w:bookmarkStart w:id="537" w:name="FS000001068T21_01_2004_17_56_04C"/>
      <w:bookmarkEnd w:id="537"/>
      <w:r>
        <w:rPr>
          <w:rtl/>
        </w:rPr>
        <w:t>ניסן סלומינסקי (מפד"ל):</w:t>
      </w:r>
    </w:p>
    <w:p w14:paraId="12C07137" w14:textId="77777777" w:rsidR="00000000" w:rsidRDefault="00027501">
      <w:pPr>
        <w:pStyle w:val="a0"/>
        <w:rPr>
          <w:rtl/>
        </w:rPr>
      </w:pPr>
    </w:p>
    <w:p w14:paraId="7BC4057F" w14:textId="77777777" w:rsidR="00000000" w:rsidRDefault="00027501">
      <w:pPr>
        <w:pStyle w:val="a0"/>
        <w:rPr>
          <w:rFonts w:hint="cs"/>
          <w:rtl/>
        </w:rPr>
      </w:pPr>
      <w:r>
        <w:rPr>
          <w:rFonts w:hint="cs"/>
          <w:rtl/>
        </w:rPr>
        <w:t>- - אז במקום לפנות לאותה אוכלוסייה ולהגיד לה: תפסיקו עם הר</w:t>
      </w:r>
      <w:r>
        <w:rPr>
          <w:rFonts w:hint="cs"/>
          <w:rtl/>
        </w:rPr>
        <w:t xml:space="preserve">צח, תפסיקו עם ההרס וכך גם לא יצטרכו גדר ולא יהיו כל הנזקים </w:t>
      </w:r>
      <w:r>
        <w:rPr>
          <w:rtl/>
        </w:rPr>
        <w:t>–</w:t>
      </w:r>
      <w:r>
        <w:rPr>
          <w:rFonts w:hint="cs"/>
          <w:rtl/>
        </w:rPr>
        <w:t xml:space="preserve"> אין אפילו מלה אחת. פונים אל הצד השני ואומרים: חבר'ה, גם אתם אשמים קצת.</w:t>
      </w:r>
    </w:p>
    <w:p w14:paraId="2A13D405" w14:textId="77777777" w:rsidR="00000000" w:rsidRDefault="00027501">
      <w:pPr>
        <w:pStyle w:val="a0"/>
        <w:ind w:firstLine="0"/>
        <w:rPr>
          <w:rFonts w:hint="cs"/>
          <w:rtl/>
        </w:rPr>
      </w:pPr>
    </w:p>
    <w:p w14:paraId="55B99975" w14:textId="77777777" w:rsidR="00000000" w:rsidRDefault="00027501">
      <w:pPr>
        <w:pStyle w:val="af0"/>
        <w:rPr>
          <w:rtl/>
        </w:rPr>
      </w:pPr>
      <w:r>
        <w:rPr>
          <w:rFonts w:hint="eastAsia"/>
          <w:rtl/>
        </w:rPr>
        <w:t>ואסל</w:t>
      </w:r>
      <w:r>
        <w:rPr>
          <w:rtl/>
        </w:rPr>
        <w:t xml:space="preserve"> טאהא (בל"ד):</w:t>
      </w:r>
    </w:p>
    <w:p w14:paraId="4C410EF2" w14:textId="77777777" w:rsidR="00000000" w:rsidRDefault="00027501">
      <w:pPr>
        <w:pStyle w:val="a0"/>
        <w:rPr>
          <w:rFonts w:hint="cs"/>
          <w:rtl/>
        </w:rPr>
      </w:pPr>
    </w:p>
    <w:p w14:paraId="76E733E6" w14:textId="77777777" w:rsidR="00000000" w:rsidRDefault="00027501">
      <w:pPr>
        <w:pStyle w:val="a0"/>
        <w:ind w:firstLine="720"/>
        <w:rPr>
          <w:rFonts w:hint="cs"/>
          <w:rtl/>
        </w:rPr>
      </w:pPr>
      <w:r>
        <w:rPr>
          <w:rFonts w:hint="cs"/>
          <w:rtl/>
        </w:rPr>
        <w:t>הכיבוש עשה.</w:t>
      </w:r>
    </w:p>
    <w:p w14:paraId="1EBF0487" w14:textId="77777777" w:rsidR="00000000" w:rsidRDefault="00027501">
      <w:pPr>
        <w:pStyle w:val="a0"/>
        <w:ind w:firstLine="0"/>
        <w:rPr>
          <w:rFonts w:hint="cs"/>
          <w:rtl/>
        </w:rPr>
      </w:pPr>
    </w:p>
    <w:p w14:paraId="211D8031" w14:textId="77777777" w:rsidR="00000000" w:rsidRDefault="00027501">
      <w:pPr>
        <w:pStyle w:val="-"/>
        <w:rPr>
          <w:rtl/>
        </w:rPr>
      </w:pPr>
      <w:bookmarkStart w:id="538" w:name="FS000001068T21_01_2004_17_57_02C"/>
      <w:bookmarkEnd w:id="538"/>
      <w:r>
        <w:rPr>
          <w:rtl/>
        </w:rPr>
        <w:t>ניסן סלומינסקי (מפד"ל):</w:t>
      </w:r>
    </w:p>
    <w:p w14:paraId="03CBA6C7" w14:textId="77777777" w:rsidR="00000000" w:rsidRDefault="00027501">
      <w:pPr>
        <w:pStyle w:val="a0"/>
        <w:rPr>
          <w:rtl/>
        </w:rPr>
      </w:pPr>
    </w:p>
    <w:p w14:paraId="36C9E501" w14:textId="77777777" w:rsidR="00000000" w:rsidRDefault="00027501">
      <w:pPr>
        <w:pStyle w:val="a0"/>
        <w:rPr>
          <w:rFonts w:hint="cs"/>
          <w:rtl/>
        </w:rPr>
      </w:pPr>
      <w:r>
        <w:rPr>
          <w:rFonts w:hint="cs"/>
          <w:rtl/>
        </w:rPr>
        <w:t xml:space="preserve">בסדר, מדינת ישראל אשמה, אנחנו אשמים שאנחנו נמצאים פה וכו'. </w:t>
      </w:r>
    </w:p>
    <w:p w14:paraId="7A63207D" w14:textId="77777777" w:rsidR="00000000" w:rsidRDefault="00027501">
      <w:pPr>
        <w:pStyle w:val="a0"/>
        <w:ind w:firstLine="0"/>
        <w:rPr>
          <w:rFonts w:hint="cs"/>
          <w:rtl/>
        </w:rPr>
      </w:pPr>
    </w:p>
    <w:p w14:paraId="47E26667" w14:textId="77777777" w:rsidR="00000000" w:rsidRDefault="00027501">
      <w:pPr>
        <w:pStyle w:val="af1"/>
        <w:rPr>
          <w:rtl/>
        </w:rPr>
      </w:pPr>
      <w:r>
        <w:rPr>
          <w:rtl/>
        </w:rPr>
        <w:t>היו"ר</w:t>
      </w:r>
      <w:r>
        <w:rPr>
          <w:rtl/>
        </w:rPr>
        <w:t xml:space="preserve"> יולי-יואל אדלשטיין:</w:t>
      </w:r>
    </w:p>
    <w:p w14:paraId="537F5528" w14:textId="77777777" w:rsidR="00000000" w:rsidRDefault="00027501">
      <w:pPr>
        <w:pStyle w:val="a0"/>
        <w:rPr>
          <w:rtl/>
        </w:rPr>
      </w:pPr>
    </w:p>
    <w:p w14:paraId="56F2D445" w14:textId="77777777" w:rsidR="00000000" w:rsidRDefault="00027501">
      <w:pPr>
        <w:pStyle w:val="a0"/>
        <w:ind w:firstLine="0"/>
        <w:rPr>
          <w:rFonts w:hint="cs"/>
          <w:rtl/>
        </w:rPr>
      </w:pPr>
      <w:r>
        <w:rPr>
          <w:rFonts w:hint="cs"/>
          <w:rtl/>
        </w:rPr>
        <w:tab/>
        <w:t xml:space="preserve">חבר הכנסת טאהא, אתה מדבר עכשיו. תוכל לפתוח בזה. </w:t>
      </w:r>
    </w:p>
    <w:p w14:paraId="3CC634C2" w14:textId="77777777" w:rsidR="00000000" w:rsidRDefault="00027501">
      <w:pPr>
        <w:pStyle w:val="a0"/>
        <w:ind w:firstLine="0"/>
        <w:rPr>
          <w:rFonts w:hint="cs"/>
          <w:rtl/>
        </w:rPr>
      </w:pPr>
    </w:p>
    <w:p w14:paraId="1AE2BA37" w14:textId="77777777" w:rsidR="00000000" w:rsidRDefault="00027501">
      <w:pPr>
        <w:pStyle w:val="-"/>
        <w:rPr>
          <w:rtl/>
        </w:rPr>
      </w:pPr>
      <w:bookmarkStart w:id="539" w:name="FS000001068T21_01_2004_17_57_26C"/>
      <w:bookmarkEnd w:id="539"/>
      <w:r>
        <w:rPr>
          <w:rtl/>
        </w:rPr>
        <w:t>ניסן סלומינסקי (מפד"ל):</w:t>
      </w:r>
    </w:p>
    <w:p w14:paraId="070E8B41" w14:textId="77777777" w:rsidR="00000000" w:rsidRDefault="00027501">
      <w:pPr>
        <w:pStyle w:val="a0"/>
        <w:rPr>
          <w:rtl/>
        </w:rPr>
      </w:pPr>
    </w:p>
    <w:p w14:paraId="5400E3BA" w14:textId="77777777" w:rsidR="00000000" w:rsidRDefault="00027501">
      <w:pPr>
        <w:pStyle w:val="a0"/>
        <w:rPr>
          <w:rFonts w:hint="cs"/>
          <w:rtl/>
        </w:rPr>
      </w:pPr>
      <w:r>
        <w:rPr>
          <w:rFonts w:hint="cs"/>
          <w:rtl/>
        </w:rPr>
        <w:t>אבל לפחות בטיפה:</w:t>
      </w:r>
      <w:r>
        <w:rPr>
          <w:rFonts w:hint="cs"/>
        </w:rPr>
        <w:t xml:space="preserve"> </w:t>
      </w:r>
      <w:r>
        <w:rPr>
          <w:rFonts w:hint="cs"/>
          <w:rtl/>
        </w:rPr>
        <w:t>5%, 10%, 30% - אני חושב 90%, אבל לא חשוב. אבל לפחות במשהו. להגיד לרוצחים: אתם אשמים, תראו מה עשיתם, בגללכם המדינה המשוגעת הזאת בונה דברים משו</w:t>
      </w:r>
      <w:r>
        <w:rPr>
          <w:rFonts w:hint="cs"/>
          <w:rtl/>
        </w:rPr>
        <w:t xml:space="preserve">געים. שום דבר הוא לא מזכיר. כלום, הם לא אשמים בכלום. </w:t>
      </w:r>
    </w:p>
    <w:p w14:paraId="412D295E" w14:textId="77777777" w:rsidR="00000000" w:rsidRDefault="00027501">
      <w:pPr>
        <w:pStyle w:val="a0"/>
        <w:ind w:firstLine="0"/>
        <w:rPr>
          <w:rFonts w:hint="cs"/>
          <w:rtl/>
        </w:rPr>
      </w:pPr>
    </w:p>
    <w:p w14:paraId="7C98C9F8" w14:textId="77777777" w:rsidR="00000000" w:rsidRDefault="00027501">
      <w:pPr>
        <w:pStyle w:val="af0"/>
        <w:rPr>
          <w:rtl/>
        </w:rPr>
      </w:pPr>
      <w:r>
        <w:rPr>
          <w:rFonts w:hint="eastAsia"/>
          <w:rtl/>
        </w:rPr>
        <w:t>מוחמד</w:t>
      </w:r>
      <w:r>
        <w:rPr>
          <w:rtl/>
        </w:rPr>
        <w:t xml:space="preserve"> ברכה (חד"ש-תע"ל):</w:t>
      </w:r>
    </w:p>
    <w:p w14:paraId="0C893299" w14:textId="77777777" w:rsidR="00000000" w:rsidRDefault="00027501">
      <w:pPr>
        <w:pStyle w:val="a0"/>
        <w:rPr>
          <w:rFonts w:hint="cs"/>
          <w:rtl/>
        </w:rPr>
      </w:pPr>
    </w:p>
    <w:p w14:paraId="0666C2AB" w14:textId="77777777" w:rsidR="00000000" w:rsidRDefault="00027501">
      <w:pPr>
        <w:pStyle w:val="a0"/>
        <w:rPr>
          <w:rFonts w:hint="cs"/>
          <w:rtl/>
        </w:rPr>
      </w:pPr>
      <w:r>
        <w:rPr>
          <w:rFonts w:hint="cs"/>
          <w:rtl/>
        </w:rPr>
        <w:t xml:space="preserve">יש לי שאלה אליך. ברשות היושב-ראש, אני רוצה לשאול שאלה. </w:t>
      </w:r>
    </w:p>
    <w:p w14:paraId="2F46DE9B" w14:textId="77777777" w:rsidR="00000000" w:rsidRDefault="00027501">
      <w:pPr>
        <w:pStyle w:val="a0"/>
        <w:ind w:firstLine="0"/>
        <w:rPr>
          <w:rFonts w:hint="cs"/>
          <w:rtl/>
        </w:rPr>
      </w:pPr>
    </w:p>
    <w:p w14:paraId="4CD6BAE5" w14:textId="77777777" w:rsidR="00000000" w:rsidRDefault="00027501">
      <w:pPr>
        <w:pStyle w:val="-"/>
        <w:rPr>
          <w:rtl/>
        </w:rPr>
      </w:pPr>
      <w:bookmarkStart w:id="540" w:name="FS000001068T21_01_2004_17_58_51C"/>
      <w:bookmarkEnd w:id="540"/>
      <w:r>
        <w:rPr>
          <w:rtl/>
        </w:rPr>
        <w:t>ניסן סלומינסקי (מפד"ל):</w:t>
      </w:r>
    </w:p>
    <w:p w14:paraId="64CCD42E" w14:textId="77777777" w:rsidR="00000000" w:rsidRDefault="00027501">
      <w:pPr>
        <w:pStyle w:val="a0"/>
        <w:rPr>
          <w:rtl/>
        </w:rPr>
      </w:pPr>
    </w:p>
    <w:p w14:paraId="20F4E59E" w14:textId="77777777" w:rsidR="00000000" w:rsidRDefault="00027501">
      <w:pPr>
        <w:pStyle w:val="a0"/>
        <w:ind w:firstLine="720"/>
        <w:rPr>
          <w:rFonts w:hint="cs"/>
          <w:rtl/>
        </w:rPr>
      </w:pPr>
      <w:r>
        <w:rPr>
          <w:rFonts w:hint="cs"/>
          <w:rtl/>
        </w:rPr>
        <w:t>כל זה היה רק בגין הדברים ששמעתי ממך. זה בכלל לא מה שהתכוונתי לומר.</w:t>
      </w:r>
    </w:p>
    <w:p w14:paraId="6E19B05E" w14:textId="77777777" w:rsidR="00000000" w:rsidRDefault="00027501">
      <w:pPr>
        <w:pStyle w:val="a0"/>
        <w:ind w:firstLine="0"/>
        <w:rPr>
          <w:rFonts w:hint="cs"/>
          <w:rtl/>
        </w:rPr>
      </w:pPr>
    </w:p>
    <w:p w14:paraId="6A8FFB69" w14:textId="77777777" w:rsidR="00000000" w:rsidRDefault="00027501">
      <w:pPr>
        <w:pStyle w:val="af0"/>
        <w:rPr>
          <w:rtl/>
        </w:rPr>
      </w:pPr>
      <w:r>
        <w:rPr>
          <w:rFonts w:hint="eastAsia"/>
          <w:rtl/>
        </w:rPr>
        <w:t>מוחמד</w:t>
      </w:r>
      <w:r>
        <w:rPr>
          <w:rtl/>
        </w:rPr>
        <w:t xml:space="preserve"> ברכה (חד"ש-תע"ל):</w:t>
      </w:r>
    </w:p>
    <w:p w14:paraId="30ACCF53" w14:textId="77777777" w:rsidR="00000000" w:rsidRDefault="00027501">
      <w:pPr>
        <w:pStyle w:val="a0"/>
        <w:rPr>
          <w:rFonts w:hint="cs"/>
          <w:rtl/>
        </w:rPr>
      </w:pPr>
    </w:p>
    <w:p w14:paraId="709A775E" w14:textId="77777777" w:rsidR="00000000" w:rsidRDefault="00027501">
      <w:pPr>
        <w:pStyle w:val="a0"/>
        <w:ind w:firstLine="720"/>
        <w:rPr>
          <w:rFonts w:hint="cs"/>
          <w:rtl/>
        </w:rPr>
      </w:pPr>
      <w:r>
        <w:rPr>
          <w:rFonts w:hint="cs"/>
          <w:rtl/>
        </w:rPr>
        <w:t>א</w:t>
      </w:r>
      <w:r>
        <w:rPr>
          <w:rFonts w:hint="cs"/>
          <w:rtl/>
        </w:rPr>
        <w:t xml:space="preserve">ני רוצה לשאול אותך שאלה ברשות היושב-ראש. </w:t>
      </w:r>
    </w:p>
    <w:p w14:paraId="70E257A4" w14:textId="77777777" w:rsidR="00000000" w:rsidRDefault="00027501">
      <w:pPr>
        <w:pStyle w:val="a0"/>
        <w:ind w:firstLine="0"/>
        <w:rPr>
          <w:rFonts w:hint="cs"/>
          <w:rtl/>
        </w:rPr>
      </w:pPr>
    </w:p>
    <w:p w14:paraId="36493094" w14:textId="77777777" w:rsidR="00000000" w:rsidRDefault="00027501">
      <w:pPr>
        <w:pStyle w:val="-"/>
        <w:rPr>
          <w:rtl/>
        </w:rPr>
      </w:pPr>
      <w:bookmarkStart w:id="541" w:name="FS000001068T21_01_2004_17_59_15C"/>
      <w:bookmarkEnd w:id="541"/>
      <w:r>
        <w:rPr>
          <w:rtl/>
        </w:rPr>
        <w:t>ניסן סלומינסקי (מפד"ל):</w:t>
      </w:r>
    </w:p>
    <w:p w14:paraId="30D97D4D" w14:textId="77777777" w:rsidR="00000000" w:rsidRDefault="00027501">
      <w:pPr>
        <w:pStyle w:val="a0"/>
        <w:rPr>
          <w:rtl/>
        </w:rPr>
      </w:pPr>
    </w:p>
    <w:p w14:paraId="22A8BD27" w14:textId="77777777" w:rsidR="00000000" w:rsidRDefault="00027501">
      <w:pPr>
        <w:pStyle w:val="a0"/>
        <w:rPr>
          <w:rFonts w:hint="cs"/>
          <w:rtl/>
        </w:rPr>
      </w:pPr>
      <w:r>
        <w:rPr>
          <w:rFonts w:hint="cs"/>
          <w:rtl/>
        </w:rPr>
        <w:t xml:space="preserve">אם הוא יסכים ויעצור את השעון. </w:t>
      </w:r>
    </w:p>
    <w:p w14:paraId="3E6D5444" w14:textId="77777777" w:rsidR="00000000" w:rsidRDefault="00027501">
      <w:pPr>
        <w:pStyle w:val="a0"/>
        <w:ind w:firstLine="0"/>
        <w:rPr>
          <w:rFonts w:hint="cs"/>
          <w:rtl/>
        </w:rPr>
      </w:pPr>
    </w:p>
    <w:p w14:paraId="0346790B" w14:textId="77777777" w:rsidR="00000000" w:rsidRDefault="00027501">
      <w:pPr>
        <w:pStyle w:val="af1"/>
        <w:rPr>
          <w:rtl/>
        </w:rPr>
      </w:pPr>
      <w:r>
        <w:rPr>
          <w:rtl/>
        </w:rPr>
        <w:t>היו"ר יולי-יואל אדלשטיין:</w:t>
      </w:r>
    </w:p>
    <w:p w14:paraId="419E4149" w14:textId="77777777" w:rsidR="00000000" w:rsidRDefault="00027501">
      <w:pPr>
        <w:pStyle w:val="a0"/>
        <w:rPr>
          <w:rtl/>
        </w:rPr>
      </w:pPr>
    </w:p>
    <w:p w14:paraId="6F3B6064" w14:textId="77777777" w:rsidR="00000000" w:rsidRDefault="00027501">
      <w:pPr>
        <w:pStyle w:val="a0"/>
        <w:rPr>
          <w:rFonts w:hint="cs"/>
          <w:rtl/>
        </w:rPr>
      </w:pPr>
      <w:r>
        <w:rPr>
          <w:rFonts w:hint="cs"/>
          <w:rtl/>
        </w:rPr>
        <w:t xml:space="preserve">אני אסכים, ואני אפילו אוסיף לך. </w:t>
      </w:r>
    </w:p>
    <w:p w14:paraId="53EDC920" w14:textId="77777777" w:rsidR="00000000" w:rsidRDefault="00027501">
      <w:pPr>
        <w:pStyle w:val="a0"/>
        <w:ind w:firstLine="0"/>
        <w:rPr>
          <w:rFonts w:hint="cs"/>
          <w:rtl/>
        </w:rPr>
      </w:pPr>
    </w:p>
    <w:p w14:paraId="6449A092" w14:textId="77777777" w:rsidR="00000000" w:rsidRDefault="00027501">
      <w:pPr>
        <w:pStyle w:val="af0"/>
        <w:rPr>
          <w:rtl/>
        </w:rPr>
      </w:pPr>
      <w:r>
        <w:rPr>
          <w:rFonts w:hint="eastAsia"/>
          <w:rtl/>
        </w:rPr>
        <w:t>מוחמד</w:t>
      </w:r>
      <w:r>
        <w:rPr>
          <w:rtl/>
        </w:rPr>
        <w:t xml:space="preserve"> ברכה (חד"ש-תע"ל):</w:t>
      </w:r>
    </w:p>
    <w:p w14:paraId="77A1F9F8" w14:textId="77777777" w:rsidR="00000000" w:rsidRDefault="00027501">
      <w:pPr>
        <w:pStyle w:val="a0"/>
        <w:rPr>
          <w:rFonts w:hint="cs"/>
          <w:rtl/>
        </w:rPr>
      </w:pPr>
    </w:p>
    <w:p w14:paraId="1BFFA5BE" w14:textId="77777777" w:rsidR="00000000" w:rsidRDefault="00027501">
      <w:pPr>
        <w:pStyle w:val="a0"/>
        <w:ind w:firstLine="720"/>
        <w:rPr>
          <w:rFonts w:hint="cs"/>
          <w:rtl/>
        </w:rPr>
      </w:pPr>
      <w:r>
        <w:rPr>
          <w:rFonts w:hint="cs"/>
          <w:rtl/>
        </w:rPr>
        <w:t xml:space="preserve">אם אגיד את מה שאתה רוצה - - - </w:t>
      </w:r>
    </w:p>
    <w:p w14:paraId="39862D3C" w14:textId="77777777" w:rsidR="00000000" w:rsidRDefault="00027501">
      <w:pPr>
        <w:pStyle w:val="a0"/>
        <w:ind w:firstLine="0"/>
        <w:rPr>
          <w:rFonts w:hint="cs"/>
          <w:rtl/>
        </w:rPr>
      </w:pPr>
    </w:p>
    <w:p w14:paraId="6B822E03" w14:textId="77777777" w:rsidR="00000000" w:rsidRDefault="00027501">
      <w:pPr>
        <w:pStyle w:val="-"/>
        <w:rPr>
          <w:rtl/>
        </w:rPr>
      </w:pPr>
      <w:bookmarkStart w:id="542" w:name="FS000001068T21_01_2004_17_59_41C"/>
      <w:bookmarkEnd w:id="542"/>
      <w:r>
        <w:rPr>
          <w:rtl/>
        </w:rPr>
        <w:t>ניסן סלומינסקי (מפד"ל):</w:t>
      </w:r>
    </w:p>
    <w:p w14:paraId="7C2C1369" w14:textId="77777777" w:rsidR="00000000" w:rsidRDefault="00027501">
      <w:pPr>
        <w:pStyle w:val="a0"/>
        <w:rPr>
          <w:rtl/>
        </w:rPr>
      </w:pPr>
    </w:p>
    <w:p w14:paraId="41F199C2" w14:textId="77777777" w:rsidR="00000000" w:rsidRDefault="00027501">
      <w:pPr>
        <w:pStyle w:val="a0"/>
        <w:rPr>
          <w:rFonts w:hint="cs"/>
          <w:rtl/>
        </w:rPr>
      </w:pPr>
      <w:r>
        <w:rPr>
          <w:rFonts w:hint="cs"/>
          <w:rtl/>
        </w:rPr>
        <w:t>לא מה שאני רו</w:t>
      </w:r>
      <w:r>
        <w:rPr>
          <w:rFonts w:hint="cs"/>
          <w:rtl/>
        </w:rPr>
        <w:t xml:space="preserve">צה, מה שאתה צריך להגיד. את מה שאני רוצה אתה בטוח לא תגיד. </w:t>
      </w:r>
    </w:p>
    <w:p w14:paraId="6CA46FA1" w14:textId="77777777" w:rsidR="00000000" w:rsidRDefault="00027501">
      <w:pPr>
        <w:pStyle w:val="a0"/>
        <w:ind w:firstLine="0"/>
        <w:rPr>
          <w:rFonts w:hint="cs"/>
          <w:rtl/>
        </w:rPr>
      </w:pPr>
    </w:p>
    <w:p w14:paraId="7B5B709E" w14:textId="77777777" w:rsidR="00000000" w:rsidRDefault="00027501">
      <w:pPr>
        <w:pStyle w:val="af0"/>
        <w:rPr>
          <w:rtl/>
        </w:rPr>
      </w:pPr>
      <w:r>
        <w:rPr>
          <w:rFonts w:hint="eastAsia"/>
          <w:rtl/>
        </w:rPr>
        <w:t>מוחמד</w:t>
      </w:r>
      <w:r>
        <w:rPr>
          <w:rtl/>
        </w:rPr>
        <w:t xml:space="preserve"> ברכה (חד"ש-תע"ל):</w:t>
      </w:r>
    </w:p>
    <w:p w14:paraId="7DFC446C" w14:textId="77777777" w:rsidR="00000000" w:rsidRDefault="00027501">
      <w:pPr>
        <w:pStyle w:val="a0"/>
        <w:rPr>
          <w:rFonts w:hint="cs"/>
          <w:rtl/>
        </w:rPr>
      </w:pPr>
    </w:p>
    <w:p w14:paraId="51D9DA25" w14:textId="77777777" w:rsidR="00000000" w:rsidRDefault="00027501">
      <w:pPr>
        <w:pStyle w:val="a0"/>
        <w:rPr>
          <w:rFonts w:hint="cs"/>
          <w:rtl/>
        </w:rPr>
      </w:pPr>
      <w:r>
        <w:rPr>
          <w:rFonts w:hint="cs"/>
          <w:rtl/>
        </w:rPr>
        <w:t>אגיד את מה שאמרת לפני רגע. אתה תהיה מוכן לקרוא להקים את הגדר על "הקו הירוק"?</w:t>
      </w:r>
    </w:p>
    <w:p w14:paraId="2D92A179" w14:textId="77777777" w:rsidR="00000000" w:rsidRDefault="00027501">
      <w:pPr>
        <w:pStyle w:val="a0"/>
        <w:ind w:firstLine="0"/>
        <w:rPr>
          <w:rFonts w:hint="cs"/>
          <w:rtl/>
        </w:rPr>
      </w:pPr>
    </w:p>
    <w:p w14:paraId="6D49653D" w14:textId="77777777" w:rsidR="00000000" w:rsidRDefault="00027501">
      <w:pPr>
        <w:pStyle w:val="-"/>
        <w:rPr>
          <w:rtl/>
        </w:rPr>
      </w:pPr>
      <w:bookmarkStart w:id="543" w:name="FS000001068T21_01_2004_18_00_07C"/>
      <w:bookmarkEnd w:id="543"/>
      <w:r>
        <w:rPr>
          <w:rtl/>
        </w:rPr>
        <w:t>ניסן סלומינסקי (מפד"ל):</w:t>
      </w:r>
    </w:p>
    <w:p w14:paraId="33BDBD89" w14:textId="77777777" w:rsidR="00000000" w:rsidRDefault="00027501">
      <w:pPr>
        <w:pStyle w:val="a0"/>
        <w:rPr>
          <w:rtl/>
        </w:rPr>
      </w:pPr>
    </w:p>
    <w:p w14:paraId="111D0BA9" w14:textId="77777777" w:rsidR="00000000" w:rsidRDefault="00027501">
      <w:pPr>
        <w:pStyle w:val="a0"/>
        <w:ind w:firstLine="720"/>
        <w:rPr>
          <w:rFonts w:hint="cs"/>
          <w:rtl/>
        </w:rPr>
      </w:pPr>
      <w:r>
        <w:rPr>
          <w:rFonts w:hint="cs"/>
          <w:rtl/>
        </w:rPr>
        <w:t>לא, אני אקרא אתך לא להקים גדר. למה להקים על "הקו הירוק" ולגרום לנזקי</w:t>
      </w:r>
      <w:r>
        <w:rPr>
          <w:rFonts w:hint="cs"/>
          <w:rtl/>
        </w:rPr>
        <w:t>ם אחרים?</w:t>
      </w:r>
    </w:p>
    <w:p w14:paraId="22551289" w14:textId="77777777" w:rsidR="00000000" w:rsidRDefault="00027501">
      <w:pPr>
        <w:pStyle w:val="af0"/>
        <w:rPr>
          <w:rFonts w:hint="cs"/>
          <w:rtl/>
        </w:rPr>
      </w:pPr>
    </w:p>
    <w:p w14:paraId="34B4D7D4" w14:textId="77777777" w:rsidR="00000000" w:rsidRDefault="00027501">
      <w:pPr>
        <w:pStyle w:val="af0"/>
        <w:rPr>
          <w:rtl/>
        </w:rPr>
      </w:pPr>
      <w:r>
        <w:rPr>
          <w:rFonts w:hint="cs"/>
          <w:rtl/>
        </w:rPr>
        <w:t>ו</w:t>
      </w:r>
      <w:r>
        <w:rPr>
          <w:rFonts w:hint="eastAsia"/>
          <w:rtl/>
        </w:rPr>
        <w:t>אסל</w:t>
      </w:r>
      <w:r>
        <w:rPr>
          <w:rtl/>
        </w:rPr>
        <w:t xml:space="preserve"> טאהא (בל"ד):</w:t>
      </w:r>
    </w:p>
    <w:p w14:paraId="18C8B37D" w14:textId="77777777" w:rsidR="00000000" w:rsidRDefault="00027501">
      <w:pPr>
        <w:pStyle w:val="a0"/>
        <w:rPr>
          <w:rFonts w:hint="cs"/>
          <w:rtl/>
        </w:rPr>
      </w:pPr>
    </w:p>
    <w:p w14:paraId="669A8339" w14:textId="77777777" w:rsidR="00000000" w:rsidRDefault="00027501">
      <w:pPr>
        <w:pStyle w:val="a0"/>
        <w:ind w:firstLine="720"/>
        <w:rPr>
          <w:rFonts w:hint="cs"/>
          <w:rtl/>
        </w:rPr>
      </w:pPr>
      <w:r>
        <w:rPr>
          <w:rFonts w:hint="cs"/>
          <w:rtl/>
        </w:rPr>
        <w:t>אילו נזקים - - -?</w:t>
      </w:r>
    </w:p>
    <w:p w14:paraId="50A9001E" w14:textId="77777777" w:rsidR="00000000" w:rsidRDefault="00027501">
      <w:pPr>
        <w:pStyle w:val="a0"/>
        <w:ind w:firstLine="0"/>
        <w:rPr>
          <w:rFonts w:hint="cs"/>
          <w:rtl/>
        </w:rPr>
      </w:pPr>
    </w:p>
    <w:p w14:paraId="7E7653A4" w14:textId="77777777" w:rsidR="00000000" w:rsidRDefault="00027501">
      <w:pPr>
        <w:pStyle w:val="af0"/>
        <w:rPr>
          <w:rtl/>
        </w:rPr>
      </w:pPr>
      <w:r>
        <w:rPr>
          <w:rFonts w:hint="eastAsia"/>
          <w:rtl/>
        </w:rPr>
        <w:t>מוחמד</w:t>
      </w:r>
      <w:r>
        <w:rPr>
          <w:rtl/>
        </w:rPr>
        <w:t xml:space="preserve"> ברכה (חד"ש-תע"ל):</w:t>
      </w:r>
    </w:p>
    <w:p w14:paraId="1C73A521" w14:textId="77777777" w:rsidR="00000000" w:rsidRDefault="00027501">
      <w:pPr>
        <w:pStyle w:val="a0"/>
        <w:rPr>
          <w:rFonts w:hint="cs"/>
          <w:rtl/>
        </w:rPr>
      </w:pPr>
    </w:p>
    <w:p w14:paraId="1B92A1DB" w14:textId="77777777" w:rsidR="00000000" w:rsidRDefault="00027501">
      <w:pPr>
        <w:pStyle w:val="a0"/>
        <w:ind w:firstLine="720"/>
        <w:rPr>
          <w:rFonts w:hint="cs"/>
          <w:rtl/>
        </w:rPr>
      </w:pPr>
      <w:r>
        <w:rPr>
          <w:rFonts w:hint="cs"/>
          <w:rtl/>
        </w:rPr>
        <w:t xml:space="preserve">גבול. </w:t>
      </w:r>
    </w:p>
    <w:p w14:paraId="6358113E" w14:textId="77777777" w:rsidR="00000000" w:rsidRDefault="00027501">
      <w:pPr>
        <w:pStyle w:val="-"/>
        <w:rPr>
          <w:rtl/>
        </w:rPr>
      </w:pPr>
      <w:bookmarkStart w:id="544" w:name="FS000001068T21_01_2004_18_14_37C"/>
    </w:p>
    <w:p w14:paraId="449A6AB0" w14:textId="77777777" w:rsidR="00000000" w:rsidRDefault="00027501">
      <w:pPr>
        <w:pStyle w:val="-"/>
        <w:rPr>
          <w:rtl/>
        </w:rPr>
      </w:pPr>
      <w:r>
        <w:rPr>
          <w:rFonts w:hint="eastAsia"/>
          <w:rtl/>
        </w:rPr>
        <w:t>ניסן</w:t>
      </w:r>
      <w:r>
        <w:rPr>
          <w:rtl/>
        </w:rPr>
        <w:t xml:space="preserve"> סלומינסקי (מפד"ל):</w:t>
      </w:r>
    </w:p>
    <w:p w14:paraId="72FBC2BE" w14:textId="77777777" w:rsidR="00000000" w:rsidRDefault="00027501">
      <w:pPr>
        <w:pStyle w:val="a0"/>
        <w:rPr>
          <w:rFonts w:hint="cs"/>
          <w:rtl/>
        </w:rPr>
      </w:pPr>
    </w:p>
    <w:bookmarkEnd w:id="544"/>
    <w:p w14:paraId="3F6AE6F0" w14:textId="77777777" w:rsidR="00000000" w:rsidRDefault="00027501">
      <w:pPr>
        <w:pStyle w:val="a0"/>
        <w:ind w:firstLine="720"/>
        <w:rPr>
          <w:rFonts w:hint="cs"/>
          <w:rtl/>
        </w:rPr>
      </w:pPr>
      <w:r>
        <w:rPr>
          <w:rFonts w:hint="cs"/>
          <w:rtl/>
        </w:rPr>
        <w:t>אני מציע לא להקים גדר.</w:t>
      </w:r>
      <w:bookmarkStart w:id="545" w:name="FS000001068T21_01_2004_18_15_33C"/>
      <w:bookmarkEnd w:id="545"/>
      <w:r>
        <w:rPr>
          <w:rFonts w:hint="cs"/>
          <w:rtl/>
        </w:rPr>
        <w:t xml:space="preserve"> שנינו יחד נקרא למדינת ישראל לא להקים גדר, ולאותם רוצחים נקרא להפסיק לרצוח ולאותם ארגונים להפסיק להסית. אתה מוכן לזה? בוא נלך על</w:t>
      </w:r>
      <w:r>
        <w:rPr>
          <w:rFonts w:hint="cs"/>
          <w:rtl/>
        </w:rPr>
        <w:t xml:space="preserve"> זה. </w:t>
      </w:r>
    </w:p>
    <w:p w14:paraId="032A5F08" w14:textId="77777777" w:rsidR="00000000" w:rsidRDefault="00027501">
      <w:pPr>
        <w:pStyle w:val="a0"/>
        <w:ind w:firstLine="0"/>
        <w:rPr>
          <w:rFonts w:hint="cs"/>
          <w:rtl/>
        </w:rPr>
      </w:pPr>
    </w:p>
    <w:p w14:paraId="0B8C6138" w14:textId="77777777" w:rsidR="00000000" w:rsidRDefault="00027501">
      <w:pPr>
        <w:pStyle w:val="af0"/>
        <w:rPr>
          <w:rtl/>
        </w:rPr>
      </w:pPr>
      <w:r>
        <w:rPr>
          <w:rFonts w:hint="eastAsia"/>
          <w:rtl/>
        </w:rPr>
        <w:t>מוחמד</w:t>
      </w:r>
      <w:r>
        <w:rPr>
          <w:rtl/>
        </w:rPr>
        <w:t xml:space="preserve"> ברכה (חד"ש-תע"ל):</w:t>
      </w:r>
    </w:p>
    <w:p w14:paraId="237A5460" w14:textId="77777777" w:rsidR="00000000" w:rsidRDefault="00027501">
      <w:pPr>
        <w:pStyle w:val="a0"/>
        <w:rPr>
          <w:rFonts w:hint="cs"/>
          <w:rtl/>
        </w:rPr>
      </w:pPr>
    </w:p>
    <w:p w14:paraId="2703A5BB" w14:textId="77777777" w:rsidR="00000000" w:rsidRDefault="00027501">
      <w:pPr>
        <w:pStyle w:val="a0"/>
        <w:ind w:firstLine="720"/>
        <w:rPr>
          <w:rFonts w:hint="cs"/>
          <w:rtl/>
        </w:rPr>
      </w:pPr>
      <w:r>
        <w:rPr>
          <w:rFonts w:hint="cs"/>
          <w:rtl/>
        </w:rPr>
        <w:t>אתה רוצה להישאר בהתנחלויות.</w:t>
      </w:r>
    </w:p>
    <w:p w14:paraId="51F9D0BC" w14:textId="77777777" w:rsidR="00000000" w:rsidRDefault="00027501">
      <w:pPr>
        <w:pStyle w:val="a0"/>
        <w:ind w:firstLine="0"/>
        <w:rPr>
          <w:rFonts w:hint="cs"/>
          <w:rtl/>
        </w:rPr>
      </w:pPr>
    </w:p>
    <w:p w14:paraId="77C99DAA" w14:textId="77777777" w:rsidR="00000000" w:rsidRDefault="00027501">
      <w:pPr>
        <w:pStyle w:val="-"/>
        <w:rPr>
          <w:rtl/>
        </w:rPr>
      </w:pPr>
      <w:bookmarkStart w:id="546" w:name="FS000001068T21_01_2004_18_15_57C"/>
      <w:bookmarkEnd w:id="546"/>
      <w:r>
        <w:rPr>
          <w:rtl/>
        </w:rPr>
        <w:t>ניסן סלומינסקי (מפד"ל):</w:t>
      </w:r>
    </w:p>
    <w:p w14:paraId="0CB2715B" w14:textId="77777777" w:rsidR="00000000" w:rsidRDefault="00027501">
      <w:pPr>
        <w:pStyle w:val="a0"/>
        <w:rPr>
          <w:rtl/>
        </w:rPr>
      </w:pPr>
    </w:p>
    <w:p w14:paraId="34B3676E" w14:textId="77777777" w:rsidR="00000000" w:rsidRDefault="00027501">
      <w:pPr>
        <w:pStyle w:val="a0"/>
        <w:rPr>
          <w:rFonts w:hint="cs"/>
          <w:rtl/>
        </w:rPr>
      </w:pPr>
      <w:r>
        <w:rPr>
          <w:rFonts w:hint="cs"/>
          <w:rtl/>
        </w:rPr>
        <w:t xml:space="preserve">מה זה קשור להתנחלויות? </w:t>
      </w:r>
    </w:p>
    <w:p w14:paraId="6193C9B7" w14:textId="77777777" w:rsidR="00000000" w:rsidRDefault="00027501">
      <w:pPr>
        <w:pStyle w:val="a0"/>
        <w:ind w:firstLine="0"/>
        <w:rPr>
          <w:rFonts w:hint="cs"/>
          <w:rtl/>
        </w:rPr>
      </w:pPr>
    </w:p>
    <w:p w14:paraId="7DAE5AC0" w14:textId="77777777" w:rsidR="00000000" w:rsidRDefault="00027501">
      <w:pPr>
        <w:pStyle w:val="af1"/>
        <w:rPr>
          <w:rtl/>
        </w:rPr>
      </w:pPr>
      <w:r>
        <w:rPr>
          <w:rtl/>
        </w:rPr>
        <w:t>היו"ר יולי-יואל אדלשטיין:</w:t>
      </w:r>
    </w:p>
    <w:p w14:paraId="24DC7FD2" w14:textId="77777777" w:rsidR="00000000" w:rsidRDefault="00027501">
      <w:pPr>
        <w:pStyle w:val="a0"/>
        <w:rPr>
          <w:rtl/>
        </w:rPr>
      </w:pPr>
    </w:p>
    <w:p w14:paraId="3A206FBC" w14:textId="77777777" w:rsidR="00000000" w:rsidRDefault="00027501">
      <w:pPr>
        <w:pStyle w:val="a0"/>
        <w:rPr>
          <w:rFonts w:hint="cs"/>
          <w:rtl/>
        </w:rPr>
      </w:pPr>
      <w:r>
        <w:rPr>
          <w:rFonts w:hint="cs"/>
          <w:rtl/>
        </w:rPr>
        <w:t xml:space="preserve">חבר הכנסת ברכה, תודה. </w:t>
      </w:r>
    </w:p>
    <w:p w14:paraId="096B4DFA" w14:textId="77777777" w:rsidR="00000000" w:rsidRDefault="00027501">
      <w:pPr>
        <w:pStyle w:val="a0"/>
        <w:ind w:firstLine="0"/>
        <w:rPr>
          <w:rFonts w:hint="cs"/>
          <w:rtl/>
        </w:rPr>
      </w:pPr>
    </w:p>
    <w:p w14:paraId="749B18A7" w14:textId="77777777" w:rsidR="00000000" w:rsidRDefault="00027501">
      <w:pPr>
        <w:pStyle w:val="-"/>
        <w:rPr>
          <w:rtl/>
        </w:rPr>
      </w:pPr>
      <w:bookmarkStart w:id="547" w:name="FS000001068T21_01_2004_18_16_13C"/>
      <w:bookmarkEnd w:id="547"/>
      <w:r>
        <w:rPr>
          <w:rtl/>
        </w:rPr>
        <w:t>ניסן סלומינסקי (מפד"ל):</w:t>
      </w:r>
    </w:p>
    <w:p w14:paraId="7D0DBEA4" w14:textId="77777777" w:rsidR="00000000" w:rsidRDefault="00027501">
      <w:pPr>
        <w:pStyle w:val="a0"/>
        <w:rPr>
          <w:rtl/>
        </w:rPr>
      </w:pPr>
    </w:p>
    <w:p w14:paraId="1357A313" w14:textId="77777777" w:rsidR="00000000" w:rsidRDefault="00027501">
      <w:pPr>
        <w:pStyle w:val="a0"/>
        <w:rPr>
          <w:rFonts w:hint="cs"/>
          <w:rtl/>
        </w:rPr>
      </w:pPr>
      <w:r>
        <w:rPr>
          <w:rFonts w:hint="cs"/>
          <w:rtl/>
        </w:rPr>
        <w:t xml:space="preserve">אתה מתחיל להכניס את הכול לנושא עצמו של הגדר. </w:t>
      </w:r>
    </w:p>
    <w:p w14:paraId="2417CF5E" w14:textId="77777777" w:rsidR="00000000" w:rsidRDefault="00027501">
      <w:pPr>
        <w:pStyle w:val="a0"/>
        <w:ind w:firstLine="0"/>
        <w:rPr>
          <w:rFonts w:hint="cs"/>
          <w:rtl/>
        </w:rPr>
      </w:pPr>
    </w:p>
    <w:p w14:paraId="407B1D38" w14:textId="77777777" w:rsidR="00000000" w:rsidRDefault="00027501">
      <w:pPr>
        <w:pStyle w:val="af0"/>
        <w:rPr>
          <w:rtl/>
        </w:rPr>
      </w:pPr>
      <w:r>
        <w:rPr>
          <w:rFonts w:hint="eastAsia"/>
          <w:rtl/>
        </w:rPr>
        <w:t>ואסל</w:t>
      </w:r>
      <w:r>
        <w:rPr>
          <w:rtl/>
        </w:rPr>
        <w:t xml:space="preserve"> טאהא (בל"ד):</w:t>
      </w:r>
    </w:p>
    <w:p w14:paraId="4E1CBF8A" w14:textId="77777777" w:rsidR="00000000" w:rsidRDefault="00027501">
      <w:pPr>
        <w:pStyle w:val="a0"/>
        <w:rPr>
          <w:rFonts w:hint="cs"/>
          <w:rtl/>
        </w:rPr>
      </w:pPr>
    </w:p>
    <w:p w14:paraId="3FECF4F0" w14:textId="77777777" w:rsidR="00000000" w:rsidRDefault="00027501">
      <w:pPr>
        <w:pStyle w:val="a0"/>
        <w:ind w:firstLine="720"/>
        <w:rPr>
          <w:rFonts w:hint="cs"/>
          <w:rtl/>
        </w:rPr>
      </w:pPr>
      <w:r>
        <w:rPr>
          <w:rFonts w:hint="cs"/>
          <w:rtl/>
        </w:rPr>
        <w:t>יחד</w:t>
      </w:r>
      <w:r>
        <w:rPr>
          <w:rFonts w:hint="cs"/>
          <w:rtl/>
        </w:rPr>
        <w:t xml:space="preserve"> נקרא לשלום צודק. </w:t>
      </w:r>
    </w:p>
    <w:p w14:paraId="007D72EF" w14:textId="77777777" w:rsidR="00000000" w:rsidRDefault="00027501">
      <w:pPr>
        <w:pStyle w:val="a0"/>
        <w:ind w:firstLine="0"/>
        <w:rPr>
          <w:rFonts w:hint="cs"/>
          <w:rtl/>
        </w:rPr>
      </w:pPr>
    </w:p>
    <w:p w14:paraId="67AEE2D5" w14:textId="77777777" w:rsidR="00000000" w:rsidRDefault="00027501">
      <w:pPr>
        <w:pStyle w:val="af1"/>
        <w:rPr>
          <w:rtl/>
        </w:rPr>
      </w:pPr>
      <w:r>
        <w:rPr>
          <w:rtl/>
        </w:rPr>
        <w:t>היו"ר יולי-יואל אדלשטיין:</w:t>
      </w:r>
    </w:p>
    <w:p w14:paraId="3B41056F" w14:textId="77777777" w:rsidR="00000000" w:rsidRDefault="00027501">
      <w:pPr>
        <w:pStyle w:val="a0"/>
        <w:rPr>
          <w:rtl/>
        </w:rPr>
      </w:pPr>
    </w:p>
    <w:p w14:paraId="487A4286" w14:textId="77777777" w:rsidR="00000000" w:rsidRDefault="00027501">
      <w:pPr>
        <w:pStyle w:val="a0"/>
        <w:rPr>
          <w:rFonts w:hint="cs"/>
          <w:rtl/>
        </w:rPr>
      </w:pPr>
      <w:r>
        <w:rPr>
          <w:rFonts w:hint="cs"/>
          <w:rtl/>
        </w:rPr>
        <w:t xml:space="preserve">חבר הכנסת ואסל טאהא, את זה אני ארשום על חשבון זמנך. </w:t>
      </w:r>
    </w:p>
    <w:p w14:paraId="1556E84C" w14:textId="77777777" w:rsidR="00000000" w:rsidRDefault="00027501">
      <w:pPr>
        <w:pStyle w:val="a0"/>
        <w:ind w:firstLine="0"/>
        <w:rPr>
          <w:rFonts w:hint="cs"/>
          <w:rtl/>
        </w:rPr>
      </w:pPr>
    </w:p>
    <w:p w14:paraId="421A6860" w14:textId="77777777" w:rsidR="00000000" w:rsidRDefault="00027501">
      <w:pPr>
        <w:pStyle w:val="-"/>
        <w:rPr>
          <w:rtl/>
        </w:rPr>
      </w:pPr>
      <w:bookmarkStart w:id="548" w:name="FS000001068T21_01_2004_18_16_33C"/>
      <w:bookmarkEnd w:id="548"/>
      <w:r>
        <w:rPr>
          <w:rtl/>
        </w:rPr>
        <w:t>ניסן סלומינסקי (מפד"ל):</w:t>
      </w:r>
    </w:p>
    <w:p w14:paraId="0A2310A2" w14:textId="77777777" w:rsidR="00000000" w:rsidRDefault="00027501">
      <w:pPr>
        <w:pStyle w:val="a0"/>
        <w:rPr>
          <w:rtl/>
        </w:rPr>
      </w:pPr>
    </w:p>
    <w:p w14:paraId="7E41BD96" w14:textId="77777777" w:rsidR="00000000" w:rsidRDefault="00027501">
      <w:pPr>
        <w:pStyle w:val="a0"/>
        <w:rPr>
          <w:rFonts w:hint="cs"/>
          <w:rtl/>
        </w:rPr>
      </w:pPr>
      <w:r>
        <w:rPr>
          <w:rFonts w:hint="cs"/>
          <w:rtl/>
        </w:rPr>
        <w:t xml:space="preserve">תבדקו בציציות של עצמכם, את חוסר היושר הפנימי, לשיטתכם; אני אומר, דבריכם אינם נשמעים, כי אין בהם טיפת היושר הפנימי שלכם. </w:t>
      </w:r>
    </w:p>
    <w:p w14:paraId="3B13202C" w14:textId="77777777" w:rsidR="00000000" w:rsidRDefault="00027501">
      <w:pPr>
        <w:pStyle w:val="a0"/>
        <w:rPr>
          <w:rFonts w:hint="cs"/>
          <w:rtl/>
        </w:rPr>
      </w:pPr>
    </w:p>
    <w:p w14:paraId="67C61B6A" w14:textId="77777777" w:rsidR="00000000" w:rsidRDefault="00027501">
      <w:pPr>
        <w:pStyle w:val="af0"/>
        <w:rPr>
          <w:rtl/>
        </w:rPr>
      </w:pPr>
      <w:r>
        <w:rPr>
          <w:rFonts w:hint="eastAsia"/>
          <w:rtl/>
        </w:rPr>
        <w:t>עסאם</w:t>
      </w:r>
      <w:r>
        <w:rPr>
          <w:rtl/>
        </w:rPr>
        <w:t xml:space="preserve"> מח'</w:t>
      </w:r>
      <w:r>
        <w:rPr>
          <w:rtl/>
        </w:rPr>
        <w:t>ול (חד"ש-תע"ל):</w:t>
      </w:r>
    </w:p>
    <w:p w14:paraId="36168CC5" w14:textId="77777777" w:rsidR="00000000" w:rsidRDefault="00027501">
      <w:pPr>
        <w:pStyle w:val="a0"/>
        <w:rPr>
          <w:rFonts w:hint="cs"/>
          <w:rtl/>
        </w:rPr>
      </w:pPr>
    </w:p>
    <w:p w14:paraId="1A23448D" w14:textId="77777777" w:rsidR="00000000" w:rsidRDefault="00027501">
      <w:pPr>
        <w:pStyle w:val="a0"/>
        <w:rPr>
          <w:rFonts w:hint="cs"/>
          <w:rtl/>
        </w:rPr>
      </w:pPr>
      <w:r>
        <w:rPr>
          <w:rFonts w:hint="cs"/>
          <w:rtl/>
        </w:rPr>
        <w:t>- - -</w:t>
      </w:r>
    </w:p>
    <w:p w14:paraId="560986AD" w14:textId="77777777" w:rsidR="00000000" w:rsidRDefault="00027501">
      <w:pPr>
        <w:pStyle w:val="a0"/>
        <w:rPr>
          <w:rFonts w:hint="cs"/>
          <w:rtl/>
        </w:rPr>
      </w:pPr>
    </w:p>
    <w:p w14:paraId="46807031" w14:textId="77777777" w:rsidR="00000000" w:rsidRDefault="00027501">
      <w:pPr>
        <w:pStyle w:val="-"/>
        <w:rPr>
          <w:rtl/>
        </w:rPr>
      </w:pPr>
      <w:bookmarkStart w:id="549" w:name="FS000001068T21_01_2004_17_33_56C"/>
      <w:bookmarkEnd w:id="549"/>
      <w:r>
        <w:rPr>
          <w:rtl/>
        </w:rPr>
        <w:t>ניסן סלומינסקי (מפד"ל):</w:t>
      </w:r>
    </w:p>
    <w:p w14:paraId="485CDD5E" w14:textId="77777777" w:rsidR="00000000" w:rsidRDefault="00027501">
      <w:pPr>
        <w:pStyle w:val="a0"/>
        <w:rPr>
          <w:rtl/>
        </w:rPr>
      </w:pPr>
    </w:p>
    <w:p w14:paraId="2DA5499F" w14:textId="77777777" w:rsidR="00000000" w:rsidRDefault="00027501">
      <w:pPr>
        <w:pStyle w:val="a0"/>
        <w:rPr>
          <w:rFonts w:hint="cs"/>
          <w:rtl/>
        </w:rPr>
      </w:pPr>
      <w:r>
        <w:rPr>
          <w:rFonts w:hint="cs"/>
          <w:rtl/>
        </w:rPr>
        <w:t>כפי שאמרתי, אני עדיין אוחז בדעתי שלא היו צריכים גדר, אבל אם כבר מדינת ישראל החליטה שצריך לעשות גדר, וכבר יש החלטת ממשלה ויש תוכניות של משרד הביטחון ושל צה"ל לעשות גדר, אוי לה לאותה ממשלה שמשאירה חלקים פתוחים</w:t>
      </w:r>
      <w:r>
        <w:rPr>
          <w:rFonts w:hint="cs"/>
          <w:rtl/>
        </w:rPr>
        <w:t xml:space="preserve"> ובסימן שאלה. ברגע שיש משהו בסימן שאלה, ייכנסו לשם כולם - בית-המשפט בהאג, אירופה והאומות האחרות. אם כבר אתם הולכים ועושים גדר, אז תעשו את הגדר איפה שהחלטתם, ותעשו אותה. אל תיתנו לאף אחד פתח בכלל לשאול. אם הייתם גומרים את הגדר, כבר לא היה למישהו על מה לדבר.</w:t>
      </w:r>
      <w:r>
        <w:rPr>
          <w:rFonts w:hint="cs"/>
          <w:rtl/>
        </w:rPr>
        <w:t xml:space="preserve"> לא היה עוזר כלום ולא היו מדברים. זה שאתם משאירים פתח פתוח, זה גורם לצרה. </w:t>
      </w:r>
    </w:p>
    <w:p w14:paraId="390636DF" w14:textId="77777777" w:rsidR="00000000" w:rsidRDefault="00027501">
      <w:pPr>
        <w:pStyle w:val="a0"/>
        <w:rPr>
          <w:rFonts w:hint="cs"/>
          <w:rtl/>
        </w:rPr>
      </w:pPr>
    </w:p>
    <w:p w14:paraId="3E73E83F" w14:textId="77777777" w:rsidR="00000000" w:rsidRDefault="00027501">
      <w:pPr>
        <w:pStyle w:val="a0"/>
        <w:rPr>
          <w:rFonts w:hint="cs"/>
          <w:rtl/>
        </w:rPr>
      </w:pPr>
      <w:r>
        <w:rPr>
          <w:rFonts w:hint="cs"/>
          <w:rtl/>
        </w:rPr>
        <w:t>לסיכום, דרך השרים שנמצאים פה, השר גדעון עזרא והשר בני אלון, אני רוצה לבקש שתעבירו לממשלה, שלא חשוב מה יהיה, שלא תעלו על דעתכם להזיז את הגדר לכיוון "הקו הירוק". שלא תעזו לעשות את זה</w:t>
      </w:r>
      <w:r>
        <w:rPr>
          <w:rFonts w:hint="cs"/>
          <w:rtl/>
        </w:rPr>
        <w:t xml:space="preserve"> ולקבוע קו מדיני. היום זו גדר ביטחונית, כי אף אחד לא יודע מה יהיה הגבול המדיני בסוף, אבל ברגע שאתם תזיזו את זה, אתם כבר קובעים קו מדיני, ואז תמצאו גם אותנו שם.</w:t>
      </w:r>
    </w:p>
    <w:p w14:paraId="7FA18D8D" w14:textId="77777777" w:rsidR="00000000" w:rsidRDefault="00027501">
      <w:pPr>
        <w:pStyle w:val="a0"/>
        <w:rPr>
          <w:rFonts w:hint="cs"/>
          <w:rtl/>
        </w:rPr>
      </w:pPr>
    </w:p>
    <w:p w14:paraId="73C0642A" w14:textId="77777777" w:rsidR="00000000" w:rsidRDefault="00027501">
      <w:pPr>
        <w:pStyle w:val="af1"/>
        <w:rPr>
          <w:rtl/>
        </w:rPr>
      </w:pPr>
      <w:r>
        <w:rPr>
          <w:rtl/>
        </w:rPr>
        <w:t>היו"ר יולי-יואל אדלשטיין:</w:t>
      </w:r>
    </w:p>
    <w:p w14:paraId="36CF8888" w14:textId="77777777" w:rsidR="00000000" w:rsidRDefault="00027501">
      <w:pPr>
        <w:pStyle w:val="a0"/>
        <w:rPr>
          <w:rtl/>
        </w:rPr>
      </w:pPr>
    </w:p>
    <w:p w14:paraId="52B5AB30" w14:textId="77777777" w:rsidR="00000000" w:rsidRDefault="00027501">
      <w:pPr>
        <w:pStyle w:val="a0"/>
        <w:rPr>
          <w:rFonts w:hint="cs"/>
          <w:rtl/>
        </w:rPr>
      </w:pPr>
      <w:r>
        <w:rPr>
          <w:rFonts w:hint="cs"/>
          <w:rtl/>
        </w:rPr>
        <w:t xml:space="preserve">חבר הכנסת אורי אריאל - לא נמצא. אחריו - יעלה חבר הכנסת ואסל טאהא. </w:t>
      </w:r>
    </w:p>
    <w:p w14:paraId="1E752BDA" w14:textId="77777777" w:rsidR="00000000" w:rsidRDefault="00027501">
      <w:pPr>
        <w:pStyle w:val="a0"/>
        <w:rPr>
          <w:rFonts w:hint="cs"/>
          <w:rtl/>
        </w:rPr>
      </w:pPr>
    </w:p>
    <w:p w14:paraId="102014C1" w14:textId="77777777" w:rsidR="00000000" w:rsidRDefault="00027501">
      <w:pPr>
        <w:pStyle w:val="a"/>
        <w:rPr>
          <w:rtl/>
        </w:rPr>
      </w:pPr>
      <w:bookmarkStart w:id="550" w:name="FS000001062T21_01_2004_17_40_37"/>
      <w:bookmarkStart w:id="551" w:name="_Toc90038070"/>
      <w:bookmarkEnd w:id="550"/>
      <w:r>
        <w:rPr>
          <w:rFonts w:hint="eastAsia"/>
          <w:rtl/>
        </w:rPr>
        <w:t>ואסל</w:t>
      </w:r>
      <w:r>
        <w:rPr>
          <w:rtl/>
        </w:rPr>
        <w:t xml:space="preserve"> טאהא (בל"ד):</w:t>
      </w:r>
      <w:bookmarkEnd w:id="551"/>
    </w:p>
    <w:p w14:paraId="39C8D953" w14:textId="77777777" w:rsidR="00000000" w:rsidRDefault="00027501">
      <w:pPr>
        <w:pStyle w:val="a0"/>
        <w:rPr>
          <w:rFonts w:hint="cs"/>
          <w:rtl/>
        </w:rPr>
      </w:pPr>
    </w:p>
    <w:p w14:paraId="69461B3E" w14:textId="77777777" w:rsidR="00000000" w:rsidRDefault="00027501">
      <w:pPr>
        <w:pStyle w:val="a0"/>
        <w:rPr>
          <w:rFonts w:hint="cs"/>
          <w:rtl/>
        </w:rPr>
      </w:pPr>
      <w:r>
        <w:rPr>
          <w:rFonts w:hint="cs"/>
          <w:rtl/>
        </w:rPr>
        <w:t>אדוני היושב-ראש וחברי הכנסת, בבוקר, כאשר נימק חבר הכנסת דני יתום את הצעת החוק הנוגעת לגדר, העלו מהצד הזה, מצד הממשלה, את השאלה, מה עם אריאל. אני שמעתי את חבר הכנסת דני יתום אומר, לבנות סביבה גדר. במקום למשוך את הגדר מכפר-סבא עד אריאל, לב</w:t>
      </w:r>
      <w:r>
        <w:rPr>
          <w:rFonts w:hint="cs"/>
          <w:rtl/>
        </w:rPr>
        <w:t>נות סביב אריאל גדר, על מנת להגן על ההתנחלות הזאת. קמה סערה. אפילו יושב-ראש הכנסת, מר רובי ריבלין, לא התעשת ואמר, מה פתאום שיהודים יחיו בתוך גטו. יהודים לא, אבל פלסטינים כן. בונים גדר וחומה סביב קלקיליה, זה מותר. בונים גדר וחומה סביב טול-כרם, זה מותר, אבל כ</w:t>
      </w:r>
      <w:r>
        <w:rPr>
          <w:rFonts w:hint="cs"/>
          <w:rtl/>
        </w:rPr>
        <w:t>שאמרו - סביב אריאל, כולם קמו. זה אסור. יהודים לא יחיו בגטו, אבל פלסטינים כן יחיו בגטו.</w:t>
      </w:r>
    </w:p>
    <w:p w14:paraId="41900E69" w14:textId="77777777" w:rsidR="00000000" w:rsidRDefault="00027501">
      <w:pPr>
        <w:pStyle w:val="a0"/>
        <w:rPr>
          <w:rFonts w:hint="cs"/>
          <w:rtl/>
        </w:rPr>
      </w:pPr>
    </w:p>
    <w:p w14:paraId="4E85B9C5" w14:textId="77777777" w:rsidR="00000000" w:rsidRDefault="00027501">
      <w:pPr>
        <w:pStyle w:val="a0"/>
        <w:rPr>
          <w:rFonts w:hint="cs"/>
          <w:rtl/>
        </w:rPr>
      </w:pPr>
    </w:p>
    <w:p w14:paraId="7B349C6B" w14:textId="77777777" w:rsidR="00000000" w:rsidRDefault="00027501">
      <w:pPr>
        <w:pStyle w:val="af0"/>
        <w:rPr>
          <w:rtl/>
        </w:rPr>
      </w:pPr>
      <w:r>
        <w:rPr>
          <w:rFonts w:hint="eastAsia"/>
          <w:rtl/>
        </w:rPr>
        <w:t>שר</w:t>
      </w:r>
      <w:r>
        <w:rPr>
          <w:rtl/>
        </w:rPr>
        <w:t xml:space="preserve"> התיירות בנימין אלון:</w:t>
      </w:r>
    </w:p>
    <w:p w14:paraId="2C61BD9E" w14:textId="77777777" w:rsidR="00000000" w:rsidRDefault="00027501">
      <w:pPr>
        <w:pStyle w:val="a0"/>
        <w:rPr>
          <w:rFonts w:hint="cs"/>
          <w:rtl/>
        </w:rPr>
      </w:pPr>
    </w:p>
    <w:p w14:paraId="3CB41CE8" w14:textId="77777777" w:rsidR="00000000" w:rsidRDefault="00027501">
      <w:pPr>
        <w:pStyle w:val="a0"/>
        <w:rPr>
          <w:rFonts w:hint="cs"/>
          <w:rtl/>
        </w:rPr>
      </w:pPr>
      <w:r>
        <w:rPr>
          <w:rFonts w:hint="cs"/>
          <w:rtl/>
        </w:rPr>
        <w:t>מאיפה הרוצחים יוצאים?</w:t>
      </w:r>
    </w:p>
    <w:p w14:paraId="64C5C732" w14:textId="77777777" w:rsidR="00000000" w:rsidRDefault="00027501">
      <w:pPr>
        <w:pStyle w:val="a0"/>
        <w:ind w:firstLine="0"/>
        <w:rPr>
          <w:rFonts w:hint="cs"/>
          <w:rtl/>
        </w:rPr>
      </w:pPr>
    </w:p>
    <w:p w14:paraId="1277BDFB" w14:textId="77777777" w:rsidR="00000000" w:rsidRDefault="00027501">
      <w:pPr>
        <w:pStyle w:val="-"/>
        <w:rPr>
          <w:rtl/>
        </w:rPr>
      </w:pPr>
      <w:bookmarkStart w:id="552" w:name="FS000001062T21_01_2004_17_45_47C"/>
      <w:bookmarkEnd w:id="552"/>
      <w:r>
        <w:rPr>
          <w:rtl/>
        </w:rPr>
        <w:t>ואסל טאהא (בל"ד):</w:t>
      </w:r>
    </w:p>
    <w:p w14:paraId="16C0007B" w14:textId="77777777" w:rsidR="00000000" w:rsidRDefault="00027501">
      <w:pPr>
        <w:pStyle w:val="a0"/>
        <w:rPr>
          <w:rtl/>
        </w:rPr>
      </w:pPr>
    </w:p>
    <w:p w14:paraId="5EDF2E4C" w14:textId="77777777" w:rsidR="00000000" w:rsidRDefault="00027501">
      <w:pPr>
        <w:pStyle w:val="a0"/>
        <w:rPr>
          <w:rFonts w:hint="cs"/>
          <w:rtl/>
        </w:rPr>
      </w:pPr>
      <w:r>
        <w:rPr>
          <w:rFonts w:hint="cs"/>
          <w:rtl/>
        </w:rPr>
        <w:t>אדוני היושב-ראש, את אריאל צריך לפרק ולהחזיר את תושביה הביתה למרכז, למקום שממנו באו, על מנת להכשיר את</w:t>
      </w:r>
      <w:r>
        <w:rPr>
          <w:rFonts w:hint="cs"/>
          <w:rtl/>
        </w:rPr>
        <w:t xml:space="preserve"> הקרקע לשלום צודק ואמיתי בין העם הישראלי לעם הפלסטיני. השיקולים לבניית הגדר הזאת - זו לא גדר, זו חומה - הם שיקולים פוליטיים דמוגרפיים, כדי ליצור עוד אמצעי לחץ על העם הפלסטיני. החומה הזאת שנבנתה ונבנית, נוסף על הלחץ, היא חומת אפרטהייד, חומה שחותכת משפחות, ח</w:t>
      </w:r>
      <w:r>
        <w:rPr>
          <w:rFonts w:hint="cs"/>
          <w:rtl/>
        </w:rPr>
        <w:t xml:space="preserve">ומה שמפרידה בין פלסטינים לפלסטינים, מונעת מתלמידים להגיע לבית-הספר ומונעת מעובדים להגיע לעבודה, למרות המצב הכלכלי הקשה. </w:t>
      </w:r>
    </w:p>
    <w:p w14:paraId="32FFFB9E" w14:textId="77777777" w:rsidR="00000000" w:rsidRDefault="00027501">
      <w:pPr>
        <w:pStyle w:val="a0"/>
        <w:rPr>
          <w:rFonts w:hint="cs"/>
          <w:rtl/>
        </w:rPr>
      </w:pPr>
    </w:p>
    <w:p w14:paraId="2164A65B" w14:textId="77777777" w:rsidR="00000000" w:rsidRDefault="00027501">
      <w:pPr>
        <w:pStyle w:val="a0"/>
        <w:rPr>
          <w:rFonts w:hint="cs"/>
          <w:rtl/>
        </w:rPr>
      </w:pPr>
      <w:r>
        <w:rPr>
          <w:rFonts w:hint="cs"/>
          <w:rtl/>
        </w:rPr>
        <w:t>החומה הזאת מקשה על הפלסטינים את החיים, ולא שומרת על חייהם של הישראלים. היא ממררת את חייהם של הפלסטינים, ולא שומרת על חייהם של הישראלים</w:t>
      </w:r>
      <w:r>
        <w:rPr>
          <w:rFonts w:hint="cs"/>
          <w:rtl/>
        </w:rPr>
        <w:t xml:space="preserve">. </w:t>
      </w:r>
    </w:p>
    <w:p w14:paraId="2D4EAF40" w14:textId="77777777" w:rsidR="00000000" w:rsidRDefault="00027501">
      <w:pPr>
        <w:pStyle w:val="a0"/>
        <w:rPr>
          <w:rFonts w:hint="cs"/>
          <w:rtl/>
        </w:rPr>
      </w:pPr>
    </w:p>
    <w:p w14:paraId="3EA5FAF3" w14:textId="77777777" w:rsidR="00000000" w:rsidRDefault="00027501">
      <w:pPr>
        <w:pStyle w:val="a0"/>
        <w:rPr>
          <w:rFonts w:hint="cs"/>
          <w:rtl/>
        </w:rPr>
      </w:pPr>
      <w:r>
        <w:rPr>
          <w:rFonts w:hint="cs"/>
          <w:rtl/>
        </w:rPr>
        <w:t xml:space="preserve">הממשלה הזאת עובדת לפי המטרה שמקדשת את האמצעים. גם אם זה פוגע בצביון האזרחי, האנושי והדמוקרטי של החברה הישראלית, לא אכפת להם. ראש הממשלה - המטרה מקדשת את האמצעים אצלו. על מנת ללחוץ על הפלסטינים ולגרום לטרנספר תחת לחץ, הוא בונה את החומה ומתכנן לבנות עוד </w:t>
      </w:r>
      <w:r>
        <w:rPr>
          <w:rFonts w:hint="cs"/>
          <w:rtl/>
        </w:rPr>
        <w:t xml:space="preserve">חומה מהצד המזרחי. לחתוך עוד ועוד בשטחים הפלסטיניים הכבושים, על מנת לאלץ אותם לנדוד מזרחה. הוא כועס על ממשלת ירדן: האם יש חשיבה אסטרטגית שם? חושבים לשמור על עצמם? אסור שתהיה להם חשיבה אסטרטגית. אסור להם לעשות כל מאמץ על מנת להפליל את ישראל בהאג. </w:t>
      </w:r>
    </w:p>
    <w:p w14:paraId="009907CF" w14:textId="77777777" w:rsidR="00000000" w:rsidRDefault="00027501">
      <w:pPr>
        <w:pStyle w:val="a0"/>
        <w:rPr>
          <w:rFonts w:hint="cs"/>
          <w:rtl/>
        </w:rPr>
      </w:pPr>
    </w:p>
    <w:p w14:paraId="09CD4746" w14:textId="77777777" w:rsidR="00000000" w:rsidRDefault="00027501">
      <w:pPr>
        <w:pStyle w:val="a0"/>
        <w:rPr>
          <w:rFonts w:hint="cs"/>
          <w:rtl/>
        </w:rPr>
      </w:pPr>
      <w:r>
        <w:rPr>
          <w:rFonts w:hint="cs"/>
          <w:rtl/>
        </w:rPr>
        <w:t>בדברינו ה</w:t>
      </w:r>
      <w:r>
        <w:rPr>
          <w:rFonts w:hint="cs"/>
          <w:rtl/>
        </w:rPr>
        <w:t>ראשונים דיברנו על האג, ואמרנו שבהאג, בבית-המשפט השפוי הזה, אם השופטים היו ערבים, אם תמתין ישראל עד שישנו אותם, אנחנו אמרנו  ששם החוק שפוי. אנחנו בטוחים שפסק-הדין שם יורה לישראל להרוס את הגדר הזאת, הגדר והחומה של האפרטהייד.</w:t>
      </w:r>
    </w:p>
    <w:p w14:paraId="23340F51" w14:textId="77777777" w:rsidR="00000000" w:rsidRDefault="00027501">
      <w:pPr>
        <w:pStyle w:val="a0"/>
        <w:ind w:firstLine="0"/>
        <w:rPr>
          <w:rFonts w:hint="cs"/>
          <w:rtl/>
        </w:rPr>
      </w:pPr>
    </w:p>
    <w:p w14:paraId="1F3C4EF6" w14:textId="77777777" w:rsidR="00000000" w:rsidRDefault="00027501">
      <w:pPr>
        <w:pStyle w:val="af1"/>
        <w:rPr>
          <w:rtl/>
        </w:rPr>
      </w:pPr>
      <w:r>
        <w:rPr>
          <w:rtl/>
        </w:rPr>
        <w:t>היו"ר יולי-יואל אדלשטיין:</w:t>
      </w:r>
    </w:p>
    <w:p w14:paraId="67ADFBDC" w14:textId="77777777" w:rsidR="00000000" w:rsidRDefault="00027501">
      <w:pPr>
        <w:pStyle w:val="a0"/>
        <w:rPr>
          <w:rtl/>
        </w:rPr>
      </w:pPr>
    </w:p>
    <w:p w14:paraId="18A409DE" w14:textId="77777777" w:rsidR="00000000" w:rsidRDefault="00027501">
      <w:pPr>
        <w:pStyle w:val="af0"/>
        <w:ind w:firstLine="720"/>
        <w:rPr>
          <w:rFonts w:hint="cs"/>
          <w:b w:val="0"/>
          <w:bCs w:val="0"/>
          <w:u w:val="none"/>
          <w:rtl/>
        </w:rPr>
      </w:pPr>
      <w:r>
        <w:rPr>
          <w:rFonts w:hint="cs"/>
          <w:b w:val="0"/>
          <w:bCs w:val="0"/>
          <w:u w:val="none"/>
          <w:rtl/>
        </w:rPr>
        <w:t xml:space="preserve">תודה </w:t>
      </w:r>
      <w:r>
        <w:rPr>
          <w:rFonts w:hint="cs"/>
          <w:b w:val="0"/>
          <w:bCs w:val="0"/>
          <w:u w:val="none"/>
          <w:rtl/>
        </w:rPr>
        <w:t>רבה לחבר הכנסת ואסל טאהא. עכשיו - חבר הכנסת עבד-אלמאלכ דהאמשה, ואחריו - חבר הכנסת אילן ליבוביץ.</w:t>
      </w:r>
    </w:p>
    <w:p w14:paraId="681B4AD5" w14:textId="77777777" w:rsidR="00000000" w:rsidRDefault="00027501">
      <w:pPr>
        <w:pStyle w:val="af0"/>
        <w:rPr>
          <w:rFonts w:hint="cs"/>
          <w:rtl/>
        </w:rPr>
      </w:pPr>
    </w:p>
    <w:p w14:paraId="7A12CEA1" w14:textId="77777777" w:rsidR="00000000" w:rsidRDefault="00027501">
      <w:pPr>
        <w:pStyle w:val="af0"/>
        <w:rPr>
          <w:rFonts w:hint="cs"/>
          <w:b w:val="0"/>
          <w:bCs w:val="0"/>
          <w:u w:val="none"/>
          <w:rtl/>
        </w:rPr>
      </w:pPr>
    </w:p>
    <w:p w14:paraId="3E8DDCFE" w14:textId="77777777" w:rsidR="00000000" w:rsidRDefault="00027501">
      <w:pPr>
        <w:pStyle w:val="af0"/>
        <w:rPr>
          <w:rtl/>
        </w:rPr>
      </w:pPr>
      <w:r>
        <w:rPr>
          <w:rFonts w:hint="eastAsia"/>
          <w:rtl/>
        </w:rPr>
        <w:t>מוחמד</w:t>
      </w:r>
      <w:r>
        <w:rPr>
          <w:rtl/>
        </w:rPr>
        <w:t xml:space="preserve"> ברכה (חד"ש-תע"ל):</w:t>
      </w:r>
    </w:p>
    <w:p w14:paraId="6363C254" w14:textId="77777777" w:rsidR="00000000" w:rsidRDefault="00027501">
      <w:pPr>
        <w:pStyle w:val="a0"/>
        <w:rPr>
          <w:rFonts w:hint="cs"/>
          <w:rtl/>
        </w:rPr>
      </w:pPr>
    </w:p>
    <w:p w14:paraId="05230A5A" w14:textId="77777777" w:rsidR="00000000" w:rsidRDefault="00027501">
      <w:pPr>
        <w:pStyle w:val="a0"/>
        <w:ind w:firstLine="720"/>
        <w:rPr>
          <w:rFonts w:hint="cs"/>
          <w:rtl/>
        </w:rPr>
      </w:pPr>
      <w:r>
        <w:rPr>
          <w:rFonts w:hint="cs"/>
          <w:rtl/>
        </w:rPr>
        <w:t>בית-הדין בהאג לא מוסמך להורות על צעדים, הוא רק בודק את החוקיות של המעשה. הוא לא מורה על סנקציות.</w:t>
      </w:r>
    </w:p>
    <w:p w14:paraId="2C50DF83" w14:textId="77777777" w:rsidR="00000000" w:rsidRDefault="00027501">
      <w:pPr>
        <w:pStyle w:val="a0"/>
        <w:ind w:firstLine="720"/>
        <w:rPr>
          <w:rFonts w:hint="cs"/>
          <w:rtl/>
        </w:rPr>
      </w:pPr>
    </w:p>
    <w:p w14:paraId="359B5CA3" w14:textId="77777777" w:rsidR="00000000" w:rsidRDefault="00027501">
      <w:pPr>
        <w:pStyle w:val="a"/>
        <w:rPr>
          <w:rtl/>
        </w:rPr>
      </w:pPr>
      <w:bookmarkStart w:id="553" w:name="_Toc90038071"/>
      <w:r>
        <w:rPr>
          <w:rFonts w:hint="eastAsia"/>
          <w:rtl/>
        </w:rPr>
        <w:t>עבד</w:t>
      </w:r>
      <w:r>
        <w:rPr>
          <w:rtl/>
        </w:rPr>
        <w:t>-אלמאלכ דהאמשה (רע"ם):</w:t>
      </w:r>
      <w:bookmarkEnd w:id="553"/>
    </w:p>
    <w:p w14:paraId="243DADF6" w14:textId="77777777" w:rsidR="00000000" w:rsidRDefault="00027501">
      <w:pPr>
        <w:pStyle w:val="a0"/>
        <w:ind w:firstLine="0"/>
        <w:rPr>
          <w:rFonts w:hint="cs"/>
          <w:rtl/>
        </w:rPr>
      </w:pPr>
    </w:p>
    <w:p w14:paraId="6D477A8D" w14:textId="77777777" w:rsidR="00000000" w:rsidRDefault="00027501">
      <w:pPr>
        <w:pStyle w:val="a0"/>
        <w:ind w:firstLine="0"/>
        <w:rPr>
          <w:rFonts w:hint="cs"/>
          <w:rtl/>
        </w:rPr>
      </w:pPr>
      <w:r>
        <w:rPr>
          <w:rFonts w:hint="cs"/>
          <w:rtl/>
        </w:rPr>
        <w:tab/>
        <w:t>כבוד הי</w:t>
      </w:r>
      <w:r>
        <w:rPr>
          <w:rFonts w:hint="cs"/>
          <w:rtl/>
        </w:rPr>
        <w:t>ושב-ראש, שרים נכבדים וחברי הכנסת, אילו היה מדובר בגדר שתפקידה להגן על אזרחים ולמנוע יתר שפיכות דמים, העניין לא היה מעורר מחלוקת גדולה בבית הזה. הבעיה קמה כאשר בהתחלה, מתוך שיקולים התנחלותיים בלבד, הממשלה הזאת, ומר שרון בראשה, אמרו כי לא תהיה שום גדר - עד א</w:t>
      </w:r>
      <w:r>
        <w:rPr>
          <w:rFonts w:hint="cs"/>
          <w:rtl/>
        </w:rPr>
        <w:t xml:space="preserve">שר לא יכול היה לעמוד יותר בלחץ. אז החליט לבנות גדר של התנחלויות, משיקולים התנחלותיים גרידא, לפי הסכמת המתנחלים, כאשר הצד הפלסטיני בכלל איננו מובא בחשבון. </w:t>
      </w:r>
    </w:p>
    <w:p w14:paraId="6A35584C" w14:textId="77777777" w:rsidR="00000000" w:rsidRDefault="00027501">
      <w:pPr>
        <w:pStyle w:val="a0"/>
        <w:ind w:firstLine="0"/>
        <w:rPr>
          <w:rFonts w:hint="cs"/>
          <w:rtl/>
        </w:rPr>
      </w:pPr>
    </w:p>
    <w:p w14:paraId="1B895D2A" w14:textId="77777777" w:rsidR="00000000" w:rsidRDefault="00027501">
      <w:pPr>
        <w:pStyle w:val="a0"/>
        <w:ind w:firstLine="720"/>
        <w:rPr>
          <w:rFonts w:hint="cs"/>
          <w:rtl/>
        </w:rPr>
      </w:pPr>
      <w:r>
        <w:rPr>
          <w:rFonts w:hint="cs"/>
          <w:rtl/>
        </w:rPr>
        <w:t>לוותר על האדמה הפלסטינית, לשים אותם תחת סגר, לשים אותם בגטו, לסכל כל אפשרות להגיע לפשרה סבירה של שלו</w:t>
      </w:r>
      <w:r>
        <w:rPr>
          <w:rFonts w:hint="cs"/>
          <w:rtl/>
        </w:rPr>
        <w:t xml:space="preserve">ם עם הפלסטינים, כל הדברים האלה לא חשובים ואינם בעלי משקל. הדבר היחיד שהוא בעל משקל הוא בניית גדר שמצד אחד תרצה את המתנחלים, ומצד שני תקל, תפחית את שפיכות הדמים ואת ההתנגדות. </w:t>
      </w:r>
    </w:p>
    <w:p w14:paraId="7FC7C9E7" w14:textId="77777777" w:rsidR="00000000" w:rsidRDefault="00027501">
      <w:pPr>
        <w:pStyle w:val="a0"/>
        <w:ind w:firstLine="720"/>
        <w:rPr>
          <w:rFonts w:hint="cs"/>
          <w:rtl/>
        </w:rPr>
      </w:pPr>
    </w:p>
    <w:p w14:paraId="2E99A538" w14:textId="77777777" w:rsidR="00000000" w:rsidRDefault="00027501">
      <w:pPr>
        <w:pStyle w:val="a0"/>
        <w:ind w:firstLine="720"/>
        <w:rPr>
          <w:rFonts w:hint="cs"/>
          <w:rtl/>
        </w:rPr>
      </w:pPr>
      <w:r>
        <w:rPr>
          <w:rFonts w:hint="cs"/>
          <w:rtl/>
        </w:rPr>
        <w:t>מלכתחילה עמדת רובנו היתה ברורה, אנחנו נגד שפיכות דמים. מה שיביא קץ לשפיכות דמים,</w:t>
      </w:r>
      <w:r>
        <w:rPr>
          <w:rFonts w:hint="cs"/>
          <w:rtl/>
        </w:rPr>
        <w:t xml:space="preserve"> הוא רק השלום, הסכמה ופשרה בין הצדדים. הגדר הזאת מרחיקה את השלום ואת הפשרה, ולכן היא מקרבת ומתגברת את שפיכות הדמים. שפיכות הדמים תימשך, כי ההתנגדות הפלסטינים תימשך, וישראל מן הסתם תמשיך להכות בפלסטינים ולשפוך את דמם, וכך חוזר חלילה עד שנגיע להסכם. אין דרך </w:t>
      </w:r>
      <w:r>
        <w:rPr>
          <w:rFonts w:hint="cs"/>
          <w:rtl/>
        </w:rPr>
        <w:t xml:space="preserve">אחרת. </w:t>
      </w:r>
    </w:p>
    <w:p w14:paraId="57642A63" w14:textId="77777777" w:rsidR="00000000" w:rsidRDefault="00027501">
      <w:pPr>
        <w:pStyle w:val="a0"/>
        <w:ind w:firstLine="720"/>
        <w:rPr>
          <w:rFonts w:hint="cs"/>
          <w:rtl/>
        </w:rPr>
      </w:pPr>
    </w:p>
    <w:p w14:paraId="38BAF806" w14:textId="77777777" w:rsidR="00000000" w:rsidRDefault="00027501">
      <w:pPr>
        <w:pStyle w:val="a0"/>
        <w:ind w:firstLine="720"/>
        <w:rPr>
          <w:rFonts w:hint="cs"/>
          <w:rtl/>
        </w:rPr>
      </w:pPr>
      <w:r>
        <w:rPr>
          <w:rFonts w:hint="cs"/>
          <w:rtl/>
        </w:rPr>
        <w:t>אילו היתה הממשלה הזאת רוצה לחזור לשפיות ולהקים באמת גדר הגנתית, היא היתה צריכה לעשות את זה על "הקו הירוק". כולנו יודעים, גם אלה מהימין, גם המתנחלים וגם מר שרון, כי שום פשרה טריטוריאלית עם הפלסטינים ושום הסכם שלום אינם יכולים להיות רחוקים מקווי 1967</w:t>
      </w:r>
      <w:r>
        <w:rPr>
          <w:rFonts w:hint="cs"/>
          <w:rtl/>
        </w:rPr>
        <w:t xml:space="preserve">. אם הפלסטינים יסכימו לתיקונים, מה טוב, אבל אם הם לא יסכימו, זה חייב לעבור בדיוק על "הקו הירוק". היא היתה צריכה לבנות את הגדר על "הקו הירוק". אין דרך אחרת. </w:t>
      </w:r>
    </w:p>
    <w:p w14:paraId="77C9D2C5" w14:textId="77777777" w:rsidR="00000000" w:rsidRDefault="00027501">
      <w:pPr>
        <w:pStyle w:val="a0"/>
        <w:ind w:firstLine="720"/>
        <w:rPr>
          <w:rFonts w:hint="cs"/>
          <w:rtl/>
        </w:rPr>
      </w:pPr>
    </w:p>
    <w:p w14:paraId="14A7D28B" w14:textId="77777777" w:rsidR="00000000" w:rsidRDefault="00027501">
      <w:pPr>
        <w:pStyle w:val="a0"/>
        <w:ind w:firstLine="720"/>
        <w:rPr>
          <w:rFonts w:hint="cs"/>
          <w:rtl/>
        </w:rPr>
      </w:pPr>
      <w:r>
        <w:rPr>
          <w:rFonts w:hint="cs"/>
          <w:rtl/>
        </w:rPr>
        <w:t xml:space="preserve">ברשותך, אדוני, בשני משפטים אני אסכם את דברי בשפה הערבית. </w:t>
      </w:r>
    </w:p>
    <w:p w14:paraId="0544E575" w14:textId="77777777" w:rsidR="00000000" w:rsidRDefault="00027501">
      <w:pPr>
        <w:pStyle w:val="a0"/>
        <w:ind w:firstLine="720"/>
        <w:rPr>
          <w:rFonts w:hint="cs"/>
          <w:rtl/>
        </w:rPr>
      </w:pPr>
    </w:p>
    <w:p w14:paraId="3F236D81" w14:textId="77777777" w:rsidR="00000000" w:rsidRDefault="00027501">
      <w:pPr>
        <w:pStyle w:val="a0"/>
        <w:ind w:firstLine="720"/>
        <w:rPr>
          <w:rFonts w:hint="cs"/>
          <w:rtl/>
        </w:rPr>
      </w:pPr>
      <w:r>
        <w:rPr>
          <w:rFonts w:hint="cs"/>
          <w:rtl/>
        </w:rPr>
        <w:t>(נושא דברים בשפה הערבית; להלן תרגומם לע</w:t>
      </w:r>
      <w:r>
        <w:rPr>
          <w:rFonts w:hint="cs"/>
          <w:rtl/>
        </w:rPr>
        <w:t>ברית:</w:t>
      </w:r>
    </w:p>
    <w:p w14:paraId="4D2CC9F3" w14:textId="77777777" w:rsidR="00000000" w:rsidRDefault="00027501">
      <w:pPr>
        <w:pStyle w:val="a0"/>
        <w:ind w:firstLine="720"/>
        <w:rPr>
          <w:rFonts w:hint="cs"/>
          <w:rtl/>
        </w:rPr>
      </w:pPr>
    </w:p>
    <w:p w14:paraId="4A4C522F" w14:textId="77777777" w:rsidR="00000000" w:rsidRDefault="00027501">
      <w:pPr>
        <w:pStyle w:val="a0"/>
        <w:ind w:firstLine="720"/>
        <w:rPr>
          <w:rFonts w:hint="cs"/>
          <w:rtl/>
        </w:rPr>
      </w:pPr>
      <w:r>
        <w:rPr>
          <w:rFonts w:hint="cs"/>
          <w:rtl/>
        </w:rPr>
        <w:t>בשם האל הרחמן והרחום, חברי המאזינים, הנושא הוא גדר ההפרדה שממשלת ישראל בונה על האדמות הפלסטיניות. אמרתי שהתעמולה שעושה הממשלה בתירוץ שהיא רוצה להגן על התושבים ולצמצם את שפיכות הדמים היתה לגיטימית לו היתה הכוונה טובה. אבל מלכתחילה ממשלה זו לא רצתה לה</w:t>
      </w:r>
      <w:r>
        <w:rPr>
          <w:rFonts w:hint="cs"/>
          <w:rtl/>
        </w:rPr>
        <w:t>קים גדר, וכאשר היא הקימה אותה, היא עשתה זאת מתוך מזימה ועל-פי רצון המתנחלים. לא היה אכפת לה לבתר לגזרים את המולדת הפלסטינית, לתקוף את הפלסטינים ולסגור אותם בבתי-סוהר עוד יותר מכפי שהיו סגורים מאז שנת 2000, וזאת בשביל שתוכל להוציא לפועל הפקעה נוספת של האדמו</w:t>
      </w:r>
      <w:r>
        <w:rPr>
          <w:rFonts w:hint="cs"/>
          <w:rtl/>
        </w:rPr>
        <w:t>ת הפלסטיניות לצד התרחבות על חשבון הזכות הפלסטינית.</w:t>
      </w:r>
    </w:p>
    <w:p w14:paraId="6CF9A5EB" w14:textId="77777777" w:rsidR="00000000" w:rsidRDefault="00027501">
      <w:pPr>
        <w:pStyle w:val="a0"/>
        <w:ind w:firstLine="720"/>
        <w:rPr>
          <w:rFonts w:hint="cs"/>
          <w:rtl/>
        </w:rPr>
      </w:pPr>
    </w:p>
    <w:p w14:paraId="405F2833" w14:textId="77777777" w:rsidR="00000000" w:rsidRDefault="00027501">
      <w:pPr>
        <w:pStyle w:val="a0"/>
        <w:ind w:firstLine="720"/>
        <w:rPr>
          <w:rFonts w:hint="cs"/>
          <w:rtl/>
        </w:rPr>
      </w:pPr>
      <w:r>
        <w:rPr>
          <w:rFonts w:hint="cs"/>
          <w:rtl/>
        </w:rPr>
        <w:t>גדר זו מרחיקה את השלום ומרחיקה כל אופציה להסדר ולפשרה. כל אפשרות להפסיק את ההתנגדות הפלסטינית ולמנוע את שפיכות הדמים צריכה להיעשות מתוך שלום ופשרה. גדר זו, אם אין מנוס ממנה, צריכה להיות על גבולות 1967 כדי</w:t>
      </w:r>
      <w:r>
        <w:rPr>
          <w:rFonts w:hint="cs"/>
          <w:rtl/>
        </w:rPr>
        <w:t xml:space="preserve"> שתאושר, ולא בשום תוואי אחר. תודה רבה, אדוני.)</w:t>
      </w:r>
    </w:p>
    <w:p w14:paraId="1D9601E0" w14:textId="77777777" w:rsidR="00000000" w:rsidRDefault="00027501">
      <w:pPr>
        <w:pStyle w:val="a0"/>
        <w:ind w:firstLine="0"/>
        <w:rPr>
          <w:rFonts w:hint="cs"/>
          <w:rtl/>
        </w:rPr>
      </w:pPr>
    </w:p>
    <w:p w14:paraId="1ED29D95" w14:textId="77777777" w:rsidR="00000000" w:rsidRDefault="00027501">
      <w:pPr>
        <w:pStyle w:val="af1"/>
        <w:rPr>
          <w:rtl/>
        </w:rPr>
      </w:pPr>
      <w:r>
        <w:rPr>
          <w:rtl/>
        </w:rPr>
        <w:t>היו"ר יולי-יואל אדלשטיין:</w:t>
      </w:r>
    </w:p>
    <w:p w14:paraId="10F4213E" w14:textId="77777777" w:rsidR="00000000" w:rsidRDefault="00027501">
      <w:pPr>
        <w:pStyle w:val="a0"/>
        <w:rPr>
          <w:rtl/>
        </w:rPr>
      </w:pPr>
    </w:p>
    <w:p w14:paraId="00ABFF46" w14:textId="77777777" w:rsidR="00000000" w:rsidRDefault="00027501">
      <w:pPr>
        <w:pStyle w:val="a0"/>
        <w:rPr>
          <w:rFonts w:hint="cs"/>
          <w:rtl/>
        </w:rPr>
      </w:pPr>
      <w:r>
        <w:rPr>
          <w:rFonts w:hint="cs"/>
          <w:rtl/>
        </w:rPr>
        <w:t>תודה רבה. אתה רואה, בחצי דקה הסברת מה שהסברת בעברית ב-2.5 דקות.</w:t>
      </w:r>
    </w:p>
    <w:p w14:paraId="616CD94C" w14:textId="77777777" w:rsidR="00000000" w:rsidRDefault="00027501">
      <w:pPr>
        <w:pStyle w:val="a0"/>
        <w:rPr>
          <w:rFonts w:hint="cs"/>
          <w:rtl/>
        </w:rPr>
      </w:pPr>
    </w:p>
    <w:p w14:paraId="27D933A5" w14:textId="77777777" w:rsidR="00000000" w:rsidRDefault="00027501">
      <w:pPr>
        <w:pStyle w:val="a0"/>
        <w:rPr>
          <w:rFonts w:hint="cs"/>
          <w:rtl/>
        </w:rPr>
      </w:pPr>
      <w:r>
        <w:rPr>
          <w:rFonts w:hint="cs"/>
          <w:rtl/>
        </w:rPr>
        <w:t>חבר הכנסת אילן ליבוביץ, ואחריו - חברת הכנסת זהבה גלאון.</w:t>
      </w:r>
    </w:p>
    <w:p w14:paraId="529F099F" w14:textId="77777777" w:rsidR="00000000" w:rsidRDefault="00027501">
      <w:pPr>
        <w:pStyle w:val="a0"/>
        <w:ind w:firstLine="0"/>
        <w:rPr>
          <w:rFonts w:hint="cs"/>
          <w:rtl/>
        </w:rPr>
      </w:pPr>
    </w:p>
    <w:p w14:paraId="3A40F9F2" w14:textId="77777777" w:rsidR="00000000" w:rsidRDefault="00027501">
      <w:pPr>
        <w:pStyle w:val="a"/>
        <w:rPr>
          <w:rtl/>
        </w:rPr>
      </w:pPr>
      <w:bookmarkStart w:id="554" w:name="FS000001052T21_01_2004_17_59_53"/>
      <w:bookmarkStart w:id="555" w:name="_Toc90038072"/>
      <w:bookmarkEnd w:id="554"/>
      <w:r>
        <w:rPr>
          <w:rFonts w:hint="eastAsia"/>
          <w:rtl/>
        </w:rPr>
        <w:t>אילן</w:t>
      </w:r>
      <w:r>
        <w:rPr>
          <w:rtl/>
        </w:rPr>
        <w:t xml:space="preserve"> ליבוביץ (שינוי):</w:t>
      </w:r>
      <w:bookmarkEnd w:id="555"/>
    </w:p>
    <w:p w14:paraId="69C182F1" w14:textId="77777777" w:rsidR="00000000" w:rsidRDefault="00027501">
      <w:pPr>
        <w:pStyle w:val="a0"/>
        <w:rPr>
          <w:rFonts w:hint="cs"/>
          <w:rtl/>
        </w:rPr>
      </w:pPr>
    </w:p>
    <w:p w14:paraId="3FC94313" w14:textId="77777777" w:rsidR="00000000" w:rsidRDefault="00027501">
      <w:pPr>
        <w:pStyle w:val="a0"/>
        <w:rPr>
          <w:rFonts w:hint="cs"/>
          <w:rtl/>
        </w:rPr>
      </w:pPr>
      <w:r>
        <w:rPr>
          <w:rFonts w:hint="cs"/>
          <w:rtl/>
        </w:rPr>
        <w:t xml:space="preserve">אדוני היושב-ראש, רבותי השרים, חברות </w:t>
      </w:r>
      <w:r>
        <w:rPr>
          <w:rFonts w:hint="cs"/>
          <w:rtl/>
        </w:rPr>
        <w:t>וחברי הכנסת, עד לפני שלוש שנים בערך, איש לא חשב במדינת ישראל על הסוגיה - האם להקים גדר או לא. ניהלנו משא-ומתן עם הפלסטינים. ואז, כשהחל גל פיגועים רצחניים לשטוף את הרחובות שלנו - ואני אזכיר לכם שכל שבוע כמעט התפוצצו אוטובוס או מחבל בנתניה, בתל-אביב, בכל מקו</w:t>
      </w:r>
      <w:r>
        <w:rPr>
          <w:rFonts w:hint="cs"/>
          <w:rtl/>
        </w:rPr>
        <w:t xml:space="preserve">ם, והרגו את הילדים שלנו, את החברים שלנו. נוצר מצב שלא היתה ברירה אלא להקים גדר שמפרידה בינינו לבין הפלסטינים ומונעת מהטרוריסטים האלה להגיע למדינת ישראל. </w:t>
      </w:r>
    </w:p>
    <w:p w14:paraId="271EFC7B" w14:textId="77777777" w:rsidR="00000000" w:rsidRDefault="00027501">
      <w:pPr>
        <w:pStyle w:val="a0"/>
        <w:rPr>
          <w:rFonts w:hint="cs"/>
          <w:rtl/>
        </w:rPr>
      </w:pPr>
    </w:p>
    <w:p w14:paraId="6AC8C695" w14:textId="77777777" w:rsidR="00000000" w:rsidRDefault="00027501">
      <w:pPr>
        <w:pStyle w:val="a0"/>
        <w:rPr>
          <w:rFonts w:hint="cs"/>
          <w:rtl/>
        </w:rPr>
      </w:pPr>
      <w:r>
        <w:rPr>
          <w:rFonts w:hint="cs"/>
          <w:rtl/>
        </w:rPr>
        <w:t xml:space="preserve">אין חולק על זה. אני חושב שאף אחד מחברי הבית הזה לא יכול לחלוק על כך שהגדר הזאת מונעת פיגועים. אומרים </w:t>
      </w:r>
      <w:r>
        <w:rPr>
          <w:rFonts w:hint="cs"/>
          <w:rtl/>
        </w:rPr>
        <w:t>את זה גורמי הצבא. אמר את זה אפילו ראש השב"כ בכנס הרצלייה, לפני כחודש. הוא אמר, שהגדר הזאת היא אפוד המגן של מדינת ישראל. אם כך, לפחות לגבי הצורך בקיום שלה, אני חושב שאין מחלוקת. יכולה להיות מחלוקת, וגם אני חולק, על התוואי של הגדר. איפה הגדר הזאת צריכה לעבור</w:t>
      </w:r>
      <w:r>
        <w:rPr>
          <w:rFonts w:hint="cs"/>
          <w:rtl/>
        </w:rPr>
        <w:t>. מהיום שהתחילו לבנות אותה, וגם היום אני אומר, שהתוואי צריך להיות כמה שיותר קרוב ל"קו הירוק", לקווי 1967, כדי למנוע אותו סבל ששמענו מחבר הכנסת ברכה, כדי למנוע סיפוח קרקעות פלסטיניות ולמנוע סיפוח של פלסטינים לתוך מדינת ישראל. אנחנו יודעים עד כמה התוואי הנוכ</w:t>
      </w:r>
      <w:r>
        <w:rPr>
          <w:rFonts w:hint="cs"/>
          <w:rtl/>
        </w:rPr>
        <w:t>חי מספח לתוך מדינת ישראל.</w:t>
      </w:r>
    </w:p>
    <w:p w14:paraId="33774268" w14:textId="77777777" w:rsidR="00000000" w:rsidRDefault="00027501">
      <w:pPr>
        <w:pStyle w:val="a0"/>
        <w:rPr>
          <w:rFonts w:hint="cs"/>
          <w:rtl/>
        </w:rPr>
      </w:pPr>
    </w:p>
    <w:p w14:paraId="013B686D" w14:textId="77777777" w:rsidR="00000000" w:rsidRDefault="00027501">
      <w:pPr>
        <w:pStyle w:val="a0"/>
        <w:rPr>
          <w:rFonts w:hint="cs"/>
          <w:rtl/>
        </w:rPr>
      </w:pPr>
      <w:r>
        <w:rPr>
          <w:rFonts w:hint="cs"/>
          <w:rtl/>
        </w:rPr>
        <w:t>אנחנו גם שומעים את עמדת המשפטנים לקראת הדיונים, לקראת הדיון בבית-הדין הבין-לאומי בהאג, שיש בעיה להגן על הגדר בצורה הנוכחית שלה, בתוואי הנוכחי שלה. אני אומר, יש תוואי שנבנה, אבל יש עוד תוואי שנמצא בתכנון וטרם התחילו לבנות אותו. שר</w:t>
      </w:r>
      <w:r>
        <w:rPr>
          <w:rFonts w:hint="cs"/>
          <w:rtl/>
        </w:rPr>
        <w:t xml:space="preserve"> המשפטים הגיש הצעה לממשלה, בשם סיעת שינוי, בין היתר, לשנות את תוואי הגדר, כדי שההמשך שעומד להיבנות, יהיה כמה שיותר קרוב ל"קו הירוק", לקווי 1967. זו עמדה שתוכל לזכות לגיבוי של המשפטנים בבית-הדין הבין-לאומי בהאג, וגם תוכל לזכות לגיבוי של כל ידידינו בעולם. </w:t>
      </w:r>
    </w:p>
    <w:p w14:paraId="5F21CC80" w14:textId="77777777" w:rsidR="00000000" w:rsidRDefault="00027501">
      <w:pPr>
        <w:pStyle w:val="a0"/>
        <w:rPr>
          <w:rFonts w:hint="cs"/>
          <w:rtl/>
        </w:rPr>
      </w:pPr>
    </w:p>
    <w:p w14:paraId="2EAF3F77" w14:textId="77777777" w:rsidR="00000000" w:rsidRDefault="00027501">
      <w:pPr>
        <w:pStyle w:val="a0"/>
        <w:rPr>
          <w:rFonts w:hint="cs"/>
          <w:rtl/>
        </w:rPr>
      </w:pPr>
      <w:r>
        <w:rPr>
          <w:rFonts w:hint="cs"/>
          <w:rtl/>
        </w:rPr>
        <w:t>ככל שאנחנו נמצאים יותר ומסתובבים יותר בבירות העולם, אנחנו שומעים את ההתנגדות לא רק של יריבינו, גם של ידידינו - אנשים כמו יושקה פישר, שר החוץ הגרמני, שמדבר בצורה נחרצת נגד התוואי. הוא לא מטיל ספק בכך שמדינת ישראל, במצב הנוכחי, נדרשת לגדר ביטחונית שתגן עליה,</w:t>
      </w:r>
      <w:r>
        <w:rPr>
          <w:rFonts w:hint="cs"/>
          <w:rtl/>
        </w:rPr>
        <w:t xml:space="preserve"> אבל הוא מטיל ספק לגבי התוואי. </w:t>
      </w:r>
    </w:p>
    <w:p w14:paraId="14228BEE" w14:textId="77777777" w:rsidR="00000000" w:rsidRDefault="00027501">
      <w:pPr>
        <w:pStyle w:val="a0"/>
        <w:rPr>
          <w:rFonts w:hint="cs"/>
          <w:rtl/>
        </w:rPr>
      </w:pPr>
    </w:p>
    <w:p w14:paraId="0C5ED8D2" w14:textId="77777777" w:rsidR="00000000" w:rsidRDefault="00027501">
      <w:pPr>
        <w:pStyle w:val="a0"/>
        <w:rPr>
          <w:rFonts w:hint="cs"/>
          <w:rtl/>
        </w:rPr>
      </w:pPr>
      <w:r>
        <w:rPr>
          <w:rFonts w:hint="cs"/>
          <w:rtl/>
        </w:rPr>
        <w:t>לכן, הדבר החשוב ביותר הוא, שממשלת ישראל היום תשנה לפחות לגבי חלק הגדר שנותר עוד לבנות, כך שהגדר תהיה יותר קצרה ויותר הגיונית ובתוואי שקרוב כמה שיותר לקווי 1967. תודה רבה.</w:t>
      </w:r>
    </w:p>
    <w:p w14:paraId="2DB09BF9" w14:textId="77777777" w:rsidR="00000000" w:rsidRDefault="00027501">
      <w:pPr>
        <w:pStyle w:val="a0"/>
        <w:ind w:firstLine="0"/>
        <w:rPr>
          <w:rFonts w:hint="cs"/>
          <w:rtl/>
        </w:rPr>
      </w:pPr>
    </w:p>
    <w:p w14:paraId="6B5C7553" w14:textId="77777777" w:rsidR="00000000" w:rsidRDefault="00027501">
      <w:pPr>
        <w:pStyle w:val="af1"/>
        <w:rPr>
          <w:rtl/>
        </w:rPr>
      </w:pPr>
      <w:r>
        <w:rPr>
          <w:rtl/>
        </w:rPr>
        <w:t>היו"ר נסים דהן:</w:t>
      </w:r>
    </w:p>
    <w:p w14:paraId="550DD122" w14:textId="77777777" w:rsidR="00000000" w:rsidRDefault="00027501">
      <w:pPr>
        <w:pStyle w:val="a0"/>
        <w:rPr>
          <w:rtl/>
        </w:rPr>
      </w:pPr>
    </w:p>
    <w:p w14:paraId="0E1CF96B" w14:textId="77777777" w:rsidR="00000000" w:rsidRDefault="00027501">
      <w:pPr>
        <w:pStyle w:val="a0"/>
        <w:rPr>
          <w:rFonts w:hint="cs"/>
          <w:rtl/>
        </w:rPr>
      </w:pPr>
      <w:r>
        <w:rPr>
          <w:rFonts w:hint="cs"/>
          <w:rtl/>
        </w:rPr>
        <w:t>תודה רבה. חברת הכנסת זהבה גלאון, ו</w:t>
      </w:r>
      <w:r>
        <w:rPr>
          <w:rFonts w:hint="cs"/>
          <w:rtl/>
        </w:rPr>
        <w:t>אחריה - לפנים משורת הדין, חבר הכנסת אורי אריאל.</w:t>
      </w:r>
    </w:p>
    <w:p w14:paraId="08993F36" w14:textId="77777777" w:rsidR="00000000" w:rsidRDefault="00027501">
      <w:pPr>
        <w:pStyle w:val="a0"/>
        <w:ind w:firstLine="0"/>
        <w:rPr>
          <w:rFonts w:hint="cs"/>
          <w:rtl/>
        </w:rPr>
      </w:pPr>
    </w:p>
    <w:p w14:paraId="7A1ABD13" w14:textId="77777777" w:rsidR="00000000" w:rsidRDefault="00027501">
      <w:pPr>
        <w:pStyle w:val="af0"/>
        <w:rPr>
          <w:rtl/>
        </w:rPr>
      </w:pPr>
      <w:bookmarkStart w:id="556" w:name="FS000000504T21_01_2004_18_21_51"/>
      <w:bookmarkEnd w:id="556"/>
      <w:r>
        <w:rPr>
          <w:rFonts w:hint="eastAsia"/>
          <w:rtl/>
        </w:rPr>
        <w:t>ואסל</w:t>
      </w:r>
      <w:r>
        <w:rPr>
          <w:rtl/>
        </w:rPr>
        <w:t xml:space="preserve"> טאהא (בל"ד):</w:t>
      </w:r>
    </w:p>
    <w:p w14:paraId="6ED48686" w14:textId="77777777" w:rsidR="00000000" w:rsidRDefault="00027501">
      <w:pPr>
        <w:pStyle w:val="a0"/>
        <w:rPr>
          <w:rFonts w:hint="cs"/>
          <w:rtl/>
        </w:rPr>
      </w:pPr>
    </w:p>
    <w:p w14:paraId="6A39AFFF" w14:textId="77777777" w:rsidR="00000000" w:rsidRDefault="00027501">
      <w:pPr>
        <w:pStyle w:val="a0"/>
        <w:rPr>
          <w:rFonts w:hint="cs"/>
          <w:rtl/>
        </w:rPr>
      </w:pPr>
      <w:r>
        <w:rPr>
          <w:rFonts w:hint="cs"/>
          <w:rtl/>
        </w:rPr>
        <w:t>- - -</w:t>
      </w:r>
    </w:p>
    <w:p w14:paraId="4221CA70" w14:textId="77777777" w:rsidR="00000000" w:rsidRDefault="00027501">
      <w:pPr>
        <w:pStyle w:val="a0"/>
        <w:ind w:firstLine="0"/>
        <w:rPr>
          <w:rFonts w:hint="cs"/>
          <w:rtl/>
        </w:rPr>
      </w:pPr>
    </w:p>
    <w:p w14:paraId="25600DBF" w14:textId="77777777" w:rsidR="00000000" w:rsidRDefault="00027501">
      <w:pPr>
        <w:pStyle w:val="af1"/>
        <w:rPr>
          <w:rtl/>
        </w:rPr>
      </w:pPr>
      <w:r>
        <w:rPr>
          <w:rtl/>
        </w:rPr>
        <w:t>היו"ר נסים דהן:</w:t>
      </w:r>
    </w:p>
    <w:p w14:paraId="70FC10CE" w14:textId="77777777" w:rsidR="00000000" w:rsidRDefault="00027501">
      <w:pPr>
        <w:pStyle w:val="a0"/>
        <w:rPr>
          <w:rtl/>
        </w:rPr>
      </w:pPr>
    </w:p>
    <w:p w14:paraId="111DA66D" w14:textId="77777777" w:rsidR="00000000" w:rsidRDefault="00027501">
      <w:pPr>
        <w:pStyle w:val="a0"/>
        <w:rPr>
          <w:rFonts w:hint="cs"/>
          <w:rtl/>
        </w:rPr>
      </w:pPr>
      <w:r>
        <w:rPr>
          <w:rFonts w:hint="cs"/>
          <w:rtl/>
        </w:rPr>
        <w:t>בדרך כלל, מי שלא נמצא לא מדבר, אבל על איחור של כמה שניות אחרי קריאת השם, אנחנו לא נותנים עונש כזה חמור.</w:t>
      </w:r>
    </w:p>
    <w:p w14:paraId="3986532E" w14:textId="77777777" w:rsidR="00000000" w:rsidRDefault="00027501">
      <w:pPr>
        <w:pStyle w:val="a0"/>
        <w:ind w:firstLine="0"/>
        <w:rPr>
          <w:rFonts w:hint="cs"/>
          <w:rtl/>
        </w:rPr>
      </w:pPr>
    </w:p>
    <w:p w14:paraId="7131CC4C" w14:textId="77777777" w:rsidR="00000000" w:rsidRDefault="00027501">
      <w:pPr>
        <w:pStyle w:val="a"/>
        <w:rPr>
          <w:rtl/>
        </w:rPr>
      </w:pPr>
      <w:bookmarkStart w:id="557" w:name="FS000000504T21_01_2004_18_23_26"/>
      <w:bookmarkStart w:id="558" w:name="_Toc90038073"/>
      <w:bookmarkEnd w:id="557"/>
      <w:r>
        <w:rPr>
          <w:rFonts w:hint="eastAsia"/>
          <w:rtl/>
        </w:rPr>
        <w:t>זהבה</w:t>
      </w:r>
      <w:r>
        <w:rPr>
          <w:rtl/>
        </w:rPr>
        <w:t xml:space="preserve"> גלאון (מרצ):</w:t>
      </w:r>
      <w:bookmarkEnd w:id="558"/>
    </w:p>
    <w:p w14:paraId="1E776F7B" w14:textId="77777777" w:rsidR="00000000" w:rsidRDefault="00027501">
      <w:pPr>
        <w:pStyle w:val="a0"/>
        <w:rPr>
          <w:rFonts w:hint="cs"/>
          <w:rtl/>
        </w:rPr>
      </w:pPr>
    </w:p>
    <w:p w14:paraId="66FC7C80" w14:textId="77777777" w:rsidR="00000000" w:rsidRDefault="00027501">
      <w:pPr>
        <w:pStyle w:val="a0"/>
        <w:rPr>
          <w:rFonts w:hint="cs"/>
          <w:rtl/>
        </w:rPr>
      </w:pPr>
      <w:r>
        <w:rPr>
          <w:rFonts w:hint="cs"/>
          <w:rtl/>
        </w:rPr>
        <w:t xml:space="preserve">אדוני היושב-ראש, רבותי השרים, חברי חברי </w:t>
      </w:r>
      <w:r>
        <w:rPr>
          <w:rFonts w:hint="cs"/>
          <w:rtl/>
        </w:rPr>
        <w:t>הכנסת, אין ספק שחובה על מדינת ישראל להגן על אזרחיה ולשמור על שלומם. גדר, כמענה ביטחוני, יכולה היתה להיות רעיון נכון ביסודו. אבל, בתוואי המוצע - דיבר על זה קודם חבר הכנסת ליבוביץ - הגדר הזאת הופכת לנטל ביטחוני. הגדר הזאת, חברי, חברי הכנסת, בתוואי הזה, מוכרת</w:t>
      </w:r>
      <w:r>
        <w:rPr>
          <w:rFonts w:hint="cs"/>
          <w:rtl/>
        </w:rPr>
        <w:t xml:space="preserve"> אשליה ביטחונית. מדובר במדינה מגדרת, מדובר בגדר מספחת, ואחר כך אנחנו מתפלאים למה כל העולם נגדנו.</w:t>
      </w:r>
    </w:p>
    <w:p w14:paraId="7F412AE4" w14:textId="77777777" w:rsidR="00000000" w:rsidRDefault="00027501">
      <w:pPr>
        <w:pStyle w:val="a0"/>
        <w:rPr>
          <w:rFonts w:hint="cs"/>
          <w:rtl/>
        </w:rPr>
      </w:pPr>
    </w:p>
    <w:p w14:paraId="0217585B" w14:textId="77777777" w:rsidR="00000000" w:rsidRDefault="00027501">
      <w:pPr>
        <w:pStyle w:val="a0"/>
        <w:rPr>
          <w:rFonts w:hint="cs"/>
          <w:rtl/>
        </w:rPr>
      </w:pPr>
      <w:r>
        <w:rPr>
          <w:rFonts w:hint="cs"/>
          <w:rtl/>
        </w:rPr>
        <w:t>אני מזכירה לכם, שהחטא הקדמון היה במעשה הכיבוש, בבניית ההתנחלויות, אבל עכשיו מיתוסף על החטא הזה עוד פשע: עכשיו אנחנו מקימים גדר, והשילוב הזה בין גדר לבין ההתנח</w:t>
      </w:r>
      <w:r>
        <w:rPr>
          <w:rFonts w:hint="cs"/>
          <w:rtl/>
        </w:rPr>
        <w:t xml:space="preserve">לויות לא יאפשר בשום שלב להגיע להסדר. מי שמציע את הקמת הגדר בתוואי הזה אינו מעוניין בהסדר. </w:t>
      </w:r>
    </w:p>
    <w:p w14:paraId="54A54159" w14:textId="77777777" w:rsidR="00000000" w:rsidRDefault="00027501">
      <w:pPr>
        <w:pStyle w:val="a0"/>
        <w:rPr>
          <w:rFonts w:hint="cs"/>
          <w:rtl/>
        </w:rPr>
      </w:pPr>
    </w:p>
    <w:p w14:paraId="62C8C634" w14:textId="77777777" w:rsidR="00000000" w:rsidRDefault="00027501">
      <w:pPr>
        <w:pStyle w:val="a0"/>
        <w:rPr>
          <w:rFonts w:hint="cs"/>
          <w:rtl/>
        </w:rPr>
      </w:pPr>
      <w:r>
        <w:rPr>
          <w:rFonts w:hint="cs"/>
          <w:rtl/>
        </w:rPr>
        <w:t>עכשיו, פתאום אנחנו שומעים ששר המשפטים התעורר, הוא מודאג, מה יהיה בבית-הדין הבין-לאומי בהאג. איפה הוא היה כל השנה? עכשיו הוא רוצה לרחוץ בניקיון כפיו? הוא ישב שנה שלמ</w:t>
      </w:r>
      <w:r>
        <w:rPr>
          <w:rFonts w:hint="cs"/>
          <w:rtl/>
        </w:rPr>
        <w:t xml:space="preserve">ה בממשלה שעשתה את התוואי הזה, שקבעה את התוואי הזה. </w:t>
      </w:r>
    </w:p>
    <w:p w14:paraId="4B68A5B0" w14:textId="77777777" w:rsidR="00000000" w:rsidRDefault="00027501">
      <w:pPr>
        <w:pStyle w:val="a0"/>
        <w:rPr>
          <w:rFonts w:hint="cs"/>
          <w:rtl/>
        </w:rPr>
      </w:pPr>
    </w:p>
    <w:p w14:paraId="08A920E4" w14:textId="77777777" w:rsidR="00000000" w:rsidRDefault="00027501">
      <w:pPr>
        <w:pStyle w:val="a0"/>
        <w:rPr>
          <w:rFonts w:hint="cs"/>
          <w:rtl/>
        </w:rPr>
      </w:pPr>
      <w:r>
        <w:rPr>
          <w:rFonts w:hint="cs"/>
          <w:rtl/>
        </w:rPr>
        <w:t>עכשיו אומרים לנו כי פרקליטת המדינה מאוד מוטרדת מזה שהיא לא תוכל להגן על עמדת המדינה בבג"ץ, לא יוכלו להגן על הגדר בבית-הדין הבין-לאומי בהאג, אז אולי נעשה דיון ונעשה עוד דיון. מדובר בדיונים עקרים, חברי, חב</w:t>
      </w:r>
      <w:r>
        <w:rPr>
          <w:rFonts w:hint="cs"/>
          <w:rtl/>
        </w:rPr>
        <w:t>רי הכנסת, שום דבר לא יצא מהדיונים האלה חוץ מלסמא את עיני הציבור. זה בדיוק כמו עם עניין המאחזים. כל כך הרבה ישיבות קיימו בממשלה, והנה, מפנים מאחזים ומפנים מאחזים. לא ראיתי שפינו ולו מאחז אחד.</w:t>
      </w:r>
    </w:p>
    <w:p w14:paraId="5B5F7709" w14:textId="77777777" w:rsidR="00000000" w:rsidRDefault="00027501">
      <w:pPr>
        <w:pStyle w:val="a0"/>
        <w:rPr>
          <w:rFonts w:hint="cs"/>
          <w:rtl/>
        </w:rPr>
      </w:pPr>
    </w:p>
    <w:p w14:paraId="7866748D" w14:textId="77777777" w:rsidR="00000000" w:rsidRDefault="00027501">
      <w:pPr>
        <w:pStyle w:val="a0"/>
        <w:rPr>
          <w:rFonts w:hint="cs"/>
          <w:rtl/>
        </w:rPr>
      </w:pPr>
      <w:r>
        <w:rPr>
          <w:rFonts w:hint="cs"/>
          <w:rtl/>
        </w:rPr>
        <w:t>מי שחושב שהגדר הזאת נשארת ברציונל הראשוני שלה, גדר שאמורה להפריד</w:t>
      </w:r>
      <w:r>
        <w:rPr>
          <w:rFonts w:hint="cs"/>
          <w:rtl/>
        </w:rPr>
        <w:t xml:space="preserve"> בין פלסטינים לישראלים, טועה. על-פי התוואי הנוכחי, הגדר הזאת מפרידה בין הפלסטינים לבין עצמם ובין הפלסטינים לבין אדמותיהם. הגדר הזאת היא גדר אפרטהייד. הגדר הזאת פוגעת בזכויות אדם בסיסיות, בזכות לתנועה, בזכות לפרנסה, בזכות לבריאות, בזכות לחינוך, כי רובו המכר</w:t>
      </w:r>
      <w:r>
        <w:rPr>
          <w:rFonts w:hint="cs"/>
          <w:rtl/>
        </w:rPr>
        <w:t>יע של התוואי אינו עובר לאורך "הקו הירוק". יש אנשים שרוצים, שאם כבר תהיה גדר, שתעבור לאורך התוואי של "הקו הירוק", אך הגדר הזאת, בתוואי הנוכחי, עוברת בתוך הגדה המערבית. הגדר הזאת מספחת מאות אלפי פלסטינים. 160,000 פלסטינים יישארו כלואים במובלעות שיוצרת הגדר ע</w:t>
      </w:r>
      <w:r>
        <w:rPr>
          <w:rFonts w:hint="cs"/>
          <w:rtl/>
        </w:rPr>
        <w:t>צמה. הגדר הזאת מקיפה יישובים שלמים ומנתקת אותם מסביבתם. ועוד 17,000 פלסטינים צפויים להתגורר בין הגדר לבין "הקו הירוק". פתאום נוצר להם מרחב תפר.</w:t>
      </w:r>
    </w:p>
    <w:p w14:paraId="0D922EBA" w14:textId="77777777" w:rsidR="00000000" w:rsidRDefault="00027501">
      <w:pPr>
        <w:pStyle w:val="a0"/>
        <w:rPr>
          <w:rFonts w:hint="cs"/>
          <w:rtl/>
        </w:rPr>
      </w:pPr>
    </w:p>
    <w:p w14:paraId="3C173F75" w14:textId="77777777" w:rsidR="00000000" w:rsidRDefault="00027501">
      <w:pPr>
        <w:pStyle w:val="a0"/>
        <w:rPr>
          <w:rFonts w:hint="cs"/>
          <w:rtl/>
        </w:rPr>
      </w:pPr>
      <w:r>
        <w:rPr>
          <w:rFonts w:hint="cs"/>
          <w:rtl/>
        </w:rPr>
        <w:t>הרעיון בבניית הגדר היה, איך מקיפים את מירב ההתנחלויות בגדר. השיקול הזה, של הקפת ההתנחלויות בגדר, במקום להגיד, א</w:t>
      </w:r>
      <w:r>
        <w:rPr>
          <w:rFonts w:hint="cs"/>
          <w:rtl/>
        </w:rPr>
        <w:t>נחנו מפנים התנחלויות, מחזירים אותן, מקימים את הגדר לאורך "הקו הירוק" - גם את זה אני לא בטוחה שאני אוהבת, אבל אם גדר, אז לאורך "הקו הירוק". השיקול הזה הכתיב חריגות עמוקות של תוואי הגדר מ"הקו הירוק" לתוך השטח הפלסטיני.</w:t>
      </w:r>
    </w:p>
    <w:p w14:paraId="62EA3395" w14:textId="77777777" w:rsidR="00000000" w:rsidRDefault="00027501">
      <w:pPr>
        <w:pStyle w:val="a0"/>
        <w:ind w:firstLine="0"/>
        <w:rPr>
          <w:rFonts w:hint="cs"/>
          <w:rtl/>
        </w:rPr>
      </w:pPr>
    </w:p>
    <w:p w14:paraId="4DC9D14A" w14:textId="77777777" w:rsidR="00000000" w:rsidRDefault="00027501">
      <w:pPr>
        <w:pStyle w:val="af1"/>
        <w:rPr>
          <w:rtl/>
        </w:rPr>
      </w:pPr>
      <w:r>
        <w:rPr>
          <w:rtl/>
        </w:rPr>
        <w:t>היו"ר נסים דהן:</w:t>
      </w:r>
    </w:p>
    <w:p w14:paraId="526EEEE1" w14:textId="77777777" w:rsidR="00000000" w:rsidRDefault="00027501">
      <w:pPr>
        <w:pStyle w:val="a0"/>
        <w:rPr>
          <w:rtl/>
        </w:rPr>
      </w:pPr>
    </w:p>
    <w:p w14:paraId="04CF1644" w14:textId="77777777" w:rsidR="00000000" w:rsidRDefault="00027501">
      <w:pPr>
        <w:pStyle w:val="a0"/>
        <w:rPr>
          <w:rFonts w:hint="cs"/>
          <w:rtl/>
        </w:rPr>
      </w:pPr>
      <w:r>
        <w:rPr>
          <w:rFonts w:hint="cs"/>
          <w:rtl/>
        </w:rPr>
        <w:t>נא לסיים.</w:t>
      </w:r>
    </w:p>
    <w:p w14:paraId="1795F118" w14:textId="77777777" w:rsidR="00000000" w:rsidRDefault="00027501">
      <w:pPr>
        <w:pStyle w:val="a0"/>
        <w:ind w:firstLine="0"/>
        <w:rPr>
          <w:rFonts w:hint="cs"/>
          <w:rtl/>
        </w:rPr>
      </w:pPr>
    </w:p>
    <w:p w14:paraId="6E4ED6A5" w14:textId="77777777" w:rsidR="00000000" w:rsidRDefault="00027501">
      <w:pPr>
        <w:pStyle w:val="-"/>
        <w:rPr>
          <w:rtl/>
        </w:rPr>
      </w:pPr>
      <w:bookmarkStart w:id="559" w:name="FS000000504T21_01_2004_18_32_15C"/>
      <w:bookmarkEnd w:id="559"/>
      <w:r>
        <w:rPr>
          <w:rtl/>
        </w:rPr>
        <w:t>זהבה גלאון</w:t>
      </w:r>
      <w:r>
        <w:rPr>
          <w:rtl/>
        </w:rPr>
        <w:t xml:space="preserve"> (מרצ):</w:t>
      </w:r>
    </w:p>
    <w:p w14:paraId="618D693B" w14:textId="77777777" w:rsidR="00000000" w:rsidRDefault="00027501">
      <w:pPr>
        <w:pStyle w:val="a0"/>
        <w:rPr>
          <w:rtl/>
        </w:rPr>
      </w:pPr>
    </w:p>
    <w:p w14:paraId="090AEEDA" w14:textId="77777777" w:rsidR="00000000" w:rsidRDefault="00027501">
      <w:pPr>
        <w:pStyle w:val="a0"/>
        <w:rPr>
          <w:rFonts w:hint="cs"/>
          <w:rtl/>
        </w:rPr>
      </w:pPr>
      <w:r>
        <w:rPr>
          <w:rFonts w:hint="cs"/>
          <w:rtl/>
        </w:rPr>
        <w:t xml:space="preserve">לצורך כך, אלפי פלסטינים סופחו לישראל. </w:t>
      </w:r>
    </w:p>
    <w:p w14:paraId="0379E2B0" w14:textId="77777777" w:rsidR="00000000" w:rsidRDefault="00027501">
      <w:pPr>
        <w:pStyle w:val="a0"/>
        <w:rPr>
          <w:rFonts w:hint="cs"/>
          <w:rtl/>
        </w:rPr>
      </w:pPr>
    </w:p>
    <w:p w14:paraId="75FA23F8" w14:textId="77777777" w:rsidR="00000000" w:rsidRDefault="00027501">
      <w:pPr>
        <w:pStyle w:val="a0"/>
        <w:rPr>
          <w:rFonts w:hint="cs"/>
          <w:rtl/>
        </w:rPr>
      </w:pPr>
      <w:r>
        <w:rPr>
          <w:rFonts w:hint="cs"/>
          <w:rtl/>
        </w:rPr>
        <w:t>משפט אחרון: אנחנו יכולים להקיף את עצמנו בגדר הזאת, גם בירושלים. אבל הגדר הזאת לא תצליח להסתיר את העובדה, שמאחורי החומה הכיבוש נמשך. הכיבוש וההתנחלויות הם המוטיבציה לטרור. תודה רבה.</w:t>
      </w:r>
    </w:p>
    <w:p w14:paraId="1842DD7A" w14:textId="77777777" w:rsidR="00000000" w:rsidRDefault="00027501">
      <w:pPr>
        <w:pStyle w:val="a0"/>
        <w:ind w:firstLine="0"/>
        <w:rPr>
          <w:rFonts w:hint="cs"/>
          <w:rtl/>
        </w:rPr>
      </w:pPr>
    </w:p>
    <w:p w14:paraId="583758E0" w14:textId="77777777" w:rsidR="00000000" w:rsidRDefault="00027501">
      <w:pPr>
        <w:pStyle w:val="af1"/>
        <w:rPr>
          <w:rtl/>
        </w:rPr>
      </w:pPr>
      <w:r>
        <w:rPr>
          <w:rtl/>
        </w:rPr>
        <w:t>היו"ר נסים דהן:</w:t>
      </w:r>
    </w:p>
    <w:p w14:paraId="5E59751F" w14:textId="77777777" w:rsidR="00000000" w:rsidRDefault="00027501">
      <w:pPr>
        <w:pStyle w:val="a0"/>
        <w:rPr>
          <w:rtl/>
        </w:rPr>
      </w:pPr>
    </w:p>
    <w:p w14:paraId="28EF07BF" w14:textId="77777777" w:rsidR="00000000" w:rsidRDefault="00027501">
      <w:pPr>
        <w:pStyle w:val="a0"/>
        <w:rPr>
          <w:rFonts w:hint="cs"/>
          <w:rtl/>
        </w:rPr>
      </w:pPr>
      <w:r>
        <w:rPr>
          <w:rFonts w:hint="cs"/>
          <w:rtl/>
        </w:rPr>
        <w:t>תודה רבה</w:t>
      </w:r>
      <w:r>
        <w:rPr>
          <w:rFonts w:hint="cs"/>
          <w:rtl/>
        </w:rPr>
        <w:t>. ישיב, השר גדעון עזרא.</w:t>
      </w:r>
    </w:p>
    <w:p w14:paraId="7508E9EC" w14:textId="77777777" w:rsidR="00000000" w:rsidRDefault="00027501">
      <w:pPr>
        <w:pStyle w:val="a0"/>
        <w:ind w:firstLine="0"/>
        <w:rPr>
          <w:rFonts w:hint="cs"/>
          <w:rtl/>
        </w:rPr>
      </w:pPr>
    </w:p>
    <w:p w14:paraId="72030422" w14:textId="77777777" w:rsidR="00000000" w:rsidRDefault="00027501">
      <w:pPr>
        <w:pStyle w:val="-"/>
        <w:rPr>
          <w:rtl/>
        </w:rPr>
      </w:pPr>
      <w:bookmarkStart w:id="560" w:name="FS000000504T21_01_2004_18_33_05C"/>
      <w:bookmarkEnd w:id="560"/>
      <w:r>
        <w:rPr>
          <w:rtl/>
        </w:rPr>
        <w:t>זהבה גלאון (מרצ):</w:t>
      </w:r>
    </w:p>
    <w:p w14:paraId="78C280DD" w14:textId="77777777" w:rsidR="00000000" w:rsidRDefault="00027501">
      <w:pPr>
        <w:pStyle w:val="a0"/>
        <w:rPr>
          <w:rtl/>
        </w:rPr>
      </w:pPr>
    </w:p>
    <w:p w14:paraId="58D68982" w14:textId="77777777" w:rsidR="00000000" w:rsidRDefault="00027501">
      <w:pPr>
        <w:pStyle w:val="a0"/>
        <w:rPr>
          <w:rFonts w:hint="cs"/>
          <w:rtl/>
        </w:rPr>
      </w:pPr>
      <w:r>
        <w:rPr>
          <w:rFonts w:hint="cs"/>
          <w:rtl/>
        </w:rPr>
        <w:t>לא, אתה לא נותן לאורי אריאל?</w:t>
      </w:r>
    </w:p>
    <w:p w14:paraId="3966175E" w14:textId="77777777" w:rsidR="00000000" w:rsidRDefault="00027501">
      <w:pPr>
        <w:pStyle w:val="a0"/>
        <w:ind w:firstLine="0"/>
        <w:rPr>
          <w:rFonts w:hint="cs"/>
          <w:rtl/>
        </w:rPr>
      </w:pPr>
    </w:p>
    <w:p w14:paraId="1C9B5481" w14:textId="77777777" w:rsidR="00000000" w:rsidRDefault="00027501">
      <w:pPr>
        <w:pStyle w:val="af0"/>
        <w:rPr>
          <w:rtl/>
        </w:rPr>
      </w:pPr>
      <w:r>
        <w:rPr>
          <w:rFonts w:hint="eastAsia"/>
          <w:rtl/>
        </w:rPr>
        <w:t>דני</w:t>
      </w:r>
      <w:r>
        <w:rPr>
          <w:rtl/>
        </w:rPr>
        <w:t xml:space="preserve"> יתום (העבודה-מימד):</w:t>
      </w:r>
    </w:p>
    <w:p w14:paraId="0E05AD29" w14:textId="77777777" w:rsidR="00000000" w:rsidRDefault="00027501">
      <w:pPr>
        <w:pStyle w:val="a0"/>
        <w:rPr>
          <w:rFonts w:hint="cs"/>
          <w:rtl/>
        </w:rPr>
      </w:pPr>
    </w:p>
    <w:p w14:paraId="0AD0BEA3" w14:textId="77777777" w:rsidR="00000000" w:rsidRDefault="00027501">
      <w:pPr>
        <w:pStyle w:val="a0"/>
        <w:rPr>
          <w:rFonts w:hint="cs"/>
          <w:rtl/>
        </w:rPr>
      </w:pPr>
      <w:r>
        <w:rPr>
          <w:rFonts w:hint="cs"/>
          <w:rtl/>
        </w:rPr>
        <w:t>ימי משיח. זהבה גלאון דואגת לאורי אריאל. זה פעמי משיח.</w:t>
      </w:r>
    </w:p>
    <w:p w14:paraId="052E244C" w14:textId="77777777" w:rsidR="00000000" w:rsidRDefault="00027501">
      <w:pPr>
        <w:pStyle w:val="a0"/>
        <w:ind w:firstLine="0"/>
        <w:rPr>
          <w:rFonts w:hint="cs"/>
          <w:rtl/>
        </w:rPr>
      </w:pPr>
    </w:p>
    <w:p w14:paraId="56332A1C" w14:textId="77777777" w:rsidR="00000000" w:rsidRDefault="00027501">
      <w:pPr>
        <w:pStyle w:val="af1"/>
        <w:rPr>
          <w:rtl/>
        </w:rPr>
      </w:pPr>
      <w:r>
        <w:rPr>
          <w:rtl/>
        </w:rPr>
        <w:t>היו"ר נסים דהן:</w:t>
      </w:r>
    </w:p>
    <w:p w14:paraId="03E35E59" w14:textId="77777777" w:rsidR="00000000" w:rsidRDefault="00027501">
      <w:pPr>
        <w:pStyle w:val="a0"/>
        <w:rPr>
          <w:rtl/>
        </w:rPr>
      </w:pPr>
    </w:p>
    <w:p w14:paraId="44A73E92" w14:textId="77777777" w:rsidR="00000000" w:rsidRDefault="00027501">
      <w:pPr>
        <w:pStyle w:val="a0"/>
        <w:rPr>
          <w:rFonts w:hint="cs"/>
          <w:rtl/>
        </w:rPr>
      </w:pPr>
      <w:r>
        <w:rPr>
          <w:rFonts w:hint="cs"/>
          <w:rtl/>
        </w:rPr>
        <w:t>תודה רבה לחברת הכנסת גלאון, שהעירה את תשומת לבי שהבטחתי לחבר הכנסת אורי אריאל.</w:t>
      </w:r>
    </w:p>
    <w:p w14:paraId="5F183064" w14:textId="77777777" w:rsidR="00000000" w:rsidRDefault="00027501">
      <w:pPr>
        <w:pStyle w:val="af0"/>
        <w:rPr>
          <w:rtl/>
        </w:rPr>
      </w:pPr>
    </w:p>
    <w:p w14:paraId="3E0565DD" w14:textId="77777777" w:rsidR="00000000" w:rsidRDefault="00027501">
      <w:pPr>
        <w:pStyle w:val="af0"/>
        <w:rPr>
          <w:rtl/>
        </w:rPr>
      </w:pPr>
      <w:r>
        <w:rPr>
          <w:rFonts w:hint="eastAsia"/>
          <w:rtl/>
        </w:rPr>
        <w:t>נעמי</w:t>
      </w:r>
      <w:r>
        <w:rPr>
          <w:rtl/>
        </w:rPr>
        <w:t xml:space="preserve"> </w:t>
      </w:r>
      <w:r>
        <w:rPr>
          <w:rtl/>
        </w:rPr>
        <w:t>בלומנטל (הליכוד):</w:t>
      </w:r>
    </w:p>
    <w:p w14:paraId="70219A96" w14:textId="77777777" w:rsidR="00000000" w:rsidRDefault="00027501">
      <w:pPr>
        <w:pStyle w:val="a0"/>
        <w:rPr>
          <w:rFonts w:hint="cs"/>
          <w:rtl/>
        </w:rPr>
      </w:pPr>
    </w:p>
    <w:p w14:paraId="54345B63" w14:textId="77777777" w:rsidR="00000000" w:rsidRDefault="00027501">
      <w:pPr>
        <w:pStyle w:val="a0"/>
        <w:rPr>
          <w:rFonts w:hint="cs"/>
          <w:rtl/>
        </w:rPr>
      </w:pPr>
      <w:r>
        <w:rPr>
          <w:rFonts w:hint="cs"/>
          <w:rtl/>
        </w:rPr>
        <w:t>אני בטוחה שחבר הכנסת אריאל היה נוהג באותה דרך.</w:t>
      </w:r>
    </w:p>
    <w:p w14:paraId="77A2B835" w14:textId="77777777" w:rsidR="00000000" w:rsidRDefault="00027501">
      <w:pPr>
        <w:pStyle w:val="a0"/>
        <w:ind w:firstLine="0"/>
        <w:rPr>
          <w:rFonts w:hint="cs"/>
          <w:rtl/>
        </w:rPr>
      </w:pPr>
    </w:p>
    <w:p w14:paraId="3881C1E4" w14:textId="77777777" w:rsidR="00000000" w:rsidRDefault="00027501">
      <w:pPr>
        <w:pStyle w:val="af1"/>
        <w:rPr>
          <w:rtl/>
        </w:rPr>
      </w:pPr>
      <w:r>
        <w:rPr>
          <w:rtl/>
        </w:rPr>
        <w:t>היו"ר נסים דהן:</w:t>
      </w:r>
    </w:p>
    <w:p w14:paraId="64F80C63" w14:textId="77777777" w:rsidR="00000000" w:rsidRDefault="00027501">
      <w:pPr>
        <w:pStyle w:val="a0"/>
        <w:rPr>
          <w:rtl/>
        </w:rPr>
      </w:pPr>
    </w:p>
    <w:p w14:paraId="1B001386" w14:textId="77777777" w:rsidR="00000000" w:rsidRDefault="00027501">
      <w:pPr>
        <w:pStyle w:val="a0"/>
        <w:rPr>
          <w:rFonts w:hint="cs"/>
          <w:rtl/>
        </w:rPr>
      </w:pPr>
      <w:r>
        <w:rPr>
          <w:rFonts w:hint="cs"/>
          <w:rtl/>
        </w:rPr>
        <w:t xml:space="preserve">בטוח שהיה נוהג אותו דבר. </w:t>
      </w:r>
    </w:p>
    <w:p w14:paraId="6CF9C22F" w14:textId="77777777" w:rsidR="00000000" w:rsidRDefault="00027501">
      <w:pPr>
        <w:pStyle w:val="a0"/>
        <w:ind w:firstLine="0"/>
        <w:rPr>
          <w:rFonts w:hint="cs"/>
          <w:rtl/>
        </w:rPr>
      </w:pPr>
    </w:p>
    <w:p w14:paraId="449B825B" w14:textId="77777777" w:rsidR="00000000" w:rsidRDefault="00027501">
      <w:pPr>
        <w:pStyle w:val="a"/>
        <w:rPr>
          <w:rtl/>
        </w:rPr>
      </w:pPr>
      <w:bookmarkStart w:id="561" w:name="FS000000713T21_01_2004_18_34_45"/>
      <w:bookmarkStart w:id="562" w:name="_Toc90038074"/>
      <w:bookmarkEnd w:id="561"/>
      <w:r>
        <w:rPr>
          <w:rFonts w:hint="eastAsia"/>
          <w:rtl/>
        </w:rPr>
        <w:t>אורי</w:t>
      </w:r>
      <w:r>
        <w:rPr>
          <w:rtl/>
        </w:rPr>
        <w:t xml:space="preserve"> יהודה אריאל (האיחוד הלאומי - ישראל ביתנו):</w:t>
      </w:r>
      <w:bookmarkEnd w:id="562"/>
    </w:p>
    <w:p w14:paraId="1CE4AB83" w14:textId="77777777" w:rsidR="00000000" w:rsidRDefault="00027501">
      <w:pPr>
        <w:pStyle w:val="a0"/>
        <w:rPr>
          <w:rFonts w:hint="cs"/>
          <w:rtl/>
        </w:rPr>
      </w:pPr>
    </w:p>
    <w:p w14:paraId="0B947AE3" w14:textId="77777777" w:rsidR="00000000" w:rsidRDefault="00027501">
      <w:pPr>
        <w:pStyle w:val="a0"/>
        <w:rPr>
          <w:rFonts w:hint="cs"/>
          <w:rtl/>
        </w:rPr>
      </w:pPr>
      <w:r>
        <w:rPr>
          <w:rFonts w:hint="cs"/>
          <w:rtl/>
        </w:rPr>
        <w:t>אדוני היושב-ראש, חברי חברי הכנסת, רבותי השרים, ראשית, תודה לחברת הכנסת גלאון שהעירה את תשומת הלב</w:t>
      </w:r>
      <w:r>
        <w:rPr>
          <w:rFonts w:hint="cs"/>
          <w:rtl/>
        </w:rPr>
        <w:t>. לצערי, נדמה לי שבזה נגמרת ההסכמה בנושא הזה. יש דברים אחרים שיש לנו הסכמה בהם, בנושא הגדר אין לנו. לא רק שאין לנו הסכמה, אלא שאני נמנה עם אלה שחושבים שהגדר הזאת תביא אסונות. היא איננה משרתת את הביטחון בצורה המרבית. התייחס לזה הרמטכ"ל בדבריו ערב ראש השנה ו</w:t>
      </w:r>
      <w:r>
        <w:rPr>
          <w:rFonts w:hint="cs"/>
          <w:rtl/>
        </w:rPr>
        <w:t xml:space="preserve">אמר, שבכסף הזה - מדובר בסדר-גודל של 8-10 מיליארדי שקל - אפשר לתת לאזרחי מדינת ישראל יותר ביטחון מאשר תיתן הגדר. </w:t>
      </w:r>
    </w:p>
    <w:p w14:paraId="5A3B1614" w14:textId="77777777" w:rsidR="00000000" w:rsidRDefault="00027501">
      <w:pPr>
        <w:pStyle w:val="a0"/>
        <w:rPr>
          <w:rFonts w:hint="cs"/>
          <w:rtl/>
        </w:rPr>
      </w:pPr>
    </w:p>
    <w:p w14:paraId="27CADF46" w14:textId="77777777" w:rsidR="00000000" w:rsidRDefault="00027501">
      <w:pPr>
        <w:pStyle w:val="a0"/>
        <w:rPr>
          <w:rFonts w:hint="cs"/>
          <w:rtl/>
        </w:rPr>
      </w:pPr>
      <w:r>
        <w:rPr>
          <w:rFonts w:hint="cs"/>
          <w:rtl/>
        </w:rPr>
        <w:t>הגדר היא תוצאה של מה שאני קורא - עגל הזהב מודל 2004. היא החלה בהתנגדות של כל שרי ממשלת ישראל הנוכחיים, לרבות ראש הממשלה, שהיה בראשם. חיים רמון</w:t>
      </w:r>
      <w:r>
        <w:rPr>
          <w:rFonts w:hint="cs"/>
          <w:rtl/>
        </w:rPr>
        <w:t>, במסגרת הפריימריס במפלגת העבודה, לחץ על פואד, שהיה שר הביטחון. כך זה החל. לאחר שפואד התקפל, מטעמים של שיקולים אלקטורליים בתוך המפלגה, שניהם ואחרים לחצו על שרון. והנה, לפתע, זה הפך להיות שיא חלומותיו של ראש הממשלה. איך מגיעים למצב הזה? רק לראש הממשלה פתרונ</w:t>
      </w:r>
      <w:r>
        <w:rPr>
          <w:rFonts w:hint="cs"/>
          <w:rtl/>
        </w:rPr>
        <w:t xml:space="preserve">ים. </w:t>
      </w:r>
    </w:p>
    <w:p w14:paraId="2CE44A63" w14:textId="77777777" w:rsidR="00000000" w:rsidRDefault="00027501">
      <w:pPr>
        <w:pStyle w:val="a0"/>
        <w:rPr>
          <w:rFonts w:hint="cs"/>
          <w:rtl/>
        </w:rPr>
      </w:pPr>
    </w:p>
    <w:p w14:paraId="4D067628" w14:textId="77777777" w:rsidR="00000000" w:rsidRDefault="00027501">
      <w:pPr>
        <w:pStyle w:val="a0"/>
        <w:rPr>
          <w:rFonts w:hint="cs"/>
          <w:rtl/>
        </w:rPr>
      </w:pPr>
      <w:r>
        <w:rPr>
          <w:rFonts w:hint="cs"/>
          <w:rtl/>
        </w:rPr>
        <w:t xml:space="preserve">זה בזבוז כסף, זה להתרגל שעושים מלחמה מתוך הגנה במקום התקפה, וזה ההיפך ממה שצריך להיות. ההגנה הכי טובה זו ההתקפה. מי שנכנע בעניין הגדר, ייכנע גם בדברים אחרים. </w:t>
      </w:r>
    </w:p>
    <w:p w14:paraId="0BEFAD3C" w14:textId="77777777" w:rsidR="00000000" w:rsidRDefault="00027501">
      <w:pPr>
        <w:pStyle w:val="a0"/>
        <w:rPr>
          <w:rFonts w:hint="cs"/>
          <w:rtl/>
        </w:rPr>
      </w:pPr>
    </w:p>
    <w:p w14:paraId="04D57BF7" w14:textId="77777777" w:rsidR="00000000" w:rsidRDefault="00027501">
      <w:pPr>
        <w:pStyle w:val="a0"/>
        <w:rPr>
          <w:rFonts w:hint="cs"/>
          <w:rtl/>
        </w:rPr>
      </w:pPr>
      <w:r>
        <w:rPr>
          <w:rFonts w:hint="cs"/>
          <w:rtl/>
        </w:rPr>
        <w:t xml:space="preserve">אין לי ספק היום שלא תהיה גדר באריאל - אומנם הממשלה החליטה - ולא תהיה, לצערי, גדר שתקיף את </w:t>
      </w:r>
      <w:r>
        <w:rPr>
          <w:rFonts w:hint="cs"/>
          <w:rtl/>
        </w:rPr>
        <w:t>קדומים. אתם יכולים להסיר דאגה מלבכם, חברי האופוזיציה. שם לא תהיה גדר. היא תהיה אולי במקומות אחרים. מקימים גדר טיפשית ולא חכמה בתוך ירושלים. אני מציע לחברי הכנסת לנסוע, מרחק של חמש דקות מפה. תלכו לראות. למה תעצמו עיניכם נוכח הדבר הזה? עושים מפלצת, כי הסקרים</w:t>
      </w:r>
      <w:r>
        <w:rPr>
          <w:rFonts w:hint="cs"/>
          <w:rtl/>
        </w:rPr>
        <w:t xml:space="preserve"> מראים שהציבור רוצה את זה.</w:t>
      </w:r>
    </w:p>
    <w:p w14:paraId="0D0169CE" w14:textId="77777777" w:rsidR="00000000" w:rsidRDefault="00027501">
      <w:pPr>
        <w:pStyle w:val="a0"/>
        <w:ind w:firstLine="0"/>
        <w:rPr>
          <w:rFonts w:hint="cs"/>
          <w:rtl/>
        </w:rPr>
      </w:pPr>
    </w:p>
    <w:p w14:paraId="0A44CAB9" w14:textId="77777777" w:rsidR="00000000" w:rsidRDefault="00027501">
      <w:pPr>
        <w:pStyle w:val="af1"/>
        <w:rPr>
          <w:rtl/>
        </w:rPr>
      </w:pPr>
      <w:r>
        <w:rPr>
          <w:rtl/>
        </w:rPr>
        <w:t>היו"ר נסים דהן:</w:t>
      </w:r>
    </w:p>
    <w:p w14:paraId="0C21C83E" w14:textId="77777777" w:rsidR="00000000" w:rsidRDefault="00027501">
      <w:pPr>
        <w:pStyle w:val="a0"/>
        <w:rPr>
          <w:rtl/>
        </w:rPr>
      </w:pPr>
    </w:p>
    <w:p w14:paraId="070BAC5F" w14:textId="77777777" w:rsidR="00000000" w:rsidRDefault="00027501">
      <w:pPr>
        <w:pStyle w:val="a0"/>
        <w:rPr>
          <w:rFonts w:hint="cs"/>
          <w:rtl/>
        </w:rPr>
      </w:pPr>
      <w:r>
        <w:rPr>
          <w:rFonts w:hint="cs"/>
          <w:rtl/>
        </w:rPr>
        <w:t>נא לסיים.</w:t>
      </w:r>
    </w:p>
    <w:p w14:paraId="65E074AD" w14:textId="77777777" w:rsidR="00000000" w:rsidRDefault="00027501">
      <w:pPr>
        <w:pStyle w:val="a0"/>
        <w:ind w:firstLine="0"/>
        <w:rPr>
          <w:rFonts w:hint="cs"/>
          <w:rtl/>
        </w:rPr>
      </w:pPr>
    </w:p>
    <w:p w14:paraId="6EE90B94" w14:textId="77777777" w:rsidR="00000000" w:rsidRDefault="00027501">
      <w:pPr>
        <w:pStyle w:val="-"/>
        <w:rPr>
          <w:rtl/>
        </w:rPr>
      </w:pPr>
      <w:bookmarkStart w:id="563" w:name="FS000000713T21_01_2004_18_39_49C"/>
      <w:bookmarkEnd w:id="563"/>
      <w:r>
        <w:rPr>
          <w:rtl/>
        </w:rPr>
        <w:t>אורי יהודה אריאל (האיחוד הלאומי - ישראל ביתנו):</w:t>
      </w:r>
    </w:p>
    <w:p w14:paraId="7D6E1AD5" w14:textId="77777777" w:rsidR="00000000" w:rsidRDefault="00027501">
      <w:pPr>
        <w:pStyle w:val="a0"/>
        <w:rPr>
          <w:rtl/>
        </w:rPr>
      </w:pPr>
    </w:p>
    <w:p w14:paraId="04085724" w14:textId="77777777" w:rsidR="00000000" w:rsidRDefault="00027501">
      <w:pPr>
        <w:pStyle w:val="a0"/>
        <w:rPr>
          <w:rFonts w:hint="cs"/>
          <w:rtl/>
        </w:rPr>
      </w:pPr>
      <w:r>
        <w:rPr>
          <w:rFonts w:hint="cs"/>
          <w:rtl/>
        </w:rPr>
        <w:t xml:space="preserve">אני מסיים ואני מודה לך, אדוני היושב-ראש. </w:t>
      </w:r>
    </w:p>
    <w:p w14:paraId="4F03B9FF" w14:textId="77777777" w:rsidR="00000000" w:rsidRDefault="00027501">
      <w:pPr>
        <w:pStyle w:val="a0"/>
        <w:rPr>
          <w:rFonts w:hint="cs"/>
          <w:rtl/>
        </w:rPr>
      </w:pPr>
    </w:p>
    <w:p w14:paraId="5D035522" w14:textId="77777777" w:rsidR="00000000" w:rsidRDefault="00027501">
      <w:pPr>
        <w:pStyle w:val="a0"/>
        <w:rPr>
          <w:rFonts w:hint="cs"/>
          <w:rtl/>
        </w:rPr>
      </w:pPr>
      <w:r>
        <w:rPr>
          <w:rFonts w:hint="cs"/>
          <w:rtl/>
        </w:rPr>
        <w:t>לצערי, הגדר הזאת הולכת להיבנות על מה ששר החוץ דאז, אבא אבן, כינה: גבולות אושוויץ. אלה דברים קשים. היא לא תבי</w:t>
      </w:r>
      <w:r>
        <w:rPr>
          <w:rFonts w:hint="cs"/>
          <w:rtl/>
        </w:rPr>
        <w:t>א ביטחון. יש קבלנים וכאלה שנהנים ממנה. זה השכר היחיד שיש בה. כל השאר, "הבל הבלים" אמר קוהלת.</w:t>
      </w:r>
    </w:p>
    <w:p w14:paraId="63E5EFF6" w14:textId="77777777" w:rsidR="00000000" w:rsidRDefault="00027501">
      <w:pPr>
        <w:pStyle w:val="af1"/>
        <w:rPr>
          <w:rFonts w:hint="cs"/>
          <w:rtl/>
        </w:rPr>
      </w:pPr>
    </w:p>
    <w:p w14:paraId="07339ED1" w14:textId="77777777" w:rsidR="00000000" w:rsidRDefault="00027501">
      <w:pPr>
        <w:pStyle w:val="af1"/>
        <w:rPr>
          <w:rtl/>
        </w:rPr>
      </w:pPr>
      <w:r>
        <w:rPr>
          <w:rtl/>
        </w:rPr>
        <w:t>היו"ר נסים דהן:</w:t>
      </w:r>
    </w:p>
    <w:p w14:paraId="6260615C" w14:textId="77777777" w:rsidR="00000000" w:rsidRDefault="00027501">
      <w:pPr>
        <w:pStyle w:val="a0"/>
        <w:rPr>
          <w:rtl/>
        </w:rPr>
      </w:pPr>
    </w:p>
    <w:p w14:paraId="2683F16C" w14:textId="77777777" w:rsidR="00000000" w:rsidRDefault="00027501">
      <w:pPr>
        <w:pStyle w:val="a0"/>
        <w:rPr>
          <w:rFonts w:hint="cs"/>
          <w:rtl/>
        </w:rPr>
      </w:pPr>
      <w:r>
        <w:rPr>
          <w:rFonts w:hint="cs"/>
          <w:rtl/>
        </w:rPr>
        <w:t>תודה רבה. השר בני אלון, שר התיירות, ביקש לומר כמה  דברים.</w:t>
      </w:r>
    </w:p>
    <w:p w14:paraId="2ED17E66" w14:textId="77777777" w:rsidR="00000000" w:rsidRDefault="00027501">
      <w:pPr>
        <w:pStyle w:val="a0"/>
        <w:ind w:firstLine="0"/>
        <w:rPr>
          <w:rFonts w:hint="cs"/>
          <w:rtl/>
        </w:rPr>
      </w:pPr>
    </w:p>
    <w:p w14:paraId="35EAD171" w14:textId="77777777" w:rsidR="00000000" w:rsidRDefault="00027501">
      <w:pPr>
        <w:pStyle w:val="a"/>
        <w:rPr>
          <w:rtl/>
        </w:rPr>
      </w:pPr>
      <w:bookmarkStart w:id="564" w:name="FS000000405T21_01_2004_18_41_46"/>
      <w:bookmarkStart w:id="565" w:name="_Toc90038075"/>
      <w:bookmarkEnd w:id="564"/>
      <w:r>
        <w:rPr>
          <w:rFonts w:hint="eastAsia"/>
          <w:rtl/>
        </w:rPr>
        <w:t>שר</w:t>
      </w:r>
      <w:r>
        <w:rPr>
          <w:rtl/>
        </w:rPr>
        <w:t xml:space="preserve"> התיירות בנימין אלון:</w:t>
      </w:r>
      <w:bookmarkEnd w:id="565"/>
    </w:p>
    <w:p w14:paraId="0C71B359" w14:textId="77777777" w:rsidR="00000000" w:rsidRDefault="00027501">
      <w:pPr>
        <w:pStyle w:val="a0"/>
        <w:rPr>
          <w:rFonts w:hint="cs"/>
          <w:rtl/>
        </w:rPr>
      </w:pPr>
    </w:p>
    <w:p w14:paraId="00FA01E7" w14:textId="77777777" w:rsidR="00000000" w:rsidRDefault="00027501">
      <w:pPr>
        <w:pStyle w:val="a0"/>
        <w:rPr>
          <w:rFonts w:hint="cs"/>
          <w:rtl/>
        </w:rPr>
      </w:pPr>
      <w:r>
        <w:rPr>
          <w:rFonts w:hint="cs"/>
          <w:rtl/>
        </w:rPr>
        <w:t>אדוני היושב-ראש, כנסת נכבדה, אני מודה לך על שהרשית לי - - -</w:t>
      </w:r>
    </w:p>
    <w:p w14:paraId="1227A09C" w14:textId="77777777" w:rsidR="00000000" w:rsidRDefault="00027501">
      <w:pPr>
        <w:pStyle w:val="a0"/>
        <w:ind w:firstLine="0"/>
        <w:rPr>
          <w:rFonts w:hint="cs"/>
          <w:rtl/>
        </w:rPr>
      </w:pPr>
    </w:p>
    <w:p w14:paraId="1549422A" w14:textId="77777777" w:rsidR="00000000" w:rsidRDefault="00027501">
      <w:pPr>
        <w:pStyle w:val="af0"/>
        <w:rPr>
          <w:rtl/>
        </w:rPr>
      </w:pPr>
      <w:r>
        <w:rPr>
          <w:rtl/>
        </w:rPr>
        <w:t>ואסל טאהא (בל"ד):</w:t>
      </w:r>
    </w:p>
    <w:p w14:paraId="367BFACC" w14:textId="77777777" w:rsidR="00000000" w:rsidRDefault="00027501">
      <w:pPr>
        <w:pStyle w:val="a0"/>
        <w:rPr>
          <w:rtl/>
        </w:rPr>
      </w:pPr>
    </w:p>
    <w:p w14:paraId="4D512269" w14:textId="77777777" w:rsidR="00000000" w:rsidRDefault="00027501">
      <w:pPr>
        <w:pStyle w:val="a0"/>
        <w:rPr>
          <w:rFonts w:hint="cs"/>
          <w:rtl/>
        </w:rPr>
      </w:pPr>
      <w:r>
        <w:rPr>
          <w:rFonts w:hint="cs"/>
          <w:rtl/>
        </w:rPr>
        <w:t>- - -</w:t>
      </w:r>
    </w:p>
    <w:p w14:paraId="3CA20471" w14:textId="77777777" w:rsidR="00000000" w:rsidRDefault="00027501">
      <w:pPr>
        <w:pStyle w:val="a0"/>
        <w:ind w:firstLine="0"/>
        <w:rPr>
          <w:rFonts w:hint="cs"/>
          <w:rtl/>
        </w:rPr>
      </w:pPr>
    </w:p>
    <w:p w14:paraId="2E9124EA" w14:textId="77777777" w:rsidR="00000000" w:rsidRDefault="00027501">
      <w:pPr>
        <w:pStyle w:val="-"/>
        <w:rPr>
          <w:rtl/>
        </w:rPr>
      </w:pPr>
      <w:bookmarkStart w:id="566" w:name="FS000000405T21_01_2004_18_42_14C"/>
      <w:bookmarkEnd w:id="566"/>
      <w:r>
        <w:rPr>
          <w:rtl/>
        </w:rPr>
        <w:t>שר התיירות בנימין אלון:</w:t>
      </w:r>
    </w:p>
    <w:p w14:paraId="1141F1E3" w14:textId="77777777" w:rsidR="00000000" w:rsidRDefault="00027501">
      <w:pPr>
        <w:pStyle w:val="a0"/>
        <w:rPr>
          <w:rtl/>
        </w:rPr>
      </w:pPr>
    </w:p>
    <w:p w14:paraId="29E952E1" w14:textId="77777777" w:rsidR="00000000" w:rsidRDefault="00027501">
      <w:pPr>
        <w:pStyle w:val="a0"/>
        <w:rPr>
          <w:rFonts w:hint="cs"/>
          <w:rtl/>
        </w:rPr>
      </w:pPr>
      <w:r>
        <w:rPr>
          <w:rFonts w:hint="cs"/>
          <w:rtl/>
        </w:rPr>
        <w:t>לפי התקנון, אני חושב שאפשר - - -</w:t>
      </w:r>
    </w:p>
    <w:p w14:paraId="771D4B2A" w14:textId="77777777" w:rsidR="00000000" w:rsidRDefault="00027501">
      <w:pPr>
        <w:pStyle w:val="a0"/>
        <w:ind w:firstLine="0"/>
        <w:rPr>
          <w:rFonts w:hint="cs"/>
          <w:rtl/>
        </w:rPr>
      </w:pPr>
    </w:p>
    <w:p w14:paraId="39D98AC3" w14:textId="77777777" w:rsidR="00000000" w:rsidRDefault="00027501">
      <w:pPr>
        <w:pStyle w:val="af1"/>
        <w:rPr>
          <w:rtl/>
        </w:rPr>
      </w:pPr>
      <w:r>
        <w:rPr>
          <w:rtl/>
        </w:rPr>
        <w:t>היו"ר נסים דהן:</w:t>
      </w:r>
    </w:p>
    <w:p w14:paraId="69AD2218" w14:textId="77777777" w:rsidR="00000000" w:rsidRDefault="00027501">
      <w:pPr>
        <w:pStyle w:val="a0"/>
        <w:rPr>
          <w:rtl/>
        </w:rPr>
      </w:pPr>
    </w:p>
    <w:p w14:paraId="3201E8F5" w14:textId="77777777" w:rsidR="00000000" w:rsidRDefault="00027501">
      <w:pPr>
        <w:pStyle w:val="a0"/>
        <w:rPr>
          <w:rFonts w:hint="cs"/>
          <w:rtl/>
        </w:rPr>
      </w:pPr>
      <w:r>
        <w:rPr>
          <w:rFonts w:hint="cs"/>
          <w:rtl/>
        </w:rPr>
        <w:t>נא לא להפריע. הוא עוד לא אמר מלה וכבר מתחילים להפריע. חבר הכנסת ואסל טאהא.</w:t>
      </w:r>
    </w:p>
    <w:p w14:paraId="0E52CA9C" w14:textId="77777777" w:rsidR="00000000" w:rsidRDefault="00027501">
      <w:pPr>
        <w:pStyle w:val="a0"/>
        <w:ind w:firstLine="0"/>
        <w:rPr>
          <w:rFonts w:hint="cs"/>
          <w:rtl/>
        </w:rPr>
      </w:pPr>
    </w:p>
    <w:p w14:paraId="193380B7" w14:textId="77777777" w:rsidR="00000000" w:rsidRDefault="00027501">
      <w:pPr>
        <w:pStyle w:val="af0"/>
        <w:rPr>
          <w:rtl/>
        </w:rPr>
      </w:pPr>
      <w:r>
        <w:rPr>
          <w:rFonts w:hint="eastAsia"/>
          <w:rtl/>
        </w:rPr>
        <w:t>ואסל</w:t>
      </w:r>
      <w:r>
        <w:rPr>
          <w:rtl/>
        </w:rPr>
        <w:t xml:space="preserve"> טאהא (בל"ד):</w:t>
      </w:r>
    </w:p>
    <w:p w14:paraId="67DDAF3D" w14:textId="77777777" w:rsidR="00000000" w:rsidRDefault="00027501">
      <w:pPr>
        <w:pStyle w:val="a0"/>
        <w:rPr>
          <w:rFonts w:hint="cs"/>
          <w:rtl/>
        </w:rPr>
      </w:pPr>
    </w:p>
    <w:p w14:paraId="3E98B14B" w14:textId="77777777" w:rsidR="00000000" w:rsidRDefault="00027501">
      <w:pPr>
        <w:pStyle w:val="a0"/>
        <w:rPr>
          <w:rFonts w:hint="cs"/>
          <w:rtl/>
        </w:rPr>
      </w:pPr>
      <w:r>
        <w:rPr>
          <w:rFonts w:hint="cs"/>
          <w:rtl/>
        </w:rPr>
        <w:t>- - -</w:t>
      </w:r>
    </w:p>
    <w:p w14:paraId="02D666F0" w14:textId="77777777" w:rsidR="00000000" w:rsidRDefault="00027501">
      <w:pPr>
        <w:pStyle w:val="a0"/>
        <w:ind w:firstLine="0"/>
        <w:rPr>
          <w:rFonts w:hint="cs"/>
          <w:rtl/>
        </w:rPr>
      </w:pPr>
    </w:p>
    <w:p w14:paraId="7637ACBF" w14:textId="77777777" w:rsidR="00000000" w:rsidRDefault="00027501">
      <w:pPr>
        <w:pStyle w:val="-"/>
        <w:rPr>
          <w:rtl/>
        </w:rPr>
      </w:pPr>
      <w:bookmarkStart w:id="567" w:name="FS000000405T21_01_2004_18_42_53C"/>
      <w:bookmarkEnd w:id="567"/>
      <w:r>
        <w:rPr>
          <w:rtl/>
        </w:rPr>
        <w:t>שר התיירות בנימין אלון:</w:t>
      </w:r>
    </w:p>
    <w:p w14:paraId="50EB17FE" w14:textId="77777777" w:rsidR="00000000" w:rsidRDefault="00027501">
      <w:pPr>
        <w:pStyle w:val="a0"/>
        <w:rPr>
          <w:rtl/>
        </w:rPr>
      </w:pPr>
    </w:p>
    <w:p w14:paraId="66045EBC" w14:textId="77777777" w:rsidR="00000000" w:rsidRDefault="00027501">
      <w:pPr>
        <w:pStyle w:val="a0"/>
        <w:rPr>
          <w:rFonts w:hint="cs"/>
          <w:rtl/>
        </w:rPr>
      </w:pPr>
      <w:r>
        <w:rPr>
          <w:rFonts w:hint="cs"/>
          <w:rtl/>
        </w:rPr>
        <w:t>אדוני היושב-ראש, לפי התקנון</w:t>
      </w:r>
      <w:r>
        <w:rPr>
          <w:rFonts w:hint="cs"/>
          <w:rtl/>
        </w:rPr>
        <w:t xml:space="preserve">, כמו שהזכרת, זה צריך להיות משהו משולב. אני יכול להשתלב בדברים שקשורים למשרדי. </w:t>
      </w:r>
    </w:p>
    <w:p w14:paraId="50B34EFA" w14:textId="77777777" w:rsidR="00000000" w:rsidRDefault="00027501">
      <w:pPr>
        <w:pStyle w:val="a0"/>
        <w:rPr>
          <w:rFonts w:hint="cs"/>
          <w:rtl/>
        </w:rPr>
      </w:pPr>
    </w:p>
    <w:p w14:paraId="09E9B041" w14:textId="77777777" w:rsidR="00000000" w:rsidRDefault="00027501">
      <w:pPr>
        <w:pStyle w:val="a0"/>
        <w:rPr>
          <w:rFonts w:hint="cs"/>
          <w:rtl/>
        </w:rPr>
      </w:pPr>
      <w:r>
        <w:rPr>
          <w:rFonts w:hint="cs"/>
          <w:rtl/>
        </w:rPr>
        <w:t>החומה הסינית היום היא אתר תיירות. יכול להיות שגם הגדר הזאת תהפוך לאתר תיירות, אם יפסיקו לרצוח - - -</w:t>
      </w:r>
    </w:p>
    <w:p w14:paraId="651B6283" w14:textId="77777777" w:rsidR="00000000" w:rsidRDefault="00027501">
      <w:pPr>
        <w:pStyle w:val="a0"/>
        <w:ind w:firstLine="0"/>
        <w:rPr>
          <w:rFonts w:hint="cs"/>
          <w:rtl/>
        </w:rPr>
      </w:pPr>
    </w:p>
    <w:p w14:paraId="669F1E91" w14:textId="77777777" w:rsidR="00000000" w:rsidRDefault="00027501">
      <w:pPr>
        <w:pStyle w:val="af0"/>
        <w:rPr>
          <w:rtl/>
        </w:rPr>
      </w:pPr>
      <w:r>
        <w:rPr>
          <w:rFonts w:hint="eastAsia"/>
          <w:rtl/>
        </w:rPr>
        <w:t>ואסל</w:t>
      </w:r>
      <w:r>
        <w:rPr>
          <w:rtl/>
        </w:rPr>
        <w:t xml:space="preserve"> טאהא (בל"ד):</w:t>
      </w:r>
    </w:p>
    <w:p w14:paraId="01649EDC" w14:textId="77777777" w:rsidR="00000000" w:rsidRDefault="00027501">
      <w:pPr>
        <w:pStyle w:val="a0"/>
        <w:rPr>
          <w:rFonts w:hint="cs"/>
          <w:rtl/>
        </w:rPr>
      </w:pPr>
    </w:p>
    <w:p w14:paraId="0C2F0CE8" w14:textId="77777777" w:rsidR="00000000" w:rsidRDefault="00027501">
      <w:pPr>
        <w:pStyle w:val="a0"/>
        <w:rPr>
          <w:rFonts w:hint="cs"/>
          <w:rtl/>
        </w:rPr>
      </w:pPr>
      <w:r>
        <w:rPr>
          <w:rFonts w:hint="cs"/>
          <w:rtl/>
        </w:rPr>
        <w:t>- - -</w:t>
      </w:r>
    </w:p>
    <w:p w14:paraId="040ECF7E" w14:textId="77777777" w:rsidR="00000000" w:rsidRDefault="00027501">
      <w:pPr>
        <w:pStyle w:val="a0"/>
        <w:ind w:firstLine="0"/>
        <w:rPr>
          <w:rFonts w:hint="cs"/>
          <w:rtl/>
        </w:rPr>
      </w:pPr>
    </w:p>
    <w:p w14:paraId="473ABE05" w14:textId="77777777" w:rsidR="00000000" w:rsidRDefault="00027501">
      <w:pPr>
        <w:pStyle w:val="af0"/>
        <w:rPr>
          <w:rtl/>
        </w:rPr>
      </w:pPr>
      <w:r>
        <w:rPr>
          <w:rFonts w:hint="eastAsia"/>
          <w:rtl/>
        </w:rPr>
        <w:t>עסאם</w:t>
      </w:r>
      <w:r>
        <w:rPr>
          <w:rtl/>
        </w:rPr>
        <w:t xml:space="preserve"> מח'ול (חד"ש-תע"ל):</w:t>
      </w:r>
    </w:p>
    <w:p w14:paraId="3398B293" w14:textId="77777777" w:rsidR="00000000" w:rsidRDefault="00027501">
      <w:pPr>
        <w:pStyle w:val="a0"/>
        <w:rPr>
          <w:rFonts w:hint="cs"/>
          <w:rtl/>
        </w:rPr>
      </w:pPr>
    </w:p>
    <w:p w14:paraId="04079104" w14:textId="77777777" w:rsidR="00000000" w:rsidRDefault="00027501">
      <w:pPr>
        <w:pStyle w:val="a0"/>
        <w:rPr>
          <w:rFonts w:hint="cs"/>
          <w:rtl/>
        </w:rPr>
      </w:pPr>
      <w:r>
        <w:rPr>
          <w:rFonts w:hint="cs"/>
          <w:rtl/>
        </w:rPr>
        <w:t>- - -</w:t>
      </w:r>
    </w:p>
    <w:p w14:paraId="3152F13D" w14:textId="77777777" w:rsidR="00000000" w:rsidRDefault="00027501">
      <w:pPr>
        <w:pStyle w:val="af0"/>
        <w:rPr>
          <w:rtl/>
        </w:rPr>
      </w:pPr>
    </w:p>
    <w:p w14:paraId="55FD8022" w14:textId="77777777" w:rsidR="00000000" w:rsidRDefault="00027501">
      <w:pPr>
        <w:pStyle w:val="af0"/>
        <w:rPr>
          <w:rtl/>
        </w:rPr>
      </w:pPr>
      <w:r>
        <w:rPr>
          <w:rFonts w:hint="eastAsia"/>
          <w:rtl/>
        </w:rPr>
        <w:t>טלב</w:t>
      </w:r>
      <w:r>
        <w:rPr>
          <w:rtl/>
        </w:rPr>
        <w:t xml:space="preserve"> אלסאנע (רע"ם</w:t>
      </w:r>
      <w:r>
        <w:rPr>
          <w:rtl/>
        </w:rPr>
        <w:t>):</w:t>
      </w:r>
    </w:p>
    <w:p w14:paraId="7929836C" w14:textId="77777777" w:rsidR="00000000" w:rsidRDefault="00027501">
      <w:pPr>
        <w:pStyle w:val="a0"/>
        <w:rPr>
          <w:rFonts w:hint="cs"/>
          <w:rtl/>
        </w:rPr>
      </w:pPr>
    </w:p>
    <w:p w14:paraId="48A3B5BA" w14:textId="77777777" w:rsidR="00000000" w:rsidRDefault="00027501">
      <w:pPr>
        <w:pStyle w:val="a0"/>
        <w:rPr>
          <w:rFonts w:hint="cs"/>
          <w:rtl/>
        </w:rPr>
      </w:pPr>
      <w:r>
        <w:rPr>
          <w:rFonts w:hint="cs"/>
          <w:rtl/>
        </w:rPr>
        <w:t>זה הפרויקט היהודי.</w:t>
      </w:r>
    </w:p>
    <w:p w14:paraId="4B7F8533" w14:textId="77777777" w:rsidR="00000000" w:rsidRDefault="00027501">
      <w:pPr>
        <w:pStyle w:val="a0"/>
        <w:ind w:firstLine="0"/>
        <w:rPr>
          <w:rFonts w:hint="cs"/>
          <w:rtl/>
        </w:rPr>
      </w:pPr>
    </w:p>
    <w:p w14:paraId="7625CD31" w14:textId="77777777" w:rsidR="00000000" w:rsidRDefault="00027501">
      <w:pPr>
        <w:pStyle w:val="af1"/>
        <w:rPr>
          <w:rtl/>
        </w:rPr>
      </w:pPr>
      <w:r>
        <w:rPr>
          <w:rtl/>
        </w:rPr>
        <w:t>היו"ר נסים דהן:</w:t>
      </w:r>
    </w:p>
    <w:p w14:paraId="233DBE93" w14:textId="77777777" w:rsidR="00000000" w:rsidRDefault="00027501">
      <w:pPr>
        <w:pStyle w:val="a0"/>
        <w:rPr>
          <w:rtl/>
        </w:rPr>
      </w:pPr>
    </w:p>
    <w:p w14:paraId="12C4C4ED" w14:textId="77777777" w:rsidR="00000000" w:rsidRDefault="00027501">
      <w:pPr>
        <w:pStyle w:val="a0"/>
        <w:rPr>
          <w:rFonts w:hint="cs"/>
          <w:rtl/>
        </w:rPr>
      </w:pPr>
      <w:r>
        <w:rPr>
          <w:rFonts w:hint="cs"/>
          <w:rtl/>
        </w:rPr>
        <w:t>חברי הכנסת, עדיין לא נאמר משפט אחד. אתה רק מפריע סתם. חברי הכנסת, נא לא להפריע.</w:t>
      </w:r>
    </w:p>
    <w:p w14:paraId="21C3826E" w14:textId="77777777" w:rsidR="00000000" w:rsidRDefault="00027501">
      <w:pPr>
        <w:pStyle w:val="a0"/>
        <w:ind w:firstLine="0"/>
        <w:rPr>
          <w:rFonts w:hint="cs"/>
          <w:rtl/>
        </w:rPr>
      </w:pPr>
    </w:p>
    <w:p w14:paraId="646F70A1" w14:textId="77777777" w:rsidR="00000000" w:rsidRDefault="00027501">
      <w:pPr>
        <w:pStyle w:val="-"/>
        <w:rPr>
          <w:rtl/>
        </w:rPr>
      </w:pPr>
      <w:bookmarkStart w:id="568" w:name="FS000000405T21_01_2004_18_44_28C"/>
      <w:bookmarkEnd w:id="568"/>
      <w:r>
        <w:rPr>
          <w:rtl/>
        </w:rPr>
        <w:t>שר התיירות בנימין אלון:</w:t>
      </w:r>
    </w:p>
    <w:p w14:paraId="2240B2F2" w14:textId="77777777" w:rsidR="00000000" w:rsidRDefault="00027501">
      <w:pPr>
        <w:pStyle w:val="a0"/>
        <w:rPr>
          <w:rtl/>
        </w:rPr>
      </w:pPr>
    </w:p>
    <w:p w14:paraId="271DBB51" w14:textId="77777777" w:rsidR="00000000" w:rsidRDefault="00027501">
      <w:pPr>
        <w:pStyle w:val="a0"/>
        <w:rPr>
          <w:rFonts w:hint="cs"/>
          <w:rtl/>
        </w:rPr>
      </w:pPr>
      <w:r>
        <w:rPr>
          <w:rFonts w:hint="cs"/>
          <w:rtl/>
        </w:rPr>
        <w:t xml:space="preserve">אני הייתי בישיבת הממשלה שדנה בנושא הגדר, באותו מיעוט מכובד, שהתנגד. אבל, מאז החליטה הממשלה, זו החלטה וההחלטה </w:t>
      </w:r>
      <w:r>
        <w:rPr>
          <w:rFonts w:hint="cs"/>
          <w:rtl/>
        </w:rPr>
        <w:t xml:space="preserve">מחייבת את כולם, ואני בכלל זה. הממשלה החליטה החלטה. אני הייתי מצפה, ופה אני לא בא להתווכח עכשיו עם אנשים, אני מכיר את סדר-היום הפוליטי של חברת הכנסת גלאון, שזרה לארץ הזאת ומשוש חייה זה לראות יהודים נעקרים מפה, וכל השאר טפל בעיניה. אין לה שום דבר מהותי יותר </w:t>
      </w:r>
      <w:r>
        <w:rPr>
          <w:rFonts w:hint="cs"/>
          <w:rtl/>
        </w:rPr>
        <w:t>בחייה. אבל יש בינינו ויכוח - - -</w:t>
      </w:r>
    </w:p>
    <w:p w14:paraId="3AA7DE41" w14:textId="77777777" w:rsidR="00000000" w:rsidRDefault="00027501">
      <w:pPr>
        <w:pStyle w:val="a0"/>
        <w:ind w:firstLine="0"/>
        <w:rPr>
          <w:rFonts w:hint="cs"/>
          <w:rtl/>
        </w:rPr>
      </w:pPr>
    </w:p>
    <w:p w14:paraId="5506368F" w14:textId="77777777" w:rsidR="00000000" w:rsidRDefault="00027501">
      <w:pPr>
        <w:pStyle w:val="af0"/>
        <w:rPr>
          <w:rtl/>
        </w:rPr>
      </w:pPr>
      <w:r>
        <w:rPr>
          <w:rFonts w:hint="eastAsia"/>
          <w:rtl/>
        </w:rPr>
        <w:t>זהבה</w:t>
      </w:r>
      <w:r>
        <w:rPr>
          <w:rtl/>
        </w:rPr>
        <w:t xml:space="preserve"> גלאון (מרצ):</w:t>
      </w:r>
    </w:p>
    <w:p w14:paraId="6A67E8B5" w14:textId="77777777" w:rsidR="00000000" w:rsidRDefault="00027501">
      <w:pPr>
        <w:pStyle w:val="a0"/>
        <w:rPr>
          <w:rFonts w:hint="cs"/>
          <w:rtl/>
        </w:rPr>
      </w:pPr>
    </w:p>
    <w:p w14:paraId="2F576303" w14:textId="77777777" w:rsidR="00000000" w:rsidRDefault="00027501">
      <w:pPr>
        <w:pStyle w:val="a0"/>
        <w:rPr>
          <w:rFonts w:hint="cs"/>
          <w:rtl/>
        </w:rPr>
      </w:pPr>
      <w:r>
        <w:rPr>
          <w:rFonts w:hint="cs"/>
          <w:rtl/>
        </w:rPr>
        <w:t>- - -</w:t>
      </w:r>
    </w:p>
    <w:p w14:paraId="467E3C36" w14:textId="77777777" w:rsidR="00000000" w:rsidRDefault="00027501">
      <w:pPr>
        <w:pStyle w:val="a0"/>
        <w:ind w:firstLine="0"/>
        <w:rPr>
          <w:rFonts w:hint="cs"/>
          <w:rtl/>
        </w:rPr>
      </w:pPr>
    </w:p>
    <w:p w14:paraId="73D8C073" w14:textId="77777777" w:rsidR="00000000" w:rsidRDefault="00027501">
      <w:pPr>
        <w:pStyle w:val="-"/>
        <w:rPr>
          <w:rtl/>
        </w:rPr>
      </w:pPr>
      <w:bookmarkStart w:id="569" w:name="FS000000405T21_01_2004_18_46_05C"/>
      <w:bookmarkEnd w:id="569"/>
      <w:r>
        <w:rPr>
          <w:rtl/>
        </w:rPr>
        <w:t>שר התיירות בנימין אלון:</w:t>
      </w:r>
    </w:p>
    <w:p w14:paraId="5D5BFE00" w14:textId="77777777" w:rsidR="00000000" w:rsidRDefault="00027501">
      <w:pPr>
        <w:pStyle w:val="a0"/>
        <w:rPr>
          <w:rtl/>
        </w:rPr>
      </w:pPr>
    </w:p>
    <w:p w14:paraId="2D2C3A84" w14:textId="77777777" w:rsidR="00000000" w:rsidRDefault="00027501">
      <w:pPr>
        <w:pStyle w:val="a0"/>
        <w:rPr>
          <w:rFonts w:hint="cs"/>
          <w:rtl/>
        </w:rPr>
      </w:pPr>
      <w:r>
        <w:rPr>
          <w:rFonts w:hint="cs"/>
          <w:rtl/>
        </w:rPr>
        <w:t>אבל יש בינינו ויכוח. לפחות, חברת הכנסת גלאון - - -</w:t>
      </w:r>
    </w:p>
    <w:p w14:paraId="14CD9EBE" w14:textId="77777777" w:rsidR="00000000" w:rsidRDefault="00027501">
      <w:pPr>
        <w:pStyle w:val="a0"/>
        <w:ind w:firstLine="0"/>
        <w:rPr>
          <w:rFonts w:hint="cs"/>
          <w:rtl/>
        </w:rPr>
      </w:pPr>
    </w:p>
    <w:p w14:paraId="2F4F88C3" w14:textId="77777777" w:rsidR="00000000" w:rsidRDefault="00027501">
      <w:pPr>
        <w:pStyle w:val="af1"/>
        <w:rPr>
          <w:rtl/>
        </w:rPr>
      </w:pPr>
      <w:r>
        <w:rPr>
          <w:rtl/>
        </w:rPr>
        <w:t>היו"ר נסים דהן:</w:t>
      </w:r>
    </w:p>
    <w:p w14:paraId="193E5AFD" w14:textId="77777777" w:rsidR="00000000" w:rsidRDefault="00027501">
      <w:pPr>
        <w:pStyle w:val="a0"/>
        <w:rPr>
          <w:rtl/>
        </w:rPr>
      </w:pPr>
    </w:p>
    <w:p w14:paraId="08354D97" w14:textId="77777777" w:rsidR="00000000" w:rsidRDefault="00027501">
      <w:pPr>
        <w:pStyle w:val="a0"/>
        <w:rPr>
          <w:rFonts w:hint="cs"/>
          <w:rtl/>
        </w:rPr>
      </w:pPr>
      <w:r>
        <w:rPr>
          <w:rFonts w:hint="cs"/>
          <w:rtl/>
        </w:rPr>
        <w:t>חברת הכנסת גלאון, דיברת את דברייך ולא הפריעו לך.</w:t>
      </w:r>
    </w:p>
    <w:p w14:paraId="7FEE5DBD" w14:textId="77777777" w:rsidR="00000000" w:rsidRDefault="00027501">
      <w:pPr>
        <w:pStyle w:val="a0"/>
        <w:ind w:firstLine="0"/>
        <w:rPr>
          <w:rFonts w:hint="cs"/>
          <w:rtl/>
        </w:rPr>
      </w:pPr>
    </w:p>
    <w:p w14:paraId="768F0B3A" w14:textId="77777777" w:rsidR="00000000" w:rsidRDefault="00027501">
      <w:pPr>
        <w:pStyle w:val="af0"/>
        <w:rPr>
          <w:rtl/>
        </w:rPr>
      </w:pPr>
      <w:r>
        <w:rPr>
          <w:rFonts w:hint="eastAsia"/>
          <w:rtl/>
        </w:rPr>
        <w:t>זהבה</w:t>
      </w:r>
      <w:r>
        <w:rPr>
          <w:rtl/>
        </w:rPr>
        <w:t xml:space="preserve"> גלאון (מרצ):</w:t>
      </w:r>
    </w:p>
    <w:p w14:paraId="68AE9BBD" w14:textId="77777777" w:rsidR="00000000" w:rsidRDefault="00027501">
      <w:pPr>
        <w:pStyle w:val="a0"/>
        <w:rPr>
          <w:rFonts w:hint="cs"/>
          <w:rtl/>
        </w:rPr>
      </w:pPr>
    </w:p>
    <w:p w14:paraId="0D99A29D" w14:textId="77777777" w:rsidR="00000000" w:rsidRDefault="00027501">
      <w:pPr>
        <w:pStyle w:val="a0"/>
        <w:rPr>
          <w:rFonts w:hint="cs"/>
          <w:rtl/>
        </w:rPr>
      </w:pPr>
      <w:r>
        <w:rPr>
          <w:rFonts w:hint="cs"/>
          <w:rtl/>
        </w:rPr>
        <w:t>הוא לא יחלק לי ציונים.</w:t>
      </w:r>
    </w:p>
    <w:p w14:paraId="5A002BAA" w14:textId="77777777" w:rsidR="00000000" w:rsidRDefault="00027501">
      <w:pPr>
        <w:pStyle w:val="a0"/>
        <w:ind w:firstLine="0"/>
        <w:rPr>
          <w:rFonts w:hint="cs"/>
          <w:rtl/>
        </w:rPr>
      </w:pPr>
    </w:p>
    <w:p w14:paraId="5397EF4D" w14:textId="77777777" w:rsidR="00000000" w:rsidRDefault="00027501">
      <w:pPr>
        <w:pStyle w:val="-"/>
        <w:rPr>
          <w:rtl/>
        </w:rPr>
      </w:pPr>
      <w:bookmarkStart w:id="570" w:name="FS000000405T21_01_2004_18_46_37C"/>
      <w:bookmarkEnd w:id="570"/>
      <w:r>
        <w:rPr>
          <w:rtl/>
        </w:rPr>
        <w:t>שר התיירו</w:t>
      </w:r>
      <w:r>
        <w:rPr>
          <w:rtl/>
        </w:rPr>
        <w:t>ת בנימין אלון:</w:t>
      </w:r>
    </w:p>
    <w:p w14:paraId="06C42EF3" w14:textId="77777777" w:rsidR="00000000" w:rsidRDefault="00027501">
      <w:pPr>
        <w:pStyle w:val="a0"/>
        <w:rPr>
          <w:rtl/>
        </w:rPr>
      </w:pPr>
    </w:p>
    <w:p w14:paraId="2F49C8D1" w14:textId="77777777" w:rsidR="00000000" w:rsidRDefault="00027501">
      <w:pPr>
        <w:pStyle w:val="a0"/>
        <w:rPr>
          <w:rFonts w:hint="cs"/>
          <w:rtl/>
        </w:rPr>
      </w:pPr>
      <w:r>
        <w:rPr>
          <w:rFonts w:hint="cs"/>
          <w:rtl/>
        </w:rPr>
        <w:t>חברת הכנסת גלאון, היא דמוקרטית - - -</w:t>
      </w:r>
    </w:p>
    <w:p w14:paraId="3CA9B7AB" w14:textId="77777777" w:rsidR="00000000" w:rsidRDefault="00027501">
      <w:pPr>
        <w:pStyle w:val="af1"/>
        <w:rPr>
          <w:rtl/>
        </w:rPr>
      </w:pPr>
    </w:p>
    <w:p w14:paraId="55F7E85F" w14:textId="77777777" w:rsidR="00000000" w:rsidRDefault="00027501">
      <w:pPr>
        <w:pStyle w:val="af1"/>
        <w:rPr>
          <w:rtl/>
        </w:rPr>
      </w:pPr>
      <w:r>
        <w:rPr>
          <w:rtl/>
        </w:rPr>
        <w:t>היו"ר נסים דהן:</w:t>
      </w:r>
    </w:p>
    <w:p w14:paraId="229A68C5" w14:textId="77777777" w:rsidR="00000000" w:rsidRDefault="00027501">
      <w:pPr>
        <w:pStyle w:val="a0"/>
        <w:rPr>
          <w:rtl/>
        </w:rPr>
      </w:pPr>
    </w:p>
    <w:p w14:paraId="18B20265" w14:textId="77777777" w:rsidR="00000000" w:rsidRDefault="00027501">
      <w:pPr>
        <w:pStyle w:val="a0"/>
        <w:rPr>
          <w:rFonts w:hint="cs"/>
          <w:rtl/>
        </w:rPr>
      </w:pPr>
      <w:r>
        <w:rPr>
          <w:rFonts w:hint="cs"/>
          <w:rtl/>
        </w:rPr>
        <w:t xml:space="preserve">חברת הכנסת זהבה גלאון, נא לא להפריע, בבקשה. אני קורא אותך לסדר פעם ראשונה. את מפריעה לסדר הדיון פעם שנייה, לצערי הרב. חברת הכנסת זהבה גלאון, אני מבקש ממך לא להפריע לסדר הדיון. יושב-ראש </w:t>
      </w:r>
      <w:r>
        <w:rPr>
          <w:rFonts w:hint="cs"/>
          <w:rtl/>
        </w:rPr>
        <w:t>הישיבה באותו רגע רשאי לתת את רשות הדיבור גם לשר שמבקש - - -</w:t>
      </w:r>
    </w:p>
    <w:p w14:paraId="00129258" w14:textId="77777777" w:rsidR="00000000" w:rsidRDefault="00027501">
      <w:pPr>
        <w:pStyle w:val="a0"/>
        <w:ind w:firstLine="0"/>
        <w:rPr>
          <w:rFonts w:hint="cs"/>
          <w:rtl/>
        </w:rPr>
      </w:pPr>
    </w:p>
    <w:p w14:paraId="6384EF8A" w14:textId="77777777" w:rsidR="00000000" w:rsidRDefault="00027501">
      <w:pPr>
        <w:pStyle w:val="af0"/>
        <w:rPr>
          <w:rtl/>
        </w:rPr>
      </w:pPr>
      <w:r>
        <w:rPr>
          <w:rFonts w:hint="eastAsia"/>
          <w:rtl/>
        </w:rPr>
        <w:t>זהבה</w:t>
      </w:r>
      <w:r>
        <w:rPr>
          <w:rtl/>
        </w:rPr>
        <w:t xml:space="preserve"> גלאון (מרצ):</w:t>
      </w:r>
    </w:p>
    <w:p w14:paraId="7DE67C76" w14:textId="77777777" w:rsidR="00000000" w:rsidRDefault="00027501">
      <w:pPr>
        <w:pStyle w:val="a0"/>
        <w:rPr>
          <w:rFonts w:hint="cs"/>
          <w:rtl/>
        </w:rPr>
      </w:pPr>
    </w:p>
    <w:p w14:paraId="0E41C7F6" w14:textId="77777777" w:rsidR="00000000" w:rsidRDefault="00027501">
      <w:pPr>
        <w:pStyle w:val="a0"/>
        <w:rPr>
          <w:rFonts w:hint="cs"/>
          <w:rtl/>
        </w:rPr>
      </w:pPr>
      <w:r>
        <w:rPr>
          <w:rFonts w:hint="cs"/>
          <w:rtl/>
        </w:rPr>
        <w:t>אבל הוא אמר עלי דברים חמורים, ואתה היית צריך לנזוף בו.</w:t>
      </w:r>
    </w:p>
    <w:p w14:paraId="0CA0DD0C" w14:textId="77777777" w:rsidR="00000000" w:rsidRDefault="00027501">
      <w:pPr>
        <w:pStyle w:val="a0"/>
        <w:ind w:firstLine="0"/>
        <w:rPr>
          <w:rFonts w:hint="cs"/>
          <w:rtl/>
        </w:rPr>
      </w:pPr>
    </w:p>
    <w:p w14:paraId="124CBD13" w14:textId="77777777" w:rsidR="00000000" w:rsidRDefault="00027501">
      <w:pPr>
        <w:pStyle w:val="af1"/>
        <w:rPr>
          <w:rtl/>
        </w:rPr>
      </w:pPr>
      <w:r>
        <w:rPr>
          <w:rtl/>
        </w:rPr>
        <w:t>היו"ר נסים דהן:</w:t>
      </w:r>
    </w:p>
    <w:p w14:paraId="24FE3FB8" w14:textId="77777777" w:rsidR="00000000" w:rsidRDefault="00027501">
      <w:pPr>
        <w:pStyle w:val="a0"/>
        <w:rPr>
          <w:rtl/>
        </w:rPr>
      </w:pPr>
    </w:p>
    <w:p w14:paraId="48DF4A10" w14:textId="77777777" w:rsidR="00000000" w:rsidRDefault="00027501">
      <w:pPr>
        <w:pStyle w:val="a0"/>
        <w:rPr>
          <w:rFonts w:hint="cs"/>
          <w:rtl/>
        </w:rPr>
      </w:pPr>
      <w:r>
        <w:rPr>
          <w:rFonts w:hint="cs"/>
          <w:rtl/>
        </w:rPr>
        <w:t>חברת הכנסת גלאון.</w:t>
      </w:r>
    </w:p>
    <w:p w14:paraId="392927F2" w14:textId="77777777" w:rsidR="00000000" w:rsidRDefault="00027501">
      <w:pPr>
        <w:pStyle w:val="a0"/>
        <w:ind w:firstLine="0"/>
        <w:rPr>
          <w:rFonts w:hint="cs"/>
          <w:rtl/>
        </w:rPr>
      </w:pPr>
    </w:p>
    <w:p w14:paraId="7AEE4A79" w14:textId="77777777" w:rsidR="00000000" w:rsidRDefault="00027501">
      <w:pPr>
        <w:pStyle w:val="af0"/>
        <w:rPr>
          <w:rtl/>
        </w:rPr>
      </w:pPr>
      <w:r>
        <w:rPr>
          <w:rFonts w:hint="eastAsia"/>
          <w:rtl/>
        </w:rPr>
        <w:t>זהבה</w:t>
      </w:r>
      <w:r>
        <w:rPr>
          <w:rtl/>
        </w:rPr>
        <w:t xml:space="preserve"> גלאון (מרצ):</w:t>
      </w:r>
    </w:p>
    <w:p w14:paraId="22AC02D0" w14:textId="77777777" w:rsidR="00000000" w:rsidRDefault="00027501">
      <w:pPr>
        <w:pStyle w:val="a0"/>
        <w:rPr>
          <w:rFonts w:hint="cs"/>
          <w:rtl/>
        </w:rPr>
      </w:pPr>
    </w:p>
    <w:p w14:paraId="3BF4ACF8" w14:textId="77777777" w:rsidR="00000000" w:rsidRDefault="00027501">
      <w:pPr>
        <w:pStyle w:val="a0"/>
        <w:rPr>
          <w:rFonts w:hint="cs"/>
          <w:rtl/>
        </w:rPr>
      </w:pPr>
      <w:r>
        <w:rPr>
          <w:rFonts w:hint="cs"/>
          <w:rtl/>
        </w:rPr>
        <w:t>אתה, בתור היושב-ראש. זה לא בסדר. לא תיתן לי ציונים. תעיר לו על זה</w:t>
      </w:r>
      <w:r>
        <w:rPr>
          <w:rFonts w:hint="cs"/>
          <w:rtl/>
        </w:rPr>
        <w:t>.</w:t>
      </w:r>
    </w:p>
    <w:p w14:paraId="349C83E8" w14:textId="77777777" w:rsidR="00000000" w:rsidRDefault="00027501">
      <w:pPr>
        <w:pStyle w:val="a0"/>
        <w:ind w:firstLine="0"/>
        <w:rPr>
          <w:rFonts w:hint="cs"/>
          <w:rtl/>
        </w:rPr>
      </w:pPr>
    </w:p>
    <w:p w14:paraId="737D1EA4" w14:textId="77777777" w:rsidR="00000000" w:rsidRDefault="00027501">
      <w:pPr>
        <w:pStyle w:val="-"/>
        <w:rPr>
          <w:rtl/>
        </w:rPr>
      </w:pPr>
      <w:bookmarkStart w:id="571" w:name="FS000000405T21_01_2004_18_48_29C"/>
      <w:bookmarkEnd w:id="571"/>
      <w:r>
        <w:rPr>
          <w:rtl/>
        </w:rPr>
        <w:t>שר התיירות בנימין אלון:</w:t>
      </w:r>
    </w:p>
    <w:p w14:paraId="220D5EBC" w14:textId="77777777" w:rsidR="00000000" w:rsidRDefault="00027501">
      <w:pPr>
        <w:pStyle w:val="a0"/>
        <w:rPr>
          <w:rtl/>
        </w:rPr>
      </w:pPr>
    </w:p>
    <w:p w14:paraId="75F80E29" w14:textId="77777777" w:rsidR="00000000" w:rsidRDefault="00027501">
      <w:pPr>
        <w:pStyle w:val="a0"/>
        <w:rPr>
          <w:rFonts w:hint="cs"/>
          <w:rtl/>
        </w:rPr>
      </w:pPr>
      <w:r>
        <w:rPr>
          <w:rFonts w:hint="cs"/>
          <w:rtl/>
        </w:rPr>
        <w:t>אני רוצה להאמין, שבמסגרת הדמוקרטיה, כמו שאני מקבל החלטות ממשלה והחלטות כנסת, אני גם מאמין שחברת הכנסת גלאון, גם אם היא תהיה במיעוט, היא תקבל את החלטות הכנסת ותכבד אותן.</w:t>
      </w:r>
    </w:p>
    <w:p w14:paraId="4844401E" w14:textId="77777777" w:rsidR="00000000" w:rsidRDefault="00027501">
      <w:pPr>
        <w:pStyle w:val="a0"/>
        <w:ind w:firstLine="0"/>
        <w:rPr>
          <w:rFonts w:hint="cs"/>
          <w:rtl/>
        </w:rPr>
      </w:pPr>
    </w:p>
    <w:p w14:paraId="7D5C973C" w14:textId="77777777" w:rsidR="00000000" w:rsidRDefault="00027501">
      <w:pPr>
        <w:pStyle w:val="af0"/>
        <w:rPr>
          <w:rtl/>
        </w:rPr>
      </w:pPr>
      <w:r>
        <w:rPr>
          <w:rFonts w:hint="eastAsia"/>
          <w:rtl/>
        </w:rPr>
        <w:t>זהבה</w:t>
      </w:r>
      <w:r>
        <w:rPr>
          <w:rtl/>
        </w:rPr>
        <w:t xml:space="preserve"> גלאון (מרצ):</w:t>
      </w:r>
    </w:p>
    <w:p w14:paraId="6422DEEB" w14:textId="77777777" w:rsidR="00000000" w:rsidRDefault="00027501">
      <w:pPr>
        <w:pStyle w:val="a0"/>
        <w:rPr>
          <w:rFonts w:hint="cs"/>
          <w:rtl/>
        </w:rPr>
      </w:pPr>
    </w:p>
    <w:p w14:paraId="28CEBC9B" w14:textId="77777777" w:rsidR="00000000" w:rsidRDefault="00027501">
      <w:pPr>
        <w:pStyle w:val="a0"/>
        <w:rPr>
          <w:rFonts w:hint="cs"/>
          <w:rtl/>
        </w:rPr>
      </w:pPr>
      <w:r>
        <w:rPr>
          <w:rFonts w:hint="cs"/>
          <w:rtl/>
        </w:rPr>
        <w:t>אני לא רוצה לשמוע במה אתה מאמין, וזה לא</w:t>
      </w:r>
      <w:r>
        <w:rPr>
          <w:rFonts w:hint="cs"/>
          <w:rtl/>
        </w:rPr>
        <w:t xml:space="preserve"> מעניין אותי במה אתה מאמין.</w:t>
      </w:r>
    </w:p>
    <w:p w14:paraId="1E265AFB" w14:textId="77777777" w:rsidR="00000000" w:rsidRDefault="00027501">
      <w:pPr>
        <w:pStyle w:val="a0"/>
        <w:ind w:firstLine="0"/>
        <w:rPr>
          <w:rFonts w:hint="cs"/>
          <w:rtl/>
        </w:rPr>
      </w:pPr>
    </w:p>
    <w:p w14:paraId="407D0C66" w14:textId="77777777" w:rsidR="00000000" w:rsidRDefault="00027501">
      <w:pPr>
        <w:pStyle w:val="-"/>
        <w:rPr>
          <w:rtl/>
        </w:rPr>
      </w:pPr>
      <w:bookmarkStart w:id="572" w:name="FS000000405T21_01_2004_18_49_25C"/>
      <w:bookmarkEnd w:id="572"/>
      <w:r>
        <w:rPr>
          <w:rtl/>
        </w:rPr>
        <w:t>שר התיירות בנימין אלון:</w:t>
      </w:r>
    </w:p>
    <w:p w14:paraId="18518E42" w14:textId="77777777" w:rsidR="00000000" w:rsidRDefault="00027501">
      <w:pPr>
        <w:pStyle w:val="a0"/>
        <w:rPr>
          <w:rtl/>
        </w:rPr>
      </w:pPr>
    </w:p>
    <w:p w14:paraId="0BCB2E5B" w14:textId="77777777" w:rsidR="00000000" w:rsidRDefault="00027501">
      <w:pPr>
        <w:pStyle w:val="a0"/>
        <w:rPr>
          <w:rFonts w:hint="cs"/>
          <w:rtl/>
        </w:rPr>
      </w:pPr>
      <w:r>
        <w:rPr>
          <w:rFonts w:hint="cs"/>
          <w:rtl/>
        </w:rPr>
        <w:t>אני גם מאמין, שחברת הכנסת גלאון תכבד החלטות ממשלה, שהיא לא בחרה בה והיא מאוד מאוד לא סובלת אותה.</w:t>
      </w:r>
    </w:p>
    <w:p w14:paraId="0CBE0B44" w14:textId="77777777" w:rsidR="00000000" w:rsidRDefault="00027501">
      <w:pPr>
        <w:pStyle w:val="a0"/>
        <w:ind w:firstLine="0"/>
        <w:rPr>
          <w:rFonts w:hint="cs"/>
          <w:rtl/>
        </w:rPr>
      </w:pPr>
    </w:p>
    <w:p w14:paraId="71C2D7A3" w14:textId="77777777" w:rsidR="00000000" w:rsidRDefault="00027501">
      <w:pPr>
        <w:pStyle w:val="af0"/>
        <w:rPr>
          <w:rtl/>
        </w:rPr>
      </w:pPr>
      <w:r>
        <w:rPr>
          <w:rFonts w:hint="eastAsia"/>
          <w:rtl/>
        </w:rPr>
        <w:t>זהבה</w:t>
      </w:r>
      <w:r>
        <w:rPr>
          <w:rtl/>
        </w:rPr>
        <w:t xml:space="preserve"> גלאון (מרצ):</w:t>
      </w:r>
    </w:p>
    <w:p w14:paraId="5AD7814C" w14:textId="77777777" w:rsidR="00000000" w:rsidRDefault="00027501">
      <w:pPr>
        <w:pStyle w:val="a0"/>
        <w:rPr>
          <w:rFonts w:hint="cs"/>
          <w:rtl/>
        </w:rPr>
      </w:pPr>
    </w:p>
    <w:p w14:paraId="18882ED5" w14:textId="77777777" w:rsidR="00000000" w:rsidRDefault="00027501">
      <w:pPr>
        <w:pStyle w:val="a0"/>
        <w:rPr>
          <w:rFonts w:hint="cs"/>
          <w:rtl/>
        </w:rPr>
      </w:pPr>
      <w:r>
        <w:rPr>
          <w:rFonts w:hint="cs"/>
          <w:rtl/>
        </w:rPr>
        <w:t>אל תיתן לי ציונים.</w:t>
      </w:r>
    </w:p>
    <w:p w14:paraId="3B795C46" w14:textId="77777777" w:rsidR="00000000" w:rsidRDefault="00027501">
      <w:pPr>
        <w:pStyle w:val="-"/>
        <w:rPr>
          <w:rtl/>
        </w:rPr>
      </w:pPr>
      <w:bookmarkStart w:id="573" w:name="FS000000405T21_01_2004_18_49_47C"/>
      <w:bookmarkEnd w:id="573"/>
    </w:p>
    <w:p w14:paraId="39D5BA6E" w14:textId="77777777" w:rsidR="00000000" w:rsidRDefault="00027501">
      <w:pPr>
        <w:pStyle w:val="-"/>
        <w:rPr>
          <w:rtl/>
        </w:rPr>
      </w:pPr>
      <w:r>
        <w:rPr>
          <w:rtl/>
        </w:rPr>
        <w:t>שר התיירות בנימין אלון:</w:t>
      </w:r>
    </w:p>
    <w:p w14:paraId="575DCEFF" w14:textId="77777777" w:rsidR="00000000" w:rsidRDefault="00027501">
      <w:pPr>
        <w:pStyle w:val="a0"/>
        <w:rPr>
          <w:rtl/>
        </w:rPr>
      </w:pPr>
    </w:p>
    <w:p w14:paraId="44DAFFF4" w14:textId="77777777" w:rsidR="00000000" w:rsidRDefault="00027501">
      <w:pPr>
        <w:pStyle w:val="a0"/>
        <w:rPr>
          <w:rFonts w:hint="cs"/>
          <w:rtl/>
        </w:rPr>
      </w:pPr>
      <w:r>
        <w:rPr>
          <w:rFonts w:hint="cs"/>
          <w:rtl/>
        </w:rPr>
        <w:t>קשה לי להאמין, ואני לא רואה בדמיוני את ח</w:t>
      </w:r>
      <w:r>
        <w:rPr>
          <w:rFonts w:hint="cs"/>
          <w:rtl/>
        </w:rPr>
        <w:t>ברת הכנסת גלאון, למרות הדעות הקיצוניות השמאלניות שלה, עוזבת את מדינת ישראל - -</w:t>
      </w:r>
    </w:p>
    <w:p w14:paraId="2099FC06" w14:textId="77777777" w:rsidR="00000000" w:rsidRDefault="00027501">
      <w:pPr>
        <w:pStyle w:val="a0"/>
        <w:ind w:firstLine="0"/>
        <w:rPr>
          <w:rFonts w:hint="cs"/>
          <w:rtl/>
        </w:rPr>
      </w:pPr>
    </w:p>
    <w:p w14:paraId="4E66377D" w14:textId="77777777" w:rsidR="00000000" w:rsidRDefault="00027501">
      <w:pPr>
        <w:pStyle w:val="af0"/>
        <w:rPr>
          <w:rtl/>
        </w:rPr>
      </w:pPr>
      <w:r>
        <w:rPr>
          <w:rFonts w:hint="eastAsia"/>
          <w:rtl/>
        </w:rPr>
        <w:t>עסאם</w:t>
      </w:r>
      <w:r>
        <w:rPr>
          <w:rtl/>
        </w:rPr>
        <w:t xml:space="preserve"> מח'ול (חד"ש-תע"ל):</w:t>
      </w:r>
    </w:p>
    <w:p w14:paraId="426B90EC" w14:textId="77777777" w:rsidR="00000000" w:rsidRDefault="00027501">
      <w:pPr>
        <w:pStyle w:val="a0"/>
        <w:rPr>
          <w:rFonts w:hint="cs"/>
          <w:rtl/>
        </w:rPr>
      </w:pPr>
    </w:p>
    <w:p w14:paraId="33A397C2" w14:textId="77777777" w:rsidR="00000000" w:rsidRDefault="00027501">
      <w:pPr>
        <w:pStyle w:val="a0"/>
        <w:rPr>
          <w:rFonts w:hint="cs"/>
          <w:rtl/>
        </w:rPr>
      </w:pPr>
      <w:r>
        <w:rPr>
          <w:rFonts w:hint="cs"/>
          <w:rtl/>
        </w:rPr>
        <w:t>- - -</w:t>
      </w:r>
    </w:p>
    <w:p w14:paraId="2601C824" w14:textId="77777777" w:rsidR="00000000" w:rsidRDefault="00027501">
      <w:pPr>
        <w:pStyle w:val="a0"/>
        <w:ind w:firstLine="0"/>
        <w:rPr>
          <w:rFonts w:hint="cs"/>
          <w:rtl/>
        </w:rPr>
      </w:pPr>
    </w:p>
    <w:p w14:paraId="2D67DEAD" w14:textId="77777777" w:rsidR="00000000" w:rsidRDefault="00027501">
      <w:pPr>
        <w:pStyle w:val="-"/>
        <w:rPr>
          <w:rtl/>
        </w:rPr>
      </w:pPr>
      <w:bookmarkStart w:id="574" w:name="FS000000405T21_01_2004_18_50_22C"/>
      <w:bookmarkEnd w:id="574"/>
      <w:r>
        <w:rPr>
          <w:rtl/>
        </w:rPr>
        <w:t>שר התיירות בנימין אלון:</w:t>
      </w:r>
    </w:p>
    <w:p w14:paraId="04D66546" w14:textId="77777777" w:rsidR="00000000" w:rsidRDefault="00027501">
      <w:pPr>
        <w:pStyle w:val="a0"/>
        <w:rPr>
          <w:rtl/>
        </w:rPr>
      </w:pPr>
    </w:p>
    <w:p w14:paraId="2FF7DA6A" w14:textId="77777777" w:rsidR="00000000" w:rsidRDefault="00027501">
      <w:pPr>
        <w:pStyle w:val="a0"/>
        <w:rPr>
          <w:rFonts w:hint="cs"/>
          <w:rtl/>
        </w:rPr>
      </w:pPr>
      <w:r>
        <w:rPr>
          <w:rFonts w:hint="cs"/>
          <w:rtl/>
        </w:rPr>
        <w:t>- -  עוזבת את ירושלים והולכת להאג, לדון בחוקיות של הגדר. בזה רציתי לסיים.</w:t>
      </w:r>
    </w:p>
    <w:p w14:paraId="5282DFE3" w14:textId="77777777" w:rsidR="00000000" w:rsidRDefault="00027501">
      <w:pPr>
        <w:pStyle w:val="a0"/>
        <w:ind w:firstLine="0"/>
        <w:rPr>
          <w:rFonts w:hint="cs"/>
          <w:rtl/>
        </w:rPr>
      </w:pPr>
    </w:p>
    <w:p w14:paraId="01D3D6F8" w14:textId="77777777" w:rsidR="00000000" w:rsidRDefault="00027501">
      <w:pPr>
        <w:pStyle w:val="af0"/>
        <w:rPr>
          <w:rtl/>
        </w:rPr>
      </w:pPr>
      <w:r>
        <w:rPr>
          <w:rFonts w:hint="eastAsia"/>
          <w:rtl/>
        </w:rPr>
        <w:t>דני</w:t>
      </w:r>
      <w:r>
        <w:rPr>
          <w:rtl/>
        </w:rPr>
        <w:t xml:space="preserve"> יתום (העבודה-מימד):</w:t>
      </w:r>
    </w:p>
    <w:p w14:paraId="36EA90DB" w14:textId="77777777" w:rsidR="00000000" w:rsidRDefault="00027501">
      <w:pPr>
        <w:pStyle w:val="a0"/>
        <w:rPr>
          <w:rFonts w:hint="cs"/>
          <w:rtl/>
        </w:rPr>
      </w:pPr>
    </w:p>
    <w:p w14:paraId="5FC3F435" w14:textId="77777777" w:rsidR="00000000" w:rsidRDefault="00027501">
      <w:pPr>
        <w:pStyle w:val="a0"/>
        <w:rPr>
          <w:rFonts w:hint="cs"/>
          <w:rtl/>
        </w:rPr>
      </w:pPr>
      <w:r>
        <w:rPr>
          <w:rFonts w:hint="cs"/>
          <w:rtl/>
        </w:rPr>
        <w:t>- - -</w:t>
      </w:r>
    </w:p>
    <w:p w14:paraId="7B7C6D24" w14:textId="77777777" w:rsidR="00000000" w:rsidRDefault="00027501">
      <w:pPr>
        <w:pStyle w:val="a0"/>
        <w:ind w:firstLine="0"/>
        <w:rPr>
          <w:rFonts w:hint="cs"/>
          <w:rtl/>
        </w:rPr>
      </w:pPr>
    </w:p>
    <w:p w14:paraId="6F7400C0" w14:textId="77777777" w:rsidR="00000000" w:rsidRDefault="00027501">
      <w:pPr>
        <w:pStyle w:val="-"/>
        <w:rPr>
          <w:rtl/>
        </w:rPr>
      </w:pPr>
      <w:bookmarkStart w:id="575" w:name="FS000000405T21_01_2004_18_50_54C"/>
      <w:bookmarkEnd w:id="575"/>
      <w:r>
        <w:rPr>
          <w:rtl/>
        </w:rPr>
        <w:t>שר התיירות ב</w:t>
      </w:r>
      <w:r>
        <w:rPr>
          <w:rtl/>
        </w:rPr>
        <w:t>נימין אלון:</w:t>
      </w:r>
    </w:p>
    <w:p w14:paraId="504DBD8F" w14:textId="77777777" w:rsidR="00000000" w:rsidRDefault="00027501">
      <w:pPr>
        <w:pStyle w:val="a0"/>
        <w:rPr>
          <w:rtl/>
        </w:rPr>
      </w:pPr>
    </w:p>
    <w:p w14:paraId="516E01DF" w14:textId="77777777" w:rsidR="00000000" w:rsidRDefault="00027501">
      <w:pPr>
        <w:pStyle w:val="a0"/>
        <w:rPr>
          <w:rFonts w:hint="cs"/>
          <w:rtl/>
        </w:rPr>
      </w:pPr>
      <w:r>
        <w:rPr>
          <w:rFonts w:hint="cs"/>
          <w:rtl/>
        </w:rPr>
        <w:t xml:space="preserve">אני שמעתי שחבר כנסת בכנסת הזאת, מחוקק, חבר הכנסת ברכה, מבקש ללכת לבית-הדין הבין-לאומי בהאג כדי לדון בחוקיות הגדר. אני שואל את החברים בכנסת הזאת, לכל רוחב דעותיהם: האם הם מתפלאים, כשהם רואים תופעה כזאת, שאזרחים רבים כל כך לא מאמינים בנאמנות של </w:t>
      </w:r>
      <w:r>
        <w:rPr>
          <w:rFonts w:hint="cs"/>
          <w:rtl/>
        </w:rPr>
        <w:t>חבר הכנסת ברכה למדינת ישראל? תודה.</w:t>
      </w:r>
    </w:p>
    <w:p w14:paraId="044AA993" w14:textId="77777777" w:rsidR="00000000" w:rsidRDefault="00027501">
      <w:pPr>
        <w:pStyle w:val="a0"/>
        <w:ind w:firstLine="0"/>
        <w:rPr>
          <w:rFonts w:hint="cs"/>
          <w:rtl/>
        </w:rPr>
      </w:pPr>
    </w:p>
    <w:p w14:paraId="3F580C8C" w14:textId="77777777" w:rsidR="00000000" w:rsidRDefault="00027501">
      <w:pPr>
        <w:pStyle w:val="af0"/>
        <w:rPr>
          <w:rtl/>
        </w:rPr>
      </w:pPr>
      <w:r>
        <w:rPr>
          <w:rFonts w:hint="eastAsia"/>
          <w:rtl/>
        </w:rPr>
        <w:t>עסאם</w:t>
      </w:r>
      <w:r>
        <w:rPr>
          <w:rtl/>
        </w:rPr>
        <w:t xml:space="preserve"> מח'ול (חד"ש-תע"ל):</w:t>
      </w:r>
    </w:p>
    <w:p w14:paraId="2FE62DC7" w14:textId="77777777" w:rsidR="00000000" w:rsidRDefault="00027501">
      <w:pPr>
        <w:pStyle w:val="a0"/>
        <w:rPr>
          <w:rFonts w:hint="cs"/>
          <w:rtl/>
        </w:rPr>
      </w:pPr>
    </w:p>
    <w:p w14:paraId="2C76F9BF" w14:textId="77777777" w:rsidR="00000000" w:rsidRDefault="00027501">
      <w:pPr>
        <w:pStyle w:val="a0"/>
        <w:rPr>
          <w:rFonts w:hint="cs"/>
          <w:rtl/>
        </w:rPr>
      </w:pPr>
      <w:r>
        <w:rPr>
          <w:rFonts w:hint="cs"/>
          <w:rtl/>
        </w:rPr>
        <w:t>אתה מסית, אתה כובש ומסית. הכבשת וגם הסתת?</w:t>
      </w:r>
    </w:p>
    <w:p w14:paraId="6B57CEAE" w14:textId="77777777" w:rsidR="00000000" w:rsidRDefault="00027501">
      <w:pPr>
        <w:pStyle w:val="a0"/>
        <w:ind w:firstLine="0"/>
        <w:rPr>
          <w:rFonts w:hint="cs"/>
          <w:rtl/>
        </w:rPr>
      </w:pPr>
    </w:p>
    <w:p w14:paraId="22A0CF31" w14:textId="77777777" w:rsidR="00000000" w:rsidRDefault="00027501">
      <w:pPr>
        <w:pStyle w:val="af0"/>
        <w:rPr>
          <w:rtl/>
        </w:rPr>
      </w:pPr>
      <w:r>
        <w:rPr>
          <w:rFonts w:hint="eastAsia"/>
          <w:rtl/>
        </w:rPr>
        <w:t>עבד</w:t>
      </w:r>
      <w:r>
        <w:rPr>
          <w:rtl/>
        </w:rPr>
        <w:t>-אלמאלכ דהאמשה (רע"ם):</w:t>
      </w:r>
    </w:p>
    <w:p w14:paraId="0E394686" w14:textId="77777777" w:rsidR="00000000" w:rsidRDefault="00027501">
      <w:pPr>
        <w:pStyle w:val="a0"/>
        <w:rPr>
          <w:rFonts w:hint="cs"/>
          <w:rtl/>
        </w:rPr>
      </w:pPr>
    </w:p>
    <w:p w14:paraId="46532D3D" w14:textId="77777777" w:rsidR="00000000" w:rsidRDefault="00027501">
      <w:pPr>
        <w:pStyle w:val="a0"/>
        <w:rPr>
          <w:rFonts w:hint="cs"/>
          <w:rtl/>
        </w:rPr>
      </w:pPr>
      <w:r>
        <w:rPr>
          <w:rFonts w:hint="cs"/>
          <w:rtl/>
        </w:rPr>
        <w:t>- - -</w:t>
      </w:r>
    </w:p>
    <w:p w14:paraId="7FFB5D97" w14:textId="77777777" w:rsidR="00000000" w:rsidRDefault="00027501">
      <w:pPr>
        <w:pStyle w:val="a0"/>
        <w:ind w:firstLine="0"/>
        <w:rPr>
          <w:rFonts w:hint="cs"/>
          <w:rtl/>
        </w:rPr>
      </w:pPr>
    </w:p>
    <w:p w14:paraId="6942614A" w14:textId="77777777" w:rsidR="00000000" w:rsidRDefault="00027501">
      <w:pPr>
        <w:pStyle w:val="af1"/>
        <w:rPr>
          <w:rtl/>
        </w:rPr>
      </w:pPr>
      <w:r>
        <w:rPr>
          <w:rFonts w:hint="eastAsia"/>
          <w:rtl/>
        </w:rPr>
        <w:t>היו</w:t>
      </w:r>
      <w:r>
        <w:rPr>
          <w:rtl/>
        </w:rPr>
        <w:t>"ר נסים דהן:</w:t>
      </w:r>
    </w:p>
    <w:p w14:paraId="329B4267" w14:textId="77777777" w:rsidR="00000000" w:rsidRDefault="00027501">
      <w:pPr>
        <w:pStyle w:val="a0"/>
        <w:rPr>
          <w:rFonts w:hint="cs"/>
          <w:rtl/>
        </w:rPr>
      </w:pPr>
    </w:p>
    <w:p w14:paraId="094F4030" w14:textId="77777777" w:rsidR="00000000" w:rsidRDefault="00027501">
      <w:pPr>
        <w:pStyle w:val="a0"/>
        <w:rPr>
          <w:rFonts w:hint="cs"/>
          <w:rtl/>
        </w:rPr>
      </w:pPr>
      <w:r>
        <w:rPr>
          <w:rFonts w:hint="cs"/>
          <w:rtl/>
        </w:rPr>
        <w:t>תודה רבה. נגמר. כבוד השר גדעון עזרא - - -</w:t>
      </w:r>
    </w:p>
    <w:p w14:paraId="405E31F3" w14:textId="77777777" w:rsidR="00000000" w:rsidRDefault="00027501">
      <w:pPr>
        <w:pStyle w:val="a0"/>
        <w:ind w:firstLine="0"/>
        <w:rPr>
          <w:rFonts w:hint="cs"/>
          <w:rtl/>
        </w:rPr>
      </w:pPr>
    </w:p>
    <w:p w14:paraId="78AF202C" w14:textId="77777777" w:rsidR="00000000" w:rsidRDefault="00027501">
      <w:pPr>
        <w:pStyle w:val="af0"/>
        <w:rPr>
          <w:rtl/>
        </w:rPr>
      </w:pPr>
      <w:r>
        <w:rPr>
          <w:rFonts w:hint="eastAsia"/>
          <w:rtl/>
        </w:rPr>
        <w:t>עסאם</w:t>
      </w:r>
      <w:r>
        <w:rPr>
          <w:rtl/>
        </w:rPr>
        <w:t xml:space="preserve"> מח'ול (חד"ש-תע"ל):</w:t>
      </w:r>
    </w:p>
    <w:p w14:paraId="71724393" w14:textId="77777777" w:rsidR="00000000" w:rsidRDefault="00027501">
      <w:pPr>
        <w:pStyle w:val="a0"/>
        <w:rPr>
          <w:rFonts w:hint="cs"/>
          <w:rtl/>
        </w:rPr>
      </w:pPr>
    </w:p>
    <w:p w14:paraId="47974787" w14:textId="77777777" w:rsidR="00000000" w:rsidRDefault="00027501">
      <w:pPr>
        <w:pStyle w:val="a0"/>
        <w:rPr>
          <w:rFonts w:hint="cs"/>
          <w:rtl/>
        </w:rPr>
      </w:pPr>
      <w:r>
        <w:rPr>
          <w:rFonts w:hint="cs"/>
          <w:rtl/>
        </w:rPr>
        <w:t>אתה הפנים האמיתיות של המדינה הזאת</w:t>
      </w:r>
      <w:r>
        <w:rPr>
          <w:rFonts w:hint="cs"/>
          <w:rtl/>
        </w:rPr>
        <w:t>.</w:t>
      </w:r>
    </w:p>
    <w:p w14:paraId="119FD9E4" w14:textId="77777777" w:rsidR="00000000" w:rsidRDefault="00027501">
      <w:pPr>
        <w:pStyle w:val="a"/>
        <w:rPr>
          <w:rFonts w:hint="cs"/>
          <w:rtl/>
        </w:rPr>
      </w:pPr>
      <w:bookmarkStart w:id="576" w:name="FS000000474T21_01_2004_18_53_15"/>
      <w:bookmarkEnd w:id="576"/>
    </w:p>
    <w:p w14:paraId="3C76BD1F" w14:textId="77777777" w:rsidR="00000000" w:rsidRDefault="00027501">
      <w:pPr>
        <w:pStyle w:val="a"/>
        <w:rPr>
          <w:rtl/>
        </w:rPr>
      </w:pPr>
      <w:bookmarkStart w:id="577" w:name="_Toc90038076"/>
      <w:r>
        <w:rPr>
          <w:rFonts w:hint="eastAsia"/>
          <w:rtl/>
        </w:rPr>
        <w:t>השר</w:t>
      </w:r>
      <w:r>
        <w:rPr>
          <w:rtl/>
        </w:rPr>
        <w:t xml:space="preserve"> גדעון עזרא:</w:t>
      </w:r>
      <w:bookmarkEnd w:id="577"/>
    </w:p>
    <w:p w14:paraId="32421811" w14:textId="77777777" w:rsidR="00000000" w:rsidRDefault="00027501">
      <w:pPr>
        <w:pStyle w:val="a0"/>
        <w:rPr>
          <w:rFonts w:hint="cs"/>
          <w:rtl/>
        </w:rPr>
      </w:pPr>
    </w:p>
    <w:p w14:paraId="2CA21ACB" w14:textId="77777777" w:rsidR="00000000" w:rsidRDefault="00027501">
      <w:pPr>
        <w:pStyle w:val="a0"/>
        <w:rPr>
          <w:rFonts w:hint="cs"/>
          <w:rtl/>
        </w:rPr>
      </w:pPr>
      <w:r>
        <w:rPr>
          <w:rFonts w:hint="cs"/>
          <w:rtl/>
        </w:rPr>
        <w:t xml:space="preserve">אדוני היושב-ראש, חברי חברי הכנסת, השר בני אלון, אני רוצה להקדים ולומר, ששמעתי לפני שבועיים-שלושה את ראש עיריית אום-אל-פחם אומר כמה הוא נהנה מכך שיש גדר. שמעתי את תושבי כפר-סבא שנהנים מהעובדה שיש גדר. שמעתי את תושבי בקה-אל-ע'רביה אומרים </w:t>
      </w:r>
      <w:r>
        <w:rPr>
          <w:rFonts w:hint="cs"/>
          <w:rtl/>
        </w:rPr>
        <w:t>שהם נהנים שיש גדר. הם מרגישים הרבה יותר בטוחים. אז אם הם נהנים וזה חשוב להגנה - - -</w:t>
      </w:r>
    </w:p>
    <w:p w14:paraId="61EAB6AF" w14:textId="77777777" w:rsidR="00000000" w:rsidRDefault="00027501">
      <w:pPr>
        <w:pStyle w:val="a0"/>
        <w:ind w:firstLine="0"/>
        <w:rPr>
          <w:rFonts w:hint="cs"/>
          <w:rtl/>
        </w:rPr>
      </w:pPr>
    </w:p>
    <w:p w14:paraId="046F48B8" w14:textId="77777777" w:rsidR="00000000" w:rsidRDefault="00027501">
      <w:pPr>
        <w:pStyle w:val="af0"/>
        <w:rPr>
          <w:rtl/>
        </w:rPr>
      </w:pPr>
      <w:r>
        <w:rPr>
          <w:rFonts w:hint="eastAsia"/>
          <w:rtl/>
        </w:rPr>
        <w:t>ואסל</w:t>
      </w:r>
      <w:r>
        <w:rPr>
          <w:rtl/>
        </w:rPr>
        <w:t xml:space="preserve"> טאהא (בל"ד):</w:t>
      </w:r>
    </w:p>
    <w:p w14:paraId="3C4578F6" w14:textId="77777777" w:rsidR="00000000" w:rsidRDefault="00027501">
      <w:pPr>
        <w:pStyle w:val="a0"/>
        <w:rPr>
          <w:rFonts w:hint="cs"/>
          <w:rtl/>
        </w:rPr>
      </w:pPr>
    </w:p>
    <w:p w14:paraId="503E3F19" w14:textId="77777777" w:rsidR="00000000" w:rsidRDefault="00027501">
      <w:pPr>
        <w:pStyle w:val="a0"/>
        <w:rPr>
          <w:rFonts w:hint="cs"/>
          <w:rtl/>
        </w:rPr>
      </w:pPr>
      <w:r>
        <w:rPr>
          <w:rFonts w:hint="cs"/>
          <w:rtl/>
        </w:rPr>
        <w:t>זה לספח את אום-אל-פחם לגדה.</w:t>
      </w:r>
    </w:p>
    <w:p w14:paraId="7F0771BA" w14:textId="77777777" w:rsidR="00000000" w:rsidRDefault="00027501">
      <w:pPr>
        <w:pStyle w:val="a0"/>
        <w:ind w:firstLine="0"/>
        <w:rPr>
          <w:rFonts w:hint="cs"/>
          <w:rtl/>
        </w:rPr>
      </w:pPr>
    </w:p>
    <w:p w14:paraId="5BA2EFFE" w14:textId="77777777" w:rsidR="00000000" w:rsidRDefault="00027501">
      <w:pPr>
        <w:pStyle w:val="-"/>
        <w:rPr>
          <w:rtl/>
        </w:rPr>
      </w:pPr>
      <w:bookmarkStart w:id="578" w:name="FS000000474T21_01_2004_18_54_36C"/>
      <w:bookmarkEnd w:id="578"/>
      <w:r>
        <w:rPr>
          <w:rFonts w:hint="eastAsia"/>
          <w:rtl/>
        </w:rPr>
        <w:t>השר</w:t>
      </w:r>
      <w:r>
        <w:rPr>
          <w:rtl/>
        </w:rPr>
        <w:t xml:space="preserve"> גדעון עזרא:</w:t>
      </w:r>
    </w:p>
    <w:p w14:paraId="14DDD431" w14:textId="77777777" w:rsidR="00000000" w:rsidRDefault="00027501">
      <w:pPr>
        <w:pStyle w:val="a0"/>
        <w:rPr>
          <w:rFonts w:hint="cs"/>
          <w:rtl/>
        </w:rPr>
      </w:pPr>
    </w:p>
    <w:p w14:paraId="1D222B61" w14:textId="77777777" w:rsidR="00000000" w:rsidRDefault="00027501">
      <w:pPr>
        <w:pStyle w:val="a0"/>
        <w:rPr>
          <w:rFonts w:hint="cs"/>
          <w:rtl/>
        </w:rPr>
      </w:pPr>
      <w:r>
        <w:rPr>
          <w:rFonts w:hint="cs"/>
          <w:rtl/>
        </w:rPr>
        <w:t>תגיד לי, מה אתה מבלבל את המוח? מה יש לך להגיד? דיברת כבר.</w:t>
      </w:r>
    </w:p>
    <w:p w14:paraId="42E6D7F8" w14:textId="77777777" w:rsidR="00000000" w:rsidRDefault="00027501">
      <w:pPr>
        <w:pStyle w:val="a0"/>
        <w:ind w:firstLine="0"/>
        <w:rPr>
          <w:rFonts w:hint="cs"/>
          <w:rtl/>
        </w:rPr>
      </w:pPr>
    </w:p>
    <w:p w14:paraId="2CF8139F" w14:textId="77777777" w:rsidR="00000000" w:rsidRDefault="00027501">
      <w:pPr>
        <w:pStyle w:val="af1"/>
        <w:rPr>
          <w:rtl/>
        </w:rPr>
      </w:pPr>
      <w:r>
        <w:rPr>
          <w:rFonts w:hint="eastAsia"/>
          <w:rtl/>
        </w:rPr>
        <w:t>היו</w:t>
      </w:r>
      <w:r>
        <w:rPr>
          <w:rtl/>
        </w:rPr>
        <w:t>"ר נסים דהן:</w:t>
      </w:r>
    </w:p>
    <w:p w14:paraId="44157C06" w14:textId="77777777" w:rsidR="00000000" w:rsidRDefault="00027501">
      <w:pPr>
        <w:pStyle w:val="a0"/>
        <w:rPr>
          <w:rFonts w:hint="cs"/>
          <w:rtl/>
        </w:rPr>
      </w:pPr>
    </w:p>
    <w:p w14:paraId="0743D40A" w14:textId="77777777" w:rsidR="00000000" w:rsidRDefault="00027501">
      <w:pPr>
        <w:pStyle w:val="a0"/>
        <w:rPr>
          <w:rFonts w:hint="cs"/>
          <w:rtl/>
        </w:rPr>
      </w:pPr>
      <w:r>
        <w:rPr>
          <w:rFonts w:hint="cs"/>
          <w:rtl/>
        </w:rPr>
        <w:t>חבר הכנסת ואסל טאהא, אתה כל הז</w:t>
      </w:r>
      <w:r>
        <w:rPr>
          <w:rFonts w:hint="cs"/>
          <w:rtl/>
        </w:rPr>
        <w:t>מן מפריע ואי-אפשר לנהל ככה דיון. קצת כבוד.</w:t>
      </w:r>
    </w:p>
    <w:p w14:paraId="502A3FA6" w14:textId="77777777" w:rsidR="00000000" w:rsidRDefault="00027501">
      <w:pPr>
        <w:pStyle w:val="a0"/>
        <w:ind w:firstLine="0"/>
        <w:rPr>
          <w:rFonts w:hint="cs"/>
          <w:rtl/>
        </w:rPr>
      </w:pPr>
    </w:p>
    <w:p w14:paraId="7FD8B019" w14:textId="77777777" w:rsidR="00000000" w:rsidRDefault="00027501">
      <w:pPr>
        <w:pStyle w:val="-"/>
        <w:rPr>
          <w:rtl/>
        </w:rPr>
      </w:pPr>
      <w:bookmarkStart w:id="579" w:name="FS000000474T21_01_2004_18_55_02C"/>
      <w:bookmarkEnd w:id="579"/>
      <w:r>
        <w:rPr>
          <w:rFonts w:hint="eastAsia"/>
          <w:rtl/>
        </w:rPr>
        <w:t>השר</w:t>
      </w:r>
      <w:r>
        <w:rPr>
          <w:rtl/>
        </w:rPr>
        <w:t xml:space="preserve"> גדעון עזרא:</w:t>
      </w:r>
    </w:p>
    <w:p w14:paraId="36E8A565" w14:textId="77777777" w:rsidR="00000000" w:rsidRDefault="00027501">
      <w:pPr>
        <w:pStyle w:val="a0"/>
        <w:rPr>
          <w:rFonts w:hint="cs"/>
          <w:rtl/>
        </w:rPr>
      </w:pPr>
    </w:p>
    <w:p w14:paraId="161DE657" w14:textId="77777777" w:rsidR="00000000" w:rsidRDefault="00027501">
      <w:pPr>
        <w:pStyle w:val="a0"/>
        <w:rPr>
          <w:rFonts w:hint="cs"/>
          <w:rtl/>
        </w:rPr>
      </w:pPr>
      <w:r>
        <w:rPr>
          <w:rFonts w:hint="cs"/>
          <w:rtl/>
        </w:rPr>
        <w:t>רגע, מה אמרתי לא נכון?</w:t>
      </w:r>
    </w:p>
    <w:p w14:paraId="141A587F" w14:textId="77777777" w:rsidR="00000000" w:rsidRDefault="00027501">
      <w:pPr>
        <w:pStyle w:val="a0"/>
        <w:ind w:firstLine="0"/>
        <w:rPr>
          <w:rFonts w:hint="cs"/>
          <w:rtl/>
        </w:rPr>
      </w:pPr>
    </w:p>
    <w:p w14:paraId="51C1BF27" w14:textId="77777777" w:rsidR="00000000" w:rsidRDefault="00027501">
      <w:pPr>
        <w:pStyle w:val="af0"/>
        <w:rPr>
          <w:rtl/>
        </w:rPr>
      </w:pPr>
      <w:r>
        <w:rPr>
          <w:rFonts w:hint="eastAsia"/>
          <w:rtl/>
        </w:rPr>
        <w:t>ואסל</w:t>
      </w:r>
      <w:r>
        <w:rPr>
          <w:rtl/>
        </w:rPr>
        <w:t xml:space="preserve"> טאהא (בל"ד):</w:t>
      </w:r>
    </w:p>
    <w:p w14:paraId="10CF0BCB" w14:textId="77777777" w:rsidR="00000000" w:rsidRDefault="00027501">
      <w:pPr>
        <w:pStyle w:val="a0"/>
        <w:rPr>
          <w:rFonts w:hint="cs"/>
          <w:rtl/>
        </w:rPr>
      </w:pPr>
    </w:p>
    <w:p w14:paraId="72042F4E" w14:textId="77777777" w:rsidR="00000000" w:rsidRDefault="00027501">
      <w:pPr>
        <w:pStyle w:val="a0"/>
        <w:rPr>
          <w:rFonts w:hint="cs"/>
          <w:rtl/>
        </w:rPr>
      </w:pPr>
      <w:r>
        <w:rPr>
          <w:rFonts w:hint="cs"/>
          <w:rtl/>
        </w:rPr>
        <w:t>- - -</w:t>
      </w:r>
    </w:p>
    <w:p w14:paraId="2597A4E5" w14:textId="77777777" w:rsidR="00000000" w:rsidRDefault="00027501">
      <w:pPr>
        <w:pStyle w:val="a0"/>
        <w:ind w:firstLine="0"/>
        <w:rPr>
          <w:rFonts w:hint="cs"/>
          <w:rtl/>
        </w:rPr>
      </w:pPr>
    </w:p>
    <w:p w14:paraId="459DABD9" w14:textId="77777777" w:rsidR="00000000" w:rsidRDefault="00027501">
      <w:pPr>
        <w:pStyle w:val="af1"/>
        <w:rPr>
          <w:rtl/>
        </w:rPr>
      </w:pPr>
      <w:r>
        <w:rPr>
          <w:rFonts w:hint="eastAsia"/>
          <w:rtl/>
        </w:rPr>
        <w:t>היו</w:t>
      </w:r>
      <w:r>
        <w:rPr>
          <w:rtl/>
        </w:rPr>
        <w:t>"ר נסים דהן:</w:t>
      </w:r>
    </w:p>
    <w:p w14:paraId="4CD688AF" w14:textId="77777777" w:rsidR="00000000" w:rsidRDefault="00027501">
      <w:pPr>
        <w:pStyle w:val="a0"/>
        <w:rPr>
          <w:rFonts w:hint="cs"/>
          <w:rtl/>
        </w:rPr>
      </w:pPr>
    </w:p>
    <w:p w14:paraId="5D468E25" w14:textId="77777777" w:rsidR="00000000" w:rsidRDefault="00027501">
      <w:pPr>
        <w:pStyle w:val="a0"/>
        <w:rPr>
          <w:rFonts w:hint="cs"/>
          <w:rtl/>
        </w:rPr>
      </w:pPr>
      <w:r>
        <w:rPr>
          <w:rFonts w:hint="cs"/>
          <w:rtl/>
        </w:rPr>
        <w:t>כבוד השר, אתה לא צריך להתווכח אתו. חבר הכנסת ואסל טאהא, בצער אני קורא אותך פעם ראשונה לסדר.</w:t>
      </w:r>
    </w:p>
    <w:p w14:paraId="76C802D8" w14:textId="77777777" w:rsidR="00000000" w:rsidRDefault="00027501">
      <w:pPr>
        <w:pStyle w:val="a0"/>
        <w:ind w:firstLine="0"/>
        <w:rPr>
          <w:rFonts w:hint="cs"/>
          <w:rtl/>
        </w:rPr>
      </w:pPr>
    </w:p>
    <w:p w14:paraId="72221DC3" w14:textId="77777777" w:rsidR="00000000" w:rsidRDefault="00027501">
      <w:pPr>
        <w:pStyle w:val="-"/>
        <w:rPr>
          <w:rtl/>
        </w:rPr>
      </w:pPr>
      <w:bookmarkStart w:id="580" w:name="FS000000474T21_01_2004_18_55_40C"/>
      <w:bookmarkEnd w:id="580"/>
      <w:r>
        <w:rPr>
          <w:rFonts w:hint="eastAsia"/>
          <w:rtl/>
        </w:rPr>
        <w:t>השר</w:t>
      </w:r>
      <w:r>
        <w:rPr>
          <w:rtl/>
        </w:rPr>
        <w:t xml:space="preserve"> גדעון עזרא:</w:t>
      </w:r>
    </w:p>
    <w:p w14:paraId="21DCC770" w14:textId="77777777" w:rsidR="00000000" w:rsidRDefault="00027501">
      <w:pPr>
        <w:pStyle w:val="a0"/>
        <w:rPr>
          <w:rFonts w:hint="cs"/>
          <w:rtl/>
        </w:rPr>
      </w:pPr>
    </w:p>
    <w:p w14:paraId="2DDBE86F" w14:textId="77777777" w:rsidR="00000000" w:rsidRDefault="00027501">
      <w:pPr>
        <w:pStyle w:val="a0"/>
        <w:rPr>
          <w:rFonts w:hint="cs"/>
          <w:rtl/>
        </w:rPr>
      </w:pPr>
      <w:r>
        <w:rPr>
          <w:rFonts w:hint="cs"/>
          <w:rtl/>
        </w:rPr>
        <w:t>אני שואל: אם להם ז</w:t>
      </w:r>
      <w:r>
        <w:rPr>
          <w:rFonts w:hint="cs"/>
          <w:rtl/>
        </w:rPr>
        <w:t>ה חשוב, ואני יכול לתת אפשרות גם לתושבי גוש-עציון ליהנות מאותה הגנה ולתושבי אריאל ליהנות מאותה הגנה, מדוע שאני לא אתן? אני מוציא מיליארדים על הגדר הזאת, שאין לנו. מדוע לא ניתן להם הגנה? מדוע לא?</w:t>
      </w:r>
    </w:p>
    <w:p w14:paraId="6870AE82" w14:textId="77777777" w:rsidR="00000000" w:rsidRDefault="00027501">
      <w:pPr>
        <w:pStyle w:val="a0"/>
        <w:ind w:firstLine="0"/>
        <w:rPr>
          <w:rFonts w:hint="cs"/>
          <w:rtl/>
        </w:rPr>
      </w:pPr>
    </w:p>
    <w:p w14:paraId="45E3964E" w14:textId="77777777" w:rsidR="00000000" w:rsidRDefault="00027501">
      <w:pPr>
        <w:pStyle w:val="af0"/>
        <w:rPr>
          <w:rtl/>
        </w:rPr>
      </w:pPr>
    </w:p>
    <w:p w14:paraId="470A0973" w14:textId="77777777" w:rsidR="00000000" w:rsidRDefault="00027501">
      <w:pPr>
        <w:pStyle w:val="af0"/>
        <w:rPr>
          <w:rtl/>
        </w:rPr>
      </w:pPr>
      <w:r>
        <w:rPr>
          <w:rFonts w:hint="eastAsia"/>
          <w:rtl/>
        </w:rPr>
        <w:t>ואסל</w:t>
      </w:r>
      <w:r>
        <w:rPr>
          <w:rtl/>
        </w:rPr>
        <w:t xml:space="preserve"> טאהא (בל"ד):</w:t>
      </w:r>
    </w:p>
    <w:p w14:paraId="671955D2" w14:textId="77777777" w:rsidR="00000000" w:rsidRDefault="00027501">
      <w:pPr>
        <w:pStyle w:val="a0"/>
        <w:rPr>
          <w:rFonts w:hint="cs"/>
          <w:rtl/>
        </w:rPr>
      </w:pPr>
    </w:p>
    <w:p w14:paraId="51FE3959" w14:textId="77777777" w:rsidR="00000000" w:rsidRDefault="00027501">
      <w:pPr>
        <w:pStyle w:val="a0"/>
        <w:rPr>
          <w:rFonts w:hint="cs"/>
          <w:rtl/>
        </w:rPr>
      </w:pPr>
      <w:r>
        <w:rPr>
          <w:rFonts w:hint="cs"/>
          <w:rtl/>
        </w:rPr>
        <w:t xml:space="preserve">תבנה את הגדר, את החומה הזאת, על האדמה של </w:t>
      </w:r>
      <w:r>
        <w:rPr>
          <w:rFonts w:hint="cs"/>
          <w:rtl/>
        </w:rPr>
        <w:t>ישראל.  כל העולם מתנגד, זו לא גדר, זו חומה.</w:t>
      </w:r>
    </w:p>
    <w:p w14:paraId="20EADFEE" w14:textId="77777777" w:rsidR="00000000" w:rsidRDefault="00027501">
      <w:pPr>
        <w:pStyle w:val="a0"/>
        <w:ind w:firstLine="0"/>
        <w:rPr>
          <w:rFonts w:hint="cs"/>
          <w:rtl/>
        </w:rPr>
      </w:pPr>
    </w:p>
    <w:p w14:paraId="6D9D63B5" w14:textId="77777777" w:rsidR="00000000" w:rsidRDefault="00027501">
      <w:pPr>
        <w:pStyle w:val="af1"/>
        <w:rPr>
          <w:rtl/>
        </w:rPr>
      </w:pPr>
      <w:r>
        <w:rPr>
          <w:rtl/>
        </w:rPr>
        <w:t>היו"ר נסים דהן:</w:t>
      </w:r>
    </w:p>
    <w:p w14:paraId="4A070413" w14:textId="77777777" w:rsidR="00000000" w:rsidRDefault="00027501">
      <w:pPr>
        <w:pStyle w:val="a0"/>
        <w:rPr>
          <w:rtl/>
        </w:rPr>
      </w:pPr>
    </w:p>
    <w:p w14:paraId="0A342758" w14:textId="77777777" w:rsidR="00000000" w:rsidRDefault="00027501">
      <w:pPr>
        <w:pStyle w:val="a0"/>
        <w:rPr>
          <w:rFonts w:hint="cs"/>
          <w:rtl/>
        </w:rPr>
      </w:pPr>
      <w:r>
        <w:rPr>
          <w:rFonts w:hint="cs"/>
          <w:rtl/>
        </w:rPr>
        <w:t>חבר הכנסת ואסל טאהא, אני מצטער, אתה מפריע למהלך הדיון.</w:t>
      </w:r>
    </w:p>
    <w:p w14:paraId="0DD617AA" w14:textId="77777777" w:rsidR="00000000" w:rsidRDefault="00027501">
      <w:pPr>
        <w:pStyle w:val="a0"/>
        <w:ind w:firstLine="0"/>
        <w:rPr>
          <w:rFonts w:hint="cs"/>
          <w:rtl/>
        </w:rPr>
      </w:pPr>
    </w:p>
    <w:p w14:paraId="69568D2D" w14:textId="77777777" w:rsidR="00000000" w:rsidRDefault="00027501">
      <w:pPr>
        <w:pStyle w:val="-"/>
        <w:rPr>
          <w:rtl/>
        </w:rPr>
      </w:pPr>
      <w:bookmarkStart w:id="581" w:name="FS000000474T21_01_2004_18_57_14C"/>
      <w:bookmarkEnd w:id="581"/>
      <w:r>
        <w:rPr>
          <w:rtl/>
        </w:rPr>
        <w:t>השר גדעון עזרא:</w:t>
      </w:r>
    </w:p>
    <w:p w14:paraId="3872EEEF" w14:textId="77777777" w:rsidR="00000000" w:rsidRDefault="00027501">
      <w:pPr>
        <w:pStyle w:val="a0"/>
        <w:rPr>
          <w:rtl/>
        </w:rPr>
      </w:pPr>
    </w:p>
    <w:p w14:paraId="2C451CC5" w14:textId="77777777" w:rsidR="00000000" w:rsidRDefault="00027501">
      <w:pPr>
        <w:pStyle w:val="a0"/>
        <w:rPr>
          <w:rFonts w:hint="cs"/>
          <w:rtl/>
        </w:rPr>
      </w:pPr>
      <w:r>
        <w:rPr>
          <w:rFonts w:hint="cs"/>
          <w:rtl/>
        </w:rPr>
        <w:t>העולם לא הרגיש את המתאבדים. על מה אתה מדבר. מישהו הרגיש את המתאבדים בעולם? אנחנו מרגישים את המתאבדים.</w:t>
      </w:r>
    </w:p>
    <w:p w14:paraId="726D7227" w14:textId="77777777" w:rsidR="00000000" w:rsidRDefault="00027501">
      <w:pPr>
        <w:pStyle w:val="a0"/>
        <w:ind w:firstLine="0"/>
        <w:rPr>
          <w:rFonts w:hint="cs"/>
          <w:rtl/>
        </w:rPr>
      </w:pPr>
    </w:p>
    <w:p w14:paraId="6BC13209" w14:textId="77777777" w:rsidR="00000000" w:rsidRDefault="00027501">
      <w:pPr>
        <w:pStyle w:val="af0"/>
        <w:rPr>
          <w:rtl/>
        </w:rPr>
      </w:pPr>
      <w:r>
        <w:rPr>
          <w:rFonts w:hint="eastAsia"/>
          <w:rtl/>
        </w:rPr>
        <w:t>טלב</w:t>
      </w:r>
      <w:r>
        <w:rPr>
          <w:rtl/>
        </w:rPr>
        <w:t xml:space="preserve"> אלסאנע (רע"ם):</w:t>
      </w:r>
    </w:p>
    <w:p w14:paraId="6DA96473" w14:textId="77777777" w:rsidR="00000000" w:rsidRDefault="00027501">
      <w:pPr>
        <w:pStyle w:val="a0"/>
        <w:rPr>
          <w:rFonts w:hint="cs"/>
          <w:rtl/>
        </w:rPr>
      </w:pPr>
    </w:p>
    <w:p w14:paraId="167F803F" w14:textId="77777777" w:rsidR="00000000" w:rsidRDefault="00027501">
      <w:pPr>
        <w:pStyle w:val="a0"/>
        <w:rPr>
          <w:rFonts w:hint="cs"/>
          <w:rtl/>
        </w:rPr>
      </w:pPr>
      <w:r>
        <w:rPr>
          <w:rFonts w:hint="cs"/>
          <w:rtl/>
        </w:rPr>
        <w:t>- - -</w:t>
      </w:r>
    </w:p>
    <w:p w14:paraId="3467BD17" w14:textId="77777777" w:rsidR="00000000" w:rsidRDefault="00027501">
      <w:pPr>
        <w:pStyle w:val="a0"/>
        <w:ind w:firstLine="0"/>
        <w:rPr>
          <w:rFonts w:hint="cs"/>
          <w:rtl/>
        </w:rPr>
      </w:pPr>
    </w:p>
    <w:p w14:paraId="0ACDEAC8" w14:textId="77777777" w:rsidR="00000000" w:rsidRDefault="00027501">
      <w:pPr>
        <w:pStyle w:val="af0"/>
        <w:rPr>
          <w:rtl/>
        </w:rPr>
      </w:pPr>
      <w:r>
        <w:rPr>
          <w:rFonts w:hint="eastAsia"/>
          <w:rtl/>
        </w:rPr>
        <w:t>עסאם</w:t>
      </w:r>
      <w:r>
        <w:rPr>
          <w:rtl/>
        </w:rPr>
        <w:t xml:space="preserve"> מח'ול (חד"ש-תע"ל):</w:t>
      </w:r>
    </w:p>
    <w:p w14:paraId="18B4C2D1" w14:textId="77777777" w:rsidR="00000000" w:rsidRDefault="00027501">
      <w:pPr>
        <w:pStyle w:val="a0"/>
        <w:rPr>
          <w:rFonts w:hint="cs"/>
          <w:rtl/>
        </w:rPr>
      </w:pPr>
    </w:p>
    <w:p w14:paraId="69A27C54" w14:textId="77777777" w:rsidR="00000000" w:rsidRDefault="00027501">
      <w:pPr>
        <w:pStyle w:val="a0"/>
        <w:rPr>
          <w:rFonts w:hint="cs"/>
          <w:rtl/>
        </w:rPr>
      </w:pPr>
      <w:r>
        <w:rPr>
          <w:rFonts w:hint="cs"/>
          <w:rtl/>
        </w:rPr>
        <w:t>- - -</w:t>
      </w:r>
    </w:p>
    <w:p w14:paraId="19888965" w14:textId="77777777" w:rsidR="00000000" w:rsidRDefault="00027501">
      <w:pPr>
        <w:pStyle w:val="a0"/>
        <w:ind w:firstLine="0"/>
        <w:rPr>
          <w:rFonts w:hint="cs"/>
          <w:rtl/>
        </w:rPr>
      </w:pPr>
    </w:p>
    <w:p w14:paraId="260BAA3B" w14:textId="77777777" w:rsidR="00000000" w:rsidRDefault="00027501">
      <w:pPr>
        <w:pStyle w:val="af1"/>
        <w:rPr>
          <w:rtl/>
        </w:rPr>
      </w:pPr>
      <w:r>
        <w:rPr>
          <w:rtl/>
        </w:rPr>
        <w:t>היו"ר נסים דהן:</w:t>
      </w:r>
    </w:p>
    <w:p w14:paraId="288E584D" w14:textId="77777777" w:rsidR="00000000" w:rsidRDefault="00027501">
      <w:pPr>
        <w:pStyle w:val="a0"/>
        <w:rPr>
          <w:rtl/>
        </w:rPr>
      </w:pPr>
    </w:p>
    <w:p w14:paraId="77DE44A8" w14:textId="77777777" w:rsidR="00000000" w:rsidRDefault="00027501">
      <w:pPr>
        <w:pStyle w:val="a0"/>
        <w:rPr>
          <w:rFonts w:hint="cs"/>
          <w:rtl/>
        </w:rPr>
      </w:pPr>
      <w:r>
        <w:rPr>
          <w:rFonts w:hint="cs"/>
          <w:rtl/>
        </w:rPr>
        <w:t>כבוד השר, אם אתה תנהל אתם ויכוח, אז אני מצטער אבל יהיו פה קריאות ביניים, כי אתה עונה להם. או שאתה מדבר לעם ישראל ולפרוטוקול ולשומעים, או שאתה מנהל אתם ויכוח אישי עכשיו. זה לא יעלה על הדעת.</w:t>
      </w:r>
    </w:p>
    <w:p w14:paraId="24FCD433" w14:textId="77777777" w:rsidR="00000000" w:rsidRDefault="00027501">
      <w:pPr>
        <w:pStyle w:val="a0"/>
        <w:ind w:firstLine="0"/>
        <w:rPr>
          <w:rFonts w:hint="cs"/>
          <w:rtl/>
        </w:rPr>
      </w:pPr>
    </w:p>
    <w:p w14:paraId="1265630D" w14:textId="77777777" w:rsidR="00000000" w:rsidRDefault="00027501">
      <w:pPr>
        <w:pStyle w:val="af0"/>
        <w:rPr>
          <w:rtl/>
        </w:rPr>
      </w:pPr>
      <w:r>
        <w:rPr>
          <w:rFonts w:hint="eastAsia"/>
          <w:rtl/>
        </w:rPr>
        <w:t>טלב</w:t>
      </w:r>
      <w:r>
        <w:rPr>
          <w:rtl/>
        </w:rPr>
        <w:t xml:space="preserve"> אלסא</w:t>
      </w:r>
      <w:r>
        <w:rPr>
          <w:rtl/>
        </w:rPr>
        <w:t>נע (רע"ם):</w:t>
      </w:r>
    </w:p>
    <w:p w14:paraId="569597E1" w14:textId="77777777" w:rsidR="00000000" w:rsidRDefault="00027501">
      <w:pPr>
        <w:pStyle w:val="a0"/>
        <w:rPr>
          <w:rFonts w:hint="cs"/>
          <w:rtl/>
        </w:rPr>
      </w:pPr>
    </w:p>
    <w:p w14:paraId="43F06862" w14:textId="77777777" w:rsidR="00000000" w:rsidRDefault="00027501">
      <w:pPr>
        <w:pStyle w:val="a0"/>
        <w:rPr>
          <w:rFonts w:hint="cs"/>
          <w:rtl/>
        </w:rPr>
      </w:pPr>
      <w:r>
        <w:rPr>
          <w:rFonts w:hint="cs"/>
          <w:rtl/>
        </w:rPr>
        <w:t>- - -</w:t>
      </w:r>
    </w:p>
    <w:p w14:paraId="78E142AD" w14:textId="77777777" w:rsidR="00000000" w:rsidRDefault="00027501">
      <w:pPr>
        <w:pStyle w:val="a0"/>
        <w:ind w:firstLine="0"/>
        <w:rPr>
          <w:rFonts w:hint="cs"/>
          <w:rtl/>
        </w:rPr>
      </w:pPr>
    </w:p>
    <w:p w14:paraId="74C7E732" w14:textId="77777777" w:rsidR="00000000" w:rsidRDefault="00027501">
      <w:pPr>
        <w:pStyle w:val="-"/>
        <w:rPr>
          <w:rtl/>
        </w:rPr>
      </w:pPr>
      <w:bookmarkStart w:id="582" w:name="FS000000474T21_01_2004_18_58_20C"/>
      <w:bookmarkEnd w:id="582"/>
      <w:r>
        <w:rPr>
          <w:rtl/>
        </w:rPr>
        <w:t>השר גדעון עזרא:</w:t>
      </w:r>
    </w:p>
    <w:p w14:paraId="33FD6F36" w14:textId="77777777" w:rsidR="00000000" w:rsidRDefault="00027501">
      <w:pPr>
        <w:pStyle w:val="a0"/>
        <w:rPr>
          <w:rtl/>
        </w:rPr>
      </w:pPr>
    </w:p>
    <w:p w14:paraId="1CA042CF" w14:textId="77777777" w:rsidR="00000000" w:rsidRDefault="00027501">
      <w:pPr>
        <w:pStyle w:val="a0"/>
        <w:rPr>
          <w:rFonts w:hint="cs"/>
          <w:rtl/>
        </w:rPr>
      </w:pPr>
      <w:r>
        <w:rPr>
          <w:rFonts w:hint="cs"/>
          <w:rtl/>
        </w:rPr>
        <w:t>בגלל פעולת התאבדות בארצות-הברית נכבשה אפגניסטן. בגלל טרור בעירק, נכבשה עירק. ואנחנו, כל שאנחנו עושים, אנחנו בונים גדר להגנה. גדר שהוכיחה את עצמה, אז מה הצעקות?</w:t>
      </w:r>
    </w:p>
    <w:p w14:paraId="4B2FD105" w14:textId="77777777" w:rsidR="00000000" w:rsidRDefault="00027501">
      <w:pPr>
        <w:pStyle w:val="a0"/>
        <w:ind w:firstLine="0"/>
        <w:rPr>
          <w:rFonts w:hint="cs"/>
          <w:rtl/>
        </w:rPr>
      </w:pPr>
    </w:p>
    <w:p w14:paraId="04729425" w14:textId="77777777" w:rsidR="00000000" w:rsidRDefault="00027501">
      <w:pPr>
        <w:pStyle w:val="af0"/>
        <w:rPr>
          <w:rtl/>
        </w:rPr>
      </w:pPr>
      <w:r>
        <w:rPr>
          <w:rFonts w:hint="eastAsia"/>
          <w:rtl/>
        </w:rPr>
        <w:t>טלב</w:t>
      </w:r>
      <w:r>
        <w:rPr>
          <w:rtl/>
        </w:rPr>
        <w:t xml:space="preserve"> אלסאנע (רע"ם):</w:t>
      </w:r>
    </w:p>
    <w:p w14:paraId="3AAA156D" w14:textId="77777777" w:rsidR="00000000" w:rsidRDefault="00027501">
      <w:pPr>
        <w:pStyle w:val="a0"/>
        <w:rPr>
          <w:rFonts w:hint="cs"/>
          <w:rtl/>
        </w:rPr>
      </w:pPr>
    </w:p>
    <w:p w14:paraId="2A04C31A" w14:textId="77777777" w:rsidR="00000000" w:rsidRDefault="00027501">
      <w:pPr>
        <w:pStyle w:val="a0"/>
        <w:ind w:left="719" w:firstLine="0"/>
        <w:rPr>
          <w:rFonts w:hint="cs"/>
          <w:rtl/>
        </w:rPr>
      </w:pPr>
      <w:r>
        <w:rPr>
          <w:rFonts w:hint="cs"/>
          <w:rtl/>
        </w:rPr>
        <w:t>- - -</w:t>
      </w:r>
    </w:p>
    <w:p w14:paraId="13BD8162" w14:textId="77777777" w:rsidR="00000000" w:rsidRDefault="00027501">
      <w:pPr>
        <w:pStyle w:val="af1"/>
        <w:rPr>
          <w:rFonts w:hint="cs"/>
          <w:rtl/>
        </w:rPr>
      </w:pPr>
    </w:p>
    <w:p w14:paraId="68194445" w14:textId="77777777" w:rsidR="00000000" w:rsidRDefault="00027501">
      <w:pPr>
        <w:pStyle w:val="af1"/>
        <w:rPr>
          <w:rtl/>
        </w:rPr>
      </w:pPr>
      <w:r>
        <w:rPr>
          <w:rtl/>
        </w:rPr>
        <w:t>היו"ר נסים דהן:</w:t>
      </w:r>
    </w:p>
    <w:p w14:paraId="2C5D09B2" w14:textId="77777777" w:rsidR="00000000" w:rsidRDefault="00027501">
      <w:pPr>
        <w:pStyle w:val="a0"/>
        <w:rPr>
          <w:rtl/>
        </w:rPr>
      </w:pPr>
    </w:p>
    <w:p w14:paraId="0849CA75" w14:textId="77777777" w:rsidR="00000000" w:rsidRDefault="00027501">
      <w:pPr>
        <w:pStyle w:val="a0"/>
        <w:rPr>
          <w:rFonts w:hint="cs"/>
          <w:rtl/>
        </w:rPr>
      </w:pPr>
      <w:r>
        <w:rPr>
          <w:rFonts w:hint="cs"/>
          <w:rtl/>
        </w:rPr>
        <w:t>חבר הכנסת טלב א</w:t>
      </w:r>
      <w:r>
        <w:rPr>
          <w:rFonts w:hint="cs"/>
          <w:rtl/>
        </w:rPr>
        <w:t>לסאנע, אני קורא אותך לסדר בפעם הראשונה. חבר הכנסת ואסל טאהא, זו כבר הפעם השנייה. אני מצטער, אבל אני חייב להמשיך את הדיון ולא אתן לכם להתפרץ. אי-אפשר לעבוד ככה.</w:t>
      </w:r>
    </w:p>
    <w:p w14:paraId="11E8A759" w14:textId="77777777" w:rsidR="00000000" w:rsidRDefault="00027501">
      <w:pPr>
        <w:pStyle w:val="a0"/>
        <w:ind w:firstLine="0"/>
        <w:rPr>
          <w:rFonts w:hint="cs"/>
          <w:rtl/>
        </w:rPr>
      </w:pPr>
    </w:p>
    <w:p w14:paraId="2568C7B1" w14:textId="77777777" w:rsidR="00000000" w:rsidRDefault="00027501">
      <w:pPr>
        <w:pStyle w:val="-"/>
        <w:rPr>
          <w:rtl/>
        </w:rPr>
      </w:pPr>
      <w:bookmarkStart w:id="583" w:name="FS000000474T21_01_2004_18_59_33C"/>
      <w:bookmarkEnd w:id="583"/>
      <w:r>
        <w:rPr>
          <w:rtl/>
        </w:rPr>
        <w:t>השר גדעון עזרא:</w:t>
      </w:r>
    </w:p>
    <w:p w14:paraId="3FC19A48" w14:textId="77777777" w:rsidR="00000000" w:rsidRDefault="00027501">
      <w:pPr>
        <w:pStyle w:val="a0"/>
        <w:rPr>
          <w:rtl/>
        </w:rPr>
      </w:pPr>
    </w:p>
    <w:p w14:paraId="014892DA" w14:textId="77777777" w:rsidR="00000000" w:rsidRDefault="00027501">
      <w:pPr>
        <w:pStyle w:val="a0"/>
        <w:rPr>
          <w:rFonts w:hint="cs"/>
          <w:rtl/>
        </w:rPr>
      </w:pPr>
      <w:r>
        <w:rPr>
          <w:rFonts w:hint="cs"/>
          <w:rtl/>
        </w:rPr>
        <w:t xml:space="preserve">אני לא מצליח להבין את חברי הכנסת הערבים, שגם הם יכולים לסבול מפעולות ההתאבדות </w:t>
      </w:r>
      <w:r>
        <w:rPr>
          <w:rFonts w:hint="cs"/>
          <w:rtl/>
        </w:rPr>
        <w:t>- שיבואו ויגידו מה הם מציעים.</w:t>
      </w:r>
    </w:p>
    <w:p w14:paraId="58366EBD" w14:textId="77777777" w:rsidR="00000000" w:rsidRDefault="00027501">
      <w:pPr>
        <w:pStyle w:val="a0"/>
        <w:ind w:firstLine="0"/>
        <w:rPr>
          <w:rFonts w:hint="cs"/>
          <w:rtl/>
        </w:rPr>
      </w:pPr>
    </w:p>
    <w:p w14:paraId="3B4335AF" w14:textId="77777777" w:rsidR="00000000" w:rsidRDefault="00027501">
      <w:pPr>
        <w:pStyle w:val="af0"/>
        <w:rPr>
          <w:rtl/>
        </w:rPr>
      </w:pPr>
      <w:r>
        <w:rPr>
          <w:rFonts w:hint="eastAsia"/>
          <w:rtl/>
        </w:rPr>
        <w:t>טלב</w:t>
      </w:r>
      <w:r>
        <w:rPr>
          <w:rtl/>
        </w:rPr>
        <w:t xml:space="preserve"> אלסאנע (רע"ם):</w:t>
      </w:r>
    </w:p>
    <w:p w14:paraId="1C6F4488" w14:textId="77777777" w:rsidR="00000000" w:rsidRDefault="00027501">
      <w:pPr>
        <w:pStyle w:val="a0"/>
        <w:rPr>
          <w:rFonts w:hint="cs"/>
          <w:rtl/>
        </w:rPr>
      </w:pPr>
    </w:p>
    <w:p w14:paraId="73A4D398" w14:textId="77777777" w:rsidR="00000000" w:rsidRDefault="00027501">
      <w:pPr>
        <w:pStyle w:val="a0"/>
        <w:rPr>
          <w:rFonts w:hint="cs"/>
          <w:rtl/>
        </w:rPr>
      </w:pPr>
      <w:r>
        <w:rPr>
          <w:rFonts w:hint="cs"/>
          <w:rtl/>
        </w:rPr>
        <w:t>על "הקו הירוק" - - -</w:t>
      </w:r>
    </w:p>
    <w:p w14:paraId="15566548" w14:textId="77777777" w:rsidR="00000000" w:rsidRDefault="00027501">
      <w:pPr>
        <w:pStyle w:val="a0"/>
        <w:ind w:firstLine="0"/>
        <w:rPr>
          <w:rFonts w:hint="cs"/>
          <w:rtl/>
        </w:rPr>
      </w:pPr>
    </w:p>
    <w:p w14:paraId="2E7846C3" w14:textId="77777777" w:rsidR="00000000" w:rsidRDefault="00027501">
      <w:pPr>
        <w:pStyle w:val="af1"/>
        <w:rPr>
          <w:rtl/>
        </w:rPr>
      </w:pPr>
      <w:r>
        <w:rPr>
          <w:rtl/>
        </w:rPr>
        <w:t>היו"ר נסים דהן:</w:t>
      </w:r>
    </w:p>
    <w:p w14:paraId="573F64E1" w14:textId="77777777" w:rsidR="00000000" w:rsidRDefault="00027501">
      <w:pPr>
        <w:pStyle w:val="a0"/>
        <w:rPr>
          <w:rtl/>
        </w:rPr>
      </w:pPr>
    </w:p>
    <w:p w14:paraId="360DF4DD" w14:textId="77777777" w:rsidR="00000000" w:rsidRDefault="00027501">
      <w:pPr>
        <w:pStyle w:val="a0"/>
        <w:rPr>
          <w:rFonts w:hint="cs"/>
          <w:rtl/>
        </w:rPr>
      </w:pPr>
      <w:r>
        <w:rPr>
          <w:rFonts w:hint="cs"/>
          <w:rtl/>
        </w:rPr>
        <w:t>לא שאלו אותך, חבר הכנסת טלב אלסאנע. זו הפעם השנייה ואני איאלץ להוציא אותך. אתה מפריע לניהול הדיונים.</w:t>
      </w:r>
    </w:p>
    <w:p w14:paraId="5077960E" w14:textId="77777777" w:rsidR="00000000" w:rsidRDefault="00027501">
      <w:pPr>
        <w:pStyle w:val="a0"/>
        <w:ind w:firstLine="0"/>
        <w:rPr>
          <w:rFonts w:hint="cs"/>
          <w:rtl/>
        </w:rPr>
      </w:pPr>
    </w:p>
    <w:p w14:paraId="16C473C6" w14:textId="77777777" w:rsidR="00000000" w:rsidRDefault="00027501">
      <w:pPr>
        <w:pStyle w:val="af0"/>
        <w:rPr>
          <w:rtl/>
        </w:rPr>
      </w:pPr>
      <w:r>
        <w:rPr>
          <w:rFonts w:hint="eastAsia"/>
          <w:rtl/>
        </w:rPr>
        <w:t>דניאל</w:t>
      </w:r>
      <w:r>
        <w:rPr>
          <w:rtl/>
        </w:rPr>
        <w:t xml:space="preserve"> בנלולו (הליכוד):</w:t>
      </w:r>
    </w:p>
    <w:p w14:paraId="099A40DC" w14:textId="77777777" w:rsidR="00000000" w:rsidRDefault="00027501">
      <w:pPr>
        <w:pStyle w:val="a0"/>
        <w:rPr>
          <w:rFonts w:hint="cs"/>
          <w:rtl/>
        </w:rPr>
      </w:pPr>
    </w:p>
    <w:p w14:paraId="7DB6E7CC" w14:textId="77777777" w:rsidR="00000000" w:rsidRDefault="00027501">
      <w:pPr>
        <w:pStyle w:val="a0"/>
        <w:rPr>
          <w:rFonts w:hint="cs"/>
          <w:rtl/>
        </w:rPr>
      </w:pPr>
      <w:r>
        <w:rPr>
          <w:rFonts w:hint="cs"/>
          <w:rtl/>
        </w:rPr>
        <w:t xml:space="preserve">אין להם מה להציע. </w:t>
      </w:r>
    </w:p>
    <w:p w14:paraId="6CE77FEF" w14:textId="77777777" w:rsidR="00000000" w:rsidRDefault="00027501">
      <w:pPr>
        <w:pStyle w:val="a0"/>
        <w:ind w:firstLine="0"/>
        <w:rPr>
          <w:rFonts w:hint="cs"/>
          <w:rtl/>
        </w:rPr>
      </w:pPr>
    </w:p>
    <w:p w14:paraId="0823D35D" w14:textId="77777777" w:rsidR="00000000" w:rsidRDefault="00027501">
      <w:pPr>
        <w:pStyle w:val="-"/>
        <w:rPr>
          <w:rtl/>
        </w:rPr>
      </w:pPr>
      <w:bookmarkStart w:id="584" w:name="FS000000474T21_01_2004_19_00_33C"/>
      <w:bookmarkEnd w:id="584"/>
      <w:r>
        <w:rPr>
          <w:rtl/>
        </w:rPr>
        <w:t>השר גדעון עזרא:</w:t>
      </w:r>
    </w:p>
    <w:p w14:paraId="61703AAD" w14:textId="77777777" w:rsidR="00000000" w:rsidRDefault="00027501">
      <w:pPr>
        <w:pStyle w:val="a0"/>
        <w:rPr>
          <w:rtl/>
        </w:rPr>
      </w:pPr>
    </w:p>
    <w:p w14:paraId="2987D8EA" w14:textId="77777777" w:rsidR="00000000" w:rsidRDefault="00027501">
      <w:pPr>
        <w:pStyle w:val="a0"/>
        <w:rPr>
          <w:rFonts w:hint="cs"/>
          <w:rtl/>
        </w:rPr>
      </w:pPr>
      <w:r>
        <w:rPr>
          <w:rFonts w:hint="cs"/>
          <w:rtl/>
        </w:rPr>
        <w:t xml:space="preserve">מה </w:t>
      </w:r>
      <w:r>
        <w:rPr>
          <w:rFonts w:hint="cs"/>
          <w:rtl/>
        </w:rPr>
        <w:t>הם מציעים על מנת למנוע טרור? שמענו, חזרה לגבולות, חזרה לפה, חזרה לשם. תכל'ס, עכשיו, מה לעשות עכשיו?</w:t>
      </w:r>
    </w:p>
    <w:p w14:paraId="5B994938" w14:textId="77777777" w:rsidR="00000000" w:rsidRDefault="00027501">
      <w:pPr>
        <w:pStyle w:val="a0"/>
        <w:ind w:firstLine="0"/>
        <w:rPr>
          <w:rFonts w:hint="cs"/>
          <w:rtl/>
        </w:rPr>
      </w:pPr>
    </w:p>
    <w:p w14:paraId="229ADCBC" w14:textId="77777777" w:rsidR="00000000" w:rsidRDefault="00027501">
      <w:pPr>
        <w:pStyle w:val="af0"/>
        <w:rPr>
          <w:rtl/>
        </w:rPr>
      </w:pPr>
      <w:r>
        <w:rPr>
          <w:rFonts w:hint="eastAsia"/>
          <w:rtl/>
        </w:rPr>
        <w:t>ואסל</w:t>
      </w:r>
      <w:r>
        <w:rPr>
          <w:rtl/>
        </w:rPr>
        <w:t xml:space="preserve"> טאהא (בל"ד):</w:t>
      </w:r>
    </w:p>
    <w:p w14:paraId="2A12E7A6" w14:textId="77777777" w:rsidR="00000000" w:rsidRDefault="00027501">
      <w:pPr>
        <w:pStyle w:val="a0"/>
        <w:rPr>
          <w:rFonts w:hint="cs"/>
          <w:rtl/>
        </w:rPr>
      </w:pPr>
    </w:p>
    <w:p w14:paraId="324D8C7E" w14:textId="77777777" w:rsidR="00000000" w:rsidRDefault="00027501">
      <w:pPr>
        <w:pStyle w:val="a0"/>
        <w:rPr>
          <w:rFonts w:hint="cs"/>
          <w:rtl/>
        </w:rPr>
      </w:pPr>
      <w:r>
        <w:rPr>
          <w:rFonts w:hint="cs"/>
          <w:rtl/>
        </w:rPr>
        <w:t>- - -</w:t>
      </w:r>
    </w:p>
    <w:p w14:paraId="641398A9" w14:textId="77777777" w:rsidR="00000000" w:rsidRDefault="00027501">
      <w:pPr>
        <w:pStyle w:val="a0"/>
        <w:ind w:firstLine="0"/>
        <w:rPr>
          <w:rFonts w:hint="cs"/>
          <w:rtl/>
        </w:rPr>
      </w:pPr>
    </w:p>
    <w:p w14:paraId="5ED471E5" w14:textId="77777777" w:rsidR="00000000" w:rsidRDefault="00027501">
      <w:pPr>
        <w:pStyle w:val="af0"/>
        <w:rPr>
          <w:rtl/>
        </w:rPr>
      </w:pPr>
      <w:r>
        <w:rPr>
          <w:rFonts w:hint="eastAsia"/>
          <w:rtl/>
        </w:rPr>
        <w:t>עסאם</w:t>
      </w:r>
      <w:r>
        <w:rPr>
          <w:rtl/>
        </w:rPr>
        <w:t xml:space="preserve"> מח'ול (חד"ש-תע"ל):</w:t>
      </w:r>
    </w:p>
    <w:p w14:paraId="17224A9E" w14:textId="77777777" w:rsidR="00000000" w:rsidRDefault="00027501">
      <w:pPr>
        <w:pStyle w:val="a0"/>
        <w:rPr>
          <w:rFonts w:hint="cs"/>
          <w:rtl/>
        </w:rPr>
      </w:pPr>
    </w:p>
    <w:p w14:paraId="19953C82" w14:textId="77777777" w:rsidR="00000000" w:rsidRDefault="00027501">
      <w:pPr>
        <w:pStyle w:val="a0"/>
        <w:rPr>
          <w:rFonts w:hint="cs"/>
          <w:rtl/>
        </w:rPr>
      </w:pPr>
      <w:r>
        <w:rPr>
          <w:rFonts w:hint="cs"/>
          <w:rtl/>
        </w:rPr>
        <w:t>- - -</w:t>
      </w:r>
    </w:p>
    <w:p w14:paraId="0D3F080B" w14:textId="77777777" w:rsidR="00000000" w:rsidRDefault="00027501">
      <w:pPr>
        <w:pStyle w:val="af1"/>
        <w:rPr>
          <w:rtl/>
        </w:rPr>
      </w:pPr>
    </w:p>
    <w:p w14:paraId="4624460B" w14:textId="77777777" w:rsidR="00000000" w:rsidRDefault="00027501">
      <w:pPr>
        <w:pStyle w:val="af1"/>
        <w:rPr>
          <w:rtl/>
        </w:rPr>
      </w:pPr>
      <w:r>
        <w:rPr>
          <w:rtl/>
        </w:rPr>
        <w:t>היו"ר נסים דהן:</w:t>
      </w:r>
    </w:p>
    <w:p w14:paraId="789FE8BD" w14:textId="77777777" w:rsidR="00000000" w:rsidRDefault="00027501">
      <w:pPr>
        <w:pStyle w:val="a0"/>
        <w:rPr>
          <w:rtl/>
        </w:rPr>
      </w:pPr>
    </w:p>
    <w:p w14:paraId="29B08536" w14:textId="77777777" w:rsidR="00000000" w:rsidRDefault="00027501">
      <w:pPr>
        <w:pStyle w:val="a0"/>
        <w:rPr>
          <w:rFonts w:hint="cs"/>
          <w:rtl/>
        </w:rPr>
      </w:pPr>
      <w:r>
        <w:rPr>
          <w:rFonts w:hint="cs"/>
          <w:rtl/>
        </w:rPr>
        <w:t xml:space="preserve">לא לקיים ויכוח. אני רואה שחברי הכנסת - חבר הכנסת עסאם מח'ול, אני רואה שאתה רוצה </w:t>
      </w:r>
      <w:r>
        <w:rPr>
          <w:rFonts w:hint="cs"/>
          <w:rtl/>
        </w:rPr>
        <w:t>"לצאת בחוץ". ואסל טאהא, אני בטוח שאתה רוצה "לצאת בחוץ" היום. כנראה החלטת שיהיה מה שיהיה, אתה תצא בחוץ.  אני לא רוצה להוציא אף אחד, אל תכריחו אותי.</w:t>
      </w:r>
    </w:p>
    <w:p w14:paraId="73F3277B" w14:textId="77777777" w:rsidR="00000000" w:rsidRDefault="00027501">
      <w:pPr>
        <w:pStyle w:val="a0"/>
        <w:ind w:firstLine="0"/>
        <w:rPr>
          <w:rFonts w:hint="cs"/>
          <w:rtl/>
        </w:rPr>
      </w:pPr>
    </w:p>
    <w:p w14:paraId="523E82BB" w14:textId="77777777" w:rsidR="00000000" w:rsidRDefault="00027501">
      <w:pPr>
        <w:pStyle w:val="-"/>
        <w:rPr>
          <w:rtl/>
        </w:rPr>
      </w:pPr>
      <w:bookmarkStart w:id="585" w:name="FS000000474T21_01_2004_19_01_51C"/>
      <w:bookmarkEnd w:id="585"/>
      <w:r>
        <w:rPr>
          <w:rtl/>
        </w:rPr>
        <w:t>השר גדעון עזרא:</w:t>
      </w:r>
    </w:p>
    <w:p w14:paraId="432A3340" w14:textId="77777777" w:rsidR="00000000" w:rsidRDefault="00027501">
      <w:pPr>
        <w:pStyle w:val="a0"/>
        <w:rPr>
          <w:rtl/>
        </w:rPr>
      </w:pPr>
    </w:p>
    <w:p w14:paraId="44FCE6A1" w14:textId="77777777" w:rsidR="00000000" w:rsidRDefault="00027501">
      <w:pPr>
        <w:pStyle w:val="a0"/>
        <w:rPr>
          <w:rFonts w:hint="cs"/>
          <w:rtl/>
        </w:rPr>
      </w:pPr>
      <w:r>
        <w:rPr>
          <w:rFonts w:hint="cs"/>
          <w:rtl/>
        </w:rPr>
        <w:t>ממשלת ישראל הסכימה על מפת הדרכים, ממשלת ישראל מנסה להיפגש עם אבו-עלא והוא מתגנב לתוך גבולות</w:t>
      </w:r>
      <w:r>
        <w:rPr>
          <w:rFonts w:hint="cs"/>
          <w:rtl/>
        </w:rPr>
        <w:t xml:space="preserve"> המדינה כמו גנב בלילה, עם טריה לארסן, ולהיפגש עם ראש הממשלה הוא לא נפגש. אז איזה פרטנר יש לי?</w:t>
      </w:r>
    </w:p>
    <w:p w14:paraId="35289A29" w14:textId="77777777" w:rsidR="00000000" w:rsidRDefault="00027501">
      <w:pPr>
        <w:pStyle w:val="a0"/>
        <w:ind w:firstLine="0"/>
        <w:rPr>
          <w:rFonts w:hint="cs"/>
          <w:rtl/>
        </w:rPr>
      </w:pPr>
    </w:p>
    <w:p w14:paraId="71AEF168" w14:textId="77777777" w:rsidR="00000000" w:rsidRDefault="00027501">
      <w:pPr>
        <w:pStyle w:val="af0"/>
        <w:rPr>
          <w:rtl/>
        </w:rPr>
      </w:pPr>
      <w:r>
        <w:rPr>
          <w:rFonts w:hint="eastAsia"/>
          <w:rtl/>
        </w:rPr>
        <w:t>דניאל</w:t>
      </w:r>
      <w:r>
        <w:rPr>
          <w:rtl/>
        </w:rPr>
        <w:t xml:space="preserve"> בנלולו (הליכוד):</w:t>
      </w:r>
    </w:p>
    <w:p w14:paraId="5F700CCE" w14:textId="77777777" w:rsidR="00000000" w:rsidRDefault="00027501">
      <w:pPr>
        <w:pStyle w:val="a0"/>
        <w:rPr>
          <w:rFonts w:hint="cs"/>
          <w:rtl/>
        </w:rPr>
      </w:pPr>
    </w:p>
    <w:p w14:paraId="68A81592" w14:textId="77777777" w:rsidR="00000000" w:rsidRDefault="00027501">
      <w:pPr>
        <w:pStyle w:val="a0"/>
        <w:rPr>
          <w:rFonts w:hint="cs"/>
          <w:rtl/>
        </w:rPr>
      </w:pPr>
      <w:r>
        <w:rPr>
          <w:rFonts w:hint="cs"/>
          <w:rtl/>
        </w:rPr>
        <w:t>- - -</w:t>
      </w:r>
    </w:p>
    <w:p w14:paraId="135080F8" w14:textId="77777777" w:rsidR="00000000" w:rsidRDefault="00027501">
      <w:pPr>
        <w:pStyle w:val="a0"/>
        <w:ind w:firstLine="0"/>
        <w:rPr>
          <w:rFonts w:hint="cs"/>
          <w:rtl/>
        </w:rPr>
      </w:pPr>
    </w:p>
    <w:p w14:paraId="12707866" w14:textId="77777777" w:rsidR="00000000" w:rsidRDefault="00027501">
      <w:pPr>
        <w:pStyle w:val="af1"/>
        <w:rPr>
          <w:rtl/>
        </w:rPr>
      </w:pPr>
      <w:r>
        <w:rPr>
          <w:rtl/>
        </w:rPr>
        <w:t>היו"ר נסים דהן:</w:t>
      </w:r>
    </w:p>
    <w:p w14:paraId="7FC78D69" w14:textId="77777777" w:rsidR="00000000" w:rsidRDefault="00027501">
      <w:pPr>
        <w:pStyle w:val="a0"/>
        <w:rPr>
          <w:rtl/>
        </w:rPr>
      </w:pPr>
    </w:p>
    <w:p w14:paraId="2588E35E" w14:textId="77777777" w:rsidR="00000000" w:rsidRDefault="00027501">
      <w:pPr>
        <w:pStyle w:val="a0"/>
        <w:rPr>
          <w:rFonts w:hint="cs"/>
          <w:rtl/>
        </w:rPr>
      </w:pPr>
      <w:r>
        <w:rPr>
          <w:rFonts w:hint="cs"/>
          <w:rtl/>
        </w:rPr>
        <w:t>חבר הכנסת בנלולו, תודה רבה. לא להפריע.</w:t>
      </w:r>
    </w:p>
    <w:p w14:paraId="0F87481F" w14:textId="77777777" w:rsidR="00000000" w:rsidRDefault="00027501">
      <w:pPr>
        <w:pStyle w:val="a0"/>
        <w:ind w:firstLine="0"/>
        <w:rPr>
          <w:rFonts w:hint="cs"/>
          <w:rtl/>
        </w:rPr>
      </w:pPr>
    </w:p>
    <w:p w14:paraId="53E67EDD" w14:textId="77777777" w:rsidR="00000000" w:rsidRDefault="00027501">
      <w:pPr>
        <w:pStyle w:val="-"/>
        <w:rPr>
          <w:rtl/>
        </w:rPr>
      </w:pPr>
      <w:bookmarkStart w:id="586" w:name="FS000000474T21_01_2004_19_02_56C"/>
      <w:bookmarkEnd w:id="586"/>
      <w:r>
        <w:rPr>
          <w:rtl/>
        </w:rPr>
        <w:t>השר גדעון עזרא:</w:t>
      </w:r>
    </w:p>
    <w:p w14:paraId="4C9DC791" w14:textId="77777777" w:rsidR="00000000" w:rsidRDefault="00027501">
      <w:pPr>
        <w:pStyle w:val="a0"/>
        <w:rPr>
          <w:rtl/>
        </w:rPr>
      </w:pPr>
    </w:p>
    <w:p w14:paraId="5BFDD300" w14:textId="77777777" w:rsidR="00000000" w:rsidRDefault="00027501">
      <w:pPr>
        <w:pStyle w:val="a0"/>
        <w:rPr>
          <w:rFonts w:hint="cs"/>
          <w:rtl/>
        </w:rPr>
      </w:pPr>
      <w:r>
        <w:rPr>
          <w:rFonts w:hint="cs"/>
          <w:rtl/>
        </w:rPr>
        <w:t>לכן, רבותי, כמה מלים - - -</w:t>
      </w:r>
    </w:p>
    <w:p w14:paraId="33949239" w14:textId="77777777" w:rsidR="00000000" w:rsidRDefault="00027501">
      <w:pPr>
        <w:pStyle w:val="a0"/>
        <w:ind w:firstLine="0"/>
        <w:rPr>
          <w:rFonts w:hint="cs"/>
          <w:rtl/>
        </w:rPr>
      </w:pPr>
    </w:p>
    <w:p w14:paraId="65BA6BC6" w14:textId="77777777" w:rsidR="00000000" w:rsidRDefault="00027501">
      <w:pPr>
        <w:pStyle w:val="af1"/>
        <w:rPr>
          <w:rtl/>
        </w:rPr>
      </w:pPr>
      <w:r>
        <w:rPr>
          <w:rtl/>
        </w:rPr>
        <w:t>היו"ר נסים דהן:</w:t>
      </w:r>
    </w:p>
    <w:p w14:paraId="3BC56751" w14:textId="77777777" w:rsidR="00000000" w:rsidRDefault="00027501">
      <w:pPr>
        <w:pStyle w:val="a0"/>
        <w:rPr>
          <w:rtl/>
        </w:rPr>
      </w:pPr>
    </w:p>
    <w:p w14:paraId="1F1966D8" w14:textId="77777777" w:rsidR="00000000" w:rsidRDefault="00027501">
      <w:pPr>
        <w:pStyle w:val="a0"/>
        <w:rPr>
          <w:rFonts w:hint="cs"/>
          <w:rtl/>
        </w:rPr>
      </w:pPr>
      <w:r>
        <w:rPr>
          <w:rFonts w:hint="cs"/>
          <w:rtl/>
        </w:rPr>
        <w:t>רבותי, כל א</w:t>
      </w:r>
      <w:r>
        <w:rPr>
          <w:rFonts w:hint="cs"/>
          <w:rtl/>
        </w:rPr>
        <w:t>לה שיפריעו עכשיו, על-פי הסמכות שלי כיושב-ראש, אני לא אתן להם זכות לדבר כמו שהם ביקשו. הם לא יכולים לדבר פעמיים - פעם אחת בקריאות ביניים ופעם אחת מהמיקרופון.</w:t>
      </w:r>
    </w:p>
    <w:p w14:paraId="2C8B2CD5" w14:textId="77777777" w:rsidR="00000000" w:rsidRDefault="00027501">
      <w:pPr>
        <w:pStyle w:val="a0"/>
        <w:ind w:firstLine="0"/>
        <w:rPr>
          <w:rFonts w:hint="cs"/>
          <w:rtl/>
        </w:rPr>
      </w:pPr>
    </w:p>
    <w:p w14:paraId="7243C257" w14:textId="77777777" w:rsidR="00000000" w:rsidRDefault="00027501">
      <w:pPr>
        <w:pStyle w:val="-"/>
        <w:rPr>
          <w:rtl/>
        </w:rPr>
      </w:pPr>
      <w:bookmarkStart w:id="587" w:name="FS000000474T21_01_2004_19_03_28C"/>
      <w:bookmarkEnd w:id="587"/>
      <w:r>
        <w:rPr>
          <w:rFonts w:hint="eastAsia"/>
          <w:rtl/>
        </w:rPr>
        <w:t>השר</w:t>
      </w:r>
      <w:r>
        <w:rPr>
          <w:rtl/>
        </w:rPr>
        <w:t xml:space="preserve"> גדעון עזרא:</w:t>
      </w:r>
    </w:p>
    <w:p w14:paraId="2C837114" w14:textId="77777777" w:rsidR="00000000" w:rsidRDefault="00027501">
      <w:pPr>
        <w:pStyle w:val="a0"/>
        <w:rPr>
          <w:rFonts w:hint="cs"/>
          <w:rtl/>
        </w:rPr>
      </w:pPr>
    </w:p>
    <w:p w14:paraId="4995CE47" w14:textId="77777777" w:rsidR="00000000" w:rsidRDefault="00027501">
      <w:pPr>
        <w:pStyle w:val="a0"/>
        <w:rPr>
          <w:rFonts w:hint="cs"/>
          <w:rtl/>
        </w:rPr>
      </w:pPr>
      <w:r>
        <w:rPr>
          <w:rFonts w:hint="cs"/>
          <w:rtl/>
        </w:rPr>
        <w:t>בראש ובראשונה אפשר לומר, ואף אחד לא יכול להכחיש את העובדה, שמהיום שיש גדר יש יריד</w:t>
      </w:r>
      <w:r>
        <w:rPr>
          <w:rFonts w:hint="cs"/>
          <w:rtl/>
        </w:rPr>
        <w:t>ה משמעותית בהיקפי הטרור באזורים הללו. עובדה שנייה, כאשר אתה בונה את הגדר, יש לפעמים מצבים שאתה לא רואה מראש ואתה רואה אחר כך, שאת הקטע הזה של הגדר אפשר לעשות קצת שמאלה או קצת ימינה. ממשלת ישראל הסמיכה את ראש הממשלה ואת שר הביטחון לעשות שינויים קלים במקומות</w:t>
      </w:r>
      <w:r>
        <w:rPr>
          <w:rFonts w:hint="cs"/>
          <w:rtl/>
        </w:rPr>
        <w:t xml:space="preserve"> כאלה ואחרים. אבל, שיהיה ברור, מדובר על שינויים קטנים ומקומיים, ולא מדובר על שום שינוי משמעותי בעניין.</w:t>
      </w:r>
    </w:p>
    <w:p w14:paraId="1317549C" w14:textId="77777777" w:rsidR="00000000" w:rsidRDefault="00027501">
      <w:pPr>
        <w:pStyle w:val="a0"/>
        <w:ind w:firstLine="0"/>
        <w:rPr>
          <w:rFonts w:hint="cs"/>
          <w:rtl/>
        </w:rPr>
      </w:pPr>
    </w:p>
    <w:p w14:paraId="01159DD9" w14:textId="77777777" w:rsidR="00000000" w:rsidRDefault="00027501">
      <w:pPr>
        <w:pStyle w:val="a0"/>
        <w:ind w:firstLine="0"/>
        <w:rPr>
          <w:rFonts w:hint="cs"/>
          <w:rtl/>
        </w:rPr>
      </w:pPr>
      <w:r>
        <w:rPr>
          <w:rFonts w:hint="cs"/>
          <w:rtl/>
        </w:rPr>
        <w:tab/>
        <w:t>יש החלטות ממשלה, מ-26 ביוני ומ-1 באוקטובר, שתיהן מ-2003, ובהן קבעה הממשלה כי יש להמשיך ולהקים את המכשול במרחב התפר ובעוטף-ירושלים, וזאת כאמצעי ביטחון ל</w:t>
      </w:r>
      <w:r>
        <w:rPr>
          <w:rFonts w:hint="cs"/>
          <w:rtl/>
        </w:rPr>
        <w:t>מניעת פיגועי טרור, שאינו מבטא גבול מדיני או אחר. אני רוצה להגיד לכם: קשה לעשות גדר בעוטף-ירושלים, ואני מבין את העובדה שיש קושי באבו-דיס ובעזרייה, לעשות שם גדר. אני יודע אילו תעודות זהות יש לאנשים, אבל פשוט הביאו אותנו למצב של אין ברירה.</w:t>
      </w:r>
    </w:p>
    <w:p w14:paraId="355531A6" w14:textId="77777777" w:rsidR="00000000" w:rsidRDefault="00027501">
      <w:pPr>
        <w:pStyle w:val="a0"/>
        <w:ind w:firstLine="0"/>
        <w:rPr>
          <w:rFonts w:hint="cs"/>
          <w:rtl/>
        </w:rPr>
      </w:pPr>
    </w:p>
    <w:p w14:paraId="205E8067" w14:textId="77777777" w:rsidR="00000000" w:rsidRDefault="00027501">
      <w:pPr>
        <w:pStyle w:val="a0"/>
        <w:rPr>
          <w:rFonts w:hint="cs"/>
          <w:rtl/>
        </w:rPr>
      </w:pPr>
      <w:r>
        <w:rPr>
          <w:rFonts w:hint="cs"/>
          <w:rtl/>
        </w:rPr>
        <w:t>אתמול דיבר בטלוויז</w:t>
      </w:r>
      <w:r>
        <w:rPr>
          <w:rFonts w:hint="cs"/>
          <w:rtl/>
        </w:rPr>
        <w:t>יה - - -</w:t>
      </w:r>
    </w:p>
    <w:p w14:paraId="6470BF41" w14:textId="77777777" w:rsidR="00000000" w:rsidRDefault="00027501">
      <w:pPr>
        <w:pStyle w:val="a0"/>
        <w:rPr>
          <w:rFonts w:hint="cs"/>
          <w:rtl/>
        </w:rPr>
      </w:pPr>
    </w:p>
    <w:p w14:paraId="5465FBEA" w14:textId="77777777" w:rsidR="00000000" w:rsidRDefault="00027501">
      <w:pPr>
        <w:pStyle w:val="af0"/>
        <w:rPr>
          <w:rtl/>
        </w:rPr>
      </w:pPr>
      <w:r>
        <w:rPr>
          <w:rFonts w:hint="eastAsia"/>
          <w:rtl/>
        </w:rPr>
        <w:t>ואסל</w:t>
      </w:r>
      <w:r>
        <w:rPr>
          <w:rtl/>
        </w:rPr>
        <w:t xml:space="preserve"> טאהא (בל"ד):</w:t>
      </w:r>
    </w:p>
    <w:p w14:paraId="677E1353" w14:textId="77777777" w:rsidR="00000000" w:rsidRDefault="00027501">
      <w:pPr>
        <w:pStyle w:val="a0"/>
        <w:rPr>
          <w:rFonts w:hint="cs"/>
          <w:rtl/>
        </w:rPr>
      </w:pPr>
    </w:p>
    <w:p w14:paraId="6AB856C1" w14:textId="77777777" w:rsidR="00000000" w:rsidRDefault="00027501">
      <w:pPr>
        <w:pStyle w:val="a0"/>
        <w:ind w:left="719" w:firstLine="0"/>
        <w:rPr>
          <w:rFonts w:hint="cs"/>
          <w:rtl/>
        </w:rPr>
      </w:pPr>
      <w:r>
        <w:rPr>
          <w:rFonts w:hint="cs"/>
          <w:rtl/>
        </w:rPr>
        <w:t>- - -</w:t>
      </w:r>
    </w:p>
    <w:p w14:paraId="3CE510C4" w14:textId="77777777" w:rsidR="00000000" w:rsidRDefault="00027501">
      <w:pPr>
        <w:pStyle w:val="a0"/>
        <w:ind w:left="719" w:firstLine="0"/>
        <w:rPr>
          <w:rFonts w:hint="cs"/>
          <w:rtl/>
        </w:rPr>
      </w:pPr>
    </w:p>
    <w:p w14:paraId="3AC10333" w14:textId="77777777" w:rsidR="00000000" w:rsidRDefault="00027501">
      <w:pPr>
        <w:pStyle w:val="af1"/>
        <w:rPr>
          <w:rtl/>
        </w:rPr>
      </w:pPr>
      <w:r>
        <w:rPr>
          <w:rtl/>
        </w:rPr>
        <w:t>היו"ר נסים דהן:</w:t>
      </w:r>
    </w:p>
    <w:p w14:paraId="19A486C2" w14:textId="77777777" w:rsidR="00000000" w:rsidRDefault="00027501">
      <w:pPr>
        <w:pStyle w:val="a0"/>
        <w:rPr>
          <w:rtl/>
        </w:rPr>
      </w:pPr>
    </w:p>
    <w:p w14:paraId="57D2820A" w14:textId="77777777" w:rsidR="00000000" w:rsidRDefault="00027501">
      <w:pPr>
        <w:pStyle w:val="a0"/>
        <w:rPr>
          <w:rFonts w:hint="cs"/>
          <w:rtl/>
        </w:rPr>
      </w:pPr>
      <w:r>
        <w:rPr>
          <w:rFonts w:hint="cs"/>
          <w:rtl/>
        </w:rPr>
        <w:t xml:space="preserve">חבר הכנסת ואסל טאהא, אני מבקש ממך בפעם האחרונה. </w:t>
      </w:r>
    </w:p>
    <w:p w14:paraId="41D39100" w14:textId="77777777" w:rsidR="00000000" w:rsidRDefault="00027501">
      <w:pPr>
        <w:pStyle w:val="a0"/>
        <w:rPr>
          <w:rFonts w:hint="cs"/>
          <w:rtl/>
        </w:rPr>
      </w:pPr>
    </w:p>
    <w:p w14:paraId="6C6E7EE5" w14:textId="77777777" w:rsidR="00000000" w:rsidRDefault="00027501">
      <w:pPr>
        <w:pStyle w:val="-"/>
        <w:rPr>
          <w:rtl/>
        </w:rPr>
      </w:pPr>
      <w:bookmarkStart w:id="588" w:name="FS000000474T21_01_2004_17_43_14C"/>
      <w:bookmarkEnd w:id="588"/>
      <w:r>
        <w:rPr>
          <w:rtl/>
        </w:rPr>
        <w:t>השר גדעון עזרא:</w:t>
      </w:r>
    </w:p>
    <w:p w14:paraId="6607057C" w14:textId="77777777" w:rsidR="00000000" w:rsidRDefault="00027501">
      <w:pPr>
        <w:pStyle w:val="a0"/>
        <w:rPr>
          <w:rtl/>
        </w:rPr>
      </w:pPr>
    </w:p>
    <w:p w14:paraId="366A4E46" w14:textId="77777777" w:rsidR="00000000" w:rsidRDefault="00027501">
      <w:pPr>
        <w:pStyle w:val="a0"/>
        <w:rPr>
          <w:rFonts w:hint="cs"/>
          <w:rtl/>
        </w:rPr>
      </w:pPr>
      <w:r>
        <w:rPr>
          <w:rFonts w:hint="cs"/>
          <w:rtl/>
        </w:rPr>
        <w:t xml:space="preserve">אתמול בערב דיבר אביו של אחד הבחורים - - - </w:t>
      </w:r>
    </w:p>
    <w:p w14:paraId="2749A04F" w14:textId="77777777" w:rsidR="00000000" w:rsidRDefault="00027501">
      <w:pPr>
        <w:pStyle w:val="a0"/>
        <w:rPr>
          <w:rFonts w:hint="cs"/>
          <w:rtl/>
        </w:rPr>
      </w:pPr>
    </w:p>
    <w:p w14:paraId="4E97B81C" w14:textId="77777777" w:rsidR="00000000" w:rsidRDefault="00027501">
      <w:pPr>
        <w:pStyle w:val="af0"/>
        <w:rPr>
          <w:rtl/>
        </w:rPr>
      </w:pPr>
      <w:r>
        <w:rPr>
          <w:rFonts w:hint="eastAsia"/>
          <w:rtl/>
        </w:rPr>
        <w:t>עסאם</w:t>
      </w:r>
      <w:r>
        <w:rPr>
          <w:rtl/>
        </w:rPr>
        <w:t xml:space="preserve"> מח'ול (חד"ש-תע"ל):</w:t>
      </w:r>
    </w:p>
    <w:p w14:paraId="2D7EF9F7" w14:textId="77777777" w:rsidR="00000000" w:rsidRDefault="00027501">
      <w:pPr>
        <w:pStyle w:val="a0"/>
        <w:rPr>
          <w:rFonts w:hint="cs"/>
          <w:rtl/>
        </w:rPr>
      </w:pPr>
    </w:p>
    <w:p w14:paraId="7B4852DE" w14:textId="77777777" w:rsidR="00000000" w:rsidRDefault="00027501">
      <w:pPr>
        <w:pStyle w:val="a0"/>
        <w:rPr>
          <w:rFonts w:hint="cs"/>
          <w:rtl/>
        </w:rPr>
      </w:pPr>
      <w:r>
        <w:rPr>
          <w:rFonts w:hint="cs"/>
          <w:rtl/>
        </w:rPr>
        <w:t>- - -</w:t>
      </w:r>
    </w:p>
    <w:p w14:paraId="209FFC32" w14:textId="77777777" w:rsidR="00000000" w:rsidRDefault="00027501">
      <w:pPr>
        <w:pStyle w:val="a0"/>
        <w:rPr>
          <w:rFonts w:hint="cs"/>
          <w:rtl/>
        </w:rPr>
      </w:pPr>
    </w:p>
    <w:p w14:paraId="349AD338" w14:textId="77777777" w:rsidR="00000000" w:rsidRDefault="00027501">
      <w:pPr>
        <w:pStyle w:val="af1"/>
        <w:rPr>
          <w:rtl/>
        </w:rPr>
      </w:pPr>
      <w:r>
        <w:rPr>
          <w:rtl/>
        </w:rPr>
        <w:t>היו"ר נסים דהן:</w:t>
      </w:r>
    </w:p>
    <w:p w14:paraId="32A5E901" w14:textId="77777777" w:rsidR="00000000" w:rsidRDefault="00027501">
      <w:pPr>
        <w:pStyle w:val="a0"/>
        <w:rPr>
          <w:rtl/>
        </w:rPr>
      </w:pPr>
    </w:p>
    <w:p w14:paraId="21E8A727" w14:textId="77777777" w:rsidR="00000000" w:rsidRDefault="00027501">
      <w:pPr>
        <w:pStyle w:val="a0"/>
        <w:rPr>
          <w:rFonts w:hint="cs"/>
          <w:rtl/>
        </w:rPr>
      </w:pPr>
      <w:r>
        <w:rPr>
          <w:rFonts w:hint="cs"/>
          <w:rtl/>
        </w:rPr>
        <w:t xml:space="preserve">עסאם, ישנת קצת, מה התעוררת? באס, יא חביבי. </w:t>
      </w:r>
    </w:p>
    <w:p w14:paraId="75614A32" w14:textId="77777777" w:rsidR="00000000" w:rsidRDefault="00027501">
      <w:pPr>
        <w:pStyle w:val="a0"/>
        <w:rPr>
          <w:rFonts w:hint="cs"/>
          <w:rtl/>
        </w:rPr>
      </w:pPr>
    </w:p>
    <w:p w14:paraId="306867DC" w14:textId="77777777" w:rsidR="00000000" w:rsidRDefault="00027501">
      <w:pPr>
        <w:pStyle w:val="-"/>
        <w:rPr>
          <w:rtl/>
        </w:rPr>
      </w:pPr>
      <w:bookmarkStart w:id="589" w:name="FS000000474T21_01_2004_18_13_25"/>
      <w:bookmarkEnd w:id="589"/>
      <w:r>
        <w:rPr>
          <w:rFonts w:hint="eastAsia"/>
          <w:rtl/>
        </w:rPr>
        <w:t>השר</w:t>
      </w:r>
      <w:r>
        <w:rPr>
          <w:rtl/>
        </w:rPr>
        <w:t xml:space="preserve"> גדעון עזרא:</w:t>
      </w:r>
    </w:p>
    <w:p w14:paraId="30653AF7" w14:textId="77777777" w:rsidR="00000000" w:rsidRDefault="00027501">
      <w:pPr>
        <w:pStyle w:val="a0"/>
        <w:rPr>
          <w:rFonts w:hint="cs"/>
          <w:rtl/>
        </w:rPr>
      </w:pPr>
    </w:p>
    <w:p w14:paraId="3693D99E" w14:textId="77777777" w:rsidR="00000000" w:rsidRDefault="00027501">
      <w:pPr>
        <w:pStyle w:val="a0"/>
        <w:rPr>
          <w:rFonts w:hint="cs"/>
          <w:rtl/>
        </w:rPr>
      </w:pPr>
      <w:r>
        <w:rPr>
          <w:rFonts w:hint="cs"/>
          <w:rtl/>
        </w:rPr>
        <w:t xml:space="preserve">אתמול בערב דיבר בטלוויזיה, בתוכנית "פוליטיקה", אביו של אחד הקורבנות שנפלו באוטובוס בשדרות-מורייה בחיפה, וסיפר שהמחבל שהרג את בנו הגיע דרך אבו-דיס לחיפה. </w:t>
      </w:r>
    </w:p>
    <w:p w14:paraId="61104B9A" w14:textId="77777777" w:rsidR="00000000" w:rsidRDefault="00027501">
      <w:pPr>
        <w:pStyle w:val="af0"/>
        <w:rPr>
          <w:rFonts w:hint="cs"/>
          <w:rtl/>
        </w:rPr>
      </w:pPr>
    </w:p>
    <w:p w14:paraId="49313E8B" w14:textId="77777777" w:rsidR="00000000" w:rsidRDefault="00027501">
      <w:pPr>
        <w:pStyle w:val="af0"/>
        <w:rPr>
          <w:rtl/>
        </w:rPr>
      </w:pPr>
      <w:r>
        <w:rPr>
          <w:rFonts w:hint="eastAsia"/>
          <w:rtl/>
        </w:rPr>
        <w:t>עסאם</w:t>
      </w:r>
      <w:r>
        <w:rPr>
          <w:rtl/>
        </w:rPr>
        <w:t xml:space="preserve"> מח'ול (חד"ש-תע"ל):</w:t>
      </w:r>
    </w:p>
    <w:p w14:paraId="01392E0C" w14:textId="77777777" w:rsidR="00000000" w:rsidRDefault="00027501">
      <w:pPr>
        <w:pStyle w:val="a0"/>
        <w:rPr>
          <w:rFonts w:hint="cs"/>
          <w:rtl/>
        </w:rPr>
      </w:pPr>
    </w:p>
    <w:p w14:paraId="09A823C8" w14:textId="77777777" w:rsidR="00000000" w:rsidRDefault="00027501">
      <w:pPr>
        <w:pStyle w:val="a0"/>
        <w:rPr>
          <w:rFonts w:hint="cs"/>
          <w:rtl/>
        </w:rPr>
      </w:pPr>
      <w:r>
        <w:rPr>
          <w:rFonts w:hint="cs"/>
          <w:rtl/>
        </w:rPr>
        <w:t>אתה - - - הגדרת אותו בחיפה כמשת"פ. תגיד את זה סוף-סוף.</w:t>
      </w:r>
    </w:p>
    <w:p w14:paraId="12716396" w14:textId="77777777" w:rsidR="00000000" w:rsidRDefault="00027501">
      <w:pPr>
        <w:pStyle w:val="a0"/>
        <w:rPr>
          <w:rFonts w:hint="cs"/>
          <w:rtl/>
        </w:rPr>
      </w:pPr>
    </w:p>
    <w:p w14:paraId="23062BC0" w14:textId="77777777" w:rsidR="00000000" w:rsidRDefault="00027501">
      <w:pPr>
        <w:pStyle w:val="af1"/>
        <w:rPr>
          <w:rtl/>
        </w:rPr>
      </w:pPr>
      <w:r>
        <w:rPr>
          <w:rtl/>
        </w:rPr>
        <w:t>ה</w:t>
      </w:r>
      <w:r>
        <w:rPr>
          <w:rtl/>
        </w:rPr>
        <w:t>יו"ר נסים דהן:</w:t>
      </w:r>
    </w:p>
    <w:p w14:paraId="3EC93410" w14:textId="77777777" w:rsidR="00000000" w:rsidRDefault="00027501">
      <w:pPr>
        <w:pStyle w:val="a0"/>
        <w:rPr>
          <w:rtl/>
        </w:rPr>
      </w:pPr>
    </w:p>
    <w:p w14:paraId="47DF1AB3" w14:textId="77777777" w:rsidR="00000000" w:rsidRDefault="00027501">
      <w:pPr>
        <w:pStyle w:val="a0"/>
        <w:rPr>
          <w:rFonts w:hint="cs"/>
          <w:rtl/>
        </w:rPr>
      </w:pPr>
      <w:r>
        <w:rPr>
          <w:rFonts w:hint="cs"/>
          <w:rtl/>
        </w:rPr>
        <w:t xml:space="preserve">חבר הכנסת עסאם מח'ול. </w:t>
      </w:r>
    </w:p>
    <w:p w14:paraId="55100EC1" w14:textId="77777777" w:rsidR="00000000" w:rsidRDefault="00027501">
      <w:pPr>
        <w:pStyle w:val="a0"/>
        <w:rPr>
          <w:rFonts w:hint="cs"/>
          <w:rtl/>
        </w:rPr>
      </w:pPr>
    </w:p>
    <w:p w14:paraId="6412F820" w14:textId="77777777" w:rsidR="00000000" w:rsidRDefault="00027501">
      <w:pPr>
        <w:pStyle w:val="-"/>
        <w:rPr>
          <w:rtl/>
        </w:rPr>
      </w:pPr>
      <w:bookmarkStart w:id="590" w:name="FS000000474T21_01_2004_17_43_33C"/>
      <w:bookmarkEnd w:id="590"/>
      <w:r>
        <w:rPr>
          <w:rtl/>
        </w:rPr>
        <w:t>השר גדעון עזרא:</w:t>
      </w:r>
    </w:p>
    <w:p w14:paraId="46C5C0B0" w14:textId="77777777" w:rsidR="00000000" w:rsidRDefault="00027501">
      <w:pPr>
        <w:pStyle w:val="a0"/>
        <w:rPr>
          <w:rtl/>
        </w:rPr>
      </w:pPr>
    </w:p>
    <w:p w14:paraId="2B7DEA58" w14:textId="77777777" w:rsidR="00000000" w:rsidRDefault="00027501">
      <w:pPr>
        <w:pStyle w:val="a0"/>
        <w:rPr>
          <w:rFonts w:hint="cs"/>
          <w:rtl/>
        </w:rPr>
      </w:pPr>
      <w:r>
        <w:rPr>
          <w:rFonts w:hint="cs"/>
          <w:rtl/>
        </w:rPr>
        <w:t>תגיד לי, על כל השטויות שלך אני צריך לחזור?</w:t>
      </w:r>
    </w:p>
    <w:p w14:paraId="1893F39C" w14:textId="77777777" w:rsidR="00000000" w:rsidRDefault="00027501">
      <w:pPr>
        <w:pStyle w:val="a0"/>
        <w:rPr>
          <w:rFonts w:hint="cs"/>
          <w:rtl/>
        </w:rPr>
      </w:pPr>
    </w:p>
    <w:p w14:paraId="7EF55FA4" w14:textId="77777777" w:rsidR="00000000" w:rsidRDefault="00027501">
      <w:pPr>
        <w:pStyle w:val="af0"/>
        <w:rPr>
          <w:rtl/>
        </w:rPr>
      </w:pPr>
      <w:r>
        <w:rPr>
          <w:rFonts w:hint="eastAsia"/>
          <w:rtl/>
        </w:rPr>
        <w:t>עסאם</w:t>
      </w:r>
      <w:r>
        <w:rPr>
          <w:rtl/>
        </w:rPr>
        <w:t xml:space="preserve"> מח'ול (חד"ש-תע"ל):</w:t>
      </w:r>
    </w:p>
    <w:p w14:paraId="26630AB8" w14:textId="77777777" w:rsidR="00000000" w:rsidRDefault="00027501">
      <w:pPr>
        <w:pStyle w:val="a0"/>
        <w:rPr>
          <w:rFonts w:hint="cs"/>
          <w:rtl/>
        </w:rPr>
      </w:pPr>
    </w:p>
    <w:p w14:paraId="409EFD4D" w14:textId="77777777" w:rsidR="00000000" w:rsidRDefault="00027501">
      <w:pPr>
        <w:pStyle w:val="a0"/>
        <w:rPr>
          <w:rFonts w:hint="cs"/>
          <w:rtl/>
        </w:rPr>
      </w:pPr>
      <w:r>
        <w:rPr>
          <w:rFonts w:hint="cs"/>
          <w:rtl/>
        </w:rPr>
        <w:t>- - -</w:t>
      </w:r>
    </w:p>
    <w:p w14:paraId="2E683F40" w14:textId="77777777" w:rsidR="00000000" w:rsidRDefault="00027501">
      <w:pPr>
        <w:pStyle w:val="a0"/>
        <w:rPr>
          <w:rFonts w:hint="cs"/>
          <w:rtl/>
        </w:rPr>
      </w:pPr>
    </w:p>
    <w:p w14:paraId="704F50A4" w14:textId="77777777" w:rsidR="00000000" w:rsidRDefault="00027501">
      <w:pPr>
        <w:pStyle w:val="af1"/>
        <w:rPr>
          <w:rtl/>
        </w:rPr>
      </w:pPr>
      <w:r>
        <w:rPr>
          <w:rtl/>
        </w:rPr>
        <w:t>היו"ר נסים דהן:</w:t>
      </w:r>
    </w:p>
    <w:p w14:paraId="2DD58DFA" w14:textId="77777777" w:rsidR="00000000" w:rsidRDefault="00027501">
      <w:pPr>
        <w:pStyle w:val="a0"/>
        <w:rPr>
          <w:rtl/>
        </w:rPr>
      </w:pPr>
    </w:p>
    <w:p w14:paraId="74B486F6" w14:textId="77777777" w:rsidR="00000000" w:rsidRDefault="00027501">
      <w:pPr>
        <w:pStyle w:val="a0"/>
        <w:rPr>
          <w:rFonts w:hint="cs"/>
          <w:rtl/>
        </w:rPr>
      </w:pPr>
      <w:r>
        <w:rPr>
          <w:rFonts w:hint="cs"/>
          <w:rtl/>
        </w:rPr>
        <w:t xml:space="preserve">חבר הכנסת עסאם מח'ול, הוא השר, הוא מדבר מעל הדוכן, אתה לא יכול להפריע לו. </w:t>
      </w:r>
    </w:p>
    <w:p w14:paraId="4CAA6EB9" w14:textId="77777777" w:rsidR="00000000" w:rsidRDefault="00027501">
      <w:pPr>
        <w:pStyle w:val="a0"/>
        <w:rPr>
          <w:rFonts w:hint="cs"/>
          <w:rtl/>
        </w:rPr>
      </w:pPr>
    </w:p>
    <w:p w14:paraId="416683A7" w14:textId="77777777" w:rsidR="00000000" w:rsidRDefault="00027501">
      <w:pPr>
        <w:pStyle w:val="af0"/>
        <w:rPr>
          <w:rtl/>
        </w:rPr>
      </w:pPr>
      <w:r>
        <w:rPr>
          <w:rFonts w:hint="eastAsia"/>
          <w:rtl/>
        </w:rPr>
        <w:t>עסאם</w:t>
      </w:r>
      <w:r>
        <w:rPr>
          <w:rtl/>
        </w:rPr>
        <w:t xml:space="preserve"> מח'ול (חד"ש-תע"ל):</w:t>
      </w:r>
    </w:p>
    <w:p w14:paraId="14D56C58" w14:textId="77777777" w:rsidR="00000000" w:rsidRDefault="00027501">
      <w:pPr>
        <w:pStyle w:val="a0"/>
        <w:rPr>
          <w:rFonts w:hint="cs"/>
          <w:rtl/>
        </w:rPr>
      </w:pPr>
    </w:p>
    <w:p w14:paraId="5AAA3B2B" w14:textId="77777777" w:rsidR="00000000" w:rsidRDefault="00027501">
      <w:pPr>
        <w:pStyle w:val="a0"/>
        <w:rPr>
          <w:rFonts w:hint="cs"/>
          <w:rtl/>
        </w:rPr>
      </w:pPr>
      <w:r>
        <w:rPr>
          <w:rFonts w:hint="cs"/>
          <w:rtl/>
        </w:rPr>
        <w:t>- - -</w:t>
      </w:r>
    </w:p>
    <w:p w14:paraId="4FACBA3C" w14:textId="77777777" w:rsidR="00000000" w:rsidRDefault="00027501">
      <w:pPr>
        <w:pStyle w:val="af0"/>
        <w:rPr>
          <w:rFonts w:hint="cs"/>
          <w:rtl/>
        </w:rPr>
      </w:pPr>
    </w:p>
    <w:p w14:paraId="307172EE" w14:textId="77777777" w:rsidR="00000000" w:rsidRDefault="00027501">
      <w:pPr>
        <w:pStyle w:val="af1"/>
        <w:rPr>
          <w:rtl/>
        </w:rPr>
      </w:pPr>
      <w:r>
        <w:rPr>
          <w:rtl/>
        </w:rPr>
        <w:t>היו"ר נסים דהן:</w:t>
      </w:r>
    </w:p>
    <w:p w14:paraId="0B52D3DB" w14:textId="77777777" w:rsidR="00000000" w:rsidRDefault="00027501">
      <w:pPr>
        <w:pStyle w:val="a0"/>
        <w:rPr>
          <w:rtl/>
        </w:rPr>
      </w:pPr>
    </w:p>
    <w:p w14:paraId="03961F4D" w14:textId="77777777" w:rsidR="00000000" w:rsidRDefault="00027501">
      <w:pPr>
        <w:pStyle w:val="a0"/>
        <w:rPr>
          <w:rFonts w:hint="cs"/>
          <w:rtl/>
        </w:rPr>
      </w:pPr>
      <w:r>
        <w:rPr>
          <w:rFonts w:hint="cs"/>
          <w:rtl/>
        </w:rPr>
        <w:t xml:space="preserve">חבר הכנסת עסאם מח'ול. </w:t>
      </w:r>
    </w:p>
    <w:p w14:paraId="313B7CEE" w14:textId="77777777" w:rsidR="00000000" w:rsidRDefault="00027501">
      <w:pPr>
        <w:pStyle w:val="a0"/>
        <w:rPr>
          <w:rFonts w:hint="cs"/>
          <w:rtl/>
        </w:rPr>
      </w:pPr>
    </w:p>
    <w:p w14:paraId="52347387" w14:textId="77777777" w:rsidR="00000000" w:rsidRDefault="00027501">
      <w:pPr>
        <w:pStyle w:val="af0"/>
        <w:rPr>
          <w:rtl/>
        </w:rPr>
      </w:pPr>
      <w:r>
        <w:rPr>
          <w:rFonts w:hint="eastAsia"/>
          <w:rtl/>
        </w:rPr>
        <w:t>טלב</w:t>
      </w:r>
      <w:r>
        <w:rPr>
          <w:rtl/>
        </w:rPr>
        <w:t xml:space="preserve"> אלסאנע (רע"ם):</w:t>
      </w:r>
    </w:p>
    <w:p w14:paraId="4140DD4E" w14:textId="77777777" w:rsidR="00000000" w:rsidRDefault="00027501">
      <w:pPr>
        <w:pStyle w:val="a0"/>
        <w:rPr>
          <w:rFonts w:hint="cs"/>
          <w:rtl/>
        </w:rPr>
      </w:pPr>
    </w:p>
    <w:p w14:paraId="7076DC50" w14:textId="77777777" w:rsidR="00000000" w:rsidRDefault="00027501">
      <w:pPr>
        <w:pStyle w:val="a0"/>
        <w:rPr>
          <w:rFonts w:hint="cs"/>
          <w:rtl/>
        </w:rPr>
      </w:pPr>
      <w:r>
        <w:rPr>
          <w:rFonts w:hint="cs"/>
          <w:rtl/>
        </w:rPr>
        <w:t>- - -</w:t>
      </w:r>
    </w:p>
    <w:p w14:paraId="1AEEE73F" w14:textId="77777777" w:rsidR="00000000" w:rsidRDefault="00027501">
      <w:pPr>
        <w:pStyle w:val="a0"/>
        <w:rPr>
          <w:rFonts w:hint="cs"/>
          <w:rtl/>
        </w:rPr>
      </w:pPr>
    </w:p>
    <w:p w14:paraId="5A2A0ADE" w14:textId="77777777" w:rsidR="00000000" w:rsidRDefault="00027501">
      <w:pPr>
        <w:pStyle w:val="af1"/>
        <w:rPr>
          <w:rtl/>
        </w:rPr>
      </w:pPr>
      <w:r>
        <w:rPr>
          <w:rtl/>
        </w:rPr>
        <w:t>היו"ר נסים דהן:</w:t>
      </w:r>
    </w:p>
    <w:p w14:paraId="19EFBC38" w14:textId="77777777" w:rsidR="00000000" w:rsidRDefault="00027501">
      <w:pPr>
        <w:pStyle w:val="a0"/>
        <w:rPr>
          <w:rtl/>
        </w:rPr>
      </w:pPr>
    </w:p>
    <w:p w14:paraId="1D147475" w14:textId="77777777" w:rsidR="00000000" w:rsidRDefault="00027501">
      <w:pPr>
        <w:pStyle w:val="a0"/>
        <w:rPr>
          <w:rFonts w:hint="cs"/>
          <w:rtl/>
        </w:rPr>
      </w:pPr>
      <w:r>
        <w:rPr>
          <w:rFonts w:hint="cs"/>
          <w:rtl/>
        </w:rPr>
        <w:t xml:space="preserve">טלב אלסאנע, אתה  פעם שנייה באזהרה. </w:t>
      </w:r>
    </w:p>
    <w:p w14:paraId="34C46440" w14:textId="77777777" w:rsidR="00000000" w:rsidRDefault="00027501">
      <w:pPr>
        <w:pStyle w:val="a0"/>
        <w:rPr>
          <w:rFonts w:hint="cs"/>
          <w:rtl/>
        </w:rPr>
      </w:pPr>
    </w:p>
    <w:p w14:paraId="6D46CA7B" w14:textId="77777777" w:rsidR="00000000" w:rsidRDefault="00027501">
      <w:pPr>
        <w:pStyle w:val="af0"/>
        <w:rPr>
          <w:rtl/>
        </w:rPr>
      </w:pPr>
      <w:r>
        <w:rPr>
          <w:rFonts w:hint="eastAsia"/>
          <w:rtl/>
        </w:rPr>
        <w:t>אחמד</w:t>
      </w:r>
      <w:r>
        <w:rPr>
          <w:rtl/>
        </w:rPr>
        <w:t xml:space="preserve"> טיבי (חד"ש-תע"ל):</w:t>
      </w:r>
    </w:p>
    <w:p w14:paraId="4FD2CBB7" w14:textId="77777777" w:rsidR="00000000" w:rsidRDefault="00027501">
      <w:pPr>
        <w:pStyle w:val="a0"/>
        <w:rPr>
          <w:rFonts w:hint="cs"/>
          <w:rtl/>
        </w:rPr>
      </w:pPr>
    </w:p>
    <w:p w14:paraId="64DE0F35" w14:textId="77777777" w:rsidR="00000000" w:rsidRDefault="00027501">
      <w:pPr>
        <w:pStyle w:val="a0"/>
        <w:rPr>
          <w:rFonts w:hint="cs"/>
          <w:rtl/>
        </w:rPr>
      </w:pPr>
      <w:r>
        <w:rPr>
          <w:rFonts w:hint="cs"/>
          <w:rtl/>
        </w:rPr>
        <w:t>הוא מתקן אותו, הוא לא מפריע לו.</w:t>
      </w:r>
    </w:p>
    <w:p w14:paraId="35FA5B64" w14:textId="77777777" w:rsidR="00000000" w:rsidRDefault="00027501">
      <w:pPr>
        <w:pStyle w:val="a0"/>
        <w:rPr>
          <w:rFonts w:hint="cs"/>
          <w:rtl/>
        </w:rPr>
      </w:pPr>
    </w:p>
    <w:p w14:paraId="6090DDD3" w14:textId="77777777" w:rsidR="00000000" w:rsidRDefault="00027501">
      <w:pPr>
        <w:pStyle w:val="af1"/>
        <w:rPr>
          <w:rtl/>
        </w:rPr>
      </w:pPr>
      <w:r>
        <w:rPr>
          <w:rtl/>
        </w:rPr>
        <w:t>היו"ר נסים דהן:</w:t>
      </w:r>
    </w:p>
    <w:p w14:paraId="309AC0F8" w14:textId="77777777" w:rsidR="00000000" w:rsidRDefault="00027501">
      <w:pPr>
        <w:pStyle w:val="a0"/>
        <w:rPr>
          <w:rtl/>
        </w:rPr>
      </w:pPr>
    </w:p>
    <w:p w14:paraId="3BE9B15A" w14:textId="77777777" w:rsidR="00000000" w:rsidRDefault="00027501">
      <w:pPr>
        <w:pStyle w:val="a0"/>
        <w:rPr>
          <w:rFonts w:hint="cs"/>
          <w:rtl/>
        </w:rPr>
      </w:pPr>
      <w:r>
        <w:rPr>
          <w:rFonts w:hint="cs"/>
          <w:rtl/>
        </w:rPr>
        <w:t>אני אוציא את כולכם, בלי לעשות חשבון, אף-על-פי שאני לא רוצה</w:t>
      </w:r>
      <w:r>
        <w:rPr>
          <w:rFonts w:hint="cs"/>
          <w:rtl/>
        </w:rPr>
        <w:t xml:space="preserve">, וזה לא נעים לי בכלל. אי-אפשר לנהל ככה דיון במליאת כנסת. </w:t>
      </w:r>
    </w:p>
    <w:p w14:paraId="0F459992" w14:textId="77777777" w:rsidR="00000000" w:rsidRDefault="00027501">
      <w:pPr>
        <w:pStyle w:val="a0"/>
        <w:rPr>
          <w:rFonts w:hint="cs"/>
          <w:rtl/>
        </w:rPr>
      </w:pPr>
    </w:p>
    <w:p w14:paraId="7C2141A3" w14:textId="77777777" w:rsidR="00000000" w:rsidRDefault="00027501">
      <w:pPr>
        <w:pStyle w:val="af0"/>
        <w:rPr>
          <w:rtl/>
        </w:rPr>
      </w:pPr>
      <w:r>
        <w:rPr>
          <w:rFonts w:hint="eastAsia"/>
          <w:rtl/>
        </w:rPr>
        <w:t>עזמי</w:t>
      </w:r>
      <w:r>
        <w:rPr>
          <w:rtl/>
        </w:rPr>
        <w:t xml:space="preserve"> בשארה (בל"ד):</w:t>
      </w:r>
    </w:p>
    <w:p w14:paraId="22E014FC" w14:textId="77777777" w:rsidR="00000000" w:rsidRDefault="00027501">
      <w:pPr>
        <w:pStyle w:val="a0"/>
        <w:rPr>
          <w:rFonts w:hint="cs"/>
          <w:rtl/>
        </w:rPr>
      </w:pPr>
    </w:p>
    <w:p w14:paraId="0991CA50" w14:textId="77777777" w:rsidR="00000000" w:rsidRDefault="00027501">
      <w:pPr>
        <w:pStyle w:val="a0"/>
        <w:rPr>
          <w:rFonts w:hint="cs"/>
          <w:rtl/>
        </w:rPr>
      </w:pPr>
      <w:r>
        <w:rPr>
          <w:rFonts w:hint="cs"/>
          <w:rtl/>
        </w:rPr>
        <w:t>מה זה כולכם? זה מעצבן.</w:t>
      </w:r>
    </w:p>
    <w:p w14:paraId="390B0C78" w14:textId="77777777" w:rsidR="00000000" w:rsidRDefault="00027501">
      <w:pPr>
        <w:pStyle w:val="a0"/>
        <w:rPr>
          <w:rFonts w:hint="cs"/>
          <w:rtl/>
        </w:rPr>
      </w:pPr>
    </w:p>
    <w:p w14:paraId="77EA3447" w14:textId="77777777" w:rsidR="00000000" w:rsidRDefault="00027501">
      <w:pPr>
        <w:pStyle w:val="af0"/>
        <w:rPr>
          <w:rtl/>
        </w:rPr>
      </w:pPr>
      <w:r>
        <w:rPr>
          <w:rFonts w:hint="eastAsia"/>
          <w:rtl/>
        </w:rPr>
        <w:t>דניאל</w:t>
      </w:r>
      <w:r>
        <w:rPr>
          <w:rtl/>
        </w:rPr>
        <w:t xml:space="preserve"> בנלולו (הליכוד):</w:t>
      </w:r>
    </w:p>
    <w:p w14:paraId="6EE47C14" w14:textId="77777777" w:rsidR="00000000" w:rsidRDefault="00027501">
      <w:pPr>
        <w:pStyle w:val="a0"/>
        <w:rPr>
          <w:rFonts w:hint="cs"/>
          <w:rtl/>
        </w:rPr>
      </w:pPr>
    </w:p>
    <w:p w14:paraId="4E7907DF" w14:textId="77777777" w:rsidR="00000000" w:rsidRDefault="00027501">
      <w:pPr>
        <w:pStyle w:val="a0"/>
        <w:rPr>
          <w:rFonts w:hint="cs"/>
          <w:rtl/>
        </w:rPr>
      </w:pPr>
      <w:r>
        <w:rPr>
          <w:rFonts w:hint="cs"/>
          <w:rtl/>
        </w:rPr>
        <w:t>- - -</w:t>
      </w:r>
    </w:p>
    <w:p w14:paraId="142FD28D" w14:textId="77777777" w:rsidR="00000000" w:rsidRDefault="00027501">
      <w:pPr>
        <w:pStyle w:val="af1"/>
        <w:rPr>
          <w:rFonts w:hint="cs"/>
          <w:rtl/>
        </w:rPr>
      </w:pPr>
    </w:p>
    <w:p w14:paraId="09AD2B37" w14:textId="77777777" w:rsidR="00000000" w:rsidRDefault="00027501">
      <w:pPr>
        <w:pStyle w:val="af1"/>
        <w:rPr>
          <w:rtl/>
        </w:rPr>
      </w:pPr>
      <w:r>
        <w:rPr>
          <w:rtl/>
        </w:rPr>
        <w:t>היו"ר נסים דהן:</w:t>
      </w:r>
    </w:p>
    <w:p w14:paraId="535F951A" w14:textId="77777777" w:rsidR="00000000" w:rsidRDefault="00027501">
      <w:pPr>
        <w:pStyle w:val="a0"/>
        <w:rPr>
          <w:rtl/>
        </w:rPr>
      </w:pPr>
    </w:p>
    <w:p w14:paraId="14E7E229" w14:textId="77777777" w:rsidR="00000000" w:rsidRDefault="00027501">
      <w:pPr>
        <w:pStyle w:val="a0"/>
        <w:rPr>
          <w:rFonts w:hint="cs"/>
          <w:rtl/>
        </w:rPr>
      </w:pPr>
      <w:r>
        <w:rPr>
          <w:rFonts w:hint="cs"/>
          <w:rtl/>
        </w:rPr>
        <w:t xml:space="preserve">אל תעזור לי, חבר הכנסת בנלולו, כי אתה גם תצא בחוץ. </w:t>
      </w:r>
    </w:p>
    <w:p w14:paraId="1EDBFEF6" w14:textId="77777777" w:rsidR="00000000" w:rsidRDefault="00027501">
      <w:pPr>
        <w:pStyle w:val="af0"/>
        <w:rPr>
          <w:rFonts w:hint="cs"/>
          <w:rtl/>
        </w:rPr>
      </w:pPr>
    </w:p>
    <w:p w14:paraId="78D0E274" w14:textId="77777777" w:rsidR="00000000" w:rsidRDefault="00027501">
      <w:pPr>
        <w:pStyle w:val="-"/>
        <w:rPr>
          <w:rtl/>
        </w:rPr>
      </w:pPr>
      <w:bookmarkStart w:id="591" w:name="FS000000474T21_01_2004_18_17_30C"/>
      <w:bookmarkEnd w:id="591"/>
      <w:r>
        <w:rPr>
          <w:rtl/>
        </w:rPr>
        <w:t>השר גדעון עזרא:</w:t>
      </w:r>
    </w:p>
    <w:p w14:paraId="008C7A19" w14:textId="77777777" w:rsidR="00000000" w:rsidRDefault="00027501">
      <w:pPr>
        <w:pStyle w:val="a0"/>
        <w:rPr>
          <w:rtl/>
        </w:rPr>
      </w:pPr>
    </w:p>
    <w:p w14:paraId="2834D199" w14:textId="77777777" w:rsidR="00000000" w:rsidRDefault="00027501">
      <w:pPr>
        <w:pStyle w:val="a0"/>
        <w:rPr>
          <w:rFonts w:hint="cs"/>
          <w:rtl/>
        </w:rPr>
      </w:pPr>
      <w:r>
        <w:rPr>
          <w:rFonts w:hint="cs"/>
          <w:rtl/>
        </w:rPr>
        <w:t xml:space="preserve">השר לפיד - - - </w:t>
      </w:r>
    </w:p>
    <w:p w14:paraId="0D599D1F" w14:textId="77777777" w:rsidR="00000000" w:rsidRDefault="00027501">
      <w:pPr>
        <w:pStyle w:val="a0"/>
        <w:rPr>
          <w:rFonts w:hint="cs"/>
          <w:rtl/>
        </w:rPr>
      </w:pPr>
    </w:p>
    <w:p w14:paraId="41ED78A1" w14:textId="77777777" w:rsidR="00000000" w:rsidRDefault="00027501">
      <w:pPr>
        <w:pStyle w:val="af0"/>
        <w:rPr>
          <w:rtl/>
        </w:rPr>
      </w:pPr>
      <w:r>
        <w:rPr>
          <w:rFonts w:hint="eastAsia"/>
          <w:rtl/>
        </w:rPr>
        <w:t>עסאם</w:t>
      </w:r>
      <w:r>
        <w:rPr>
          <w:rtl/>
        </w:rPr>
        <w:t xml:space="preserve"> מח'ול (חד"ש-</w:t>
      </w:r>
      <w:r>
        <w:rPr>
          <w:rtl/>
        </w:rPr>
        <w:t>תע"ל):</w:t>
      </w:r>
    </w:p>
    <w:p w14:paraId="4E3989D3" w14:textId="77777777" w:rsidR="00000000" w:rsidRDefault="00027501">
      <w:pPr>
        <w:pStyle w:val="a0"/>
        <w:rPr>
          <w:rFonts w:hint="cs"/>
          <w:rtl/>
        </w:rPr>
      </w:pPr>
    </w:p>
    <w:p w14:paraId="106930D5" w14:textId="77777777" w:rsidR="00000000" w:rsidRDefault="00027501">
      <w:pPr>
        <w:pStyle w:val="a0"/>
        <w:rPr>
          <w:rFonts w:hint="cs"/>
          <w:rtl/>
        </w:rPr>
      </w:pPr>
      <w:r>
        <w:rPr>
          <w:rFonts w:hint="cs"/>
          <w:rtl/>
        </w:rPr>
        <w:t>- - -</w:t>
      </w:r>
    </w:p>
    <w:p w14:paraId="2E83124E" w14:textId="77777777" w:rsidR="00000000" w:rsidRDefault="00027501">
      <w:pPr>
        <w:pStyle w:val="a0"/>
        <w:rPr>
          <w:rFonts w:hint="cs"/>
          <w:rtl/>
        </w:rPr>
      </w:pPr>
    </w:p>
    <w:p w14:paraId="7561F347" w14:textId="77777777" w:rsidR="00000000" w:rsidRDefault="00027501">
      <w:pPr>
        <w:pStyle w:val="af1"/>
        <w:rPr>
          <w:rtl/>
        </w:rPr>
      </w:pPr>
      <w:r>
        <w:rPr>
          <w:rtl/>
        </w:rPr>
        <w:t>היו"ר נסים דהן:</w:t>
      </w:r>
    </w:p>
    <w:p w14:paraId="49BEECCB" w14:textId="77777777" w:rsidR="00000000" w:rsidRDefault="00027501">
      <w:pPr>
        <w:pStyle w:val="a0"/>
        <w:rPr>
          <w:rtl/>
        </w:rPr>
      </w:pPr>
    </w:p>
    <w:p w14:paraId="3C8F0748" w14:textId="77777777" w:rsidR="00000000" w:rsidRDefault="00027501">
      <w:pPr>
        <w:pStyle w:val="a0"/>
        <w:rPr>
          <w:rFonts w:hint="cs"/>
          <w:rtl/>
        </w:rPr>
      </w:pPr>
      <w:r>
        <w:rPr>
          <w:rFonts w:hint="cs"/>
          <w:rtl/>
        </w:rPr>
        <w:t xml:space="preserve">חבר הכנסת עסאם מח'ול, תודה רבה. תצא להירגע באמת. תמשיך. </w:t>
      </w:r>
    </w:p>
    <w:p w14:paraId="56171F56" w14:textId="77777777" w:rsidR="00000000" w:rsidRDefault="00027501">
      <w:pPr>
        <w:pStyle w:val="a0"/>
        <w:rPr>
          <w:rFonts w:hint="cs"/>
          <w:rtl/>
        </w:rPr>
      </w:pPr>
    </w:p>
    <w:p w14:paraId="5019F956" w14:textId="77777777" w:rsidR="00000000" w:rsidRDefault="00027501">
      <w:pPr>
        <w:pStyle w:val="-"/>
        <w:rPr>
          <w:rtl/>
        </w:rPr>
      </w:pPr>
      <w:bookmarkStart w:id="592" w:name="FS000000474T21_01_2004_18_18_51C"/>
      <w:bookmarkEnd w:id="592"/>
      <w:r>
        <w:rPr>
          <w:rtl/>
        </w:rPr>
        <w:t>השר גדעון עזרא:</w:t>
      </w:r>
    </w:p>
    <w:p w14:paraId="0F7F42F2" w14:textId="77777777" w:rsidR="00000000" w:rsidRDefault="00027501">
      <w:pPr>
        <w:pStyle w:val="a0"/>
        <w:rPr>
          <w:rtl/>
        </w:rPr>
      </w:pPr>
    </w:p>
    <w:p w14:paraId="2037E434" w14:textId="77777777" w:rsidR="00000000" w:rsidRDefault="00027501">
      <w:pPr>
        <w:pStyle w:val="a0"/>
        <w:rPr>
          <w:rFonts w:hint="cs"/>
          <w:rtl/>
        </w:rPr>
      </w:pPr>
      <w:r>
        <w:rPr>
          <w:rFonts w:hint="cs"/>
          <w:rtl/>
        </w:rPr>
        <w:t>השר לפיד, שדיבר השבוע על הצורך שהגדר תעבור ב"קו הירוק", אמר אותם דברים קודם החלטת הממשלה, ב-1 באוקטובר 2003. דעתו לא התקבלה. דעתו לא התקבלה אז ואיננה</w:t>
      </w:r>
      <w:r>
        <w:rPr>
          <w:rFonts w:hint="cs"/>
          <w:rtl/>
        </w:rPr>
        <w:t xml:space="preserve"> מתקבלת גם היום, והחלטת הממשלה מחייבת אותנו, את כל השרים, לרבות  השר טומי לפיד. </w:t>
      </w:r>
    </w:p>
    <w:p w14:paraId="1B3A71C4" w14:textId="77777777" w:rsidR="00000000" w:rsidRDefault="00027501">
      <w:pPr>
        <w:pStyle w:val="a0"/>
        <w:rPr>
          <w:rFonts w:hint="cs"/>
          <w:rtl/>
        </w:rPr>
      </w:pPr>
    </w:p>
    <w:p w14:paraId="2C2B1BA2" w14:textId="77777777" w:rsidR="00000000" w:rsidRDefault="00027501">
      <w:pPr>
        <w:pStyle w:val="a0"/>
        <w:rPr>
          <w:rFonts w:hint="cs"/>
          <w:rtl/>
        </w:rPr>
      </w:pPr>
      <w:r>
        <w:rPr>
          <w:rFonts w:hint="cs"/>
          <w:rtl/>
        </w:rPr>
        <w:t>כל הנושאים האלה נבדקים, ואתם יודעים שהנושאים נבדקים היטב, ונכון להיום, פרט לשינויים כאלה ואחרים, במקומות כאלה ואחרים, בכל מקום שאפשר להקל על האוכלוסייה, בכל מקום שאפשר לשפר א</w:t>
      </w:r>
      <w:r>
        <w:rPr>
          <w:rFonts w:hint="cs"/>
          <w:rtl/>
        </w:rPr>
        <w:t>ת השליטה שלנו, הדברים האלה בהחלט יובאו בחשבון. אנחנו רוצים לעשות כל מאמץ על מנת לצמצם ככל הניתן הפרעות שיכולות להיות לפלסטינים  וליהודים החיים משני עברי הגדר הזאת. ולא חל שום שינוי, ואם יהיו שינויים כאלה או אחרים בגדר, הם יובאו להחלטת הממשלה, וכל הדברים יי</w:t>
      </w:r>
      <w:r>
        <w:rPr>
          <w:rFonts w:hint="cs"/>
          <w:rtl/>
        </w:rPr>
        <w:t xml:space="preserve">עשו על-פי החוק, בצורה מסודרת. </w:t>
      </w:r>
    </w:p>
    <w:p w14:paraId="0CCFEEDF" w14:textId="77777777" w:rsidR="00000000" w:rsidRDefault="00027501">
      <w:pPr>
        <w:pStyle w:val="a0"/>
        <w:rPr>
          <w:rFonts w:hint="cs"/>
          <w:rtl/>
        </w:rPr>
      </w:pPr>
    </w:p>
    <w:p w14:paraId="200B8C66" w14:textId="77777777" w:rsidR="00000000" w:rsidRDefault="00027501">
      <w:pPr>
        <w:pStyle w:val="a0"/>
        <w:rPr>
          <w:rFonts w:hint="cs"/>
          <w:rtl/>
        </w:rPr>
      </w:pPr>
      <w:r>
        <w:rPr>
          <w:rFonts w:hint="cs"/>
          <w:rtl/>
        </w:rPr>
        <w:t xml:space="preserve">אני מוכרח לומר כאן, בבית הזה, שנראה לי קצת משונה שאדם שרוצה להצטרף כנגד המגנים את הגדר הזאת, יושב פה בכנסת, פעם מדבר פה מהדוכן, פעם מדבר משם, פעם כותב מכתב. נדמה לי שאף אחד לא ייקח את האנשים הללו ברצינות. </w:t>
      </w:r>
    </w:p>
    <w:p w14:paraId="7615DF0C" w14:textId="77777777" w:rsidR="00000000" w:rsidRDefault="00027501">
      <w:pPr>
        <w:pStyle w:val="af0"/>
        <w:rPr>
          <w:rFonts w:hint="cs"/>
          <w:rtl/>
        </w:rPr>
      </w:pPr>
    </w:p>
    <w:p w14:paraId="401ABFD4" w14:textId="77777777" w:rsidR="00000000" w:rsidRDefault="00027501">
      <w:pPr>
        <w:pStyle w:val="af0"/>
        <w:rPr>
          <w:rtl/>
        </w:rPr>
      </w:pPr>
      <w:r>
        <w:rPr>
          <w:rFonts w:hint="eastAsia"/>
          <w:rtl/>
        </w:rPr>
        <w:t>חיים</w:t>
      </w:r>
      <w:r>
        <w:rPr>
          <w:rtl/>
        </w:rPr>
        <w:t xml:space="preserve"> אורון (מרצ):</w:t>
      </w:r>
    </w:p>
    <w:p w14:paraId="5D3DF437" w14:textId="77777777" w:rsidR="00000000" w:rsidRDefault="00027501">
      <w:pPr>
        <w:pStyle w:val="a0"/>
        <w:rPr>
          <w:rFonts w:hint="cs"/>
          <w:rtl/>
        </w:rPr>
      </w:pPr>
    </w:p>
    <w:p w14:paraId="2CCED7C5" w14:textId="77777777" w:rsidR="00000000" w:rsidRDefault="00027501">
      <w:pPr>
        <w:pStyle w:val="a0"/>
        <w:rPr>
          <w:rFonts w:hint="cs"/>
          <w:rtl/>
        </w:rPr>
      </w:pPr>
      <w:r>
        <w:rPr>
          <w:rFonts w:hint="cs"/>
          <w:rtl/>
        </w:rPr>
        <w:t xml:space="preserve">אדוני השר, זה לא משונה בעיניך ששר וחבר בקואליציה קורא לגבול שאתה עוסק בו גבולות אושוויץ? </w:t>
      </w:r>
    </w:p>
    <w:p w14:paraId="163868BA" w14:textId="77777777" w:rsidR="00000000" w:rsidRDefault="00027501">
      <w:pPr>
        <w:pStyle w:val="a0"/>
        <w:rPr>
          <w:rFonts w:hint="cs"/>
          <w:rtl/>
        </w:rPr>
      </w:pPr>
    </w:p>
    <w:p w14:paraId="0D1657FA" w14:textId="77777777" w:rsidR="00000000" w:rsidRDefault="00027501">
      <w:pPr>
        <w:pStyle w:val="-"/>
        <w:rPr>
          <w:rtl/>
        </w:rPr>
      </w:pPr>
      <w:bookmarkStart w:id="593" w:name="FS000000474T21_01_2004_18_24_15C"/>
      <w:bookmarkEnd w:id="593"/>
    </w:p>
    <w:p w14:paraId="2D39D256" w14:textId="77777777" w:rsidR="00000000" w:rsidRDefault="00027501">
      <w:pPr>
        <w:pStyle w:val="-"/>
        <w:rPr>
          <w:rtl/>
        </w:rPr>
      </w:pPr>
      <w:r>
        <w:rPr>
          <w:rtl/>
        </w:rPr>
        <w:t>השר גדעון עזרא:</w:t>
      </w:r>
    </w:p>
    <w:p w14:paraId="1E46EFC8" w14:textId="77777777" w:rsidR="00000000" w:rsidRDefault="00027501">
      <w:pPr>
        <w:pStyle w:val="a0"/>
        <w:rPr>
          <w:rtl/>
        </w:rPr>
      </w:pPr>
    </w:p>
    <w:p w14:paraId="22698A86" w14:textId="77777777" w:rsidR="00000000" w:rsidRDefault="00027501">
      <w:pPr>
        <w:pStyle w:val="a0"/>
        <w:rPr>
          <w:rFonts w:hint="cs"/>
          <w:rtl/>
        </w:rPr>
      </w:pPr>
      <w:r>
        <w:rPr>
          <w:rFonts w:hint="cs"/>
          <w:rtl/>
        </w:rPr>
        <w:t>תסלח לי, אני שמעתי את השר, השר נאמן להחלטות הממשלה. אינני יכול לשלוט על כל דבר מהדברים שנאמרים פה,  אני יודע רק דבר אחד, שהוא בהאג לא יהיה. תודה.</w:t>
      </w:r>
    </w:p>
    <w:p w14:paraId="45F3F95E" w14:textId="77777777" w:rsidR="00000000" w:rsidRDefault="00027501">
      <w:pPr>
        <w:pStyle w:val="a0"/>
        <w:rPr>
          <w:rFonts w:hint="cs"/>
          <w:rtl/>
        </w:rPr>
      </w:pPr>
    </w:p>
    <w:p w14:paraId="3BB257F3" w14:textId="77777777" w:rsidR="00000000" w:rsidRDefault="00027501">
      <w:pPr>
        <w:pStyle w:val="a0"/>
        <w:rPr>
          <w:rFonts w:hint="cs"/>
          <w:rtl/>
        </w:rPr>
      </w:pPr>
      <w:r>
        <w:rPr>
          <w:rFonts w:hint="cs"/>
          <w:rtl/>
        </w:rPr>
        <w:t xml:space="preserve">לעצם העניין, רבותי, אני מציע להעביר את הנושא להמשך דיון בוועדת החוץ והביטחון. </w:t>
      </w:r>
    </w:p>
    <w:p w14:paraId="43E4E616" w14:textId="77777777" w:rsidR="00000000" w:rsidRDefault="00027501">
      <w:pPr>
        <w:pStyle w:val="a0"/>
        <w:rPr>
          <w:rFonts w:hint="cs"/>
          <w:rtl/>
        </w:rPr>
      </w:pPr>
    </w:p>
    <w:p w14:paraId="3F5BA78B" w14:textId="77777777" w:rsidR="00000000" w:rsidRDefault="00027501">
      <w:pPr>
        <w:pStyle w:val="af1"/>
        <w:rPr>
          <w:rtl/>
        </w:rPr>
      </w:pPr>
      <w:r>
        <w:rPr>
          <w:rtl/>
        </w:rPr>
        <w:t>היו"ר נסים דהן:</w:t>
      </w:r>
    </w:p>
    <w:p w14:paraId="3A375943" w14:textId="77777777" w:rsidR="00000000" w:rsidRDefault="00027501">
      <w:pPr>
        <w:pStyle w:val="a0"/>
        <w:rPr>
          <w:rtl/>
        </w:rPr>
      </w:pPr>
    </w:p>
    <w:p w14:paraId="78682A0A" w14:textId="77777777" w:rsidR="00000000" w:rsidRDefault="00027501">
      <w:pPr>
        <w:pStyle w:val="a0"/>
        <w:rPr>
          <w:rFonts w:hint="cs"/>
          <w:rtl/>
        </w:rPr>
      </w:pPr>
      <w:r>
        <w:rPr>
          <w:rFonts w:hint="cs"/>
          <w:rtl/>
        </w:rPr>
        <w:t xml:space="preserve">תודה רבה. יש הצעות אחרות. חבר הכנסת עסאם מח'ול, אני מקווה שלא תצטרך להרגיש מה זה כשמפריעים לך לדבר. </w:t>
      </w:r>
    </w:p>
    <w:p w14:paraId="4F21C582" w14:textId="77777777" w:rsidR="00000000" w:rsidRDefault="00027501">
      <w:pPr>
        <w:pStyle w:val="a0"/>
        <w:rPr>
          <w:rFonts w:hint="cs"/>
          <w:rtl/>
        </w:rPr>
      </w:pPr>
    </w:p>
    <w:p w14:paraId="5DA2DA13" w14:textId="77777777" w:rsidR="00000000" w:rsidRDefault="00027501">
      <w:pPr>
        <w:pStyle w:val="a"/>
        <w:rPr>
          <w:rtl/>
        </w:rPr>
      </w:pPr>
      <w:bookmarkStart w:id="594" w:name="FS000000542T21_01_2004_17_45_17"/>
      <w:bookmarkStart w:id="595" w:name="_Toc90038077"/>
      <w:bookmarkEnd w:id="594"/>
      <w:r>
        <w:rPr>
          <w:rFonts w:hint="eastAsia"/>
          <w:rtl/>
        </w:rPr>
        <w:t>עסאם</w:t>
      </w:r>
      <w:r>
        <w:rPr>
          <w:rtl/>
        </w:rPr>
        <w:t xml:space="preserve"> מח'ול (חד"ש-תע"ל):</w:t>
      </w:r>
      <w:bookmarkEnd w:id="595"/>
    </w:p>
    <w:p w14:paraId="4B95008A" w14:textId="77777777" w:rsidR="00000000" w:rsidRDefault="00027501">
      <w:pPr>
        <w:pStyle w:val="a0"/>
        <w:rPr>
          <w:rFonts w:hint="cs"/>
          <w:rtl/>
        </w:rPr>
      </w:pPr>
    </w:p>
    <w:p w14:paraId="2E428EB7" w14:textId="77777777" w:rsidR="00000000" w:rsidRDefault="00027501">
      <w:pPr>
        <w:pStyle w:val="a0"/>
        <w:rPr>
          <w:rFonts w:hint="cs"/>
          <w:rtl/>
        </w:rPr>
      </w:pPr>
      <w:r>
        <w:rPr>
          <w:rFonts w:hint="cs"/>
          <w:rtl/>
        </w:rPr>
        <w:t>אני מכיר את זה, מכיר את זה טוב</w:t>
      </w:r>
      <w:r>
        <w:rPr>
          <w:rFonts w:hint="cs"/>
          <w:rtl/>
        </w:rPr>
        <w:t xml:space="preserve">. </w:t>
      </w:r>
    </w:p>
    <w:p w14:paraId="4A69E17D" w14:textId="77777777" w:rsidR="00000000" w:rsidRDefault="00027501">
      <w:pPr>
        <w:pStyle w:val="a0"/>
        <w:rPr>
          <w:rFonts w:hint="cs"/>
          <w:rtl/>
        </w:rPr>
      </w:pPr>
    </w:p>
    <w:p w14:paraId="5AFC5E89" w14:textId="77777777" w:rsidR="00000000" w:rsidRDefault="00027501">
      <w:pPr>
        <w:pStyle w:val="af1"/>
        <w:rPr>
          <w:rtl/>
        </w:rPr>
      </w:pPr>
      <w:r>
        <w:rPr>
          <w:rtl/>
        </w:rPr>
        <w:t>היו"ר נסים דהן:</w:t>
      </w:r>
    </w:p>
    <w:p w14:paraId="1EC39DB7" w14:textId="77777777" w:rsidR="00000000" w:rsidRDefault="00027501">
      <w:pPr>
        <w:pStyle w:val="a0"/>
        <w:rPr>
          <w:rtl/>
        </w:rPr>
      </w:pPr>
    </w:p>
    <w:p w14:paraId="51863731" w14:textId="77777777" w:rsidR="00000000" w:rsidRDefault="00027501">
      <w:pPr>
        <w:pStyle w:val="a0"/>
        <w:rPr>
          <w:rFonts w:hint="cs"/>
          <w:rtl/>
        </w:rPr>
      </w:pPr>
      <w:r>
        <w:rPr>
          <w:rFonts w:hint="cs"/>
          <w:rtl/>
        </w:rPr>
        <w:t xml:space="preserve">בבקשה, דקה לרשותך. בלי הפרעות. </w:t>
      </w:r>
    </w:p>
    <w:p w14:paraId="2500381B" w14:textId="77777777" w:rsidR="00000000" w:rsidRDefault="00027501">
      <w:pPr>
        <w:pStyle w:val="a0"/>
        <w:rPr>
          <w:rFonts w:hint="cs"/>
          <w:rtl/>
        </w:rPr>
      </w:pPr>
    </w:p>
    <w:p w14:paraId="14752D77" w14:textId="77777777" w:rsidR="00000000" w:rsidRDefault="00027501">
      <w:pPr>
        <w:pStyle w:val="-"/>
        <w:rPr>
          <w:rtl/>
        </w:rPr>
      </w:pPr>
      <w:bookmarkStart w:id="596" w:name="FS000000542T21_01_2004_18_26_46"/>
      <w:bookmarkEnd w:id="596"/>
      <w:r>
        <w:rPr>
          <w:rFonts w:hint="eastAsia"/>
          <w:rtl/>
        </w:rPr>
        <w:t>עסאם</w:t>
      </w:r>
      <w:r>
        <w:rPr>
          <w:rtl/>
        </w:rPr>
        <w:t xml:space="preserve"> מח'ול (חד"ש-תע"ל):</w:t>
      </w:r>
    </w:p>
    <w:p w14:paraId="6E5DF6E9" w14:textId="77777777" w:rsidR="00000000" w:rsidRDefault="00027501">
      <w:pPr>
        <w:pStyle w:val="a0"/>
        <w:rPr>
          <w:rFonts w:hint="cs"/>
          <w:rtl/>
        </w:rPr>
      </w:pPr>
    </w:p>
    <w:p w14:paraId="25D629D4" w14:textId="77777777" w:rsidR="00000000" w:rsidRDefault="00027501">
      <w:pPr>
        <w:pStyle w:val="a0"/>
        <w:rPr>
          <w:rFonts w:hint="cs"/>
          <w:rtl/>
        </w:rPr>
      </w:pPr>
      <w:r>
        <w:rPr>
          <w:rFonts w:hint="cs"/>
          <w:rtl/>
        </w:rPr>
        <w:t>אדוני היושב-ראש, ראש הממשלה יצא בהכרזה ילדותית ביומיים האחרונים. הוא אמר: אנחנו אולי נצטרך לעשות שינויים; אבל זה לא מכיוון שהפלסטינים מתנגדים, זה לא מכיוון שאיימו בהאג, אלא כי א</w:t>
      </w:r>
      <w:r>
        <w:rPr>
          <w:rFonts w:hint="cs"/>
          <w:rtl/>
        </w:rPr>
        <w:t>נחנו משוכנעים. אחרי כל התהליך הזה עכשיו הוא משתכנע; לא בלחץ הפלסטינים, לא בלחץ האג, לא בלחץ הקהילה הבין-לאומית. כמו ילדים קטנים שאומרים: בסדר, אני אעשה אבל לא בגללך.</w:t>
      </w:r>
    </w:p>
    <w:p w14:paraId="240F741F" w14:textId="77777777" w:rsidR="00000000" w:rsidRDefault="00027501">
      <w:pPr>
        <w:pStyle w:val="a0"/>
        <w:rPr>
          <w:rFonts w:hint="cs"/>
          <w:rtl/>
        </w:rPr>
      </w:pPr>
    </w:p>
    <w:p w14:paraId="7FE69563" w14:textId="77777777" w:rsidR="00000000" w:rsidRDefault="00027501">
      <w:pPr>
        <w:pStyle w:val="a0"/>
        <w:rPr>
          <w:rFonts w:hint="cs"/>
          <w:rtl/>
        </w:rPr>
      </w:pPr>
      <w:r>
        <w:rPr>
          <w:rFonts w:hint="cs"/>
          <w:rtl/>
        </w:rPr>
        <w:t>הדבר העיקרי, אדוני היושב-ראש - אנשים משתמשים בגדר לא כאמצעי למשהו, אלא כמטרה, כתוכנית. הש</w:t>
      </w:r>
      <w:r>
        <w:rPr>
          <w:rFonts w:hint="cs"/>
          <w:rtl/>
        </w:rPr>
        <w:t>אלה הבסיסית שלא עונים עליה, לא השר ולא מפלגת העבודה ולא הליכוד, מה התוכנית המדינית שלכם, שבגללה אתם רוצים להקים גדר? כולם הפכו את הגדר לתוכנית עכשיו, והשאלה היא תוכנית למה? האם היא תוכנית לסיום הכיבוש, אז, בבקשה, אז אנחנו נשמע, אז יש טעם לכל הדיבורים האלה,</w:t>
      </w:r>
      <w:r>
        <w:rPr>
          <w:rFonts w:hint="cs"/>
          <w:rtl/>
        </w:rPr>
        <w:t xml:space="preserve"> ואם היא לא תוכנית  לסיום הכיבוש, אלא לקיבוע הכיבוש וההתנחלויות, אז היא איוולת. תודה רבה. </w:t>
      </w:r>
    </w:p>
    <w:p w14:paraId="4BFDE5C9" w14:textId="77777777" w:rsidR="00000000" w:rsidRDefault="00027501">
      <w:pPr>
        <w:pStyle w:val="a0"/>
        <w:rPr>
          <w:rFonts w:hint="cs"/>
          <w:rtl/>
        </w:rPr>
      </w:pPr>
    </w:p>
    <w:p w14:paraId="66651C5F" w14:textId="77777777" w:rsidR="00000000" w:rsidRDefault="00027501">
      <w:pPr>
        <w:pStyle w:val="af0"/>
        <w:rPr>
          <w:rtl/>
        </w:rPr>
      </w:pPr>
      <w:r>
        <w:rPr>
          <w:rFonts w:hint="eastAsia"/>
          <w:rtl/>
        </w:rPr>
        <w:t>דניאל</w:t>
      </w:r>
      <w:r>
        <w:rPr>
          <w:rtl/>
        </w:rPr>
        <w:t xml:space="preserve"> בנלולו (הליכוד):</w:t>
      </w:r>
    </w:p>
    <w:p w14:paraId="4FFE45DF" w14:textId="77777777" w:rsidR="00000000" w:rsidRDefault="00027501">
      <w:pPr>
        <w:pStyle w:val="a0"/>
        <w:rPr>
          <w:rFonts w:hint="cs"/>
          <w:rtl/>
        </w:rPr>
      </w:pPr>
    </w:p>
    <w:p w14:paraId="68CB6249" w14:textId="77777777" w:rsidR="00000000" w:rsidRDefault="00027501">
      <w:pPr>
        <w:pStyle w:val="a0"/>
        <w:rPr>
          <w:rFonts w:hint="cs"/>
          <w:rtl/>
        </w:rPr>
      </w:pPr>
      <w:r>
        <w:rPr>
          <w:rFonts w:hint="cs"/>
          <w:rtl/>
        </w:rPr>
        <w:t xml:space="preserve">זו תוכנית לסיום הטרור. </w:t>
      </w:r>
    </w:p>
    <w:p w14:paraId="5D868866" w14:textId="77777777" w:rsidR="00000000" w:rsidRDefault="00027501">
      <w:pPr>
        <w:pStyle w:val="a0"/>
        <w:rPr>
          <w:rFonts w:hint="cs"/>
          <w:rtl/>
        </w:rPr>
      </w:pPr>
    </w:p>
    <w:p w14:paraId="0D2B90E4" w14:textId="77777777" w:rsidR="00000000" w:rsidRDefault="00027501">
      <w:pPr>
        <w:pStyle w:val="-"/>
        <w:rPr>
          <w:rtl/>
        </w:rPr>
      </w:pPr>
      <w:r>
        <w:rPr>
          <w:rFonts w:hint="eastAsia"/>
          <w:rtl/>
        </w:rPr>
        <w:t>עסאם</w:t>
      </w:r>
      <w:r>
        <w:rPr>
          <w:rtl/>
        </w:rPr>
        <w:t xml:space="preserve"> מח'ול (חד"ש-תע"ל):</w:t>
      </w:r>
    </w:p>
    <w:p w14:paraId="5B623A84" w14:textId="77777777" w:rsidR="00000000" w:rsidRDefault="00027501">
      <w:pPr>
        <w:pStyle w:val="a0"/>
        <w:rPr>
          <w:rFonts w:hint="cs"/>
          <w:rtl/>
        </w:rPr>
      </w:pPr>
    </w:p>
    <w:p w14:paraId="626BC2ED" w14:textId="77777777" w:rsidR="00000000" w:rsidRDefault="00027501">
      <w:pPr>
        <w:pStyle w:val="a0"/>
        <w:rPr>
          <w:rFonts w:hint="cs"/>
          <w:rtl/>
        </w:rPr>
      </w:pPr>
      <w:r>
        <w:rPr>
          <w:rFonts w:hint="cs"/>
          <w:rtl/>
        </w:rPr>
        <w:t>- - -</w:t>
      </w:r>
    </w:p>
    <w:p w14:paraId="5B21EA4B" w14:textId="77777777" w:rsidR="00000000" w:rsidRDefault="00027501">
      <w:pPr>
        <w:pStyle w:val="a0"/>
        <w:rPr>
          <w:rFonts w:hint="cs"/>
          <w:rtl/>
        </w:rPr>
      </w:pPr>
    </w:p>
    <w:p w14:paraId="3F26242D" w14:textId="77777777" w:rsidR="00000000" w:rsidRDefault="00027501">
      <w:pPr>
        <w:pStyle w:val="af1"/>
        <w:rPr>
          <w:rtl/>
        </w:rPr>
      </w:pPr>
      <w:r>
        <w:rPr>
          <w:rtl/>
        </w:rPr>
        <w:t>היו"ר נסים דהן:</w:t>
      </w:r>
    </w:p>
    <w:p w14:paraId="35469F86" w14:textId="77777777" w:rsidR="00000000" w:rsidRDefault="00027501">
      <w:pPr>
        <w:pStyle w:val="a0"/>
        <w:rPr>
          <w:rtl/>
        </w:rPr>
      </w:pPr>
    </w:p>
    <w:p w14:paraId="7162B4F6" w14:textId="77777777" w:rsidR="00000000" w:rsidRDefault="00027501">
      <w:pPr>
        <w:pStyle w:val="a0"/>
        <w:rPr>
          <w:rFonts w:hint="cs"/>
          <w:rtl/>
        </w:rPr>
      </w:pPr>
      <w:r>
        <w:rPr>
          <w:rFonts w:hint="cs"/>
          <w:rtl/>
        </w:rPr>
        <w:t>תודה רבה. חבר הכנסת בנלולו, תודה, וחבר הכנסת עסאם מח'ול, אתה באזהר</w:t>
      </w:r>
      <w:r>
        <w:rPr>
          <w:rFonts w:hint="cs"/>
          <w:rtl/>
        </w:rPr>
        <w:t xml:space="preserve">ה. חבר הכנסת חמי דורון - אינו נוכח. חבר הכנסת מרגי, בבקשה. הצעה אחרת. </w:t>
      </w:r>
    </w:p>
    <w:p w14:paraId="72C54709" w14:textId="77777777" w:rsidR="00000000" w:rsidRDefault="00027501">
      <w:pPr>
        <w:pStyle w:val="a0"/>
        <w:rPr>
          <w:rFonts w:hint="cs"/>
          <w:rtl/>
        </w:rPr>
      </w:pPr>
    </w:p>
    <w:p w14:paraId="15432646" w14:textId="77777777" w:rsidR="00000000" w:rsidRDefault="00027501">
      <w:pPr>
        <w:pStyle w:val="a"/>
        <w:rPr>
          <w:rtl/>
        </w:rPr>
      </w:pPr>
      <w:bookmarkStart w:id="597" w:name="FS000001056T21_01_2004_17_46_57"/>
      <w:bookmarkStart w:id="598" w:name="_Toc90038078"/>
      <w:bookmarkEnd w:id="597"/>
      <w:r>
        <w:rPr>
          <w:rFonts w:hint="eastAsia"/>
          <w:rtl/>
        </w:rPr>
        <w:t>יעקב</w:t>
      </w:r>
      <w:r>
        <w:rPr>
          <w:rtl/>
        </w:rPr>
        <w:t xml:space="preserve"> מרגי (ש"ס):</w:t>
      </w:r>
      <w:bookmarkEnd w:id="598"/>
    </w:p>
    <w:p w14:paraId="4C200499" w14:textId="77777777" w:rsidR="00000000" w:rsidRDefault="00027501">
      <w:pPr>
        <w:pStyle w:val="a0"/>
        <w:rPr>
          <w:rFonts w:hint="cs"/>
          <w:rtl/>
        </w:rPr>
      </w:pPr>
    </w:p>
    <w:p w14:paraId="035D5221" w14:textId="77777777" w:rsidR="00000000" w:rsidRDefault="00027501">
      <w:pPr>
        <w:pStyle w:val="a0"/>
        <w:rPr>
          <w:rFonts w:hint="cs"/>
          <w:rtl/>
        </w:rPr>
      </w:pPr>
      <w:r>
        <w:rPr>
          <w:rFonts w:hint="cs"/>
          <w:rtl/>
        </w:rPr>
        <w:t>אדוני היושב-ראש, חברי חברי הכנסת, לצערי הרב, כדרכנו בקודש, במדינה שלנו כל דבר טוב מתקשקש ומתחפר מסיבות אלו ואחרות. רבותי, חברי, הגדר קמה מכמה סיבות, גם  ביטחוניות וגם</w:t>
      </w:r>
      <w:r>
        <w:rPr>
          <w:rFonts w:hint="cs"/>
          <w:rtl/>
        </w:rPr>
        <w:t xml:space="preserve"> כלכליות. הגדר היא לא כניעה, כמו שאמרו חברי, ואין פלא שהפלסטינים מתנגדים לה. הפלסטינים מתנגדים לגדר גם בקווי 1967. </w:t>
      </w:r>
    </w:p>
    <w:p w14:paraId="2E2468B9" w14:textId="77777777" w:rsidR="00000000" w:rsidRDefault="00027501">
      <w:pPr>
        <w:pStyle w:val="a0"/>
        <w:rPr>
          <w:rFonts w:hint="cs"/>
          <w:rtl/>
        </w:rPr>
      </w:pPr>
    </w:p>
    <w:p w14:paraId="45D2458B" w14:textId="77777777" w:rsidR="00000000" w:rsidRDefault="00027501">
      <w:pPr>
        <w:pStyle w:val="a0"/>
        <w:rPr>
          <w:rFonts w:hint="cs"/>
          <w:rtl/>
        </w:rPr>
      </w:pPr>
      <w:r>
        <w:rPr>
          <w:rFonts w:hint="cs"/>
          <w:rtl/>
        </w:rPr>
        <w:t>אבל אני רוצה להזכיר לכל המתנגדים מימין ומשמאל, דוח השב"כ משייך לירידה בפיגועים את הגדר. ואני אומר לכם, הגדר טובה בכל מקרה. אלה לא גבולות. י</w:t>
      </w:r>
      <w:r>
        <w:rPr>
          <w:rFonts w:hint="cs"/>
          <w:rtl/>
        </w:rPr>
        <w:t xml:space="preserve">ישובינו ביש"ע ממילא כבר מגודרים היום. </w:t>
      </w:r>
    </w:p>
    <w:p w14:paraId="2EC2B226" w14:textId="77777777" w:rsidR="00000000" w:rsidRDefault="00027501">
      <w:pPr>
        <w:pStyle w:val="a0"/>
        <w:rPr>
          <w:rFonts w:hint="cs"/>
          <w:rtl/>
        </w:rPr>
      </w:pPr>
    </w:p>
    <w:p w14:paraId="7E392EAC" w14:textId="77777777" w:rsidR="00000000" w:rsidRDefault="00027501">
      <w:pPr>
        <w:pStyle w:val="af1"/>
        <w:rPr>
          <w:rtl/>
        </w:rPr>
      </w:pPr>
      <w:r>
        <w:rPr>
          <w:rtl/>
        </w:rPr>
        <w:t>היו"ר נסים דהן:</w:t>
      </w:r>
    </w:p>
    <w:p w14:paraId="72C078A3" w14:textId="77777777" w:rsidR="00000000" w:rsidRDefault="00027501">
      <w:pPr>
        <w:pStyle w:val="a0"/>
        <w:rPr>
          <w:rtl/>
        </w:rPr>
      </w:pPr>
    </w:p>
    <w:p w14:paraId="5CE104AB" w14:textId="77777777" w:rsidR="00000000" w:rsidRDefault="00027501">
      <w:pPr>
        <w:pStyle w:val="a0"/>
        <w:rPr>
          <w:rFonts w:hint="cs"/>
          <w:rtl/>
        </w:rPr>
      </w:pPr>
      <w:r>
        <w:rPr>
          <w:rFonts w:hint="cs"/>
          <w:rtl/>
        </w:rPr>
        <w:t>תודה. חבר הכנסת טלב אלסאנע.</w:t>
      </w:r>
    </w:p>
    <w:p w14:paraId="3F7CECE9" w14:textId="77777777" w:rsidR="00000000" w:rsidRDefault="00027501">
      <w:pPr>
        <w:pStyle w:val="a0"/>
        <w:rPr>
          <w:rFonts w:hint="cs"/>
          <w:rtl/>
        </w:rPr>
      </w:pPr>
    </w:p>
    <w:p w14:paraId="369989DA" w14:textId="77777777" w:rsidR="00000000" w:rsidRDefault="00027501">
      <w:pPr>
        <w:pStyle w:val="a"/>
        <w:rPr>
          <w:rtl/>
        </w:rPr>
      </w:pPr>
      <w:bookmarkStart w:id="599" w:name="FS000000549T21_01_2004_17_47_45"/>
      <w:bookmarkStart w:id="600" w:name="_Toc90038079"/>
      <w:bookmarkEnd w:id="599"/>
      <w:r>
        <w:rPr>
          <w:rFonts w:hint="eastAsia"/>
          <w:rtl/>
        </w:rPr>
        <w:t>טלב</w:t>
      </w:r>
      <w:r>
        <w:rPr>
          <w:rtl/>
        </w:rPr>
        <w:t xml:space="preserve"> אלסאנע (רע"ם):</w:t>
      </w:r>
      <w:bookmarkEnd w:id="600"/>
    </w:p>
    <w:p w14:paraId="3B4A368E" w14:textId="77777777" w:rsidR="00000000" w:rsidRDefault="00027501">
      <w:pPr>
        <w:pStyle w:val="a0"/>
        <w:rPr>
          <w:rFonts w:hint="cs"/>
          <w:rtl/>
        </w:rPr>
      </w:pPr>
    </w:p>
    <w:p w14:paraId="291BAE91" w14:textId="77777777" w:rsidR="00000000" w:rsidRDefault="00027501">
      <w:pPr>
        <w:pStyle w:val="a0"/>
        <w:rPr>
          <w:rFonts w:hint="cs"/>
          <w:rtl/>
        </w:rPr>
      </w:pPr>
      <w:r>
        <w:rPr>
          <w:rFonts w:hint="cs"/>
          <w:rtl/>
        </w:rPr>
        <w:t>אדוני היושב-ראש, חברי הכנסת, כבוד השרים, אני בתור עורך-דין מכיר הרבה אנשים שהיו מקללים שופטים בבתי-משפט, וגם במגרשי הכדורגל אנחנו יודעים מי מקלל את הש</w:t>
      </w:r>
      <w:r>
        <w:rPr>
          <w:rFonts w:hint="cs"/>
          <w:rtl/>
        </w:rPr>
        <w:t xml:space="preserve">ופט. וכאן, בתוך הכנסת, אנחנו רואים מי מקלל ותוקף את הטריבונל הבין-לאומי, בית-הדין הבין-לאומי בהאג. זה לא בית-משפט פלסטיני, זה בית-משפט בין-לאומי. כל הזמן מדינת ישראל מתגאה בכך שיש החלטות או"ם, ולגבי עירק כל הזמן דרשה אכיפת המשפט הבין-לאומי. </w:t>
      </w:r>
    </w:p>
    <w:p w14:paraId="2604C75F" w14:textId="77777777" w:rsidR="00000000" w:rsidRDefault="00027501">
      <w:pPr>
        <w:pStyle w:val="a0"/>
        <w:rPr>
          <w:rFonts w:hint="cs"/>
          <w:rtl/>
        </w:rPr>
      </w:pPr>
    </w:p>
    <w:p w14:paraId="2061410F" w14:textId="77777777" w:rsidR="00000000" w:rsidRDefault="00027501">
      <w:pPr>
        <w:pStyle w:val="a0"/>
        <w:rPr>
          <w:rFonts w:hint="cs"/>
          <w:rtl/>
        </w:rPr>
      </w:pPr>
      <w:r>
        <w:rPr>
          <w:rFonts w:hint="cs"/>
          <w:rtl/>
        </w:rPr>
        <w:t>אז מה קורה בע</w:t>
      </w:r>
      <w:r>
        <w:rPr>
          <w:rFonts w:hint="cs"/>
          <w:rtl/>
        </w:rPr>
        <w:t>צם, מדוע הצביעות הזאת? כל אחד מאתנו שיש לו בית, הוא מקים חומה. מעולם לא שמעתי מישהו  כאן שרוצה להקים את החומה בגינה של השכן. מקימים את החומה ליד הבית. כך צריכה לנהוג מדינת ישראל, אחרי שהיא גם תסיים את הכיבוש שלה; כי היא מגינה על כיבושה, היא לא מגינה על קיו</w:t>
      </w:r>
      <w:r>
        <w:rPr>
          <w:rFonts w:hint="cs"/>
          <w:rtl/>
        </w:rPr>
        <w:t xml:space="preserve">מה. </w:t>
      </w:r>
    </w:p>
    <w:p w14:paraId="4E09A31B" w14:textId="77777777" w:rsidR="00000000" w:rsidRDefault="00027501">
      <w:pPr>
        <w:pStyle w:val="a0"/>
        <w:rPr>
          <w:rFonts w:hint="cs"/>
          <w:rtl/>
        </w:rPr>
      </w:pPr>
    </w:p>
    <w:p w14:paraId="62C327A9" w14:textId="77777777" w:rsidR="00000000" w:rsidRDefault="00027501">
      <w:pPr>
        <w:pStyle w:val="af1"/>
        <w:rPr>
          <w:rtl/>
        </w:rPr>
      </w:pPr>
      <w:r>
        <w:rPr>
          <w:rtl/>
        </w:rPr>
        <w:t>היו"ר נסים דהן:</w:t>
      </w:r>
    </w:p>
    <w:p w14:paraId="73D56AF6" w14:textId="77777777" w:rsidR="00000000" w:rsidRDefault="00027501">
      <w:pPr>
        <w:pStyle w:val="a0"/>
        <w:rPr>
          <w:rtl/>
        </w:rPr>
      </w:pPr>
    </w:p>
    <w:p w14:paraId="5D756723" w14:textId="77777777" w:rsidR="00000000" w:rsidRDefault="00027501">
      <w:pPr>
        <w:pStyle w:val="a0"/>
        <w:rPr>
          <w:rFonts w:hint="cs"/>
          <w:rtl/>
        </w:rPr>
      </w:pPr>
      <w:r>
        <w:rPr>
          <w:rFonts w:hint="cs"/>
          <w:rtl/>
        </w:rPr>
        <w:t xml:space="preserve">תודה. חברת הכנסת נעמי בלומנטל - אינה נוכחת. חבר הכנסת נסים זאב, ואחריו - חבר הכנסת עזמי בשארה. אחרון הדוברים - חבר הכנסת דני יתום. </w:t>
      </w:r>
    </w:p>
    <w:p w14:paraId="7C0288A5" w14:textId="77777777" w:rsidR="00000000" w:rsidRDefault="00027501">
      <w:pPr>
        <w:pStyle w:val="a0"/>
        <w:rPr>
          <w:rFonts w:hint="cs"/>
          <w:rtl/>
        </w:rPr>
      </w:pPr>
    </w:p>
    <w:p w14:paraId="08412778" w14:textId="77777777" w:rsidR="00000000" w:rsidRDefault="00027501">
      <w:pPr>
        <w:pStyle w:val="a"/>
        <w:rPr>
          <w:rtl/>
        </w:rPr>
      </w:pPr>
      <w:bookmarkStart w:id="601" w:name="FS000000490T21_01_2004_17_48_51"/>
      <w:bookmarkStart w:id="602" w:name="_Toc90038080"/>
      <w:bookmarkEnd w:id="601"/>
      <w:r>
        <w:rPr>
          <w:rFonts w:hint="eastAsia"/>
          <w:rtl/>
        </w:rPr>
        <w:t>נסים</w:t>
      </w:r>
      <w:r>
        <w:rPr>
          <w:rtl/>
        </w:rPr>
        <w:t xml:space="preserve"> זאב (ש"ס):</w:t>
      </w:r>
      <w:bookmarkEnd w:id="602"/>
    </w:p>
    <w:p w14:paraId="4693CE15" w14:textId="77777777" w:rsidR="00000000" w:rsidRDefault="00027501">
      <w:pPr>
        <w:pStyle w:val="a0"/>
        <w:rPr>
          <w:rFonts w:hint="cs"/>
          <w:rtl/>
        </w:rPr>
      </w:pPr>
    </w:p>
    <w:p w14:paraId="2F55CAE8" w14:textId="77777777" w:rsidR="00000000" w:rsidRDefault="00027501">
      <w:pPr>
        <w:pStyle w:val="a0"/>
        <w:rPr>
          <w:rFonts w:hint="cs"/>
          <w:rtl/>
        </w:rPr>
      </w:pPr>
      <w:r>
        <w:rPr>
          <w:rFonts w:hint="cs"/>
          <w:rtl/>
        </w:rPr>
        <w:t>אדוני היושב-ראש, הבוקר שאלתי את אחמד טיבי, למה הוא לא נוסע להאג כדי להעיד יחד עם מו</w:t>
      </w:r>
      <w:r>
        <w:rPr>
          <w:rFonts w:hint="cs"/>
          <w:rtl/>
        </w:rPr>
        <w:t xml:space="preserve">חמד ברכה. אז הוא אמר לי, שמוחמד ברכה כבר עושה את עבודתו נאמנה והוא גם מדבר בשמו. אני מציע, שכל מי שמתנגד לגדר, יחתום את שמו וימסור את זה למוחמד ברכה, והוא יסביר את עמדתכם, כל אלה שמתנגדים לגדר, הרבה יותר טוב מאשר הדיונים האלה בכנסת. </w:t>
      </w:r>
    </w:p>
    <w:p w14:paraId="0955E081" w14:textId="77777777" w:rsidR="00000000" w:rsidRDefault="00027501">
      <w:pPr>
        <w:pStyle w:val="a0"/>
        <w:rPr>
          <w:rFonts w:hint="cs"/>
          <w:rtl/>
        </w:rPr>
      </w:pPr>
    </w:p>
    <w:p w14:paraId="3E926D82" w14:textId="77777777" w:rsidR="00000000" w:rsidRDefault="00027501">
      <w:pPr>
        <w:pStyle w:val="a0"/>
        <w:rPr>
          <w:rFonts w:hint="cs"/>
          <w:rtl/>
        </w:rPr>
      </w:pPr>
      <w:r>
        <w:rPr>
          <w:rFonts w:hint="cs"/>
          <w:rtl/>
        </w:rPr>
        <w:t>עכשיו, לגופו של עניין</w:t>
      </w:r>
      <w:r>
        <w:rPr>
          <w:rFonts w:hint="cs"/>
          <w:rtl/>
        </w:rPr>
        <w:t xml:space="preserve">, הגדר הוכיחה את עצמה בכך שמנעה מאותם טרוריסטים, מאותן חיות, מאותם זבובים לחדור לכאן ולהרוג פה ולעשות פה טבח. ולכן, כל מי שבעצם מתנגד לגדר נותן באיזו דרך לגיטימציה להמשך הטרור. </w:t>
      </w:r>
    </w:p>
    <w:p w14:paraId="127FFA5B" w14:textId="77777777" w:rsidR="00000000" w:rsidRDefault="00027501">
      <w:pPr>
        <w:pStyle w:val="a0"/>
        <w:rPr>
          <w:rFonts w:hint="cs"/>
          <w:rtl/>
        </w:rPr>
      </w:pPr>
    </w:p>
    <w:p w14:paraId="52B43EA3" w14:textId="77777777" w:rsidR="00000000" w:rsidRDefault="00027501">
      <w:pPr>
        <w:pStyle w:val="af1"/>
        <w:rPr>
          <w:rtl/>
        </w:rPr>
      </w:pPr>
      <w:r>
        <w:rPr>
          <w:rtl/>
        </w:rPr>
        <w:t>היו"ר נסים דהן:</w:t>
      </w:r>
    </w:p>
    <w:p w14:paraId="67D3DB4A" w14:textId="77777777" w:rsidR="00000000" w:rsidRDefault="00027501">
      <w:pPr>
        <w:pStyle w:val="a0"/>
        <w:rPr>
          <w:rtl/>
        </w:rPr>
      </w:pPr>
    </w:p>
    <w:p w14:paraId="45908B30" w14:textId="77777777" w:rsidR="00000000" w:rsidRDefault="00027501">
      <w:pPr>
        <w:pStyle w:val="a0"/>
        <w:rPr>
          <w:rFonts w:hint="cs"/>
          <w:rtl/>
        </w:rPr>
      </w:pPr>
      <w:r>
        <w:rPr>
          <w:rFonts w:hint="cs"/>
          <w:rtl/>
        </w:rPr>
        <w:t xml:space="preserve">חבר הכנסת עזמי בשארה. </w:t>
      </w:r>
    </w:p>
    <w:p w14:paraId="55387A17" w14:textId="77777777" w:rsidR="00000000" w:rsidRDefault="00027501">
      <w:pPr>
        <w:pStyle w:val="a0"/>
        <w:rPr>
          <w:rFonts w:hint="cs"/>
          <w:rtl/>
        </w:rPr>
      </w:pPr>
    </w:p>
    <w:p w14:paraId="72B0B365" w14:textId="77777777" w:rsidR="00000000" w:rsidRDefault="00027501">
      <w:pPr>
        <w:pStyle w:val="a"/>
        <w:rPr>
          <w:rtl/>
        </w:rPr>
      </w:pPr>
      <w:bookmarkStart w:id="603" w:name="FS000000558T21_01_2004_17_50_08"/>
      <w:bookmarkStart w:id="604" w:name="_Toc90038081"/>
      <w:bookmarkEnd w:id="603"/>
      <w:r>
        <w:rPr>
          <w:rFonts w:hint="eastAsia"/>
          <w:rtl/>
        </w:rPr>
        <w:t>עזמי</w:t>
      </w:r>
      <w:r>
        <w:rPr>
          <w:rtl/>
        </w:rPr>
        <w:t xml:space="preserve"> בשארה (בל"ד):</w:t>
      </w:r>
      <w:bookmarkEnd w:id="604"/>
    </w:p>
    <w:p w14:paraId="7FDF313C" w14:textId="77777777" w:rsidR="00000000" w:rsidRDefault="00027501">
      <w:pPr>
        <w:pStyle w:val="a0"/>
        <w:rPr>
          <w:rFonts w:hint="cs"/>
          <w:rtl/>
        </w:rPr>
      </w:pPr>
    </w:p>
    <w:p w14:paraId="3070BB44" w14:textId="77777777" w:rsidR="00000000" w:rsidRDefault="00027501">
      <w:pPr>
        <w:pStyle w:val="a0"/>
        <w:rPr>
          <w:rFonts w:hint="cs"/>
          <w:rtl/>
        </w:rPr>
      </w:pPr>
      <w:r>
        <w:rPr>
          <w:rFonts w:hint="cs"/>
          <w:rtl/>
        </w:rPr>
        <w:t>אדוני היושב-ראש,</w:t>
      </w:r>
      <w:r>
        <w:rPr>
          <w:rFonts w:hint="cs"/>
          <w:rtl/>
        </w:rPr>
        <w:t xml:space="preserve"> רבותי חברי הכנסת, הגדר היא בסך הכול ניסיון לכפות על האחרים את מה שאתה חושב לאינטרס שלך, בלי להביא בחשבון שום דבר מהאינטרס שלהם. זה מעשה קולוניאלי ממדרגה ראשונה, שהקים בעצם משטר אפרטהייד מכוער בארץ הזאת. המטרה שלו היא הפרדה דמוגרפית. אנחנו שומעים כאן שהגבו</w:t>
      </w:r>
      <w:r>
        <w:rPr>
          <w:rFonts w:hint="cs"/>
          <w:rtl/>
        </w:rPr>
        <w:t xml:space="preserve">ל הפוליטי ששרון חושב עליו הוא בכלל מזרחה אפילו מהגדר. כי זה הופך למעטפה ביטחונית, לגבול פוליטי שהוא בכלל מזרחה מהגדר. ואנחנו שומעים על האשליות שלו, שזה אולי ידחף פלסטינים להגר מזרחה, כי הדרך מערבה נסגרת בפניהם. </w:t>
      </w:r>
    </w:p>
    <w:p w14:paraId="6FCCEBE7" w14:textId="77777777" w:rsidR="00000000" w:rsidRDefault="00027501">
      <w:pPr>
        <w:pStyle w:val="a0"/>
        <w:rPr>
          <w:rFonts w:hint="cs"/>
          <w:rtl/>
        </w:rPr>
      </w:pPr>
    </w:p>
    <w:p w14:paraId="2382F2B5" w14:textId="77777777" w:rsidR="00000000" w:rsidRDefault="00027501">
      <w:pPr>
        <w:pStyle w:val="a0"/>
        <w:rPr>
          <w:rFonts w:hint="cs"/>
          <w:rtl/>
        </w:rPr>
      </w:pPr>
      <w:r>
        <w:rPr>
          <w:rFonts w:hint="cs"/>
          <w:rtl/>
        </w:rPr>
        <w:t xml:space="preserve">אין עם שפוי שלא יתנגד לדבר כזה. אתם רואים, </w:t>
      </w:r>
      <w:r>
        <w:rPr>
          <w:rFonts w:hint="cs"/>
          <w:rtl/>
        </w:rPr>
        <w:t xml:space="preserve">אדוני היושב-ראש, שכל אומות העולם מתנגדות. הפרה הקדושה של הביטחון, אף פעם אף אחד לא האמין שהיא מצדיקה כל דבר בעולם, וגם מי שרוצה ביטחון צריך לחתור לשלום עם הפלסטינים. </w:t>
      </w:r>
    </w:p>
    <w:p w14:paraId="71A5D1E8" w14:textId="77777777" w:rsidR="00000000" w:rsidRDefault="00027501">
      <w:pPr>
        <w:pStyle w:val="a0"/>
        <w:rPr>
          <w:rFonts w:hint="cs"/>
          <w:rtl/>
        </w:rPr>
      </w:pPr>
    </w:p>
    <w:p w14:paraId="0172AE6A" w14:textId="77777777" w:rsidR="00000000" w:rsidRDefault="00027501">
      <w:pPr>
        <w:pStyle w:val="af1"/>
        <w:rPr>
          <w:rtl/>
        </w:rPr>
      </w:pPr>
      <w:r>
        <w:rPr>
          <w:rtl/>
        </w:rPr>
        <w:t>היו"ר נסים דהן:</w:t>
      </w:r>
    </w:p>
    <w:p w14:paraId="2799D92C" w14:textId="77777777" w:rsidR="00000000" w:rsidRDefault="00027501">
      <w:pPr>
        <w:pStyle w:val="a0"/>
        <w:rPr>
          <w:rtl/>
        </w:rPr>
      </w:pPr>
    </w:p>
    <w:p w14:paraId="542D3D75" w14:textId="77777777" w:rsidR="00000000" w:rsidRDefault="00027501">
      <w:pPr>
        <w:pStyle w:val="a0"/>
        <w:rPr>
          <w:rFonts w:hint="cs"/>
          <w:rtl/>
        </w:rPr>
      </w:pPr>
      <w:r>
        <w:rPr>
          <w:rFonts w:hint="cs"/>
          <w:rtl/>
        </w:rPr>
        <w:t>תודה. חבר הכנסת דני יתום. אחרון הדוברים יהיה חבר הכנסת אחמד טיבי, לפנים</w:t>
      </w:r>
      <w:r>
        <w:rPr>
          <w:rFonts w:hint="cs"/>
          <w:rtl/>
        </w:rPr>
        <w:t xml:space="preserve"> משורת הדין. </w:t>
      </w:r>
    </w:p>
    <w:p w14:paraId="669B99FD" w14:textId="77777777" w:rsidR="00000000" w:rsidRDefault="00027501">
      <w:pPr>
        <w:pStyle w:val="a0"/>
        <w:rPr>
          <w:rFonts w:hint="cs"/>
          <w:rtl/>
        </w:rPr>
      </w:pPr>
    </w:p>
    <w:p w14:paraId="7A6F7764" w14:textId="77777777" w:rsidR="00000000" w:rsidRDefault="00027501">
      <w:pPr>
        <w:pStyle w:val="a"/>
        <w:rPr>
          <w:rtl/>
        </w:rPr>
      </w:pPr>
      <w:bookmarkStart w:id="605" w:name="FS000001045T21_01_2004_17_51_18"/>
      <w:bookmarkStart w:id="606" w:name="_Toc90038082"/>
      <w:bookmarkEnd w:id="605"/>
      <w:r>
        <w:rPr>
          <w:rFonts w:hint="eastAsia"/>
          <w:rtl/>
        </w:rPr>
        <w:t>דני</w:t>
      </w:r>
      <w:r>
        <w:rPr>
          <w:rtl/>
        </w:rPr>
        <w:t xml:space="preserve"> יתום (העבודה-מימד):</w:t>
      </w:r>
      <w:bookmarkEnd w:id="606"/>
    </w:p>
    <w:p w14:paraId="21443A88" w14:textId="77777777" w:rsidR="00000000" w:rsidRDefault="00027501">
      <w:pPr>
        <w:pStyle w:val="a0"/>
        <w:rPr>
          <w:rFonts w:hint="cs"/>
          <w:rtl/>
        </w:rPr>
      </w:pPr>
    </w:p>
    <w:p w14:paraId="518628FB" w14:textId="77777777" w:rsidR="00000000" w:rsidRDefault="00027501">
      <w:pPr>
        <w:pStyle w:val="a0"/>
        <w:rPr>
          <w:rFonts w:hint="cs"/>
          <w:rtl/>
        </w:rPr>
      </w:pPr>
      <w:r>
        <w:rPr>
          <w:rFonts w:hint="cs"/>
          <w:rtl/>
        </w:rPr>
        <w:t xml:space="preserve">חבר הכנסת עסאם מח'ול שאל מה רוצה מפלגת העבודה ומה היעד שלה. אני רוצה להשיב לך, חבר הכנסת מח'ול, על אף היעדרותך, שמפלגת העבודה מעוניינת בשלום. מפלגת העבודה מעוניינת בסיום הסכסוך, שאין ספק שיעבור דרך סיום הכיבוש. אבל, </w:t>
      </w:r>
      <w:r>
        <w:rPr>
          <w:rFonts w:hint="cs"/>
          <w:rtl/>
        </w:rPr>
        <w:t xml:space="preserve">כדי להבטיח את סיום הסכסוך ואת השלום, צריך לשבת ולדבר. קשה מאוד לשבת ולדבר כאשר הטרור החליף את הדיאלוג סביב שולחן המשא-ומתן. לא היה צורך בגדר אילולא היה טרור, ואני מקווה מאוד שכאשר ייפסק הטרור עם הצלחתו של המשא-ומתן, לא יהיה צורך בגדר. </w:t>
      </w:r>
    </w:p>
    <w:p w14:paraId="22DEFA28" w14:textId="77777777" w:rsidR="00000000" w:rsidRDefault="00027501">
      <w:pPr>
        <w:pStyle w:val="a0"/>
        <w:rPr>
          <w:rFonts w:hint="cs"/>
          <w:rtl/>
        </w:rPr>
      </w:pPr>
    </w:p>
    <w:p w14:paraId="5F2F8342" w14:textId="77777777" w:rsidR="00000000" w:rsidRDefault="00027501">
      <w:pPr>
        <w:pStyle w:val="af1"/>
        <w:rPr>
          <w:rtl/>
        </w:rPr>
      </w:pPr>
      <w:r>
        <w:rPr>
          <w:rtl/>
        </w:rPr>
        <w:t>היו"ר נסים דהן:</w:t>
      </w:r>
    </w:p>
    <w:p w14:paraId="3CCB53B1" w14:textId="77777777" w:rsidR="00000000" w:rsidRDefault="00027501">
      <w:pPr>
        <w:pStyle w:val="a0"/>
        <w:rPr>
          <w:rtl/>
        </w:rPr>
      </w:pPr>
    </w:p>
    <w:p w14:paraId="5F568989" w14:textId="77777777" w:rsidR="00000000" w:rsidRDefault="00027501">
      <w:pPr>
        <w:pStyle w:val="a0"/>
        <w:rPr>
          <w:rFonts w:hint="cs"/>
          <w:rtl/>
        </w:rPr>
      </w:pPr>
      <w:r>
        <w:rPr>
          <w:rFonts w:hint="cs"/>
          <w:rtl/>
        </w:rPr>
        <w:t>תו</w:t>
      </w:r>
      <w:r>
        <w:rPr>
          <w:rFonts w:hint="cs"/>
          <w:rtl/>
        </w:rPr>
        <w:t>דה. חבר הכנסת אחמד טיבי.</w:t>
      </w:r>
    </w:p>
    <w:p w14:paraId="15E73D9D" w14:textId="77777777" w:rsidR="00000000" w:rsidRDefault="00027501">
      <w:pPr>
        <w:pStyle w:val="a0"/>
        <w:rPr>
          <w:rFonts w:hint="cs"/>
          <w:rtl/>
        </w:rPr>
      </w:pPr>
    </w:p>
    <w:p w14:paraId="633378A4" w14:textId="77777777" w:rsidR="00000000" w:rsidRDefault="00027501">
      <w:pPr>
        <w:pStyle w:val="a"/>
        <w:rPr>
          <w:rtl/>
        </w:rPr>
      </w:pPr>
      <w:bookmarkStart w:id="607" w:name="FS000000560T21_01_2004_17_52_09"/>
      <w:bookmarkStart w:id="608" w:name="_Toc90038083"/>
      <w:bookmarkEnd w:id="607"/>
      <w:r>
        <w:rPr>
          <w:rFonts w:hint="eastAsia"/>
          <w:rtl/>
        </w:rPr>
        <w:t>אחמד</w:t>
      </w:r>
      <w:r>
        <w:rPr>
          <w:rtl/>
        </w:rPr>
        <w:t xml:space="preserve"> טיבי (חד"ש-תע"ל):</w:t>
      </w:r>
      <w:bookmarkEnd w:id="608"/>
    </w:p>
    <w:p w14:paraId="48A805CB" w14:textId="77777777" w:rsidR="00000000" w:rsidRDefault="00027501">
      <w:pPr>
        <w:pStyle w:val="a0"/>
        <w:rPr>
          <w:rFonts w:hint="cs"/>
          <w:rtl/>
        </w:rPr>
      </w:pPr>
    </w:p>
    <w:p w14:paraId="70F30AE5" w14:textId="77777777" w:rsidR="00000000" w:rsidRDefault="00027501">
      <w:pPr>
        <w:pStyle w:val="a0"/>
        <w:rPr>
          <w:rFonts w:hint="cs"/>
          <w:rtl/>
        </w:rPr>
      </w:pPr>
      <w:r>
        <w:rPr>
          <w:rFonts w:hint="cs"/>
          <w:rtl/>
        </w:rPr>
        <w:t>החומה, גדר ההפרדה שהיא חומת הכלא, מטרתה ליצור מדינת החומה, זה מה שקרוי מדינה פלסטינית, על-פי אריאל שרון. יש מי שרוצים חומה בפנים, חומה יותר מזרחה, יש מי שרוצים חומה על "הקו הירוק". אני כבר אמרתי מייד אחרי ש</w:t>
      </w:r>
      <w:r>
        <w:rPr>
          <w:rFonts w:hint="cs"/>
          <w:rtl/>
        </w:rPr>
        <w:t xml:space="preserve">הרעיון הזה עלה, שאני מתנגד לעצם קיום החומה: א. זה לא תרבותי, במאה ה-20 חומות נהרסו; ב. אם זה יוקם בצד הישראלי של הגדר, אתם יודעים אדמות של מי יפקיעו. הרי הם יפקיעו את האדמות שלנו, או מה שקרוי "קו התפר", בצד הזה של החומה. </w:t>
      </w:r>
    </w:p>
    <w:p w14:paraId="36F5DE57" w14:textId="77777777" w:rsidR="00000000" w:rsidRDefault="00027501">
      <w:pPr>
        <w:pStyle w:val="a0"/>
        <w:rPr>
          <w:rFonts w:hint="cs"/>
          <w:rtl/>
        </w:rPr>
      </w:pPr>
    </w:p>
    <w:p w14:paraId="115F7FDB" w14:textId="77777777" w:rsidR="00000000" w:rsidRDefault="00027501">
      <w:pPr>
        <w:pStyle w:val="a0"/>
        <w:rPr>
          <w:rFonts w:hint="cs"/>
          <w:rtl/>
        </w:rPr>
      </w:pPr>
      <w:r>
        <w:rPr>
          <w:rFonts w:hint="cs"/>
          <w:rtl/>
        </w:rPr>
        <w:t>מדינת ישראל ניסתה הכול - טנקים, מ</w:t>
      </w:r>
      <w:r>
        <w:rPr>
          <w:rFonts w:hint="cs"/>
          <w:rtl/>
        </w:rPr>
        <w:t>טוסים, "אפאצ'י", 16-</w:t>
      </w:r>
      <w:r>
        <w:rPr>
          <w:rFonts w:hint="cs"/>
        </w:rPr>
        <w:t>F</w:t>
      </w:r>
      <w:r>
        <w:rPr>
          <w:rFonts w:hint="cs"/>
          <w:rtl/>
        </w:rPr>
        <w:t xml:space="preserve">, נגמ"שים, חיסולים, גדר, חומה. לא ניסתה דבר אחד - לסיים את הכיבוש ואז לזכות בשלום ובביטחון. </w:t>
      </w:r>
    </w:p>
    <w:p w14:paraId="17B8BCA4" w14:textId="77777777" w:rsidR="00000000" w:rsidRDefault="00027501">
      <w:pPr>
        <w:pStyle w:val="a0"/>
        <w:rPr>
          <w:rFonts w:hint="cs"/>
          <w:rtl/>
        </w:rPr>
      </w:pPr>
    </w:p>
    <w:p w14:paraId="2529AF61" w14:textId="77777777" w:rsidR="00000000" w:rsidRDefault="00027501">
      <w:pPr>
        <w:pStyle w:val="af0"/>
        <w:rPr>
          <w:rtl/>
        </w:rPr>
      </w:pPr>
      <w:r>
        <w:rPr>
          <w:rFonts w:hint="eastAsia"/>
          <w:rtl/>
        </w:rPr>
        <w:t>דניאל</w:t>
      </w:r>
      <w:r>
        <w:rPr>
          <w:rtl/>
        </w:rPr>
        <w:t xml:space="preserve"> בנלולו (הליכוד):</w:t>
      </w:r>
    </w:p>
    <w:p w14:paraId="4B39E0DF" w14:textId="77777777" w:rsidR="00000000" w:rsidRDefault="00027501">
      <w:pPr>
        <w:pStyle w:val="a0"/>
        <w:rPr>
          <w:rFonts w:hint="cs"/>
          <w:rtl/>
        </w:rPr>
      </w:pPr>
    </w:p>
    <w:p w14:paraId="0674B38A" w14:textId="77777777" w:rsidR="00000000" w:rsidRDefault="00027501">
      <w:pPr>
        <w:pStyle w:val="a0"/>
        <w:rPr>
          <w:rFonts w:hint="cs"/>
          <w:rtl/>
        </w:rPr>
      </w:pPr>
      <w:r>
        <w:rPr>
          <w:rFonts w:hint="cs"/>
          <w:rtl/>
        </w:rPr>
        <w:t>מי מבטיח לנו את זה?</w:t>
      </w:r>
    </w:p>
    <w:p w14:paraId="46187785" w14:textId="77777777" w:rsidR="00000000" w:rsidRDefault="00027501">
      <w:pPr>
        <w:pStyle w:val="a0"/>
        <w:rPr>
          <w:rFonts w:hint="cs"/>
          <w:rtl/>
        </w:rPr>
      </w:pPr>
    </w:p>
    <w:p w14:paraId="33AE009C" w14:textId="77777777" w:rsidR="00000000" w:rsidRDefault="00027501">
      <w:pPr>
        <w:pStyle w:val="af0"/>
        <w:rPr>
          <w:rtl/>
        </w:rPr>
      </w:pPr>
      <w:r>
        <w:rPr>
          <w:rFonts w:hint="eastAsia"/>
          <w:rtl/>
        </w:rPr>
        <w:t>אחמד</w:t>
      </w:r>
      <w:r>
        <w:rPr>
          <w:rtl/>
        </w:rPr>
        <w:t xml:space="preserve"> טיבי (חד"ש-תע"ל):</w:t>
      </w:r>
    </w:p>
    <w:p w14:paraId="355A2B9A" w14:textId="77777777" w:rsidR="00000000" w:rsidRDefault="00027501">
      <w:pPr>
        <w:pStyle w:val="a0"/>
        <w:rPr>
          <w:rFonts w:hint="cs"/>
          <w:rtl/>
        </w:rPr>
      </w:pPr>
    </w:p>
    <w:p w14:paraId="5F477EFF" w14:textId="77777777" w:rsidR="00000000" w:rsidRDefault="00027501">
      <w:pPr>
        <w:pStyle w:val="a0"/>
        <w:rPr>
          <w:rFonts w:hint="cs"/>
          <w:rtl/>
        </w:rPr>
      </w:pPr>
      <w:r>
        <w:rPr>
          <w:rFonts w:hint="cs"/>
          <w:rtl/>
        </w:rPr>
        <w:t>- - -</w:t>
      </w:r>
    </w:p>
    <w:p w14:paraId="54DFE47D" w14:textId="77777777" w:rsidR="00000000" w:rsidRDefault="00027501">
      <w:pPr>
        <w:pStyle w:val="a0"/>
        <w:rPr>
          <w:rFonts w:hint="cs"/>
          <w:rtl/>
        </w:rPr>
      </w:pPr>
    </w:p>
    <w:p w14:paraId="2C4D5FCF" w14:textId="77777777" w:rsidR="00000000" w:rsidRDefault="00027501">
      <w:pPr>
        <w:pStyle w:val="af0"/>
        <w:rPr>
          <w:rtl/>
        </w:rPr>
      </w:pPr>
      <w:r>
        <w:rPr>
          <w:rFonts w:hint="eastAsia"/>
          <w:rtl/>
        </w:rPr>
        <w:t>יורי</w:t>
      </w:r>
      <w:r>
        <w:rPr>
          <w:rtl/>
        </w:rPr>
        <w:t xml:space="preserve"> שטרן (האיחוד הלאומי - ישראל ביתנו):</w:t>
      </w:r>
    </w:p>
    <w:p w14:paraId="2F615E38" w14:textId="77777777" w:rsidR="00000000" w:rsidRDefault="00027501">
      <w:pPr>
        <w:pStyle w:val="a0"/>
        <w:rPr>
          <w:rFonts w:hint="cs"/>
          <w:rtl/>
        </w:rPr>
      </w:pPr>
    </w:p>
    <w:p w14:paraId="456851E6" w14:textId="77777777" w:rsidR="00000000" w:rsidRDefault="00027501">
      <w:pPr>
        <w:pStyle w:val="a0"/>
        <w:rPr>
          <w:rFonts w:hint="cs"/>
          <w:rtl/>
        </w:rPr>
      </w:pPr>
      <w:r>
        <w:rPr>
          <w:rFonts w:hint="cs"/>
          <w:rtl/>
        </w:rPr>
        <w:t>- - -</w:t>
      </w:r>
    </w:p>
    <w:p w14:paraId="4E1AD04D" w14:textId="77777777" w:rsidR="00000000" w:rsidRDefault="00027501">
      <w:pPr>
        <w:pStyle w:val="a0"/>
        <w:rPr>
          <w:rFonts w:hint="cs"/>
          <w:rtl/>
        </w:rPr>
      </w:pPr>
    </w:p>
    <w:p w14:paraId="75B5FB74" w14:textId="77777777" w:rsidR="00000000" w:rsidRDefault="00027501">
      <w:pPr>
        <w:pStyle w:val="af1"/>
        <w:rPr>
          <w:rtl/>
        </w:rPr>
      </w:pPr>
      <w:r>
        <w:rPr>
          <w:rtl/>
        </w:rPr>
        <w:t>היו"ר נסים דהן:</w:t>
      </w:r>
    </w:p>
    <w:p w14:paraId="617C770B" w14:textId="77777777" w:rsidR="00000000" w:rsidRDefault="00027501">
      <w:pPr>
        <w:pStyle w:val="a0"/>
        <w:rPr>
          <w:rtl/>
        </w:rPr>
      </w:pPr>
    </w:p>
    <w:p w14:paraId="7EEFBC08" w14:textId="77777777" w:rsidR="00000000" w:rsidRDefault="00027501">
      <w:pPr>
        <w:pStyle w:val="a0"/>
        <w:rPr>
          <w:rFonts w:hint="cs"/>
          <w:rtl/>
        </w:rPr>
      </w:pPr>
      <w:r>
        <w:rPr>
          <w:rFonts w:hint="cs"/>
          <w:rtl/>
        </w:rPr>
        <w:t>חבר הכנסת דני בנלולו. חבר הכנסת יורי שטרן וחבר הכנסת אחמד טיבי, שניכם פרלמנטרים ותיקים, יודעים שלא מנהלים ויכוח במליאה. מילא, חבר הכנסת בנלולו חדש ועוד לא למד, אבל אתם? על-פי אותה אמת מידה של לפנים משורת הדין, שלפיה נתתי לאחמד טיבי לדבר, אני נותן לפנים מש</w:t>
      </w:r>
      <w:r>
        <w:rPr>
          <w:rFonts w:hint="cs"/>
          <w:rtl/>
        </w:rPr>
        <w:t xml:space="preserve">ורת הדין לחברת הכנסת נעמי בלומנטל. </w:t>
      </w:r>
    </w:p>
    <w:p w14:paraId="4E0D7358" w14:textId="77777777" w:rsidR="00000000" w:rsidRDefault="00027501">
      <w:pPr>
        <w:pStyle w:val="a0"/>
        <w:rPr>
          <w:rFonts w:hint="cs"/>
          <w:rtl/>
        </w:rPr>
      </w:pPr>
    </w:p>
    <w:p w14:paraId="750EDB4B" w14:textId="77777777" w:rsidR="00000000" w:rsidRDefault="00027501">
      <w:pPr>
        <w:pStyle w:val="a"/>
        <w:rPr>
          <w:rtl/>
        </w:rPr>
      </w:pPr>
      <w:bookmarkStart w:id="609" w:name="FS000000465T21_01_2004_17_53_40"/>
      <w:bookmarkEnd w:id="609"/>
    </w:p>
    <w:p w14:paraId="55FFD4C4" w14:textId="77777777" w:rsidR="00000000" w:rsidRDefault="00027501">
      <w:pPr>
        <w:pStyle w:val="a"/>
        <w:rPr>
          <w:rtl/>
        </w:rPr>
      </w:pPr>
      <w:bookmarkStart w:id="610" w:name="_Toc90038084"/>
      <w:r>
        <w:rPr>
          <w:rFonts w:hint="eastAsia"/>
          <w:rtl/>
        </w:rPr>
        <w:t>נעמי</w:t>
      </w:r>
      <w:r>
        <w:rPr>
          <w:rtl/>
        </w:rPr>
        <w:t xml:space="preserve"> בלומנטל (הליכוד):</w:t>
      </w:r>
      <w:bookmarkEnd w:id="610"/>
    </w:p>
    <w:p w14:paraId="52923B3E" w14:textId="77777777" w:rsidR="00000000" w:rsidRDefault="00027501">
      <w:pPr>
        <w:pStyle w:val="a0"/>
        <w:rPr>
          <w:rFonts w:hint="cs"/>
          <w:rtl/>
        </w:rPr>
      </w:pPr>
    </w:p>
    <w:p w14:paraId="4EF7A3C5" w14:textId="77777777" w:rsidR="00000000" w:rsidRDefault="00027501">
      <w:pPr>
        <w:pStyle w:val="a0"/>
        <w:rPr>
          <w:rFonts w:hint="cs"/>
          <w:rtl/>
        </w:rPr>
      </w:pPr>
      <w:r>
        <w:rPr>
          <w:rFonts w:hint="cs"/>
          <w:rtl/>
        </w:rPr>
        <w:t>חבר הכנסת אחמד טיבי אומר, בדרך אגב, שלא היו הצעות למה שנקרא בפיו "סוף הכיבוש". היו כמה וכמה הצעות, ונתקלנו בטרור פשוט בלתי אנושי. גם הסכמי אוסלו, גם לאחר מכן ההצעות של ברק, ואנחנו ראינו את התשוב</w:t>
      </w:r>
      <w:r>
        <w:rPr>
          <w:rFonts w:hint="cs"/>
          <w:rtl/>
        </w:rPr>
        <w:t>ה, ולפיכך אנחנו נמצאים היום בשלטון חד-משמעית.</w:t>
      </w:r>
    </w:p>
    <w:p w14:paraId="0D52AC23" w14:textId="77777777" w:rsidR="00000000" w:rsidRDefault="00027501">
      <w:pPr>
        <w:pStyle w:val="a0"/>
        <w:rPr>
          <w:rFonts w:hint="cs"/>
          <w:rtl/>
        </w:rPr>
      </w:pPr>
    </w:p>
    <w:p w14:paraId="37A27FF3" w14:textId="77777777" w:rsidR="00000000" w:rsidRDefault="00027501">
      <w:pPr>
        <w:pStyle w:val="af0"/>
        <w:rPr>
          <w:rtl/>
        </w:rPr>
      </w:pPr>
      <w:r>
        <w:rPr>
          <w:rFonts w:hint="eastAsia"/>
          <w:rtl/>
        </w:rPr>
        <w:t>אחמד</w:t>
      </w:r>
      <w:r>
        <w:rPr>
          <w:rtl/>
        </w:rPr>
        <w:t xml:space="preserve"> טיבי (חד"ש-תע"ל):</w:t>
      </w:r>
    </w:p>
    <w:p w14:paraId="701360D2" w14:textId="77777777" w:rsidR="00000000" w:rsidRDefault="00027501">
      <w:pPr>
        <w:pStyle w:val="a0"/>
        <w:rPr>
          <w:rFonts w:hint="cs"/>
          <w:rtl/>
        </w:rPr>
      </w:pPr>
    </w:p>
    <w:p w14:paraId="3276466F" w14:textId="77777777" w:rsidR="00000000" w:rsidRDefault="00027501">
      <w:pPr>
        <w:pStyle w:val="a0"/>
        <w:rPr>
          <w:rFonts w:hint="cs"/>
          <w:rtl/>
        </w:rPr>
      </w:pPr>
      <w:r>
        <w:rPr>
          <w:rFonts w:hint="cs"/>
          <w:rtl/>
        </w:rPr>
        <w:t>- - -</w:t>
      </w:r>
    </w:p>
    <w:p w14:paraId="7E78EAC2" w14:textId="77777777" w:rsidR="00000000" w:rsidRDefault="00027501">
      <w:pPr>
        <w:pStyle w:val="a0"/>
        <w:rPr>
          <w:rFonts w:hint="cs"/>
          <w:rtl/>
        </w:rPr>
      </w:pPr>
    </w:p>
    <w:p w14:paraId="7FD31DE4" w14:textId="77777777" w:rsidR="00000000" w:rsidRDefault="00027501">
      <w:pPr>
        <w:pStyle w:val="-"/>
        <w:rPr>
          <w:rtl/>
        </w:rPr>
      </w:pPr>
      <w:bookmarkStart w:id="611" w:name="FS000000465T21_01_2004_17_54_01C"/>
      <w:bookmarkEnd w:id="611"/>
      <w:r>
        <w:rPr>
          <w:rtl/>
        </w:rPr>
        <w:t>נעמי בלומנטל (הליכוד):</w:t>
      </w:r>
    </w:p>
    <w:p w14:paraId="612EB920" w14:textId="77777777" w:rsidR="00000000" w:rsidRDefault="00027501">
      <w:pPr>
        <w:pStyle w:val="a0"/>
        <w:rPr>
          <w:rtl/>
        </w:rPr>
      </w:pPr>
    </w:p>
    <w:p w14:paraId="5880DFDC" w14:textId="77777777" w:rsidR="00000000" w:rsidRDefault="00027501">
      <w:pPr>
        <w:pStyle w:val="a0"/>
        <w:rPr>
          <w:rFonts w:hint="cs"/>
          <w:rtl/>
        </w:rPr>
      </w:pPr>
      <w:r>
        <w:rPr>
          <w:rFonts w:hint="cs"/>
          <w:rtl/>
        </w:rPr>
        <w:t xml:space="preserve">לעניין הגדר, ברצוני לומר, אני עקרונית מתנגדת לגדר; תמיד התנגדתי, אני גם היום מתנגדת. זה לא נראה לי דבר שמתאים לנו כמדינה. </w:t>
      </w:r>
    </w:p>
    <w:p w14:paraId="6318CF97" w14:textId="77777777" w:rsidR="00000000" w:rsidRDefault="00027501">
      <w:pPr>
        <w:pStyle w:val="a0"/>
        <w:rPr>
          <w:rFonts w:hint="cs"/>
          <w:rtl/>
        </w:rPr>
      </w:pPr>
    </w:p>
    <w:p w14:paraId="49E0B76F" w14:textId="77777777" w:rsidR="00000000" w:rsidRDefault="00027501">
      <w:pPr>
        <w:pStyle w:val="af0"/>
        <w:rPr>
          <w:rtl/>
        </w:rPr>
      </w:pPr>
      <w:r>
        <w:rPr>
          <w:rFonts w:hint="eastAsia"/>
          <w:rtl/>
        </w:rPr>
        <w:t>אחמד</w:t>
      </w:r>
      <w:r>
        <w:rPr>
          <w:rtl/>
        </w:rPr>
        <w:t xml:space="preserve"> טיבי (חד"ש-תע"ל):</w:t>
      </w:r>
    </w:p>
    <w:p w14:paraId="4CEA0686" w14:textId="77777777" w:rsidR="00000000" w:rsidRDefault="00027501">
      <w:pPr>
        <w:pStyle w:val="a0"/>
        <w:rPr>
          <w:rFonts w:hint="cs"/>
          <w:rtl/>
        </w:rPr>
      </w:pPr>
    </w:p>
    <w:p w14:paraId="49091D6B" w14:textId="77777777" w:rsidR="00000000" w:rsidRDefault="00027501">
      <w:pPr>
        <w:pStyle w:val="a0"/>
        <w:rPr>
          <w:rFonts w:hint="cs"/>
          <w:rtl/>
        </w:rPr>
      </w:pPr>
      <w:r>
        <w:rPr>
          <w:rFonts w:hint="cs"/>
          <w:rtl/>
        </w:rPr>
        <w:t>- - -</w:t>
      </w:r>
    </w:p>
    <w:p w14:paraId="7DBA6A6F" w14:textId="77777777" w:rsidR="00000000" w:rsidRDefault="00027501">
      <w:pPr>
        <w:pStyle w:val="-"/>
        <w:rPr>
          <w:rFonts w:hint="cs"/>
          <w:rtl/>
        </w:rPr>
      </w:pPr>
      <w:bookmarkStart w:id="612" w:name="FS000000465T21_01_2004_17_54_28C"/>
      <w:bookmarkEnd w:id="612"/>
    </w:p>
    <w:p w14:paraId="739218FC" w14:textId="77777777" w:rsidR="00000000" w:rsidRDefault="00027501">
      <w:pPr>
        <w:pStyle w:val="-"/>
        <w:rPr>
          <w:rFonts w:hint="cs"/>
          <w:rtl/>
        </w:rPr>
      </w:pPr>
      <w:r>
        <w:rPr>
          <w:rtl/>
        </w:rPr>
        <w:t>נעמי בלומנטל (הליכוד):</w:t>
      </w:r>
    </w:p>
    <w:p w14:paraId="46D574B5" w14:textId="77777777" w:rsidR="00000000" w:rsidRDefault="00027501">
      <w:pPr>
        <w:pStyle w:val="-"/>
        <w:rPr>
          <w:rFonts w:hint="cs"/>
          <w:rtl/>
        </w:rPr>
      </w:pPr>
    </w:p>
    <w:p w14:paraId="05EB12A8" w14:textId="77777777" w:rsidR="00000000" w:rsidRDefault="00027501">
      <w:pPr>
        <w:pStyle w:val="a0"/>
        <w:rPr>
          <w:rtl/>
        </w:rPr>
      </w:pPr>
    </w:p>
    <w:p w14:paraId="263774C6" w14:textId="77777777" w:rsidR="00000000" w:rsidRDefault="00027501">
      <w:pPr>
        <w:pStyle w:val="a0"/>
        <w:rPr>
          <w:rFonts w:hint="cs"/>
          <w:rtl/>
        </w:rPr>
      </w:pPr>
      <w:r>
        <w:rPr>
          <w:rFonts w:hint="cs"/>
          <w:rtl/>
        </w:rPr>
        <w:t>בסדר, יש לנו חילוקי דעות.</w:t>
      </w:r>
    </w:p>
    <w:p w14:paraId="38879D2E" w14:textId="77777777" w:rsidR="00000000" w:rsidRDefault="00027501">
      <w:pPr>
        <w:pStyle w:val="a0"/>
        <w:rPr>
          <w:rFonts w:hint="cs"/>
          <w:rtl/>
        </w:rPr>
      </w:pPr>
    </w:p>
    <w:p w14:paraId="45A5D1F7" w14:textId="77777777" w:rsidR="00000000" w:rsidRDefault="00027501">
      <w:pPr>
        <w:pStyle w:val="af1"/>
        <w:rPr>
          <w:rtl/>
        </w:rPr>
      </w:pPr>
      <w:r>
        <w:rPr>
          <w:rtl/>
        </w:rPr>
        <w:t>היו"ר נסים דהן:</w:t>
      </w:r>
    </w:p>
    <w:p w14:paraId="0574CBEC" w14:textId="77777777" w:rsidR="00000000" w:rsidRDefault="00027501">
      <w:pPr>
        <w:pStyle w:val="a0"/>
        <w:rPr>
          <w:rtl/>
        </w:rPr>
      </w:pPr>
    </w:p>
    <w:p w14:paraId="6CBFD261" w14:textId="77777777" w:rsidR="00000000" w:rsidRDefault="00027501">
      <w:pPr>
        <w:pStyle w:val="a0"/>
        <w:rPr>
          <w:rFonts w:hint="cs"/>
          <w:rtl/>
        </w:rPr>
      </w:pPr>
      <w:r>
        <w:rPr>
          <w:rFonts w:hint="cs"/>
          <w:rtl/>
        </w:rPr>
        <w:t xml:space="preserve">חבר הכנסת אחמד טיבי, גם לפנים משורת הדין, גם מפריע. </w:t>
      </w:r>
    </w:p>
    <w:p w14:paraId="15F6D58B" w14:textId="77777777" w:rsidR="00000000" w:rsidRDefault="00027501">
      <w:pPr>
        <w:pStyle w:val="a0"/>
        <w:rPr>
          <w:rFonts w:hint="cs"/>
          <w:rtl/>
        </w:rPr>
      </w:pPr>
    </w:p>
    <w:p w14:paraId="396AE42D" w14:textId="77777777" w:rsidR="00000000" w:rsidRDefault="00027501">
      <w:pPr>
        <w:pStyle w:val="-"/>
        <w:rPr>
          <w:rtl/>
        </w:rPr>
      </w:pPr>
      <w:bookmarkStart w:id="613" w:name="FS000000465T21_01_2004_17_54_37C"/>
      <w:bookmarkEnd w:id="613"/>
      <w:r>
        <w:rPr>
          <w:rtl/>
        </w:rPr>
        <w:t>נעמי בלומנטל (הליכוד):</w:t>
      </w:r>
    </w:p>
    <w:p w14:paraId="54C07268" w14:textId="77777777" w:rsidR="00000000" w:rsidRDefault="00027501">
      <w:pPr>
        <w:pStyle w:val="a0"/>
        <w:rPr>
          <w:rtl/>
        </w:rPr>
      </w:pPr>
    </w:p>
    <w:p w14:paraId="75F1D45F" w14:textId="77777777" w:rsidR="00000000" w:rsidRDefault="00027501">
      <w:pPr>
        <w:pStyle w:val="a0"/>
        <w:rPr>
          <w:rFonts w:hint="cs"/>
          <w:rtl/>
        </w:rPr>
      </w:pPr>
      <w:r>
        <w:rPr>
          <w:rFonts w:hint="cs"/>
          <w:rtl/>
        </w:rPr>
        <w:t xml:space="preserve">הביקורת שלי על הממשלה, לא רק על הממשלה הנוכחית, גם על ממשלות קודמות, היא שהחלטות מסוג החלטה על החומה, תוואי </w:t>
      </w:r>
      <w:r>
        <w:rPr>
          <w:rFonts w:hint="cs"/>
          <w:rtl/>
        </w:rPr>
        <w:t>החומה, איפה תהיה גדר ואיפה חומה, מתקבלות לא בצורה מסודרת, לא בצורה מושכלת, לא עם ראייה לעתיד, לטווח רחוק. הדבר לפי דעתי דורש תיקון, ולאלתר. תודה רבה.</w:t>
      </w:r>
    </w:p>
    <w:p w14:paraId="596D437C" w14:textId="77777777" w:rsidR="00000000" w:rsidRDefault="00027501">
      <w:pPr>
        <w:pStyle w:val="a0"/>
        <w:rPr>
          <w:rFonts w:hint="cs"/>
          <w:rtl/>
        </w:rPr>
      </w:pPr>
    </w:p>
    <w:p w14:paraId="4FC2D95E" w14:textId="77777777" w:rsidR="00000000" w:rsidRDefault="00027501">
      <w:pPr>
        <w:pStyle w:val="af1"/>
        <w:rPr>
          <w:rtl/>
        </w:rPr>
      </w:pPr>
      <w:r>
        <w:rPr>
          <w:rtl/>
        </w:rPr>
        <w:t>היו"ר נסים דהן:</w:t>
      </w:r>
    </w:p>
    <w:p w14:paraId="0119C584" w14:textId="77777777" w:rsidR="00000000" w:rsidRDefault="00027501">
      <w:pPr>
        <w:pStyle w:val="a0"/>
        <w:rPr>
          <w:rtl/>
        </w:rPr>
      </w:pPr>
    </w:p>
    <w:p w14:paraId="54BB0EAD" w14:textId="77777777" w:rsidR="00000000" w:rsidRDefault="00027501">
      <w:pPr>
        <w:pStyle w:val="a0"/>
        <w:rPr>
          <w:rFonts w:hint="cs"/>
          <w:rtl/>
        </w:rPr>
      </w:pPr>
      <w:r>
        <w:rPr>
          <w:rFonts w:hint="cs"/>
          <w:rtl/>
        </w:rPr>
        <w:t xml:space="preserve">תודה רבה. רבותי, יש לנו כאן כמה הצעות. הצעתו של השר להסתפק, נכון, כבוד השר? </w:t>
      </w:r>
    </w:p>
    <w:p w14:paraId="272EE5C2" w14:textId="77777777" w:rsidR="00000000" w:rsidRDefault="00027501">
      <w:pPr>
        <w:pStyle w:val="a0"/>
        <w:rPr>
          <w:rFonts w:hint="cs"/>
          <w:rtl/>
        </w:rPr>
      </w:pPr>
    </w:p>
    <w:p w14:paraId="4D30F96D" w14:textId="77777777" w:rsidR="00000000" w:rsidRDefault="00027501">
      <w:pPr>
        <w:pStyle w:val="af0"/>
        <w:rPr>
          <w:rtl/>
        </w:rPr>
      </w:pPr>
      <w:r>
        <w:rPr>
          <w:rFonts w:hint="eastAsia"/>
          <w:rtl/>
        </w:rPr>
        <w:t>השר</w:t>
      </w:r>
      <w:r>
        <w:rPr>
          <w:rtl/>
        </w:rPr>
        <w:t xml:space="preserve"> גדעון </w:t>
      </w:r>
      <w:r>
        <w:rPr>
          <w:rtl/>
        </w:rPr>
        <w:t>עזרא:</w:t>
      </w:r>
    </w:p>
    <w:p w14:paraId="6ADD9C0B" w14:textId="77777777" w:rsidR="00000000" w:rsidRDefault="00027501">
      <w:pPr>
        <w:pStyle w:val="a0"/>
        <w:rPr>
          <w:rFonts w:hint="cs"/>
          <w:rtl/>
        </w:rPr>
      </w:pPr>
    </w:p>
    <w:p w14:paraId="52B83CD8" w14:textId="77777777" w:rsidR="00000000" w:rsidRDefault="00027501">
      <w:pPr>
        <w:pStyle w:val="a0"/>
        <w:rPr>
          <w:rFonts w:hint="cs"/>
          <w:rtl/>
        </w:rPr>
      </w:pPr>
      <w:r>
        <w:rPr>
          <w:rFonts w:hint="cs"/>
          <w:rtl/>
        </w:rPr>
        <w:t>הצעתי להעביר לוועדת החוץ והביטחון.</w:t>
      </w:r>
    </w:p>
    <w:p w14:paraId="01030536" w14:textId="77777777" w:rsidR="00000000" w:rsidRDefault="00027501">
      <w:pPr>
        <w:pStyle w:val="a0"/>
        <w:rPr>
          <w:rFonts w:hint="cs"/>
          <w:rtl/>
        </w:rPr>
      </w:pPr>
    </w:p>
    <w:p w14:paraId="6BEB9AD1" w14:textId="77777777" w:rsidR="00000000" w:rsidRDefault="00027501">
      <w:pPr>
        <w:pStyle w:val="af1"/>
        <w:rPr>
          <w:rtl/>
        </w:rPr>
      </w:pPr>
      <w:r>
        <w:rPr>
          <w:rtl/>
        </w:rPr>
        <w:t>היו"ר נסים דהן:</w:t>
      </w:r>
    </w:p>
    <w:p w14:paraId="489F3897" w14:textId="77777777" w:rsidR="00000000" w:rsidRDefault="00027501">
      <w:pPr>
        <w:pStyle w:val="a0"/>
        <w:rPr>
          <w:rtl/>
        </w:rPr>
      </w:pPr>
    </w:p>
    <w:p w14:paraId="1F4AD731" w14:textId="77777777" w:rsidR="00000000" w:rsidRDefault="00027501">
      <w:pPr>
        <w:pStyle w:val="a0"/>
        <w:rPr>
          <w:rFonts w:hint="cs"/>
          <w:rtl/>
        </w:rPr>
      </w:pPr>
      <w:r>
        <w:rPr>
          <w:rFonts w:hint="cs"/>
          <w:rtl/>
        </w:rPr>
        <w:t xml:space="preserve">כבוד השר הציע להעביר לוועדת החוץ והביטחון. חברי הכנסת שהציעו ביקשו לדון במליאה. חברי כנסת אחרים ביקשו להסיר. </w:t>
      </w:r>
    </w:p>
    <w:p w14:paraId="152E4094" w14:textId="77777777" w:rsidR="00000000" w:rsidRDefault="00027501">
      <w:pPr>
        <w:pStyle w:val="a0"/>
        <w:rPr>
          <w:rFonts w:hint="cs"/>
          <w:rtl/>
        </w:rPr>
      </w:pPr>
    </w:p>
    <w:p w14:paraId="2A703613" w14:textId="77777777" w:rsidR="00000000" w:rsidRDefault="00027501">
      <w:pPr>
        <w:pStyle w:val="a0"/>
        <w:rPr>
          <w:rFonts w:hint="cs"/>
          <w:rtl/>
        </w:rPr>
      </w:pPr>
      <w:r>
        <w:rPr>
          <w:rFonts w:hint="cs"/>
          <w:rtl/>
        </w:rPr>
        <w:t xml:space="preserve">אם כן, אנחנו עוברים להצבעה. בעד - זה ועדת חוץ וביטחון, נגד - זה להסיר. ההצבעה החלה. </w:t>
      </w:r>
    </w:p>
    <w:p w14:paraId="2DD7353E" w14:textId="77777777" w:rsidR="00000000" w:rsidRDefault="00027501">
      <w:pPr>
        <w:pStyle w:val="a0"/>
        <w:rPr>
          <w:rFonts w:hint="cs"/>
          <w:rtl/>
        </w:rPr>
      </w:pPr>
    </w:p>
    <w:p w14:paraId="34226A29" w14:textId="77777777" w:rsidR="00000000" w:rsidRDefault="00027501">
      <w:pPr>
        <w:pStyle w:val="ab"/>
        <w:bidi/>
        <w:rPr>
          <w:rFonts w:hint="cs"/>
          <w:rtl/>
        </w:rPr>
      </w:pPr>
      <w:r>
        <w:rPr>
          <w:rFonts w:hint="cs"/>
          <w:rtl/>
        </w:rPr>
        <w:t>הצבעה מס' 21</w:t>
      </w:r>
    </w:p>
    <w:p w14:paraId="274F6A2F" w14:textId="77777777" w:rsidR="00000000" w:rsidRDefault="00027501">
      <w:pPr>
        <w:pStyle w:val="a0"/>
        <w:rPr>
          <w:rFonts w:hint="cs"/>
          <w:rtl/>
        </w:rPr>
      </w:pPr>
    </w:p>
    <w:p w14:paraId="2CA944E6" w14:textId="77777777" w:rsidR="00000000" w:rsidRDefault="00027501">
      <w:pPr>
        <w:pStyle w:val="ac"/>
        <w:bidi/>
        <w:rPr>
          <w:rFonts w:hint="cs"/>
          <w:rtl/>
        </w:rPr>
      </w:pPr>
      <w:r>
        <w:rPr>
          <w:rFonts w:hint="cs"/>
          <w:rtl/>
        </w:rPr>
        <w:t xml:space="preserve">בעד ההצעה להעביר את הנושא לוועדה </w:t>
      </w:r>
      <w:r>
        <w:rPr>
          <w:rtl/>
        </w:rPr>
        <w:t>–</w:t>
      </w:r>
      <w:r>
        <w:rPr>
          <w:rFonts w:hint="cs"/>
          <w:rtl/>
        </w:rPr>
        <w:t xml:space="preserve"> 14</w:t>
      </w:r>
    </w:p>
    <w:p w14:paraId="74C4EB64" w14:textId="77777777" w:rsidR="00000000" w:rsidRDefault="00027501">
      <w:pPr>
        <w:pStyle w:val="ac"/>
        <w:bidi/>
        <w:rPr>
          <w:rFonts w:hint="cs"/>
          <w:rtl/>
        </w:rPr>
      </w:pPr>
      <w:r>
        <w:rPr>
          <w:rFonts w:hint="cs"/>
          <w:rtl/>
        </w:rPr>
        <w:t xml:space="preserve">בעד ההצעה שלא לכלול את הנושא בסדר-היום </w:t>
      </w:r>
      <w:r>
        <w:rPr>
          <w:rtl/>
        </w:rPr>
        <w:t>–</w:t>
      </w:r>
      <w:r>
        <w:rPr>
          <w:rFonts w:hint="cs"/>
          <w:rtl/>
        </w:rPr>
        <w:t xml:space="preserve"> 3</w:t>
      </w:r>
    </w:p>
    <w:p w14:paraId="4187523D"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7F6AD230" w14:textId="77777777" w:rsidR="00000000" w:rsidRDefault="00027501">
      <w:pPr>
        <w:pStyle w:val="ad"/>
        <w:bidi/>
        <w:rPr>
          <w:rFonts w:hint="cs"/>
          <w:rtl/>
        </w:rPr>
      </w:pPr>
      <w:r>
        <w:rPr>
          <w:rFonts w:hint="cs"/>
          <w:rtl/>
        </w:rPr>
        <w:t xml:space="preserve">ההצעה להעביר את הנושא לוועדת החוץ והביטחון נתקבלה. </w:t>
      </w:r>
    </w:p>
    <w:p w14:paraId="400E6815" w14:textId="77777777" w:rsidR="00000000" w:rsidRDefault="00027501">
      <w:pPr>
        <w:pStyle w:val="af1"/>
        <w:rPr>
          <w:rFonts w:hint="cs"/>
          <w:rtl/>
        </w:rPr>
      </w:pPr>
    </w:p>
    <w:p w14:paraId="03BBD628" w14:textId="77777777" w:rsidR="00000000" w:rsidRDefault="00027501">
      <w:pPr>
        <w:pStyle w:val="af1"/>
        <w:rPr>
          <w:rtl/>
        </w:rPr>
      </w:pPr>
      <w:r>
        <w:rPr>
          <w:rtl/>
        </w:rPr>
        <w:t>היו"ר נסים דהן:</w:t>
      </w:r>
    </w:p>
    <w:p w14:paraId="58137EEB" w14:textId="77777777" w:rsidR="00000000" w:rsidRDefault="00027501">
      <w:pPr>
        <w:pStyle w:val="a0"/>
        <w:rPr>
          <w:rtl/>
        </w:rPr>
      </w:pPr>
    </w:p>
    <w:p w14:paraId="7EF8D4A9" w14:textId="77777777" w:rsidR="00000000" w:rsidRDefault="00027501">
      <w:pPr>
        <w:pStyle w:val="a0"/>
        <w:rPr>
          <w:rFonts w:hint="cs"/>
          <w:rtl/>
        </w:rPr>
      </w:pPr>
      <w:r>
        <w:rPr>
          <w:rFonts w:hint="cs"/>
          <w:rtl/>
        </w:rPr>
        <w:t xml:space="preserve">בעד - 14, נגד - 3, אין נמנעים. ההצעה תעבור לוועדת החוץ והביטחון להמשך הדיון. </w:t>
      </w:r>
      <w:r>
        <w:rPr>
          <w:rFonts w:hint="cs"/>
          <w:rtl/>
        </w:rPr>
        <w:t xml:space="preserve">תם הדיון בנושא הספציפי הזה. </w:t>
      </w:r>
    </w:p>
    <w:p w14:paraId="2B0348B0" w14:textId="77777777" w:rsidR="00000000" w:rsidRDefault="00027501">
      <w:pPr>
        <w:pStyle w:val="a0"/>
        <w:rPr>
          <w:rFonts w:hint="cs"/>
          <w:rtl/>
        </w:rPr>
      </w:pPr>
    </w:p>
    <w:p w14:paraId="380853FE" w14:textId="77777777" w:rsidR="00000000" w:rsidRDefault="00027501">
      <w:pPr>
        <w:pStyle w:val="a0"/>
        <w:rPr>
          <w:rFonts w:hint="cs"/>
          <w:rtl/>
        </w:rPr>
      </w:pPr>
    </w:p>
    <w:p w14:paraId="328AF8C3" w14:textId="77777777" w:rsidR="00000000" w:rsidRDefault="00027501">
      <w:pPr>
        <w:pStyle w:val="a2"/>
        <w:rPr>
          <w:rtl/>
        </w:rPr>
      </w:pPr>
    </w:p>
    <w:p w14:paraId="1876213E" w14:textId="77777777" w:rsidR="00000000" w:rsidRDefault="00027501">
      <w:pPr>
        <w:pStyle w:val="a2"/>
        <w:rPr>
          <w:rFonts w:hint="cs"/>
          <w:rtl/>
        </w:rPr>
      </w:pPr>
      <w:bookmarkStart w:id="614" w:name="_Toc90038085"/>
      <w:r>
        <w:rPr>
          <w:rtl/>
        </w:rPr>
        <w:t xml:space="preserve">הודעה אישית </w:t>
      </w:r>
      <w:r>
        <w:rPr>
          <w:rFonts w:hint="cs"/>
          <w:rtl/>
        </w:rPr>
        <w:t>ש</w:t>
      </w:r>
      <w:r>
        <w:rPr>
          <w:rtl/>
        </w:rPr>
        <w:t>ל</w:t>
      </w:r>
      <w:r>
        <w:rPr>
          <w:rFonts w:hint="cs"/>
          <w:rtl/>
        </w:rPr>
        <w:t xml:space="preserve"> </w:t>
      </w:r>
      <w:r>
        <w:rPr>
          <w:rtl/>
        </w:rPr>
        <w:t>חבר</w:t>
      </w:r>
      <w:r>
        <w:rPr>
          <w:rFonts w:hint="cs"/>
          <w:rtl/>
        </w:rPr>
        <w:t>ת</w:t>
      </w:r>
      <w:r>
        <w:rPr>
          <w:rtl/>
        </w:rPr>
        <w:t xml:space="preserve"> </w:t>
      </w:r>
      <w:r>
        <w:rPr>
          <w:rFonts w:hint="cs"/>
          <w:rtl/>
        </w:rPr>
        <w:t>ה</w:t>
      </w:r>
      <w:r>
        <w:rPr>
          <w:rtl/>
        </w:rPr>
        <w:t>כנסת</w:t>
      </w:r>
      <w:r>
        <w:rPr>
          <w:rFonts w:hint="cs"/>
          <w:rtl/>
        </w:rPr>
        <w:t xml:space="preserve"> זהבה גלאון</w:t>
      </w:r>
      <w:bookmarkEnd w:id="614"/>
    </w:p>
    <w:p w14:paraId="06E5F72F" w14:textId="77777777" w:rsidR="00000000" w:rsidRDefault="00027501">
      <w:pPr>
        <w:pStyle w:val="-0"/>
        <w:rPr>
          <w:rFonts w:hint="cs"/>
          <w:rtl/>
        </w:rPr>
      </w:pPr>
    </w:p>
    <w:p w14:paraId="3F486745" w14:textId="77777777" w:rsidR="00000000" w:rsidRDefault="00027501">
      <w:pPr>
        <w:pStyle w:val="af1"/>
        <w:rPr>
          <w:rtl/>
        </w:rPr>
      </w:pPr>
      <w:r>
        <w:rPr>
          <w:rtl/>
        </w:rPr>
        <w:t>היו"ר נסים דהן:</w:t>
      </w:r>
    </w:p>
    <w:p w14:paraId="57AE8773" w14:textId="77777777" w:rsidR="00000000" w:rsidRDefault="00027501">
      <w:pPr>
        <w:pStyle w:val="a0"/>
        <w:rPr>
          <w:rtl/>
        </w:rPr>
      </w:pPr>
    </w:p>
    <w:p w14:paraId="5D8F2842" w14:textId="77777777" w:rsidR="00000000" w:rsidRDefault="00027501">
      <w:pPr>
        <w:pStyle w:val="a0"/>
        <w:rPr>
          <w:rFonts w:hint="cs"/>
          <w:rtl/>
        </w:rPr>
      </w:pPr>
      <w:r>
        <w:rPr>
          <w:rFonts w:hint="cs"/>
          <w:rtl/>
        </w:rPr>
        <w:t xml:space="preserve">על-פי תקנון הכנסת, חברת הכנסת זהבה גלאון ביקשה הודעה אישית, והיא תאמר את זה עכשיו, בסוף הדיון. </w:t>
      </w:r>
    </w:p>
    <w:p w14:paraId="580851E1" w14:textId="77777777" w:rsidR="00000000" w:rsidRDefault="00027501">
      <w:pPr>
        <w:pStyle w:val="a0"/>
        <w:rPr>
          <w:rFonts w:hint="cs"/>
          <w:rtl/>
        </w:rPr>
      </w:pPr>
    </w:p>
    <w:p w14:paraId="5239FFC6" w14:textId="77777777" w:rsidR="00000000" w:rsidRDefault="00027501">
      <w:pPr>
        <w:pStyle w:val="a"/>
        <w:rPr>
          <w:rtl/>
        </w:rPr>
      </w:pPr>
      <w:bookmarkStart w:id="615" w:name="FS000000504T21_01_2004_17_56_09"/>
      <w:bookmarkStart w:id="616" w:name="_Toc90038086"/>
      <w:bookmarkEnd w:id="615"/>
      <w:r>
        <w:rPr>
          <w:rFonts w:hint="eastAsia"/>
          <w:rtl/>
        </w:rPr>
        <w:t>זהבה</w:t>
      </w:r>
      <w:r>
        <w:rPr>
          <w:rtl/>
        </w:rPr>
        <w:t xml:space="preserve"> גלאון (מרצ):</w:t>
      </w:r>
      <w:bookmarkEnd w:id="616"/>
    </w:p>
    <w:p w14:paraId="1616435F" w14:textId="77777777" w:rsidR="00000000" w:rsidRDefault="00027501">
      <w:pPr>
        <w:pStyle w:val="a0"/>
        <w:rPr>
          <w:rFonts w:hint="cs"/>
          <w:rtl/>
        </w:rPr>
      </w:pPr>
    </w:p>
    <w:p w14:paraId="6F235153" w14:textId="77777777" w:rsidR="00000000" w:rsidRDefault="00027501">
      <w:pPr>
        <w:pStyle w:val="a0"/>
        <w:rPr>
          <w:rFonts w:hint="cs"/>
          <w:rtl/>
        </w:rPr>
      </w:pPr>
      <w:r>
        <w:rPr>
          <w:rFonts w:hint="cs"/>
          <w:rtl/>
        </w:rPr>
        <w:t>אדוני היושב-ראש, אומנם אני מחויכת קמעה, אבל אני רותחת</w:t>
      </w:r>
      <w:r>
        <w:rPr>
          <w:rFonts w:hint="cs"/>
          <w:rtl/>
        </w:rPr>
        <w:t>. לא ייתכן שבכנסת ישראל יעלה שר, מי שמכונה שר התיירות, ויחלק כאן ציונים לחברי הכנסת, במקרה הזה לי. לא ייתכן ששר התיירות יאמר מה  הוא משוש חיי, ולא ייתכן שהוא יחלק את הכנסת לפטריוטים ולמי שאינם פטריוטים. מי שמתנגד לגדר הוא פטריוט לא פחות גדול מהשר הטרנספריס</w:t>
      </w:r>
      <w:r>
        <w:rPr>
          <w:rFonts w:hint="cs"/>
          <w:rtl/>
        </w:rPr>
        <w:t>ט והגזען שיושב - - -</w:t>
      </w:r>
    </w:p>
    <w:p w14:paraId="38F3D7BC" w14:textId="77777777" w:rsidR="00000000" w:rsidRDefault="00027501">
      <w:pPr>
        <w:pStyle w:val="a0"/>
        <w:rPr>
          <w:rFonts w:hint="cs"/>
          <w:rtl/>
        </w:rPr>
      </w:pPr>
    </w:p>
    <w:p w14:paraId="7DA8276D" w14:textId="77777777" w:rsidR="00000000" w:rsidRDefault="00027501">
      <w:pPr>
        <w:pStyle w:val="af1"/>
        <w:rPr>
          <w:rtl/>
        </w:rPr>
      </w:pPr>
      <w:r>
        <w:rPr>
          <w:rtl/>
        </w:rPr>
        <w:t>היו"ר נסים דהן:</w:t>
      </w:r>
    </w:p>
    <w:p w14:paraId="36FD8286" w14:textId="77777777" w:rsidR="00000000" w:rsidRDefault="00027501">
      <w:pPr>
        <w:pStyle w:val="a0"/>
        <w:rPr>
          <w:rtl/>
        </w:rPr>
      </w:pPr>
    </w:p>
    <w:p w14:paraId="36852752" w14:textId="77777777" w:rsidR="00000000" w:rsidRDefault="00027501">
      <w:pPr>
        <w:pStyle w:val="a0"/>
        <w:rPr>
          <w:rFonts w:hint="cs"/>
          <w:rtl/>
        </w:rPr>
      </w:pPr>
      <w:r>
        <w:rPr>
          <w:rFonts w:hint="cs"/>
          <w:rtl/>
        </w:rPr>
        <w:t>אה, אה.</w:t>
      </w:r>
    </w:p>
    <w:p w14:paraId="2D424A0F" w14:textId="77777777" w:rsidR="00000000" w:rsidRDefault="00027501">
      <w:pPr>
        <w:pStyle w:val="a0"/>
        <w:rPr>
          <w:rFonts w:hint="cs"/>
          <w:rtl/>
        </w:rPr>
      </w:pPr>
    </w:p>
    <w:p w14:paraId="631FF00C" w14:textId="77777777" w:rsidR="00000000" w:rsidRDefault="00027501">
      <w:pPr>
        <w:pStyle w:val="a"/>
        <w:rPr>
          <w:rtl/>
        </w:rPr>
      </w:pPr>
      <w:bookmarkStart w:id="617" w:name="FS000000542T21_01_2004_18_54_15C"/>
      <w:bookmarkStart w:id="618" w:name="FS000000504T21_01_2004_18_54_30"/>
      <w:bookmarkStart w:id="619" w:name="_Toc90038087"/>
      <w:bookmarkEnd w:id="617"/>
      <w:bookmarkEnd w:id="618"/>
      <w:r>
        <w:rPr>
          <w:rtl/>
        </w:rPr>
        <w:t>זהבה גלאון (מרצ):</w:t>
      </w:r>
      <w:bookmarkEnd w:id="619"/>
    </w:p>
    <w:p w14:paraId="5B48EAF4" w14:textId="77777777" w:rsidR="00000000" w:rsidRDefault="00027501">
      <w:pPr>
        <w:pStyle w:val="a0"/>
        <w:rPr>
          <w:rtl/>
        </w:rPr>
      </w:pPr>
    </w:p>
    <w:p w14:paraId="176A7061" w14:textId="77777777" w:rsidR="00000000" w:rsidRDefault="00027501">
      <w:pPr>
        <w:pStyle w:val="a0"/>
        <w:rPr>
          <w:rFonts w:hint="cs"/>
          <w:rtl/>
        </w:rPr>
      </w:pPr>
      <w:r>
        <w:rPr>
          <w:rFonts w:hint="cs"/>
          <w:rtl/>
        </w:rPr>
        <w:t xml:space="preserve">סליחה, זה לגיטימי. </w:t>
      </w:r>
    </w:p>
    <w:p w14:paraId="6965F5A1" w14:textId="77777777" w:rsidR="00000000" w:rsidRDefault="00027501">
      <w:pPr>
        <w:pStyle w:val="a0"/>
        <w:rPr>
          <w:rtl/>
        </w:rPr>
      </w:pPr>
    </w:p>
    <w:p w14:paraId="078D0AC4" w14:textId="77777777" w:rsidR="00000000" w:rsidRDefault="00027501">
      <w:pPr>
        <w:pStyle w:val="af0"/>
        <w:rPr>
          <w:rtl/>
        </w:rPr>
      </w:pPr>
      <w:r>
        <w:rPr>
          <w:rFonts w:hint="eastAsia"/>
          <w:rtl/>
        </w:rPr>
        <w:t>יורי</w:t>
      </w:r>
      <w:r>
        <w:rPr>
          <w:rtl/>
        </w:rPr>
        <w:t xml:space="preserve"> שטרן (האיחוד הלאומי - ישראל ביתנו):</w:t>
      </w:r>
    </w:p>
    <w:p w14:paraId="48E2BC8C" w14:textId="77777777" w:rsidR="00000000" w:rsidRDefault="00027501">
      <w:pPr>
        <w:pStyle w:val="a0"/>
        <w:rPr>
          <w:rFonts w:hint="cs"/>
          <w:rtl/>
        </w:rPr>
      </w:pPr>
    </w:p>
    <w:p w14:paraId="3D681B4E" w14:textId="77777777" w:rsidR="00000000" w:rsidRDefault="00027501">
      <w:pPr>
        <w:pStyle w:val="a0"/>
        <w:rPr>
          <w:rFonts w:hint="cs"/>
          <w:rtl/>
        </w:rPr>
      </w:pPr>
      <w:r>
        <w:rPr>
          <w:rFonts w:hint="cs"/>
          <w:rtl/>
        </w:rPr>
        <w:t xml:space="preserve">מה זו ההשתלחות הזאת? </w:t>
      </w:r>
    </w:p>
    <w:p w14:paraId="5DEC4E02" w14:textId="77777777" w:rsidR="00000000" w:rsidRDefault="00027501">
      <w:pPr>
        <w:pStyle w:val="a0"/>
        <w:rPr>
          <w:rFonts w:hint="cs"/>
          <w:rtl/>
        </w:rPr>
      </w:pPr>
    </w:p>
    <w:p w14:paraId="4D79984A" w14:textId="77777777" w:rsidR="00000000" w:rsidRDefault="00027501">
      <w:pPr>
        <w:pStyle w:val="af1"/>
        <w:rPr>
          <w:rtl/>
        </w:rPr>
      </w:pPr>
      <w:r>
        <w:rPr>
          <w:rtl/>
        </w:rPr>
        <w:t>היו"ר נסים דהן:</w:t>
      </w:r>
    </w:p>
    <w:p w14:paraId="4CD4287F" w14:textId="77777777" w:rsidR="00000000" w:rsidRDefault="00027501">
      <w:pPr>
        <w:pStyle w:val="a0"/>
        <w:rPr>
          <w:rtl/>
        </w:rPr>
      </w:pPr>
    </w:p>
    <w:p w14:paraId="02227345" w14:textId="77777777" w:rsidR="00000000" w:rsidRDefault="00027501">
      <w:pPr>
        <w:pStyle w:val="a0"/>
        <w:rPr>
          <w:rFonts w:hint="cs"/>
          <w:rtl/>
        </w:rPr>
      </w:pPr>
      <w:r>
        <w:rPr>
          <w:rFonts w:hint="cs"/>
          <w:rtl/>
        </w:rPr>
        <w:t xml:space="preserve">אל תעזור לי. </w:t>
      </w:r>
    </w:p>
    <w:p w14:paraId="7EACDD74" w14:textId="77777777" w:rsidR="00000000" w:rsidRDefault="00027501">
      <w:pPr>
        <w:pStyle w:val="a0"/>
        <w:rPr>
          <w:rFonts w:hint="cs"/>
          <w:rtl/>
        </w:rPr>
      </w:pPr>
    </w:p>
    <w:p w14:paraId="48B89E9B" w14:textId="77777777" w:rsidR="00000000" w:rsidRDefault="00027501">
      <w:pPr>
        <w:pStyle w:val="af0"/>
        <w:rPr>
          <w:rtl/>
        </w:rPr>
      </w:pPr>
      <w:r>
        <w:rPr>
          <w:rFonts w:hint="eastAsia"/>
          <w:rtl/>
        </w:rPr>
        <w:t>אחמד</w:t>
      </w:r>
      <w:r>
        <w:rPr>
          <w:rtl/>
        </w:rPr>
        <w:t xml:space="preserve"> טיבי (חד"ש-תע"ל):</w:t>
      </w:r>
    </w:p>
    <w:p w14:paraId="6DA98DA0" w14:textId="77777777" w:rsidR="00000000" w:rsidRDefault="00027501">
      <w:pPr>
        <w:pStyle w:val="a0"/>
        <w:rPr>
          <w:rFonts w:hint="cs"/>
          <w:rtl/>
        </w:rPr>
      </w:pPr>
    </w:p>
    <w:p w14:paraId="1CAB33DB" w14:textId="77777777" w:rsidR="00000000" w:rsidRDefault="00027501">
      <w:pPr>
        <w:pStyle w:val="a0"/>
        <w:rPr>
          <w:rFonts w:hint="cs"/>
          <w:rtl/>
        </w:rPr>
      </w:pPr>
      <w:r>
        <w:rPr>
          <w:rFonts w:hint="cs"/>
          <w:rtl/>
        </w:rPr>
        <w:t>- - -</w:t>
      </w:r>
    </w:p>
    <w:p w14:paraId="6EF10E6E" w14:textId="77777777" w:rsidR="00000000" w:rsidRDefault="00027501">
      <w:pPr>
        <w:pStyle w:val="a0"/>
        <w:rPr>
          <w:rFonts w:hint="cs"/>
          <w:rtl/>
        </w:rPr>
      </w:pPr>
    </w:p>
    <w:p w14:paraId="30C382CE" w14:textId="77777777" w:rsidR="00000000" w:rsidRDefault="00027501">
      <w:pPr>
        <w:pStyle w:val="-"/>
        <w:rPr>
          <w:rtl/>
        </w:rPr>
      </w:pPr>
      <w:bookmarkStart w:id="620" w:name="FS000000504T21_01_2004_18_55_30C"/>
      <w:bookmarkEnd w:id="620"/>
      <w:r>
        <w:rPr>
          <w:rtl/>
        </w:rPr>
        <w:t>זהבה גלאון (מרצ):</w:t>
      </w:r>
    </w:p>
    <w:p w14:paraId="577DE197" w14:textId="77777777" w:rsidR="00000000" w:rsidRDefault="00027501">
      <w:pPr>
        <w:pStyle w:val="a0"/>
        <w:rPr>
          <w:rtl/>
        </w:rPr>
      </w:pPr>
    </w:p>
    <w:p w14:paraId="13444602" w14:textId="77777777" w:rsidR="00000000" w:rsidRDefault="00027501">
      <w:pPr>
        <w:pStyle w:val="a0"/>
        <w:rPr>
          <w:rFonts w:hint="cs"/>
          <w:rtl/>
        </w:rPr>
      </w:pPr>
      <w:r>
        <w:rPr>
          <w:rFonts w:hint="cs"/>
          <w:rtl/>
        </w:rPr>
        <w:t>פאשיסט, טרנספריסט, גז</w:t>
      </w:r>
      <w:r>
        <w:rPr>
          <w:rFonts w:hint="cs"/>
          <w:rtl/>
        </w:rPr>
        <w:t xml:space="preserve">ען כבר אמרנו. </w:t>
      </w:r>
    </w:p>
    <w:p w14:paraId="3D3E80A3" w14:textId="77777777" w:rsidR="00000000" w:rsidRDefault="00027501">
      <w:pPr>
        <w:pStyle w:val="a0"/>
        <w:rPr>
          <w:rFonts w:hint="cs"/>
          <w:rtl/>
        </w:rPr>
      </w:pPr>
    </w:p>
    <w:p w14:paraId="21D9B2C0" w14:textId="77777777" w:rsidR="00000000" w:rsidRDefault="00027501">
      <w:pPr>
        <w:pStyle w:val="af0"/>
        <w:rPr>
          <w:rtl/>
        </w:rPr>
      </w:pPr>
    </w:p>
    <w:p w14:paraId="37AB38CE" w14:textId="77777777" w:rsidR="00000000" w:rsidRDefault="00027501">
      <w:pPr>
        <w:pStyle w:val="af0"/>
        <w:rPr>
          <w:rtl/>
        </w:rPr>
      </w:pPr>
      <w:r>
        <w:rPr>
          <w:rFonts w:hint="eastAsia"/>
          <w:rtl/>
        </w:rPr>
        <w:t>יורי</w:t>
      </w:r>
      <w:r>
        <w:rPr>
          <w:rtl/>
        </w:rPr>
        <w:t xml:space="preserve"> שטרן (האיחוד הלאומי - ישראל ביתנו):</w:t>
      </w:r>
    </w:p>
    <w:p w14:paraId="3EAF147F" w14:textId="77777777" w:rsidR="00000000" w:rsidRDefault="00027501">
      <w:pPr>
        <w:pStyle w:val="a0"/>
        <w:rPr>
          <w:rFonts w:hint="cs"/>
          <w:rtl/>
        </w:rPr>
      </w:pPr>
    </w:p>
    <w:p w14:paraId="5DB227EC" w14:textId="77777777" w:rsidR="00000000" w:rsidRDefault="00027501">
      <w:pPr>
        <w:pStyle w:val="a0"/>
        <w:rPr>
          <w:rFonts w:hint="cs"/>
          <w:rtl/>
        </w:rPr>
      </w:pPr>
      <w:r>
        <w:rPr>
          <w:rFonts w:hint="cs"/>
          <w:rtl/>
        </w:rPr>
        <w:t>- - -</w:t>
      </w:r>
    </w:p>
    <w:p w14:paraId="16B27622" w14:textId="77777777" w:rsidR="00000000" w:rsidRDefault="00027501">
      <w:pPr>
        <w:pStyle w:val="a0"/>
        <w:rPr>
          <w:rFonts w:hint="cs"/>
          <w:rtl/>
        </w:rPr>
      </w:pPr>
    </w:p>
    <w:p w14:paraId="576AB152" w14:textId="77777777" w:rsidR="00000000" w:rsidRDefault="00027501">
      <w:pPr>
        <w:pStyle w:val="af1"/>
        <w:rPr>
          <w:rtl/>
        </w:rPr>
      </w:pPr>
      <w:r>
        <w:rPr>
          <w:rtl/>
        </w:rPr>
        <w:t>היו"ר נסים דהן:</w:t>
      </w:r>
    </w:p>
    <w:p w14:paraId="33216EC2" w14:textId="77777777" w:rsidR="00000000" w:rsidRDefault="00027501">
      <w:pPr>
        <w:pStyle w:val="a0"/>
        <w:rPr>
          <w:rtl/>
        </w:rPr>
      </w:pPr>
    </w:p>
    <w:p w14:paraId="24A2C565" w14:textId="77777777" w:rsidR="00000000" w:rsidRDefault="00027501">
      <w:pPr>
        <w:pStyle w:val="a0"/>
        <w:rPr>
          <w:rFonts w:hint="cs"/>
          <w:rtl/>
        </w:rPr>
      </w:pPr>
      <w:r>
        <w:rPr>
          <w:rFonts w:hint="cs"/>
          <w:rtl/>
        </w:rPr>
        <w:t xml:space="preserve">אל תעזור לי, חבר הכנסת יורי שטרן, אני קורא אותך לסדר פעם ראשונה. אתה מפריע גם לי וגם לדוברת. אל תפריע לי, חבר הכנסת אחמד טיבי. </w:t>
      </w:r>
    </w:p>
    <w:p w14:paraId="137B8105" w14:textId="77777777" w:rsidR="00000000" w:rsidRDefault="00027501">
      <w:pPr>
        <w:pStyle w:val="a0"/>
        <w:rPr>
          <w:rFonts w:hint="cs"/>
          <w:rtl/>
        </w:rPr>
      </w:pPr>
    </w:p>
    <w:p w14:paraId="041161AE" w14:textId="77777777" w:rsidR="00000000" w:rsidRDefault="00027501">
      <w:pPr>
        <w:pStyle w:val="a0"/>
        <w:rPr>
          <w:rFonts w:hint="cs"/>
          <w:rtl/>
        </w:rPr>
      </w:pPr>
      <w:r>
        <w:rPr>
          <w:rFonts w:hint="cs"/>
          <w:rtl/>
        </w:rPr>
        <w:t>גברתי,  חברת הכנסת זהבה גלאון, זו זכותך, תאמ</w:t>
      </w:r>
      <w:r>
        <w:rPr>
          <w:rFonts w:hint="cs"/>
          <w:rtl/>
        </w:rPr>
        <w:t xml:space="preserve">רי מה שאת רוצה. אני חושב שהמלה גזען לא היתה במקומה. </w:t>
      </w:r>
    </w:p>
    <w:p w14:paraId="29DD00EA" w14:textId="77777777" w:rsidR="00000000" w:rsidRDefault="00027501">
      <w:pPr>
        <w:pStyle w:val="a0"/>
        <w:rPr>
          <w:rFonts w:hint="cs"/>
          <w:rtl/>
        </w:rPr>
      </w:pPr>
    </w:p>
    <w:p w14:paraId="1E78ED66" w14:textId="77777777" w:rsidR="00000000" w:rsidRDefault="00027501">
      <w:pPr>
        <w:pStyle w:val="-"/>
        <w:rPr>
          <w:rtl/>
        </w:rPr>
      </w:pPr>
      <w:bookmarkStart w:id="621" w:name="FS000000504T21_01_2004_17_57_29C"/>
      <w:bookmarkEnd w:id="621"/>
      <w:r>
        <w:rPr>
          <w:rtl/>
        </w:rPr>
        <w:t>זהבה גלאון (מרצ):</w:t>
      </w:r>
    </w:p>
    <w:p w14:paraId="2038141C" w14:textId="77777777" w:rsidR="00000000" w:rsidRDefault="00027501">
      <w:pPr>
        <w:pStyle w:val="a0"/>
        <w:rPr>
          <w:rtl/>
        </w:rPr>
      </w:pPr>
    </w:p>
    <w:p w14:paraId="2268368A" w14:textId="77777777" w:rsidR="00000000" w:rsidRDefault="00027501">
      <w:pPr>
        <w:pStyle w:val="a0"/>
        <w:rPr>
          <w:rFonts w:hint="cs"/>
          <w:rtl/>
        </w:rPr>
      </w:pPr>
      <w:r>
        <w:rPr>
          <w:rFonts w:hint="cs"/>
          <w:rtl/>
        </w:rPr>
        <w:t>אדוני היושב-ראש, אני חושבת שחובתך היתה, כששמעת את השר על הדוכן, להעיר לו. ומכיוון שלא הערת לו,  ואתה יודע שיש לי הרבה כבוד והערכה אליך, אני עומדת על דברי שהשר הזה הוא פאשיסט, הוא טרנס</w:t>
      </w:r>
      <w:r>
        <w:rPr>
          <w:rFonts w:hint="cs"/>
          <w:rtl/>
        </w:rPr>
        <w:t>פריסט, הוא גזען, ובגללו החברה הישראלית משלמת את המחיר של ההתנחלויות, ובגללו החברה הישראלית זקוקה עכשיו לגדר. אבל לאיזו גדר היא זקוקה, לגדר שמקיפה התנחלויות. אנחנו משלמים את המחיר הזה. ההתנחלויות מסמלות את המארה שבכיבוש, ושר התיירות הוא הדגם, הסמל של הישראל</w:t>
      </w:r>
      <w:r>
        <w:rPr>
          <w:rFonts w:hint="cs"/>
          <w:rtl/>
        </w:rPr>
        <w:t xml:space="preserve">י המכוער, שמסמל את הכיבוש בהתגלמותו. </w:t>
      </w:r>
    </w:p>
    <w:p w14:paraId="130100BC" w14:textId="77777777" w:rsidR="00000000" w:rsidRDefault="00027501">
      <w:pPr>
        <w:pStyle w:val="a0"/>
        <w:rPr>
          <w:rFonts w:hint="cs"/>
          <w:rtl/>
        </w:rPr>
      </w:pPr>
    </w:p>
    <w:p w14:paraId="2885F368" w14:textId="77777777" w:rsidR="00000000" w:rsidRDefault="00027501">
      <w:pPr>
        <w:pStyle w:val="a0"/>
        <w:rPr>
          <w:rFonts w:hint="cs"/>
          <w:rtl/>
        </w:rPr>
      </w:pPr>
      <w:r>
        <w:rPr>
          <w:rFonts w:hint="cs"/>
          <w:rtl/>
        </w:rPr>
        <w:t>משפט אחרון, אדוני היושב-ראש, הייתי בסין לפני כחודש, וביקרנו, חבר הכנסת טיבי ואני ואחרים בחומה הסינית. אמר לנו נציג משרד החוץ, שכמה זמן קודם לכן ביקר שם השר נתניהו והוא אמר לו: איך אתם הישראלים לא לומדים מלקחי העולם. ה</w:t>
      </w:r>
      <w:r>
        <w:rPr>
          <w:rFonts w:hint="cs"/>
          <w:rtl/>
        </w:rPr>
        <w:t>חומה הסינית, בנו אותה כנגד המונגולים, ובסופו של דבר גם היא, גם החומה הסינית, גם הגדר הזאת, לתשומת לבו של שר התיירות, לא עזרה, והמונגולים פלשו והמונגולים ניצחו. חומות לא נותנות ביטחון. חומה כזאת, בתוואי הזה, לא תיתן ביטחון, אבל אולי היא תגן על - - -</w:t>
      </w:r>
    </w:p>
    <w:p w14:paraId="35D79EB8" w14:textId="77777777" w:rsidR="00000000" w:rsidRDefault="00027501">
      <w:pPr>
        <w:pStyle w:val="a0"/>
        <w:rPr>
          <w:rFonts w:hint="cs"/>
          <w:rtl/>
        </w:rPr>
      </w:pPr>
    </w:p>
    <w:p w14:paraId="2BF0CCB1" w14:textId="77777777" w:rsidR="00000000" w:rsidRDefault="00027501">
      <w:pPr>
        <w:pStyle w:val="af1"/>
        <w:rPr>
          <w:rtl/>
        </w:rPr>
      </w:pPr>
      <w:r>
        <w:rPr>
          <w:rtl/>
        </w:rPr>
        <w:t xml:space="preserve">היו"ר </w:t>
      </w:r>
      <w:r>
        <w:rPr>
          <w:rtl/>
        </w:rPr>
        <w:t>נסים דהן:</w:t>
      </w:r>
    </w:p>
    <w:p w14:paraId="4FE95F97" w14:textId="77777777" w:rsidR="00000000" w:rsidRDefault="00027501">
      <w:pPr>
        <w:pStyle w:val="a0"/>
        <w:rPr>
          <w:rtl/>
        </w:rPr>
      </w:pPr>
    </w:p>
    <w:p w14:paraId="47051406" w14:textId="77777777" w:rsidR="00000000" w:rsidRDefault="00027501">
      <w:pPr>
        <w:pStyle w:val="a0"/>
        <w:rPr>
          <w:rFonts w:hint="cs"/>
          <w:rtl/>
        </w:rPr>
      </w:pPr>
      <w:r>
        <w:rPr>
          <w:rFonts w:hint="cs"/>
          <w:rtl/>
        </w:rPr>
        <w:t>תודה רבה. לא להפריע, חבר הכנסת חמי דורון. אנחנו לא בשיעור היסטוריה, בטח לא בשיעור בהיסטוריה של אומות העולם. אנחנו נעבור למדינתנו הקטנה ונמשיך בסדר-היום. תודה רבה, חבר הכנסת נסים זאב, על העזרה שאתה עוזר לנהל את ישיבות הכנסת.</w:t>
      </w:r>
    </w:p>
    <w:p w14:paraId="28DE00CC" w14:textId="77777777" w:rsidR="00000000" w:rsidRDefault="00027501">
      <w:pPr>
        <w:pStyle w:val="a0"/>
        <w:rPr>
          <w:rFonts w:hint="cs"/>
          <w:rtl/>
        </w:rPr>
      </w:pPr>
    </w:p>
    <w:p w14:paraId="67D16B0C" w14:textId="77777777" w:rsidR="00000000" w:rsidRDefault="00027501">
      <w:pPr>
        <w:pStyle w:val="a0"/>
        <w:rPr>
          <w:rFonts w:hint="cs"/>
          <w:rtl/>
        </w:rPr>
      </w:pPr>
    </w:p>
    <w:p w14:paraId="68049C80" w14:textId="77777777" w:rsidR="00000000" w:rsidRDefault="00027501">
      <w:pPr>
        <w:pStyle w:val="a2"/>
        <w:rPr>
          <w:rtl/>
        </w:rPr>
      </w:pPr>
    </w:p>
    <w:p w14:paraId="13F4BEFB" w14:textId="77777777" w:rsidR="00000000" w:rsidRDefault="00027501">
      <w:pPr>
        <w:pStyle w:val="a2"/>
        <w:rPr>
          <w:rFonts w:hint="cs"/>
          <w:rtl/>
        </w:rPr>
      </w:pPr>
      <w:bookmarkStart w:id="622" w:name="CS21170FI0021170T21_01_2004_18_19_13"/>
      <w:bookmarkStart w:id="623" w:name="_Toc90038088"/>
      <w:bookmarkEnd w:id="622"/>
      <w:r>
        <w:rPr>
          <w:rtl/>
        </w:rPr>
        <w:t>הצע</w:t>
      </w:r>
      <w:r>
        <w:rPr>
          <w:rFonts w:hint="cs"/>
          <w:rtl/>
        </w:rPr>
        <w:t>ות</w:t>
      </w:r>
      <w:r>
        <w:rPr>
          <w:rtl/>
        </w:rPr>
        <w:t xml:space="preserve"> לסדר-היום</w:t>
      </w:r>
      <w:bookmarkEnd w:id="623"/>
    </w:p>
    <w:p w14:paraId="2F4F6CEA" w14:textId="77777777" w:rsidR="00000000" w:rsidRDefault="00027501">
      <w:pPr>
        <w:pStyle w:val="a2"/>
        <w:rPr>
          <w:rFonts w:hint="cs"/>
          <w:rtl/>
        </w:rPr>
      </w:pPr>
      <w:bookmarkStart w:id="624" w:name="_Toc90038089"/>
      <w:r>
        <w:rPr>
          <w:rtl/>
        </w:rPr>
        <w:t>הפ</w:t>
      </w:r>
      <w:r>
        <w:rPr>
          <w:rtl/>
        </w:rPr>
        <w:t>יגוע במחסום ארז</w:t>
      </w:r>
      <w:bookmarkEnd w:id="624"/>
      <w:r>
        <w:rPr>
          <w:rtl/>
        </w:rPr>
        <w:t xml:space="preserve"> </w:t>
      </w:r>
    </w:p>
    <w:p w14:paraId="15121CA9" w14:textId="77777777" w:rsidR="00000000" w:rsidRDefault="00027501">
      <w:pPr>
        <w:pStyle w:val="a0"/>
        <w:rPr>
          <w:rFonts w:hint="cs"/>
          <w:rtl/>
        </w:rPr>
      </w:pPr>
    </w:p>
    <w:p w14:paraId="72E23617" w14:textId="77777777" w:rsidR="00000000" w:rsidRDefault="00027501">
      <w:pPr>
        <w:pStyle w:val="af1"/>
        <w:rPr>
          <w:rtl/>
        </w:rPr>
      </w:pPr>
      <w:r>
        <w:rPr>
          <w:rtl/>
        </w:rPr>
        <w:t>היו"ר נסים דהן:</w:t>
      </w:r>
    </w:p>
    <w:p w14:paraId="6B42011F" w14:textId="77777777" w:rsidR="00000000" w:rsidRDefault="00027501">
      <w:pPr>
        <w:pStyle w:val="a0"/>
        <w:rPr>
          <w:rtl/>
        </w:rPr>
      </w:pPr>
    </w:p>
    <w:p w14:paraId="5E31EA56" w14:textId="77777777" w:rsidR="00000000" w:rsidRDefault="00027501">
      <w:pPr>
        <w:pStyle w:val="a0"/>
        <w:rPr>
          <w:rFonts w:hint="cs"/>
          <w:rtl/>
        </w:rPr>
      </w:pPr>
      <w:r>
        <w:rPr>
          <w:rFonts w:hint="cs"/>
          <w:rtl/>
        </w:rPr>
        <w:t>הפיגוע במחסום ארז - הצעות לסדר-היום מס' 2380, 2389, 2390, 2397, 2407, 2419, 2430 ו-2411. ראשון הדוברים - חבר הכנסת דני יתום. אחריו - חבר הכנסת יגאל יאסינוב. אם הוא לא יהיה - חבר הכנסת יצחק כהן. אם הוא לא יהיה נוכח - חבר ה</w:t>
      </w:r>
      <w:r>
        <w:rPr>
          <w:rFonts w:hint="cs"/>
          <w:rtl/>
        </w:rPr>
        <w:t>כנסת יורי שטרן. בבקשה, אדוני, לרשותך שלוש דקות, כמו בכל הצעה.</w:t>
      </w:r>
    </w:p>
    <w:p w14:paraId="3BF7CA9F" w14:textId="77777777" w:rsidR="00000000" w:rsidRDefault="00027501">
      <w:pPr>
        <w:pStyle w:val="a0"/>
        <w:rPr>
          <w:rFonts w:hint="cs"/>
          <w:rtl/>
        </w:rPr>
      </w:pPr>
    </w:p>
    <w:p w14:paraId="2C250663" w14:textId="77777777" w:rsidR="00000000" w:rsidRDefault="00027501">
      <w:pPr>
        <w:pStyle w:val="a"/>
        <w:rPr>
          <w:rtl/>
        </w:rPr>
      </w:pPr>
      <w:bookmarkStart w:id="625" w:name="FS000001045T21_01_2004_18_20_06"/>
      <w:bookmarkStart w:id="626" w:name="_Toc90038090"/>
      <w:bookmarkEnd w:id="625"/>
      <w:r>
        <w:rPr>
          <w:rFonts w:hint="eastAsia"/>
          <w:rtl/>
        </w:rPr>
        <w:t>דני</w:t>
      </w:r>
      <w:r>
        <w:rPr>
          <w:rtl/>
        </w:rPr>
        <w:t xml:space="preserve"> יתום (העבודה-מימד):</w:t>
      </w:r>
      <w:bookmarkEnd w:id="626"/>
    </w:p>
    <w:p w14:paraId="2372C887" w14:textId="77777777" w:rsidR="00000000" w:rsidRDefault="00027501">
      <w:pPr>
        <w:pStyle w:val="a0"/>
        <w:rPr>
          <w:rFonts w:hint="cs"/>
          <w:rtl/>
        </w:rPr>
      </w:pPr>
    </w:p>
    <w:p w14:paraId="05839E3D" w14:textId="77777777" w:rsidR="00000000" w:rsidRDefault="00027501">
      <w:pPr>
        <w:pStyle w:val="a0"/>
        <w:rPr>
          <w:rFonts w:hint="cs"/>
          <w:rtl/>
        </w:rPr>
      </w:pPr>
      <w:r>
        <w:rPr>
          <w:rFonts w:hint="cs"/>
          <w:rtl/>
        </w:rPr>
        <w:t>שלוש וחצי.</w:t>
      </w:r>
    </w:p>
    <w:p w14:paraId="255A50AB" w14:textId="77777777" w:rsidR="00000000" w:rsidRDefault="00027501">
      <w:pPr>
        <w:pStyle w:val="a0"/>
        <w:rPr>
          <w:rFonts w:hint="cs"/>
          <w:rtl/>
        </w:rPr>
      </w:pPr>
    </w:p>
    <w:p w14:paraId="14D5870A" w14:textId="77777777" w:rsidR="00000000" w:rsidRDefault="00027501">
      <w:pPr>
        <w:pStyle w:val="af1"/>
        <w:rPr>
          <w:rtl/>
        </w:rPr>
      </w:pPr>
      <w:r>
        <w:rPr>
          <w:rtl/>
        </w:rPr>
        <w:t>היו"ר נסים דהן:</w:t>
      </w:r>
    </w:p>
    <w:p w14:paraId="5EAA5915" w14:textId="77777777" w:rsidR="00000000" w:rsidRDefault="00027501">
      <w:pPr>
        <w:pStyle w:val="a0"/>
        <w:rPr>
          <w:rtl/>
        </w:rPr>
      </w:pPr>
    </w:p>
    <w:p w14:paraId="48285B49" w14:textId="77777777" w:rsidR="00000000" w:rsidRDefault="00027501">
      <w:pPr>
        <w:pStyle w:val="a0"/>
        <w:rPr>
          <w:rFonts w:hint="cs"/>
          <w:rtl/>
        </w:rPr>
      </w:pPr>
      <w:r>
        <w:rPr>
          <w:rFonts w:hint="cs"/>
          <w:rtl/>
        </w:rPr>
        <w:t>שלוש וחצי, לא נריב על החצי.</w:t>
      </w:r>
    </w:p>
    <w:p w14:paraId="4F42E57F" w14:textId="77777777" w:rsidR="00000000" w:rsidRDefault="00027501">
      <w:pPr>
        <w:pStyle w:val="a0"/>
        <w:rPr>
          <w:rFonts w:hint="cs"/>
          <w:rtl/>
        </w:rPr>
      </w:pPr>
    </w:p>
    <w:p w14:paraId="546B1B24" w14:textId="77777777" w:rsidR="00000000" w:rsidRDefault="00027501">
      <w:pPr>
        <w:pStyle w:val="-"/>
        <w:rPr>
          <w:rtl/>
        </w:rPr>
      </w:pPr>
      <w:bookmarkStart w:id="627" w:name="FS000001045T21_01_2004_18_21_13C"/>
      <w:bookmarkEnd w:id="627"/>
      <w:r>
        <w:rPr>
          <w:rtl/>
        </w:rPr>
        <w:t>דני יתום (העבודה-מימד):</w:t>
      </w:r>
    </w:p>
    <w:p w14:paraId="2BFD2466" w14:textId="77777777" w:rsidR="00000000" w:rsidRDefault="00027501">
      <w:pPr>
        <w:pStyle w:val="a0"/>
        <w:rPr>
          <w:rtl/>
        </w:rPr>
      </w:pPr>
    </w:p>
    <w:p w14:paraId="296A1B3F" w14:textId="77777777" w:rsidR="00000000" w:rsidRDefault="00027501">
      <w:pPr>
        <w:pStyle w:val="a0"/>
        <w:rPr>
          <w:rFonts w:hint="cs"/>
          <w:rtl/>
        </w:rPr>
      </w:pPr>
      <w:r>
        <w:rPr>
          <w:rFonts w:hint="cs"/>
          <w:rtl/>
        </w:rPr>
        <w:t xml:space="preserve">אדוני היושב-ראש, אדוני השר, חברי חברי הכנסת, אנחנו עדים אחת לכמה זמן להמשך האסקלציה, </w:t>
      </w:r>
      <w:r>
        <w:rPr>
          <w:rFonts w:hint="cs"/>
          <w:rtl/>
        </w:rPr>
        <w:t>ההידרדרות, לפיגועי טרור נפשעים, לפעילות תגובה של צבא-הגנה לישראל, וחוזר חלילה.</w:t>
      </w:r>
    </w:p>
    <w:p w14:paraId="66A41095" w14:textId="77777777" w:rsidR="00000000" w:rsidRDefault="00027501">
      <w:pPr>
        <w:pStyle w:val="a0"/>
        <w:rPr>
          <w:rFonts w:hint="cs"/>
          <w:rtl/>
        </w:rPr>
      </w:pPr>
    </w:p>
    <w:p w14:paraId="3F1D1605" w14:textId="77777777" w:rsidR="00000000" w:rsidRDefault="00027501">
      <w:pPr>
        <w:pStyle w:val="a0"/>
        <w:rPr>
          <w:rFonts w:hint="cs"/>
          <w:rtl/>
        </w:rPr>
      </w:pPr>
      <w:r>
        <w:rPr>
          <w:rFonts w:hint="cs"/>
          <w:rtl/>
        </w:rPr>
        <w:t xml:space="preserve">מעל במה זו אני מבקש, קודם כול, לגנות את הטרור הנפשע ולשלוח את תנחומי למשפחות השכולות ואיחולי החלמה לפצועים. </w:t>
      </w:r>
    </w:p>
    <w:p w14:paraId="59E29B40" w14:textId="77777777" w:rsidR="00000000" w:rsidRDefault="00027501">
      <w:pPr>
        <w:pStyle w:val="a0"/>
        <w:rPr>
          <w:rFonts w:hint="cs"/>
          <w:rtl/>
        </w:rPr>
      </w:pPr>
    </w:p>
    <w:p w14:paraId="656AD37E" w14:textId="77777777" w:rsidR="00000000" w:rsidRDefault="00027501">
      <w:pPr>
        <w:pStyle w:val="a0"/>
        <w:rPr>
          <w:rFonts w:hint="cs"/>
          <w:rtl/>
        </w:rPr>
      </w:pPr>
      <w:r>
        <w:rPr>
          <w:rFonts w:hint="cs"/>
          <w:rtl/>
        </w:rPr>
        <w:t>ה"חמאס" ניצל את טוב לבה של מדינת ישראל, את אורך-הרוח של חיילינו, ש</w:t>
      </w:r>
      <w:r>
        <w:rPr>
          <w:rFonts w:hint="cs"/>
          <w:rtl/>
        </w:rPr>
        <w:t>ניצבו באותו יום במחסום, את הרצון לסייע למי שנראתה אשה קשת-יום, מסכנה, שראויה לסיוע. את טוב הלב הזה, את אורך הרוח ואת הרצון לשמור על חוטים דקיקים של נורמליזציה בינינו ובין הפלסטינים, גדע הפיגוע הזה.</w:t>
      </w:r>
    </w:p>
    <w:p w14:paraId="4E408288" w14:textId="77777777" w:rsidR="00000000" w:rsidRDefault="00027501">
      <w:pPr>
        <w:pStyle w:val="a0"/>
        <w:rPr>
          <w:rFonts w:hint="cs"/>
          <w:rtl/>
        </w:rPr>
      </w:pPr>
    </w:p>
    <w:p w14:paraId="1BDC7B9E" w14:textId="77777777" w:rsidR="00000000" w:rsidRDefault="00027501">
      <w:pPr>
        <w:pStyle w:val="a0"/>
        <w:rPr>
          <w:rFonts w:hint="cs"/>
          <w:rtl/>
        </w:rPr>
      </w:pPr>
      <w:r>
        <w:rPr>
          <w:rFonts w:hint="cs"/>
          <w:rtl/>
        </w:rPr>
        <w:t>אין לי ספק שהפרדה בינינו לבין הפלסטינים - - -</w:t>
      </w:r>
    </w:p>
    <w:p w14:paraId="747F1890" w14:textId="77777777" w:rsidR="00000000" w:rsidRDefault="00027501">
      <w:pPr>
        <w:pStyle w:val="a0"/>
        <w:rPr>
          <w:rFonts w:hint="cs"/>
          <w:rtl/>
        </w:rPr>
      </w:pPr>
    </w:p>
    <w:p w14:paraId="4ADE470B" w14:textId="77777777" w:rsidR="00000000" w:rsidRDefault="00027501">
      <w:pPr>
        <w:pStyle w:val="af1"/>
        <w:rPr>
          <w:rtl/>
        </w:rPr>
      </w:pPr>
      <w:r>
        <w:rPr>
          <w:rtl/>
        </w:rPr>
        <w:t>היו"ר נסים</w:t>
      </w:r>
      <w:r>
        <w:rPr>
          <w:rtl/>
        </w:rPr>
        <w:t xml:space="preserve"> דהן:</w:t>
      </w:r>
    </w:p>
    <w:p w14:paraId="4C585F37" w14:textId="77777777" w:rsidR="00000000" w:rsidRDefault="00027501">
      <w:pPr>
        <w:pStyle w:val="a0"/>
        <w:rPr>
          <w:rtl/>
        </w:rPr>
      </w:pPr>
    </w:p>
    <w:p w14:paraId="7549A23C" w14:textId="77777777" w:rsidR="00000000" w:rsidRDefault="00027501">
      <w:pPr>
        <w:pStyle w:val="a0"/>
        <w:rPr>
          <w:rFonts w:hint="cs"/>
          <w:rtl/>
        </w:rPr>
      </w:pPr>
      <w:r>
        <w:rPr>
          <w:rFonts w:hint="cs"/>
          <w:rtl/>
        </w:rPr>
        <w:t>חבר הכנסת יורי שטרן. רק רגע, אדוני הדובר, זה לא על חשבונך. חברי הכנסת יורי שטרן, דני בנלולו, לא מקובל שמפנים את הגב לדובר. אפשר לצאת, אבל לא להפנות את הגב. בבקשה.</w:t>
      </w:r>
    </w:p>
    <w:p w14:paraId="24E1CF29" w14:textId="77777777" w:rsidR="00000000" w:rsidRDefault="00027501">
      <w:pPr>
        <w:pStyle w:val="a0"/>
        <w:rPr>
          <w:rFonts w:hint="cs"/>
          <w:rtl/>
        </w:rPr>
      </w:pPr>
    </w:p>
    <w:p w14:paraId="05D51903" w14:textId="77777777" w:rsidR="00000000" w:rsidRDefault="00027501">
      <w:pPr>
        <w:pStyle w:val="-"/>
        <w:rPr>
          <w:rFonts w:hint="cs"/>
          <w:rtl/>
        </w:rPr>
      </w:pPr>
      <w:bookmarkStart w:id="628" w:name="FS000001045T21_01_2004_18_24_41C"/>
      <w:bookmarkEnd w:id="628"/>
      <w:r>
        <w:rPr>
          <w:rtl/>
        </w:rPr>
        <w:t>דני יתום (העבודה-מימד):</w:t>
      </w:r>
    </w:p>
    <w:p w14:paraId="5B2D35A5" w14:textId="77777777" w:rsidR="00000000" w:rsidRDefault="00027501">
      <w:pPr>
        <w:pStyle w:val="-"/>
        <w:rPr>
          <w:rFonts w:hint="cs"/>
          <w:rtl/>
        </w:rPr>
      </w:pPr>
    </w:p>
    <w:p w14:paraId="706FE590" w14:textId="77777777" w:rsidR="00000000" w:rsidRDefault="00027501">
      <w:pPr>
        <w:pStyle w:val="-"/>
        <w:rPr>
          <w:rFonts w:hint="cs"/>
          <w:rtl/>
        </w:rPr>
      </w:pPr>
    </w:p>
    <w:p w14:paraId="0FC6B15D" w14:textId="77777777" w:rsidR="00000000" w:rsidRDefault="00027501">
      <w:pPr>
        <w:pStyle w:val="a0"/>
        <w:rPr>
          <w:rFonts w:hint="cs"/>
          <w:rtl/>
        </w:rPr>
      </w:pPr>
      <w:r>
        <w:rPr>
          <w:rFonts w:hint="cs"/>
          <w:rtl/>
        </w:rPr>
        <w:t>אין לי ספק שהפרדה בין האוכלוסיות תשפר את המצב כל עוד אין שק</w:t>
      </w:r>
      <w:r>
        <w:rPr>
          <w:rFonts w:hint="cs"/>
          <w:rtl/>
        </w:rPr>
        <w:t>ט, וכל עוד אין הבנה ברורה ומעשית שחייב לשרור שלום בין שתי האוכלוסיות. החיכוך היומיומי בין האוכלוסייה הפלסטינית לבין האוכלוסייה הישראלית הוא אחד הזרזים הבולטים לכך שהאסקלציה נמשכת, והפיגועים - ובעקבותיהם, או לעתים לפניהם פעילות ההגנה של צבא-הגנה לישראל, נמש</w:t>
      </w:r>
      <w:r>
        <w:rPr>
          <w:rFonts w:hint="cs"/>
          <w:rtl/>
        </w:rPr>
        <w:t>כים.</w:t>
      </w:r>
    </w:p>
    <w:p w14:paraId="548EED90" w14:textId="77777777" w:rsidR="00000000" w:rsidRDefault="00027501">
      <w:pPr>
        <w:pStyle w:val="-"/>
        <w:rPr>
          <w:rFonts w:hint="cs"/>
          <w:b w:val="0"/>
          <w:bCs w:val="0"/>
          <w:u w:val="none"/>
          <w:rtl/>
        </w:rPr>
      </w:pPr>
    </w:p>
    <w:p w14:paraId="0A3C90AC" w14:textId="77777777" w:rsidR="00000000" w:rsidRDefault="00027501">
      <w:pPr>
        <w:pStyle w:val="a0"/>
        <w:rPr>
          <w:rFonts w:hint="cs"/>
          <w:rtl/>
        </w:rPr>
      </w:pPr>
      <w:r>
        <w:rPr>
          <w:rFonts w:hint="cs"/>
          <w:rtl/>
        </w:rPr>
        <w:t>אני אומר שארגוני הטרור, ה"חמאס", "הג'יהאד האסלאמי" ו"גדודי אל-אקצא" מזיקים קודם כול לעניין הפלסטיני. הם פוגעים קודם כול בציבור הפלסטיני. המצב מן העבר השני של הגדר בכי רע. נגרם סבל נוראי לפלסטינים, שרובם חפים מכל פשע ועניינם הוא לעבוד, להשתכר ולקיים א</w:t>
      </w:r>
      <w:r>
        <w:rPr>
          <w:rFonts w:hint="cs"/>
          <w:rtl/>
        </w:rPr>
        <w:t xml:space="preserve">ת עצמם ואת בני המשפחות שלהם בכבוד. ההזדמנויות הללו נמנעות מהם כתוצאה מפיגועי הטרור וכתוצאה מהצעדים שממשלת ישראל חייבת לנקוט לאחר פיגועי טרור כאלה. המעמד הבין-לאומי של הפלסטינים נפגע באופן משמעותי, וההפסדים הם הפסדים קשים. </w:t>
      </w:r>
    </w:p>
    <w:p w14:paraId="5086C46A" w14:textId="77777777" w:rsidR="00000000" w:rsidRDefault="00027501">
      <w:pPr>
        <w:pStyle w:val="a0"/>
        <w:rPr>
          <w:rFonts w:hint="cs"/>
          <w:rtl/>
        </w:rPr>
      </w:pPr>
    </w:p>
    <w:p w14:paraId="5D29FD9C" w14:textId="77777777" w:rsidR="00000000" w:rsidRDefault="00027501">
      <w:pPr>
        <w:pStyle w:val="a0"/>
        <w:rPr>
          <w:rFonts w:hint="cs"/>
          <w:rtl/>
        </w:rPr>
      </w:pPr>
      <w:r>
        <w:rPr>
          <w:rFonts w:hint="cs"/>
          <w:rtl/>
        </w:rPr>
        <w:t>אני חושב שיש רק דרך אחת לסיים את</w:t>
      </w:r>
      <w:r>
        <w:rPr>
          <w:rFonts w:hint="cs"/>
          <w:rtl/>
        </w:rPr>
        <w:t xml:space="preserve"> הטרור, והדרך הזאת עוברת בחדר הדיונים, אדוני יושב-ראש הישיבה, ודרך הדיאלוג, ודרך המשא-ומתן. אנחנו מספיק חזקים, מדינת ישראל התעצמה בשנים האחרונות, אולי לא כל כך מפעילותנו, אלא כתוצאה מהפעילות האמריקנית. מעמדת העוצמה שלנו היום ומעמדת הכוח שלנו היום, אנחנו חי</w:t>
      </w:r>
      <w:r>
        <w:rPr>
          <w:rFonts w:hint="cs"/>
          <w:rtl/>
        </w:rPr>
        <w:t>יבים להרים את הכפפה הסורית, לדבר עם הסורים ולחדש את הדיאלוג עם הפלסטינים. רק כך אנחנו ננצח את הטרור.</w:t>
      </w:r>
    </w:p>
    <w:p w14:paraId="2EF3211D" w14:textId="77777777" w:rsidR="00000000" w:rsidRDefault="00027501">
      <w:pPr>
        <w:pStyle w:val="a0"/>
        <w:rPr>
          <w:rFonts w:hint="cs"/>
          <w:rtl/>
        </w:rPr>
      </w:pPr>
    </w:p>
    <w:p w14:paraId="404A2E67" w14:textId="77777777" w:rsidR="00000000" w:rsidRDefault="00027501">
      <w:pPr>
        <w:pStyle w:val="af1"/>
        <w:rPr>
          <w:rtl/>
        </w:rPr>
      </w:pPr>
      <w:r>
        <w:rPr>
          <w:rtl/>
        </w:rPr>
        <w:t>היו"ר נסים דהן:</w:t>
      </w:r>
    </w:p>
    <w:p w14:paraId="78E2E93A" w14:textId="77777777" w:rsidR="00000000" w:rsidRDefault="00027501">
      <w:pPr>
        <w:pStyle w:val="a0"/>
        <w:rPr>
          <w:rtl/>
        </w:rPr>
      </w:pPr>
    </w:p>
    <w:p w14:paraId="341A3EAC" w14:textId="77777777" w:rsidR="00000000" w:rsidRDefault="00027501">
      <w:pPr>
        <w:pStyle w:val="a0"/>
        <w:rPr>
          <w:rFonts w:hint="cs"/>
          <w:rtl/>
        </w:rPr>
      </w:pPr>
      <w:r>
        <w:rPr>
          <w:rFonts w:hint="cs"/>
          <w:rtl/>
        </w:rPr>
        <w:t>תודה רבה. חבר הכנסת יגאל יאסינוב, בבקשה. לרשותך גם כן שלוש דקות. אחריו - חבר הכנסת יצחק כהן, ואם הוא לא יהיה נוכח  - חבר הכנסת יורי שטרן.</w:t>
      </w:r>
    </w:p>
    <w:p w14:paraId="6DE315D6" w14:textId="77777777" w:rsidR="00000000" w:rsidRDefault="00027501">
      <w:pPr>
        <w:pStyle w:val="a0"/>
        <w:rPr>
          <w:rFonts w:hint="cs"/>
          <w:rtl/>
        </w:rPr>
      </w:pPr>
    </w:p>
    <w:p w14:paraId="3BC9AC47" w14:textId="77777777" w:rsidR="00000000" w:rsidRDefault="00027501">
      <w:pPr>
        <w:pStyle w:val="a"/>
        <w:rPr>
          <w:rtl/>
        </w:rPr>
      </w:pPr>
      <w:bookmarkStart w:id="629" w:name="FS000001054T21_01_2004_18_31_16"/>
      <w:bookmarkStart w:id="630" w:name="_Toc90038091"/>
      <w:bookmarkEnd w:id="629"/>
      <w:r>
        <w:rPr>
          <w:rFonts w:hint="eastAsia"/>
          <w:rtl/>
        </w:rPr>
        <w:t>יגאל</w:t>
      </w:r>
      <w:r>
        <w:rPr>
          <w:rtl/>
        </w:rPr>
        <w:t xml:space="preserve"> יאסינוב (שינוי):</w:t>
      </w:r>
      <w:bookmarkEnd w:id="630"/>
    </w:p>
    <w:p w14:paraId="42E2EB3F" w14:textId="77777777" w:rsidR="00000000" w:rsidRDefault="00027501">
      <w:pPr>
        <w:pStyle w:val="a0"/>
        <w:rPr>
          <w:rFonts w:hint="cs"/>
          <w:rtl/>
        </w:rPr>
      </w:pPr>
    </w:p>
    <w:p w14:paraId="1667A65B" w14:textId="77777777" w:rsidR="00000000" w:rsidRDefault="00027501">
      <w:pPr>
        <w:pStyle w:val="a0"/>
        <w:rPr>
          <w:rFonts w:hint="cs"/>
          <w:rtl/>
        </w:rPr>
      </w:pPr>
      <w:r>
        <w:rPr>
          <w:rFonts w:hint="cs"/>
          <w:rtl/>
        </w:rPr>
        <w:t xml:space="preserve"> תודה. </w:t>
      </w:r>
    </w:p>
    <w:p w14:paraId="2165BC10" w14:textId="77777777" w:rsidR="00000000" w:rsidRDefault="00027501">
      <w:pPr>
        <w:pStyle w:val="a0"/>
        <w:rPr>
          <w:rFonts w:hint="cs"/>
          <w:rtl/>
        </w:rPr>
      </w:pPr>
    </w:p>
    <w:p w14:paraId="56EC84D5" w14:textId="77777777" w:rsidR="00000000" w:rsidRDefault="00027501">
      <w:pPr>
        <w:pStyle w:val="a0"/>
        <w:rPr>
          <w:rFonts w:hint="cs"/>
          <w:rtl/>
        </w:rPr>
      </w:pPr>
      <w:r>
        <w:rPr>
          <w:rFonts w:hint="cs"/>
          <w:rtl/>
        </w:rPr>
        <w:t xml:space="preserve">אדוני היושב-ראש, חברי הכנסת, כבוד השר, אנחנו נמצאים במעגל דמים: רצח, תגובה, עוד רצח, עוד תגובה. פיגוע זה רצח, גם אם אף אחד לא נפגע, זה ניסיון לרצח. מה קרה במחסום ארז? אשה פלסטינית שבגדה, וכדי לנקות את עצמה ואת המשפחה, היא </w:t>
      </w:r>
      <w:r>
        <w:rPr>
          <w:rFonts w:hint="cs"/>
          <w:rtl/>
        </w:rPr>
        <w:t>מחליטה להרוג יהודים. זה מה שקרה.</w:t>
      </w:r>
    </w:p>
    <w:p w14:paraId="4AB0C31C" w14:textId="77777777" w:rsidR="00000000" w:rsidRDefault="00027501">
      <w:pPr>
        <w:pStyle w:val="a0"/>
        <w:rPr>
          <w:rFonts w:hint="cs"/>
          <w:rtl/>
        </w:rPr>
      </w:pPr>
    </w:p>
    <w:p w14:paraId="7A39D9F1" w14:textId="77777777" w:rsidR="00000000" w:rsidRDefault="00027501">
      <w:pPr>
        <w:pStyle w:val="a0"/>
        <w:rPr>
          <w:rFonts w:hint="cs"/>
          <w:rtl/>
        </w:rPr>
      </w:pPr>
      <w:r>
        <w:rPr>
          <w:rFonts w:hint="cs"/>
          <w:rtl/>
        </w:rPr>
        <w:t xml:space="preserve">השאלה היא מה אנחנו צריכים לעשות. אנחנו צריכים להחליט אם אנחנו נלחמים נגד גופים שהם גופי טרור מאורגנים, או שאלה קבוצות של פשע מאורגן שמתחזות לגופים פוליטיים. ה"חמאס", יש לו חלק כאילו פוליטי וחלק כאילו ארגון צבאי. </w:t>
      </w:r>
    </w:p>
    <w:p w14:paraId="186AEB6A" w14:textId="77777777" w:rsidR="00000000" w:rsidRDefault="00027501">
      <w:pPr>
        <w:pStyle w:val="a0"/>
        <w:rPr>
          <w:rFonts w:hint="cs"/>
          <w:rtl/>
        </w:rPr>
      </w:pPr>
    </w:p>
    <w:p w14:paraId="58D5F488" w14:textId="77777777" w:rsidR="00000000" w:rsidRDefault="00027501">
      <w:pPr>
        <w:pStyle w:val="a0"/>
        <w:rPr>
          <w:rFonts w:hint="cs"/>
          <w:rtl/>
        </w:rPr>
      </w:pPr>
      <w:r>
        <w:rPr>
          <w:rFonts w:hint="cs"/>
          <w:rtl/>
        </w:rPr>
        <w:t>האמת, אנ</w:t>
      </w:r>
      <w:r>
        <w:rPr>
          <w:rFonts w:hint="cs"/>
          <w:rtl/>
        </w:rPr>
        <w:t>י לא מבין למה אנחנו עדיין מדברים על יאסר ערפאת כמו על אדם חי. למה הוא חי? האיש הזה לא צריך להיות חי. אני רוצה להזכיר, לפי הדין הפלילי, גם רוצח וגם מי ששלח אותו, דינם אחד. אלה רוצחים. ערפאת מודה שהוא שלח, הוא מודה.</w:t>
      </w:r>
    </w:p>
    <w:p w14:paraId="2312F9FF" w14:textId="77777777" w:rsidR="00000000" w:rsidRDefault="00027501">
      <w:pPr>
        <w:pStyle w:val="a0"/>
        <w:rPr>
          <w:rFonts w:hint="cs"/>
          <w:rtl/>
        </w:rPr>
      </w:pPr>
    </w:p>
    <w:p w14:paraId="2A0D7764" w14:textId="77777777" w:rsidR="00000000" w:rsidRDefault="00027501">
      <w:pPr>
        <w:pStyle w:val="af0"/>
        <w:rPr>
          <w:rtl/>
        </w:rPr>
      </w:pPr>
      <w:r>
        <w:rPr>
          <w:rFonts w:hint="eastAsia"/>
          <w:rtl/>
        </w:rPr>
        <w:t>דני</w:t>
      </w:r>
      <w:r>
        <w:rPr>
          <w:rtl/>
        </w:rPr>
        <w:t xml:space="preserve"> יתום (העבודה-מימד):</w:t>
      </w:r>
    </w:p>
    <w:p w14:paraId="61AA034E" w14:textId="77777777" w:rsidR="00000000" w:rsidRDefault="00027501">
      <w:pPr>
        <w:pStyle w:val="a0"/>
        <w:rPr>
          <w:rFonts w:hint="cs"/>
          <w:rtl/>
        </w:rPr>
      </w:pPr>
    </w:p>
    <w:p w14:paraId="524DA838" w14:textId="77777777" w:rsidR="00000000" w:rsidRDefault="00027501">
      <w:pPr>
        <w:pStyle w:val="a0"/>
        <w:rPr>
          <w:rFonts w:hint="cs"/>
          <w:rtl/>
        </w:rPr>
      </w:pPr>
      <w:r>
        <w:rPr>
          <w:rFonts w:hint="cs"/>
          <w:rtl/>
        </w:rPr>
        <w:t>שיח' יאסין מודה.</w:t>
      </w:r>
    </w:p>
    <w:p w14:paraId="083B40DE" w14:textId="77777777" w:rsidR="00000000" w:rsidRDefault="00027501">
      <w:pPr>
        <w:pStyle w:val="a0"/>
        <w:rPr>
          <w:rFonts w:hint="cs"/>
          <w:rtl/>
        </w:rPr>
      </w:pPr>
    </w:p>
    <w:p w14:paraId="643433ED" w14:textId="77777777" w:rsidR="00000000" w:rsidRDefault="00027501">
      <w:pPr>
        <w:pStyle w:val="af0"/>
        <w:rPr>
          <w:rtl/>
        </w:rPr>
      </w:pPr>
      <w:r>
        <w:rPr>
          <w:rFonts w:hint="eastAsia"/>
          <w:rtl/>
        </w:rPr>
        <w:t>טלב</w:t>
      </w:r>
      <w:r>
        <w:rPr>
          <w:rtl/>
        </w:rPr>
        <w:t xml:space="preserve"> אלסאנע (רע"ם):</w:t>
      </w:r>
    </w:p>
    <w:p w14:paraId="41B8FC8A" w14:textId="77777777" w:rsidR="00000000" w:rsidRDefault="00027501">
      <w:pPr>
        <w:pStyle w:val="a0"/>
        <w:rPr>
          <w:rFonts w:hint="cs"/>
          <w:rtl/>
        </w:rPr>
      </w:pPr>
    </w:p>
    <w:p w14:paraId="70BD141E" w14:textId="77777777" w:rsidR="00000000" w:rsidRDefault="00027501">
      <w:pPr>
        <w:pStyle w:val="a0"/>
        <w:rPr>
          <w:rFonts w:hint="cs"/>
          <w:rtl/>
        </w:rPr>
      </w:pPr>
      <w:r>
        <w:rPr>
          <w:rFonts w:hint="cs"/>
          <w:rtl/>
        </w:rPr>
        <w:t>בשבילו זה לא משנה.</w:t>
      </w:r>
    </w:p>
    <w:p w14:paraId="20B9C8DF" w14:textId="77777777" w:rsidR="00000000" w:rsidRDefault="00027501">
      <w:pPr>
        <w:pStyle w:val="a0"/>
        <w:rPr>
          <w:rFonts w:hint="cs"/>
          <w:rtl/>
        </w:rPr>
      </w:pPr>
    </w:p>
    <w:p w14:paraId="125BE42A" w14:textId="77777777" w:rsidR="00000000" w:rsidRDefault="00027501">
      <w:pPr>
        <w:pStyle w:val="-"/>
        <w:rPr>
          <w:rtl/>
        </w:rPr>
      </w:pPr>
      <w:bookmarkStart w:id="631" w:name="FS000001054T21_01_2004_18_35_44C"/>
      <w:bookmarkEnd w:id="631"/>
      <w:r>
        <w:rPr>
          <w:rtl/>
        </w:rPr>
        <w:t>יגאל יאסינוב (שינוי):</w:t>
      </w:r>
    </w:p>
    <w:p w14:paraId="6A4CC7DE" w14:textId="77777777" w:rsidR="00000000" w:rsidRDefault="00027501">
      <w:pPr>
        <w:pStyle w:val="a0"/>
        <w:rPr>
          <w:rtl/>
        </w:rPr>
      </w:pPr>
    </w:p>
    <w:p w14:paraId="1E9C7AB9" w14:textId="77777777" w:rsidR="00000000" w:rsidRDefault="00027501">
      <w:pPr>
        <w:pStyle w:val="a0"/>
        <w:rPr>
          <w:rFonts w:hint="cs"/>
          <w:rtl/>
        </w:rPr>
      </w:pPr>
      <w:r>
        <w:rPr>
          <w:rFonts w:hint="cs"/>
          <w:rtl/>
        </w:rPr>
        <w:t>גם ערפאת שולח. הפעם שלח יאסין, גם ערפאת שולח, ולא פעם אחת שלח, וישלח, הם שולחים.</w:t>
      </w:r>
    </w:p>
    <w:p w14:paraId="741CD456" w14:textId="77777777" w:rsidR="00000000" w:rsidRDefault="00027501">
      <w:pPr>
        <w:pStyle w:val="a0"/>
        <w:rPr>
          <w:rFonts w:hint="cs"/>
          <w:rtl/>
        </w:rPr>
      </w:pPr>
    </w:p>
    <w:p w14:paraId="110ACBE0" w14:textId="77777777" w:rsidR="00000000" w:rsidRDefault="00027501">
      <w:pPr>
        <w:pStyle w:val="af1"/>
        <w:rPr>
          <w:rtl/>
        </w:rPr>
      </w:pPr>
      <w:r>
        <w:rPr>
          <w:rtl/>
        </w:rPr>
        <w:t>היו"ר נסים דהן:</w:t>
      </w:r>
    </w:p>
    <w:p w14:paraId="663C01C0" w14:textId="77777777" w:rsidR="00000000" w:rsidRDefault="00027501">
      <w:pPr>
        <w:pStyle w:val="a0"/>
        <w:rPr>
          <w:rtl/>
        </w:rPr>
      </w:pPr>
    </w:p>
    <w:p w14:paraId="271C177D" w14:textId="77777777" w:rsidR="00000000" w:rsidRDefault="00027501">
      <w:pPr>
        <w:pStyle w:val="a0"/>
        <w:rPr>
          <w:rFonts w:hint="cs"/>
          <w:rtl/>
        </w:rPr>
      </w:pPr>
      <w:r>
        <w:rPr>
          <w:rFonts w:hint="cs"/>
          <w:rtl/>
        </w:rPr>
        <w:t>הוא שמע. תודה רבה, נא לא להפריע.</w:t>
      </w:r>
    </w:p>
    <w:p w14:paraId="7BBDF019" w14:textId="77777777" w:rsidR="00000000" w:rsidRDefault="00027501">
      <w:pPr>
        <w:pStyle w:val="a0"/>
        <w:rPr>
          <w:rFonts w:hint="cs"/>
          <w:rtl/>
        </w:rPr>
      </w:pPr>
    </w:p>
    <w:p w14:paraId="40B0D92E" w14:textId="77777777" w:rsidR="00000000" w:rsidRDefault="00027501">
      <w:pPr>
        <w:pStyle w:val="-"/>
        <w:rPr>
          <w:rtl/>
        </w:rPr>
      </w:pPr>
      <w:bookmarkStart w:id="632" w:name="FS000001054T21_01_2004_18_36_50C"/>
      <w:bookmarkEnd w:id="632"/>
      <w:r>
        <w:rPr>
          <w:rtl/>
        </w:rPr>
        <w:t>יגאל יאסינוב (שינוי):</w:t>
      </w:r>
    </w:p>
    <w:p w14:paraId="5B889B57" w14:textId="77777777" w:rsidR="00000000" w:rsidRDefault="00027501">
      <w:pPr>
        <w:pStyle w:val="a0"/>
        <w:rPr>
          <w:rtl/>
        </w:rPr>
      </w:pPr>
    </w:p>
    <w:p w14:paraId="22BC4C72" w14:textId="77777777" w:rsidR="00000000" w:rsidRDefault="00027501">
      <w:pPr>
        <w:pStyle w:val="a0"/>
        <w:rPr>
          <w:rFonts w:hint="cs"/>
          <w:rtl/>
        </w:rPr>
      </w:pPr>
      <w:r>
        <w:rPr>
          <w:rFonts w:hint="cs"/>
          <w:rtl/>
        </w:rPr>
        <w:t>אני רוצה לעבור לצד אחר. אני רוצה לה</w:t>
      </w:r>
      <w:r>
        <w:rPr>
          <w:rFonts w:hint="cs"/>
          <w:rtl/>
        </w:rPr>
        <w:t>גיד שלא רק זה שרוצח, ולא רק זה ששולח אותו, גם זה שמסית וזה שנותן יד לרוצח, גם הם רוצחים, וגם אלה שאפילו יושבים פה בכנסת ישראל ונותנים יד לרוצחים, גם הם רוצחים. זו האמת. דינם כדין רוצח.</w:t>
      </w:r>
    </w:p>
    <w:p w14:paraId="2CCD8436" w14:textId="77777777" w:rsidR="00000000" w:rsidRDefault="00027501">
      <w:pPr>
        <w:pStyle w:val="a0"/>
        <w:rPr>
          <w:rFonts w:hint="cs"/>
          <w:rtl/>
        </w:rPr>
      </w:pPr>
    </w:p>
    <w:p w14:paraId="6355DA71" w14:textId="77777777" w:rsidR="00000000" w:rsidRDefault="00027501">
      <w:pPr>
        <w:pStyle w:val="af1"/>
        <w:rPr>
          <w:rtl/>
        </w:rPr>
      </w:pPr>
      <w:r>
        <w:rPr>
          <w:rtl/>
        </w:rPr>
        <w:t>היו"ר נסים דהן:</w:t>
      </w:r>
    </w:p>
    <w:p w14:paraId="6FA9FE2F" w14:textId="77777777" w:rsidR="00000000" w:rsidRDefault="00027501">
      <w:pPr>
        <w:pStyle w:val="a0"/>
        <w:rPr>
          <w:rtl/>
        </w:rPr>
      </w:pPr>
    </w:p>
    <w:p w14:paraId="678948CF" w14:textId="77777777" w:rsidR="00000000" w:rsidRDefault="00027501">
      <w:pPr>
        <w:pStyle w:val="a0"/>
        <w:rPr>
          <w:rFonts w:hint="cs"/>
          <w:rtl/>
        </w:rPr>
      </w:pPr>
      <w:r>
        <w:rPr>
          <w:rFonts w:hint="cs"/>
          <w:rtl/>
        </w:rPr>
        <w:t>תודה רבה, חבר הכנסת יאסינוב. זמנך תם. חבר הכנסת טלב א</w:t>
      </w:r>
      <w:r>
        <w:rPr>
          <w:rFonts w:hint="cs"/>
          <w:rtl/>
        </w:rPr>
        <w:t>לסאנע, נא להתאזר בסבלנות. חבר הכנסת יצחק כהן. חבר הכנסת יורי שטרן, בבקשה.</w:t>
      </w:r>
    </w:p>
    <w:p w14:paraId="18BB113B" w14:textId="77777777" w:rsidR="00000000" w:rsidRDefault="00027501">
      <w:pPr>
        <w:pStyle w:val="a0"/>
        <w:rPr>
          <w:rFonts w:hint="cs"/>
          <w:rtl/>
        </w:rPr>
      </w:pPr>
    </w:p>
    <w:p w14:paraId="5B90CAB7" w14:textId="77777777" w:rsidR="00000000" w:rsidRDefault="00027501">
      <w:pPr>
        <w:pStyle w:val="af0"/>
        <w:rPr>
          <w:rtl/>
        </w:rPr>
      </w:pPr>
      <w:r>
        <w:rPr>
          <w:rtl/>
        </w:rPr>
        <w:t>טלב אלסאנע (רע"ם):</w:t>
      </w:r>
    </w:p>
    <w:p w14:paraId="5CBDB6DB" w14:textId="77777777" w:rsidR="00000000" w:rsidRDefault="00027501">
      <w:pPr>
        <w:pStyle w:val="a0"/>
        <w:rPr>
          <w:rtl/>
        </w:rPr>
      </w:pPr>
    </w:p>
    <w:p w14:paraId="751CCA5E" w14:textId="77777777" w:rsidR="00000000" w:rsidRDefault="00027501">
      <w:pPr>
        <w:pStyle w:val="a0"/>
        <w:rPr>
          <w:rFonts w:hint="cs"/>
          <w:rtl/>
        </w:rPr>
      </w:pPr>
      <w:r>
        <w:rPr>
          <w:rFonts w:hint="cs"/>
          <w:rtl/>
        </w:rPr>
        <w:t>צריך לשלוח אותו לאשפוז. מה, אנחנו רוצחים?</w:t>
      </w:r>
    </w:p>
    <w:p w14:paraId="6C8C7E0B" w14:textId="77777777" w:rsidR="00000000" w:rsidRDefault="00027501">
      <w:pPr>
        <w:pStyle w:val="a0"/>
        <w:rPr>
          <w:rFonts w:hint="cs"/>
          <w:rtl/>
        </w:rPr>
      </w:pPr>
    </w:p>
    <w:p w14:paraId="64CC5C9D" w14:textId="77777777" w:rsidR="00000000" w:rsidRDefault="00027501">
      <w:pPr>
        <w:pStyle w:val="af0"/>
        <w:rPr>
          <w:rtl/>
        </w:rPr>
      </w:pPr>
      <w:r>
        <w:rPr>
          <w:rFonts w:hint="eastAsia"/>
          <w:rtl/>
        </w:rPr>
        <w:t>עזמי</w:t>
      </w:r>
      <w:r>
        <w:rPr>
          <w:rtl/>
        </w:rPr>
        <w:t xml:space="preserve"> בשארה (בל"ד):</w:t>
      </w:r>
    </w:p>
    <w:p w14:paraId="0F09CD2D" w14:textId="77777777" w:rsidR="00000000" w:rsidRDefault="00027501">
      <w:pPr>
        <w:pStyle w:val="a0"/>
        <w:rPr>
          <w:rFonts w:hint="cs"/>
          <w:rtl/>
        </w:rPr>
      </w:pPr>
    </w:p>
    <w:p w14:paraId="0610FE89" w14:textId="77777777" w:rsidR="00000000" w:rsidRDefault="00027501">
      <w:pPr>
        <w:pStyle w:val="a0"/>
        <w:rPr>
          <w:rFonts w:hint="cs"/>
          <w:rtl/>
        </w:rPr>
      </w:pPr>
      <w:r>
        <w:rPr>
          <w:rFonts w:hint="cs"/>
          <w:rtl/>
        </w:rPr>
        <w:t>יושב פה ונותן יד, אמרת.</w:t>
      </w:r>
    </w:p>
    <w:p w14:paraId="5501704F" w14:textId="77777777" w:rsidR="00000000" w:rsidRDefault="00027501">
      <w:pPr>
        <w:pStyle w:val="a0"/>
        <w:rPr>
          <w:rFonts w:hint="cs"/>
          <w:rtl/>
        </w:rPr>
      </w:pPr>
    </w:p>
    <w:p w14:paraId="333E7CCA" w14:textId="77777777" w:rsidR="00000000" w:rsidRDefault="00027501">
      <w:pPr>
        <w:pStyle w:val="af0"/>
        <w:rPr>
          <w:rtl/>
        </w:rPr>
      </w:pPr>
      <w:r>
        <w:rPr>
          <w:rFonts w:hint="eastAsia"/>
          <w:rtl/>
        </w:rPr>
        <w:t>טלב</w:t>
      </w:r>
      <w:r>
        <w:rPr>
          <w:rtl/>
        </w:rPr>
        <w:t xml:space="preserve"> אלסאנע (רע"ם):</w:t>
      </w:r>
    </w:p>
    <w:p w14:paraId="7F460F0C" w14:textId="77777777" w:rsidR="00000000" w:rsidRDefault="00027501">
      <w:pPr>
        <w:pStyle w:val="a0"/>
        <w:rPr>
          <w:rFonts w:hint="cs"/>
          <w:rtl/>
        </w:rPr>
      </w:pPr>
    </w:p>
    <w:p w14:paraId="3DBC2C02" w14:textId="77777777" w:rsidR="00000000" w:rsidRDefault="00027501">
      <w:pPr>
        <w:pStyle w:val="a0"/>
        <w:rPr>
          <w:rFonts w:hint="cs"/>
          <w:rtl/>
        </w:rPr>
      </w:pPr>
      <w:r>
        <w:rPr>
          <w:rFonts w:hint="cs"/>
          <w:rtl/>
        </w:rPr>
        <w:t>יש לך משהו, לך למשטרה.</w:t>
      </w:r>
    </w:p>
    <w:p w14:paraId="76F10AE3" w14:textId="77777777" w:rsidR="00000000" w:rsidRDefault="00027501">
      <w:pPr>
        <w:pStyle w:val="a0"/>
        <w:rPr>
          <w:rFonts w:hint="cs"/>
          <w:rtl/>
        </w:rPr>
      </w:pPr>
    </w:p>
    <w:p w14:paraId="183B8F38" w14:textId="77777777" w:rsidR="00000000" w:rsidRDefault="00027501">
      <w:pPr>
        <w:pStyle w:val="af1"/>
        <w:rPr>
          <w:rtl/>
        </w:rPr>
      </w:pPr>
      <w:r>
        <w:rPr>
          <w:rtl/>
        </w:rPr>
        <w:t>היו"ר נסים דהן:</w:t>
      </w:r>
    </w:p>
    <w:p w14:paraId="3FF2086C" w14:textId="77777777" w:rsidR="00000000" w:rsidRDefault="00027501">
      <w:pPr>
        <w:pStyle w:val="a0"/>
        <w:rPr>
          <w:rtl/>
        </w:rPr>
      </w:pPr>
    </w:p>
    <w:p w14:paraId="4339F019" w14:textId="77777777" w:rsidR="00000000" w:rsidRDefault="00027501">
      <w:pPr>
        <w:pStyle w:val="a0"/>
        <w:rPr>
          <w:rFonts w:hint="cs"/>
          <w:rtl/>
        </w:rPr>
      </w:pPr>
      <w:r>
        <w:rPr>
          <w:rFonts w:hint="cs"/>
          <w:rtl/>
        </w:rPr>
        <w:t>חברי הכנסת ט</w:t>
      </w:r>
      <w:r>
        <w:rPr>
          <w:rFonts w:hint="cs"/>
          <w:rtl/>
        </w:rPr>
        <w:t>לב אלסאנע ויגאל יאסינוב. נא לשבת. אדוני, שלוש דקות.</w:t>
      </w:r>
    </w:p>
    <w:p w14:paraId="20BCD942" w14:textId="77777777" w:rsidR="00000000" w:rsidRDefault="00027501">
      <w:pPr>
        <w:pStyle w:val="a0"/>
        <w:rPr>
          <w:rFonts w:hint="cs"/>
          <w:rtl/>
        </w:rPr>
      </w:pPr>
    </w:p>
    <w:p w14:paraId="07E77B38" w14:textId="77777777" w:rsidR="00000000" w:rsidRDefault="00027501">
      <w:pPr>
        <w:pStyle w:val="a"/>
        <w:rPr>
          <w:rtl/>
        </w:rPr>
      </w:pPr>
      <w:bookmarkStart w:id="633" w:name="FS000000430T21_01_2004_18_41_11"/>
      <w:bookmarkStart w:id="634" w:name="_Toc90038092"/>
      <w:bookmarkEnd w:id="633"/>
      <w:r>
        <w:rPr>
          <w:rFonts w:hint="eastAsia"/>
          <w:rtl/>
        </w:rPr>
        <w:t>יורי</w:t>
      </w:r>
      <w:r>
        <w:rPr>
          <w:rtl/>
        </w:rPr>
        <w:t xml:space="preserve"> שטרן (האיחוד הלאומי - ישראל ביתנו):</w:t>
      </w:r>
      <w:bookmarkEnd w:id="634"/>
    </w:p>
    <w:p w14:paraId="566EB656" w14:textId="77777777" w:rsidR="00000000" w:rsidRDefault="00027501">
      <w:pPr>
        <w:pStyle w:val="a0"/>
        <w:rPr>
          <w:rFonts w:hint="cs"/>
          <w:rtl/>
        </w:rPr>
      </w:pPr>
    </w:p>
    <w:p w14:paraId="7055D469" w14:textId="77777777" w:rsidR="00000000" w:rsidRDefault="00027501">
      <w:pPr>
        <w:pStyle w:val="a0"/>
        <w:rPr>
          <w:rFonts w:hint="cs"/>
          <w:rtl/>
        </w:rPr>
      </w:pPr>
      <w:bookmarkStart w:id="635" w:name="FS000000430T21_01_2004_18_07_49"/>
      <w:bookmarkEnd w:id="635"/>
      <w:r>
        <w:rPr>
          <w:rFonts w:hint="cs"/>
          <w:rtl/>
        </w:rPr>
        <w:t>אני קודם כול רוצה להתייחס לאירוע מגעיל שקרה פה לפני כמה דקות. קמה חברת כנסת, המייצגת את השמאל הקיצוני והחולני, אלה שפשוט מעבירים את המדינה לידי האויבים.</w:t>
      </w:r>
    </w:p>
    <w:p w14:paraId="27C2B1D0" w14:textId="77777777" w:rsidR="00000000" w:rsidRDefault="00027501">
      <w:pPr>
        <w:pStyle w:val="a0"/>
        <w:rPr>
          <w:rFonts w:hint="cs"/>
          <w:rtl/>
        </w:rPr>
      </w:pPr>
    </w:p>
    <w:p w14:paraId="732C412A" w14:textId="77777777" w:rsidR="00000000" w:rsidRDefault="00027501">
      <w:pPr>
        <w:pStyle w:val="af1"/>
        <w:rPr>
          <w:rtl/>
        </w:rPr>
      </w:pPr>
      <w:r>
        <w:rPr>
          <w:rtl/>
        </w:rPr>
        <w:t>היו"ר נ</w:t>
      </w:r>
      <w:r>
        <w:rPr>
          <w:rtl/>
        </w:rPr>
        <w:t>סים דהן:</w:t>
      </w:r>
    </w:p>
    <w:p w14:paraId="03CCE8D7" w14:textId="77777777" w:rsidR="00000000" w:rsidRDefault="00027501">
      <w:pPr>
        <w:pStyle w:val="a0"/>
        <w:rPr>
          <w:rtl/>
        </w:rPr>
      </w:pPr>
    </w:p>
    <w:p w14:paraId="670D27E4" w14:textId="77777777" w:rsidR="00000000" w:rsidRDefault="00027501">
      <w:pPr>
        <w:pStyle w:val="a0"/>
        <w:rPr>
          <w:rFonts w:hint="cs"/>
          <w:rtl/>
        </w:rPr>
      </w:pPr>
      <w:r>
        <w:rPr>
          <w:rFonts w:hint="cs"/>
          <w:rtl/>
        </w:rPr>
        <w:t>חבר הכנסת יורי שטרן, יש לי בקשה. אל תיתן להם הזדמנות לקרוא עוד פעם הודעה אישית. אנחנו לא נגמור.</w:t>
      </w:r>
    </w:p>
    <w:p w14:paraId="7EC040F9" w14:textId="77777777" w:rsidR="00000000" w:rsidRDefault="00027501">
      <w:pPr>
        <w:pStyle w:val="a0"/>
        <w:rPr>
          <w:rFonts w:hint="cs"/>
          <w:rtl/>
        </w:rPr>
      </w:pPr>
    </w:p>
    <w:p w14:paraId="308986EC" w14:textId="77777777" w:rsidR="00000000" w:rsidRDefault="00027501">
      <w:pPr>
        <w:pStyle w:val="-"/>
        <w:rPr>
          <w:rtl/>
        </w:rPr>
      </w:pPr>
      <w:bookmarkStart w:id="636" w:name="FS000000430T21_01_2004_18_42_36C"/>
      <w:bookmarkEnd w:id="636"/>
      <w:r>
        <w:rPr>
          <w:rtl/>
        </w:rPr>
        <w:t>יורי שטרן (האיחוד הלאומי - ישראל ביתנו):</w:t>
      </w:r>
    </w:p>
    <w:p w14:paraId="2709C5F5" w14:textId="77777777" w:rsidR="00000000" w:rsidRDefault="00027501">
      <w:pPr>
        <w:pStyle w:val="a0"/>
        <w:rPr>
          <w:rtl/>
        </w:rPr>
      </w:pPr>
    </w:p>
    <w:p w14:paraId="3CFC00A6" w14:textId="77777777" w:rsidR="00000000" w:rsidRDefault="00027501">
      <w:pPr>
        <w:pStyle w:val="a0"/>
        <w:rPr>
          <w:rFonts w:hint="cs"/>
          <w:rtl/>
        </w:rPr>
      </w:pPr>
      <w:r>
        <w:rPr>
          <w:rFonts w:hint="cs"/>
          <w:rtl/>
        </w:rPr>
        <w:t>הגברת הזאת קמה, והיא משתמשת במלים כמו פאשיסט או גזען נגד שר במדינת ישראל, והיא זו שהיא והמחנה שלה, הם אלה ש</w:t>
      </w:r>
      <w:r>
        <w:rPr>
          <w:rFonts w:hint="cs"/>
          <w:rtl/>
        </w:rPr>
        <w:t>הביאו עלינו את כל הרוצחים האלה, ערפאת וכל החבורה שלו. הם אלה שתרמו ישירות לאובדן חייהם של מעל 1,000 אזרחים ישראלים. והם מדברים על שלום, והם עוד משתלחים בשר בממשלת ישראל. הם משתמשים במלה פאשיסט. הרי אין פאשיסטים יותר פאשיסטים מאשר השמאל.</w:t>
      </w:r>
    </w:p>
    <w:p w14:paraId="2AB1C66F" w14:textId="77777777" w:rsidR="00000000" w:rsidRDefault="00027501">
      <w:pPr>
        <w:pStyle w:val="a0"/>
        <w:rPr>
          <w:rFonts w:hint="cs"/>
          <w:rtl/>
        </w:rPr>
      </w:pPr>
    </w:p>
    <w:p w14:paraId="011659E8" w14:textId="77777777" w:rsidR="00000000" w:rsidRDefault="00027501">
      <w:pPr>
        <w:pStyle w:val="a0"/>
        <w:rPr>
          <w:rFonts w:hint="cs"/>
          <w:rtl/>
        </w:rPr>
      </w:pPr>
      <w:r>
        <w:rPr>
          <w:rFonts w:hint="cs"/>
          <w:rtl/>
        </w:rPr>
        <w:t>בעניין הפיגוע במחס</w:t>
      </w:r>
      <w:r>
        <w:rPr>
          <w:rFonts w:hint="cs"/>
          <w:rtl/>
        </w:rPr>
        <w:t>ום ארז, יש פה שני דברים שאני מבקש את תשומת לבכם המיוחדת אליהם. א. הרחמנות של החיילים שלנו, הרי זה חוזר על עצמו בגרסאות השונות, לפעמים בפקודת המפקדים, כמו שהיה בג'נין, ולפעמים בגלל לבותיהם הטובים של החיילים עצמם, שבאמת הולכים לקראת התושבים הפלסטינים. הם כאי</w:t>
      </w:r>
      <w:r>
        <w:rPr>
          <w:rFonts w:hint="cs"/>
          <w:rtl/>
        </w:rPr>
        <w:t xml:space="preserve">לו מתחשבים בבעיות שלהם, בכך שהנה באה אשה, מתחננת ומבקשת, וכתוצאה מכך הם נהרגים. זה לא היה קורה באמריקה. תבקשו מהחייל האמריקני, שאחראי על האבטחה, איזו הנחה קטנה, הוא לא יעשה את זה. הוא עובד לפי הספר. אצלנו מקובל להתחשב וללכת לקראת, ועם המחבלים, החיות האלה, </w:t>
      </w:r>
      <w:r>
        <w:rPr>
          <w:rFonts w:hint="cs"/>
          <w:rtl/>
        </w:rPr>
        <w:t xml:space="preserve">אי-אפשר ללכת לקראת ולהתחשב, אתה צריך לעשות הכול לפי הספר. </w:t>
      </w:r>
    </w:p>
    <w:p w14:paraId="5183DAFE" w14:textId="77777777" w:rsidR="00000000" w:rsidRDefault="00027501">
      <w:pPr>
        <w:pStyle w:val="a0"/>
        <w:rPr>
          <w:rFonts w:hint="cs"/>
          <w:rtl/>
        </w:rPr>
      </w:pPr>
    </w:p>
    <w:p w14:paraId="4A752794" w14:textId="77777777" w:rsidR="00000000" w:rsidRDefault="00027501">
      <w:pPr>
        <w:pStyle w:val="a0"/>
        <w:rPr>
          <w:rFonts w:hint="cs"/>
          <w:rtl/>
        </w:rPr>
      </w:pPr>
      <w:r>
        <w:rPr>
          <w:rFonts w:hint="cs"/>
          <w:rtl/>
        </w:rPr>
        <w:t>אני חושב שמה שאנחנו צריכים לעשות בעקבות הפיגוע הזה ועוד כמה פיגועים שהיו מעורבות בהם נשים, זה לפנות לארגוני נשים בעולם ולדרוש מהם להתערב. הרי לכולם יש הרבה מלים להגיד נגד ישראל, אבל פה מדובר בניצו</w:t>
      </w:r>
      <w:r>
        <w:rPr>
          <w:rFonts w:hint="cs"/>
          <w:rtl/>
        </w:rPr>
        <w:t>ל נורא ואיום של נשים למטרות פיגוע, למטרות רצח, למטרות הכי מגעילות והכי זוועתיות שבעולם. אז מתחפשות הגברות האלה לנשים בהיריון, לחולות, וזה מה שהולך להרוג גם אצלנו כל צלם אנוש. כי כשמשתמשים בדברים כאלה כגימיקים בשביל לרצוח, אנחנו גם מאבדים את שארית האמון בבנ</w:t>
      </w:r>
      <w:r>
        <w:rPr>
          <w:rFonts w:hint="cs"/>
          <w:rtl/>
        </w:rPr>
        <w:t xml:space="preserve">י-אדם. </w:t>
      </w:r>
    </w:p>
    <w:p w14:paraId="0B7C2DE3" w14:textId="77777777" w:rsidR="00000000" w:rsidRDefault="00027501">
      <w:pPr>
        <w:pStyle w:val="a0"/>
        <w:rPr>
          <w:rFonts w:hint="cs"/>
          <w:rtl/>
        </w:rPr>
      </w:pPr>
    </w:p>
    <w:p w14:paraId="35F91E21" w14:textId="77777777" w:rsidR="00000000" w:rsidRDefault="00027501">
      <w:pPr>
        <w:pStyle w:val="a0"/>
        <w:rPr>
          <w:rFonts w:hint="cs"/>
          <w:rtl/>
        </w:rPr>
      </w:pPr>
      <w:r>
        <w:rPr>
          <w:rFonts w:hint="cs"/>
          <w:rtl/>
        </w:rPr>
        <w:t xml:space="preserve">אני חושב שגם הלקחים האופרטיביים צריכים להילמד, אבל אני חושב שהמקרה הזה חייב גם לשמש אותנו בהסברה. </w:t>
      </w:r>
    </w:p>
    <w:p w14:paraId="3105A876" w14:textId="77777777" w:rsidR="00000000" w:rsidRDefault="00027501">
      <w:pPr>
        <w:pStyle w:val="a0"/>
        <w:rPr>
          <w:rFonts w:hint="cs"/>
          <w:rtl/>
        </w:rPr>
      </w:pPr>
    </w:p>
    <w:p w14:paraId="411C93DA" w14:textId="77777777" w:rsidR="00000000" w:rsidRDefault="00027501">
      <w:pPr>
        <w:pStyle w:val="a0"/>
        <w:rPr>
          <w:rFonts w:hint="cs"/>
          <w:rtl/>
        </w:rPr>
      </w:pPr>
      <w:r>
        <w:rPr>
          <w:rFonts w:hint="cs"/>
          <w:rtl/>
        </w:rPr>
        <w:t>ב. אנחנו הגענו למצב - וראינו את זה גם אתמול, בתגובה המביישת של צה"ל בלבנון, שהורגים לנו חיילים ואנחנו מפוצצים איזה מחנה ריק - שהורגים לנו חיילים וא</w:t>
      </w:r>
      <w:r>
        <w:rPr>
          <w:rFonts w:hint="cs"/>
          <w:rtl/>
        </w:rPr>
        <w:t>נחנו סוגרים את המחסום הזה לשישי-שבת ופותחים אותו מחדש. הפלסטינים צריכים לשלם מחיר. הם גם ככה משלמים מחיר, אבל המחיר צריך להיות ברור. אנחנו חייבים ללכת ולפרק את הרשות הפלסטינית, כי היא זאת שמארגנת את הטרור והיא ומנהיגיה הם אלה שצריכים באופן ישיר להיות אחראי</w:t>
      </w:r>
      <w:r>
        <w:rPr>
          <w:rFonts w:hint="cs"/>
          <w:rtl/>
        </w:rPr>
        <w:t xml:space="preserve">ם. חבל שהפסקנו את החיסול של מנהיגי ה"חמאס", כי הם מנהיגי הטרור. חבל שאנחנו לא לוקחים אדמות ומעבירים אותן משטחי </w:t>
      </w:r>
      <w:r>
        <w:rPr>
          <w:rFonts w:hint="cs"/>
        </w:rPr>
        <w:t>A</w:t>
      </w:r>
      <w:r>
        <w:rPr>
          <w:rFonts w:hint="cs"/>
          <w:rtl/>
        </w:rPr>
        <w:t xml:space="preserve"> לשטחי </w:t>
      </w:r>
      <w:r>
        <w:rPr>
          <w:rFonts w:hint="cs"/>
        </w:rPr>
        <w:t>C</w:t>
      </w:r>
      <w:r>
        <w:rPr>
          <w:rFonts w:hint="cs"/>
          <w:rtl/>
        </w:rPr>
        <w:t xml:space="preserve">, לשטחים באחריות מלאה של מדינת ישראל. אנחנו צריכים להשתמש במחירון פשוט על כל פיגוע כזה - לגבות מחיר גם כספי, גם אישי - של מנהיגי הטרור, </w:t>
      </w:r>
      <w:r>
        <w:rPr>
          <w:rFonts w:hint="cs"/>
          <w:rtl/>
        </w:rPr>
        <w:t xml:space="preserve">וגם פוליטי - של הרשות הפלסטינית. </w:t>
      </w:r>
    </w:p>
    <w:p w14:paraId="0060FC00" w14:textId="77777777" w:rsidR="00000000" w:rsidRDefault="00027501">
      <w:pPr>
        <w:pStyle w:val="a0"/>
        <w:rPr>
          <w:rFonts w:hint="cs"/>
          <w:rtl/>
        </w:rPr>
      </w:pPr>
    </w:p>
    <w:p w14:paraId="23B02B66" w14:textId="77777777" w:rsidR="00000000" w:rsidRDefault="00027501">
      <w:pPr>
        <w:pStyle w:val="af1"/>
        <w:rPr>
          <w:rtl/>
        </w:rPr>
      </w:pPr>
      <w:r>
        <w:rPr>
          <w:rtl/>
        </w:rPr>
        <w:t>היו"ר נסים דהן:</w:t>
      </w:r>
    </w:p>
    <w:p w14:paraId="387D9FA7" w14:textId="77777777" w:rsidR="00000000" w:rsidRDefault="00027501">
      <w:pPr>
        <w:pStyle w:val="a0"/>
        <w:rPr>
          <w:rFonts w:hint="cs"/>
          <w:rtl/>
        </w:rPr>
      </w:pPr>
    </w:p>
    <w:p w14:paraId="4662A95A" w14:textId="77777777" w:rsidR="00000000" w:rsidRDefault="00027501">
      <w:pPr>
        <w:pStyle w:val="a0"/>
        <w:rPr>
          <w:rFonts w:hint="cs"/>
          <w:rtl/>
        </w:rPr>
      </w:pPr>
      <w:r>
        <w:rPr>
          <w:rFonts w:hint="cs"/>
          <w:rtl/>
        </w:rPr>
        <w:t xml:space="preserve">תודה רבה. חבר הכנסת יצחק כהן. חבר הכנסת טלב אלסאנע, חבר הכנסת כהן מאפשר לך להקדים אותו, שלוש דקות לרשותך. </w:t>
      </w:r>
    </w:p>
    <w:p w14:paraId="5207B9CF" w14:textId="77777777" w:rsidR="00000000" w:rsidRDefault="00027501">
      <w:pPr>
        <w:pStyle w:val="a0"/>
        <w:rPr>
          <w:rFonts w:hint="cs"/>
          <w:rtl/>
        </w:rPr>
      </w:pPr>
    </w:p>
    <w:p w14:paraId="0D702B6B" w14:textId="77777777" w:rsidR="00000000" w:rsidRDefault="00027501">
      <w:pPr>
        <w:pStyle w:val="a"/>
        <w:rPr>
          <w:rtl/>
        </w:rPr>
      </w:pPr>
      <w:bookmarkStart w:id="637" w:name="FS000000549T21_01_2004_18_12_45"/>
      <w:bookmarkEnd w:id="637"/>
    </w:p>
    <w:p w14:paraId="233E6CF5" w14:textId="77777777" w:rsidR="00000000" w:rsidRDefault="00027501">
      <w:pPr>
        <w:pStyle w:val="a"/>
        <w:rPr>
          <w:rtl/>
        </w:rPr>
      </w:pPr>
      <w:bookmarkStart w:id="638" w:name="_Toc90038093"/>
      <w:r>
        <w:rPr>
          <w:rtl/>
        </w:rPr>
        <w:t>טלב אלסאנע (רע"ם):</w:t>
      </w:r>
      <w:bookmarkEnd w:id="638"/>
    </w:p>
    <w:p w14:paraId="2CE6B89D" w14:textId="77777777" w:rsidR="00000000" w:rsidRDefault="00027501">
      <w:pPr>
        <w:pStyle w:val="a0"/>
        <w:rPr>
          <w:rtl/>
        </w:rPr>
      </w:pPr>
    </w:p>
    <w:p w14:paraId="2A452F0F" w14:textId="77777777" w:rsidR="00000000" w:rsidRDefault="00027501">
      <w:pPr>
        <w:pStyle w:val="a0"/>
        <w:rPr>
          <w:rFonts w:hint="cs"/>
          <w:rtl/>
        </w:rPr>
      </w:pPr>
      <w:r>
        <w:rPr>
          <w:rFonts w:hint="cs"/>
          <w:rtl/>
        </w:rPr>
        <w:t>אדוני היושב-ראש, חברי הכנסת, אני שמעתי את חבר הכנסת יורי שטרן ואחרים. אף פע</w:t>
      </w:r>
      <w:r>
        <w:rPr>
          <w:rFonts w:hint="cs"/>
          <w:rtl/>
        </w:rPr>
        <w:t xml:space="preserve">ם לא שמעתי מהם את המלה כיבוש. אף פעם, כאילו אין דבר כזה. אף פעם לא שמעתי מהם על האחריות שלהם למה שמתרחש ולשפיכות הדמים שבה חיים שני העמים זה שלוש שנים, ועד כמה המדיניות שבה הם דוגלים תורמת למצב הזה. </w:t>
      </w:r>
    </w:p>
    <w:p w14:paraId="3B2B2BFD" w14:textId="77777777" w:rsidR="00000000" w:rsidRDefault="00027501">
      <w:pPr>
        <w:pStyle w:val="a0"/>
        <w:rPr>
          <w:rFonts w:hint="cs"/>
          <w:rtl/>
        </w:rPr>
      </w:pPr>
    </w:p>
    <w:p w14:paraId="02436513" w14:textId="77777777" w:rsidR="00000000" w:rsidRDefault="00027501">
      <w:pPr>
        <w:pStyle w:val="a0"/>
        <w:rPr>
          <w:rFonts w:hint="cs"/>
          <w:rtl/>
        </w:rPr>
      </w:pPr>
      <w:r>
        <w:rPr>
          <w:rFonts w:hint="cs"/>
          <w:rtl/>
        </w:rPr>
        <w:t>אני שמעתי את חבר הכנסת דני יתום אומר שזה היה בגלל טוב ה</w:t>
      </w:r>
      <w:r>
        <w:rPr>
          <w:rFonts w:hint="cs"/>
          <w:rtl/>
        </w:rPr>
        <w:t>לב של החיילים, בגלל ההקלות. הפיגוע שאני מגנה אותו לא היה בגלל טוב הלב של החיילים, הוא לא היה בגלל ההקלות. זה היה בגלל הכיבוש, שאמלל לאנשים את החיים, שהפך את המוות עדיף מהחיים, ששלל מהם והפקיע מהם כל תקווה לחיים. זה לא בגלל ההקלות וזה לא בגלל טוב הלב, כי את</w:t>
      </w:r>
      <w:r>
        <w:rPr>
          <w:rFonts w:hint="cs"/>
          <w:rtl/>
        </w:rPr>
        <w:t xml:space="preserve">ה אומר שבגלל טוב הלב צריך לאמץ אטימות לב. </w:t>
      </w:r>
    </w:p>
    <w:p w14:paraId="6E894D69" w14:textId="77777777" w:rsidR="00000000" w:rsidRDefault="00027501">
      <w:pPr>
        <w:pStyle w:val="a0"/>
        <w:rPr>
          <w:rFonts w:hint="cs"/>
          <w:rtl/>
        </w:rPr>
      </w:pPr>
    </w:p>
    <w:p w14:paraId="246BA83D" w14:textId="77777777" w:rsidR="00000000" w:rsidRDefault="00027501">
      <w:pPr>
        <w:pStyle w:val="a0"/>
        <w:rPr>
          <w:rFonts w:hint="cs"/>
          <w:rtl/>
        </w:rPr>
      </w:pPr>
      <w:r>
        <w:rPr>
          <w:rFonts w:hint="cs"/>
          <w:rtl/>
        </w:rPr>
        <w:t>הרי מספיק היה להסתכל אתמול בטלוויזיה ולראות ילדה פלסטינית בת שמונה שנים מחבקת את אחיה התינוק בן כמה חודשים ורצה ברחובות רפיח מול הבולדוזר הענק שהורס את הבתים. ילדה בקומה השנייה מנסה לזרוק בשארית כוחותיה כמה חפצים</w:t>
      </w:r>
      <w:r>
        <w:rPr>
          <w:rFonts w:hint="cs"/>
          <w:rtl/>
        </w:rPr>
        <w:t xml:space="preserve"> כדי לנסות להציל כמה מזרנים מהבית. איך אתה מגדיר את הדבר הזה? זה טוב לב? איך אתה מגדיר את זה? אלה הקלות? למה זה תורם? למה זה גורם? </w:t>
      </w:r>
    </w:p>
    <w:p w14:paraId="5121F6B7" w14:textId="77777777" w:rsidR="00000000" w:rsidRDefault="00027501">
      <w:pPr>
        <w:pStyle w:val="a0"/>
        <w:rPr>
          <w:rFonts w:hint="cs"/>
          <w:rtl/>
        </w:rPr>
      </w:pPr>
    </w:p>
    <w:p w14:paraId="1F029A0F" w14:textId="77777777" w:rsidR="00000000" w:rsidRDefault="00027501">
      <w:pPr>
        <w:pStyle w:val="af0"/>
        <w:rPr>
          <w:rtl/>
        </w:rPr>
      </w:pPr>
      <w:r>
        <w:rPr>
          <w:rFonts w:hint="eastAsia"/>
          <w:rtl/>
        </w:rPr>
        <w:t>חמי</w:t>
      </w:r>
      <w:r>
        <w:rPr>
          <w:rtl/>
        </w:rPr>
        <w:t xml:space="preserve"> דורון (שינוי):</w:t>
      </w:r>
    </w:p>
    <w:p w14:paraId="41DCE12E" w14:textId="77777777" w:rsidR="00000000" w:rsidRDefault="00027501">
      <w:pPr>
        <w:pStyle w:val="a0"/>
        <w:rPr>
          <w:rFonts w:hint="cs"/>
          <w:rtl/>
        </w:rPr>
      </w:pPr>
    </w:p>
    <w:p w14:paraId="51B7703C" w14:textId="77777777" w:rsidR="00000000" w:rsidRDefault="00027501">
      <w:pPr>
        <w:pStyle w:val="a0"/>
        <w:rPr>
          <w:rFonts w:hint="cs"/>
          <w:rtl/>
        </w:rPr>
      </w:pPr>
      <w:r>
        <w:rPr>
          <w:rFonts w:hint="cs"/>
          <w:rtl/>
        </w:rPr>
        <w:t>ילדים תמימים - - -</w:t>
      </w:r>
    </w:p>
    <w:p w14:paraId="0559956D" w14:textId="77777777" w:rsidR="00000000" w:rsidRDefault="00027501">
      <w:pPr>
        <w:pStyle w:val="a0"/>
        <w:rPr>
          <w:rFonts w:hint="cs"/>
          <w:rtl/>
        </w:rPr>
      </w:pPr>
    </w:p>
    <w:p w14:paraId="58C63217" w14:textId="77777777" w:rsidR="00000000" w:rsidRDefault="00027501">
      <w:pPr>
        <w:pStyle w:val="-"/>
        <w:rPr>
          <w:rtl/>
        </w:rPr>
      </w:pPr>
      <w:bookmarkStart w:id="639" w:name="FS000000549T21_01_2004_18_15_32C"/>
      <w:bookmarkEnd w:id="639"/>
      <w:r>
        <w:rPr>
          <w:rtl/>
        </w:rPr>
        <w:t>טלב אלסאנע (רע"ם):</w:t>
      </w:r>
    </w:p>
    <w:p w14:paraId="467C7EBC" w14:textId="77777777" w:rsidR="00000000" w:rsidRDefault="00027501">
      <w:pPr>
        <w:pStyle w:val="a0"/>
        <w:rPr>
          <w:rtl/>
        </w:rPr>
      </w:pPr>
    </w:p>
    <w:p w14:paraId="3116DF18" w14:textId="77777777" w:rsidR="00000000" w:rsidRDefault="00027501">
      <w:pPr>
        <w:pStyle w:val="a0"/>
        <w:rPr>
          <w:rFonts w:hint="cs"/>
          <w:rtl/>
        </w:rPr>
      </w:pPr>
      <w:r>
        <w:rPr>
          <w:rFonts w:hint="cs"/>
          <w:rtl/>
        </w:rPr>
        <w:t>זו תגובה למשהו? זו לא תגובה, זה הפשע. זה הפשע שמזמין את התגובה,</w:t>
      </w:r>
      <w:r>
        <w:rPr>
          <w:rFonts w:hint="cs"/>
          <w:rtl/>
        </w:rPr>
        <w:t xml:space="preserve"> ולכן הגיע הזמן שתפנימו את זה טוב טוב. אין דבר יותר ארור מהכיבוש. אין פשע יותר גדול מהכיבוש והדיכוי. ולכן צריך להבין שזה לא הנושא של ערפאת או של יאסין או של כל אחד אחר. תאמין לי, זה נושא של עם שלם, עם שלם המתנגד לכיבוש. </w:t>
      </w:r>
    </w:p>
    <w:p w14:paraId="55796BAB" w14:textId="77777777" w:rsidR="00000000" w:rsidRDefault="00027501">
      <w:pPr>
        <w:pStyle w:val="a0"/>
        <w:rPr>
          <w:rFonts w:hint="cs"/>
          <w:rtl/>
        </w:rPr>
      </w:pPr>
    </w:p>
    <w:p w14:paraId="2E2451B2" w14:textId="77777777" w:rsidR="00000000" w:rsidRDefault="00027501">
      <w:pPr>
        <w:pStyle w:val="a0"/>
        <w:rPr>
          <w:rFonts w:hint="cs"/>
          <w:rtl/>
        </w:rPr>
      </w:pPr>
      <w:r>
        <w:rPr>
          <w:rFonts w:hint="cs"/>
          <w:rtl/>
        </w:rPr>
        <w:t>אם זה היה מקרה של אחד או שניים - א</w:t>
      </w:r>
      <w:r>
        <w:rPr>
          <w:rFonts w:hint="cs"/>
          <w:rtl/>
        </w:rPr>
        <w:t xml:space="preserve">בל בתקופה האחרונה נעצרו אלפים, יותר מ-10,000 אסירים פלסטינים </w:t>
      </w:r>
      <w:r>
        <w:rPr>
          <w:rtl/>
        </w:rPr>
        <w:t>–</w:t>
      </w:r>
      <w:r>
        <w:rPr>
          <w:rFonts w:hint="cs"/>
          <w:rtl/>
        </w:rPr>
        <w:t xml:space="preserve"> אם היו מדברים על אחד, שניים, 1,000, הבעיה היתה נפתרת. זה עם שאומר שהוא רוצה לחיות בעצמאות כמו כל עם אחר, שהוא רוצה בחירות כמו כל עם אחר, ואתם רוצים להיכנס לנשמה שלו, להפקיע לו את החיים, להפקיע </w:t>
      </w:r>
      <w:r>
        <w:rPr>
          <w:rFonts w:hint="cs"/>
          <w:rtl/>
        </w:rPr>
        <w:t xml:space="preserve">לו את העצמאות וגם להרוג לילדים שלו את התקווה. לכן, צריך לשאול, באיזו מידה מדיניות הממשלה הזאת אחראית לפיגועים האלה. </w:t>
      </w:r>
    </w:p>
    <w:p w14:paraId="425ED395" w14:textId="77777777" w:rsidR="00000000" w:rsidRDefault="00027501">
      <w:pPr>
        <w:pStyle w:val="a0"/>
        <w:rPr>
          <w:rFonts w:hint="cs"/>
          <w:rtl/>
        </w:rPr>
      </w:pPr>
    </w:p>
    <w:p w14:paraId="4AE7E4A1" w14:textId="77777777" w:rsidR="00000000" w:rsidRDefault="00027501">
      <w:pPr>
        <w:pStyle w:val="a0"/>
        <w:rPr>
          <w:rFonts w:hint="cs"/>
          <w:rtl/>
        </w:rPr>
      </w:pPr>
      <w:r>
        <w:rPr>
          <w:rFonts w:hint="cs"/>
          <w:rtl/>
        </w:rPr>
        <w:t>בימים האלה, אחרי הפיגוע הנתעב, מה עשה צה"ל? הוא לא מעניש את האחראי, אדוני היושב-ראש. הוא לא מעניש את האחראי, כי האחראי התאבד. הוא מעניש אז</w:t>
      </w:r>
      <w:r>
        <w:rPr>
          <w:rFonts w:hint="cs"/>
          <w:rtl/>
        </w:rPr>
        <w:t xml:space="preserve">רחים חפים מפשע באופן קולקטיבי, כאשר הוא עושה להם בדיקות משפילות, ומה התוצאה? כמה מהם נפגעו עקב הלחץ שבו הם נתונים? </w:t>
      </w:r>
    </w:p>
    <w:p w14:paraId="3D3AC4BD" w14:textId="77777777" w:rsidR="00000000" w:rsidRDefault="00027501">
      <w:pPr>
        <w:pStyle w:val="a0"/>
        <w:rPr>
          <w:rFonts w:hint="cs"/>
          <w:rtl/>
        </w:rPr>
      </w:pPr>
    </w:p>
    <w:p w14:paraId="129A4EBF" w14:textId="77777777" w:rsidR="00000000" w:rsidRDefault="00027501">
      <w:pPr>
        <w:pStyle w:val="af0"/>
        <w:rPr>
          <w:rtl/>
        </w:rPr>
      </w:pPr>
      <w:r>
        <w:rPr>
          <w:rFonts w:hint="eastAsia"/>
          <w:rtl/>
        </w:rPr>
        <w:t>יגאל</w:t>
      </w:r>
      <w:r>
        <w:rPr>
          <w:rtl/>
        </w:rPr>
        <w:t xml:space="preserve"> יאסינוב (שינוי):</w:t>
      </w:r>
    </w:p>
    <w:p w14:paraId="44CB9ED2" w14:textId="77777777" w:rsidR="00000000" w:rsidRDefault="00027501">
      <w:pPr>
        <w:pStyle w:val="a0"/>
        <w:rPr>
          <w:rFonts w:hint="cs"/>
          <w:rtl/>
        </w:rPr>
      </w:pPr>
    </w:p>
    <w:p w14:paraId="5298C949" w14:textId="77777777" w:rsidR="00000000" w:rsidRDefault="00027501">
      <w:pPr>
        <w:pStyle w:val="a0"/>
        <w:rPr>
          <w:rFonts w:hint="cs"/>
          <w:rtl/>
        </w:rPr>
      </w:pPr>
      <w:r>
        <w:rPr>
          <w:rFonts w:hint="cs"/>
          <w:rtl/>
        </w:rPr>
        <w:t>- - -</w:t>
      </w:r>
    </w:p>
    <w:p w14:paraId="4A6EDE0B" w14:textId="77777777" w:rsidR="00000000" w:rsidRDefault="00027501">
      <w:pPr>
        <w:pStyle w:val="a0"/>
        <w:rPr>
          <w:rFonts w:hint="cs"/>
          <w:rtl/>
        </w:rPr>
      </w:pPr>
    </w:p>
    <w:p w14:paraId="1A4934C0" w14:textId="77777777" w:rsidR="00000000" w:rsidRDefault="00027501">
      <w:pPr>
        <w:pStyle w:val="-"/>
        <w:rPr>
          <w:rtl/>
        </w:rPr>
      </w:pPr>
      <w:bookmarkStart w:id="640" w:name="FS000000549T21_01_2004_19_07_52"/>
      <w:bookmarkStart w:id="641" w:name="FS000000549T21_01_2004_19_07_56C"/>
      <w:bookmarkEnd w:id="640"/>
      <w:bookmarkEnd w:id="641"/>
      <w:r>
        <w:rPr>
          <w:rtl/>
        </w:rPr>
        <w:t>טלב אלסאנע (רע"ם):</w:t>
      </w:r>
    </w:p>
    <w:p w14:paraId="05795AAF" w14:textId="77777777" w:rsidR="00000000" w:rsidRDefault="00027501">
      <w:pPr>
        <w:pStyle w:val="a0"/>
        <w:rPr>
          <w:rtl/>
        </w:rPr>
      </w:pPr>
    </w:p>
    <w:p w14:paraId="1B989024" w14:textId="77777777" w:rsidR="00000000" w:rsidRDefault="00027501">
      <w:pPr>
        <w:pStyle w:val="a0"/>
        <w:rPr>
          <w:rFonts w:hint="cs"/>
          <w:rtl/>
        </w:rPr>
      </w:pPr>
      <w:r>
        <w:rPr>
          <w:rFonts w:hint="cs"/>
          <w:rtl/>
        </w:rPr>
        <w:t>מדיניות הכיבוש וההשפלה היא מרשם בטוח להמשך העימות המסוכן הזה. מי שרוצה את המשך השלום, צרי</w:t>
      </w:r>
      <w:r>
        <w:rPr>
          <w:rFonts w:hint="cs"/>
          <w:rtl/>
        </w:rPr>
        <w:t xml:space="preserve">ך לסיים את הכיבוש ולזכור את המלה כיבוש. </w:t>
      </w:r>
    </w:p>
    <w:p w14:paraId="46DE8121" w14:textId="77777777" w:rsidR="00000000" w:rsidRDefault="00027501">
      <w:pPr>
        <w:pStyle w:val="a0"/>
        <w:rPr>
          <w:rFonts w:hint="cs"/>
          <w:rtl/>
        </w:rPr>
      </w:pPr>
    </w:p>
    <w:p w14:paraId="610CB6D6" w14:textId="77777777" w:rsidR="00000000" w:rsidRDefault="00027501">
      <w:pPr>
        <w:pStyle w:val="af1"/>
        <w:rPr>
          <w:rFonts w:hint="cs"/>
          <w:rtl/>
        </w:rPr>
      </w:pPr>
      <w:r>
        <w:rPr>
          <w:rFonts w:hint="cs"/>
          <w:rtl/>
        </w:rPr>
        <w:t>היו"ר אלי בן-מנחם:</w:t>
      </w:r>
    </w:p>
    <w:p w14:paraId="3FCF2681" w14:textId="77777777" w:rsidR="00000000" w:rsidRDefault="00027501">
      <w:pPr>
        <w:pStyle w:val="a0"/>
        <w:ind w:firstLine="0"/>
        <w:rPr>
          <w:rFonts w:hint="cs"/>
          <w:rtl/>
        </w:rPr>
      </w:pPr>
    </w:p>
    <w:p w14:paraId="0904F8E2" w14:textId="77777777" w:rsidR="00000000" w:rsidRDefault="00027501">
      <w:pPr>
        <w:pStyle w:val="a0"/>
        <w:ind w:firstLine="0"/>
        <w:rPr>
          <w:rFonts w:hint="cs"/>
          <w:rtl/>
        </w:rPr>
      </w:pPr>
      <w:r>
        <w:rPr>
          <w:rFonts w:hint="cs"/>
          <w:rtl/>
        </w:rPr>
        <w:tab/>
        <w:t xml:space="preserve">תודה לחבר הכנסת טלב אלסאנע. חבר הכנסת עזמי בשארה, ואחריו - אחרון הדוברים, חבר הכנסת איציק כהן. </w:t>
      </w:r>
    </w:p>
    <w:p w14:paraId="1ECCBDA9" w14:textId="77777777" w:rsidR="00000000" w:rsidRDefault="00027501">
      <w:pPr>
        <w:pStyle w:val="a0"/>
        <w:ind w:firstLine="0"/>
        <w:rPr>
          <w:rFonts w:hint="cs"/>
          <w:rtl/>
        </w:rPr>
      </w:pPr>
    </w:p>
    <w:p w14:paraId="2F94C1C8" w14:textId="77777777" w:rsidR="00000000" w:rsidRDefault="00027501">
      <w:pPr>
        <w:pStyle w:val="af0"/>
        <w:rPr>
          <w:rtl/>
        </w:rPr>
      </w:pPr>
      <w:r>
        <w:rPr>
          <w:rFonts w:hint="eastAsia"/>
          <w:rtl/>
        </w:rPr>
        <w:t>דני</w:t>
      </w:r>
      <w:r>
        <w:rPr>
          <w:rtl/>
        </w:rPr>
        <w:t xml:space="preserve"> יתום (העבודה-מימד):</w:t>
      </w:r>
    </w:p>
    <w:p w14:paraId="78DAD0C6" w14:textId="77777777" w:rsidR="00000000" w:rsidRDefault="00027501">
      <w:pPr>
        <w:pStyle w:val="a0"/>
        <w:rPr>
          <w:rFonts w:hint="cs"/>
          <w:rtl/>
        </w:rPr>
      </w:pPr>
    </w:p>
    <w:p w14:paraId="7D8821D4" w14:textId="77777777" w:rsidR="00000000" w:rsidRDefault="00027501">
      <w:pPr>
        <w:pStyle w:val="a0"/>
        <w:rPr>
          <w:rFonts w:hint="cs"/>
          <w:rtl/>
        </w:rPr>
      </w:pPr>
      <w:r>
        <w:rPr>
          <w:rFonts w:hint="cs"/>
          <w:rtl/>
        </w:rPr>
        <w:t xml:space="preserve">גם את הטרור צריך לסיים. </w:t>
      </w:r>
    </w:p>
    <w:p w14:paraId="6A86C36A" w14:textId="77777777" w:rsidR="00000000" w:rsidRDefault="00027501">
      <w:pPr>
        <w:pStyle w:val="a0"/>
        <w:rPr>
          <w:rFonts w:hint="cs"/>
          <w:rtl/>
        </w:rPr>
      </w:pPr>
    </w:p>
    <w:p w14:paraId="4F03AE05" w14:textId="77777777" w:rsidR="00000000" w:rsidRDefault="00027501">
      <w:pPr>
        <w:pStyle w:val="af0"/>
        <w:rPr>
          <w:rtl/>
        </w:rPr>
      </w:pPr>
      <w:r>
        <w:rPr>
          <w:rFonts w:hint="eastAsia"/>
          <w:rtl/>
        </w:rPr>
        <w:t>קריאה</w:t>
      </w:r>
      <w:r>
        <w:rPr>
          <w:rtl/>
        </w:rPr>
        <w:t>:</w:t>
      </w:r>
    </w:p>
    <w:p w14:paraId="5B37E0F6" w14:textId="77777777" w:rsidR="00000000" w:rsidRDefault="00027501">
      <w:pPr>
        <w:pStyle w:val="a0"/>
        <w:rPr>
          <w:rFonts w:hint="cs"/>
          <w:rtl/>
        </w:rPr>
      </w:pPr>
    </w:p>
    <w:p w14:paraId="09BE33D5" w14:textId="77777777" w:rsidR="00000000" w:rsidRDefault="00027501">
      <w:pPr>
        <w:pStyle w:val="a0"/>
        <w:rPr>
          <w:rFonts w:hint="cs"/>
          <w:rtl/>
        </w:rPr>
      </w:pPr>
      <w:r>
        <w:rPr>
          <w:rFonts w:hint="cs"/>
          <w:rtl/>
        </w:rPr>
        <w:t>- - -</w:t>
      </w:r>
    </w:p>
    <w:p w14:paraId="60D72C86" w14:textId="77777777" w:rsidR="00000000" w:rsidRDefault="00027501">
      <w:pPr>
        <w:pStyle w:val="a0"/>
        <w:rPr>
          <w:rFonts w:hint="cs"/>
          <w:rtl/>
        </w:rPr>
      </w:pPr>
    </w:p>
    <w:p w14:paraId="39D3E8B9" w14:textId="77777777" w:rsidR="00000000" w:rsidRDefault="00027501">
      <w:pPr>
        <w:pStyle w:val="a"/>
        <w:rPr>
          <w:rtl/>
        </w:rPr>
      </w:pPr>
      <w:bookmarkStart w:id="642" w:name="FS000000558T21_01_2004_18_16_41"/>
      <w:bookmarkStart w:id="643" w:name="_Toc90038094"/>
      <w:bookmarkEnd w:id="642"/>
      <w:r>
        <w:rPr>
          <w:rFonts w:hint="eastAsia"/>
          <w:rtl/>
        </w:rPr>
        <w:t>עזמי</w:t>
      </w:r>
      <w:r>
        <w:rPr>
          <w:rtl/>
        </w:rPr>
        <w:t xml:space="preserve"> בשארה (בל"ד):</w:t>
      </w:r>
      <w:bookmarkEnd w:id="643"/>
    </w:p>
    <w:p w14:paraId="1193C518" w14:textId="77777777" w:rsidR="00000000" w:rsidRDefault="00027501">
      <w:pPr>
        <w:pStyle w:val="a0"/>
        <w:rPr>
          <w:rFonts w:hint="cs"/>
          <w:rtl/>
        </w:rPr>
      </w:pPr>
    </w:p>
    <w:p w14:paraId="6CFCF2EC" w14:textId="77777777" w:rsidR="00000000" w:rsidRDefault="00027501">
      <w:pPr>
        <w:pStyle w:val="a0"/>
        <w:rPr>
          <w:rFonts w:hint="cs"/>
          <w:rtl/>
        </w:rPr>
      </w:pPr>
      <w:r>
        <w:rPr>
          <w:rFonts w:hint="cs"/>
          <w:rtl/>
        </w:rPr>
        <w:t>אדוני היוש</w:t>
      </w:r>
      <w:r>
        <w:rPr>
          <w:rFonts w:hint="cs"/>
          <w:rtl/>
        </w:rPr>
        <w:t xml:space="preserve">ב-ראש, רבותי חברי הכנסת, לא שמעתי אף מנהיג ישראל טוען ש-1967 היה בגלל הטרור, אף פעם. 1956 אמרו, אבל לא 1967. </w:t>
      </w:r>
    </w:p>
    <w:p w14:paraId="3F003355" w14:textId="77777777" w:rsidR="00000000" w:rsidRDefault="00027501">
      <w:pPr>
        <w:pStyle w:val="a0"/>
        <w:rPr>
          <w:rFonts w:hint="cs"/>
          <w:rtl/>
        </w:rPr>
      </w:pPr>
    </w:p>
    <w:p w14:paraId="05BE176E" w14:textId="77777777" w:rsidR="00000000" w:rsidRDefault="00027501">
      <w:pPr>
        <w:pStyle w:val="a0"/>
        <w:rPr>
          <w:rFonts w:hint="cs"/>
          <w:rtl/>
        </w:rPr>
      </w:pPr>
      <w:r>
        <w:rPr>
          <w:rFonts w:hint="cs"/>
          <w:rtl/>
        </w:rPr>
        <w:t xml:space="preserve">אדוני היושב-ראש, חברי הכנסת, הפיגוע במחסום ארז ומה שבא אחריו, הגברת העונשים הקולקטיביים וסגירת המחסום - אני ואתם אולי צפיתם ב-13,000 אנשים מנסים </w:t>
      </w:r>
      <w:r>
        <w:rPr>
          <w:rFonts w:hint="cs"/>
          <w:rtl/>
        </w:rPr>
        <w:t>בשחר היום להיכנס לעבוד בארץ המובטחת. בתור, בשחר, בבוקר, בקור, נדחסים עד כדי מחנק כדי להיכנס לעבוד. בישראל אתם רואים תורים לדיסקוטקים אחרי חצות. אנשים נדחסים בתורים לדיסקוטקים. אבל כדי לעבוד, כלומר בשביל להביא אוכל לילדים - זה מראה משהו על הדגם המוצלח של עז</w:t>
      </w:r>
      <w:r>
        <w:rPr>
          <w:rFonts w:hint="cs"/>
          <w:rtl/>
        </w:rPr>
        <w:t xml:space="preserve">ה. </w:t>
      </w:r>
    </w:p>
    <w:p w14:paraId="68957860" w14:textId="77777777" w:rsidR="00000000" w:rsidRDefault="00027501">
      <w:pPr>
        <w:pStyle w:val="af0"/>
        <w:rPr>
          <w:rFonts w:hint="cs"/>
          <w:rtl/>
        </w:rPr>
      </w:pPr>
    </w:p>
    <w:p w14:paraId="4937FB87" w14:textId="77777777" w:rsidR="00000000" w:rsidRDefault="00027501">
      <w:pPr>
        <w:pStyle w:val="af0"/>
        <w:rPr>
          <w:rtl/>
        </w:rPr>
      </w:pPr>
    </w:p>
    <w:p w14:paraId="03B93F2A" w14:textId="77777777" w:rsidR="00000000" w:rsidRDefault="00027501">
      <w:pPr>
        <w:pStyle w:val="af0"/>
        <w:rPr>
          <w:rtl/>
        </w:rPr>
      </w:pPr>
      <w:r>
        <w:rPr>
          <w:rFonts w:hint="eastAsia"/>
          <w:rtl/>
        </w:rPr>
        <w:t>יגאל</w:t>
      </w:r>
      <w:r>
        <w:rPr>
          <w:rtl/>
        </w:rPr>
        <w:t xml:space="preserve"> יאסינוב (שינוי):</w:t>
      </w:r>
    </w:p>
    <w:p w14:paraId="74B8EEEB" w14:textId="77777777" w:rsidR="00000000" w:rsidRDefault="00027501">
      <w:pPr>
        <w:pStyle w:val="a0"/>
        <w:rPr>
          <w:rFonts w:hint="cs"/>
          <w:rtl/>
        </w:rPr>
      </w:pPr>
    </w:p>
    <w:p w14:paraId="75B2A434" w14:textId="77777777" w:rsidR="00000000" w:rsidRDefault="00027501">
      <w:pPr>
        <w:pStyle w:val="a0"/>
        <w:rPr>
          <w:rFonts w:hint="cs"/>
          <w:rtl/>
        </w:rPr>
      </w:pPr>
      <w:r>
        <w:rPr>
          <w:rFonts w:hint="cs"/>
          <w:rtl/>
        </w:rPr>
        <w:t xml:space="preserve">כמה מהם טרוריסטים? </w:t>
      </w:r>
    </w:p>
    <w:p w14:paraId="61526263" w14:textId="77777777" w:rsidR="00000000" w:rsidRDefault="00027501">
      <w:pPr>
        <w:pStyle w:val="a0"/>
        <w:rPr>
          <w:rFonts w:hint="cs"/>
          <w:rtl/>
        </w:rPr>
      </w:pPr>
    </w:p>
    <w:p w14:paraId="309567C7" w14:textId="77777777" w:rsidR="00000000" w:rsidRDefault="00027501">
      <w:pPr>
        <w:pStyle w:val="-"/>
        <w:rPr>
          <w:rtl/>
        </w:rPr>
      </w:pPr>
      <w:bookmarkStart w:id="644" w:name="FS000000558T21_01_2004_18_17_59C"/>
      <w:bookmarkEnd w:id="644"/>
      <w:r>
        <w:rPr>
          <w:rtl/>
        </w:rPr>
        <w:t>עזמי בשארה (בל"ד):</w:t>
      </w:r>
    </w:p>
    <w:p w14:paraId="6EBB01C6" w14:textId="77777777" w:rsidR="00000000" w:rsidRDefault="00027501">
      <w:pPr>
        <w:pStyle w:val="a0"/>
        <w:rPr>
          <w:rtl/>
        </w:rPr>
      </w:pPr>
    </w:p>
    <w:p w14:paraId="174009E2" w14:textId="77777777" w:rsidR="00000000" w:rsidRDefault="00027501">
      <w:pPr>
        <w:pStyle w:val="a0"/>
        <w:rPr>
          <w:rFonts w:hint="cs"/>
          <w:rtl/>
        </w:rPr>
      </w:pPr>
      <w:r>
        <w:rPr>
          <w:rFonts w:hint="cs"/>
          <w:rtl/>
        </w:rPr>
        <w:t xml:space="preserve">בעיני שרון דגם עזה הוא הדגם המוצלח. ככה גם צריכה הגדה להיראות אחרי הגדר. היא צריכה להיראות כמו עזה, שם אשה, אמא של שני ילדים, מגיעה עד כדי פיצוץ עצמה בקרבת חיילים. זה הדגם המוצלח. </w:t>
      </w:r>
    </w:p>
    <w:p w14:paraId="0EC7EDCF" w14:textId="77777777" w:rsidR="00000000" w:rsidRDefault="00027501">
      <w:pPr>
        <w:pStyle w:val="a0"/>
        <w:rPr>
          <w:rFonts w:hint="cs"/>
          <w:rtl/>
        </w:rPr>
      </w:pPr>
    </w:p>
    <w:p w14:paraId="26FAD559" w14:textId="77777777" w:rsidR="00000000" w:rsidRDefault="00027501">
      <w:pPr>
        <w:pStyle w:val="af0"/>
        <w:rPr>
          <w:rtl/>
        </w:rPr>
      </w:pPr>
      <w:r>
        <w:rPr>
          <w:rFonts w:hint="eastAsia"/>
          <w:rtl/>
        </w:rPr>
        <w:t>יגאל</w:t>
      </w:r>
      <w:r>
        <w:rPr>
          <w:rtl/>
        </w:rPr>
        <w:t xml:space="preserve"> יאסינוב (שינוי):</w:t>
      </w:r>
    </w:p>
    <w:p w14:paraId="7FD7852E" w14:textId="77777777" w:rsidR="00000000" w:rsidRDefault="00027501">
      <w:pPr>
        <w:pStyle w:val="a0"/>
        <w:rPr>
          <w:rFonts w:hint="cs"/>
          <w:rtl/>
        </w:rPr>
      </w:pPr>
    </w:p>
    <w:p w14:paraId="0A1D2B5A" w14:textId="77777777" w:rsidR="00000000" w:rsidRDefault="00027501">
      <w:pPr>
        <w:pStyle w:val="a0"/>
        <w:rPr>
          <w:rFonts w:hint="cs"/>
          <w:rtl/>
        </w:rPr>
      </w:pPr>
      <w:r>
        <w:rPr>
          <w:rFonts w:hint="cs"/>
          <w:rtl/>
        </w:rPr>
        <w:t xml:space="preserve">היא בגדה בבעלה, בגלל זה. </w:t>
      </w:r>
    </w:p>
    <w:p w14:paraId="1C14D611" w14:textId="77777777" w:rsidR="00000000" w:rsidRDefault="00027501">
      <w:pPr>
        <w:pStyle w:val="a0"/>
        <w:rPr>
          <w:rFonts w:hint="cs"/>
          <w:rtl/>
        </w:rPr>
      </w:pPr>
    </w:p>
    <w:p w14:paraId="666510C2" w14:textId="77777777" w:rsidR="00000000" w:rsidRDefault="00027501">
      <w:pPr>
        <w:pStyle w:val="-"/>
        <w:rPr>
          <w:rtl/>
        </w:rPr>
      </w:pPr>
      <w:bookmarkStart w:id="645" w:name="FS000000558T21_01_2004_18_18_17C"/>
      <w:bookmarkEnd w:id="645"/>
      <w:r>
        <w:rPr>
          <w:rtl/>
        </w:rPr>
        <w:t>עזמי בשארה (בל"ד):</w:t>
      </w:r>
    </w:p>
    <w:p w14:paraId="4E40C05C" w14:textId="77777777" w:rsidR="00000000" w:rsidRDefault="00027501">
      <w:pPr>
        <w:pStyle w:val="a0"/>
        <w:rPr>
          <w:rtl/>
        </w:rPr>
      </w:pPr>
    </w:p>
    <w:p w14:paraId="25207A1E" w14:textId="77777777" w:rsidR="00000000" w:rsidRDefault="00027501">
      <w:pPr>
        <w:pStyle w:val="a0"/>
        <w:rPr>
          <w:rFonts w:hint="cs"/>
          <w:rtl/>
        </w:rPr>
      </w:pPr>
      <w:r>
        <w:rPr>
          <w:rFonts w:hint="cs"/>
          <w:rtl/>
        </w:rPr>
        <w:t>אני לא יודע מה אני אעשה אתך. תגיד לי, איך אני אשיב לך?</w:t>
      </w:r>
    </w:p>
    <w:p w14:paraId="69F98B91" w14:textId="77777777" w:rsidR="00000000" w:rsidRDefault="00027501">
      <w:pPr>
        <w:pStyle w:val="a0"/>
        <w:rPr>
          <w:rFonts w:hint="cs"/>
          <w:rtl/>
        </w:rPr>
      </w:pPr>
    </w:p>
    <w:p w14:paraId="256C1C22" w14:textId="77777777" w:rsidR="00000000" w:rsidRDefault="00027501">
      <w:pPr>
        <w:pStyle w:val="af0"/>
        <w:rPr>
          <w:rtl/>
        </w:rPr>
      </w:pPr>
      <w:r>
        <w:rPr>
          <w:rFonts w:hint="eastAsia"/>
          <w:rtl/>
        </w:rPr>
        <w:t>נסים</w:t>
      </w:r>
      <w:r>
        <w:rPr>
          <w:rtl/>
        </w:rPr>
        <w:t xml:space="preserve"> זאב (ש"ס):</w:t>
      </w:r>
    </w:p>
    <w:p w14:paraId="3F8011C1" w14:textId="77777777" w:rsidR="00000000" w:rsidRDefault="00027501">
      <w:pPr>
        <w:pStyle w:val="a0"/>
        <w:rPr>
          <w:rFonts w:hint="cs"/>
          <w:rtl/>
        </w:rPr>
      </w:pPr>
    </w:p>
    <w:p w14:paraId="2F35E4F1" w14:textId="77777777" w:rsidR="00000000" w:rsidRDefault="00027501">
      <w:pPr>
        <w:pStyle w:val="a0"/>
        <w:rPr>
          <w:rFonts w:hint="cs"/>
          <w:rtl/>
        </w:rPr>
      </w:pPr>
      <w:r>
        <w:rPr>
          <w:rFonts w:hint="cs"/>
          <w:rtl/>
        </w:rPr>
        <w:t>שיח' יאסין הציע - - -</w:t>
      </w:r>
    </w:p>
    <w:p w14:paraId="419CC47F" w14:textId="77777777" w:rsidR="00000000" w:rsidRDefault="00027501">
      <w:pPr>
        <w:pStyle w:val="a0"/>
        <w:rPr>
          <w:rFonts w:hint="cs"/>
          <w:rtl/>
        </w:rPr>
      </w:pPr>
    </w:p>
    <w:p w14:paraId="362B18E6" w14:textId="77777777" w:rsidR="00000000" w:rsidRDefault="00027501">
      <w:pPr>
        <w:pStyle w:val="-"/>
        <w:rPr>
          <w:rtl/>
        </w:rPr>
      </w:pPr>
      <w:bookmarkStart w:id="646" w:name="FS000000558T21_01_2004_19_22_42"/>
      <w:bookmarkStart w:id="647" w:name="FS000000558T21_01_2004_19_22_46C"/>
      <w:bookmarkEnd w:id="646"/>
      <w:bookmarkEnd w:id="647"/>
      <w:r>
        <w:rPr>
          <w:rtl/>
        </w:rPr>
        <w:t>עזמי בשארה (בל"ד):</w:t>
      </w:r>
    </w:p>
    <w:p w14:paraId="2E670473" w14:textId="77777777" w:rsidR="00000000" w:rsidRDefault="00027501">
      <w:pPr>
        <w:pStyle w:val="a0"/>
        <w:rPr>
          <w:rtl/>
        </w:rPr>
      </w:pPr>
    </w:p>
    <w:p w14:paraId="412281E6" w14:textId="77777777" w:rsidR="00000000" w:rsidRDefault="00027501">
      <w:pPr>
        <w:pStyle w:val="a0"/>
        <w:rPr>
          <w:rFonts w:hint="cs"/>
          <w:rtl/>
        </w:rPr>
      </w:pPr>
      <w:r>
        <w:rPr>
          <w:rFonts w:hint="cs"/>
          <w:rtl/>
        </w:rPr>
        <w:t xml:space="preserve">אבל אנחנו מדברים על עניינים רציניים. </w:t>
      </w:r>
    </w:p>
    <w:p w14:paraId="63DE3164" w14:textId="77777777" w:rsidR="00000000" w:rsidRDefault="00027501">
      <w:pPr>
        <w:pStyle w:val="a0"/>
        <w:rPr>
          <w:rFonts w:hint="cs"/>
          <w:rtl/>
        </w:rPr>
      </w:pPr>
    </w:p>
    <w:p w14:paraId="5E19A530" w14:textId="77777777" w:rsidR="00000000" w:rsidRDefault="00027501">
      <w:pPr>
        <w:pStyle w:val="af0"/>
        <w:rPr>
          <w:rtl/>
        </w:rPr>
      </w:pPr>
      <w:r>
        <w:rPr>
          <w:rFonts w:hint="eastAsia"/>
          <w:rtl/>
        </w:rPr>
        <w:t>יגאל</w:t>
      </w:r>
      <w:r>
        <w:rPr>
          <w:rtl/>
        </w:rPr>
        <w:t xml:space="preserve"> יאסינוב (שינוי):</w:t>
      </w:r>
    </w:p>
    <w:p w14:paraId="18E316CE" w14:textId="77777777" w:rsidR="00000000" w:rsidRDefault="00027501">
      <w:pPr>
        <w:pStyle w:val="a0"/>
        <w:rPr>
          <w:rFonts w:hint="cs"/>
          <w:rtl/>
        </w:rPr>
      </w:pPr>
    </w:p>
    <w:p w14:paraId="5AEE93AF" w14:textId="77777777" w:rsidR="00000000" w:rsidRDefault="00027501">
      <w:pPr>
        <w:pStyle w:val="a0"/>
        <w:rPr>
          <w:rFonts w:hint="cs"/>
          <w:rtl/>
        </w:rPr>
      </w:pPr>
      <w:r>
        <w:rPr>
          <w:rFonts w:hint="cs"/>
          <w:rtl/>
        </w:rPr>
        <w:t>- - -</w:t>
      </w:r>
    </w:p>
    <w:p w14:paraId="0DA478EB" w14:textId="77777777" w:rsidR="00000000" w:rsidRDefault="00027501">
      <w:pPr>
        <w:pStyle w:val="a0"/>
        <w:rPr>
          <w:rFonts w:hint="cs"/>
          <w:rtl/>
        </w:rPr>
      </w:pPr>
    </w:p>
    <w:p w14:paraId="79BF88C3" w14:textId="77777777" w:rsidR="00000000" w:rsidRDefault="00027501">
      <w:pPr>
        <w:pStyle w:val="af1"/>
        <w:rPr>
          <w:rtl/>
        </w:rPr>
      </w:pPr>
      <w:r>
        <w:rPr>
          <w:rtl/>
        </w:rPr>
        <w:t>היו"ר</w:t>
      </w:r>
      <w:r>
        <w:rPr>
          <w:rtl/>
        </w:rPr>
        <w:t xml:space="preserve"> נסים דהן:</w:t>
      </w:r>
    </w:p>
    <w:p w14:paraId="43EEA64A" w14:textId="77777777" w:rsidR="00000000" w:rsidRDefault="00027501">
      <w:pPr>
        <w:pStyle w:val="a0"/>
        <w:rPr>
          <w:rtl/>
        </w:rPr>
      </w:pPr>
    </w:p>
    <w:p w14:paraId="356E2BB1" w14:textId="77777777" w:rsidR="00000000" w:rsidRDefault="00027501">
      <w:pPr>
        <w:pStyle w:val="a0"/>
        <w:rPr>
          <w:rFonts w:hint="cs"/>
          <w:rtl/>
        </w:rPr>
      </w:pPr>
      <w:r>
        <w:rPr>
          <w:rFonts w:hint="cs"/>
          <w:rtl/>
        </w:rPr>
        <w:t xml:space="preserve">חבר הכנסת יאסינוב, אם אתה כל כך רוצה לדבר, אתה יכול לבקש הצעה אחרת, ואז תהיה לך דקה שלמה. </w:t>
      </w:r>
    </w:p>
    <w:p w14:paraId="5E8EF1BA" w14:textId="77777777" w:rsidR="00000000" w:rsidRDefault="00027501">
      <w:pPr>
        <w:pStyle w:val="a0"/>
        <w:rPr>
          <w:rFonts w:hint="cs"/>
          <w:rtl/>
        </w:rPr>
      </w:pPr>
    </w:p>
    <w:p w14:paraId="2CDC50E7" w14:textId="77777777" w:rsidR="00000000" w:rsidRDefault="00027501">
      <w:pPr>
        <w:pStyle w:val="-"/>
        <w:rPr>
          <w:rtl/>
        </w:rPr>
      </w:pPr>
      <w:bookmarkStart w:id="648" w:name="FS000000558T21_01_2004_18_54_08C"/>
      <w:bookmarkEnd w:id="648"/>
      <w:r>
        <w:rPr>
          <w:rFonts w:hint="eastAsia"/>
          <w:rtl/>
        </w:rPr>
        <w:t>עזמי</w:t>
      </w:r>
      <w:r>
        <w:rPr>
          <w:rtl/>
        </w:rPr>
        <w:t xml:space="preserve"> בשארה (בל"ד):</w:t>
      </w:r>
    </w:p>
    <w:p w14:paraId="1B1869B7" w14:textId="77777777" w:rsidR="00000000" w:rsidRDefault="00027501">
      <w:pPr>
        <w:pStyle w:val="a0"/>
        <w:rPr>
          <w:rFonts w:hint="cs"/>
          <w:rtl/>
        </w:rPr>
      </w:pPr>
    </w:p>
    <w:p w14:paraId="129C4303" w14:textId="77777777" w:rsidR="00000000" w:rsidRDefault="00027501">
      <w:pPr>
        <w:pStyle w:val="a0"/>
        <w:rPr>
          <w:rFonts w:hint="cs"/>
          <w:rtl/>
        </w:rPr>
      </w:pPr>
      <w:r>
        <w:rPr>
          <w:rFonts w:hint="cs"/>
          <w:rtl/>
        </w:rPr>
        <w:t>אדוני היושב-ראש, על כל פנים, אני חושב שהחברה הישראלית - עזוב את המנהיגים בישראל, אינטרסים ומפלגות ופריימריס ורוצים להיבחר - כחברה, כ</w:t>
      </w:r>
      <w:r>
        <w:rPr>
          <w:rFonts w:hint="cs"/>
          <w:rtl/>
        </w:rPr>
        <w:t xml:space="preserve">תרבות, אקדמיה, מוסדות, צריכה לעשות חושבים: איך זה שבצל הגדר, בצל המחנק, בצל הכיבוש, הגענו לכך. </w:t>
      </w:r>
    </w:p>
    <w:p w14:paraId="0FC3800B" w14:textId="77777777" w:rsidR="00000000" w:rsidRDefault="00027501">
      <w:pPr>
        <w:pStyle w:val="a0"/>
        <w:rPr>
          <w:rFonts w:hint="cs"/>
          <w:rtl/>
        </w:rPr>
      </w:pPr>
    </w:p>
    <w:p w14:paraId="5A13D114" w14:textId="77777777" w:rsidR="00000000" w:rsidRDefault="00027501">
      <w:pPr>
        <w:pStyle w:val="a0"/>
        <w:rPr>
          <w:rFonts w:hint="cs"/>
          <w:rtl/>
        </w:rPr>
      </w:pPr>
      <w:r>
        <w:rPr>
          <w:rFonts w:hint="cs"/>
          <w:rtl/>
        </w:rPr>
        <w:t>בפעם הראשונה שאשה עשתה זאת, עמדנו כולנו על הרגליים. אחר כך עורכת-דין. אחר כך אשה עם שני ילדים. וכל פעם יש "הראשונה", "הראשון". כל פעם יש הסיפור הזה. פעם היה אי</w:t>
      </w:r>
      <w:r>
        <w:rPr>
          <w:rFonts w:hint="cs"/>
          <w:rtl/>
        </w:rPr>
        <w:t>ש נשוי מכפר ליד חברון, גם הוא עם ילדים. וזה מידרדר, זה מידרדר, אתם לא מבינים. צריך לעמוד לרגע ולחשוב מה אנחנו עושים לחברה הזאת, לחברה שלי, החברה הפלסטינית, לחברה הערבית. מה נעשה פה? מה עושים לחברה הזאת שהיא מגיעה עד כדי מסקנות כאלה?</w:t>
      </w:r>
    </w:p>
    <w:p w14:paraId="4548D71D" w14:textId="77777777" w:rsidR="00000000" w:rsidRDefault="00027501">
      <w:pPr>
        <w:pStyle w:val="a0"/>
        <w:rPr>
          <w:rFonts w:hint="cs"/>
          <w:rtl/>
        </w:rPr>
      </w:pPr>
    </w:p>
    <w:p w14:paraId="16714E20" w14:textId="77777777" w:rsidR="00000000" w:rsidRDefault="00027501">
      <w:pPr>
        <w:pStyle w:val="a0"/>
        <w:rPr>
          <w:rFonts w:hint="cs"/>
          <w:rtl/>
        </w:rPr>
      </w:pPr>
      <w:r>
        <w:rPr>
          <w:rFonts w:hint="cs"/>
          <w:rtl/>
        </w:rPr>
        <w:t>שמתם לב שבעולם לא "שמו</w:t>
      </w:r>
      <w:r>
        <w:rPr>
          <w:rFonts w:hint="cs"/>
          <w:rtl/>
        </w:rPr>
        <w:t>" על הסיפור הזה? זה לא עניין שקרה בתוך כיכר אזרחית ואוטובוס וכן הלאה; חיילים על מחסום בתוך שטח כבוש. אפילו בארצות-הברית זה לא היה חדשות. זה שטח כבוש, ואלה חיילים במחסום. אפשר לקפוץ ולהגיד: חיילים וכן הלאה וזה פשע וזה רצח, אפשר, כמובן. אבל תסתכלו מסביב בעול</w:t>
      </w:r>
      <w:r>
        <w:rPr>
          <w:rFonts w:hint="cs"/>
          <w:rtl/>
        </w:rPr>
        <w:t xml:space="preserve">ם, וזה מה שיהיה אם תהיה גדר. המאבק נגד הכיבוש לא ייפסק, הוא יקבל צורות אחרות. הגדר לא תפתור כלום, זה רק יקבל צורות אחרות, וכל פעם נגיד, זו הפעם הראשונה שזה קרה. </w:t>
      </w:r>
    </w:p>
    <w:p w14:paraId="13CEEC42" w14:textId="77777777" w:rsidR="00000000" w:rsidRDefault="00027501">
      <w:pPr>
        <w:pStyle w:val="a0"/>
        <w:rPr>
          <w:rFonts w:hint="cs"/>
          <w:rtl/>
        </w:rPr>
      </w:pPr>
    </w:p>
    <w:p w14:paraId="044A5029" w14:textId="77777777" w:rsidR="00000000" w:rsidRDefault="00027501">
      <w:pPr>
        <w:pStyle w:val="a0"/>
        <w:rPr>
          <w:rFonts w:hint="cs"/>
          <w:rtl/>
        </w:rPr>
      </w:pPr>
      <w:r>
        <w:rPr>
          <w:rFonts w:hint="cs"/>
          <w:rtl/>
        </w:rPr>
        <w:t xml:space="preserve">אין דרך, אדוני, אין דרך להפסיק זאת חוץ מלהפסיק את הכיבוש ולהגיע להסכם שלום עם הפלסטינים. אין </w:t>
      </w:r>
      <w:r>
        <w:rPr>
          <w:rFonts w:hint="cs"/>
          <w:rtl/>
        </w:rPr>
        <w:t>דרך אחרת. שום דבר. החברה הזאת תמשיך להראות סימני חיים ולהתנגד.</w:t>
      </w:r>
    </w:p>
    <w:p w14:paraId="31F1E081" w14:textId="77777777" w:rsidR="00000000" w:rsidRDefault="00027501">
      <w:pPr>
        <w:pStyle w:val="a0"/>
        <w:rPr>
          <w:rFonts w:hint="cs"/>
          <w:rtl/>
        </w:rPr>
      </w:pPr>
    </w:p>
    <w:p w14:paraId="273E83C4" w14:textId="77777777" w:rsidR="00000000" w:rsidRDefault="00027501">
      <w:pPr>
        <w:pStyle w:val="af1"/>
        <w:rPr>
          <w:rtl/>
        </w:rPr>
      </w:pPr>
      <w:r>
        <w:rPr>
          <w:rtl/>
        </w:rPr>
        <w:t>היו"ר</w:t>
      </w:r>
      <w:r>
        <w:rPr>
          <w:rFonts w:hint="cs"/>
          <w:rtl/>
        </w:rPr>
        <w:t xml:space="preserve"> אלי בן-מנחם</w:t>
      </w:r>
      <w:r>
        <w:rPr>
          <w:rtl/>
        </w:rPr>
        <w:t>:</w:t>
      </w:r>
    </w:p>
    <w:p w14:paraId="2451B3F2" w14:textId="77777777" w:rsidR="00000000" w:rsidRDefault="00027501">
      <w:pPr>
        <w:pStyle w:val="a0"/>
        <w:rPr>
          <w:rtl/>
        </w:rPr>
      </w:pPr>
    </w:p>
    <w:p w14:paraId="6D71182A" w14:textId="77777777" w:rsidR="00000000" w:rsidRDefault="00027501">
      <w:pPr>
        <w:pStyle w:val="a0"/>
        <w:rPr>
          <w:rFonts w:hint="cs"/>
          <w:rtl/>
        </w:rPr>
      </w:pPr>
      <w:r>
        <w:rPr>
          <w:rFonts w:hint="cs"/>
          <w:rtl/>
        </w:rPr>
        <w:t>חבר הכנסת בשארה, הוספתי לך דקה שלמה כי הפריעו לך, אז יש לך עוד 40 שניות. אנא ממך.</w:t>
      </w:r>
    </w:p>
    <w:p w14:paraId="26B8E784" w14:textId="77777777" w:rsidR="00000000" w:rsidRDefault="00027501">
      <w:pPr>
        <w:pStyle w:val="a0"/>
        <w:rPr>
          <w:rFonts w:hint="cs"/>
          <w:rtl/>
        </w:rPr>
      </w:pPr>
    </w:p>
    <w:p w14:paraId="1E9667EE" w14:textId="77777777" w:rsidR="00000000" w:rsidRDefault="00027501">
      <w:pPr>
        <w:pStyle w:val="-"/>
        <w:rPr>
          <w:rtl/>
        </w:rPr>
      </w:pPr>
      <w:bookmarkStart w:id="649" w:name="FS000000558T21_01_2004_18_59_49C"/>
      <w:bookmarkEnd w:id="649"/>
      <w:r>
        <w:rPr>
          <w:rtl/>
        </w:rPr>
        <w:t>עזמי בשארה (בל"ד):</w:t>
      </w:r>
    </w:p>
    <w:p w14:paraId="0B1DD90D" w14:textId="77777777" w:rsidR="00000000" w:rsidRDefault="00027501">
      <w:pPr>
        <w:pStyle w:val="a0"/>
        <w:rPr>
          <w:rtl/>
        </w:rPr>
      </w:pPr>
    </w:p>
    <w:p w14:paraId="131C750F" w14:textId="77777777" w:rsidR="00000000" w:rsidRDefault="00027501">
      <w:pPr>
        <w:pStyle w:val="a0"/>
        <w:rPr>
          <w:rFonts w:hint="cs"/>
          <w:rtl/>
        </w:rPr>
      </w:pPr>
      <w:r>
        <w:rPr>
          <w:rFonts w:hint="cs"/>
          <w:rtl/>
        </w:rPr>
        <w:t>על כל פנים, אדוני היושב-ראש, אני חושב שהחברה הפלסטינית מאחורי גדר, וא</w:t>
      </w:r>
      <w:r>
        <w:rPr>
          <w:rFonts w:hint="cs"/>
          <w:rtl/>
        </w:rPr>
        <w:t>ם חברי הכנסת המכובדים יסיקו מסקנות שהכוח שהופעל לא עוזר וצריך יותר כוח, החברה הפלסטינית לא תגיד פתאום: הרמתי ידיים, אנחנו מתים, לא נראה יותר סימני חיים. הם ימצאו דרכים אחרות, נראות פחות, נראות יותר, אבל הם ימשיכו להראות סימני חיים ולהראות שהם מתנגדים לכיבו</w:t>
      </w:r>
      <w:r>
        <w:rPr>
          <w:rFonts w:hint="cs"/>
          <w:rtl/>
        </w:rPr>
        <w:t xml:space="preserve">ש. אין דרך אחרת. </w:t>
      </w:r>
      <w:bookmarkStart w:id="650" w:name="FS000000558T21_01_2004_18_54_00"/>
      <w:bookmarkEnd w:id="650"/>
      <w:r>
        <w:rPr>
          <w:rFonts w:hint="cs"/>
          <w:rtl/>
        </w:rPr>
        <w:t>אנחנו יכולים להיות בעד, להתנגד ולגנות, ולא לגנות. מה זה בכלל רלוונטי? כל עוד יש כיבוש, יהיו צורות התנגדות לכיבוש.</w:t>
      </w:r>
    </w:p>
    <w:p w14:paraId="45C36FCE" w14:textId="77777777" w:rsidR="00000000" w:rsidRDefault="00027501">
      <w:pPr>
        <w:pStyle w:val="a0"/>
        <w:rPr>
          <w:rFonts w:hint="cs"/>
          <w:rtl/>
        </w:rPr>
      </w:pPr>
    </w:p>
    <w:p w14:paraId="75A503E1" w14:textId="77777777" w:rsidR="00000000" w:rsidRDefault="00027501">
      <w:pPr>
        <w:pStyle w:val="a0"/>
        <w:rPr>
          <w:rFonts w:hint="cs"/>
          <w:rtl/>
        </w:rPr>
      </w:pPr>
      <w:r>
        <w:rPr>
          <w:rFonts w:hint="cs"/>
          <w:rtl/>
        </w:rPr>
        <w:t>לכן, אדוני, צריך לסיים את הכיבוש ולהגיע להסכם שלום בין ישראל לבין הפלסטינים בצורה שמבוססת על צדק, ולא על רצון החזק יותר להכת</w:t>
      </w:r>
      <w:r>
        <w:rPr>
          <w:rFonts w:hint="cs"/>
          <w:rtl/>
        </w:rPr>
        <w:t>יב את הרצון שלו. אין דרך אחרת. זו המסקנה שצריך להסיק, ולא לדחוס עוד 13,000 אנשים בשחר, ולמנוע מהם להגיע לעבודה, ואני לא יודע מה יצרה מדינת ישראל בין 13,000 האנשים האלה שרוצים לעבוד. תודה רבה, אדוני.</w:t>
      </w:r>
    </w:p>
    <w:p w14:paraId="5692CAF8" w14:textId="77777777" w:rsidR="00000000" w:rsidRDefault="00027501">
      <w:pPr>
        <w:pStyle w:val="a0"/>
        <w:rPr>
          <w:rFonts w:hint="cs"/>
          <w:rtl/>
        </w:rPr>
      </w:pPr>
    </w:p>
    <w:p w14:paraId="58816C3A" w14:textId="77777777" w:rsidR="00000000" w:rsidRDefault="00027501">
      <w:pPr>
        <w:pStyle w:val="af1"/>
        <w:rPr>
          <w:rtl/>
        </w:rPr>
      </w:pPr>
      <w:r>
        <w:rPr>
          <w:rtl/>
        </w:rPr>
        <w:t>היו"ר</w:t>
      </w:r>
      <w:r>
        <w:rPr>
          <w:rFonts w:hint="cs"/>
          <w:rtl/>
        </w:rPr>
        <w:t xml:space="preserve"> אלי בן-מנחם</w:t>
      </w:r>
      <w:r>
        <w:rPr>
          <w:rtl/>
        </w:rPr>
        <w:t>:</w:t>
      </w:r>
    </w:p>
    <w:p w14:paraId="7821C8A1" w14:textId="77777777" w:rsidR="00000000" w:rsidRDefault="00027501">
      <w:pPr>
        <w:pStyle w:val="a0"/>
        <w:rPr>
          <w:rtl/>
        </w:rPr>
      </w:pPr>
    </w:p>
    <w:p w14:paraId="431AC758" w14:textId="77777777" w:rsidR="00000000" w:rsidRDefault="00027501">
      <w:pPr>
        <w:pStyle w:val="a0"/>
        <w:rPr>
          <w:rFonts w:hint="cs"/>
          <w:rtl/>
        </w:rPr>
      </w:pPr>
      <w:r>
        <w:rPr>
          <w:rFonts w:hint="cs"/>
          <w:rtl/>
        </w:rPr>
        <w:t>תודה לחבר הכנסת בשארה. חבר הכנסת יאס</w:t>
      </w:r>
      <w:r>
        <w:rPr>
          <w:rFonts w:hint="cs"/>
          <w:rtl/>
        </w:rPr>
        <w:t>ינוב, רצית לשאול שאלה.</w:t>
      </w:r>
    </w:p>
    <w:p w14:paraId="755E425F" w14:textId="77777777" w:rsidR="00000000" w:rsidRDefault="00027501">
      <w:pPr>
        <w:pStyle w:val="a0"/>
        <w:rPr>
          <w:rFonts w:hint="cs"/>
          <w:rtl/>
        </w:rPr>
      </w:pPr>
    </w:p>
    <w:p w14:paraId="3C253AB0" w14:textId="77777777" w:rsidR="00000000" w:rsidRDefault="00027501">
      <w:pPr>
        <w:pStyle w:val="af0"/>
        <w:rPr>
          <w:rtl/>
        </w:rPr>
      </w:pPr>
      <w:r>
        <w:rPr>
          <w:rFonts w:hint="eastAsia"/>
          <w:rtl/>
        </w:rPr>
        <w:t>יגאל</w:t>
      </w:r>
      <w:r>
        <w:rPr>
          <w:rtl/>
        </w:rPr>
        <w:t xml:space="preserve"> יאסינוב (שינוי):</w:t>
      </w:r>
    </w:p>
    <w:p w14:paraId="7B49354B" w14:textId="77777777" w:rsidR="00000000" w:rsidRDefault="00027501">
      <w:pPr>
        <w:pStyle w:val="a0"/>
        <w:rPr>
          <w:rFonts w:hint="cs"/>
          <w:rtl/>
        </w:rPr>
      </w:pPr>
    </w:p>
    <w:p w14:paraId="428E89C3" w14:textId="77777777" w:rsidR="00000000" w:rsidRDefault="00027501">
      <w:pPr>
        <w:pStyle w:val="a0"/>
        <w:rPr>
          <w:rFonts w:hint="cs"/>
          <w:rtl/>
        </w:rPr>
      </w:pPr>
      <w:r>
        <w:rPr>
          <w:rFonts w:hint="cs"/>
          <w:rtl/>
        </w:rPr>
        <w:t>יש לי שאלה. האם אדוני חושב שכל אשה ערבייה שבוגדת חייבת לבוא ולהרוג יהודים?</w:t>
      </w:r>
    </w:p>
    <w:p w14:paraId="7147E011" w14:textId="77777777" w:rsidR="00000000" w:rsidRDefault="00027501">
      <w:pPr>
        <w:pStyle w:val="a0"/>
        <w:rPr>
          <w:rFonts w:hint="cs"/>
          <w:rtl/>
        </w:rPr>
      </w:pPr>
    </w:p>
    <w:p w14:paraId="6D6BF165" w14:textId="77777777" w:rsidR="00000000" w:rsidRDefault="00027501">
      <w:pPr>
        <w:pStyle w:val="af0"/>
        <w:rPr>
          <w:rtl/>
        </w:rPr>
      </w:pPr>
      <w:r>
        <w:rPr>
          <w:rFonts w:hint="eastAsia"/>
          <w:rtl/>
        </w:rPr>
        <w:t>עזמי</w:t>
      </w:r>
      <w:r>
        <w:rPr>
          <w:rtl/>
        </w:rPr>
        <w:t xml:space="preserve"> בשארה (בל"ד):</w:t>
      </w:r>
    </w:p>
    <w:p w14:paraId="6118AE65" w14:textId="77777777" w:rsidR="00000000" w:rsidRDefault="00027501">
      <w:pPr>
        <w:pStyle w:val="a0"/>
        <w:rPr>
          <w:rFonts w:hint="cs"/>
          <w:rtl/>
        </w:rPr>
      </w:pPr>
    </w:p>
    <w:p w14:paraId="0AE73887" w14:textId="77777777" w:rsidR="00000000" w:rsidRDefault="00027501">
      <w:pPr>
        <w:pStyle w:val="a0"/>
        <w:rPr>
          <w:rFonts w:hint="cs"/>
          <w:rtl/>
        </w:rPr>
      </w:pPr>
      <w:r>
        <w:rPr>
          <w:rFonts w:hint="cs"/>
          <w:rtl/>
        </w:rPr>
        <w:t>אין לי תשובה. אני לא רוצה להשיב.</w:t>
      </w:r>
    </w:p>
    <w:p w14:paraId="637052BB" w14:textId="77777777" w:rsidR="00000000" w:rsidRDefault="00027501">
      <w:pPr>
        <w:pStyle w:val="a0"/>
        <w:rPr>
          <w:rFonts w:hint="cs"/>
          <w:rtl/>
        </w:rPr>
      </w:pPr>
    </w:p>
    <w:p w14:paraId="6722B8E8" w14:textId="77777777" w:rsidR="00000000" w:rsidRDefault="00027501">
      <w:pPr>
        <w:pStyle w:val="af1"/>
        <w:rPr>
          <w:rtl/>
        </w:rPr>
      </w:pPr>
      <w:r>
        <w:rPr>
          <w:rtl/>
        </w:rPr>
        <w:t>היו"ר</w:t>
      </w:r>
      <w:r>
        <w:rPr>
          <w:rFonts w:hint="cs"/>
          <w:rtl/>
        </w:rPr>
        <w:t xml:space="preserve"> אלי בן-מנחם</w:t>
      </w:r>
      <w:r>
        <w:rPr>
          <w:rtl/>
        </w:rPr>
        <w:t>:</w:t>
      </w:r>
    </w:p>
    <w:p w14:paraId="3A1C887A" w14:textId="77777777" w:rsidR="00000000" w:rsidRDefault="00027501">
      <w:pPr>
        <w:pStyle w:val="a0"/>
        <w:rPr>
          <w:rtl/>
        </w:rPr>
      </w:pPr>
    </w:p>
    <w:p w14:paraId="73AC953F" w14:textId="77777777" w:rsidR="00000000" w:rsidRDefault="00027501">
      <w:pPr>
        <w:pStyle w:val="a0"/>
        <w:rPr>
          <w:rFonts w:hint="cs"/>
          <w:rtl/>
        </w:rPr>
      </w:pPr>
      <w:r>
        <w:rPr>
          <w:rFonts w:hint="cs"/>
          <w:rtl/>
        </w:rPr>
        <w:t>אין לו תשובה.</w:t>
      </w:r>
    </w:p>
    <w:p w14:paraId="3EE6856D" w14:textId="77777777" w:rsidR="00000000" w:rsidRDefault="00027501">
      <w:pPr>
        <w:pStyle w:val="a0"/>
        <w:rPr>
          <w:rFonts w:hint="cs"/>
          <w:rtl/>
        </w:rPr>
      </w:pPr>
    </w:p>
    <w:p w14:paraId="2C998409" w14:textId="77777777" w:rsidR="00000000" w:rsidRDefault="00027501">
      <w:pPr>
        <w:pStyle w:val="af0"/>
        <w:rPr>
          <w:rtl/>
        </w:rPr>
      </w:pPr>
      <w:r>
        <w:rPr>
          <w:rFonts w:hint="eastAsia"/>
          <w:rtl/>
        </w:rPr>
        <w:t>עזמי</w:t>
      </w:r>
      <w:r>
        <w:rPr>
          <w:rtl/>
        </w:rPr>
        <w:t xml:space="preserve"> בשארה (בל"ד):</w:t>
      </w:r>
    </w:p>
    <w:p w14:paraId="186B1428" w14:textId="77777777" w:rsidR="00000000" w:rsidRDefault="00027501">
      <w:pPr>
        <w:pStyle w:val="a0"/>
        <w:rPr>
          <w:rFonts w:hint="cs"/>
          <w:rtl/>
        </w:rPr>
      </w:pPr>
    </w:p>
    <w:p w14:paraId="5EF0EF90" w14:textId="77777777" w:rsidR="00000000" w:rsidRDefault="00027501">
      <w:pPr>
        <w:pStyle w:val="a0"/>
        <w:rPr>
          <w:rFonts w:hint="cs"/>
          <w:rtl/>
        </w:rPr>
      </w:pPr>
      <w:r>
        <w:rPr>
          <w:rFonts w:hint="cs"/>
          <w:rtl/>
        </w:rPr>
        <w:t>אין לי שום חשק להשיב לך.</w:t>
      </w:r>
      <w:r>
        <w:rPr>
          <w:rFonts w:hint="cs"/>
          <w:rtl/>
        </w:rPr>
        <w:t xml:space="preserve"> גם אם הייתי חייב, לא הייתי משיב.</w:t>
      </w:r>
    </w:p>
    <w:p w14:paraId="5C234785" w14:textId="77777777" w:rsidR="00000000" w:rsidRDefault="00027501">
      <w:pPr>
        <w:pStyle w:val="a0"/>
        <w:rPr>
          <w:rFonts w:hint="cs"/>
          <w:rtl/>
        </w:rPr>
      </w:pPr>
    </w:p>
    <w:p w14:paraId="507B9BD9" w14:textId="77777777" w:rsidR="00000000" w:rsidRDefault="00027501">
      <w:pPr>
        <w:pStyle w:val="af1"/>
        <w:rPr>
          <w:rtl/>
        </w:rPr>
      </w:pPr>
      <w:r>
        <w:rPr>
          <w:rtl/>
        </w:rPr>
        <w:t>היו"ר</w:t>
      </w:r>
      <w:r>
        <w:rPr>
          <w:rFonts w:hint="cs"/>
          <w:rtl/>
        </w:rPr>
        <w:t xml:space="preserve"> אלי בן-מנחם</w:t>
      </w:r>
      <w:r>
        <w:rPr>
          <w:rtl/>
        </w:rPr>
        <w:t>:</w:t>
      </w:r>
    </w:p>
    <w:p w14:paraId="3116A834" w14:textId="77777777" w:rsidR="00000000" w:rsidRDefault="00027501">
      <w:pPr>
        <w:pStyle w:val="a0"/>
        <w:rPr>
          <w:rtl/>
        </w:rPr>
      </w:pPr>
    </w:p>
    <w:p w14:paraId="4D3F9A99" w14:textId="77777777" w:rsidR="00000000" w:rsidRDefault="00027501">
      <w:pPr>
        <w:pStyle w:val="a0"/>
        <w:rPr>
          <w:rFonts w:hint="cs"/>
          <w:rtl/>
        </w:rPr>
      </w:pPr>
      <w:r>
        <w:rPr>
          <w:rFonts w:hint="cs"/>
          <w:rtl/>
        </w:rPr>
        <w:t>חבר הכנסת בשארה, אתה לא חייב להשיב.</w:t>
      </w:r>
    </w:p>
    <w:p w14:paraId="1C1AB2E8" w14:textId="77777777" w:rsidR="00000000" w:rsidRDefault="00027501">
      <w:pPr>
        <w:pStyle w:val="a0"/>
        <w:rPr>
          <w:rFonts w:hint="cs"/>
          <w:rtl/>
        </w:rPr>
      </w:pPr>
    </w:p>
    <w:p w14:paraId="474E2128" w14:textId="77777777" w:rsidR="00000000" w:rsidRDefault="00027501">
      <w:pPr>
        <w:pStyle w:val="af0"/>
        <w:rPr>
          <w:rtl/>
        </w:rPr>
      </w:pPr>
      <w:r>
        <w:rPr>
          <w:rFonts w:hint="eastAsia"/>
          <w:rtl/>
        </w:rPr>
        <w:t>עזמי</w:t>
      </w:r>
      <w:r>
        <w:rPr>
          <w:rtl/>
        </w:rPr>
        <w:t xml:space="preserve"> בשארה (בל"ד):</w:t>
      </w:r>
    </w:p>
    <w:p w14:paraId="1B5AE230" w14:textId="77777777" w:rsidR="00000000" w:rsidRDefault="00027501">
      <w:pPr>
        <w:pStyle w:val="a0"/>
        <w:rPr>
          <w:rFonts w:hint="cs"/>
          <w:rtl/>
        </w:rPr>
      </w:pPr>
    </w:p>
    <w:p w14:paraId="08A3F913" w14:textId="77777777" w:rsidR="00000000" w:rsidRDefault="00027501">
      <w:pPr>
        <w:pStyle w:val="a0"/>
        <w:rPr>
          <w:rFonts w:hint="cs"/>
          <w:rtl/>
        </w:rPr>
      </w:pPr>
      <w:r>
        <w:rPr>
          <w:rFonts w:hint="cs"/>
          <w:rtl/>
        </w:rPr>
        <w:t>אתה מוציא לאדם את החשק.</w:t>
      </w:r>
    </w:p>
    <w:p w14:paraId="1596F2C5" w14:textId="77777777" w:rsidR="00000000" w:rsidRDefault="00027501">
      <w:pPr>
        <w:pStyle w:val="a0"/>
        <w:rPr>
          <w:rFonts w:hint="cs"/>
          <w:rtl/>
        </w:rPr>
      </w:pPr>
    </w:p>
    <w:p w14:paraId="5AEC3121" w14:textId="77777777" w:rsidR="00000000" w:rsidRDefault="00027501">
      <w:pPr>
        <w:pStyle w:val="af1"/>
        <w:rPr>
          <w:rtl/>
        </w:rPr>
      </w:pPr>
      <w:r>
        <w:rPr>
          <w:rtl/>
        </w:rPr>
        <w:t>היו"ר</w:t>
      </w:r>
      <w:r>
        <w:rPr>
          <w:rFonts w:hint="cs"/>
          <w:rtl/>
        </w:rPr>
        <w:t xml:space="preserve"> אלי בן-מנחם</w:t>
      </w:r>
      <w:r>
        <w:rPr>
          <w:rtl/>
        </w:rPr>
        <w:t>:</w:t>
      </w:r>
    </w:p>
    <w:p w14:paraId="3225965B" w14:textId="77777777" w:rsidR="00000000" w:rsidRDefault="00027501">
      <w:pPr>
        <w:pStyle w:val="a0"/>
        <w:rPr>
          <w:rtl/>
        </w:rPr>
      </w:pPr>
    </w:p>
    <w:p w14:paraId="6705F2F4" w14:textId="77777777" w:rsidR="00000000" w:rsidRDefault="00027501">
      <w:pPr>
        <w:pStyle w:val="a0"/>
        <w:rPr>
          <w:rFonts w:hint="cs"/>
          <w:rtl/>
        </w:rPr>
      </w:pPr>
      <w:r>
        <w:rPr>
          <w:rFonts w:hint="cs"/>
          <w:rtl/>
        </w:rPr>
        <w:t>חבר הכנסת איציק כהן, בבקשה.</w:t>
      </w:r>
    </w:p>
    <w:p w14:paraId="6A4668EF" w14:textId="77777777" w:rsidR="00000000" w:rsidRDefault="00027501">
      <w:pPr>
        <w:pStyle w:val="a"/>
        <w:rPr>
          <w:rtl/>
        </w:rPr>
      </w:pPr>
      <w:bookmarkStart w:id="651" w:name="FS000000580T21_01_2004_19_24_01"/>
      <w:bookmarkEnd w:id="651"/>
    </w:p>
    <w:p w14:paraId="2A34810D" w14:textId="77777777" w:rsidR="00000000" w:rsidRDefault="00027501">
      <w:pPr>
        <w:pStyle w:val="a"/>
        <w:rPr>
          <w:rtl/>
        </w:rPr>
      </w:pPr>
      <w:bookmarkStart w:id="652" w:name="_Toc90038095"/>
      <w:r>
        <w:rPr>
          <w:rFonts w:hint="eastAsia"/>
          <w:rtl/>
        </w:rPr>
        <w:t>יצחק</w:t>
      </w:r>
      <w:r>
        <w:rPr>
          <w:rtl/>
        </w:rPr>
        <w:t xml:space="preserve"> כהן (ש"ס):</w:t>
      </w:r>
      <w:bookmarkEnd w:id="652"/>
    </w:p>
    <w:p w14:paraId="3B479C9A" w14:textId="77777777" w:rsidR="00000000" w:rsidRDefault="00027501">
      <w:pPr>
        <w:pStyle w:val="a0"/>
        <w:rPr>
          <w:rFonts w:hint="cs"/>
          <w:rtl/>
        </w:rPr>
      </w:pPr>
    </w:p>
    <w:p w14:paraId="454F815C" w14:textId="77777777" w:rsidR="00000000" w:rsidRDefault="00027501">
      <w:pPr>
        <w:pStyle w:val="a0"/>
        <w:rPr>
          <w:rFonts w:hint="cs"/>
          <w:rtl/>
        </w:rPr>
      </w:pPr>
      <w:r>
        <w:rPr>
          <w:rFonts w:hint="cs"/>
          <w:rtl/>
        </w:rPr>
        <w:t>כבוד היושב-ראש, חברי חברי הכנסת, כבוד השר גדעון עזרא,</w:t>
      </w:r>
      <w:r>
        <w:rPr>
          <w:rFonts w:hint="cs"/>
          <w:rtl/>
        </w:rPr>
        <w:t xml:space="preserve"> שכמעט כל שנות חייו נמצא בחזית הזאת של הסכסוך, מורי ורבותי, הכותרת שזכורה לי היטב, היא נחרתה עמוק עמוק בתוך לבי, ברגע הדרמטי שאנואר סאדאת הציע לבוא ולבקר בירושלים, אני זוכר שהיא התקבלה פה בארץ בשמחה גדולה והיו כותרות מרעישות, אבל בין הכותרות היתה כותרת אחת</w:t>
      </w:r>
      <w:r>
        <w:rPr>
          <w:rFonts w:hint="cs"/>
          <w:rtl/>
        </w:rPr>
        <w:t xml:space="preserve"> צדדית, שמאוד שבתה את לבי, והדברים נחרתו בעט של ברזל. היה שם אב שכול ששאל בכותרת: האם סאדאת לא יכול היה לבוא שנה אחת לפני ששני הבנים שלי נפלו בקרב? </w:t>
      </w:r>
    </w:p>
    <w:p w14:paraId="16226FDB" w14:textId="77777777" w:rsidR="00000000" w:rsidRDefault="00027501">
      <w:pPr>
        <w:pStyle w:val="a0"/>
        <w:rPr>
          <w:rFonts w:hint="cs"/>
          <w:rtl/>
        </w:rPr>
      </w:pPr>
    </w:p>
    <w:p w14:paraId="4229D856" w14:textId="77777777" w:rsidR="00000000" w:rsidRDefault="00027501">
      <w:pPr>
        <w:pStyle w:val="a0"/>
        <w:rPr>
          <w:rFonts w:hint="cs"/>
          <w:rtl/>
        </w:rPr>
      </w:pPr>
      <w:r>
        <w:rPr>
          <w:rFonts w:hint="cs"/>
          <w:rtl/>
        </w:rPr>
        <w:t>ההמשך ידוע. הושג הסכם שלום עם מצרים, כבר כמה שנים, שלום קר. יש אי-לוחמה ויש שלום, ומצרים היום היא אחת המתו</w:t>
      </w:r>
      <w:r>
        <w:rPr>
          <w:rFonts w:hint="cs"/>
          <w:rtl/>
        </w:rPr>
        <w:t>וכים להשגת הסדר באזור, אבל הכותרת ההיא של אותו אב שכול, ששאל את השאלה הזאת: האם סאדאת לא יכול היה לבוא שנה לפני ששני הבנים שלו נפלו - מורי ורבותי, אתם יודעים כמה כותרות כאלה יש מאז ועד היום? כמה כותרות כאלה? הלוא ברור שבסופו של דבר, בעזרת השם, יהיה הסדר. י</w:t>
      </w:r>
      <w:r>
        <w:rPr>
          <w:rFonts w:hint="cs"/>
          <w:rtl/>
        </w:rPr>
        <w:t>היה הסדר. השאלה עוד כמה כותרות כאלה של אבות שכולים ושל אמהות שכולות עוד ייתוספו. השם ירחם, אני מקווה שלא ייתוספו.</w:t>
      </w:r>
    </w:p>
    <w:p w14:paraId="5A5D226C" w14:textId="77777777" w:rsidR="00000000" w:rsidRDefault="00027501">
      <w:pPr>
        <w:pStyle w:val="a0"/>
        <w:rPr>
          <w:rFonts w:hint="cs"/>
          <w:rtl/>
        </w:rPr>
      </w:pPr>
    </w:p>
    <w:p w14:paraId="41FE7881" w14:textId="77777777" w:rsidR="00000000" w:rsidRDefault="00027501">
      <w:pPr>
        <w:pStyle w:val="a0"/>
        <w:rPr>
          <w:rFonts w:hint="cs"/>
          <w:rtl/>
        </w:rPr>
      </w:pPr>
      <w:r>
        <w:rPr>
          <w:rFonts w:hint="cs"/>
          <w:rtl/>
        </w:rPr>
        <w:t>מורי ורבותי, יש דינמיקה של יוזמות, אבל באיזה מקום זה נופל, כיוון שאולי, התחושה שלי היא שלא מתכוונים אליהן ברצינות. אני אביא אותן לפי הסדר: ב-</w:t>
      </w:r>
      <w:r>
        <w:rPr>
          <w:rFonts w:hint="cs"/>
          <w:rtl/>
        </w:rPr>
        <w:t>14 במאי 1989 - אני תמיד אוהב להזכיר את היוזמה של שר החוץ האמריקני לפני מלחמת יום הכיפורים, בשנת 1972, כשהוא ביקש שישראל תיסוג למעברים, לגידי ולמיתלה, וסאדאת יוכל לפתוח את התעלה ויוכל לשחרר את קהיר מהמחנק של מיליוני הפליטים שברחו מערי התעלה, כדי שיחזרו לערי</w:t>
      </w:r>
      <w:r>
        <w:rPr>
          <w:rFonts w:hint="cs"/>
          <w:rtl/>
        </w:rPr>
        <w:t xml:space="preserve"> התעלה - לסואץ, לקנטרה, לפורט-סעיד, לפורט-תאופיק - דני יתום בטח מכיר אותם - כדי שיוכל לפתוח את התעלה. </w:t>
      </w:r>
    </w:p>
    <w:p w14:paraId="5A61BC96" w14:textId="77777777" w:rsidR="00000000" w:rsidRDefault="00027501">
      <w:pPr>
        <w:pStyle w:val="a0"/>
        <w:rPr>
          <w:rFonts w:hint="cs"/>
          <w:rtl/>
        </w:rPr>
      </w:pPr>
    </w:p>
    <w:p w14:paraId="728CAA85" w14:textId="77777777" w:rsidR="00000000" w:rsidRDefault="00027501">
      <w:pPr>
        <w:pStyle w:val="a0"/>
        <w:rPr>
          <w:rFonts w:hint="cs"/>
          <w:rtl/>
        </w:rPr>
      </w:pPr>
      <w:r>
        <w:rPr>
          <w:rFonts w:hint="cs"/>
          <w:rtl/>
        </w:rPr>
        <w:t>אין לי שום ספק, רבותי, שאם היוזמה האמריקנית ההיא לא היתה נדחית על-ידי ממשלת ישראל אז, שראשיה היו הצד השמאלי של המפה היום - גולדה מאיר היתה אז ראש הממשלה</w:t>
      </w:r>
      <w:r>
        <w:rPr>
          <w:rFonts w:hint="cs"/>
          <w:rtl/>
        </w:rPr>
        <w:t>, שמעון פרס היה, משה דיין היה שר ביטחון - הם דחו את היוזמה הזאת. אלמלא נדחתה היוזמה הזאת, התעלה היתה נפתחת, הפליטים היו עוזבים את קהיר וחוזרים לערי התעלה. אין לי שום ספק שמלחמת יום כיפור לא היתה פורצת, ובעם ישראל היום היו חיות עוד 3,000 משפחות של אותם 3,00</w:t>
      </w:r>
      <w:r>
        <w:rPr>
          <w:rFonts w:hint="cs"/>
          <w:rtl/>
        </w:rPr>
        <w:t>0 הרוגים שנפלו במלחמת יום הכיפורים בגלל איוולת של מנהיגות.</w:t>
      </w:r>
    </w:p>
    <w:p w14:paraId="19769CF7" w14:textId="77777777" w:rsidR="00000000" w:rsidRDefault="00027501">
      <w:pPr>
        <w:pStyle w:val="a0"/>
        <w:rPr>
          <w:rFonts w:hint="cs"/>
          <w:rtl/>
        </w:rPr>
      </w:pPr>
    </w:p>
    <w:p w14:paraId="767071E4" w14:textId="77777777" w:rsidR="00000000" w:rsidRDefault="00027501">
      <w:pPr>
        <w:pStyle w:val="af1"/>
        <w:rPr>
          <w:rtl/>
        </w:rPr>
      </w:pPr>
      <w:r>
        <w:rPr>
          <w:rtl/>
        </w:rPr>
        <w:t>היו"ר</w:t>
      </w:r>
      <w:r>
        <w:rPr>
          <w:rFonts w:hint="cs"/>
          <w:rtl/>
        </w:rPr>
        <w:t xml:space="preserve"> אלי בן-מנחם</w:t>
      </w:r>
      <w:r>
        <w:rPr>
          <w:rtl/>
        </w:rPr>
        <w:t>:</w:t>
      </w:r>
    </w:p>
    <w:p w14:paraId="52CE2094" w14:textId="77777777" w:rsidR="00000000" w:rsidRDefault="00027501">
      <w:pPr>
        <w:pStyle w:val="a0"/>
        <w:rPr>
          <w:rFonts w:hint="cs"/>
          <w:rtl/>
        </w:rPr>
      </w:pPr>
    </w:p>
    <w:p w14:paraId="48C4A535" w14:textId="77777777" w:rsidR="00000000" w:rsidRDefault="00027501">
      <w:pPr>
        <w:pStyle w:val="a0"/>
        <w:rPr>
          <w:rFonts w:hint="cs"/>
          <w:rtl/>
        </w:rPr>
      </w:pPr>
      <w:r>
        <w:rPr>
          <w:rFonts w:hint="cs"/>
          <w:rtl/>
        </w:rPr>
        <w:t>חבר הכנסת כהן.</w:t>
      </w:r>
    </w:p>
    <w:p w14:paraId="3B02BB1F" w14:textId="77777777" w:rsidR="00000000" w:rsidRDefault="00027501">
      <w:pPr>
        <w:pStyle w:val="-"/>
        <w:rPr>
          <w:rtl/>
        </w:rPr>
      </w:pPr>
      <w:bookmarkStart w:id="653" w:name="FS000000580T21_01_2004_19_47_14C"/>
      <w:bookmarkEnd w:id="653"/>
    </w:p>
    <w:p w14:paraId="72D15812" w14:textId="77777777" w:rsidR="00000000" w:rsidRDefault="00027501">
      <w:pPr>
        <w:pStyle w:val="-"/>
        <w:rPr>
          <w:rtl/>
        </w:rPr>
      </w:pPr>
      <w:r>
        <w:rPr>
          <w:rtl/>
        </w:rPr>
        <w:t>יצחק כהן (ש"ס):</w:t>
      </w:r>
    </w:p>
    <w:p w14:paraId="642C9323" w14:textId="77777777" w:rsidR="00000000" w:rsidRDefault="00027501">
      <w:pPr>
        <w:pStyle w:val="a0"/>
        <w:rPr>
          <w:rtl/>
        </w:rPr>
      </w:pPr>
    </w:p>
    <w:p w14:paraId="1D15956F" w14:textId="77777777" w:rsidR="00000000" w:rsidRDefault="00027501">
      <w:pPr>
        <w:pStyle w:val="a0"/>
        <w:rPr>
          <w:rFonts w:hint="cs"/>
          <w:rtl/>
        </w:rPr>
      </w:pPr>
      <w:r>
        <w:rPr>
          <w:rFonts w:hint="cs"/>
          <w:rtl/>
        </w:rPr>
        <w:t>רק  אסיים את הקטע הכרונולוגי. ב-14 במאי 1989 - תוכנית השלום של ממשלת האחדות הלאומית, הידועה גם כיוזמת השלום שמיר-רבין; 30 באוקטובר עד 2 בנובמבר</w:t>
      </w:r>
      <w:r>
        <w:rPr>
          <w:rFonts w:hint="cs"/>
          <w:rtl/>
        </w:rPr>
        <w:t xml:space="preserve"> 1991 - ועידת מדריד; 13 בספטמבר 1993 - הצהרת העקרונות של הסכמי אוסלו; 14 במאי 1994 - אוסלו ב', הסכם קהיר; 28 בספטמבר 1995 - הסכם הביניים טאבה, הסכם אוסלו; מסמך ביילין--אבו-מאזן - 1 בנובמבר 1995, מה שנקרא "יוזמות ביילין"; הסכם חברון - 15 בינואר 1997, ראש המ</w:t>
      </w:r>
      <w:r>
        <w:rPr>
          <w:rFonts w:hint="cs"/>
          <w:rtl/>
        </w:rPr>
        <w:t>משלה בנימין נתניהו; מסמך ביילין-איתן, מיקי איתן ויוסי ביילין - 22 בינואר 1997; מזכר נהר-וואי - 2 באוקטובר 1998, ראש הממשלה בנימין נתניהו; מזכר שארם-א-שיח', שנודע גם בכינויו "וואי פלוס" - 4 בספטמבר 1999; ועידת קמפ-דייוויד - מ-11 בנובמבר עד 25 ביולי 2000; מפ</w:t>
      </w:r>
      <w:r>
        <w:rPr>
          <w:rFonts w:hint="cs"/>
          <w:rtl/>
        </w:rPr>
        <w:t>גש טאבה - מ-21 בינואר עד 27 בינואר 2001; דוח-מיצ'ל, הוגש לנשיא ארצות-הברית ב-30 באפריל ופורסם ב-21 במאי; תוכנית מתווה טנט, הוגש לישראל ב-7 ביוני 2001, הצעות בין-לאומיות.</w:t>
      </w:r>
    </w:p>
    <w:p w14:paraId="6012967E" w14:textId="77777777" w:rsidR="00000000" w:rsidRDefault="00027501">
      <w:pPr>
        <w:pStyle w:val="a0"/>
        <w:rPr>
          <w:rFonts w:hint="cs"/>
          <w:rtl/>
        </w:rPr>
      </w:pPr>
    </w:p>
    <w:p w14:paraId="44245171" w14:textId="77777777" w:rsidR="00000000" w:rsidRDefault="00027501">
      <w:pPr>
        <w:pStyle w:val="af1"/>
        <w:rPr>
          <w:rtl/>
        </w:rPr>
      </w:pPr>
      <w:r>
        <w:rPr>
          <w:rtl/>
        </w:rPr>
        <w:t>היו"ר</w:t>
      </w:r>
      <w:r>
        <w:rPr>
          <w:rFonts w:hint="cs"/>
          <w:rtl/>
        </w:rPr>
        <w:t xml:space="preserve"> אלי בן-מנחם</w:t>
      </w:r>
      <w:r>
        <w:rPr>
          <w:rtl/>
        </w:rPr>
        <w:t>:</w:t>
      </w:r>
    </w:p>
    <w:p w14:paraId="40552495" w14:textId="77777777" w:rsidR="00000000" w:rsidRDefault="00027501">
      <w:pPr>
        <w:pStyle w:val="a0"/>
        <w:rPr>
          <w:rtl/>
        </w:rPr>
      </w:pPr>
    </w:p>
    <w:p w14:paraId="1D693B60" w14:textId="77777777" w:rsidR="00000000" w:rsidRDefault="00027501">
      <w:pPr>
        <w:pStyle w:val="a0"/>
        <w:rPr>
          <w:rFonts w:hint="cs"/>
          <w:rtl/>
        </w:rPr>
      </w:pPr>
      <w:r>
        <w:rPr>
          <w:rFonts w:hint="cs"/>
          <w:rtl/>
        </w:rPr>
        <w:t>חבר הכנסת איציק כהן.</w:t>
      </w:r>
    </w:p>
    <w:p w14:paraId="6917A425" w14:textId="77777777" w:rsidR="00000000" w:rsidRDefault="00027501">
      <w:pPr>
        <w:pStyle w:val="a0"/>
        <w:rPr>
          <w:rFonts w:hint="cs"/>
          <w:rtl/>
        </w:rPr>
      </w:pPr>
    </w:p>
    <w:p w14:paraId="4B010A37" w14:textId="77777777" w:rsidR="00000000" w:rsidRDefault="00027501">
      <w:pPr>
        <w:pStyle w:val="-"/>
        <w:rPr>
          <w:rtl/>
        </w:rPr>
      </w:pPr>
      <w:bookmarkStart w:id="654" w:name="FS000000580T21_01_2004_19_51_35C"/>
      <w:bookmarkEnd w:id="654"/>
      <w:r>
        <w:rPr>
          <w:rtl/>
        </w:rPr>
        <w:t>יצחק כהן (ש"ס):</w:t>
      </w:r>
    </w:p>
    <w:p w14:paraId="01F1B39B" w14:textId="77777777" w:rsidR="00000000" w:rsidRDefault="00027501">
      <w:pPr>
        <w:pStyle w:val="a0"/>
        <w:rPr>
          <w:rtl/>
        </w:rPr>
      </w:pPr>
    </w:p>
    <w:p w14:paraId="3083E9B2" w14:textId="77777777" w:rsidR="00000000" w:rsidRDefault="00027501">
      <w:pPr>
        <w:pStyle w:val="a0"/>
        <w:rPr>
          <w:rFonts w:hint="cs"/>
          <w:rtl/>
        </w:rPr>
      </w:pPr>
      <w:r>
        <w:rPr>
          <w:rFonts w:hint="cs"/>
          <w:rtl/>
        </w:rPr>
        <w:t>אני מסיים, עוד כמה יוזמות.</w:t>
      </w:r>
      <w:r>
        <w:rPr>
          <w:rFonts w:hint="cs"/>
          <w:rtl/>
        </w:rPr>
        <w:t xml:space="preserve"> אני מבטיח לך שאת היוזמות של אולמרט אני לא אגיד.</w:t>
      </w:r>
    </w:p>
    <w:p w14:paraId="4FA927D5" w14:textId="77777777" w:rsidR="00000000" w:rsidRDefault="00027501">
      <w:pPr>
        <w:pStyle w:val="a0"/>
        <w:rPr>
          <w:rFonts w:hint="cs"/>
          <w:rtl/>
        </w:rPr>
      </w:pPr>
    </w:p>
    <w:p w14:paraId="276A02E0" w14:textId="77777777" w:rsidR="00000000" w:rsidRDefault="00027501">
      <w:pPr>
        <w:pStyle w:val="a0"/>
        <w:rPr>
          <w:rFonts w:hint="cs"/>
          <w:rtl/>
        </w:rPr>
      </w:pPr>
      <w:r>
        <w:rPr>
          <w:rFonts w:hint="cs"/>
          <w:rtl/>
        </w:rPr>
        <w:t>החלטת מועצת הביטחון 1397 - 12 במרס 2002; ההצעה הסעודית פורסמה ב-25 באפריל 2002; הצעת העקרונות של ראש השב"כ הפורש איילון ונוסייבה - ינואר 2003; מפת הדרכים של ג'ורג' בוש - 30 באפריל 2003; יוזמת ז'נבה - 12 באו</w:t>
      </w:r>
      <w:r>
        <w:rPr>
          <w:rFonts w:hint="cs"/>
          <w:rtl/>
        </w:rPr>
        <w:t>קטובר 2003. יש פה עוד כמה יוזמות קיקיוניות ומצחיקות, שאני לא אכניס אותן, יוזמה של שינוי והיוזמה של אהוד אולמרט, שסימן את הגבול בסימון המוצרים, את זה אני לא מכניס.</w:t>
      </w:r>
    </w:p>
    <w:p w14:paraId="28FD25D1" w14:textId="77777777" w:rsidR="00000000" w:rsidRDefault="00027501">
      <w:pPr>
        <w:pStyle w:val="a0"/>
        <w:rPr>
          <w:rFonts w:hint="cs"/>
          <w:rtl/>
        </w:rPr>
      </w:pPr>
    </w:p>
    <w:p w14:paraId="12A07F9F" w14:textId="77777777" w:rsidR="00000000" w:rsidRDefault="00027501">
      <w:pPr>
        <w:pStyle w:val="a0"/>
        <w:rPr>
          <w:rFonts w:hint="cs"/>
          <w:rtl/>
        </w:rPr>
      </w:pPr>
      <w:r>
        <w:rPr>
          <w:rFonts w:hint="cs"/>
          <w:rtl/>
        </w:rPr>
        <w:t>מורי ורבותי, כמה יוזמות עוד צריך בשביל להתקדם לקראת הסדר באזור? אולי אתם תענו לי. תודה רבה.</w:t>
      </w:r>
    </w:p>
    <w:p w14:paraId="324CAF2F" w14:textId="77777777" w:rsidR="00000000" w:rsidRDefault="00027501">
      <w:pPr>
        <w:pStyle w:val="a0"/>
        <w:rPr>
          <w:rFonts w:hint="cs"/>
          <w:rtl/>
        </w:rPr>
      </w:pPr>
    </w:p>
    <w:p w14:paraId="42E96F4C" w14:textId="77777777" w:rsidR="00000000" w:rsidRDefault="00027501">
      <w:pPr>
        <w:pStyle w:val="af1"/>
        <w:rPr>
          <w:rtl/>
        </w:rPr>
      </w:pPr>
      <w:r>
        <w:rPr>
          <w:rtl/>
        </w:rPr>
        <w:t>היו"ר</w:t>
      </w:r>
      <w:r>
        <w:rPr>
          <w:rFonts w:hint="cs"/>
          <w:rtl/>
        </w:rPr>
        <w:t xml:space="preserve"> אלי בן-מנחם</w:t>
      </w:r>
      <w:r>
        <w:rPr>
          <w:rtl/>
        </w:rPr>
        <w:t>:</w:t>
      </w:r>
    </w:p>
    <w:p w14:paraId="105F8C8E" w14:textId="77777777" w:rsidR="00000000" w:rsidRDefault="00027501">
      <w:pPr>
        <w:pStyle w:val="a0"/>
        <w:rPr>
          <w:rtl/>
        </w:rPr>
      </w:pPr>
    </w:p>
    <w:p w14:paraId="3C9FE42D" w14:textId="77777777" w:rsidR="00000000" w:rsidRDefault="00027501">
      <w:pPr>
        <w:pStyle w:val="a0"/>
        <w:rPr>
          <w:rFonts w:hint="cs"/>
          <w:rtl/>
        </w:rPr>
      </w:pPr>
      <w:r>
        <w:rPr>
          <w:rFonts w:hint="cs"/>
          <w:rtl/>
        </w:rPr>
        <w:t xml:space="preserve">תודה לחבר הכנסת איציק כהן. בשם הממשלה ישיב השר גדעון עזרא. בבקשה. </w:t>
      </w:r>
    </w:p>
    <w:p w14:paraId="5D015BDA" w14:textId="77777777" w:rsidR="00000000" w:rsidRDefault="00027501">
      <w:pPr>
        <w:pStyle w:val="a0"/>
        <w:rPr>
          <w:rFonts w:hint="cs"/>
          <w:rtl/>
        </w:rPr>
      </w:pPr>
    </w:p>
    <w:p w14:paraId="182D9B4E" w14:textId="77777777" w:rsidR="00000000" w:rsidRDefault="00027501">
      <w:pPr>
        <w:pStyle w:val="a"/>
        <w:rPr>
          <w:rtl/>
        </w:rPr>
      </w:pPr>
      <w:bookmarkStart w:id="655" w:name="FS000000474T21_01_2004_18_47_43"/>
      <w:bookmarkStart w:id="656" w:name="_Toc90038096"/>
      <w:bookmarkEnd w:id="655"/>
      <w:r>
        <w:rPr>
          <w:rFonts w:hint="eastAsia"/>
          <w:rtl/>
        </w:rPr>
        <w:t>השר</w:t>
      </w:r>
      <w:r>
        <w:rPr>
          <w:rtl/>
        </w:rPr>
        <w:t xml:space="preserve"> גדעון עזרא:</w:t>
      </w:r>
      <w:bookmarkEnd w:id="656"/>
    </w:p>
    <w:p w14:paraId="28ABC266" w14:textId="77777777" w:rsidR="00000000" w:rsidRDefault="00027501">
      <w:pPr>
        <w:pStyle w:val="a0"/>
        <w:rPr>
          <w:rFonts w:hint="cs"/>
          <w:rtl/>
        </w:rPr>
      </w:pPr>
    </w:p>
    <w:p w14:paraId="604D8C55" w14:textId="77777777" w:rsidR="00000000" w:rsidRDefault="00027501">
      <w:pPr>
        <w:pStyle w:val="a0"/>
        <w:rPr>
          <w:rFonts w:hint="cs"/>
          <w:rtl/>
        </w:rPr>
      </w:pPr>
      <w:r>
        <w:rPr>
          <w:rFonts w:hint="cs"/>
          <w:rtl/>
        </w:rPr>
        <w:t xml:space="preserve">אדוני היושב-ראש, חברי חברי הכנסת, דבריו האחרונים של חבר הכנסת יצחק כהן בהחלט מעוררים מחשבה, אבל יש גם, לפי דעתי, תשובה. ברגע שיהיה לנו אמון בצד השני, </w:t>
      </w:r>
      <w:r>
        <w:rPr>
          <w:rFonts w:hint="cs"/>
          <w:rtl/>
        </w:rPr>
        <w:t xml:space="preserve">והצד השני יפגין את מה שסאדאת הפגין כאשר הוא בא לארץ, אני חושב שנוכל להגיע לימים טובים יותר. </w:t>
      </w:r>
    </w:p>
    <w:p w14:paraId="1A0D8B72" w14:textId="77777777" w:rsidR="00000000" w:rsidRDefault="00027501">
      <w:pPr>
        <w:pStyle w:val="a0"/>
        <w:rPr>
          <w:rFonts w:hint="cs"/>
          <w:rtl/>
        </w:rPr>
      </w:pPr>
    </w:p>
    <w:p w14:paraId="14AB63D7" w14:textId="77777777" w:rsidR="00000000" w:rsidRDefault="00027501">
      <w:pPr>
        <w:pStyle w:val="a0"/>
        <w:rPr>
          <w:rFonts w:hint="cs"/>
          <w:rtl/>
        </w:rPr>
      </w:pPr>
      <w:r>
        <w:rPr>
          <w:rFonts w:hint="cs"/>
          <w:rtl/>
        </w:rPr>
        <w:t xml:space="preserve">לעצם העניין, אנחנו מדברים על מחסום ארז. איבדנו במחסום ארז אזרח אחד, לוחם מג"ב אחד ושני חיילי צה"ל. תנחומים למשפחות. כמו כן </w:t>
      </w:r>
      <w:r>
        <w:rPr>
          <w:rtl/>
        </w:rPr>
        <w:t>–</w:t>
      </w:r>
      <w:r>
        <w:rPr>
          <w:rFonts w:hint="cs"/>
          <w:rtl/>
        </w:rPr>
        <w:t xml:space="preserve"> יש חמישה פצועים, ואנו מאחלים להם החלמ</w:t>
      </w:r>
      <w:r>
        <w:rPr>
          <w:rFonts w:hint="cs"/>
          <w:rtl/>
        </w:rPr>
        <w:t xml:space="preserve">ה. </w:t>
      </w:r>
    </w:p>
    <w:p w14:paraId="0E21F744" w14:textId="77777777" w:rsidR="00000000" w:rsidRDefault="00027501">
      <w:pPr>
        <w:pStyle w:val="a0"/>
        <w:rPr>
          <w:rFonts w:hint="cs"/>
          <w:rtl/>
        </w:rPr>
      </w:pPr>
    </w:p>
    <w:p w14:paraId="48179C1B" w14:textId="77777777" w:rsidR="00000000" w:rsidRDefault="00027501">
      <w:pPr>
        <w:pStyle w:val="a0"/>
        <w:rPr>
          <w:rFonts w:hint="cs"/>
          <w:rtl/>
        </w:rPr>
      </w:pPr>
      <w:r>
        <w:rPr>
          <w:rFonts w:hint="cs"/>
          <w:rtl/>
        </w:rPr>
        <w:t xml:space="preserve">אני רוצה לשאול את הנוכחים פה, אחרי שהאשה המתאבדת באה ואמרה לחיילים, שכנעה אותם שיש בגופה פלטינה, והם חרגו ונתנו לה לעבור; אני שואל אותך, האלוף במילואים דני יתום: כיצד היית מנחה את הכוחות יום למחרת? תגיד, אם אתה יכול לומר. אין לי ספק בכלל, שמי שלמד את </w:t>
      </w:r>
      <w:r>
        <w:rPr>
          <w:rFonts w:hint="cs"/>
          <w:rtl/>
        </w:rPr>
        <w:t xml:space="preserve">הלקחים מהאירוע הזה, למחרת, צריך לבדוק כל אשה, כל אמבולנס, כל אשה בהיריון, כל אחד ואחד, ואף אחד אז לא יוכל אז לבוא בטענות שישראל מתנכלת לאנשים. </w:t>
      </w:r>
    </w:p>
    <w:p w14:paraId="4CCC9EAF" w14:textId="77777777" w:rsidR="00000000" w:rsidRDefault="00027501">
      <w:pPr>
        <w:pStyle w:val="a0"/>
        <w:rPr>
          <w:rFonts w:hint="cs"/>
          <w:rtl/>
        </w:rPr>
      </w:pPr>
    </w:p>
    <w:p w14:paraId="60F08879" w14:textId="77777777" w:rsidR="00000000" w:rsidRDefault="00027501">
      <w:pPr>
        <w:pStyle w:val="a0"/>
        <w:rPr>
          <w:rFonts w:hint="cs"/>
          <w:rtl/>
        </w:rPr>
      </w:pPr>
      <w:r>
        <w:rPr>
          <w:rFonts w:hint="cs"/>
          <w:rtl/>
        </w:rPr>
        <w:t>אני מוכרח להגיד לכם. חבר הכנסת עזמי בשארה וחברי כנסת אחרים דיברו כאן על סיום הכיבוש. אני שואל אתכם: המאבטחים הא</w:t>
      </w:r>
      <w:r>
        <w:rPr>
          <w:rFonts w:hint="cs"/>
          <w:rtl/>
        </w:rPr>
        <w:t xml:space="preserve">מריקנים באו לכבוש את עזה? לפני שלושה חודשים היה פיגוע. הם באו לעזה על מנת לבדוק איך אפשר לסייע לסטודנטים בעזה ללמוד. הרגו אותם. אז מה מדברים אתנו על הכיבוש? מדובר בחיות אדם. </w:t>
      </w:r>
    </w:p>
    <w:p w14:paraId="06B06F30" w14:textId="77777777" w:rsidR="00000000" w:rsidRDefault="00027501">
      <w:pPr>
        <w:pStyle w:val="a0"/>
        <w:rPr>
          <w:rFonts w:hint="cs"/>
          <w:rtl/>
        </w:rPr>
      </w:pPr>
    </w:p>
    <w:p w14:paraId="39A64720" w14:textId="77777777" w:rsidR="00000000" w:rsidRDefault="00027501">
      <w:pPr>
        <w:pStyle w:val="a0"/>
        <w:rPr>
          <w:rFonts w:hint="cs"/>
          <w:rtl/>
        </w:rPr>
      </w:pPr>
      <w:r>
        <w:rPr>
          <w:rFonts w:hint="cs"/>
          <w:rtl/>
        </w:rPr>
        <w:t xml:space="preserve">אני מוכרח להגיד לכם, מעבר לדברים הללו, אני חושב שהדגם של המפעלים בארז </w:t>
      </w:r>
      <w:r>
        <w:rPr>
          <w:rtl/>
        </w:rPr>
        <w:t>–</w:t>
      </w:r>
      <w:r>
        <w:rPr>
          <w:rFonts w:hint="cs"/>
          <w:rtl/>
        </w:rPr>
        <w:t xml:space="preserve"> הם היו ו</w:t>
      </w:r>
      <w:r>
        <w:rPr>
          <w:rFonts w:hint="cs"/>
          <w:rtl/>
        </w:rPr>
        <w:t>משמשים דוגמה ראויה לחיקוי. 4,000 איש נכנסו מעזה לעבוד במקום, על מנת להביא אוכל למשפחותיהם, והגברת הזאת, המתאבדת המנוולת, רצתה לגדוע את פרנסתם של כל אותם 4,000. 14,000 פועלים היו נכנסים מעזה יום-יום. כתוצאה מזה שהטרמינל נהרס, כתוצאה מהנחיות חדשות, הבדיקה נע</w:t>
      </w:r>
      <w:r>
        <w:rPr>
          <w:rFonts w:hint="cs"/>
          <w:rtl/>
        </w:rPr>
        <w:t xml:space="preserve">שתה יותר מסובכת, יותר קשה, פחות אנשים נכנסו. אין שם שום כוונה, חבר הכנסת עזמי בשארה, לענישה קולקטיבית. מי שגרם לענישה הקולקטיבית זה האשה הזאת ומי ששלח אותה. </w:t>
      </w:r>
    </w:p>
    <w:p w14:paraId="3B03636D" w14:textId="77777777" w:rsidR="00000000" w:rsidRDefault="00027501">
      <w:pPr>
        <w:pStyle w:val="a0"/>
        <w:rPr>
          <w:rFonts w:hint="cs"/>
          <w:rtl/>
        </w:rPr>
      </w:pPr>
    </w:p>
    <w:p w14:paraId="0C0A2D69" w14:textId="77777777" w:rsidR="00000000" w:rsidRDefault="00027501">
      <w:pPr>
        <w:pStyle w:val="a0"/>
        <w:rPr>
          <w:rFonts w:hint="cs"/>
          <w:rtl/>
        </w:rPr>
      </w:pPr>
      <w:r>
        <w:rPr>
          <w:rFonts w:hint="cs"/>
          <w:rtl/>
        </w:rPr>
        <w:t xml:space="preserve">לגבי השולחים אני רוצה להגיד לכם: הגיע הזמן שמדינת ישראל </w:t>
      </w:r>
      <w:r>
        <w:rPr>
          <w:rtl/>
        </w:rPr>
        <w:t>–</w:t>
      </w:r>
      <w:r>
        <w:rPr>
          <w:rFonts w:hint="cs"/>
          <w:rtl/>
        </w:rPr>
        <w:t xml:space="preserve"> ותאמינו לי, מערכת הביטחון סימנה את כל ה</w:t>
      </w:r>
      <w:r>
        <w:rPr>
          <w:rFonts w:hint="cs"/>
          <w:rtl/>
        </w:rPr>
        <w:t xml:space="preserve">אויבים שלה, היא יודעת מי מוציא את ההוראות לפועל ומי נותן אותן </w:t>
      </w:r>
      <w:r>
        <w:rPr>
          <w:rtl/>
        </w:rPr>
        <w:t>–</w:t>
      </w:r>
      <w:r>
        <w:rPr>
          <w:rFonts w:hint="cs"/>
          <w:rtl/>
        </w:rPr>
        <w:t xml:space="preserve"> אני רק מאחל לכולנו שנפסיק לדבר ונמשיך לעשות. וכל הכותרות האלו של נעשה ונעשה ונעשה </w:t>
      </w:r>
      <w:r>
        <w:rPr>
          <w:rtl/>
        </w:rPr>
        <w:t>–</w:t>
      </w:r>
      <w:r>
        <w:rPr>
          <w:rFonts w:hint="cs"/>
          <w:rtl/>
        </w:rPr>
        <w:t xml:space="preserve"> אני מציע שאנחנו נפסיק פה להתלהם וניתן לכוחות שעושים עבודה מצוינת להמשיך בעשייה. </w:t>
      </w:r>
    </w:p>
    <w:p w14:paraId="7D7CBC54" w14:textId="77777777" w:rsidR="00000000" w:rsidRDefault="00027501">
      <w:pPr>
        <w:pStyle w:val="a0"/>
        <w:ind w:firstLine="0"/>
        <w:rPr>
          <w:rFonts w:hint="cs"/>
          <w:rtl/>
        </w:rPr>
      </w:pPr>
    </w:p>
    <w:p w14:paraId="3551E2A5" w14:textId="77777777" w:rsidR="00000000" w:rsidRDefault="00027501">
      <w:pPr>
        <w:pStyle w:val="a0"/>
        <w:ind w:firstLine="0"/>
        <w:rPr>
          <w:rFonts w:hint="cs"/>
          <w:rtl/>
        </w:rPr>
      </w:pPr>
      <w:r>
        <w:rPr>
          <w:rFonts w:hint="cs"/>
          <w:rtl/>
        </w:rPr>
        <w:tab/>
        <w:t>אני מקווה מאוד שהפועלים ב</w:t>
      </w:r>
      <w:r>
        <w:rPr>
          <w:rFonts w:hint="cs"/>
          <w:rtl/>
        </w:rPr>
        <w:t>ארז יחזרו לעבודה, שהפועלים יוכלו להיכנס ולפרנס את בני משפחותיהם, אבל על מנת שזה יהיה כך וזה יעבור, ועל מנת שבמחסומים בגדה - ביהודה ובשומרון - אנשים יוכלו לצאת לעבודתם ללא מחסום וללא שום דבר, צריך להיות בטוחים שאין כוונות למאן דהוא לבצע פעולת התאבדות כזאת א</w:t>
      </w:r>
      <w:r>
        <w:rPr>
          <w:rFonts w:hint="cs"/>
          <w:rtl/>
        </w:rPr>
        <w:t xml:space="preserve">ו אחרת. </w:t>
      </w:r>
    </w:p>
    <w:p w14:paraId="21709ECC" w14:textId="77777777" w:rsidR="00000000" w:rsidRDefault="00027501">
      <w:pPr>
        <w:pStyle w:val="a0"/>
        <w:ind w:firstLine="0"/>
        <w:rPr>
          <w:rFonts w:hint="cs"/>
          <w:rtl/>
        </w:rPr>
      </w:pPr>
    </w:p>
    <w:p w14:paraId="7888BD31" w14:textId="77777777" w:rsidR="00000000" w:rsidRDefault="00027501">
      <w:pPr>
        <w:pStyle w:val="a0"/>
        <w:ind w:firstLine="720"/>
        <w:rPr>
          <w:rFonts w:hint="cs"/>
          <w:rtl/>
        </w:rPr>
      </w:pPr>
      <w:r>
        <w:rPr>
          <w:rFonts w:hint="cs"/>
          <w:rtl/>
        </w:rPr>
        <w:t xml:space="preserve">אני מצטער על האירוע הזה. הוא עלה לנו ביוקר רב, בחיים יקרים של אנשים, ותפסיקו לספר לנו פה סיפורים על הכיבוש. כאן, הבוקר, דיבר מתן וילנאי, אלוף במילואים, ואמר עד כמה הגדר בעזה עזרה למנוע פיגועים. אם זה נכון מה שהוא אומר, ויש כנראה אמת בדברים שלו </w:t>
      </w:r>
      <w:r>
        <w:rPr>
          <w:rtl/>
        </w:rPr>
        <w:t>–</w:t>
      </w:r>
      <w:r>
        <w:rPr>
          <w:rFonts w:hint="cs"/>
          <w:rtl/>
        </w:rPr>
        <w:t xml:space="preserve"> </w:t>
      </w:r>
      <w:r>
        <w:rPr>
          <w:rFonts w:hint="cs"/>
          <w:rtl/>
        </w:rPr>
        <w:t xml:space="preserve">תראו  כמה אויבים יש לנו בתוך חבל עזה, ועוד רבה המלאכה. אני מאחל לכולנו שנשכיל לסייע לביטחונם של תושבי מדינת ישראל. </w:t>
      </w:r>
    </w:p>
    <w:p w14:paraId="30CEECC6" w14:textId="77777777" w:rsidR="00000000" w:rsidRDefault="00027501">
      <w:pPr>
        <w:pStyle w:val="a0"/>
        <w:ind w:firstLine="0"/>
        <w:rPr>
          <w:rFonts w:hint="cs"/>
          <w:rtl/>
        </w:rPr>
      </w:pPr>
    </w:p>
    <w:p w14:paraId="0D5E3808" w14:textId="77777777" w:rsidR="00000000" w:rsidRDefault="00027501">
      <w:pPr>
        <w:pStyle w:val="a0"/>
        <w:ind w:firstLine="0"/>
        <w:rPr>
          <w:rFonts w:hint="cs"/>
          <w:rtl/>
        </w:rPr>
      </w:pPr>
      <w:r>
        <w:rPr>
          <w:rFonts w:hint="cs"/>
          <w:rtl/>
        </w:rPr>
        <w:tab/>
        <w:t xml:space="preserve">לעצם העניין, אדוני היושב בראש, אני מציע להעביר את הנושא לטיפול ועדת החוץ והביטחון. </w:t>
      </w:r>
    </w:p>
    <w:p w14:paraId="7298450C" w14:textId="77777777" w:rsidR="00000000" w:rsidRDefault="00027501">
      <w:pPr>
        <w:pStyle w:val="a0"/>
        <w:ind w:firstLine="0"/>
        <w:rPr>
          <w:rFonts w:hint="cs"/>
          <w:rtl/>
        </w:rPr>
      </w:pPr>
    </w:p>
    <w:p w14:paraId="569DDBC3" w14:textId="77777777" w:rsidR="00000000" w:rsidRDefault="00027501">
      <w:pPr>
        <w:pStyle w:val="af1"/>
        <w:rPr>
          <w:rtl/>
        </w:rPr>
      </w:pPr>
      <w:r>
        <w:rPr>
          <w:rtl/>
        </w:rPr>
        <w:t>היו"ר</w:t>
      </w:r>
      <w:r>
        <w:rPr>
          <w:rFonts w:hint="cs"/>
          <w:rtl/>
        </w:rPr>
        <w:t xml:space="preserve"> אלי בן-מנחם</w:t>
      </w:r>
      <w:r>
        <w:rPr>
          <w:rtl/>
        </w:rPr>
        <w:t>:</w:t>
      </w:r>
    </w:p>
    <w:p w14:paraId="0104B22B" w14:textId="77777777" w:rsidR="00000000" w:rsidRDefault="00027501">
      <w:pPr>
        <w:pStyle w:val="a0"/>
        <w:rPr>
          <w:rtl/>
        </w:rPr>
      </w:pPr>
    </w:p>
    <w:p w14:paraId="2C33C56F" w14:textId="77777777" w:rsidR="00000000" w:rsidRDefault="00027501">
      <w:pPr>
        <w:pStyle w:val="a0"/>
        <w:rPr>
          <w:rFonts w:hint="cs"/>
          <w:rtl/>
        </w:rPr>
      </w:pPr>
      <w:r>
        <w:rPr>
          <w:rFonts w:hint="cs"/>
          <w:rtl/>
        </w:rPr>
        <w:t>תודה לשר גדעון עזרא. רבותי חברי ה</w:t>
      </w:r>
      <w:r>
        <w:rPr>
          <w:rFonts w:hint="cs"/>
          <w:rtl/>
        </w:rPr>
        <w:t xml:space="preserve">כנסת, יש הצעות אחרות. ראשון המציעים </w:t>
      </w:r>
      <w:r>
        <w:rPr>
          <w:rtl/>
        </w:rPr>
        <w:t>–</w:t>
      </w:r>
      <w:r>
        <w:rPr>
          <w:rFonts w:hint="cs"/>
          <w:rtl/>
        </w:rPr>
        <w:t xml:space="preserve"> חבר הכנסת חמי דורון, בבקשה. דקה אחת. </w:t>
      </w:r>
    </w:p>
    <w:p w14:paraId="5929F470" w14:textId="77777777" w:rsidR="00000000" w:rsidRDefault="00027501">
      <w:pPr>
        <w:pStyle w:val="a0"/>
        <w:rPr>
          <w:rFonts w:hint="cs"/>
          <w:rtl/>
        </w:rPr>
      </w:pPr>
    </w:p>
    <w:p w14:paraId="39934C1C" w14:textId="77777777" w:rsidR="00000000" w:rsidRDefault="00027501">
      <w:pPr>
        <w:pStyle w:val="a"/>
        <w:rPr>
          <w:rtl/>
        </w:rPr>
      </w:pPr>
      <w:bookmarkStart w:id="657" w:name="FS000001053T21_01_2004_18_59_44"/>
      <w:bookmarkStart w:id="658" w:name="_Toc90038097"/>
      <w:bookmarkEnd w:id="657"/>
      <w:r>
        <w:rPr>
          <w:rFonts w:hint="eastAsia"/>
          <w:rtl/>
        </w:rPr>
        <w:t>חמי</w:t>
      </w:r>
      <w:r>
        <w:rPr>
          <w:rtl/>
        </w:rPr>
        <w:t xml:space="preserve"> דורון (שינוי):</w:t>
      </w:r>
      <w:bookmarkEnd w:id="658"/>
    </w:p>
    <w:p w14:paraId="62DBA10A" w14:textId="77777777" w:rsidR="00000000" w:rsidRDefault="00027501">
      <w:pPr>
        <w:pStyle w:val="a0"/>
        <w:rPr>
          <w:rFonts w:hint="cs"/>
          <w:rtl/>
        </w:rPr>
      </w:pPr>
    </w:p>
    <w:p w14:paraId="1EBDF8CB" w14:textId="77777777" w:rsidR="00000000" w:rsidRDefault="00027501">
      <w:pPr>
        <w:pStyle w:val="a0"/>
        <w:rPr>
          <w:rFonts w:hint="cs"/>
          <w:rtl/>
        </w:rPr>
      </w:pPr>
      <w:r>
        <w:rPr>
          <w:rFonts w:hint="cs"/>
          <w:rtl/>
        </w:rPr>
        <w:t xml:space="preserve">אדוני היושב-ראש, אדוני השר, חברי וחברות הכנסת, הפיגוע הזה בעזה </w:t>
      </w:r>
      <w:r>
        <w:rPr>
          <w:rtl/>
        </w:rPr>
        <w:t>–</w:t>
      </w:r>
      <w:r>
        <w:rPr>
          <w:rFonts w:hint="cs"/>
          <w:rtl/>
        </w:rPr>
        <w:t xml:space="preserve"> שמענו פה קודם לכן כמה דוברים שמדברים גבוהה גבוהה על הכיבוש, הכיבוש המשחית. רק שכחו דבר אחד: א.</w:t>
      </w:r>
      <w:r>
        <w:rPr>
          <w:rFonts w:hint="cs"/>
          <w:rtl/>
        </w:rPr>
        <w:t xml:space="preserve"> למה זה קרה? מתי נכנסנו לשטחי יהודה ושומרון, מה קרה שנכנסנו לעזה. את זה שכחו, כי זה כבר היה מזמן. זה עבר, זה משנת 1967. שכחו מי פתח במלחמה. </w:t>
      </w:r>
    </w:p>
    <w:p w14:paraId="78FE3665" w14:textId="77777777" w:rsidR="00000000" w:rsidRDefault="00027501">
      <w:pPr>
        <w:pStyle w:val="a0"/>
        <w:rPr>
          <w:rFonts w:hint="cs"/>
          <w:rtl/>
        </w:rPr>
      </w:pPr>
    </w:p>
    <w:p w14:paraId="4B79B8CD" w14:textId="77777777" w:rsidR="00000000" w:rsidRDefault="00027501">
      <w:pPr>
        <w:pStyle w:val="a0"/>
        <w:rPr>
          <w:rFonts w:hint="cs"/>
          <w:rtl/>
        </w:rPr>
      </w:pPr>
      <w:r>
        <w:rPr>
          <w:rFonts w:hint="cs"/>
          <w:rtl/>
        </w:rPr>
        <w:t>מעבר לכך, אני חושב שהפיגוע הזה הוא הוכחה ברורה לרצונם של אנשי ה"חמאס" לנטרל כל אפשרות לחיים נורמליים ברצועה, כי זו</w:t>
      </w:r>
      <w:r>
        <w:rPr>
          <w:rFonts w:hint="cs"/>
          <w:rtl/>
        </w:rPr>
        <w:t xml:space="preserve"> הכוונה שלהם. </w:t>
      </w:r>
    </w:p>
    <w:p w14:paraId="17B370E8" w14:textId="77777777" w:rsidR="00000000" w:rsidRDefault="00027501">
      <w:pPr>
        <w:pStyle w:val="a0"/>
        <w:rPr>
          <w:rFonts w:hint="cs"/>
          <w:rtl/>
        </w:rPr>
      </w:pPr>
    </w:p>
    <w:p w14:paraId="59FF455A" w14:textId="77777777" w:rsidR="00000000" w:rsidRDefault="00027501">
      <w:pPr>
        <w:pStyle w:val="a0"/>
        <w:rPr>
          <w:rFonts w:hint="cs"/>
          <w:rtl/>
        </w:rPr>
      </w:pPr>
      <w:r>
        <w:rPr>
          <w:rFonts w:hint="cs"/>
          <w:rtl/>
        </w:rPr>
        <w:t xml:space="preserve">אני מבקש להסיר את ההצעה מסדר-היום. </w:t>
      </w:r>
    </w:p>
    <w:p w14:paraId="31147C11" w14:textId="77777777" w:rsidR="00000000" w:rsidRDefault="00027501">
      <w:pPr>
        <w:pStyle w:val="a0"/>
        <w:rPr>
          <w:rFonts w:hint="cs"/>
          <w:rtl/>
        </w:rPr>
      </w:pPr>
    </w:p>
    <w:p w14:paraId="79E86101" w14:textId="77777777" w:rsidR="00000000" w:rsidRDefault="00027501">
      <w:pPr>
        <w:pStyle w:val="af1"/>
        <w:rPr>
          <w:rtl/>
        </w:rPr>
      </w:pPr>
      <w:r>
        <w:rPr>
          <w:rtl/>
        </w:rPr>
        <w:t>היו"ר</w:t>
      </w:r>
      <w:r>
        <w:rPr>
          <w:rFonts w:hint="cs"/>
          <w:rtl/>
        </w:rPr>
        <w:t xml:space="preserve"> אלי בן מנחם</w:t>
      </w:r>
      <w:r>
        <w:rPr>
          <w:rtl/>
        </w:rPr>
        <w:t>:</w:t>
      </w:r>
    </w:p>
    <w:p w14:paraId="62DE527B" w14:textId="77777777" w:rsidR="00000000" w:rsidRDefault="00027501">
      <w:pPr>
        <w:pStyle w:val="a0"/>
        <w:rPr>
          <w:rtl/>
        </w:rPr>
      </w:pPr>
    </w:p>
    <w:p w14:paraId="060F20EA" w14:textId="77777777" w:rsidR="00000000" w:rsidRDefault="00027501">
      <w:pPr>
        <w:pStyle w:val="a0"/>
        <w:rPr>
          <w:rFonts w:hint="cs"/>
          <w:rtl/>
        </w:rPr>
      </w:pPr>
      <w:r>
        <w:rPr>
          <w:rFonts w:hint="cs"/>
          <w:rtl/>
        </w:rPr>
        <w:t xml:space="preserve">תודה לחבר הכנסת חמי דורון. חברת הכנסת נעמי בלומנטל, הצעה אחרת. </w:t>
      </w:r>
    </w:p>
    <w:p w14:paraId="0D6E5786" w14:textId="77777777" w:rsidR="00000000" w:rsidRDefault="00027501">
      <w:pPr>
        <w:pStyle w:val="a0"/>
        <w:rPr>
          <w:rFonts w:hint="cs"/>
          <w:rtl/>
        </w:rPr>
      </w:pPr>
    </w:p>
    <w:p w14:paraId="5D207117" w14:textId="77777777" w:rsidR="00000000" w:rsidRDefault="00027501">
      <w:pPr>
        <w:pStyle w:val="a"/>
        <w:rPr>
          <w:rtl/>
        </w:rPr>
      </w:pPr>
      <w:bookmarkStart w:id="659" w:name="FS000000465T21_01_2004_19_02_14"/>
      <w:bookmarkStart w:id="660" w:name="_Toc90038098"/>
      <w:bookmarkEnd w:id="659"/>
      <w:r>
        <w:rPr>
          <w:rFonts w:hint="eastAsia"/>
          <w:rtl/>
        </w:rPr>
        <w:t>נעמי</w:t>
      </w:r>
      <w:r>
        <w:rPr>
          <w:rtl/>
        </w:rPr>
        <w:t xml:space="preserve"> בלומנטל (הליכוד):</w:t>
      </w:r>
      <w:bookmarkEnd w:id="660"/>
    </w:p>
    <w:p w14:paraId="409F6F26" w14:textId="77777777" w:rsidR="00000000" w:rsidRDefault="00027501">
      <w:pPr>
        <w:pStyle w:val="a0"/>
        <w:rPr>
          <w:rFonts w:hint="cs"/>
          <w:rtl/>
        </w:rPr>
      </w:pPr>
    </w:p>
    <w:p w14:paraId="3F77DEF2" w14:textId="77777777" w:rsidR="00000000" w:rsidRDefault="00027501">
      <w:pPr>
        <w:pStyle w:val="a0"/>
        <w:rPr>
          <w:rFonts w:hint="cs"/>
          <w:rtl/>
        </w:rPr>
      </w:pPr>
      <w:r>
        <w:rPr>
          <w:rFonts w:hint="cs"/>
          <w:rtl/>
        </w:rPr>
        <w:t>אדוני היושב-ראש, אדוני השר, חברי וחברות הכנסת, יש לברך על אזורי תעשייה משותפים, ונראה לי שזה צ</w:t>
      </w:r>
      <w:r>
        <w:rPr>
          <w:rFonts w:hint="cs"/>
          <w:rtl/>
        </w:rPr>
        <w:t>ריך להיות הכיוון לעתיד -  גם מה שיש היום בארז, אבל גם לעתיד. אני מצפה מחברי הכנסת הערבים שנמצאים כאן אתנו, שצועקים השכם והערב - כיבוש, ושוב כיבוש - לתרום להפסקת מעשי הטרור, כדי שאותם אזורי תעשייה משותפים יביאו פרנסה, והם כבר מביאים, ויכולים להעלות את איכות</w:t>
      </w:r>
      <w:r>
        <w:rPr>
          <w:rFonts w:hint="cs"/>
          <w:rtl/>
        </w:rPr>
        <w:t xml:space="preserve"> החיים, את רמת החיים, גם של פלסטינים שגרים שם וגם של ישראלים וירדנים, וכדי שיפרחו ויביאו לאיכות חיים הרבה יותר טובה. תודה. </w:t>
      </w:r>
    </w:p>
    <w:p w14:paraId="74B0B118" w14:textId="77777777" w:rsidR="00000000" w:rsidRDefault="00027501">
      <w:pPr>
        <w:pStyle w:val="a0"/>
        <w:rPr>
          <w:rFonts w:hint="cs"/>
          <w:rtl/>
        </w:rPr>
      </w:pPr>
    </w:p>
    <w:p w14:paraId="3986D4FD" w14:textId="77777777" w:rsidR="00000000" w:rsidRDefault="00027501">
      <w:pPr>
        <w:pStyle w:val="af1"/>
        <w:rPr>
          <w:rtl/>
        </w:rPr>
      </w:pPr>
      <w:r>
        <w:rPr>
          <w:rtl/>
        </w:rPr>
        <w:t>היו"ר</w:t>
      </w:r>
      <w:r>
        <w:rPr>
          <w:rFonts w:hint="cs"/>
          <w:rtl/>
        </w:rPr>
        <w:t xml:space="preserve"> אלי בן-מנחם</w:t>
      </w:r>
      <w:r>
        <w:rPr>
          <w:rtl/>
        </w:rPr>
        <w:t>:</w:t>
      </w:r>
    </w:p>
    <w:p w14:paraId="04A5BDB6" w14:textId="77777777" w:rsidR="00000000" w:rsidRDefault="00027501">
      <w:pPr>
        <w:pStyle w:val="a0"/>
        <w:rPr>
          <w:rtl/>
        </w:rPr>
      </w:pPr>
    </w:p>
    <w:p w14:paraId="656BB3C0" w14:textId="77777777" w:rsidR="00000000" w:rsidRDefault="00027501">
      <w:pPr>
        <w:pStyle w:val="a0"/>
        <w:rPr>
          <w:rFonts w:hint="cs"/>
          <w:rtl/>
        </w:rPr>
      </w:pPr>
      <w:r>
        <w:rPr>
          <w:rFonts w:hint="cs"/>
          <w:rtl/>
        </w:rPr>
        <w:t xml:space="preserve">תודה לחברת הכנסת נעמי בלומנטל. חבר הכנסת נסים זאב. בבקשה. </w:t>
      </w:r>
    </w:p>
    <w:p w14:paraId="6FDBB546" w14:textId="77777777" w:rsidR="00000000" w:rsidRDefault="00027501">
      <w:pPr>
        <w:pStyle w:val="a0"/>
        <w:rPr>
          <w:rFonts w:hint="cs"/>
          <w:rtl/>
        </w:rPr>
      </w:pPr>
    </w:p>
    <w:p w14:paraId="5AC6272E" w14:textId="77777777" w:rsidR="00000000" w:rsidRDefault="00027501">
      <w:pPr>
        <w:pStyle w:val="a"/>
        <w:rPr>
          <w:rtl/>
        </w:rPr>
      </w:pPr>
      <w:bookmarkStart w:id="661" w:name="FS000000490T21_01_2004_19_04_41"/>
      <w:bookmarkStart w:id="662" w:name="_Toc90038099"/>
      <w:bookmarkEnd w:id="661"/>
      <w:r>
        <w:rPr>
          <w:rFonts w:hint="eastAsia"/>
          <w:rtl/>
        </w:rPr>
        <w:t>נסים</w:t>
      </w:r>
      <w:r>
        <w:rPr>
          <w:rtl/>
        </w:rPr>
        <w:t xml:space="preserve"> זאב (ש"ס):</w:t>
      </w:r>
      <w:bookmarkEnd w:id="662"/>
    </w:p>
    <w:p w14:paraId="7ED9E726" w14:textId="77777777" w:rsidR="00000000" w:rsidRDefault="00027501">
      <w:pPr>
        <w:pStyle w:val="a0"/>
        <w:rPr>
          <w:rFonts w:hint="cs"/>
          <w:rtl/>
        </w:rPr>
      </w:pPr>
    </w:p>
    <w:p w14:paraId="08859C09" w14:textId="77777777" w:rsidR="00000000" w:rsidRDefault="00027501">
      <w:pPr>
        <w:pStyle w:val="a0"/>
        <w:rPr>
          <w:rFonts w:hint="cs"/>
          <w:rtl/>
        </w:rPr>
      </w:pPr>
      <w:r>
        <w:rPr>
          <w:rFonts w:hint="cs"/>
          <w:rtl/>
        </w:rPr>
        <w:t>אדוני היושב בראש, לא הבנתי מה הלקח</w:t>
      </w:r>
      <w:r>
        <w:rPr>
          <w:rFonts w:hint="cs"/>
          <w:rtl/>
        </w:rPr>
        <w:t xml:space="preserve">ים שהופקו כתוצאה מהפיגוע הנורא והאכזרי הזה. האם צה"ל שינה איזו מדיניות, או שיומיים לאחר מכן שוב נפתחו אותם שערים לכל מאן דבעי? אני חושב שהממשלה צריכה לעשות תוכנית רצינית יותר, שכל הפועלים שבעזה יעברו למצרים, ושם ימצאו את עבודתם; וכל הערבים שביהודה ושומרון </w:t>
      </w:r>
      <w:r>
        <w:rPr>
          <w:rFonts w:hint="cs"/>
          <w:rtl/>
        </w:rPr>
        <w:t xml:space="preserve">- שייסעו לירדן. מה היה לפני ששת הימים? איפה עבדו תושבי עזה? הם באו למדינת ישראל לעבוד? מה הם רוצים? הם רוצים את לחמנו, רוצים גם את דמנו. </w:t>
      </w:r>
    </w:p>
    <w:p w14:paraId="08BFC93C" w14:textId="77777777" w:rsidR="00000000" w:rsidRDefault="00027501">
      <w:pPr>
        <w:pStyle w:val="a0"/>
        <w:rPr>
          <w:rFonts w:hint="cs"/>
          <w:rtl/>
        </w:rPr>
      </w:pPr>
    </w:p>
    <w:p w14:paraId="4097AC9B" w14:textId="77777777" w:rsidR="00000000" w:rsidRDefault="00027501">
      <w:pPr>
        <w:pStyle w:val="af1"/>
        <w:rPr>
          <w:rtl/>
        </w:rPr>
      </w:pPr>
      <w:r>
        <w:rPr>
          <w:rtl/>
        </w:rPr>
        <w:t>היו"ר</w:t>
      </w:r>
      <w:r>
        <w:rPr>
          <w:rFonts w:hint="cs"/>
          <w:rtl/>
        </w:rPr>
        <w:t xml:space="preserve"> אלי בן-מנחם</w:t>
      </w:r>
      <w:r>
        <w:rPr>
          <w:rtl/>
        </w:rPr>
        <w:t>:</w:t>
      </w:r>
    </w:p>
    <w:p w14:paraId="15C59DCA" w14:textId="77777777" w:rsidR="00000000" w:rsidRDefault="00027501">
      <w:pPr>
        <w:pStyle w:val="a0"/>
        <w:rPr>
          <w:rtl/>
        </w:rPr>
      </w:pPr>
    </w:p>
    <w:p w14:paraId="5942FBF0" w14:textId="77777777" w:rsidR="00000000" w:rsidRDefault="00027501">
      <w:pPr>
        <w:pStyle w:val="a0"/>
        <w:rPr>
          <w:rFonts w:hint="cs"/>
          <w:rtl/>
        </w:rPr>
      </w:pPr>
      <w:r>
        <w:rPr>
          <w:rFonts w:hint="cs"/>
          <w:rtl/>
        </w:rPr>
        <w:t xml:space="preserve">תודה לחבר הכנסת זאב. חבר הכנסת אריה אלדד, בבקשה. דקה. </w:t>
      </w:r>
    </w:p>
    <w:p w14:paraId="79C810CF" w14:textId="77777777" w:rsidR="00000000" w:rsidRDefault="00027501">
      <w:pPr>
        <w:pStyle w:val="a0"/>
        <w:rPr>
          <w:rFonts w:hint="cs"/>
          <w:rtl/>
        </w:rPr>
      </w:pPr>
    </w:p>
    <w:p w14:paraId="0B39C140" w14:textId="77777777" w:rsidR="00000000" w:rsidRDefault="00027501">
      <w:pPr>
        <w:pStyle w:val="a"/>
        <w:rPr>
          <w:rtl/>
        </w:rPr>
      </w:pPr>
      <w:bookmarkStart w:id="663" w:name="FS000001055T21_01_2004_19_07_07"/>
      <w:bookmarkStart w:id="664" w:name="_Toc90038100"/>
      <w:bookmarkEnd w:id="663"/>
      <w:r>
        <w:rPr>
          <w:rFonts w:hint="eastAsia"/>
          <w:rtl/>
        </w:rPr>
        <w:t>אריה</w:t>
      </w:r>
      <w:r>
        <w:rPr>
          <w:rtl/>
        </w:rPr>
        <w:t xml:space="preserve"> אלדד (האיחוד הלאומי - ישראל ביתנו):</w:t>
      </w:r>
      <w:bookmarkEnd w:id="664"/>
    </w:p>
    <w:p w14:paraId="41B76507" w14:textId="77777777" w:rsidR="00000000" w:rsidRDefault="00027501">
      <w:pPr>
        <w:pStyle w:val="a0"/>
        <w:rPr>
          <w:rFonts w:hint="cs"/>
          <w:rtl/>
        </w:rPr>
      </w:pPr>
    </w:p>
    <w:p w14:paraId="33ABA0E6" w14:textId="77777777" w:rsidR="00000000" w:rsidRDefault="00027501">
      <w:pPr>
        <w:pStyle w:val="a0"/>
        <w:rPr>
          <w:rFonts w:hint="cs"/>
          <w:rtl/>
        </w:rPr>
      </w:pPr>
      <w:r>
        <w:rPr>
          <w:rFonts w:hint="cs"/>
          <w:rtl/>
        </w:rPr>
        <w:t>אדוני היושב-ראש, בכל מבול התגובות על האירוע במחסום ארז, לא שמעתי איש שמאל אחד, מאלה שבחודשים האחרונים עושים רצח אופי לכל חיילי צה"ל על כך שהם מתעללים ומשפילים ערבים במחסומים, ויצרו תמונת מצב שחיילי צה"ל כבר חוששים לעמוד בפקודות של עצמם, להיות קשוחים, להגן</w:t>
      </w:r>
      <w:r>
        <w:rPr>
          <w:rFonts w:hint="cs"/>
          <w:rtl/>
        </w:rPr>
        <w:t xml:space="preserve"> על חייהם ולהגן על תושבי מדינת ישראל - לא שמעתי אחד מהם מכה על חטא ואומר: גם ידי שפכו את הדם. </w:t>
      </w:r>
    </w:p>
    <w:p w14:paraId="5A486BD9" w14:textId="77777777" w:rsidR="00000000" w:rsidRDefault="00027501">
      <w:pPr>
        <w:pStyle w:val="a0"/>
        <w:rPr>
          <w:rFonts w:hint="cs"/>
          <w:rtl/>
        </w:rPr>
      </w:pPr>
    </w:p>
    <w:p w14:paraId="275E4AEF" w14:textId="77777777" w:rsidR="00000000" w:rsidRDefault="00027501">
      <w:pPr>
        <w:pStyle w:val="af1"/>
        <w:rPr>
          <w:rtl/>
        </w:rPr>
      </w:pPr>
      <w:r>
        <w:rPr>
          <w:rtl/>
        </w:rPr>
        <w:t>היו"ר</w:t>
      </w:r>
      <w:r>
        <w:rPr>
          <w:rFonts w:hint="cs"/>
          <w:rtl/>
        </w:rPr>
        <w:t xml:space="preserve"> אלי בן-מנחם</w:t>
      </w:r>
      <w:r>
        <w:rPr>
          <w:rtl/>
        </w:rPr>
        <w:t>:</w:t>
      </w:r>
    </w:p>
    <w:p w14:paraId="676D8A43" w14:textId="77777777" w:rsidR="00000000" w:rsidRDefault="00027501">
      <w:pPr>
        <w:pStyle w:val="a0"/>
        <w:rPr>
          <w:rtl/>
        </w:rPr>
      </w:pPr>
    </w:p>
    <w:p w14:paraId="705E2B91" w14:textId="77777777" w:rsidR="00000000" w:rsidRDefault="00027501">
      <w:pPr>
        <w:pStyle w:val="a0"/>
        <w:rPr>
          <w:rFonts w:hint="cs"/>
          <w:rtl/>
        </w:rPr>
      </w:pPr>
      <w:r>
        <w:rPr>
          <w:rFonts w:hint="cs"/>
          <w:rtl/>
        </w:rPr>
        <w:t xml:space="preserve">תודה לחבר הכנסת אלדד. חבר הכנסת דהאמשה, בבקשה. </w:t>
      </w:r>
    </w:p>
    <w:p w14:paraId="67BA43D9" w14:textId="77777777" w:rsidR="00000000" w:rsidRDefault="00027501">
      <w:pPr>
        <w:pStyle w:val="a0"/>
        <w:rPr>
          <w:rFonts w:hint="cs"/>
          <w:rtl/>
        </w:rPr>
      </w:pPr>
    </w:p>
    <w:p w14:paraId="6FC9C481" w14:textId="77777777" w:rsidR="00000000" w:rsidRDefault="00027501">
      <w:pPr>
        <w:pStyle w:val="a"/>
        <w:rPr>
          <w:rtl/>
        </w:rPr>
      </w:pPr>
      <w:bookmarkStart w:id="665" w:name="FS000000550T21_01_2004_19_18_34"/>
      <w:bookmarkStart w:id="666" w:name="_Toc90038101"/>
      <w:bookmarkEnd w:id="665"/>
      <w:r>
        <w:rPr>
          <w:rFonts w:hint="eastAsia"/>
          <w:rtl/>
        </w:rPr>
        <w:t>עבד</w:t>
      </w:r>
      <w:r>
        <w:rPr>
          <w:rtl/>
        </w:rPr>
        <w:t>-אלמאלכ דהאמשה (רע"ם):</w:t>
      </w:r>
      <w:bookmarkEnd w:id="666"/>
    </w:p>
    <w:p w14:paraId="2A847F8D" w14:textId="77777777" w:rsidR="00000000" w:rsidRDefault="00027501">
      <w:pPr>
        <w:pStyle w:val="a0"/>
        <w:rPr>
          <w:rFonts w:hint="cs"/>
          <w:rtl/>
        </w:rPr>
      </w:pPr>
    </w:p>
    <w:p w14:paraId="381E1346" w14:textId="77777777" w:rsidR="00000000" w:rsidRDefault="00027501">
      <w:pPr>
        <w:pStyle w:val="a0"/>
        <w:rPr>
          <w:rFonts w:hint="cs"/>
          <w:rtl/>
        </w:rPr>
      </w:pPr>
      <w:r>
        <w:rPr>
          <w:rFonts w:hint="cs"/>
          <w:rtl/>
        </w:rPr>
        <w:t>כבוד היושב-ראש, חברי חברי הכנסת, אני שותף לדעתה של חברת הכנסת בל</w:t>
      </w:r>
      <w:r>
        <w:rPr>
          <w:rFonts w:hint="cs"/>
          <w:rtl/>
        </w:rPr>
        <w:t xml:space="preserve">ומנטל, שאכן צריך שיהיו אזורי תעשייה משותפים, ויהיה שיתוף פעולה ושגשוג ושלום, כי בלי שלום, שום דבר כזה לא יקום ולא יהיה. </w:t>
      </w:r>
    </w:p>
    <w:p w14:paraId="74D6301B" w14:textId="77777777" w:rsidR="00000000" w:rsidRDefault="00027501">
      <w:pPr>
        <w:pStyle w:val="a0"/>
        <w:rPr>
          <w:rFonts w:hint="cs"/>
          <w:rtl/>
        </w:rPr>
      </w:pPr>
    </w:p>
    <w:p w14:paraId="5800672E" w14:textId="77777777" w:rsidR="00000000" w:rsidRDefault="00027501">
      <w:pPr>
        <w:pStyle w:val="a0"/>
        <w:rPr>
          <w:rFonts w:hint="cs"/>
          <w:rtl/>
        </w:rPr>
      </w:pPr>
      <w:r>
        <w:rPr>
          <w:rFonts w:hint="cs"/>
          <w:rtl/>
        </w:rPr>
        <w:t>הצעתו של חבר הכנסת זאב לשלוח את הערבים מעזה למצרים, ואת אלה מהגדה המערבית לירדן, אומרת לאן נשלח אותך, חבר הכנסת זאב. אני מציע שתלך למר</w:t>
      </w:r>
      <w:r>
        <w:rPr>
          <w:rFonts w:hint="cs"/>
          <w:rtl/>
        </w:rPr>
        <w:t xml:space="preserve">וקו. שם יקבלו אותך יפה. אם זו הדרך, אז שזה יחול על כולם. בארץ הזאת נחיה כולנו יחד - או מתחת לאדמה או מעל לאדמה; או כולנו פה או כולנו לא פה. אל תחשבו על הטרנספר, תעזבו את הסיפורים האלה. </w:t>
      </w:r>
    </w:p>
    <w:p w14:paraId="228334CB" w14:textId="77777777" w:rsidR="00000000" w:rsidRDefault="00027501">
      <w:pPr>
        <w:pStyle w:val="a0"/>
        <w:rPr>
          <w:rFonts w:hint="cs"/>
          <w:rtl/>
        </w:rPr>
      </w:pPr>
    </w:p>
    <w:p w14:paraId="1E8D047F" w14:textId="77777777" w:rsidR="00000000" w:rsidRDefault="00027501">
      <w:pPr>
        <w:pStyle w:val="af0"/>
        <w:rPr>
          <w:rtl/>
        </w:rPr>
      </w:pPr>
      <w:r>
        <w:rPr>
          <w:rFonts w:hint="eastAsia"/>
          <w:rtl/>
        </w:rPr>
        <w:t>יאיר</w:t>
      </w:r>
      <w:r>
        <w:rPr>
          <w:rtl/>
        </w:rPr>
        <w:t xml:space="preserve"> פרץ (ש"ס):</w:t>
      </w:r>
    </w:p>
    <w:p w14:paraId="22F2512F" w14:textId="77777777" w:rsidR="00000000" w:rsidRDefault="00027501">
      <w:pPr>
        <w:pStyle w:val="a0"/>
        <w:rPr>
          <w:rFonts w:hint="cs"/>
          <w:rtl/>
        </w:rPr>
      </w:pPr>
    </w:p>
    <w:p w14:paraId="452131C5" w14:textId="77777777" w:rsidR="00000000" w:rsidRDefault="00027501">
      <w:pPr>
        <w:pStyle w:val="a0"/>
        <w:rPr>
          <w:rFonts w:hint="cs"/>
          <w:rtl/>
        </w:rPr>
      </w:pPr>
      <w:r>
        <w:rPr>
          <w:rFonts w:hint="cs"/>
          <w:rtl/>
        </w:rPr>
        <w:t xml:space="preserve">הוא לא התכוון - - - </w:t>
      </w:r>
    </w:p>
    <w:p w14:paraId="257F272A" w14:textId="77777777" w:rsidR="00000000" w:rsidRDefault="00027501">
      <w:pPr>
        <w:pStyle w:val="a0"/>
        <w:rPr>
          <w:rFonts w:hint="cs"/>
          <w:rtl/>
        </w:rPr>
      </w:pPr>
    </w:p>
    <w:p w14:paraId="1A0E2C82" w14:textId="77777777" w:rsidR="00000000" w:rsidRDefault="00027501">
      <w:pPr>
        <w:pStyle w:val="-"/>
        <w:rPr>
          <w:rtl/>
        </w:rPr>
      </w:pPr>
      <w:bookmarkStart w:id="667" w:name="FS000000550T21_01_2004_19_21_04C"/>
      <w:bookmarkEnd w:id="667"/>
      <w:r>
        <w:rPr>
          <w:rtl/>
        </w:rPr>
        <w:t>עבד-אלמאלכ דהאמשה (רע"ם):</w:t>
      </w:r>
    </w:p>
    <w:p w14:paraId="2CCE3E2F" w14:textId="77777777" w:rsidR="00000000" w:rsidRDefault="00027501">
      <w:pPr>
        <w:pStyle w:val="a0"/>
        <w:rPr>
          <w:rtl/>
        </w:rPr>
      </w:pPr>
    </w:p>
    <w:p w14:paraId="7F346B6F" w14:textId="77777777" w:rsidR="00000000" w:rsidRDefault="00027501">
      <w:pPr>
        <w:pStyle w:val="a0"/>
        <w:rPr>
          <w:rFonts w:hint="cs"/>
          <w:rtl/>
        </w:rPr>
      </w:pPr>
      <w:r>
        <w:rPr>
          <w:rFonts w:hint="cs"/>
          <w:rtl/>
        </w:rPr>
        <w:t>בסד</w:t>
      </w:r>
      <w:r>
        <w:rPr>
          <w:rFonts w:hint="cs"/>
          <w:rtl/>
        </w:rPr>
        <w:t xml:space="preserve">ר, אם לא התכוון, אז הדברים במקומם. </w:t>
      </w:r>
    </w:p>
    <w:p w14:paraId="190A83C7" w14:textId="77777777" w:rsidR="00000000" w:rsidRDefault="00027501">
      <w:pPr>
        <w:pStyle w:val="a0"/>
        <w:rPr>
          <w:rFonts w:hint="cs"/>
          <w:rtl/>
        </w:rPr>
      </w:pPr>
    </w:p>
    <w:p w14:paraId="436E25E9" w14:textId="77777777" w:rsidR="00000000" w:rsidRDefault="00027501">
      <w:pPr>
        <w:pStyle w:val="a0"/>
        <w:rPr>
          <w:rFonts w:hint="cs"/>
          <w:rtl/>
        </w:rPr>
      </w:pPr>
      <w:r>
        <w:rPr>
          <w:rFonts w:hint="cs"/>
          <w:rtl/>
        </w:rPr>
        <w:t xml:space="preserve">לחבר הכנסת אלדד - שום דבר בעולם לא ייפה את הידיים ולא יחפה על המעשים. אתה לא יכול לייפות את ידי חיילי צה"ל כאשר יש רצח, יש דם ושפיכות דמים יום-יום. כל הכנסת הזאת, כל העולם, לא ייפה את ידיהם. מי ששופך את הדם </w:t>
      </w:r>
      <w:r>
        <w:rPr>
          <w:rtl/>
        </w:rPr>
        <w:t>–</w:t>
      </w:r>
      <w:r>
        <w:rPr>
          <w:rFonts w:hint="cs"/>
          <w:rtl/>
        </w:rPr>
        <w:t xml:space="preserve"> העולם רואה</w:t>
      </w:r>
      <w:r>
        <w:rPr>
          <w:rFonts w:hint="cs"/>
          <w:rtl/>
        </w:rPr>
        <w:t xml:space="preserve"> אותו ומכיר אותו. צריך לסיים את הכיבוש, צריך לסיים את שפיכות הדמים מכל הצדדים ובכל הכיוונים. </w:t>
      </w:r>
    </w:p>
    <w:p w14:paraId="73B13375" w14:textId="77777777" w:rsidR="00000000" w:rsidRDefault="00027501">
      <w:pPr>
        <w:pStyle w:val="a0"/>
        <w:rPr>
          <w:rFonts w:hint="cs"/>
          <w:rtl/>
        </w:rPr>
      </w:pPr>
    </w:p>
    <w:p w14:paraId="70100B35" w14:textId="77777777" w:rsidR="00000000" w:rsidRDefault="00027501">
      <w:pPr>
        <w:pStyle w:val="a0"/>
        <w:rPr>
          <w:rFonts w:hint="cs"/>
          <w:rtl/>
        </w:rPr>
      </w:pPr>
      <w:r>
        <w:rPr>
          <w:rFonts w:hint="cs"/>
          <w:rtl/>
        </w:rPr>
        <w:t xml:space="preserve">לחבר הכנסת בריזון, לך גם מגיעה מלה אחת. אמרת שיזכרו מי פתח במלחמה. ב-1967 שמעתי את הפקודה כאשר הייתי סטודנט. בשעה 09:00 אמר מפקד גזרת הדרום: כוחות השריון, נועו. </w:t>
      </w:r>
      <w:r>
        <w:rPr>
          <w:rFonts w:hint="cs"/>
          <w:rtl/>
        </w:rPr>
        <w:t>הוא פתח את המלחמה. ארבע שעות לפני כן בבוקר כבר היו המטוסים בתוך מצרים. מי פתח במלחמה ב-1967? נניח שפתחו במלחמה, אז זה נותן זכות לכבוש את אדמתם? לשעבד אותם? לא להגיע אתם לפשרה ולשלום?</w:t>
      </w:r>
    </w:p>
    <w:p w14:paraId="328AEC43" w14:textId="77777777" w:rsidR="00000000" w:rsidRDefault="00027501">
      <w:pPr>
        <w:pStyle w:val="a0"/>
        <w:ind w:firstLine="0"/>
        <w:rPr>
          <w:rFonts w:hint="cs"/>
          <w:rtl/>
        </w:rPr>
      </w:pPr>
    </w:p>
    <w:p w14:paraId="1696917F" w14:textId="77777777" w:rsidR="00000000" w:rsidRDefault="00027501">
      <w:pPr>
        <w:pStyle w:val="af1"/>
        <w:rPr>
          <w:rFonts w:hint="cs"/>
          <w:rtl/>
        </w:rPr>
      </w:pPr>
      <w:r>
        <w:rPr>
          <w:rtl/>
        </w:rPr>
        <w:t>היו"ר</w:t>
      </w:r>
      <w:r>
        <w:rPr>
          <w:rFonts w:hint="cs"/>
          <w:rtl/>
        </w:rPr>
        <w:t xml:space="preserve"> אלי בן-מנחם:</w:t>
      </w:r>
    </w:p>
    <w:p w14:paraId="29586FBB" w14:textId="77777777" w:rsidR="00000000" w:rsidRDefault="00027501">
      <w:pPr>
        <w:pStyle w:val="a0"/>
        <w:rPr>
          <w:rFonts w:hint="cs"/>
          <w:rtl/>
        </w:rPr>
      </w:pPr>
    </w:p>
    <w:p w14:paraId="40C3346C" w14:textId="77777777" w:rsidR="00000000" w:rsidRDefault="00027501">
      <w:pPr>
        <w:pStyle w:val="a0"/>
        <w:rPr>
          <w:rFonts w:hint="cs"/>
          <w:rtl/>
        </w:rPr>
      </w:pPr>
      <w:r>
        <w:rPr>
          <w:rFonts w:hint="cs"/>
          <w:rtl/>
        </w:rPr>
        <w:t>חבר הכנסת דהאמשה, נא לסיים.</w:t>
      </w:r>
    </w:p>
    <w:p w14:paraId="1BBEE4C2" w14:textId="77777777" w:rsidR="00000000" w:rsidRDefault="00027501">
      <w:pPr>
        <w:pStyle w:val="a0"/>
        <w:ind w:firstLine="0"/>
        <w:rPr>
          <w:rFonts w:hint="cs"/>
          <w:rtl/>
        </w:rPr>
      </w:pPr>
    </w:p>
    <w:p w14:paraId="055AB1EF" w14:textId="77777777" w:rsidR="00000000" w:rsidRDefault="00027501">
      <w:pPr>
        <w:pStyle w:val="-"/>
        <w:rPr>
          <w:rtl/>
        </w:rPr>
      </w:pPr>
      <w:bookmarkStart w:id="668" w:name="FS000000965T21_01_2004_18_56_20C"/>
      <w:bookmarkStart w:id="669" w:name="FS000000550T21_01_2004_18_56_26"/>
      <w:bookmarkStart w:id="670" w:name="FS000000550T21_01_2004_18_56_30C"/>
      <w:bookmarkEnd w:id="668"/>
      <w:bookmarkEnd w:id="669"/>
      <w:bookmarkEnd w:id="670"/>
      <w:r>
        <w:rPr>
          <w:rtl/>
        </w:rPr>
        <w:t>עבד-אלמאלכ דהאמשה (רע"ם</w:t>
      </w:r>
      <w:r>
        <w:rPr>
          <w:rtl/>
        </w:rPr>
        <w:t>):</w:t>
      </w:r>
    </w:p>
    <w:p w14:paraId="0368CDEF" w14:textId="77777777" w:rsidR="00000000" w:rsidRDefault="00027501">
      <w:pPr>
        <w:pStyle w:val="a0"/>
        <w:rPr>
          <w:rtl/>
        </w:rPr>
      </w:pPr>
    </w:p>
    <w:p w14:paraId="66B0EE76" w14:textId="77777777" w:rsidR="00000000" w:rsidRDefault="00027501">
      <w:pPr>
        <w:pStyle w:val="a0"/>
        <w:rPr>
          <w:rFonts w:hint="cs"/>
          <w:rtl/>
        </w:rPr>
      </w:pPr>
      <w:r>
        <w:rPr>
          <w:rFonts w:hint="cs"/>
          <w:rtl/>
        </w:rPr>
        <w:t>איך הדברים האלה מסתדרים?</w:t>
      </w:r>
    </w:p>
    <w:p w14:paraId="2CB91E41" w14:textId="77777777" w:rsidR="00000000" w:rsidRDefault="00027501">
      <w:pPr>
        <w:pStyle w:val="a0"/>
        <w:ind w:firstLine="0"/>
        <w:rPr>
          <w:rFonts w:hint="cs"/>
          <w:rtl/>
        </w:rPr>
      </w:pPr>
    </w:p>
    <w:p w14:paraId="54CA60FB" w14:textId="77777777" w:rsidR="00000000" w:rsidRDefault="00027501">
      <w:pPr>
        <w:pStyle w:val="af1"/>
        <w:rPr>
          <w:rFonts w:hint="cs"/>
          <w:rtl/>
        </w:rPr>
      </w:pPr>
      <w:r>
        <w:rPr>
          <w:rtl/>
        </w:rPr>
        <w:t>היו"ר</w:t>
      </w:r>
      <w:r>
        <w:rPr>
          <w:rFonts w:hint="cs"/>
          <w:rtl/>
        </w:rPr>
        <w:t xml:space="preserve"> אלי בן-מנחם:</w:t>
      </w:r>
    </w:p>
    <w:p w14:paraId="72F74DF4" w14:textId="77777777" w:rsidR="00000000" w:rsidRDefault="00027501">
      <w:pPr>
        <w:pStyle w:val="a0"/>
        <w:ind w:firstLine="0"/>
        <w:rPr>
          <w:rFonts w:hint="cs"/>
          <w:rtl/>
        </w:rPr>
      </w:pPr>
    </w:p>
    <w:p w14:paraId="14768281" w14:textId="77777777" w:rsidR="00000000" w:rsidRDefault="00027501">
      <w:pPr>
        <w:pStyle w:val="a0"/>
        <w:ind w:firstLine="0"/>
        <w:rPr>
          <w:rFonts w:hint="cs"/>
          <w:rtl/>
        </w:rPr>
      </w:pPr>
      <w:r>
        <w:rPr>
          <w:rFonts w:hint="cs"/>
          <w:rtl/>
        </w:rPr>
        <w:tab/>
        <w:t>חבר הכנסת דהאמשה, מספיק.</w:t>
      </w:r>
    </w:p>
    <w:p w14:paraId="217941E4" w14:textId="77777777" w:rsidR="00000000" w:rsidRDefault="00027501">
      <w:pPr>
        <w:pStyle w:val="a0"/>
        <w:ind w:firstLine="0"/>
        <w:rPr>
          <w:rFonts w:hint="cs"/>
          <w:rtl/>
        </w:rPr>
      </w:pPr>
    </w:p>
    <w:p w14:paraId="43E1960E" w14:textId="77777777" w:rsidR="00000000" w:rsidRDefault="00027501">
      <w:pPr>
        <w:pStyle w:val="-"/>
        <w:rPr>
          <w:rtl/>
        </w:rPr>
      </w:pPr>
      <w:bookmarkStart w:id="671" w:name="FS000000550T21_01_2004_18_56_44C"/>
      <w:bookmarkEnd w:id="671"/>
      <w:r>
        <w:rPr>
          <w:rtl/>
        </w:rPr>
        <w:t>עבד-אלמאלכ דהאמשה (רע"ם):</w:t>
      </w:r>
    </w:p>
    <w:p w14:paraId="404662D7" w14:textId="77777777" w:rsidR="00000000" w:rsidRDefault="00027501">
      <w:pPr>
        <w:pStyle w:val="a0"/>
        <w:rPr>
          <w:rtl/>
        </w:rPr>
      </w:pPr>
    </w:p>
    <w:p w14:paraId="674A9E15" w14:textId="77777777" w:rsidR="00000000" w:rsidRDefault="00027501">
      <w:pPr>
        <w:pStyle w:val="a0"/>
        <w:rPr>
          <w:rFonts w:hint="cs"/>
          <w:rtl/>
        </w:rPr>
      </w:pPr>
      <w:r>
        <w:rPr>
          <w:rFonts w:hint="cs"/>
          <w:rtl/>
        </w:rPr>
        <w:t xml:space="preserve">תודה רבה. </w:t>
      </w:r>
    </w:p>
    <w:p w14:paraId="349F6C83" w14:textId="77777777" w:rsidR="00000000" w:rsidRDefault="00027501">
      <w:pPr>
        <w:pStyle w:val="a0"/>
        <w:ind w:firstLine="0"/>
        <w:rPr>
          <w:rFonts w:hint="cs"/>
          <w:rtl/>
        </w:rPr>
      </w:pPr>
    </w:p>
    <w:p w14:paraId="6312B21B" w14:textId="77777777" w:rsidR="00000000" w:rsidRDefault="00027501">
      <w:pPr>
        <w:pStyle w:val="af1"/>
        <w:rPr>
          <w:rFonts w:hint="cs"/>
          <w:rtl/>
        </w:rPr>
      </w:pPr>
      <w:r>
        <w:rPr>
          <w:rtl/>
        </w:rPr>
        <w:t>היו"ר</w:t>
      </w:r>
      <w:r>
        <w:rPr>
          <w:rFonts w:hint="cs"/>
          <w:rtl/>
        </w:rPr>
        <w:t xml:space="preserve"> אלי בן-מנחם:</w:t>
      </w:r>
    </w:p>
    <w:p w14:paraId="5F47B1D0" w14:textId="77777777" w:rsidR="00000000" w:rsidRDefault="00027501">
      <w:pPr>
        <w:pStyle w:val="a0"/>
        <w:ind w:firstLine="0"/>
        <w:rPr>
          <w:rFonts w:hint="cs"/>
          <w:rtl/>
        </w:rPr>
      </w:pPr>
    </w:p>
    <w:p w14:paraId="5C7D6A01" w14:textId="77777777" w:rsidR="00000000" w:rsidRDefault="00027501">
      <w:pPr>
        <w:pStyle w:val="a0"/>
        <w:ind w:firstLine="0"/>
        <w:rPr>
          <w:rFonts w:hint="cs"/>
          <w:rtl/>
        </w:rPr>
      </w:pPr>
      <w:r>
        <w:rPr>
          <w:rFonts w:hint="cs"/>
          <w:rtl/>
        </w:rPr>
        <w:tab/>
        <w:t xml:space="preserve">אחרון המציעים, חבר הכנסת אלי אפללו, בבקשה. </w:t>
      </w:r>
    </w:p>
    <w:p w14:paraId="5258825A" w14:textId="77777777" w:rsidR="00000000" w:rsidRDefault="00027501">
      <w:pPr>
        <w:pStyle w:val="a0"/>
        <w:ind w:firstLine="0"/>
        <w:rPr>
          <w:rFonts w:hint="cs"/>
          <w:rtl/>
        </w:rPr>
      </w:pPr>
    </w:p>
    <w:p w14:paraId="288D964E" w14:textId="77777777" w:rsidR="00000000" w:rsidRDefault="00027501">
      <w:pPr>
        <w:pStyle w:val="af0"/>
        <w:rPr>
          <w:rtl/>
        </w:rPr>
      </w:pPr>
      <w:r>
        <w:rPr>
          <w:rFonts w:hint="eastAsia"/>
          <w:rtl/>
        </w:rPr>
        <w:t>נסים</w:t>
      </w:r>
      <w:r>
        <w:rPr>
          <w:rtl/>
        </w:rPr>
        <w:t xml:space="preserve"> זאב (ש"ס):</w:t>
      </w:r>
    </w:p>
    <w:p w14:paraId="5ACBFF7B" w14:textId="77777777" w:rsidR="00000000" w:rsidRDefault="00027501">
      <w:pPr>
        <w:pStyle w:val="a0"/>
        <w:rPr>
          <w:rFonts w:hint="cs"/>
          <w:rtl/>
        </w:rPr>
      </w:pPr>
    </w:p>
    <w:p w14:paraId="5F150705" w14:textId="77777777" w:rsidR="00000000" w:rsidRDefault="00027501">
      <w:pPr>
        <w:pStyle w:val="a0"/>
        <w:rPr>
          <w:rFonts w:hint="cs"/>
          <w:rtl/>
        </w:rPr>
      </w:pPr>
      <w:r>
        <w:rPr>
          <w:rFonts w:hint="cs"/>
          <w:rtl/>
        </w:rPr>
        <w:t>שמעת מה אמר עבד אל-נאצר?</w:t>
      </w:r>
    </w:p>
    <w:p w14:paraId="44BB35E4" w14:textId="77777777" w:rsidR="00000000" w:rsidRDefault="00027501">
      <w:pPr>
        <w:pStyle w:val="a0"/>
        <w:ind w:firstLine="0"/>
        <w:rPr>
          <w:rFonts w:hint="cs"/>
          <w:rtl/>
        </w:rPr>
      </w:pPr>
    </w:p>
    <w:p w14:paraId="5D0F34F5" w14:textId="77777777" w:rsidR="00000000" w:rsidRDefault="00027501">
      <w:pPr>
        <w:pStyle w:val="-"/>
        <w:rPr>
          <w:rtl/>
        </w:rPr>
      </w:pPr>
      <w:bookmarkStart w:id="672" w:name="FS000000550T21_01_2004_18_57_21C"/>
      <w:bookmarkEnd w:id="672"/>
      <w:r>
        <w:rPr>
          <w:rtl/>
        </w:rPr>
        <w:t>עבד-אלמאלכ דהאמשה (רע"ם):</w:t>
      </w:r>
    </w:p>
    <w:p w14:paraId="2B6F7FA2" w14:textId="77777777" w:rsidR="00000000" w:rsidRDefault="00027501">
      <w:pPr>
        <w:pStyle w:val="a0"/>
        <w:rPr>
          <w:rtl/>
        </w:rPr>
      </w:pPr>
    </w:p>
    <w:p w14:paraId="6F804184" w14:textId="77777777" w:rsidR="00000000" w:rsidRDefault="00027501">
      <w:pPr>
        <w:pStyle w:val="a0"/>
        <w:rPr>
          <w:rFonts w:hint="cs"/>
          <w:rtl/>
        </w:rPr>
      </w:pPr>
      <w:r>
        <w:rPr>
          <w:rFonts w:hint="cs"/>
          <w:rtl/>
        </w:rPr>
        <w:t>סליח</w:t>
      </w:r>
      <w:r>
        <w:rPr>
          <w:rFonts w:hint="cs"/>
          <w:rtl/>
        </w:rPr>
        <w:t xml:space="preserve">ה, טעיתי בשם. חבר הכנסת דורון אמר זאת. </w:t>
      </w:r>
    </w:p>
    <w:p w14:paraId="265E52BA" w14:textId="77777777" w:rsidR="00000000" w:rsidRDefault="00027501">
      <w:pPr>
        <w:pStyle w:val="a0"/>
        <w:rPr>
          <w:rFonts w:hint="cs"/>
          <w:rtl/>
        </w:rPr>
      </w:pPr>
    </w:p>
    <w:p w14:paraId="0B986119" w14:textId="77777777" w:rsidR="00000000" w:rsidRDefault="00027501">
      <w:pPr>
        <w:pStyle w:val="a"/>
        <w:rPr>
          <w:rtl/>
        </w:rPr>
      </w:pPr>
      <w:bookmarkStart w:id="673" w:name="FS000001033T21_01_2004_18_57_47"/>
      <w:bookmarkStart w:id="674" w:name="_Toc90038102"/>
      <w:bookmarkEnd w:id="673"/>
      <w:r>
        <w:rPr>
          <w:rFonts w:hint="eastAsia"/>
          <w:rtl/>
        </w:rPr>
        <w:t>אלי</w:t>
      </w:r>
      <w:r>
        <w:rPr>
          <w:rtl/>
        </w:rPr>
        <w:t xml:space="preserve"> אפללו (הליכוד):</w:t>
      </w:r>
      <w:bookmarkEnd w:id="674"/>
    </w:p>
    <w:p w14:paraId="6FD1A00C" w14:textId="77777777" w:rsidR="00000000" w:rsidRDefault="00027501">
      <w:pPr>
        <w:pStyle w:val="a0"/>
        <w:rPr>
          <w:rFonts w:hint="cs"/>
          <w:rtl/>
        </w:rPr>
      </w:pPr>
    </w:p>
    <w:p w14:paraId="57F5CD64" w14:textId="77777777" w:rsidR="00000000" w:rsidRDefault="00027501">
      <w:pPr>
        <w:pStyle w:val="a0"/>
        <w:rPr>
          <w:rFonts w:hint="cs"/>
          <w:rtl/>
        </w:rPr>
      </w:pPr>
      <w:r>
        <w:rPr>
          <w:rFonts w:hint="cs"/>
          <w:rtl/>
        </w:rPr>
        <w:t xml:space="preserve">אדוני היושב-ראש, כנסת נכבדה, חברי, מחסום ארז, פיגוע נפשע, אבל מעבר לזה שהפיגוע הוא נפשע, בואו נראה את ה"חמאס", אנשים שמבקשים לעשות אתנו שלום. נראה מה הסיבה לשליחת האשה הזאת לעשות פיגוע נפשע כזה </w:t>
      </w:r>
      <w:r>
        <w:rPr>
          <w:rFonts w:hint="cs"/>
          <w:rtl/>
        </w:rPr>
        <w:t xml:space="preserve">- בגלל בגידה; מכיוון שהיא בגדה בבעלה עם עוד טרוריסט, זה העונש שלה </w:t>
      </w:r>
      <w:r>
        <w:rPr>
          <w:rtl/>
        </w:rPr>
        <w:t>–</w:t>
      </w:r>
      <w:r>
        <w:rPr>
          <w:rFonts w:hint="cs"/>
          <w:rtl/>
        </w:rPr>
        <w:t xml:space="preserve"> להתאבד ולהרוג בלי להבחין בשום דבר.</w:t>
      </w:r>
    </w:p>
    <w:p w14:paraId="0BD557DD" w14:textId="77777777" w:rsidR="00000000" w:rsidRDefault="00027501">
      <w:pPr>
        <w:pStyle w:val="a0"/>
        <w:ind w:firstLine="0"/>
        <w:rPr>
          <w:rFonts w:hint="cs"/>
          <w:rtl/>
        </w:rPr>
      </w:pPr>
    </w:p>
    <w:p w14:paraId="1298674B" w14:textId="77777777" w:rsidR="00000000" w:rsidRDefault="00027501">
      <w:pPr>
        <w:pStyle w:val="af0"/>
        <w:rPr>
          <w:rtl/>
        </w:rPr>
      </w:pPr>
      <w:r>
        <w:rPr>
          <w:rFonts w:hint="eastAsia"/>
          <w:rtl/>
        </w:rPr>
        <w:t>עבד</w:t>
      </w:r>
      <w:r>
        <w:rPr>
          <w:rtl/>
        </w:rPr>
        <w:t>-אלמאלכ דהאמשה (רע"ם):</w:t>
      </w:r>
    </w:p>
    <w:p w14:paraId="7BBF6FF3" w14:textId="77777777" w:rsidR="00000000" w:rsidRDefault="00027501">
      <w:pPr>
        <w:pStyle w:val="a0"/>
        <w:rPr>
          <w:rFonts w:hint="cs"/>
          <w:rtl/>
        </w:rPr>
      </w:pPr>
    </w:p>
    <w:p w14:paraId="7A36B6F5" w14:textId="77777777" w:rsidR="00000000" w:rsidRDefault="00027501">
      <w:pPr>
        <w:pStyle w:val="a0"/>
        <w:rPr>
          <w:rFonts w:hint="cs"/>
          <w:rtl/>
        </w:rPr>
      </w:pPr>
      <w:r>
        <w:rPr>
          <w:rFonts w:hint="cs"/>
          <w:rtl/>
        </w:rPr>
        <w:t xml:space="preserve">- - - </w:t>
      </w:r>
    </w:p>
    <w:p w14:paraId="2015D49C" w14:textId="77777777" w:rsidR="00000000" w:rsidRDefault="00027501">
      <w:pPr>
        <w:pStyle w:val="a0"/>
        <w:ind w:firstLine="0"/>
        <w:rPr>
          <w:rFonts w:hint="cs"/>
          <w:rtl/>
        </w:rPr>
      </w:pPr>
    </w:p>
    <w:p w14:paraId="008A250A" w14:textId="77777777" w:rsidR="00000000" w:rsidRDefault="00027501">
      <w:pPr>
        <w:pStyle w:val="-"/>
        <w:rPr>
          <w:rtl/>
        </w:rPr>
      </w:pPr>
      <w:bookmarkStart w:id="675" w:name="FS000001033T21_01_2004_18_59_14C"/>
      <w:bookmarkEnd w:id="675"/>
      <w:r>
        <w:rPr>
          <w:rtl/>
        </w:rPr>
        <w:t>אלי אפללו (הליכוד):</w:t>
      </w:r>
    </w:p>
    <w:p w14:paraId="4EBBA53B" w14:textId="77777777" w:rsidR="00000000" w:rsidRDefault="00027501">
      <w:pPr>
        <w:pStyle w:val="a0"/>
        <w:rPr>
          <w:rtl/>
        </w:rPr>
      </w:pPr>
    </w:p>
    <w:p w14:paraId="0FBEB5E9" w14:textId="77777777" w:rsidR="00000000" w:rsidRDefault="00027501">
      <w:pPr>
        <w:pStyle w:val="a0"/>
        <w:rPr>
          <w:rFonts w:hint="cs"/>
          <w:rtl/>
        </w:rPr>
      </w:pPr>
      <w:r>
        <w:rPr>
          <w:rFonts w:hint="cs"/>
          <w:rtl/>
        </w:rPr>
        <w:t xml:space="preserve">חברי חבר הכנסת דהאמשה, אני רוצה להגיד לך משהו - - - </w:t>
      </w:r>
    </w:p>
    <w:p w14:paraId="225552AF" w14:textId="77777777" w:rsidR="00000000" w:rsidRDefault="00027501">
      <w:pPr>
        <w:pStyle w:val="a0"/>
        <w:ind w:firstLine="0"/>
        <w:rPr>
          <w:rFonts w:hint="cs"/>
          <w:rtl/>
        </w:rPr>
      </w:pPr>
    </w:p>
    <w:p w14:paraId="3E51CF67" w14:textId="77777777" w:rsidR="00000000" w:rsidRDefault="00027501">
      <w:pPr>
        <w:pStyle w:val="af0"/>
        <w:rPr>
          <w:rtl/>
        </w:rPr>
      </w:pPr>
      <w:r>
        <w:rPr>
          <w:rFonts w:hint="eastAsia"/>
          <w:rtl/>
        </w:rPr>
        <w:t>עבד</w:t>
      </w:r>
      <w:r>
        <w:rPr>
          <w:rtl/>
        </w:rPr>
        <w:t>-אלמאלכ דהאמשה (רע"ם):</w:t>
      </w:r>
    </w:p>
    <w:p w14:paraId="638E755D" w14:textId="77777777" w:rsidR="00000000" w:rsidRDefault="00027501">
      <w:pPr>
        <w:pStyle w:val="a0"/>
        <w:rPr>
          <w:rFonts w:hint="cs"/>
          <w:rtl/>
        </w:rPr>
      </w:pPr>
    </w:p>
    <w:p w14:paraId="6B394D8B" w14:textId="77777777" w:rsidR="00000000" w:rsidRDefault="00027501">
      <w:pPr>
        <w:pStyle w:val="a0"/>
        <w:rPr>
          <w:rFonts w:hint="cs"/>
          <w:rtl/>
        </w:rPr>
      </w:pPr>
      <w:r>
        <w:rPr>
          <w:rFonts w:hint="cs"/>
          <w:rtl/>
        </w:rPr>
        <w:t xml:space="preserve">- - - </w:t>
      </w:r>
    </w:p>
    <w:p w14:paraId="1060C8C2" w14:textId="77777777" w:rsidR="00000000" w:rsidRDefault="00027501">
      <w:pPr>
        <w:pStyle w:val="a0"/>
        <w:ind w:firstLine="0"/>
        <w:rPr>
          <w:rFonts w:hint="cs"/>
          <w:rtl/>
        </w:rPr>
      </w:pPr>
    </w:p>
    <w:p w14:paraId="6C02664F" w14:textId="77777777" w:rsidR="00000000" w:rsidRDefault="00027501">
      <w:pPr>
        <w:pStyle w:val="af1"/>
        <w:rPr>
          <w:rFonts w:hint="cs"/>
          <w:rtl/>
        </w:rPr>
      </w:pPr>
      <w:r>
        <w:rPr>
          <w:rtl/>
        </w:rPr>
        <w:t>היו"ר</w:t>
      </w:r>
      <w:r>
        <w:rPr>
          <w:rFonts w:hint="cs"/>
          <w:rtl/>
        </w:rPr>
        <w:t xml:space="preserve"> א</w:t>
      </w:r>
      <w:r>
        <w:rPr>
          <w:rFonts w:hint="cs"/>
          <w:rtl/>
        </w:rPr>
        <w:t>לי בן-מנחם:</w:t>
      </w:r>
    </w:p>
    <w:p w14:paraId="331BC881" w14:textId="77777777" w:rsidR="00000000" w:rsidRDefault="00027501">
      <w:pPr>
        <w:pStyle w:val="a0"/>
        <w:ind w:firstLine="0"/>
        <w:rPr>
          <w:rFonts w:hint="cs"/>
          <w:rtl/>
        </w:rPr>
      </w:pPr>
    </w:p>
    <w:p w14:paraId="4BE7D49B" w14:textId="77777777" w:rsidR="00000000" w:rsidRDefault="00027501">
      <w:pPr>
        <w:pStyle w:val="a0"/>
        <w:ind w:firstLine="0"/>
        <w:rPr>
          <w:rFonts w:hint="cs"/>
          <w:rtl/>
        </w:rPr>
      </w:pPr>
      <w:r>
        <w:rPr>
          <w:rFonts w:hint="cs"/>
          <w:rtl/>
        </w:rPr>
        <w:tab/>
        <w:t xml:space="preserve">חבר הכנסת דהאמשה - - - </w:t>
      </w:r>
    </w:p>
    <w:p w14:paraId="17D40CB0" w14:textId="77777777" w:rsidR="00000000" w:rsidRDefault="00027501">
      <w:pPr>
        <w:pStyle w:val="a0"/>
        <w:ind w:firstLine="0"/>
        <w:rPr>
          <w:rFonts w:hint="cs"/>
          <w:rtl/>
        </w:rPr>
      </w:pPr>
    </w:p>
    <w:p w14:paraId="3CF76F44" w14:textId="77777777" w:rsidR="00000000" w:rsidRDefault="00027501">
      <w:pPr>
        <w:pStyle w:val="-"/>
        <w:rPr>
          <w:rtl/>
        </w:rPr>
      </w:pPr>
      <w:bookmarkStart w:id="676" w:name="FS000001033T21_01_2004_18_59_35C"/>
      <w:bookmarkEnd w:id="676"/>
      <w:r>
        <w:rPr>
          <w:rtl/>
        </w:rPr>
        <w:t>אלי אפללו (הליכוד):</w:t>
      </w:r>
    </w:p>
    <w:p w14:paraId="7B74476F" w14:textId="77777777" w:rsidR="00000000" w:rsidRDefault="00027501">
      <w:pPr>
        <w:pStyle w:val="a0"/>
        <w:rPr>
          <w:rtl/>
        </w:rPr>
      </w:pPr>
    </w:p>
    <w:p w14:paraId="36E57552" w14:textId="77777777" w:rsidR="00000000" w:rsidRDefault="00027501">
      <w:pPr>
        <w:pStyle w:val="a0"/>
        <w:rPr>
          <w:rFonts w:hint="cs"/>
          <w:rtl/>
        </w:rPr>
      </w:pPr>
      <w:r>
        <w:rPr>
          <w:rFonts w:hint="cs"/>
          <w:rtl/>
        </w:rPr>
        <w:t xml:space="preserve">תדבר על 1967, שהיתה פריצה. נכון. אבל תזכור מה הסיבה לפרוץ מלחמת ששת הימים </w:t>
      </w:r>
      <w:r>
        <w:rPr>
          <w:rtl/>
        </w:rPr>
        <w:t>–</w:t>
      </w:r>
      <w:r>
        <w:rPr>
          <w:rFonts w:hint="cs"/>
          <w:rtl/>
        </w:rPr>
        <w:t xml:space="preserve"> הערבים רצו לזרוק אותנו לים. אל תשכח. אני זוכר את החצים. תשלימו עם כך שאנחנו קיימים פה ונחיה לעד.</w:t>
      </w:r>
    </w:p>
    <w:p w14:paraId="1BD29858" w14:textId="77777777" w:rsidR="00000000" w:rsidRDefault="00027501">
      <w:pPr>
        <w:pStyle w:val="a0"/>
        <w:ind w:firstLine="0"/>
        <w:rPr>
          <w:rFonts w:hint="cs"/>
          <w:rtl/>
        </w:rPr>
      </w:pPr>
    </w:p>
    <w:p w14:paraId="792B1B5E" w14:textId="77777777" w:rsidR="00000000" w:rsidRDefault="00027501">
      <w:pPr>
        <w:pStyle w:val="af0"/>
        <w:rPr>
          <w:rtl/>
        </w:rPr>
      </w:pPr>
      <w:r>
        <w:rPr>
          <w:rFonts w:hint="eastAsia"/>
          <w:rtl/>
        </w:rPr>
        <w:t>יגאל</w:t>
      </w:r>
      <w:r>
        <w:rPr>
          <w:rtl/>
        </w:rPr>
        <w:t xml:space="preserve"> יאסינוב (שינוי):</w:t>
      </w:r>
    </w:p>
    <w:p w14:paraId="05C5D638" w14:textId="77777777" w:rsidR="00000000" w:rsidRDefault="00027501">
      <w:pPr>
        <w:pStyle w:val="a0"/>
        <w:rPr>
          <w:rFonts w:hint="cs"/>
          <w:rtl/>
        </w:rPr>
      </w:pPr>
    </w:p>
    <w:p w14:paraId="11B7D992" w14:textId="77777777" w:rsidR="00000000" w:rsidRDefault="00027501">
      <w:pPr>
        <w:pStyle w:val="a0"/>
        <w:rPr>
          <w:rFonts w:hint="cs"/>
          <w:rtl/>
        </w:rPr>
      </w:pPr>
      <w:r>
        <w:rPr>
          <w:rFonts w:hint="cs"/>
          <w:rtl/>
        </w:rPr>
        <w:t xml:space="preserve">- - - </w:t>
      </w:r>
    </w:p>
    <w:p w14:paraId="5522647E" w14:textId="77777777" w:rsidR="00000000" w:rsidRDefault="00027501">
      <w:pPr>
        <w:pStyle w:val="a0"/>
        <w:ind w:firstLine="0"/>
        <w:rPr>
          <w:rFonts w:hint="cs"/>
          <w:rtl/>
        </w:rPr>
      </w:pPr>
    </w:p>
    <w:p w14:paraId="2376274B" w14:textId="77777777" w:rsidR="00000000" w:rsidRDefault="00027501">
      <w:pPr>
        <w:pStyle w:val="af1"/>
        <w:rPr>
          <w:rFonts w:hint="cs"/>
          <w:rtl/>
        </w:rPr>
      </w:pPr>
      <w:r>
        <w:rPr>
          <w:rtl/>
        </w:rPr>
        <w:t>היו"ר</w:t>
      </w:r>
      <w:r>
        <w:rPr>
          <w:rFonts w:hint="cs"/>
          <w:rtl/>
        </w:rPr>
        <w:t xml:space="preserve"> אלי בן-מנחם:</w:t>
      </w:r>
    </w:p>
    <w:p w14:paraId="06CE22D8" w14:textId="77777777" w:rsidR="00000000" w:rsidRDefault="00027501">
      <w:pPr>
        <w:pStyle w:val="a0"/>
        <w:ind w:firstLine="0"/>
        <w:rPr>
          <w:rFonts w:hint="cs"/>
          <w:rtl/>
        </w:rPr>
      </w:pPr>
    </w:p>
    <w:p w14:paraId="2D1B6D98" w14:textId="77777777" w:rsidR="00000000" w:rsidRDefault="00027501">
      <w:pPr>
        <w:pStyle w:val="a0"/>
        <w:ind w:firstLine="0"/>
        <w:rPr>
          <w:rFonts w:hint="cs"/>
          <w:rtl/>
        </w:rPr>
      </w:pPr>
      <w:r>
        <w:rPr>
          <w:rFonts w:hint="cs"/>
          <w:rtl/>
        </w:rPr>
        <w:tab/>
        <w:t>חבר הכנסת יאסינוב, זה לא מועדון פה. אתה כל הזמן משוחח. חבר הכנסת אלי אפללו, אתה צריך להתחיל לסיים.</w:t>
      </w:r>
    </w:p>
    <w:p w14:paraId="104831BE" w14:textId="77777777" w:rsidR="00000000" w:rsidRDefault="00027501">
      <w:pPr>
        <w:pStyle w:val="a0"/>
        <w:ind w:firstLine="0"/>
        <w:rPr>
          <w:rFonts w:hint="cs"/>
          <w:rtl/>
        </w:rPr>
      </w:pPr>
    </w:p>
    <w:p w14:paraId="3CA9117A" w14:textId="77777777" w:rsidR="00000000" w:rsidRDefault="00027501">
      <w:pPr>
        <w:pStyle w:val="-"/>
        <w:rPr>
          <w:rtl/>
        </w:rPr>
      </w:pPr>
      <w:bookmarkStart w:id="677" w:name="FS000001033T21_01_2004_19_00_51C"/>
      <w:bookmarkEnd w:id="677"/>
      <w:r>
        <w:rPr>
          <w:rtl/>
        </w:rPr>
        <w:t>אלי אפללו (הליכוד):</w:t>
      </w:r>
    </w:p>
    <w:p w14:paraId="3D104BCA" w14:textId="77777777" w:rsidR="00000000" w:rsidRDefault="00027501">
      <w:pPr>
        <w:pStyle w:val="a0"/>
        <w:rPr>
          <w:rtl/>
        </w:rPr>
      </w:pPr>
    </w:p>
    <w:p w14:paraId="35384F63" w14:textId="77777777" w:rsidR="00000000" w:rsidRDefault="00027501">
      <w:pPr>
        <w:pStyle w:val="a0"/>
        <w:rPr>
          <w:rFonts w:hint="cs"/>
          <w:rtl/>
        </w:rPr>
      </w:pPr>
      <w:r>
        <w:rPr>
          <w:rFonts w:hint="cs"/>
          <w:rtl/>
        </w:rPr>
        <w:t>אני מציע לך, חבר הכנסת דהאמשה, תתחיל לגנות טרור של אנשים שמתאבדים, אנשים שאינם מבחינים בכלום - - -</w:t>
      </w:r>
    </w:p>
    <w:p w14:paraId="4C4A5BFC" w14:textId="77777777" w:rsidR="00000000" w:rsidRDefault="00027501">
      <w:pPr>
        <w:pStyle w:val="a0"/>
        <w:ind w:firstLine="0"/>
        <w:rPr>
          <w:rFonts w:hint="cs"/>
          <w:rtl/>
        </w:rPr>
      </w:pPr>
    </w:p>
    <w:p w14:paraId="5BB7B646" w14:textId="77777777" w:rsidR="00000000" w:rsidRDefault="00027501">
      <w:pPr>
        <w:pStyle w:val="af0"/>
        <w:rPr>
          <w:rtl/>
        </w:rPr>
      </w:pPr>
      <w:r>
        <w:rPr>
          <w:rFonts w:hint="eastAsia"/>
          <w:rtl/>
        </w:rPr>
        <w:t>עבד</w:t>
      </w:r>
      <w:r>
        <w:rPr>
          <w:rtl/>
        </w:rPr>
        <w:t>-א</w:t>
      </w:r>
      <w:r>
        <w:rPr>
          <w:rtl/>
        </w:rPr>
        <w:t>למאלכ דהאמשה (רע"ם):</w:t>
      </w:r>
    </w:p>
    <w:p w14:paraId="31D89291" w14:textId="77777777" w:rsidR="00000000" w:rsidRDefault="00027501">
      <w:pPr>
        <w:pStyle w:val="a0"/>
        <w:rPr>
          <w:rFonts w:hint="cs"/>
          <w:rtl/>
        </w:rPr>
      </w:pPr>
    </w:p>
    <w:p w14:paraId="5C7B972C" w14:textId="77777777" w:rsidR="00000000" w:rsidRDefault="00027501">
      <w:pPr>
        <w:pStyle w:val="a0"/>
        <w:rPr>
          <w:rFonts w:hint="cs"/>
          <w:rtl/>
        </w:rPr>
      </w:pPr>
      <w:r>
        <w:rPr>
          <w:rFonts w:hint="cs"/>
          <w:rtl/>
        </w:rPr>
        <w:t xml:space="preserve">את הכול - - - </w:t>
      </w:r>
    </w:p>
    <w:p w14:paraId="0C634C4D" w14:textId="77777777" w:rsidR="00000000" w:rsidRDefault="00027501">
      <w:pPr>
        <w:pStyle w:val="a0"/>
        <w:ind w:firstLine="0"/>
        <w:rPr>
          <w:rFonts w:hint="cs"/>
          <w:rtl/>
        </w:rPr>
      </w:pPr>
    </w:p>
    <w:p w14:paraId="5872ED3A" w14:textId="77777777" w:rsidR="00000000" w:rsidRDefault="00027501">
      <w:pPr>
        <w:pStyle w:val="-"/>
        <w:rPr>
          <w:rtl/>
        </w:rPr>
      </w:pPr>
      <w:bookmarkStart w:id="678" w:name="FS000001033T21_01_2004_19_01_16C"/>
      <w:bookmarkEnd w:id="678"/>
      <w:r>
        <w:rPr>
          <w:rtl/>
        </w:rPr>
        <w:t>אלי אפללו (הליכוד):</w:t>
      </w:r>
    </w:p>
    <w:p w14:paraId="4C03C04F" w14:textId="77777777" w:rsidR="00000000" w:rsidRDefault="00027501">
      <w:pPr>
        <w:pStyle w:val="a0"/>
        <w:rPr>
          <w:rtl/>
        </w:rPr>
      </w:pPr>
    </w:p>
    <w:p w14:paraId="46F5624D" w14:textId="77777777" w:rsidR="00000000" w:rsidRDefault="00027501">
      <w:pPr>
        <w:pStyle w:val="a0"/>
        <w:rPr>
          <w:rFonts w:hint="cs"/>
          <w:rtl/>
        </w:rPr>
      </w:pPr>
      <w:r>
        <w:rPr>
          <w:rFonts w:hint="cs"/>
          <w:rtl/>
        </w:rPr>
        <w:t>כל המלים שלך ריקות מתוכן ברגע שאתה אומר, נגנה את הכול. תגנה ספציפית כמו שאני יודע לגנות ספציפית. תגנה, יהיה לך האומץ הציבורי להגיד את האמת, ונוכל לעשות שלום. תהיו גשר לשלום. אל תתעסקו רק בטרור. אנח</w:t>
      </w:r>
      <w:r>
        <w:rPr>
          <w:rFonts w:hint="cs"/>
          <w:rtl/>
        </w:rPr>
        <w:t>נו איננו תומכים בשום טרור, במיוחד של אשה שהולכת להתאבד בגלל בגידתה בבעלה. זו בושה לנו.</w:t>
      </w:r>
    </w:p>
    <w:p w14:paraId="4EC90860" w14:textId="77777777" w:rsidR="00000000" w:rsidRDefault="00027501">
      <w:pPr>
        <w:pStyle w:val="a0"/>
        <w:ind w:firstLine="0"/>
        <w:rPr>
          <w:rFonts w:hint="cs"/>
          <w:rtl/>
        </w:rPr>
      </w:pPr>
    </w:p>
    <w:p w14:paraId="11533401" w14:textId="77777777" w:rsidR="00000000" w:rsidRDefault="00027501">
      <w:pPr>
        <w:pStyle w:val="af1"/>
        <w:rPr>
          <w:rFonts w:hint="cs"/>
          <w:rtl/>
        </w:rPr>
      </w:pPr>
      <w:r>
        <w:rPr>
          <w:rtl/>
        </w:rPr>
        <w:t>היו"ר</w:t>
      </w:r>
      <w:r>
        <w:rPr>
          <w:rFonts w:hint="cs"/>
          <w:rtl/>
        </w:rPr>
        <w:t xml:space="preserve"> אלי בן-מנחם:</w:t>
      </w:r>
    </w:p>
    <w:p w14:paraId="3FFEB7C5" w14:textId="77777777" w:rsidR="00000000" w:rsidRDefault="00027501">
      <w:pPr>
        <w:pStyle w:val="a0"/>
        <w:ind w:firstLine="0"/>
        <w:rPr>
          <w:rFonts w:hint="cs"/>
          <w:rtl/>
        </w:rPr>
      </w:pPr>
    </w:p>
    <w:p w14:paraId="29DCDD41" w14:textId="77777777" w:rsidR="00000000" w:rsidRDefault="00027501">
      <w:pPr>
        <w:pStyle w:val="a0"/>
        <w:ind w:firstLine="0"/>
        <w:rPr>
          <w:rFonts w:hint="cs"/>
          <w:rtl/>
        </w:rPr>
      </w:pPr>
      <w:r>
        <w:rPr>
          <w:rFonts w:hint="cs"/>
          <w:rtl/>
        </w:rPr>
        <w:tab/>
        <w:t xml:space="preserve">תודה לחבר הכנסת אפללו. רבותי חברי הכנסת, אנחנו עוברים להצבעה. השר הציע להעביר את ההצעות לסדר-היום לוועדת החוץ והביטחון. אני שואל את המציעים. ראשון </w:t>
      </w:r>
      <w:r>
        <w:rPr>
          <w:rFonts w:hint="cs"/>
          <w:rtl/>
        </w:rPr>
        <w:t xml:space="preserve">המציעים </w:t>
      </w:r>
      <w:r>
        <w:rPr>
          <w:rtl/>
        </w:rPr>
        <w:t>–</w:t>
      </w:r>
      <w:r>
        <w:rPr>
          <w:rFonts w:hint="cs"/>
          <w:rtl/>
        </w:rPr>
        <w:t xml:space="preserve"> חבר הכנסת דני יתום, האם אתה מסכים?</w:t>
      </w:r>
    </w:p>
    <w:p w14:paraId="1920D48B" w14:textId="77777777" w:rsidR="00000000" w:rsidRDefault="00027501">
      <w:pPr>
        <w:pStyle w:val="a0"/>
        <w:ind w:firstLine="0"/>
        <w:rPr>
          <w:rFonts w:hint="cs"/>
          <w:rtl/>
        </w:rPr>
      </w:pPr>
    </w:p>
    <w:p w14:paraId="1B868861" w14:textId="77777777" w:rsidR="00000000" w:rsidRDefault="00027501">
      <w:pPr>
        <w:pStyle w:val="af0"/>
        <w:rPr>
          <w:rtl/>
        </w:rPr>
      </w:pPr>
      <w:r>
        <w:rPr>
          <w:rFonts w:hint="eastAsia"/>
          <w:rtl/>
        </w:rPr>
        <w:t>דני</w:t>
      </w:r>
      <w:r>
        <w:rPr>
          <w:rtl/>
        </w:rPr>
        <w:t xml:space="preserve"> יתום (העבודה-מימד):</w:t>
      </w:r>
    </w:p>
    <w:p w14:paraId="132AA757" w14:textId="77777777" w:rsidR="00000000" w:rsidRDefault="00027501">
      <w:pPr>
        <w:pStyle w:val="a0"/>
        <w:rPr>
          <w:rFonts w:hint="cs"/>
          <w:rtl/>
        </w:rPr>
      </w:pPr>
    </w:p>
    <w:p w14:paraId="66626DA0" w14:textId="77777777" w:rsidR="00000000" w:rsidRDefault="00027501">
      <w:pPr>
        <w:pStyle w:val="a0"/>
        <w:rPr>
          <w:rFonts w:hint="cs"/>
          <w:rtl/>
        </w:rPr>
      </w:pPr>
      <w:r>
        <w:rPr>
          <w:rFonts w:hint="cs"/>
          <w:rtl/>
        </w:rPr>
        <w:t>מסכים.</w:t>
      </w:r>
    </w:p>
    <w:p w14:paraId="691475BA" w14:textId="77777777" w:rsidR="00000000" w:rsidRDefault="00027501">
      <w:pPr>
        <w:pStyle w:val="a0"/>
        <w:ind w:firstLine="0"/>
        <w:rPr>
          <w:rFonts w:hint="cs"/>
          <w:rtl/>
        </w:rPr>
      </w:pPr>
    </w:p>
    <w:p w14:paraId="50F56245" w14:textId="77777777" w:rsidR="00000000" w:rsidRDefault="00027501">
      <w:pPr>
        <w:pStyle w:val="af1"/>
        <w:rPr>
          <w:rFonts w:hint="cs"/>
          <w:rtl/>
        </w:rPr>
      </w:pPr>
      <w:r>
        <w:rPr>
          <w:rtl/>
        </w:rPr>
        <w:t>היו"ר</w:t>
      </w:r>
      <w:r>
        <w:rPr>
          <w:rFonts w:hint="cs"/>
          <w:rtl/>
        </w:rPr>
        <w:t xml:space="preserve"> אלי בן-מנחם:</w:t>
      </w:r>
    </w:p>
    <w:p w14:paraId="70C7DB03" w14:textId="77777777" w:rsidR="00000000" w:rsidRDefault="00027501">
      <w:pPr>
        <w:pStyle w:val="a0"/>
        <w:ind w:firstLine="0"/>
        <w:rPr>
          <w:rFonts w:hint="cs"/>
          <w:rtl/>
        </w:rPr>
      </w:pPr>
    </w:p>
    <w:p w14:paraId="3E29FC26" w14:textId="77777777" w:rsidR="00000000" w:rsidRDefault="00027501">
      <w:pPr>
        <w:pStyle w:val="a0"/>
        <w:ind w:firstLine="0"/>
        <w:rPr>
          <w:rFonts w:hint="cs"/>
          <w:rtl/>
        </w:rPr>
      </w:pPr>
      <w:r>
        <w:rPr>
          <w:rFonts w:hint="cs"/>
          <w:rtl/>
        </w:rPr>
        <w:tab/>
        <w:t>חבר הכנסת יגאל יאסינוב?</w:t>
      </w:r>
    </w:p>
    <w:p w14:paraId="6BBB1398" w14:textId="77777777" w:rsidR="00000000" w:rsidRDefault="00027501">
      <w:pPr>
        <w:pStyle w:val="a0"/>
        <w:ind w:firstLine="0"/>
        <w:rPr>
          <w:rFonts w:hint="cs"/>
          <w:rtl/>
        </w:rPr>
      </w:pPr>
    </w:p>
    <w:p w14:paraId="02EBAD9A" w14:textId="77777777" w:rsidR="00000000" w:rsidRDefault="00027501">
      <w:pPr>
        <w:pStyle w:val="af0"/>
        <w:rPr>
          <w:rtl/>
        </w:rPr>
      </w:pPr>
      <w:r>
        <w:rPr>
          <w:rFonts w:hint="eastAsia"/>
          <w:rtl/>
        </w:rPr>
        <w:t>יגאל</w:t>
      </w:r>
      <w:r>
        <w:rPr>
          <w:rtl/>
        </w:rPr>
        <w:t xml:space="preserve"> יאסינוב (שינוי):</w:t>
      </w:r>
    </w:p>
    <w:p w14:paraId="266F9855" w14:textId="77777777" w:rsidR="00000000" w:rsidRDefault="00027501">
      <w:pPr>
        <w:pStyle w:val="a0"/>
        <w:rPr>
          <w:rFonts w:hint="cs"/>
          <w:rtl/>
        </w:rPr>
      </w:pPr>
    </w:p>
    <w:p w14:paraId="2233AEE1" w14:textId="77777777" w:rsidR="00000000" w:rsidRDefault="00027501">
      <w:pPr>
        <w:pStyle w:val="a0"/>
        <w:rPr>
          <w:rFonts w:hint="cs"/>
          <w:rtl/>
        </w:rPr>
      </w:pPr>
      <w:r>
        <w:rPr>
          <w:rFonts w:hint="cs"/>
          <w:rtl/>
        </w:rPr>
        <w:t>מסכים.</w:t>
      </w:r>
    </w:p>
    <w:p w14:paraId="33C8A87C" w14:textId="77777777" w:rsidR="00000000" w:rsidRDefault="00027501">
      <w:pPr>
        <w:pStyle w:val="a0"/>
        <w:ind w:firstLine="0"/>
        <w:rPr>
          <w:rFonts w:hint="cs"/>
          <w:rtl/>
        </w:rPr>
      </w:pPr>
    </w:p>
    <w:p w14:paraId="33F4601C" w14:textId="77777777" w:rsidR="00000000" w:rsidRDefault="00027501">
      <w:pPr>
        <w:pStyle w:val="af1"/>
        <w:rPr>
          <w:rFonts w:hint="cs"/>
          <w:rtl/>
        </w:rPr>
      </w:pPr>
      <w:r>
        <w:rPr>
          <w:rtl/>
        </w:rPr>
        <w:t>היו"ר</w:t>
      </w:r>
      <w:r>
        <w:rPr>
          <w:rFonts w:hint="cs"/>
          <w:rtl/>
        </w:rPr>
        <w:t xml:space="preserve"> אלי בן-מנחם:</w:t>
      </w:r>
    </w:p>
    <w:p w14:paraId="4117DB74" w14:textId="77777777" w:rsidR="00000000" w:rsidRDefault="00027501">
      <w:pPr>
        <w:pStyle w:val="af1"/>
        <w:rPr>
          <w:rFonts w:hint="cs"/>
          <w:rtl/>
        </w:rPr>
      </w:pPr>
    </w:p>
    <w:p w14:paraId="4B4ABD58" w14:textId="77777777" w:rsidR="00000000" w:rsidRDefault="00027501">
      <w:pPr>
        <w:pStyle w:val="a0"/>
        <w:rPr>
          <w:rFonts w:hint="cs"/>
          <w:rtl/>
        </w:rPr>
      </w:pPr>
      <w:r>
        <w:rPr>
          <w:rFonts w:hint="cs"/>
          <w:rtl/>
        </w:rPr>
        <w:t>חבר הכנסת יצחק כהן?</w:t>
      </w:r>
    </w:p>
    <w:p w14:paraId="0D4EA865" w14:textId="77777777" w:rsidR="00000000" w:rsidRDefault="00027501">
      <w:pPr>
        <w:pStyle w:val="a0"/>
        <w:ind w:firstLine="0"/>
        <w:rPr>
          <w:rFonts w:hint="cs"/>
          <w:rtl/>
        </w:rPr>
      </w:pPr>
    </w:p>
    <w:p w14:paraId="1D9EF2DA" w14:textId="77777777" w:rsidR="00000000" w:rsidRDefault="00027501">
      <w:pPr>
        <w:pStyle w:val="af0"/>
        <w:rPr>
          <w:rtl/>
        </w:rPr>
      </w:pPr>
      <w:r>
        <w:rPr>
          <w:rFonts w:hint="eastAsia"/>
          <w:rtl/>
        </w:rPr>
        <w:t>יצחק</w:t>
      </w:r>
      <w:r>
        <w:rPr>
          <w:rtl/>
        </w:rPr>
        <w:t xml:space="preserve"> כהן (ש"ס):</w:t>
      </w:r>
    </w:p>
    <w:p w14:paraId="75D74599" w14:textId="77777777" w:rsidR="00000000" w:rsidRDefault="00027501">
      <w:pPr>
        <w:pStyle w:val="a0"/>
        <w:rPr>
          <w:rFonts w:hint="cs"/>
          <w:rtl/>
        </w:rPr>
      </w:pPr>
    </w:p>
    <w:p w14:paraId="5E95E575" w14:textId="77777777" w:rsidR="00000000" w:rsidRDefault="00027501">
      <w:pPr>
        <w:pStyle w:val="a0"/>
        <w:rPr>
          <w:rFonts w:hint="cs"/>
          <w:rtl/>
        </w:rPr>
      </w:pPr>
      <w:r>
        <w:rPr>
          <w:rFonts w:hint="cs"/>
          <w:rtl/>
        </w:rPr>
        <w:t>מסכים.</w:t>
      </w:r>
    </w:p>
    <w:p w14:paraId="3790A27B" w14:textId="77777777" w:rsidR="00000000" w:rsidRDefault="00027501">
      <w:pPr>
        <w:pStyle w:val="a0"/>
        <w:ind w:firstLine="0"/>
        <w:rPr>
          <w:rFonts w:hint="cs"/>
          <w:rtl/>
        </w:rPr>
      </w:pPr>
    </w:p>
    <w:p w14:paraId="42B60E84" w14:textId="77777777" w:rsidR="00000000" w:rsidRDefault="00027501">
      <w:pPr>
        <w:pStyle w:val="af1"/>
        <w:rPr>
          <w:rtl/>
        </w:rPr>
      </w:pPr>
    </w:p>
    <w:p w14:paraId="5D57C2E1" w14:textId="77777777" w:rsidR="00000000" w:rsidRDefault="00027501">
      <w:pPr>
        <w:pStyle w:val="af1"/>
        <w:rPr>
          <w:rFonts w:hint="cs"/>
          <w:rtl/>
        </w:rPr>
      </w:pPr>
      <w:r>
        <w:rPr>
          <w:rtl/>
        </w:rPr>
        <w:t>היו"ר</w:t>
      </w:r>
      <w:r>
        <w:rPr>
          <w:rFonts w:hint="cs"/>
          <w:rtl/>
        </w:rPr>
        <w:t xml:space="preserve"> אלי בן-מנחם:</w:t>
      </w:r>
    </w:p>
    <w:p w14:paraId="0ADC2548" w14:textId="77777777" w:rsidR="00000000" w:rsidRDefault="00027501">
      <w:pPr>
        <w:pStyle w:val="a0"/>
        <w:ind w:firstLine="0"/>
        <w:rPr>
          <w:rFonts w:hint="cs"/>
          <w:rtl/>
        </w:rPr>
      </w:pPr>
    </w:p>
    <w:p w14:paraId="3A8EF214" w14:textId="77777777" w:rsidR="00000000" w:rsidRDefault="00027501">
      <w:pPr>
        <w:pStyle w:val="a0"/>
        <w:ind w:firstLine="0"/>
        <w:rPr>
          <w:rFonts w:hint="cs"/>
          <w:rtl/>
        </w:rPr>
      </w:pPr>
      <w:r>
        <w:rPr>
          <w:rFonts w:hint="cs"/>
          <w:rtl/>
        </w:rPr>
        <w:tab/>
        <w:t>חבר הכנסת יו</w:t>
      </w:r>
      <w:r>
        <w:rPr>
          <w:rFonts w:hint="cs"/>
          <w:rtl/>
        </w:rPr>
        <w:t>רי שטרן?</w:t>
      </w:r>
    </w:p>
    <w:p w14:paraId="18E9C894" w14:textId="77777777" w:rsidR="00000000" w:rsidRDefault="00027501">
      <w:pPr>
        <w:pStyle w:val="a0"/>
        <w:ind w:firstLine="0"/>
        <w:rPr>
          <w:rFonts w:hint="cs"/>
          <w:rtl/>
        </w:rPr>
      </w:pPr>
    </w:p>
    <w:p w14:paraId="5BC08B0A" w14:textId="77777777" w:rsidR="00000000" w:rsidRDefault="00027501">
      <w:pPr>
        <w:pStyle w:val="af0"/>
        <w:rPr>
          <w:rtl/>
        </w:rPr>
      </w:pPr>
      <w:r>
        <w:rPr>
          <w:rFonts w:hint="eastAsia"/>
          <w:rtl/>
        </w:rPr>
        <w:t>יורי</w:t>
      </w:r>
      <w:r>
        <w:rPr>
          <w:rtl/>
        </w:rPr>
        <w:t xml:space="preserve"> שטרן (האיחוד הלאומי - ישראל ביתנו):</w:t>
      </w:r>
    </w:p>
    <w:p w14:paraId="04A2DE18" w14:textId="77777777" w:rsidR="00000000" w:rsidRDefault="00027501">
      <w:pPr>
        <w:pStyle w:val="a0"/>
        <w:rPr>
          <w:rFonts w:hint="cs"/>
          <w:rtl/>
        </w:rPr>
      </w:pPr>
    </w:p>
    <w:p w14:paraId="772F01ED" w14:textId="77777777" w:rsidR="00000000" w:rsidRDefault="00027501">
      <w:pPr>
        <w:pStyle w:val="a0"/>
        <w:rPr>
          <w:rFonts w:hint="cs"/>
          <w:rtl/>
        </w:rPr>
      </w:pPr>
      <w:r>
        <w:rPr>
          <w:rFonts w:hint="cs"/>
          <w:rtl/>
        </w:rPr>
        <w:t>מסכים.</w:t>
      </w:r>
    </w:p>
    <w:p w14:paraId="6169DEAD" w14:textId="77777777" w:rsidR="00000000" w:rsidRDefault="00027501">
      <w:pPr>
        <w:pStyle w:val="a0"/>
        <w:ind w:firstLine="0"/>
        <w:rPr>
          <w:rFonts w:hint="cs"/>
          <w:rtl/>
        </w:rPr>
      </w:pPr>
    </w:p>
    <w:p w14:paraId="35907D2C" w14:textId="77777777" w:rsidR="00000000" w:rsidRDefault="00027501">
      <w:pPr>
        <w:pStyle w:val="af1"/>
        <w:rPr>
          <w:rFonts w:hint="cs"/>
          <w:rtl/>
        </w:rPr>
      </w:pPr>
      <w:r>
        <w:rPr>
          <w:rtl/>
        </w:rPr>
        <w:t>היו"ר</w:t>
      </w:r>
      <w:r>
        <w:rPr>
          <w:rFonts w:hint="cs"/>
          <w:rtl/>
        </w:rPr>
        <w:t xml:space="preserve"> אלי בן-מנחם:</w:t>
      </w:r>
    </w:p>
    <w:p w14:paraId="031ED129" w14:textId="77777777" w:rsidR="00000000" w:rsidRDefault="00027501">
      <w:pPr>
        <w:pStyle w:val="a0"/>
        <w:ind w:firstLine="0"/>
        <w:rPr>
          <w:rFonts w:hint="cs"/>
          <w:rtl/>
        </w:rPr>
      </w:pPr>
    </w:p>
    <w:p w14:paraId="504AD302" w14:textId="77777777" w:rsidR="00000000" w:rsidRDefault="00027501">
      <w:pPr>
        <w:pStyle w:val="a0"/>
        <w:ind w:firstLine="0"/>
        <w:rPr>
          <w:rFonts w:hint="cs"/>
          <w:rtl/>
        </w:rPr>
      </w:pPr>
      <w:r>
        <w:rPr>
          <w:rFonts w:hint="cs"/>
          <w:rtl/>
        </w:rPr>
        <w:tab/>
        <w:t>חבר הכנסת טלב אלסאנע?</w:t>
      </w:r>
    </w:p>
    <w:p w14:paraId="618DC7A6" w14:textId="77777777" w:rsidR="00000000" w:rsidRDefault="00027501">
      <w:pPr>
        <w:pStyle w:val="a0"/>
        <w:ind w:firstLine="0"/>
        <w:rPr>
          <w:rFonts w:hint="cs"/>
          <w:rtl/>
        </w:rPr>
      </w:pPr>
    </w:p>
    <w:p w14:paraId="17310692" w14:textId="77777777" w:rsidR="00000000" w:rsidRDefault="00027501">
      <w:pPr>
        <w:pStyle w:val="af0"/>
        <w:rPr>
          <w:rtl/>
        </w:rPr>
      </w:pPr>
      <w:r>
        <w:rPr>
          <w:rFonts w:hint="eastAsia"/>
          <w:rtl/>
        </w:rPr>
        <w:t>טלב</w:t>
      </w:r>
      <w:r>
        <w:rPr>
          <w:rtl/>
        </w:rPr>
        <w:t xml:space="preserve"> אלסאנע (רע"ם):</w:t>
      </w:r>
    </w:p>
    <w:p w14:paraId="4ED5CBA8" w14:textId="77777777" w:rsidR="00000000" w:rsidRDefault="00027501">
      <w:pPr>
        <w:pStyle w:val="a0"/>
        <w:rPr>
          <w:rFonts w:hint="cs"/>
          <w:rtl/>
        </w:rPr>
      </w:pPr>
    </w:p>
    <w:p w14:paraId="7AF2C3D8" w14:textId="77777777" w:rsidR="00000000" w:rsidRDefault="00027501">
      <w:pPr>
        <w:pStyle w:val="a0"/>
        <w:rPr>
          <w:rFonts w:hint="cs"/>
          <w:rtl/>
        </w:rPr>
      </w:pPr>
      <w:r>
        <w:rPr>
          <w:rFonts w:hint="cs"/>
          <w:rtl/>
        </w:rPr>
        <w:t>מסכים.</w:t>
      </w:r>
    </w:p>
    <w:p w14:paraId="4E50312D" w14:textId="77777777" w:rsidR="00000000" w:rsidRDefault="00027501">
      <w:pPr>
        <w:pStyle w:val="a0"/>
        <w:ind w:firstLine="0"/>
        <w:rPr>
          <w:rFonts w:hint="cs"/>
          <w:rtl/>
        </w:rPr>
      </w:pPr>
    </w:p>
    <w:p w14:paraId="757B60FD" w14:textId="77777777" w:rsidR="00000000" w:rsidRDefault="00027501">
      <w:pPr>
        <w:pStyle w:val="af1"/>
        <w:rPr>
          <w:rFonts w:hint="cs"/>
          <w:rtl/>
        </w:rPr>
      </w:pPr>
      <w:r>
        <w:rPr>
          <w:rtl/>
        </w:rPr>
        <w:t>היו"ר</w:t>
      </w:r>
      <w:r>
        <w:rPr>
          <w:rFonts w:hint="cs"/>
          <w:rtl/>
        </w:rPr>
        <w:t xml:space="preserve"> אלי בן-מנחם:</w:t>
      </w:r>
    </w:p>
    <w:p w14:paraId="1944BB5B" w14:textId="77777777" w:rsidR="00000000" w:rsidRDefault="00027501">
      <w:pPr>
        <w:pStyle w:val="a0"/>
        <w:ind w:firstLine="0"/>
        <w:rPr>
          <w:rFonts w:hint="cs"/>
          <w:rtl/>
        </w:rPr>
      </w:pPr>
    </w:p>
    <w:p w14:paraId="7CD445D5" w14:textId="77777777" w:rsidR="00000000" w:rsidRDefault="00027501">
      <w:pPr>
        <w:pStyle w:val="a0"/>
        <w:ind w:firstLine="0"/>
        <w:rPr>
          <w:rFonts w:hint="cs"/>
          <w:rtl/>
        </w:rPr>
      </w:pPr>
      <w:r>
        <w:rPr>
          <w:rFonts w:hint="cs"/>
          <w:rtl/>
        </w:rPr>
        <w:tab/>
        <w:t>חבר הכנסת עזמי בשארה?</w:t>
      </w:r>
    </w:p>
    <w:p w14:paraId="7687E9EC" w14:textId="77777777" w:rsidR="00000000" w:rsidRDefault="00027501">
      <w:pPr>
        <w:pStyle w:val="a0"/>
        <w:ind w:firstLine="0"/>
        <w:rPr>
          <w:rFonts w:hint="cs"/>
          <w:rtl/>
        </w:rPr>
      </w:pPr>
    </w:p>
    <w:p w14:paraId="5725F227" w14:textId="77777777" w:rsidR="00000000" w:rsidRDefault="00027501">
      <w:pPr>
        <w:pStyle w:val="af0"/>
        <w:rPr>
          <w:rtl/>
        </w:rPr>
      </w:pPr>
      <w:r>
        <w:rPr>
          <w:rFonts w:hint="eastAsia"/>
          <w:rtl/>
        </w:rPr>
        <w:t>עזמי</w:t>
      </w:r>
      <w:r>
        <w:rPr>
          <w:rtl/>
        </w:rPr>
        <w:t xml:space="preserve"> בשארה (בל"ד):</w:t>
      </w:r>
    </w:p>
    <w:p w14:paraId="65C79FE7" w14:textId="77777777" w:rsidR="00000000" w:rsidRDefault="00027501">
      <w:pPr>
        <w:pStyle w:val="a0"/>
        <w:rPr>
          <w:rFonts w:hint="cs"/>
          <w:rtl/>
        </w:rPr>
      </w:pPr>
    </w:p>
    <w:p w14:paraId="364E43AD" w14:textId="77777777" w:rsidR="00000000" w:rsidRDefault="00027501">
      <w:pPr>
        <w:pStyle w:val="a0"/>
        <w:rPr>
          <w:rFonts w:hint="cs"/>
          <w:rtl/>
        </w:rPr>
      </w:pPr>
      <w:r>
        <w:rPr>
          <w:rFonts w:hint="cs"/>
          <w:rtl/>
        </w:rPr>
        <w:t>מסכים.</w:t>
      </w:r>
    </w:p>
    <w:p w14:paraId="738706C1" w14:textId="77777777" w:rsidR="00000000" w:rsidRDefault="00027501">
      <w:pPr>
        <w:pStyle w:val="a0"/>
        <w:ind w:firstLine="0"/>
        <w:rPr>
          <w:rFonts w:hint="cs"/>
          <w:rtl/>
        </w:rPr>
      </w:pPr>
    </w:p>
    <w:p w14:paraId="1E1B222F" w14:textId="77777777" w:rsidR="00000000" w:rsidRDefault="00027501">
      <w:pPr>
        <w:pStyle w:val="af1"/>
        <w:rPr>
          <w:rFonts w:hint="cs"/>
          <w:rtl/>
        </w:rPr>
      </w:pPr>
      <w:r>
        <w:rPr>
          <w:rtl/>
        </w:rPr>
        <w:t>היו"ר</w:t>
      </w:r>
      <w:r>
        <w:rPr>
          <w:rFonts w:hint="cs"/>
          <w:rtl/>
        </w:rPr>
        <w:t xml:space="preserve"> אלי בן-מנחם:</w:t>
      </w:r>
    </w:p>
    <w:p w14:paraId="11FB3986" w14:textId="77777777" w:rsidR="00000000" w:rsidRDefault="00027501">
      <w:pPr>
        <w:pStyle w:val="a0"/>
        <w:ind w:firstLine="0"/>
        <w:rPr>
          <w:rFonts w:hint="cs"/>
          <w:rtl/>
        </w:rPr>
      </w:pPr>
    </w:p>
    <w:p w14:paraId="6DDA71FD" w14:textId="77777777" w:rsidR="00000000" w:rsidRDefault="00027501">
      <w:pPr>
        <w:pStyle w:val="a0"/>
        <w:ind w:firstLine="0"/>
        <w:rPr>
          <w:rFonts w:hint="cs"/>
          <w:rtl/>
        </w:rPr>
      </w:pPr>
      <w:r>
        <w:rPr>
          <w:rFonts w:hint="cs"/>
          <w:rtl/>
        </w:rPr>
        <w:tab/>
        <w:t>רבותי חברי הכנסת, אנחנו עושים ה</w:t>
      </w:r>
      <w:r>
        <w:rPr>
          <w:rFonts w:hint="cs"/>
          <w:rtl/>
        </w:rPr>
        <w:t>צבעה אחת. מי שמצביע בעד, זה בעד עמדת השר, להעביר את הנושא לוועדת החוץ והביטחון; מי שמצביע נגד, זה להסיר את הנושא מסדר-היום. ההצבעה החלה.</w:t>
      </w:r>
    </w:p>
    <w:p w14:paraId="7053EC78" w14:textId="77777777" w:rsidR="00000000" w:rsidRDefault="00027501">
      <w:pPr>
        <w:pStyle w:val="a0"/>
        <w:ind w:firstLine="0"/>
        <w:rPr>
          <w:rFonts w:hint="cs"/>
          <w:rtl/>
        </w:rPr>
      </w:pPr>
    </w:p>
    <w:p w14:paraId="5EA3B7A5" w14:textId="77777777" w:rsidR="00000000" w:rsidRDefault="00027501">
      <w:pPr>
        <w:pStyle w:val="ab"/>
        <w:bidi/>
        <w:rPr>
          <w:rFonts w:hint="cs"/>
          <w:rtl/>
        </w:rPr>
      </w:pPr>
      <w:r>
        <w:rPr>
          <w:rFonts w:hint="cs"/>
          <w:rtl/>
        </w:rPr>
        <w:t>הצבעה מס' 22</w:t>
      </w:r>
    </w:p>
    <w:p w14:paraId="49C91F1D" w14:textId="77777777" w:rsidR="00000000" w:rsidRDefault="00027501">
      <w:pPr>
        <w:pStyle w:val="a0"/>
        <w:ind w:firstLine="0"/>
        <w:jc w:val="center"/>
        <w:rPr>
          <w:rFonts w:hint="cs"/>
          <w:rtl/>
        </w:rPr>
      </w:pPr>
    </w:p>
    <w:p w14:paraId="43BB8423" w14:textId="77777777" w:rsidR="00000000" w:rsidRDefault="00027501">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0BC8FC13" w14:textId="77777777" w:rsidR="00000000" w:rsidRDefault="00027501">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387B11B6"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64633E6B" w14:textId="77777777" w:rsidR="00000000" w:rsidRDefault="00027501">
      <w:pPr>
        <w:pStyle w:val="ad"/>
        <w:bidi/>
        <w:rPr>
          <w:rFonts w:hint="cs"/>
        </w:rPr>
      </w:pPr>
      <w:r>
        <w:rPr>
          <w:rFonts w:hint="cs"/>
          <w:rtl/>
        </w:rPr>
        <w:t>ההצעה להעב</w:t>
      </w:r>
      <w:r>
        <w:rPr>
          <w:rFonts w:hint="cs"/>
          <w:rtl/>
        </w:rPr>
        <w:t>יר את הנושא לוועדת החוץ והביטחון נתקבלה.</w:t>
      </w:r>
    </w:p>
    <w:p w14:paraId="4E5E7DC4" w14:textId="77777777" w:rsidR="00000000" w:rsidRDefault="00027501">
      <w:pPr>
        <w:pStyle w:val="a0"/>
        <w:ind w:firstLine="0"/>
        <w:rPr>
          <w:rFonts w:hint="cs"/>
          <w:rtl/>
        </w:rPr>
      </w:pPr>
    </w:p>
    <w:p w14:paraId="1A0B9B73" w14:textId="77777777" w:rsidR="00000000" w:rsidRDefault="00027501">
      <w:pPr>
        <w:pStyle w:val="af1"/>
        <w:rPr>
          <w:rtl/>
        </w:rPr>
      </w:pPr>
    </w:p>
    <w:p w14:paraId="4A575D0C" w14:textId="77777777" w:rsidR="00000000" w:rsidRDefault="00027501">
      <w:pPr>
        <w:pStyle w:val="af1"/>
        <w:rPr>
          <w:rFonts w:hint="cs"/>
          <w:rtl/>
        </w:rPr>
      </w:pPr>
      <w:r>
        <w:rPr>
          <w:rtl/>
        </w:rPr>
        <w:t>היו"ר</w:t>
      </w:r>
      <w:r>
        <w:rPr>
          <w:rFonts w:hint="cs"/>
          <w:rtl/>
        </w:rPr>
        <w:t xml:space="preserve"> אלי בן-מנחם:</w:t>
      </w:r>
    </w:p>
    <w:p w14:paraId="14998023" w14:textId="77777777" w:rsidR="00000000" w:rsidRDefault="00027501">
      <w:pPr>
        <w:pStyle w:val="a0"/>
        <w:ind w:firstLine="0"/>
        <w:rPr>
          <w:rFonts w:hint="cs"/>
          <w:rtl/>
        </w:rPr>
      </w:pPr>
    </w:p>
    <w:p w14:paraId="5FD56BF8" w14:textId="77777777" w:rsidR="00000000" w:rsidRDefault="00027501">
      <w:pPr>
        <w:pStyle w:val="a0"/>
        <w:ind w:firstLine="0"/>
        <w:rPr>
          <w:rFonts w:hint="cs"/>
          <w:rtl/>
        </w:rPr>
      </w:pPr>
      <w:r>
        <w:rPr>
          <w:rFonts w:hint="cs"/>
          <w:rtl/>
        </w:rPr>
        <w:tab/>
        <w:t>רבותי חברי הכנסת, 13 הצביעו בעד, שניים נגד, אין נמנעים. על כן, ההצעות לסדר-היום בנושא הפיגוע במחסום ארז, של חברי הכנסת דני יתום, יגאל יאסינוב, יצחק כהן, יורי שטרן, טלב אלסאנע ועזמי בשארה, יועב</w:t>
      </w:r>
      <w:r>
        <w:rPr>
          <w:rFonts w:hint="cs"/>
          <w:rtl/>
        </w:rPr>
        <w:t xml:space="preserve">רו לוועדת החוץ והביטחון לדיון. </w:t>
      </w:r>
    </w:p>
    <w:p w14:paraId="199BFE36" w14:textId="77777777" w:rsidR="00000000" w:rsidRDefault="00027501">
      <w:pPr>
        <w:pStyle w:val="a0"/>
        <w:ind w:firstLine="0"/>
        <w:rPr>
          <w:rFonts w:hint="cs"/>
          <w:rtl/>
        </w:rPr>
      </w:pPr>
    </w:p>
    <w:p w14:paraId="10740D6D" w14:textId="77777777" w:rsidR="00000000" w:rsidRDefault="00027501">
      <w:pPr>
        <w:pStyle w:val="a2"/>
        <w:rPr>
          <w:rtl/>
        </w:rPr>
      </w:pPr>
    </w:p>
    <w:p w14:paraId="4F33BDBA" w14:textId="77777777" w:rsidR="00000000" w:rsidRDefault="00027501">
      <w:pPr>
        <w:pStyle w:val="a2"/>
        <w:rPr>
          <w:rFonts w:hint="cs"/>
          <w:rtl/>
        </w:rPr>
      </w:pPr>
      <w:bookmarkStart w:id="679" w:name="CS20965FI0020965T21_01_2004_19_24_15"/>
      <w:bookmarkStart w:id="680" w:name="_Toc90038103"/>
      <w:bookmarkEnd w:id="679"/>
      <w:r>
        <w:rPr>
          <w:rFonts w:hint="cs"/>
          <w:rtl/>
        </w:rPr>
        <w:t>הצעה לסדר-היום</w:t>
      </w:r>
      <w:bookmarkEnd w:id="680"/>
    </w:p>
    <w:p w14:paraId="0F026C14" w14:textId="77777777" w:rsidR="00000000" w:rsidRDefault="00027501">
      <w:pPr>
        <w:pStyle w:val="a2"/>
        <w:rPr>
          <w:rtl/>
        </w:rPr>
      </w:pPr>
      <w:bookmarkStart w:id="681" w:name="_Toc90038104"/>
      <w:r>
        <w:rPr>
          <w:rtl/>
        </w:rPr>
        <w:t>המשבר בציונות ותוכנית ההתנתקות החד-צדדית</w:t>
      </w:r>
      <w:bookmarkEnd w:id="681"/>
    </w:p>
    <w:p w14:paraId="6AF8F722" w14:textId="77777777" w:rsidR="00000000" w:rsidRDefault="00027501">
      <w:pPr>
        <w:pStyle w:val="a0"/>
        <w:ind w:firstLine="0"/>
        <w:rPr>
          <w:rFonts w:hint="cs"/>
          <w:b/>
          <w:bCs/>
          <w:sz w:val="24"/>
          <w:szCs w:val="24"/>
          <w:u w:val="single"/>
          <w:rtl/>
          <w:lang w:eastAsia="en-US"/>
        </w:rPr>
      </w:pPr>
    </w:p>
    <w:p w14:paraId="6C2DB235" w14:textId="77777777" w:rsidR="00000000" w:rsidRDefault="00027501">
      <w:pPr>
        <w:pStyle w:val="af1"/>
        <w:rPr>
          <w:rFonts w:hint="cs"/>
          <w:rtl/>
        </w:rPr>
      </w:pPr>
      <w:r>
        <w:rPr>
          <w:rtl/>
        </w:rPr>
        <w:t>היו"ר</w:t>
      </w:r>
      <w:r>
        <w:rPr>
          <w:rFonts w:hint="cs"/>
          <w:rtl/>
        </w:rPr>
        <w:t xml:space="preserve"> אלי בן-מנחם:</w:t>
      </w:r>
    </w:p>
    <w:p w14:paraId="301A99F5" w14:textId="77777777" w:rsidR="00000000" w:rsidRDefault="00027501">
      <w:pPr>
        <w:pStyle w:val="a0"/>
        <w:ind w:firstLine="0"/>
        <w:rPr>
          <w:rFonts w:hint="cs"/>
          <w:rtl/>
        </w:rPr>
      </w:pPr>
    </w:p>
    <w:p w14:paraId="07912BD7" w14:textId="77777777" w:rsidR="00000000" w:rsidRDefault="00027501">
      <w:pPr>
        <w:pStyle w:val="a0"/>
        <w:ind w:firstLine="0"/>
        <w:rPr>
          <w:rFonts w:hint="cs"/>
          <w:rtl/>
        </w:rPr>
      </w:pPr>
      <w:r>
        <w:rPr>
          <w:rFonts w:hint="cs"/>
          <w:rtl/>
        </w:rPr>
        <w:tab/>
        <w:t xml:space="preserve">אנו עוברים לנושא הבא: הצעה לסדר-היום מס' 2440 </w:t>
      </w:r>
      <w:r>
        <w:rPr>
          <w:rtl/>
        </w:rPr>
        <w:t>–</w:t>
      </w:r>
      <w:r>
        <w:rPr>
          <w:rFonts w:hint="cs"/>
          <w:rtl/>
        </w:rPr>
        <w:t xml:space="preserve"> המשבר בציונות ותוכנית ההתנתקות החד-צדדית, של חבר הכנסת אריה אלדד.</w:t>
      </w:r>
    </w:p>
    <w:p w14:paraId="674B96CB" w14:textId="77777777" w:rsidR="00000000" w:rsidRDefault="00027501">
      <w:pPr>
        <w:pStyle w:val="a0"/>
        <w:ind w:firstLine="0"/>
        <w:rPr>
          <w:rFonts w:hint="cs"/>
          <w:rtl/>
        </w:rPr>
      </w:pPr>
    </w:p>
    <w:p w14:paraId="59E4D2B8" w14:textId="77777777" w:rsidR="00000000" w:rsidRDefault="00027501">
      <w:pPr>
        <w:pStyle w:val="af0"/>
        <w:rPr>
          <w:rtl/>
        </w:rPr>
      </w:pPr>
      <w:r>
        <w:rPr>
          <w:rFonts w:hint="eastAsia"/>
          <w:rtl/>
        </w:rPr>
        <w:t>מאיר</w:t>
      </w:r>
      <w:r>
        <w:rPr>
          <w:rtl/>
        </w:rPr>
        <w:t xml:space="preserve"> פרוש (יהדות התורה):</w:t>
      </w:r>
    </w:p>
    <w:p w14:paraId="3A74C90A" w14:textId="77777777" w:rsidR="00000000" w:rsidRDefault="00027501">
      <w:pPr>
        <w:pStyle w:val="a0"/>
        <w:rPr>
          <w:rFonts w:hint="cs"/>
          <w:rtl/>
        </w:rPr>
      </w:pPr>
    </w:p>
    <w:p w14:paraId="2D516990" w14:textId="77777777" w:rsidR="00000000" w:rsidRDefault="00027501">
      <w:pPr>
        <w:pStyle w:val="a0"/>
        <w:rPr>
          <w:rFonts w:hint="cs"/>
          <w:rtl/>
        </w:rPr>
      </w:pPr>
      <w:r>
        <w:rPr>
          <w:rFonts w:hint="cs"/>
          <w:rtl/>
        </w:rPr>
        <w:t>חבר</w:t>
      </w:r>
      <w:r>
        <w:rPr>
          <w:rFonts w:hint="cs"/>
          <w:rtl/>
        </w:rPr>
        <w:t xml:space="preserve"> הכנסת אלדד, תתייחס גם לעניין של רמת-חובב.</w:t>
      </w:r>
    </w:p>
    <w:p w14:paraId="274B867E" w14:textId="77777777" w:rsidR="00000000" w:rsidRDefault="00027501">
      <w:pPr>
        <w:pStyle w:val="a0"/>
        <w:rPr>
          <w:rFonts w:hint="cs"/>
          <w:rtl/>
        </w:rPr>
      </w:pPr>
    </w:p>
    <w:p w14:paraId="177346B3" w14:textId="77777777" w:rsidR="00000000" w:rsidRDefault="00027501">
      <w:pPr>
        <w:pStyle w:val="a"/>
        <w:rPr>
          <w:rtl/>
        </w:rPr>
      </w:pPr>
      <w:bookmarkStart w:id="682" w:name="FS000001055T21_01_2004_19_25_18"/>
      <w:bookmarkStart w:id="683" w:name="_Toc90038105"/>
      <w:bookmarkEnd w:id="682"/>
      <w:r>
        <w:rPr>
          <w:rFonts w:hint="eastAsia"/>
          <w:rtl/>
        </w:rPr>
        <w:t>אריה</w:t>
      </w:r>
      <w:r>
        <w:rPr>
          <w:rtl/>
        </w:rPr>
        <w:t xml:space="preserve"> אלדד (האיחוד הלאומי - ישראל ביתנו):</w:t>
      </w:r>
      <w:bookmarkEnd w:id="683"/>
    </w:p>
    <w:p w14:paraId="3C6BF9F9" w14:textId="77777777" w:rsidR="00000000" w:rsidRDefault="00027501">
      <w:pPr>
        <w:pStyle w:val="a0"/>
        <w:rPr>
          <w:rFonts w:hint="cs"/>
          <w:rtl/>
        </w:rPr>
      </w:pPr>
    </w:p>
    <w:p w14:paraId="1561A119" w14:textId="77777777" w:rsidR="00000000" w:rsidRDefault="00027501">
      <w:pPr>
        <w:pStyle w:val="a0"/>
        <w:rPr>
          <w:rFonts w:hint="cs"/>
          <w:rtl/>
        </w:rPr>
      </w:pPr>
      <w:r>
        <w:rPr>
          <w:rFonts w:hint="cs"/>
          <w:rtl/>
        </w:rPr>
        <w:t xml:space="preserve">אדוני היושב-ראש, אדוני השר, חברי חברי הכנסת, מיום הקמתה של מדינת ישראל דומה כי הציונות נמצאת במשבר זהות. אם תכליתה של התנועה הציונית היתה הקמת מדינה יהודית, אפשר שהסתיים </w:t>
      </w:r>
      <w:r>
        <w:rPr>
          <w:rFonts w:hint="cs"/>
          <w:rtl/>
        </w:rPr>
        <w:t xml:space="preserve">תפקידה של הציונות. </w:t>
      </w:r>
    </w:p>
    <w:p w14:paraId="5D6DF52D" w14:textId="77777777" w:rsidR="00000000" w:rsidRDefault="00027501">
      <w:pPr>
        <w:pStyle w:val="a0"/>
        <w:rPr>
          <w:rFonts w:hint="cs"/>
          <w:rtl/>
        </w:rPr>
      </w:pPr>
    </w:p>
    <w:p w14:paraId="5E63A8EC" w14:textId="77777777" w:rsidR="00000000" w:rsidRDefault="00027501">
      <w:pPr>
        <w:pStyle w:val="a0"/>
        <w:rPr>
          <w:rFonts w:hint="cs"/>
          <w:rtl/>
        </w:rPr>
      </w:pPr>
      <w:r>
        <w:rPr>
          <w:rFonts w:hint="cs"/>
          <w:rtl/>
        </w:rPr>
        <w:t>גלי העלייה לישראל סייעו אולי בדחיית הצורך בתשובה על השאלה, בדחיקתה לשוליים, כי לציונות היה שוב תפקיד חדש-ישן של קיבוץ גלויות וקליטת עלייה. הפרחת השממה או מפעלי ההתיישבות הגדולים שהמדינה הובילה, או נגררה אליהם, גם הם סייעו בדחיית העיסוק</w:t>
      </w:r>
      <w:r>
        <w:rPr>
          <w:rFonts w:hint="cs"/>
          <w:rtl/>
        </w:rPr>
        <w:t xml:space="preserve"> בשאלת המשמעות של הציונות בימינו. אבל ההפוגה בגלי העלייה ומשבר ההתיישבות, יחד עם הוויכוח הנוקב על עתיד מפעל ההתיישבות ביהודה, בשומרון ובחבל עזה, דוחקים אותנו לפינה, ודומה שאי-אפשר לחמוק עוד מבירור השאלה הזאת. </w:t>
      </w:r>
    </w:p>
    <w:p w14:paraId="30543CF4" w14:textId="77777777" w:rsidR="00000000" w:rsidRDefault="00027501">
      <w:pPr>
        <w:pStyle w:val="a0"/>
        <w:rPr>
          <w:rFonts w:hint="cs"/>
          <w:rtl/>
        </w:rPr>
      </w:pPr>
    </w:p>
    <w:p w14:paraId="2AB3209A" w14:textId="77777777" w:rsidR="00000000" w:rsidRDefault="00027501">
      <w:pPr>
        <w:pStyle w:val="a0"/>
        <w:rPr>
          <w:rFonts w:hint="cs"/>
          <w:rtl/>
        </w:rPr>
      </w:pPr>
      <w:r>
        <w:rPr>
          <w:rFonts w:hint="cs"/>
          <w:rtl/>
        </w:rPr>
        <w:t>מי שחריפותה של השאלה אינה ברורה לו, שהגדרת המ</w:t>
      </w:r>
      <w:r>
        <w:rPr>
          <w:rFonts w:hint="cs"/>
          <w:rtl/>
        </w:rPr>
        <w:t>צב כמשבר חריף, כמחלה קשה מאוד, אינה מחוורת לו, צריך לעקוב אחרי התסמינים, הסימפטומים של המחלה: הירידה מהארץ, הקביעה כי הציונות מתה, שקבע מי שהיה יושב-ראש הסוכנות היהודית ויושב-ראש הבית הזה, אברום בורג, הגדרת עם ישראל ככובש בארצו, שנשמעה מפי ראש הממשלה, ואחר</w:t>
      </w:r>
      <w:r>
        <w:rPr>
          <w:rFonts w:hint="cs"/>
          <w:rtl/>
        </w:rPr>
        <w:t xml:space="preserve">ון אחרון, ואולי הסימפטום החמור מכולם </w:t>
      </w:r>
      <w:r>
        <w:rPr>
          <w:rtl/>
        </w:rPr>
        <w:t>–</w:t>
      </w:r>
      <w:r>
        <w:rPr>
          <w:rFonts w:hint="cs"/>
          <w:rtl/>
        </w:rPr>
        <w:t xml:space="preserve"> הסכמת ממשלת ישראל לקבל את תוכנית מפת הדרכים, שעיקרה חלוקת הארץ והקמת מדינה ערבית בלבה של ארץ-ישראל, אם בצורה הקוורטטית שלה, או בצורה של ההתנתקות והנסיגה החד-צדדית ועקירת יישובים והגליית תושביהם היהודים. לא יהיה אפשר ל</w:t>
      </w:r>
      <w:r>
        <w:rPr>
          <w:rFonts w:hint="cs"/>
          <w:rtl/>
        </w:rPr>
        <w:t>רפא את המחלה אם לא נעמוד על שורשיה, על סיבותיה.</w:t>
      </w:r>
    </w:p>
    <w:p w14:paraId="34F6841F" w14:textId="77777777" w:rsidR="00000000" w:rsidRDefault="00027501">
      <w:pPr>
        <w:pStyle w:val="a0"/>
        <w:rPr>
          <w:rFonts w:hint="cs"/>
          <w:rtl/>
        </w:rPr>
      </w:pPr>
    </w:p>
    <w:p w14:paraId="70375A5F" w14:textId="77777777" w:rsidR="00000000" w:rsidRDefault="00027501">
      <w:pPr>
        <w:pStyle w:val="a0"/>
        <w:rPr>
          <w:rFonts w:hint="cs"/>
          <w:rtl/>
        </w:rPr>
      </w:pPr>
      <w:r>
        <w:rPr>
          <w:rFonts w:hint="cs"/>
          <w:rtl/>
        </w:rPr>
        <w:t>בדקות הבאות אני מבקש להוכיח כי קו ישר אחד מחבר בין תוכנית אוגנדה של הרצל לבין התוכנית להקמת מדינה פלסטינית בארץ-ישראל. אבל, כדי למקד את הטיעון הזה אזדקק לסיפור, סיפור שנמצא אצל ש"י עגנון, ואבי, עליו השלום, פ</w:t>
      </w:r>
      <w:r>
        <w:rPr>
          <w:rFonts w:hint="cs"/>
          <w:rtl/>
        </w:rPr>
        <w:t xml:space="preserve">רופסור ישראל אלדד, שמחרתיים ימלאו שמונה שנים לפטירתו, היה נוהג לספר כמבוא להרצאותיו על הציונות. </w:t>
      </w:r>
    </w:p>
    <w:p w14:paraId="1692E8CC" w14:textId="77777777" w:rsidR="00000000" w:rsidRDefault="00027501">
      <w:pPr>
        <w:pStyle w:val="a0"/>
        <w:rPr>
          <w:rFonts w:hint="cs"/>
          <w:rtl/>
        </w:rPr>
      </w:pPr>
    </w:p>
    <w:p w14:paraId="1CF99E5F" w14:textId="77777777" w:rsidR="00000000" w:rsidRDefault="00027501">
      <w:pPr>
        <w:pStyle w:val="a0"/>
        <w:rPr>
          <w:rFonts w:hint="cs"/>
          <w:rtl/>
        </w:rPr>
      </w:pPr>
      <w:r>
        <w:rPr>
          <w:rFonts w:hint="cs"/>
          <w:rtl/>
        </w:rPr>
        <w:t xml:space="preserve">מעשה במלך אחד שהיה לו סוס יקר המציאות, עם שושלת יוחסין מכאן ועד אורוות שלמה המלך. והמלך פחד שסוסו ייגנב. בנה לו אורווה מברזל והציב עליה שערים מברזל ותלה שבעה </w:t>
      </w:r>
      <w:r>
        <w:rPr>
          <w:rFonts w:hint="cs"/>
          <w:rtl/>
        </w:rPr>
        <w:t>מנעולים מפלדה, אבל עדיין חשש שמא ייגנב הסוס הטוב. הלך ושכר שומר שיהיה ער בלילה וישמור על האורווה, ועדיין חשש שמא תיפול תנומה על השומר ויבוא גנב ויגנוב את הסוס. קם בלילה לבדוק אם השומר ער. בא ומצא אותו יושב ושומר פתח האורווה. שאל אותו מה הוא עושה בשביל לא ל</w:t>
      </w:r>
      <w:r>
        <w:rPr>
          <w:rFonts w:hint="cs"/>
          <w:rtl/>
        </w:rPr>
        <w:t xml:space="preserve">הירדם. ענה השומר, שהוא מעסיק את עצמו במחשבות פילוסופיות. אילו מחשבות פילוסופיות, למשל, שאל המלך, והשומר השיב שהוא חושב, למשל, שכאשר הוא אוכל בייגלה, לאן נעלם החור של הבייגלה. המלך מאוד שמח ואמר, שזו מחשבה פילוסופית מצוינת, שימשיך כך ולא יירדם. </w:t>
      </w:r>
    </w:p>
    <w:p w14:paraId="2F3D6832" w14:textId="77777777" w:rsidR="00000000" w:rsidRDefault="00027501">
      <w:pPr>
        <w:pStyle w:val="a0"/>
        <w:rPr>
          <w:rFonts w:hint="cs"/>
          <w:rtl/>
        </w:rPr>
      </w:pPr>
    </w:p>
    <w:p w14:paraId="61D31D27" w14:textId="77777777" w:rsidR="00000000" w:rsidRDefault="00027501">
      <w:pPr>
        <w:pStyle w:val="a0"/>
        <w:rPr>
          <w:rFonts w:hint="cs"/>
          <w:rtl/>
        </w:rPr>
      </w:pPr>
      <w:r>
        <w:rPr>
          <w:rFonts w:hint="cs"/>
          <w:rtl/>
        </w:rPr>
        <w:t>אבל, גם בל</w:t>
      </w:r>
      <w:r>
        <w:rPr>
          <w:rFonts w:hint="cs"/>
          <w:rtl/>
        </w:rPr>
        <w:t>ילה הבא נדדה שנת המלך ולא הצליח להירדם בגלל הדאגות, והלך עוד פעם לראות אם השומר נרדם, וראה אותו יושב ושומר וחושב. שאל אותו: על מה אתה חושב עכשיו? הוא אומר: אני חושב איך זה שהבור איננו מלא מחולייתו. כלומר, כשאני חופר בור במקל שלי בעפר, ומנסה אחר כך להחזיר א</w:t>
      </w:r>
      <w:r>
        <w:rPr>
          <w:rFonts w:hint="cs"/>
          <w:rtl/>
        </w:rPr>
        <w:t xml:space="preserve">ת העפר  למלא את הבור, חסר עפר. לאן נעלם העפר? אמר לו המלך: זו מחשבה פילוסופית מצוינת. תמשיך כך, בוודאי לא תירדם. </w:t>
      </w:r>
    </w:p>
    <w:p w14:paraId="7B125CF2" w14:textId="77777777" w:rsidR="00000000" w:rsidRDefault="00027501">
      <w:pPr>
        <w:pStyle w:val="a0"/>
        <w:rPr>
          <w:rFonts w:hint="cs"/>
          <w:rtl/>
        </w:rPr>
      </w:pPr>
    </w:p>
    <w:p w14:paraId="0A84B2D1" w14:textId="77777777" w:rsidR="00000000" w:rsidRDefault="00027501">
      <w:pPr>
        <w:pStyle w:val="a0"/>
        <w:rPr>
          <w:rFonts w:hint="cs"/>
          <w:rtl/>
        </w:rPr>
      </w:pPr>
      <w:r>
        <w:rPr>
          <w:rFonts w:hint="cs"/>
          <w:rtl/>
        </w:rPr>
        <w:t>בלילה השלישי כשהוא בא לבדוק אצלו שמירה, הוא שואל אותו: על מה אתה חושב הלילה? הוא אומר לו: תשמע, הלילה אני חושב, למשל, אורווה מברזל ושערים מבר</w:t>
      </w:r>
      <w:r>
        <w:rPr>
          <w:rFonts w:hint="cs"/>
          <w:rtl/>
        </w:rPr>
        <w:t xml:space="preserve">זל ושבעה מנעולים ושומר, איך הצליחו לגנוב את הסוס? </w:t>
      </w:r>
    </w:p>
    <w:p w14:paraId="1FCCBBFE" w14:textId="77777777" w:rsidR="00000000" w:rsidRDefault="00027501">
      <w:pPr>
        <w:pStyle w:val="a0"/>
        <w:rPr>
          <w:rFonts w:hint="cs"/>
          <w:rtl/>
        </w:rPr>
      </w:pPr>
    </w:p>
    <w:p w14:paraId="0C54BE5E" w14:textId="77777777" w:rsidR="00000000" w:rsidRDefault="00027501">
      <w:pPr>
        <w:pStyle w:val="a0"/>
        <w:rPr>
          <w:rFonts w:hint="cs"/>
          <w:rtl/>
        </w:rPr>
      </w:pPr>
      <w:r>
        <w:rPr>
          <w:rFonts w:hint="cs"/>
          <w:rtl/>
        </w:rPr>
        <w:t>והנמשל הוא מדינת ישראל. כשהיינו עם גולה, מפוזר בכל העולם, בלי מדינה, היתה בנו הכרה עמוקה, סוברנית, פשוטה, שארץ-ישראל היא שלנו. דווקא עכשיו, כשזכינו בכוח הציונות והקמנו מדינה וקיבצנו גלויות, ומיליוני יהודי</w:t>
      </w:r>
      <w:r>
        <w:rPr>
          <w:rFonts w:hint="cs"/>
          <w:rtl/>
        </w:rPr>
        <w:t xml:space="preserve">ם בארץ, ויש לנו צבא מפואר לשמור על הארץ, דווקא עכשיו הצליחו לגנוב לנו את הסוס הזה, את הציונות, ושוב איננו בטוחים שארץ-ישראל שייכת לעם ישראל ולא לשום עם אחר זולתו בעולם. </w:t>
      </w:r>
    </w:p>
    <w:p w14:paraId="2A17CD61" w14:textId="77777777" w:rsidR="00000000" w:rsidRDefault="00027501">
      <w:pPr>
        <w:pStyle w:val="a0"/>
        <w:ind w:firstLine="0"/>
        <w:rPr>
          <w:rFonts w:hint="cs"/>
          <w:rtl/>
        </w:rPr>
      </w:pPr>
    </w:p>
    <w:p w14:paraId="6E2EC2AD" w14:textId="77777777" w:rsidR="00000000" w:rsidRDefault="00027501">
      <w:pPr>
        <w:pStyle w:val="a0"/>
        <w:ind w:firstLine="0"/>
        <w:rPr>
          <w:rFonts w:hint="cs"/>
          <w:rtl/>
        </w:rPr>
      </w:pPr>
      <w:r>
        <w:rPr>
          <w:rFonts w:hint="cs"/>
          <w:rtl/>
        </w:rPr>
        <w:tab/>
        <w:t>כדי להבין איך זה קרה צריך לנתח את טעויותיה של התנועה הציונית. הטעות הראשונה של מנהיג</w:t>
      </w:r>
      <w:r>
        <w:rPr>
          <w:rFonts w:hint="cs"/>
          <w:rtl/>
        </w:rPr>
        <w:t>י הציונות היתה הצגת התנועה הציונית כניסיון לפתור את "הבעיה היהודית". אם הבעיה היהודית היא תוצאה של האנטישמיות, והאנטישמיות על צורותיה השונות גורמת להשמדה או לרדיפת יהודים, אפשר לפתור את בעיית רדיפת היהודים - לפחות באופן תיאורטי - בדרכים שונות: ליברליזם חדש</w:t>
      </w:r>
      <w:r>
        <w:rPr>
          <w:rFonts w:hint="cs"/>
          <w:rtl/>
        </w:rPr>
        <w:t xml:space="preserve"> במערב, קומוניזם ברוסיה, פיקוח או חסות בין-לאומיים, אולי טריטוריאליזם. </w:t>
      </w:r>
    </w:p>
    <w:p w14:paraId="12EF48C8" w14:textId="77777777" w:rsidR="00000000" w:rsidRDefault="00027501">
      <w:pPr>
        <w:pStyle w:val="a0"/>
        <w:ind w:firstLine="0"/>
        <w:rPr>
          <w:rFonts w:hint="cs"/>
          <w:rtl/>
        </w:rPr>
      </w:pPr>
    </w:p>
    <w:p w14:paraId="00C7E3B9" w14:textId="77777777" w:rsidR="00000000" w:rsidRDefault="00027501">
      <w:pPr>
        <w:pStyle w:val="a0"/>
        <w:ind w:firstLine="0"/>
        <w:rPr>
          <w:rFonts w:hint="cs"/>
          <w:rtl/>
        </w:rPr>
      </w:pPr>
      <w:r>
        <w:rPr>
          <w:rFonts w:hint="cs"/>
          <w:rtl/>
        </w:rPr>
        <w:tab/>
        <w:t>כך הגיע הרצל, שעלה על שרטוני אי-רצונם של שליטי העולם לתת לנו את ארץ-ישראל, כך הגיע הרצל עד לטעות אוגנדה. כך הפכה הציונות בדיוק למה שהרצל לא רצה שהיא תהיה - בעיה של יהודים, תנועה שמבק</w:t>
      </w:r>
      <w:r>
        <w:rPr>
          <w:rFonts w:hint="cs"/>
          <w:rtl/>
        </w:rPr>
        <w:t>שת פתרונות פילנתרופיים בממדים גדולים. כך התגלגלה התנועה הציונית מבזל לאוגנדה, ובימי המנדט הבריטי הפכה לתנועה שנאבקת על עוד כמה סרטיפיקטים, כי היו פליטים יהודיים וצריך היה למצוא להם מחסה.</w:t>
      </w:r>
    </w:p>
    <w:p w14:paraId="0F77D320" w14:textId="77777777" w:rsidR="00000000" w:rsidRDefault="00027501">
      <w:pPr>
        <w:pStyle w:val="a0"/>
        <w:ind w:firstLine="0"/>
        <w:rPr>
          <w:rFonts w:hint="cs"/>
          <w:rtl/>
        </w:rPr>
      </w:pPr>
    </w:p>
    <w:p w14:paraId="02EB3ED5" w14:textId="77777777" w:rsidR="00000000" w:rsidRDefault="00027501">
      <w:pPr>
        <w:pStyle w:val="a0"/>
        <w:ind w:firstLine="0"/>
        <w:rPr>
          <w:rFonts w:hint="cs"/>
          <w:rtl/>
        </w:rPr>
      </w:pPr>
      <w:r>
        <w:rPr>
          <w:rFonts w:hint="cs"/>
          <w:rtl/>
        </w:rPr>
        <w:tab/>
        <w:t>הניסוח של הציונות היה צריך אז ונכון שיהיה גם היום - והיה כזה ב"עיקר</w:t>
      </w:r>
      <w:r>
        <w:rPr>
          <w:rFonts w:hint="cs"/>
          <w:rtl/>
        </w:rPr>
        <w:t>י התחייה" של אברהם שטרן, יאיר - הניסוח צריך היה להיות חיובי: מטרת הציונות צריכה להיות חידוש מלכות ישראל, או הממלכתיות הישראלית. ממש כשם שהצרפתי לא היה צריך לבסס את תביעתו לצרפת, גם כשהיתה כבושה בידי הגרמנים,  בצורך לפתור את בעיית הצרפתים, כי אם ברצון הסובר</w:t>
      </w:r>
      <w:r>
        <w:rPr>
          <w:rFonts w:hint="cs"/>
          <w:rtl/>
        </w:rPr>
        <w:t xml:space="preserve">ני של העם הצרפתי, כך גם הציונות לא צריכה להיות תנועה השואפת לסוברניות, אלא תנועה סוברנית, כמו כל עם בארצו וביחסו אליה; תנועה הבאה לשחרר את המולדת אם היא כבושה בידי זרים. </w:t>
      </w:r>
    </w:p>
    <w:p w14:paraId="15D625F2" w14:textId="77777777" w:rsidR="00000000" w:rsidRDefault="00027501">
      <w:pPr>
        <w:pStyle w:val="a0"/>
        <w:ind w:firstLine="0"/>
        <w:rPr>
          <w:rFonts w:hint="cs"/>
          <w:rtl/>
        </w:rPr>
      </w:pPr>
    </w:p>
    <w:p w14:paraId="537A655B" w14:textId="77777777" w:rsidR="00000000" w:rsidRDefault="00027501">
      <w:pPr>
        <w:pStyle w:val="a0"/>
        <w:ind w:firstLine="0"/>
        <w:rPr>
          <w:rFonts w:hint="cs"/>
          <w:rtl/>
        </w:rPr>
      </w:pPr>
      <w:r>
        <w:rPr>
          <w:rFonts w:hint="cs"/>
          <w:rtl/>
        </w:rPr>
        <w:tab/>
        <w:t>ארץ-ישראל שייכת לעם ישראל אם יש אנטישמיות בעולם ואם אין אנטישמיות; אם יש בעיה יהודי</w:t>
      </w:r>
      <w:r>
        <w:rPr>
          <w:rFonts w:hint="cs"/>
          <w:rtl/>
        </w:rPr>
        <w:t xml:space="preserve">ת ואם אין בעיה יהודית; אם יש ערבים בארץ ואם אין ערבים בארץ; אם יש שלווה וביטחון, וגם כשאין. המשיח הציוני לא נועד להיות גואל העם היהודי מצרותיו, כי אם מקים המלכות והממלכתיות כערך העומד בפני עצמו. </w:t>
      </w:r>
    </w:p>
    <w:p w14:paraId="198F423E" w14:textId="77777777" w:rsidR="00000000" w:rsidRDefault="00027501">
      <w:pPr>
        <w:pStyle w:val="a0"/>
        <w:ind w:firstLine="0"/>
        <w:rPr>
          <w:rFonts w:hint="cs"/>
          <w:rtl/>
        </w:rPr>
      </w:pPr>
    </w:p>
    <w:p w14:paraId="27ED0F27" w14:textId="77777777" w:rsidR="00000000" w:rsidRDefault="00027501">
      <w:pPr>
        <w:pStyle w:val="a0"/>
        <w:ind w:firstLine="0"/>
        <w:rPr>
          <w:rFonts w:hint="cs"/>
          <w:rtl/>
        </w:rPr>
      </w:pPr>
      <w:r>
        <w:rPr>
          <w:rFonts w:hint="cs"/>
          <w:rtl/>
        </w:rPr>
        <w:tab/>
        <w:t>והטעות השנייה של מנהיגי הציונות, המקור השני לכישלונם היה י</w:t>
      </w:r>
      <w:r>
        <w:rPr>
          <w:rFonts w:hint="cs"/>
          <w:rtl/>
        </w:rPr>
        <w:t>חסם לארץ-ישראל. המדינה היהודית - גם לפי הרצל וגם לפי בן-גוריון - היתה צריכה להיות הפתרון האידיאלי לבעיית היהודים, ולא מטרה בפני עצמה, אבל - ושוב נזדקק לדוגמת עמי אירופה שהיו משועבדים לגרמנים בימי מלחמת העולם השנייה, ונלחמו על חירותם לא כדי לפתור את בעיית ה</w:t>
      </w:r>
      <w:r>
        <w:rPr>
          <w:rFonts w:hint="cs"/>
          <w:rtl/>
        </w:rPr>
        <w:t>צרפתים, או היוונים, או היוגוסלבים, אלא כדי לשחרר את מולדתם מכיבוש זר. מטרת הציונות לפיכך לא היתה צריכה להיות "הקמת מדינה יהודית כמקלט בטוח", כי אם "התנועה לשחרור המולדת".</w:t>
      </w:r>
    </w:p>
    <w:p w14:paraId="4C6B21B6" w14:textId="77777777" w:rsidR="00000000" w:rsidRDefault="00027501">
      <w:pPr>
        <w:pStyle w:val="a0"/>
        <w:ind w:firstLine="0"/>
        <w:rPr>
          <w:rFonts w:hint="cs"/>
          <w:rtl/>
        </w:rPr>
      </w:pPr>
    </w:p>
    <w:p w14:paraId="44F91517" w14:textId="77777777" w:rsidR="00000000" w:rsidRDefault="00027501">
      <w:pPr>
        <w:pStyle w:val="a0"/>
        <w:ind w:firstLine="0"/>
        <w:rPr>
          <w:rFonts w:hint="cs"/>
          <w:rtl/>
        </w:rPr>
      </w:pPr>
      <w:r>
        <w:rPr>
          <w:rFonts w:hint="cs"/>
          <w:rtl/>
        </w:rPr>
        <w:tab/>
        <w:t>הציונות החילונית לא התייחסה לארץ-ישראל כאל מולדת כבושה, כי אם אל המקום הגיאוגרפי המ</w:t>
      </w:r>
      <w:r>
        <w:rPr>
          <w:rFonts w:hint="cs"/>
          <w:rtl/>
        </w:rPr>
        <w:t xml:space="preserve">תאים ביותר מסיבות היסטוריות כאלה או אחרות לפתרון בעיית היהודים. כך נולדה טעות אוגנדה, כי אם ארץ-ישראל איננה אפשרית מסיבות שונות, אפשר וצריך למצוא מקום אחר. </w:t>
      </w:r>
    </w:p>
    <w:p w14:paraId="22AAE242" w14:textId="77777777" w:rsidR="00000000" w:rsidRDefault="00027501">
      <w:pPr>
        <w:pStyle w:val="a0"/>
        <w:ind w:firstLine="0"/>
        <w:rPr>
          <w:rFonts w:hint="cs"/>
          <w:rtl/>
        </w:rPr>
      </w:pPr>
    </w:p>
    <w:p w14:paraId="10B6BBB8" w14:textId="77777777" w:rsidR="00000000" w:rsidRDefault="00027501">
      <w:pPr>
        <w:pStyle w:val="a0"/>
        <w:ind w:firstLine="720"/>
        <w:rPr>
          <w:rFonts w:hint="cs"/>
          <w:rtl/>
        </w:rPr>
      </w:pPr>
      <w:r>
        <w:rPr>
          <w:rFonts w:hint="cs"/>
          <w:rtl/>
        </w:rPr>
        <w:t>היחס הטריטוריאלי לארץ-ישראל הוביל גם לכך שהציונות קיבלה את הצהרת בלפור וקיבלה את ההחלטה על הקמת הב</w:t>
      </w:r>
      <w:r>
        <w:rPr>
          <w:rFonts w:hint="cs"/>
          <w:rtl/>
        </w:rPr>
        <w:t>ית הלאומי היהודי ואת המנדט ככלים לגיטימיים לביצוע התוכנית הציונית הטריטוריאלית בארץ-ישראל. הציונות חייבת היתה להגדיר את הצהרת בלפור ואת ההחלטה להקים בית לאומי לעם היהודי כהחלטות בלתי חוקיות, משום שלא נבעו משום מקור סמכות שיש לו תוקף. שום עם בעולם אינו יכול</w:t>
      </w:r>
      <w:r>
        <w:rPr>
          <w:rFonts w:hint="cs"/>
          <w:rtl/>
        </w:rPr>
        <w:t xml:space="preserve"> להעניק לעם היהודי מה ששייך לו ממילא. והעם היהודי - אסור היה לו להזדקק להכרה הזאת הבאה מבחוץ בסוברניות שלו על ארץ-ישראל, כמו שאסור לו היום לחזר אחרי פתחי אומות העולם, וודאי שלא על פתחי הערבים, בבקשה לזכות בהכרה מחודשת בזכותו של העם היהודי למדינה יהודית באר</w:t>
      </w:r>
      <w:r>
        <w:rPr>
          <w:rFonts w:hint="cs"/>
          <w:rtl/>
        </w:rPr>
        <w:t xml:space="preserve">ץ-ישראל. </w:t>
      </w:r>
    </w:p>
    <w:p w14:paraId="4D4C4F18" w14:textId="77777777" w:rsidR="00000000" w:rsidRDefault="00027501">
      <w:pPr>
        <w:pStyle w:val="a0"/>
        <w:ind w:firstLine="0"/>
        <w:rPr>
          <w:rFonts w:hint="cs"/>
          <w:rtl/>
        </w:rPr>
      </w:pPr>
    </w:p>
    <w:p w14:paraId="03832FFA" w14:textId="77777777" w:rsidR="00000000" w:rsidRDefault="00027501">
      <w:pPr>
        <w:pStyle w:val="a0"/>
        <w:ind w:firstLine="0"/>
        <w:rPr>
          <w:rFonts w:hint="cs"/>
          <w:rtl/>
        </w:rPr>
      </w:pPr>
      <w:r>
        <w:rPr>
          <w:rFonts w:hint="cs"/>
          <w:rtl/>
        </w:rPr>
        <w:tab/>
        <w:t>לכן, היתה טעות עקרונית גם בתקווה כי הציונות המעשית, קניית קרקעות ויישוב הארץ, יקנו לנו זכות מוכרת עליה. נכון שגבולות ההתיישבות קבעו גם את גבולות שביתת הנשק בתום מלחמת השחרור, אבל לא משום שקנינו אדמה והקמנו יישובים, אלא משום שנלחמנו באותם מקומות</w:t>
      </w:r>
      <w:r>
        <w:rPr>
          <w:rFonts w:hint="cs"/>
          <w:rtl/>
        </w:rPr>
        <w:t xml:space="preserve"> וניצחנו. וחבלי יש"ע אינם שלנו - - -</w:t>
      </w:r>
    </w:p>
    <w:p w14:paraId="5AD43EA5" w14:textId="77777777" w:rsidR="00000000" w:rsidRDefault="00027501">
      <w:pPr>
        <w:pStyle w:val="af1"/>
        <w:rPr>
          <w:rFonts w:hint="cs"/>
          <w:rtl/>
        </w:rPr>
      </w:pPr>
      <w:r>
        <w:rPr>
          <w:rtl/>
        </w:rPr>
        <w:br/>
        <w:t xml:space="preserve">היו"ר </w:t>
      </w:r>
      <w:r>
        <w:rPr>
          <w:rFonts w:hint="cs"/>
          <w:rtl/>
        </w:rPr>
        <w:t>אלי בן-מנחם</w:t>
      </w:r>
      <w:r>
        <w:rPr>
          <w:rtl/>
        </w:rPr>
        <w:t>:</w:t>
      </w:r>
    </w:p>
    <w:p w14:paraId="1B741BF5" w14:textId="77777777" w:rsidR="00000000" w:rsidRDefault="00027501">
      <w:pPr>
        <w:pStyle w:val="a0"/>
        <w:rPr>
          <w:rFonts w:hint="cs"/>
          <w:rtl/>
        </w:rPr>
      </w:pPr>
    </w:p>
    <w:p w14:paraId="50613B94" w14:textId="77777777" w:rsidR="00000000" w:rsidRDefault="00027501">
      <w:pPr>
        <w:pStyle w:val="a0"/>
        <w:rPr>
          <w:rFonts w:hint="cs"/>
          <w:rtl/>
        </w:rPr>
      </w:pPr>
      <w:r>
        <w:rPr>
          <w:rFonts w:hint="cs"/>
          <w:rtl/>
        </w:rPr>
        <w:t>חבר הכנסת אלדד, כמה זמן אתה צריך עוד?</w:t>
      </w:r>
    </w:p>
    <w:p w14:paraId="3D3771BC" w14:textId="77777777" w:rsidR="00000000" w:rsidRDefault="00027501">
      <w:pPr>
        <w:pStyle w:val="-"/>
        <w:rPr>
          <w:rtl/>
        </w:rPr>
      </w:pPr>
      <w:r>
        <w:rPr>
          <w:rtl/>
        </w:rPr>
        <w:br/>
      </w:r>
      <w:bookmarkStart w:id="684" w:name="FS000001055T21_01_2004_19_37_23C"/>
      <w:bookmarkEnd w:id="684"/>
      <w:r>
        <w:rPr>
          <w:rtl/>
        </w:rPr>
        <w:t>אריה אלדד (האיחוד הלאומי - ישראל ביתנו):</w:t>
      </w:r>
    </w:p>
    <w:p w14:paraId="13131264" w14:textId="77777777" w:rsidR="00000000" w:rsidRDefault="00027501">
      <w:pPr>
        <w:pStyle w:val="a0"/>
        <w:rPr>
          <w:rtl/>
        </w:rPr>
      </w:pPr>
    </w:p>
    <w:p w14:paraId="5DB538AE" w14:textId="77777777" w:rsidR="00000000" w:rsidRDefault="00027501">
      <w:pPr>
        <w:pStyle w:val="a0"/>
        <w:rPr>
          <w:rFonts w:hint="cs"/>
          <w:rtl/>
        </w:rPr>
      </w:pPr>
      <w:r>
        <w:rPr>
          <w:rFonts w:hint="cs"/>
          <w:rtl/>
        </w:rPr>
        <w:t>דקה.</w:t>
      </w:r>
    </w:p>
    <w:p w14:paraId="0C4C4773" w14:textId="77777777" w:rsidR="00000000" w:rsidRDefault="00027501">
      <w:pPr>
        <w:pStyle w:val="af1"/>
        <w:rPr>
          <w:rtl/>
        </w:rPr>
      </w:pPr>
      <w:r>
        <w:rPr>
          <w:rtl/>
        </w:rPr>
        <w:br/>
        <w:t xml:space="preserve">היו"ר </w:t>
      </w:r>
      <w:r>
        <w:rPr>
          <w:rFonts w:hint="cs"/>
          <w:rtl/>
        </w:rPr>
        <w:t>אלי בן-מנחם</w:t>
      </w:r>
      <w:r>
        <w:rPr>
          <w:rtl/>
        </w:rPr>
        <w:t>:</w:t>
      </w:r>
    </w:p>
    <w:p w14:paraId="655DD141" w14:textId="77777777" w:rsidR="00000000" w:rsidRDefault="00027501">
      <w:pPr>
        <w:pStyle w:val="a0"/>
        <w:rPr>
          <w:rFonts w:hint="cs"/>
          <w:rtl/>
        </w:rPr>
      </w:pPr>
    </w:p>
    <w:p w14:paraId="5B319995" w14:textId="77777777" w:rsidR="00000000" w:rsidRDefault="00027501">
      <w:pPr>
        <w:pStyle w:val="a0"/>
        <w:rPr>
          <w:rFonts w:hint="cs"/>
          <w:rtl/>
        </w:rPr>
      </w:pPr>
      <w:r>
        <w:rPr>
          <w:rFonts w:hint="cs"/>
          <w:rtl/>
        </w:rPr>
        <w:t>בבקשה.</w:t>
      </w:r>
    </w:p>
    <w:p w14:paraId="18DDC358" w14:textId="77777777" w:rsidR="00000000" w:rsidRDefault="00027501">
      <w:pPr>
        <w:pStyle w:val="-"/>
        <w:rPr>
          <w:rtl/>
        </w:rPr>
      </w:pPr>
      <w:r>
        <w:rPr>
          <w:rtl/>
        </w:rPr>
        <w:br/>
      </w:r>
      <w:bookmarkStart w:id="685" w:name="FS000001055T21_01_2004_19_37_29C"/>
      <w:bookmarkEnd w:id="685"/>
      <w:r>
        <w:rPr>
          <w:rtl/>
        </w:rPr>
        <w:t>אריה אלדד (האיחוד הלאומי - ישראל ביתנו):</w:t>
      </w:r>
    </w:p>
    <w:p w14:paraId="0E9BD51F" w14:textId="77777777" w:rsidR="00000000" w:rsidRDefault="00027501">
      <w:pPr>
        <w:pStyle w:val="a0"/>
        <w:rPr>
          <w:rtl/>
        </w:rPr>
      </w:pPr>
    </w:p>
    <w:p w14:paraId="0B4BCB0D" w14:textId="77777777" w:rsidR="00000000" w:rsidRDefault="00027501">
      <w:pPr>
        <w:pStyle w:val="a0"/>
        <w:rPr>
          <w:rFonts w:hint="cs"/>
          <w:rtl/>
        </w:rPr>
      </w:pPr>
      <w:r>
        <w:rPr>
          <w:rFonts w:hint="cs"/>
          <w:rtl/>
        </w:rPr>
        <w:t>- - - וחבלי יש"ע אינם שלנו משום שהקמנו בה</w:t>
      </w:r>
      <w:r>
        <w:rPr>
          <w:rFonts w:hint="cs"/>
          <w:rtl/>
        </w:rPr>
        <w:t>ם מאות יישובים, אלא משום שהם חלק מארץ-ישראל השייכת לנו, אשר שחררנו מכיבוש ערבי זר.</w:t>
      </w:r>
    </w:p>
    <w:p w14:paraId="75B95B74" w14:textId="77777777" w:rsidR="00000000" w:rsidRDefault="00027501">
      <w:pPr>
        <w:pStyle w:val="a0"/>
        <w:rPr>
          <w:rFonts w:hint="cs"/>
          <w:rtl/>
        </w:rPr>
      </w:pPr>
    </w:p>
    <w:p w14:paraId="62F67802" w14:textId="77777777" w:rsidR="00000000" w:rsidRDefault="00027501">
      <w:pPr>
        <w:pStyle w:val="a0"/>
        <w:rPr>
          <w:rFonts w:hint="cs"/>
          <w:rtl/>
        </w:rPr>
      </w:pPr>
      <w:r>
        <w:rPr>
          <w:rFonts w:hint="cs"/>
          <w:rtl/>
        </w:rPr>
        <w:t>אני מסיים, אדוני היושב-ראש: הציונות המדינית ראתה את העם היהודי כאובייקט, כבעיה בין-לאומית שהעולם צריך לסייע בפתרונה על-ידי הקמת מדינת יהודית. ואת הארץ ראתה הציונות כטריטורי</w:t>
      </w:r>
      <w:r>
        <w:rPr>
          <w:rFonts w:hint="cs"/>
          <w:rtl/>
        </w:rPr>
        <w:t>ה להתיישבות, מכשיר לפרודוקטיביזציה של העם היהודי. העם היהודי - אסור לו לבוא ולטעון על ארץ-ישראל בנימוקים של חוסר אפשרות לחיות במקום אחר. היא שלנו לא בגלל האנטישמיות, והארץ איננה המרחב הדרוש ליישובו של העם היהודי. טענת היסוד הטריטוריאלית אפשרה את טענת אוגנד</w:t>
      </w:r>
      <w:r>
        <w:rPr>
          <w:rFonts w:hint="cs"/>
          <w:rtl/>
        </w:rPr>
        <w:t xml:space="preserve">ה, מאפשרת היום פשרה טריטוריאלית והקמת מדינה פלסטינית. </w:t>
      </w:r>
    </w:p>
    <w:p w14:paraId="2466E322" w14:textId="77777777" w:rsidR="00000000" w:rsidRDefault="00027501">
      <w:pPr>
        <w:pStyle w:val="a0"/>
        <w:rPr>
          <w:rFonts w:hint="cs"/>
          <w:rtl/>
        </w:rPr>
      </w:pPr>
    </w:p>
    <w:p w14:paraId="1A24533D" w14:textId="77777777" w:rsidR="00000000" w:rsidRDefault="00027501">
      <w:pPr>
        <w:pStyle w:val="a0"/>
        <w:rPr>
          <w:rFonts w:hint="cs"/>
          <w:rtl/>
        </w:rPr>
      </w:pPr>
      <w:r>
        <w:rPr>
          <w:rFonts w:hint="cs"/>
          <w:rtl/>
        </w:rPr>
        <w:t>אם הבעיה שלנו כאן היא רק ביטחון - ואין לנו ביטחון - אפשר גם לרדת מהארץ; אפשר לסגת חד-צדדית; אפשר לחפש אוגנדה אחרת. הציונות איננה האורווה שהכזיבה ואיננה השומר שכשל. הציונות האמיתית היא הסוס. אין לנו מו</w:t>
      </w:r>
      <w:r>
        <w:rPr>
          <w:rFonts w:hint="cs"/>
          <w:rtl/>
        </w:rPr>
        <w:t xml:space="preserve">צא מהמשבר זולת לשוב ולעלות עליו. </w:t>
      </w:r>
    </w:p>
    <w:p w14:paraId="7E9A145D" w14:textId="77777777" w:rsidR="00000000" w:rsidRDefault="00027501">
      <w:pPr>
        <w:pStyle w:val="a0"/>
        <w:rPr>
          <w:rFonts w:hint="cs"/>
          <w:rtl/>
        </w:rPr>
      </w:pPr>
    </w:p>
    <w:p w14:paraId="780C1F61" w14:textId="77777777" w:rsidR="00000000" w:rsidRDefault="00027501">
      <w:pPr>
        <w:pStyle w:val="a0"/>
        <w:rPr>
          <w:rFonts w:hint="cs"/>
          <w:rtl/>
        </w:rPr>
      </w:pPr>
      <w:r>
        <w:rPr>
          <w:rFonts w:hint="cs"/>
          <w:rtl/>
        </w:rPr>
        <w:t>אני מציע כי הכנסת תקיים במליאתה דיון בנושא זה, כדי שמדינת ישראל תגדיר מחדש את ייעודה ויעדיה. תודה רבה.</w:t>
      </w:r>
    </w:p>
    <w:p w14:paraId="041CC627" w14:textId="77777777" w:rsidR="00000000" w:rsidRDefault="00027501">
      <w:pPr>
        <w:pStyle w:val="af1"/>
        <w:rPr>
          <w:rtl/>
        </w:rPr>
      </w:pPr>
      <w:r>
        <w:rPr>
          <w:rtl/>
        </w:rPr>
        <w:br/>
        <w:t xml:space="preserve">היו"ר </w:t>
      </w:r>
      <w:r>
        <w:rPr>
          <w:rFonts w:hint="cs"/>
          <w:rtl/>
        </w:rPr>
        <w:t>אלי בן-מנחם</w:t>
      </w:r>
      <w:r>
        <w:rPr>
          <w:rtl/>
        </w:rPr>
        <w:t>:</w:t>
      </w:r>
    </w:p>
    <w:p w14:paraId="5EEA67A9" w14:textId="77777777" w:rsidR="00000000" w:rsidRDefault="00027501">
      <w:pPr>
        <w:pStyle w:val="a0"/>
        <w:rPr>
          <w:rFonts w:hint="cs"/>
          <w:rtl/>
        </w:rPr>
      </w:pPr>
    </w:p>
    <w:p w14:paraId="61979FA6" w14:textId="77777777" w:rsidR="00000000" w:rsidRDefault="00027501">
      <w:pPr>
        <w:pStyle w:val="a0"/>
        <w:rPr>
          <w:rFonts w:hint="cs"/>
          <w:rtl/>
        </w:rPr>
      </w:pPr>
      <w:r>
        <w:rPr>
          <w:rFonts w:hint="cs"/>
          <w:rtl/>
        </w:rPr>
        <w:t>תודה לחבר הכנסת אריה אלדד. בשם הממשלה ישיב השר גדעון עזרא, בבקשה.</w:t>
      </w:r>
    </w:p>
    <w:p w14:paraId="10D49AAB" w14:textId="77777777" w:rsidR="00000000" w:rsidRDefault="00027501">
      <w:pPr>
        <w:pStyle w:val="a"/>
        <w:rPr>
          <w:rtl/>
        </w:rPr>
      </w:pPr>
      <w:r>
        <w:rPr>
          <w:rtl/>
        </w:rPr>
        <w:br/>
      </w:r>
      <w:bookmarkStart w:id="686" w:name="FS000000474T21_01_2004_19_44_35"/>
      <w:bookmarkStart w:id="687" w:name="_Toc90038106"/>
      <w:bookmarkEnd w:id="686"/>
      <w:r>
        <w:rPr>
          <w:rtl/>
        </w:rPr>
        <w:t>השר גדעון עזרא:</w:t>
      </w:r>
      <w:bookmarkEnd w:id="687"/>
    </w:p>
    <w:p w14:paraId="473E5329" w14:textId="77777777" w:rsidR="00000000" w:rsidRDefault="00027501">
      <w:pPr>
        <w:pStyle w:val="a0"/>
        <w:rPr>
          <w:rtl/>
        </w:rPr>
      </w:pPr>
    </w:p>
    <w:p w14:paraId="3D0918D9" w14:textId="77777777" w:rsidR="00000000" w:rsidRDefault="00027501">
      <w:pPr>
        <w:pStyle w:val="a0"/>
        <w:rPr>
          <w:rFonts w:hint="cs"/>
          <w:rtl/>
        </w:rPr>
      </w:pPr>
      <w:r>
        <w:rPr>
          <w:rFonts w:hint="cs"/>
          <w:rtl/>
        </w:rPr>
        <w:t>אדוני היושב-ר</w:t>
      </w:r>
      <w:r>
        <w:rPr>
          <w:rFonts w:hint="cs"/>
          <w:rtl/>
        </w:rPr>
        <w:t xml:space="preserve">אש, חברי חברי הכנסת, חבר הכנסת אלדד - המוכיח בשער. אני מוכרח להגיד לך, שיש לך יתרון אחד על ממשלת ישראל - שאתה אינך צריך להחליט מה לעשות מחר בבוקר. כל השקפותיך ודעותיך ומשליך בהחלט שובים את הלב, ונעים מאוד לשמוע אותם ולחשוב עליהם, אבל בסוף-בסוף-בסוף, אנחנו </w:t>
      </w:r>
      <w:r>
        <w:rPr>
          <w:rFonts w:hint="cs"/>
          <w:rtl/>
        </w:rPr>
        <w:t>צריכים להחליט על הכיוון, כיצד אנחנו הולכים הלאה.</w:t>
      </w:r>
    </w:p>
    <w:p w14:paraId="210B0537" w14:textId="77777777" w:rsidR="00000000" w:rsidRDefault="00027501">
      <w:pPr>
        <w:pStyle w:val="a0"/>
        <w:rPr>
          <w:rFonts w:hint="cs"/>
          <w:rtl/>
        </w:rPr>
      </w:pPr>
    </w:p>
    <w:p w14:paraId="3ED3D44A" w14:textId="77777777" w:rsidR="00000000" w:rsidRDefault="00027501">
      <w:pPr>
        <w:pStyle w:val="a0"/>
        <w:rPr>
          <w:rFonts w:hint="cs"/>
          <w:rtl/>
        </w:rPr>
      </w:pPr>
      <w:r>
        <w:rPr>
          <w:rFonts w:hint="cs"/>
          <w:rtl/>
        </w:rPr>
        <w:t>ואנחנו נחושים לשמור על מדינת ישראל, אנחנו נחושים לשמור ולאפשר ליהודים שנמצאים פה בארץ ורוצים לעלות ארצה, שיהיה להם פה בית במדינה הזאת לעולמי-עולמים, ומצד שני אנחנו שואפים גם להגיע להסדר עם שכנינו; להגיע להס</w:t>
      </w:r>
      <w:r>
        <w:rPr>
          <w:rFonts w:hint="cs"/>
          <w:rtl/>
        </w:rPr>
        <w:t>דר עם שכנינו, ואם לא נוכל להגיע להסדר עם שכנינו - נצטרך אנחנו לעשות צעדים על מנת שנוכל לקיים את המדינה הזאת.</w:t>
      </w:r>
    </w:p>
    <w:p w14:paraId="5F83F565" w14:textId="77777777" w:rsidR="00000000" w:rsidRDefault="00027501">
      <w:pPr>
        <w:pStyle w:val="a0"/>
        <w:rPr>
          <w:rFonts w:hint="cs"/>
          <w:rtl/>
        </w:rPr>
      </w:pPr>
    </w:p>
    <w:p w14:paraId="646A0DB7" w14:textId="77777777" w:rsidR="00000000" w:rsidRDefault="00027501">
      <w:pPr>
        <w:pStyle w:val="a0"/>
        <w:rPr>
          <w:rFonts w:hint="cs"/>
          <w:rtl/>
        </w:rPr>
      </w:pPr>
      <w:r>
        <w:rPr>
          <w:rFonts w:hint="cs"/>
          <w:rtl/>
        </w:rPr>
        <w:t>אני מציע להסתפק בדבריו של חבר הכנסת אלדד - שהם בהחלט נוגעים ללב, ולפי דעתי לא הם צריכים להעסיק אותנו כרגע, הם צריכים להיות ברקע כל מעשינו. תודה.</w:t>
      </w:r>
    </w:p>
    <w:p w14:paraId="539D0025" w14:textId="77777777" w:rsidR="00000000" w:rsidRDefault="00027501">
      <w:pPr>
        <w:pStyle w:val="af1"/>
        <w:rPr>
          <w:rtl/>
        </w:rPr>
      </w:pPr>
      <w:r>
        <w:rPr>
          <w:rtl/>
        </w:rPr>
        <w:br/>
      </w:r>
      <w:r>
        <w:rPr>
          <w:rtl/>
        </w:rPr>
        <w:t xml:space="preserve">היו"ר </w:t>
      </w:r>
      <w:r>
        <w:rPr>
          <w:rFonts w:hint="cs"/>
          <w:rtl/>
        </w:rPr>
        <w:t>אלי בן-מנחם</w:t>
      </w:r>
      <w:r>
        <w:rPr>
          <w:rtl/>
        </w:rPr>
        <w:t>:</w:t>
      </w:r>
    </w:p>
    <w:p w14:paraId="491B5D0A" w14:textId="77777777" w:rsidR="00000000" w:rsidRDefault="00027501">
      <w:pPr>
        <w:pStyle w:val="a0"/>
        <w:rPr>
          <w:rFonts w:hint="cs"/>
          <w:rtl/>
        </w:rPr>
      </w:pPr>
    </w:p>
    <w:p w14:paraId="39CD1B0E" w14:textId="77777777" w:rsidR="00000000" w:rsidRDefault="00027501">
      <w:pPr>
        <w:pStyle w:val="a0"/>
        <w:rPr>
          <w:rFonts w:hint="cs"/>
          <w:rtl/>
        </w:rPr>
      </w:pPr>
      <w:r>
        <w:rPr>
          <w:rFonts w:hint="cs"/>
          <w:rtl/>
        </w:rPr>
        <w:t xml:space="preserve">תודה לשר. הצעות אחרות. </w:t>
      </w:r>
    </w:p>
    <w:p w14:paraId="0C93BA70" w14:textId="77777777" w:rsidR="00000000" w:rsidRDefault="00027501">
      <w:pPr>
        <w:pStyle w:val="af0"/>
        <w:rPr>
          <w:rtl/>
        </w:rPr>
      </w:pPr>
      <w:r>
        <w:rPr>
          <w:rtl/>
        </w:rPr>
        <w:br/>
        <w:t>נעמי בלומנטל (הליכוד):</w:t>
      </w:r>
    </w:p>
    <w:p w14:paraId="1A63FFB4" w14:textId="77777777" w:rsidR="00000000" w:rsidRDefault="00027501">
      <w:pPr>
        <w:pStyle w:val="a0"/>
        <w:rPr>
          <w:rtl/>
        </w:rPr>
      </w:pPr>
    </w:p>
    <w:p w14:paraId="09556BE5" w14:textId="77777777" w:rsidR="00000000" w:rsidRDefault="00027501">
      <w:pPr>
        <w:pStyle w:val="a0"/>
        <w:rPr>
          <w:rFonts w:hint="cs"/>
          <w:rtl/>
        </w:rPr>
      </w:pPr>
      <w:r>
        <w:rPr>
          <w:rFonts w:hint="cs"/>
          <w:rtl/>
        </w:rPr>
        <w:t>מה ההצעה?</w:t>
      </w:r>
    </w:p>
    <w:p w14:paraId="2D18D8F4" w14:textId="77777777" w:rsidR="00000000" w:rsidRDefault="00027501">
      <w:pPr>
        <w:pStyle w:val="af1"/>
        <w:rPr>
          <w:rtl/>
        </w:rPr>
      </w:pPr>
      <w:r>
        <w:rPr>
          <w:rtl/>
        </w:rPr>
        <w:br/>
        <w:t xml:space="preserve">היו"ר </w:t>
      </w:r>
      <w:r>
        <w:rPr>
          <w:rFonts w:hint="cs"/>
          <w:rtl/>
        </w:rPr>
        <w:t>אלי בן-מנחם</w:t>
      </w:r>
      <w:r>
        <w:rPr>
          <w:rtl/>
        </w:rPr>
        <w:t>:</w:t>
      </w:r>
    </w:p>
    <w:p w14:paraId="2D47DB4A" w14:textId="77777777" w:rsidR="00000000" w:rsidRDefault="00027501">
      <w:pPr>
        <w:pStyle w:val="a0"/>
        <w:rPr>
          <w:rFonts w:hint="cs"/>
          <w:rtl/>
        </w:rPr>
      </w:pPr>
    </w:p>
    <w:p w14:paraId="38B466C6" w14:textId="77777777" w:rsidR="00000000" w:rsidRDefault="00027501">
      <w:pPr>
        <w:pStyle w:val="a0"/>
        <w:rPr>
          <w:rFonts w:hint="cs"/>
          <w:rtl/>
        </w:rPr>
      </w:pPr>
      <w:r>
        <w:rPr>
          <w:rFonts w:hint="cs"/>
          <w:rtl/>
        </w:rPr>
        <w:t>קודם כול, בואו נבדוק: חבר הכנסת אלדד, אתה מסתפק בדבריך? ככה ביקש השר.</w:t>
      </w:r>
    </w:p>
    <w:p w14:paraId="7BD778F1" w14:textId="77777777" w:rsidR="00000000" w:rsidRDefault="00027501">
      <w:pPr>
        <w:pStyle w:val="af0"/>
        <w:rPr>
          <w:rFonts w:hint="cs"/>
          <w:rtl/>
        </w:rPr>
      </w:pPr>
    </w:p>
    <w:p w14:paraId="1447AC8A" w14:textId="77777777" w:rsidR="00000000" w:rsidRDefault="00027501">
      <w:pPr>
        <w:pStyle w:val="af0"/>
        <w:rPr>
          <w:rtl/>
        </w:rPr>
      </w:pPr>
      <w:r>
        <w:rPr>
          <w:rtl/>
        </w:rPr>
        <w:t>אריה אלדד (האיחוד הלאומי - ישראל ביתנו):</w:t>
      </w:r>
    </w:p>
    <w:p w14:paraId="1CB2EEB2" w14:textId="77777777" w:rsidR="00000000" w:rsidRDefault="00027501">
      <w:pPr>
        <w:pStyle w:val="a0"/>
        <w:rPr>
          <w:rtl/>
        </w:rPr>
      </w:pPr>
    </w:p>
    <w:p w14:paraId="177BDDDC" w14:textId="77777777" w:rsidR="00000000" w:rsidRDefault="00027501">
      <w:pPr>
        <w:pStyle w:val="a0"/>
        <w:rPr>
          <w:rFonts w:hint="cs"/>
          <w:rtl/>
        </w:rPr>
      </w:pPr>
      <w:r>
        <w:rPr>
          <w:rFonts w:hint="cs"/>
          <w:rtl/>
        </w:rPr>
        <w:t>אני מבקש דיון במליאה.</w:t>
      </w:r>
    </w:p>
    <w:p w14:paraId="05FB076F" w14:textId="77777777" w:rsidR="00000000" w:rsidRDefault="00027501">
      <w:pPr>
        <w:pStyle w:val="af1"/>
        <w:rPr>
          <w:rtl/>
        </w:rPr>
      </w:pPr>
      <w:r>
        <w:rPr>
          <w:rtl/>
        </w:rPr>
        <w:br/>
        <w:t xml:space="preserve">היו"ר </w:t>
      </w:r>
      <w:r>
        <w:rPr>
          <w:rFonts w:hint="cs"/>
          <w:rtl/>
        </w:rPr>
        <w:t>אלי בן-מנחם</w:t>
      </w:r>
      <w:r>
        <w:rPr>
          <w:rtl/>
        </w:rPr>
        <w:t>:</w:t>
      </w:r>
    </w:p>
    <w:p w14:paraId="0A58DDE2" w14:textId="77777777" w:rsidR="00000000" w:rsidRDefault="00027501">
      <w:pPr>
        <w:pStyle w:val="a0"/>
        <w:rPr>
          <w:rFonts w:hint="cs"/>
          <w:rtl/>
        </w:rPr>
      </w:pPr>
    </w:p>
    <w:p w14:paraId="0E44CF31" w14:textId="77777777" w:rsidR="00000000" w:rsidRDefault="00027501">
      <w:pPr>
        <w:pStyle w:val="a0"/>
        <w:rPr>
          <w:rFonts w:hint="cs"/>
          <w:rtl/>
        </w:rPr>
      </w:pPr>
      <w:r>
        <w:rPr>
          <w:rFonts w:hint="cs"/>
          <w:rtl/>
        </w:rPr>
        <w:t xml:space="preserve">אתה מבקש דיון במליאה - בסדר. יש הצעות אחרות. ראשון המציעים - חבר הכנסת מרגי. </w:t>
      </w:r>
    </w:p>
    <w:p w14:paraId="00CD4519" w14:textId="77777777" w:rsidR="00000000" w:rsidRDefault="00027501">
      <w:pPr>
        <w:pStyle w:val="af0"/>
        <w:rPr>
          <w:rtl/>
        </w:rPr>
      </w:pPr>
      <w:r>
        <w:rPr>
          <w:rtl/>
        </w:rPr>
        <w:br/>
        <w:t>השר גדעון עזרא:</w:t>
      </w:r>
    </w:p>
    <w:p w14:paraId="5DE08FB2" w14:textId="77777777" w:rsidR="00000000" w:rsidRDefault="00027501">
      <w:pPr>
        <w:pStyle w:val="a0"/>
        <w:rPr>
          <w:rtl/>
        </w:rPr>
      </w:pPr>
    </w:p>
    <w:p w14:paraId="0AF581AD" w14:textId="77777777" w:rsidR="00000000" w:rsidRDefault="00027501">
      <w:pPr>
        <w:pStyle w:val="a0"/>
        <w:rPr>
          <w:rFonts w:hint="cs"/>
          <w:rtl/>
        </w:rPr>
      </w:pPr>
      <w:r>
        <w:rPr>
          <w:rFonts w:hint="cs"/>
          <w:rtl/>
        </w:rPr>
        <w:t>מה זה הצעות אחרות? כמה מציעים יש?</w:t>
      </w:r>
    </w:p>
    <w:p w14:paraId="077C78E8" w14:textId="77777777" w:rsidR="00000000" w:rsidRDefault="00027501">
      <w:pPr>
        <w:pStyle w:val="af1"/>
        <w:rPr>
          <w:rtl/>
        </w:rPr>
      </w:pPr>
      <w:r>
        <w:rPr>
          <w:rtl/>
        </w:rPr>
        <w:br/>
        <w:t xml:space="preserve">היו"ר </w:t>
      </w:r>
      <w:r>
        <w:rPr>
          <w:rFonts w:hint="cs"/>
          <w:rtl/>
        </w:rPr>
        <w:t>אלי בן-מנחם</w:t>
      </w:r>
      <w:r>
        <w:rPr>
          <w:rtl/>
        </w:rPr>
        <w:t>:</w:t>
      </w:r>
    </w:p>
    <w:p w14:paraId="4D371274" w14:textId="77777777" w:rsidR="00000000" w:rsidRDefault="00027501">
      <w:pPr>
        <w:pStyle w:val="a0"/>
        <w:rPr>
          <w:rFonts w:hint="cs"/>
          <w:rtl/>
        </w:rPr>
      </w:pPr>
    </w:p>
    <w:p w14:paraId="54CBD27E" w14:textId="77777777" w:rsidR="00000000" w:rsidRDefault="00027501">
      <w:pPr>
        <w:pStyle w:val="a0"/>
        <w:rPr>
          <w:rFonts w:hint="cs"/>
          <w:rtl/>
        </w:rPr>
      </w:pPr>
      <w:r>
        <w:rPr>
          <w:rFonts w:hint="cs"/>
          <w:rtl/>
        </w:rPr>
        <w:t xml:space="preserve">שניים. מותר. אתה לא הצעת כלום. </w:t>
      </w:r>
    </w:p>
    <w:p w14:paraId="2A570A42" w14:textId="77777777" w:rsidR="00000000" w:rsidRDefault="00027501">
      <w:pPr>
        <w:pStyle w:val="af0"/>
        <w:rPr>
          <w:rtl/>
        </w:rPr>
      </w:pPr>
      <w:r>
        <w:rPr>
          <w:rtl/>
        </w:rPr>
        <w:br/>
        <w:t>השר גדעון עזרא:</w:t>
      </w:r>
    </w:p>
    <w:p w14:paraId="683161B0" w14:textId="77777777" w:rsidR="00000000" w:rsidRDefault="00027501">
      <w:pPr>
        <w:pStyle w:val="a0"/>
        <w:rPr>
          <w:rtl/>
        </w:rPr>
      </w:pPr>
    </w:p>
    <w:p w14:paraId="497D835D" w14:textId="77777777" w:rsidR="00000000" w:rsidRDefault="00027501">
      <w:pPr>
        <w:pStyle w:val="a0"/>
        <w:rPr>
          <w:rFonts w:hint="cs"/>
          <w:rtl/>
        </w:rPr>
      </w:pPr>
      <w:r>
        <w:rPr>
          <w:rFonts w:hint="cs"/>
          <w:rtl/>
        </w:rPr>
        <w:t>- - -</w:t>
      </w:r>
    </w:p>
    <w:p w14:paraId="6F256C3C" w14:textId="77777777" w:rsidR="00000000" w:rsidRDefault="00027501">
      <w:pPr>
        <w:pStyle w:val="af1"/>
        <w:rPr>
          <w:rtl/>
        </w:rPr>
      </w:pPr>
      <w:r>
        <w:rPr>
          <w:rtl/>
        </w:rPr>
        <w:br/>
        <w:t xml:space="preserve">היו"ר </w:t>
      </w:r>
      <w:r>
        <w:rPr>
          <w:rFonts w:hint="cs"/>
          <w:rtl/>
        </w:rPr>
        <w:t>אלי בן-מנחם</w:t>
      </w:r>
      <w:r>
        <w:rPr>
          <w:rtl/>
        </w:rPr>
        <w:t>:</w:t>
      </w:r>
    </w:p>
    <w:p w14:paraId="09B637C1" w14:textId="77777777" w:rsidR="00000000" w:rsidRDefault="00027501">
      <w:pPr>
        <w:pStyle w:val="a0"/>
        <w:rPr>
          <w:rFonts w:hint="cs"/>
          <w:rtl/>
        </w:rPr>
      </w:pPr>
    </w:p>
    <w:p w14:paraId="2E85A7A1" w14:textId="77777777" w:rsidR="00000000" w:rsidRDefault="00027501">
      <w:pPr>
        <w:pStyle w:val="a0"/>
        <w:rPr>
          <w:rFonts w:hint="cs"/>
          <w:rtl/>
        </w:rPr>
      </w:pPr>
      <w:r>
        <w:rPr>
          <w:rFonts w:hint="cs"/>
          <w:rtl/>
        </w:rPr>
        <w:t>חבר הכנסת מרגי, ואחריו - חבר</w:t>
      </w:r>
      <w:r>
        <w:rPr>
          <w:rFonts w:hint="cs"/>
          <w:rtl/>
        </w:rPr>
        <w:t xml:space="preserve"> הכנסת פרוש.</w:t>
      </w:r>
    </w:p>
    <w:p w14:paraId="587C8E06" w14:textId="77777777" w:rsidR="00000000" w:rsidRDefault="00027501">
      <w:pPr>
        <w:pStyle w:val="a"/>
        <w:rPr>
          <w:rtl/>
        </w:rPr>
      </w:pPr>
      <w:r>
        <w:rPr>
          <w:rtl/>
        </w:rPr>
        <w:br/>
      </w:r>
      <w:bookmarkStart w:id="688" w:name="FS000001056T21_01_2004_19_51_56"/>
      <w:bookmarkStart w:id="689" w:name="_Toc90038107"/>
      <w:bookmarkEnd w:id="688"/>
      <w:r>
        <w:rPr>
          <w:rtl/>
        </w:rPr>
        <w:t>יעקב מרגי (ש"ס):</w:t>
      </w:r>
      <w:bookmarkEnd w:id="689"/>
    </w:p>
    <w:p w14:paraId="3D616169" w14:textId="77777777" w:rsidR="00000000" w:rsidRDefault="00027501">
      <w:pPr>
        <w:pStyle w:val="a0"/>
        <w:rPr>
          <w:rtl/>
        </w:rPr>
      </w:pPr>
    </w:p>
    <w:p w14:paraId="5BE2BBD4" w14:textId="77777777" w:rsidR="00000000" w:rsidRDefault="00027501">
      <w:pPr>
        <w:pStyle w:val="a0"/>
        <w:rPr>
          <w:rFonts w:hint="cs"/>
          <w:rtl/>
        </w:rPr>
      </w:pPr>
      <w:r>
        <w:rPr>
          <w:rFonts w:hint="cs"/>
          <w:rtl/>
        </w:rPr>
        <w:t xml:space="preserve">אדוני היושב-ראש, חברי חבר הכנסת, המדינה נמצאת בכמה משברים, חלקם משברים שניתן להתגבר עליהם היום-מחר, אבל המשבר הקשה שהמדינה נמצאת בו הוא משבר קיומי, משבר ערכים. </w:t>
      </w:r>
    </w:p>
    <w:p w14:paraId="244CA72F" w14:textId="77777777" w:rsidR="00000000" w:rsidRDefault="00027501">
      <w:pPr>
        <w:pStyle w:val="a0"/>
        <w:rPr>
          <w:rFonts w:hint="cs"/>
          <w:rtl/>
        </w:rPr>
      </w:pPr>
    </w:p>
    <w:p w14:paraId="2BB67085" w14:textId="77777777" w:rsidR="00000000" w:rsidRDefault="00027501">
      <w:pPr>
        <w:pStyle w:val="a0"/>
        <w:rPr>
          <w:rFonts w:hint="cs"/>
          <w:rtl/>
        </w:rPr>
      </w:pPr>
      <w:r>
        <w:rPr>
          <w:rFonts w:hint="cs"/>
          <w:rtl/>
        </w:rPr>
        <w:t>אל יתפלא ידידי חבר הכנסת אלדד על המשבר בציונות. הציונות כולה מ</w:t>
      </w:r>
      <w:r>
        <w:rPr>
          <w:rFonts w:hint="cs"/>
          <w:rtl/>
        </w:rPr>
        <w:t xml:space="preserve">חוברת לתורה מציון -  ואתה הגדלת והשווית את הציונות החילונית, והבדלת בין הציונות החילונית לציונות הדתית. ואם אין תורה מציון - אין ציון; ואם אין ציונות, וחברה מתכחשת למורשתה - לא תוכל להתקיים. למה? כי אין ואקום. </w:t>
      </w:r>
    </w:p>
    <w:p w14:paraId="11076BDF" w14:textId="77777777" w:rsidR="00000000" w:rsidRDefault="00027501">
      <w:pPr>
        <w:pStyle w:val="a0"/>
        <w:rPr>
          <w:rFonts w:hint="cs"/>
          <w:rtl/>
        </w:rPr>
      </w:pPr>
    </w:p>
    <w:p w14:paraId="64C1FD69" w14:textId="77777777" w:rsidR="00000000" w:rsidRDefault="00027501">
      <w:pPr>
        <w:pStyle w:val="a0"/>
        <w:rPr>
          <w:rFonts w:hint="cs"/>
          <w:rtl/>
        </w:rPr>
      </w:pPr>
      <w:r>
        <w:rPr>
          <w:rFonts w:hint="cs"/>
          <w:rtl/>
        </w:rPr>
        <w:t>כשיש ואקום, במקום המורשת נכנסים הסמים, הקעקו</w:t>
      </w:r>
      <w:r>
        <w:rPr>
          <w:rFonts w:hint="cs"/>
          <w:rtl/>
        </w:rPr>
        <w:t xml:space="preserve">עים, הפירסינג, מעשים מגונים, סמים, פשע, חיסול הערבות ההדדית, פינוי יישובים, פינוי מאחזים. כי באמת </w:t>
      </w:r>
      <w:r>
        <w:rPr>
          <w:rtl/>
        </w:rPr>
        <w:t>–</w:t>
      </w:r>
      <w:r>
        <w:rPr>
          <w:rFonts w:hint="cs"/>
          <w:rtl/>
        </w:rPr>
        <w:t xml:space="preserve"> למה לא אוגנדה, כדברי הרצל? לכן, הבסיס הוא משבר בערכים של העם היהודי. </w:t>
      </w:r>
    </w:p>
    <w:p w14:paraId="01239637" w14:textId="77777777" w:rsidR="00000000" w:rsidRDefault="00027501">
      <w:pPr>
        <w:pStyle w:val="a0"/>
        <w:ind w:firstLine="0"/>
        <w:rPr>
          <w:rFonts w:hint="cs"/>
          <w:rtl/>
        </w:rPr>
      </w:pPr>
    </w:p>
    <w:p w14:paraId="4D467321" w14:textId="77777777" w:rsidR="00000000" w:rsidRDefault="00027501">
      <w:pPr>
        <w:pStyle w:val="af1"/>
        <w:rPr>
          <w:rtl/>
        </w:rPr>
      </w:pPr>
      <w:r>
        <w:rPr>
          <w:rtl/>
        </w:rPr>
        <w:t>היו"ר אלי בן-מנחם:</w:t>
      </w:r>
    </w:p>
    <w:p w14:paraId="22BB86D8" w14:textId="77777777" w:rsidR="00000000" w:rsidRDefault="00027501">
      <w:pPr>
        <w:pStyle w:val="a0"/>
        <w:rPr>
          <w:rtl/>
        </w:rPr>
      </w:pPr>
    </w:p>
    <w:p w14:paraId="0F30C0D9" w14:textId="77777777" w:rsidR="00000000" w:rsidRDefault="00027501">
      <w:pPr>
        <w:pStyle w:val="a0"/>
        <w:rPr>
          <w:rFonts w:hint="cs"/>
          <w:rtl/>
        </w:rPr>
      </w:pPr>
      <w:r>
        <w:rPr>
          <w:rFonts w:hint="cs"/>
          <w:rtl/>
        </w:rPr>
        <w:t xml:space="preserve">תודה. חבר הכנסת פרוש, בבקשה, דקה. </w:t>
      </w:r>
    </w:p>
    <w:p w14:paraId="5C62F708" w14:textId="77777777" w:rsidR="00000000" w:rsidRDefault="00027501">
      <w:pPr>
        <w:pStyle w:val="a0"/>
        <w:ind w:firstLine="0"/>
        <w:rPr>
          <w:rFonts w:hint="cs"/>
          <w:rtl/>
        </w:rPr>
      </w:pPr>
    </w:p>
    <w:p w14:paraId="5BABE291" w14:textId="77777777" w:rsidR="00000000" w:rsidRDefault="00027501">
      <w:pPr>
        <w:pStyle w:val="a"/>
        <w:rPr>
          <w:rtl/>
        </w:rPr>
      </w:pPr>
      <w:bookmarkStart w:id="690" w:name="FS000000563T21_01_2004_19_33_45"/>
      <w:bookmarkStart w:id="691" w:name="_Toc90038108"/>
      <w:bookmarkEnd w:id="690"/>
      <w:r>
        <w:rPr>
          <w:rFonts w:hint="eastAsia"/>
          <w:rtl/>
        </w:rPr>
        <w:t>מאיר</w:t>
      </w:r>
      <w:r>
        <w:rPr>
          <w:rtl/>
        </w:rPr>
        <w:t xml:space="preserve"> פרוש (יהדות התורה):</w:t>
      </w:r>
      <w:bookmarkEnd w:id="691"/>
    </w:p>
    <w:p w14:paraId="6C1FCDC2" w14:textId="77777777" w:rsidR="00000000" w:rsidRDefault="00027501">
      <w:pPr>
        <w:pStyle w:val="a0"/>
        <w:rPr>
          <w:rFonts w:hint="cs"/>
          <w:rtl/>
        </w:rPr>
      </w:pPr>
    </w:p>
    <w:p w14:paraId="1B2579B3" w14:textId="77777777" w:rsidR="00000000" w:rsidRDefault="00027501">
      <w:pPr>
        <w:pStyle w:val="a0"/>
        <w:ind w:firstLine="720"/>
        <w:rPr>
          <w:rFonts w:hint="cs"/>
          <w:rtl/>
        </w:rPr>
      </w:pPr>
      <w:r>
        <w:rPr>
          <w:rFonts w:hint="cs"/>
          <w:rtl/>
        </w:rPr>
        <w:t>אדו</w:t>
      </w:r>
      <w:r>
        <w:rPr>
          <w:rFonts w:hint="cs"/>
          <w:rtl/>
        </w:rPr>
        <w:t>ני היושב-ראש, חברי הכנסת, שמעתי את נאומו הכואב, וגם המתפתל, של חבר הכנסת אלדד על המשבר בציונות. אני רוצה לומר לך, אדוני השר: תלמידי הגאון מווילנה ותלמידי הבעל-שם-טוב הקדוש עלו לארץ לפני שהוקמה התנועה הציונית. לשווא האשימו את היהדות החרדית המאמינה שהיא אנטי</w:t>
      </w:r>
      <w:r>
        <w:rPr>
          <w:rFonts w:hint="cs"/>
          <w:rtl/>
        </w:rPr>
        <w:t xml:space="preserve">-ציונית. אומנם היינו אנטי-ציונים למושג </w:t>
      </w:r>
      <w:r>
        <w:rPr>
          <w:rtl/>
        </w:rPr>
        <w:t>"</w:t>
      </w:r>
      <w:r>
        <w:rPr>
          <w:rFonts w:hint="cs"/>
          <w:rtl/>
        </w:rPr>
        <w:t>היה יהודי בביתך וגוי באוהליך</w:t>
      </w:r>
      <w:r>
        <w:rPr>
          <w:rtl/>
        </w:rPr>
        <w:t>"</w:t>
      </w:r>
      <w:r>
        <w:rPr>
          <w:rFonts w:hint="cs"/>
          <w:rtl/>
        </w:rPr>
        <w:t xml:space="preserve">, נגד זה נאבקנו, אנחנו נאבקים וניאבק, ואנחנו יודעים שמי שלא דבק בתורה סופו שהוא בא לידי משבר בערכים שיש לו. </w:t>
      </w:r>
    </w:p>
    <w:p w14:paraId="07BA8300" w14:textId="77777777" w:rsidR="00000000" w:rsidRDefault="00027501">
      <w:pPr>
        <w:pStyle w:val="a0"/>
        <w:ind w:firstLine="0"/>
        <w:rPr>
          <w:rFonts w:hint="cs"/>
          <w:rtl/>
        </w:rPr>
      </w:pPr>
    </w:p>
    <w:p w14:paraId="1940489B" w14:textId="77777777" w:rsidR="00000000" w:rsidRDefault="00027501">
      <w:pPr>
        <w:pStyle w:val="a0"/>
        <w:ind w:firstLine="720"/>
        <w:rPr>
          <w:rFonts w:hint="cs"/>
          <w:rtl/>
        </w:rPr>
      </w:pPr>
      <w:r>
        <w:rPr>
          <w:rFonts w:hint="cs"/>
          <w:rtl/>
        </w:rPr>
        <w:t>אני בכלל לא מופתע מכך שחבר הכנסת אלדד מגיע לידי משבר. הוא וחבריו והוריו והתנו</w:t>
      </w:r>
      <w:r>
        <w:rPr>
          <w:rFonts w:hint="cs"/>
          <w:rtl/>
        </w:rPr>
        <w:t xml:space="preserve">עה שאליה הוא משתייך והשתייך, וגם ההורים השתייכו </w:t>
      </w:r>
      <w:r>
        <w:rPr>
          <w:rtl/>
        </w:rPr>
        <w:t>–</w:t>
      </w:r>
      <w:r>
        <w:rPr>
          <w:rFonts w:hint="cs"/>
          <w:rtl/>
        </w:rPr>
        <w:t xml:space="preserve"> היו כאלה בתנועה הזאת שלפחות היתה להם אהדה כלשהי למסורת, קרבה למסורת, הם ראו בעין יפה את אלה שלומדים תורה. אבל כשהיום הכול הפוך על הפוך, כמו שאומרים, וגם התנועות האלה, שלפחות היו מצטיירות לפעמים כמסורתיות, ה</w:t>
      </w:r>
      <w:r>
        <w:rPr>
          <w:rFonts w:hint="cs"/>
          <w:rtl/>
        </w:rPr>
        <w:t xml:space="preserve">פכו לאנטי-חרדיות הגדולות ביותר, הפכו להיות השלוחה של מפלגת שינוי, ששונאת את היהדות החרדית, שונאת את הציבור החרדי </w:t>
      </w:r>
      <w:r>
        <w:rPr>
          <w:rtl/>
        </w:rPr>
        <w:t>–</w:t>
      </w:r>
      <w:r>
        <w:rPr>
          <w:rFonts w:hint="cs"/>
          <w:rtl/>
        </w:rPr>
        <w:t xml:space="preserve"> מה הפלא שהמשבר גואה מיום ליום? </w:t>
      </w:r>
    </w:p>
    <w:p w14:paraId="522E1F39" w14:textId="77777777" w:rsidR="00000000" w:rsidRDefault="00027501">
      <w:pPr>
        <w:pStyle w:val="a0"/>
        <w:ind w:firstLine="0"/>
        <w:rPr>
          <w:rFonts w:hint="cs"/>
          <w:rtl/>
        </w:rPr>
      </w:pPr>
    </w:p>
    <w:p w14:paraId="4E70C165" w14:textId="77777777" w:rsidR="00000000" w:rsidRDefault="00027501">
      <w:pPr>
        <w:pStyle w:val="af1"/>
        <w:rPr>
          <w:rtl/>
        </w:rPr>
      </w:pPr>
      <w:r>
        <w:rPr>
          <w:rtl/>
        </w:rPr>
        <w:t>היו"ר</w:t>
      </w:r>
      <w:r>
        <w:rPr>
          <w:rFonts w:hint="cs"/>
          <w:rtl/>
        </w:rPr>
        <w:t xml:space="preserve"> אלי בן-מנחם</w:t>
      </w:r>
      <w:r>
        <w:rPr>
          <w:rtl/>
        </w:rPr>
        <w:t>:</w:t>
      </w:r>
    </w:p>
    <w:p w14:paraId="56B82AEA" w14:textId="77777777" w:rsidR="00000000" w:rsidRDefault="00027501">
      <w:pPr>
        <w:pStyle w:val="a0"/>
        <w:rPr>
          <w:rtl/>
        </w:rPr>
      </w:pPr>
    </w:p>
    <w:p w14:paraId="72532A12" w14:textId="77777777" w:rsidR="00000000" w:rsidRDefault="00027501">
      <w:pPr>
        <w:pStyle w:val="a0"/>
        <w:rPr>
          <w:rFonts w:hint="cs"/>
          <w:rtl/>
        </w:rPr>
      </w:pPr>
      <w:r>
        <w:rPr>
          <w:rFonts w:hint="cs"/>
          <w:rtl/>
        </w:rPr>
        <w:t xml:space="preserve">חבר הכנסת פרוש. </w:t>
      </w:r>
    </w:p>
    <w:p w14:paraId="7B81F749" w14:textId="77777777" w:rsidR="00000000" w:rsidRDefault="00027501">
      <w:pPr>
        <w:pStyle w:val="a0"/>
        <w:ind w:firstLine="0"/>
        <w:rPr>
          <w:rFonts w:hint="cs"/>
          <w:rtl/>
        </w:rPr>
      </w:pPr>
    </w:p>
    <w:p w14:paraId="43F8AA60" w14:textId="77777777" w:rsidR="00000000" w:rsidRDefault="00027501">
      <w:pPr>
        <w:pStyle w:val="-"/>
        <w:rPr>
          <w:rtl/>
        </w:rPr>
      </w:pPr>
      <w:bookmarkStart w:id="692" w:name="FS000000563T21_01_2004_19_36_27C"/>
      <w:bookmarkEnd w:id="692"/>
      <w:r>
        <w:rPr>
          <w:rtl/>
        </w:rPr>
        <w:t>מאיר פרוש (יהדות התורה):</w:t>
      </w:r>
    </w:p>
    <w:p w14:paraId="35ACEC48" w14:textId="77777777" w:rsidR="00000000" w:rsidRDefault="00027501">
      <w:pPr>
        <w:pStyle w:val="a0"/>
        <w:rPr>
          <w:rtl/>
        </w:rPr>
      </w:pPr>
    </w:p>
    <w:p w14:paraId="45F163F7" w14:textId="77777777" w:rsidR="00000000" w:rsidRDefault="00027501">
      <w:pPr>
        <w:pStyle w:val="a0"/>
        <w:rPr>
          <w:rFonts w:hint="cs"/>
          <w:rtl/>
        </w:rPr>
      </w:pPr>
      <w:r>
        <w:rPr>
          <w:rFonts w:hint="cs"/>
          <w:rtl/>
        </w:rPr>
        <w:t>לכן אני אשמח מאוד אם הכנסת תקיים כאן דיון כד</w:t>
      </w:r>
      <w:r>
        <w:rPr>
          <w:rFonts w:hint="cs"/>
          <w:rtl/>
        </w:rPr>
        <w:t xml:space="preserve">י שנברר עם עצמנו לאן אנחנו הולכים. אבל אם לא, ההצעה האחרת שלי היא שלפחות נדון בעניין בוועדה מסוימת. </w:t>
      </w:r>
    </w:p>
    <w:p w14:paraId="5894E474" w14:textId="77777777" w:rsidR="00000000" w:rsidRDefault="00027501">
      <w:pPr>
        <w:pStyle w:val="a0"/>
        <w:ind w:firstLine="0"/>
        <w:rPr>
          <w:rFonts w:hint="cs"/>
          <w:rtl/>
        </w:rPr>
      </w:pPr>
    </w:p>
    <w:p w14:paraId="630D1B4B" w14:textId="77777777" w:rsidR="00000000" w:rsidRDefault="00027501">
      <w:pPr>
        <w:pStyle w:val="af1"/>
        <w:rPr>
          <w:rtl/>
        </w:rPr>
      </w:pPr>
    </w:p>
    <w:p w14:paraId="08DCEE55" w14:textId="77777777" w:rsidR="00000000" w:rsidRDefault="00027501">
      <w:pPr>
        <w:pStyle w:val="af1"/>
        <w:rPr>
          <w:rtl/>
        </w:rPr>
      </w:pPr>
      <w:r>
        <w:rPr>
          <w:rtl/>
        </w:rPr>
        <w:t>היו"ר</w:t>
      </w:r>
      <w:r>
        <w:rPr>
          <w:rFonts w:hint="cs"/>
          <w:rtl/>
        </w:rPr>
        <w:t xml:space="preserve"> אלי בן-מנחם</w:t>
      </w:r>
      <w:r>
        <w:rPr>
          <w:rtl/>
        </w:rPr>
        <w:t>:</w:t>
      </w:r>
    </w:p>
    <w:p w14:paraId="1EAFDD71" w14:textId="77777777" w:rsidR="00000000" w:rsidRDefault="00027501">
      <w:pPr>
        <w:pStyle w:val="a0"/>
        <w:rPr>
          <w:rFonts w:hint="cs"/>
          <w:rtl/>
        </w:rPr>
      </w:pPr>
    </w:p>
    <w:p w14:paraId="5BCEF21E" w14:textId="77777777" w:rsidR="00000000" w:rsidRDefault="00027501">
      <w:pPr>
        <w:pStyle w:val="a0"/>
        <w:rPr>
          <w:rFonts w:hint="cs"/>
          <w:rtl/>
        </w:rPr>
      </w:pPr>
      <w:r>
        <w:rPr>
          <w:rFonts w:hint="cs"/>
          <w:rtl/>
        </w:rPr>
        <w:t xml:space="preserve">תודה. </w:t>
      </w:r>
    </w:p>
    <w:p w14:paraId="2D2B6056" w14:textId="77777777" w:rsidR="00000000" w:rsidRDefault="00027501">
      <w:pPr>
        <w:pStyle w:val="a0"/>
        <w:rPr>
          <w:rFonts w:hint="cs"/>
          <w:rtl/>
        </w:rPr>
      </w:pPr>
    </w:p>
    <w:p w14:paraId="741B8B3F" w14:textId="77777777" w:rsidR="00000000" w:rsidRDefault="00027501">
      <w:pPr>
        <w:pStyle w:val="a0"/>
        <w:rPr>
          <w:rFonts w:hint="cs"/>
          <w:rtl/>
        </w:rPr>
      </w:pPr>
      <w:r>
        <w:rPr>
          <w:rFonts w:hint="cs"/>
          <w:rtl/>
        </w:rPr>
        <w:t>רבותי חברי הכנסת, אנחנו עוברים להצבעה. חבר הכנסת אלדד הציע דיון במליאה. השר השיב בשם הממשלה וביקש להסתפק בדברי חבר הכנסת אלדד</w:t>
      </w:r>
      <w:r>
        <w:rPr>
          <w:rFonts w:hint="cs"/>
          <w:rtl/>
        </w:rPr>
        <w:t xml:space="preserve">. מי שמצביע בעד </w:t>
      </w:r>
      <w:r>
        <w:rPr>
          <w:rtl/>
        </w:rPr>
        <w:t>–</w:t>
      </w:r>
      <w:r>
        <w:rPr>
          <w:rFonts w:hint="cs"/>
          <w:rtl/>
        </w:rPr>
        <w:t xml:space="preserve"> זה בעד דיון במליאה. מי שמצביע נגד </w:t>
      </w:r>
      <w:r>
        <w:rPr>
          <w:rtl/>
        </w:rPr>
        <w:t>–</w:t>
      </w:r>
      <w:r>
        <w:rPr>
          <w:rFonts w:hint="cs"/>
          <w:rtl/>
        </w:rPr>
        <w:t xml:space="preserve"> מצביע בעד עמדת השר גדעון עזרא. </w:t>
      </w:r>
    </w:p>
    <w:p w14:paraId="5FB9DF14" w14:textId="77777777" w:rsidR="00000000" w:rsidRDefault="00027501">
      <w:pPr>
        <w:pStyle w:val="a0"/>
        <w:ind w:firstLine="0"/>
        <w:rPr>
          <w:rFonts w:hint="cs"/>
          <w:rtl/>
        </w:rPr>
      </w:pPr>
    </w:p>
    <w:p w14:paraId="78AFF162" w14:textId="77777777" w:rsidR="00000000" w:rsidRDefault="00027501">
      <w:pPr>
        <w:pStyle w:val="af0"/>
        <w:rPr>
          <w:rtl/>
        </w:rPr>
      </w:pPr>
      <w:r>
        <w:rPr>
          <w:rFonts w:hint="eastAsia"/>
          <w:rtl/>
        </w:rPr>
        <w:t>מאיר</w:t>
      </w:r>
      <w:r>
        <w:rPr>
          <w:rtl/>
        </w:rPr>
        <w:t xml:space="preserve"> פרוש (יהדות התורה):</w:t>
      </w:r>
    </w:p>
    <w:p w14:paraId="10CC24C1" w14:textId="77777777" w:rsidR="00000000" w:rsidRDefault="00027501">
      <w:pPr>
        <w:pStyle w:val="a0"/>
        <w:rPr>
          <w:rFonts w:hint="cs"/>
          <w:rtl/>
        </w:rPr>
      </w:pPr>
    </w:p>
    <w:p w14:paraId="02AAC62D" w14:textId="77777777" w:rsidR="00000000" w:rsidRDefault="00027501">
      <w:pPr>
        <w:pStyle w:val="a0"/>
        <w:rPr>
          <w:rFonts w:hint="cs"/>
          <w:rtl/>
        </w:rPr>
      </w:pPr>
      <w:r>
        <w:rPr>
          <w:rFonts w:hint="cs"/>
          <w:rtl/>
        </w:rPr>
        <w:t xml:space="preserve">זה משבר אמיתי. </w:t>
      </w:r>
    </w:p>
    <w:p w14:paraId="6C815974" w14:textId="77777777" w:rsidR="00000000" w:rsidRDefault="00027501">
      <w:pPr>
        <w:pStyle w:val="a0"/>
        <w:ind w:firstLine="0"/>
        <w:rPr>
          <w:rFonts w:hint="cs"/>
          <w:rtl/>
        </w:rPr>
      </w:pPr>
    </w:p>
    <w:p w14:paraId="39519E52" w14:textId="77777777" w:rsidR="00000000" w:rsidRDefault="00027501">
      <w:pPr>
        <w:pStyle w:val="af0"/>
        <w:rPr>
          <w:rtl/>
        </w:rPr>
      </w:pPr>
      <w:r>
        <w:rPr>
          <w:rFonts w:hint="eastAsia"/>
          <w:rtl/>
        </w:rPr>
        <w:t>יעקב</w:t>
      </w:r>
      <w:r>
        <w:rPr>
          <w:rtl/>
        </w:rPr>
        <w:t xml:space="preserve"> מרגי (ש"ס):</w:t>
      </w:r>
    </w:p>
    <w:p w14:paraId="0B337ED8" w14:textId="77777777" w:rsidR="00000000" w:rsidRDefault="00027501">
      <w:pPr>
        <w:pStyle w:val="a0"/>
        <w:rPr>
          <w:rFonts w:hint="cs"/>
          <w:rtl/>
        </w:rPr>
      </w:pPr>
    </w:p>
    <w:p w14:paraId="5195C9C8" w14:textId="77777777" w:rsidR="00000000" w:rsidRDefault="00027501">
      <w:pPr>
        <w:pStyle w:val="a0"/>
        <w:ind w:firstLine="720"/>
        <w:rPr>
          <w:rFonts w:hint="cs"/>
          <w:rtl/>
        </w:rPr>
      </w:pPr>
      <w:r>
        <w:rPr>
          <w:rFonts w:hint="cs"/>
          <w:rtl/>
        </w:rPr>
        <w:t>גדעון לא אוהב דיונים.</w:t>
      </w:r>
    </w:p>
    <w:p w14:paraId="7A6AE906" w14:textId="77777777" w:rsidR="00000000" w:rsidRDefault="00027501">
      <w:pPr>
        <w:pStyle w:val="a0"/>
        <w:ind w:firstLine="0"/>
        <w:rPr>
          <w:rFonts w:hint="cs"/>
          <w:rtl/>
        </w:rPr>
      </w:pPr>
    </w:p>
    <w:p w14:paraId="727A968B" w14:textId="77777777" w:rsidR="00000000" w:rsidRDefault="00027501">
      <w:pPr>
        <w:pStyle w:val="af0"/>
        <w:rPr>
          <w:rtl/>
        </w:rPr>
      </w:pPr>
      <w:r>
        <w:rPr>
          <w:rFonts w:hint="eastAsia"/>
          <w:rtl/>
        </w:rPr>
        <w:t>נעמי</w:t>
      </w:r>
      <w:r>
        <w:rPr>
          <w:rtl/>
        </w:rPr>
        <w:t xml:space="preserve"> בלומנטל (הליכוד):</w:t>
      </w:r>
    </w:p>
    <w:p w14:paraId="63EE4D01" w14:textId="77777777" w:rsidR="00000000" w:rsidRDefault="00027501">
      <w:pPr>
        <w:pStyle w:val="a0"/>
        <w:rPr>
          <w:rFonts w:hint="cs"/>
          <w:rtl/>
        </w:rPr>
      </w:pPr>
    </w:p>
    <w:p w14:paraId="480CF89A" w14:textId="77777777" w:rsidR="00000000" w:rsidRDefault="00027501">
      <w:pPr>
        <w:pStyle w:val="a0"/>
        <w:rPr>
          <w:rFonts w:hint="cs"/>
          <w:rtl/>
        </w:rPr>
      </w:pPr>
      <w:r>
        <w:rPr>
          <w:rFonts w:hint="cs"/>
          <w:rtl/>
        </w:rPr>
        <w:t>נדון בציונות.</w:t>
      </w:r>
    </w:p>
    <w:p w14:paraId="34AA1299" w14:textId="77777777" w:rsidR="00000000" w:rsidRDefault="00027501">
      <w:pPr>
        <w:pStyle w:val="a0"/>
        <w:ind w:firstLine="0"/>
        <w:rPr>
          <w:rFonts w:hint="cs"/>
          <w:rtl/>
        </w:rPr>
      </w:pPr>
    </w:p>
    <w:p w14:paraId="7B984B93" w14:textId="77777777" w:rsidR="00000000" w:rsidRDefault="00027501">
      <w:pPr>
        <w:pStyle w:val="ab"/>
        <w:bidi/>
        <w:rPr>
          <w:rFonts w:hint="cs"/>
          <w:rtl/>
        </w:rPr>
      </w:pPr>
      <w:r>
        <w:rPr>
          <w:rFonts w:hint="cs"/>
          <w:rtl/>
        </w:rPr>
        <w:t>הצבעה מס' 23</w:t>
      </w:r>
    </w:p>
    <w:p w14:paraId="1C9837FF" w14:textId="77777777" w:rsidR="00000000" w:rsidRDefault="00027501">
      <w:pPr>
        <w:pStyle w:val="a0"/>
        <w:rPr>
          <w:rFonts w:hint="cs"/>
          <w:rtl/>
        </w:rPr>
      </w:pPr>
    </w:p>
    <w:p w14:paraId="16A8F334" w14:textId="77777777" w:rsidR="00000000" w:rsidRDefault="00027501">
      <w:pPr>
        <w:pStyle w:val="ac"/>
        <w:bidi/>
        <w:rPr>
          <w:rFonts w:hint="cs"/>
          <w:rtl/>
        </w:rPr>
      </w:pPr>
      <w:r>
        <w:rPr>
          <w:rFonts w:hint="cs"/>
          <w:rtl/>
        </w:rPr>
        <w:t>בעד ההצעה לכלול את הנושא בסדר-הי</w:t>
      </w:r>
      <w:r>
        <w:rPr>
          <w:rFonts w:hint="cs"/>
          <w:rtl/>
        </w:rPr>
        <w:t xml:space="preserve">ום </w:t>
      </w:r>
      <w:r>
        <w:rPr>
          <w:rtl/>
        </w:rPr>
        <w:t>–</w:t>
      </w:r>
      <w:r>
        <w:rPr>
          <w:rFonts w:hint="cs"/>
          <w:rtl/>
        </w:rPr>
        <w:t xml:space="preserve"> 8</w:t>
      </w:r>
    </w:p>
    <w:p w14:paraId="6A86C2E4" w14:textId="77777777" w:rsidR="00000000" w:rsidRDefault="00027501">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4EEF9D16"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596A4349" w14:textId="77777777" w:rsidR="00000000" w:rsidRDefault="00027501">
      <w:pPr>
        <w:pStyle w:val="ad"/>
        <w:bidi/>
        <w:rPr>
          <w:rFonts w:hint="cs"/>
          <w:rtl/>
        </w:rPr>
      </w:pPr>
      <w:r>
        <w:rPr>
          <w:rFonts w:hint="cs"/>
          <w:rtl/>
        </w:rPr>
        <w:t>ההצעה לכלול את הנושא בסדר-היום של הכנסת נתקבלה.</w:t>
      </w:r>
    </w:p>
    <w:p w14:paraId="5CA42FBE" w14:textId="77777777" w:rsidR="00000000" w:rsidRDefault="00027501">
      <w:pPr>
        <w:pStyle w:val="a0"/>
        <w:ind w:firstLine="0"/>
        <w:rPr>
          <w:rFonts w:hint="cs"/>
          <w:rtl/>
        </w:rPr>
      </w:pPr>
    </w:p>
    <w:p w14:paraId="21C87F44" w14:textId="77777777" w:rsidR="00000000" w:rsidRDefault="00027501">
      <w:pPr>
        <w:pStyle w:val="af1"/>
        <w:rPr>
          <w:rtl/>
        </w:rPr>
      </w:pPr>
      <w:r>
        <w:rPr>
          <w:rtl/>
        </w:rPr>
        <w:t>היו"ר</w:t>
      </w:r>
      <w:r>
        <w:rPr>
          <w:rFonts w:hint="cs"/>
          <w:rtl/>
        </w:rPr>
        <w:t xml:space="preserve"> אלי בן-מנחם</w:t>
      </w:r>
      <w:r>
        <w:rPr>
          <w:rtl/>
        </w:rPr>
        <w:t>:</w:t>
      </w:r>
    </w:p>
    <w:p w14:paraId="23C7151E" w14:textId="77777777" w:rsidR="00000000" w:rsidRDefault="00027501">
      <w:pPr>
        <w:pStyle w:val="a0"/>
        <w:rPr>
          <w:rtl/>
        </w:rPr>
      </w:pPr>
    </w:p>
    <w:p w14:paraId="2781E954" w14:textId="77777777" w:rsidR="00000000" w:rsidRDefault="00027501">
      <w:pPr>
        <w:pStyle w:val="a0"/>
        <w:ind w:firstLine="720"/>
        <w:rPr>
          <w:rFonts w:hint="cs"/>
          <w:rtl/>
        </w:rPr>
      </w:pPr>
      <w:r>
        <w:rPr>
          <w:rFonts w:hint="cs"/>
          <w:rtl/>
        </w:rPr>
        <w:t>רבותי חברי הכנסת, שמונה חברי כנסת הצביעו בעד, ושני חברי כנסת הצביעו נגד. על כן ההצעה לסדר-היום: המשבר בציונות ותוכנית ההתנתק</w:t>
      </w:r>
      <w:r>
        <w:rPr>
          <w:rFonts w:hint="cs"/>
          <w:rtl/>
        </w:rPr>
        <w:t xml:space="preserve">ות החד-צדדית, של חבר הכנסת אריה אלדד, תועבר לדיון במליאה. </w:t>
      </w:r>
    </w:p>
    <w:p w14:paraId="3DE115A8" w14:textId="77777777" w:rsidR="00000000" w:rsidRDefault="00027501">
      <w:pPr>
        <w:pStyle w:val="a0"/>
        <w:ind w:firstLine="720"/>
        <w:rPr>
          <w:rFonts w:hint="cs"/>
          <w:rtl/>
        </w:rPr>
      </w:pPr>
    </w:p>
    <w:p w14:paraId="7F089536" w14:textId="77777777" w:rsidR="00000000" w:rsidRDefault="00027501">
      <w:pPr>
        <w:pStyle w:val="a0"/>
        <w:ind w:firstLine="0"/>
        <w:rPr>
          <w:rFonts w:hint="cs"/>
          <w:rtl/>
        </w:rPr>
      </w:pPr>
    </w:p>
    <w:p w14:paraId="075127E4" w14:textId="77777777" w:rsidR="00000000" w:rsidRDefault="00027501">
      <w:pPr>
        <w:pStyle w:val="a2"/>
        <w:rPr>
          <w:rtl/>
        </w:rPr>
      </w:pPr>
    </w:p>
    <w:p w14:paraId="4F73FF43" w14:textId="77777777" w:rsidR="00000000" w:rsidRDefault="00027501">
      <w:pPr>
        <w:pStyle w:val="a2"/>
        <w:rPr>
          <w:rFonts w:hint="cs"/>
          <w:rtl/>
        </w:rPr>
      </w:pPr>
      <w:bookmarkStart w:id="693" w:name="CS21168FI0021168T21_01_2004_19_41_01"/>
      <w:bookmarkStart w:id="694" w:name="_Toc90038109"/>
      <w:bookmarkEnd w:id="693"/>
      <w:r>
        <w:rPr>
          <w:rtl/>
        </w:rPr>
        <w:t>הצע</w:t>
      </w:r>
      <w:r>
        <w:rPr>
          <w:rFonts w:hint="cs"/>
          <w:rtl/>
        </w:rPr>
        <w:t>ות</w:t>
      </w:r>
      <w:r>
        <w:rPr>
          <w:rtl/>
        </w:rPr>
        <w:t xml:space="preserve"> לסדר-היום</w:t>
      </w:r>
      <w:bookmarkEnd w:id="694"/>
      <w:r>
        <w:rPr>
          <w:rtl/>
        </w:rPr>
        <w:t xml:space="preserve"> </w:t>
      </w:r>
    </w:p>
    <w:p w14:paraId="30149857" w14:textId="77777777" w:rsidR="00000000" w:rsidRDefault="00027501">
      <w:pPr>
        <w:pStyle w:val="a2"/>
        <w:rPr>
          <w:rtl/>
        </w:rPr>
      </w:pPr>
      <w:bookmarkStart w:id="695" w:name="_Toc90038110"/>
      <w:r>
        <w:rPr>
          <w:rtl/>
        </w:rPr>
        <w:t>מחאת שגרירנו בשבדיה על "מיצ</w:t>
      </w:r>
      <w:r>
        <w:rPr>
          <w:rFonts w:hint="cs"/>
          <w:rtl/>
        </w:rPr>
        <w:t>ג</w:t>
      </w:r>
      <w:r>
        <w:rPr>
          <w:rtl/>
        </w:rPr>
        <w:t xml:space="preserve"> האמנות" המשבח מתאבדת</w:t>
      </w:r>
      <w:bookmarkEnd w:id="695"/>
    </w:p>
    <w:p w14:paraId="212503C5" w14:textId="77777777" w:rsidR="00000000" w:rsidRDefault="00027501">
      <w:pPr>
        <w:pStyle w:val="a0"/>
        <w:ind w:firstLine="0"/>
        <w:rPr>
          <w:rFonts w:hint="cs"/>
          <w:b/>
          <w:bCs/>
          <w:sz w:val="24"/>
          <w:szCs w:val="24"/>
          <w:u w:val="single"/>
          <w:rtl/>
          <w:lang w:eastAsia="en-US"/>
        </w:rPr>
      </w:pPr>
    </w:p>
    <w:p w14:paraId="240E5EF4" w14:textId="77777777" w:rsidR="00000000" w:rsidRDefault="00027501">
      <w:pPr>
        <w:pStyle w:val="af1"/>
        <w:rPr>
          <w:rtl/>
        </w:rPr>
      </w:pPr>
      <w:r>
        <w:rPr>
          <w:rtl/>
        </w:rPr>
        <w:t>היו"ר אלי בן-מנחם:</w:t>
      </w:r>
    </w:p>
    <w:p w14:paraId="565D8DEE" w14:textId="77777777" w:rsidR="00000000" w:rsidRDefault="00027501">
      <w:pPr>
        <w:pStyle w:val="a0"/>
        <w:rPr>
          <w:rtl/>
        </w:rPr>
      </w:pPr>
    </w:p>
    <w:p w14:paraId="5E1AD4C0" w14:textId="77777777" w:rsidR="00000000" w:rsidRDefault="00027501">
      <w:pPr>
        <w:pStyle w:val="a0"/>
        <w:ind w:firstLine="720"/>
        <w:rPr>
          <w:rFonts w:hint="cs"/>
          <w:rtl/>
        </w:rPr>
      </w:pPr>
      <w:r>
        <w:rPr>
          <w:rFonts w:hint="cs"/>
          <w:rtl/>
        </w:rPr>
        <w:t>אנחנו עוברים להצעות לסדר-היום בנושא: מחאת שגרירנו בשבדיה על "מיצג האמנות" המשבח מתאבדת - הצעות מס' 2378, 2</w:t>
      </w:r>
      <w:r>
        <w:rPr>
          <w:rFonts w:hint="cs"/>
          <w:rtl/>
        </w:rPr>
        <w:t xml:space="preserve">379, 2383, 2388, 2394, 2402, 2415 ו-2435. ראשון המציעים, חבר הכנסת עסאם מח'ול - שלוש דקות, בבקשה. </w:t>
      </w:r>
    </w:p>
    <w:p w14:paraId="4660BC2A" w14:textId="77777777" w:rsidR="00000000" w:rsidRDefault="00027501">
      <w:pPr>
        <w:pStyle w:val="a0"/>
        <w:ind w:firstLine="0"/>
        <w:rPr>
          <w:rFonts w:hint="cs"/>
          <w:rtl/>
        </w:rPr>
      </w:pPr>
    </w:p>
    <w:p w14:paraId="081F7F1D" w14:textId="77777777" w:rsidR="00000000" w:rsidRDefault="00027501">
      <w:pPr>
        <w:pStyle w:val="af0"/>
        <w:rPr>
          <w:rtl/>
        </w:rPr>
      </w:pPr>
      <w:r>
        <w:rPr>
          <w:rFonts w:hint="eastAsia"/>
          <w:rtl/>
        </w:rPr>
        <w:t>מאיר</w:t>
      </w:r>
      <w:r>
        <w:rPr>
          <w:rtl/>
        </w:rPr>
        <w:t xml:space="preserve"> פרוש (יהדות התורה):</w:t>
      </w:r>
    </w:p>
    <w:p w14:paraId="3B5C2592" w14:textId="77777777" w:rsidR="00000000" w:rsidRDefault="00027501">
      <w:pPr>
        <w:pStyle w:val="a0"/>
        <w:rPr>
          <w:rFonts w:hint="cs"/>
          <w:rtl/>
        </w:rPr>
      </w:pPr>
    </w:p>
    <w:p w14:paraId="591A280E" w14:textId="77777777" w:rsidR="00000000" w:rsidRDefault="00027501">
      <w:pPr>
        <w:pStyle w:val="a0"/>
        <w:ind w:firstLine="720"/>
        <w:rPr>
          <w:rFonts w:hint="cs"/>
          <w:rtl/>
        </w:rPr>
      </w:pPr>
      <w:r>
        <w:rPr>
          <w:rFonts w:hint="cs"/>
          <w:rtl/>
        </w:rPr>
        <w:t>אני מוחה על כך שהכנסת, הנשיאות, אישרה את זה. יש לנו חופש ביטוי. לא אחת יש באוניברסיטאות, בתצוגות ובתערוכות דברים שפוגעים בערכי היס</w:t>
      </w:r>
      <w:r>
        <w:rPr>
          <w:rFonts w:hint="cs"/>
          <w:rtl/>
        </w:rPr>
        <w:t xml:space="preserve">וד. אומרים </w:t>
      </w:r>
      <w:r>
        <w:rPr>
          <w:rtl/>
        </w:rPr>
        <w:t>"</w:t>
      </w:r>
      <w:r>
        <w:rPr>
          <w:rFonts w:hint="cs"/>
          <w:rtl/>
        </w:rPr>
        <w:t>חופש ביטוי</w:t>
      </w:r>
      <w:r>
        <w:rPr>
          <w:rtl/>
        </w:rPr>
        <w:t>"</w:t>
      </w:r>
      <w:r>
        <w:rPr>
          <w:rFonts w:hint="cs"/>
          <w:rtl/>
        </w:rPr>
        <w:t xml:space="preserve">, מדוע הפעם צריכים להתנגד לזה שמישהו בשבדיה בא ועשה? אז הוא עשה. חופש הביטוי למען הכול. </w:t>
      </w:r>
    </w:p>
    <w:p w14:paraId="5B7F8F01" w14:textId="77777777" w:rsidR="00000000" w:rsidRDefault="00027501">
      <w:pPr>
        <w:pStyle w:val="a0"/>
        <w:ind w:firstLine="0"/>
        <w:rPr>
          <w:rFonts w:hint="cs"/>
          <w:rtl/>
        </w:rPr>
      </w:pPr>
    </w:p>
    <w:p w14:paraId="479E051C" w14:textId="77777777" w:rsidR="00000000" w:rsidRDefault="00027501">
      <w:pPr>
        <w:pStyle w:val="a"/>
        <w:rPr>
          <w:rtl/>
        </w:rPr>
      </w:pPr>
      <w:bookmarkStart w:id="696" w:name="FS000000542T21_01_2004_19_42_58"/>
      <w:bookmarkStart w:id="697" w:name="_Toc90038111"/>
      <w:r>
        <w:rPr>
          <w:rFonts w:hint="eastAsia"/>
          <w:rtl/>
        </w:rPr>
        <w:t>עסאם</w:t>
      </w:r>
      <w:r>
        <w:rPr>
          <w:rtl/>
        </w:rPr>
        <w:t xml:space="preserve"> מח'ול (חד"ש-תע"ל):</w:t>
      </w:r>
      <w:bookmarkEnd w:id="697"/>
    </w:p>
    <w:p w14:paraId="1436E4A8" w14:textId="77777777" w:rsidR="00000000" w:rsidRDefault="00027501">
      <w:pPr>
        <w:pStyle w:val="a0"/>
        <w:rPr>
          <w:rFonts w:hint="cs"/>
          <w:rtl/>
        </w:rPr>
      </w:pPr>
    </w:p>
    <w:bookmarkEnd w:id="696"/>
    <w:p w14:paraId="18EEC093" w14:textId="77777777" w:rsidR="00000000" w:rsidRDefault="00027501">
      <w:pPr>
        <w:pStyle w:val="a0"/>
        <w:ind w:firstLine="720"/>
        <w:rPr>
          <w:rFonts w:hint="cs"/>
          <w:rtl/>
        </w:rPr>
      </w:pPr>
      <w:r>
        <w:rPr>
          <w:rFonts w:hint="cs"/>
          <w:rtl/>
        </w:rPr>
        <w:t xml:space="preserve">אדוני היושב-ראש, חבר הכנסת פרוש, חברי הכנסת, הצעת הנושא מטעמי לא היתה כפי שמוגדר כאן - </w:t>
      </w:r>
      <w:r>
        <w:rPr>
          <w:rtl/>
        </w:rPr>
        <w:t>"</w:t>
      </w:r>
      <w:r>
        <w:rPr>
          <w:rFonts w:hint="cs"/>
          <w:rtl/>
        </w:rPr>
        <w:t>מחאת שגרירנו בשבדיה</w:t>
      </w:r>
      <w:r>
        <w:rPr>
          <w:rtl/>
        </w:rPr>
        <w:t>"</w:t>
      </w:r>
      <w:r>
        <w:rPr>
          <w:rFonts w:hint="cs"/>
          <w:rtl/>
        </w:rPr>
        <w:t>, כי שגריר</w:t>
      </w:r>
      <w:r>
        <w:rPr>
          <w:rFonts w:hint="cs"/>
          <w:rtl/>
        </w:rPr>
        <w:t xml:space="preserve"> שמתנהג כפי שהתנהג השגריר הישראלי בשבדיה הוא בטח לא שגריר שלי, הוא לא מייצג אותי, אני מתבייש בו. </w:t>
      </w:r>
    </w:p>
    <w:p w14:paraId="1A5E7C14" w14:textId="77777777" w:rsidR="00000000" w:rsidRDefault="00027501">
      <w:pPr>
        <w:pStyle w:val="a0"/>
        <w:ind w:firstLine="0"/>
        <w:rPr>
          <w:rFonts w:hint="cs"/>
          <w:rtl/>
        </w:rPr>
      </w:pPr>
    </w:p>
    <w:p w14:paraId="35CAD958" w14:textId="77777777" w:rsidR="00000000" w:rsidRDefault="00027501">
      <w:pPr>
        <w:pStyle w:val="af0"/>
        <w:rPr>
          <w:rtl/>
        </w:rPr>
      </w:pPr>
      <w:r>
        <w:rPr>
          <w:rFonts w:hint="eastAsia"/>
          <w:rtl/>
        </w:rPr>
        <w:t>השר</w:t>
      </w:r>
      <w:r>
        <w:rPr>
          <w:rtl/>
        </w:rPr>
        <w:t xml:space="preserve"> גדעון עזרא:</w:t>
      </w:r>
    </w:p>
    <w:p w14:paraId="4200C2C9" w14:textId="77777777" w:rsidR="00000000" w:rsidRDefault="00027501">
      <w:pPr>
        <w:pStyle w:val="a0"/>
        <w:rPr>
          <w:rFonts w:hint="cs"/>
          <w:rtl/>
        </w:rPr>
      </w:pPr>
    </w:p>
    <w:p w14:paraId="323D6D3D" w14:textId="77777777" w:rsidR="00000000" w:rsidRDefault="00027501">
      <w:pPr>
        <w:pStyle w:val="a0"/>
        <w:ind w:firstLine="720"/>
        <w:rPr>
          <w:rFonts w:hint="cs"/>
          <w:rtl/>
        </w:rPr>
      </w:pPr>
      <w:r>
        <w:rPr>
          <w:rFonts w:hint="cs"/>
          <w:rtl/>
        </w:rPr>
        <w:t>מי מייצג אותך, ערפאת?</w:t>
      </w:r>
    </w:p>
    <w:p w14:paraId="79949D4A" w14:textId="77777777" w:rsidR="00000000" w:rsidRDefault="00027501">
      <w:pPr>
        <w:pStyle w:val="a0"/>
        <w:ind w:firstLine="0"/>
        <w:rPr>
          <w:rFonts w:hint="cs"/>
          <w:rtl/>
        </w:rPr>
      </w:pPr>
    </w:p>
    <w:p w14:paraId="556321CF" w14:textId="77777777" w:rsidR="00000000" w:rsidRDefault="00027501">
      <w:pPr>
        <w:pStyle w:val="-"/>
        <w:rPr>
          <w:rtl/>
        </w:rPr>
      </w:pPr>
      <w:bookmarkStart w:id="698" w:name="FS000000542T21_01_2004_19_45_59C"/>
      <w:bookmarkEnd w:id="698"/>
      <w:r>
        <w:rPr>
          <w:rtl/>
        </w:rPr>
        <w:t>עסאם מח'ול (חד"ש-תע"ל):</w:t>
      </w:r>
    </w:p>
    <w:p w14:paraId="5714DAD7" w14:textId="77777777" w:rsidR="00000000" w:rsidRDefault="00027501">
      <w:pPr>
        <w:pStyle w:val="a0"/>
        <w:rPr>
          <w:rtl/>
        </w:rPr>
      </w:pPr>
    </w:p>
    <w:p w14:paraId="561C3F5F" w14:textId="77777777" w:rsidR="00000000" w:rsidRDefault="00027501">
      <w:pPr>
        <w:pStyle w:val="a0"/>
        <w:ind w:firstLine="720"/>
        <w:rPr>
          <w:rFonts w:hint="cs"/>
          <w:rtl/>
        </w:rPr>
      </w:pPr>
      <w:r>
        <w:rPr>
          <w:rFonts w:hint="cs"/>
          <w:rtl/>
        </w:rPr>
        <w:t xml:space="preserve">אדוני היושב-ראש, אני מבקש שלא יפריעו לי. </w:t>
      </w:r>
    </w:p>
    <w:p w14:paraId="14B8147A" w14:textId="77777777" w:rsidR="00000000" w:rsidRDefault="00027501">
      <w:pPr>
        <w:pStyle w:val="a0"/>
        <w:ind w:firstLine="720"/>
        <w:rPr>
          <w:rFonts w:hint="cs"/>
          <w:rtl/>
        </w:rPr>
      </w:pPr>
    </w:p>
    <w:p w14:paraId="74F6548C" w14:textId="77777777" w:rsidR="00000000" w:rsidRDefault="00027501">
      <w:pPr>
        <w:pStyle w:val="a0"/>
        <w:ind w:firstLine="720"/>
        <w:rPr>
          <w:rFonts w:hint="cs"/>
          <w:rtl/>
        </w:rPr>
      </w:pPr>
      <w:r>
        <w:rPr>
          <w:rFonts w:hint="cs"/>
          <w:rtl/>
        </w:rPr>
        <w:t>בהזדמנות זו אני רוצה להזהיר מפני התופעה של הפוליט</w:t>
      </w:r>
      <w:r>
        <w:rPr>
          <w:rFonts w:hint="cs"/>
          <w:rtl/>
        </w:rPr>
        <w:t xml:space="preserve">יזציה של האמנות בצורה בוטה, לא על-ידי אמנים </w:t>
      </w:r>
      <w:r>
        <w:rPr>
          <w:rtl/>
        </w:rPr>
        <w:t>–</w:t>
      </w:r>
      <w:r>
        <w:rPr>
          <w:rFonts w:hint="cs"/>
          <w:rtl/>
        </w:rPr>
        <w:t xml:space="preserve">  אמנים, חופש היצירה שלהם הוא לא נושא למשא-ומתן עם אף אחד </w:t>
      </w:r>
      <w:r>
        <w:rPr>
          <w:rtl/>
        </w:rPr>
        <w:t>–</w:t>
      </w:r>
      <w:r>
        <w:rPr>
          <w:rFonts w:hint="cs"/>
          <w:rtl/>
        </w:rPr>
        <w:t xml:space="preserve"> אלא על-ידי ממשלת ישראל.  </w:t>
      </w:r>
    </w:p>
    <w:p w14:paraId="291682F6" w14:textId="77777777" w:rsidR="00000000" w:rsidRDefault="00027501">
      <w:pPr>
        <w:pStyle w:val="a0"/>
        <w:ind w:firstLine="0"/>
        <w:rPr>
          <w:rFonts w:hint="cs"/>
          <w:rtl/>
        </w:rPr>
      </w:pPr>
    </w:p>
    <w:p w14:paraId="5FAAD3D5" w14:textId="77777777" w:rsidR="00000000" w:rsidRDefault="00027501">
      <w:pPr>
        <w:pStyle w:val="af0"/>
        <w:rPr>
          <w:rtl/>
        </w:rPr>
      </w:pPr>
      <w:r>
        <w:rPr>
          <w:rFonts w:hint="eastAsia"/>
          <w:rtl/>
        </w:rPr>
        <w:t>חמי</w:t>
      </w:r>
      <w:r>
        <w:rPr>
          <w:rtl/>
        </w:rPr>
        <w:t xml:space="preserve"> דורון (שינוי):</w:t>
      </w:r>
    </w:p>
    <w:p w14:paraId="378D829F" w14:textId="77777777" w:rsidR="00000000" w:rsidRDefault="00027501">
      <w:pPr>
        <w:pStyle w:val="a0"/>
        <w:rPr>
          <w:rFonts w:hint="cs"/>
          <w:rtl/>
        </w:rPr>
      </w:pPr>
    </w:p>
    <w:p w14:paraId="4AD8EB59" w14:textId="77777777" w:rsidR="00000000" w:rsidRDefault="00027501">
      <w:pPr>
        <w:pStyle w:val="a0"/>
        <w:ind w:firstLine="720"/>
        <w:rPr>
          <w:rFonts w:hint="cs"/>
          <w:rtl/>
        </w:rPr>
      </w:pPr>
      <w:r>
        <w:rPr>
          <w:rFonts w:hint="cs"/>
          <w:rtl/>
        </w:rPr>
        <w:t>בתנאי שהוא תומך בפלסטינים.</w:t>
      </w:r>
    </w:p>
    <w:p w14:paraId="7EC98A26" w14:textId="77777777" w:rsidR="00000000" w:rsidRDefault="00027501">
      <w:pPr>
        <w:pStyle w:val="a0"/>
        <w:ind w:firstLine="0"/>
        <w:rPr>
          <w:rFonts w:hint="cs"/>
          <w:rtl/>
        </w:rPr>
      </w:pPr>
    </w:p>
    <w:p w14:paraId="14C5C553" w14:textId="77777777" w:rsidR="00000000" w:rsidRDefault="00027501">
      <w:pPr>
        <w:pStyle w:val="-"/>
        <w:rPr>
          <w:rtl/>
        </w:rPr>
      </w:pPr>
      <w:bookmarkStart w:id="699" w:name="FS000000542T21_01_2004_19_47_24C"/>
      <w:bookmarkEnd w:id="699"/>
      <w:r>
        <w:rPr>
          <w:rtl/>
        </w:rPr>
        <w:t>עסאם מח'ול (חד"ש-תע"ל):</w:t>
      </w:r>
    </w:p>
    <w:p w14:paraId="022FBBD3" w14:textId="77777777" w:rsidR="00000000" w:rsidRDefault="00027501">
      <w:pPr>
        <w:pStyle w:val="a0"/>
        <w:rPr>
          <w:rtl/>
        </w:rPr>
      </w:pPr>
    </w:p>
    <w:p w14:paraId="7C4549BE" w14:textId="77777777" w:rsidR="00000000" w:rsidRDefault="00027501">
      <w:pPr>
        <w:pStyle w:val="a0"/>
        <w:ind w:firstLine="720"/>
        <w:rPr>
          <w:rFonts w:hint="cs"/>
          <w:rtl/>
        </w:rPr>
      </w:pPr>
      <w:r>
        <w:rPr>
          <w:rFonts w:hint="cs"/>
          <w:rtl/>
        </w:rPr>
        <w:t xml:space="preserve">לא מזמן ראינו שרת חינוך שניסתה למנוע פרס ממלחין או </w:t>
      </w:r>
      <w:r>
        <w:rPr>
          <w:rFonts w:hint="cs"/>
          <w:rtl/>
        </w:rPr>
        <w:t xml:space="preserve">מנצח, מוזיקאי, משום שהוא היה ברמאללה, ביקר ברמאללה, או בגלל העמדות שלו בסכסוך הישראלי-הפלסטיני. אנחנו רואים את הבריחה אל החושך של ההאשמות והאנטישמיות כלפי ישראלי-יהודי בשבדיה, שיש לו עמדה אחרת, שרואה את העולם מזווית אחרת. </w:t>
      </w:r>
    </w:p>
    <w:p w14:paraId="092AF1CB" w14:textId="77777777" w:rsidR="00000000" w:rsidRDefault="00027501">
      <w:pPr>
        <w:pStyle w:val="a0"/>
        <w:ind w:firstLine="0"/>
        <w:rPr>
          <w:rFonts w:hint="cs"/>
          <w:rtl/>
        </w:rPr>
      </w:pPr>
    </w:p>
    <w:p w14:paraId="4F8AB536" w14:textId="77777777" w:rsidR="00000000" w:rsidRDefault="00027501">
      <w:pPr>
        <w:pStyle w:val="a0"/>
        <w:ind w:firstLine="720"/>
        <w:rPr>
          <w:rFonts w:hint="cs"/>
          <w:rtl/>
        </w:rPr>
      </w:pPr>
      <w:r>
        <w:rPr>
          <w:rFonts w:hint="cs"/>
          <w:rtl/>
        </w:rPr>
        <w:t xml:space="preserve">אני חושב שאנחנו נמצאים במצב שבו </w:t>
      </w:r>
      <w:r>
        <w:rPr>
          <w:rFonts w:hint="cs"/>
          <w:rtl/>
        </w:rPr>
        <w:t>צריך להזהיר, כדי שהממשלה הזאת והקואליציה הזאת לא יובילו לתרבות של שרפת ספרים כצעד הבא. אנחנו מידרדרים מהר מדי במדרון הזה. לא המיצג הוא פאשיסטי; הוא מיצג אמנותי, ואפשר להתווכח עליו: אפשר לאהוב אותו ואפשר לא לאהוב אותו, אבל הוא מיצג אמנותי. החבלה במיצג היא פ</w:t>
      </w:r>
      <w:r>
        <w:rPr>
          <w:rFonts w:hint="cs"/>
          <w:rtl/>
        </w:rPr>
        <w:t>עולה אנטי-תרבותית בעליל, והיא פעולה פאשיסטית.</w:t>
      </w:r>
    </w:p>
    <w:p w14:paraId="1756C8DD" w14:textId="77777777" w:rsidR="00000000" w:rsidRDefault="00027501">
      <w:pPr>
        <w:pStyle w:val="a0"/>
        <w:ind w:firstLine="0"/>
        <w:rPr>
          <w:rFonts w:hint="cs"/>
          <w:rtl/>
        </w:rPr>
      </w:pPr>
    </w:p>
    <w:p w14:paraId="77647D81" w14:textId="77777777" w:rsidR="00000000" w:rsidRDefault="00027501">
      <w:pPr>
        <w:pStyle w:val="a0"/>
        <w:ind w:firstLine="720"/>
        <w:rPr>
          <w:rFonts w:hint="cs"/>
          <w:rtl/>
        </w:rPr>
      </w:pPr>
      <w:r>
        <w:rPr>
          <w:rFonts w:hint="cs"/>
          <w:rtl/>
        </w:rPr>
        <w:t>במקום לתקוף את מציאות הדמים, במקום לתקוף את המציאות שיצרה מסביב לשני העמים בארץ הזאת ים של מוות וים של דמים בהנהגת ממשלת שרון, אתם תוקפים את המיצג האמנותי, את ההשתקפות של זה באמנות. אפשר לא לאהוב את האמנות הזא</w:t>
      </w:r>
      <w:r>
        <w:rPr>
          <w:rFonts w:hint="cs"/>
          <w:rtl/>
        </w:rPr>
        <w:t xml:space="preserve">ת, לא חייבים לאהוב אמנות עם דם, אבל קודם כול צריך לשנוא את המציאות שאתם יצרתם כאן, השר עזרא, מציאות של ים של דמים. זאת הבעיה. אתם עדיין חיים בתוך מערת אפלטון ורואים רק את הצללים של הדברים ולא את המהות שלהם. </w:t>
      </w:r>
    </w:p>
    <w:p w14:paraId="652FB90B" w14:textId="77777777" w:rsidR="00000000" w:rsidRDefault="00027501">
      <w:pPr>
        <w:pStyle w:val="a0"/>
        <w:ind w:firstLine="0"/>
        <w:rPr>
          <w:rFonts w:hint="cs"/>
          <w:rtl/>
        </w:rPr>
      </w:pPr>
    </w:p>
    <w:p w14:paraId="72DACC82" w14:textId="77777777" w:rsidR="00000000" w:rsidRDefault="00027501">
      <w:pPr>
        <w:pStyle w:val="a0"/>
        <w:ind w:firstLine="720"/>
        <w:rPr>
          <w:rFonts w:hint="cs"/>
          <w:rtl/>
        </w:rPr>
      </w:pPr>
      <w:r>
        <w:rPr>
          <w:rFonts w:hint="cs"/>
          <w:rtl/>
        </w:rPr>
        <w:t xml:space="preserve">לכן, אדוני היושב-ראש, תארו לכם </w:t>
      </w:r>
      <w:r>
        <w:rPr>
          <w:rtl/>
        </w:rPr>
        <w:t>–</w:t>
      </w:r>
      <w:r>
        <w:rPr>
          <w:rFonts w:hint="cs"/>
          <w:rtl/>
        </w:rPr>
        <w:t xml:space="preserve"> הנה, אמר את זה</w:t>
      </w:r>
      <w:r>
        <w:rPr>
          <w:rFonts w:hint="cs"/>
          <w:rtl/>
        </w:rPr>
        <w:t xml:space="preserve"> חבר הכנסת פרוש </w:t>
      </w:r>
      <w:r>
        <w:rPr>
          <w:rtl/>
        </w:rPr>
        <w:t>–</w:t>
      </w:r>
      <w:r>
        <w:rPr>
          <w:rFonts w:hint="cs"/>
          <w:rtl/>
        </w:rPr>
        <w:t xml:space="preserve"> תארו לכם שחבר הכנסת פרוש או מישהו אחר כאן, או אני, נסתובב במוזיאונים של ישראל ונקרע ונהרוס כל מיצג אמנותי שפוגע ברגשות שלי או שלו. עד לאן אפשר להגיע? לאיזו הידרדרות אפשר לדרדר את התרבות? </w:t>
      </w:r>
    </w:p>
    <w:p w14:paraId="4EE49E8C" w14:textId="77777777" w:rsidR="00000000" w:rsidRDefault="00027501">
      <w:pPr>
        <w:pStyle w:val="a0"/>
        <w:ind w:firstLine="0"/>
        <w:rPr>
          <w:rFonts w:hint="cs"/>
          <w:rtl/>
        </w:rPr>
      </w:pPr>
    </w:p>
    <w:p w14:paraId="33A33C7F" w14:textId="77777777" w:rsidR="00000000" w:rsidRDefault="00027501">
      <w:pPr>
        <w:pStyle w:val="af1"/>
        <w:rPr>
          <w:rFonts w:hint="cs"/>
          <w:rtl/>
        </w:rPr>
      </w:pPr>
      <w:r>
        <w:rPr>
          <w:rtl/>
        </w:rPr>
        <w:t>היו"ר</w:t>
      </w:r>
      <w:r>
        <w:rPr>
          <w:rFonts w:hint="cs"/>
          <w:rtl/>
        </w:rPr>
        <w:t xml:space="preserve"> מיכאל נודלמן</w:t>
      </w:r>
      <w:r>
        <w:rPr>
          <w:rtl/>
        </w:rPr>
        <w:t>:</w:t>
      </w:r>
    </w:p>
    <w:p w14:paraId="1854B399" w14:textId="77777777" w:rsidR="00000000" w:rsidRDefault="00027501">
      <w:pPr>
        <w:pStyle w:val="a0"/>
        <w:ind w:firstLine="0"/>
        <w:rPr>
          <w:rFonts w:hint="cs"/>
          <w:rtl/>
        </w:rPr>
      </w:pPr>
    </w:p>
    <w:p w14:paraId="047AB7CC" w14:textId="77777777" w:rsidR="00000000" w:rsidRDefault="00027501">
      <w:pPr>
        <w:pStyle w:val="a0"/>
        <w:ind w:firstLine="0"/>
        <w:rPr>
          <w:rFonts w:hint="cs"/>
          <w:rtl/>
        </w:rPr>
      </w:pPr>
      <w:r>
        <w:rPr>
          <w:rFonts w:hint="cs"/>
          <w:rtl/>
        </w:rPr>
        <w:tab/>
        <w:t xml:space="preserve">תסיים. </w:t>
      </w:r>
    </w:p>
    <w:p w14:paraId="72E9BDF6" w14:textId="77777777" w:rsidR="00000000" w:rsidRDefault="00027501">
      <w:pPr>
        <w:pStyle w:val="a0"/>
        <w:ind w:firstLine="0"/>
        <w:rPr>
          <w:rFonts w:hint="cs"/>
          <w:rtl/>
        </w:rPr>
      </w:pPr>
    </w:p>
    <w:p w14:paraId="0C2970B2" w14:textId="77777777" w:rsidR="00000000" w:rsidRDefault="00027501">
      <w:pPr>
        <w:pStyle w:val="-"/>
        <w:rPr>
          <w:rtl/>
        </w:rPr>
      </w:pPr>
      <w:bookmarkStart w:id="700" w:name="FS000000542T21_01_2004_19_51_01C"/>
      <w:bookmarkEnd w:id="700"/>
      <w:r>
        <w:rPr>
          <w:rtl/>
        </w:rPr>
        <w:t>עסאם מח'ול (חד"ש-ת</w:t>
      </w:r>
      <w:r>
        <w:rPr>
          <w:rtl/>
        </w:rPr>
        <w:t>ע"ל):</w:t>
      </w:r>
    </w:p>
    <w:p w14:paraId="2CD5068D" w14:textId="77777777" w:rsidR="00000000" w:rsidRDefault="00027501">
      <w:pPr>
        <w:pStyle w:val="a0"/>
        <w:rPr>
          <w:rtl/>
        </w:rPr>
      </w:pPr>
    </w:p>
    <w:p w14:paraId="0369174F" w14:textId="77777777" w:rsidR="00000000" w:rsidRDefault="00027501">
      <w:pPr>
        <w:pStyle w:val="a0"/>
        <w:ind w:firstLine="720"/>
        <w:rPr>
          <w:rFonts w:hint="cs"/>
          <w:rtl/>
        </w:rPr>
      </w:pPr>
      <w:r>
        <w:rPr>
          <w:rFonts w:hint="cs"/>
          <w:rtl/>
        </w:rPr>
        <w:t>מדובר כאן בצייר שהוא קודם כול איש שלום.</w:t>
      </w:r>
    </w:p>
    <w:p w14:paraId="71AFDB22" w14:textId="77777777" w:rsidR="00000000" w:rsidRDefault="00027501">
      <w:pPr>
        <w:pStyle w:val="a0"/>
        <w:ind w:firstLine="0"/>
        <w:rPr>
          <w:rFonts w:hint="cs"/>
          <w:rtl/>
        </w:rPr>
      </w:pPr>
    </w:p>
    <w:p w14:paraId="0276925A" w14:textId="77777777" w:rsidR="00000000" w:rsidRDefault="00027501">
      <w:pPr>
        <w:pStyle w:val="af1"/>
        <w:rPr>
          <w:rFonts w:hint="cs"/>
          <w:rtl/>
        </w:rPr>
      </w:pPr>
      <w:r>
        <w:rPr>
          <w:rtl/>
        </w:rPr>
        <w:t>היו"ר</w:t>
      </w:r>
      <w:r>
        <w:rPr>
          <w:rFonts w:hint="cs"/>
          <w:rtl/>
        </w:rPr>
        <w:t xml:space="preserve"> מיכאל נודלמן</w:t>
      </w:r>
      <w:r>
        <w:rPr>
          <w:rtl/>
        </w:rPr>
        <w:t>:</w:t>
      </w:r>
    </w:p>
    <w:p w14:paraId="19D948DC" w14:textId="77777777" w:rsidR="00000000" w:rsidRDefault="00027501">
      <w:pPr>
        <w:pStyle w:val="a0"/>
        <w:ind w:firstLine="0"/>
        <w:rPr>
          <w:rFonts w:hint="cs"/>
          <w:rtl/>
        </w:rPr>
      </w:pPr>
    </w:p>
    <w:p w14:paraId="3FCCE250" w14:textId="77777777" w:rsidR="00000000" w:rsidRDefault="00027501">
      <w:pPr>
        <w:pStyle w:val="a0"/>
        <w:ind w:firstLine="0"/>
        <w:rPr>
          <w:rFonts w:hint="cs"/>
          <w:rtl/>
        </w:rPr>
      </w:pPr>
      <w:r>
        <w:rPr>
          <w:rFonts w:hint="cs"/>
          <w:rtl/>
        </w:rPr>
        <w:tab/>
        <w:t xml:space="preserve">תסיים, אני ביקשתי. </w:t>
      </w:r>
    </w:p>
    <w:p w14:paraId="3212DEFF" w14:textId="77777777" w:rsidR="00000000" w:rsidRDefault="00027501">
      <w:pPr>
        <w:pStyle w:val="a0"/>
        <w:ind w:firstLine="0"/>
        <w:rPr>
          <w:rFonts w:hint="cs"/>
          <w:rtl/>
        </w:rPr>
      </w:pPr>
    </w:p>
    <w:p w14:paraId="19019E80" w14:textId="77777777" w:rsidR="00000000" w:rsidRDefault="00027501">
      <w:pPr>
        <w:pStyle w:val="-"/>
        <w:rPr>
          <w:rtl/>
        </w:rPr>
      </w:pPr>
      <w:bookmarkStart w:id="701" w:name="FS000000542T21_01_2004_19_51_21C"/>
      <w:bookmarkEnd w:id="701"/>
      <w:r>
        <w:rPr>
          <w:rtl/>
        </w:rPr>
        <w:t>עסאם מח'ול (חד"ש-תע"ל):</w:t>
      </w:r>
    </w:p>
    <w:p w14:paraId="6E2A6160" w14:textId="77777777" w:rsidR="00000000" w:rsidRDefault="00027501">
      <w:pPr>
        <w:pStyle w:val="a0"/>
        <w:rPr>
          <w:rtl/>
        </w:rPr>
      </w:pPr>
    </w:p>
    <w:p w14:paraId="6AE687A6" w14:textId="77777777" w:rsidR="00000000" w:rsidRDefault="00027501">
      <w:pPr>
        <w:pStyle w:val="a0"/>
        <w:rPr>
          <w:rFonts w:hint="cs"/>
          <w:rtl/>
        </w:rPr>
      </w:pPr>
      <w:r>
        <w:rPr>
          <w:rFonts w:hint="cs"/>
          <w:rtl/>
        </w:rPr>
        <w:t xml:space="preserve">קודם כול, הוא מחויב לפתרון של שלום צודק בין שני העמים. אחר כך אפשר להתייחס לאמנות שלו. לעשות ממנו אנטישמי? לעשות ממנו פאשיסט? </w:t>
      </w:r>
    </w:p>
    <w:p w14:paraId="28EEDB2D" w14:textId="77777777" w:rsidR="00000000" w:rsidRDefault="00027501">
      <w:pPr>
        <w:pStyle w:val="a0"/>
        <w:ind w:firstLine="0"/>
        <w:rPr>
          <w:rFonts w:hint="cs"/>
          <w:rtl/>
        </w:rPr>
      </w:pPr>
    </w:p>
    <w:p w14:paraId="6E5B082A" w14:textId="77777777" w:rsidR="00000000" w:rsidRDefault="00027501">
      <w:pPr>
        <w:pStyle w:val="af1"/>
        <w:rPr>
          <w:rFonts w:hint="cs"/>
          <w:rtl/>
        </w:rPr>
      </w:pPr>
      <w:r>
        <w:rPr>
          <w:rtl/>
        </w:rPr>
        <w:t>היו"ר</w:t>
      </w:r>
      <w:r>
        <w:rPr>
          <w:rFonts w:hint="cs"/>
          <w:rtl/>
        </w:rPr>
        <w:t xml:space="preserve"> מיכאל </w:t>
      </w:r>
      <w:r>
        <w:rPr>
          <w:rFonts w:hint="cs"/>
          <w:rtl/>
        </w:rPr>
        <w:t>נודלמן</w:t>
      </w:r>
      <w:r>
        <w:rPr>
          <w:rtl/>
        </w:rPr>
        <w:t>:</w:t>
      </w:r>
    </w:p>
    <w:p w14:paraId="355523A7" w14:textId="77777777" w:rsidR="00000000" w:rsidRDefault="00027501">
      <w:pPr>
        <w:pStyle w:val="a0"/>
        <w:ind w:firstLine="0"/>
        <w:rPr>
          <w:rFonts w:hint="cs"/>
          <w:rtl/>
        </w:rPr>
      </w:pPr>
    </w:p>
    <w:p w14:paraId="1E4582D4" w14:textId="77777777" w:rsidR="00000000" w:rsidRDefault="00027501">
      <w:pPr>
        <w:pStyle w:val="a0"/>
        <w:ind w:firstLine="720"/>
        <w:rPr>
          <w:rFonts w:hint="cs"/>
          <w:rtl/>
        </w:rPr>
      </w:pPr>
      <w:r>
        <w:rPr>
          <w:rFonts w:hint="cs"/>
          <w:rtl/>
        </w:rPr>
        <w:t>סיים, בבקשה.</w:t>
      </w:r>
    </w:p>
    <w:p w14:paraId="6BB8CB97" w14:textId="77777777" w:rsidR="00000000" w:rsidRDefault="00027501">
      <w:pPr>
        <w:pStyle w:val="a0"/>
        <w:ind w:firstLine="0"/>
        <w:rPr>
          <w:rFonts w:hint="cs"/>
          <w:rtl/>
        </w:rPr>
      </w:pPr>
    </w:p>
    <w:p w14:paraId="2B67521F" w14:textId="77777777" w:rsidR="00000000" w:rsidRDefault="00027501">
      <w:pPr>
        <w:pStyle w:val="-"/>
        <w:rPr>
          <w:rtl/>
        </w:rPr>
      </w:pPr>
      <w:bookmarkStart w:id="702" w:name="FS000000542T21_01_2004_19_51_38C"/>
      <w:r>
        <w:rPr>
          <w:rFonts w:hint="eastAsia"/>
          <w:rtl/>
        </w:rPr>
        <w:t>עסאם</w:t>
      </w:r>
      <w:r>
        <w:rPr>
          <w:rtl/>
        </w:rPr>
        <w:t xml:space="preserve"> מח'ול (חד"ש-תע"ל):</w:t>
      </w:r>
    </w:p>
    <w:p w14:paraId="35C64940" w14:textId="77777777" w:rsidR="00000000" w:rsidRDefault="00027501">
      <w:pPr>
        <w:pStyle w:val="a0"/>
        <w:rPr>
          <w:rFonts w:hint="cs"/>
          <w:rtl/>
        </w:rPr>
      </w:pPr>
    </w:p>
    <w:p w14:paraId="12F4FBDD" w14:textId="77777777" w:rsidR="00000000" w:rsidRDefault="00027501">
      <w:pPr>
        <w:pStyle w:val="a0"/>
        <w:rPr>
          <w:rFonts w:hint="cs"/>
          <w:rtl/>
        </w:rPr>
      </w:pPr>
      <w:r>
        <w:rPr>
          <w:rFonts w:hint="cs"/>
          <w:rtl/>
        </w:rPr>
        <w:t xml:space="preserve">זה הפאשיזם הרשמי של מדינת ישראל, שהולך ופורח. </w:t>
      </w:r>
    </w:p>
    <w:p w14:paraId="5B6EF811" w14:textId="77777777" w:rsidR="00000000" w:rsidRDefault="00027501">
      <w:pPr>
        <w:pStyle w:val="a0"/>
        <w:ind w:firstLine="0"/>
        <w:rPr>
          <w:rFonts w:hint="cs"/>
          <w:rtl/>
        </w:rPr>
      </w:pPr>
    </w:p>
    <w:bookmarkEnd w:id="702"/>
    <w:p w14:paraId="4B2F9983" w14:textId="77777777" w:rsidR="00000000" w:rsidRDefault="00027501">
      <w:pPr>
        <w:pStyle w:val="af1"/>
        <w:rPr>
          <w:rFonts w:hint="cs"/>
          <w:rtl/>
        </w:rPr>
      </w:pPr>
      <w:r>
        <w:rPr>
          <w:rFonts w:hint="cs"/>
          <w:rtl/>
        </w:rPr>
        <w:t>ה</w:t>
      </w:r>
      <w:r>
        <w:rPr>
          <w:rtl/>
        </w:rPr>
        <w:t>יו"ר</w:t>
      </w:r>
      <w:r>
        <w:rPr>
          <w:rFonts w:hint="cs"/>
          <w:rtl/>
        </w:rPr>
        <w:t xml:space="preserve"> מיכאל נודלמן</w:t>
      </w:r>
      <w:r>
        <w:rPr>
          <w:rtl/>
        </w:rPr>
        <w:t>:</w:t>
      </w:r>
    </w:p>
    <w:p w14:paraId="7C2121A9" w14:textId="77777777" w:rsidR="00000000" w:rsidRDefault="00027501">
      <w:pPr>
        <w:pStyle w:val="af1"/>
        <w:rPr>
          <w:rtl/>
        </w:rPr>
      </w:pPr>
    </w:p>
    <w:p w14:paraId="1E153FE4" w14:textId="77777777" w:rsidR="00000000" w:rsidRDefault="00027501">
      <w:pPr>
        <w:pStyle w:val="a0"/>
        <w:rPr>
          <w:rtl/>
        </w:rPr>
      </w:pPr>
    </w:p>
    <w:p w14:paraId="3040CC18" w14:textId="77777777" w:rsidR="00000000" w:rsidRDefault="00027501">
      <w:pPr>
        <w:pStyle w:val="a0"/>
        <w:rPr>
          <w:rFonts w:hint="cs"/>
          <w:rtl/>
        </w:rPr>
      </w:pPr>
      <w:r>
        <w:rPr>
          <w:rFonts w:hint="cs"/>
          <w:rtl/>
        </w:rPr>
        <w:t xml:space="preserve">אני מבין שאתה - - -  תסיים, בבקשה. </w:t>
      </w:r>
    </w:p>
    <w:p w14:paraId="40E28C63" w14:textId="77777777" w:rsidR="00000000" w:rsidRDefault="00027501">
      <w:pPr>
        <w:pStyle w:val="a0"/>
        <w:ind w:firstLine="0"/>
        <w:rPr>
          <w:rFonts w:hint="cs"/>
          <w:rtl/>
        </w:rPr>
      </w:pPr>
    </w:p>
    <w:p w14:paraId="4E30795F" w14:textId="77777777" w:rsidR="00000000" w:rsidRDefault="00027501">
      <w:pPr>
        <w:pStyle w:val="-"/>
        <w:rPr>
          <w:rtl/>
        </w:rPr>
      </w:pPr>
      <w:bookmarkStart w:id="703" w:name="FS000000542T21_01_2004_19_51_53C"/>
      <w:bookmarkEnd w:id="703"/>
      <w:r>
        <w:rPr>
          <w:rtl/>
        </w:rPr>
        <w:t>עסאם מח'ול (חד"ש-תע"ל):</w:t>
      </w:r>
    </w:p>
    <w:p w14:paraId="34AD0F53" w14:textId="77777777" w:rsidR="00000000" w:rsidRDefault="00027501">
      <w:pPr>
        <w:pStyle w:val="a0"/>
        <w:rPr>
          <w:rtl/>
        </w:rPr>
      </w:pPr>
    </w:p>
    <w:p w14:paraId="6E31A683" w14:textId="77777777" w:rsidR="00000000" w:rsidRDefault="00027501">
      <w:pPr>
        <w:pStyle w:val="a0"/>
        <w:ind w:firstLine="720"/>
        <w:rPr>
          <w:rFonts w:hint="cs"/>
          <w:rtl/>
        </w:rPr>
      </w:pPr>
      <w:r>
        <w:rPr>
          <w:rFonts w:hint="cs"/>
          <w:rtl/>
        </w:rPr>
        <w:t xml:space="preserve">הגיע הזמן, אדוני </w:t>
      </w:r>
      <w:r>
        <w:rPr>
          <w:rtl/>
        </w:rPr>
        <w:t>–</w:t>
      </w:r>
      <w:r>
        <w:rPr>
          <w:rFonts w:hint="cs"/>
          <w:rtl/>
        </w:rPr>
        <w:t xml:space="preserve"> ובזה אני מסיים </w:t>
      </w:r>
      <w:r>
        <w:rPr>
          <w:rtl/>
        </w:rPr>
        <w:t>–</w:t>
      </w:r>
      <w:r>
        <w:rPr>
          <w:rFonts w:hint="cs"/>
          <w:rtl/>
        </w:rPr>
        <w:t xml:space="preserve"> הגיע הזמן שבמקום לחשוב איך אנחנו שוחים ב</w:t>
      </w:r>
      <w:r>
        <w:rPr>
          <w:rFonts w:hint="cs"/>
          <w:rtl/>
        </w:rPr>
        <w:t xml:space="preserve">ים המוות, והדמעות והדמים, נחשוב איך אנחנו שוחים אל החוף, כדי לצאת מים המוות והדמעות והדמים, שאתם מייצרים אותו.  </w:t>
      </w:r>
    </w:p>
    <w:p w14:paraId="01CDD4BF" w14:textId="77777777" w:rsidR="00000000" w:rsidRDefault="00027501">
      <w:pPr>
        <w:pStyle w:val="a0"/>
        <w:ind w:firstLine="0"/>
        <w:rPr>
          <w:rFonts w:hint="cs"/>
          <w:rtl/>
        </w:rPr>
      </w:pPr>
    </w:p>
    <w:p w14:paraId="50675F41" w14:textId="77777777" w:rsidR="00000000" w:rsidRDefault="00027501">
      <w:pPr>
        <w:pStyle w:val="af1"/>
        <w:rPr>
          <w:rFonts w:hint="cs"/>
          <w:rtl/>
        </w:rPr>
      </w:pPr>
      <w:r>
        <w:rPr>
          <w:rtl/>
        </w:rPr>
        <w:t>היו"ר</w:t>
      </w:r>
      <w:r>
        <w:rPr>
          <w:rFonts w:hint="cs"/>
          <w:rtl/>
        </w:rPr>
        <w:t xml:space="preserve"> מיכאל נודלמן</w:t>
      </w:r>
      <w:r>
        <w:rPr>
          <w:rtl/>
        </w:rPr>
        <w:t>:</w:t>
      </w:r>
    </w:p>
    <w:p w14:paraId="28BE1F7A" w14:textId="77777777" w:rsidR="00000000" w:rsidRDefault="00027501">
      <w:pPr>
        <w:pStyle w:val="a0"/>
        <w:ind w:firstLine="0"/>
        <w:rPr>
          <w:rFonts w:hint="cs"/>
          <w:rtl/>
        </w:rPr>
      </w:pPr>
    </w:p>
    <w:p w14:paraId="20CA5427" w14:textId="77777777" w:rsidR="00000000" w:rsidRDefault="00027501">
      <w:pPr>
        <w:pStyle w:val="a0"/>
        <w:ind w:firstLine="720"/>
        <w:rPr>
          <w:rFonts w:hint="cs"/>
          <w:rtl/>
        </w:rPr>
      </w:pPr>
      <w:r>
        <w:rPr>
          <w:rFonts w:hint="cs"/>
          <w:rtl/>
        </w:rPr>
        <w:t>חבר הכנסת אריה אלדד, בבקשה.</w:t>
      </w:r>
    </w:p>
    <w:p w14:paraId="0D0B24ED" w14:textId="77777777" w:rsidR="00000000" w:rsidRDefault="00027501">
      <w:pPr>
        <w:pStyle w:val="a0"/>
        <w:ind w:firstLine="0"/>
        <w:rPr>
          <w:rFonts w:hint="cs"/>
          <w:rtl/>
        </w:rPr>
      </w:pPr>
    </w:p>
    <w:p w14:paraId="7F9459E2" w14:textId="77777777" w:rsidR="00000000" w:rsidRDefault="00027501">
      <w:pPr>
        <w:pStyle w:val="a"/>
        <w:rPr>
          <w:rtl/>
        </w:rPr>
      </w:pPr>
      <w:bookmarkStart w:id="704" w:name="FS000001055T21_01_2004_19_52_42"/>
      <w:bookmarkStart w:id="705" w:name="_Toc90038112"/>
      <w:r>
        <w:rPr>
          <w:rFonts w:hint="eastAsia"/>
          <w:rtl/>
        </w:rPr>
        <w:t>אריה</w:t>
      </w:r>
      <w:r>
        <w:rPr>
          <w:rtl/>
        </w:rPr>
        <w:t xml:space="preserve"> אלדד (האיחוד הלאומי - ישראל ביתנו):</w:t>
      </w:r>
      <w:bookmarkEnd w:id="705"/>
    </w:p>
    <w:p w14:paraId="79491F5F" w14:textId="77777777" w:rsidR="00000000" w:rsidRDefault="00027501">
      <w:pPr>
        <w:pStyle w:val="a0"/>
        <w:rPr>
          <w:rFonts w:hint="cs"/>
          <w:rtl/>
        </w:rPr>
      </w:pPr>
    </w:p>
    <w:bookmarkEnd w:id="704"/>
    <w:p w14:paraId="05456B7D" w14:textId="77777777" w:rsidR="00000000" w:rsidRDefault="00027501">
      <w:pPr>
        <w:pStyle w:val="a0"/>
        <w:ind w:firstLine="720"/>
        <w:rPr>
          <w:rFonts w:hint="cs"/>
          <w:rtl/>
        </w:rPr>
      </w:pPr>
      <w:r>
        <w:rPr>
          <w:rFonts w:hint="cs"/>
          <w:rtl/>
        </w:rPr>
        <w:t>אדוני היושב-ראש, אדוני השר, חברי חברי הכנסת, אנטיש</w:t>
      </w:r>
      <w:r>
        <w:rPr>
          <w:rFonts w:hint="cs"/>
          <w:rtl/>
        </w:rPr>
        <w:t xml:space="preserve">מיות איננה תופעה חדשה. שנאת ישראל, ישראל העם, היא עתיקה; שנאת ישראל המדינה </w:t>
      </w:r>
      <w:r>
        <w:rPr>
          <w:rtl/>
        </w:rPr>
        <w:t>–</w:t>
      </w:r>
      <w:r>
        <w:rPr>
          <w:rFonts w:hint="cs"/>
          <w:rtl/>
        </w:rPr>
        <w:t xml:space="preserve"> ימיה כימי המדינה, והיא גלגולה של אותה תופעה. לא תמיד אנחנו יודעים להסביר למה הגויים שונאים אותנו. כשיש אלף הסברים, אף אחד מהם לא ממש טוב. אבל כשזה בא מאתנו, מעצמנו ובשרנו, מיהודים</w:t>
      </w:r>
      <w:r>
        <w:rPr>
          <w:rFonts w:hint="cs"/>
          <w:rtl/>
        </w:rPr>
        <w:t xml:space="preserve">, ישראלים לשעבר או ישראלים ממש, אין לזה שום הסבר רציונלי. שנאה עצמית היא תופעה פתולוגית. יש אנשים שמכים את עצמם, יש אנשים שפוצעים את עצמם, שמטילים בעצמם מומים, יש אנשים שמתאבדים. </w:t>
      </w:r>
    </w:p>
    <w:p w14:paraId="53394425" w14:textId="77777777" w:rsidR="00000000" w:rsidRDefault="00027501">
      <w:pPr>
        <w:pStyle w:val="a0"/>
        <w:ind w:firstLine="0"/>
        <w:rPr>
          <w:rFonts w:hint="cs"/>
          <w:rtl/>
        </w:rPr>
      </w:pPr>
    </w:p>
    <w:p w14:paraId="56F81FF3" w14:textId="77777777" w:rsidR="00000000" w:rsidRDefault="00027501">
      <w:pPr>
        <w:pStyle w:val="a0"/>
        <w:rPr>
          <w:rFonts w:hint="cs"/>
          <w:rtl/>
        </w:rPr>
      </w:pPr>
      <w:r>
        <w:rPr>
          <w:rFonts w:hint="cs"/>
          <w:rtl/>
        </w:rPr>
        <w:t xml:space="preserve">יבורך שגריר ישראל בשבדיה, צבי מזאל, שדמו רתח בו למראה התועבה של הפסבדו-אמן </w:t>
      </w:r>
      <w:r>
        <w:rPr>
          <w:rFonts w:hint="cs"/>
          <w:rtl/>
        </w:rPr>
        <w:t xml:space="preserve">דרור פיילר. על צבי מזאל ושכמותו אמר גדול משוררי ישראל, אורי צבי גרינברג, בפרפראזה על דברי יעקב על שמעון ולוי: "ברוך אפם כי עז". ויפה אמר השגריר: אם זו אמנות אז התגובה שלי היא דיפלומטיה. </w:t>
      </w:r>
    </w:p>
    <w:p w14:paraId="07EE8552" w14:textId="77777777" w:rsidR="00000000" w:rsidRDefault="00027501">
      <w:pPr>
        <w:pStyle w:val="a0"/>
        <w:rPr>
          <w:rFonts w:hint="cs"/>
          <w:rtl/>
        </w:rPr>
      </w:pPr>
    </w:p>
    <w:p w14:paraId="647D5EAC" w14:textId="77777777" w:rsidR="00000000" w:rsidRDefault="00027501">
      <w:pPr>
        <w:pStyle w:val="a0"/>
        <w:rPr>
          <w:rFonts w:hint="cs"/>
          <w:rtl/>
        </w:rPr>
      </w:pPr>
      <w:r>
        <w:rPr>
          <w:rFonts w:hint="cs"/>
          <w:rtl/>
        </w:rPr>
        <w:t>אבל מה לנו להלין על הגויים האנטישמים? מה לנו להלין על ישראלי יורד, ב</w:t>
      </w:r>
      <w:r>
        <w:rPr>
          <w:rFonts w:hint="cs"/>
          <w:rtl/>
        </w:rPr>
        <w:t>ן קיבוץ יד-חנה הקומוניסטי, שגדל על כך שסטלין צורר ישראל הוא "שמש העמים", והערבים תמיד צודקים והיהודים תמיד רשעים; מה לי להתלונן עליו כאשר ב-</w:t>
      </w:r>
      <w:r>
        <w:t>Svenska Dagbladet</w:t>
      </w:r>
      <w:r>
        <w:rPr>
          <w:rFonts w:hint="cs"/>
          <w:rtl/>
        </w:rPr>
        <w:t>, בשבדיה, ב-20 באוקטובר,</w:t>
      </w:r>
      <w:r>
        <w:rPr>
          <w:rtl/>
        </w:rPr>
        <w:t xml:space="preserve"> </w:t>
      </w:r>
      <w:r>
        <w:rPr>
          <w:rFonts w:hint="cs"/>
          <w:rtl/>
        </w:rPr>
        <w:t>אפשר לקרוא מאמר שבו כתוב כך: "מדינת ישראל נשענת על שחיתות ועל יסודות של עו</w:t>
      </w:r>
      <w:r>
        <w:rPr>
          <w:rFonts w:hint="cs"/>
          <w:rtl/>
        </w:rPr>
        <w:t>שק וחוסר צדק, כך שסוף המעשה הציוני כבר בפתח. מדינה נטולת צדק, שמחזיקה רוב פלסטיני תחת מגף ישראלי לא יכולה להיחשב דמוקרטיה. לישראל שלא אכפת לה מילד פלסטיני, שלא תתפלא כשהוא בא ספוג שנאה ומתאבד בשמחה בכל מוקדי האסקפיזם הישראלי. הם מרטירים במקומות הבילוי שלנו</w:t>
      </w:r>
      <w:r>
        <w:rPr>
          <w:rFonts w:hint="cs"/>
          <w:rtl/>
        </w:rPr>
        <w:t xml:space="preserve"> כי חייהם הם עינוי. הם שופכים את דמם במסעדות, כדי להרוס לנו את התיאבון". </w:t>
      </w:r>
    </w:p>
    <w:p w14:paraId="38A5DC0E" w14:textId="77777777" w:rsidR="00000000" w:rsidRDefault="00027501">
      <w:pPr>
        <w:pStyle w:val="a0"/>
        <w:rPr>
          <w:rFonts w:hint="cs"/>
          <w:rtl/>
        </w:rPr>
      </w:pPr>
    </w:p>
    <w:p w14:paraId="4DF7CA52" w14:textId="77777777" w:rsidR="00000000" w:rsidRDefault="00027501">
      <w:pPr>
        <w:pStyle w:val="a0"/>
        <w:rPr>
          <w:rFonts w:hint="cs"/>
          <w:rtl/>
        </w:rPr>
      </w:pPr>
      <w:r>
        <w:rPr>
          <w:rFonts w:hint="cs"/>
          <w:rtl/>
        </w:rPr>
        <w:t>את הדברים הללו לא כתב חלילה איזה ניאו-נאצי, לא סתם אנטישמי שבדי, לא ישראלי קומוניסט יורד. כתב אותם מי שהיה יושב-ראש הבית הזה,  חבר הכנסת אברהם בורג, מי שהיה יושב-ראש התנועה הציונית.</w:t>
      </w:r>
      <w:r>
        <w:rPr>
          <w:rFonts w:hint="cs"/>
          <w:rtl/>
        </w:rPr>
        <w:t xml:space="preserve"> והשגריר מזאל מוזמן לחזור הביתה ולבטא את דעתו כלפי הדברים הללו ושכמותם, גם כאן בבית תהיינה ידיו מלאות עבודה. גם כאן אצלנו בבית צפות גופות הנרצחים שלנו באגם של עלילות דם. </w:t>
      </w:r>
    </w:p>
    <w:p w14:paraId="36197F56" w14:textId="77777777" w:rsidR="00000000" w:rsidRDefault="00027501">
      <w:pPr>
        <w:pStyle w:val="a0"/>
        <w:ind w:firstLine="0"/>
        <w:rPr>
          <w:rFonts w:hint="cs"/>
          <w:rtl/>
        </w:rPr>
      </w:pPr>
    </w:p>
    <w:p w14:paraId="0B36CE07" w14:textId="77777777" w:rsidR="00000000" w:rsidRDefault="00027501">
      <w:pPr>
        <w:pStyle w:val="af1"/>
        <w:rPr>
          <w:rtl/>
        </w:rPr>
      </w:pPr>
      <w:r>
        <w:rPr>
          <w:rtl/>
        </w:rPr>
        <w:t xml:space="preserve">היו"ר </w:t>
      </w:r>
      <w:r>
        <w:rPr>
          <w:rFonts w:hint="cs"/>
          <w:rtl/>
        </w:rPr>
        <w:t>מיכאל נודלמן</w:t>
      </w:r>
      <w:r>
        <w:rPr>
          <w:rtl/>
        </w:rPr>
        <w:t>:</w:t>
      </w:r>
    </w:p>
    <w:p w14:paraId="508A9678" w14:textId="77777777" w:rsidR="00000000" w:rsidRDefault="00027501">
      <w:pPr>
        <w:pStyle w:val="a0"/>
        <w:ind w:firstLine="0"/>
        <w:rPr>
          <w:rFonts w:hint="cs"/>
          <w:rtl/>
        </w:rPr>
      </w:pPr>
    </w:p>
    <w:p w14:paraId="6FBB4EB6" w14:textId="77777777" w:rsidR="00000000" w:rsidRDefault="00027501">
      <w:pPr>
        <w:pStyle w:val="a0"/>
        <w:ind w:firstLine="0"/>
        <w:rPr>
          <w:rFonts w:hint="cs"/>
          <w:rtl/>
        </w:rPr>
      </w:pPr>
      <w:r>
        <w:rPr>
          <w:rFonts w:hint="cs"/>
          <w:rtl/>
        </w:rPr>
        <w:tab/>
        <w:t>תודה רבה. חברת הכנסת אתי לבני - אינה נוכחת; חברת הכנסת גילה פי</w:t>
      </w:r>
      <w:r>
        <w:rPr>
          <w:rFonts w:hint="cs"/>
          <w:rtl/>
        </w:rPr>
        <w:t xml:space="preserve">נקלשטיין - אינה נוכחת. חבר הכנסת יצחק הרצוג, בבקשה. </w:t>
      </w:r>
    </w:p>
    <w:p w14:paraId="7FC78324" w14:textId="77777777" w:rsidR="00000000" w:rsidRDefault="00027501">
      <w:pPr>
        <w:pStyle w:val="a0"/>
        <w:rPr>
          <w:rFonts w:hint="cs"/>
          <w:rtl/>
        </w:rPr>
      </w:pPr>
    </w:p>
    <w:p w14:paraId="23FEF2FE" w14:textId="77777777" w:rsidR="00000000" w:rsidRDefault="00027501">
      <w:pPr>
        <w:pStyle w:val="a"/>
        <w:rPr>
          <w:rtl/>
        </w:rPr>
      </w:pPr>
      <w:bookmarkStart w:id="706" w:name="FS000001044T21_01_2004_19_48_27"/>
      <w:bookmarkStart w:id="707" w:name="_Toc90038113"/>
      <w:bookmarkEnd w:id="706"/>
      <w:r>
        <w:rPr>
          <w:rFonts w:hint="eastAsia"/>
          <w:rtl/>
        </w:rPr>
        <w:t>יצחק</w:t>
      </w:r>
      <w:r>
        <w:rPr>
          <w:rtl/>
        </w:rPr>
        <w:t xml:space="preserve"> הרצוג (העבודה-מימד):</w:t>
      </w:r>
      <w:bookmarkEnd w:id="707"/>
    </w:p>
    <w:p w14:paraId="06BCB7F1" w14:textId="77777777" w:rsidR="00000000" w:rsidRDefault="00027501">
      <w:pPr>
        <w:pStyle w:val="a0"/>
        <w:rPr>
          <w:rFonts w:hint="cs"/>
          <w:rtl/>
        </w:rPr>
      </w:pPr>
    </w:p>
    <w:p w14:paraId="10E95ED6" w14:textId="77777777" w:rsidR="00000000" w:rsidRDefault="00027501">
      <w:pPr>
        <w:pStyle w:val="a0"/>
        <w:rPr>
          <w:rFonts w:hint="cs"/>
          <w:rtl/>
        </w:rPr>
      </w:pPr>
      <w:r>
        <w:rPr>
          <w:rFonts w:hint="cs"/>
          <w:rtl/>
        </w:rPr>
        <w:t>אדוני היושב-ראש, חברות וחברי הכנסת, מה חשב אותו אמן, מה הוא ביקש לבטא? מה הוא חשב כשהוא שם את תמונתה של המחבלת המתאבדת על בריכה מלאה דם? מה הוא רצה לבטא? אלה הן לא שאלות של מה</w:t>
      </w:r>
      <w:r>
        <w:rPr>
          <w:rFonts w:hint="cs"/>
          <w:rtl/>
        </w:rPr>
        <w:t xml:space="preserve"> בכך, מכיוון שאני מסכים עם עמדת עמיתי, שגורסים, שמתוך המיצג הזה היה איתות, הסכמה בשתיקה, או איזה צידוק, ולו אף בעקיפין, לפיגוע הנורא שהיא גרמה, לפיגוע הנפשע. </w:t>
      </w:r>
    </w:p>
    <w:p w14:paraId="63E7F9C1" w14:textId="77777777" w:rsidR="00000000" w:rsidRDefault="00027501">
      <w:pPr>
        <w:pStyle w:val="a0"/>
        <w:rPr>
          <w:rFonts w:hint="cs"/>
          <w:rtl/>
        </w:rPr>
      </w:pPr>
    </w:p>
    <w:p w14:paraId="55653BED" w14:textId="77777777" w:rsidR="00000000" w:rsidRDefault="00027501">
      <w:pPr>
        <w:pStyle w:val="a0"/>
        <w:rPr>
          <w:rFonts w:hint="cs"/>
          <w:rtl/>
        </w:rPr>
      </w:pPr>
      <w:r>
        <w:rPr>
          <w:rFonts w:hint="cs"/>
          <w:rtl/>
        </w:rPr>
        <w:t xml:space="preserve">התאכזבתי מאוד לשמוע את דבריו של ידידי ורעי, עסאם מח'ול. הוא בא מעיר של דו-קיום, מעיר שבה יהודים </w:t>
      </w:r>
      <w:r>
        <w:rPr>
          <w:rFonts w:hint="cs"/>
          <w:rtl/>
        </w:rPr>
        <w:t xml:space="preserve">וערבים חיים ביחד. המחבלת הנפשעת הזאת התפוצצה בתוך מסעדה בבעלותם של יהודים וערבים וקטעה וגדעה חיים באבם, כשלא היה שום צידוק לנקיטת מעשה כל כך נפשע. אנחנו כאן בבית הזה צריכים להיות מלוכדים בצורה מוחלטת נגד כל צידוק, ולו אף בעקיפין, לפיגועי מתאבדים. </w:t>
      </w:r>
    </w:p>
    <w:p w14:paraId="27B8D2A2" w14:textId="77777777" w:rsidR="00000000" w:rsidRDefault="00027501">
      <w:pPr>
        <w:pStyle w:val="a0"/>
        <w:rPr>
          <w:rFonts w:hint="cs"/>
          <w:rtl/>
        </w:rPr>
      </w:pPr>
    </w:p>
    <w:p w14:paraId="78755B07" w14:textId="77777777" w:rsidR="00000000" w:rsidRDefault="00027501">
      <w:pPr>
        <w:pStyle w:val="a0"/>
        <w:rPr>
          <w:rFonts w:hint="cs"/>
          <w:rtl/>
        </w:rPr>
      </w:pPr>
      <w:r>
        <w:rPr>
          <w:rFonts w:hint="cs"/>
          <w:rtl/>
        </w:rPr>
        <w:t>אני יכו</w:t>
      </w:r>
      <w:r>
        <w:rPr>
          <w:rFonts w:hint="cs"/>
          <w:rtl/>
        </w:rPr>
        <w:t xml:space="preserve">ל להבין הרבה מהכאב הפלסטיני, אני גם מכבד חופש אמנות לחלוטין. אני נחשב ליברל קיצוני בתחום הזה. אבל אני חושב, שהניסיון להצדיק באיזו צורה את המעשה, בכך שהיא נקמה פה בגלל מה שקרה במשפחתה וכו', הוא מעשה בלתי מקובל, מכיוון שיש עקרונות של בני-אנוש. פיגוע מתאבדים </w:t>
      </w:r>
      <w:r>
        <w:rPr>
          <w:rFonts w:hint="cs"/>
          <w:rtl/>
        </w:rPr>
        <w:t xml:space="preserve">הוא פיגוע חלאתי ואין שום יכולת לקבל אותו בשום צורה ואופן. וגופנו כאומה מצולק פעמים אין-ספור מהנפשעות של הפיגוע הזה. </w:t>
      </w:r>
    </w:p>
    <w:p w14:paraId="49321500" w14:textId="77777777" w:rsidR="00000000" w:rsidRDefault="00027501">
      <w:pPr>
        <w:pStyle w:val="a0"/>
        <w:rPr>
          <w:rFonts w:hint="cs"/>
          <w:rtl/>
        </w:rPr>
      </w:pPr>
    </w:p>
    <w:p w14:paraId="215C8BC6" w14:textId="77777777" w:rsidR="00000000" w:rsidRDefault="00027501">
      <w:pPr>
        <w:pStyle w:val="a0"/>
        <w:rPr>
          <w:rFonts w:hint="cs"/>
          <w:rtl/>
        </w:rPr>
      </w:pPr>
      <w:r>
        <w:rPr>
          <w:rFonts w:hint="cs"/>
          <w:rtl/>
        </w:rPr>
        <w:t xml:space="preserve">אני רוצה לומר משהו בהזדמנות זו על ההסברה הישראלית. אנחנו מוצאים את עצמנו לא אחת עם כלים הסברתיים לקויים, לא יודעים להציג עמדות, לא יודעים </w:t>
      </w:r>
      <w:r>
        <w:rPr>
          <w:rFonts w:hint="cs"/>
          <w:rtl/>
        </w:rPr>
        <w:t>להתבטא בשפה המארחת, לא יודעים להבין את נימוסי המקום. אני יכול להבין את פעולתו של השגריר, אני יכול להבין שהדם עלה לו לראש. אני מכבד את פעולתו ואני מכבד אותו כשגריר. אני רק מקווה מאוד, שיהיה המשך נכון לפעולה, המשך מחנך, שנוכל להסביר בצורה נכונה, יסודית, הומנ</w:t>
      </w:r>
      <w:r>
        <w:rPr>
          <w:rFonts w:hint="cs"/>
          <w:rtl/>
        </w:rPr>
        <w:t xml:space="preserve">ית ומתאימה לבני שיחנו באירופה, תראו עם מה אנחנו מתמודדים. </w:t>
      </w:r>
    </w:p>
    <w:p w14:paraId="766AFE8C" w14:textId="77777777" w:rsidR="00000000" w:rsidRDefault="00027501">
      <w:pPr>
        <w:pStyle w:val="a0"/>
        <w:rPr>
          <w:rFonts w:hint="cs"/>
          <w:rtl/>
        </w:rPr>
      </w:pPr>
    </w:p>
    <w:p w14:paraId="01B435FA" w14:textId="77777777" w:rsidR="00000000" w:rsidRDefault="00027501">
      <w:pPr>
        <w:pStyle w:val="a0"/>
        <w:rPr>
          <w:rFonts w:hint="cs"/>
          <w:rtl/>
        </w:rPr>
      </w:pPr>
      <w:r>
        <w:rPr>
          <w:rFonts w:hint="cs"/>
          <w:rtl/>
        </w:rPr>
        <w:t>אנחנו מתמודדים עם פיגועים, שהדרך היחידה לעצור אותם היא באמצעות גדר. אנחנו מתמודדים עם פיגועים, שהדרך היחידה לעצור אותם, מעבר לתהליך מדיני אגרסיבי, היא הצורך לחפש ולעצור אנשים במחסומים, עד כמה שהדב</w:t>
      </w:r>
      <w:r>
        <w:rPr>
          <w:rFonts w:hint="cs"/>
          <w:rtl/>
        </w:rPr>
        <w:t xml:space="preserve">ר כואב. </w:t>
      </w:r>
    </w:p>
    <w:p w14:paraId="798767B2" w14:textId="77777777" w:rsidR="00000000" w:rsidRDefault="00027501">
      <w:pPr>
        <w:pStyle w:val="a0"/>
        <w:rPr>
          <w:rFonts w:hint="cs"/>
          <w:rtl/>
        </w:rPr>
      </w:pPr>
    </w:p>
    <w:p w14:paraId="5AA21A7D" w14:textId="77777777" w:rsidR="00000000" w:rsidRDefault="00027501">
      <w:pPr>
        <w:pStyle w:val="a0"/>
        <w:rPr>
          <w:rFonts w:hint="cs"/>
          <w:rtl/>
        </w:rPr>
      </w:pPr>
      <w:r>
        <w:rPr>
          <w:rFonts w:hint="cs"/>
          <w:rtl/>
        </w:rPr>
        <w:t xml:space="preserve">לפני כמה שבועות נעצרה אמא לשבעה ילדים, בת 40, לטיפה אבו-דראר, שהסוותה את עצמה כי ידעה שבמחסום לא בודקים נשים מבוגרות, והבריחה חגורת נפץ, וכשעברה את המחסומים הלבישה אותה על גופו של מתאבד פוטנציאלי שנתפס. אלה הדברים שאתם אנחנו מתמודדים, ולכן אנחנו </w:t>
      </w:r>
      <w:r>
        <w:rPr>
          <w:rFonts w:hint="cs"/>
          <w:rtl/>
        </w:rPr>
        <w:t xml:space="preserve">לא מוכנים לקבל בשום צורה, ימין או שמאל, כל צידוק לפיגועי ההתאבדות. ואנחנו מגבים כל גינוי וכל צעד שמראה שעמדותינו נחושות בעניין הזה, כבני-אנוש שמצפים מהחברות המערביות התרבותיות להבין את עמדתנו. תודה רבה. </w:t>
      </w:r>
    </w:p>
    <w:p w14:paraId="17DF23E0" w14:textId="77777777" w:rsidR="00000000" w:rsidRDefault="00027501">
      <w:pPr>
        <w:pStyle w:val="a0"/>
        <w:rPr>
          <w:rFonts w:hint="cs"/>
          <w:rtl/>
        </w:rPr>
      </w:pPr>
    </w:p>
    <w:p w14:paraId="66700284" w14:textId="77777777" w:rsidR="00000000" w:rsidRDefault="00027501">
      <w:pPr>
        <w:pStyle w:val="af1"/>
        <w:rPr>
          <w:rtl/>
        </w:rPr>
      </w:pPr>
      <w:r>
        <w:rPr>
          <w:rtl/>
        </w:rPr>
        <w:t xml:space="preserve">היו"ר </w:t>
      </w:r>
      <w:r>
        <w:rPr>
          <w:rFonts w:hint="cs"/>
          <w:rtl/>
        </w:rPr>
        <w:t>מיכאל נודלמן</w:t>
      </w:r>
      <w:r>
        <w:rPr>
          <w:rtl/>
        </w:rPr>
        <w:t>:</w:t>
      </w:r>
    </w:p>
    <w:p w14:paraId="721D805B" w14:textId="77777777" w:rsidR="00000000" w:rsidRDefault="00027501">
      <w:pPr>
        <w:pStyle w:val="a0"/>
        <w:rPr>
          <w:rFonts w:hint="cs"/>
          <w:rtl/>
        </w:rPr>
      </w:pPr>
    </w:p>
    <w:p w14:paraId="70D20D4E" w14:textId="77777777" w:rsidR="00000000" w:rsidRDefault="00027501">
      <w:pPr>
        <w:pStyle w:val="a0"/>
        <w:rPr>
          <w:rFonts w:hint="cs"/>
          <w:rtl/>
        </w:rPr>
      </w:pPr>
      <w:r>
        <w:rPr>
          <w:rFonts w:hint="cs"/>
          <w:rtl/>
        </w:rPr>
        <w:t>חברת הכנסת נעמי בלומנטל, בבקשה</w:t>
      </w:r>
      <w:r>
        <w:rPr>
          <w:rFonts w:hint="cs"/>
          <w:rtl/>
        </w:rPr>
        <w:t xml:space="preserve">. </w:t>
      </w:r>
    </w:p>
    <w:p w14:paraId="4555590E" w14:textId="77777777" w:rsidR="00000000" w:rsidRDefault="00027501">
      <w:pPr>
        <w:pStyle w:val="a0"/>
        <w:rPr>
          <w:rFonts w:hint="cs"/>
          <w:rtl/>
        </w:rPr>
      </w:pPr>
    </w:p>
    <w:p w14:paraId="76464154" w14:textId="77777777" w:rsidR="00000000" w:rsidRDefault="00027501">
      <w:pPr>
        <w:pStyle w:val="a"/>
        <w:rPr>
          <w:rtl/>
        </w:rPr>
      </w:pPr>
      <w:bookmarkStart w:id="708" w:name="FS000000465T21_01_2004_19_39_02"/>
      <w:bookmarkStart w:id="709" w:name="_Toc90038114"/>
      <w:bookmarkEnd w:id="708"/>
      <w:r>
        <w:rPr>
          <w:rFonts w:hint="eastAsia"/>
          <w:rtl/>
        </w:rPr>
        <w:t>נעמי</w:t>
      </w:r>
      <w:r>
        <w:rPr>
          <w:rtl/>
        </w:rPr>
        <w:t xml:space="preserve"> בלומנטל (הליכוד):</w:t>
      </w:r>
      <w:bookmarkEnd w:id="709"/>
    </w:p>
    <w:p w14:paraId="00452C28" w14:textId="77777777" w:rsidR="00000000" w:rsidRDefault="00027501">
      <w:pPr>
        <w:pStyle w:val="a0"/>
        <w:rPr>
          <w:rFonts w:hint="cs"/>
          <w:rtl/>
        </w:rPr>
      </w:pPr>
    </w:p>
    <w:p w14:paraId="78BB98B9" w14:textId="77777777" w:rsidR="00000000" w:rsidRDefault="00027501">
      <w:pPr>
        <w:pStyle w:val="a0"/>
        <w:rPr>
          <w:rFonts w:hint="cs"/>
          <w:rtl/>
        </w:rPr>
      </w:pPr>
      <w:r>
        <w:rPr>
          <w:rFonts w:hint="cs"/>
          <w:rtl/>
        </w:rPr>
        <w:t>אדוני היושב-ראש, כנסת נכבדה, בריכת דם, אמבטיה של דם, אגם דם, ים של דם, ים של דמעות, ים של אכזריות שלא יודעת שובע; אכזריות חסרת רחמים שלא עצרה לרגע את מכונת המוות הנאצית, ולא עוצרת היום את מרחץ הטרור הפוגע בילדים חסרי ישע, כמו גם</w:t>
      </w:r>
      <w:r>
        <w:rPr>
          <w:rFonts w:hint="cs"/>
          <w:rtl/>
        </w:rPr>
        <w:t xml:space="preserve"> בנשים, בקשישים ובנשמות טהורות באשר הן. מי היה מאמין שאירופה, שרק עתה, זה לא כבר התנערה מחלום הבלהות של מלחמת העולם השנייה, מריעה למיצג זוועה ונוזפת במי שחושב שאולי מותר לו לומר, עד כאן. </w:t>
      </w:r>
    </w:p>
    <w:p w14:paraId="4FDEF921" w14:textId="77777777" w:rsidR="00000000" w:rsidRDefault="00027501">
      <w:pPr>
        <w:pStyle w:val="a0"/>
        <w:rPr>
          <w:rFonts w:hint="cs"/>
          <w:rtl/>
        </w:rPr>
      </w:pPr>
    </w:p>
    <w:p w14:paraId="38083BE2" w14:textId="77777777" w:rsidR="00000000" w:rsidRDefault="00027501">
      <w:pPr>
        <w:pStyle w:val="a0"/>
        <w:rPr>
          <w:rFonts w:hint="cs"/>
          <w:rtl/>
        </w:rPr>
      </w:pPr>
      <w:r>
        <w:rPr>
          <w:rFonts w:hint="cs"/>
          <w:rtl/>
        </w:rPr>
        <w:t>ויש לפעמים בחיי אדם, כמו שקרה לשגרירנו בשבדיה צבי מזאל, אדם  מחונך,</w:t>
      </w:r>
      <w:r>
        <w:rPr>
          <w:rFonts w:hint="cs"/>
          <w:rtl/>
        </w:rPr>
        <w:t xml:space="preserve"> אמין, בר-דעת, חכם ומוסרי </w:t>
      </w:r>
      <w:r>
        <w:rPr>
          <w:rtl/>
        </w:rPr>
        <w:t>–</w:t>
      </w:r>
      <w:r>
        <w:rPr>
          <w:rFonts w:hint="cs"/>
          <w:rtl/>
        </w:rPr>
        <w:t xml:space="preserve"> שאדם אומר לעצמו ולאחרים: עד כאן.</w:t>
      </w:r>
    </w:p>
    <w:p w14:paraId="2EEE1F39" w14:textId="77777777" w:rsidR="00000000" w:rsidRDefault="00027501">
      <w:pPr>
        <w:pStyle w:val="a0"/>
        <w:rPr>
          <w:rFonts w:hint="cs"/>
          <w:rtl/>
        </w:rPr>
      </w:pPr>
    </w:p>
    <w:p w14:paraId="0030AA8C" w14:textId="77777777" w:rsidR="00000000" w:rsidRDefault="00027501">
      <w:pPr>
        <w:pStyle w:val="a0"/>
        <w:rPr>
          <w:rFonts w:hint="cs"/>
          <w:rtl/>
        </w:rPr>
      </w:pPr>
      <w:r>
        <w:rPr>
          <w:rFonts w:hint="cs"/>
          <w:rtl/>
        </w:rPr>
        <w:t>אך בואו נסיק ממה שמתרחש בשבדיה למציאות של אירופה, שהופכת מיום ליום ליותר אנטישמית - במסווה אנטי-ישראלי ולהיפך. ואנחנו כאן בארץ, הרי שבעי מרורים, די לנו בצרותינו כאן, וקשה לנו, קשה לנו מאוד עם  ת</w:t>
      </w:r>
      <w:r>
        <w:rPr>
          <w:rFonts w:hint="cs"/>
          <w:rtl/>
        </w:rPr>
        <w:t xml:space="preserve">וספת של אירופה מתנכרת, בועטת וארסית כלפינו. וכמובן יש לסייג, לא כולם ולא באופן גורף, אך בכל זאת. וחייבים, אנחנו ממש חייבים לעשות מעשה, משום שבקצב הזה, חייהם של יהודים באירופה בסכנה, וזכות קיומה של ישראל היום באירופה בסימן שאלה. אנחנו חייבים להתגייס ולעשות </w:t>
      </w:r>
      <w:r>
        <w:rPr>
          <w:rFonts w:hint="cs"/>
          <w:rtl/>
        </w:rPr>
        <w:t xml:space="preserve">מעשה. </w:t>
      </w:r>
    </w:p>
    <w:p w14:paraId="660B725B" w14:textId="77777777" w:rsidR="00000000" w:rsidRDefault="00027501">
      <w:pPr>
        <w:pStyle w:val="a0"/>
        <w:ind w:firstLine="0"/>
        <w:rPr>
          <w:rFonts w:hint="cs"/>
          <w:rtl/>
        </w:rPr>
      </w:pPr>
    </w:p>
    <w:p w14:paraId="602F016C" w14:textId="77777777" w:rsidR="00000000" w:rsidRDefault="00027501">
      <w:pPr>
        <w:pStyle w:val="a0"/>
        <w:ind w:firstLine="0"/>
        <w:rPr>
          <w:rFonts w:hint="cs"/>
          <w:rtl/>
        </w:rPr>
      </w:pPr>
      <w:r>
        <w:rPr>
          <w:rFonts w:hint="cs"/>
          <w:rtl/>
        </w:rPr>
        <w:tab/>
        <w:t>אני מציעה להקים לאלתר צוות רציני, צוות של אמת, שיכלול את בכירי משרדי הממשלה הרלוונטיים, יחד עם ראשי הקהילות היהודיות בעולם ואנשי רוח יהודים ולא יהודים, שישראל יקרה להם והעם היהודי קרוב ללבם, והצוות הזה יביא בפנינו, בפני העם היהודי, בפני אירופה, בפ</w:t>
      </w:r>
      <w:r>
        <w:rPr>
          <w:rFonts w:hint="cs"/>
          <w:rtl/>
        </w:rPr>
        <w:t>ני עם ישראל באשר הוא, הצעות ודרכים כיצד למנוע את המשך ההידרדרות. אין לנו ברירה אחרת. הימים הם ימים של דמדומים ליהודים ולישראל באירופה. צריך לראות את המציאות כפי שהיא, להסתכל ולומר: זה המצב, צריך להתמודד אתו, צריך למסור את המסר הנכון.</w:t>
      </w:r>
    </w:p>
    <w:p w14:paraId="065677D6" w14:textId="77777777" w:rsidR="00000000" w:rsidRDefault="00027501">
      <w:pPr>
        <w:pStyle w:val="a0"/>
        <w:ind w:firstLine="0"/>
        <w:rPr>
          <w:rFonts w:hint="cs"/>
          <w:rtl/>
        </w:rPr>
      </w:pPr>
    </w:p>
    <w:p w14:paraId="3E3FF9ED" w14:textId="77777777" w:rsidR="00000000" w:rsidRDefault="00027501">
      <w:pPr>
        <w:pStyle w:val="a0"/>
        <w:ind w:firstLine="0"/>
        <w:rPr>
          <w:rFonts w:hint="cs"/>
          <w:rtl/>
        </w:rPr>
      </w:pPr>
      <w:r>
        <w:rPr>
          <w:rFonts w:hint="cs"/>
          <w:rtl/>
        </w:rPr>
        <w:tab/>
        <w:t>בסוף דברי כאן, אני ר</w:t>
      </w:r>
      <w:r>
        <w:rPr>
          <w:rFonts w:hint="cs"/>
          <w:rtl/>
        </w:rPr>
        <w:t>וצה להעלות את זכרם של נפגעי הטרור במסעדת "מקסים", נפגעי הטרור באשר הם, אותם אלה שנרצחו על-ידי אותה "צחורה", יימח שמה לנצח נצחים, אותה רוצחת קרת-רוח. יהיה זכרם של אותם יקרים, אהובים, ברוך. הרי כתב אותו תת-אמן, שפל נפש ורוח: "והאדום נראה מקסים על הלבן". אמנו</w:t>
      </w:r>
      <w:r>
        <w:rPr>
          <w:rFonts w:hint="cs"/>
          <w:rtl/>
        </w:rPr>
        <w:t>ת פאשיסטית דקדנטית. לא מגיע למיצג, שמעלה על נס רוצחי ילדים רכים ומתוקים, כותרת של אמנות. יימח שמם של רוצחי ילדים רכים ומתוקים אלה. יימח שמם של הרוצחים ויוקעו אמנים, כביכול, שונאי ישראל ואדם.</w:t>
      </w:r>
    </w:p>
    <w:p w14:paraId="3763C0E1" w14:textId="77777777" w:rsidR="00000000" w:rsidRDefault="00027501">
      <w:pPr>
        <w:pStyle w:val="a0"/>
        <w:ind w:firstLine="0"/>
        <w:rPr>
          <w:rFonts w:hint="cs"/>
          <w:rtl/>
        </w:rPr>
      </w:pPr>
    </w:p>
    <w:p w14:paraId="08EB5208" w14:textId="77777777" w:rsidR="00000000" w:rsidRDefault="00027501">
      <w:pPr>
        <w:pStyle w:val="a0"/>
        <w:ind w:firstLine="0"/>
        <w:rPr>
          <w:rFonts w:hint="cs"/>
          <w:rtl/>
        </w:rPr>
      </w:pPr>
      <w:r>
        <w:rPr>
          <w:rFonts w:hint="cs"/>
          <w:rtl/>
        </w:rPr>
        <w:tab/>
        <w:t>מישהו ראה את צילומי האוויר שהפיקו מטוסי חיל האוויר הבריטי בתקופ</w:t>
      </w:r>
      <w:r>
        <w:rPr>
          <w:rFonts w:hint="cs"/>
          <w:rtl/>
        </w:rPr>
        <w:t>ת מלחמת העולם השנייה? צילומים של משרפות במחנה ההשמדה באושוויץ? למה הם לא הפציצו? למה לא נפציץ עכשיו את גילויי האנטישמיות והאנטי-ישראליות, ויפה שעה אחת קודם; ואנחנו בשעה קשה. תודה.</w:t>
      </w:r>
    </w:p>
    <w:p w14:paraId="46B6ABA9" w14:textId="77777777" w:rsidR="00000000" w:rsidRDefault="00027501">
      <w:pPr>
        <w:pStyle w:val="a0"/>
        <w:ind w:firstLine="0"/>
        <w:rPr>
          <w:rFonts w:hint="cs"/>
          <w:rtl/>
        </w:rPr>
      </w:pPr>
    </w:p>
    <w:p w14:paraId="68E4596B" w14:textId="77777777" w:rsidR="00000000" w:rsidRDefault="00027501">
      <w:pPr>
        <w:pStyle w:val="af1"/>
        <w:rPr>
          <w:rtl/>
        </w:rPr>
      </w:pPr>
      <w:r>
        <w:rPr>
          <w:rtl/>
        </w:rPr>
        <w:t>היו"ר יולי-יואל אדלשטיין:</w:t>
      </w:r>
    </w:p>
    <w:p w14:paraId="1B4754B6" w14:textId="77777777" w:rsidR="00000000" w:rsidRDefault="00027501">
      <w:pPr>
        <w:pStyle w:val="a0"/>
        <w:rPr>
          <w:rtl/>
        </w:rPr>
      </w:pPr>
    </w:p>
    <w:p w14:paraId="1A8980BE" w14:textId="77777777" w:rsidR="00000000" w:rsidRDefault="00027501">
      <w:pPr>
        <w:pStyle w:val="a0"/>
        <w:rPr>
          <w:rFonts w:hint="cs"/>
          <w:rtl/>
        </w:rPr>
      </w:pPr>
      <w:r>
        <w:rPr>
          <w:rFonts w:hint="cs"/>
          <w:rtl/>
        </w:rPr>
        <w:t>חבר הכנסת נסים זאב, בבקשה. אני מבקש - שלוש דקות.</w:t>
      </w:r>
    </w:p>
    <w:p w14:paraId="281CBC76" w14:textId="77777777" w:rsidR="00000000" w:rsidRDefault="00027501">
      <w:pPr>
        <w:pStyle w:val="a0"/>
        <w:ind w:firstLine="0"/>
        <w:rPr>
          <w:rFonts w:hint="cs"/>
          <w:rtl/>
        </w:rPr>
      </w:pPr>
    </w:p>
    <w:p w14:paraId="7176C09F" w14:textId="77777777" w:rsidR="00000000" w:rsidRDefault="00027501">
      <w:pPr>
        <w:pStyle w:val="a"/>
        <w:rPr>
          <w:rtl/>
        </w:rPr>
      </w:pPr>
      <w:bookmarkStart w:id="710" w:name="FS000000490T21_01_2004_19_50_16"/>
      <w:bookmarkStart w:id="711" w:name="_Toc90038115"/>
      <w:bookmarkEnd w:id="710"/>
      <w:r>
        <w:rPr>
          <w:rFonts w:hint="eastAsia"/>
          <w:rtl/>
        </w:rPr>
        <w:t>נסים</w:t>
      </w:r>
      <w:r>
        <w:rPr>
          <w:rtl/>
        </w:rPr>
        <w:t xml:space="preserve"> זאב (ש"ס):</w:t>
      </w:r>
      <w:bookmarkEnd w:id="711"/>
    </w:p>
    <w:p w14:paraId="73C89815" w14:textId="77777777" w:rsidR="00000000" w:rsidRDefault="00027501">
      <w:pPr>
        <w:pStyle w:val="a0"/>
        <w:rPr>
          <w:rFonts w:hint="cs"/>
          <w:rtl/>
        </w:rPr>
      </w:pPr>
    </w:p>
    <w:p w14:paraId="717F5570" w14:textId="77777777" w:rsidR="00000000" w:rsidRDefault="00027501">
      <w:pPr>
        <w:pStyle w:val="a0"/>
        <w:rPr>
          <w:rFonts w:hint="cs"/>
          <w:rtl/>
        </w:rPr>
      </w:pPr>
      <w:r>
        <w:rPr>
          <w:rFonts w:hint="cs"/>
          <w:rtl/>
        </w:rPr>
        <w:t>אדוני היושב בראש, כנסת נכבדה, כפי שאמר שגריר ישראל בשבדיה, האירוע הזה הוא חלק ממערכת של אירועים קשים, של עוינות נגד מדינת ישראל וממשלת ישראל. בשבדיה חיים 400,000  מוסלמים - מתוך 9 מיליוני אזרחים. יש להם תשתית ארגונית שמשתפת פעולה עם מפלג</w:t>
      </w:r>
      <w:r>
        <w:rPr>
          <w:rFonts w:hint="cs"/>
          <w:rtl/>
        </w:rPr>
        <w:t>ות השמאל, והם בעצם נותנים את הטון בשבדיה.</w:t>
      </w:r>
    </w:p>
    <w:p w14:paraId="3CFD949C" w14:textId="77777777" w:rsidR="00000000" w:rsidRDefault="00027501">
      <w:pPr>
        <w:pStyle w:val="a0"/>
        <w:rPr>
          <w:rFonts w:hint="cs"/>
          <w:rtl/>
        </w:rPr>
      </w:pPr>
    </w:p>
    <w:p w14:paraId="673B064D" w14:textId="77777777" w:rsidR="00000000" w:rsidRDefault="00027501">
      <w:pPr>
        <w:pStyle w:val="a0"/>
        <w:rPr>
          <w:rFonts w:hint="cs"/>
          <w:rtl/>
        </w:rPr>
      </w:pPr>
      <w:r>
        <w:rPr>
          <w:rFonts w:hint="cs"/>
          <w:rtl/>
        </w:rPr>
        <w:t>תקרית השגריר מזאל ויצירת האמנות של בריכת הדם והערצת הרוצחת המתאבדת הן רק סימפטום אחד מני רבים של המצב הטרגי שאליו נקלע עם ישראל בשנים האחרונות. זהו מצב שבו הותר דמם של יהודים באשר הם, בנימוקים מלאכותיים הנעוצים בש</w:t>
      </w:r>
      <w:r>
        <w:rPr>
          <w:rFonts w:hint="cs"/>
          <w:rtl/>
        </w:rPr>
        <w:t>נאה ההיסטורית שעם ישראל נתון בה, מאז תחילת גלותנו. גילויי האנטישמיות פושטים צורה ולובשים צורה זה דורות, תוך התאמתם לרוח התקופה, וכל מה שמקובל כלגיטימי מבחינת דעת הקהל. בעוד בדורות קודמים דעת הקהל נקבעה על-ידי מדינאים, סופרים, אמנים, בימינו יש משקל מכריע לכ</w:t>
      </w:r>
      <w:r>
        <w:rPr>
          <w:rFonts w:hint="cs"/>
          <w:rtl/>
        </w:rPr>
        <w:t xml:space="preserve">לי התקשורת. </w:t>
      </w:r>
    </w:p>
    <w:p w14:paraId="5E6DABCF" w14:textId="77777777" w:rsidR="00000000" w:rsidRDefault="00027501">
      <w:pPr>
        <w:pStyle w:val="a0"/>
        <w:rPr>
          <w:rFonts w:hint="cs"/>
          <w:rtl/>
        </w:rPr>
      </w:pPr>
    </w:p>
    <w:p w14:paraId="30651D5C" w14:textId="77777777" w:rsidR="00000000" w:rsidRDefault="00027501">
      <w:pPr>
        <w:pStyle w:val="a0"/>
        <w:rPr>
          <w:rFonts w:hint="cs"/>
          <w:rtl/>
        </w:rPr>
      </w:pPr>
      <w:r>
        <w:rPr>
          <w:rFonts w:hint="cs"/>
          <w:rtl/>
        </w:rPr>
        <w:t>הרי כולנו יודעים, שמאז מלחמת ששת הימים התקשורת העולמית מגויסת למען האדרת אויבי ישראל ותמיכה בלתי מסויגת בהם, על אף מעשיהם הנפשעים נגד יהודים בארץ ובעולם, כאשר התמיכה הולכת וגוברת. ואכן, אובדי העצות שבינינו מתחילים להרגיש שאולי צודקים אויבינו.</w:t>
      </w:r>
      <w:r>
        <w:rPr>
          <w:rFonts w:hint="cs"/>
          <w:rtl/>
        </w:rPr>
        <w:t xml:space="preserve"> שופרות התעמולה שלהם מגיעים עד כדי כך, שהאקדמאים והסופרים וההיסטוריונים בישראל עשו תפנית חדה ופיתחו תיאוריות ניאו-נאציות, שיש בהן הכחשה של התיאוריות והתזות שהיו מקובלות על עם ישראל זה שנים - הכחשת הציונות, גינוי ההתיישבות ותמיכה כמעט בלתי מסויגת באויבינו.</w:t>
      </w:r>
    </w:p>
    <w:p w14:paraId="3224213F" w14:textId="77777777" w:rsidR="00000000" w:rsidRDefault="00027501">
      <w:pPr>
        <w:pStyle w:val="a0"/>
        <w:rPr>
          <w:rFonts w:hint="cs"/>
          <w:rtl/>
        </w:rPr>
      </w:pPr>
    </w:p>
    <w:p w14:paraId="2F1C4B06" w14:textId="77777777" w:rsidR="00000000" w:rsidRDefault="00027501">
      <w:pPr>
        <w:pStyle w:val="a0"/>
        <w:rPr>
          <w:rFonts w:hint="cs"/>
          <w:rtl/>
        </w:rPr>
      </w:pPr>
      <w:r>
        <w:rPr>
          <w:rFonts w:hint="cs"/>
          <w:rtl/>
        </w:rPr>
        <w:t xml:space="preserve">האמן הישראלי אשר יצר את יצירת האמנות האנטישמית, הוא למעשה חלק מציבור הסופרים וההיסטוריונים שלנו, בכך שהוא מאמץ גישה של הבנת המוטיבים של המחבלים הרוצחים, עד כדי רצון להנציחה בדרך אמנותית ולהציגה ברבים, תוך כדי עידוד אויבי ישראל, בהתעלמות מההשלכות המסוכנות </w:t>
      </w:r>
      <w:r>
        <w:rPr>
          <w:rFonts w:hint="cs"/>
          <w:rtl/>
        </w:rPr>
        <w:t>של הצגת עמדתו ומהנזק לכלל עם ישראל והכאב הצורב שנגרם בעקבותיה לקורבנות הטרור ובני משפחותיהם.</w:t>
      </w:r>
    </w:p>
    <w:p w14:paraId="6B76F68D" w14:textId="77777777" w:rsidR="00000000" w:rsidRDefault="00027501">
      <w:pPr>
        <w:pStyle w:val="a0"/>
        <w:rPr>
          <w:rFonts w:hint="cs"/>
          <w:rtl/>
        </w:rPr>
      </w:pPr>
    </w:p>
    <w:p w14:paraId="4DDD631A" w14:textId="77777777" w:rsidR="00000000" w:rsidRDefault="00027501">
      <w:pPr>
        <w:pStyle w:val="a0"/>
        <w:rPr>
          <w:rFonts w:hint="cs"/>
          <w:rtl/>
        </w:rPr>
      </w:pPr>
      <w:r>
        <w:rPr>
          <w:rFonts w:hint="cs"/>
          <w:rtl/>
        </w:rPr>
        <w:t>אדוני היושב-ראש, במשפט אחד אסיים. אני חושב, שהאמן הזה לא חשש לרגע מלהציג את השטנה הזאת, והוא הסתמך על כך שבית-המשפט הגבוה לצדק, ביום 11 בנובמבר 2003, פסק החלטה חמ</w:t>
      </w:r>
      <w:r>
        <w:rPr>
          <w:rFonts w:hint="cs"/>
          <w:rtl/>
        </w:rPr>
        <w:t xml:space="preserve">ורה מאין כמוה, שלפיה יותר להקרין בישראל את סרטו של מוחמד בכרי, "ג'נין ג'נין", שהוא סרט תעמולה שקרי, זדוני, אנטישמי, חד-צדדי, שעשו ארגוני הטרור והרשות הפלסטינית. אם מוחמד בכרי יכול להציג הצגה כזאת במדינת ישראל </w:t>
      </w:r>
      <w:r>
        <w:rPr>
          <w:rtl/>
        </w:rPr>
        <w:t>–</w:t>
      </w:r>
      <w:r>
        <w:rPr>
          <w:rFonts w:hint="cs"/>
          <w:rtl/>
        </w:rPr>
        <w:t xml:space="preserve"> שבה הוא מעליל על מדינת ישראל, על צה"ל, על לוח</w:t>
      </w:r>
      <w:r>
        <w:rPr>
          <w:rFonts w:hint="cs"/>
          <w:rtl/>
        </w:rPr>
        <w:t>מי צה"ל, על הבנים שנפלו בקרב עלילת דם נוראית, ומתאר אותם חיילים שמסרו את נפשם למות מות גיבורים כרוצחים וכפושעי מלחמה ונאצים - מה אנחנו דורשים מאותו מהגר שפל, כאשר הוא נמצא במדינה אנטישמית? אנחנו חייבים לתת את הדין, אנחנו ובית-המשפט הגבוה לצדק, שנתן יד להקר</w:t>
      </w:r>
      <w:r>
        <w:rPr>
          <w:rFonts w:hint="cs"/>
          <w:rtl/>
        </w:rPr>
        <w:t>נת הסרט "ג'נין ג'נין".</w:t>
      </w:r>
    </w:p>
    <w:p w14:paraId="412FBB3B" w14:textId="77777777" w:rsidR="00000000" w:rsidRDefault="00027501">
      <w:pPr>
        <w:pStyle w:val="a0"/>
        <w:ind w:firstLine="0"/>
        <w:rPr>
          <w:rFonts w:hint="cs"/>
          <w:rtl/>
        </w:rPr>
      </w:pPr>
    </w:p>
    <w:p w14:paraId="5F2E97A7" w14:textId="77777777" w:rsidR="00000000" w:rsidRDefault="00027501">
      <w:pPr>
        <w:pStyle w:val="af1"/>
        <w:rPr>
          <w:rtl/>
        </w:rPr>
      </w:pPr>
      <w:r>
        <w:rPr>
          <w:rtl/>
        </w:rPr>
        <w:t>היו"ר יולי-יואל אדלשטיין:</w:t>
      </w:r>
    </w:p>
    <w:p w14:paraId="197CDDFA" w14:textId="77777777" w:rsidR="00000000" w:rsidRDefault="00027501">
      <w:pPr>
        <w:pStyle w:val="a0"/>
        <w:rPr>
          <w:rtl/>
        </w:rPr>
      </w:pPr>
    </w:p>
    <w:p w14:paraId="665C8068" w14:textId="77777777" w:rsidR="00000000" w:rsidRDefault="00027501">
      <w:pPr>
        <w:pStyle w:val="a0"/>
        <w:rPr>
          <w:rFonts w:hint="cs"/>
          <w:rtl/>
        </w:rPr>
      </w:pPr>
      <w:r>
        <w:rPr>
          <w:rFonts w:hint="cs"/>
          <w:rtl/>
        </w:rPr>
        <w:t>תודה רבה. חברת הכנסת גילה פינקלשטיין.</w:t>
      </w:r>
    </w:p>
    <w:p w14:paraId="05B705A7" w14:textId="77777777" w:rsidR="00000000" w:rsidRDefault="00027501">
      <w:pPr>
        <w:pStyle w:val="a0"/>
        <w:ind w:firstLine="0"/>
        <w:rPr>
          <w:rFonts w:hint="cs"/>
          <w:rtl/>
        </w:rPr>
      </w:pPr>
    </w:p>
    <w:p w14:paraId="59609269" w14:textId="77777777" w:rsidR="00000000" w:rsidRDefault="00027501">
      <w:pPr>
        <w:pStyle w:val="a"/>
        <w:rPr>
          <w:rtl/>
        </w:rPr>
      </w:pPr>
      <w:bookmarkStart w:id="712" w:name="FS000001059T21_01_2004_19_59_38"/>
      <w:bookmarkStart w:id="713" w:name="_Toc90038116"/>
      <w:bookmarkEnd w:id="712"/>
      <w:r>
        <w:rPr>
          <w:rFonts w:hint="eastAsia"/>
          <w:rtl/>
        </w:rPr>
        <w:t>גילה</w:t>
      </w:r>
      <w:r>
        <w:rPr>
          <w:rtl/>
        </w:rPr>
        <w:t xml:space="preserve"> פינקלשטיין (מפד"ל):</w:t>
      </w:r>
      <w:bookmarkEnd w:id="713"/>
    </w:p>
    <w:p w14:paraId="68DDAF91" w14:textId="77777777" w:rsidR="00000000" w:rsidRDefault="00027501">
      <w:pPr>
        <w:pStyle w:val="a0"/>
        <w:rPr>
          <w:rFonts w:hint="cs"/>
          <w:rtl/>
        </w:rPr>
      </w:pPr>
    </w:p>
    <w:p w14:paraId="1BA53D52" w14:textId="77777777" w:rsidR="00000000" w:rsidRDefault="00027501">
      <w:pPr>
        <w:pStyle w:val="a0"/>
        <w:rPr>
          <w:rFonts w:hint="cs"/>
          <w:rtl/>
        </w:rPr>
      </w:pPr>
      <w:r>
        <w:rPr>
          <w:rFonts w:hint="cs"/>
          <w:rtl/>
        </w:rPr>
        <w:t>אדוני היושב-ראש, כנסת נכבדה, מיצג הזוועה שהוצב במוזיאון בשבדיה הוא קודם כול ביזיון אמיתי לאנושות השפויה. מעבר לכך שהוא גורם לפגיעה רגשית קשה</w:t>
      </w:r>
      <w:r>
        <w:rPr>
          <w:rFonts w:hint="cs"/>
          <w:rtl/>
        </w:rPr>
        <w:t xml:space="preserve"> בכל יהודי וישראלי באשר הוא, כך לפחות אני מקווה, זוהי בושה וחרפה הגדלה שבעתיים כאשר מדובר באמן ישראלי לשעבר. כנראה דברים שרואים משם לא רואים מכאן. אדון פיילר שכח מהי הוויית החיים המדממת כאן, והעדיף לתת את הבכורה למחבלת המתאבדת. הדיבורים והמעשים, המאדירים א</w:t>
      </w:r>
      <w:r>
        <w:rPr>
          <w:rFonts w:hint="cs"/>
          <w:rtl/>
        </w:rPr>
        <w:t xml:space="preserve">ת המחבלים המתאבדים ואת הטרוריסטים השפלים באשר הם, נותנים זריקות עידוד ורוח גבית למתכנני הפיגועים ולמבצעיהם. </w:t>
      </w:r>
    </w:p>
    <w:p w14:paraId="2D2E3EFE" w14:textId="77777777" w:rsidR="00000000" w:rsidRDefault="00027501">
      <w:pPr>
        <w:pStyle w:val="a0"/>
        <w:rPr>
          <w:rFonts w:hint="cs"/>
          <w:rtl/>
        </w:rPr>
      </w:pPr>
    </w:p>
    <w:p w14:paraId="623365B2" w14:textId="77777777" w:rsidR="00000000" w:rsidRDefault="00027501">
      <w:pPr>
        <w:pStyle w:val="a0"/>
        <w:rPr>
          <w:rFonts w:hint="cs"/>
          <w:rtl/>
        </w:rPr>
      </w:pPr>
      <w:r>
        <w:rPr>
          <w:rFonts w:hint="cs"/>
          <w:rtl/>
        </w:rPr>
        <w:t>מאז הפיגוע במסעדת "מקסים", שאליו מתייחס המיצג הנורא הזה, התפוצצה מחבלת גם במחסום ארז והיתה השבוע התרעה על מחבל באזור כפר-קאסם. כדאי להאזין היטב לד</w:t>
      </w:r>
      <w:r>
        <w:rPr>
          <w:rFonts w:hint="cs"/>
          <w:rtl/>
        </w:rPr>
        <w:t>בריו של מנהיג ה"חמאס", השיח' אחמד יאסין, שאמר השבוע, כי פיגוע ההתאבדות במחסום ארז הינו תחילתו של עידן חדש עבור מחבלות מתאבדות. כזכור, ביום רביעי שעבר פוצצה עצמה מחבלת בת 22, אם לשני ילדים, תושבת שכונת זייתון בעזה. מעוצמת הפיצוץ נרצחו ארבעה  בני-אדם ועשרה נ</w:t>
      </w:r>
      <w:r>
        <w:rPr>
          <w:rFonts w:hint="cs"/>
          <w:rtl/>
        </w:rPr>
        <w:t xml:space="preserve">פצעו. </w:t>
      </w:r>
    </w:p>
    <w:p w14:paraId="68D14C2E" w14:textId="77777777" w:rsidR="00000000" w:rsidRDefault="00027501">
      <w:pPr>
        <w:pStyle w:val="a0"/>
        <w:rPr>
          <w:rFonts w:hint="cs"/>
          <w:rtl/>
        </w:rPr>
      </w:pPr>
    </w:p>
    <w:p w14:paraId="40647DD7" w14:textId="77777777" w:rsidR="00000000" w:rsidRDefault="00027501">
      <w:pPr>
        <w:pStyle w:val="a0"/>
        <w:rPr>
          <w:rFonts w:hint="cs"/>
          <w:rtl/>
        </w:rPr>
      </w:pPr>
      <w:r>
        <w:rPr>
          <w:rFonts w:hint="cs"/>
          <w:rtl/>
        </w:rPr>
        <w:t xml:space="preserve">גם בלי להיכנס לתוכנו ולמשמעותו של המיצג, חשוב להזכיר כי עצם הצגתו במסגרת הכנס המתוכנן על רצח עם, מנוגד לסיכום מוקדם עם הנציגות הישראלית, שלא יועלה נושא המזרח התיכון בדיון זה. על כן, היה ראוי למחות על הזלזול בישראל, על אחת כמה וכמה לאחר שהתברר גודל </w:t>
      </w:r>
      <w:r>
        <w:rPr>
          <w:rFonts w:hint="cs"/>
          <w:rtl/>
        </w:rPr>
        <w:t>זוועת המיצג המפוקפק, שאינני רואה צורך לחזור על תיאורו, הן בשל התוכן הדוחה ומעורר הגועל, שאין מקום לתת לו כאן את הכבוד בהזכרתו, הן מפני שמעל כל במה תקשורתית כבר דשו ודנו בכך במשך הימים האחרונים.</w:t>
      </w:r>
    </w:p>
    <w:p w14:paraId="6A3C87FB" w14:textId="77777777" w:rsidR="00000000" w:rsidRDefault="00027501">
      <w:pPr>
        <w:pStyle w:val="a0"/>
        <w:ind w:firstLine="0"/>
        <w:rPr>
          <w:rFonts w:hint="cs"/>
          <w:rtl/>
        </w:rPr>
      </w:pPr>
    </w:p>
    <w:p w14:paraId="2F399116" w14:textId="77777777" w:rsidR="00000000" w:rsidRDefault="00027501">
      <w:pPr>
        <w:pStyle w:val="a0"/>
        <w:rPr>
          <w:rFonts w:hint="cs"/>
          <w:rtl/>
        </w:rPr>
      </w:pPr>
      <w:bookmarkStart w:id="714" w:name="FS000001059T21_01_2004_19_46_33"/>
      <w:bookmarkEnd w:id="714"/>
      <w:r>
        <w:rPr>
          <w:rFonts w:hint="cs"/>
          <w:rtl/>
        </w:rPr>
        <w:t>על כל פנים, חבל שלא נוכל להשתתף ברמת נציגות בכירה ובאופן נטול</w:t>
      </w:r>
      <w:r>
        <w:rPr>
          <w:rFonts w:hint="cs"/>
          <w:rtl/>
        </w:rPr>
        <w:t xml:space="preserve"> עכבות בכנס על רצח עם, באשר העם היהודי הוא שסבל יותר מכול בהיסטוריה, ורק לפני חצי מאה, מרצח עם שיטתי, נלוז, שהוריד את העוסקים בכך לרמה של חיות אדם. למרות הצער, אני תומכת בכוונה שלא לשלוח נציגות בכירה, כדי להביע בכך מחאה דיפלומטית ראויה. </w:t>
      </w:r>
    </w:p>
    <w:p w14:paraId="4E7FB7DB" w14:textId="77777777" w:rsidR="00000000" w:rsidRDefault="00027501">
      <w:pPr>
        <w:pStyle w:val="a0"/>
        <w:rPr>
          <w:rFonts w:hint="cs"/>
          <w:rtl/>
        </w:rPr>
      </w:pPr>
    </w:p>
    <w:p w14:paraId="14BD359C" w14:textId="77777777" w:rsidR="00000000" w:rsidRDefault="00027501">
      <w:pPr>
        <w:pStyle w:val="a0"/>
        <w:rPr>
          <w:rFonts w:hint="cs"/>
          <w:rtl/>
        </w:rPr>
      </w:pPr>
      <w:r>
        <w:rPr>
          <w:rFonts w:hint="cs"/>
          <w:rtl/>
        </w:rPr>
        <w:t>אני מבקשת לחזק את</w:t>
      </w:r>
      <w:r>
        <w:rPr>
          <w:rFonts w:hint="cs"/>
          <w:rtl/>
        </w:rPr>
        <w:t xml:space="preserve"> ידיו של שגרירינו בשבדיה, מר צבי מזאל, על שלא עבר לסדר-היום נוכח ההתרסה הבוטה כלפי ישראל והתמיכה הגלויה בטרור, כפי שניתנה לו לגיטימציה במיצג האמור. אני שמחה גם על שלא נסוג ולא הביע חרטה על מעשהו, ואמר בפגישה עם שרת החוץ השבדית: "פעלתי בהתאם לרגשות שחוויתי,</w:t>
      </w:r>
      <w:r>
        <w:rPr>
          <w:rFonts w:hint="cs"/>
          <w:rtl/>
        </w:rPr>
        <w:t xml:space="preserve"> ולא יכולתי לפעול בכל דרך אחרת. אין בי כל חרטה". כן שמחתי להיווכח כי ראש הממשלה, מר שרון, חיזק את ידיו בשם הממשלה בפתח ישיבת הממשלה. </w:t>
      </w:r>
    </w:p>
    <w:p w14:paraId="39BE6E79" w14:textId="77777777" w:rsidR="00000000" w:rsidRDefault="00027501">
      <w:pPr>
        <w:pStyle w:val="a0"/>
        <w:rPr>
          <w:rFonts w:hint="cs"/>
          <w:rtl/>
        </w:rPr>
      </w:pPr>
    </w:p>
    <w:p w14:paraId="59A0F8C3" w14:textId="77777777" w:rsidR="00000000" w:rsidRDefault="00027501">
      <w:pPr>
        <w:pStyle w:val="a0"/>
        <w:rPr>
          <w:rFonts w:hint="cs"/>
          <w:rtl/>
        </w:rPr>
      </w:pPr>
      <w:r>
        <w:rPr>
          <w:rFonts w:hint="cs"/>
          <w:rtl/>
        </w:rPr>
        <w:t>אי-אפשר שלא לתהות מאין נובעים מעיינות השנאה העצמית הללו, וכיצד זה הולך שמה על ישראל מדחי אל דחי, למרות הזהירות המופלגת שא</w:t>
      </w:r>
      <w:r>
        <w:rPr>
          <w:rFonts w:hint="cs"/>
          <w:rtl/>
        </w:rPr>
        <w:t xml:space="preserve">נו נוקטים לנוכח הזוועות המלוות את המציאות הישראלית כמעט מדי יום ביומו. </w:t>
      </w:r>
    </w:p>
    <w:p w14:paraId="0F7444C2" w14:textId="77777777" w:rsidR="00000000" w:rsidRDefault="00027501">
      <w:pPr>
        <w:pStyle w:val="a0"/>
        <w:rPr>
          <w:rFonts w:hint="cs"/>
          <w:rtl/>
        </w:rPr>
      </w:pPr>
    </w:p>
    <w:p w14:paraId="7A7E79E0" w14:textId="77777777" w:rsidR="00000000" w:rsidRDefault="00027501">
      <w:pPr>
        <w:pStyle w:val="a0"/>
        <w:rPr>
          <w:rFonts w:hint="cs"/>
          <w:rtl/>
        </w:rPr>
      </w:pPr>
      <w:r>
        <w:rPr>
          <w:rFonts w:hint="cs"/>
          <w:rtl/>
        </w:rPr>
        <w:t xml:space="preserve">לצערי, לא נפקדים מקרים כאלה גם ממחוזותינו. רק לפני חודש נתקלתי בזוועה דומה כאן בארץ, במוזיאון תל-אביב לאמנות, בניהולו של פרופסור מוטי עומר. היה זה מיצג משפיל, המציג את חייל צה"ל בדרך </w:t>
      </w:r>
      <w:r>
        <w:rPr>
          <w:rFonts w:hint="cs"/>
          <w:rtl/>
        </w:rPr>
        <w:t>מעוותת, המזמינה שנאה ואנטישמיות. אני מקווה כי לא ירחק היום שבו תוכח צדקת טענתנו קבל עם ועולם, וכי מיצגים נחותים כאלה יהיו תקלה חד-פעמית.</w:t>
      </w:r>
    </w:p>
    <w:p w14:paraId="61167771" w14:textId="77777777" w:rsidR="00000000" w:rsidRDefault="00027501">
      <w:pPr>
        <w:pStyle w:val="a0"/>
        <w:rPr>
          <w:rFonts w:hint="cs"/>
          <w:rtl/>
        </w:rPr>
      </w:pPr>
    </w:p>
    <w:p w14:paraId="35F107A3" w14:textId="77777777" w:rsidR="00000000" w:rsidRDefault="00027501">
      <w:pPr>
        <w:pStyle w:val="af0"/>
        <w:rPr>
          <w:rtl/>
        </w:rPr>
      </w:pPr>
      <w:r>
        <w:rPr>
          <w:rFonts w:hint="eastAsia"/>
          <w:rtl/>
        </w:rPr>
        <w:t>אילן</w:t>
      </w:r>
      <w:r>
        <w:rPr>
          <w:rtl/>
        </w:rPr>
        <w:t xml:space="preserve"> ליבוביץ (שינוי):</w:t>
      </w:r>
    </w:p>
    <w:p w14:paraId="7ABECD08" w14:textId="77777777" w:rsidR="00000000" w:rsidRDefault="00027501">
      <w:pPr>
        <w:pStyle w:val="a0"/>
        <w:rPr>
          <w:rFonts w:hint="cs"/>
          <w:rtl/>
        </w:rPr>
      </w:pPr>
    </w:p>
    <w:p w14:paraId="04CC9D6D" w14:textId="77777777" w:rsidR="00000000" w:rsidRDefault="00027501">
      <w:pPr>
        <w:pStyle w:val="a0"/>
        <w:rPr>
          <w:rFonts w:hint="cs"/>
          <w:rtl/>
        </w:rPr>
      </w:pPr>
      <w:r>
        <w:rPr>
          <w:rFonts w:hint="cs"/>
          <w:rtl/>
        </w:rPr>
        <w:t>אנחנו יכולים לשבת פה עד כניסת השבת.</w:t>
      </w:r>
    </w:p>
    <w:p w14:paraId="38C01944" w14:textId="77777777" w:rsidR="00000000" w:rsidRDefault="00027501">
      <w:pPr>
        <w:pStyle w:val="a0"/>
        <w:rPr>
          <w:rFonts w:hint="cs"/>
          <w:rtl/>
        </w:rPr>
      </w:pPr>
    </w:p>
    <w:p w14:paraId="3C962829" w14:textId="77777777" w:rsidR="00000000" w:rsidRDefault="00027501">
      <w:pPr>
        <w:pStyle w:val="af1"/>
        <w:rPr>
          <w:rFonts w:hint="cs"/>
          <w:rtl/>
        </w:rPr>
      </w:pPr>
      <w:r>
        <w:rPr>
          <w:rFonts w:hint="cs"/>
          <w:rtl/>
        </w:rPr>
        <w:t>היו"ר מיכאל נודלמן:</w:t>
      </w:r>
    </w:p>
    <w:p w14:paraId="678F7A4B" w14:textId="77777777" w:rsidR="00000000" w:rsidRDefault="00027501">
      <w:pPr>
        <w:pStyle w:val="a0"/>
        <w:rPr>
          <w:rFonts w:hint="cs"/>
          <w:rtl/>
        </w:rPr>
      </w:pPr>
    </w:p>
    <w:p w14:paraId="06538171" w14:textId="77777777" w:rsidR="00000000" w:rsidRDefault="00027501">
      <w:pPr>
        <w:pStyle w:val="a0"/>
        <w:rPr>
          <w:rFonts w:hint="cs"/>
          <w:rtl/>
        </w:rPr>
      </w:pPr>
      <w:r>
        <w:rPr>
          <w:rFonts w:hint="cs"/>
          <w:rtl/>
        </w:rPr>
        <w:t>חבר הכנסת ג'מאל זחאלקה - לא נמצא. אחר</w:t>
      </w:r>
      <w:r>
        <w:rPr>
          <w:rFonts w:hint="cs"/>
          <w:rtl/>
        </w:rPr>
        <w:t>יו - חבר הכנסת משה גפני.</w:t>
      </w:r>
    </w:p>
    <w:p w14:paraId="4C9978A2" w14:textId="77777777" w:rsidR="00000000" w:rsidRDefault="00027501">
      <w:pPr>
        <w:pStyle w:val="a0"/>
        <w:rPr>
          <w:rFonts w:hint="cs"/>
          <w:rtl/>
        </w:rPr>
      </w:pPr>
    </w:p>
    <w:p w14:paraId="36B5BB9D" w14:textId="77777777" w:rsidR="00000000" w:rsidRDefault="00027501">
      <w:pPr>
        <w:pStyle w:val="a"/>
        <w:rPr>
          <w:rtl/>
        </w:rPr>
      </w:pPr>
      <w:bookmarkStart w:id="715" w:name="FS000000526T21_01_2004_20_00_30"/>
      <w:bookmarkStart w:id="716" w:name="_Toc90038117"/>
      <w:bookmarkEnd w:id="715"/>
      <w:r>
        <w:rPr>
          <w:rFonts w:hint="eastAsia"/>
          <w:rtl/>
        </w:rPr>
        <w:t>משה</w:t>
      </w:r>
      <w:r>
        <w:rPr>
          <w:rtl/>
        </w:rPr>
        <w:t xml:space="preserve"> גפני (יהדות התורה):</w:t>
      </w:r>
      <w:bookmarkEnd w:id="716"/>
    </w:p>
    <w:p w14:paraId="74EB4AED" w14:textId="77777777" w:rsidR="00000000" w:rsidRDefault="00027501">
      <w:pPr>
        <w:pStyle w:val="a0"/>
        <w:rPr>
          <w:rFonts w:hint="cs"/>
          <w:rtl/>
        </w:rPr>
      </w:pPr>
    </w:p>
    <w:p w14:paraId="01A65E96" w14:textId="77777777" w:rsidR="00000000" w:rsidRDefault="00027501">
      <w:pPr>
        <w:pStyle w:val="a0"/>
        <w:rPr>
          <w:rFonts w:hint="cs"/>
          <w:rtl/>
        </w:rPr>
      </w:pPr>
      <w:r>
        <w:rPr>
          <w:rFonts w:hint="cs"/>
          <w:rtl/>
        </w:rPr>
        <w:t>אדוני היושב-ראש, חברי הכנסת ורבותי השרים, אין עם בעולם שהקיז כל כך הרבה נחלי דם כמו העם היהודי. בהיסטוריה היהודית מאז ומעולם עברנו סבל וייסורים, שאף אומה ולשון לא חוותה כאלה כמונו. לא תמיד ולא בכל מצב אנחנ</w:t>
      </w:r>
      <w:r>
        <w:rPr>
          <w:rFonts w:hint="cs"/>
          <w:rtl/>
        </w:rPr>
        <w:t>ו לומדים מהעבר ומההיסטוריה היהודית, מה עברנו ומה מתרחש לנגד עינינו. תמיד היו בני העם היהודי ששיתפו פעולה עם האנטישמיות. אנחנו מזועזעים כולנו, בארץ ובעולם, מהמיצג שעשה האמן.</w:t>
      </w:r>
    </w:p>
    <w:p w14:paraId="668756F7" w14:textId="77777777" w:rsidR="00000000" w:rsidRDefault="00027501">
      <w:pPr>
        <w:pStyle w:val="a0"/>
        <w:rPr>
          <w:rFonts w:hint="cs"/>
          <w:rtl/>
        </w:rPr>
      </w:pPr>
    </w:p>
    <w:p w14:paraId="71201D97" w14:textId="77777777" w:rsidR="00000000" w:rsidRDefault="00027501">
      <w:pPr>
        <w:pStyle w:val="af0"/>
        <w:rPr>
          <w:rtl/>
        </w:rPr>
      </w:pPr>
      <w:r>
        <w:rPr>
          <w:rFonts w:hint="eastAsia"/>
          <w:rtl/>
        </w:rPr>
        <w:t>אלי</w:t>
      </w:r>
      <w:r>
        <w:rPr>
          <w:rtl/>
        </w:rPr>
        <w:t xml:space="preserve"> אפללו (הליכוד):</w:t>
      </w:r>
    </w:p>
    <w:p w14:paraId="781C29AE" w14:textId="77777777" w:rsidR="00000000" w:rsidRDefault="00027501">
      <w:pPr>
        <w:pStyle w:val="a0"/>
        <w:rPr>
          <w:rFonts w:hint="cs"/>
          <w:rtl/>
        </w:rPr>
      </w:pPr>
    </w:p>
    <w:p w14:paraId="6B77F3EA" w14:textId="77777777" w:rsidR="00000000" w:rsidRDefault="00027501">
      <w:pPr>
        <w:pStyle w:val="a0"/>
        <w:rPr>
          <w:rFonts w:hint="cs"/>
          <w:rtl/>
        </w:rPr>
      </w:pPr>
      <w:r>
        <w:rPr>
          <w:rFonts w:hint="cs"/>
          <w:rtl/>
        </w:rPr>
        <w:t>אמן?</w:t>
      </w:r>
    </w:p>
    <w:p w14:paraId="73D55403" w14:textId="77777777" w:rsidR="00000000" w:rsidRDefault="00027501">
      <w:pPr>
        <w:pStyle w:val="a0"/>
        <w:rPr>
          <w:rFonts w:hint="cs"/>
          <w:rtl/>
        </w:rPr>
      </w:pPr>
    </w:p>
    <w:p w14:paraId="5A04E89B" w14:textId="77777777" w:rsidR="00000000" w:rsidRDefault="00027501">
      <w:pPr>
        <w:pStyle w:val="-"/>
        <w:rPr>
          <w:rtl/>
        </w:rPr>
      </w:pPr>
      <w:bookmarkStart w:id="717" w:name="FS000000526T21_01_2004_20_05_11C"/>
      <w:bookmarkEnd w:id="717"/>
      <w:r>
        <w:rPr>
          <w:rtl/>
        </w:rPr>
        <w:t>משה גפני (יהדות התורה):</w:t>
      </w:r>
    </w:p>
    <w:p w14:paraId="095C6358" w14:textId="77777777" w:rsidR="00000000" w:rsidRDefault="00027501">
      <w:pPr>
        <w:pStyle w:val="a0"/>
        <w:rPr>
          <w:rtl/>
        </w:rPr>
      </w:pPr>
    </w:p>
    <w:p w14:paraId="385BE310" w14:textId="77777777" w:rsidR="00000000" w:rsidRDefault="00027501">
      <w:pPr>
        <w:pStyle w:val="a0"/>
        <w:rPr>
          <w:rFonts w:hint="cs"/>
          <w:rtl/>
        </w:rPr>
      </w:pPr>
      <w:r>
        <w:rPr>
          <w:rFonts w:hint="cs"/>
          <w:rtl/>
        </w:rPr>
        <w:t xml:space="preserve">על האמנות אני אדבר בסוף. אותו </w:t>
      </w:r>
      <w:r>
        <w:rPr>
          <w:rFonts w:hint="cs"/>
          <w:rtl/>
        </w:rPr>
        <w:t>אמן לוקח רוצחת נתעבת, חיית אדם - - -</w:t>
      </w:r>
    </w:p>
    <w:p w14:paraId="3822AA37" w14:textId="77777777" w:rsidR="00000000" w:rsidRDefault="00027501">
      <w:pPr>
        <w:pStyle w:val="a0"/>
        <w:rPr>
          <w:rFonts w:hint="cs"/>
          <w:rtl/>
        </w:rPr>
      </w:pPr>
    </w:p>
    <w:p w14:paraId="24E8CBCF" w14:textId="77777777" w:rsidR="00000000" w:rsidRDefault="00027501">
      <w:pPr>
        <w:pStyle w:val="af0"/>
        <w:rPr>
          <w:rtl/>
        </w:rPr>
      </w:pPr>
      <w:r>
        <w:rPr>
          <w:rFonts w:hint="eastAsia"/>
          <w:rtl/>
        </w:rPr>
        <w:t>שר</w:t>
      </w:r>
      <w:r>
        <w:rPr>
          <w:rtl/>
        </w:rPr>
        <w:t xml:space="preserve"> הפנים אברהם פורז:</w:t>
      </w:r>
    </w:p>
    <w:p w14:paraId="11DF9726" w14:textId="77777777" w:rsidR="00000000" w:rsidRDefault="00027501">
      <w:pPr>
        <w:pStyle w:val="a0"/>
        <w:rPr>
          <w:rFonts w:hint="cs"/>
          <w:rtl/>
        </w:rPr>
      </w:pPr>
    </w:p>
    <w:p w14:paraId="49B64334" w14:textId="77777777" w:rsidR="00000000" w:rsidRDefault="00027501">
      <w:pPr>
        <w:pStyle w:val="a0"/>
        <w:rPr>
          <w:rFonts w:hint="cs"/>
          <w:rtl/>
        </w:rPr>
      </w:pPr>
      <w:r>
        <w:rPr>
          <w:rFonts w:hint="cs"/>
          <w:rtl/>
        </w:rPr>
        <w:t>אל תפגע בחיות.</w:t>
      </w:r>
    </w:p>
    <w:p w14:paraId="703CF6C8" w14:textId="77777777" w:rsidR="00000000" w:rsidRDefault="00027501">
      <w:pPr>
        <w:pStyle w:val="a0"/>
        <w:rPr>
          <w:rFonts w:hint="cs"/>
          <w:rtl/>
        </w:rPr>
      </w:pPr>
    </w:p>
    <w:p w14:paraId="6DD44F23" w14:textId="77777777" w:rsidR="00000000" w:rsidRDefault="00027501">
      <w:pPr>
        <w:pStyle w:val="-"/>
        <w:rPr>
          <w:rtl/>
        </w:rPr>
      </w:pPr>
      <w:bookmarkStart w:id="718" w:name="FS000000526T21_01_2004_20_06_01C"/>
      <w:bookmarkEnd w:id="718"/>
      <w:r>
        <w:rPr>
          <w:rtl/>
        </w:rPr>
        <w:t>משה גפני (יהדות התורה):</w:t>
      </w:r>
    </w:p>
    <w:p w14:paraId="04ECF4EB" w14:textId="77777777" w:rsidR="00000000" w:rsidRDefault="00027501">
      <w:pPr>
        <w:pStyle w:val="a0"/>
        <w:rPr>
          <w:rtl/>
        </w:rPr>
      </w:pPr>
    </w:p>
    <w:p w14:paraId="117C90F3" w14:textId="77777777" w:rsidR="00000000" w:rsidRDefault="00027501">
      <w:pPr>
        <w:pStyle w:val="a0"/>
        <w:rPr>
          <w:rFonts w:hint="cs"/>
          <w:rtl/>
        </w:rPr>
      </w:pPr>
      <w:r>
        <w:rPr>
          <w:rFonts w:hint="cs"/>
          <w:rtl/>
        </w:rPr>
        <w:t xml:space="preserve">לא ניתן לתיאור כיצד אפשר לעשות מעשה חייתי כזה, מעשה שלא מתאים אפילו לג'ונגל. </w:t>
      </w:r>
    </w:p>
    <w:p w14:paraId="72D168E1" w14:textId="77777777" w:rsidR="00000000" w:rsidRDefault="00027501">
      <w:pPr>
        <w:pStyle w:val="a0"/>
        <w:rPr>
          <w:rFonts w:hint="cs"/>
          <w:rtl/>
        </w:rPr>
      </w:pPr>
    </w:p>
    <w:p w14:paraId="66B17F30" w14:textId="77777777" w:rsidR="00000000" w:rsidRDefault="00027501">
      <w:pPr>
        <w:pStyle w:val="af0"/>
        <w:rPr>
          <w:rtl/>
        </w:rPr>
      </w:pPr>
      <w:r>
        <w:rPr>
          <w:rFonts w:hint="eastAsia"/>
          <w:rtl/>
        </w:rPr>
        <w:t>אלי</w:t>
      </w:r>
      <w:r>
        <w:rPr>
          <w:rtl/>
        </w:rPr>
        <w:t xml:space="preserve"> בן-מנחם (העבודה-מימד):</w:t>
      </w:r>
    </w:p>
    <w:p w14:paraId="42695397" w14:textId="77777777" w:rsidR="00000000" w:rsidRDefault="00027501">
      <w:pPr>
        <w:pStyle w:val="a0"/>
        <w:rPr>
          <w:rFonts w:hint="cs"/>
          <w:rtl/>
        </w:rPr>
      </w:pPr>
    </w:p>
    <w:p w14:paraId="5DB8AB0F" w14:textId="77777777" w:rsidR="00000000" w:rsidRDefault="00027501">
      <w:pPr>
        <w:pStyle w:val="a0"/>
        <w:rPr>
          <w:rFonts w:hint="cs"/>
          <w:rtl/>
        </w:rPr>
      </w:pPr>
      <w:r>
        <w:rPr>
          <w:rFonts w:hint="cs"/>
          <w:rtl/>
        </w:rPr>
        <w:t>חבר הכנסת גפני, חיות הורגות בשביל לאכול, הן לא ע</w:t>
      </w:r>
      <w:r>
        <w:rPr>
          <w:rFonts w:hint="cs"/>
          <w:rtl/>
        </w:rPr>
        <w:t>ושות מה שהרוצחת הנתעבת עשתה.</w:t>
      </w:r>
    </w:p>
    <w:p w14:paraId="10874B2C" w14:textId="77777777" w:rsidR="00000000" w:rsidRDefault="00027501">
      <w:pPr>
        <w:pStyle w:val="a0"/>
        <w:rPr>
          <w:rFonts w:hint="cs"/>
          <w:rtl/>
        </w:rPr>
      </w:pPr>
    </w:p>
    <w:p w14:paraId="315B9FF7" w14:textId="77777777" w:rsidR="00000000" w:rsidRDefault="00027501">
      <w:pPr>
        <w:pStyle w:val="-"/>
        <w:rPr>
          <w:rtl/>
        </w:rPr>
      </w:pPr>
      <w:bookmarkStart w:id="719" w:name="FS000000526T21_01_2004_20_07_42C"/>
      <w:bookmarkEnd w:id="719"/>
      <w:r>
        <w:rPr>
          <w:rtl/>
        </w:rPr>
        <w:t>משה גפני (יהדות התורה):</w:t>
      </w:r>
    </w:p>
    <w:p w14:paraId="23149D6D" w14:textId="77777777" w:rsidR="00000000" w:rsidRDefault="00027501">
      <w:pPr>
        <w:pStyle w:val="a0"/>
        <w:rPr>
          <w:rtl/>
        </w:rPr>
      </w:pPr>
    </w:p>
    <w:p w14:paraId="68E81824" w14:textId="77777777" w:rsidR="00000000" w:rsidRDefault="00027501">
      <w:pPr>
        <w:pStyle w:val="a0"/>
        <w:rPr>
          <w:rFonts w:hint="cs"/>
          <w:rtl/>
        </w:rPr>
      </w:pPr>
      <w:r>
        <w:rPr>
          <w:rFonts w:hint="cs"/>
          <w:rtl/>
        </w:rPr>
        <w:t>נכון. יש חיות שהורגות סתם, אבל על-פי רוב זה בשביל זה. אצל בני-אדם, טבע אנוש, זה בלתי ניתן לתיאור. יש אצלנו מי שטוענים די בשקט, ואני כמובן כמו כולנו מחזק את ידיו של השגריר בשבדיה צבי מזאל, שאם הוא לא הי</w:t>
      </w:r>
      <w:r>
        <w:rPr>
          <w:rFonts w:hint="cs"/>
          <w:rtl/>
        </w:rPr>
        <w:t xml:space="preserve">ה עושה את מה שהוא עשה, זה היה דבר נורא ואיום. הוא היה חייב לעשות את זה. זאת היתה פעולה שגם אם היא היתה מתוכננת וגם אם היתה אינסטינקטיבית, היא היתה חייבת להיעשות. הוא היה חייב לעשות את זה כלפי המשפחות, כלפי העם בישראל. </w:t>
      </w:r>
    </w:p>
    <w:p w14:paraId="2AF30A1A" w14:textId="77777777" w:rsidR="00000000" w:rsidRDefault="00027501">
      <w:pPr>
        <w:pStyle w:val="a0"/>
        <w:ind w:firstLine="0"/>
        <w:rPr>
          <w:rFonts w:hint="cs"/>
          <w:rtl/>
        </w:rPr>
      </w:pPr>
    </w:p>
    <w:p w14:paraId="48D745EF" w14:textId="77777777" w:rsidR="00000000" w:rsidRDefault="00027501">
      <w:pPr>
        <w:pStyle w:val="a0"/>
        <w:rPr>
          <w:rFonts w:hint="cs"/>
          <w:rtl/>
        </w:rPr>
      </w:pPr>
      <w:r>
        <w:rPr>
          <w:rFonts w:hint="cs"/>
          <w:rtl/>
        </w:rPr>
        <w:t>יש כאלה שאומרים שזה לא תרבותי וכי הי</w:t>
      </w:r>
      <w:r>
        <w:rPr>
          <w:rFonts w:hint="cs"/>
          <w:rtl/>
        </w:rPr>
        <w:t>ה צריך לנהוג בדרך דיפלומטית, כי מדובר באמנות ובתרבות. איזה מין שטויות הן אלה? איזה מין דברים הם אלה, כאילו מדובר באמנות? אנחנו מדברים על עמים מתורבתים. אני שמעתי את חברת הכנסת נעמי בלומנטל. גרמניה הנאצית, טרום השואה, היתה מדינה מתורבתת, מדינה שהיו בה שירה,</w:t>
      </w:r>
      <w:r>
        <w:rPr>
          <w:rFonts w:hint="cs"/>
          <w:rtl/>
        </w:rPr>
        <w:t xml:space="preserve"> אמנות, הגות וספרות. לאיזו תהום מידרדרת מדינה מתורבתת כאשר יש תופעה נוראית כמו האנטישמיות. מה זו ההתחשבות הזאת של אלה שאומרים שאנחנו מדברים על תרבות ומדינה מתורבתת שלא תבין את מה שעשה מזאל. האם לא למדנו מהעבר? </w:t>
      </w:r>
    </w:p>
    <w:p w14:paraId="05A2CE66" w14:textId="77777777" w:rsidR="00000000" w:rsidRDefault="00027501">
      <w:pPr>
        <w:pStyle w:val="a0"/>
        <w:rPr>
          <w:rFonts w:hint="cs"/>
          <w:rtl/>
        </w:rPr>
      </w:pPr>
    </w:p>
    <w:p w14:paraId="51D4DA19" w14:textId="77777777" w:rsidR="00000000" w:rsidRDefault="00027501">
      <w:pPr>
        <w:pStyle w:val="a0"/>
        <w:rPr>
          <w:rFonts w:hint="cs"/>
          <w:rtl/>
        </w:rPr>
      </w:pPr>
      <w:r>
        <w:rPr>
          <w:rFonts w:hint="cs"/>
          <w:rtl/>
        </w:rPr>
        <w:t>אני מסיים עם המושג הזה של תרבות. אני זוכר שא</w:t>
      </w:r>
      <w:r>
        <w:rPr>
          <w:rFonts w:hint="cs"/>
          <w:rtl/>
        </w:rPr>
        <w:t xml:space="preserve">ני כאן דיברתי, וכך גם רבים מחברי, על יצירת אמנות. מה פירוש יצירת האמנות ברמת-גן שפגעה בתפילין? האם זה דבר שאסור לדבר עליו? האם בשם האמנות אפשר לעשות הכול ולפגוע בדברים הכי קדושים, הכי חשובים והכי יקרים, במקרה הזה בקדושת החיים? אין דבר כזה. שום דבר לא חסין </w:t>
      </w:r>
      <w:r>
        <w:rPr>
          <w:rFonts w:hint="cs"/>
          <w:rtl/>
        </w:rPr>
        <w:t xml:space="preserve">מפני פעולות שהן תת-תרבות ותת-אנושיות. </w:t>
      </w:r>
    </w:p>
    <w:p w14:paraId="6DBFD004" w14:textId="77777777" w:rsidR="00000000" w:rsidRDefault="00027501">
      <w:pPr>
        <w:pStyle w:val="a0"/>
        <w:rPr>
          <w:rFonts w:hint="cs"/>
          <w:rtl/>
        </w:rPr>
      </w:pPr>
    </w:p>
    <w:p w14:paraId="729C089C" w14:textId="77777777" w:rsidR="00000000" w:rsidRDefault="00027501">
      <w:pPr>
        <w:pStyle w:val="a0"/>
        <w:rPr>
          <w:rFonts w:hint="cs"/>
          <w:rtl/>
        </w:rPr>
      </w:pPr>
      <w:r>
        <w:rPr>
          <w:rFonts w:hint="cs"/>
          <w:rtl/>
        </w:rPr>
        <w:t xml:space="preserve">אני מחזק את ידיו של השגריר. הוא ביטא את העמדה של כולנו כלפי המיצג הנוראי הזה, שאיננו ראוי להיקרא תרבות ובין בני-אדם. </w:t>
      </w:r>
    </w:p>
    <w:p w14:paraId="67033CE2" w14:textId="77777777" w:rsidR="00000000" w:rsidRDefault="00027501">
      <w:pPr>
        <w:pStyle w:val="a0"/>
        <w:rPr>
          <w:rFonts w:hint="cs"/>
          <w:rtl/>
        </w:rPr>
      </w:pPr>
    </w:p>
    <w:p w14:paraId="02439FD1" w14:textId="77777777" w:rsidR="00000000" w:rsidRDefault="00027501">
      <w:pPr>
        <w:pStyle w:val="af1"/>
        <w:rPr>
          <w:rFonts w:hint="cs"/>
          <w:highlight w:val="yellow"/>
          <w:rtl/>
        </w:rPr>
      </w:pPr>
      <w:r>
        <w:rPr>
          <w:rFonts w:hint="cs"/>
          <w:rtl/>
        </w:rPr>
        <w:t>היו"ר מיכאל נודלמן:</w:t>
      </w:r>
    </w:p>
    <w:p w14:paraId="7756D61C" w14:textId="77777777" w:rsidR="00000000" w:rsidRDefault="00027501">
      <w:pPr>
        <w:pStyle w:val="a0"/>
        <w:rPr>
          <w:rFonts w:hint="cs"/>
          <w:highlight w:val="yellow"/>
          <w:rtl/>
        </w:rPr>
      </w:pPr>
      <w:r>
        <w:rPr>
          <w:rFonts w:hint="cs"/>
          <w:highlight w:val="yellow"/>
          <w:rtl/>
        </w:rPr>
        <w:t xml:space="preserve"> </w:t>
      </w:r>
    </w:p>
    <w:p w14:paraId="5960F16D" w14:textId="77777777" w:rsidR="00000000" w:rsidRDefault="00027501">
      <w:pPr>
        <w:pStyle w:val="a0"/>
        <w:rPr>
          <w:rFonts w:hint="cs"/>
          <w:rtl/>
        </w:rPr>
      </w:pPr>
      <w:bookmarkStart w:id="720" w:name="FS000000474T21_01_2004_20_32_51"/>
      <w:bookmarkEnd w:id="720"/>
      <w:r>
        <w:rPr>
          <w:rFonts w:hint="cs"/>
          <w:rtl/>
        </w:rPr>
        <w:t>ישיב למציעים השר גדעון עזרא. בבקשה, אדוני.</w:t>
      </w:r>
    </w:p>
    <w:p w14:paraId="771AB9BC" w14:textId="77777777" w:rsidR="00000000" w:rsidRDefault="00027501">
      <w:pPr>
        <w:pStyle w:val="a"/>
        <w:rPr>
          <w:rFonts w:hint="cs"/>
          <w:rtl/>
        </w:rPr>
      </w:pPr>
    </w:p>
    <w:p w14:paraId="57546B04" w14:textId="77777777" w:rsidR="00000000" w:rsidRDefault="00027501">
      <w:pPr>
        <w:pStyle w:val="a"/>
        <w:rPr>
          <w:rtl/>
        </w:rPr>
      </w:pPr>
      <w:bookmarkStart w:id="721" w:name="_Toc90038118"/>
      <w:r>
        <w:rPr>
          <w:rFonts w:hint="eastAsia"/>
          <w:rtl/>
        </w:rPr>
        <w:t>השר</w:t>
      </w:r>
      <w:r>
        <w:rPr>
          <w:rtl/>
        </w:rPr>
        <w:t xml:space="preserve"> גדעון עזרא:</w:t>
      </w:r>
      <w:bookmarkEnd w:id="721"/>
    </w:p>
    <w:p w14:paraId="5C9A4CE5" w14:textId="77777777" w:rsidR="00000000" w:rsidRDefault="00027501">
      <w:pPr>
        <w:pStyle w:val="a0"/>
        <w:ind w:firstLine="0"/>
        <w:rPr>
          <w:rFonts w:hint="cs"/>
          <w:rtl/>
        </w:rPr>
      </w:pPr>
    </w:p>
    <w:p w14:paraId="2684E23B" w14:textId="77777777" w:rsidR="00000000" w:rsidRDefault="00027501">
      <w:pPr>
        <w:pStyle w:val="a0"/>
        <w:rPr>
          <w:rFonts w:hint="cs"/>
          <w:rtl/>
        </w:rPr>
      </w:pPr>
      <w:r>
        <w:rPr>
          <w:rFonts w:hint="cs"/>
          <w:rtl/>
        </w:rPr>
        <w:t>אדוני היושב-רא</w:t>
      </w:r>
      <w:r>
        <w:rPr>
          <w:rFonts w:hint="cs"/>
          <w:rtl/>
        </w:rPr>
        <w:t xml:space="preserve">ש, פרט לנאומו של עסאם מח'ול, שכרגיל היה מזעזע לכל אזרח, אני מוכרח לומר שהיו פה נאומים מרגשים, שגורמים למחשבה. </w:t>
      </w:r>
    </w:p>
    <w:p w14:paraId="52E7C0A2" w14:textId="77777777" w:rsidR="00000000" w:rsidRDefault="00027501">
      <w:pPr>
        <w:pStyle w:val="a0"/>
        <w:rPr>
          <w:rFonts w:hint="cs"/>
          <w:rtl/>
        </w:rPr>
      </w:pPr>
    </w:p>
    <w:p w14:paraId="1FD5E078" w14:textId="77777777" w:rsidR="00000000" w:rsidRDefault="00027501">
      <w:pPr>
        <w:pStyle w:val="a0"/>
        <w:rPr>
          <w:rFonts w:hint="cs"/>
          <w:rtl/>
        </w:rPr>
      </w:pPr>
      <w:r>
        <w:rPr>
          <w:rFonts w:hint="cs"/>
          <w:rtl/>
        </w:rPr>
        <w:t>אני רוצה כאן לקרוא את עמדת משרד החוץ של מדינת ישראל, כיוון שהחיים לא נגמרו במיצג הזה, והם ממשיכים הלאה, וגם את עמדתנו כלפי המשך היחסים. אנחנו עו</w:t>
      </w:r>
      <w:r>
        <w:rPr>
          <w:rFonts w:hint="cs"/>
          <w:rtl/>
        </w:rPr>
        <w:t xml:space="preserve">ד שוקלים זאת. </w:t>
      </w:r>
    </w:p>
    <w:p w14:paraId="6B11185C" w14:textId="77777777" w:rsidR="00000000" w:rsidRDefault="00027501">
      <w:pPr>
        <w:pStyle w:val="a0"/>
        <w:rPr>
          <w:rFonts w:hint="cs"/>
          <w:rtl/>
        </w:rPr>
      </w:pPr>
    </w:p>
    <w:p w14:paraId="09E0672E" w14:textId="77777777" w:rsidR="00000000" w:rsidRDefault="00027501">
      <w:pPr>
        <w:pStyle w:val="a0"/>
        <w:rPr>
          <w:rFonts w:hint="cs"/>
          <w:rtl/>
        </w:rPr>
      </w:pPr>
      <w:r>
        <w:rPr>
          <w:rFonts w:hint="cs"/>
          <w:rtl/>
        </w:rPr>
        <w:t>העם והממשלה בישראל זועזעו ממראה המיצ</w:t>
      </w:r>
      <w:bookmarkStart w:id="722" w:name="FS000000474T21_01_2004_20_31_39"/>
      <w:bookmarkEnd w:id="722"/>
      <w:r>
        <w:rPr>
          <w:rFonts w:hint="cs"/>
          <w:rtl/>
        </w:rPr>
        <w:t>ג האמנותי כביכול, ובו מחבלת, האחראית למותם של עשרות ישראלים חפים מפשע, שטה לה בדמות שלגייה הלבנה והטהורה על דמם של הנרצחים. חופש הביטוי אינו מקנה לאף אחד את הזכות להצדיק פיגועים באזרחים ישראלים, לא כל שכן</w:t>
      </w:r>
      <w:r>
        <w:rPr>
          <w:rFonts w:hint="cs"/>
          <w:rtl/>
        </w:rPr>
        <w:t xml:space="preserve"> שחופש זה מופעל במסגרת תערוכה האמורה לעסוק במניעת רצח עם. המיצג המדובר משקף הלך רוחות גובר באירופה, של הזדהות והצדקה של טרור נגד ישראלים, ולצדו אטימות וחוסר רגישות כלפי סבלם של אזרחי המדינה. </w:t>
      </w:r>
    </w:p>
    <w:p w14:paraId="00E2F69A" w14:textId="77777777" w:rsidR="00000000" w:rsidRDefault="00027501">
      <w:pPr>
        <w:pStyle w:val="a0"/>
        <w:rPr>
          <w:rFonts w:hint="cs"/>
          <w:rtl/>
        </w:rPr>
      </w:pPr>
    </w:p>
    <w:p w14:paraId="1E1B2FD7" w14:textId="77777777" w:rsidR="00000000" w:rsidRDefault="00027501">
      <w:pPr>
        <w:pStyle w:val="a0"/>
        <w:rPr>
          <w:rFonts w:hint="cs"/>
          <w:rtl/>
        </w:rPr>
      </w:pPr>
      <w:r>
        <w:rPr>
          <w:rFonts w:hint="cs"/>
          <w:rtl/>
        </w:rPr>
        <w:t xml:space="preserve">מעשהו של שגריר ישראל בשבדיה, מר צבי מזאל, ביום ו' האחרון, הביא </w:t>
      </w:r>
      <w:r>
        <w:rPr>
          <w:rFonts w:hint="cs"/>
          <w:rtl/>
        </w:rPr>
        <w:t xml:space="preserve">את חומרת המצב לתשומת לב הציבור בשתי המדינות. השגריר זוכה לגיבוי מלא של ראש הממשלה, שר החוץ וחברי הממשלה, על מאמציו להתמודד עם העוינות המופנית כלפי ישראל מצד חוגים שונים, שהרי המיצג המדובר הינו רק דוגמה אחת בולטת מני רבות. </w:t>
      </w:r>
    </w:p>
    <w:p w14:paraId="1406FFEF" w14:textId="77777777" w:rsidR="00000000" w:rsidRDefault="00027501">
      <w:pPr>
        <w:pStyle w:val="a0"/>
        <w:rPr>
          <w:rFonts w:hint="cs"/>
          <w:rtl/>
        </w:rPr>
      </w:pPr>
    </w:p>
    <w:p w14:paraId="6B9534F9" w14:textId="77777777" w:rsidR="00000000" w:rsidRDefault="00027501">
      <w:pPr>
        <w:pStyle w:val="a0"/>
        <w:rPr>
          <w:rFonts w:hint="cs"/>
          <w:rtl/>
        </w:rPr>
      </w:pPr>
      <w:r>
        <w:rPr>
          <w:rFonts w:hint="cs"/>
          <w:rtl/>
        </w:rPr>
        <w:t>יצוין, כי ברמה הממשלתית, יחסי יש</w:t>
      </w:r>
      <w:r>
        <w:rPr>
          <w:rFonts w:hint="cs"/>
          <w:rtl/>
        </w:rPr>
        <w:t xml:space="preserve">ראל-שבדיה הם טובים. מתקיים דיאלוג פתוח וכן בין שתי המדינות, וקיימים גם יחסי כלכלה ומסחר ענפים. משרד החוץ פועל באורח שוטף לטפח ולחזק יחסים אלה בכל התחומים, בד בבד עם ההתמודדות היומיומית עם הסוגיות המדיניות וההסברתיות העולות במקום. </w:t>
      </w:r>
    </w:p>
    <w:p w14:paraId="561E1F0B" w14:textId="77777777" w:rsidR="00000000" w:rsidRDefault="00027501">
      <w:pPr>
        <w:pStyle w:val="a0"/>
        <w:rPr>
          <w:rFonts w:hint="cs"/>
          <w:rtl/>
        </w:rPr>
      </w:pPr>
    </w:p>
    <w:p w14:paraId="5C99BE7D" w14:textId="77777777" w:rsidR="00000000" w:rsidRDefault="00027501">
      <w:pPr>
        <w:pStyle w:val="a0"/>
        <w:rPr>
          <w:rFonts w:hint="cs"/>
          <w:rtl/>
        </w:rPr>
      </w:pPr>
      <w:r>
        <w:rPr>
          <w:rFonts w:hint="cs"/>
          <w:rtl/>
        </w:rPr>
        <w:t xml:space="preserve">ממשלת ישראל עוקבת באורח </w:t>
      </w:r>
      <w:r>
        <w:rPr>
          <w:rFonts w:hint="cs"/>
          <w:rtl/>
        </w:rPr>
        <w:t xml:space="preserve">שוטף אחר הנעשה בשבדיה השבוע, בכל הקשור לוועידה בנושא מניעת רצח עם ותערוכת האמנות המלווה אותה. זאת על רקע ההבטחה שניתנה במקור, כי הוועידה לא תעסוק בנושא הסכסוך הישראלי-הפלסטיני. הממשלה תחליט על רמת הייצוג הרשמי בוועידה בהתאם להתפתחויות. </w:t>
      </w:r>
    </w:p>
    <w:p w14:paraId="112DA4EB" w14:textId="77777777" w:rsidR="00000000" w:rsidRDefault="00027501">
      <w:pPr>
        <w:pStyle w:val="a0"/>
        <w:rPr>
          <w:rFonts w:hint="cs"/>
          <w:rtl/>
        </w:rPr>
      </w:pPr>
    </w:p>
    <w:p w14:paraId="1F1C873E" w14:textId="77777777" w:rsidR="00000000" w:rsidRDefault="00027501">
      <w:pPr>
        <w:pStyle w:val="a0"/>
        <w:rPr>
          <w:rFonts w:hint="cs"/>
          <w:rtl/>
        </w:rPr>
      </w:pPr>
      <w:r>
        <w:rPr>
          <w:rFonts w:hint="cs"/>
          <w:rtl/>
        </w:rPr>
        <w:t>לאור דברי אלה והקש</w:t>
      </w:r>
      <w:r>
        <w:rPr>
          <w:rFonts w:hint="cs"/>
          <w:rtl/>
        </w:rPr>
        <w:t>ר השוטף המתקיים בין ישראל לשבדיה, אני מציע להעביר את הנושא להמשך דיון בוועדת החוץ והביטחון. תודה.</w:t>
      </w:r>
    </w:p>
    <w:p w14:paraId="247D0E05" w14:textId="77777777" w:rsidR="00000000" w:rsidRDefault="00027501">
      <w:pPr>
        <w:pStyle w:val="a0"/>
        <w:rPr>
          <w:rFonts w:hint="cs"/>
          <w:rtl/>
        </w:rPr>
      </w:pPr>
    </w:p>
    <w:p w14:paraId="6C8FAE01" w14:textId="77777777" w:rsidR="00000000" w:rsidRDefault="00027501">
      <w:pPr>
        <w:pStyle w:val="af1"/>
        <w:rPr>
          <w:rtl/>
        </w:rPr>
      </w:pPr>
      <w:r>
        <w:rPr>
          <w:rtl/>
        </w:rPr>
        <w:t>היו"ר מיכאל נודלמן:</w:t>
      </w:r>
    </w:p>
    <w:p w14:paraId="5F13548C" w14:textId="77777777" w:rsidR="00000000" w:rsidRDefault="00027501">
      <w:pPr>
        <w:pStyle w:val="a0"/>
        <w:rPr>
          <w:rFonts w:hint="cs"/>
          <w:rtl/>
        </w:rPr>
      </w:pPr>
    </w:p>
    <w:p w14:paraId="039F6631" w14:textId="77777777" w:rsidR="00000000" w:rsidRDefault="00027501">
      <w:pPr>
        <w:pStyle w:val="a0"/>
        <w:rPr>
          <w:rFonts w:hint="cs"/>
          <w:rtl/>
        </w:rPr>
      </w:pPr>
      <w:r>
        <w:rPr>
          <w:rFonts w:hint="cs"/>
          <w:rtl/>
        </w:rPr>
        <w:t>תודה רבה. יש הצעות אחרות לחברי כנסת. חבר הכנסת דורון, בבקשה.</w:t>
      </w:r>
    </w:p>
    <w:p w14:paraId="1520056C" w14:textId="77777777" w:rsidR="00000000" w:rsidRDefault="00027501">
      <w:pPr>
        <w:pStyle w:val="a0"/>
        <w:rPr>
          <w:rFonts w:hint="cs"/>
          <w:rtl/>
        </w:rPr>
      </w:pPr>
    </w:p>
    <w:p w14:paraId="087CCCBD" w14:textId="77777777" w:rsidR="00000000" w:rsidRDefault="00027501">
      <w:pPr>
        <w:pStyle w:val="a"/>
        <w:rPr>
          <w:rtl/>
        </w:rPr>
      </w:pPr>
      <w:bookmarkStart w:id="723" w:name="FS000001053T21_01_2004_20_01_45"/>
      <w:bookmarkStart w:id="724" w:name="_Toc90038119"/>
      <w:bookmarkEnd w:id="723"/>
      <w:r>
        <w:rPr>
          <w:rFonts w:hint="eastAsia"/>
          <w:rtl/>
        </w:rPr>
        <w:t>חמי</w:t>
      </w:r>
      <w:r>
        <w:rPr>
          <w:rtl/>
        </w:rPr>
        <w:t xml:space="preserve"> דורון (שינוי):</w:t>
      </w:r>
      <w:bookmarkEnd w:id="724"/>
    </w:p>
    <w:p w14:paraId="36C73398" w14:textId="77777777" w:rsidR="00000000" w:rsidRDefault="00027501">
      <w:pPr>
        <w:pStyle w:val="a0"/>
        <w:rPr>
          <w:rFonts w:hint="cs"/>
          <w:rtl/>
        </w:rPr>
      </w:pPr>
    </w:p>
    <w:p w14:paraId="13132C42" w14:textId="77777777" w:rsidR="00000000" w:rsidRDefault="00027501">
      <w:pPr>
        <w:pStyle w:val="a0"/>
        <w:rPr>
          <w:rFonts w:hint="cs"/>
          <w:rtl/>
        </w:rPr>
      </w:pPr>
      <w:r>
        <w:rPr>
          <w:rFonts w:hint="cs"/>
          <w:rtl/>
        </w:rPr>
        <w:t>אדוני היושב-ראש, אדוני השר, מדברים על אמנות, אני לא רו</w:t>
      </w:r>
      <w:r>
        <w:rPr>
          <w:rFonts w:hint="cs"/>
          <w:rtl/>
        </w:rPr>
        <w:t xml:space="preserve">אה שום אמנות בניסיון של ישראלי משומד, שמנסה להכפיש את מדינת ישראל רק כדי להרוויח איזו הכרה בקרב הגויים. ולכן, אני חושב שהבית הזה צריך להתאחד בכלל בקריאה של תמיכה מקיר לקיר במעשהו של השגריר. </w:t>
      </w:r>
    </w:p>
    <w:p w14:paraId="619591E1" w14:textId="77777777" w:rsidR="00000000" w:rsidRDefault="00027501">
      <w:pPr>
        <w:pStyle w:val="a0"/>
        <w:rPr>
          <w:rFonts w:hint="cs"/>
          <w:rtl/>
        </w:rPr>
      </w:pPr>
    </w:p>
    <w:p w14:paraId="420A3D87" w14:textId="77777777" w:rsidR="00000000" w:rsidRDefault="00027501">
      <w:pPr>
        <w:pStyle w:val="a0"/>
        <w:rPr>
          <w:rFonts w:hint="cs"/>
          <w:rtl/>
        </w:rPr>
      </w:pPr>
      <w:r>
        <w:rPr>
          <w:rFonts w:hint="cs"/>
          <w:rtl/>
        </w:rPr>
        <w:t>אני רוצה לומר שעובדתית אתמול והיום, לפי המידע שהתפרסם גם באינטרנ</w:t>
      </w:r>
      <w:r>
        <w:rPr>
          <w:rFonts w:hint="cs"/>
          <w:rtl/>
        </w:rPr>
        <w:t>ט וגם ברדיו, השגריר קיבל הרבה מאוד מכתבי תמיכה, טלפונים של תמיכה, בכל רחבי שבדיה. כי אזרחים שבדים מן השורה הבינו את המשמעות של המעשה שלו, הצדיקו אותו. הוא נהג בצורה הדיפלומטית ביותר. ואדוני, עסאם מח'ול, הוא מייצג אותי, הוא מייצג את כלל הבית הזה, ויכול להיו</w:t>
      </w:r>
      <w:r>
        <w:rPr>
          <w:rFonts w:hint="cs"/>
          <w:rtl/>
        </w:rPr>
        <w:t xml:space="preserve">ת שאותך מייצג אבו-עלא. </w:t>
      </w:r>
    </w:p>
    <w:p w14:paraId="1DE74740" w14:textId="77777777" w:rsidR="00000000" w:rsidRDefault="00027501">
      <w:pPr>
        <w:pStyle w:val="a0"/>
        <w:rPr>
          <w:rFonts w:hint="cs"/>
          <w:rtl/>
        </w:rPr>
      </w:pPr>
    </w:p>
    <w:p w14:paraId="4CA5289B" w14:textId="77777777" w:rsidR="00000000" w:rsidRDefault="00027501">
      <w:pPr>
        <w:pStyle w:val="a0"/>
        <w:rPr>
          <w:rFonts w:hint="cs"/>
          <w:rtl/>
        </w:rPr>
      </w:pPr>
      <w:r>
        <w:rPr>
          <w:rFonts w:hint="cs"/>
          <w:rtl/>
        </w:rPr>
        <w:t xml:space="preserve">אני מבקש להוריד את הנושא מסדר-היום, כי אנחנו לא צריכים לבזבז את זמננו בקשקושי שטויות של יהודי משומד. </w:t>
      </w:r>
    </w:p>
    <w:p w14:paraId="7713B1A6" w14:textId="77777777" w:rsidR="00000000" w:rsidRDefault="00027501">
      <w:pPr>
        <w:pStyle w:val="a0"/>
        <w:rPr>
          <w:rFonts w:hint="cs"/>
          <w:rtl/>
        </w:rPr>
      </w:pPr>
    </w:p>
    <w:p w14:paraId="49932A5C" w14:textId="77777777" w:rsidR="00000000" w:rsidRDefault="00027501">
      <w:pPr>
        <w:pStyle w:val="af1"/>
        <w:rPr>
          <w:rtl/>
        </w:rPr>
      </w:pPr>
      <w:r>
        <w:rPr>
          <w:rtl/>
        </w:rPr>
        <w:t>היו"ר מיכאל נודלמן:</w:t>
      </w:r>
    </w:p>
    <w:p w14:paraId="2DCCEB68" w14:textId="77777777" w:rsidR="00000000" w:rsidRDefault="00027501">
      <w:pPr>
        <w:pStyle w:val="a0"/>
        <w:rPr>
          <w:rtl/>
        </w:rPr>
      </w:pPr>
    </w:p>
    <w:p w14:paraId="296FC269" w14:textId="77777777" w:rsidR="00000000" w:rsidRDefault="00027501">
      <w:pPr>
        <w:pStyle w:val="a0"/>
        <w:rPr>
          <w:rFonts w:hint="cs"/>
          <w:rtl/>
        </w:rPr>
      </w:pPr>
      <w:r>
        <w:rPr>
          <w:rFonts w:hint="cs"/>
          <w:rtl/>
        </w:rPr>
        <w:t xml:space="preserve">חבר הכנסת איוב קרא, בבקשה. </w:t>
      </w:r>
    </w:p>
    <w:p w14:paraId="3F81F084" w14:textId="77777777" w:rsidR="00000000" w:rsidRDefault="00027501">
      <w:pPr>
        <w:pStyle w:val="a0"/>
        <w:rPr>
          <w:rFonts w:hint="cs"/>
          <w:rtl/>
        </w:rPr>
      </w:pPr>
    </w:p>
    <w:p w14:paraId="76F4BE88" w14:textId="77777777" w:rsidR="00000000" w:rsidRDefault="00027501">
      <w:pPr>
        <w:pStyle w:val="a"/>
        <w:rPr>
          <w:rtl/>
        </w:rPr>
      </w:pPr>
      <w:bookmarkStart w:id="725" w:name="FS000000475T21_01_2004_19_41_36"/>
      <w:bookmarkStart w:id="726" w:name="_Toc90038120"/>
      <w:bookmarkEnd w:id="725"/>
      <w:r>
        <w:rPr>
          <w:rFonts w:hint="eastAsia"/>
          <w:rtl/>
        </w:rPr>
        <w:t>איוב</w:t>
      </w:r>
      <w:r>
        <w:rPr>
          <w:rtl/>
        </w:rPr>
        <w:t xml:space="preserve"> קרא (הליכוד):</w:t>
      </w:r>
      <w:bookmarkEnd w:id="726"/>
    </w:p>
    <w:p w14:paraId="263E6BA8" w14:textId="77777777" w:rsidR="00000000" w:rsidRDefault="00027501">
      <w:pPr>
        <w:pStyle w:val="a0"/>
        <w:rPr>
          <w:rFonts w:hint="cs"/>
          <w:rtl/>
        </w:rPr>
      </w:pPr>
    </w:p>
    <w:p w14:paraId="43B4D66F" w14:textId="77777777" w:rsidR="00000000" w:rsidRDefault="00027501">
      <w:pPr>
        <w:pStyle w:val="a0"/>
        <w:rPr>
          <w:rFonts w:hint="cs"/>
          <w:rtl/>
        </w:rPr>
      </w:pPr>
      <w:r>
        <w:rPr>
          <w:rFonts w:hint="cs"/>
          <w:rtl/>
        </w:rPr>
        <w:t>אדוני היושב-ראש, כנסת נכבדה, אני חושב שקודם כול צריך לשלוח</w:t>
      </w:r>
      <w:r>
        <w:rPr>
          <w:rFonts w:hint="cs"/>
          <w:rtl/>
        </w:rPr>
        <w:t xml:space="preserve"> מפה ברכת "יישר כוח" לשגריר בשבדיה. </w:t>
      </w:r>
    </w:p>
    <w:p w14:paraId="0B934854" w14:textId="77777777" w:rsidR="00000000" w:rsidRDefault="00027501">
      <w:pPr>
        <w:pStyle w:val="a0"/>
        <w:rPr>
          <w:rFonts w:hint="cs"/>
          <w:rtl/>
        </w:rPr>
      </w:pPr>
    </w:p>
    <w:p w14:paraId="2C4A767D" w14:textId="77777777" w:rsidR="00000000" w:rsidRDefault="00027501">
      <w:pPr>
        <w:pStyle w:val="a0"/>
        <w:rPr>
          <w:rFonts w:hint="cs"/>
          <w:rtl/>
        </w:rPr>
      </w:pPr>
      <w:r>
        <w:rPr>
          <w:rFonts w:hint="cs"/>
          <w:rtl/>
        </w:rPr>
        <w:t>אנחנו גם צריכים להעביר מסר,  שכשליש או חצי מהנרצחים על-ידי אותה רוצחת היו ערבים, ולא רק ערבים, אלא בני העדה הנוצרית, שלא אשמים בשום דבר. זאת אומרת, הפושעת הזאת, הרוצחת הזאת - -</w:t>
      </w:r>
    </w:p>
    <w:p w14:paraId="3FB06730" w14:textId="77777777" w:rsidR="00000000" w:rsidRDefault="00027501">
      <w:pPr>
        <w:pStyle w:val="a0"/>
        <w:rPr>
          <w:rFonts w:hint="cs"/>
          <w:rtl/>
        </w:rPr>
      </w:pPr>
    </w:p>
    <w:p w14:paraId="6D7364BE" w14:textId="77777777" w:rsidR="00000000" w:rsidRDefault="00027501">
      <w:pPr>
        <w:pStyle w:val="af0"/>
        <w:rPr>
          <w:rtl/>
        </w:rPr>
      </w:pPr>
      <w:r>
        <w:rPr>
          <w:rFonts w:hint="eastAsia"/>
          <w:rtl/>
        </w:rPr>
        <w:t>אלי</w:t>
      </w:r>
      <w:r>
        <w:rPr>
          <w:rtl/>
        </w:rPr>
        <w:t xml:space="preserve"> בן-מנחם (העבודה-מימד):</w:t>
      </w:r>
    </w:p>
    <w:p w14:paraId="7EECB1B9" w14:textId="77777777" w:rsidR="00000000" w:rsidRDefault="00027501">
      <w:pPr>
        <w:pStyle w:val="a0"/>
        <w:rPr>
          <w:rFonts w:hint="cs"/>
          <w:rtl/>
        </w:rPr>
      </w:pPr>
    </w:p>
    <w:p w14:paraId="596B0B34" w14:textId="77777777" w:rsidR="00000000" w:rsidRDefault="00027501">
      <w:pPr>
        <w:pStyle w:val="a0"/>
        <w:rPr>
          <w:rFonts w:hint="cs"/>
          <w:rtl/>
        </w:rPr>
      </w:pPr>
      <w:r>
        <w:rPr>
          <w:rFonts w:hint="cs"/>
          <w:rtl/>
        </w:rPr>
        <w:t>איוב - - -</w:t>
      </w:r>
    </w:p>
    <w:p w14:paraId="7A99B39C" w14:textId="77777777" w:rsidR="00000000" w:rsidRDefault="00027501">
      <w:pPr>
        <w:pStyle w:val="a0"/>
        <w:rPr>
          <w:rFonts w:hint="cs"/>
          <w:rtl/>
        </w:rPr>
      </w:pPr>
    </w:p>
    <w:p w14:paraId="758C732F" w14:textId="77777777" w:rsidR="00000000" w:rsidRDefault="00027501">
      <w:pPr>
        <w:pStyle w:val="-"/>
        <w:rPr>
          <w:rtl/>
        </w:rPr>
      </w:pPr>
      <w:bookmarkStart w:id="727" w:name="FS000000475T21_01_2004_19_42_14C"/>
      <w:bookmarkEnd w:id="727"/>
      <w:r>
        <w:rPr>
          <w:rtl/>
        </w:rPr>
        <w:t>איוב קרא (הליכוד):</w:t>
      </w:r>
    </w:p>
    <w:p w14:paraId="282BDAAC" w14:textId="77777777" w:rsidR="00000000" w:rsidRDefault="00027501">
      <w:pPr>
        <w:pStyle w:val="a0"/>
        <w:rPr>
          <w:rtl/>
        </w:rPr>
      </w:pPr>
    </w:p>
    <w:p w14:paraId="3570B10E" w14:textId="77777777" w:rsidR="00000000" w:rsidRDefault="00027501">
      <w:pPr>
        <w:pStyle w:val="a0"/>
        <w:rPr>
          <w:rFonts w:hint="cs"/>
          <w:rtl/>
        </w:rPr>
      </w:pPr>
      <w:r>
        <w:rPr>
          <w:rFonts w:hint="cs"/>
          <w:rtl/>
        </w:rPr>
        <w:t>- - לא הבדילה בין יהודים לבין ערבים לבין נוצרים. ובמקום לבוא ולהלל את אבו-עלא ולהלל רוצחים, הייתי רוצה שחברי כנסת מהבית הזה יתאחדו מקיר לקיר, כדי להוקיע את התופעה הזאת. זה לא מתאים לנו, זה לא מתאים לאנושיות. וכל הדבר הזה שמישהו מעלה עוד</w:t>
      </w:r>
      <w:r>
        <w:rPr>
          <w:rFonts w:hint="cs"/>
          <w:rtl/>
        </w:rPr>
        <w:t xml:space="preserve"> השגה בעקבות דבר כזה, זה אות קלון לבית הזה. </w:t>
      </w:r>
    </w:p>
    <w:p w14:paraId="3F45453F" w14:textId="77777777" w:rsidR="00000000" w:rsidRDefault="00027501">
      <w:pPr>
        <w:pStyle w:val="a0"/>
        <w:rPr>
          <w:rFonts w:hint="cs"/>
          <w:rtl/>
        </w:rPr>
      </w:pPr>
    </w:p>
    <w:p w14:paraId="5F7E4F96" w14:textId="77777777" w:rsidR="00000000" w:rsidRDefault="00027501">
      <w:pPr>
        <w:pStyle w:val="af1"/>
        <w:rPr>
          <w:rtl/>
        </w:rPr>
      </w:pPr>
      <w:r>
        <w:rPr>
          <w:rtl/>
        </w:rPr>
        <w:t>היו"ר מיכאל נודלמן:</w:t>
      </w:r>
    </w:p>
    <w:p w14:paraId="0BC01532" w14:textId="77777777" w:rsidR="00000000" w:rsidRDefault="00027501">
      <w:pPr>
        <w:pStyle w:val="a0"/>
        <w:rPr>
          <w:rtl/>
        </w:rPr>
      </w:pPr>
    </w:p>
    <w:p w14:paraId="62F9E1A0" w14:textId="77777777" w:rsidR="00000000" w:rsidRDefault="00027501">
      <w:pPr>
        <w:pStyle w:val="a0"/>
        <w:rPr>
          <w:rFonts w:hint="cs"/>
          <w:rtl/>
        </w:rPr>
      </w:pPr>
      <w:r>
        <w:rPr>
          <w:rFonts w:hint="cs"/>
          <w:rtl/>
        </w:rPr>
        <w:t xml:space="preserve">תודה רבה. חבר הכנסת אלי בן-מנחם, בבקשה. </w:t>
      </w:r>
    </w:p>
    <w:p w14:paraId="27519563" w14:textId="77777777" w:rsidR="00000000" w:rsidRDefault="00027501">
      <w:pPr>
        <w:pStyle w:val="a0"/>
        <w:rPr>
          <w:rFonts w:hint="cs"/>
          <w:rtl/>
        </w:rPr>
      </w:pPr>
    </w:p>
    <w:p w14:paraId="7FDCBDC5" w14:textId="77777777" w:rsidR="00000000" w:rsidRDefault="00027501">
      <w:pPr>
        <w:pStyle w:val="a"/>
        <w:rPr>
          <w:rtl/>
        </w:rPr>
      </w:pPr>
      <w:bookmarkStart w:id="728" w:name="FS000000437T21_01_2004_19_42_51"/>
      <w:bookmarkStart w:id="729" w:name="_Toc90038121"/>
      <w:bookmarkEnd w:id="728"/>
      <w:r>
        <w:rPr>
          <w:rFonts w:hint="eastAsia"/>
          <w:rtl/>
        </w:rPr>
        <w:t>אלי</w:t>
      </w:r>
      <w:r>
        <w:rPr>
          <w:rtl/>
        </w:rPr>
        <w:t xml:space="preserve"> בן-מנחם (העבודה-מימד):</w:t>
      </w:r>
      <w:bookmarkEnd w:id="729"/>
    </w:p>
    <w:p w14:paraId="5269215B" w14:textId="77777777" w:rsidR="00000000" w:rsidRDefault="00027501">
      <w:pPr>
        <w:pStyle w:val="a0"/>
        <w:rPr>
          <w:rFonts w:hint="cs"/>
          <w:rtl/>
        </w:rPr>
      </w:pPr>
    </w:p>
    <w:p w14:paraId="26318464" w14:textId="77777777" w:rsidR="00000000" w:rsidRDefault="00027501">
      <w:pPr>
        <w:pStyle w:val="a0"/>
        <w:rPr>
          <w:rFonts w:hint="cs"/>
          <w:rtl/>
        </w:rPr>
      </w:pPr>
      <w:r>
        <w:rPr>
          <w:rFonts w:hint="cs"/>
          <w:rtl/>
        </w:rPr>
        <w:t>אדוני היושב-ראש, חברי הכנסת, גם אני, אני מאמין שאני מדבר גם בשם חברי מהסיעה, רוצה לחזק את ידיו של השגריר צבי מזאל על המ</w:t>
      </w:r>
      <w:r>
        <w:rPr>
          <w:rFonts w:hint="cs"/>
          <w:rtl/>
        </w:rPr>
        <w:t xml:space="preserve">עשה שהוא עשה. נכון שהוא שגריר והוא צריך להתנהג אחרת, אבל אני מעריך שכל אדם במקומו שהיה רואה את מה שהוא ראה שם, את הבריכה האדומה המלאה דם, עם התמונה של הרוצחת הנתעבת הזאת באמצע, היה עושה בדיוק אותו דבר. ואני אומר, צריך לחזק את ידיו של השגריר. </w:t>
      </w:r>
    </w:p>
    <w:p w14:paraId="54B0AC1F" w14:textId="77777777" w:rsidR="00000000" w:rsidRDefault="00027501">
      <w:pPr>
        <w:pStyle w:val="a0"/>
        <w:rPr>
          <w:rFonts w:hint="cs"/>
          <w:rtl/>
        </w:rPr>
      </w:pPr>
    </w:p>
    <w:p w14:paraId="18C7F928" w14:textId="77777777" w:rsidR="00000000" w:rsidRDefault="00027501">
      <w:pPr>
        <w:pStyle w:val="a0"/>
        <w:rPr>
          <w:rFonts w:hint="cs"/>
          <w:rtl/>
        </w:rPr>
      </w:pPr>
      <w:r>
        <w:rPr>
          <w:rFonts w:hint="cs"/>
          <w:rtl/>
        </w:rPr>
        <w:t>וממך, איוב ק</w:t>
      </w:r>
      <w:r>
        <w:rPr>
          <w:rFonts w:hint="cs"/>
          <w:rtl/>
        </w:rPr>
        <w:t>רא, אני מבקש שתתקן לפרוטוקול את מה שאמרת אולי בתום לב, ששם היו יהודים, אבל חצי היו ערבים נוצרים שאינם אשמים. אף אחד שם לא אשם, כל אלה שהיו שם אינם אשמים. גם היהודים וגם הערבים שנפגעו, אף אחד מהם לא היה אשם. אז את זה אני מבקש רק שתתקן לפרוטוקול. תן לי עוד מ</w:t>
      </w:r>
      <w:r>
        <w:rPr>
          <w:rFonts w:hint="cs"/>
          <w:rtl/>
        </w:rPr>
        <w:t xml:space="preserve">שפט אחד אחרי זה, איוב קרא. </w:t>
      </w:r>
    </w:p>
    <w:p w14:paraId="4AAE297B" w14:textId="77777777" w:rsidR="00000000" w:rsidRDefault="00027501">
      <w:pPr>
        <w:pStyle w:val="a0"/>
        <w:rPr>
          <w:rFonts w:hint="cs"/>
          <w:rtl/>
        </w:rPr>
      </w:pPr>
    </w:p>
    <w:p w14:paraId="167A2522" w14:textId="77777777" w:rsidR="00000000" w:rsidRDefault="00027501">
      <w:pPr>
        <w:pStyle w:val="a0"/>
        <w:rPr>
          <w:rFonts w:hint="cs"/>
          <w:rtl/>
        </w:rPr>
      </w:pPr>
      <w:r>
        <w:rPr>
          <w:rFonts w:hint="cs"/>
          <w:rtl/>
        </w:rPr>
        <w:t xml:space="preserve">אני רוצה לגנות פה גם אותו יהודי שירד מהארץ, בטח לפני הרבה שנים, למדינה אנטישמית, גזענית, ולצערי, חלק גדול מאירופה הופך להיות כך </w:t>
      </w:r>
      <w:r>
        <w:rPr>
          <w:rtl/>
        </w:rPr>
        <w:t>–</w:t>
      </w:r>
      <w:r>
        <w:rPr>
          <w:rFonts w:hint="cs"/>
          <w:rtl/>
        </w:rPr>
        <w:t xml:space="preserve"> חוזרים לפאשיזם. ולאותו יהודי, אני מקווה שיהודים אחרים שירדו מהארץ לא יעשו כמעשיו; כדי לתפוס כותרת</w:t>
      </w:r>
      <w:r>
        <w:rPr>
          <w:rFonts w:hint="cs"/>
          <w:rtl/>
        </w:rPr>
        <w:t xml:space="preserve"> הוא פוגע בעם שלו ובמדינה שלו. </w:t>
      </w:r>
    </w:p>
    <w:p w14:paraId="66EF4DD5" w14:textId="77777777" w:rsidR="00000000" w:rsidRDefault="00027501">
      <w:pPr>
        <w:pStyle w:val="a0"/>
        <w:rPr>
          <w:rFonts w:hint="cs"/>
          <w:rtl/>
        </w:rPr>
      </w:pPr>
    </w:p>
    <w:p w14:paraId="0589E556" w14:textId="77777777" w:rsidR="00000000" w:rsidRDefault="00027501">
      <w:pPr>
        <w:pStyle w:val="af1"/>
        <w:rPr>
          <w:rtl/>
        </w:rPr>
      </w:pPr>
      <w:r>
        <w:rPr>
          <w:rtl/>
        </w:rPr>
        <w:t>היו"ר</w:t>
      </w:r>
      <w:r>
        <w:rPr>
          <w:rFonts w:hint="cs"/>
          <w:rtl/>
        </w:rPr>
        <w:t xml:space="preserve"> מיכאל נודלמן</w:t>
      </w:r>
      <w:r>
        <w:rPr>
          <w:rtl/>
        </w:rPr>
        <w:t>:</w:t>
      </w:r>
    </w:p>
    <w:p w14:paraId="162FB883" w14:textId="77777777" w:rsidR="00000000" w:rsidRDefault="00027501">
      <w:pPr>
        <w:pStyle w:val="a0"/>
        <w:rPr>
          <w:rtl/>
        </w:rPr>
      </w:pPr>
    </w:p>
    <w:p w14:paraId="3FC629C5" w14:textId="77777777" w:rsidR="00000000" w:rsidRDefault="00027501">
      <w:pPr>
        <w:pStyle w:val="a0"/>
        <w:rPr>
          <w:rFonts w:hint="cs"/>
          <w:rtl/>
        </w:rPr>
      </w:pPr>
      <w:r>
        <w:rPr>
          <w:rFonts w:hint="cs"/>
          <w:rtl/>
        </w:rPr>
        <w:t xml:space="preserve">תודה רבה. חבר הכנסת ליצמן, בבקשה. </w:t>
      </w:r>
    </w:p>
    <w:p w14:paraId="303D3C8A" w14:textId="77777777" w:rsidR="00000000" w:rsidRDefault="00027501">
      <w:pPr>
        <w:pStyle w:val="a0"/>
        <w:rPr>
          <w:rFonts w:hint="cs"/>
          <w:rtl/>
        </w:rPr>
      </w:pPr>
    </w:p>
    <w:p w14:paraId="38484908" w14:textId="77777777" w:rsidR="00000000" w:rsidRDefault="00027501">
      <w:pPr>
        <w:pStyle w:val="a"/>
        <w:rPr>
          <w:rtl/>
        </w:rPr>
      </w:pPr>
      <w:bookmarkStart w:id="730" w:name="FS000000528T21_01_2004_19_44_13"/>
      <w:bookmarkStart w:id="731" w:name="_Toc90038122"/>
      <w:bookmarkEnd w:id="730"/>
      <w:r>
        <w:rPr>
          <w:rFonts w:hint="eastAsia"/>
          <w:rtl/>
        </w:rPr>
        <w:t>יעקב</w:t>
      </w:r>
      <w:r>
        <w:rPr>
          <w:rtl/>
        </w:rPr>
        <w:t xml:space="preserve"> ליצמן (יהדות התורה):</w:t>
      </w:r>
      <w:bookmarkEnd w:id="731"/>
    </w:p>
    <w:p w14:paraId="48269C03" w14:textId="77777777" w:rsidR="00000000" w:rsidRDefault="00027501">
      <w:pPr>
        <w:pStyle w:val="a0"/>
        <w:rPr>
          <w:rFonts w:hint="cs"/>
          <w:rtl/>
        </w:rPr>
      </w:pPr>
    </w:p>
    <w:p w14:paraId="0C3BEC58" w14:textId="77777777" w:rsidR="00000000" w:rsidRDefault="00027501">
      <w:pPr>
        <w:pStyle w:val="a0"/>
        <w:rPr>
          <w:rFonts w:hint="cs"/>
          <w:rtl/>
        </w:rPr>
      </w:pPr>
      <w:r>
        <w:rPr>
          <w:rFonts w:hint="cs"/>
          <w:rtl/>
        </w:rPr>
        <w:t xml:space="preserve">תודה. </w:t>
      </w:r>
    </w:p>
    <w:p w14:paraId="71E6A9DB" w14:textId="77777777" w:rsidR="00000000" w:rsidRDefault="00027501">
      <w:pPr>
        <w:pStyle w:val="a0"/>
        <w:rPr>
          <w:rFonts w:hint="cs"/>
          <w:rtl/>
        </w:rPr>
      </w:pPr>
    </w:p>
    <w:p w14:paraId="390F381C" w14:textId="77777777" w:rsidR="00000000" w:rsidRDefault="00027501">
      <w:pPr>
        <w:pStyle w:val="a0"/>
        <w:rPr>
          <w:rFonts w:hint="cs"/>
          <w:rtl/>
        </w:rPr>
      </w:pPr>
      <w:r>
        <w:rPr>
          <w:rFonts w:hint="cs"/>
          <w:rtl/>
        </w:rPr>
        <w:t>אדוני היושב-ראש, אנחנו מלינים על שבדיה. "ג'נין ג'נין" היה בארץ, ועם כל הכבוד, גם עם חותמת של בג</w:t>
      </w:r>
      <w:r>
        <w:rPr>
          <w:rtl/>
        </w:rPr>
        <w:t>"</w:t>
      </w:r>
      <w:r>
        <w:rPr>
          <w:rFonts w:hint="cs"/>
          <w:rtl/>
        </w:rPr>
        <w:t xml:space="preserve">ץ. אז מה אנחנו רוצים משבדיה? ולכן, </w:t>
      </w:r>
      <w:r>
        <w:rPr>
          <w:rFonts w:hint="cs"/>
          <w:rtl/>
        </w:rPr>
        <w:t>אני רוצה לומר כמה דברים. אני הגשתי בזמני שאילתא לשרת החינוך. בכרי, המחבר של "ג'נין ג'נין", כפי שנמסר לי - לא בטוח - עבד ב"הבימה" בתל-אביב. והגשתי שאילתא בעניין זה, ולא קיבלתי לצערי תשובה עד עכשיו. צריך לבדוק אם הוא קיבל מימון ממשרד החינוך באמצעות "הבימה" ל</w:t>
      </w:r>
      <w:r>
        <w:rPr>
          <w:rFonts w:hint="cs"/>
          <w:rtl/>
        </w:rPr>
        <w:t xml:space="preserve">חבר את ה"ג'נין ג'נין" הזה. ואני לגמרי לא בטוח שאני כל כך רחוק מהאמת. זה נראה אולי בהתחלה קצת רחוק. הגשתי את זה כשאילתא, לא קיבלתי תשובה על כך. </w:t>
      </w:r>
    </w:p>
    <w:p w14:paraId="17E86643" w14:textId="77777777" w:rsidR="00000000" w:rsidRDefault="00027501">
      <w:pPr>
        <w:pStyle w:val="a0"/>
        <w:rPr>
          <w:rFonts w:hint="cs"/>
          <w:rtl/>
        </w:rPr>
      </w:pPr>
    </w:p>
    <w:p w14:paraId="49A7D4E2" w14:textId="77777777" w:rsidR="00000000" w:rsidRDefault="00027501">
      <w:pPr>
        <w:pStyle w:val="a0"/>
        <w:rPr>
          <w:rFonts w:hint="cs"/>
          <w:rtl/>
        </w:rPr>
      </w:pPr>
      <w:r>
        <w:rPr>
          <w:rFonts w:hint="cs"/>
          <w:rtl/>
        </w:rPr>
        <w:t>לכן, אני רוצה לחזק את ידי השגריר, ואני אפילו הייתי אומר שמשרד החוץ צריך להחזיר אותו ליום אחד אלינו לכנסת, שיופי</w:t>
      </w:r>
      <w:r>
        <w:rPr>
          <w:rFonts w:hint="cs"/>
          <w:rtl/>
        </w:rPr>
        <w:t xml:space="preserve">ע בוועדת החוץ ונחזק את ידיו. </w:t>
      </w:r>
    </w:p>
    <w:p w14:paraId="469EB2F3" w14:textId="77777777" w:rsidR="00000000" w:rsidRDefault="00027501">
      <w:pPr>
        <w:pStyle w:val="a0"/>
        <w:rPr>
          <w:rFonts w:hint="cs"/>
          <w:rtl/>
        </w:rPr>
      </w:pPr>
    </w:p>
    <w:p w14:paraId="5143EDBE" w14:textId="77777777" w:rsidR="00000000" w:rsidRDefault="00027501">
      <w:pPr>
        <w:pStyle w:val="af1"/>
        <w:rPr>
          <w:rtl/>
        </w:rPr>
      </w:pPr>
      <w:r>
        <w:rPr>
          <w:rtl/>
        </w:rPr>
        <w:t>היו"ר מיכאל נודלמן:</w:t>
      </w:r>
    </w:p>
    <w:p w14:paraId="36046738" w14:textId="77777777" w:rsidR="00000000" w:rsidRDefault="00027501">
      <w:pPr>
        <w:pStyle w:val="a0"/>
        <w:rPr>
          <w:rtl/>
        </w:rPr>
      </w:pPr>
    </w:p>
    <w:p w14:paraId="61F896F9" w14:textId="77777777" w:rsidR="00000000" w:rsidRDefault="00027501">
      <w:pPr>
        <w:pStyle w:val="a0"/>
        <w:rPr>
          <w:rFonts w:hint="cs"/>
          <w:rtl/>
        </w:rPr>
      </w:pPr>
      <w:r>
        <w:rPr>
          <w:rFonts w:hint="cs"/>
          <w:rtl/>
        </w:rPr>
        <w:t>תודה רבה. חבר  הכנסת איוב קרא, בבקשה.</w:t>
      </w:r>
    </w:p>
    <w:p w14:paraId="18C4C12D" w14:textId="77777777" w:rsidR="00000000" w:rsidRDefault="00027501">
      <w:pPr>
        <w:pStyle w:val="a0"/>
        <w:rPr>
          <w:rFonts w:hint="cs"/>
          <w:rtl/>
        </w:rPr>
      </w:pPr>
    </w:p>
    <w:p w14:paraId="4F339258" w14:textId="77777777" w:rsidR="00000000" w:rsidRDefault="00027501">
      <w:pPr>
        <w:pStyle w:val="a"/>
        <w:rPr>
          <w:rtl/>
        </w:rPr>
      </w:pPr>
      <w:bookmarkStart w:id="732" w:name="FS000000475T21_01_2004_19_45_40"/>
      <w:bookmarkStart w:id="733" w:name="_Toc90038123"/>
      <w:bookmarkEnd w:id="732"/>
      <w:r>
        <w:rPr>
          <w:rFonts w:hint="eastAsia"/>
          <w:rtl/>
        </w:rPr>
        <w:t>איוב</w:t>
      </w:r>
      <w:r>
        <w:rPr>
          <w:rtl/>
        </w:rPr>
        <w:t xml:space="preserve"> קרא (הליכוד):</w:t>
      </w:r>
      <w:bookmarkEnd w:id="733"/>
    </w:p>
    <w:p w14:paraId="08822040" w14:textId="77777777" w:rsidR="00000000" w:rsidRDefault="00027501">
      <w:pPr>
        <w:pStyle w:val="a0"/>
        <w:rPr>
          <w:rFonts w:hint="cs"/>
          <w:rtl/>
        </w:rPr>
      </w:pPr>
    </w:p>
    <w:p w14:paraId="031BE868" w14:textId="77777777" w:rsidR="00000000" w:rsidRDefault="00027501">
      <w:pPr>
        <w:pStyle w:val="a0"/>
        <w:rPr>
          <w:rFonts w:hint="cs"/>
          <w:rtl/>
        </w:rPr>
      </w:pPr>
      <w:r>
        <w:rPr>
          <w:rFonts w:hint="cs"/>
          <w:rtl/>
        </w:rPr>
        <w:t>מאחר שאלי בן-מנחם אולי לא הבין אותי, כל הבית הזה הבין אותי, אז אני רוצה לומר לך, ידידי חבר הכנסת אלי בן-מנחם, אותה רוצחת, פושעת לא התחשבה בשום דב</w:t>
      </w:r>
      <w:r>
        <w:rPr>
          <w:rFonts w:hint="cs"/>
          <w:rtl/>
        </w:rPr>
        <w:t>ר. היא באה להרוג בני-אדם באשר הם בני-אדם. לא הבדילה בין ערבי, אפילו ערבי-נוצרי, לבין יהודי.  לכן, כל הקונספציה הזאת בחוץ-לארץ לראות ברצח הזה רצח שהוא רק נגד יהודים - זה רצח נגד בני-אדם ישראלים באשר הם ישראלים, וכל הדבר הזה, צריך להעלות אותו, כי הם רואים במ</w:t>
      </w:r>
      <w:r>
        <w:rPr>
          <w:rFonts w:hint="cs"/>
          <w:rtl/>
        </w:rPr>
        <w:t xml:space="preserve">י שנרצחו רק יהודים. זה לא רק יהודים, אלא גם נוצרים פה, אותה דת שהם מאמינים בה. </w:t>
      </w:r>
    </w:p>
    <w:p w14:paraId="60AF9740" w14:textId="77777777" w:rsidR="00000000" w:rsidRDefault="00027501">
      <w:pPr>
        <w:pStyle w:val="af0"/>
        <w:rPr>
          <w:rFonts w:hint="cs"/>
          <w:rtl/>
        </w:rPr>
      </w:pPr>
    </w:p>
    <w:p w14:paraId="4B4A584E" w14:textId="77777777" w:rsidR="00000000" w:rsidRDefault="00027501">
      <w:pPr>
        <w:pStyle w:val="af0"/>
        <w:rPr>
          <w:rtl/>
        </w:rPr>
      </w:pPr>
      <w:r>
        <w:rPr>
          <w:rFonts w:hint="eastAsia"/>
          <w:rtl/>
        </w:rPr>
        <w:t>אלי</w:t>
      </w:r>
      <w:r>
        <w:rPr>
          <w:rtl/>
        </w:rPr>
        <w:t xml:space="preserve"> בן-מנחם (העבודה-מימד):</w:t>
      </w:r>
    </w:p>
    <w:p w14:paraId="7E2A81F2" w14:textId="77777777" w:rsidR="00000000" w:rsidRDefault="00027501">
      <w:pPr>
        <w:pStyle w:val="a0"/>
        <w:rPr>
          <w:rFonts w:hint="cs"/>
          <w:rtl/>
        </w:rPr>
      </w:pPr>
    </w:p>
    <w:p w14:paraId="3FC82A68" w14:textId="77777777" w:rsidR="00000000" w:rsidRDefault="00027501">
      <w:pPr>
        <w:pStyle w:val="a0"/>
        <w:rPr>
          <w:rFonts w:hint="cs"/>
          <w:rtl/>
        </w:rPr>
      </w:pPr>
      <w:r>
        <w:rPr>
          <w:rFonts w:hint="cs"/>
          <w:rtl/>
        </w:rPr>
        <w:t xml:space="preserve">עכשיו תיקנת את מה שאמרת. </w:t>
      </w:r>
    </w:p>
    <w:p w14:paraId="7D0FBD9B" w14:textId="77777777" w:rsidR="00000000" w:rsidRDefault="00027501">
      <w:pPr>
        <w:pStyle w:val="a0"/>
        <w:rPr>
          <w:rFonts w:hint="cs"/>
          <w:rtl/>
        </w:rPr>
      </w:pPr>
    </w:p>
    <w:p w14:paraId="5FE9DDBD" w14:textId="77777777" w:rsidR="00000000" w:rsidRDefault="00027501">
      <w:pPr>
        <w:pStyle w:val="af1"/>
        <w:rPr>
          <w:rtl/>
        </w:rPr>
      </w:pPr>
      <w:r>
        <w:rPr>
          <w:rtl/>
        </w:rPr>
        <w:t>היו"ר מיכאל נודלמן:</w:t>
      </w:r>
    </w:p>
    <w:p w14:paraId="29EC945F" w14:textId="77777777" w:rsidR="00000000" w:rsidRDefault="00027501">
      <w:pPr>
        <w:pStyle w:val="a0"/>
        <w:rPr>
          <w:rtl/>
        </w:rPr>
      </w:pPr>
    </w:p>
    <w:p w14:paraId="7404CBE3" w14:textId="77777777" w:rsidR="00000000" w:rsidRDefault="00027501">
      <w:pPr>
        <w:pStyle w:val="a0"/>
        <w:rPr>
          <w:rFonts w:hint="cs"/>
          <w:rtl/>
        </w:rPr>
      </w:pPr>
      <w:r>
        <w:rPr>
          <w:rFonts w:hint="cs"/>
          <w:rtl/>
        </w:rPr>
        <w:t>תודה רבה. חבר הכנסת אפללו, בבקשה.</w:t>
      </w:r>
    </w:p>
    <w:p w14:paraId="770EB953" w14:textId="77777777" w:rsidR="00000000" w:rsidRDefault="00027501">
      <w:pPr>
        <w:pStyle w:val="a0"/>
        <w:rPr>
          <w:rFonts w:hint="cs"/>
          <w:rtl/>
        </w:rPr>
      </w:pPr>
    </w:p>
    <w:p w14:paraId="0AE89AB8" w14:textId="77777777" w:rsidR="00000000" w:rsidRDefault="00027501">
      <w:pPr>
        <w:pStyle w:val="a"/>
        <w:rPr>
          <w:rtl/>
        </w:rPr>
      </w:pPr>
      <w:bookmarkStart w:id="734" w:name="FS000001033T21_01_2004_19_47_02"/>
      <w:bookmarkStart w:id="735" w:name="_Toc90038124"/>
      <w:bookmarkEnd w:id="734"/>
      <w:r>
        <w:rPr>
          <w:rFonts w:hint="eastAsia"/>
          <w:rtl/>
        </w:rPr>
        <w:t>אלי</w:t>
      </w:r>
      <w:r>
        <w:rPr>
          <w:rtl/>
        </w:rPr>
        <w:t xml:space="preserve"> אפללו (הליכוד):</w:t>
      </w:r>
      <w:bookmarkEnd w:id="735"/>
    </w:p>
    <w:p w14:paraId="1884382C" w14:textId="77777777" w:rsidR="00000000" w:rsidRDefault="00027501">
      <w:pPr>
        <w:pStyle w:val="a0"/>
        <w:rPr>
          <w:rFonts w:hint="cs"/>
          <w:rtl/>
        </w:rPr>
      </w:pPr>
    </w:p>
    <w:p w14:paraId="236BB3B9" w14:textId="77777777" w:rsidR="00000000" w:rsidRDefault="00027501">
      <w:pPr>
        <w:pStyle w:val="a0"/>
        <w:rPr>
          <w:rFonts w:hint="cs"/>
          <w:rtl/>
        </w:rPr>
      </w:pPr>
      <w:r>
        <w:rPr>
          <w:rFonts w:hint="cs"/>
          <w:rtl/>
        </w:rPr>
        <w:t>אדוני היושב-ראש, חברי הכנסת, אני רוצה לפתוח</w:t>
      </w:r>
      <w:r>
        <w:rPr>
          <w:rFonts w:hint="cs"/>
          <w:rtl/>
        </w:rPr>
        <w:t xml:space="preserve"> את דברי בפנייה לשגריר צבי מזאל, ולשלוח מפה לאיש, לשגריר, צל"ש </w:t>
      </w:r>
      <w:r>
        <w:rPr>
          <w:rtl/>
        </w:rPr>
        <w:t>–</w:t>
      </w:r>
      <w:r>
        <w:rPr>
          <w:rFonts w:hint="cs"/>
          <w:rtl/>
        </w:rPr>
        <w:t xml:space="preserve"> צל"ש על האומץ הציבורי. מה שהוא עשה הוא עשה מתוך רגש, וכל אחד מאתנו אילו היה שם, היה עושה אולי יותר מזה. </w:t>
      </w:r>
    </w:p>
    <w:p w14:paraId="75DA7B79" w14:textId="77777777" w:rsidR="00000000" w:rsidRDefault="00027501">
      <w:pPr>
        <w:pStyle w:val="a0"/>
        <w:rPr>
          <w:rFonts w:hint="cs"/>
          <w:rtl/>
        </w:rPr>
      </w:pPr>
    </w:p>
    <w:p w14:paraId="59BFC4CC" w14:textId="77777777" w:rsidR="00000000" w:rsidRDefault="00027501">
      <w:pPr>
        <w:pStyle w:val="a0"/>
        <w:rPr>
          <w:rFonts w:hint="cs"/>
          <w:rtl/>
        </w:rPr>
      </w:pPr>
      <w:r>
        <w:rPr>
          <w:rFonts w:hint="cs"/>
          <w:rtl/>
        </w:rPr>
        <w:t>אבל בוא נזכור על מה מדובר. מדובר על יצירה, שבשם האמנות, בשם שלגייה - אבל שלגייה ושבעת</w:t>
      </w:r>
      <w:r>
        <w:rPr>
          <w:rFonts w:hint="cs"/>
          <w:rtl/>
        </w:rPr>
        <w:t xml:space="preserve"> הרוצחים אולי, לא שבעת הגמדים. שלגייה של דם. שלגייה של שנאה. איזו אמנות? בשם האמנות אנחנו מתחילים להצדיק דברים. זה הופך את האמנות לאנרכיה. התרענו בזה לגבי "ג'נין ג'נין", חבר הכנסת מח'ול, שזה חלק מסגנון - - -</w:t>
      </w:r>
    </w:p>
    <w:p w14:paraId="2CED990E" w14:textId="77777777" w:rsidR="00000000" w:rsidRDefault="00027501">
      <w:pPr>
        <w:pStyle w:val="a0"/>
        <w:rPr>
          <w:rFonts w:hint="cs"/>
          <w:rtl/>
        </w:rPr>
      </w:pPr>
    </w:p>
    <w:p w14:paraId="32158AD9" w14:textId="77777777" w:rsidR="00000000" w:rsidRDefault="00027501">
      <w:pPr>
        <w:pStyle w:val="af0"/>
        <w:rPr>
          <w:rtl/>
        </w:rPr>
      </w:pPr>
      <w:r>
        <w:rPr>
          <w:rFonts w:hint="eastAsia"/>
          <w:rtl/>
        </w:rPr>
        <w:t>עסאם</w:t>
      </w:r>
      <w:r>
        <w:rPr>
          <w:rtl/>
        </w:rPr>
        <w:t xml:space="preserve"> מח'ול (חד"ש-תע"ל):</w:t>
      </w:r>
    </w:p>
    <w:p w14:paraId="7F7C7BB9" w14:textId="77777777" w:rsidR="00000000" w:rsidRDefault="00027501">
      <w:pPr>
        <w:pStyle w:val="a0"/>
        <w:rPr>
          <w:rFonts w:hint="cs"/>
          <w:rtl/>
        </w:rPr>
      </w:pPr>
    </w:p>
    <w:p w14:paraId="65A360B1" w14:textId="77777777" w:rsidR="00000000" w:rsidRDefault="00027501">
      <w:pPr>
        <w:pStyle w:val="a0"/>
        <w:rPr>
          <w:rFonts w:hint="cs"/>
          <w:rtl/>
        </w:rPr>
      </w:pPr>
      <w:r>
        <w:rPr>
          <w:rFonts w:hint="cs"/>
          <w:rtl/>
        </w:rPr>
        <w:t xml:space="preserve">- - - </w:t>
      </w:r>
    </w:p>
    <w:p w14:paraId="47C14323" w14:textId="77777777" w:rsidR="00000000" w:rsidRDefault="00027501">
      <w:pPr>
        <w:pStyle w:val="a0"/>
        <w:rPr>
          <w:rFonts w:hint="cs"/>
          <w:rtl/>
        </w:rPr>
      </w:pPr>
    </w:p>
    <w:p w14:paraId="5C397193" w14:textId="77777777" w:rsidR="00000000" w:rsidRDefault="00027501">
      <w:pPr>
        <w:pStyle w:val="-"/>
        <w:rPr>
          <w:rtl/>
        </w:rPr>
      </w:pPr>
      <w:bookmarkStart w:id="736" w:name="FS000001033T21_01_2004_19_47_48C"/>
      <w:bookmarkEnd w:id="736"/>
      <w:r>
        <w:rPr>
          <w:rtl/>
        </w:rPr>
        <w:t>אלי אפללו (הלי</w:t>
      </w:r>
      <w:r>
        <w:rPr>
          <w:rtl/>
        </w:rPr>
        <w:t>כוד):</w:t>
      </w:r>
    </w:p>
    <w:p w14:paraId="22C708C5" w14:textId="77777777" w:rsidR="00000000" w:rsidRDefault="00027501">
      <w:pPr>
        <w:pStyle w:val="a0"/>
        <w:rPr>
          <w:rtl/>
        </w:rPr>
      </w:pPr>
    </w:p>
    <w:p w14:paraId="48A8246A" w14:textId="77777777" w:rsidR="00000000" w:rsidRDefault="00027501">
      <w:pPr>
        <w:pStyle w:val="a0"/>
        <w:rPr>
          <w:rFonts w:hint="cs"/>
          <w:rtl/>
        </w:rPr>
      </w:pPr>
      <w:r>
        <w:rPr>
          <w:rFonts w:hint="cs"/>
          <w:rtl/>
        </w:rPr>
        <w:t xml:space="preserve">תפסיקו לתת בשם האמנות לגיטימציה להסתה. הסתה ושנאה. שלגייה בתוך דם, שלגייה של רוצחים. </w:t>
      </w:r>
    </w:p>
    <w:p w14:paraId="7589CED8" w14:textId="77777777" w:rsidR="00000000" w:rsidRDefault="00027501">
      <w:pPr>
        <w:pStyle w:val="a0"/>
        <w:rPr>
          <w:rFonts w:hint="cs"/>
          <w:rtl/>
        </w:rPr>
      </w:pPr>
    </w:p>
    <w:p w14:paraId="42D13A97" w14:textId="77777777" w:rsidR="00000000" w:rsidRDefault="00027501">
      <w:pPr>
        <w:pStyle w:val="a0"/>
        <w:rPr>
          <w:rFonts w:hint="cs"/>
          <w:rtl/>
        </w:rPr>
      </w:pPr>
      <w:r>
        <w:rPr>
          <w:rFonts w:hint="cs"/>
          <w:rtl/>
        </w:rPr>
        <w:t xml:space="preserve">וליורד הזה, הישראלי, אני מציע לו שלא יחזור לארץ. אנחנו לא צריכים אנשים כאלו פה בארץ. </w:t>
      </w:r>
    </w:p>
    <w:p w14:paraId="6FC19216" w14:textId="77777777" w:rsidR="00000000" w:rsidRDefault="00027501">
      <w:pPr>
        <w:pStyle w:val="a0"/>
        <w:rPr>
          <w:rFonts w:hint="cs"/>
          <w:rtl/>
        </w:rPr>
      </w:pPr>
    </w:p>
    <w:p w14:paraId="700E5106" w14:textId="77777777" w:rsidR="00000000" w:rsidRDefault="00027501">
      <w:pPr>
        <w:pStyle w:val="af1"/>
        <w:rPr>
          <w:rtl/>
        </w:rPr>
      </w:pPr>
      <w:r>
        <w:rPr>
          <w:rtl/>
        </w:rPr>
        <w:t>היו"ר מיכאל נודלמן:</w:t>
      </w:r>
    </w:p>
    <w:p w14:paraId="704736E8" w14:textId="77777777" w:rsidR="00000000" w:rsidRDefault="00027501">
      <w:pPr>
        <w:pStyle w:val="a0"/>
        <w:rPr>
          <w:rtl/>
        </w:rPr>
      </w:pPr>
    </w:p>
    <w:p w14:paraId="7712597D" w14:textId="77777777" w:rsidR="00000000" w:rsidRDefault="00027501">
      <w:pPr>
        <w:pStyle w:val="a0"/>
        <w:rPr>
          <w:rFonts w:hint="cs"/>
          <w:rtl/>
        </w:rPr>
      </w:pPr>
      <w:r>
        <w:rPr>
          <w:rFonts w:hint="cs"/>
          <w:rtl/>
        </w:rPr>
        <w:t>תודה רבה. חברי הכנסת, ההצעה של השר היא להעביר לוועדת ה</w:t>
      </w:r>
      <w:r>
        <w:rPr>
          <w:rFonts w:hint="cs"/>
          <w:rtl/>
        </w:rPr>
        <w:t xml:space="preserve">חוץ והביטחון. חבר הכנסת מח'ול, מסכים? </w:t>
      </w:r>
    </w:p>
    <w:p w14:paraId="16001051" w14:textId="77777777" w:rsidR="00000000" w:rsidRDefault="00027501">
      <w:pPr>
        <w:pStyle w:val="a0"/>
        <w:rPr>
          <w:rFonts w:hint="cs"/>
          <w:rtl/>
        </w:rPr>
      </w:pPr>
    </w:p>
    <w:p w14:paraId="1B7EA94D" w14:textId="77777777" w:rsidR="00000000" w:rsidRDefault="00027501">
      <w:pPr>
        <w:pStyle w:val="af0"/>
        <w:rPr>
          <w:rtl/>
        </w:rPr>
      </w:pPr>
      <w:bookmarkStart w:id="737" w:name="FS000001033T21_01_2004_19_48_28C"/>
      <w:bookmarkStart w:id="738" w:name="FS000000542T21_01_2004_19_48_37"/>
      <w:bookmarkEnd w:id="737"/>
      <w:bookmarkEnd w:id="738"/>
      <w:r>
        <w:rPr>
          <w:rFonts w:hint="eastAsia"/>
          <w:rtl/>
        </w:rPr>
        <w:t>עסאם</w:t>
      </w:r>
      <w:r>
        <w:rPr>
          <w:rtl/>
        </w:rPr>
        <w:t xml:space="preserve"> מח'ול (חד"ש-תע"ל):</w:t>
      </w:r>
    </w:p>
    <w:p w14:paraId="6531B973" w14:textId="77777777" w:rsidR="00000000" w:rsidRDefault="00027501">
      <w:pPr>
        <w:pStyle w:val="a0"/>
        <w:rPr>
          <w:rFonts w:hint="cs"/>
          <w:rtl/>
        </w:rPr>
      </w:pPr>
    </w:p>
    <w:p w14:paraId="3FA45FBF" w14:textId="77777777" w:rsidR="00000000" w:rsidRDefault="00027501">
      <w:pPr>
        <w:pStyle w:val="a0"/>
        <w:rPr>
          <w:rFonts w:hint="cs"/>
          <w:rtl/>
        </w:rPr>
      </w:pPr>
      <w:r>
        <w:rPr>
          <w:rFonts w:hint="cs"/>
          <w:rtl/>
        </w:rPr>
        <w:t xml:space="preserve">אני מציע להסיר את השגריר מסדר-היום. </w:t>
      </w:r>
    </w:p>
    <w:p w14:paraId="1FF9FC9A" w14:textId="77777777" w:rsidR="00000000" w:rsidRDefault="00027501">
      <w:pPr>
        <w:pStyle w:val="a0"/>
        <w:rPr>
          <w:rFonts w:hint="cs"/>
          <w:rtl/>
        </w:rPr>
      </w:pPr>
    </w:p>
    <w:p w14:paraId="545C6E18" w14:textId="77777777" w:rsidR="00000000" w:rsidRDefault="00027501">
      <w:pPr>
        <w:pStyle w:val="af1"/>
        <w:rPr>
          <w:rtl/>
        </w:rPr>
      </w:pPr>
      <w:r>
        <w:rPr>
          <w:rtl/>
        </w:rPr>
        <w:t>היו"ר מיכאל נודלמן:</w:t>
      </w:r>
    </w:p>
    <w:p w14:paraId="78F879DD" w14:textId="77777777" w:rsidR="00000000" w:rsidRDefault="00027501">
      <w:pPr>
        <w:pStyle w:val="a0"/>
        <w:rPr>
          <w:rtl/>
        </w:rPr>
      </w:pPr>
    </w:p>
    <w:p w14:paraId="6F6809BF" w14:textId="77777777" w:rsidR="00000000" w:rsidRDefault="00027501">
      <w:pPr>
        <w:pStyle w:val="a0"/>
        <w:rPr>
          <w:rFonts w:hint="cs"/>
          <w:rtl/>
        </w:rPr>
      </w:pPr>
      <w:r>
        <w:rPr>
          <w:rFonts w:hint="cs"/>
          <w:rtl/>
        </w:rPr>
        <w:t>חבר הכנסת אלדד, ועדה?</w:t>
      </w:r>
    </w:p>
    <w:p w14:paraId="054AC4F9" w14:textId="77777777" w:rsidR="00000000" w:rsidRDefault="00027501">
      <w:pPr>
        <w:pStyle w:val="a0"/>
        <w:rPr>
          <w:rFonts w:hint="cs"/>
          <w:rtl/>
        </w:rPr>
      </w:pPr>
    </w:p>
    <w:p w14:paraId="20733D2E" w14:textId="77777777" w:rsidR="00000000" w:rsidRDefault="00027501">
      <w:pPr>
        <w:pStyle w:val="af0"/>
        <w:rPr>
          <w:rtl/>
        </w:rPr>
      </w:pPr>
      <w:r>
        <w:rPr>
          <w:rFonts w:hint="eastAsia"/>
          <w:rtl/>
        </w:rPr>
        <w:t>אריה</w:t>
      </w:r>
      <w:r>
        <w:rPr>
          <w:rtl/>
        </w:rPr>
        <w:t xml:space="preserve"> אלדד (האיחוד הלאומי - ישראל ביתנו):</w:t>
      </w:r>
    </w:p>
    <w:p w14:paraId="7FFED471" w14:textId="77777777" w:rsidR="00000000" w:rsidRDefault="00027501">
      <w:pPr>
        <w:pStyle w:val="a0"/>
        <w:rPr>
          <w:rFonts w:hint="cs"/>
          <w:rtl/>
        </w:rPr>
      </w:pPr>
    </w:p>
    <w:p w14:paraId="6E28DEDF" w14:textId="77777777" w:rsidR="00000000" w:rsidRDefault="00027501">
      <w:pPr>
        <w:pStyle w:val="a0"/>
        <w:rPr>
          <w:rFonts w:hint="cs"/>
          <w:rtl/>
        </w:rPr>
      </w:pPr>
      <w:r>
        <w:rPr>
          <w:rFonts w:hint="cs"/>
          <w:rtl/>
        </w:rPr>
        <w:t xml:space="preserve">כן. </w:t>
      </w:r>
    </w:p>
    <w:p w14:paraId="30FAF98A" w14:textId="77777777" w:rsidR="00000000" w:rsidRDefault="00027501">
      <w:pPr>
        <w:pStyle w:val="a0"/>
        <w:rPr>
          <w:rFonts w:hint="cs"/>
          <w:rtl/>
        </w:rPr>
      </w:pPr>
    </w:p>
    <w:p w14:paraId="2743E599" w14:textId="77777777" w:rsidR="00000000" w:rsidRDefault="00027501">
      <w:pPr>
        <w:pStyle w:val="af1"/>
        <w:rPr>
          <w:rtl/>
        </w:rPr>
      </w:pPr>
      <w:r>
        <w:rPr>
          <w:rtl/>
        </w:rPr>
        <w:t>היו"ר מיכאל נודלמן:</w:t>
      </w:r>
    </w:p>
    <w:p w14:paraId="72CBD67A" w14:textId="77777777" w:rsidR="00000000" w:rsidRDefault="00027501">
      <w:pPr>
        <w:pStyle w:val="a0"/>
        <w:rPr>
          <w:rtl/>
        </w:rPr>
      </w:pPr>
    </w:p>
    <w:p w14:paraId="10EFF37E" w14:textId="77777777" w:rsidR="00000000" w:rsidRDefault="00027501">
      <w:pPr>
        <w:pStyle w:val="a0"/>
        <w:rPr>
          <w:rFonts w:hint="cs"/>
          <w:rtl/>
        </w:rPr>
      </w:pPr>
      <w:r>
        <w:rPr>
          <w:rFonts w:hint="cs"/>
          <w:rtl/>
        </w:rPr>
        <w:t>חברת הכנסת גילה פינקלשטיין, ועדה?</w:t>
      </w:r>
    </w:p>
    <w:p w14:paraId="605CF546" w14:textId="77777777" w:rsidR="00000000" w:rsidRDefault="00027501">
      <w:pPr>
        <w:pStyle w:val="a0"/>
        <w:rPr>
          <w:rFonts w:hint="cs"/>
          <w:rtl/>
        </w:rPr>
      </w:pPr>
    </w:p>
    <w:p w14:paraId="693A69BA" w14:textId="77777777" w:rsidR="00000000" w:rsidRDefault="00027501">
      <w:pPr>
        <w:pStyle w:val="af0"/>
        <w:rPr>
          <w:rtl/>
        </w:rPr>
      </w:pPr>
      <w:r>
        <w:rPr>
          <w:rFonts w:hint="eastAsia"/>
          <w:rtl/>
        </w:rPr>
        <w:t>גילה</w:t>
      </w:r>
      <w:r>
        <w:rPr>
          <w:rtl/>
        </w:rPr>
        <w:t xml:space="preserve"> </w:t>
      </w:r>
      <w:r>
        <w:rPr>
          <w:rtl/>
        </w:rPr>
        <w:t>פינקלשטיין (מפד"ל):</w:t>
      </w:r>
    </w:p>
    <w:p w14:paraId="00F6E29C" w14:textId="77777777" w:rsidR="00000000" w:rsidRDefault="00027501">
      <w:pPr>
        <w:pStyle w:val="a0"/>
        <w:rPr>
          <w:rFonts w:hint="cs"/>
          <w:rtl/>
        </w:rPr>
      </w:pPr>
    </w:p>
    <w:p w14:paraId="1A602C94" w14:textId="77777777" w:rsidR="00000000" w:rsidRDefault="00027501">
      <w:pPr>
        <w:pStyle w:val="a0"/>
        <w:rPr>
          <w:rFonts w:hint="cs"/>
          <w:rtl/>
        </w:rPr>
      </w:pPr>
      <w:r>
        <w:rPr>
          <w:rFonts w:hint="cs"/>
          <w:rtl/>
        </w:rPr>
        <w:t xml:space="preserve">כן. </w:t>
      </w:r>
    </w:p>
    <w:p w14:paraId="769ADC31" w14:textId="77777777" w:rsidR="00000000" w:rsidRDefault="00027501">
      <w:pPr>
        <w:pStyle w:val="a0"/>
        <w:rPr>
          <w:rFonts w:hint="cs"/>
          <w:rtl/>
        </w:rPr>
      </w:pPr>
    </w:p>
    <w:p w14:paraId="2DFE3282" w14:textId="77777777" w:rsidR="00000000" w:rsidRDefault="00027501">
      <w:pPr>
        <w:pStyle w:val="af0"/>
        <w:rPr>
          <w:rtl/>
        </w:rPr>
      </w:pPr>
    </w:p>
    <w:p w14:paraId="0BE47A46" w14:textId="77777777" w:rsidR="00000000" w:rsidRDefault="00027501">
      <w:pPr>
        <w:pStyle w:val="af0"/>
        <w:rPr>
          <w:rtl/>
        </w:rPr>
      </w:pPr>
      <w:r>
        <w:rPr>
          <w:rFonts w:hint="eastAsia"/>
          <w:rtl/>
        </w:rPr>
        <w:t>אלי</w:t>
      </w:r>
      <w:r>
        <w:rPr>
          <w:rtl/>
        </w:rPr>
        <w:t xml:space="preserve"> בן-מנחם (העבודה-מימד):</w:t>
      </w:r>
    </w:p>
    <w:p w14:paraId="57338920" w14:textId="77777777" w:rsidR="00000000" w:rsidRDefault="00027501">
      <w:pPr>
        <w:pStyle w:val="a0"/>
        <w:rPr>
          <w:rFonts w:hint="cs"/>
          <w:rtl/>
        </w:rPr>
      </w:pPr>
    </w:p>
    <w:p w14:paraId="6F206537" w14:textId="77777777" w:rsidR="00000000" w:rsidRDefault="00027501">
      <w:pPr>
        <w:pStyle w:val="a0"/>
        <w:rPr>
          <w:rFonts w:hint="cs"/>
          <w:rtl/>
        </w:rPr>
      </w:pPr>
      <w:r>
        <w:rPr>
          <w:rFonts w:hint="cs"/>
          <w:rtl/>
        </w:rPr>
        <w:t xml:space="preserve">חבר הכנסת הרצוג אמר לשר שהוא מקבל את העמדה שלו. </w:t>
      </w:r>
    </w:p>
    <w:p w14:paraId="48D7F1F4" w14:textId="77777777" w:rsidR="00000000" w:rsidRDefault="00027501">
      <w:pPr>
        <w:pStyle w:val="a0"/>
        <w:rPr>
          <w:rFonts w:hint="cs"/>
          <w:rtl/>
        </w:rPr>
      </w:pPr>
    </w:p>
    <w:p w14:paraId="1F6A0AF7" w14:textId="77777777" w:rsidR="00000000" w:rsidRDefault="00027501">
      <w:pPr>
        <w:pStyle w:val="af0"/>
        <w:rPr>
          <w:rtl/>
        </w:rPr>
      </w:pPr>
      <w:r>
        <w:rPr>
          <w:rFonts w:hint="eastAsia"/>
          <w:rtl/>
        </w:rPr>
        <w:t>עסאם</w:t>
      </w:r>
      <w:r>
        <w:rPr>
          <w:rtl/>
        </w:rPr>
        <w:t xml:space="preserve"> מח'ול (חד"ש-תע"ל):</w:t>
      </w:r>
    </w:p>
    <w:p w14:paraId="423359BB" w14:textId="77777777" w:rsidR="00000000" w:rsidRDefault="00027501">
      <w:pPr>
        <w:pStyle w:val="a0"/>
        <w:rPr>
          <w:rFonts w:hint="cs"/>
          <w:rtl/>
        </w:rPr>
      </w:pPr>
    </w:p>
    <w:p w14:paraId="47063705" w14:textId="77777777" w:rsidR="00000000" w:rsidRDefault="00027501">
      <w:pPr>
        <w:pStyle w:val="a0"/>
        <w:rPr>
          <w:rFonts w:hint="cs"/>
          <w:rtl/>
        </w:rPr>
      </w:pPr>
      <w:r>
        <w:rPr>
          <w:rFonts w:hint="cs"/>
          <w:rtl/>
        </w:rPr>
        <w:t xml:space="preserve">אני מציע לוועדה, אבל לוועדת האתיקה. </w:t>
      </w:r>
    </w:p>
    <w:p w14:paraId="54799DB9" w14:textId="77777777" w:rsidR="00000000" w:rsidRDefault="00027501">
      <w:pPr>
        <w:pStyle w:val="a0"/>
        <w:rPr>
          <w:rFonts w:hint="cs"/>
          <w:rtl/>
        </w:rPr>
      </w:pPr>
    </w:p>
    <w:p w14:paraId="58A4930E" w14:textId="77777777" w:rsidR="00000000" w:rsidRDefault="00027501">
      <w:pPr>
        <w:pStyle w:val="af0"/>
        <w:rPr>
          <w:rtl/>
        </w:rPr>
      </w:pPr>
      <w:r>
        <w:rPr>
          <w:rFonts w:hint="eastAsia"/>
          <w:rtl/>
        </w:rPr>
        <w:t>נסים</w:t>
      </w:r>
      <w:r>
        <w:rPr>
          <w:rtl/>
        </w:rPr>
        <w:t xml:space="preserve"> זאב (ש"ס):</w:t>
      </w:r>
    </w:p>
    <w:p w14:paraId="3CAA598D" w14:textId="77777777" w:rsidR="00000000" w:rsidRDefault="00027501">
      <w:pPr>
        <w:pStyle w:val="a0"/>
        <w:rPr>
          <w:rFonts w:hint="cs"/>
          <w:rtl/>
        </w:rPr>
      </w:pPr>
    </w:p>
    <w:p w14:paraId="6E3A4B6A" w14:textId="77777777" w:rsidR="00000000" w:rsidRDefault="00027501">
      <w:pPr>
        <w:pStyle w:val="a0"/>
        <w:rPr>
          <w:rFonts w:hint="cs"/>
          <w:rtl/>
        </w:rPr>
      </w:pPr>
      <w:r>
        <w:rPr>
          <w:rFonts w:hint="cs"/>
          <w:rtl/>
        </w:rPr>
        <w:t xml:space="preserve">לוועדה. </w:t>
      </w:r>
    </w:p>
    <w:p w14:paraId="4D6C0F81" w14:textId="77777777" w:rsidR="00000000" w:rsidRDefault="00027501">
      <w:pPr>
        <w:pStyle w:val="a0"/>
        <w:rPr>
          <w:rFonts w:hint="cs"/>
          <w:rtl/>
        </w:rPr>
      </w:pPr>
    </w:p>
    <w:p w14:paraId="459B9437" w14:textId="77777777" w:rsidR="00000000" w:rsidRDefault="00027501">
      <w:pPr>
        <w:pStyle w:val="af1"/>
        <w:rPr>
          <w:rtl/>
        </w:rPr>
      </w:pPr>
      <w:r>
        <w:rPr>
          <w:rtl/>
        </w:rPr>
        <w:t>היו"ר מיכאל נודלמן:</w:t>
      </w:r>
    </w:p>
    <w:p w14:paraId="7C91DF56" w14:textId="77777777" w:rsidR="00000000" w:rsidRDefault="00027501">
      <w:pPr>
        <w:pStyle w:val="a0"/>
        <w:rPr>
          <w:rtl/>
        </w:rPr>
      </w:pPr>
    </w:p>
    <w:p w14:paraId="0331F2E3" w14:textId="77777777" w:rsidR="00000000" w:rsidRDefault="00027501">
      <w:pPr>
        <w:pStyle w:val="a0"/>
        <w:rPr>
          <w:rFonts w:hint="cs"/>
          <w:rtl/>
        </w:rPr>
      </w:pPr>
      <w:r>
        <w:rPr>
          <w:rFonts w:hint="cs"/>
          <w:rtl/>
        </w:rPr>
        <w:t xml:space="preserve">אתה לא יוזם. </w:t>
      </w:r>
    </w:p>
    <w:p w14:paraId="2E3F9FB2" w14:textId="77777777" w:rsidR="00000000" w:rsidRDefault="00027501">
      <w:pPr>
        <w:pStyle w:val="a0"/>
        <w:rPr>
          <w:rFonts w:hint="cs"/>
          <w:rtl/>
        </w:rPr>
      </w:pPr>
    </w:p>
    <w:p w14:paraId="59DE301A" w14:textId="77777777" w:rsidR="00000000" w:rsidRDefault="00027501">
      <w:pPr>
        <w:pStyle w:val="a0"/>
        <w:rPr>
          <w:rFonts w:hint="cs"/>
          <w:rtl/>
        </w:rPr>
      </w:pPr>
      <w:r>
        <w:rPr>
          <w:rFonts w:hint="cs"/>
          <w:rtl/>
        </w:rPr>
        <w:t>חברי הכנסת, אנחנו הולכים</w:t>
      </w:r>
      <w:r>
        <w:rPr>
          <w:rFonts w:hint="cs"/>
          <w:rtl/>
        </w:rPr>
        <w:t xml:space="preserve"> להצבעה. בעד זה ועדה, נגד זה להסיר. </w:t>
      </w:r>
    </w:p>
    <w:p w14:paraId="3BE84E61" w14:textId="77777777" w:rsidR="00000000" w:rsidRDefault="00027501">
      <w:pPr>
        <w:pStyle w:val="a0"/>
        <w:rPr>
          <w:rFonts w:hint="cs"/>
          <w:rtl/>
        </w:rPr>
      </w:pPr>
    </w:p>
    <w:p w14:paraId="5A13BF85" w14:textId="77777777" w:rsidR="00000000" w:rsidRDefault="00027501">
      <w:pPr>
        <w:pStyle w:val="a0"/>
        <w:rPr>
          <w:rFonts w:hint="cs"/>
          <w:rtl/>
        </w:rPr>
      </w:pPr>
    </w:p>
    <w:p w14:paraId="42A73AD1" w14:textId="77777777" w:rsidR="00000000" w:rsidRDefault="00027501">
      <w:pPr>
        <w:pStyle w:val="ab"/>
        <w:bidi/>
        <w:rPr>
          <w:rFonts w:hint="cs"/>
          <w:rtl/>
        </w:rPr>
      </w:pPr>
      <w:r>
        <w:rPr>
          <w:rFonts w:hint="cs"/>
          <w:rtl/>
        </w:rPr>
        <w:t>הצבעה מס' 24</w:t>
      </w:r>
    </w:p>
    <w:p w14:paraId="2488342D" w14:textId="77777777" w:rsidR="00000000" w:rsidRDefault="00027501">
      <w:pPr>
        <w:pStyle w:val="a0"/>
        <w:rPr>
          <w:rFonts w:hint="cs"/>
          <w:rtl/>
        </w:rPr>
      </w:pPr>
    </w:p>
    <w:p w14:paraId="18466A6E" w14:textId="77777777" w:rsidR="00000000" w:rsidRDefault="00027501">
      <w:pPr>
        <w:pStyle w:val="ac"/>
        <w:bidi/>
        <w:rPr>
          <w:rFonts w:hint="cs"/>
          <w:rtl/>
        </w:rPr>
      </w:pPr>
      <w:r>
        <w:rPr>
          <w:rFonts w:hint="cs"/>
          <w:rtl/>
        </w:rPr>
        <w:t xml:space="preserve">בעד ההצעה להעביר את הנושא לוועדה </w:t>
      </w:r>
      <w:r>
        <w:rPr>
          <w:rtl/>
        </w:rPr>
        <w:t>–</w:t>
      </w:r>
      <w:r>
        <w:rPr>
          <w:rFonts w:hint="cs"/>
          <w:rtl/>
        </w:rPr>
        <w:t xml:space="preserve"> 18</w:t>
      </w:r>
    </w:p>
    <w:p w14:paraId="606DCDC2" w14:textId="77777777" w:rsidR="00000000" w:rsidRDefault="00027501">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6F7B7679"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6E7CE87B" w14:textId="77777777" w:rsidR="00000000" w:rsidRDefault="00027501">
      <w:pPr>
        <w:pStyle w:val="ad"/>
        <w:bidi/>
        <w:rPr>
          <w:rFonts w:hint="cs"/>
          <w:rtl/>
        </w:rPr>
      </w:pPr>
      <w:r>
        <w:rPr>
          <w:rFonts w:hint="cs"/>
          <w:rtl/>
        </w:rPr>
        <w:t>ההצעה להעביר את הנושא לוועדה שתקבע ועדת הכנסת נתקבלה.</w:t>
      </w:r>
    </w:p>
    <w:p w14:paraId="48EF9F82" w14:textId="77777777" w:rsidR="00000000" w:rsidRDefault="00027501">
      <w:pPr>
        <w:pStyle w:val="a0"/>
        <w:rPr>
          <w:rFonts w:hint="cs"/>
          <w:rtl/>
        </w:rPr>
      </w:pPr>
    </w:p>
    <w:p w14:paraId="2BC71C90" w14:textId="77777777" w:rsidR="00000000" w:rsidRDefault="00027501">
      <w:pPr>
        <w:pStyle w:val="af1"/>
        <w:rPr>
          <w:rFonts w:hint="cs"/>
          <w:rtl/>
        </w:rPr>
      </w:pPr>
      <w:r>
        <w:rPr>
          <w:rtl/>
        </w:rPr>
        <w:t>היו"ר</w:t>
      </w:r>
      <w:r>
        <w:rPr>
          <w:rFonts w:hint="cs"/>
          <w:rtl/>
        </w:rPr>
        <w:t xml:space="preserve"> מיכאל נודלמן</w:t>
      </w:r>
      <w:r>
        <w:rPr>
          <w:rtl/>
        </w:rPr>
        <w:t>:</w:t>
      </w:r>
    </w:p>
    <w:p w14:paraId="109F8E17" w14:textId="77777777" w:rsidR="00000000" w:rsidRDefault="00027501">
      <w:pPr>
        <w:pStyle w:val="a0"/>
        <w:rPr>
          <w:rFonts w:hint="cs"/>
          <w:rtl/>
        </w:rPr>
      </w:pPr>
    </w:p>
    <w:p w14:paraId="541AD0A9" w14:textId="77777777" w:rsidR="00000000" w:rsidRDefault="00027501">
      <w:pPr>
        <w:pStyle w:val="a0"/>
        <w:rPr>
          <w:rFonts w:hint="cs"/>
          <w:rtl/>
        </w:rPr>
      </w:pPr>
      <w:r>
        <w:rPr>
          <w:rFonts w:hint="cs"/>
          <w:rtl/>
        </w:rPr>
        <w:t>בעד - 18, אין נגד, אין נמנעים.</w:t>
      </w:r>
      <w:r>
        <w:rPr>
          <w:rFonts w:hint="cs"/>
          <w:rtl/>
        </w:rPr>
        <w:t xml:space="preserve"> אני קובע שהנושא יעבור לוועדת הכנסת.</w:t>
      </w:r>
    </w:p>
    <w:p w14:paraId="23C3C81A" w14:textId="77777777" w:rsidR="00000000" w:rsidRDefault="00027501">
      <w:pPr>
        <w:pStyle w:val="a0"/>
        <w:rPr>
          <w:rFonts w:hint="cs"/>
          <w:rtl/>
        </w:rPr>
      </w:pPr>
    </w:p>
    <w:p w14:paraId="28E045B8" w14:textId="77777777" w:rsidR="00000000" w:rsidRDefault="00027501">
      <w:pPr>
        <w:pStyle w:val="af0"/>
        <w:rPr>
          <w:rtl/>
        </w:rPr>
      </w:pPr>
      <w:r>
        <w:rPr>
          <w:rFonts w:hint="eastAsia"/>
          <w:rtl/>
        </w:rPr>
        <w:t>קריאה</w:t>
      </w:r>
      <w:r>
        <w:rPr>
          <w:rtl/>
        </w:rPr>
        <w:t>:</w:t>
      </w:r>
    </w:p>
    <w:p w14:paraId="3EDF6721" w14:textId="77777777" w:rsidR="00000000" w:rsidRDefault="00027501">
      <w:pPr>
        <w:pStyle w:val="a0"/>
        <w:rPr>
          <w:rFonts w:hint="cs"/>
          <w:rtl/>
        </w:rPr>
      </w:pPr>
    </w:p>
    <w:p w14:paraId="1B843B2D" w14:textId="77777777" w:rsidR="00000000" w:rsidRDefault="00027501">
      <w:pPr>
        <w:pStyle w:val="a0"/>
        <w:rPr>
          <w:rFonts w:hint="cs"/>
          <w:rtl/>
        </w:rPr>
      </w:pPr>
      <w:r>
        <w:rPr>
          <w:rFonts w:hint="cs"/>
          <w:rtl/>
        </w:rPr>
        <w:t>חוץ וביטחון.</w:t>
      </w:r>
    </w:p>
    <w:p w14:paraId="3ADEED30" w14:textId="77777777" w:rsidR="00000000" w:rsidRDefault="00027501">
      <w:pPr>
        <w:pStyle w:val="a0"/>
        <w:rPr>
          <w:rFonts w:hint="cs"/>
          <w:rtl/>
        </w:rPr>
      </w:pPr>
    </w:p>
    <w:p w14:paraId="153E1AFD" w14:textId="77777777" w:rsidR="00000000" w:rsidRDefault="00027501">
      <w:pPr>
        <w:pStyle w:val="af1"/>
        <w:rPr>
          <w:rFonts w:hint="cs"/>
          <w:rtl/>
        </w:rPr>
      </w:pPr>
      <w:r>
        <w:rPr>
          <w:rtl/>
        </w:rPr>
        <w:t>היו"ר</w:t>
      </w:r>
      <w:r>
        <w:rPr>
          <w:rFonts w:hint="cs"/>
          <w:rtl/>
        </w:rPr>
        <w:t xml:space="preserve"> מיכאל נודלמן</w:t>
      </w:r>
      <w:r>
        <w:rPr>
          <w:rtl/>
        </w:rPr>
        <w:t>:</w:t>
      </w:r>
    </w:p>
    <w:p w14:paraId="0A9E1981" w14:textId="77777777" w:rsidR="00000000" w:rsidRDefault="00027501">
      <w:pPr>
        <w:pStyle w:val="a0"/>
        <w:rPr>
          <w:rFonts w:hint="cs"/>
          <w:rtl/>
        </w:rPr>
      </w:pPr>
    </w:p>
    <w:p w14:paraId="6E45292D" w14:textId="77777777" w:rsidR="00000000" w:rsidRDefault="00027501">
      <w:pPr>
        <w:pStyle w:val="a0"/>
        <w:rPr>
          <w:rFonts w:hint="cs"/>
          <w:rtl/>
        </w:rPr>
      </w:pPr>
      <w:r>
        <w:rPr>
          <w:rFonts w:hint="cs"/>
          <w:rtl/>
        </w:rPr>
        <w:t>בסדר, בוועדת הכנסת הוא יגיד שזה יהיה בוועדת החוץ והביטחון, אם הוא רוצה.</w:t>
      </w:r>
    </w:p>
    <w:p w14:paraId="6E498FD7" w14:textId="77777777" w:rsidR="00000000" w:rsidRDefault="00027501">
      <w:pPr>
        <w:pStyle w:val="a0"/>
        <w:rPr>
          <w:rFonts w:hint="cs"/>
          <w:rtl/>
        </w:rPr>
      </w:pPr>
    </w:p>
    <w:p w14:paraId="17202BE9" w14:textId="77777777" w:rsidR="00000000" w:rsidRDefault="00027501">
      <w:pPr>
        <w:pStyle w:val="af0"/>
        <w:rPr>
          <w:rtl/>
        </w:rPr>
      </w:pPr>
      <w:r>
        <w:rPr>
          <w:rFonts w:hint="eastAsia"/>
          <w:rtl/>
        </w:rPr>
        <w:t>משה</w:t>
      </w:r>
      <w:r>
        <w:rPr>
          <w:rtl/>
        </w:rPr>
        <w:t xml:space="preserve"> גפני (יהדות התורה):</w:t>
      </w:r>
    </w:p>
    <w:p w14:paraId="48414669" w14:textId="77777777" w:rsidR="00000000" w:rsidRDefault="00027501">
      <w:pPr>
        <w:pStyle w:val="a0"/>
        <w:rPr>
          <w:rFonts w:hint="cs"/>
          <w:rtl/>
        </w:rPr>
      </w:pPr>
    </w:p>
    <w:p w14:paraId="0B370FE7" w14:textId="77777777" w:rsidR="00000000" w:rsidRDefault="00027501">
      <w:pPr>
        <w:pStyle w:val="a0"/>
        <w:rPr>
          <w:rFonts w:hint="cs"/>
          <w:rtl/>
        </w:rPr>
      </w:pPr>
      <w:r>
        <w:rPr>
          <w:rFonts w:hint="cs"/>
          <w:rtl/>
        </w:rPr>
        <w:t>אדוני היושב-ראש, כולם מסכימים לוועדת חוץ וביטחון.</w:t>
      </w:r>
    </w:p>
    <w:p w14:paraId="5A69B7A8" w14:textId="77777777" w:rsidR="00000000" w:rsidRDefault="00027501">
      <w:pPr>
        <w:pStyle w:val="a0"/>
        <w:rPr>
          <w:rFonts w:hint="cs"/>
          <w:rtl/>
        </w:rPr>
      </w:pPr>
    </w:p>
    <w:p w14:paraId="24B77E5A" w14:textId="77777777" w:rsidR="00000000" w:rsidRDefault="00027501">
      <w:pPr>
        <w:pStyle w:val="af0"/>
        <w:rPr>
          <w:rtl/>
        </w:rPr>
      </w:pPr>
      <w:r>
        <w:rPr>
          <w:rFonts w:hint="eastAsia"/>
          <w:rtl/>
        </w:rPr>
        <w:t>קריאה</w:t>
      </w:r>
      <w:r>
        <w:rPr>
          <w:rtl/>
        </w:rPr>
        <w:t>:</w:t>
      </w:r>
    </w:p>
    <w:p w14:paraId="2E76FFC3" w14:textId="77777777" w:rsidR="00000000" w:rsidRDefault="00027501">
      <w:pPr>
        <w:pStyle w:val="a0"/>
        <w:rPr>
          <w:rFonts w:hint="cs"/>
          <w:rtl/>
        </w:rPr>
      </w:pPr>
    </w:p>
    <w:p w14:paraId="263EB71B" w14:textId="77777777" w:rsidR="00000000" w:rsidRDefault="00027501">
      <w:pPr>
        <w:pStyle w:val="a0"/>
        <w:rPr>
          <w:rFonts w:hint="cs"/>
          <w:rtl/>
        </w:rPr>
      </w:pPr>
      <w:r>
        <w:rPr>
          <w:rFonts w:hint="cs"/>
          <w:rtl/>
        </w:rPr>
        <w:t>פנים.</w:t>
      </w:r>
    </w:p>
    <w:p w14:paraId="4F03436D" w14:textId="77777777" w:rsidR="00000000" w:rsidRDefault="00027501">
      <w:pPr>
        <w:pStyle w:val="a0"/>
        <w:rPr>
          <w:rFonts w:hint="cs"/>
          <w:rtl/>
        </w:rPr>
      </w:pPr>
    </w:p>
    <w:p w14:paraId="4B3E846A" w14:textId="77777777" w:rsidR="00000000" w:rsidRDefault="00027501">
      <w:pPr>
        <w:pStyle w:val="af1"/>
        <w:rPr>
          <w:rFonts w:hint="cs"/>
          <w:rtl/>
        </w:rPr>
      </w:pPr>
      <w:r>
        <w:rPr>
          <w:rtl/>
        </w:rPr>
        <w:t>היו"ר</w:t>
      </w:r>
      <w:r>
        <w:rPr>
          <w:rFonts w:hint="cs"/>
          <w:rtl/>
        </w:rPr>
        <w:t xml:space="preserve"> מיכאל</w:t>
      </w:r>
      <w:r>
        <w:rPr>
          <w:rFonts w:hint="cs"/>
          <w:rtl/>
        </w:rPr>
        <w:t xml:space="preserve"> נודלמן</w:t>
      </w:r>
      <w:r>
        <w:rPr>
          <w:rtl/>
        </w:rPr>
        <w:t>:</w:t>
      </w:r>
    </w:p>
    <w:p w14:paraId="386AABDA" w14:textId="77777777" w:rsidR="00000000" w:rsidRDefault="00027501">
      <w:pPr>
        <w:pStyle w:val="a0"/>
        <w:rPr>
          <w:rFonts w:hint="cs"/>
          <w:rtl/>
        </w:rPr>
      </w:pPr>
    </w:p>
    <w:p w14:paraId="6F4F9FC3" w14:textId="77777777" w:rsidR="00000000" w:rsidRDefault="00027501">
      <w:pPr>
        <w:pStyle w:val="a0"/>
        <w:rPr>
          <w:rFonts w:hint="cs"/>
          <w:rtl/>
        </w:rPr>
      </w:pPr>
      <w:r>
        <w:rPr>
          <w:rFonts w:hint="cs"/>
          <w:rtl/>
        </w:rPr>
        <w:t xml:space="preserve">אני לא שומע מה הוא אומר. בסדר, סיימנו. </w:t>
      </w:r>
    </w:p>
    <w:p w14:paraId="5CB0E650" w14:textId="77777777" w:rsidR="00000000" w:rsidRDefault="00027501">
      <w:pPr>
        <w:pStyle w:val="a0"/>
        <w:rPr>
          <w:rFonts w:hint="cs"/>
          <w:rtl/>
        </w:rPr>
      </w:pPr>
    </w:p>
    <w:p w14:paraId="09806940" w14:textId="77777777" w:rsidR="00000000" w:rsidRDefault="00027501">
      <w:pPr>
        <w:pStyle w:val="a0"/>
        <w:rPr>
          <w:rtl/>
        </w:rPr>
      </w:pPr>
    </w:p>
    <w:p w14:paraId="1E527C17" w14:textId="77777777" w:rsidR="00000000" w:rsidRDefault="00027501">
      <w:pPr>
        <w:pStyle w:val="a2"/>
        <w:rPr>
          <w:rtl/>
        </w:rPr>
      </w:pPr>
    </w:p>
    <w:p w14:paraId="5D6F4EE7" w14:textId="77777777" w:rsidR="00000000" w:rsidRDefault="00027501">
      <w:pPr>
        <w:pStyle w:val="a2"/>
        <w:rPr>
          <w:rFonts w:hint="cs"/>
          <w:rtl/>
        </w:rPr>
      </w:pPr>
      <w:bookmarkStart w:id="739" w:name="CS21197FI0021197T21_01_2004_20_16_56"/>
      <w:bookmarkStart w:id="740" w:name="CS21196FI0021196T21_01_2004_20_17_14"/>
      <w:bookmarkStart w:id="741" w:name="_Toc90038125"/>
      <w:bookmarkEnd w:id="739"/>
      <w:bookmarkEnd w:id="740"/>
      <w:r>
        <w:rPr>
          <w:rFonts w:hint="cs"/>
          <w:rtl/>
        </w:rPr>
        <w:t>ש</w:t>
      </w:r>
      <w:r>
        <w:rPr>
          <w:rtl/>
        </w:rPr>
        <w:t xml:space="preserve">אילתות </w:t>
      </w:r>
      <w:r>
        <w:rPr>
          <w:rFonts w:hint="cs"/>
          <w:rtl/>
        </w:rPr>
        <w:t>ותשובות</w:t>
      </w:r>
      <w:bookmarkEnd w:id="741"/>
    </w:p>
    <w:p w14:paraId="1232D7E0" w14:textId="77777777" w:rsidR="00000000" w:rsidRDefault="00027501">
      <w:pPr>
        <w:pStyle w:val="a0"/>
        <w:rPr>
          <w:rFonts w:hint="cs"/>
          <w:b/>
          <w:bCs/>
          <w:u w:val="single"/>
          <w:rtl/>
        </w:rPr>
      </w:pPr>
    </w:p>
    <w:p w14:paraId="43906BB1" w14:textId="77777777" w:rsidR="00000000" w:rsidRDefault="00027501">
      <w:pPr>
        <w:pStyle w:val="af1"/>
        <w:rPr>
          <w:rFonts w:hint="cs"/>
          <w:rtl/>
        </w:rPr>
      </w:pPr>
      <w:r>
        <w:rPr>
          <w:rtl/>
        </w:rPr>
        <w:t>היו"ר</w:t>
      </w:r>
      <w:r>
        <w:rPr>
          <w:rFonts w:hint="cs"/>
          <w:rtl/>
        </w:rPr>
        <w:t xml:space="preserve"> מיכאל נודלמן</w:t>
      </w:r>
      <w:r>
        <w:rPr>
          <w:rtl/>
        </w:rPr>
        <w:t>:</w:t>
      </w:r>
    </w:p>
    <w:p w14:paraId="16802B70" w14:textId="77777777" w:rsidR="00000000" w:rsidRDefault="00027501">
      <w:pPr>
        <w:pStyle w:val="a0"/>
        <w:rPr>
          <w:rFonts w:hint="cs"/>
          <w:rtl/>
        </w:rPr>
      </w:pPr>
    </w:p>
    <w:p w14:paraId="4E0F1BC3" w14:textId="77777777" w:rsidR="00000000" w:rsidRDefault="00027501">
      <w:pPr>
        <w:pStyle w:val="a0"/>
        <w:rPr>
          <w:rFonts w:hint="cs"/>
          <w:rtl/>
        </w:rPr>
      </w:pPr>
      <w:r>
        <w:rPr>
          <w:rFonts w:hint="cs"/>
          <w:rtl/>
        </w:rPr>
        <w:t>אנחנו עוברים לשאילתות ותשובות לשר התקשורת ולשרה לאיכות הסביבה. ישיב בשמם השר גדעון עזרא.</w:t>
      </w:r>
    </w:p>
    <w:p w14:paraId="34A8EAE5" w14:textId="77777777" w:rsidR="00000000" w:rsidRDefault="00027501">
      <w:pPr>
        <w:pStyle w:val="a0"/>
        <w:rPr>
          <w:rFonts w:hint="cs"/>
          <w:rtl/>
        </w:rPr>
      </w:pPr>
    </w:p>
    <w:p w14:paraId="4F4831FA" w14:textId="77777777" w:rsidR="00000000" w:rsidRDefault="00027501">
      <w:pPr>
        <w:pStyle w:val="a"/>
        <w:rPr>
          <w:rtl/>
        </w:rPr>
      </w:pPr>
      <w:bookmarkStart w:id="742" w:name="FS000000474T21_01_2004_20_18_26"/>
      <w:bookmarkStart w:id="743" w:name="_Toc90038126"/>
      <w:bookmarkEnd w:id="742"/>
      <w:r>
        <w:rPr>
          <w:rFonts w:hint="eastAsia"/>
          <w:rtl/>
        </w:rPr>
        <w:t>השר</w:t>
      </w:r>
      <w:r>
        <w:rPr>
          <w:rtl/>
        </w:rPr>
        <w:t xml:space="preserve"> גדעון עזרא:</w:t>
      </w:r>
      <w:bookmarkEnd w:id="743"/>
    </w:p>
    <w:p w14:paraId="1FB2150B" w14:textId="77777777" w:rsidR="00000000" w:rsidRDefault="00027501">
      <w:pPr>
        <w:pStyle w:val="a0"/>
        <w:rPr>
          <w:rFonts w:hint="cs"/>
          <w:rtl/>
        </w:rPr>
      </w:pPr>
    </w:p>
    <w:p w14:paraId="0DDE1CF1" w14:textId="77777777" w:rsidR="00000000" w:rsidRDefault="00027501">
      <w:pPr>
        <w:pStyle w:val="a0"/>
        <w:rPr>
          <w:rFonts w:hint="cs"/>
          <w:rtl/>
        </w:rPr>
      </w:pPr>
      <w:r>
        <w:rPr>
          <w:rFonts w:hint="cs"/>
          <w:rtl/>
        </w:rPr>
        <w:t>אני אתחיל עם השאילתות לשר התקשורת.</w:t>
      </w:r>
    </w:p>
    <w:p w14:paraId="1D090A24" w14:textId="77777777" w:rsidR="00000000" w:rsidRDefault="00027501">
      <w:pPr>
        <w:pStyle w:val="a0"/>
        <w:rPr>
          <w:rFonts w:hint="cs"/>
          <w:rtl/>
        </w:rPr>
      </w:pPr>
    </w:p>
    <w:p w14:paraId="7ED6D094" w14:textId="77777777" w:rsidR="00000000" w:rsidRDefault="00027501">
      <w:pPr>
        <w:pStyle w:val="a0"/>
        <w:rPr>
          <w:rFonts w:hint="cs"/>
          <w:bCs/>
          <w:rtl/>
        </w:rPr>
      </w:pPr>
    </w:p>
    <w:p w14:paraId="120CC53D" w14:textId="77777777" w:rsidR="00000000" w:rsidRDefault="00027501">
      <w:pPr>
        <w:pStyle w:val="a1"/>
        <w:jc w:val="center"/>
        <w:rPr>
          <w:rtl/>
        </w:rPr>
      </w:pPr>
      <w:bookmarkStart w:id="744" w:name="CQ15162FI0015162T21_01_2004_20_30_43"/>
      <w:bookmarkStart w:id="745" w:name="_Toc90038127"/>
      <w:bookmarkEnd w:id="744"/>
      <w:r>
        <w:rPr>
          <w:rtl/>
        </w:rPr>
        <w:t>615. סגירת סוכנויות ד</w:t>
      </w:r>
      <w:r>
        <w:rPr>
          <w:rtl/>
        </w:rPr>
        <w:t>ואר</w:t>
      </w:r>
      <w:bookmarkEnd w:id="745"/>
      <w:r>
        <w:rPr>
          <w:rtl/>
        </w:rPr>
        <w:t xml:space="preserve"> </w:t>
      </w:r>
    </w:p>
    <w:p w14:paraId="0EF77839" w14:textId="77777777" w:rsidR="00000000" w:rsidRDefault="00027501">
      <w:pPr>
        <w:pStyle w:val="a0"/>
        <w:rPr>
          <w:rFonts w:hint="cs"/>
          <w:rtl/>
        </w:rPr>
      </w:pPr>
    </w:p>
    <w:p w14:paraId="46CBEBFD" w14:textId="77777777" w:rsidR="00000000" w:rsidRDefault="00027501">
      <w:pPr>
        <w:pStyle w:val="a0"/>
        <w:ind w:firstLine="0"/>
        <w:rPr>
          <w:bCs/>
          <w:u w:val="single"/>
        </w:rPr>
      </w:pPr>
      <w:bookmarkStart w:id="746" w:name="ESQ15162"/>
      <w:bookmarkEnd w:id="746"/>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1829151D" w14:textId="77777777" w:rsidR="00000000" w:rsidRDefault="00027501">
      <w:pPr>
        <w:pStyle w:val="a0"/>
        <w:ind w:firstLine="720"/>
        <w:rPr>
          <w:rFonts w:hint="cs"/>
          <w:rtl/>
        </w:rPr>
      </w:pPr>
      <w:r>
        <w:rPr>
          <w:rtl/>
        </w:rPr>
        <w:t>ביום ח' באב התשס"ג (6 באוגוסט 2003):</w:t>
      </w:r>
    </w:p>
    <w:p w14:paraId="7B1BC8F5" w14:textId="77777777" w:rsidR="00000000" w:rsidRDefault="00027501">
      <w:pPr>
        <w:pStyle w:val="a0"/>
        <w:rPr>
          <w:rFonts w:hint="cs"/>
          <w:rtl/>
        </w:rPr>
      </w:pPr>
    </w:p>
    <w:p w14:paraId="73F94D85" w14:textId="77777777" w:rsidR="00000000" w:rsidRDefault="00027501">
      <w:pPr>
        <w:pStyle w:val="a0"/>
        <w:ind w:firstLine="720"/>
      </w:pPr>
      <w:r>
        <w:rPr>
          <w:rtl/>
        </w:rPr>
        <w:t>במסגרת תוכנית התייעלות החליטה רשות הדואר לסגור עשרות סוכנויות בערים ו</w:t>
      </w:r>
      <w:r>
        <w:rPr>
          <w:rFonts w:hint="cs"/>
          <w:rtl/>
        </w:rPr>
        <w:t>ב</w:t>
      </w:r>
      <w:r>
        <w:rPr>
          <w:rtl/>
        </w:rPr>
        <w:t xml:space="preserve">יישובים שונים. לעתים מדובר </w:t>
      </w:r>
      <w:r>
        <w:rPr>
          <w:rFonts w:hint="cs"/>
          <w:rtl/>
        </w:rPr>
        <w:t>ב</w:t>
      </w:r>
      <w:r>
        <w:rPr>
          <w:rtl/>
        </w:rPr>
        <w:t>יותר מסוכנות אחת ברשות, ובכל מקרה בסוכנויות</w:t>
      </w:r>
      <w:r>
        <w:rPr>
          <w:rFonts w:hint="cs"/>
          <w:rtl/>
        </w:rPr>
        <w:t xml:space="preserve"> </w:t>
      </w:r>
      <w:r>
        <w:rPr>
          <w:rtl/>
        </w:rPr>
        <w:t>המשרתות אוכלוסייה גדולה</w:t>
      </w:r>
      <w:r>
        <w:rPr>
          <w:rFonts w:hint="cs"/>
          <w:rtl/>
        </w:rPr>
        <w:t>.</w:t>
      </w:r>
      <w:r>
        <w:rPr>
          <w:rtl/>
        </w:rPr>
        <w:t xml:space="preserve"> למיט</w:t>
      </w:r>
      <w:r>
        <w:rPr>
          <w:rtl/>
        </w:rPr>
        <w:t>ב הבנתי</w:t>
      </w:r>
      <w:r>
        <w:rPr>
          <w:rFonts w:hint="cs"/>
          <w:rtl/>
        </w:rPr>
        <w:t>,</w:t>
      </w:r>
      <w:r>
        <w:rPr>
          <w:rtl/>
        </w:rPr>
        <w:t xml:space="preserve"> רשות הדואר אינה מפסידה כסף על הסוכנויות הללו</w:t>
      </w:r>
      <w:r>
        <w:rPr>
          <w:rFonts w:hint="cs"/>
          <w:rtl/>
        </w:rPr>
        <w:t>,</w:t>
      </w:r>
      <w:r>
        <w:rPr>
          <w:rtl/>
        </w:rPr>
        <w:t xml:space="preserve"> שהן פרטיות</w:t>
      </w:r>
      <w:r>
        <w:rPr>
          <w:rFonts w:hint="cs"/>
          <w:rtl/>
        </w:rPr>
        <w:t>.</w:t>
      </w:r>
      <w:r>
        <w:rPr>
          <w:rtl/>
        </w:rPr>
        <w:t xml:space="preserve"> </w:t>
      </w:r>
    </w:p>
    <w:p w14:paraId="3E1FE486" w14:textId="77777777" w:rsidR="00000000" w:rsidRDefault="00027501">
      <w:pPr>
        <w:pStyle w:val="a0"/>
        <w:ind w:firstLine="720"/>
      </w:pPr>
    </w:p>
    <w:p w14:paraId="688EB03C" w14:textId="77777777" w:rsidR="00000000" w:rsidRDefault="00027501">
      <w:pPr>
        <w:pStyle w:val="a0"/>
        <w:ind w:firstLine="720"/>
      </w:pPr>
      <w:r>
        <w:rPr>
          <w:rFonts w:hint="cs"/>
          <w:rtl/>
        </w:rPr>
        <w:t>רצוני לשאול</w:t>
      </w:r>
      <w:r>
        <w:rPr>
          <w:rtl/>
        </w:rPr>
        <w:t>:</w:t>
      </w:r>
    </w:p>
    <w:p w14:paraId="450BD98B" w14:textId="77777777" w:rsidR="00000000" w:rsidRDefault="00027501">
      <w:pPr>
        <w:pStyle w:val="a0"/>
        <w:ind w:firstLine="720"/>
      </w:pPr>
    </w:p>
    <w:p w14:paraId="72A58AFA" w14:textId="77777777" w:rsidR="00000000" w:rsidRDefault="00027501">
      <w:pPr>
        <w:pStyle w:val="a0"/>
        <w:ind w:firstLine="720"/>
        <w:rPr>
          <w:rtl/>
        </w:rPr>
      </w:pPr>
      <w:r>
        <w:rPr>
          <w:rFonts w:hint="cs"/>
          <w:rtl/>
        </w:rPr>
        <w:t xml:space="preserve">1. </w:t>
      </w:r>
      <w:r>
        <w:rPr>
          <w:rtl/>
        </w:rPr>
        <w:t xml:space="preserve">כמה כסף </w:t>
      </w:r>
      <w:r>
        <w:rPr>
          <w:rFonts w:hint="cs"/>
          <w:rtl/>
        </w:rPr>
        <w:t>תחסוך</w:t>
      </w:r>
      <w:r>
        <w:rPr>
          <w:rtl/>
        </w:rPr>
        <w:t xml:space="preserve"> התוכנית?</w:t>
      </w:r>
    </w:p>
    <w:p w14:paraId="53D17EB9" w14:textId="77777777" w:rsidR="00000000" w:rsidRDefault="00027501">
      <w:pPr>
        <w:pStyle w:val="a0"/>
        <w:ind w:firstLine="720"/>
        <w:rPr>
          <w:rtl/>
        </w:rPr>
      </w:pPr>
    </w:p>
    <w:p w14:paraId="26F75A3F" w14:textId="77777777" w:rsidR="00000000" w:rsidRDefault="00027501">
      <w:pPr>
        <w:pStyle w:val="a0"/>
        <w:ind w:firstLine="720"/>
        <w:rPr>
          <w:rtl/>
        </w:rPr>
      </w:pPr>
      <w:r>
        <w:rPr>
          <w:rFonts w:hint="cs"/>
          <w:rtl/>
        </w:rPr>
        <w:t xml:space="preserve">2. </w:t>
      </w:r>
      <w:r>
        <w:rPr>
          <w:rtl/>
        </w:rPr>
        <w:t xml:space="preserve">אילו צעדים </w:t>
      </w:r>
      <w:r>
        <w:rPr>
          <w:rFonts w:hint="cs"/>
          <w:rtl/>
        </w:rPr>
        <w:t>יינקטו כדי</w:t>
      </w:r>
      <w:r>
        <w:rPr>
          <w:rtl/>
        </w:rPr>
        <w:t xml:space="preserve"> להבטיח שהשירות לא ייפגע?</w:t>
      </w:r>
    </w:p>
    <w:p w14:paraId="7A4DF0F5" w14:textId="77777777" w:rsidR="00000000" w:rsidRDefault="00027501">
      <w:pPr>
        <w:pStyle w:val="a0"/>
        <w:ind w:firstLine="720"/>
        <w:rPr>
          <w:rtl/>
        </w:rPr>
      </w:pPr>
    </w:p>
    <w:p w14:paraId="1B21F18D" w14:textId="77777777" w:rsidR="00000000" w:rsidRDefault="00027501">
      <w:pPr>
        <w:pStyle w:val="a0"/>
        <w:ind w:firstLine="720"/>
        <w:rPr>
          <w:rtl/>
        </w:rPr>
      </w:pPr>
      <w:r>
        <w:rPr>
          <w:rFonts w:hint="cs"/>
          <w:rtl/>
        </w:rPr>
        <w:t xml:space="preserve">3. </w:t>
      </w:r>
      <w:r>
        <w:rPr>
          <w:rtl/>
        </w:rPr>
        <w:t>על סמך אילו קריטריונים הוחלט אילו סוכנויות ייסגרו?</w:t>
      </w:r>
    </w:p>
    <w:p w14:paraId="003C5C28" w14:textId="77777777" w:rsidR="00000000" w:rsidRDefault="00027501">
      <w:pPr>
        <w:pStyle w:val="a0"/>
        <w:ind w:firstLine="720"/>
        <w:rPr>
          <w:rtl/>
        </w:rPr>
      </w:pPr>
    </w:p>
    <w:p w14:paraId="26A82B45" w14:textId="77777777" w:rsidR="00000000" w:rsidRDefault="00027501">
      <w:pPr>
        <w:pStyle w:val="-"/>
        <w:rPr>
          <w:rtl/>
        </w:rPr>
      </w:pPr>
      <w:bookmarkStart w:id="747" w:name="FS000000474T21_01_2004_20_20_27C"/>
      <w:bookmarkEnd w:id="747"/>
      <w:r>
        <w:rPr>
          <w:rtl/>
        </w:rPr>
        <w:t>השר גדעון עזרא:</w:t>
      </w:r>
    </w:p>
    <w:p w14:paraId="1C90CD83" w14:textId="77777777" w:rsidR="00000000" w:rsidRDefault="00027501">
      <w:pPr>
        <w:pStyle w:val="a0"/>
        <w:rPr>
          <w:rtl/>
        </w:rPr>
      </w:pPr>
    </w:p>
    <w:p w14:paraId="7A28DB79" w14:textId="77777777" w:rsidR="00000000" w:rsidRDefault="00027501">
      <w:pPr>
        <w:pStyle w:val="a0"/>
        <w:rPr>
          <w:rFonts w:hint="cs"/>
          <w:rtl/>
        </w:rPr>
      </w:pPr>
      <w:r>
        <w:rPr>
          <w:rFonts w:hint="cs"/>
          <w:rtl/>
        </w:rPr>
        <w:t>הנושא הזה מעניין הרבה א</w:t>
      </w:r>
      <w:r>
        <w:rPr>
          <w:rFonts w:hint="cs"/>
          <w:rtl/>
        </w:rPr>
        <w:t>נשים. להלן תשובות משרד התקשורת: ראשית אציין, כי רשות הדואר סיימה את שנת 2002 בגירעון העולה על 150 מיליון שקלים, והיא צפויה להציג בשנת 2003 גירעון כולל של כ-180 מיליון שקלים.</w:t>
      </w:r>
    </w:p>
    <w:p w14:paraId="0C78BCB4" w14:textId="77777777" w:rsidR="00000000" w:rsidRDefault="00027501">
      <w:pPr>
        <w:pStyle w:val="a0"/>
        <w:rPr>
          <w:rFonts w:hint="cs"/>
          <w:rtl/>
        </w:rPr>
      </w:pPr>
    </w:p>
    <w:p w14:paraId="0EEBEFBA" w14:textId="77777777" w:rsidR="00000000" w:rsidRDefault="00027501">
      <w:pPr>
        <w:pStyle w:val="a0"/>
        <w:rPr>
          <w:rFonts w:hint="cs"/>
          <w:rtl/>
        </w:rPr>
      </w:pPr>
      <w:r>
        <w:rPr>
          <w:rFonts w:hint="cs"/>
          <w:rtl/>
        </w:rPr>
        <w:t>יובהר כי תוצאות עסקיות אלו ממחישות את הצורך בשינוי מגמות יסוד בהתנהלות הרשות, אשר</w:t>
      </w:r>
      <w:r>
        <w:rPr>
          <w:rFonts w:hint="cs"/>
          <w:rtl/>
        </w:rPr>
        <w:t xml:space="preserve"> סובלת זה תקופה מפער גדול בין הוצאותיה להכנסותיה, חרף צעדי התייעלות שנקטה הנהלת הרשות במהלך שנת 2003.</w:t>
      </w:r>
    </w:p>
    <w:p w14:paraId="0C587E1A" w14:textId="77777777" w:rsidR="00000000" w:rsidRDefault="00027501">
      <w:pPr>
        <w:pStyle w:val="a0"/>
        <w:rPr>
          <w:rFonts w:hint="cs"/>
          <w:b/>
          <w:rtl/>
        </w:rPr>
      </w:pPr>
    </w:p>
    <w:p w14:paraId="39EA6285" w14:textId="77777777" w:rsidR="00000000" w:rsidRDefault="00027501">
      <w:pPr>
        <w:pStyle w:val="a0"/>
        <w:ind w:firstLine="720"/>
        <w:rPr>
          <w:rFonts w:hint="cs"/>
          <w:b/>
          <w:rtl/>
        </w:rPr>
      </w:pPr>
      <w:r>
        <w:rPr>
          <w:rFonts w:hint="cs"/>
          <w:b/>
          <w:rtl/>
        </w:rPr>
        <w:t>כפי שבוודאי ידוע לך, כחבר ועדת הכלכלה של הכנסת, וכשותף בקידום הצעת החוק שעברה בקריאה שנייה ושלישית בחוק ההסדרים, מממצאי דוח-מקנזי, חברת ייעוץ ששכר משרד ה</w:t>
      </w:r>
      <w:r>
        <w:rPr>
          <w:rFonts w:hint="cs"/>
          <w:b/>
          <w:rtl/>
        </w:rPr>
        <w:t>תקשורת, עלה כי קיימת סכנה קיומית ממשית לאיתנותה הפיננסית של רשות הדואר, אם לא יינקטו צעדי צמצום הוצאות ממשיים, לצד הרחבת בסיס ההכנסות.</w:t>
      </w:r>
    </w:p>
    <w:p w14:paraId="6FD24F32" w14:textId="77777777" w:rsidR="00000000" w:rsidRDefault="00027501">
      <w:pPr>
        <w:pStyle w:val="a0"/>
        <w:ind w:firstLine="720"/>
        <w:rPr>
          <w:rFonts w:hint="cs"/>
          <w:b/>
          <w:rtl/>
        </w:rPr>
      </w:pPr>
    </w:p>
    <w:p w14:paraId="72352AEB" w14:textId="77777777" w:rsidR="00000000" w:rsidRDefault="00027501">
      <w:pPr>
        <w:pStyle w:val="a0"/>
        <w:ind w:firstLine="720"/>
        <w:rPr>
          <w:rFonts w:hint="cs"/>
          <w:b/>
          <w:rtl/>
        </w:rPr>
      </w:pPr>
      <w:r>
        <w:rPr>
          <w:rFonts w:hint="cs"/>
          <w:b/>
          <w:rtl/>
        </w:rPr>
        <w:t>לפיכך החלה רשות הדואר בנקיטת צעדי חירום לצמצום הוצאותיה ולהגדלת הכנסותיה, כמתחייב הן ממצבה הכלכלי הקשה, הן על-פי סעיף 5ג</w:t>
      </w:r>
      <w:r>
        <w:rPr>
          <w:rFonts w:hint="cs"/>
          <w:b/>
          <w:rtl/>
        </w:rPr>
        <w:t>(1) לחוק רשות הדואר, שלפיו עליה לפעול על יסוד חישובים כלכליים כמפעל הנושא את עצמו, כל זאת תוך המשך השמירה על חובת מתן השירות האוניברסלי לכל היישובים במדינה, גם באזורים שבהם אין לכך כדאיות כלכלית.</w:t>
      </w:r>
    </w:p>
    <w:p w14:paraId="7CBC8004" w14:textId="77777777" w:rsidR="00000000" w:rsidRDefault="00027501">
      <w:pPr>
        <w:pStyle w:val="a0"/>
        <w:ind w:firstLine="720"/>
        <w:rPr>
          <w:rFonts w:hint="cs"/>
          <w:b/>
          <w:rtl/>
        </w:rPr>
      </w:pPr>
    </w:p>
    <w:p w14:paraId="66880306" w14:textId="77777777" w:rsidR="00000000" w:rsidRDefault="00027501">
      <w:pPr>
        <w:pStyle w:val="a0"/>
        <w:ind w:firstLine="720"/>
        <w:rPr>
          <w:rFonts w:hint="cs"/>
          <w:b/>
          <w:rtl/>
        </w:rPr>
      </w:pPr>
      <w:r>
        <w:rPr>
          <w:rFonts w:hint="cs"/>
          <w:b/>
          <w:rtl/>
        </w:rPr>
        <w:t>במהלך שנת 2003, נאלצה הנהלת רשות הדואר לאמץ תוכנית כוללת לצ</w:t>
      </w:r>
      <w:r>
        <w:rPr>
          <w:rFonts w:hint="cs"/>
          <w:b/>
          <w:rtl/>
        </w:rPr>
        <w:t>מצום הוצאותיה. תוכנית זו גובשה על דעת אנשי משרד התקשורת ומשרד האוצר, והיוותה תנאי לאישור תקציבה בשנת 2003.</w:t>
      </w:r>
    </w:p>
    <w:p w14:paraId="0AE8FAD7" w14:textId="77777777" w:rsidR="00000000" w:rsidRDefault="00027501">
      <w:pPr>
        <w:pStyle w:val="a0"/>
        <w:ind w:firstLine="720"/>
        <w:rPr>
          <w:rFonts w:hint="cs"/>
          <w:b/>
          <w:rtl/>
        </w:rPr>
      </w:pPr>
    </w:p>
    <w:p w14:paraId="26EBAEAC" w14:textId="77777777" w:rsidR="00000000" w:rsidRDefault="00027501">
      <w:pPr>
        <w:pStyle w:val="a0"/>
        <w:ind w:firstLine="720"/>
        <w:rPr>
          <w:rFonts w:hint="cs"/>
          <w:b/>
          <w:rtl/>
        </w:rPr>
      </w:pPr>
      <w:r>
        <w:rPr>
          <w:rFonts w:hint="cs"/>
          <w:b/>
          <w:rtl/>
        </w:rPr>
        <w:t>התוכנית כוללת, בין השאר, צמצום במספר המנהלים הבכירים, צמצום במספר העובדים המועסקים ברשות, סגירת יחידות דואר, ובכללן סניפי דואר מרכזיים, כגון סניף אל</w:t>
      </w:r>
      <w:r>
        <w:rPr>
          <w:rFonts w:hint="cs"/>
          <w:b/>
          <w:rtl/>
        </w:rPr>
        <w:t>נבי בתל-אביב, וסוכנויות דואר, איחוד יחידות, ייעול תהליכים, צמצום השקעות והפחתה בשכר המנהלים והעובדים, כפי שנעשה בכל המשק הציבורי בישראל.</w:t>
      </w:r>
    </w:p>
    <w:p w14:paraId="3A98C88A" w14:textId="77777777" w:rsidR="00000000" w:rsidRDefault="00027501">
      <w:pPr>
        <w:pStyle w:val="a0"/>
        <w:ind w:firstLine="720"/>
        <w:rPr>
          <w:rFonts w:hint="cs"/>
          <w:b/>
          <w:rtl/>
        </w:rPr>
      </w:pPr>
    </w:p>
    <w:p w14:paraId="125217A0" w14:textId="77777777" w:rsidR="00000000" w:rsidRDefault="00027501">
      <w:pPr>
        <w:pStyle w:val="a0"/>
        <w:ind w:firstLine="720"/>
        <w:rPr>
          <w:rFonts w:hint="cs"/>
          <w:b/>
          <w:rtl/>
        </w:rPr>
      </w:pPr>
      <w:r>
        <w:rPr>
          <w:rFonts w:hint="cs"/>
          <w:b/>
          <w:rtl/>
        </w:rPr>
        <w:t>אשר לעצם שאלותיך. בתחילת השאילתא אתה מציין, כי רשות הדואר אינה מפסידה כסף על סוכנויות פרטיות. הרשה לי לומר כי טעות ביד</w:t>
      </w:r>
      <w:r>
        <w:rPr>
          <w:rFonts w:hint="cs"/>
          <w:b/>
          <w:rtl/>
        </w:rPr>
        <w:t>ך ולעדכנך כי סוכנויות הדואר מופעלות אומנם באמצעות הסכם התקשרות קבלני, ברם במקרים רבים עולות הוצאות רשות הדואר, הכרוכות בהפעלת סוכנויות דואר, על ההכנסות הנובעות מפעילותן.</w:t>
      </w:r>
    </w:p>
    <w:p w14:paraId="7260FF28" w14:textId="77777777" w:rsidR="00000000" w:rsidRDefault="00027501">
      <w:pPr>
        <w:pStyle w:val="a0"/>
        <w:ind w:firstLine="720"/>
        <w:rPr>
          <w:rFonts w:hint="cs"/>
          <w:b/>
          <w:rtl/>
        </w:rPr>
      </w:pPr>
    </w:p>
    <w:p w14:paraId="0E299DEA" w14:textId="77777777" w:rsidR="00000000" w:rsidRDefault="00027501">
      <w:pPr>
        <w:pStyle w:val="a0"/>
        <w:ind w:firstLine="720"/>
        <w:rPr>
          <w:rFonts w:hint="cs"/>
          <w:b/>
          <w:rtl/>
        </w:rPr>
      </w:pPr>
      <w:r>
        <w:rPr>
          <w:rFonts w:hint="cs"/>
          <w:b/>
          <w:rtl/>
        </w:rPr>
        <w:t>הוצאות אלו כוללות לא רק את התמורה הישירה בעד השירותים, אלא גם הוצאות שכירות ואחזקה, ה</w:t>
      </w:r>
      <w:r>
        <w:rPr>
          <w:rFonts w:hint="cs"/>
          <w:b/>
          <w:rtl/>
        </w:rPr>
        <w:t xml:space="preserve">וצאות מחשוב ותקשורת, הוצאות הובלה, ציוד ייעודי, מימון מלאי, אספקת מזומנים ומשיכתם, בקרה, מינהלה ועוד. </w:t>
      </w:r>
    </w:p>
    <w:p w14:paraId="6D9BE190" w14:textId="77777777" w:rsidR="00000000" w:rsidRDefault="00027501">
      <w:pPr>
        <w:pStyle w:val="a0"/>
        <w:ind w:firstLine="720"/>
        <w:rPr>
          <w:rFonts w:hint="cs"/>
          <w:b/>
          <w:rtl/>
        </w:rPr>
      </w:pPr>
    </w:p>
    <w:p w14:paraId="10293D10" w14:textId="77777777" w:rsidR="00000000" w:rsidRDefault="00027501">
      <w:pPr>
        <w:pStyle w:val="a0"/>
        <w:ind w:firstLine="720"/>
        <w:rPr>
          <w:rFonts w:hint="cs"/>
          <w:b/>
          <w:rtl/>
        </w:rPr>
      </w:pPr>
      <w:r>
        <w:rPr>
          <w:rFonts w:hint="cs"/>
          <w:b/>
          <w:rtl/>
        </w:rPr>
        <w:t xml:space="preserve">1. כמה כסף תחסוך התוכנית - מימוש מלוא התוכנית לצמצום יחידות דואר בשנת 2003 אמור לחסוך לרשות הדואר 12 מיליון שקלים בשנה. </w:t>
      </w:r>
    </w:p>
    <w:p w14:paraId="19184A15" w14:textId="77777777" w:rsidR="00000000" w:rsidRDefault="00027501">
      <w:pPr>
        <w:pStyle w:val="a0"/>
        <w:ind w:firstLine="720"/>
        <w:rPr>
          <w:rFonts w:hint="cs"/>
          <w:b/>
          <w:rtl/>
        </w:rPr>
      </w:pPr>
    </w:p>
    <w:p w14:paraId="53DED51B" w14:textId="77777777" w:rsidR="00000000" w:rsidRDefault="00027501">
      <w:pPr>
        <w:pStyle w:val="a0"/>
        <w:ind w:firstLine="720"/>
        <w:rPr>
          <w:rFonts w:hint="cs"/>
          <w:b/>
          <w:rtl/>
        </w:rPr>
      </w:pPr>
      <w:r>
        <w:rPr>
          <w:rFonts w:hint="cs"/>
          <w:b/>
          <w:rtl/>
        </w:rPr>
        <w:t>2. אילו צעדים יינקטו כדי להבטי</w:t>
      </w:r>
      <w:r>
        <w:rPr>
          <w:rFonts w:hint="cs"/>
          <w:b/>
          <w:rtl/>
        </w:rPr>
        <w:t>ח שהשירות לא ייפגע - בכל מקום שבו הוחלט על סגירה של יחידת דואר, קיימת לפחות יחידת דואר אחרת במרחק סביר, שבה ניתן לקבל את שירותי רשות הדואר. ביישובים שבהם אין יחידת דואר נייחת כזאת, ניתן השירות באמצעות קו דואר נע.</w:t>
      </w:r>
    </w:p>
    <w:p w14:paraId="26A23F9B" w14:textId="77777777" w:rsidR="00000000" w:rsidRDefault="00027501">
      <w:pPr>
        <w:pStyle w:val="a0"/>
        <w:ind w:firstLine="720"/>
        <w:rPr>
          <w:rFonts w:hint="cs"/>
          <w:b/>
          <w:rtl/>
        </w:rPr>
      </w:pPr>
    </w:p>
    <w:p w14:paraId="396EEC22" w14:textId="77777777" w:rsidR="00000000" w:rsidRDefault="00027501">
      <w:pPr>
        <w:pStyle w:val="a0"/>
        <w:ind w:firstLine="720"/>
        <w:rPr>
          <w:rFonts w:hint="cs"/>
          <w:b/>
          <w:rtl/>
        </w:rPr>
      </w:pPr>
      <w:r>
        <w:rPr>
          <w:rFonts w:hint="cs"/>
          <w:b/>
          <w:rtl/>
        </w:rPr>
        <w:t xml:space="preserve">3. על סמך אילו קריטריונים - - </w:t>
      </w:r>
    </w:p>
    <w:p w14:paraId="6F65B17C" w14:textId="77777777" w:rsidR="00000000" w:rsidRDefault="00027501">
      <w:pPr>
        <w:pStyle w:val="a0"/>
        <w:ind w:firstLine="720"/>
        <w:rPr>
          <w:rFonts w:hint="cs"/>
          <w:b/>
          <w:rtl/>
        </w:rPr>
      </w:pPr>
    </w:p>
    <w:p w14:paraId="2B56D9C9" w14:textId="77777777" w:rsidR="00000000" w:rsidRDefault="00027501">
      <w:pPr>
        <w:pStyle w:val="af0"/>
        <w:rPr>
          <w:rtl/>
        </w:rPr>
      </w:pPr>
      <w:r>
        <w:rPr>
          <w:rFonts w:hint="eastAsia"/>
          <w:rtl/>
        </w:rPr>
        <w:t>יעקב</w:t>
      </w:r>
      <w:r>
        <w:rPr>
          <w:rtl/>
        </w:rPr>
        <w:t xml:space="preserve"> ליצמן</w:t>
      </w:r>
      <w:r>
        <w:rPr>
          <w:rtl/>
        </w:rPr>
        <w:t xml:space="preserve"> (יהדות התורה):</w:t>
      </w:r>
    </w:p>
    <w:p w14:paraId="3DEDB1B0" w14:textId="77777777" w:rsidR="00000000" w:rsidRDefault="00027501">
      <w:pPr>
        <w:pStyle w:val="a0"/>
        <w:rPr>
          <w:rFonts w:hint="cs"/>
          <w:rtl/>
        </w:rPr>
      </w:pPr>
    </w:p>
    <w:p w14:paraId="62C67338" w14:textId="77777777" w:rsidR="00000000" w:rsidRDefault="00027501">
      <w:pPr>
        <w:pStyle w:val="a0"/>
        <w:rPr>
          <w:rFonts w:hint="cs"/>
          <w:rtl/>
        </w:rPr>
      </w:pPr>
      <w:r>
        <w:rPr>
          <w:rFonts w:hint="cs"/>
          <w:rtl/>
        </w:rPr>
        <w:t>זה לא מדויק. רוצים לסגור במקומות שאין בהם שירותי דואר.</w:t>
      </w:r>
    </w:p>
    <w:p w14:paraId="723F13B7" w14:textId="77777777" w:rsidR="00000000" w:rsidRDefault="00027501">
      <w:pPr>
        <w:pStyle w:val="a0"/>
        <w:rPr>
          <w:rFonts w:hint="cs"/>
          <w:rtl/>
        </w:rPr>
      </w:pPr>
    </w:p>
    <w:p w14:paraId="78E454A7" w14:textId="77777777" w:rsidR="00000000" w:rsidRDefault="00027501">
      <w:pPr>
        <w:pStyle w:val="-"/>
        <w:rPr>
          <w:rtl/>
        </w:rPr>
      </w:pPr>
      <w:bookmarkStart w:id="748" w:name="FS000000474T21_01_2004_20_46_27C"/>
      <w:bookmarkEnd w:id="748"/>
      <w:r>
        <w:rPr>
          <w:rtl/>
        </w:rPr>
        <w:t>השר גדעון עזרא:</w:t>
      </w:r>
    </w:p>
    <w:p w14:paraId="6A909090" w14:textId="77777777" w:rsidR="00000000" w:rsidRDefault="00027501">
      <w:pPr>
        <w:pStyle w:val="a0"/>
        <w:rPr>
          <w:rtl/>
        </w:rPr>
      </w:pPr>
    </w:p>
    <w:p w14:paraId="4706D4EE" w14:textId="77777777" w:rsidR="00000000" w:rsidRDefault="00027501">
      <w:pPr>
        <w:pStyle w:val="a0"/>
        <w:rPr>
          <w:rFonts w:hint="cs"/>
          <w:rtl/>
        </w:rPr>
      </w:pPr>
      <w:r>
        <w:rPr>
          <w:rFonts w:hint="cs"/>
          <w:rtl/>
        </w:rPr>
        <w:t>ידידי, אני רוצה להגיד לך, אף פעם לא שמעתי תשובה כל כך ארוכה על שאילתא. רשות הדואר לקחה בהחלט ברצינות את השאילתא.</w:t>
      </w:r>
    </w:p>
    <w:p w14:paraId="6C238886" w14:textId="77777777" w:rsidR="00000000" w:rsidRDefault="00027501">
      <w:pPr>
        <w:pStyle w:val="a0"/>
        <w:rPr>
          <w:rFonts w:hint="cs"/>
          <w:rtl/>
        </w:rPr>
      </w:pPr>
    </w:p>
    <w:p w14:paraId="2A396342" w14:textId="77777777" w:rsidR="00000000" w:rsidRDefault="00027501">
      <w:pPr>
        <w:pStyle w:val="a0"/>
        <w:rPr>
          <w:rFonts w:hint="cs"/>
          <w:rtl/>
        </w:rPr>
      </w:pPr>
      <w:r>
        <w:rPr>
          <w:rFonts w:hint="cs"/>
          <w:rtl/>
        </w:rPr>
        <w:t>- - הוחלט אילו סוכנויות ייסגרו - הקווים המנחים המרכז</w:t>
      </w:r>
      <w:r>
        <w:rPr>
          <w:rFonts w:hint="cs"/>
          <w:rtl/>
        </w:rPr>
        <w:t>יים שלפיהם בחנה רשות הדואר את נושא צמצום יחידות הדואר הם כדלקמן - - -</w:t>
      </w:r>
    </w:p>
    <w:p w14:paraId="76A1A813" w14:textId="77777777" w:rsidR="00000000" w:rsidRDefault="00027501">
      <w:pPr>
        <w:pStyle w:val="a0"/>
        <w:rPr>
          <w:rFonts w:hint="cs"/>
          <w:rtl/>
        </w:rPr>
      </w:pPr>
    </w:p>
    <w:p w14:paraId="32B9DD96" w14:textId="77777777" w:rsidR="00000000" w:rsidRDefault="00027501">
      <w:pPr>
        <w:pStyle w:val="af0"/>
        <w:rPr>
          <w:rtl/>
        </w:rPr>
      </w:pPr>
      <w:r>
        <w:rPr>
          <w:rFonts w:hint="eastAsia"/>
          <w:rtl/>
        </w:rPr>
        <w:t>טלב</w:t>
      </w:r>
      <w:r>
        <w:rPr>
          <w:rtl/>
        </w:rPr>
        <w:t xml:space="preserve"> אלסאנע (רע"ם):</w:t>
      </w:r>
    </w:p>
    <w:p w14:paraId="1F768090" w14:textId="77777777" w:rsidR="00000000" w:rsidRDefault="00027501">
      <w:pPr>
        <w:pStyle w:val="a0"/>
        <w:rPr>
          <w:rFonts w:hint="cs"/>
          <w:rtl/>
        </w:rPr>
      </w:pPr>
    </w:p>
    <w:p w14:paraId="202EC937" w14:textId="77777777" w:rsidR="00000000" w:rsidRDefault="00027501">
      <w:pPr>
        <w:pStyle w:val="a0"/>
        <w:rPr>
          <w:rFonts w:hint="cs"/>
          <w:rtl/>
        </w:rPr>
      </w:pPr>
      <w:r>
        <w:rPr>
          <w:rFonts w:hint="cs"/>
          <w:rtl/>
        </w:rPr>
        <w:t>בקצב הזה נסיים בשעה 12 בלילה.</w:t>
      </w:r>
    </w:p>
    <w:p w14:paraId="3DE9FF99" w14:textId="77777777" w:rsidR="00000000" w:rsidRDefault="00027501">
      <w:pPr>
        <w:pStyle w:val="a0"/>
        <w:rPr>
          <w:rFonts w:hint="cs"/>
          <w:rtl/>
        </w:rPr>
      </w:pPr>
    </w:p>
    <w:p w14:paraId="54FF6866" w14:textId="77777777" w:rsidR="00000000" w:rsidRDefault="00027501">
      <w:pPr>
        <w:pStyle w:val="af0"/>
        <w:rPr>
          <w:rtl/>
        </w:rPr>
      </w:pPr>
      <w:r>
        <w:rPr>
          <w:rFonts w:hint="eastAsia"/>
          <w:rtl/>
        </w:rPr>
        <w:t>יעקב</w:t>
      </w:r>
      <w:r>
        <w:rPr>
          <w:rtl/>
        </w:rPr>
        <w:t xml:space="preserve"> ליצמן (יהדות התורה):</w:t>
      </w:r>
    </w:p>
    <w:p w14:paraId="6554E665" w14:textId="77777777" w:rsidR="00000000" w:rsidRDefault="00027501">
      <w:pPr>
        <w:pStyle w:val="a0"/>
        <w:rPr>
          <w:rFonts w:hint="cs"/>
          <w:rtl/>
        </w:rPr>
      </w:pPr>
    </w:p>
    <w:p w14:paraId="0517ACA0" w14:textId="77777777" w:rsidR="00000000" w:rsidRDefault="00027501">
      <w:pPr>
        <w:pStyle w:val="a0"/>
        <w:rPr>
          <w:rFonts w:hint="cs"/>
          <w:rtl/>
        </w:rPr>
      </w:pPr>
      <w:r>
        <w:rPr>
          <w:rFonts w:hint="cs"/>
          <w:rtl/>
        </w:rPr>
        <w:t>תכבד את השר שהוא עונה.</w:t>
      </w:r>
    </w:p>
    <w:p w14:paraId="78463A3B" w14:textId="77777777" w:rsidR="00000000" w:rsidRDefault="00027501">
      <w:pPr>
        <w:pStyle w:val="a0"/>
        <w:rPr>
          <w:rFonts w:hint="cs"/>
          <w:rtl/>
        </w:rPr>
      </w:pPr>
    </w:p>
    <w:p w14:paraId="3934EDE8" w14:textId="77777777" w:rsidR="00000000" w:rsidRDefault="00027501">
      <w:pPr>
        <w:pStyle w:val="-"/>
        <w:rPr>
          <w:rtl/>
        </w:rPr>
      </w:pPr>
      <w:bookmarkStart w:id="749" w:name="FS000000474T21_01_2004_20_49_03C"/>
      <w:bookmarkEnd w:id="749"/>
      <w:r>
        <w:rPr>
          <w:rtl/>
        </w:rPr>
        <w:t>השר גדעון עזרא:</w:t>
      </w:r>
    </w:p>
    <w:p w14:paraId="3E97BC84" w14:textId="77777777" w:rsidR="00000000" w:rsidRDefault="00027501">
      <w:pPr>
        <w:pStyle w:val="a0"/>
        <w:rPr>
          <w:rtl/>
        </w:rPr>
      </w:pPr>
    </w:p>
    <w:p w14:paraId="5E27E89F" w14:textId="77777777" w:rsidR="00000000" w:rsidRDefault="00027501">
      <w:pPr>
        <w:pStyle w:val="a0"/>
        <w:ind w:firstLine="720"/>
        <w:rPr>
          <w:rFonts w:hint="cs"/>
          <w:b/>
          <w:rtl/>
        </w:rPr>
      </w:pPr>
      <w:r>
        <w:rPr>
          <w:rFonts w:hint="cs"/>
          <w:b/>
          <w:rtl/>
        </w:rPr>
        <w:t>תראה, משרד ממשלתי לוקח ברצינות את השאילתא. אני חושב שצריך לכבד זאת</w:t>
      </w:r>
      <w:r>
        <w:rPr>
          <w:rFonts w:hint="cs"/>
          <w:b/>
          <w:rtl/>
        </w:rPr>
        <w:t xml:space="preserve">. </w:t>
      </w:r>
    </w:p>
    <w:p w14:paraId="3C13FF58" w14:textId="77777777" w:rsidR="00000000" w:rsidRDefault="00027501">
      <w:pPr>
        <w:pStyle w:val="a0"/>
        <w:ind w:firstLine="720"/>
        <w:rPr>
          <w:rFonts w:hint="cs"/>
          <w:b/>
          <w:rtl/>
        </w:rPr>
      </w:pPr>
    </w:p>
    <w:p w14:paraId="663795CE" w14:textId="77777777" w:rsidR="00000000" w:rsidRDefault="00027501">
      <w:pPr>
        <w:pStyle w:val="a0"/>
        <w:ind w:firstLine="720"/>
        <w:rPr>
          <w:rFonts w:hint="cs"/>
          <w:b/>
          <w:rtl/>
        </w:rPr>
      </w:pPr>
      <w:r>
        <w:rPr>
          <w:rFonts w:hint="cs"/>
          <w:b/>
          <w:rtl/>
        </w:rPr>
        <w:t>ביישובים עירוניים: סגירת יחידה קיימת - אוכלוסייה של פחות מ-8,000 תושבים, או קיום חלופת שירות במרחק של עד 1,500 מטרים. ביישובים כפריים: אוכלוסייה של פחות מ-350 בתי-אב, או שהיקף הפעילות של היחידה מניב פחות מ-200,000 ש</w:t>
      </w:r>
      <w:r>
        <w:rPr>
          <w:b/>
          <w:rtl/>
        </w:rPr>
        <w:t>"</w:t>
      </w:r>
      <w:r>
        <w:rPr>
          <w:rFonts w:hint="cs"/>
          <w:b/>
          <w:rtl/>
        </w:rPr>
        <w:t>ח הכנסות בשנה. במקומות הללו יעברו מי</w:t>
      </w:r>
      <w:r>
        <w:rPr>
          <w:rFonts w:hint="cs"/>
          <w:b/>
          <w:rtl/>
        </w:rPr>
        <w:t>חידה נייחת למתן השירות באמצעות קו דואר נע.</w:t>
      </w:r>
    </w:p>
    <w:p w14:paraId="7D7ADA92" w14:textId="77777777" w:rsidR="00000000" w:rsidRDefault="00027501">
      <w:pPr>
        <w:pStyle w:val="a0"/>
        <w:ind w:firstLine="720"/>
        <w:rPr>
          <w:rFonts w:hint="cs"/>
          <w:b/>
          <w:rtl/>
        </w:rPr>
      </w:pPr>
    </w:p>
    <w:p w14:paraId="6D2011F7" w14:textId="77777777" w:rsidR="00000000" w:rsidRDefault="00027501">
      <w:pPr>
        <w:pStyle w:val="a0"/>
        <w:ind w:firstLine="720"/>
        <w:rPr>
          <w:rFonts w:hint="cs"/>
          <w:b/>
          <w:rtl/>
        </w:rPr>
      </w:pPr>
      <w:r>
        <w:rPr>
          <w:rFonts w:hint="cs"/>
          <w:b/>
          <w:rtl/>
        </w:rPr>
        <w:t xml:space="preserve">יודגש כי במסגרת חוק ההסדרים (תיקוני חקיקה), פרק י"א </w:t>
      </w:r>
      <w:r>
        <w:rPr>
          <w:b/>
          <w:rtl/>
        </w:rPr>
        <w:t>–</w:t>
      </w:r>
      <w:r>
        <w:rPr>
          <w:rFonts w:hint="cs"/>
          <w:b/>
          <w:rtl/>
        </w:rPr>
        <w:t xml:space="preserve"> דואר, אשר עבר בקריאה שנייה ושלישית בכנסת, הוטלה חובה על בעל הרשיון הכללי לספק שירותים בסיסיים לכלל הציבור בכל המדינה. בכוונתנו לקבוע בקרוב את רשימת השירותים ה</w:t>
      </w:r>
      <w:r>
        <w:rPr>
          <w:rFonts w:hint="cs"/>
          <w:b/>
          <w:rtl/>
        </w:rPr>
        <w:t>בסיסיים ואת תקני האיכות שבהם יסופקו, ובכלל זה נגישות לשירותי האשנב של בעל הרשיון הכללי.</w:t>
      </w:r>
    </w:p>
    <w:p w14:paraId="025E258C" w14:textId="77777777" w:rsidR="00000000" w:rsidRDefault="00027501">
      <w:pPr>
        <w:pStyle w:val="a0"/>
        <w:rPr>
          <w:rFonts w:hint="cs"/>
          <w:b/>
          <w:rtl/>
        </w:rPr>
      </w:pPr>
    </w:p>
    <w:p w14:paraId="70D3263A" w14:textId="77777777" w:rsidR="00000000" w:rsidRDefault="00027501">
      <w:pPr>
        <w:pStyle w:val="a0"/>
        <w:rPr>
          <w:rFonts w:hint="cs"/>
          <w:rtl/>
        </w:rPr>
      </w:pPr>
      <w:r>
        <w:rPr>
          <w:rFonts w:hint="cs"/>
          <w:rtl/>
        </w:rPr>
        <w:t>חבר כנסת אילן ליבוביץ הנכבד פנה למשרד התקשורת נוסף על השאילתא, והוא מבקש גם לבטל את סגירת סוכנויות הדואר ברחובות. אני מנצל במה זו כדי לבשר לך, כי הוחלט בשלב זה לא לסגו</w:t>
      </w:r>
      <w:r>
        <w:rPr>
          <w:rFonts w:hint="cs"/>
          <w:rtl/>
        </w:rPr>
        <w:t xml:space="preserve">ר את יחידת הדואר האמורה, תוך כדי ניסיון להגיע להסכמה עם איגוד סוכני הדואר בסוגיית צמצום רשת יחידות הדואר. </w:t>
      </w:r>
    </w:p>
    <w:p w14:paraId="6F6E6C04" w14:textId="77777777" w:rsidR="00000000" w:rsidRDefault="00027501">
      <w:pPr>
        <w:pStyle w:val="a0"/>
        <w:rPr>
          <w:rFonts w:hint="cs"/>
          <w:rtl/>
        </w:rPr>
      </w:pPr>
    </w:p>
    <w:p w14:paraId="7A32CA6A" w14:textId="77777777" w:rsidR="00000000" w:rsidRDefault="00027501">
      <w:pPr>
        <w:pStyle w:val="a0"/>
        <w:rPr>
          <w:rFonts w:hint="cs"/>
          <w:rtl/>
        </w:rPr>
      </w:pPr>
      <w:r>
        <w:rPr>
          <w:rFonts w:hint="cs"/>
          <w:rtl/>
        </w:rPr>
        <w:t>אדוני, יש לך עוד שאלות אחרי תשובה כזאת?</w:t>
      </w:r>
    </w:p>
    <w:p w14:paraId="098C332E" w14:textId="77777777" w:rsidR="00000000" w:rsidRDefault="00027501">
      <w:pPr>
        <w:pStyle w:val="a0"/>
        <w:rPr>
          <w:rFonts w:hint="cs"/>
          <w:rtl/>
        </w:rPr>
      </w:pPr>
    </w:p>
    <w:p w14:paraId="62942A20" w14:textId="77777777" w:rsidR="00000000" w:rsidRDefault="00027501">
      <w:pPr>
        <w:pStyle w:val="a"/>
        <w:rPr>
          <w:rtl/>
        </w:rPr>
      </w:pPr>
      <w:bookmarkStart w:id="750" w:name="FS000001052T21_01_2004_20_45_11"/>
      <w:bookmarkStart w:id="751" w:name="_Toc90038128"/>
      <w:bookmarkEnd w:id="750"/>
      <w:r>
        <w:rPr>
          <w:rFonts w:hint="eastAsia"/>
          <w:rtl/>
        </w:rPr>
        <w:t>אילן</w:t>
      </w:r>
      <w:r>
        <w:rPr>
          <w:rtl/>
        </w:rPr>
        <w:t xml:space="preserve"> ליבוביץ (שינוי):</w:t>
      </w:r>
      <w:bookmarkEnd w:id="751"/>
    </w:p>
    <w:p w14:paraId="6920F33A" w14:textId="77777777" w:rsidR="00000000" w:rsidRDefault="00027501">
      <w:pPr>
        <w:pStyle w:val="a0"/>
        <w:rPr>
          <w:rFonts w:hint="cs"/>
          <w:rtl/>
        </w:rPr>
      </w:pPr>
    </w:p>
    <w:p w14:paraId="301FDD99" w14:textId="77777777" w:rsidR="00000000" w:rsidRDefault="00027501">
      <w:pPr>
        <w:pStyle w:val="a0"/>
        <w:rPr>
          <w:rFonts w:hint="cs"/>
          <w:rtl/>
        </w:rPr>
      </w:pPr>
      <w:r>
        <w:rPr>
          <w:rFonts w:hint="cs"/>
          <w:rtl/>
        </w:rPr>
        <w:t>אדוני היושב-ראש, חברי הכנסת, הטענה שלי לא מופנית כלפי השר שעל הדוכן, אך התשובה על הש</w:t>
      </w:r>
      <w:r>
        <w:rPr>
          <w:rFonts w:hint="cs"/>
          <w:rtl/>
        </w:rPr>
        <w:t xml:space="preserve">אילתא הזאת, המועד האחרון לקבל אותה בכנסת היה לפני למעלה מחודש. השאילתא הוגשה בחודש יולי. צר לי שנדרש כל כך הרבה זמן  לקבל את התשובה על השאילתא. עוד יותר צר לי על כך שמי שנמצא כאן הוא לא השר שאמור להשיב על השאילתא - אף-על-פי שראיתי שהשר היה היום בכנסת - כך </w:t>
      </w:r>
      <w:r>
        <w:rPr>
          <w:rFonts w:hint="cs"/>
          <w:rtl/>
        </w:rPr>
        <w:t>שכל שאלה נוספת שאני אשאל את השר המשיב, בעצם הוא לא יוכל לענות, עם כל הכבוד לשר עזרא.</w:t>
      </w:r>
    </w:p>
    <w:p w14:paraId="51851524" w14:textId="77777777" w:rsidR="00000000" w:rsidRDefault="00027501">
      <w:pPr>
        <w:pStyle w:val="a0"/>
        <w:rPr>
          <w:rFonts w:hint="cs"/>
          <w:rtl/>
        </w:rPr>
      </w:pPr>
    </w:p>
    <w:p w14:paraId="7988E8C1" w14:textId="77777777" w:rsidR="00000000" w:rsidRDefault="00027501">
      <w:pPr>
        <w:pStyle w:val="af0"/>
        <w:rPr>
          <w:rtl/>
        </w:rPr>
      </w:pPr>
      <w:r>
        <w:rPr>
          <w:rFonts w:hint="eastAsia"/>
          <w:rtl/>
        </w:rPr>
        <w:t>יעקב</w:t>
      </w:r>
      <w:r>
        <w:rPr>
          <w:rtl/>
        </w:rPr>
        <w:t xml:space="preserve"> ליצמן (יהדות התורה):</w:t>
      </w:r>
    </w:p>
    <w:p w14:paraId="14563CC9" w14:textId="77777777" w:rsidR="00000000" w:rsidRDefault="00027501">
      <w:pPr>
        <w:pStyle w:val="a0"/>
        <w:rPr>
          <w:rFonts w:hint="cs"/>
          <w:rtl/>
        </w:rPr>
      </w:pPr>
    </w:p>
    <w:p w14:paraId="4B66AA7C" w14:textId="77777777" w:rsidR="00000000" w:rsidRDefault="00027501">
      <w:pPr>
        <w:pStyle w:val="a0"/>
        <w:rPr>
          <w:rFonts w:hint="cs"/>
          <w:rtl/>
        </w:rPr>
      </w:pPr>
      <w:r>
        <w:rPr>
          <w:rFonts w:hint="cs"/>
          <w:rtl/>
        </w:rPr>
        <w:t xml:space="preserve">הוא טס בימים אלה לחוץ-לארץ. </w:t>
      </w:r>
    </w:p>
    <w:p w14:paraId="3CA72B1E" w14:textId="77777777" w:rsidR="00000000" w:rsidRDefault="00027501">
      <w:pPr>
        <w:pStyle w:val="a0"/>
        <w:rPr>
          <w:rFonts w:hint="cs"/>
          <w:rtl/>
        </w:rPr>
      </w:pPr>
    </w:p>
    <w:p w14:paraId="742DF018" w14:textId="77777777" w:rsidR="00000000" w:rsidRDefault="00027501">
      <w:pPr>
        <w:pStyle w:val="af0"/>
        <w:rPr>
          <w:rtl/>
        </w:rPr>
      </w:pPr>
      <w:r>
        <w:rPr>
          <w:rFonts w:hint="eastAsia"/>
          <w:rtl/>
        </w:rPr>
        <w:t>יעקב</w:t>
      </w:r>
      <w:r>
        <w:rPr>
          <w:rtl/>
        </w:rPr>
        <w:t xml:space="preserve"> מרגי (ש"ס):</w:t>
      </w:r>
    </w:p>
    <w:p w14:paraId="2160AC87" w14:textId="77777777" w:rsidR="00000000" w:rsidRDefault="00027501">
      <w:pPr>
        <w:pStyle w:val="a0"/>
        <w:rPr>
          <w:rFonts w:hint="cs"/>
          <w:rtl/>
        </w:rPr>
      </w:pPr>
    </w:p>
    <w:p w14:paraId="14C7686C" w14:textId="77777777" w:rsidR="00000000" w:rsidRDefault="00027501">
      <w:pPr>
        <w:pStyle w:val="a0"/>
        <w:rPr>
          <w:rFonts w:hint="cs"/>
          <w:rtl/>
        </w:rPr>
      </w:pPr>
      <w:r>
        <w:rPr>
          <w:rFonts w:hint="cs"/>
          <w:rtl/>
        </w:rPr>
        <w:t xml:space="preserve">הוא כבר חזר. </w:t>
      </w:r>
    </w:p>
    <w:p w14:paraId="40FDC59C" w14:textId="77777777" w:rsidR="00000000" w:rsidRDefault="00027501">
      <w:pPr>
        <w:pStyle w:val="-"/>
        <w:rPr>
          <w:rFonts w:hint="cs"/>
          <w:rtl/>
        </w:rPr>
      </w:pPr>
      <w:bookmarkStart w:id="752" w:name="FS000001052T21_01_2004_20_47_32C"/>
      <w:bookmarkEnd w:id="752"/>
    </w:p>
    <w:p w14:paraId="6292CB5C" w14:textId="77777777" w:rsidR="00000000" w:rsidRDefault="00027501">
      <w:pPr>
        <w:pStyle w:val="a"/>
        <w:rPr>
          <w:rtl/>
        </w:rPr>
      </w:pPr>
      <w:bookmarkStart w:id="753" w:name="FS000000474T21_01_2004_20_01_08"/>
      <w:bookmarkStart w:id="754" w:name="_Toc90038129"/>
      <w:bookmarkEnd w:id="753"/>
      <w:r>
        <w:rPr>
          <w:rFonts w:hint="eastAsia"/>
          <w:rtl/>
        </w:rPr>
        <w:t>השר</w:t>
      </w:r>
      <w:r>
        <w:rPr>
          <w:rtl/>
        </w:rPr>
        <w:t xml:space="preserve"> גדעון עזרא:</w:t>
      </w:r>
      <w:bookmarkEnd w:id="754"/>
    </w:p>
    <w:p w14:paraId="34907285" w14:textId="77777777" w:rsidR="00000000" w:rsidRDefault="00027501">
      <w:pPr>
        <w:pStyle w:val="a0"/>
        <w:rPr>
          <w:rFonts w:hint="cs"/>
          <w:rtl/>
        </w:rPr>
      </w:pPr>
    </w:p>
    <w:p w14:paraId="248639F3" w14:textId="77777777" w:rsidR="00000000" w:rsidRDefault="00027501">
      <w:pPr>
        <w:pStyle w:val="a0"/>
        <w:rPr>
          <w:rFonts w:hint="cs"/>
          <w:rtl/>
        </w:rPr>
      </w:pPr>
      <w:r>
        <w:rPr>
          <w:rFonts w:hint="cs"/>
          <w:rtl/>
        </w:rPr>
        <w:t xml:space="preserve">אני מבטיח לך להעביר כל שאלה שיש לך. </w:t>
      </w:r>
    </w:p>
    <w:p w14:paraId="4C69ECC1" w14:textId="77777777" w:rsidR="00000000" w:rsidRDefault="00027501">
      <w:pPr>
        <w:pStyle w:val="a0"/>
        <w:rPr>
          <w:rFonts w:hint="cs"/>
          <w:rtl/>
        </w:rPr>
      </w:pPr>
    </w:p>
    <w:p w14:paraId="16AC7AE9" w14:textId="77777777" w:rsidR="00000000" w:rsidRDefault="00027501">
      <w:pPr>
        <w:pStyle w:val="-"/>
        <w:rPr>
          <w:rtl/>
        </w:rPr>
      </w:pPr>
      <w:bookmarkStart w:id="755" w:name="FS000001052T21_01_2004_20_47_55C"/>
      <w:bookmarkEnd w:id="755"/>
      <w:r>
        <w:rPr>
          <w:rtl/>
        </w:rPr>
        <w:t>אילן ליבוביץ (שינוי):</w:t>
      </w:r>
    </w:p>
    <w:p w14:paraId="71F40B77" w14:textId="77777777" w:rsidR="00000000" w:rsidRDefault="00027501">
      <w:pPr>
        <w:pStyle w:val="a0"/>
        <w:rPr>
          <w:rtl/>
        </w:rPr>
      </w:pPr>
    </w:p>
    <w:p w14:paraId="3A68D7BB" w14:textId="77777777" w:rsidR="00000000" w:rsidRDefault="00027501">
      <w:pPr>
        <w:pStyle w:val="a0"/>
        <w:rPr>
          <w:rFonts w:hint="cs"/>
          <w:rtl/>
        </w:rPr>
      </w:pPr>
      <w:r>
        <w:rPr>
          <w:rFonts w:hint="cs"/>
          <w:rtl/>
        </w:rPr>
        <w:t>אד</w:t>
      </w:r>
      <w:r>
        <w:rPr>
          <w:rFonts w:hint="cs"/>
          <w:rtl/>
        </w:rPr>
        <w:t xml:space="preserve">וני השר, במסגרת הדיונים בוועדת הכלכלה על חוק ההסדרים סוכם שרשות הדואר תבוא בדברים עם איגוד סוכני הדואר ותסכם אתו הסדר עד 31 בחודש הזה. נכון להבוקר עדיין לא התחיל המשא-ומתן עם איגוד סוכני הדואר. בשבוע הבא מסתיימים הסכמי הזכיינות של כל סוכני הדואר, ובעצם הם </w:t>
      </w:r>
      <w:r>
        <w:rPr>
          <w:rFonts w:hint="cs"/>
          <w:rtl/>
        </w:rPr>
        <w:t xml:space="preserve">יצטרכו לחדול מלפעול. בעצם אף אחד לא מטפל בנושא הזה. מדובר ב-450 סוכנויות דואר ברחבי הארץ, בלמעלה מ-2,000 משפחות של עובדים שיישארו ללא עבודה, ושירות רחב לציבור רחב של אזרחים שייפגע מסגירת הסוכנויות האלה. </w:t>
      </w:r>
    </w:p>
    <w:p w14:paraId="6328F261" w14:textId="77777777" w:rsidR="00000000" w:rsidRDefault="00027501">
      <w:pPr>
        <w:pStyle w:val="a"/>
        <w:rPr>
          <w:rtl/>
        </w:rPr>
      </w:pPr>
      <w:bookmarkStart w:id="756" w:name="FS000000474T21_01_2004_20_49_36"/>
      <w:bookmarkEnd w:id="756"/>
    </w:p>
    <w:p w14:paraId="34E75E16" w14:textId="77777777" w:rsidR="00000000" w:rsidRDefault="00027501">
      <w:pPr>
        <w:pStyle w:val="a"/>
        <w:rPr>
          <w:rtl/>
        </w:rPr>
      </w:pPr>
      <w:bookmarkStart w:id="757" w:name="_Toc90038130"/>
      <w:r>
        <w:rPr>
          <w:rFonts w:hint="eastAsia"/>
          <w:rtl/>
        </w:rPr>
        <w:t>השר</w:t>
      </w:r>
      <w:r>
        <w:rPr>
          <w:rtl/>
        </w:rPr>
        <w:t xml:space="preserve"> גדעון עזרא:</w:t>
      </w:r>
      <w:bookmarkEnd w:id="757"/>
    </w:p>
    <w:p w14:paraId="2B114C95" w14:textId="77777777" w:rsidR="00000000" w:rsidRDefault="00027501">
      <w:pPr>
        <w:pStyle w:val="a0"/>
        <w:rPr>
          <w:rFonts w:hint="cs"/>
          <w:rtl/>
        </w:rPr>
      </w:pPr>
    </w:p>
    <w:p w14:paraId="51B3BAC2" w14:textId="77777777" w:rsidR="00000000" w:rsidRDefault="00027501">
      <w:pPr>
        <w:pStyle w:val="a0"/>
        <w:rPr>
          <w:rFonts w:hint="cs"/>
          <w:rtl/>
        </w:rPr>
      </w:pPr>
      <w:r>
        <w:rPr>
          <w:rFonts w:hint="cs"/>
          <w:rtl/>
        </w:rPr>
        <w:t>אני מבקש ממך, אנא תן לי נייר עוד ה</w:t>
      </w:r>
      <w:r>
        <w:rPr>
          <w:rFonts w:hint="cs"/>
          <w:rtl/>
        </w:rPr>
        <w:t xml:space="preserve">ערב, ואני אפנה אליהם. היו גם אלי פניות בנושא הזה, ואני אדאג שזה יגיע אליהם לפני 31 בחודש. </w:t>
      </w:r>
    </w:p>
    <w:p w14:paraId="77107B04" w14:textId="77777777" w:rsidR="00000000" w:rsidRDefault="00027501">
      <w:pPr>
        <w:pStyle w:val="a0"/>
        <w:ind w:firstLine="0"/>
        <w:rPr>
          <w:rFonts w:hint="cs"/>
          <w:b/>
          <w:bCs/>
          <w:rtl/>
        </w:rPr>
      </w:pPr>
    </w:p>
    <w:p w14:paraId="4E4C40CA" w14:textId="77777777" w:rsidR="00000000" w:rsidRDefault="00027501">
      <w:pPr>
        <w:pStyle w:val="a1"/>
        <w:jc w:val="center"/>
        <w:rPr>
          <w:rtl/>
        </w:rPr>
      </w:pPr>
      <w:bookmarkStart w:id="758" w:name="CQ17646FI0017646T21_01_2004_20_50_35"/>
      <w:bookmarkStart w:id="759" w:name="_Toc90038131"/>
      <w:bookmarkEnd w:id="758"/>
      <w:r>
        <w:rPr>
          <w:rFonts w:hint="cs"/>
          <w:rtl/>
        </w:rPr>
        <w:t>7</w:t>
      </w:r>
      <w:r>
        <w:rPr>
          <w:rtl/>
        </w:rPr>
        <w:t>94. תוכניות מסורת בערוץ השני</w:t>
      </w:r>
      <w:bookmarkEnd w:id="759"/>
    </w:p>
    <w:p w14:paraId="5E5E546E" w14:textId="77777777" w:rsidR="00000000" w:rsidRDefault="00027501">
      <w:pPr>
        <w:pStyle w:val="a0"/>
        <w:rPr>
          <w:rFonts w:hint="cs"/>
          <w:rtl/>
        </w:rPr>
      </w:pPr>
    </w:p>
    <w:p w14:paraId="63D9F200" w14:textId="77777777" w:rsidR="00000000" w:rsidRDefault="00027501">
      <w:pPr>
        <w:pStyle w:val="a0"/>
        <w:ind w:firstLine="0"/>
        <w:rPr>
          <w:bCs/>
          <w:u w:val="single"/>
        </w:rPr>
      </w:pPr>
      <w:bookmarkStart w:id="760" w:name="ESQ17646"/>
      <w:bookmarkEnd w:id="760"/>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3B25D55F" w14:textId="77777777" w:rsidR="00000000" w:rsidRDefault="00027501">
      <w:pPr>
        <w:pStyle w:val="a0"/>
        <w:ind w:firstLine="720"/>
      </w:pPr>
      <w:r>
        <w:rPr>
          <w:rtl/>
        </w:rPr>
        <w:t>ביום ח' בכסל</w:t>
      </w:r>
      <w:r>
        <w:rPr>
          <w:rFonts w:hint="cs"/>
          <w:rtl/>
        </w:rPr>
        <w:t>י</w:t>
      </w:r>
      <w:r>
        <w:rPr>
          <w:rtl/>
        </w:rPr>
        <w:t>ו התשס"ד (3 בדצמבר 2003):</w:t>
      </w:r>
    </w:p>
    <w:p w14:paraId="35778284" w14:textId="77777777" w:rsidR="00000000" w:rsidRDefault="00027501">
      <w:pPr>
        <w:pStyle w:val="a0"/>
        <w:rPr>
          <w:rFonts w:hint="cs"/>
          <w:rtl/>
        </w:rPr>
      </w:pPr>
    </w:p>
    <w:p w14:paraId="44D6D619" w14:textId="77777777" w:rsidR="00000000" w:rsidRDefault="00027501">
      <w:pPr>
        <w:pStyle w:val="a0"/>
        <w:rPr>
          <w:rFonts w:hint="cs"/>
        </w:rPr>
      </w:pPr>
    </w:p>
    <w:p w14:paraId="00E05640" w14:textId="77777777" w:rsidR="00000000" w:rsidRDefault="00027501">
      <w:pPr>
        <w:pStyle w:val="a0"/>
        <w:ind w:firstLine="720"/>
      </w:pPr>
      <w:r>
        <w:rPr>
          <w:rFonts w:hint="cs"/>
          <w:rtl/>
        </w:rPr>
        <w:t>ב"</w:t>
      </w:r>
      <w:r>
        <w:rPr>
          <w:rtl/>
        </w:rPr>
        <w:t>מעריב</w:t>
      </w:r>
      <w:r>
        <w:rPr>
          <w:rFonts w:hint="cs"/>
          <w:rtl/>
        </w:rPr>
        <w:t xml:space="preserve">" פורסם </w:t>
      </w:r>
      <w:r>
        <w:rPr>
          <w:rtl/>
        </w:rPr>
        <w:t xml:space="preserve">על הנחיה חדשה </w:t>
      </w:r>
      <w:r>
        <w:rPr>
          <w:rFonts w:hint="cs"/>
          <w:rtl/>
        </w:rPr>
        <w:t>לשלש</w:t>
      </w:r>
      <w:r>
        <w:rPr>
          <w:rtl/>
        </w:rPr>
        <w:t xml:space="preserve"> את </w:t>
      </w:r>
      <w:r>
        <w:rPr>
          <w:rFonts w:hint="cs"/>
          <w:rtl/>
        </w:rPr>
        <w:t>מספר שעות השידור</w:t>
      </w:r>
      <w:r>
        <w:rPr>
          <w:rFonts w:hint="cs"/>
          <w:rtl/>
        </w:rPr>
        <w:t xml:space="preserve"> של </w:t>
      </w:r>
      <w:r>
        <w:rPr>
          <w:rtl/>
        </w:rPr>
        <w:t>תוכניות מסורת</w:t>
      </w:r>
      <w:r>
        <w:rPr>
          <w:rFonts w:hint="cs"/>
          <w:rtl/>
        </w:rPr>
        <w:t xml:space="preserve"> בערוץ השני</w:t>
      </w:r>
      <w:r>
        <w:rPr>
          <w:rtl/>
        </w:rPr>
        <w:t>.</w:t>
      </w:r>
    </w:p>
    <w:p w14:paraId="39598E92" w14:textId="77777777" w:rsidR="00000000" w:rsidRDefault="00027501">
      <w:pPr>
        <w:pStyle w:val="a0"/>
        <w:ind w:firstLine="720"/>
      </w:pPr>
    </w:p>
    <w:p w14:paraId="3BBF4F28" w14:textId="77777777" w:rsidR="00000000" w:rsidRDefault="00027501">
      <w:pPr>
        <w:pStyle w:val="a0"/>
        <w:ind w:firstLine="720"/>
      </w:pPr>
      <w:r>
        <w:rPr>
          <w:rFonts w:hint="cs"/>
          <w:rtl/>
        </w:rPr>
        <w:t>רצוני לשאול</w:t>
      </w:r>
      <w:r>
        <w:rPr>
          <w:rtl/>
        </w:rPr>
        <w:t>:</w:t>
      </w:r>
    </w:p>
    <w:p w14:paraId="354C87DA" w14:textId="77777777" w:rsidR="00000000" w:rsidRDefault="00027501">
      <w:pPr>
        <w:pStyle w:val="a0"/>
        <w:ind w:firstLine="720"/>
      </w:pPr>
    </w:p>
    <w:p w14:paraId="54047343" w14:textId="77777777" w:rsidR="00000000" w:rsidRDefault="00027501">
      <w:pPr>
        <w:pStyle w:val="a0"/>
        <w:ind w:firstLine="720"/>
        <w:rPr>
          <w:rtl/>
        </w:rPr>
      </w:pPr>
      <w:r>
        <w:rPr>
          <w:rFonts w:hint="cs"/>
          <w:rtl/>
        </w:rPr>
        <w:t>1. האם הידיעה נכונה</w:t>
      </w:r>
      <w:r>
        <w:rPr>
          <w:rtl/>
        </w:rPr>
        <w:t>?</w:t>
      </w:r>
    </w:p>
    <w:p w14:paraId="49C6AC9A" w14:textId="77777777" w:rsidR="00000000" w:rsidRDefault="00027501">
      <w:pPr>
        <w:pStyle w:val="a0"/>
        <w:ind w:firstLine="720"/>
        <w:rPr>
          <w:rtl/>
        </w:rPr>
      </w:pPr>
    </w:p>
    <w:p w14:paraId="65D872EC" w14:textId="77777777" w:rsidR="00000000" w:rsidRDefault="00027501">
      <w:pPr>
        <w:pStyle w:val="a0"/>
        <w:ind w:firstLine="720"/>
        <w:rPr>
          <w:rtl/>
        </w:rPr>
      </w:pPr>
      <w:r>
        <w:rPr>
          <w:rFonts w:hint="cs"/>
          <w:rtl/>
        </w:rPr>
        <w:t xml:space="preserve">2. </w:t>
      </w:r>
      <w:r>
        <w:rPr>
          <w:rtl/>
        </w:rPr>
        <w:t xml:space="preserve">כמה </w:t>
      </w:r>
      <w:r>
        <w:rPr>
          <w:rFonts w:hint="cs"/>
          <w:rtl/>
        </w:rPr>
        <w:t>שעות שידור מחויב הערוץ השני להקדיש לתוכניות</w:t>
      </w:r>
      <w:r>
        <w:rPr>
          <w:rtl/>
        </w:rPr>
        <w:t xml:space="preserve"> דת ומסורת?</w:t>
      </w:r>
    </w:p>
    <w:p w14:paraId="3BBDC5EA" w14:textId="77777777" w:rsidR="00000000" w:rsidRDefault="00027501">
      <w:pPr>
        <w:pStyle w:val="a0"/>
        <w:ind w:firstLine="720"/>
        <w:rPr>
          <w:rtl/>
        </w:rPr>
      </w:pPr>
    </w:p>
    <w:p w14:paraId="7A5E7759" w14:textId="77777777" w:rsidR="00000000" w:rsidRDefault="00027501">
      <w:pPr>
        <w:pStyle w:val="a0"/>
        <w:ind w:firstLine="720"/>
        <w:rPr>
          <w:rtl/>
        </w:rPr>
      </w:pPr>
      <w:r>
        <w:rPr>
          <w:rFonts w:hint="cs"/>
          <w:rtl/>
        </w:rPr>
        <w:t xml:space="preserve">3. </w:t>
      </w:r>
      <w:r>
        <w:rPr>
          <w:rtl/>
        </w:rPr>
        <w:t>האם הוא מק</w:t>
      </w:r>
      <w:r>
        <w:rPr>
          <w:rFonts w:hint="cs"/>
          <w:rtl/>
        </w:rPr>
        <w:t>י</w:t>
      </w:r>
      <w:r>
        <w:rPr>
          <w:rtl/>
        </w:rPr>
        <w:t>ים את חובתו</w:t>
      </w:r>
      <w:r>
        <w:rPr>
          <w:rFonts w:hint="cs"/>
          <w:rtl/>
        </w:rPr>
        <w:t xml:space="preserve">, ואם כן </w:t>
      </w:r>
      <w:r>
        <w:rPr>
          <w:rFonts w:hint="eastAsia"/>
          <w:rtl/>
        </w:rPr>
        <w:t>–</w:t>
      </w:r>
      <w:r>
        <w:rPr>
          <w:rFonts w:hint="cs"/>
          <w:rtl/>
        </w:rPr>
        <w:t xml:space="preserve"> </w:t>
      </w:r>
      <w:r>
        <w:rPr>
          <w:rtl/>
        </w:rPr>
        <w:t>בא</w:t>
      </w:r>
      <w:r>
        <w:rPr>
          <w:rFonts w:hint="cs"/>
          <w:rtl/>
        </w:rPr>
        <w:t>י</w:t>
      </w:r>
      <w:r>
        <w:rPr>
          <w:rtl/>
        </w:rPr>
        <w:t>לו תוכניות מדובר?</w:t>
      </w:r>
    </w:p>
    <w:p w14:paraId="15158D44" w14:textId="77777777" w:rsidR="00000000" w:rsidRDefault="00027501">
      <w:pPr>
        <w:pStyle w:val="a0"/>
        <w:ind w:firstLine="720"/>
        <w:rPr>
          <w:rtl/>
        </w:rPr>
      </w:pPr>
    </w:p>
    <w:p w14:paraId="76D92DF6" w14:textId="77777777" w:rsidR="00000000" w:rsidRDefault="00027501">
      <w:pPr>
        <w:pStyle w:val="a0"/>
        <w:ind w:firstLine="0"/>
        <w:rPr>
          <w:rFonts w:hint="cs"/>
          <w:b/>
          <w:bCs/>
          <w:u w:val="single"/>
          <w:rtl/>
        </w:rPr>
      </w:pPr>
      <w:r>
        <w:rPr>
          <w:rFonts w:hint="cs"/>
          <w:b/>
          <w:bCs/>
          <w:u w:val="single"/>
          <w:rtl/>
        </w:rPr>
        <w:t>תשובת השר גדעון עזרא:</w:t>
      </w:r>
    </w:p>
    <w:p w14:paraId="04C5226B" w14:textId="77777777" w:rsidR="00000000" w:rsidRDefault="00027501">
      <w:pPr>
        <w:pStyle w:val="a0"/>
        <w:ind w:firstLine="0"/>
        <w:rPr>
          <w:rFonts w:hint="cs"/>
          <w:b/>
          <w:rtl/>
        </w:rPr>
      </w:pPr>
      <w:r>
        <w:rPr>
          <w:rFonts w:hint="cs"/>
          <w:b/>
          <w:rtl/>
        </w:rPr>
        <w:t>(לא נקראה, נמסרה לפרוטוקול)</w:t>
      </w:r>
    </w:p>
    <w:p w14:paraId="19C613A7" w14:textId="77777777" w:rsidR="00000000" w:rsidRDefault="00027501">
      <w:pPr>
        <w:pStyle w:val="a0"/>
        <w:rPr>
          <w:rFonts w:hint="cs"/>
          <w:rtl/>
        </w:rPr>
      </w:pPr>
    </w:p>
    <w:p w14:paraId="5EECAAA8" w14:textId="77777777" w:rsidR="00000000" w:rsidRDefault="00027501">
      <w:pPr>
        <w:pStyle w:val="a0"/>
        <w:rPr>
          <w:rFonts w:hint="cs"/>
          <w:rtl/>
        </w:rPr>
      </w:pPr>
      <w:r>
        <w:rPr>
          <w:rFonts w:hint="cs"/>
          <w:rtl/>
        </w:rPr>
        <w:t>1-2. כללי הרשות ה</w:t>
      </w:r>
      <w:r>
        <w:rPr>
          <w:rFonts w:hint="cs"/>
          <w:rtl/>
        </w:rPr>
        <w:t xml:space="preserve">שנייה לטלוויזיה ולרדיו (שידורי תוכניות טלוויזיה בידי בעל זיכיון), התשס"ג-2002, קובעים מכסה של 26 שעות של תוכניות דת ומסורת בשנה, לערוץ-2 ולערוץ-10. </w:t>
      </w:r>
    </w:p>
    <w:p w14:paraId="385BE9B1" w14:textId="77777777" w:rsidR="00000000" w:rsidRDefault="00027501">
      <w:pPr>
        <w:pStyle w:val="a0"/>
        <w:rPr>
          <w:rFonts w:hint="cs"/>
          <w:rtl/>
        </w:rPr>
      </w:pPr>
    </w:p>
    <w:p w14:paraId="3920EC0A" w14:textId="77777777" w:rsidR="00000000" w:rsidRDefault="00027501">
      <w:pPr>
        <w:pStyle w:val="a0"/>
        <w:rPr>
          <w:rFonts w:hint="cs"/>
          <w:rtl/>
        </w:rPr>
      </w:pPr>
      <w:r>
        <w:rPr>
          <w:rFonts w:hint="cs"/>
          <w:rtl/>
        </w:rPr>
        <w:t>בימים האחרונים אישרה מועצת הרשות השנייה תיקון לכללי התוכניות, ועל-פיו תוגדל מכסה זו ל-39 שעות בשנה של תוכנ</w:t>
      </w:r>
      <w:r>
        <w:rPr>
          <w:rFonts w:hint="cs"/>
          <w:rtl/>
        </w:rPr>
        <w:t xml:space="preserve">יות מורשת ותרבות ישראל - הגדרה חדשה לתוכניות דת ומסורת - לכל אחד מהערוצים המסחריים. </w:t>
      </w:r>
    </w:p>
    <w:p w14:paraId="3F0C1313" w14:textId="77777777" w:rsidR="00000000" w:rsidRDefault="00027501">
      <w:pPr>
        <w:pStyle w:val="a0"/>
        <w:rPr>
          <w:rFonts w:hint="cs"/>
          <w:rtl/>
        </w:rPr>
      </w:pPr>
    </w:p>
    <w:p w14:paraId="4D4498C4" w14:textId="77777777" w:rsidR="00000000" w:rsidRDefault="00027501">
      <w:pPr>
        <w:pStyle w:val="a0"/>
        <w:rPr>
          <w:rFonts w:hint="cs"/>
          <w:rtl/>
        </w:rPr>
      </w:pPr>
      <w:r>
        <w:rPr>
          <w:rFonts w:hint="cs"/>
          <w:rtl/>
        </w:rPr>
        <w:t>3. יש לציין כי זכייני ערוץ-2 שידרו בשנים האחרונות תוכניות דת ומסורת מעבר למכסות הנדרשות - בשנת 2001 שודרו 71 שעות של תוכניות דת ומסורת על-ידי זכייני ערוץ-2; בשנת 2002 שוד</w:t>
      </w:r>
      <w:r>
        <w:rPr>
          <w:rFonts w:hint="cs"/>
          <w:rtl/>
        </w:rPr>
        <w:t xml:space="preserve">רו 71 שעות, 32 שעות מעבר למכסה הנדרשת. </w:t>
      </w:r>
    </w:p>
    <w:p w14:paraId="5BA58160" w14:textId="77777777" w:rsidR="00000000" w:rsidRDefault="00027501">
      <w:pPr>
        <w:pStyle w:val="a0"/>
        <w:rPr>
          <w:rFonts w:hint="cs"/>
          <w:rtl/>
        </w:rPr>
      </w:pPr>
    </w:p>
    <w:p w14:paraId="77612879" w14:textId="77777777" w:rsidR="00000000" w:rsidRDefault="00027501">
      <w:pPr>
        <w:pStyle w:val="a0"/>
        <w:rPr>
          <w:rFonts w:hint="cs"/>
          <w:rtl/>
        </w:rPr>
      </w:pPr>
      <w:r>
        <w:rPr>
          <w:rFonts w:hint="cs"/>
          <w:rtl/>
        </w:rPr>
        <w:t xml:space="preserve">תוכניות המסורת המשודרות בתקופה האחרונה בערוץ-2 הן: "רגע עם גפני" </w:t>
      </w:r>
      <w:r>
        <w:rPr>
          <w:rtl/>
        </w:rPr>
        <w:t>–</w:t>
      </w:r>
      <w:r>
        <w:rPr>
          <w:rFonts w:hint="cs"/>
          <w:rtl/>
        </w:rPr>
        <w:t xml:space="preserve"> ימים שלישי ושישי, 06:38, הרב מרדכי גפני בוחן קטעים מתוך השירה הישראלית העכשווית תוך כדי דיאלוג מתמיד עם נושאים קבליים-תנ"כיים; תוכנית פרשת השבוע </w:t>
      </w:r>
      <w:r>
        <w:rPr>
          <w:rtl/>
        </w:rPr>
        <w:t>–</w:t>
      </w:r>
      <w:r>
        <w:rPr>
          <w:rFonts w:hint="cs"/>
          <w:rtl/>
        </w:rPr>
        <w:t xml:space="preserve"> י</w:t>
      </w:r>
      <w:r>
        <w:rPr>
          <w:rFonts w:hint="cs"/>
          <w:rtl/>
        </w:rPr>
        <w:t xml:space="preserve">ום שישי, 09:33, תוכנית הדנה בסוגיות שקשורות בענייני היום ומציעה את הפרשנות ההלכתית להן; פסטיבל "הקהל" </w:t>
      </w:r>
      <w:r>
        <w:rPr>
          <w:rtl/>
        </w:rPr>
        <w:t>–</w:t>
      </w:r>
      <w:r>
        <w:rPr>
          <w:rFonts w:hint="cs"/>
          <w:rtl/>
        </w:rPr>
        <w:t xml:space="preserve"> יום רביעי, 03:30,  כנסים המאורגנים על-ידי כמה גופים, ובהם התנועה הקיבוצית, התנועה הקונסרבטיבית, התנועה האורתודוקסית הציונית-הלאומית והתנועה הרפורמית. הת</w:t>
      </w:r>
      <w:r>
        <w:rPr>
          <w:rFonts w:hint="cs"/>
          <w:rtl/>
        </w:rPr>
        <w:t xml:space="preserve">וכניות עוסקות בדיונים בסוגיות שונות בדת היהודית ובחברה הישראלית. בין המשתתפים - רבנים, פרופסורים, דוקטורים, עיתונאים, ארכיאולוגים, עורכי-דין ועוד אנשי תיווך בחברה הישראלית; "העולם על-פי פוירשטיין" </w:t>
      </w:r>
      <w:r>
        <w:rPr>
          <w:rtl/>
        </w:rPr>
        <w:t>–</w:t>
      </w:r>
      <w:r>
        <w:rPr>
          <w:rFonts w:hint="cs"/>
          <w:rtl/>
        </w:rPr>
        <w:t xml:space="preserve"> ימי שישי, 16:30. את התוכנית מנחה אהרן פוירשטיין ומלווה או</w:t>
      </w:r>
      <w:r>
        <w:rPr>
          <w:rFonts w:hint="cs"/>
          <w:rtl/>
        </w:rPr>
        <w:t xml:space="preserve">תו נורית הדר. מוקד התוכנית הוא ניסיון להבין ערכים מן העולם היהודי ומה הם אומרים לנו כיהודים החיים כאן ועכשיו בעולם המודרני המסובך. בכל תוכנית מוצג לצופים נושא מתוך העולם היהודי הקשור לפרשת השבוע אך רלוונטי לחיינו. </w:t>
      </w:r>
    </w:p>
    <w:p w14:paraId="655A99AC" w14:textId="77777777" w:rsidR="00000000" w:rsidRDefault="00027501">
      <w:pPr>
        <w:pStyle w:val="a0"/>
        <w:rPr>
          <w:rFonts w:hint="cs"/>
          <w:rtl/>
        </w:rPr>
      </w:pPr>
    </w:p>
    <w:p w14:paraId="5FC65517" w14:textId="77777777" w:rsidR="00000000" w:rsidRDefault="00027501">
      <w:pPr>
        <w:pStyle w:val="a1"/>
        <w:jc w:val="center"/>
        <w:rPr>
          <w:rtl/>
        </w:rPr>
      </w:pPr>
      <w:bookmarkStart w:id="761" w:name="CQ18851FI0018851T21_01_2004_21_02_23"/>
      <w:bookmarkStart w:id="762" w:name="_Toc90038132"/>
      <w:bookmarkEnd w:id="761"/>
      <w:r>
        <w:rPr>
          <w:rtl/>
        </w:rPr>
        <w:t>912. פיקוח על תוכניות טלוויזיה אינטראקטי</w:t>
      </w:r>
      <w:r>
        <w:rPr>
          <w:rtl/>
        </w:rPr>
        <w:t>ביות</w:t>
      </w:r>
      <w:bookmarkEnd w:id="762"/>
    </w:p>
    <w:p w14:paraId="56BB4BFD" w14:textId="77777777" w:rsidR="00000000" w:rsidRDefault="00027501">
      <w:pPr>
        <w:pStyle w:val="a0"/>
        <w:rPr>
          <w:rFonts w:hint="cs"/>
          <w:rtl/>
        </w:rPr>
      </w:pPr>
    </w:p>
    <w:p w14:paraId="6A5F13AE" w14:textId="77777777" w:rsidR="00000000" w:rsidRDefault="00027501">
      <w:pPr>
        <w:pStyle w:val="a0"/>
        <w:ind w:firstLine="0"/>
        <w:rPr>
          <w:bCs/>
          <w:u w:val="single"/>
        </w:rPr>
      </w:pPr>
      <w:bookmarkStart w:id="763" w:name="ESQ18851"/>
      <w:bookmarkEnd w:id="763"/>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5C82F431" w14:textId="77777777" w:rsidR="00000000" w:rsidRDefault="00027501">
      <w:pPr>
        <w:pStyle w:val="a0"/>
        <w:ind w:firstLine="720"/>
      </w:pPr>
      <w:r>
        <w:rPr>
          <w:rtl/>
        </w:rPr>
        <w:t>ביום כ"ב בכסל</w:t>
      </w:r>
      <w:r>
        <w:rPr>
          <w:rFonts w:hint="cs"/>
          <w:rtl/>
        </w:rPr>
        <w:t>י</w:t>
      </w:r>
      <w:r>
        <w:rPr>
          <w:rtl/>
        </w:rPr>
        <w:t>ו התשס"ד (17 בדצמבר 2003):</w:t>
      </w:r>
    </w:p>
    <w:p w14:paraId="26DEF0EA" w14:textId="77777777" w:rsidR="00000000" w:rsidRDefault="00027501">
      <w:pPr>
        <w:pStyle w:val="a0"/>
        <w:rPr>
          <w:rFonts w:hint="cs"/>
          <w:rtl/>
        </w:rPr>
      </w:pPr>
    </w:p>
    <w:p w14:paraId="51CD172D" w14:textId="77777777" w:rsidR="00000000" w:rsidRDefault="00027501">
      <w:pPr>
        <w:pStyle w:val="a0"/>
        <w:ind w:firstLine="720"/>
      </w:pPr>
      <w:r>
        <w:rPr>
          <w:rFonts w:hint="cs"/>
          <w:rtl/>
        </w:rPr>
        <w:t>ב</w:t>
      </w:r>
      <w:r>
        <w:rPr>
          <w:rtl/>
        </w:rPr>
        <w:t>"ידיעות אחרונות"</w:t>
      </w:r>
      <w:r>
        <w:rPr>
          <w:rFonts w:hint="cs"/>
          <w:rtl/>
        </w:rPr>
        <w:t xml:space="preserve"> מיום 5 בדצמבר 2003 פורסם,</w:t>
      </w:r>
      <w:r>
        <w:rPr>
          <w:rtl/>
        </w:rPr>
        <w:t xml:space="preserve"> שתוכניות טלוויזיה אינטראקטיביות המזמינות צופים להתקשר ולהביע דעה או להשתתף במשחק </w:t>
      </w:r>
      <w:r>
        <w:rPr>
          <w:rFonts w:hint="cs"/>
          <w:rtl/>
        </w:rPr>
        <w:t>אינן</w:t>
      </w:r>
      <w:r>
        <w:rPr>
          <w:rtl/>
        </w:rPr>
        <w:t xml:space="preserve"> מיידעות את הצופים על העלות הגבוהה של </w:t>
      </w:r>
      <w:r>
        <w:rPr>
          <w:rtl/>
        </w:rPr>
        <w:t xml:space="preserve">השיחות. כמו כן, לצופים לא ניתנת האופציה הזולה של התקשרות באמצעות </w:t>
      </w:r>
      <w:r>
        <w:rPr>
          <w:rFonts w:hint="cs"/>
          <w:rtl/>
        </w:rPr>
        <w:t>"</w:t>
      </w:r>
      <w:r>
        <w:rPr>
          <w:rtl/>
        </w:rPr>
        <w:t>בזק</w:t>
      </w:r>
      <w:r>
        <w:rPr>
          <w:rFonts w:hint="cs"/>
          <w:rtl/>
        </w:rPr>
        <w:t>"</w:t>
      </w:r>
      <w:r>
        <w:rPr>
          <w:rtl/>
        </w:rPr>
        <w:t xml:space="preserve">. </w:t>
      </w:r>
    </w:p>
    <w:p w14:paraId="43FEEED7" w14:textId="77777777" w:rsidR="00000000" w:rsidRDefault="00027501">
      <w:pPr>
        <w:pStyle w:val="a0"/>
        <w:ind w:firstLine="720"/>
      </w:pPr>
    </w:p>
    <w:p w14:paraId="261D919D" w14:textId="77777777" w:rsidR="00000000" w:rsidRDefault="00027501">
      <w:pPr>
        <w:pStyle w:val="a0"/>
        <w:ind w:firstLine="720"/>
      </w:pPr>
      <w:r>
        <w:rPr>
          <w:rFonts w:hint="cs"/>
          <w:rtl/>
        </w:rPr>
        <w:t>רצוני לשאול</w:t>
      </w:r>
      <w:r>
        <w:rPr>
          <w:rtl/>
        </w:rPr>
        <w:t>:</w:t>
      </w:r>
    </w:p>
    <w:p w14:paraId="5767EFE7" w14:textId="77777777" w:rsidR="00000000" w:rsidRDefault="00027501">
      <w:pPr>
        <w:pStyle w:val="a0"/>
        <w:ind w:firstLine="720"/>
      </w:pPr>
    </w:p>
    <w:p w14:paraId="496B4FC7" w14:textId="77777777" w:rsidR="00000000" w:rsidRDefault="00027501">
      <w:pPr>
        <w:pStyle w:val="a0"/>
        <w:ind w:firstLine="720"/>
        <w:rPr>
          <w:rtl/>
        </w:rPr>
      </w:pPr>
      <w:r>
        <w:rPr>
          <w:rtl/>
        </w:rPr>
        <w:t xml:space="preserve">1. </w:t>
      </w:r>
      <w:r>
        <w:rPr>
          <w:rFonts w:hint="cs"/>
          <w:rtl/>
        </w:rPr>
        <w:t>מדוע אין מציינים</w:t>
      </w:r>
      <w:r>
        <w:rPr>
          <w:rtl/>
        </w:rPr>
        <w:t xml:space="preserve"> </w:t>
      </w:r>
      <w:r>
        <w:rPr>
          <w:rFonts w:hint="cs"/>
          <w:rtl/>
        </w:rPr>
        <w:t xml:space="preserve">את </w:t>
      </w:r>
      <w:r>
        <w:rPr>
          <w:rtl/>
        </w:rPr>
        <w:t>עלות השיחה באופן בולט?</w:t>
      </w:r>
    </w:p>
    <w:p w14:paraId="34E05D7C" w14:textId="77777777" w:rsidR="00000000" w:rsidRDefault="00027501">
      <w:pPr>
        <w:pStyle w:val="a0"/>
        <w:ind w:firstLine="720"/>
        <w:rPr>
          <w:rtl/>
        </w:rPr>
      </w:pPr>
    </w:p>
    <w:p w14:paraId="1E6F2FDF" w14:textId="77777777" w:rsidR="00000000" w:rsidRDefault="00027501">
      <w:pPr>
        <w:pStyle w:val="a0"/>
        <w:ind w:firstLine="720"/>
        <w:rPr>
          <w:rtl/>
        </w:rPr>
      </w:pPr>
      <w:r>
        <w:rPr>
          <w:rtl/>
        </w:rPr>
        <w:t xml:space="preserve">2. מדוע אין אופציית התקשרות דרך </w:t>
      </w:r>
      <w:r>
        <w:rPr>
          <w:rFonts w:hint="cs"/>
          <w:rtl/>
        </w:rPr>
        <w:t>"</w:t>
      </w:r>
      <w:r>
        <w:rPr>
          <w:rtl/>
        </w:rPr>
        <w:t>בזק</w:t>
      </w:r>
      <w:r>
        <w:rPr>
          <w:rFonts w:hint="cs"/>
          <w:rtl/>
        </w:rPr>
        <w:t>"</w:t>
      </w:r>
      <w:r>
        <w:rPr>
          <w:rtl/>
        </w:rPr>
        <w:t>?</w:t>
      </w:r>
    </w:p>
    <w:p w14:paraId="2A8C3EFA" w14:textId="77777777" w:rsidR="00000000" w:rsidRDefault="00027501">
      <w:pPr>
        <w:pStyle w:val="a0"/>
        <w:ind w:firstLine="720"/>
        <w:rPr>
          <w:rtl/>
        </w:rPr>
      </w:pPr>
    </w:p>
    <w:p w14:paraId="6158C2CD" w14:textId="77777777" w:rsidR="00000000" w:rsidRDefault="00027501">
      <w:pPr>
        <w:pStyle w:val="a0"/>
        <w:ind w:firstLine="720"/>
        <w:rPr>
          <w:rtl/>
        </w:rPr>
      </w:pPr>
      <w:r>
        <w:rPr>
          <w:rtl/>
        </w:rPr>
        <w:t xml:space="preserve">3. </w:t>
      </w:r>
      <w:r>
        <w:rPr>
          <w:rFonts w:hint="cs"/>
          <w:rtl/>
        </w:rPr>
        <w:t>האם יוסדר</w:t>
      </w:r>
      <w:r>
        <w:rPr>
          <w:rtl/>
        </w:rPr>
        <w:t xml:space="preserve"> הפיקוח על הנושא</w:t>
      </w:r>
      <w:r>
        <w:rPr>
          <w:rFonts w:hint="cs"/>
          <w:rtl/>
        </w:rPr>
        <w:t>, ואם כן - כיצד</w:t>
      </w:r>
      <w:r>
        <w:rPr>
          <w:rtl/>
        </w:rPr>
        <w:t>?</w:t>
      </w:r>
    </w:p>
    <w:p w14:paraId="25362557" w14:textId="77777777" w:rsidR="00000000" w:rsidRDefault="00027501">
      <w:pPr>
        <w:pStyle w:val="a0"/>
        <w:ind w:firstLine="720"/>
        <w:rPr>
          <w:rtl/>
        </w:rPr>
      </w:pPr>
    </w:p>
    <w:p w14:paraId="29433F8B" w14:textId="77777777" w:rsidR="00000000" w:rsidRDefault="00027501">
      <w:pPr>
        <w:pStyle w:val="a0"/>
        <w:ind w:firstLine="0"/>
        <w:rPr>
          <w:rFonts w:hint="cs"/>
          <w:b/>
          <w:bCs/>
          <w:u w:val="single"/>
          <w:rtl/>
        </w:rPr>
      </w:pPr>
      <w:r>
        <w:rPr>
          <w:rFonts w:hint="cs"/>
          <w:b/>
          <w:bCs/>
          <w:u w:val="single"/>
          <w:rtl/>
        </w:rPr>
        <w:t>תשובת השר גדעון עזרא:</w:t>
      </w:r>
    </w:p>
    <w:p w14:paraId="13E96F2C" w14:textId="77777777" w:rsidR="00000000" w:rsidRDefault="00027501">
      <w:pPr>
        <w:pStyle w:val="a0"/>
        <w:ind w:firstLine="0"/>
        <w:rPr>
          <w:rFonts w:hint="cs"/>
          <w:b/>
          <w:rtl/>
        </w:rPr>
      </w:pPr>
      <w:r>
        <w:rPr>
          <w:rFonts w:hint="cs"/>
          <w:b/>
          <w:rtl/>
        </w:rPr>
        <w:t>(לא נקראה, נמ</w:t>
      </w:r>
      <w:r>
        <w:rPr>
          <w:rFonts w:hint="cs"/>
          <w:b/>
          <w:rtl/>
        </w:rPr>
        <w:t>סרה לפרוטוקול)</w:t>
      </w:r>
    </w:p>
    <w:p w14:paraId="7D5A9CE2" w14:textId="77777777" w:rsidR="00000000" w:rsidRDefault="00027501">
      <w:pPr>
        <w:pStyle w:val="a0"/>
        <w:rPr>
          <w:rFonts w:hint="cs"/>
          <w:b/>
          <w:rtl/>
        </w:rPr>
      </w:pPr>
    </w:p>
    <w:p w14:paraId="18418942" w14:textId="77777777" w:rsidR="00000000" w:rsidRDefault="00027501">
      <w:pPr>
        <w:pStyle w:val="a0"/>
        <w:ind w:firstLine="720"/>
        <w:rPr>
          <w:rFonts w:hint="cs"/>
          <w:b/>
          <w:rtl/>
        </w:rPr>
      </w:pPr>
      <w:r>
        <w:rPr>
          <w:rFonts w:hint="cs"/>
          <w:b/>
          <w:rtl/>
        </w:rPr>
        <w:t xml:space="preserve">1. תוכניות הטלוויזיה האינטראקטיביות משודרות בערוצי הטלוויזיה של ערוץ-2 וערוץ-10, המפוקחים על-ידי הרשות השנייה לטלוויזיה ורדיו, ובערוצי השידורים של חברות הכבלים והלוויין, המפוקחים על-ידי המועצה לשידורי כבלים ולשידורי לוויין. בערוצים המשדרים </w:t>
      </w:r>
      <w:r>
        <w:rPr>
          <w:rFonts w:hint="cs"/>
          <w:b/>
          <w:rtl/>
        </w:rPr>
        <w:t xml:space="preserve">שידורים אינטראקטיביים קיימים סוגים שונים של דרכי השתתפות הצופים בשידור. ההשתתפות נעשית באמצעות טלפון, אינטרנט או באמצעות שלט הטלוויזיה. </w:t>
      </w:r>
    </w:p>
    <w:p w14:paraId="253B65E5" w14:textId="77777777" w:rsidR="00000000" w:rsidRDefault="00027501">
      <w:pPr>
        <w:pStyle w:val="a0"/>
        <w:rPr>
          <w:rFonts w:hint="cs"/>
          <w:b/>
          <w:rtl/>
        </w:rPr>
      </w:pPr>
    </w:p>
    <w:p w14:paraId="72C0CF84" w14:textId="77777777" w:rsidR="00000000" w:rsidRDefault="00027501">
      <w:pPr>
        <w:pStyle w:val="a0"/>
        <w:ind w:firstLine="720"/>
        <w:rPr>
          <w:rFonts w:hint="cs"/>
          <w:b/>
          <w:rtl/>
        </w:rPr>
      </w:pPr>
      <w:r>
        <w:rPr>
          <w:rFonts w:hint="cs"/>
          <w:b/>
          <w:rtl/>
        </w:rPr>
        <w:t xml:space="preserve">נושאי התוכניות ומהות ההתקשרות המוזמנת הם רבים ומגוונים ובעלי אופי שונה זה מזה, ועל כן מחירי השיחות שונים מחברה לחברה. </w:t>
      </w:r>
      <w:r>
        <w:rPr>
          <w:rFonts w:hint="cs"/>
          <w:b/>
          <w:rtl/>
        </w:rPr>
        <w:t>לעתים השוני הוא אף בתוך החברה, מאחר שמחיר השיחה תלוי לעתים במסלול הספציפי שעליו מנוי בעל המכשיר הסלולרי. לפיכך, פרסום של מחיר שיחה שאינו מחיר זהה לכל מתקשר עלול להיות מטעה.</w:t>
      </w:r>
    </w:p>
    <w:p w14:paraId="69E5E62C" w14:textId="77777777" w:rsidR="00000000" w:rsidRDefault="00027501">
      <w:pPr>
        <w:pStyle w:val="a0"/>
        <w:rPr>
          <w:rFonts w:hint="cs"/>
          <w:b/>
          <w:rtl/>
        </w:rPr>
      </w:pPr>
    </w:p>
    <w:p w14:paraId="33BC237E" w14:textId="77777777" w:rsidR="00000000" w:rsidRDefault="00027501">
      <w:pPr>
        <w:pStyle w:val="a0"/>
        <w:ind w:firstLine="720"/>
        <w:rPr>
          <w:rFonts w:hint="cs"/>
          <w:b/>
          <w:rtl/>
        </w:rPr>
      </w:pPr>
      <w:r>
        <w:rPr>
          <w:rFonts w:hint="cs"/>
          <w:b/>
          <w:rtl/>
        </w:rPr>
        <w:t>בנוסף, ברוב התוכניות המשודרות והמזמינות להתקשרות טלפונית, מצוין בגוף התוכנית ובצמו</w:t>
      </w:r>
      <w:r>
        <w:rPr>
          <w:rFonts w:hint="cs"/>
          <w:b/>
          <w:rtl/>
        </w:rPr>
        <w:t>ד למספר הטלפון על המסך, שמחיר השיחה הוא בעלות דקת זמן אוויר רגילה. במקרים שבהם המחיר גבוה וכולל עלות נוספת בשל שירות נלווה נוסף הניתן באמצעות ההתקשרות, העלות, בדרך כלל, מצוינת בכיתוב על המסך, דוגמת התוכנית "הכספת".</w:t>
      </w:r>
    </w:p>
    <w:p w14:paraId="53AA55C4" w14:textId="77777777" w:rsidR="00000000" w:rsidRDefault="00027501">
      <w:pPr>
        <w:pStyle w:val="a0"/>
        <w:rPr>
          <w:rFonts w:hint="cs"/>
          <w:b/>
          <w:rtl/>
        </w:rPr>
      </w:pPr>
    </w:p>
    <w:p w14:paraId="48A9147F" w14:textId="77777777" w:rsidR="00000000" w:rsidRDefault="00027501">
      <w:pPr>
        <w:pStyle w:val="a0"/>
        <w:ind w:firstLine="720"/>
        <w:rPr>
          <w:b/>
        </w:rPr>
      </w:pPr>
      <w:r>
        <w:rPr>
          <w:rFonts w:hint="cs"/>
          <w:b/>
          <w:rtl/>
        </w:rPr>
        <w:t>יצוין כי המועצה לשידורי כבלים ולוויין הו</w:t>
      </w:r>
      <w:r>
        <w:rPr>
          <w:rFonts w:hint="cs"/>
          <w:b/>
          <w:rtl/>
        </w:rPr>
        <w:t>רתה לגופים המפוקחים על-ידה לציין את עלות השיחה או עלות משלוח הודעת ה-</w:t>
      </w:r>
      <w:r>
        <w:rPr>
          <w:bCs/>
        </w:rPr>
        <w:t>SMS</w:t>
      </w:r>
      <w:r>
        <w:rPr>
          <w:rFonts w:hint="cs"/>
          <w:b/>
          <w:rtl/>
        </w:rPr>
        <w:t xml:space="preserve"> באותו אופן, אותה ההבלטה ואותו גודל הפונט שבהם מוצגת ההזמנה להשתתף בשידור. </w:t>
      </w:r>
    </w:p>
    <w:p w14:paraId="1984333E" w14:textId="77777777" w:rsidR="00000000" w:rsidRDefault="00027501">
      <w:pPr>
        <w:pStyle w:val="a0"/>
        <w:rPr>
          <w:rFonts w:hint="cs"/>
          <w:b/>
          <w:rtl/>
        </w:rPr>
      </w:pPr>
    </w:p>
    <w:p w14:paraId="7FAE8299" w14:textId="77777777" w:rsidR="00000000" w:rsidRDefault="00027501">
      <w:pPr>
        <w:pStyle w:val="a0"/>
        <w:ind w:firstLine="720"/>
        <w:rPr>
          <w:rFonts w:hint="cs"/>
          <w:b/>
        </w:rPr>
      </w:pPr>
      <w:r>
        <w:rPr>
          <w:rFonts w:hint="cs"/>
          <w:b/>
          <w:rtl/>
        </w:rPr>
        <w:t>המועצה לשידורי כבלים ולוויין העניקה תשומת לב מיוחדת לשידורים המיועדים לילדים ולנוער. כך, למשל, במסגרת החלטת</w:t>
      </w:r>
      <w:r>
        <w:rPr>
          <w:rFonts w:hint="cs"/>
          <w:b/>
          <w:rtl/>
        </w:rPr>
        <w:t xml:space="preserve"> אישור שידור אשר ניתנה לאחרונה לערוץ אשר הוגדר כערוץ המיועד לבני-נוער, חייבה המועצה את הגוף המשדר לפעול כדלקמן: לציין את עלות השיחה באותו אופן, אותה הבלטה ואותו גודל פונט שבהם מוצגת ההזמנה להשתתף בשידור; להסביר במהלך השידור כי אין לשלוח יותר מהודעה אחת לכל</w:t>
      </w:r>
      <w:r>
        <w:rPr>
          <w:rFonts w:hint="cs"/>
          <w:b/>
          <w:rtl/>
        </w:rPr>
        <w:t xml:space="preserve"> תוכנית וכי הודעותיו של מי שישלח יותר מהודעה אחת לא תופענה על גבי המרקע; לא לאפשר משלוח של יותר מהודעת </w:t>
      </w:r>
      <w:r>
        <w:t>SMS</w:t>
      </w:r>
      <w:r>
        <w:rPr>
          <w:rFonts w:hint="cs"/>
          <w:b/>
          <w:rtl/>
        </w:rPr>
        <w:t xml:space="preserve"> אחת לתוכנית מאותו מכשיר טלפון, לאחר שהתברר כי לרוב המפעילים קיימת היכולת הטכנולוגית לעשות כן; לציין לצדה של כל הזמנה למשלוח הודעות, כי אין לשלוח הודע</w:t>
      </w:r>
      <w:r>
        <w:rPr>
          <w:rFonts w:hint="cs"/>
          <w:b/>
          <w:rtl/>
        </w:rPr>
        <w:t xml:space="preserve">ה ללא הסכמתו של מי שמשלם את חשבון הטלפון; להודיע לכל הלקוחות, באמצעות הודעת </w:t>
      </w:r>
      <w:r>
        <w:rPr>
          <w:rFonts w:hint="cs"/>
          <w:rtl/>
        </w:rPr>
        <w:t>אי-מייל</w:t>
      </w:r>
      <w:r>
        <w:rPr>
          <w:rFonts w:hint="cs"/>
          <w:b/>
          <w:rtl/>
        </w:rPr>
        <w:t xml:space="preserve"> - דואר אלקטרוני המופיע על המרקע של מנויי חברת הלוויין - כי בערוץ מתעתדת לעלות תוכנית המזמינה את הצופים להשפיע על תכניה באמצעות הטלפון.</w:t>
      </w:r>
    </w:p>
    <w:p w14:paraId="64D526CF" w14:textId="77777777" w:rsidR="00000000" w:rsidRDefault="00027501">
      <w:pPr>
        <w:pStyle w:val="a0"/>
        <w:rPr>
          <w:rFonts w:hint="cs"/>
          <w:b/>
          <w:rtl/>
        </w:rPr>
      </w:pPr>
    </w:p>
    <w:p w14:paraId="603EBD85" w14:textId="77777777" w:rsidR="00000000" w:rsidRDefault="00027501">
      <w:pPr>
        <w:pStyle w:val="a0"/>
        <w:rPr>
          <w:rFonts w:hint="cs"/>
          <w:b/>
          <w:rtl/>
        </w:rPr>
      </w:pPr>
      <w:r>
        <w:rPr>
          <w:rFonts w:hint="cs"/>
          <w:b/>
          <w:rtl/>
        </w:rPr>
        <w:t>2. אשר לשאלתך מדוע אין אופציית התקשר</w:t>
      </w:r>
      <w:r>
        <w:rPr>
          <w:rFonts w:hint="cs"/>
          <w:b/>
          <w:rtl/>
        </w:rPr>
        <w:t xml:space="preserve">ות דרך "בזק" - ראשית, יצוין כי ההתקשרויות שמבצעים בעלי הזיכיונות של הערוצים המסחריים וחברות הכבלים והלוויין עם חברות הטלפונים הינה בגדר התקשרות עסקית, המלווה בשיקולים כלכליים. לאור זאת, אין זה נכון שמשרד התקשורת ינחה או יתנה התקשרויות אלו. </w:t>
      </w:r>
    </w:p>
    <w:p w14:paraId="61F98DDA" w14:textId="77777777" w:rsidR="00000000" w:rsidRDefault="00027501">
      <w:pPr>
        <w:pStyle w:val="a0"/>
        <w:rPr>
          <w:rFonts w:hint="cs"/>
          <w:b/>
          <w:rtl/>
        </w:rPr>
      </w:pPr>
    </w:p>
    <w:p w14:paraId="3DC3CBAC" w14:textId="77777777" w:rsidR="00000000" w:rsidRDefault="00027501">
      <w:pPr>
        <w:pStyle w:val="a0"/>
        <w:rPr>
          <w:rFonts w:hint="cs"/>
          <w:b/>
          <w:rtl/>
        </w:rPr>
      </w:pPr>
      <w:r>
        <w:rPr>
          <w:rFonts w:hint="cs"/>
          <w:b/>
          <w:rtl/>
        </w:rPr>
        <w:t>לאחרונה אישרתי</w:t>
      </w:r>
      <w:r>
        <w:rPr>
          <w:rFonts w:hint="cs"/>
          <w:b/>
          <w:rtl/>
        </w:rPr>
        <w:t xml:space="preserve"> "שירות </w:t>
      </w:r>
      <w:r>
        <w:rPr>
          <w:rFonts w:hint="cs"/>
        </w:rPr>
        <w:t>SMS</w:t>
      </w:r>
      <w:r>
        <w:rPr>
          <w:rFonts w:hint="cs"/>
          <w:b/>
          <w:rtl/>
        </w:rPr>
        <w:t xml:space="preserve">", קבלה ושליחת הודעות בתוך חברת "בזק" ומול מפעילי סלולר ומפ"א </w:t>
      </w:r>
      <w:r>
        <w:rPr>
          <w:b/>
          <w:rtl/>
        </w:rPr>
        <w:t>–</w:t>
      </w:r>
      <w:r>
        <w:rPr>
          <w:rFonts w:hint="cs"/>
          <w:b/>
          <w:rtl/>
        </w:rPr>
        <w:t xml:space="preserve"> מפעיל פנים-ארצי - אחרים שייחתם ביניהם הסכם. שירות זה יתאפשר לקראת כניסת מכשירי ה-</w:t>
      </w:r>
      <w:r>
        <w:rPr>
          <w:rFonts w:hint="cs"/>
        </w:rPr>
        <w:t>DECT</w:t>
      </w:r>
      <w:r>
        <w:rPr>
          <w:rFonts w:hint="cs"/>
          <w:b/>
          <w:rtl/>
        </w:rPr>
        <w:t>. בנוסף, יש תוכניות שבהן ניתן לבצע את ההתקשרות באמצעות קו רגיל, דוגמת טלמסר.</w:t>
      </w:r>
    </w:p>
    <w:p w14:paraId="1B695968" w14:textId="77777777" w:rsidR="00000000" w:rsidRDefault="00027501">
      <w:pPr>
        <w:pStyle w:val="a0"/>
        <w:rPr>
          <w:rFonts w:hint="cs"/>
          <w:b/>
          <w:rtl/>
        </w:rPr>
      </w:pPr>
    </w:p>
    <w:p w14:paraId="3397AF0B" w14:textId="77777777" w:rsidR="00000000" w:rsidRDefault="00027501">
      <w:pPr>
        <w:pStyle w:val="a0"/>
        <w:ind w:firstLine="720"/>
        <w:rPr>
          <w:rFonts w:hint="cs"/>
          <w:b/>
          <w:rtl/>
        </w:rPr>
      </w:pPr>
      <w:r>
        <w:rPr>
          <w:rFonts w:hint="cs"/>
          <w:b/>
          <w:rtl/>
        </w:rPr>
        <w:t>3. משרד התקשורת ער</w:t>
      </w:r>
      <w:r>
        <w:rPr>
          <w:rFonts w:hint="cs"/>
          <w:b/>
          <w:rtl/>
        </w:rPr>
        <w:t xml:space="preserve"> להתרחבות השימוש באלמנטים אינטראקטיביים בשידורי הטלוויזיה בכל הערוצים. מצד אחד, יש לראות בכך צעד אחד נוסף בשיפור הקשר עם הצופה, פיתוח פורמטים ותכנים טלוויזיוניים חדשים כמו גם חידושים טכנולוגיים ושיתופי פעולה עם פלטפורמות תקשורתיות אחרות </w:t>
      </w:r>
      <w:r>
        <w:rPr>
          <w:b/>
          <w:rtl/>
        </w:rPr>
        <w:t>–</w:t>
      </w:r>
      <w:r>
        <w:rPr>
          <w:rFonts w:hint="cs"/>
          <w:b/>
          <w:rtl/>
        </w:rPr>
        <w:t xml:space="preserve"> ועל כך יש לברך. ל</w:t>
      </w:r>
      <w:r>
        <w:rPr>
          <w:rFonts w:hint="cs"/>
          <w:b/>
          <w:rtl/>
        </w:rPr>
        <w:t>צד כך, עלינו להיות ערים ככל שניתן לצורכי הציבור הרחב.</w:t>
      </w:r>
    </w:p>
    <w:p w14:paraId="5D22FEAE" w14:textId="77777777" w:rsidR="00000000" w:rsidRDefault="00027501">
      <w:pPr>
        <w:pStyle w:val="a0"/>
        <w:rPr>
          <w:rFonts w:hint="cs"/>
          <w:b/>
          <w:rtl/>
        </w:rPr>
      </w:pPr>
    </w:p>
    <w:p w14:paraId="22913034" w14:textId="77777777" w:rsidR="00000000" w:rsidRDefault="00027501">
      <w:pPr>
        <w:pStyle w:val="a0"/>
        <w:rPr>
          <w:rFonts w:hint="cs"/>
          <w:b/>
          <w:rtl/>
        </w:rPr>
      </w:pPr>
      <w:r>
        <w:rPr>
          <w:rFonts w:hint="cs"/>
          <w:b/>
          <w:rtl/>
        </w:rPr>
        <w:t>בכוונת הרשות השנייה לטלוויזיה ורדיו לסיים את בדיקתה הפנימית בזמן הקרוב, ולקבל החלטה לגבי תוכניות עתידיות הנושאות אופי של הזמנת התקשרות צופים מהבית.</w:t>
      </w:r>
    </w:p>
    <w:p w14:paraId="36F3104F" w14:textId="77777777" w:rsidR="00000000" w:rsidRDefault="00027501">
      <w:pPr>
        <w:pStyle w:val="a0"/>
        <w:rPr>
          <w:rFonts w:hint="cs"/>
          <w:b/>
          <w:rtl/>
        </w:rPr>
      </w:pPr>
    </w:p>
    <w:p w14:paraId="25C5833D" w14:textId="77777777" w:rsidR="00000000" w:rsidRDefault="00027501">
      <w:pPr>
        <w:pStyle w:val="a0"/>
        <w:rPr>
          <w:rFonts w:hint="cs"/>
          <w:b/>
          <w:rtl/>
        </w:rPr>
      </w:pPr>
      <w:r>
        <w:rPr>
          <w:rFonts w:hint="cs"/>
          <w:b/>
          <w:rtl/>
        </w:rPr>
        <w:t>במינהלת הסדרת השידורים לציבור נערך מחקר מקיף באשר לה</w:t>
      </w:r>
      <w:r>
        <w:rPr>
          <w:rFonts w:hint="cs"/>
          <w:b/>
          <w:rtl/>
        </w:rPr>
        <w:t>סדרת פעילות חדשנית זו, ולאחרונה אף גובשה טיוטת מדיניות אשר תועלה בשבועות הקרובים לאישור המועצה לשידורי כבלים ולשידורי לוויין ותוצא לשימוע ציבורי. בטיוטת המדיניות נקבעו הוראות רבות במטרה להגן על הצופים וליידע אותם באשר לתעריפי השירותים השונים. תשומת לב מיוח</w:t>
      </w:r>
      <w:r>
        <w:rPr>
          <w:rFonts w:hint="cs"/>
          <w:b/>
          <w:rtl/>
        </w:rPr>
        <w:t>דת ניתנה לתוכניות המיועדות לילדים ולנוער במטרה להגביל את היקף הפעילות בתוכניות מסוג זה לגדר הסביר, ובמטרה למנוע לחצים שונים אשר יתמרצו קטינים להשתמש בטלפון שימוש בלתי סביר תוך ניצול לרעה של תמימותם וחוסר ניסיונם, לדוגמה, טיוטת המדיניות אוסרת לעודד קטינים ל</w:t>
      </w:r>
      <w:r>
        <w:rPr>
          <w:rFonts w:hint="cs"/>
          <w:b/>
          <w:rtl/>
        </w:rPr>
        <w:t>עשות שימוש חוזר ונשנה באמצעים טלפוניים לצורך הגברת סיכוייהם לזכות בפרסים וכיוצא בזה.</w:t>
      </w:r>
    </w:p>
    <w:p w14:paraId="25487B27" w14:textId="77777777" w:rsidR="00000000" w:rsidRDefault="00027501">
      <w:pPr>
        <w:pStyle w:val="a0"/>
        <w:rPr>
          <w:rFonts w:hint="cs"/>
          <w:b/>
          <w:rtl/>
        </w:rPr>
      </w:pPr>
    </w:p>
    <w:p w14:paraId="68A93F49" w14:textId="77777777" w:rsidR="00000000" w:rsidRDefault="00027501">
      <w:pPr>
        <w:pStyle w:val="a1"/>
        <w:jc w:val="center"/>
        <w:rPr>
          <w:rtl/>
        </w:rPr>
      </w:pPr>
      <w:bookmarkStart w:id="764" w:name="CQ19175FI0019175T21_01_2004_21_10_09"/>
      <w:bookmarkStart w:id="765" w:name="_Toc90038133"/>
      <w:bookmarkEnd w:id="764"/>
      <w:r>
        <w:rPr>
          <w:rtl/>
        </w:rPr>
        <w:t>943. תיקון תקלות על-ידי חברת "בזק" ביישובים לא-יהוד</w:t>
      </w:r>
      <w:r>
        <w:rPr>
          <w:rFonts w:hint="cs"/>
          <w:rtl/>
        </w:rPr>
        <w:t>י</w:t>
      </w:r>
      <w:r>
        <w:rPr>
          <w:rtl/>
        </w:rPr>
        <w:t>ים</w:t>
      </w:r>
      <w:bookmarkEnd w:id="765"/>
    </w:p>
    <w:p w14:paraId="3FEDD598" w14:textId="77777777" w:rsidR="00000000" w:rsidRDefault="00027501">
      <w:pPr>
        <w:pStyle w:val="a0"/>
        <w:rPr>
          <w:rFonts w:hint="cs"/>
          <w:rtl/>
        </w:rPr>
      </w:pPr>
    </w:p>
    <w:p w14:paraId="22280EA6" w14:textId="77777777" w:rsidR="00000000" w:rsidRDefault="00027501">
      <w:pPr>
        <w:pStyle w:val="a0"/>
        <w:ind w:firstLine="0"/>
        <w:rPr>
          <w:bCs/>
          <w:u w:val="single"/>
        </w:rPr>
      </w:pPr>
      <w:bookmarkStart w:id="766" w:name="ESQ19175"/>
      <w:bookmarkEnd w:id="766"/>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75C6B564" w14:textId="77777777" w:rsidR="00000000" w:rsidRDefault="00027501">
      <w:pPr>
        <w:pStyle w:val="a0"/>
        <w:ind w:firstLine="720"/>
      </w:pPr>
      <w:r>
        <w:rPr>
          <w:rtl/>
        </w:rPr>
        <w:t>ביום כ"ט בכסל</w:t>
      </w:r>
      <w:r>
        <w:rPr>
          <w:rFonts w:hint="cs"/>
          <w:rtl/>
        </w:rPr>
        <w:t>י</w:t>
      </w:r>
      <w:r>
        <w:rPr>
          <w:rtl/>
        </w:rPr>
        <w:t>ו התשס"ד (24 בדצמבר 2003):</w:t>
      </w:r>
    </w:p>
    <w:p w14:paraId="6329BB48" w14:textId="77777777" w:rsidR="00000000" w:rsidRDefault="00027501">
      <w:pPr>
        <w:pStyle w:val="a0"/>
        <w:rPr>
          <w:rFonts w:hint="cs"/>
          <w:rtl/>
        </w:rPr>
      </w:pPr>
    </w:p>
    <w:p w14:paraId="5302A008" w14:textId="77777777" w:rsidR="00000000" w:rsidRDefault="00027501">
      <w:pPr>
        <w:pStyle w:val="a0"/>
        <w:rPr>
          <w:rFonts w:hint="cs"/>
        </w:rPr>
      </w:pPr>
    </w:p>
    <w:p w14:paraId="26C23BCF" w14:textId="77777777" w:rsidR="00000000" w:rsidRDefault="00027501">
      <w:pPr>
        <w:pStyle w:val="a0"/>
        <w:ind w:firstLine="720"/>
      </w:pPr>
      <w:r>
        <w:rPr>
          <w:rtl/>
        </w:rPr>
        <w:t>ממידע שנמסר לי עולה</w:t>
      </w:r>
      <w:r>
        <w:rPr>
          <w:rFonts w:hint="cs"/>
          <w:rtl/>
        </w:rPr>
        <w:t>,</w:t>
      </w:r>
      <w:r>
        <w:rPr>
          <w:rtl/>
        </w:rPr>
        <w:t xml:space="preserve"> כי עקב המצב </w:t>
      </w:r>
      <w:r>
        <w:rPr>
          <w:rtl/>
        </w:rPr>
        <w:t>הב</w:t>
      </w:r>
      <w:r>
        <w:rPr>
          <w:rFonts w:hint="cs"/>
          <w:rtl/>
        </w:rPr>
        <w:t>י</w:t>
      </w:r>
      <w:r>
        <w:rPr>
          <w:rtl/>
        </w:rPr>
        <w:t xml:space="preserve">טחוני מגיעים עובדי </w:t>
      </w:r>
      <w:r>
        <w:rPr>
          <w:rFonts w:hint="cs"/>
          <w:rtl/>
        </w:rPr>
        <w:t xml:space="preserve">חברת </w:t>
      </w:r>
      <w:r>
        <w:rPr>
          <w:rtl/>
        </w:rPr>
        <w:t>"בזק" לתיקון תקלות ביישובים לא-יהוד</w:t>
      </w:r>
      <w:r>
        <w:rPr>
          <w:rFonts w:hint="cs"/>
          <w:rtl/>
        </w:rPr>
        <w:t>י</w:t>
      </w:r>
      <w:r>
        <w:rPr>
          <w:rtl/>
        </w:rPr>
        <w:t xml:space="preserve">ים רק </w:t>
      </w:r>
      <w:r>
        <w:rPr>
          <w:rFonts w:hint="cs"/>
          <w:rtl/>
        </w:rPr>
        <w:t>בכלי רכב</w:t>
      </w:r>
      <w:r>
        <w:rPr>
          <w:rtl/>
        </w:rPr>
        <w:t xml:space="preserve"> ממוגנים, ובשל כך נאלצים אזרחים ביישובים אלו להמתין זמן רב עד לתיקון התקלה. </w:t>
      </w:r>
    </w:p>
    <w:p w14:paraId="047D3311" w14:textId="77777777" w:rsidR="00000000" w:rsidRDefault="00027501">
      <w:pPr>
        <w:pStyle w:val="a0"/>
        <w:ind w:firstLine="720"/>
      </w:pPr>
    </w:p>
    <w:p w14:paraId="521CD5DC" w14:textId="77777777" w:rsidR="00000000" w:rsidRDefault="00027501">
      <w:pPr>
        <w:pStyle w:val="a0"/>
        <w:ind w:firstLine="720"/>
      </w:pPr>
      <w:r>
        <w:rPr>
          <w:rFonts w:hint="cs"/>
          <w:rtl/>
        </w:rPr>
        <w:t>רצוני לשאול</w:t>
      </w:r>
      <w:r>
        <w:rPr>
          <w:rtl/>
        </w:rPr>
        <w:t>:</w:t>
      </w:r>
    </w:p>
    <w:p w14:paraId="37454C16" w14:textId="77777777" w:rsidR="00000000" w:rsidRDefault="00027501">
      <w:pPr>
        <w:pStyle w:val="a0"/>
        <w:ind w:firstLine="720"/>
      </w:pPr>
    </w:p>
    <w:p w14:paraId="7884C8CC" w14:textId="77777777" w:rsidR="00000000" w:rsidRDefault="00027501">
      <w:pPr>
        <w:pStyle w:val="a0"/>
        <w:ind w:firstLine="720"/>
        <w:rPr>
          <w:rtl/>
        </w:rPr>
      </w:pPr>
      <w:r>
        <w:rPr>
          <w:rFonts w:hint="cs"/>
          <w:rtl/>
        </w:rPr>
        <w:t xml:space="preserve">1. </w:t>
      </w:r>
      <w:r>
        <w:rPr>
          <w:rtl/>
        </w:rPr>
        <w:t>האם קיימת</w:t>
      </w:r>
      <w:r>
        <w:rPr>
          <w:rFonts w:hint="cs"/>
          <w:rtl/>
        </w:rPr>
        <w:t xml:space="preserve"> </w:t>
      </w:r>
      <w:r>
        <w:rPr>
          <w:rtl/>
        </w:rPr>
        <w:t>הנחיה שלא להגיע ל</w:t>
      </w:r>
      <w:r>
        <w:rPr>
          <w:rFonts w:hint="cs"/>
          <w:rtl/>
        </w:rPr>
        <w:t>י</w:t>
      </w:r>
      <w:r>
        <w:rPr>
          <w:rtl/>
        </w:rPr>
        <w:t>ישובים לא</w:t>
      </w:r>
      <w:r>
        <w:rPr>
          <w:rFonts w:hint="cs"/>
          <w:rtl/>
        </w:rPr>
        <w:t>-</w:t>
      </w:r>
      <w:r>
        <w:rPr>
          <w:rtl/>
        </w:rPr>
        <w:t>יהוד</w:t>
      </w:r>
      <w:r>
        <w:rPr>
          <w:rFonts w:hint="cs"/>
          <w:rtl/>
        </w:rPr>
        <w:t>י</w:t>
      </w:r>
      <w:r>
        <w:rPr>
          <w:rtl/>
        </w:rPr>
        <w:t>ים לצורך תיקון תקלות בלא רכב ממוגן?</w:t>
      </w:r>
    </w:p>
    <w:p w14:paraId="19182E07" w14:textId="77777777" w:rsidR="00000000" w:rsidRDefault="00027501">
      <w:pPr>
        <w:pStyle w:val="a0"/>
        <w:ind w:firstLine="720"/>
        <w:rPr>
          <w:rtl/>
        </w:rPr>
      </w:pPr>
    </w:p>
    <w:p w14:paraId="4FAA7605" w14:textId="77777777" w:rsidR="00000000" w:rsidRDefault="00027501">
      <w:pPr>
        <w:pStyle w:val="a0"/>
        <w:ind w:firstLine="720"/>
        <w:rPr>
          <w:rtl/>
        </w:rPr>
      </w:pPr>
      <w:r>
        <w:rPr>
          <w:rFonts w:hint="cs"/>
          <w:rtl/>
        </w:rPr>
        <w:t>2. א</w:t>
      </w:r>
      <w:r>
        <w:rPr>
          <w:rFonts w:hint="cs"/>
          <w:rtl/>
        </w:rPr>
        <w:t xml:space="preserve">ם כן </w:t>
      </w:r>
      <w:r>
        <w:rPr>
          <w:rFonts w:hint="eastAsia"/>
          <w:rtl/>
        </w:rPr>
        <w:t>–</w:t>
      </w:r>
      <w:r>
        <w:rPr>
          <w:rtl/>
        </w:rPr>
        <w:t xml:space="preserve"> כיצד </w:t>
      </w:r>
      <w:r>
        <w:rPr>
          <w:rFonts w:hint="cs"/>
          <w:rtl/>
        </w:rPr>
        <w:t xml:space="preserve">תבטיח החברה </w:t>
      </w:r>
      <w:r>
        <w:rPr>
          <w:rtl/>
        </w:rPr>
        <w:t>כי רמת השירות ללקוחותיה ביישובים אלו לא תיפגע?</w:t>
      </w:r>
    </w:p>
    <w:p w14:paraId="597E6F7D" w14:textId="77777777" w:rsidR="00000000" w:rsidRDefault="00027501">
      <w:pPr>
        <w:pStyle w:val="a0"/>
        <w:ind w:firstLine="720"/>
        <w:rPr>
          <w:rtl/>
        </w:rPr>
      </w:pPr>
    </w:p>
    <w:p w14:paraId="6287E7CC" w14:textId="77777777" w:rsidR="00000000" w:rsidRDefault="00027501">
      <w:pPr>
        <w:pStyle w:val="a0"/>
        <w:ind w:firstLine="0"/>
        <w:rPr>
          <w:rFonts w:hint="cs"/>
          <w:b/>
          <w:bCs/>
          <w:u w:val="single"/>
          <w:rtl/>
        </w:rPr>
      </w:pPr>
      <w:r>
        <w:rPr>
          <w:rFonts w:hint="cs"/>
          <w:b/>
          <w:bCs/>
          <w:u w:val="single"/>
          <w:rtl/>
        </w:rPr>
        <w:t>תשובת השר גדעון עזרא:</w:t>
      </w:r>
    </w:p>
    <w:p w14:paraId="12D471B3" w14:textId="77777777" w:rsidR="00000000" w:rsidRDefault="00027501">
      <w:pPr>
        <w:pStyle w:val="a0"/>
        <w:ind w:firstLine="0"/>
        <w:rPr>
          <w:rFonts w:hint="cs"/>
          <w:b/>
          <w:rtl/>
        </w:rPr>
      </w:pPr>
      <w:r>
        <w:rPr>
          <w:rFonts w:hint="cs"/>
          <w:b/>
          <w:rtl/>
        </w:rPr>
        <w:t>(לא נקראה, נמסרה לפרוטוקול)</w:t>
      </w:r>
    </w:p>
    <w:p w14:paraId="7B1AABC7" w14:textId="77777777" w:rsidR="00000000" w:rsidRDefault="00027501">
      <w:pPr>
        <w:pStyle w:val="a0"/>
        <w:rPr>
          <w:rFonts w:hint="cs"/>
          <w:rtl/>
        </w:rPr>
      </w:pPr>
    </w:p>
    <w:p w14:paraId="493CE3A2" w14:textId="77777777" w:rsidR="00000000" w:rsidRDefault="00027501">
      <w:pPr>
        <w:pStyle w:val="a0"/>
        <w:rPr>
          <w:rFonts w:hint="cs"/>
          <w:rtl/>
        </w:rPr>
      </w:pPr>
      <w:r>
        <w:rPr>
          <w:rFonts w:hint="cs"/>
          <w:rtl/>
        </w:rPr>
        <w:t xml:space="preserve">1. פעילות חברת "בזק" ביישובים הלא-יהודיים מושפעת מעת לעת מנסיבות של ביטחון שוטף והכורח בתיאום עם הגופים המוסמכים, משטרת ישראל וצה"ל. </w:t>
      </w:r>
      <w:r>
        <w:rPr>
          <w:rFonts w:hint="cs"/>
          <w:rtl/>
        </w:rPr>
        <w:t xml:space="preserve">הנחיות אלו משתנות מעת לעת, והן אינן קבועות. </w:t>
      </w:r>
    </w:p>
    <w:p w14:paraId="3FF59EE2" w14:textId="77777777" w:rsidR="00000000" w:rsidRDefault="00027501">
      <w:pPr>
        <w:pStyle w:val="a0"/>
        <w:rPr>
          <w:rFonts w:hint="cs"/>
          <w:rtl/>
        </w:rPr>
      </w:pPr>
    </w:p>
    <w:p w14:paraId="4CDD268F" w14:textId="77777777" w:rsidR="00000000" w:rsidRDefault="00027501">
      <w:pPr>
        <w:pStyle w:val="a0"/>
        <w:rPr>
          <w:rFonts w:hint="cs"/>
          <w:rtl/>
        </w:rPr>
      </w:pPr>
      <w:r>
        <w:rPr>
          <w:rFonts w:hint="cs"/>
          <w:rtl/>
        </w:rPr>
        <w:t>ביום 26 ביוני 2003 נרצח עובד חברת "בזק", עמוס עמית מנטין ז"ל, במהלך מילוי תפקידו ביישוב בקה-אל-ע'רביה. אירוע טרגי זה נוסף לשורה ארוכה של עשרות מקרים שבהם אוימו או נפגעו עובדי החברה במהלך עבודתם לספק שירות מיטבי</w:t>
      </w:r>
      <w:r>
        <w:rPr>
          <w:rFonts w:hint="cs"/>
          <w:rtl/>
        </w:rPr>
        <w:t xml:space="preserve">. </w:t>
      </w:r>
    </w:p>
    <w:p w14:paraId="5B1D0959" w14:textId="77777777" w:rsidR="00000000" w:rsidRDefault="00027501">
      <w:pPr>
        <w:pStyle w:val="a0"/>
        <w:rPr>
          <w:rFonts w:hint="cs"/>
          <w:rtl/>
        </w:rPr>
      </w:pPr>
    </w:p>
    <w:p w14:paraId="03FC8D87" w14:textId="77777777" w:rsidR="00000000" w:rsidRDefault="00027501">
      <w:pPr>
        <w:pStyle w:val="a0"/>
        <w:rPr>
          <w:rFonts w:hint="cs"/>
          <w:rtl/>
        </w:rPr>
      </w:pPr>
      <w:r>
        <w:rPr>
          <w:rFonts w:hint="cs"/>
          <w:rtl/>
        </w:rPr>
        <w:t xml:space="preserve">כתוצאה מאירוע חמור זה ומרצף אירועים שקדם לו, נדרשו בחינה והיערכות מיוחדת ביישובים אלו, על מנת להמשיך ולספק את שירותי החברה גם ביישובים אלו. זאת, מתוך מטרה להבטיח את שלומם וביטחונם של עובדי חברת "בזק". </w:t>
      </w:r>
    </w:p>
    <w:p w14:paraId="0ACE20A1" w14:textId="77777777" w:rsidR="00000000" w:rsidRDefault="00027501">
      <w:pPr>
        <w:pStyle w:val="a0"/>
        <w:rPr>
          <w:rFonts w:hint="cs"/>
          <w:rtl/>
        </w:rPr>
      </w:pPr>
    </w:p>
    <w:p w14:paraId="20C676E3" w14:textId="77777777" w:rsidR="00000000" w:rsidRDefault="00027501">
      <w:pPr>
        <w:pStyle w:val="a0"/>
        <w:rPr>
          <w:rFonts w:hint="cs"/>
          <w:rtl/>
        </w:rPr>
      </w:pPr>
      <w:r>
        <w:rPr>
          <w:rFonts w:hint="cs"/>
          <w:rtl/>
        </w:rPr>
        <w:t>ההנחיה להגיע עם רכב ממוגן אבנים ומאבטחים היא על-פ</w:t>
      </w:r>
      <w:r>
        <w:rPr>
          <w:rFonts w:hint="cs"/>
          <w:rtl/>
        </w:rPr>
        <w:t xml:space="preserve">י רמת האירועים בשטח, והיא מתבצעת אד-הוק על-פי הנחיות הביטחון. יש לציין עוד, כי לרשות החברה עומדים כלי רכב בכמות מספקת לביצוע העבודות. </w:t>
      </w:r>
    </w:p>
    <w:p w14:paraId="78CBB75B" w14:textId="77777777" w:rsidR="00000000" w:rsidRDefault="00027501">
      <w:pPr>
        <w:pStyle w:val="a0"/>
        <w:rPr>
          <w:rFonts w:hint="cs"/>
          <w:rtl/>
        </w:rPr>
      </w:pPr>
    </w:p>
    <w:p w14:paraId="3A46168B" w14:textId="77777777" w:rsidR="00000000" w:rsidRDefault="00027501">
      <w:pPr>
        <w:pStyle w:val="a0"/>
        <w:rPr>
          <w:rFonts w:hint="cs"/>
          <w:rtl/>
        </w:rPr>
      </w:pPr>
      <w:r>
        <w:rPr>
          <w:rFonts w:hint="cs"/>
          <w:rtl/>
        </w:rPr>
        <w:t xml:space="preserve">2. ראשית, משרדנו מפקח מקרוב על פעילות חברת "בזק" ומקפיד על מילוי מכלול התחייבויותיה לציבור הרחב בכל רחבי הארץ, בפריפריה </w:t>
      </w:r>
      <w:r>
        <w:rPr>
          <w:rFonts w:hint="cs"/>
          <w:rtl/>
        </w:rPr>
        <w:t xml:space="preserve">ובמגזרי המשק השונים, לרבות מגזר המיעוטים, והכול בהתאמה להוראות החוק ולתנאי הרשיון. </w:t>
      </w:r>
    </w:p>
    <w:p w14:paraId="2DDBAF55" w14:textId="77777777" w:rsidR="00000000" w:rsidRDefault="00027501">
      <w:pPr>
        <w:pStyle w:val="a0"/>
        <w:rPr>
          <w:rFonts w:hint="cs"/>
          <w:rtl/>
        </w:rPr>
      </w:pPr>
    </w:p>
    <w:p w14:paraId="5FE22BBD" w14:textId="77777777" w:rsidR="00000000" w:rsidRDefault="00027501">
      <w:pPr>
        <w:pStyle w:val="a0"/>
        <w:rPr>
          <w:rFonts w:hint="cs"/>
          <w:rtl/>
        </w:rPr>
      </w:pPr>
      <w:r>
        <w:rPr>
          <w:rFonts w:hint="cs"/>
          <w:rtl/>
        </w:rPr>
        <w:t>בהיערכות חברת "בזק" הושקעו משאבים ניכרים כדי למצוא את האיזון הראוי בין אבטחה מיטבית לעובדי החברה לבין הצורך להמשיך ולקיים את נורמות השירות הגבוהות של החברה והצורך להמשיך ו</w:t>
      </w:r>
      <w:r>
        <w:rPr>
          <w:rFonts w:hint="cs"/>
          <w:rtl/>
        </w:rPr>
        <w:t xml:space="preserve">לקיים את נורמות השירות הגבוהות של החברה לכלל מנוייה בישראל, באשר הם. </w:t>
      </w:r>
    </w:p>
    <w:p w14:paraId="02B4E607" w14:textId="77777777" w:rsidR="00000000" w:rsidRDefault="00027501">
      <w:pPr>
        <w:pStyle w:val="a0"/>
        <w:rPr>
          <w:rFonts w:hint="cs"/>
          <w:rtl/>
        </w:rPr>
      </w:pPr>
    </w:p>
    <w:p w14:paraId="70E95163" w14:textId="77777777" w:rsidR="00000000" w:rsidRDefault="00027501">
      <w:pPr>
        <w:pStyle w:val="a0"/>
        <w:rPr>
          <w:rFonts w:hint="cs"/>
          <w:rtl/>
        </w:rPr>
      </w:pPr>
      <w:r>
        <w:rPr>
          <w:rFonts w:hint="cs"/>
          <w:rtl/>
        </w:rPr>
        <w:t xml:space="preserve">חברת "בזק" עושה ככל יכולתה על מנת להבטיח רמת שירות נאותה ביישובים הלא-יהודיים, גם אם הדבר כרוך בתגבור מאבטחים ובתגבור מאזורים אחרים על מנת לעמוד ברמת השירות הדרושה. </w:t>
      </w:r>
    </w:p>
    <w:p w14:paraId="41E441AC" w14:textId="77777777" w:rsidR="00000000" w:rsidRDefault="00027501">
      <w:pPr>
        <w:pStyle w:val="a0"/>
        <w:rPr>
          <w:rFonts w:hint="cs"/>
          <w:rtl/>
        </w:rPr>
      </w:pPr>
    </w:p>
    <w:p w14:paraId="6CB833E1" w14:textId="77777777" w:rsidR="00000000" w:rsidRDefault="00027501">
      <w:pPr>
        <w:pStyle w:val="a1"/>
        <w:jc w:val="center"/>
        <w:rPr>
          <w:rtl/>
        </w:rPr>
      </w:pPr>
      <w:bookmarkStart w:id="767" w:name="CQ19661FI0019661T21_01_2004_21_18_46"/>
      <w:bookmarkStart w:id="768" w:name="_Toc90038134"/>
      <w:bookmarkEnd w:id="767"/>
      <w:r>
        <w:rPr>
          <w:rtl/>
        </w:rPr>
        <w:t>978. התפוצצות סולל</w:t>
      </w:r>
      <w:r>
        <w:rPr>
          <w:rtl/>
        </w:rPr>
        <w:t xml:space="preserve">ת </w:t>
      </w:r>
      <w:r>
        <w:rPr>
          <w:rFonts w:hint="cs"/>
          <w:rtl/>
        </w:rPr>
        <w:t xml:space="preserve">טלפון </w:t>
      </w:r>
      <w:r>
        <w:rPr>
          <w:rtl/>
        </w:rPr>
        <w:t>נייד</w:t>
      </w:r>
      <w:bookmarkEnd w:id="768"/>
    </w:p>
    <w:p w14:paraId="71AB3B1E" w14:textId="77777777" w:rsidR="00000000" w:rsidRDefault="00027501">
      <w:pPr>
        <w:pStyle w:val="a0"/>
        <w:rPr>
          <w:rFonts w:hint="cs"/>
          <w:rtl/>
        </w:rPr>
      </w:pPr>
    </w:p>
    <w:p w14:paraId="5107DBD1" w14:textId="77777777" w:rsidR="00000000" w:rsidRDefault="00027501">
      <w:pPr>
        <w:pStyle w:val="a0"/>
        <w:ind w:firstLine="0"/>
        <w:rPr>
          <w:bCs/>
          <w:u w:val="single"/>
        </w:rPr>
      </w:pPr>
      <w:bookmarkStart w:id="769" w:name="ESQ19661"/>
      <w:bookmarkEnd w:id="769"/>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3588CCC0" w14:textId="77777777" w:rsidR="00000000" w:rsidRDefault="00027501">
      <w:pPr>
        <w:pStyle w:val="a0"/>
        <w:ind w:firstLine="720"/>
      </w:pPr>
      <w:r>
        <w:rPr>
          <w:rtl/>
        </w:rPr>
        <w:t>ביום ו' בטבת התשס"ד (31 בדצמבר 2003):</w:t>
      </w:r>
    </w:p>
    <w:p w14:paraId="5C23A3D6" w14:textId="77777777" w:rsidR="00000000" w:rsidRDefault="00027501">
      <w:pPr>
        <w:pStyle w:val="a0"/>
        <w:rPr>
          <w:rFonts w:hint="cs"/>
          <w:rtl/>
        </w:rPr>
      </w:pPr>
    </w:p>
    <w:p w14:paraId="5E512A86" w14:textId="77777777" w:rsidR="00000000" w:rsidRDefault="00027501">
      <w:pPr>
        <w:pStyle w:val="a0"/>
        <w:rPr>
          <w:rFonts w:hint="cs"/>
        </w:rPr>
      </w:pPr>
    </w:p>
    <w:p w14:paraId="6AD93217" w14:textId="77777777" w:rsidR="00000000" w:rsidRDefault="00027501">
      <w:pPr>
        <w:pStyle w:val="a0"/>
        <w:ind w:firstLine="720"/>
      </w:pPr>
      <w:r>
        <w:rPr>
          <w:rFonts w:hint="cs"/>
          <w:rtl/>
        </w:rPr>
        <w:t xml:space="preserve">פורסם ב"ידיעות אחרונות" ביום כ"ב בכסליו התשס"ד, 17 בדצמבר 2003, כי </w:t>
      </w:r>
      <w:r>
        <w:rPr>
          <w:rtl/>
        </w:rPr>
        <w:t xml:space="preserve">סוללה של טלפון סלולרי התפוצצה בתיקה של תלמידה בת תשע בבית-ספר בירושלים. עוד דווח שחברת </w:t>
      </w:r>
      <w:r>
        <w:rPr>
          <w:rFonts w:hint="cs"/>
          <w:rtl/>
        </w:rPr>
        <w:t>"</w:t>
      </w:r>
      <w:r>
        <w:rPr>
          <w:rtl/>
        </w:rPr>
        <w:t>פלאפון</w:t>
      </w:r>
      <w:r>
        <w:rPr>
          <w:rFonts w:hint="cs"/>
          <w:rtl/>
        </w:rPr>
        <w:t>"</w:t>
      </w:r>
      <w:r>
        <w:rPr>
          <w:rtl/>
        </w:rPr>
        <w:t xml:space="preserve"> ה</w:t>
      </w:r>
      <w:r>
        <w:rPr>
          <w:rtl/>
        </w:rPr>
        <w:t>קימה צוות בדיקה.</w:t>
      </w:r>
    </w:p>
    <w:p w14:paraId="29638D46" w14:textId="77777777" w:rsidR="00000000" w:rsidRDefault="00027501">
      <w:pPr>
        <w:pStyle w:val="a0"/>
        <w:ind w:firstLine="720"/>
      </w:pPr>
    </w:p>
    <w:p w14:paraId="6B2F8613" w14:textId="77777777" w:rsidR="00000000" w:rsidRDefault="00027501">
      <w:pPr>
        <w:pStyle w:val="a0"/>
        <w:ind w:firstLine="720"/>
      </w:pPr>
      <w:r>
        <w:rPr>
          <w:rFonts w:hint="cs"/>
          <w:rtl/>
        </w:rPr>
        <w:t>רצוני לשאול</w:t>
      </w:r>
      <w:r>
        <w:rPr>
          <w:rtl/>
        </w:rPr>
        <w:t>:</w:t>
      </w:r>
    </w:p>
    <w:p w14:paraId="19378A54" w14:textId="77777777" w:rsidR="00000000" w:rsidRDefault="00027501">
      <w:pPr>
        <w:pStyle w:val="a0"/>
        <w:ind w:firstLine="720"/>
        <w:rPr>
          <w:rFonts w:hint="cs"/>
          <w:rtl/>
        </w:rPr>
      </w:pPr>
    </w:p>
    <w:p w14:paraId="02C28313" w14:textId="77777777" w:rsidR="00000000" w:rsidRDefault="00027501">
      <w:pPr>
        <w:pStyle w:val="a0"/>
        <w:ind w:firstLine="720"/>
        <w:rPr>
          <w:rFonts w:hint="cs"/>
          <w:rtl/>
        </w:rPr>
      </w:pPr>
      <w:r>
        <w:rPr>
          <w:rFonts w:hint="cs"/>
          <w:rtl/>
        </w:rPr>
        <w:t xml:space="preserve">1. האם הידיעות נכונות? </w:t>
      </w:r>
    </w:p>
    <w:p w14:paraId="7B2B191C" w14:textId="77777777" w:rsidR="00000000" w:rsidRDefault="00027501">
      <w:pPr>
        <w:pStyle w:val="a0"/>
        <w:ind w:firstLine="720"/>
        <w:rPr>
          <w:rFonts w:hint="cs"/>
        </w:rPr>
      </w:pPr>
    </w:p>
    <w:p w14:paraId="3F6F43A1" w14:textId="77777777" w:rsidR="00000000" w:rsidRDefault="00027501">
      <w:pPr>
        <w:pStyle w:val="a0"/>
        <w:ind w:firstLine="720"/>
        <w:rPr>
          <w:rtl/>
        </w:rPr>
      </w:pPr>
      <w:r>
        <w:rPr>
          <w:rFonts w:hint="cs"/>
          <w:rtl/>
        </w:rPr>
        <w:t xml:space="preserve">2. אם כן </w:t>
      </w:r>
      <w:r>
        <w:rPr>
          <w:rtl/>
        </w:rPr>
        <w:t>–</w:t>
      </w:r>
      <w:r>
        <w:rPr>
          <w:rFonts w:hint="cs"/>
          <w:rtl/>
        </w:rPr>
        <w:t xml:space="preserve"> מה הם ממצאי הבדיקה?</w:t>
      </w:r>
    </w:p>
    <w:p w14:paraId="2A825D05" w14:textId="77777777" w:rsidR="00000000" w:rsidRDefault="00027501">
      <w:pPr>
        <w:pStyle w:val="a0"/>
        <w:ind w:firstLine="720"/>
        <w:rPr>
          <w:rtl/>
        </w:rPr>
      </w:pPr>
    </w:p>
    <w:p w14:paraId="66374103" w14:textId="77777777" w:rsidR="00000000" w:rsidRDefault="00027501">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האם בדק משרדך את המקרה וגיבש מסקנות?</w:t>
      </w:r>
    </w:p>
    <w:p w14:paraId="70C5F2C5" w14:textId="77777777" w:rsidR="00000000" w:rsidRDefault="00027501">
      <w:pPr>
        <w:pStyle w:val="Heading2"/>
        <w:numPr>
          <w:ilvl w:val="0"/>
          <w:numId w:val="0"/>
        </w:numPr>
        <w:ind w:right="0" w:firstLine="720"/>
        <w:jc w:val="both"/>
        <w:rPr>
          <w:rFonts w:cs="Arial" w:hint="cs"/>
          <w:szCs w:val="22"/>
          <w:rtl/>
        </w:rPr>
      </w:pPr>
    </w:p>
    <w:p w14:paraId="74FF51DF" w14:textId="77777777" w:rsidR="00000000" w:rsidRDefault="00027501">
      <w:pPr>
        <w:pStyle w:val="Heading2"/>
        <w:numPr>
          <w:ilvl w:val="0"/>
          <w:numId w:val="0"/>
        </w:numPr>
        <w:ind w:left="360" w:right="0" w:hanging="360"/>
        <w:jc w:val="both"/>
        <w:rPr>
          <w:rFonts w:cs="Arial" w:hint="cs"/>
          <w:szCs w:val="22"/>
          <w:rtl/>
        </w:rPr>
      </w:pPr>
      <w:r>
        <w:rPr>
          <w:rFonts w:cs="Arial" w:hint="cs"/>
          <w:b/>
          <w:bCs/>
          <w:szCs w:val="22"/>
          <w:u w:val="single"/>
          <w:rtl/>
        </w:rPr>
        <w:t>השר גדעון עזרא:</w:t>
      </w:r>
    </w:p>
    <w:p w14:paraId="01F4BDD8" w14:textId="77777777" w:rsidR="00000000" w:rsidRDefault="00027501">
      <w:pPr>
        <w:pStyle w:val="Heading2"/>
        <w:numPr>
          <w:ilvl w:val="0"/>
          <w:numId w:val="0"/>
        </w:numPr>
        <w:ind w:right="0" w:firstLine="720"/>
        <w:jc w:val="both"/>
        <w:rPr>
          <w:rFonts w:cs="Arial" w:hint="cs"/>
          <w:szCs w:val="22"/>
          <w:rtl/>
        </w:rPr>
      </w:pPr>
    </w:p>
    <w:p w14:paraId="2523B540" w14:textId="77777777" w:rsidR="00000000" w:rsidRDefault="00027501">
      <w:pPr>
        <w:pStyle w:val="a0"/>
        <w:rPr>
          <w:rFonts w:hint="cs"/>
          <w:rtl/>
        </w:rPr>
      </w:pPr>
      <w:bookmarkStart w:id="770" w:name="FS000000474T21_01_2004_20_02_03C"/>
      <w:bookmarkEnd w:id="770"/>
      <w:r>
        <w:rPr>
          <w:rFonts w:hint="cs"/>
          <w:rtl/>
        </w:rPr>
        <w:t>חבר הכנסת מרגי, אשר לשאלתך אם הידיעות נכונות, על מידת נכונות הידיעות מן הראוי לפנות בשאלה אל העורך הראשי של "</w:t>
      </w:r>
      <w:r>
        <w:rPr>
          <w:rFonts w:hint="cs"/>
          <w:rtl/>
        </w:rPr>
        <w:t xml:space="preserve">ידיעות אחרונות". </w:t>
      </w:r>
    </w:p>
    <w:p w14:paraId="65ED316A" w14:textId="77777777" w:rsidR="00000000" w:rsidRDefault="00027501">
      <w:pPr>
        <w:pStyle w:val="a0"/>
        <w:rPr>
          <w:rFonts w:hint="cs"/>
          <w:rtl/>
        </w:rPr>
      </w:pPr>
    </w:p>
    <w:p w14:paraId="578DA631" w14:textId="77777777" w:rsidR="00000000" w:rsidRDefault="00027501">
      <w:pPr>
        <w:pStyle w:val="a0"/>
        <w:rPr>
          <w:rFonts w:hint="cs"/>
          <w:rtl/>
        </w:rPr>
      </w:pPr>
      <w:r>
        <w:rPr>
          <w:rFonts w:hint="cs"/>
          <w:rtl/>
        </w:rPr>
        <w:t xml:space="preserve">אשר לשאלתך מה הם ממצאי הבדיקה, בישיבת ועדת הכלכלה של הכנסת ב-5 בינואר 2004 עדכן נציג חברת "פלאפון", מר רוני שטיינר, האחראי על בדיקות ציוד קצה בחברה, את הנוכחים בוועדה בדברים הבאים: בעולם יש בשימוש מעל מיליארד סוללות של מכשירים סלולריים, </w:t>
      </w:r>
      <w:r>
        <w:rPr>
          <w:rFonts w:hint="cs"/>
          <w:rtl/>
        </w:rPr>
        <w:t xml:space="preserve">וידוע על מקרים מאוד בודדים של התפוצצויות, כך שסטטיסטית הסוללות מאוד אמינות. </w:t>
      </w:r>
    </w:p>
    <w:p w14:paraId="702D9B36" w14:textId="77777777" w:rsidR="00000000" w:rsidRDefault="00027501">
      <w:pPr>
        <w:pStyle w:val="a0"/>
        <w:rPr>
          <w:rFonts w:hint="cs"/>
          <w:rtl/>
        </w:rPr>
      </w:pPr>
    </w:p>
    <w:p w14:paraId="20A858A9" w14:textId="77777777" w:rsidR="00000000" w:rsidRDefault="00027501">
      <w:pPr>
        <w:pStyle w:val="a0"/>
        <w:rPr>
          <w:rFonts w:hint="cs"/>
          <w:rtl/>
        </w:rPr>
      </w:pPr>
      <w:r>
        <w:rPr>
          <w:rFonts w:hint="cs"/>
          <w:rtl/>
        </w:rPr>
        <w:t xml:space="preserve">המכשיר שהתפוצץ היה מתוצרת "סמסונג". חברת "סאני", יבואנית "סמסונג" בישראל, הזמינה מומחים מחוץ-לארץ, אשר בדקו את הנושא והגיעו למסקנה כי הסוללה שהיתה מסומנת בסימון של "סמסונג" היתה </w:t>
      </w:r>
      <w:r>
        <w:rPr>
          <w:rFonts w:hint="cs"/>
          <w:rtl/>
        </w:rPr>
        <w:t>מזויפת. נבדקה האפשרות שהסוללה יוצרה על-ידי זייפנים בשטחי הרשות הפלסטינית. המשטרה חוקרת את הנושא, ומן הראוי לבקש מהממונה עליה את ממצאי חקירתה.</w:t>
      </w:r>
    </w:p>
    <w:p w14:paraId="755E108D" w14:textId="77777777" w:rsidR="00000000" w:rsidRDefault="00027501">
      <w:pPr>
        <w:pStyle w:val="a0"/>
        <w:rPr>
          <w:rtl/>
        </w:rPr>
      </w:pPr>
    </w:p>
    <w:p w14:paraId="34ADE42A" w14:textId="77777777" w:rsidR="00000000" w:rsidRDefault="00027501">
      <w:pPr>
        <w:pStyle w:val="a0"/>
        <w:rPr>
          <w:rFonts w:hint="cs"/>
          <w:rtl/>
        </w:rPr>
      </w:pPr>
      <w:r>
        <w:rPr>
          <w:rFonts w:hint="cs"/>
          <w:rtl/>
        </w:rPr>
        <w:t>אשר לשאלתך אם המשרד בדק את המקרה וגיבש מסקנות - בסוללות הטלפונים הסלולריים קיים תקן ישראלי בלתי רשמי, ולכן היבואנ</w:t>
      </w:r>
      <w:r>
        <w:rPr>
          <w:rFonts w:hint="cs"/>
          <w:rtl/>
        </w:rPr>
        <w:t xml:space="preserve">ים אינם מחויבים לעמוד בו. משרד התעשייה והמסחר מופקד על העלאת התקן לאישור חקיקתי על מנת שיהפוך למחייב, ואכן בדעתו לבצע זאת בזמן הקרוב עבור כל סוגי הסוללות, בתיאום עם משרד התקשורת. </w:t>
      </w:r>
    </w:p>
    <w:p w14:paraId="0E16EB50" w14:textId="77777777" w:rsidR="00000000" w:rsidRDefault="00027501">
      <w:pPr>
        <w:pStyle w:val="a0"/>
        <w:rPr>
          <w:rFonts w:hint="cs"/>
          <w:rtl/>
        </w:rPr>
      </w:pPr>
    </w:p>
    <w:p w14:paraId="204E1D8D" w14:textId="77777777" w:rsidR="00000000" w:rsidRDefault="00027501">
      <w:pPr>
        <w:pStyle w:val="a0"/>
        <w:ind w:firstLine="0"/>
        <w:rPr>
          <w:rFonts w:hint="cs"/>
          <w:rtl/>
        </w:rPr>
      </w:pPr>
      <w:r>
        <w:rPr>
          <w:rFonts w:hint="cs"/>
          <w:b/>
          <w:bCs/>
          <w:u w:val="single"/>
          <w:rtl/>
        </w:rPr>
        <w:t>היו"ר מיכאל נודלמן:</w:t>
      </w:r>
    </w:p>
    <w:p w14:paraId="6FD07A9E" w14:textId="77777777" w:rsidR="00000000" w:rsidRDefault="00027501">
      <w:pPr>
        <w:pStyle w:val="a0"/>
        <w:rPr>
          <w:rFonts w:hint="cs"/>
          <w:rtl/>
        </w:rPr>
      </w:pPr>
    </w:p>
    <w:p w14:paraId="2BFCFBC8" w14:textId="77777777" w:rsidR="00000000" w:rsidRDefault="00027501">
      <w:pPr>
        <w:pStyle w:val="a0"/>
        <w:rPr>
          <w:rFonts w:hint="cs"/>
          <w:rtl/>
        </w:rPr>
      </w:pPr>
      <w:r>
        <w:rPr>
          <w:rFonts w:hint="cs"/>
          <w:rtl/>
        </w:rPr>
        <w:t>יש שאלה נוספת? אין. תודה רבה. סיימנו את השאילתות לשר ה</w:t>
      </w:r>
      <w:r>
        <w:rPr>
          <w:rFonts w:hint="cs"/>
          <w:rtl/>
        </w:rPr>
        <w:t xml:space="preserve">תקשורת. </w:t>
      </w:r>
      <w:bookmarkStart w:id="771" w:name="CS21197FI0021197T21_01_2004_21_26_14"/>
      <w:bookmarkEnd w:id="771"/>
      <w:r>
        <w:rPr>
          <w:rFonts w:hint="cs"/>
          <w:rtl/>
        </w:rPr>
        <w:t xml:space="preserve">אנחנו עוברים לשאילתות לשרה לאיכות הסביבה. </w:t>
      </w:r>
    </w:p>
    <w:p w14:paraId="2353EF37" w14:textId="77777777" w:rsidR="00000000" w:rsidRDefault="00027501">
      <w:pPr>
        <w:pStyle w:val="a0"/>
        <w:rPr>
          <w:rFonts w:hint="cs"/>
          <w:rtl/>
        </w:rPr>
      </w:pPr>
    </w:p>
    <w:p w14:paraId="660CD65D" w14:textId="77777777" w:rsidR="00000000" w:rsidRDefault="00027501">
      <w:pPr>
        <w:pStyle w:val="-"/>
        <w:rPr>
          <w:rtl/>
        </w:rPr>
      </w:pPr>
      <w:bookmarkStart w:id="772" w:name="FS000000474T21_01_2004_21_27_20C"/>
      <w:bookmarkEnd w:id="772"/>
      <w:r>
        <w:rPr>
          <w:rtl/>
        </w:rPr>
        <w:t>השר גדעון עזרא:</w:t>
      </w:r>
    </w:p>
    <w:p w14:paraId="15888F45" w14:textId="77777777" w:rsidR="00000000" w:rsidRDefault="00027501">
      <w:pPr>
        <w:pStyle w:val="a0"/>
        <w:rPr>
          <w:rtl/>
        </w:rPr>
      </w:pPr>
    </w:p>
    <w:p w14:paraId="32ED099B" w14:textId="77777777" w:rsidR="00000000" w:rsidRDefault="00027501">
      <w:pPr>
        <w:pStyle w:val="a0"/>
        <w:rPr>
          <w:rFonts w:hint="cs"/>
          <w:rtl/>
        </w:rPr>
      </w:pPr>
      <w:r>
        <w:rPr>
          <w:rFonts w:hint="cs"/>
          <w:rtl/>
        </w:rPr>
        <w:t xml:space="preserve">רבותי חברי הכנסת, אני מבקש לשלוח מכאן ברכות החלמה לשרה יהודית נאות, שעקב מחלתה איננה יכולה להשיב בעצמה. היא מבטיחה - כל חבר כנסת שיש לו שאלות נוספות, שיפנה אותן אליה בכתב, והיא תשמח מאוד </w:t>
      </w:r>
      <w:r>
        <w:rPr>
          <w:rFonts w:hint="cs"/>
          <w:rtl/>
        </w:rPr>
        <w:t xml:space="preserve">להשיב. מכאן, אנחנו שוב מאחלים לה החלמה מלאה. </w:t>
      </w:r>
    </w:p>
    <w:p w14:paraId="4A965A59" w14:textId="77777777" w:rsidR="00000000" w:rsidRDefault="00027501">
      <w:pPr>
        <w:pStyle w:val="a0"/>
        <w:rPr>
          <w:rFonts w:hint="cs"/>
          <w:rtl/>
        </w:rPr>
      </w:pPr>
    </w:p>
    <w:p w14:paraId="0514D669" w14:textId="77777777" w:rsidR="00000000" w:rsidRDefault="00027501">
      <w:pPr>
        <w:pStyle w:val="a1"/>
        <w:jc w:val="center"/>
        <w:rPr>
          <w:rtl/>
        </w:rPr>
      </w:pPr>
      <w:bookmarkStart w:id="773" w:name="CQ14019FI0014019T21_01_2004_21_28_05"/>
      <w:bookmarkStart w:id="774" w:name="_Toc90038135"/>
      <w:bookmarkEnd w:id="773"/>
      <w:r>
        <w:rPr>
          <w:rtl/>
        </w:rPr>
        <w:t>480</w:t>
      </w:r>
      <w:r>
        <w:rPr>
          <w:rFonts w:hint="cs"/>
          <w:rtl/>
        </w:rPr>
        <w:t>, 490</w:t>
      </w:r>
      <w:r>
        <w:rPr>
          <w:rtl/>
        </w:rPr>
        <w:t xml:space="preserve">. </w:t>
      </w:r>
      <w:r>
        <w:rPr>
          <w:rFonts w:hint="cs"/>
          <w:rtl/>
        </w:rPr>
        <w:t>זיהום נחל-קישון ו</w:t>
      </w:r>
      <w:r>
        <w:rPr>
          <w:rtl/>
        </w:rPr>
        <w:t>הזרמת ביוב למפרץ חיפה</w:t>
      </w:r>
      <w:bookmarkEnd w:id="774"/>
    </w:p>
    <w:p w14:paraId="0B7237F7" w14:textId="77777777" w:rsidR="00000000" w:rsidRDefault="00027501">
      <w:pPr>
        <w:pStyle w:val="a0"/>
        <w:rPr>
          <w:rFonts w:hint="cs"/>
          <w:rtl/>
        </w:rPr>
      </w:pPr>
    </w:p>
    <w:p w14:paraId="37D9AC96" w14:textId="77777777" w:rsidR="00000000" w:rsidRDefault="00027501">
      <w:pPr>
        <w:pStyle w:val="a0"/>
        <w:ind w:firstLine="0"/>
        <w:rPr>
          <w:bCs/>
          <w:u w:val="single"/>
        </w:rPr>
      </w:pPr>
      <w:bookmarkStart w:id="775" w:name="ESQ14019"/>
      <w:bookmarkEnd w:id="775"/>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34BED6A0" w14:textId="77777777" w:rsidR="00000000" w:rsidRDefault="00027501">
      <w:pPr>
        <w:pStyle w:val="a0"/>
        <w:ind w:firstLine="720"/>
      </w:pPr>
      <w:r>
        <w:rPr>
          <w:rtl/>
        </w:rPr>
        <w:t>ביום כ"ג בתמוז התשס"ג (23 ביולי 2003):</w:t>
      </w:r>
    </w:p>
    <w:p w14:paraId="183C93B1" w14:textId="77777777" w:rsidR="00000000" w:rsidRDefault="00027501">
      <w:pPr>
        <w:pStyle w:val="a0"/>
        <w:rPr>
          <w:rFonts w:hint="cs"/>
          <w:rtl/>
        </w:rPr>
      </w:pPr>
    </w:p>
    <w:p w14:paraId="66FA9F6D" w14:textId="77777777" w:rsidR="00000000" w:rsidRDefault="00027501">
      <w:pPr>
        <w:pStyle w:val="a0"/>
        <w:rPr>
          <w:rFonts w:hint="cs"/>
        </w:rPr>
      </w:pPr>
    </w:p>
    <w:p w14:paraId="37C3064B" w14:textId="77777777" w:rsidR="00000000" w:rsidRDefault="00027501">
      <w:pPr>
        <w:pStyle w:val="a0"/>
        <w:ind w:firstLine="720"/>
      </w:pPr>
      <w:r>
        <w:rPr>
          <w:rFonts w:hint="cs"/>
          <w:rtl/>
        </w:rPr>
        <w:t>ב"ידיעות אחרונות"</w:t>
      </w:r>
      <w:r>
        <w:rPr>
          <w:rtl/>
        </w:rPr>
        <w:t xml:space="preserve"> פורסם</w:t>
      </w:r>
      <w:r>
        <w:rPr>
          <w:rFonts w:hint="cs"/>
          <w:rtl/>
        </w:rPr>
        <w:t>,</w:t>
      </w:r>
      <w:r>
        <w:rPr>
          <w:rtl/>
        </w:rPr>
        <w:t xml:space="preserve"> כי עקב תקלה בקו הביוב המוביל משפרעם דרך הקרי</w:t>
      </w:r>
      <w:r>
        <w:rPr>
          <w:rtl/>
        </w:rPr>
        <w:t>ות והמועצה האזורית זבולון למכון הטיהור בחיפה, מוזרמים אלפי ליטרים של שפכים ביום למפרץ חיפה.</w:t>
      </w:r>
    </w:p>
    <w:p w14:paraId="4FD54216" w14:textId="77777777" w:rsidR="00000000" w:rsidRDefault="00027501">
      <w:pPr>
        <w:pStyle w:val="a0"/>
        <w:ind w:firstLine="720"/>
      </w:pPr>
    </w:p>
    <w:p w14:paraId="435533D6" w14:textId="77777777" w:rsidR="00000000" w:rsidRDefault="00027501">
      <w:pPr>
        <w:pStyle w:val="a0"/>
        <w:ind w:firstLine="720"/>
      </w:pPr>
      <w:r>
        <w:rPr>
          <w:rFonts w:hint="cs"/>
          <w:rtl/>
        </w:rPr>
        <w:t>רצוני לשאול</w:t>
      </w:r>
      <w:r>
        <w:rPr>
          <w:rtl/>
        </w:rPr>
        <w:t>:</w:t>
      </w:r>
    </w:p>
    <w:p w14:paraId="36B27D86" w14:textId="77777777" w:rsidR="00000000" w:rsidRDefault="00027501">
      <w:pPr>
        <w:pStyle w:val="a0"/>
        <w:ind w:firstLine="720"/>
      </w:pPr>
    </w:p>
    <w:p w14:paraId="78863CEB" w14:textId="77777777" w:rsidR="00000000" w:rsidRDefault="00027501">
      <w:pPr>
        <w:pStyle w:val="a0"/>
        <w:ind w:firstLine="720"/>
        <w:rPr>
          <w:rFonts w:hint="cs"/>
          <w:rtl/>
        </w:rPr>
      </w:pPr>
      <w:r>
        <w:rPr>
          <w:rFonts w:hint="cs"/>
          <w:rtl/>
        </w:rPr>
        <w:t xml:space="preserve">1. </w:t>
      </w:r>
      <w:r>
        <w:rPr>
          <w:rtl/>
        </w:rPr>
        <w:t>האם הידיעה נכונה?</w:t>
      </w:r>
      <w:r>
        <w:rPr>
          <w:rFonts w:hint="cs"/>
          <w:rtl/>
        </w:rPr>
        <w:t xml:space="preserve"> </w:t>
      </w:r>
    </w:p>
    <w:p w14:paraId="50DBE8E6" w14:textId="77777777" w:rsidR="00000000" w:rsidRDefault="00027501">
      <w:pPr>
        <w:pStyle w:val="a0"/>
        <w:ind w:firstLine="720"/>
        <w:rPr>
          <w:rtl/>
        </w:rPr>
      </w:pPr>
    </w:p>
    <w:p w14:paraId="1F829E31" w14:textId="77777777" w:rsidR="00000000" w:rsidRDefault="00027501">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יעשה</w:t>
      </w:r>
      <w:r>
        <w:rPr>
          <w:rtl/>
        </w:rPr>
        <w:t xml:space="preserve"> משרדך כדי לתקן את </w:t>
      </w:r>
      <w:r>
        <w:rPr>
          <w:rFonts w:hint="cs"/>
          <w:rtl/>
        </w:rPr>
        <w:t>המצב</w:t>
      </w:r>
      <w:r>
        <w:rPr>
          <w:rtl/>
        </w:rPr>
        <w:t>?</w:t>
      </w:r>
    </w:p>
    <w:p w14:paraId="70FB8115" w14:textId="77777777" w:rsidR="00000000" w:rsidRDefault="00027501">
      <w:pPr>
        <w:pStyle w:val="a0"/>
        <w:ind w:firstLine="720"/>
        <w:rPr>
          <w:rtl/>
        </w:rPr>
      </w:pPr>
    </w:p>
    <w:p w14:paraId="7B94072C" w14:textId="77777777" w:rsidR="00000000" w:rsidRDefault="00027501">
      <w:pPr>
        <w:pStyle w:val="a0"/>
        <w:ind w:firstLine="720"/>
        <w:rPr>
          <w:rtl/>
        </w:rPr>
      </w:pPr>
      <w:r>
        <w:rPr>
          <w:rFonts w:hint="cs"/>
          <w:rtl/>
        </w:rPr>
        <w:t xml:space="preserve">3. </w:t>
      </w:r>
      <w:r>
        <w:rPr>
          <w:rtl/>
        </w:rPr>
        <w:t xml:space="preserve">מה </w:t>
      </w:r>
      <w:r>
        <w:rPr>
          <w:rFonts w:hint="cs"/>
          <w:rtl/>
        </w:rPr>
        <w:t xml:space="preserve">יעשה </w:t>
      </w:r>
      <w:r>
        <w:rPr>
          <w:rtl/>
        </w:rPr>
        <w:t>משרדך כדי למנוע ה</w:t>
      </w:r>
      <w:r>
        <w:rPr>
          <w:rFonts w:hint="cs"/>
          <w:rtl/>
        </w:rPr>
        <w:t>י</w:t>
      </w:r>
      <w:r>
        <w:rPr>
          <w:rtl/>
        </w:rPr>
        <w:t>שנותם של מקרים דומים?</w:t>
      </w:r>
    </w:p>
    <w:p w14:paraId="78E42F9F" w14:textId="77777777" w:rsidR="00000000" w:rsidRDefault="00027501">
      <w:pPr>
        <w:pStyle w:val="a0"/>
        <w:rPr>
          <w:rFonts w:hint="cs"/>
          <w:rtl/>
        </w:rPr>
      </w:pPr>
    </w:p>
    <w:p w14:paraId="6503E4B7" w14:textId="77777777" w:rsidR="00000000" w:rsidRDefault="00027501">
      <w:pPr>
        <w:pStyle w:val="a0"/>
        <w:rPr>
          <w:rFonts w:hint="cs"/>
          <w:rtl/>
        </w:rPr>
      </w:pPr>
    </w:p>
    <w:p w14:paraId="616A275B" w14:textId="77777777" w:rsidR="00000000" w:rsidRDefault="00027501">
      <w:pPr>
        <w:pStyle w:val="a0"/>
        <w:ind w:firstLine="0"/>
        <w:rPr>
          <w:bCs/>
          <w:u w:val="single"/>
        </w:rPr>
      </w:pPr>
      <w:bookmarkStart w:id="776" w:name="ESQ14366"/>
      <w:bookmarkEnd w:id="776"/>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w:t>
      </w:r>
      <w:r>
        <w:rPr>
          <w:bCs/>
          <w:u w:val="single"/>
          <w:rtl/>
        </w:rPr>
        <w:t>שרה</w:t>
      </w:r>
      <w:r>
        <w:rPr>
          <w:rFonts w:hint="cs"/>
          <w:bCs/>
          <w:u w:val="single"/>
          <w:rtl/>
        </w:rPr>
        <w:t xml:space="preserve"> </w:t>
      </w:r>
      <w:r>
        <w:rPr>
          <w:bCs/>
          <w:u w:val="single"/>
          <w:rtl/>
        </w:rPr>
        <w:t>לאיכות הסביבה</w:t>
      </w:r>
    </w:p>
    <w:p w14:paraId="4074B6F5" w14:textId="77777777" w:rsidR="00000000" w:rsidRDefault="00027501">
      <w:pPr>
        <w:pStyle w:val="a0"/>
        <w:ind w:firstLine="720"/>
      </w:pPr>
      <w:r>
        <w:rPr>
          <w:rtl/>
        </w:rPr>
        <w:t>ביום כ"ג בתמוז התשס"ג (23 ביולי 2003):</w:t>
      </w:r>
    </w:p>
    <w:p w14:paraId="589BBA3B" w14:textId="77777777" w:rsidR="00000000" w:rsidRDefault="00027501">
      <w:pPr>
        <w:pStyle w:val="a0"/>
        <w:rPr>
          <w:rFonts w:hint="cs"/>
          <w:rtl/>
        </w:rPr>
      </w:pPr>
    </w:p>
    <w:p w14:paraId="6944527B" w14:textId="77777777" w:rsidR="00000000" w:rsidRDefault="00027501">
      <w:pPr>
        <w:pStyle w:val="a0"/>
        <w:rPr>
          <w:rFonts w:hint="cs"/>
        </w:rPr>
      </w:pPr>
    </w:p>
    <w:p w14:paraId="7D1D2BD8" w14:textId="77777777" w:rsidR="00000000" w:rsidRDefault="00027501">
      <w:pPr>
        <w:pStyle w:val="a0"/>
        <w:ind w:firstLine="720"/>
      </w:pPr>
      <w:r>
        <w:rPr>
          <w:rFonts w:hint="cs"/>
          <w:rtl/>
        </w:rPr>
        <w:t xml:space="preserve">פורסם, כי </w:t>
      </w:r>
      <w:r>
        <w:rPr>
          <w:rtl/>
        </w:rPr>
        <w:t>בשבועות האחרונים הוזרמו לנחל</w:t>
      </w:r>
      <w:r>
        <w:rPr>
          <w:rFonts w:hint="cs"/>
          <w:rtl/>
        </w:rPr>
        <w:t>-</w:t>
      </w:r>
      <w:r>
        <w:rPr>
          <w:rtl/>
        </w:rPr>
        <w:t>קישון שפכי ביוב, שחיסלו את החיים ששגשגו בשלוש השנים האחרונות</w:t>
      </w:r>
      <w:r>
        <w:rPr>
          <w:rFonts w:hint="cs"/>
          <w:rtl/>
        </w:rPr>
        <w:t xml:space="preserve"> </w:t>
      </w:r>
      <w:r>
        <w:rPr>
          <w:rtl/>
        </w:rPr>
        <w:t>בנחל.</w:t>
      </w:r>
    </w:p>
    <w:p w14:paraId="632804A3" w14:textId="77777777" w:rsidR="00000000" w:rsidRDefault="00027501">
      <w:pPr>
        <w:pStyle w:val="a0"/>
        <w:ind w:firstLine="720"/>
      </w:pPr>
    </w:p>
    <w:p w14:paraId="1146D522" w14:textId="77777777" w:rsidR="00000000" w:rsidRDefault="00027501">
      <w:pPr>
        <w:pStyle w:val="a0"/>
        <w:ind w:firstLine="720"/>
      </w:pPr>
      <w:r>
        <w:rPr>
          <w:rFonts w:hint="cs"/>
          <w:rtl/>
        </w:rPr>
        <w:t>רצוני לשאול</w:t>
      </w:r>
      <w:r>
        <w:rPr>
          <w:rtl/>
        </w:rPr>
        <w:t>:</w:t>
      </w:r>
    </w:p>
    <w:p w14:paraId="656B2CC0" w14:textId="77777777" w:rsidR="00000000" w:rsidRDefault="00027501">
      <w:pPr>
        <w:pStyle w:val="a0"/>
        <w:ind w:firstLine="720"/>
      </w:pPr>
    </w:p>
    <w:p w14:paraId="5BA0B2D1" w14:textId="77777777" w:rsidR="00000000" w:rsidRDefault="00027501">
      <w:pPr>
        <w:pStyle w:val="a0"/>
        <w:ind w:firstLine="720"/>
        <w:rPr>
          <w:rtl/>
        </w:rPr>
      </w:pPr>
      <w:r>
        <w:rPr>
          <w:rFonts w:hint="cs"/>
          <w:rtl/>
        </w:rPr>
        <w:t>1. האם</w:t>
      </w:r>
      <w:r>
        <w:rPr>
          <w:rtl/>
        </w:rPr>
        <w:t xml:space="preserve"> יורה משרדך לשנות את תוו</w:t>
      </w:r>
      <w:r>
        <w:rPr>
          <w:rFonts w:hint="cs"/>
          <w:rtl/>
        </w:rPr>
        <w:t>א</w:t>
      </w:r>
      <w:r>
        <w:rPr>
          <w:rtl/>
        </w:rPr>
        <w:t>י מוביל השפכים לים</w:t>
      </w:r>
      <w:r>
        <w:rPr>
          <w:rFonts w:hint="cs"/>
          <w:rtl/>
        </w:rPr>
        <w:t xml:space="preserve">, ואם לא </w:t>
      </w:r>
      <w:r>
        <w:rPr>
          <w:rFonts w:hint="eastAsia"/>
          <w:rtl/>
        </w:rPr>
        <w:t>–</w:t>
      </w:r>
      <w:r>
        <w:rPr>
          <w:rFonts w:hint="cs"/>
          <w:rtl/>
        </w:rPr>
        <w:t xml:space="preserve"> מדוע</w:t>
      </w:r>
      <w:r>
        <w:rPr>
          <w:rtl/>
        </w:rPr>
        <w:t>?</w:t>
      </w:r>
    </w:p>
    <w:p w14:paraId="3EF8D970" w14:textId="77777777" w:rsidR="00000000" w:rsidRDefault="00027501">
      <w:pPr>
        <w:pStyle w:val="a0"/>
        <w:ind w:firstLine="720"/>
        <w:rPr>
          <w:rtl/>
        </w:rPr>
      </w:pPr>
    </w:p>
    <w:p w14:paraId="6BBA6B89" w14:textId="77777777" w:rsidR="00000000" w:rsidRDefault="00027501">
      <w:pPr>
        <w:pStyle w:val="a0"/>
        <w:ind w:firstLine="720"/>
        <w:rPr>
          <w:rtl/>
        </w:rPr>
      </w:pPr>
      <w:r>
        <w:rPr>
          <w:rFonts w:hint="cs"/>
          <w:rtl/>
        </w:rPr>
        <w:t xml:space="preserve">2. </w:t>
      </w:r>
      <w:r>
        <w:rPr>
          <w:rtl/>
        </w:rPr>
        <w:t>האם מש</w:t>
      </w:r>
      <w:r>
        <w:rPr>
          <w:rtl/>
        </w:rPr>
        <w:t>רדך נוקט אמצעים מחמירים נגד רשויות שאינן מתחזקות את מערכות השופכין באופן שוטף?</w:t>
      </w:r>
    </w:p>
    <w:p w14:paraId="69BC5C68" w14:textId="77777777" w:rsidR="00000000" w:rsidRDefault="00027501">
      <w:pPr>
        <w:pStyle w:val="a0"/>
        <w:ind w:firstLine="720"/>
        <w:rPr>
          <w:rtl/>
        </w:rPr>
      </w:pPr>
    </w:p>
    <w:p w14:paraId="7A31E283" w14:textId="77777777" w:rsidR="00000000" w:rsidRDefault="00027501">
      <w:pPr>
        <w:pStyle w:val="a0"/>
        <w:ind w:firstLine="0"/>
        <w:rPr>
          <w:b/>
          <w:bCs/>
          <w:u w:val="single"/>
        </w:rPr>
      </w:pPr>
      <w:r>
        <w:rPr>
          <w:rFonts w:hint="eastAsia"/>
          <w:b/>
          <w:bCs/>
          <w:u w:val="single"/>
          <w:rtl/>
        </w:rPr>
        <w:t>תשובת</w:t>
      </w:r>
      <w:r>
        <w:rPr>
          <w:b/>
          <w:bCs/>
          <w:u w:val="single"/>
          <w:rtl/>
        </w:rPr>
        <w:t xml:space="preserve"> השר גדעון עזרא:</w:t>
      </w:r>
    </w:p>
    <w:p w14:paraId="66CBA889" w14:textId="77777777" w:rsidR="00000000" w:rsidRDefault="00027501">
      <w:pPr>
        <w:pStyle w:val="a0"/>
        <w:ind w:firstLine="0"/>
        <w:rPr>
          <w:b/>
          <w:rtl/>
        </w:rPr>
      </w:pPr>
      <w:r>
        <w:rPr>
          <w:b/>
          <w:rtl/>
        </w:rPr>
        <w:t xml:space="preserve">(לא נקראה, נמסרה </w:t>
      </w:r>
      <w:r>
        <w:rPr>
          <w:rFonts w:hint="eastAsia"/>
          <w:b/>
          <w:rtl/>
        </w:rPr>
        <w:t>לפרוטוקול</w:t>
      </w:r>
      <w:r>
        <w:rPr>
          <w:b/>
          <w:rtl/>
        </w:rPr>
        <w:t>)</w:t>
      </w:r>
    </w:p>
    <w:p w14:paraId="2E0D6DCE" w14:textId="77777777" w:rsidR="00000000" w:rsidRDefault="00027501">
      <w:pPr>
        <w:pStyle w:val="a0"/>
        <w:rPr>
          <w:rFonts w:hint="cs"/>
          <w:b/>
          <w:rtl/>
        </w:rPr>
      </w:pPr>
    </w:p>
    <w:p w14:paraId="543A501A" w14:textId="77777777" w:rsidR="00000000" w:rsidRDefault="00027501">
      <w:pPr>
        <w:pStyle w:val="a0"/>
        <w:ind w:firstLine="720"/>
        <w:rPr>
          <w:rFonts w:hint="cs"/>
          <w:b/>
          <w:rtl/>
        </w:rPr>
      </w:pPr>
      <w:r>
        <w:rPr>
          <w:rFonts w:hint="cs"/>
          <w:b/>
          <w:rtl/>
        </w:rPr>
        <w:t>בתחילת חודש יולי אירעו בזה אחר זה שני אירועי פריצת ביוב ממערכת סניקת השפכים שמצפון לנחל-קישון, אשר מובילה את שפכי הרשויות שפר</w:t>
      </w:r>
      <w:r>
        <w:rPr>
          <w:rFonts w:hint="cs"/>
          <w:b/>
          <w:rtl/>
        </w:rPr>
        <w:t>עם, קריית-ביאליק, קריית-מוצקין ויישובים קטנים בתחומי המועצה האזורית שבסביבה אל המכון לטיהור שפכים, חיפה, הממוקם בעמק זבולון המזרחי. התקלות גרמו לדליפה משמעותית של אלפי מטרים מעוקבים של שפכים גולמיים אל נחל-גדורה הנשפך במורד אל הקישון.</w:t>
      </w:r>
    </w:p>
    <w:p w14:paraId="5C1FCE3C" w14:textId="77777777" w:rsidR="00000000" w:rsidRDefault="00027501">
      <w:pPr>
        <w:pStyle w:val="a0"/>
        <w:rPr>
          <w:rFonts w:hint="cs"/>
          <w:b/>
          <w:rtl/>
        </w:rPr>
      </w:pPr>
    </w:p>
    <w:p w14:paraId="4B37B700" w14:textId="77777777" w:rsidR="00000000" w:rsidRDefault="00027501">
      <w:pPr>
        <w:pStyle w:val="a0"/>
        <w:ind w:firstLine="720"/>
        <w:rPr>
          <w:rFonts w:hint="cs"/>
          <w:b/>
          <w:rtl/>
        </w:rPr>
      </w:pPr>
      <w:r>
        <w:rPr>
          <w:rFonts w:hint="cs"/>
          <w:b/>
          <w:rtl/>
        </w:rPr>
        <w:t xml:space="preserve">השפכים שעליהם מדובר </w:t>
      </w:r>
      <w:r>
        <w:rPr>
          <w:rFonts w:hint="cs"/>
          <w:b/>
          <w:rtl/>
        </w:rPr>
        <w:t xml:space="preserve">הם שפכים סניטריים שהוזרמו לנחל כתוצאה מתקלה - פיצוץ הצינור להובלת ביוב בקריית-ביאליק. לכן, איננו מוצאים לנכון לשנות את תוואי מוביל השפכים לים. </w:t>
      </w:r>
    </w:p>
    <w:p w14:paraId="337467B9" w14:textId="77777777" w:rsidR="00000000" w:rsidRDefault="00027501">
      <w:pPr>
        <w:pStyle w:val="a0"/>
        <w:ind w:firstLine="720"/>
        <w:rPr>
          <w:rFonts w:hint="cs"/>
          <w:b/>
          <w:rtl/>
        </w:rPr>
      </w:pPr>
    </w:p>
    <w:p w14:paraId="13BBED31" w14:textId="77777777" w:rsidR="00000000" w:rsidRDefault="00027501">
      <w:pPr>
        <w:pStyle w:val="a0"/>
        <w:ind w:firstLine="720"/>
        <w:rPr>
          <w:rFonts w:hint="cs"/>
          <w:b/>
          <w:rtl/>
        </w:rPr>
      </w:pPr>
      <w:r>
        <w:rPr>
          <w:rFonts w:hint="cs"/>
          <w:b/>
          <w:rtl/>
        </w:rPr>
        <w:t>עם היוודע דבר התקלה, פעל המשרד מול הגורמים הנוגעים בדבר - בעיקר מול איגוד ערים לביוב באזור חיפה - כדי לתקן את ה</w:t>
      </w:r>
      <w:r>
        <w:rPr>
          <w:rFonts w:hint="cs"/>
          <w:b/>
          <w:rtl/>
        </w:rPr>
        <w:t xml:space="preserve">תקלות ולהחזיר את המצב לקדמותו. האירוע נמשך שבעה ימים ובסופו זוהו מוקדי הפריצה ותוקנו. </w:t>
      </w:r>
    </w:p>
    <w:p w14:paraId="2B872122" w14:textId="77777777" w:rsidR="00000000" w:rsidRDefault="00027501">
      <w:pPr>
        <w:pStyle w:val="a0"/>
        <w:rPr>
          <w:rFonts w:hint="cs"/>
          <w:b/>
          <w:rtl/>
        </w:rPr>
      </w:pPr>
    </w:p>
    <w:p w14:paraId="7A0ECEE5" w14:textId="77777777" w:rsidR="00000000" w:rsidRDefault="00027501">
      <w:pPr>
        <w:pStyle w:val="a0"/>
        <w:ind w:firstLine="720"/>
        <w:rPr>
          <w:rFonts w:hint="cs"/>
          <w:b/>
          <w:rtl/>
        </w:rPr>
      </w:pPr>
      <w:r>
        <w:rPr>
          <w:rFonts w:hint="cs"/>
          <w:b/>
          <w:rtl/>
        </w:rPr>
        <w:t xml:space="preserve">בעקבות האירוע, פתחה המשטרה הירוקה בחקירה פלילית נגד הרשויות החשודות בזיהום מקורות מים ובזיהום רשות הרבים. במקביל, המשרד אוסף נתונים וראיות על אודות מצבה הפיזי של מערכת </w:t>
      </w:r>
      <w:r>
        <w:rPr>
          <w:rFonts w:hint="cs"/>
          <w:b/>
          <w:rtl/>
        </w:rPr>
        <w:t>ההולכה, סדרי התפעול ואופן החזקתה. בהקשר זה הוזמנה חוות-דעת מקצועית על-ידי גורם בכיר בטכניון, שתוכל לסייע בידינו להפיק מסקנות אופרטיביות מן האירוע.</w:t>
      </w:r>
    </w:p>
    <w:p w14:paraId="25241437" w14:textId="77777777" w:rsidR="00000000" w:rsidRDefault="00027501">
      <w:pPr>
        <w:pStyle w:val="a0"/>
        <w:rPr>
          <w:rFonts w:hint="cs"/>
          <w:b/>
          <w:rtl/>
        </w:rPr>
      </w:pPr>
    </w:p>
    <w:p w14:paraId="7428408B" w14:textId="77777777" w:rsidR="00000000" w:rsidRDefault="00027501">
      <w:pPr>
        <w:pStyle w:val="a0"/>
        <w:ind w:firstLine="720"/>
        <w:rPr>
          <w:rFonts w:hint="cs"/>
          <w:b/>
        </w:rPr>
      </w:pPr>
      <w:r>
        <w:rPr>
          <w:rFonts w:hint="cs"/>
          <w:b/>
          <w:rtl/>
        </w:rPr>
        <w:t>המשרד העביר לכל הרשויות המקומיות הנחיות ראשוניות לתכנון, ביצוע ותחזוקה של קווי ביוב. בכוונת המשרד אף לעגן דר</w:t>
      </w:r>
      <w:r>
        <w:rPr>
          <w:rFonts w:hint="cs"/>
          <w:b/>
          <w:rtl/>
        </w:rPr>
        <w:t>ישות אלו כתנאים לרשיון עסק. להלן הדרישות העיקריות המופיעות בהנחיות אלו: לתחזק את כל מרכיבי מערכת הולכת השפכים כך שלא ייווצר</w:t>
      </w:r>
      <w:r>
        <w:rPr>
          <w:rFonts w:hint="eastAsia"/>
          <w:b/>
          <w:rtl/>
        </w:rPr>
        <w:t>ו</w:t>
      </w:r>
      <w:r>
        <w:rPr>
          <w:rFonts w:hint="cs"/>
          <w:b/>
          <w:rtl/>
        </w:rPr>
        <w:t xml:space="preserve"> מטרדים סביבתיים; להחזיק מאגר נתונים לגבי כל מערכת השפכים שבתחום אחריות כל רשות; לערוך בדיקות תקופתיות שמטרתן גילוי סדקים, נזילות, ס</w:t>
      </w:r>
      <w:r>
        <w:rPr>
          <w:rFonts w:hint="cs"/>
          <w:b/>
          <w:rtl/>
        </w:rPr>
        <w:t>תימות ובעיות נוספות העלולות לגרום לתקלות במערכות הולכת השפכים; לתקן באופן מיידי כל תקלה במערכת הולכת השפכים; לשדרג כל שנה אחוז מסוים ממערכת הולכת השפכים; להפעיל מערכת פיקוח ואכיפה על מנת למנוע הזרמת שפכים העלולים לפגוע במערכת ההולכה; לבדוק באופן ויזואלי את</w:t>
      </w:r>
      <w:r>
        <w:rPr>
          <w:rFonts w:hint="cs"/>
          <w:b/>
          <w:rtl/>
        </w:rPr>
        <w:t xml:space="preserve"> תקינות קווי ההולכה הראשיים בתדירות של אחת לשבוע; בכל מקרה של גרימת נזק לסביבה - להשיב  את המצב לקדמותו.</w:t>
      </w:r>
    </w:p>
    <w:p w14:paraId="47410809" w14:textId="77777777" w:rsidR="00000000" w:rsidRDefault="00027501">
      <w:pPr>
        <w:pStyle w:val="a0"/>
        <w:rPr>
          <w:rFonts w:hint="cs"/>
          <w:b/>
          <w:rtl/>
        </w:rPr>
      </w:pPr>
    </w:p>
    <w:p w14:paraId="24DE1EB5" w14:textId="77777777" w:rsidR="00000000" w:rsidRDefault="00027501">
      <w:pPr>
        <w:pStyle w:val="a0"/>
        <w:ind w:firstLine="720"/>
        <w:rPr>
          <w:rFonts w:hint="cs"/>
          <w:b/>
          <w:rtl/>
        </w:rPr>
      </w:pPr>
      <w:r>
        <w:rPr>
          <w:rFonts w:hint="cs"/>
          <w:b/>
          <w:rtl/>
        </w:rPr>
        <w:t>ראוי להדגיש שביצוע הנחיות אלו, אשר מטרתן לשמר את מערכות הולכת השפכים במצב תקין ואף לשדרגן, דורש הקצאת משאבים רבים. במקרים שבהם מתגלים כשלים בצנרת הגור</w:t>
      </w:r>
      <w:r>
        <w:rPr>
          <w:rFonts w:hint="cs"/>
          <w:b/>
          <w:rtl/>
        </w:rPr>
        <w:t>מים לנזקים סביבתיים, נוקט המשרד הליכי אכיפה, ובמידת הצורך מוגשת תביעה משפטית.</w:t>
      </w:r>
    </w:p>
    <w:p w14:paraId="784CCCA2" w14:textId="77777777" w:rsidR="00000000" w:rsidRDefault="00027501">
      <w:pPr>
        <w:pStyle w:val="a0"/>
        <w:rPr>
          <w:b/>
          <w:rtl/>
        </w:rPr>
      </w:pPr>
    </w:p>
    <w:p w14:paraId="35535C9C" w14:textId="77777777" w:rsidR="00000000" w:rsidRDefault="00027501">
      <w:pPr>
        <w:pStyle w:val="a1"/>
        <w:jc w:val="center"/>
        <w:rPr>
          <w:rtl/>
        </w:rPr>
      </w:pPr>
      <w:bookmarkStart w:id="777" w:name="CQ14483FI0014483T21_01_2004_21_33_02"/>
      <w:bookmarkStart w:id="778" w:name="_Toc90038136"/>
      <w:bookmarkEnd w:id="777"/>
      <w:r>
        <w:rPr>
          <w:rtl/>
        </w:rPr>
        <w:t>501</w:t>
      </w:r>
      <w:r>
        <w:rPr>
          <w:rFonts w:hint="cs"/>
          <w:rtl/>
        </w:rPr>
        <w:t>, 523</w:t>
      </w:r>
      <w:r>
        <w:rPr>
          <w:rtl/>
        </w:rPr>
        <w:t>. הצבת אנטנות סלולריות מעל מועדון ילדים בנהרייה</w:t>
      </w:r>
      <w:bookmarkEnd w:id="778"/>
    </w:p>
    <w:p w14:paraId="5A14ACF4" w14:textId="77777777" w:rsidR="00000000" w:rsidRDefault="00027501">
      <w:pPr>
        <w:pStyle w:val="a0"/>
        <w:rPr>
          <w:rFonts w:hint="cs"/>
          <w:rtl/>
        </w:rPr>
      </w:pPr>
    </w:p>
    <w:p w14:paraId="663BF623" w14:textId="77777777" w:rsidR="00000000" w:rsidRDefault="00027501">
      <w:pPr>
        <w:pStyle w:val="a0"/>
        <w:ind w:firstLine="0"/>
        <w:rPr>
          <w:bCs/>
          <w:u w:val="single"/>
        </w:rPr>
      </w:pPr>
      <w:bookmarkStart w:id="779" w:name="ESQ14483"/>
      <w:bookmarkEnd w:id="779"/>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255E9354" w14:textId="77777777" w:rsidR="00000000" w:rsidRDefault="00027501">
      <w:pPr>
        <w:pStyle w:val="a0"/>
        <w:ind w:firstLine="720"/>
      </w:pPr>
      <w:r>
        <w:rPr>
          <w:rtl/>
        </w:rPr>
        <w:t>ביום א' באב התשס"ג (30 ביולי 2003):</w:t>
      </w:r>
    </w:p>
    <w:p w14:paraId="3846C599" w14:textId="77777777" w:rsidR="00000000" w:rsidRDefault="00027501">
      <w:pPr>
        <w:pStyle w:val="a0"/>
        <w:rPr>
          <w:rFonts w:hint="cs"/>
          <w:rtl/>
        </w:rPr>
      </w:pPr>
    </w:p>
    <w:p w14:paraId="0E174E62" w14:textId="77777777" w:rsidR="00000000" w:rsidRDefault="00027501">
      <w:pPr>
        <w:pStyle w:val="a0"/>
        <w:rPr>
          <w:rFonts w:hint="cs"/>
        </w:rPr>
      </w:pPr>
    </w:p>
    <w:p w14:paraId="2F26CA3D" w14:textId="77777777" w:rsidR="00000000" w:rsidRDefault="00027501">
      <w:pPr>
        <w:pStyle w:val="a0"/>
        <w:ind w:firstLine="720"/>
      </w:pPr>
      <w:r>
        <w:rPr>
          <w:rFonts w:hint="cs"/>
          <w:rtl/>
        </w:rPr>
        <w:t>ב</w:t>
      </w:r>
      <w:r>
        <w:rPr>
          <w:rtl/>
        </w:rPr>
        <w:t xml:space="preserve">"ידיעות אחרונות" </w:t>
      </w:r>
      <w:r>
        <w:rPr>
          <w:rFonts w:hint="cs"/>
          <w:rtl/>
        </w:rPr>
        <w:t>מיום 18 ביולי 2003</w:t>
      </w:r>
      <w:r>
        <w:rPr>
          <w:rFonts w:hint="cs"/>
          <w:rtl/>
        </w:rPr>
        <w:t xml:space="preserve"> פורסם, כי הוצבו</w:t>
      </w:r>
      <w:r>
        <w:rPr>
          <w:rtl/>
        </w:rPr>
        <w:t xml:space="preserve"> אנטנות סלולריות מעל מועדון ילדים בנהר</w:t>
      </w:r>
      <w:r>
        <w:rPr>
          <w:rFonts w:hint="cs"/>
          <w:rtl/>
        </w:rPr>
        <w:t>י</w:t>
      </w:r>
      <w:r>
        <w:rPr>
          <w:rtl/>
        </w:rPr>
        <w:t>יה</w:t>
      </w:r>
      <w:r>
        <w:rPr>
          <w:rFonts w:hint="cs"/>
          <w:rtl/>
        </w:rPr>
        <w:t>.</w:t>
      </w:r>
      <w:r>
        <w:rPr>
          <w:rtl/>
        </w:rPr>
        <w:t xml:space="preserve"> </w:t>
      </w:r>
    </w:p>
    <w:p w14:paraId="7E294852" w14:textId="77777777" w:rsidR="00000000" w:rsidRDefault="00027501">
      <w:pPr>
        <w:pStyle w:val="a0"/>
        <w:ind w:firstLine="720"/>
      </w:pPr>
    </w:p>
    <w:p w14:paraId="10C85A8B" w14:textId="77777777" w:rsidR="00000000" w:rsidRDefault="00027501">
      <w:pPr>
        <w:pStyle w:val="a0"/>
        <w:ind w:firstLine="720"/>
        <w:rPr>
          <w:rFonts w:hint="cs"/>
          <w:rtl/>
        </w:rPr>
      </w:pPr>
      <w:r>
        <w:rPr>
          <w:rFonts w:hint="cs"/>
          <w:rtl/>
        </w:rPr>
        <w:t>רצוני לשאול</w:t>
      </w:r>
      <w:r>
        <w:rPr>
          <w:rtl/>
        </w:rPr>
        <w:t>:</w:t>
      </w:r>
    </w:p>
    <w:p w14:paraId="71463792" w14:textId="77777777" w:rsidR="00000000" w:rsidRDefault="00027501">
      <w:pPr>
        <w:pStyle w:val="a0"/>
        <w:ind w:firstLine="720"/>
        <w:rPr>
          <w:rFonts w:hint="cs"/>
          <w:rtl/>
        </w:rPr>
      </w:pPr>
    </w:p>
    <w:p w14:paraId="2DCEDB45" w14:textId="77777777" w:rsidR="00000000" w:rsidRDefault="00027501">
      <w:pPr>
        <w:pStyle w:val="a0"/>
        <w:ind w:firstLine="720"/>
        <w:rPr>
          <w:rFonts w:hint="cs"/>
          <w:rtl/>
        </w:rPr>
      </w:pPr>
      <w:r>
        <w:rPr>
          <w:rFonts w:hint="cs"/>
          <w:rtl/>
        </w:rPr>
        <w:t xml:space="preserve">1. האם הידיעה נכונה? </w:t>
      </w:r>
    </w:p>
    <w:p w14:paraId="73BEAA06" w14:textId="77777777" w:rsidR="00000000" w:rsidRDefault="00027501">
      <w:pPr>
        <w:pStyle w:val="a0"/>
        <w:ind w:firstLine="720"/>
      </w:pPr>
    </w:p>
    <w:p w14:paraId="748D9EB7" w14:textId="77777777" w:rsidR="00000000" w:rsidRDefault="00027501">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הסכים לכך</w:t>
      </w:r>
      <w:r>
        <w:rPr>
          <w:rtl/>
        </w:rPr>
        <w:t xml:space="preserve"> </w:t>
      </w:r>
      <w:r>
        <w:rPr>
          <w:rFonts w:hint="cs"/>
          <w:rtl/>
        </w:rPr>
        <w:t xml:space="preserve">משרדך, ואם כן </w:t>
      </w:r>
      <w:r>
        <w:rPr>
          <w:rFonts w:hint="eastAsia"/>
          <w:rtl/>
        </w:rPr>
        <w:t>–</w:t>
      </w:r>
      <w:r>
        <w:rPr>
          <w:rFonts w:hint="cs"/>
          <w:rtl/>
        </w:rPr>
        <w:t xml:space="preserve"> מדוע</w:t>
      </w:r>
      <w:r>
        <w:rPr>
          <w:rtl/>
        </w:rPr>
        <w:t xml:space="preserve">? </w:t>
      </w:r>
    </w:p>
    <w:p w14:paraId="780EBA1A" w14:textId="77777777" w:rsidR="00000000" w:rsidRDefault="00027501">
      <w:pPr>
        <w:pStyle w:val="a0"/>
        <w:ind w:firstLine="720"/>
        <w:rPr>
          <w:rtl/>
        </w:rPr>
      </w:pPr>
    </w:p>
    <w:p w14:paraId="68067FBD" w14:textId="77777777" w:rsidR="00000000" w:rsidRDefault="00027501">
      <w:pPr>
        <w:pStyle w:val="a0"/>
        <w:ind w:firstLine="720"/>
        <w:rPr>
          <w:rFonts w:hint="cs"/>
          <w:rtl/>
        </w:rPr>
      </w:pPr>
      <w:r>
        <w:rPr>
          <w:rFonts w:hint="cs"/>
          <w:rtl/>
        </w:rPr>
        <w:t xml:space="preserve">3. </w:t>
      </w:r>
      <w:r>
        <w:rPr>
          <w:rtl/>
        </w:rPr>
        <w:t xml:space="preserve">מה </w:t>
      </w:r>
      <w:r>
        <w:rPr>
          <w:rFonts w:hint="cs"/>
          <w:rtl/>
        </w:rPr>
        <w:t>ייעשה למניעת</w:t>
      </w:r>
      <w:r>
        <w:rPr>
          <w:rtl/>
        </w:rPr>
        <w:t xml:space="preserve"> פגיעה </w:t>
      </w:r>
      <w:r>
        <w:rPr>
          <w:rFonts w:hint="cs"/>
          <w:rtl/>
        </w:rPr>
        <w:t>בבריאות הילדים</w:t>
      </w:r>
      <w:r>
        <w:rPr>
          <w:rtl/>
        </w:rPr>
        <w:t>?</w:t>
      </w:r>
    </w:p>
    <w:p w14:paraId="5C5F5F15" w14:textId="77777777" w:rsidR="00000000" w:rsidRDefault="00027501">
      <w:pPr>
        <w:pStyle w:val="a0"/>
        <w:rPr>
          <w:rFonts w:hint="cs"/>
          <w:rtl/>
        </w:rPr>
      </w:pPr>
      <w:bookmarkStart w:id="780" w:name="CQ14631FI0014631T22_01_2004_02_47_25"/>
      <w:bookmarkEnd w:id="780"/>
    </w:p>
    <w:p w14:paraId="51CF9845" w14:textId="77777777" w:rsidR="00000000" w:rsidRDefault="00027501">
      <w:pPr>
        <w:pStyle w:val="a0"/>
        <w:rPr>
          <w:rFonts w:hint="cs"/>
          <w:rtl/>
        </w:rPr>
      </w:pPr>
    </w:p>
    <w:p w14:paraId="241181A2" w14:textId="77777777" w:rsidR="00000000" w:rsidRDefault="00027501">
      <w:pPr>
        <w:pStyle w:val="a0"/>
        <w:ind w:firstLine="0"/>
        <w:rPr>
          <w:bCs/>
          <w:u w:val="single"/>
        </w:rPr>
      </w:pPr>
      <w:bookmarkStart w:id="781" w:name="ESQ14631"/>
      <w:bookmarkEnd w:id="781"/>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4EA6F346" w14:textId="77777777" w:rsidR="00000000" w:rsidRDefault="00027501">
      <w:pPr>
        <w:pStyle w:val="a0"/>
        <w:ind w:firstLine="720"/>
      </w:pPr>
      <w:r>
        <w:rPr>
          <w:rtl/>
        </w:rPr>
        <w:t xml:space="preserve">ביום א' באב התשס"ג </w:t>
      </w:r>
      <w:r>
        <w:rPr>
          <w:rtl/>
        </w:rPr>
        <w:t>(30 ביולי 2003):</w:t>
      </w:r>
    </w:p>
    <w:p w14:paraId="75CFB2F2" w14:textId="77777777" w:rsidR="00000000" w:rsidRDefault="00027501">
      <w:pPr>
        <w:pStyle w:val="a0"/>
        <w:rPr>
          <w:rFonts w:hint="cs"/>
          <w:rtl/>
        </w:rPr>
      </w:pPr>
    </w:p>
    <w:p w14:paraId="3C10EB0B" w14:textId="77777777" w:rsidR="00000000" w:rsidRDefault="00027501">
      <w:pPr>
        <w:pStyle w:val="a0"/>
        <w:rPr>
          <w:rFonts w:hint="cs"/>
        </w:rPr>
      </w:pPr>
    </w:p>
    <w:p w14:paraId="7015EC05" w14:textId="77777777" w:rsidR="00000000" w:rsidRDefault="00027501">
      <w:pPr>
        <w:pStyle w:val="a0"/>
        <w:ind w:firstLine="720"/>
        <w:rPr>
          <w:rFonts w:hint="cs"/>
          <w:rtl/>
        </w:rPr>
      </w:pPr>
      <w:r>
        <w:rPr>
          <w:rFonts w:hint="cs"/>
          <w:rtl/>
        </w:rPr>
        <w:t>פורסם, כי 30</w:t>
      </w:r>
      <w:r>
        <w:rPr>
          <w:rtl/>
        </w:rPr>
        <w:t xml:space="preserve"> אנטנות סלולריות הוצבו מעל מועדון ילדים בנהר</w:t>
      </w:r>
      <w:r>
        <w:rPr>
          <w:rFonts w:hint="cs"/>
          <w:rtl/>
        </w:rPr>
        <w:t>י</w:t>
      </w:r>
      <w:r>
        <w:rPr>
          <w:rtl/>
        </w:rPr>
        <w:t>יה</w:t>
      </w:r>
      <w:r>
        <w:rPr>
          <w:rFonts w:hint="cs"/>
          <w:rtl/>
        </w:rPr>
        <w:t>, וכי</w:t>
      </w:r>
      <w:r>
        <w:rPr>
          <w:rtl/>
        </w:rPr>
        <w:t xml:space="preserve"> לדברי דוברת העיר</w:t>
      </w:r>
      <w:r>
        <w:rPr>
          <w:rFonts w:hint="cs"/>
          <w:rtl/>
        </w:rPr>
        <w:t>י</w:t>
      </w:r>
      <w:r>
        <w:rPr>
          <w:rtl/>
        </w:rPr>
        <w:t>יה</w:t>
      </w:r>
      <w:r>
        <w:rPr>
          <w:rFonts w:hint="cs"/>
          <w:rtl/>
        </w:rPr>
        <w:t>, כל האישורים להצבת האנטנות התקבלו על-ידי הגורמים, ובראשם משרדך.</w:t>
      </w:r>
      <w:r>
        <w:rPr>
          <w:rtl/>
        </w:rPr>
        <w:t xml:space="preserve"> </w:t>
      </w:r>
    </w:p>
    <w:p w14:paraId="140C72A8" w14:textId="77777777" w:rsidR="00000000" w:rsidRDefault="00027501">
      <w:pPr>
        <w:pStyle w:val="a0"/>
        <w:ind w:firstLine="720"/>
        <w:rPr>
          <w:rFonts w:hint="cs"/>
        </w:rPr>
      </w:pPr>
    </w:p>
    <w:p w14:paraId="3C974DCE" w14:textId="77777777" w:rsidR="00000000" w:rsidRDefault="00027501">
      <w:pPr>
        <w:pStyle w:val="a0"/>
        <w:ind w:firstLine="720"/>
      </w:pPr>
      <w:r>
        <w:rPr>
          <w:rFonts w:hint="cs"/>
          <w:rtl/>
        </w:rPr>
        <w:t>רצוני לשאול</w:t>
      </w:r>
      <w:r>
        <w:rPr>
          <w:rtl/>
        </w:rPr>
        <w:t>:</w:t>
      </w:r>
    </w:p>
    <w:p w14:paraId="1390A936" w14:textId="77777777" w:rsidR="00000000" w:rsidRDefault="00027501">
      <w:pPr>
        <w:pStyle w:val="a0"/>
        <w:ind w:firstLine="720"/>
      </w:pPr>
    </w:p>
    <w:p w14:paraId="2FB83A22" w14:textId="77777777" w:rsidR="00000000" w:rsidRDefault="00027501">
      <w:pPr>
        <w:pStyle w:val="a0"/>
        <w:ind w:firstLine="720"/>
        <w:rPr>
          <w:rFonts w:hint="cs"/>
          <w:rtl/>
        </w:rPr>
      </w:pPr>
      <w:r>
        <w:rPr>
          <w:rFonts w:hint="cs"/>
          <w:rtl/>
        </w:rPr>
        <w:t>1. האם הידיעה נכונה?</w:t>
      </w:r>
    </w:p>
    <w:p w14:paraId="499B0910" w14:textId="77777777" w:rsidR="00000000" w:rsidRDefault="00027501">
      <w:pPr>
        <w:pStyle w:val="a0"/>
        <w:ind w:firstLine="720"/>
        <w:rPr>
          <w:rtl/>
        </w:rPr>
      </w:pPr>
    </w:p>
    <w:p w14:paraId="5BB77511" w14:textId="77777777" w:rsidR="00000000" w:rsidRDefault="00027501">
      <w:pPr>
        <w:pStyle w:val="a0"/>
        <w:ind w:firstLine="720"/>
        <w:rPr>
          <w:rtl/>
        </w:rPr>
      </w:pPr>
      <w:r>
        <w:rPr>
          <w:rFonts w:hint="cs"/>
          <w:rtl/>
        </w:rPr>
        <w:t xml:space="preserve">2. </w:t>
      </w:r>
      <w:r>
        <w:rPr>
          <w:rtl/>
        </w:rPr>
        <w:t xml:space="preserve">מה </w:t>
      </w:r>
      <w:r>
        <w:rPr>
          <w:rFonts w:hint="cs"/>
          <w:rtl/>
        </w:rPr>
        <w:t xml:space="preserve">הם </w:t>
      </w:r>
      <w:r>
        <w:rPr>
          <w:rtl/>
        </w:rPr>
        <w:t>הקריטריונים להצבת אנטנה סלולרית?</w:t>
      </w:r>
    </w:p>
    <w:p w14:paraId="2812E73E" w14:textId="77777777" w:rsidR="00000000" w:rsidRDefault="00027501">
      <w:pPr>
        <w:pStyle w:val="a0"/>
        <w:ind w:firstLine="720"/>
        <w:rPr>
          <w:rtl/>
        </w:rPr>
      </w:pPr>
    </w:p>
    <w:p w14:paraId="783DF5BC" w14:textId="77777777" w:rsidR="00000000" w:rsidRDefault="00027501">
      <w:pPr>
        <w:pStyle w:val="a0"/>
        <w:ind w:firstLine="720"/>
        <w:rPr>
          <w:rtl/>
        </w:rPr>
      </w:pPr>
      <w:r>
        <w:rPr>
          <w:rFonts w:hint="cs"/>
          <w:rtl/>
        </w:rPr>
        <w:t xml:space="preserve">3. </w:t>
      </w:r>
      <w:r>
        <w:rPr>
          <w:rtl/>
        </w:rPr>
        <w:t>היכן</w:t>
      </w:r>
      <w:r>
        <w:rPr>
          <w:rtl/>
        </w:rPr>
        <w:t xml:space="preserve"> מוצב</w:t>
      </w:r>
      <w:r>
        <w:rPr>
          <w:rFonts w:hint="cs"/>
          <w:rtl/>
        </w:rPr>
        <w:t>ות</w:t>
      </w:r>
      <w:r>
        <w:rPr>
          <w:rtl/>
        </w:rPr>
        <w:t xml:space="preserve"> אנטנות בנהר</w:t>
      </w:r>
      <w:r>
        <w:rPr>
          <w:rFonts w:hint="cs"/>
          <w:rtl/>
        </w:rPr>
        <w:t>י</w:t>
      </w:r>
      <w:r>
        <w:rPr>
          <w:rtl/>
        </w:rPr>
        <w:t xml:space="preserve">יה, </w:t>
      </w:r>
      <w:r>
        <w:rPr>
          <w:rFonts w:hint="cs"/>
          <w:rtl/>
        </w:rPr>
        <w:t>ב</w:t>
      </w:r>
      <w:r>
        <w:rPr>
          <w:rtl/>
        </w:rPr>
        <w:t xml:space="preserve">שלומי, </w:t>
      </w:r>
      <w:r>
        <w:rPr>
          <w:rFonts w:hint="cs"/>
          <w:rtl/>
        </w:rPr>
        <w:t>ב</w:t>
      </w:r>
      <w:r>
        <w:rPr>
          <w:rtl/>
        </w:rPr>
        <w:t>עכו ו</w:t>
      </w:r>
      <w:r>
        <w:rPr>
          <w:rFonts w:hint="cs"/>
          <w:rtl/>
        </w:rPr>
        <w:t>ב</w:t>
      </w:r>
      <w:r>
        <w:rPr>
          <w:rtl/>
        </w:rPr>
        <w:t>קר</w:t>
      </w:r>
      <w:r>
        <w:rPr>
          <w:rFonts w:hint="cs"/>
          <w:rtl/>
        </w:rPr>
        <w:t>י</w:t>
      </w:r>
      <w:r>
        <w:rPr>
          <w:rtl/>
        </w:rPr>
        <w:t>ית</w:t>
      </w:r>
      <w:r>
        <w:rPr>
          <w:rFonts w:hint="cs"/>
          <w:rtl/>
        </w:rPr>
        <w:t>-</w:t>
      </w:r>
      <w:r>
        <w:rPr>
          <w:rtl/>
        </w:rPr>
        <w:t>שמונה?</w:t>
      </w:r>
    </w:p>
    <w:p w14:paraId="7C0920AF" w14:textId="77777777" w:rsidR="00000000" w:rsidRDefault="00027501">
      <w:pPr>
        <w:pStyle w:val="a0"/>
        <w:ind w:firstLine="720"/>
        <w:rPr>
          <w:rtl/>
        </w:rPr>
      </w:pPr>
    </w:p>
    <w:p w14:paraId="0537CF4A" w14:textId="77777777" w:rsidR="00000000" w:rsidRDefault="00027501">
      <w:pPr>
        <w:pStyle w:val="-"/>
      </w:pPr>
      <w:r>
        <w:rPr>
          <w:rtl/>
        </w:rPr>
        <w:t>השר גדעון עזרא:</w:t>
      </w:r>
    </w:p>
    <w:p w14:paraId="49180B25" w14:textId="77777777" w:rsidR="00000000" w:rsidRDefault="00027501">
      <w:pPr>
        <w:pStyle w:val="a0"/>
        <w:rPr>
          <w:rFonts w:hint="cs"/>
          <w:b/>
          <w:rtl/>
        </w:rPr>
      </w:pPr>
    </w:p>
    <w:p w14:paraId="3A706C4C" w14:textId="77777777" w:rsidR="00000000" w:rsidRDefault="00027501">
      <w:pPr>
        <w:pStyle w:val="a0"/>
        <w:ind w:firstLine="720"/>
        <w:rPr>
          <w:rFonts w:hint="cs"/>
          <w:b/>
          <w:rtl/>
        </w:rPr>
      </w:pPr>
      <w:r>
        <w:rPr>
          <w:rFonts w:hint="cs"/>
          <w:b/>
          <w:rtl/>
        </w:rPr>
        <w:t>חבר הכנסת אפללו, לשאלה האם הידיעה נכונה - באתר המוזכר בכתבה, מעל מגדל המים בנהרייה קיימים שלושה מוקדי שידור, אולם יש לציין כי מוקד שידור אחד יכול להכיל כמה אנטנות. לכל האנטנות הרשומות בא</w:t>
      </w:r>
      <w:r>
        <w:rPr>
          <w:rFonts w:hint="cs"/>
          <w:b/>
          <w:rtl/>
        </w:rPr>
        <w:t>תר הונפקו היתרי הקמה והפעלה על-ידי הממונה על הקרינה במשרד לאיכות הסביבה. על-פי הידוע לנו ובבדיקות שערכנו, לא נשקפת לתושבים כל סכנה  ממוקד קרינה זה.</w:t>
      </w:r>
    </w:p>
    <w:p w14:paraId="05F781FE" w14:textId="77777777" w:rsidR="00000000" w:rsidRDefault="00027501">
      <w:pPr>
        <w:pStyle w:val="a0"/>
        <w:ind w:firstLine="720"/>
        <w:rPr>
          <w:rFonts w:hint="cs"/>
          <w:b/>
          <w:rtl/>
        </w:rPr>
      </w:pPr>
    </w:p>
    <w:p w14:paraId="0342B3B6" w14:textId="77777777" w:rsidR="00000000" w:rsidRDefault="00027501">
      <w:pPr>
        <w:pStyle w:val="a0"/>
        <w:ind w:firstLine="720"/>
        <w:rPr>
          <w:rFonts w:hint="cs"/>
          <w:b/>
          <w:rtl/>
        </w:rPr>
      </w:pPr>
      <w:r>
        <w:rPr>
          <w:rFonts w:hint="cs"/>
          <w:b/>
          <w:rtl/>
        </w:rPr>
        <w:t>לשאלה אם הסכים לכך משרדך, ואם כן מדוע ומה הם הקריטריונים להצבת אנטנה סלולרית, להלן תשובת המשרד: ככלל, ההיתר</w:t>
      </w:r>
      <w:r>
        <w:rPr>
          <w:rFonts w:hint="cs"/>
          <w:b/>
          <w:rtl/>
        </w:rPr>
        <w:t>ים להקמה ולהפעלה של אנטנות ניתנים לאחר בדיקות דוח הערכת סיכונים של אתר השידור ובהתבסס על תדר השידורים, הציוד והטופוגרפיה באזור, ולאחר בדיקת דוח מדידות הקרינה האלקטרומגנטית בסביבת האתר. ראוי לציין, שמיקום האנטנות לא נקבע על-ידי המשרד, אלא על-ידי  חברות הסלו</w:t>
      </w:r>
      <w:r>
        <w:rPr>
          <w:rFonts w:hint="cs"/>
          <w:b/>
          <w:rtl/>
        </w:rPr>
        <w:t>לר. בנוסף, על-פי מדיניות המשרד לאיכות הסביבה, לא יינתן היתר הפעלה למוקד שידור ללא היתר בנייה מהרשות המקומית.</w:t>
      </w:r>
    </w:p>
    <w:p w14:paraId="30F4F6B4" w14:textId="77777777" w:rsidR="00000000" w:rsidRDefault="00027501">
      <w:pPr>
        <w:pStyle w:val="a0"/>
        <w:rPr>
          <w:rFonts w:hint="cs"/>
          <w:b/>
          <w:rtl/>
        </w:rPr>
      </w:pPr>
    </w:p>
    <w:p w14:paraId="40A929F7" w14:textId="77777777" w:rsidR="00000000" w:rsidRDefault="00027501">
      <w:pPr>
        <w:pStyle w:val="a0"/>
        <w:ind w:firstLine="720"/>
        <w:rPr>
          <w:rFonts w:hint="cs"/>
          <w:b/>
          <w:rtl/>
        </w:rPr>
      </w:pPr>
      <w:r>
        <w:rPr>
          <w:rFonts w:hint="cs"/>
          <w:b/>
          <w:rtl/>
        </w:rPr>
        <w:t>בעת הקמת כמה אתרי שידור על אותו תורן או במרחקים קצרים זה מזה, מתן היתר הקמה לכל אנטנה נוספת מותנה בכך שסכום כל רמות הקרינה מכלל המוקדים לא יעלה על</w:t>
      </w:r>
      <w:r>
        <w:rPr>
          <w:rFonts w:hint="cs"/>
          <w:b/>
          <w:rtl/>
        </w:rPr>
        <w:t xml:space="preserve"> הרמה המותרת. בדיקות תקופתיות מבוצעות אחת לשנה על-ידי בודקים מאושרים. כמו כן, מתבצעות בדיקות מדגמיות על-ידי עובדי המשרד.</w:t>
      </w:r>
    </w:p>
    <w:p w14:paraId="34BBB9A7" w14:textId="77777777" w:rsidR="00000000" w:rsidRDefault="00027501">
      <w:pPr>
        <w:pStyle w:val="a0"/>
        <w:rPr>
          <w:rFonts w:hint="cs"/>
          <w:b/>
          <w:rtl/>
        </w:rPr>
      </w:pPr>
    </w:p>
    <w:p w14:paraId="20CE1C1A" w14:textId="77777777" w:rsidR="00000000" w:rsidRDefault="00027501">
      <w:pPr>
        <w:pStyle w:val="a0"/>
        <w:ind w:firstLine="720"/>
        <w:rPr>
          <w:rFonts w:hint="cs"/>
          <w:b/>
          <w:rtl/>
        </w:rPr>
      </w:pPr>
      <w:r>
        <w:rPr>
          <w:rFonts w:hint="cs"/>
          <w:b/>
          <w:rtl/>
        </w:rPr>
        <w:t>השיקולים היחידים שיש לממונה על הקרינה הסביבתית במשרד לאיכות הסביבה הם שיקולים של בטיחות קרינה. אם נמצא חשש כלשהו - במקום שבו נמצאים אנ</w:t>
      </w:r>
      <w:r>
        <w:rPr>
          <w:rFonts w:hint="cs"/>
          <w:b/>
          <w:rtl/>
        </w:rPr>
        <w:t>שים באופן רצוף וממושך או מציאת רמת קרינה העולה על מה שנקבע כסף סביבתי - מבטל המשרד את היתר הקרינה שניתן לאנטנות.</w:t>
      </w:r>
    </w:p>
    <w:p w14:paraId="1E18E285" w14:textId="77777777" w:rsidR="00000000" w:rsidRDefault="00027501">
      <w:pPr>
        <w:pStyle w:val="a0"/>
        <w:rPr>
          <w:rFonts w:hint="cs"/>
          <w:b/>
          <w:rtl/>
        </w:rPr>
      </w:pPr>
    </w:p>
    <w:p w14:paraId="3BB6D053" w14:textId="77777777" w:rsidR="00000000" w:rsidRDefault="00027501">
      <w:pPr>
        <w:pStyle w:val="a0"/>
        <w:ind w:firstLine="720"/>
        <w:rPr>
          <w:rFonts w:hint="cs"/>
          <w:b/>
          <w:rtl/>
        </w:rPr>
      </w:pPr>
      <w:r>
        <w:rPr>
          <w:rFonts w:hint="cs"/>
          <w:b/>
          <w:rtl/>
        </w:rPr>
        <w:t>המשרד לאיכות הסביבה קבע את סף החשיפה הבריאותי בהתבססו על המלצות ארגון הבריאות העולמי מ-1998. המשרד פועל על-פי עקרון הזהירות המונעת, אשר אחת ממ</w:t>
      </w:r>
      <w:r>
        <w:rPr>
          <w:rFonts w:hint="cs"/>
          <w:b/>
          <w:rtl/>
        </w:rPr>
        <w:t xml:space="preserve">טרותיו היא למזער ככל שניתן, באמצעות הטכנולוגיות הקיימות ובעלות סבירה, את חשיפת הציבור לקרינה אלקטרומגנטית ולצמצם את השטח שבו חלות מגבלות בנייה בגלל הקרינה. לכן קבע המשרד  סף חשיפה סביבתי  להקמת מוקדי שידור שערכו 10% מסף החשיפה הבריאותי. הסף הסביבתי מתייחס </w:t>
      </w:r>
      <w:r>
        <w:rPr>
          <w:rFonts w:hint="cs"/>
          <w:b/>
          <w:rtl/>
        </w:rPr>
        <w:t xml:space="preserve">למקומות בהם שוהים אנשים דרך קבע.   </w:t>
      </w:r>
    </w:p>
    <w:p w14:paraId="6F62C8FB" w14:textId="77777777" w:rsidR="00000000" w:rsidRDefault="00027501">
      <w:pPr>
        <w:pStyle w:val="a0"/>
        <w:ind w:firstLine="720"/>
        <w:rPr>
          <w:rFonts w:hint="cs"/>
          <w:b/>
          <w:rtl/>
        </w:rPr>
      </w:pPr>
      <w:r>
        <w:rPr>
          <w:rFonts w:hint="cs"/>
          <w:b/>
          <w:rtl/>
        </w:rPr>
        <w:t xml:space="preserve">                                                </w:t>
      </w:r>
    </w:p>
    <w:p w14:paraId="3BC5344E" w14:textId="77777777" w:rsidR="00000000" w:rsidRDefault="00027501">
      <w:pPr>
        <w:pStyle w:val="a0"/>
        <w:rPr>
          <w:rFonts w:hint="cs"/>
          <w:rtl/>
        </w:rPr>
      </w:pPr>
      <w:r>
        <w:rPr>
          <w:rFonts w:hint="cs"/>
          <w:rtl/>
        </w:rPr>
        <w:t>לשאלה, היכן מוצבות אנטנות בנהרייה, בשלומי, בעכו ובקריית-שמונה - את פריסת האנטנות המלאה ניתן לראות באתר האינטרנט של המשרד לאיכות הסביבה.</w:t>
      </w:r>
    </w:p>
    <w:p w14:paraId="17745633" w14:textId="77777777" w:rsidR="00000000" w:rsidRDefault="00027501">
      <w:pPr>
        <w:pStyle w:val="a0"/>
        <w:rPr>
          <w:rFonts w:hint="cs"/>
          <w:rtl/>
        </w:rPr>
      </w:pPr>
    </w:p>
    <w:p w14:paraId="651BAF67" w14:textId="77777777" w:rsidR="00000000" w:rsidRDefault="00027501">
      <w:pPr>
        <w:pStyle w:val="af1"/>
        <w:rPr>
          <w:rtl/>
        </w:rPr>
      </w:pPr>
      <w:r>
        <w:rPr>
          <w:rtl/>
        </w:rPr>
        <w:t>היו"ר</w:t>
      </w:r>
      <w:r>
        <w:rPr>
          <w:rFonts w:hint="cs"/>
          <w:rtl/>
        </w:rPr>
        <w:t xml:space="preserve"> מיכאל נודלמן</w:t>
      </w:r>
      <w:r>
        <w:rPr>
          <w:rtl/>
        </w:rPr>
        <w:t>:</w:t>
      </w:r>
    </w:p>
    <w:p w14:paraId="7224EA31" w14:textId="77777777" w:rsidR="00000000" w:rsidRDefault="00027501">
      <w:pPr>
        <w:pStyle w:val="a0"/>
        <w:rPr>
          <w:rtl/>
        </w:rPr>
      </w:pPr>
    </w:p>
    <w:p w14:paraId="0D394999" w14:textId="77777777" w:rsidR="00000000" w:rsidRDefault="00027501">
      <w:pPr>
        <w:pStyle w:val="a0"/>
        <w:rPr>
          <w:rFonts w:hint="cs"/>
          <w:rtl/>
        </w:rPr>
      </w:pPr>
      <w:r>
        <w:rPr>
          <w:rFonts w:hint="cs"/>
          <w:rtl/>
        </w:rPr>
        <w:t>חבר הכנסת אפל</w:t>
      </w:r>
      <w:r>
        <w:rPr>
          <w:rFonts w:hint="cs"/>
          <w:rtl/>
        </w:rPr>
        <w:t>לו. השר ביקש.</w:t>
      </w:r>
    </w:p>
    <w:p w14:paraId="69C9265B" w14:textId="77777777" w:rsidR="00000000" w:rsidRDefault="00027501">
      <w:pPr>
        <w:pStyle w:val="a0"/>
        <w:rPr>
          <w:rFonts w:hint="cs"/>
          <w:rtl/>
        </w:rPr>
      </w:pPr>
    </w:p>
    <w:p w14:paraId="64D15E9A" w14:textId="77777777" w:rsidR="00000000" w:rsidRDefault="00027501">
      <w:pPr>
        <w:pStyle w:val="-"/>
        <w:rPr>
          <w:rtl/>
        </w:rPr>
      </w:pPr>
      <w:bookmarkStart w:id="782" w:name="FS000000474T21_01_2004_20_42_45"/>
      <w:bookmarkStart w:id="783" w:name="FS000000474T21_01_2004_20_42_50C"/>
      <w:bookmarkEnd w:id="782"/>
      <w:bookmarkEnd w:id="783"/>
      <w:r>
        <w:rPr>
          <w:rtl/>
        </w:rPr>
        <w:t>השר גדעון עזרא:</w:t>
      </w:r>
    </w:p>
    <w:p w14:paraId="4F272937" w14:textId="77777777" w:rsidR="00000000" w:rsidRDefault="00027501">
      <w:pPr>
        <w:pStyle w:val="a0"/>
        <w:rPr>
          <w:rtl/>
        </w:rPr>
      </w:pPr>
    </w:p>
    <w:p w14:paraId="2C64F2B5" w14:textId="77777777" w:rsidR="00000000" w:rsidRDefault="00027501">
      <w:pPr>
        <w:pStyle w:val="a0"/>
        <w:rPr>
          <w:rFonts w:hint="cs"/>
          <w:rtl/>
        </w:rPr>
      </w:pPr>
      <w:r>
        <w:rPr>
          <w:rFonts w:hint="cs"/>
          <w:rtl/>
        </w:rPr>
        <w:t>הוא יכול לשאול, אבל זה לא במקום לשאול את השרה בכתב, אם אתה רוצה לקבל תשובה. זה לציבור עכשיו.</w:t>
      </w:r>
    </w:p>
    <w:p w14:paraId="37BFC76C" w14:textId="77777777" w:rsidR="00000000" w:rsidRDefault="00027501">
      <w:pPr>
        <w:pStyle w:val="a0"/>
        <w:rPr>
          <w:rFonts w:hint="cs"/>
          <w:rtl/>
        </w:rPr>
      </w:pPr>
    </w:p>
    <w:p w14:paraId="53524084" w14:textId="77777777" w:rsidR="00000000" w:rsidRDefault="00027501">
      <w:pPr>
        <w:pStyle w:val="af0"/>
        <w:rPr>
          <w:rtl/>
        </w:rPr>
      </w:pPr>
      <w:r>
        <w:rPr>
          <w:rFonts w:hint="eastAsia"/>
          <w:rtl/>
        </w:rPr>
        <w:t>אלי</w:t>
      </w:r>
      <w:r>
        <w:rPr>
          <w:rtl/>
        </w:rPr>
        <w:t xml:space="preserve"> אפללו (הליכוד):</w:t>
      </w:r>
    </w:p>
    <w:p w14:paraId="1581F055" w14:textId="77777777" w:rsidR="00000000" w:rsidRDefault="00027501">
      <w:pPr>
        <w:pStyle w:val="a0"/>
        <w:rPr>
          <w:rFonts w:hint="cs"/>
          <w:rtl/>
        </w:rPr>
      </w:pPr>
    </w:p>
    <w:p w14:paraId="34EDA154" w14:textId="77777777" w:rsidR="00000000" w:rsidRDefault="00027501">
      <w:pPr>
        <w:pStyle w:val="a0"/>
        <w:rPr>
          <w:rFonts w:hint="cs"/>
          <w:rtl/>
        </w:rPr>
      </w:pPr>
      <w:r>
        <w:rPr>
          <w:rFonts w:hint="cs"/>
          <w:rtl/>
        </w:rPr>
        <w:t>אדוני השר, אדוני היושב-ראש, מעבר לשאלה הזאת, אני רוצה להבהיר פה את עצמי. הרשויות המקומיות, בסמכותן לתת היתרים</w:t>
      </w:r>
      <w:r>
        <w:rPr>
          <w:rFonts w:hint="cs"/>
          <w:rtl/>
        </w:rPr>
        <w:t xml:space="preserve"> בלי קשר לאיכות הסביבה.</w:t>
      </w:r>
    </w:p>
    <w:p w14:paraId="1B52F30D" w14:textId="77777777" w:rsidR="00000000" w:rsidRDefault="00027501">
      <w:pPr>
        <w:pStyle w:val="a0"/>
        <w:rPr>
          <w:rFonts w:hint="cs"/>
          <w:rtl/>
        </w:rPr>
      </w:pPr>
    </w:p>
    <w:p w14:paraId="584303E7" w14:textId="77777777" w:rsidR="00000000" w:rsidRDefault="00027501">
      <w:pPr>
        <w:pStyle w:val="-"/>
        <w:rPr>
          <w:rtl/>
        </w:rPr>
      </w:pPr>
      <w:bookmarkStart w:id="784" w:name="FS000000474T21_01_2004_20_44_19C"/>
      <w:bookmarkEnd w:id="784"/>
      <w:r>
        <w:rPr>
          <w:rtl/>
        </w:rPr>
        <w:t>השר גדעון עזרא:</w:t>
      </w:r>
    </w:p>
    <w:p w14:paraId="1DF98804" w14:textId="77777777" w:rsidR="00000000" w:rsidRDefault="00027501">
      <w:pPr>
        <w:pStyle w:val="a0"/>
        <w:rPr>
          <w:rtl/>
        </w:rPr>
      </w:pPr>
    </w:p>
    <w:p w14:paraId="08E3C5CB" w14:textId="77777777" w:rsidR="00000000" w:rsidRDefault="00027501">
      <w:pPr>
        <w:pStyle w:val="a0"/>
        <w:rPr>
          <w:rFonts w:hint="cs"/>
          <w:rtl/>
        </w:rPr>
      </w:pPr>
      <w:r>
        <w:rPr>
          <w:rFonts w:hint="cs"/>
          <w:rtl/>
        </w:rPr>
        <w:t>לא.</w:t>
      </w:r>
    </w:p>
    <w:p w14:paraId="2527A309" w14:textId="77777777" w:rsidR="00000000" w:rsidRDefault="00027501">
      <w:pPr>
        <w:pStyle w:val="a0"/>
        <w:rPr>
          <w:rFonts w:hint="cs"/>
          <w:rtl/>
        </w:rPr>
      </w:pPr>
    </w:p>
    <w:p w14:paraId="7CA66323" w14:textId="77777777" w:rsidR="00000000" w:rsidRDefault="00027501">
      <w:pPr>
        <w:pStyle w:val="af0"/>
        <w:rPr>
          <w:rtl/>
        </w:rPr>
      </w:pPr>
      <w:r>
        <w:rPr>
          <w:rFonts w:hint="eastAsia"/>
          <w:rtl/>
        </w:rPr>
        <w:t>אלי</w:t>
      </w:r>
      <w:r>
        <w:rPr>
          <w:rtl/>
        </w:rPr>
        <w:t xml:space="preserve"> אפללו (הליכוד):</w:t>
      </w:r>
    </w:p>
    <w:p w14:paraId="163631E0" w14:textId="77777777" w:rsidR="00000000" w:rsidRDefault="00027501">
      <w:pPr>
        <w:pStyle w:val="a0"/>
        <w:rPr>
          <w:rFonts w:hint="cs"/>
          <w:rtl/>
        </w:rPr>
      </w:pPr>
    </w:p>
    <w:p w14:paraId="3824111A" w14:textId="77777777" w:rsidR="00000000" w:rsidRDefault="00027501">
      <w:pPr>
        <w:pStyle w:val="a0"/>
        <w:rPr>
          <w:rFonts w:hint="cs"/>
          <w:rtl/>
        </w:rPr>
      </w:pPr>
      <w:r>
        <w:rPr>
          <w:rFonts w:hint="cs"/>
          <w:rtl/>
        </w:rPr>
        <w:t>סליחה, אני אומר לך, אדוני. ישבתי בוועדה, הרשות נותנת היתר להציב, לא תמיד בהסכמת המשרד לאיכות הסביבה, והמשרד לאיכות הסביבה יודע רק לאחר המעשה. ואני אומר לך, אדוני השר - - -</w:t>
      </w:r>
    </w:p>
    <w:p w14:paraId="5AB0EB29" w14:textId="77777777" w:rsidR="00000000" w:rsidRDefault="00027501">
      <w:pPr>
        <w:pStyle w:val="a0"/>
        <w:rPr>
          <w:rFonts w:hint="cs"/>
          <w:rtl/>
        </w:rPr>
      </w:pPr>
    </w:p>
    <w:p w14:paraId="503A6021" w14:textId="77777777" w:rsidR="00000000" w:rsidRDefault="00027501">
      <w:pPr>
        <w:pStyle w:val="af0"/>
        <w:rPr>
          <w:rtl/>
        </w:rPr>
      </w:pPr>
      <w:r>
        <w:rPr>
          <w:rFonts w:hint="eastAsia"/>
          <w:rtl/>
        </w:rPr>
        <w:t>חמי</w:t>
      </w:r>
      <w:r>
        <w:rPr>
          <w:rtl/>
        </w:rPr>
        <w:t xml:space="preserve"> דורון (שינו</w:t>
      </w:r>
      <w:r>
        <w:rPr>
          <w:rtl/>
        </w:rPr>
        <w:t>י):</w:t>
      </w:r>
    </w:p>
    <w:p w14:paraId="6A86C2D4" w14:textId="77777777" w:rsidR="00000000" w:rsidRDefault="00027501">
      <w:pPr>
        <w:pStyle w:val="a0"/>
        <w:rPr>
          <w:rFonts w:hint="cs"/>
          <w:rtl/>
        </w:rPr>
      </w:pPr>
    </w:p>
    <w:p w14:paraId="4EED2DFC" w14:textId="77777777" w:rsidR="00000000" w:rsidRDefault="00027501">
      <w:pPr>
        <w:pStyle w:val="a0"/>
        <w:rPr>
          <w:rFonts w:hint="cs"/>
          <w:rtl/>
        </w:rPr>
      </w:pPr>
      <w:r>
        <w:rPr>
          <w:rFonts w:hint="cs"/>
          <w:rtl/>
        </w:rPr>
        <w:t>זה בניגוד לחוק.</w:t>
      </w:r>
    </w:p>
    <w:p w14:paraId="7C09F6C2" w14:textId="77777777" w:rsidR="00000000" w:rsidRDefault="00027501">
      <w:pPr>
        <w:pStyle w:val="a0"/>
        <w:rPr>
          <w:rFonts w:hint="cs"/>
          <w:rtl/>
        </w:rPr>
      </w:pPr>
    </w:p>
    <w:p w14:paraId="254C64FE" w14:textId="77777777" w:rsidR="00000000" w:rsidRDefault="00027501">
      <w:pPr>
        <w:pStyle w:val="af0"/>
        <w:rPr>
          <w:rtl/>
        </w:rPr>
      </w:pPr>
      <w:r>
        <w:rPr>
          <w:rFonts w:hint="eastAsia"/>
          <w:rtl/>
        </w:rPr>
        <w:t>אלי</w:t>
      </w:r>
      <w:r>
        <w:rPr>
          <w:rtl/>
        </w:rPr>
        <w:t xml:space="preserve"> אפללו (הליכוד):</w:t>
      </w:r>
    </w:p>
    <w:p w14:paraId="7ECB2921" w14:textId="77777777" w:rsidR="00000000" w:rsidRDefault="00027501">
      <w:pPr>
        <w:pStyle w:val="a0"/>
        <w:rPr>
          <w:rFonts w:hint="cs"/>
          <w:rtl/>
        </w:rPr>
      </w:pPr>
    </w:p>
    <w:p w14:paraId="52F5D46B" w14:textId="77777777" w:rsidR="00000000" w:rsidRDefault="00027501">
      <w:pPr>
        <w:pStyle w:val="a0"/>
        <w:rPr>
          <w:rFonts w:hint="cs"/>
          <w:rtl/>
        </w:rPr>
      </w:pPr>
      <w:r>
        <w:rPr>
          <w:rFonts w:hint="cs"/>
          <w:rtl/>
        </w:rPr>
        <w:t>זה לא בניגוד לחוק. אני אומר שהאנטנות האלה, אין לנו הוכחה שהקרינה הזאת לא פוגעת, ואני חושב שבמקומות שיש אוכלוסייה, אסור בתכלית האיסור להציב אנטנות, כי על התופעות האלה אנחנו נשלם מחיר כבד בטווח ארוך. לא כדאי לקחת סי</w:t>
      </w:r>
      <w:r>
        <w:rPr>
          <w:rFonts w:hint="cs"/>
          <w:rtl/>
        </w:rPr>
        <w:t>כון, אדוני השר.</w:t>
      </w:r>
    </w:p>
    <w:p w14:paraId="3BE2E968" w14:textId="77777777" w:rsidR="00000000" w:rsidRDefault="00027501">
      <w:pPr>
        <w:pStyle w:val="-"/>
        <w:rPr>
          <w:rtl/>
        </w:rPr>
      </w:pPr>
      <w:bookmarkStart w:id="785" w:name="FS000000474T21_01_2004_20_46_23C"/>
      <w:bookmarkEnd w:id="785"/>
    </w:p>
    <w:p w14:paraId="0B212123" w14:textId="77777777" w:rsidR="00000000" w:rsidRDefault="00027501">
      <w:pPr>
        <w:pStyle w:val="-"/>
        <w:rPr>
          <w:rtl/>
        </w:rPr>
      </w:pPr>
      <w:r>
        <w:rPr>
          <w:rtl/>
        </w:rPr>
        <w:t>השר גדעון עזרא:</w:t>
      </w:r>
    </w:p>
    <w:p w14:paraId="1100F3D7" w14:textId="77777777" w:rsidR="00000000" w:rsidRDefault="00027501">
      <w:pPr>
        <w:pStyle w:val="a0"/>
        <w:rPr>
          <w:rtl/>
        </w:rPr>
      </w:pPr>
    </w:p>
    <w:p w14:paraId="6C973474" w14:textId="77777777" w:rsidR="00000000" w:rsidRDefault="00027501">
      <w:pPr>
        <w:pStyle w:val="a0"/>
        <w:rPr>
          <w:rFonts w:hint="cs"/>
          <w:rtl/>
        </w:rPr>
      </w:pPr>
      <w:r>
        <w:rPr>
          <w:rFonts w:hint="cs"/>
          <w:rtl/>
        </w:rPr>
        <w:t>אני חושב שהנושא שהעלית הוא חשוב מאוד. לפי מה שקראתי לך, לפני שהמשרד לאיכות הסביבה נותן את הערותיו, הרשות המקומיות עושה זאת. אם הרשות המקומית איננה שואלת את המשרד לאיכות הסביבה, זה בניגוד לחוק.</w:t>
      </w:r>
    </w:p>
    <w:p w14:paraId="7FC42C90" w14:textId="77777777" w:rsidR="00000000" w:rsidRDefault="00027501">
      <w:pPr>
        <w:pStyle w:val="a0"/>
        <w:rPr>
          <w:rFonts w:hint="cs"/>
          <w:rtl/>
        </w:rPr>
      </w:pPr>
    </w:p>
    <w:p w14:paraId="23EE9C35" w14:textId="77777777" w:rsidR="00000000" w:rsidRDefault="00027501">
      <w:pPr>
        <w:pStyle w:val="af0"/>
        <w:rPr>
          <w:rtl/>
        </w:rPr>
      </w:pPr>
      <w:r>
        <w:rPr>
          <w:rFonts w:hint="eastAsia"/>
          <w:rtl/>
        </w:rPr>
        <w:t>חמי</w:t>
      </w:r>
      <w:r>
        <w:rPr>
          <w:rtl/>
        </w:rPr>
        <w:t xml:space="preserve"> דורון (שינוי):</w:t>
      </w:r>
    </w:p>
    <w:p w14:paraId="13EB5587" w14:textId="77777777" w:rsidR="00000000" w:rsidRDefault="00027501">
      <w:pPr>
        <w:pStyle w:val="a0"/>
        <w:rPr>
          <w:rFonts w:hint="cs"/>
          <w:rtl/>
        </w:rPr>
      </w:pPr>
    </w:p>
    <w:p w14:paraId="463CDF54" w14:textId="77777777" w:rsidR="00000000" w:rsidRDefault="00027501">
      <w:pPr>
        <w:pStyle w:val="a0"/>
        <w:rPr>
          <w:rFonts w:hint="cs"/>
          <w:rtl/>
        </w:rPr>
      </w:pPr>
      <w:r>
        <w:rPr>
          <w:rFonts w:hint="cs"/>
          <w:rtl/>
        </w:rPr>
        <w:t>זה לא נכ</w:t>
      </w:r>
      <w:r>
        <w:rPr>
          <w:rFonts w:hint="cs"/>
          <w:rtl/>
        </w:rPr>
        <w:t>ון, אדוני השר, כל אנטנה חייבת, לפי חוק, באישור של ועדת התכנון והבנייה המקומית, ואחרי זה ועדת התכנון והבנייה המקומית צריכה לשבת עם נציג של המשרד לאיכות הסביבה. אם נציג איכות הסביבה לא בא, לא הגיע לישיבה, הבעיה - - -</w:t>
      </w:r>
    </w:p>
    <w:p w14:paraId="285077B4" w14:textId="77777777" w:rsidR="00000000" w:rsidRDefault="00027501">
      <w:pPr>
        <w:pStyle w:val="a0"/>
        <w:rPr>
          <w:rFonts w:hint="cs"/>
          <w:rtl/>
        </w:rPr>
      </w:pPr>
    </w:p>
    <w:p w14:paraId="320CF43B" w14:textId="77777777" w:rsidR="00000000" w:rsidRDefault="00027501">
      <w:pPr>
        <w:pStyle w:val="af0"/>
        <w:rPr>
          <w:rtl/>
        </w:rPr>
      </w:pPr>
      <w:r>
        <w:rPr>
          <w:rFonts w:hint="eastAsia"/>
          <w:rtl/>
        </w:rPr>
        <w:t>אלי</w:t>
      </w:r>
      <w:r>
        <w:rPr>
          <w:rtl/>
        </w:rPr>
        <w:t xml:space="preserve"> אפללו (הליכוד):</w:t>
      </w:r>
    </w:p>
    <w:p w14:paraId="36024BFC" w14:textId="77777777" w:rsidR="00000000" w:rsidRDefault="00027501">
      <w:pPr>
        <w:pStyle w:val="a0"/>
        <w:rPr>
          <w:rFonts w:hint="cs"/>
          <w:rtl/>
        </w:rPr>
      </w:pPr>
    </w:p>
    <w:p w14:paraId="1129C024" w14:textId="77777777" w:rsidR="00000000" w:rsidRDefault="00027501">
      <w:pPr>
        <w:pStyle w:val="a0"/>
        <w:rPr>
          <w:rFonts w:hint="cs"/>
          <w:rtl/>
        </w:rPr>
      </w:pPr>
      <w:r>
        <w:rPr>
          <w:rFonts w:hint="cs"/>
          <w:rtl/>
        </w:rPr>
        <w:t>אני חוזר על שלי, וא</w:t>
      </w:r>
      <w:r>
        <w:rPr>
          <w:rFonts w:hint="cs"/>
          <w:rtl/>
        </w:rPr>
        <w:t>ני אומר לכם שלא תמיד מגיע נציג איכות הסביבה, וזאת הבעיה. לאחר מכן אי-אפשר להוריד את האנטנות שכבר קיימות, אדוני.</w:t>
      </w:r>
    </w:p>
    <w:p w14:paraId="09BCE465" w14:textId="77777777" w:rsidR="00000000" w:rsidRDefault="00027501">
      <w:pPr>
        <w:pStyle w:val="a0"/>
        <w:rPr>
          <w:rFonts w:hint="cs"/>
          <w:rtl/>
        </w:rPr>
      </w:pPr>
    </w:p>
    <w:p w14:paraId="2E92BCD3" w14:textId="77777777" w:rsidR="00000000" w:rsidRDefault="00027501">
      <w:pPr>
        <w:pStyle w:val="-"/>
        <w:rPr>
          <w:rtl/>
        </w:rPr>
      </w:pPr>
      <w:bookmarkStart w:id="786" w:name="FS000000474T21_01_2004_20_10_56"/>
      <w:bookmarkEnd w:id="786"/>
      <w:r>
        <w:rPr>
          <w:rFonts w:hint="eastAsia"/>
          <w:rtl/>
        </w:rPr>
        <w:t>השר</w:t>
      </w:r>
      <w:r>
        <w:rPr>
          <w:rtl/>
        </w:rPr>
        <w:t xml:space="preserve"> גדעון עזרא:</w:t>
      </w:r>
    </w:p>
    <w:p w14:paraId="4E62C517" w14:textId="77777777" w:rsidR="00000000" w:rsidRDefault="00027501">
      <w:pPr>
        <w:pStyle w:val="a0"/>
        <w:rPr>
          <w:rFonts w:hint="cs"/>
          <w:rtl/>
        </w:rPr>
      </w:pPr>
    </w:p>
    <w:p w14:paraId="3E2FE669" w14:textId="77777777" w:rsidR="00000000" w:rsidRDefault="00027501">
      <w:pPr>
        <w:pStyle w:val="a0"/>
        <w:rPr>
          <w:rFonts w:hint="cs"/>
          <w:rtl/>
        </w:rPr>
      </w:pPr>
      <w:r>
        <w:rPr>
          <w:rFonts w:hint="cs"/>
          <w:rtl/>
        </w:rPr>
        <w:t>זו סוגיה חשובה. אני מציע להפנות אותה לשרה יהודית נאות, ואם אתה רוצה שאני אעביר לה את השאלה, תכתוב לי ואני אעביר אליה.</w:t>
      </w:r>
    </w:p>
    <w:p w14:paraId="4EA728EE" w14:textId="77777777" w:rsidR="00000000" w:rsidRDefault="00027501">
      <w:pPr>
        <w:pStyle w:val="a0"/>
        <w:rPr>
          <w:rFonts w:hint="cs"/>
          <w:rtl/>
        </w:rPr>
      </w:pPr>
    </w:p>
    <w:p w14:paraId="7DDA03AE" w14:textId="77777777" w:rsidR="00000000" w:rsidRDefault="00027501">
      <w:pPr>
        <w:pStyle w:val="af0"/>
        <w:rPr>
          <w:rtl/>
        </w:rPr>
      </w:pPr>
      <w:r>
        <w:rPr>
          <w:rFonts w:hint="eastAsia"/>
          <w:rtl/>
        </w:rPr>
        <w:t>אלי</w:t>
      </w:r>
      <w:r>
        <w:rPr>
          <w:rtl/>
        </w:rPr>
        <w:t xml:space="preserve"> אפל</w:t>
      </w:r>
      <w:r>
        <w:rPr>
          <w:rtl/>
        </w:rPr>
        <w:t>לו (הליכוד):</w:t>
      </w:r>
    </w:p>
    <w:p w14:paraId="2FCC2685" w14:textId="77777777" w:rsidR="00000000" w:rsidRDefault="00027501">
      <w:pPr>
        <w:pStyle w:val="a0"/>
        <w:rPr>
          <w:rFonts w:hint="cs"/>
          <w:rtl/>
        </w:rPr>
      </w:pPr>
    </w:p>
    <w:p w14:paraId="45EE7CFB" w14:textId="77777777" w:rsidR="00000000" w:rsidRDefault="00027501">
      <w:pPr>
        <w:pStyle w:val="a0"/>
        <w:rPr>
          <w:rFonts w:hint="cs"/>
          <w:rtl/>
        </w:rPr>
      </w:pPr>
      <w:r>
        <w:rPr>
          <w:rFonts w:hint="cs"/>
          <w:rtl/>
        </w:rPr>
        <w:t>אני מאוד אשמח, והייתי רוצה שאת הדיון הזה יעבירו לוועדת הפנים, כדי לבדוק - - -</w:t>
      </w:r>
    </w:p>
    <w:p w14:paraId="693D79A8" w14:textId="77777777" w:rsidR="00000000" w:rsidRDefault="00027501">
      <w:pPr>
        <w:pStyle w:val="a0"/>
        <w:rPr>
          <w:rFonts w:hint="cs"/>
          <w:rtl/>
        </w:rPr>
      </w:pPr>
    </w:p>
    <w:p w14:paraId="7670FF04" w14:textId="77777777" w:rsidR="00000000" w:rsidRDefault="00027501">
      <w:pPr>
        <w:pStyle w:val="af1"/>
        <w:rPr>
          <w:rtl/>
        </w:rPr>
      </w:pPr>
      <w:r>
        <w:rPr>
          <w:rtl/>
        </w:rPr>
        <w:t>היו"ר</w:t>
      </w:r>
      <w:r>
        <w:rPr>
          <w:rFonts w:hint="cs"/>
          <w:rtl/>
        </w:rPr>
        <w:t xml:space="preserve"> מיכאל נודלמן</w:t>
      </w:r>
      <w:r>
        <w:rPr>
          <w:rtl/>
        </w:rPr>
        <w:t>:</w:t>
      </w:r>
    </w:p>
    <w:p w14:paraId="67F42640" w14:textId="77777777" w:rsidR="00000000" w:rsidRDefault="00027501">
      <w:pPr>
        <w:pStyle w:val="a0"/>
        <w:rPr>
          <w:rtl/>
        </w:rPr>
      </w:pPr>
    </w:p>
    <w:p w14:paraId="1C6C5160" w14:textId="77777777" w:rsidR="00000000" w:rsidRDefault="00027501">
      <w:pPr>
        <w:pStyle w:val="a0"/>
        <w:rPr>
          <w:rFonts w:hint="cs"/>
          <w:rtl/>
        </w:rPr>
      </w:pPr>
      <w:r>
        <w:rPr>
          <w:rFonts w:hint="cs"/>
          <w:rtl/>
        </w:rPr>
        <w:t>אין דיון. תודה רבה.</w:t>
      </w:r>
    </w:p>
    <w:p w14:paraId="027A877A" w14:textId="77777777" w:rsidR="00000000" w:rsidRDefault="00027501">
      <w:pPr>
        <w:pStyle w:val="a0"/>
        <w:rPr>
          <w:rFonts w:hint="cs"/>
          <w:rtl/>
        </w:rPr>
      </w:pPr>
    </w:p>
    <w:p w14:paraId="31ABFE41" w14:textId="77777777" w:rsidR="00000000" w:rsidRDefault="00027501">
      <w:pPr>
        <w:pStyle w:val="-"/>
        <w:rPr>
          <w:rtl/>
        </w:rPr>
      </w:pPr>
      <w:bookmarkStart w:id="787" w:name="FS000000474T21_01_2004_20_11_14C"/>
      <w:bookmarkEnd w:id="787"/>
      <w:r>
        <w:rPr>
          <w:rtl/>
        </w:rPr>
        <w:t>השר גדעון עזרא:</w:t>
      </w:r>
    </w:p>
    <w:p w14:paraId="2E45E087" w14:textId="77777777" w:rsidR="00000000" w:rsidRDefault="00027501">
      <w:pPr>
        <w:pStyle w:val="a0"/>
        <w:rPr>
          <w:rtl/>
        </w:rPr>
      </w:pPr>
    </w:p>
    <w:p w14:paraId="49C36E83" w14:textId="77777777" w:rsidR="00000000" w:rsidRDefault="00027501">
      <w:pPr>
        <w:pStyle w:val="a0"/>
        <w:rPr>
          <w:rFonts w:hint="cs"/>
          <w:rtl/>
        </w:rPr>
      </w:pPr>
      <w:r>
        <w:rPr>
          <w:rFonts w:hint="cs"/>
          <w:rtl/>
        </w:rPr>
        <w:t>תציע דיון מהיר בוועדה.</w:t>
      </w:r>
    </w:p>
    <w:p w14:paraId="69737EC4" w14:textId="77777777" w:rsidR="00000000" w:rsidRDefault="00027501">
      <w:pPr>
        <w:pStyle w:val="a1"/>
        <w:jc w:val="center"/>
        <w:rPr>
          <w:rtl/>
        </w:rPr>
      </w:pPr>
      <w:bookmarkStart w:id="788" w:name="CQ14510FI0014510T21_01_2004_20_52_38"/>
      <w:bookmarkEnd w:id="788"/>
    </w:p>
    <w:p w14:paraId="0ED3039E" w14:textId="77777777" w:rsidR="00000000" w:rsidRDefault="00027501">
      <w:pPr>
        <w:pStyle w:val="a1"/>
        <w:jc w:val="center"/>
        <w:rPr>
          <w:rtl/>
        </w:rPr>
      </w:pPr>
      <w:bookmarkStart w:id="789" w:name="_Toc90038137"/>
      <w:r>
        <w:rPr>
          <w:rtl/>
        </w:rPr>
        <w:t>542. הזרמת שפכים עם זיהום חריג</w:t>
      </w:r>
      <w:bookmarkEnd w:id="789"/>
    </w:p>
    <w:p w14:paraId="503E72C7" w14:textId="77777777" w:rsidR="00000000" w:rsidRDefault="00027501">
      <w:pPr>
        <w:pStyle w:val="a0"/>
        <w:rPr>
          <w:rFonts w:hint="cs"/>
          <w:rtl/>
        </w:rPr>
      </w:pPr>
    </w:p>
    <w:p w14:paraId="06C626D8" w14:textId="77777777" w:rsidR="00000000" w:rsidRDefault="00027501">
      <w:pPr>
        <w:pStyle w:val="a0"/>
        <w:ind w:firstLine="0"/>
        <w:rPr>
          <w:bCs/>
          <w:u w:val="single"/>
        </w:rPr>
      </w:pPr>
      <w:bookmarkStart w:id="790" w:name="ESQ14510"/>
      <w:bookmarkEnd w:id="790"/>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w:t>
      </w:r>
      <w:r>
        <w:rPr>
          <w:bCs/>
          <w:u w:val="single"/>
          <w:rtl/>
        </w:rPr>
        <w:t>ה</w:t>
      </w:r>
    </w:p>
    <w:p w14:paraId="7ACCEB2E" w14:textId="77777777" w:rsidR="00000000" w:rsidRDefault="00027501">
      <w:pPr>
        <w:pStyle w:val="a0"/>
        <w:ind w:firstLine="720"/>
      </w:pPr>
      <w:r>
        <w:rPr>
          <w:rtl/>
        </w:rPr>
        <w:t>ביום א' באב התשס"ג (30 ביולי 2003):</w:t>
      </w:r>
    </w:p>
    <w:p w14:paraId="22674530" w14:textId="77777777" w:rsidR="00000000" w:rsidRDefault="00027501">
      <w:pPr>
        <w:pStyle w:val="a0"/>
        <w:rPr>
          <w:rFonts w:hint="cs"/>
          <w:rtl/>
        </w:rPr>
      </w:pPr>
    </w:p>
    <w:p w14:paraId="6ED6177B" w14:textId="77777777" w:rsidR="00000000" w:rsidRDefault="00027501">
      <w:pPr>
        <w:pStyle w:val="a0"/>
        <w:ind w:firstLine="720"/>
        <w:rPr>
          <w:rFonts w:hint="cs"/>
          <w:rtl/>
        </w:rPr>
      </w:pPr>
      <w:r>
        <w:rPr>
          <w:rtl/>
        </w:rPr>
        <w:t>ב</w:t>
      </w:r>
      <w:r>
        <w:rPr>
          <w:rFonts w:hint="cs"/>
          <w:rtl/>
        </w:rPr>
        <w:t>"זמן חיפה" מיום 18 ביולי 2003 פורסם, כי על-פי תוצאות בדיקות שערך איגוד ערים לביוב ברחבי הארץ, המכון לחקר ימים ואגמים מזרים לים שפכים עם כלורידים מעל המותר בחוק.</w:t>
      </w:r>
    </w:p>
    <w:p w14:paraId="264FA9BE" w14:textId="77777777" w:rsidR="00000000" w:rsidRDefault="00027501">
      <w:pPr>
        <w:pStyle w:val="a0"/>
        <w:ind w:firstLine="720"/>
        <w:rPr>
          <w:rFonts w:hint="cs"/>
          <w:rtl/>
        </w:rPr>
      </w:pPr>
    </w:p>
    <w:p w14:paraId="592FB2C4" w14:textId="77777777" w:rsidR="00000000" w:rsidRDefault="00027501">
      <w:pPr>
        <w:pStyle w:val="a0"/>
        <w:ind w:firstLine="720"/>
      </w:pPr>
      <w:r>
        <w:rPr>
          <w:rFonts w:hint="cs"/>
          <w:rtl/>
        </w:rPr>
        <w:t>רצוני לשאול</w:t>
      </w:r>
      <w:r>
        <w:rPr>
          <w:rtl/>
        </w:rPr>
        <w:t>:</w:t>
      </w:r>
    </w:p>
    <w:p w14:paraId="15E9F3C1" w14:textId="77777777" w:rsidR="00000000" w:rsidRDefault="00027501">
      <w:pPr>
        <w:pStyle w:val="a0"/>
        <w:ind w:firstLine="720"/>
      </w:pPr>
    </w:p>
    <w:p w14:paraId="4B38F1D4" w14:textId="77777777" w:rsidR="00000000" w:rsidRDefault="00027501">
      <w:pPr>
        <w:pStyle w:val="a0"/>
        <w:ind w:firstLine="720"/>
        <w:rPr>
          <w:rFonts w:hint="cs"/>
          <w:rtl/>
        </w:rPr>
      </w:pPr>
      <w:r>
        <w:rPr>
          <w:rFonts w:hint="cs"/>
          <w:rtl/>
        </w:rPr>
        <w:t xml:space="preserve">1. </w:t>
      </w:r>
      <w:r>
        <w:rPr>
          <w:rtl/>
        </w:rPr>
        <w:t>האם משרד</w:t>
      </w:r>
      <w:r>
        <w:rPr>
          <w:rFonts w:hint="cs"/>
          <w:rtl/>
        </w:rPr>
        <w:t>ך</w:t>
      </w:r>
      <w:r>
        <w:rPr>
          <w:rtl/>
        </w:rPr>
        <w:t xml:space="preserve"> </w:t>
      </w:r>
      <w:r>
        <w:rPr>
          <w:rFonts w:hint="cs"/>
          <w:rtl/>
        </w:rPr>
        <w:t>מודע לממצאים אלה?</w:t>
      </w:r>
    </w:p>
    <w:p w14:paraId="62A22D20" w14:textId="77777777" w:rsidR="00000000" w:rsidRDefault="00027501">
      <w:pPr>
        <w:pStyle w:val="a0"/>
        <w:ind w:firstLine="720"/>
        <w:rPr>
          <w:rtl/>
        </w:rPr>
      </w:pPr>
    </w:p>
    <w:p w14:paraId="02AA2009" w14:textId="77777777" w:rsidR="00000000" w:rsidRDefault="00027501">
      <w:pPr>
        <w:pStyle w:val="a0"/>
        <w:ind w:firstLine="720"/>
        <w:rPr>
          <w:rtl/>
        </w:rPr>
      </w:pPr>
      <w:r>
        <w:rPr>
          <w:rFonts w:hint="cs"/>
          <w:rtl/>
        </w:rPr>
        <w:t xml:space="preserve">2. אילו </w:t>
      </w:r>
      <w:r>
        <w:rPr>
          <w:rFonts w:hint="cs"/>
          <w:rtl/>
        </w:rPr>
        <w:t>צעדים ננקטים כדי לתקן את המצב ולמנוע הישנות מקרים כאלה</w:t>
      </w:r>
      <w:r>
        <w:rPr>
          <w:rtl/>
        </w:rPr>
        <w:t>?</w:t>
      </w:r>
    </w:p>
    <w:p w14:paraId="539BB2F7" w14:textId="77777777" w:rsidR="00000000" w:rsidRDefault="00027501">
      <w:pPr>
        <w:pStyle w:val="a0"/>
        <w:ind w:firstLine="720"/>
        <w:rPr>
          <w:rtl/>
        </w:rPr>
      </w:pPr>
    </w:p>
    <w:p w14:paraId="172D8254" w14:textId="77777777" w:rsidR="00000000" w:rsidRDefault="00027501">
      <w:pPr>
        <w:pStyle w:val="a0"/>
        <w:ind w:firstLine="0"/>
        <w:rPr>
          <w:rFonts w:hint="cs"/>
          <w:b/>
          <w:bCs/>
          <w:u w:val="single"/>
          <w:rtl/>
        </w:rPr>
      </w:pPr>
      <w:r>
        <w:rPr>
          <w:rFonts w:hint="cs"/>
          <w:b/>
          <w:bCs/>
          <w:u w:val="single"/>
          <w:rtl/>
        </w:rPr>
        <w:t>תשובת השר גדעון עזרא:</w:t>
      </w:r>
    </w:p>
    <w:p w14:paraId="47ED9DC4" w14:textId="77777777" w:rsidR="00000000" w:rsidRDefault="00027501">
      <w:pPr>
        <w:pStyle w:val="a0"/>
        <w:ind w:firstLine="0"/>
        <w:rPr>
          <w:rFonts w:hint="cs"/>
          <w:b/>
          <w:rtl/>
        </w:rPr>
      </w:pPr>
      <w:r>
        <w:rPr>
          <w:rFonts w:hint="cs"/>
          <w:b/>
          <w:rtl/>
        </w:rPr>
        <w:t>(לא נקראה, נמסרה לפרוטוקול)</w:t>
      </w:r>
    </w:p>
    <w:p w14:paraId="01CA4C76" w14:textId="77777777" w:rsidR="00000000" w:rsidRDefault="00027501">
      <w:pPr>
        <w:pStyle w:val="a0"/>
        <w:rPr>
          <w:rFonts w:hint="cs"/>
          <w:b/>
          <w:rtl/>
        </w:rPr>
      </w:pPr>
    </w:p>
    <w:p w14:paraId="48E3FFB1" w14:textId="77777777" w:rsidR="00000000" w:rsidRDefault="00027501">
      <w:pPr>
        <w:pStyle w:val="a0"/>
        <w:ind w:firstLine="720"/>
        <w:rPr>
          <w:rFonts w:hint="cs"/>
        </w:rPr>
      </w:pPr>
      <w:r>
        <w:rPr>
          <w:rFonts w:hint="cs"/>
          <w:rtl/>
        </w:rPr>
        <w:t xml:space="preserve">המשרד לאיכות הסביבה מודע לממצאים שפורסמו בכתבה, שפורסמה ביוזמת דובר המשרד. </w:t>
      </w:r>
    </w:p>
    <w:p w14:paraId="6DD50550" w14:textId="77777777" w:rsidR="00000000" w:rsidRDefault="00027501">
      <w:pPr>
        <w:pStyle w:val="a0"/>
        <w:rPr>
          <w:rFonts w:hint="cs"/>
          <w:rtl/>
        </w:rPr>
      </w:pPr>
    </w:p>
    <w:p w14:paraId="2039C101" w14:textId="77777777" w:rsidR="00000000" w:rsidRDefault="00027501">
      <w:pPr>
        <w:pStyle w:val="a0"/>
        <w:ind w:firstLine="720"/>
        <w:rPr>
          <w:rFonts w:hint="cs"/>
          <w:rtl/>
        </w:rPr>
      </w:pPr>
      <w:r>
        <w:rPr>
          <w:rFonts w:hint="cs"/>
          <w:rtl/>
        </w:rPr>
        <w:t>תוצאות בדיקות שפכי המכון לחקר ימים ואגמים שבוצעו על-ידי איגוד ערים לביו</w:t>
      </w:r>
      <w:r>
        <w:rPr>
          <w:rFonts w:hint="cs"/>
          <w:rtl/>
        </w:rPr>
        <w:t>ב, חיפה, והתקבלו במשרד, אכן הצביעו על חריגות משמעותיות בפרמטרים הבאים: כלורידים, מוליכות חשמלית ומוצקים. כפי הנראה, בעיית המוליכות הגבוהה של השפכים נבעה עקב חדירת מי ים לקו המאסף את השפכים במתחם.</w:t>
      </w:r>
    </w:p>
    <w:p w14:paraId="62AE0F6A" w14:textId="77777777" w:rsidR="00000000" w:rsidRDefault="00027501">
      <w:pPr>
        <w:pStyle w:val="a0"/>
        <w:rPr>
          <w:rFonts w:hint="cs"/>
          <w:rtl/>
        </w:rPr>
      </w:pPr>
    </w:p>
    <w:p w14:paraId="4A923D5C" w14:textId="77777777" w:rsidR="00000000" w:rsidRDefault="00027501">
      <w:pPr>
        <w:pStyle w:val="a0"/>
        <w:ind w:firstLine="720"/>
        <w:rPr>
          <w:rFonts w:hint="cs"/>
          <w:rtl/>
        </w:rPr>
      </w:pPr>
      <w:r>
        <w:rPr>
          <w:rFonts w:hint="cs"/>
          <w:rtl/>
        </w:rPr>
        <w:t>כיוון שנמצאו חריגות בשפכים כאמור, ועקב העובדה שנוכחות של מל</w:t>
      </w:r>
      <w:r>
        <w:rPr>
          <w:rFonts w:hint="cs"/>
          <w:rtl/>
        </w:rPr>
        <w:t>חים בשפכים פוגמת ביכולת ההשבה של מכון הטיהור, הוציא מחוז צפון במשרדנו ביום 2 ביוני 2003 התראה למכון חקר ימים ואגמים, על-פי סמכותו במסגרת חוק המים, בגין הזרמת שפכים שאינם עומדים באיכויות הנדרשות ומוזרמים אל מערכת הביוב. בהתראה דרש המשרד להפסיק לאלתר את הזיה</w:t>
      </w:r>
      <w:r>
        <w:rPr>
          <w:rFonts w:hint="cs"/>
          <w:rtl/>
        </w:rPr>
        <w:t xml:space="preserve">ום הקיים, בכל האמצעים שיידרשו לכך, לרבות תיקון צנרת הבניין, אם נדרש, ונקבע שהטיפול במפגע יסתיים עד ליום 17 באוגוסט 2003. </w:t>
      </w:r>
    </w:p>
    <w:p w14:paraId="6748C2D1" w14:textId="77777777" w:rsidR="00000000" w:rsidRDefault="00027501">
      <w:pPr>
        <w:pStyle w:val="a0"/>
        <w:rPr>
          <w:rFonts w:hint="cs"/>
          <w:rtl/>
        </w:rPr>
      </w:pPr>
    </w:p>
    <w:p w14:paraId="6D66C84E" w14:textId="77777777" w:rsidR="00000000" w:rsidRDefault="00027501">
      <w:pPr>
        <w:pStyle w:val="a0"/>
        <w:ind w:firstLine="720"/>
        <w:rPr>
          <w:rFonts w:hint="cs"/>
          <w:rtl/>
        </w:rPr>
      </w:pPr>
      <w:r>
        <w:rPr>
          <w:rFonts w:hint="cs"/>
          <w:rtl/>
        </w:rPr>
        <w:t xml:space="preserve">לאחר בדיקת שורה של דגימות בנקודת היציאה למערכת הביוב, התברר באמצע חודש יולי 2003 כי המפגע הוסר, וכי המכון עומד בהוראות חוק עזר לחיפה </w:t>
      </w:r>
      <w:r>
        <w:rPr>
          <w:rFonts w:hint="cs"/>
          <w:rtl/>
        </w:rPr>
        <w:t>(הזרמת שפכי תעשייה למערכת הביוב), התשמ"ז-1986.</w:t>
      </w:r>
    </w:p>
    <w:p w14:paraId="1B1F4642" w14:textId="77777777" w:rsidR="00000000" w:rsidRDefault="00027501">
      <w:pPr>
        <w:pStyle w:val="a0"/>
        <w:rPr>
          <w:rFonts w:hint="cs"/>
          <w:rtl/>
        </w:rPr>
      </w:pPr>
    </w:p>
    <w:p w14:paraId="19D71770" w14:textId="77777777" w:rsidR="00000000" w:rsidRDefault="00027501">
      <w:pPr>
        <w:pStyle w:val="a0"/>
        <w:ind w:firstLine="720"/>
        <w:rPr>
          <w:rFonts w:hint="cs"/>
        </w:rPr>
      </w:pPr>
      <w:r>
        <w:rPr>
          <w:rFonts w:hint="cs"/>
          <w:rtl/>
        </w:rPr>
        <w:t>אנשי המשרד במחוזות השונים מבצעים באופן שוטף דגימות שפכים למפעלים הנמצאים בתחום אחריותם. אם מתגלות חריגות, ננקטים האמצעים האכיפתיים המצויים בסמכותנו לרבות התראות, שימועים, תיקי חקירה, סגירה מינהלית ל-30 יום, צ</w:t>
      </w:r>
      <w:r>
        <w:rPr>
          <w:rFonts w:hint="cs"/>
          <w:rtl/>
        </w:rPr>
        <w:t>ווים להסרת מפגע וכדומה.</w:t>
      </w:r>
    </w:p>
    <w:p w14:paraId="6BAAE5C6" w14:textId="77777777" w:rsidR="00000000" w:rsidRDefault="00027501">
      <w:pPr>
        <w:pStyle w:val="a0"/>
        <w:rPr>
          <w:rFonts w:hint="cs"/>
          <w:rtl/>
        </w:rPr>
      </w:pPr>
    </w:p>
    <w:p w14:paraId="163DBEB7" w14:textId="77777777" w:rsidR="00000000" w:rsidRDefault="00027501">
      <w:pPr>
        <w:pStyle w:val="a1"/>
        <w:jc w:val="center"/>
        <w:rPr>
          <w:rtl/>
        </w:rPr>
      </w:pPr>
      <w:bookmarkStart w:id="791" w:name="CQ15027FI0015027T21_01_2004_20_54_46"/>
      <w:bookmarkStart w:id="792" w:name="_Toc90038138"/>
      <w:bookmarkEnd w:id="791"/>
      <w:r>
        <w:rPr>
          <w:rtl/>
        </w:rPr>
        <w:t>578. זיהום מי השתייה באזור נצרת</w:t>
      </w:r>
      <w:bookmarkEnd w:id="792"/>
    </w:p>
    <w:p w14:paraId="59CA279A" w14:textId="77777777" w:rsidR="00000000" w:rsidRDefault="00027501">
      <w:pPr>
        <w:pStyle w:val="a0"/>
        <w:rPr>
          <w:rFonts w:hint="cs"/>
          <w:rtl/>
        </w:rPr>
      </w:pPr>
    </w:p>
    <w:p w14:paraId="3B5E36D5" w14:textId="77777777" w:rsidR="00000000" w:rsidRDefault="00027501">
      <w:pPr>
        <w:pStyle w:val="a0"/>
        <w:ind w:firstLine="0"/>
        <w:rPr>
          <w:bCs/>
          <w:u w:val="single"/>
        </w:rPr>
      </w:pPr>
      <w:bookmarkStart w:id="793" w:name="ESQ15027"/>
      <w:bookmarkEnd w:id="793"/>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286A54D5" w14:textId="77777777" w:rsidR="00000000" w:rsidRDefault="00027501">
      <w:pPr>
        <w:pStyle w:val="a0"/>
        <w:ind w:firstLine="720"/>
      </w:pPr>
      <w:r>
        <w:rPr>
          <w:rtl/>
        </w:rPr>
        <w:t>ביום ח' באב התשס"ג (6 באוגוסט 2003):</w:t>
      </w:r>
    </w:p>
    <w:p w14:paraId="124545D9" w14:textId="77777777" w:rsidR="00000000" w:rsidRDefault="00027501">
      <w:pPr>
        <w:pStyle w:val="a0"/>
        <w:rPr>
          <w:rFonts w:hint="cs"/>
          <w:rtl/>
        </w:rPr>
      </w:pPr>
    </w:p>
    <w:p w14:paraId="069560D7" w14:textId="77777777" w:rsidR="00000000" w:rsidRDefault="00027501">
      <w:pPr>
        <w:pStyle w:val="a0"/>
        <w:rPr>
          <w:rFonts w:hint="cs"/>
        </w:rPr>
      </w:pPr>
    </w:p>
    <w:p w14:paraId="2BB0C4C4" w14:textId="77777777" w:rsidR="00000000" w:rsidRDefault="00027501">
      <w:pPr>
        <w:pStyle w:val="a0"/>
        <w:ind w:firstLine="720"/>
        <w:rPr>
          <w:rFonts w:hint="cs"/>
        </w:rPr>
      </w:pPr>
      <w:r>
        <w:rPr>
          <w:rtl/>
        </w:rPr>
        <w:t xml:space="preserve">נודע לי שזאת הפעם השנייה </w:t>
      </w:r>
      <w:r>
        <w:rPr>
          <w:rFonts w:hint="cs"/>
          <w:rtl/>
        </w:rPr>
        <w:t>ב</w:t>
      </w:r>
      <w:r>
        <w:rPr>
          <w:rtl/>
        </w:rPr>
        <w:t xml:space="preserve">תוך חודשיים </w:t>
      </w:r>
      <w:r>
        <w:rPr>
          <w:rFonts w:hint="cs"/>
          <w:rtl/>
        </w:rPr>
        <w:t>ש</w:t>
      </w:r>
      <w:r>
        <w:rPr>
          <w:rtl/>
        </w:rPr>
        <w:t>מי השתייה באזור העיר נצרת מזדהמים</w:t>
      </w:r>
      <w:r>
        <w:rPr>
          <w:rFonts w:hint="cs"/>
          <w:rtl/>
        </w:rPr>
        <w:t xml:space="preserve"> -</w:t>
      </w:r>
      <w:r>
        <w:rPr>
          <w:rtl/>
        </w:rPr>
        <w:t xml:space="preserve"> </w:t>
      </w:r>
      <w:r>
        <w:rPr>
          <w:rFonts w:hint="cs"/>
          <w:rtl/>
        </w:rPr>
        <w:t>ב</w:t>
      </w:r>
      <w:r>
        <w:rPr>
          <w:rtl/>
        </w:rPr>
        <w:t>פעם הראשונה בעיר נצרת עצמה</w:t>
      </w:r>
      <w:r>
        <w:rPr>
          <w:rFonts w:hint="cs"/>
          <w:rtl/>
        </w:rPr>
        <w:t>,</w:t>
      </w:r>
      <w:r>
        <w:rPr>
          <w:rtl/>
        </w:rPr>
        <w:t xml:space="preserve"> בכפר</w:t>
      </w:r>
      <w:r>
        <w:rPr>
          <w:rFonts w:hint="cs"/>
          <w:rtl/>
        </w:rPr>
        <w:t>-</w:t>
      </w:r>
      <w:r>
        <w:rPr>
          <w:rtl/>
        </w:rPr>
        <w:t>יפי</w:t>
      </w:r>
      <w:r>
        <w:rPr>
          <w:rtl/>
        </w:rPr>
        <w:t>ע ו</w:t>
      </w:r>
      <w:r>
        <w:rPr>
          <w:rFonts w:hint="cs"/>
          <w:rtl/>
        </w:rPr>
        <w:t>ב</w:t>
      </w:r>
      <w:r>
        <w:rPr>
          <w:rtl/>
        </w:rPr>
        <w:t>ריינה</w:t>
      </w:r>
      <w:r>
        <w:rPr>
          <w:rFonts w:hint="cs"/>
          <w:rtl/>
        </w:rPr>
        <w:t>,</w:t>
      </w:r>
      <w:r>
        <w:rPr>
          <w:rtl/>
        </w:rPr>
        <w:t xml:space="preserve"> ובפעם השנייה בכפר</w:t>
      </w:r>
      <w:r>
        <w:rPr>
          <w:rFonts w:hint="cs"/>
          <w:rtl/>
        </w:rPr>
        <w:t>-</w:t>
      </w:r>
      <w:r>
        <w:rPr>
          <w:rtl/>
        </w:rPr>
        <w:t>כנא</w:t>
      </w:r>
      <w:r>
        <w:rPr>
          <w:rFonts w:hint="cs"/>
          <w:rtl/>
        </w:rPr>
        <w:t>,</w:t>
      </w:r>
      <w:r>
        <w:rPr>
          <w:rtl/>
        </w:rPr>
        <w:t xml:space="preserve"> </w:t>
      </w:r>
      <w:r>
        <w:rPr>
          <w:rFonts w:hint="cs"/>
          <w:rtl/>
        </w:rPr>
        <w:t>ב</w:t>
      </w:r>
      <w:r>
        <w:rPr>
          <w:rtl/>
        </w:rPr>
        <w:t>משהד ו</w:t>
      </w:r>
      <w:r>
        <w:rPr>
          <w:rFonts w:hint="cs"/>
          <w:rtl/>
        </w:rPr>
        <w:t>ב</w:t>
      </w:r>
      <w:r>
        <w:rPr>
          <w:rtl/>
        </w:rPr>
        <w:t>עי</w:t>
      </w:r>
      <w:r>
        <w:rPr>
          <w:rFonts w:hint="cs"/>
          <w:rtl/>
        </w:rPr>
        <w:t>ן-</w:t>
      </w:r>
      <w:r>
        <w:rPr>
          <w:rtl/>
        </w:rPr>
        <w:t>מאהל</w:t>
      </w:r>
      <w:r>
        <w:rPr>
          <w:rFonts w:hint="cs"/>
          <w:rtl/>
        </w:rPr>
        <w:t>.</w:t>
      </w:r>
    </w:p>
    <w:p w14:paraId="37795092" w14:textId="77777777" w:rsidR="00000000" w:rsidRDefault="00027501">
      <w:pPr>
        <w:pStyle w:val="a0"/>
        <w:ind w:firstLine="720"/>
      </w:pPr>
    </w:p>
    <w:p w14:paraId="4414C1D0" w14:textId="77777777" w:rsidR="00000000" w:rsidRDefault="00027501">
      <w:pPr>
        <w:pStyle w:val="a0"/>
        <w:ind w:firstLine="720"/>
      </w:pPr>
      <w:r>
        <w:rPr>
          <w:rFonts w:hint="cs"/>
          <w:rtl/>
        </w:rPr>
        <w:t>רצוני לשאול</w:t>
      </w:r>
      <w:r>
        <w:rPr>
          <w:rtl/>
        </w:rPr>
        <w:t>:</w:t>
      </w:r>
    </w:p>
    <w:p w14:paraId="6B5C1B0E" w14:textId="77777777" w:rsidR="00000000" w:rsidRDefault="00027501">
      <w:pPr>
        <w:pStyle w:val="a0"/>
        <w:ind w:firstLine="720"/>
      </w:pPr>
    </w:p>
    <w:p w14:paraId="4786E7C3" w14:textId="77777777" w:rsidR="00000000" w:rsidRDefault="00027501">
      <w:pPr>
        <w:pStyle w:val="a0"/>
        <w:ind w:firstLine="720"/>
        <w:rPr>
          <w:rtl/>
        </w:rPr>
      </w:pPr>
      <w:r>
        <w:rPr>
          <w:rFonts w:hint="cs"/>
          <w:rtl/>
        </w:rPr>
        <w:t>1. האם מצב זה ידוע למשרדך</w:t>
      </w:r>
      <w:r>
        <w:rPr>
          <w:rtl/>
        </w:rPr>
        <w:t>?</w:t>
      </w:r>
    </w:p>
    <w:p w14:paraId="1D761176" w14:textId="77777777" w:rsidR="00000000" w:rsidRDefault="00027501">
      <w:pPr>
        <w:pStyle w:val="a0"/>
        <w:ind w:firstLine="720"/>
        <w:rPr>
          <w:rtl/>
        </w:rPr>
      </w:pPr>
    </w:p>
    <w:p w14:paraId="5588ABBD" w14:textId="77777777" w:rsidR="00000000" w:rsidRDefault="00027501">
      <w:pPr>
        <w:pStyle w:val="a0"/>
        <w:ind w:firstLine="720"/>
        <w:rPr>
          <w:rtl/>
        </w:rPr>
      </w:pPr>
      <w:r>
        <w:rPr>
          <w:rFonts w:hint="cs"/>
          <w:rtl/>
        </w:rPr>
        <w:t xml:space="preserve">2. </w:t>
      </w:r>
      <w:r>
        <w:rPr>
          <w:rtl/>
        </w:rPr>
        <w:t xml:space="preserve">מה </w:t>
      </w:r>
      <w:r>
        <w:rPr>
          <w:rFonts w:hint="cs"/>
          <w:rtl/>
        </w:rPr>
        <w:t>ייעשה למניעת</w:t>
      </w:r>
      <w:r>
        <w:rPr>
          <w:rtl/>
        </w:rPr>
        <w:t xml:space="preserve"> זיהום מי השתייה באזור הזה?</w:t>
      </w:r>
    </w:p>
    <w:p w14:paraId="7731639F" w14:textId="77777777" w:rsidR="00000000" w:rsidRDefault="00027501">
      <w:pPr>
        <w:pStyle w:val="a0"/>
        <w:ind w:firstLine="720"/>
        <w:rPr>
          <w:rFonts w:hint="cs"/>
          <w:rtl/>
        </w:rPr>
      </w:pPr>
    </w:p>
    <w:p w14:paraId="3CC7D588" w14:textId="77777777" w:rsidR="00000000" w:rsidRDefault="00027501">
      <w:pPr>
        <w:pStyle w:val="a0"/>
        <w:ind w:firstLine="0"/>
        <w:rPr>
          <w:b/>
          <w:bCs/>
          <w:u w:val="single"/>
        </w:rPr>
      </w:pPr>
      <w:r>
        <w:rPr>
          <w:rFonts w:hint="eastAsia"/>
          <w:b/>
          <w:bCs/>
          <w:u w:val="single"/>
          <w:rtl/>
        </w:rPr>
        <w:t>תשובת</w:t>
      </w:r>
      <w:r>
        <w:rPr>
          <w:b/>
          <w:bCs/>
          <w:u w:val="single"/>
          <w:rtl/>
        </w:rPr>
        <w:t xml:space="preserve"> השר גדעון עזרא:</w:t>
      </w:r>
    </w:p>
    <w:p w14:paraId="5957852B" w14:textId="77777777" w:rsidR="00000000" w:rsidRDefault="00027501">
      <w:pPr>
        <w:pStyle w:val="a0"/>
        <w:ind w:firstLine="0"/>
        <w:rPr>
          <w:b/>
          <w:rtl/>
        </w:rPr>
      </w:pPr>
      <w:r>
        <w:rPr>
          <w:b/>
          <w:rtl/>
        </w:rPr>
        <w:t xml:space="preserve">(לא נקראה, נמסרה </w:t>
      </w:r>
      <w:r>
        <w:rPr>
          <w:rFonts w:hint="eastAsia"/>
          <w:b/>
          <w:rtl/>
        </w:rPr>
        <w:t>לפרוטוקול</w:t>
      </w:r>
      <w:r>
        <w:rPr>
          <w:b/>
          <w:rtl/>
        </w:rPr>
        <w:t>)</w:t>
      </w:r>
    </w:p>
    <w:p w14:paraId="0D9C9665" w14:textId="77777777" w:rsidR="00000000" w:rsidRDefault="00027501">
      <w:pPr>
        <w:pStyle w:val="Title"/>
        <w:rPr>
          <w:rtl/>
        </w:rPr>
      </w:pPr>
    </w:p>
    <w:p w14:paraId="4B425704" w14:textId="77777777" w:rsidR="00000000" w:rsidRDefault="00027501">
      <w:pPr>
        <w:pStyle w:val="a0"/>
        <w:ind w:firstLine="720"/>
        <w:rPr>
          <w:rFonts w:hint="cs"/>
          <w:b/>
          <w:rtl/>
        </w:rPr>
      </w:pPr>
      <w:r>
        <w:rPr>
          <w:rFonts w:hint="cs"/>
          <w:b/>
          <w:rtl/>
        </w:rPr>
        <w:t>1. בדיקות איכות מי שתייה בישראל נמצאות באחריותו הבלעדית של משרד</w:t>
      </w:r>
      <w:r>
        <w:rPr>
          <w:rFonts w:hint="cs"/>
          <w:b/>
          <w:rtl/>
        </w:rPr>
        <w:t xml:space="preserve"> הבריאות.</w:t>
      </w:r>
    </w:p>
    <w:p w14:paraId="4B110261" w14:textId="77777777" w:rsidR="00000000" w:rsidRDefault="00027501">
      <w:pPr>
        <w:pStyle w:val="a0"/>
        <w:rPr>
          <w:rFonts w:hint="cs"/>
          <w:b/>
          <w:rtl/>
        </w:rPr>
      </w:pPr>
    </w:p>
    <w:p w14:paraId="6695197B" w14:textId="77777777" w:rsidR="00000000" w:rsidRDefault="00027501">
      <w:pPr>
        <w:pStyle w:val="a0"/>
        <w:ind w:firstLine="720"/>
        <w:rPr>
          <w:rFonts w:hint="cs"/>
          <w:b/>
          <w:rtl/>
        </w:rPr>
      </w:pPr>
      <w:r>
        <w:rPr>
          <w:rFonts w:hint="cs"/>
          <w:b/>
          <w:rtl/>
        </w:rPr>
        <w:t>בשני המקרים המוזכרים בשאילתא, של דיווח על הרעה באיכות מי השתייה באזור נצרת, נערכו בדיקות על-ידי משרד הבריאות וחברת "מקורות". למיטב ידיעתנו, בבדיקות לא נמצא גורם חד-משמעי לחריגות בקטריאליות במי השתייה, אשר מעיד על זיהום מקורות מי שתייה. ייתכן שמק</w:t>
      </w:r>
      <w:r>
        <w:rPr>
          <w:rFonts w:hint="cs"/>
          <w:b/>
          <w:rtl/>
        </w:rPr>
        <w:t xml:space="preserve">ור הזיהומים היה בתקלות במערכות אספקת המים </w:t>
      </w:r>
      <w:r>
        <w:rPr>
          <w:b/>
          <w:rtl/>
        </w:rPr>
        <w:t>–</w:t>
      </w:r>
      <w:r>
        <w:rPr>
          <w:rFonts w:hint="cs"/>
          <w:b/>
          <w:rtl/>
        </w:rPr>
        <w:t xml:space="preserve"> הכלרת-יתר במערכות "מקורות" - או בזיהומים במערכות אלה.</w:t>
      </w:r>
    </w:p>
    <w:p w14:paraId="00FF6026" w14:textId="77777777" w:rsidR="00000000" w:rsidRDefault="00027501">
      <w:pPr>
        <w:pStyle w:val="a0"/>
        <w:rPr>
          <w:rFonts w:hint="cs"/>
          <w:b/>
          <w:rtl/>
        </w:rPr>
      </w:pPr>
    </w:p>
    <w:p w14:paraId="60184AD3" w14:textId="77777777" w:rsidR="00000000" w:rsidRDefault="00027501">
      <w:pPr>
        <w:pStyle w:val="a0"/>
        <w:ind w:firstLine="720"/>
        <w:rPr>
          <w:rFonts w:hint="cs"/>
          <w:b/>
          <w:rtl/>
        </w:rPr>
      </w:pPr>
      <w:r>
        <w:rPr>
          <w:rFonts w:hint="cs"/>
          <w:b/>
          <w:rtl/>
        </w:rPr>
        <w:t>2. המשרד לאיכות הסביבה מטפל בכל גורם פוטנציאלי לזיהום מקורות מים, באזור נצרת ובכלל, במסגרת הליכי אכיפה פליליים.</w:t>
      </w:r>
    </w:p>
    <w:p w14:paraId="1EFB6343" w14:textId="77777777" w:rsidR="00000000" w:rsidRDefault="00027501">
      <w:pPr>
        <w:pStyle w:val="a0"/>
        <w:rPr>
          <w:rFonts w:hint="cs"/>
          <w:rtl/>
        </w:rPr>
      </w:pPr>
    </w:p>
    <w:p w14:paraId="2D1BC1C8" w14:textId="77777777" w:rsidR="00000000" w:rsidRDefault="00027501">
      <w:pPr>
        <w:pStyle w:val="a1"/>
        <w:jc w:val="center"/>
        <w:rPr>
          <w:rtl/>
        </w:rPr>
      </w:pPr>
      <w:bookmarkStart w:id="794" w:name="CQ13920FI0013920T21_01_2004_20_55_23"/>
      <w:bookmarkEnd w:id="794"/>
    </w:p>
    <w:p w14:paraId="1CE5D13A" w14:textId="77777777" w:rsidR="00000000" w:rsidRDefault="00027501">
      <w:pPr>
        <w:pStyle w:val="a1"/>
        <w:jc w:val="center"/>
        <w:rPr>
          <w:rtl/>
        </w:rPr>
      </w:pPr>
      <w:bookmarkStart w:id="795" w:name="_Toc90038139"/>
      <w:r>
        <w:rPr>
          <w:rtl/>
        </w:rPr>
        <w:t>581. תוכנית אסטרטגית לפיתוח בר-קיימא</w:t>
      </w:r>
      <w:bookmarkEnd w:id="795"/>
    </w:p>
    <w:p w14:paraId="3798610F" w14:textId="77777777" w:rsidR="00000000" w:rsidRDefault="00027501">
      <w:pPr>
        <w:pStyle w:val="a0"/>
        <w:rPr>
          <w:rFonts w:hint="cs"/>
          <w:rtl/>
        </w:rPr>
      </w:pPr>
    </w:p>
    <w:p w14:paraId="6BD03EC2" w14:textId="77777777" w:rsidR="00000000" w:rsidRDefault="00027501">
      <w:pPr>
        <w:pStyle w:val="a0"/>
        <w:ind w:firstLine="0"/>
        <w:rPr>
          <w:bCs/>
          <w:u w:val="single"/>
        </w:rPr>
      </w:pPr>
      <w:bookmarkStart w:id="796" w:name="ESQ13920"/>
      <w:bookmarkEnd w:id="796"/>
      <w:r>
        <w:rPr>
          <w:bCs/>
          <w:u w:val="single"/>
          <w:rtl/>
        </w:rPr>
        <w:t>חבר</w:t>
      </w:r>
      <w:r>
        <w:rPr>
          <w:rFonts w:hint="cs"/>
          <w:bCs/>
          <w:u w:val="single"/>
          <w:rtl/>
        </w:rPr>
        <w:t xml:space="preserve"> ה</w:t>
      </w:r>
      <w:r>
        <w:rPr>
          <w:rFonts w:hint="cs"/>
          <w:bCs/>
          <w:u w:val="single"/>
          <w:rtl/>
        </w:rPr>
        <w:t xml:space="preserve">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2F048F2A" w14:textId="77777777" w:rsidR="00000000" w:rsidRDefault="00027501">
      <w:pPr>
        <w:pStyle w:val="a0"/>
        <w:ind w:firstLine="720"/>
      </w:pPr>
      <w:r>
        <w:rPr>
          <w:rtl/>
        </w:rPr>
        <w:t>ביום ח' באב התשס"ג (6 באוגוסט 2003):</w:t>
      </w:r>
    </w:p>
    <w:p w14:paraId="5CF50D4E" w14:textId="77777777" w:rsidR="00000000" w:rsidRDefault="00027501">
      <w:pPr>
        <w:pStyle w:val="a0"/>
        <w:rPr>
          <w:rFonts w:hint="cs"/>
          <w:rtl/>
        </w:rPr>
      </w:pPr>
    </w:p>
    <w:p w14:paraId="400C5B61" w14:textId="77777777" w:rsidR="00000000" w:rsidRDefault="00027501">
      <w:pPr>
        <w:pStyle w:val="a0"/>
        <w:rPr>
          <w:rFonts w:hint="cs"/>
        </w:rPr>
      </w:pPr>
    </w:p>
    <w:p w14:paraId="351A5D40" w14:textId="77777777" w:rsidR="00000000" w:rsidRDefault="00027501">
      <w:pPr>
        <w:pStyle w:val="a0"/>
      </w:pPr>
      <w:r>
        <w:rPr>
          <w:rFonts w:hint="cs"/>
          <w:rtl/>
        </w:rPr>
        <w:t>רצוני לשאול</w:t>
      </w:r>
      <w:r>
        <w:rPr>
          <w:rtl/>
        </w:rPr>
        <w:t>:</w:t>
      </w:r>
    </w:p>
    <w:p w14:paraId="4F781EE4" w14:textId="77777777" w:rsidR="00000000" w:rsidRDefault="00027501">
      <w:pPr>
        <w:pStyle w:val="a0"/>
      </w:pPr>
    </w:p>
    <w:p w14:paraId="4E45E4F9" w14:textId="77777777" w:rsidR="00000000" w:rsidRDefault="00027501">
      <w:pPr>
        <w:pStyle w:val="a0"/>
        <w:rPr>
          <w:rtl/>
        </w:rPr>
      </w:pPr>
      <w:r>
        <w:rPr>
          <w:rtl/>
        </w:rPr>
        <w:t>מה</w:t>
      </w:r>
      <w:r>
        <w:rPr>
          <w:rFonts w:hint="cs"/>
          <w:rtl/>
        </w:rPr>
        <w:t xml:space="preserve"> הן</w:t>
      </w:r>
      <w:r>
        <w:rPr>
          <w:rtl/>
        </w:rPr>
        <w:t xml:space="preserve"> דרכי </w:t>
      </w:r>
      <w:r>
        <w:rPr>
          <w:rFonts w:hint="cs"/>
          <w:rtl/>
        </w:rPr>
        <w:t>ה</w:t>
      </w:r>
      <w:r>
        <w:rPr>
          <w:rtl/>
        </w:rPr>
        <w:t>מעקב אחר תוכנית אסטרטגית לפיתוח בר-קיימא</w:t>
      </w:r>
      <w:r>
        <w:rPr>
          <w:rFonts w:hint="cs"/>
          <w:rtl/>
        </w:rPr>
        <w:t>, ומה הן דרכי הפיקוח עליה?</w:t>
      </w:r>
      <w:r>
        <w:rPr>
          <w:rtl/>
        </w:rPr>
        <w:t xml:space="preserve"> </w:t>
      </w:r>
    </w:p>
    <w:p w14:paraId="6A6DFD9F" w14:textId="77777777" w:rsidR="00000000" w:rsidRDefault="00027501">
      <w:pPr>
        <w:pStyle w:val="a0"/>
        <w:rPr>
          <w:rtl/>
        </w:rPr>
      </w:pPr>
    </w:p>
    <w:p w14:paraId="18A79C73" w14:textId="77777777" w:rsidR="00000000" w:rsidRDefault="00027501">
      <w:pPr>
        <w:pStyle w:val="a0"/>
        <w:ind w:firstLine="0"/>
        <w:rPr>
          <w:b/>
          <w:bCs/>
          <w:u w:val="single"/>
        </w:rPr>
      </w:pPr>
      <w:r>
        <w:rPr>
          <w:b/>
          <w:bCs/>
          <w:u w:val="single"/>
          <w:rtl/>
        </w:rPr>
        <w:t>השר גדעון עזרא:</w:t>
      </w:r>
    </w:p>
    <w:p w14:paraId="71299987" w14:textId="77777777" w:rsidR="00000000" w:rsidRDefault="00027501">
      <w:pPr>
        <w:pStyle w:val="a0"/>
        <w:rPr>
          <w:b/>
          <w:rtl/>
        </w:rPr>
      </w:pPr>
    </w:p>
    <w:p w14:paraId="63F3C142" w14:textId="77777777" w:rsidR="00000000" w:rsidRDefault="00027501">
      <w:pPr>
        <w:pStyle w:val="a0"/>
        <w:ind w:firstLine="720"/>
        <w:rPr>
          <w:rFonts w:hint="cs"/>
          <w:rtl/>
        </w:rPr>
      </w:pPr>
      <w:r>
        <w:rPr>
          <w:rFonts w:hint="cs"/>
          <w:rtl/>
        </w:rPr>
        <w:t>אדוני, לשאלתך. בהתאם להחלטת הממשלה בנושא פיתוח בר-קיימא, שהתק</w:t>
      </w:r>
      <w:r>
        <w:rPr>
          <w:rFonts w:hint="cs"/>
          <w:rtl/>
        </w:rPr>
        <w:t xml:space="preserve">בלה ביוזמת המשרד לאיכות הסביבה ביום 14 במאי 2003, הוקם צוות מנכ"לים בראשות מנכ"לית המשרד לאיכות הסביבה. הצוות קיים שלוש ישיבות עד כה. בישיבות הצוות הציג כל משרד את שלב א' בתוכנית - שעיקרו מיפוי ואיתור התחומים הרלוונטיים בפעילות המשרדים.  </w:t>
      </w:r>
    </w:p>
    <w:p w14:paraId="1949EC80" w14:textId="77777777" w:rsidR="00000000" w:rsidRDefault="00027501">
      <w:pPr>
        <w:pStyle w:val="a0"/>
        <w:rPr>
          <w:rFonts w:hint="cs"/>
          <w:rtl/>
        </w:rPr>
      </w:pPr>
    </w:p>
    <w:p w14:paraId="4402B714" w14:textId="77777777" w:rsidR="00000000" w:rsidRDefault="00027501">
      <w:pPr>
        <w:pStyle w:val="a0"/>
        <w:ind w:firstLine="720"/>
        <w:rPr>
          <w:rFonts w:hint="cs"/>
          <w:rtl/>
        </w:rPr>
      </w:pPr>
      <w:r>
        <w:rPr>
          <w:rFonts w:hint="cs"/>
          <w:rtl/>
        </w:rPr>
        <w:t>מטרת צוות המנכ"ל</w:t>
      </w:r>
      <w:r>
        <w:rPr>
          <w:rFonts w:hint="cs"/>
          <w:rtl/>
        </w:rPr>
        <w:t xml:space="preserve">ים היא להנחות את המשרדים בהכנת התוכנית האסטרטגית, לעקוב אחר הכנתה, לבחון דרכי טיפול בנושאים הנוגעים ליותר ממשרד אחד ולהציע דרכים וכלים להצגת התוכנית לציבור במהלך הכנתה ובסיומה. </w:t>
      </w:r>
    </w:p>
    <w:p w14:paraId="3736462B" w14:textId="77777777" w:rsidR="00000000" w:rsidRDefault="00027501">
      <w:pPr>
        <w:pStyle w:val="a0"/>
        <w:rPr>
          <w:rFonts w:hint="cs"/>
          <w:rtl/>
        </w:rPr>
      </w:pPr>
    </w:p>
    <w:p w14:paraId="382EB989" w14:textId="77777777" w:rsidR="00000000" w:rsidRDefault="00027501">
      <w:pPr>
        <w:pStyle w:val="a0"/>
        <w:ind w:firstLine="720"/>
        <w:rPr>
          <w:rFonts w:hint="cs"/>
          <w:rtl/>
        </w:rPr>
      </w:pPr>
      <w:r>
        <w:rPr>
          <w:rFonts w:hint="cs"/>
          <w:rtl/>
        </w:rPr>
        <w:t xml:space="preserve">בנוסף, מקים המשרד לאיכות הסביבה מוקד סיוע מקצועי למשרדי הממשלה על מנת להגביר </w:t>
      </w:r>
      <w:r>
        <w:rPr>
          <w:rFonts w:hint="cs"/>
          <w:rtl/>
        </w:rPr>
        <w:t xml:space="preserve">את יכולת המעקב אחר הכנת התוכנית. אנו מקיימים מפגשים עם נציגי המשרדים השונים על מנת לסייע וללוות כל משרד באופן דיפרנציאלי, ונערכים להכנת ימי עיון לדרגים הבכירים במשרדים המעורבים בהכנת האסטרטגיה. </w:t>
      </w:r>
    </w:p>
    <w:p w14:paraId="73909568" w14:textId="77777777" w:rsidR="00000000" w:rsidRDefault="00027501">
      <w:pPr>
        <w:pStyle w:val="a0"/>
        <w:rPr>
          <w:rFonts w:hint="cs"/>
          <w:rtl/>
        </w:rPr>
      </w:pPr>
    </w:p>
    <w:p w14:paraId="0CC0B26B" w14:textId="77777777" w:rsidR="00000000" w:rsidRDefault="00027501">
      <w:pPr>
        <w:pStyle w:val="a0"/>
        <w:ind w:firstLine="720"/>
        <w:rPr>
          <w:rFonts w:hint="cs"/>
          <w:rtl/>
        </w:rPr>
      </w:pPr>
      <w:r>
        <w:rPr>
          <w:rFonts w:hint="cs"/>
          <w:rtl/>
        </w:rPr>
        <w:t xml:space="preserve">החל תהליך של העסקת יועצים חיצוניים אשר ילוו את הפעילות בכמה </w:t>
      </w:r>
      <w:r>
        <w:rPr>
          <w:rFonts w:hint="cs"/>
          <w:rtl/>
        </w:rPr>
        <w:t xml:space="preserve">משרדים ויסייעו בהטמעת עקרונות פיתוח בר-קיימא בעבודת המשרדים. במשרד האוצר ובמשרד התמ"ת כבר החלה עבודת שני יועצים, ובקרוב ייחתם הסכם לייעוץ לשני משרדים נוספים. </w:t>
      </w:r>
    </w:p>
    <w:p w14:paraId="57895B42" w14:textId="77777777" w:rsidR="00000000" w:rsidRDefault="00027501">
      <w:pPr>
        <w:pStyle w:val="a0"/>
        <w:rPr>
          <w:rFonts w:hint="cs"/>
          <w:rtl/>
        </w:rPr>
      </w:pPr>
    </w:p>
    <w:p w14:paraId="4B7EC925" w14:textId="77777777" w:rsidR="00000000" w:rsidRDefault="00027501">
      <w:pPr>
        <w:pStyle w:val="a0"/>
        <w:ind w:firstLine="720"/>
        <w:rPr>
          <w:rFonts w:hint="cs"/>
          <w:rtl/>
        </w:rPr>
      </w:pPr>
      <w:r>
        <w:rPr>
          <w:rFonts w:hint="cs"/>
          <w:rtl/>
        </w:rPr>
        <w:t>בישיבת צוות המנכ"לים שתתקיים במהלך חודש ינואר עתיד כל משרד להגיש דוח מפורט על שלב ב', שעיקרו זיה</w:t>
      </w:r>
      <w:r>
        <w:rPr>
          <w:rFonts w:hint="cs"/>
          <w:rtl/>
        </w:rPr>
        <w:t xml:space="preserve">וי מדדים רלוונטיים לכל משרד לפיתוח בר-קיימא, ודיווח על ביצוע משימות בטווח המיידי. </w:t>
      </w:r>
    </w:p>
    <w:p w14:paraId="59F765EF" w14:textId="77777777" w:rsidR="00000000" w:rsidRDefault="00027501">
      <w:pPr>
        <w:pStyle w:val="a0"/>
        <w:rPr>
          <w:rFonts w:hint="cs"/>
          <w:rtl/>
        </w:rPr>
      </w:pPr>
    </w:p>
    <w:p w14:paraId="030E6555" w14:textId="77777777" w:rsidR="00000000" w:rsidRDefault="00027501">
      <w:pPr>
        <w:pStyle w:val="a0"/>
        <w:ind w:firstLine="720"/>
        <w:rPr>
          <w:rFonts w:hint="cs"/>
          <w:rtl/>
        </w:rPr>
      </w:pPr>
      <w:r>
        <w:rPr>
          <w:rFonts w:hint="cs"/>
          <w:rtl/>
        </w:rPr>
        <w:t>במהלך החודשים הקרובים תעביר השרה לאיכות הסביבה דיווח לממשלה על ההתקדמות בביצוע ההחלטה. תוכניות המשרדים יוצגו לממשלה במחצית הראשונה של שנת 2004, ולאחר אישורן - יוצגו בפני הצ</w:t>
      </w:r>
      <w:r>
        <w:rPr>
          <w:rFonts w:hint="cs"/>
          <w:rtl/>
        </w:rPr>
        <w:t xml:space="preserve">יבור. בהמשך, אנו מתכוונים לעדכן את התוכניות ולהוסיף התייחסות לנושאים שלא טופלו בשנים 2003-2004.  </w:t>
      </w:r>
    </w:p>
    <w:p w14:paraId="5A5229BF" w14:textId="77777777" w:rsidR="00000000" w:rsidRDefault="00027501">
      <w:pPr>
        <w:pStyle w:val="a0"/>
        <w:rPr>
          <w:rFonts w:hint="cs"/>
          <w:rtl/>
        </w:rPr>
      </w:pPr>
    </w:p>
    <w:p w14:paraId="1D186340" w14:textId="77777777" w:rsidR="00000000" w:rsidRDefault="00027501">
      <w:pPr>
        <w:pStyle w:val="a0"/>
        <w:ind w:firstLine="720"/>
        <w:rPr>
          <w:rFonts w:hint="cs"/>
          <w:rtl/>
        </w:rPr>
      </w:pPr>
      <w:r>
        <w:rPr>
          <w:rFonts w:hint="cs"/>
          <w:rtl/>
        </w:rPr>
        <w:t>תהליך הכנת האסטרטגיה הינו תהליך דינמי, שעתיד להתעדכן באופן רצוף. על-פי החלטת הממשלה, על המשרדים לעדכן את התוכנית אחת לשלוש שנים. המשרד לאיכות הסביבה מתכוון ל</w:t>
      </w:r>
      <w:r>
        <w:rPr>
          <w:rFonts w:hint="cs"/>
          <w:rtl/>
        </w:rPr>
        <w:t xml:space="preserve">קיים כל העת מגעים עם המשרדים השונים במטרה לוודא כי אכן ייעשו העדכון והדיון עם הציבור. </w:t>
      </w:r>
    </w:p>
    <w:p w14:paraId="4BA45714" w14:textId="77777777" w:rsidR="00000000" w:rsidRDefault="00027501">
      <w:pPr>
        <w:pStyle w:val="a0"/>
        <w:rPr>
          <w:rFonts w:hint="cs"/>
          <w:rtl/>
        </w:rPr>
      </w:pPr>
    </w:p>
    <w:p w14:paraId="7AAD8962" w14:textId="77777777" w:rsidR="00000000" w:rsidRDefault="00027501">
      <w:pPr>
        <w:pStyle w:val="af1"/>
        <w:rPr>
          <w:rtl/>
        </w:rPr>
      </w:pPr>
      <w:r>
        <w:rPr>
          <w:rtl/>
        </w:rPr>
        <w:t>היו"ר</w:t>
      </w:r>
      <w:r>
        <w:rPr>
          <w:rFonts w:hint="cs"/>
          <w:rtl/>
        </w:rPr>
        <w:t xml:space="preserve"> מיכאל נודלמן</w:t>
      </w:r>
      <w:r>
        <w:rPr>
          <w:rtl/>
        </w:rPr>
        <w:t>:</w:t>
      </w:r>
    </w:p>
    <w:p w14:paraId="6E7C5CC0" w14:textId="77777777" w:rsidR="00000000" w:rsidRDefault="00027501">
      <w:pPr>
        <w:pStyle w:val="a0"/>
        <w:rPr>
          <w:rFonts w:hint="cs"/>
          <w:rtl/>
        </w:rPr>
      </w:pPr>
    </w:p>
    <w:p w14:paraId="33FF1E2C" w14:textId="77777777" w:rsidR="00000000" w:rsidRDefault="00027501">
      <w:pPr>
        <w:pStyle w:val="a0"/>
        <w:rPr>
          <w:rFonts w:hint="cs"/>
          <w:rtl/>
        </w:rPr>
      </w:pPr>
      <w:r>
        <w:rPr>
          <w:rFonts w:hint="cs"/>
          <w:rtl/>
        </w:rPr>
        <w:t>תודה רבה.</w:t>
      </w:r>
    </w:p>
    <w:p w14:paraId="5D355187" w14:textId="77777777" w:rsidR="00000000" w:rsidRDefault="00027501">
      <w:pPr>
        <w:pStyle w:val="a0"/>
        <w:rPr>
          <w:rFonts w:hint="cs"/>
          <w:rtl/>
        </w:rPr>
      </w:pPr>
      <w:bookmarkStart w:id="797" w:name="FS000000474T21_01_2004_20_11_42C"/>
      <w:bookmarkEnd w:id="797"/>
    </w:p>
    <w:p w14:paraId="61859630" w14:textId="77777777" w:rsidR="00000000" w:rsidRDefault="00027501">
      <w:pPr>
        <w:pStyle w:val="a1"/>
        <w:jc w:val="center"/>
        <w:rPr>
          <w:rFonts w:hint="cs"/>
          <w:rtl/>
        </w:rPr>
      </w:pPr>
      <w:bookmarkStart w:id="798" w:name="CQ15101FI0015101T21_01_2004_21_12_23"/>
      <w:bookmarkStart w:id="799" w:name="_Toc90038140"/>
      <w:bookmarkEnd w:id="798"/>
      <w:r>
        <w:rPr>
          <w:rtl/>
        </w:rPr>
        <w:t xml:space="preserve">601. </w:t>
      </w:r>
      <w:r>
        <w:rPr>
          <w:rFonts w:hint="cs"/>
          <w:rtl/>
        </w:rPr>
        <w:t>איכות הסביבה באתר החשמל "אורות רבין"</w:t>
      </w:r>
      <w:bookmarkEnd w:id="799"/>
    </w:p>
    <w:p w14:paraId="5CDF89BA" w14:textId="77777777" w:rsidR="00000000" w:rsidRDefault="00027501">
      <w:pPr>
        <w:pStyle w:val="a0"/>
        <w:rPr>
          <w:rFonts w:hint="cs"/>
          <w:rtl/>
        </w:rPr>
      </w:pPr>
    </w:p>
    <w:p w14:paraId="06B379B1" w14:textId="77777777" w:rsidR="00000000" w:rsidRDefault="00027501">
      <w:pPr>
        <w:pStyle w:val="a0"/>
        <w:ind w:firstLine="0"/>
        <w:rPr>
          <w:bCs/>
          <w:u w:val="single"/>
        </w:rPr>
      </w:pPr>
      <w:bookmarkStart w:id="800" w:name="ESQ15101"/>
      <w:bookmarkEnd w:id="800"/>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2E503BF7" w14:textId="77777777" w:rsidR="00000000" w:rsidRDefault="00027501">
      <w:pPr>
        <w:pStyle w:val="a0"/>
        <w:ind w:firstLine="720"/>
      </w:pPr>
      <w:r>
        <w:rPr>
          <w:rtl/>
        </w:rPr>
        <w:t>ביום ח' באב התשס"ג (6 באוגוסט 2003):</w:t>
      </w:r>
    </w:p>
    <w:p w14:paraId="57194334" w14:textId="77777777" w:rsidR="00000000" w:rsidRDefault="00027501">
      <w:pPr>
        <w:pStyle w:val="a0"/>
        <w:rPr>
          <w:rFonts w:hint="cs"/>
          <w:rtl/>
        </w:rPr>
      </w:pPr>
    </w:p>
    <w:p w14:paraId="7F33FEE0" w14:textId="77777777" w:rsidR="00000000" w:rsidRDefault="00027501">
      <w:pPr>
        <w:pStyle w:val="a0"/>
        <w:rPr>
          <w:rFonts w:hint="cs"/>
        </w:rPr>
      </w:pPr>
    </w:p>
    <w:p w14:paraId="08C5C12D" w14:textId="77777777" w:rsidR="00000000" w:rsidRDefault="00027501">
      <w:pPr>
        <w:pStyle w:val="a0"/>
        <w:ind w:firstLine="720"/>
      </w:pPr>
      <w:r>
        <w:rPr>
          <w:rFonts w:hint="cs"/>
          <w:rtl/>
        </w:rPr>
        <w:t>בביקו</w:t>
      </w:r>
      <w:r>
        <w:rPr>
          <w:rFonts w:hint="cs"/>
          <w:rtl/>
        </w:rPr>
        <w:t>ר שערכתי</w:t>
      </w:r>
      <w:r>
        <w:rPr>
          <w:rtl/>
        </w:rPr>
        <w:t xml:space="preserve"> </w:t>
      </w:r>
      <w:r>
        <w:rPr>
          <w:rFonts w:hint="cs"/>
          <w:rtl/>
        </w:rPr>
        <w:t>ב</w:t>
      </w:r>
      <w:r>
        <w:rPr>
          <w:rtl/>
        </w:rPr>
        <w:t xml:space="preserve">אתר החשמל </w:t>
      </w:r>
      <w:r>
        <w:rPr>
          <w:rFonts w:hint="cs"/>
          <w:rtl/>
        </w:rPr>
        <w:t>"</w:t>
      </w:r>
      <w:r>
        <w:rPr>
          <w:rtl/>
        </w:rPr>
        <w:t>אורות</w:t>
      </w:r>
      <w:r>
        <w:rPr>
          <w:rFonts w:hint="cs"/>
          <w:rtl/>
        </w:rPr>
        <w:t xml:space="preserve"> </w:t>
      </w:r>
      <w:r>
        <w:rPr>
          <w:rtl/>
        </w:rPr>
        <w:t>רבין</w:t>
      </w:r>
      <w:r>
        <w:rPr>
          <w:rFonts w:hint="cs"/>
          <w:rtl/>
        </w:rPr>
        <w:t>"</w:t>
      </w:r>
      <w:r>
        <w:rPr>
          <w:rtl/>
        </w:rPr>
        <w:t xml:space="preserve"> </w:t>
      </w:r>
      <w:r>
        <w:rPr>
          <w:rFonts w:hint="cs"/>
          <w:rtl/>
        </w:rPr>
        <w:t xml:space="preserve">נודע לי, כי תחנת הכוח בחדרה </w:t>
      </w:r>
      <w:r>
        <w:rPr>
          <w:rtl/>
        </w:rPr>
        <w:t>שופכת פסולת קרוב לחוף ג'סר</w:t>
      </w:r>
      <w:r>
        <w:rPr>
          <w:rFonts w:hint="cs"/>
          <w:rtl/>
        </w:rPr>
        <w:t>-א-</w:t>
      </w:r>
      <w:r>
        <w:rPr>
          <w:rtl/>
        </w:rPr>
        <w:t>זרק</w:t>
      </w:r>
      <w:r>
        <w:rPr>
          <w:rFonts w:hint="cs"/>
          <w:rtl/>
        </w:rPr>
        <w:t>א</w:t>
      </w:r>
      <w:r>
        <w:rPr>
          <w:rtl/>
        </w:rPr>
        <w:t xml:space="preserve">. </w:t>
      </w:r>
    </w:p>
    <w:p w14:paraId="2590A11C" w14:textId="77777777" w:rsidR="00000000" w:rsidRDefault="00027501">
      <w:pPr>
        <w:pStyle w:val="a0"/>
        <w:ind w:firstLine="720"/>
      </w:pPr>
    </w:p>
    <w:p w14:paraId="388166C5" w14:textId="77777777" w:rsidR="00000000" w:rsidRDefault="00027501">
      <w:pPr>
        <w:pStyle w:val="a0"/>
        <w:ind w:firstLine="720"/>
      </w:pPr>
      <w:r>
        <w:rPr>
          <w:rFonts w:hint="cs"/>
          <w:rtl/>
        </w:rPr>
        <w:t>רצוני לשאול</w:t>
      </w:r>
      <w:r>
        <w:rPr>
          <w:rtl/>
        </w:rPr>
        <w:t>:</w:t>
      </w:r>
    </w:p>
    <w:p w14:paraId="575064DD" w14:textId="77777777" w:rsidR="00000000" w:rsidRDefault="00027501">
      <w:pPr>
        <w:pStyle w:val="a0"/>
        <w:ind w:firstLine="720"/>
        <w:rPr>
          <w:rFonts w:hint="cs"/>
          <w:rtl/>
        </w:rPr>
      </w:pPr>
    </w:p>
    <w:p w14:paraId="423A4F32" w14:textId="77777777" w:rsidR="00000000" w:rsidRDefault="00027501">
      <w:pPr>
        <w:pStyle w:val="a0"/>
        <w:ind w:firstLine="720"/>
        <w:rPr>
          <w:rFonts w:hint="cs"/>
          <w:rtl/>
        </w:rPr>
      </w:pPr>
      <w:r>
        <w:rPr>
          <w:rFonts w:hint="cs"/>
          <w:rtl/>
        </w:rPr>
        <w:t xml:space="preserve">1. האם הידיעה נכונה? </w:t>
      </w:r>
    </w:p>
    <w:p w14:paraId="51FD13FE" w14:textId="77777777" w:rsidR="00000000" w:rsidRDefault="00027501">
      <w:pPr>
        <w:pStyle w:val="a0"/>
        <w:ind w:firstLine="720"/>
        <w:rPr>
          <w:rFonts w:hint="cs"/>
        </w:rPr>
      </w:pPr>
    </w:p>
    <w:p w14:paraId="74F4E783" w14:textId="77777777" w:rsidR="00000000" w:rsidRDefault="00027501">
      <w:pPr>
        <w:pStyle w:val="a0"/>
        <w:ind w:firstLine="720"/>
        <w:rPr>
          <w:rFonts w:hint="cs"/>
          <w:rtl/>
        </w:rPr>
      </w:pPr>
      <w:r>
        <w:rPr>
          <w:rFonts w:hint="cs"/>
          <w:rtl/>
        </w:rPr>
        <w:t xml:space="preserve">2. אם כן </w:t>
      </w:r>
      <w:r>
        <w:rPr>
          <w:rtl/>
        </w:rPr>
        <w:t>–</w:t>
      </w:r>
      <w:r>
        <w:rPr>
          <w:rFonts w:hint="cs"/>
          <w:rtl/>
        </w:rPr>
        <w:t xml:space="preserve"> </w:t>
      </w:r>
      <w:r>
        <w:rPr>
          <w:rtl/>
        </w:rPr>
        <w:t xml:space="preserve">האם </w:t>
      </w:r>
      <w:r>
        <w:rPr>
          <w:rFonts w:hint="cs"/>
          <w:rtl/>
        </w:rPr>
        <w:t>משרדך</w:t>
      </w:r>
      <w:r>
        <w:rPr>
          <w:rtl/>
        </w:rPr>
        <w:t xml:space="preserve"> מודע לנזק הסביבתי שפס</w:t>
      </w:r>
      <w:r>
        <w:rPr>
          <w:rFonts w:hint="cs"/>
          <w:rtl/>
        </w:rPr>
        <w:t>ו</w:t>
      </w:r>
      <w:r>
        <w:rPr>
          <w:rtl/>
        </w:rPr>
        <w:t>לת זו גורמת</w:t>
      </w:r>
      <w:r>
        <w:rPr>
          <w:rFonts w:hint="cs"/>
          <w:rtl/>
        </w:rPr>
        <w:t>?</w:t>
      </w:r>
      <w:r>
        <w:rPr>
          <w:rtl/>
        </w:rPr>
        <w:t xml:space="preserve"> </w:t>
      </w:r>
    </w:p>
    <w:p w14:paraId="72629089" w14:textId="77777777" w:rsidR="00000000" w:rsidRDefault="00027501">
      <w:pPr>
        <w:pStyle w:val="a0"/>
        <w:ind w:firstLine="720"/>
        <w:rPr>
          <w:rFonts w:hint="cs"/>
          <w:rtl/>
        </w:rPr>
      </w:pPr>
    </w:p>
    <w:p w14:paraId="4A4FD307" w14:textId="77777777" w:rsidR="00000000" w:rsidRDefault="00027501">
      <w:pPr>
        <w:pStyle w:val="a0"/>
        <w:ind w:firstLine="720"/>
        <w:rPr>
          <w:rtl/>
        </w:rPr>
      </w:pPr>
      <w:r>
        <w:rPr>
          <w:rFonts w:hint="cs"/>
          <w:rtl/>
        </w:rPr>
        <w:t xml:space="preserve">3. </w:t>
      </w:r>
      <w:r>
        <w:rPr>
          <w:rtl/>
        </w:rPr>
        <w:t xml:space="preserve">אילו צעדים </w:t>
      </w:r>
      <w:r>
        <w:rPr>
          <w:rFonts w:hint="cs"/>
          <w:rtl/>
        </w:rPr>
        <w:t>יינקטו</w:t>
      </w:r>
      <w:r>
        <w:rPr>
          <w:rtl/>
        </w:rPr>
        <w:t xml:space="preserve"> בנושא? </w:t>
      </w:r>
    </w:p>
    <w:p w14:paraId="735F85BD" w14:textId="77777777" w:rsidR="00000000" w:rsidRDefault="00027501">
      <w:pPr>
        <w:pStyle w:val="a0"/>
        <w:ind w:firstLine="720"/>
        <w:rPr>
          <w:rtl/>
        </w:rPr>
      </w:pPr>
    </w:p>
    <w:p w14:paraId="329A8777" w14:textId="77777777" w:rsidR="00000000" w:rsidRDefault="00027501">
      <w:pPr>
        <w:pStyle w:val="a0"/>
        <w:ind w:firstLine="0"/>
        <w:rPr>
          <w:b/>
          <w:bCs/>
          <w:u w:val="single"/>
        </w:rPr>
      </w:pPr>
      <w:r>
        <w:rPr>
          <w:rFonts w:hint="eastAsia"/>
          <w:b/>
          <w:bCs/>
          <w:u w:val="single"/>
          <w:rtl/>
        </w:rPr>
        <w:t>תשובת</w:t>
      </w:r>
      <w:r>
        <w:rPr>
          <w:b/>
          <w:bCs/>
          <w:u w:val="single"/>
          <w:rtl/>
        </w:rPr>
        <w:t xml:space="preserve"> השר גדעון עזרא:</w:t>
      </w:r>
    </w:p>
    <w:p w14:paraId="6D4BB7F8" w14:textId="77777777" w:rsidR="00000000" w:rsidRDefault="00027501">
      <w:pPr>
        <w:pStyle w:val="a0"/>
        <w:ind w:firstLine="0"/>
        <w:rPr>
          <w:b/>
          <w:rtl/>
        </w:rPr>
      </w:pPr>
      <w:r>
        <w:rPr>
          <w:b/>
          <w:rtl/>
        </w:rPr>
        <w:t xml:space="preserve">(לא נקראה, </w:t>
      </w:r>
      <w:r>
        <w:rPr>
          <w:b/>
          <w:rtl/>
        </w:rPr>
        <w:t xml:space="preserve">נמסרה </w:t>
      </w:r>
      <w:r>
        <w:rPr>
          <w:rFonts w:hint="eastAsia"/>
          <w:b/>
          <w:rtl/>
        </w:rPr>
        <w:t>לפרוטוקול</w:t>
      </w:r>
      <w:r>
        <w:rPr>
          <w:b/>
          <w:rtl/>
        </w:rPr>
        <w:t>)</w:t>
      </w:r>
    </w:p>
    <w:p w14:paraId="0CDD99D6" w14:textId="77777777" w:rsidR="00000000" w:rsidRDefault="00027501">
      <w:pPr>
        <w:pStyle w:val="a0"/>
        <w:rPr>
          <w:rFonts w:hint="cs"/>
          <w:rtl/>
        </w:rPr>
      </w:pPr>
    </w:p>
    <w:p w14:paraId="2C635A38" w14:textId="77777777" w:rsidR="00000000" w:rsidRDefault="00027501">
      <w:pPr>
        <w:pStyle w:val="a0"/>
        <w:ind w:firstLine="720"/>
        <w:rPr>
          <w:rFonts w:hint="cs"/>
          <w:rtl/>
        </w:rPr>
      </w:pPr>
      <w:r>
        <w:rPr>
          <w:rFonts w:hint="cs"/>
          <w:rtl/>
        </w:rPr>
        <w:t>1-2. למשרד לאיכות הסביבה לא ידוע על השלכת פסולת מתחנת הכוח בחדרה, קרוב לחוף ג'סר-א-זרקא. עם זאת, תחנת הכוח מקיימת הטלה של חול נקי, בהתאם להיתר על-פי חוק. החול נשאב מהנמל אשר נמצא בחזית תחנת הכוח פעמים בודדות בשנה, לצורך תחזוקה, בהתאם להיק</w:t>
      </w:r>
      <w:r>
        <w:rPr>
          <w:rFonts w:hint="cs"/>
          <w:rtl/>
        </w:rPr>
        <w:t xml:space="preserve">ף הסערות במהלך השנה. </w:t>
      </w:r>
    </w:p>
    <w:p w14:paraId="7A88E803" w14:textId="77777777" w:rsidR="00000000" w:rsidRDefault="00027501">
      <w:pPr>
        <w:pStyle w:val="a0"/>
        <w:rPr>
          <w:rFonts w:hint="cs"/>
          <w:rtl/>
        </w:rPr>
      </w:pPr>
    </w:p>
    <w:p w14:paraId="7139BAD7" w14:textId="77777777" w:rsidR="00000000" w:rsidRDefault="00027501">
      <w:pPr>
        <w:pStyle w:val="a0"/>
        <w:ind w:firstLine="720"/>
        <w:rPr>
          <w:rFonts w:hint="cs"/>
          <w:rtl/>
        </w:rPr>
      </w:pPr>
      <w:r>
        <w:rPr>
          <w:rFonts w:hint="cs"/>
          <w:rtl/>
        </w:rPr>
        <w:t xml:space="preserve">מדובר בחול נקי הנכלא בתוך שובר הגלים ומוטל בסמוך לחוף במטרה להשאיר אותו במערכת החול החופית, ועל-ידי כך לצמצם את הנזק לסביבה. </w:t>
      </w:r>
    </w:p>
    <w:p w14:paraId="4EC1BEC5" w14:textId="77777777" w:rsidR="00000000" w:rsidRDefault="00027501">
      <w:pPr>
        <w:pStyle w:val="a0"/>
        <w:rPr>
          <w:rFonts w:hint="cs"/>
          <w:rtl/>
        </w:rPr>
      </w:pPr>
    </w:p>
    <w:p w14:paraId="79C05E5C" w14:textId="77777777" w:rsidR="00000000" w:rsidRDefault="00027501">
      <w:pPr>
        <w:pStyle w:val="a0"/>
        <w:ind w:firstLine="720"/>
      </w:pPr>
      <w:r>
        <w:rPr>
          <w:rFonts w:hint="cs"/>
          <w:rtl/>
        </w:rPr>
        <w:t>3. מאחר שלא נגרם כל נזק סביבתי, איננו מוצאים לנכון לנקוט צעדים בנושא, וההטלה תימשך בהתאם להיתרים כנדרש על-</w:t>
      </w:r>
      <w:r>
        <w:rPr>
          <w:rFonts w:hint="cs"/>
          <w:rtl/>
        </w:rPr>
        <w:t>פי החוק.</w:t>
      </w:r>
    </w:p>
    <w:p w14:paraId="63F0E49C" w14:textId="77777777" w:rsidR="00000000" w:rsidRDefault="00027501">
      <w:pPr>
        <w:pStyle w:val="a0"/>
        <w:rPr>
          <w:rFonts w:hint="cs"/>
          <w:rtl/>
        </w:rPr>
      </w:pPr>
    </w:p>
    <w:p w14:paraId="2B7F11CF" w14:textId="77777777" w:rsidR="00000000" w:rsidRDefault="00027501">
      <w:pPr>
        <w:pStyle w:val="af1"/>
        <w:rPr>
          <w:rtl/>
        </w:rPr>
      </w:pPr>
      <w:r>
        <w:rPr>
          <w:rtl/>
        </w:rPr>
        <w:t>היו"ר</w:t>
      </w:r>
      <w:r>
        <w:rPr>
          <w:rFonts w:hint="cs"/>
          <w:rtl/>
        </w:rPr>
        <w:t xml:space="preserve"> מיכאל נודלמן:</w:t>
      </w:r>
    </w:p>
    <w:p w14:paraId="44DB0392" w14:textId="77777777" w:rsidR="00000000" w:rsidRDefault="00027501">
      <w:pPr>
        <w:pStyle w:val="a0"/>
        <w:rPr>
          <w:rtl/>
        </w:rPr>
      </w:pPr>
    </w:p>
    <w:p w14:paraId="2124DBEC" w14:textId="77777777" w:rsidR="00000000" w:rsidRDefault="00027501">
      <w:pPr>
        <w:pStyle w:val="a0"/>
        <w:rPr>
          <w:rFonts w:hint="cs"/>
          <w:rtl/>
        </w:rPr>
      </w:pPr>
      <w:r>
        <w:rPr>
          <w:rFonts w:hint="cs"/>
          <w:rtl/>
        </w:rPr>
        <w:t>לחברי הכנסת גילה פינקלשטיין, יעקב מרגי ויעקב ליצמן, שאילתות באותו נושא: הקצבות לאתרים לגידול חזירים.</w:t>
      </w:r>
    </w:p>
    <w:p w14:paraId="1E15A515" w14:textId="77777777" w:rsidR="00000000" w:rsidRDefault="00027501">
      <w:pPr>
        <w:pStyle w:val="a0"/>
        <w:rPr>
          <w:rFonts w:hint="cs"/>
          <w:rtl/>
        </w:rPr>
      </w:pPr>
    </w:p>
    <w:p w14:paraId="3F6AE0E2" w14:textId="77777777" w:rsidR="00000000" w:rsidRDefault="00027501">
      <w:pPr>
        <w:pStyle w:val="a1"/>
        <w:jc w:val="center"/>
        <w:rPr>
          <w:rtl/>
        </w:rPr>
      </w:pPr>
      <w:bookmarkStart w:id="801" w:name="CQ16946FI0016946T21_01_2004_21_12_45"/>
      <w:bookmarkStart w:id="802" w:name="_Toc90038141"/>
      <w:bookmarkEnd w:id="801"/>
      <w:r>
        <w:rPr>
          <w:rtl/>
        </w:rPr>
        <w:t>708</w:t>
      </w:r>
      <w:r>
        <w:rPr>
          <w:rFonts w:hint="cs"/>
          <w:rtl/>
        </w:rPr>
        <w:t>, 738, 837</w:t>
      </w:r>
      <w:r>
        <w:rPr>
          <w:rtl/>
        </w:rPr>
        <w:t xml:space="preserve">. </w:t>
      </w:r>
      <w:r>
        <w:rPr>
          <w:rFonts w:hint="cs"/>
          <w:rtl/>
        </w:rPr>
        <w:t>סיוע לאתרים לגידול חזירים</w:t>
      </w:r>
      <w:bookmarkEnd w:id="802"/>
    </w:p>
    <w:p w14:paraId="0242182B" w14:textId="77777777" w:rsidR="00000000" w:rsidRDefault="00027501">
      <w:pPr>
        <w:pStyle w:val="a0"/>
        <w:rPr>
          <w:rFonts w:hint="cs"/>
          <w:rtl/>
        </w:rPr>
      </w:pPr>
    </w:p>
    <w:p w14:paraId="3CA5E9D6" w14:textId="77777777" w:rsidR="00000000" w:rsidRDefault="00027501">
      <w:pPr>
        <w:pStyle w:val="a0"/>
        <w:ind w:firstLine="0"/>
        <w:rPr>
          <w:bCs/>
          <w:u w:val="single"/>
        </w:rPr>
      </w:pPr>
      <w:bookmarkStart w:id="803" w:name="ESQ16946"/>
      <w:bookmarkEnd w:id="803"/>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440883C5" w14:textId="77777777" w:rsidR="00000000" w:rsidRDefault="00027501">
      <w:pPr>
        <w:pStyle w:val="a0"/>
        <w:ind w:firstLine="720"/>
      </w:pPr>
      <w:r>
        <w:rPr>
          <w:rtl/>
        </w:rPr>
        <w:t xml:space="preserve">ביום כ"ד בחשוון התשס"ד (19 </w:t>
      </w:r>
      <w:r>
        <w:rPr>
          <w:rtl/>
        </w:rPr>
        <w:t>בנובמבר 2003):</w:t>
      </w:r>
    </w:p>
    <w:p w14:paraId="15B402EC" w14:textId="77777777" w:rsidR="00000000" w:rsidRDefault="00027501">
      <w:pPr>
        <w:pStyle w:val="a0"/>
        <w:rPr>
          <w:rFonts w:hint="cs"/>
          <w:rtl/>
        </w:rPr>
      </w:pPr>
    </w:p>
    <w:p w14:paraId="35E0CFDB" w14:textId="77777777" w:rsidR="00000000" w:rsidRDefault="00027501">
      <w:pPr>
        <w:pStyle w:val="a0"/>
        <w:rPr>
          <w:rFonts w:hint="cs"/>
        </w:rPr>
      </w:pPr>
    </w:p>
    <w:p w14:paraId="0C92E046" w14:textId="77777777" w:rsidR="00000000" w:rsidRDefault="00027501">
      <w:pPr>
        <w:pStyle w:val="a0"/>
        <w:ind w:firstLine="720"/>
      </w:pPr>
      <w:r>
        <w:rPr>
          <w:rtl/>
        </w:rPr>
        <w:t xml:space="preserve">ממכתב ששלח משרדך למועצות האזוריות עולה, כי אחד הקריטריונים לקבלת תמיכה מהמשרד הוא תכנון אתרים מרכזיים לגידול חזירים. </w:t>
      </w:r>
    </w:p>
    <w:p w14:paraId="79B29D7D" w14:textId="77777777" w:rsidR="00000000" w:rsidRDefault="00027501">
      <w:pPr>
        <w:pStyle w:val="a0"/>
        <w:ind w:firstLine="720"/>
      </w:pPr>
    </w:p>
    <w:p w14:paraId="5450D03A" w14:textId="77777777" w:rsidR="00000000" w:rsidRDefault="00027501">
      <w:pPr>
        <w:pStyle w:val="a0"/>
        <w:ind w:firstLine="720"/>
      </w:pPr>
      <w:r>
        <w:rPr>
          <w:rFonts w:hint="cs"/>
          <w:rtl/>
        </w:rPr>
        <w:t>רצוני לשאול</w:t>
      </w:r>
      <w:r>
        <w:rPr>
          <w:rtl/>
        </w:rPr>
        <w:t>:</w:t>
      </w:r>
    </w:p>
    <w:p w14:paraId="3B5118D0" w14:textId="77777777" w:rsidR="00000000" w:rsidRDefault="00027501">
      <w:pPr>
        <w:pStyle w:val="a0"/>
        <w:ind w:firstLine="720"/>
      </w:pPr>
    </w:p>
    <w:p w14:paraId="3131B1F0" w14:textId="77777777" w:rsidR="00000000" w:rsidRDefault="00027501">
      <w:pPr>
        <w:pStyle w:val="a0"/>
        <w:ind w:firstLine="720"/>
        <w:rPr>
          <w:rFonts w:hint="cs"/>
          <w:rtl/>
        </w:rPr>
      </w:pPr>
      <w:r>
        <w:rPr>
          <w:rFonts w:hint="cs"/>
          <w:rtl/>
        </w:rPr>
        <w:t>לשם מה מגדלים חזירים בארץ, ומדוע אתרים לגידולם זוכים לתמיכה?</w:t>
      </w:r>
    </w:p>
    <w:p w14:paraId="5A841DE0" w14:textId="77777777" w:rsidR="00000000" w:rsidRDefault="00027501">
      <w:pPr>
        <w:pStyle w:val="a1"/>
        <w:jc w:val="center"/>
        <w:rPr>
          <w:rFonts w:hint="cs"/>
          <w:rtl/>
        </w:rPr>
      </w:pPr>
      <w:bookmarkStart w:id="804" w:name="CQ17325FI0017325T21_01_2004_21_35_30"/>
    </w:p>
    <w:p w14:paraId="197B047A" w14:textId="77777777" w:rsidR="00000000" w:rsidRDefault="00027501">
      <w:pPr>
        <w:pStyle w:val="a0"/>
        <w:rPr>
          <w:rFonts w:hint="cs"/>
          <w:rtl/>
        </w:rPr>
      </w:pPr>
    </w:p>
    <w:p w14:paraId="1F677797" w14:textId="77777777" w:rsidR="00000000" w:rsidRDefault="00027501">
      <w:pPr>
        <w:pStyle w:val="a0"/>
        <w:ind w:firstLine="0"/>
        <w:rPr>
          <w:bCs/>
          <w:u w:val="single"/>
        </w:rPr>
      </w:pPr>
      <w:bookmarkStart w:id="805" w:name="ESQ17325"/>
      <w:bookmarkEnd w:id="805"/>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w:t>
      </w:r>
      <w:r>
        <w:rPr>
          <w:bCs/>
          <w:u w:val="single"/>
          <w:rtl/>
        </w:rPr>
        <w:t>בה</w:t>
      </w:r>
    </w:p>
    <w:p w14:paraId="5F63A954" w14:textId="77777777" w:rsidR="00000000" w:rsidRDefault="00027501">
      <w:pPr>
        <w:pStyle w:val="a0"/>
        <w:ind w:firstLine="720"/>
      </w:pPr>
      <w:r>
        <w:rPr>
          <w:rtl/>
        </w:rPr>
        <w:t>ביום א' בכסל</w:t>
      </w:r>
      <w:r>
        <w:rPr>
          <w:rFonts w:hint="cs"/>
          <w:rtl/>
        </w:rPr>
        <w:t>י</w:t>
      </w:r>
      <w:r>
        <w:rPr>
          <w:rtl/>
        </w:rPr>
        <w:t>ו התשס"ד (26 בנובמבר 2003):</w:t>
      </w:r>
    </w:p>
    <w:p w14:paraId="0D63F4AE" w14:textId="77777777" w:rsidR="00000000" w:rsidRDefault="00027501">
      <w:pPr>
        <w:pStyle w:val="a0"/>
        <w:rPr>
          <w:rFonts w:hint="cs"/>
          <w:rtl/>
        </w:rPr>
      </w:pPr>
    </w:p>
    <w:p w14:paraId="4EAE5FAC" w14:textId="77777777" w:rsidR="00000000" w:rsidRDefault="00027501">
      <w:pPr>
        <w:pStyle w:val="a0"/>
        <w:rPr>
          <w:rFonts w:hint="cs"/>
        </w:rPr>
      </w:pPr>
    </w:p>
    <w:p w14:paraId="129926A0" w14:textId="77777777" w:rsidR="00000000" w:rsidRDefault="00027501">
      <w:pPr>
        <w:pStyle w:val="a0"/>
        <w:ind w:firstLine="720"/>
      </w:pPr>
      <w:r>
        <w:rPr>
          <w:rFonts w:hint="cs"/>
          <w:rtl/>
        </w:rPr>
        <w:t>במכתב ששלח משרדך לרשויות מקומיות כתוב, כי תמיכה בתחום האגרו-אקולוגיה תינתן, בין היתר, ל</w:t>
      </w:r>
      <w:r>
        <w:rPr>
          <w:rtl/>
        </w:rPr>
        <w:t>תכנון אתרים מרכזיים לגידול חזירים.</w:t>
      </w:r>
    </w:p>
    <w:p w14:paraId="186B7323" w14:textId="77777777" w:rsidR="00000000" w:rsidRDefault="00027501">
      <w:pPr>
        <w:pStyle w:val="a0"/>
        <w:ind w:firstLine="720"/>
      </w:pPr>
    </w:p>
    <w:p w14:paraId="6D2CC33B" w14:textId="77777777" w:rsidR="00000000" w:rsidRDefault="00027501">
      <w:pPr>
        <w:pStyle w:val="a0"/>
        <w:ind w:firstLine="720"/>
      </w:pPr>
      <w:r>
        <w:rPr>
          <w:rFonts w:hint="cs"/>
          <w:rtl/>
        </w:rPr>
        <w:t>רצוני לשאול</w:t>
      </w:r>
      <w:r>
        <w:rPr>
          <w:rtl/>
        </w:rPr>
        <w:t>:</w:t>
      </w:r>
    </w:p>
    <w:p w14:paraId="694A8D24" w14:textId="77777777" w:rsidR="00000000" w:rsidRDefault="00027501">
      <w:pPr>
        <w:pStyle w:val="a0"/>
        <w:ind w:firstLine="720"/>
      </w:pPr>
    </w:p>
    <w:p w14:paraId="6C158EB1" w14:textId="77777777" w:rsidR="00000000" w:rsidRDefault="00027501">
      <w:pPr>
        <w:pStyle w:val="a0"/>
        <w:ind w:firstLine="720"/>
        <w:rPr>
          <w:rtl/>
        </w:rPr>
      </w:pPr>
      <w:r>
        <w:rPr>
          <w:rFonts w:hint="cs"/>
          <w:rtl/>
        </w:rPr>
        <w:t xml:space="preserve">1. </w:t>
      </w:r>
      <w:r>
        <w:rPr>
          <w:rtl/>
        </w:rPr>
        <w:t xml:space="preserve">מדוע </w:t>
      </w:r>
      <w:r>
        <w:rPr>
          <w:rFonts w:hint="cs"/>
          <w:rtl/>
        </w:rPr>
        <w:t xml:space="preserve">הוחלט </w:t>
      </w:r>
      <w:r>
        <w:rPr>
          <w:rtl/>
        </w:rPr>
        <w:t xml:space="preserve">לתקצב </w:t>
      </w:r>
      <w:r>
        <w:rPr>
          <w:rFonts w:hint="cs"/>
          <w:rtl/>
        </w:rPr>
        <w:t>תחום זה</w:t>
      </w:r>
      <w:r>
        <w:rPr>
          <w:rtl/>
        </w:rPr>
        <w:t>?</w:t>
      </w:r>
    </w:p>
    <w:p w14:paraId="12101CBB" w14:textId="77777777" w:rsidR="00000000" w:rsidRDefault="00027501">
      <w:pPr>
        <w:pStyle w:val="a0"/>
        <w:ind w:firstLine="720"/>
        <w:rPr>
          <w:rtl/>
        </w:rPr>
      </w:pPr>
    </w:p>
    <w:p w14:paraId="0F2AF24D" w14:textId="77777777" w:rsidR="00000000" w:rsidRDefault="00027501">
      <w:pPr>
        <w:pStyle w:val="a0"/>
        <w:ind w:firstLine="720"/>
        <w:rPr>
          <w:rtl/>
        </w:rPr>
      </w:pPr>
      <w:r>
        <w:rPr>
          <w:rFonts w:hint="cs"/>
          <w:rtl/>
        </w:rPr>
        <w:t xml:space="preserve">2. </w:t>
      </w:r>
      <w:r>
        <w:rPr>
          <w:rtl/>
        </w:rPr>
        <w:t>מי הגיש בקשות בתחום זה?</w:t>
      </w:r>
    </w:p>
    <w:p w14:paraId="7D9E2892" w14:textId="77777777" w:rsidR="00000000" w:rsidRDefault="00027501">
      <w:pPr>
        <w:pStyle w:val="a0"/>
        <w:ind w:firstLine="720"/>
        <w:rPr>
          <w:rtl/>
        </w:rPr>
      </w:pPr>
    </w:p>
    <w:p w14:paraId="37875683" w14:textId="77777777" w:rsidR="00000000" w:rsidRDefault="00027501">
      <w:pPr>
        <w:pStyle w:val="a0"/>
        <w:ind w:firstLine="720"/>
        <w:rPr>
          <w:rtl/>
        </w:rPr>
      </w:pPr>
      <w:r>
        <w:rPr>
          <w:rFonts w:hint="cs"/>
          <w:rtl/>
        </w:rPr>
        <w:t xml:space="preserve">3. </w:t>
      </w:r>
      <w:r>
        <w:rPr>
          <w:rtl/>
        </w:rPr>
        <w:t>האם בשנים קו</w:t>
      </w:r>
      <w:r>
        <w:rPr>
          <w:rtl/>
        </w:rPr>
        <w:t>דמות תוקצב תחום זה</w:t>
      </w:r>
      <w:r>
        <w:rPr>
          <w:rFonts w:hint="cs"/>
          <w:rtl/>
        </w:rPr>
        <w:t>,</w:t>
      </w:r>
      <w:r>
        <w:rPr>
          <w:rtl/>
        </w:rPr>
        <w:t xml:space="preserve"> </w:t>
      </w:r>
      <w:r>
        <w:rPr>
          <w:rFonts w:hint="cs"/>
          <w:rtl/>
        </w:rPr>
        <w:t>ו</w:t>
      </w:r>
      <w:r>
        <w:rPr>
          <w:rtl/>
        </w:rPr>
        <w:t xml:space="preserve">אם כן </w:t>
      </w:r>
      <w:r>
        <w:rPr>
          <w:rFonts w:hint="eastAsia"/>
          <w:rtl/>
        </w:rPr>
        <w:t>–</w:t>
      </w:r>
      <w:r>
        <w:rPr>
          <w:rFonts w:hint="cs"/>
          <w:rtl/>
        </w:rPr>
        <w:t xml:space="preserve"> </w:t>
      </w:r>
      <w:r>
        <w:rPr>
          <w:rtl/>
        </w:rPr>
        <w:t>היכן ובכמה?</w:t>
      </w:r>
    </w:p>
    <w:p w14:paraId="5E0EA19A" w14:textId="77777777" w:rsidR="00000000" w:rsidRDefault="00027501">
      <w:pPr>
        <w:pStyle w:val="a0"/>
        <w:rPr>
          <w:rFonts w:hint="cs"/>
          <w:rtl/>
        </w:rPr>
      </w:pPr>
      <w:bookmarkStart w:id="806" w:name="CQ17710FI0017710T21_01_2004_21_35_43"/>
      <w:bookmarkEnd w:id="806"/>
    </w:p>
    <w:p w14:paraId="725A6BC1" w14:textId="77777777" w:rsidR="00000000" w:rsidRDefault="00027501">
      <w:pPr>
        <w:pStyle w:val="a0"/>
        <w:ind w:firstLine="0"/>
        <w:rPr>
          <w:bCs/>
          <w:u w:val="single"/>
        </w:rPr>
      </w:pPr>
      <w:bookmarkStart w:id="807" w:name="ESQ17710"/>
      <w:bookmarkEnd w:id="807"/>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11E4D103" w14:textId="77777777" w:rsidR="00000000" w:rsidRDefault="00027501">
      <w:pPr>
        <w:pStyle w:val="a0"/>
        <w:ind w:firstLine="720"/>
      </w:pPr>
      <w:r>
        <w:rPr>
          <w:rtl/>
        </w:rPr>
        <w:t>ביום ט"ו בכסל</w:t>
      </w:r>
      <w:r>
        <w:rPr>
          <w:rFonts w:hint="cs"/>
          <w:rtl/>
        </w:rPr>
        <w:t>י</w:t>
      </w:r>
      <w:r>
        <w:rPr>
          <w:rtl/>
        </w:rPr>
        <w:t>ו התשס"ד (10 בדצמבר 2003):</w:t>
      </w:r>
    </w:p>
    <w:p w14:paraId="12332A59" w14:textId="77777777" w:rsidR="00000000" w:rsidRDefault="00027501">
      <w:pPr>
        <w:pStyle w:val="a0"/>
        <w:rPr>
          <w:rFonts w:hint="cs"/>
          <w:rtl/>
        </w:rPr>
      </w:pPr>
    </w:p>
    <w:p w14:paraId="4FEC4C08" w14:textId="77777777" w:rsidR="00000000" w:rsidRDefault="00027501">
      <w:pPr>
        <w:pStyle w:val="a0"/>
        <w:rPr>
          <w:rFonts w:hint="cs"/>
        </w:rPr>
      </w:pPr>
    </w:p>
    <w:p w14:paraId="372DB57C" w14:textId="77777777" w:rsidR="00000000" w:rsidRDefault="00027501">
      <w:pPr>
        <w:pStyle w:val="a0"/>
        <w:ind w:firstLine="720"/>
        <w:rPr>
          <w:rFonts w:hint="cs"/>
        </w:rPr>
      </w:pPr>
      <w:r>
        <w:rPr>
          <w:rtl/>
        </w:rPr>
        <w:t>בעיתונות פורסם</w:t>
      </w:r>
      <w:r>
        <w:rPr>
          <w:rFonts w:hint="cs"/>
          <w:rtl/>
        </w:rPr>
        <w:t>,</w:t>
      </w:r>
      <w:r>
        <w:rPr>
          <w:rtl/>
        </w:rPr>
        <w:t xml:space="preserve"> כי משרד</w:t>
      </w:r>
      <w:r>
        <w:rPr>
          <w:rFonts w:hint="cs"/>
          <w:rtl/>
        </w:rPr>
        <w:t>ך</w:t>
      </w:r>
      <w:r>
        <w:rPr>
          <w:rtl/>
        </w:rPr>
        <w:t xml:space="preserve"> מתקצב בניית אתרים לגידול חזירים</w:t>
      </w:r>
      <w:r>
        <w:rPr>
          <w:rFonts w:hint="cs"/>
          <w:rtl/>
        </w:rPr>
        <w:t xml:space="preserve">, </w:t>
      </w:r>
      <w:r>
        <w:rPr>
          <w:rtl/>
        </w:rPr>
        <w:t>למרות</w:t>
      </w:r>
      <w:r>
        <w:rPr>
          <w:rFonts w:hint="cs"/>
          <w:rtl/>
        </w:rPr>
        <w:t xml:space="preserve"> העובדה</w:t>
      </w:r>
      <w:r>
        <w:rPr>
          <w:rtl/>
        </w:rPr>
        <w:t xml:space="preserve"> שגידול חזירים </w:t>
      </w:r>
      <w:r>
        <w:rPr>
          <w:rFonts w:hint="cs"/>
          <w:rtl/>
        </w:rPr>
        <w:t>מותר במספר קטן של יישובים בלבד.</w:t>
      </w:r>
      <w:r>
        <w:rPr>
          <w:rtl/>
        </w:rPr>
        <w:t xml:space="preserve"> </w:t>
      </w:r>
    </w:p>
    <w:p w14:paraId="6F982312" w14:textId="77777777" w:rsidR="00000000" w:rsidRDefault="00027501">
      <w:pPr>
        <w:pStyle w:val="a0"/>
        <w:ind w:firstLine="720"/>
      </w:pPr>
    </w:p>
    <w:p w14:paraId="3A865F41" w14:textId="77777777" w:rsidR="00000000" w:rsidRDefault="00027501">
      <w:pPr>
        <w:pStyle w:val="a0"/>
        <w:ind w:firstLine="720"/>
      </w:pPr>
      <w:r>
        <w:rPr>
          <w:rFonts w:hint="cs"/>
          <w:rtl/>
        </w:rPr>
        <w:t>רצוני</w:t>
      </w:r>
      <w:r>
        <w:rPr>
          <w:rFonts w:hint="cs"/>
          <w:rtl/>
        </w:rPr>
        <w:t xml:space="preserve"> לשאול</w:t>
      </w:r>
      <w:r>
        <w:rPr>
          <w:rtl/>
        </w:rPr>
        <w:t>:</w:t>
      </w:r>
    </w:p>
    <w:p w14:paraId="500101E0" w14:textId="77777777" w:rsidR="00000000" w:rsidRDefault="00027501">
      <w:pPr>
        <w:pStyle w:val="a0"/>
        <w:ind w:firstLine="720"/>
      </w:pPr>
    </w:p>
    <w:p w14:paraId="51B1D03B" w14:textId="77777777" w:rsidR="00000000" w:rsidRDefault="00027501">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2D8E49D1" w14:textId="77777777" w:rsidR="00000000" w:rsidRDefault="00027501">
      <w:pPr>
        <w:pStyle w:val="a0"/>
        <w:ind w:firstLine="720"/>
        <w:rPr>
          <w:rtl/>
        </w:rPr>
      </w:pPr>
    </w:p>
    <w:p w14:paraId="46B29D5C" w14:textId="77777777" w:rsidR="00000000" w:rsidRDefault="00027501">
      <w:pPr>
        <w:pStyle w:val="a0"/>
        <w:ind w:firstLine="720"/>
        <w:rPr>
          <w:rtl/>
        </w:rPr>
      </w:pPr>
      <w:r>
        <w:rPr>
          <w:rFonts w:hint="cs"/>
          <w:rtl/>
        </w:rPr>
        <w:t xml:space="preserve">2. </w:t>
      </w:r>
      <w:r>
        <w:rPr>
          <w:rtl/>
        </w:rPr>
        <w:t xml:space="preserve">מה </w:t>
      </w:r>
      <w:r>
        <w:rPr>
          <w:rFonts w:hint="cs"/>
          <w:rtl/>
        </w:rPr>
        <w:t>ייעשה בנדון</w:t>
      </w:r>
      <w:r>
        <w:rPr>
          <w:rtl/>
        </w:rPr>
        <w:t>?</w:t>
      </w:r>
    </w:p>
    <w:p w14:paraId="4D4BA25F" w14:textId="77777777" w:rsidR="00000000" w:rsidRDefault="00027501">
      <w:pPr>
        <w:pStyle w:val="a0"/>
        <w:ind w:firstLine="720"/>
        <w:rPr>
          <w:rtl/>
        </w:rPr>
      </w:pPr>
    </w:p>
    <w:bookmarkEnd w:id="804"/>
    <w:p w14:paraId="69A0E915" w14:textId="77777777" w:rsidR="00000000" w:rsidRDefault="00027501">
      <w:pPr>
        <w:pStyle w:val="a0"/>
        <w:rPr>
          <w:rFonts w:hint="cs"/>
          <w:rtl/>
        </w:rPr>
      </w:pPr>
    </w:p>
    <w:p w14:paraId="5D1AAAE9" w14:textId="77777777" w:rsidR="00000000" w:rsidRDefault="00027501">
      <w:pPr>
        <w:pStyle w:val="-"/>
        <w:rPr>
          <w:rtl/>
        </w:rPr>
      </w:pPr>
      <w:bookmarkStart w:id="808" w:name="FS000000474T21_01_2004_20_15_09C"/>
      <w:bookmarkStart w:id="809" w:name="FS000000474T21_01_2004_20_15_24C"/>
      <w:bookmarkEnd w:id="808"/>
      <w:bookmarkEnd w:id="809"/>
      <w:r>
        <w:rPr>
          <w:rtl/>
        </w:rPr>
        <w:t>השר גדעון עזרא:</w:t>
      </w:r>
    </w:p>
    <w:p w14:paraId="631B9624" w14:textId="77777777" w:rsidR="00000000" w:rsidRDefault="00027501">
      <w:pPr>
        <w:pStyle w:val="a0"/>
        <w:rPr>
          <w:rtl/>
        </w:rPr>
      </w:pPr>
    </w:p>
    <w:p w14:paraId="345BD9B1" w14:textId="77777777" w:rsidR="00000000" w:rsidRDefault="00027501">
      <w:pPr>
        <w:pStyle w:val="a0"/>
        <w:rPr>
          <w:rFonts w:hint="cs"/>
          <w:rtl/>
        </w:rPr>
      </w:pPr>
      <w:r>
        <w:rPr>
          <w:rFonts w:hint="cs"/>
          <w:rtl/>
        </w:rPr>
        <w:t>אני אקרא את ה</w:t>
      </w:r>
      <w:bookmarkStart w:id="810" w:name="FS000000474T21_01_2004_20_15_29C"/>
      <w:bookmarkEnd w:id="810"/>
      <w:r>
        <w:rPr>
          <w:rFonts w:hint="cs"/>
          <w:rtl/>
        </w:rPr>
        <w:t>שאלות: לשם מה מגדלים חזירים בארץ? מדוע האתרים לגידולם זוכים לתמיכה? מדוע הוחלט לתקצב תחום זה? האם ידיעות נכונות? מה ייעשה בנדון?</w:t>
      </w:r>
    </w:p>
    <w:p w14:paraId="42BB2362" w14:textId="77777777" w:rsidR="00000000" w:rsidRDefault="00027501">
      <w:pPr>
        <w:pStyle w:val="a0"/>
        <w:rPr>
          <w:rFonts w:hint="cs"/>
          <w:rtl/>
        </w:rPr>
      </w:pPr>
    </w:p>
    <w:p w14:paraId="20493667" w14:textId="77777777" w:rsidR="00000000" w:rsidRDefault="00027501">
      <w:pPr>
        <w:pStyle w:val="af1"/>
        <w:rPr>
          <w:rtl/>
        </w:rPr>
      </w:pPr>
      <w:r>
        <w:rPr>
          <w:rtl/>
        </w:rPr>
        <w:t>היו"ר</w:t>
      </w:r>
      <w:r>
        <w:rPr>
          <w:rFonts w:hint="cs"/>
          <w:rtl/>
        </w:rPr>
        <w:t xml:space="preserve"> מיכאל נודלמן:</w:t>
      </w:r>
    </w:p>
    <w:p w14:paraId="33B8D20E" w14:textId="77777777" w:rsidR="00000000" w:rsidRDefault="00027501">
      <w:pPr>
        <w:pStyle w:val="a0"/>
        <w:rPr>
          <w:rtl/>
        </w:rPr>
      </w:pPr>
    </w:p>
    <w:p w14:paraId="545F253F" w14:textId="77777777" w:rsidR="00000000" w:rsidRDefault="00027501">
      <w:pPr>
        <w:pStyle w:val="a0"/>
        <w:rPr>
          <w:rFonts w:hint="cs"/>
          <w:rtl/>
        </w:rPr>
      </w:pPr>
      <w:r>
        <w:rPr>
          <w:rFonts w:hint="cs"/>
          <w:rtl/>
        </w:rPr>
        <w:t>חברי הכנסת, מה קרה?</w:t>
      </w:r>
    </w:p>
    <w:p w14:paraId="6124CAA3" w14:textId="77777777" w:rsidR="00000000" w:rsidRDefault="00027501">
      <w:pPr>
        <w:pStyle w:val="af0"/>
        <w:rPr>
          <w:rFonts w:hint="cs"/>
          <w:rtl/>
        </w:rPr>
      </w:pPr>
    </w:p>
    <w:p w14:paraId="5B7EA681" w14:textId="77777777" w:rsidR="00000000" w:rsidRDefault="00027501">
      <w:pPr>
        <w:pStyle w:val="af0"/>
        <w:rPr>
          <w:rtl/>
        </w:rPr>
      </w:pPr>
      <w:r>
        <w:rPr>
          <w:rFonts w:hint="eastAsia"/>
          <w:rtl/>
        </w:rPr>
        <w:t>חמי</w:t>
      </w:r>
      <w:r>
        <w:rPr>
          <w:rtl/>
        </w:rPr>
        <w:t xml:space="preserve"> דורון (שינוי):</w:t>
      </w:r>
    </w:p>
    <w:p w14:paraId="24C69428" w14:textId="77777777" w:rsidR="00000000" w:rsidRDefault="00027501">
      <w:pPr>
        <w:pStyle w:val="a0"/>
        <w:rPr>
          <w:rFonts w:hint="cs"/>
          <w:rtl/>
        </w:rPr>
      </w:pPr>
    </w:p>
    <w:p w14:paraId="712E8E95" w14:textId="77777777" w:rsidR="00000000" w:rsidRDefault="00027501">
      <w:pPr>
        <w:pStyle w:val="a0"/>
        <w:rPr>
          <w:rFonts w:hint="cs"/>
          <w:rtl/>
        </w:rPr>
      </w:pPr>
      <w:r>
        <w:rPr>
          <w:rFonts w:hint="cs"/>
          <w:rtl/>
        </w:rPr>
        <w:t>אני לא מבין למה השאלה בכלל.</w:t>
      </w:r>
    </w:p>
    <w:p w14:paraId="2220D1FB" w14:textId="77777777" w:rsidR="00000000" w:rsidRDefault="00027501">
      <w:pPr>
        <w:pStyle w:val="af0"/>
        <w:rPr>
          <w:rFonts w:hint="cs"/>
          <w:rtl/>
        </w:rPr>
      </w:pPr>
    </w:p>
    <w:p w14:paraId="60245ABB" w14:textId="77777777" w:rsidR="00000000" w:rsidRDefault="00027501">
      <w:pPr>
        <w:pStyle w:val="af0"/>
        <w:rPr>
          <w:rtl/>
        </w:rPr>
      </w:pPr>
      <w:r>
        <w:rPr>
          <w:rFonts w:hint="eastAsia"/>
          <w:rtl/>
        </w:rPr>
        <w:t>גילה</w:t>
      </w:r>
      <w:r>
        <w:rPr>
          <w:rtl/>
        </w:rPr>
        <w:t xml:space="preserve"> פינקלשטיין (מפד"ל):</w:t>
      </w:r>
    </w:p>
    <w:p w14:paraId="6DB99BE3" w14:textId="77777777" w:rsidR="00000000" w:rsidRDefault="00027501">
      <w:pPr>
        <w:pStyle w:val="a0"/>
        <w:rPr>
          <w:rFonts w:hint="cs"/>
          <w:rtl/>
        </w:rPr>
      </w:pPr>
    </w:p>
    <w:p w14:paraId="049E3926" w14:textId="77777777" w:rsidR="00000000" w:rsidRDefault="00027501">
      <w:pPr>
        <w:pStyle w:val="a0"/>
        <w:rPr>
          <w:rFonts w:hint="cs"/>
          <w:rtl/>
        </w:rPr>
      </w:pPr>
      <w:r>
        <w:rPr>
          <w:rFonts w:hint="cs"/>
          <w:rtl/>
        </w:rPr>
        <w:t>זו מדינה יהודית.</w:t>
      </w:r>
    </w:p>
    <w:p w14:paraId="450306A6" w14:textId="77777777" w:rsidR="00000000" w:rsidRDefault="00027501">
      <w:pPr>
        <w:pStyle w:val="a0"/>
        <w:rPr>
          <w:rFonts w:hint="cs"/>
          <w:rtl/>
        </w:rPr>
      </w:pPr>
    </w:p>
    <w:p w14:paraId="2022EFB7" w14:textId="77777777" w:rsidR="00000000" w:rsidRDefault="00027501">
      <w:pPr>
        <w:pStyle w:val="af0"/>
        <w:rPr>
          <w:rtl/>
        </w:rPr>
      </w:pPr>
      <w:r>
        <w:rPr>
          <w:rFonts w:hint="eastAsia"/>
          <w:rtl/>
        </w:rPr>
        <w:t>יחיאל</w:t>
      </w:r>
      <w:r>
        <w:rPr>
          <w:rtl/>
        </w:rPr>
        <w:t xml:space="preserve"> חזן (הליכוד):</w:t>
      </w:r>
    </w:p>
    <w:p w14:paraId="7752F80C" w14:textId="77777777" w:rsidR="00000000" w:rsidRDefault="00027501">
      <w:pPr>
        <w:pStyle w:val="a0"/>
        <w:rPr>
          <w:rFonts w:hint="cs"/>
          <w:rtl/>
        </w:rPr>
      </w:pPr>
    </w:p>
    <w:p w14:paraId="4502E9E2" w14:textId="77777777" w:rsidR="00000000" w:rsidRDefault="00027501">
      <w:pPr>
        <w:pStyle w:val="a0"/>
        <w:rPr>
          <w:rFonts w:hint="cs"/>
          <w:rtl/>
        </w:rPr>
      </w:pPr>
      <w:r>
        <w:rPr>
          <w:rFonts w:hint="cs"/>
          <w:rtl/>
        </w:rPr>
        <w:t>זו מדינה יהודית.</w:t>
      </w:r>
    </w:p>
    <w:p w14:paraId="1BD350F4" w14:textId="77777777" w:rsidR="00000000" w:rsidRDefault="00027501">
      <w:pPr>
        <w:pStyle w:val="a0"/>
        <w:rPr>
          <w:rFonts w:hint="cs"/>
          <w:rtl/>
        </w:rPr>
      </w:pPr>
    </w:p>
    <w:p w14:paraId="14D56FEB" w14:textId="77777777" w:rsidR="00000000" w:rsidRDefault="00027501">
      <w:pPr>
        <w:pStyle w:val="af0"/>
        <w:rPr>
          <w:rtl/>
        </w:rPr>
      </w:pPr>
      <w:r>
        <w:rPr>
          <w:rFonts w:hint="eastAsia"/>
          <w:rtl/>
        </w:rPr>
        <w:t>קריאות</w:t>
      </w:r>
      <w:r>
        <w:rPr>
          <w:rtl/>
        </w:rPr>
        <w:t>:</w:t>
      </w:r>
    </w:p>
    <w:p w14:paraId="5B334497" w14:textId="77777777" w:rsidR="00000000" w:rsidRDefault="00027501">
      <w:pPr>
        <w:pStyle w:val="a0"/>
        <w:rPr>
          <w:rFonts w:hint="cs"/>
          <w:rtl/>
        </w:rPr>
      </w:pPr>
    </w:p>
    <w:p w14:paraId="58DB33DD" w14:textId="77777777" w:rsidR="00000000" w:rsidRDefault="00027501">
      <w:pPr>
        <w:pStyle w:val="a0"/>
        <w:rPr>
          <w:rFonts w:hint="cs"/>
          <w:rtl/>
        </w:rPr>
      </w:pPr>
      <w:r>
        <w:rPr>
          <w:rFonts w:hint="cs"/>
          <w:rtl/>
        </w:rPr>
        <w:t>- - -</w:t>
      </w:r>
    </w:p>
    <w:p w14:paraId="6C618B69" w14:textId="77777777" w:rsidR="00000000" w:rsidRDefault="00027501">
      <w:pPr>
        <w:pStyle w:val="a0"/>
        <w:rPr>
          <w:rFonts w:hint="cs"/>
          <w:rtl/>
        </w:rPr>
      </w:pPr>
    </w:p>
    <w:p w14:paraId="752E2B16" w14:textId="77777777" w:rsidR="00000000" w:rsidRDefault="00027501">
      <w:pPr>
        <w:pStyle w:val="af0"/>
        <w:rPr>
          <w:rtl/>
        </w:rPr>
      </w:pPr>
      <w:r>
        <w:rPr>
          <w:rFonts w:hint="eastAsia"/>
          <w:rtl/>
        </w:rPr>
        <w:t>יחיאל</w:t>
      </w:r>
      <w:r>
        <w:rPr>
          <w:rtl/>
        </w:rPr>
        <w:t xml:space="preserve"> חזן (הליכוד):</w:t>
      </w:r>
    </w:p>
    <w:p w14:paraId="0737D339" w14:textId="77777777" w:rsidR="00000000" w:rsidRDefault="00027501">
      <w:pPr>
        <w:pStyle w:val="a0"/>
        <w:rPr>
          <w:rFonts w:hint="cs"/>
          <w:rtl/>
        </w:rPr>
      </w:pPr>
    </w:p>
    <w:p w14:paraId="03AED84D" w14:textId="77777777" w:rsidR="00000000" w:rsidRDefault="00027501">
      <w:pPr>
        <w:pStyle w:val="a0"/>
        <w:rPr>
          <w:rFonts w:hint="cs"/>
          <w:rtl/>
        </w:rPr>
      </w:pPr>
      <w:r>
        <w:rPr>
          <w:rFonts w:hint="cs"/>
          <w:rtl/>
        </w:rPr>
        <w:t>למה הערבים לא אוכלים חזיר?</w:t>
      </w:r>
    </w:p>
    <w:p w14:paraId="65ACA3FD" w14:textId="77777777" w:rsidR="00000000" w:rsidRDefault="00027501">
      <w:pPr>
        <w:pStyle w:val="a0"/>
        <w:rPr>
          <w:rFonts w:hint="cs"/>
          <w:rtl/>
        </w:rPr>
      </w:pPr>
    </w:p>
    <w:p w14:paraId="2B1C0C95" w14:textId="77777777" w:rsidR="00000000" w:rsidRDefault="00027501">
      <w:pPr>
        <w:pStyle w:val="af0"/>
        <w:rPr>
          <w:rtl/>
        </w:rPr>
      </w:pPr>
      <w:r>
        <w:rPr>
          <w:rFonts w:hint="eastAsia"/>
          <w:rtl/>
        </w:rPr>
        <w:t>חמי</w:t>
      </w:r>
      <w:r>
        <w:rPr>
          <w:rtl/>
        </w:rPr>
        <w:t xml:space="preserve"> דורון (שינוי):</w:t>
      </w:r>
    </w:p>
    <w:p w14:paraId="6E1B8AA4" w14:textId="77777777" w:rsidR="00000000" w:rsidRDefault="00027501">
      <w:pPr>
        <w:pStyle w:val="a0"/>
        <w:rPr>
          <w:rFonts w:hint="cs"/>
          <w:rtl/>
        </w:rPr>
      </w:pPr>
    </w:p>
    <w:p w14:paraId="31A29F9A" w14:textId="77777777" w:rsidR="00000000" w:rsidRDefault="00027501">
      <w:pPr>
        <w:pStyle w:val="a0"/>
        <w:rPr>
          <w:rFonts w:hint="cs"/>
          <w:rtl/>
        </w:rPr>
      </w:pPr>
      <w:r>
        <w:rPr>
          <w:rFonts w:hint="cs"/>
          <w:rtl/>
        </w:rPr>
        <w:t>אני אומר לך מה לאכול?</w:t>
      </w:r>
    </w:p>
    <w:p w14:paraId="46D1B1AF" w14:textId="77777777" w:rsidR="00000000" w:rsidRDefault="00027501">
      <w:pPr>
        <w:pStyle w:val="a0"/>
        <w:rPr>
          <w:rFonts w:hint="cs"/>
          <w:rtl/>
        </w:rPr>
      </w:pPr>
    </w:p>
    <w:p w14:paraId="759A5F23" w14:textId="77777777" w:rsidR="00000000" w:rsidRDefault="00027501">
      <w:pPr>
        <w:pStyle w:val="af1"/>
        <w:rPr>
          <w:rtl/>
        </w:rPr>
      </w:pPr>
      <w:r>
        <w:rPr>
          <w:rtl/>
        </w:rPr>
        <w:t>היו"ר</w:t>
      </w:r>
      <w:r>
        <w:rPr>
          <w:rFonts w:hint="cs"/>
          <w:rtl/>
        </w:rPr>
        <w:t xml:space="preserve"> מיכאל נודל</w:t>
      </w:r>
      <w:r>
        <w:rPr>
          <w:rFonts w:hint="cs"/>
          <w:rtl/>
        </w:rPr>
        <w:t>מן:</w:t>
      </w:r>
    </w:p>
    <w:p w14:paraId="3E40B661" w14:textId="77777777" w:rsidR="00000000" w:rsidRDefault="00027501">
      <w:pPr>
        <w:pStyle w:val="a0"/>
        <w:rPr>
          <w:rtl/>
        </w:rPr>
      </w:pPr>
    </w:p>
    <w:p w14:paraId="53A17A08" w14:textId="77777777" w:rsidR="00000000" w:rsidRDefault="00027501">
      <w:pPr>
        <w:pStyle w:val="a0"/>
        <w:rPr>
          <w:rFonts w:hint="cs"/>
          <w:rtl/>
        </w:rPr>
      </w:pPr>
      <w:r>
        <w:rPr>
          <w:rFonts w:hint="cs"/>
          <w:rtl/>
        </w:rPr>
        <w:t>חברי הכנסת, זה לא דיון. חבר הכנסת חזן, זה לא דיון. הוא צריך לענות על שאילתא. בבקשה.</w:t>
      </w:r>
    </w:p>
    <w:p w14:paraId="74D37A17" w14:textId="77777777" w:rsidR="00000000" w:rsidRDefault="00027501">
      <w:pPr>
        <w:pStyle w:val="a0"/>
        <w:rPr>
          <w:rFonts w:hint="cs"/>
          <w:rtl/>
        </w:rPr>
      </w:pPr>
    </w:p>
    <w:p w14:paraId="6FFFC7DA" w14:textId="77777777" w:rsidR="00000000" w:rsidRDefault="00027501">
      <w:pPr>
        <w:pStyle w:val="-"/>
        <w:rPr>
          <w:rtl/>
        </w:rPr>
      </w:pPr>
      <w:bookmarkStart w:id="811" w:name="FS000000474T21_01_2004_20_16_32C"/>
      <w:bookmarkEnd w:id="811"/>
      <w:r>
        <w:rPr>
          <w:rtl/>
        </w:rPr>
        <w:t>השר גדעון עזרא:</w:t>
      </w:r>
    </w:p>
    <w:p w14:paraId="42A2EE01" w14:textId="77777777" w:rsidR="00000000" w:rsidRDefault="00027501">
      <w:pPr>
        <w:pStyle w:val="a0"/>
        <w:rPr>
          <w:rFonts w:hint="cs"/>
          <w:rtl/>
        </w:rPr>
      </w:pPr>
    </w:p>
    <w:p w14:paraId="7F918748" w14:textId="77777777" w:rsidR="00000000" w:rsidRDefault="00027501">
      <w:pPr>
        <w:pStyle w:val="a0"/>
        <w:ind w:firstLine="720"/>
        <w:rPr>
          <w:rFonts w:hint="cs"/>
          <w:rtl/>
        </w:rPr>
      </w:pPr>
      <w:r>
        <w:rPr>
          <w:rFonts w:hint="cs"/>
          <w:rtl/>
        </w:rPr>
        <w:t>משקי החי והצומח החקלאיים, לסוגיהם השונים, גורמים לזיהום משאבי טבע בכל רחבי המדינה. פרש - צואה, שתן ותשטיפים של פרות, עופות, חזירים וכיוצא בזה הם המזה</w:t>
      </w:r>
      <w:r>
        <w:rPr>
          <w:rFonts w:hint="cs"/>
          <w:rtl/>
        </w:rPr>
        <w:t>מים ויוצרי המפגעים העיקריים. שפכי בעלי-חיים זורמים אל מקורות מים עיליים כדוגמת הנחלים והכינרת, ומגיעים בחלחול אל מי התהום. בנוסף, משקים כאלה גורמים למפגעים סביבתיים בלתי נסבלים כריחות ויתושים, ויש בהם כדי להעביר מחלות לבני אדם, ולסכן בכך את בריאות הציבור.</w:t>
      </w:r>
    </w:p>
    <w:p w14:paraId="0CFFDD14" w14:textId="77777777" w:rsidR="00000000" w:rsidRDefault="00027501">
      <w:pPr>
        <w:pStyle w:val="a0"/>
        <w:rPr>
          <w:rFonts w:hint="cs"/>
          <w:rtl/>
        </w:rPr>
      </w:pPr>
    </w:p>
    <w:p w14:paraId="4ED10EEC" w14:textId="77777777" w:rsidR="00000000" w:rsidRDefault="00027501">
      <w:pPr>
        <w:pStyle w:val="a0"/>
        <w:ind w:firstLine="720"/>
        <w:rPr>
          <w:rFonts w:hint="cs"/>
          <w:rtl/>
        </w:rPr>
      </w:pPr>
      <w:r>
        <w:rPr>
          <w:rFonts w:hint="cs"/>
          <w:rtl/>
        </w:rPr>
        <w:t>ראוי להדגיש כי המשרד לאיכות הסביבה אינו עוסק בעידוד לגידול בעלי-חיים כלשהם, אלא פועל בכל רחבי המגזר החקלאי כדי למנוע זיהומים סביבתיים ולטפל בהם באשר הם נוצרים. בין פעולות המשרד ניתן למנות איתור וזיהוי זיהומים ומפגעים, הנחיות ודרישות מקצועיות סביבתיות, מחק</w:t>
      </w:r>
      <w:r>
        <w:rPr>
          <w:rFonts w:hint="cs"/>
          <w:rtl/>
        </w:rPr>
        <w:t>ר ופיתוח של פתרונות טכנולוגיים, אכיפת החוקים שבסמכותנו על-ידי המשטרה הירוקה, שיטור ותביעות משפטיות, ובכלל זה בקשת צווי סגירה, וסיוע תקציבי לשיפור ולהצטיידות המגדלים במתקנים שמטרתם למנוע ו/או לטפל בזיהומים ובמפגעים הקשים הנובעים מגידול כל בעלי-החיים.</w:t>
      </w:r>
    </w:p>
    <w:p w14:paraId="45365896" w14:textId="77777777" w:rsidR="00000000" w:rsidRDefault="00027501">
      <w:pPr>
        <w:pStyle w:val="a0"/>
        <w:rPr>
          <w:rFonts w:hint="cs"/>
          <w:rtl/>
        </w:rPr>
      </w:pPr>
    </w:p>
    <w:p w14:paraId="50F15F10" w14:textId="77777777" w:rsidR="00000000" w:rsidRDefault="00027501">
      <w:pPr>
        <w:pStyle w:val="a0"/>
        <w:ind w:firstLine="720"/>
        <w:rPr>
          <w:rFonts w:hint="cs"/>
          <w:rtl/>
        </w:rPr>
      </w:pPr>
      <w:r>
        <w:rPr>
          <w:rFonts w:hint="cs"/>
          <w:rtl/>
        </w:rPr>
        <w:t xml:space="preserve">נושא </w:t>
      </w:r>
      <w:r>
        <w:rPr>
          <w:rFonts w:hint="cs"/>
          <w:rtl/>
        </w:rPr>
        <w:t>תכנון אתרים מרכזיים לגידול חזירים מתוקצב השנה בפעם הראשונה על-ידי המשרד לאיכות הסביבה, במסגרת ניסיונותינו לצמצם את הנזקים הסביבתיים הנגרמים מהמשקים הקיימים של גידול חזירים. המשקים הקיימים כיום בארץ מפוזרים במקומות שונים, והם יוצרים שפכים וריחות קשים במיוחד</w:t>
      </w:r>
      <w:r>
        <w:rPr>
          <w:rFonts w:hint="cs"/>
          <w:rtl/>
        </w:rPr>
        <w:t>. מבחינה מקצועית-סביבתית, רצוי לרכז משקים אלה במספר אתרים מצומצם ככל האפשר. הקול הקורא שבנדון עוסק במרכזים כאלה, שבהם יטופלו השפכים בדרך ובציוד המתאימים. אנו סבורים שבכך ייחסכו מהסביבה ומהתושבים זיהומים ומפגעים.</w:t>
      </w:r>
    </w:p>
    <w:p w14:paraId="56D8CA38" w14:textId="77777777" w:rsidR="00000000" w:rsidRDefault="00027501">
      <w:pPr>
        <w:pStyle w:val="a0"/>
        <w:rPr>
          <w:rFonts w:hint="cs"/>
          <w:rtl/>
        </w:rPr>
      </w:pPr>
    </w:p>
    <w:p w14:paraId="55D2A547" w14:textId="77777777" w:rsidR="00000000" w:rsidRDefault="00027501">
      <w:pPr>
        <w:pStyle w:val="a0"/>
        <w:ind w:firstLine="720"/>
        <w:rPr>
          <w:rFonts w:hint="cs"/>
          <w:rtl/>
        </w:rPr>
      </w:pPr>
      <w:r>
        <w:rPr>
          <w:rFonts w:hint="cs"/>
          <w:rtl/>
        </w:rPr>
        <w:t>מי הגיש בקשות בתחום זה? - הבקשה היחידה שהוג</w:t>
      </w:r>
      <w:r>
        <w:rPr>
          <w:rFonts w:hint="cs"/>
          <w:rtl/>
        </w:rPr>
        <w:t>שה בנושא, נכון ליום כתיבת תשובתנו, היא של המועצה המקומית פסוטה.</w:t>
      </w:r>
    </w:p>
    <w:p w14:paraId="0D1B73F5" w14:textId="77777777" w:rsidR="00000000" w:rsidRDefault="00027501">
      <w:pPr>
        <w:pStyle w:val="a0"/>
        <w:rPr>
          <w:rFonts w:hint="cs"/>
          <w:rtl/>
        </w:rPr>
      </w:pPr>
    </w:p>
    <w:p w14:paraId="713C2557" w14:textId="77777777" w:rsidR="00000000" w:rsidRDefault="00027501">
      <w:pPr>
        <w:pStyle w:val="af1"/>
        <w:rPr>
          <w:rtl/>
        </w:rPr>
      </w:pPr>
      <w:r>
        <w:rPr>
          <w:rtl/>
        </w:rPr>
        <w:t>היו"ר</w:t>
      </w:r>
      <w:r>
        <w:rPr>
          <w:rFonts w:hint="cs"/>
          <w:rtl/>
        </w:rPr>
        <w:t xml:space="preserve"> מיכאל נודלמן</w:t>
      </w:r>
      <w:r>
        <w:rPr>
          <w:rtl/>
        </w:rPr>
        <w:t>:</w:t>
      </w:r>
    </w:p>
    <w:p w14:paraId="2B71624F" w14:textId="77777777" w:rsidR="00000000" w:rsidRDefault="00027501">
      <w:pPr>
        <w:pStyle w:val="a0"/>
        <w:rPr>
          <w:rtl/>
        </w:rPr>
      </w:pPr>
    </w:p>
    <w:p w14:paraId="37D53329" w14:textId="77777777" w:rsidR="00000000" w:rsidRDefault="00027501">
      <w:pPr>
        <w:pStyle w:val="a0"/>
        <w:rPr>
          <w:rFonts w:hint="cs"/>
          <w:rtl/>
        </w:rPr>
      </w:pPr>
      <w:r>
        <w:rPr>
          <w:rFonts w:hint="cs"/>
          <w:rtl/>
        </w:rPr>
        <w:t xml:space="preserve">תודה. יש שאלות? </w:t>
      </w:r>
    </w:p>
    <w:p w14:paraId="09188A28" w14:textId="77777777" w:rsidR="00000000" w:rsidRDefault="00027501">
      <w:pPr>
        <w:pStyle w:val="a0"/>
        <w:rPr>
          <w:rFonts w:hint="cs"/>
          <w:rtl/>
        </w:rPr>
      </w:pPr>
    </w:p>
    <w:p w14:paraId="0D78E758" w14:textId="77777777" w:rsidR="00000000" w:rsidRDefault="00027501">
      <w:pPr>
        <w:pStyle w:val="af0"/>
        <w:rPr>
          <w:rtl/>
        </w:rPr>
      </w:pPr>
      <w:bookmarkStart w:id="812" w:name="FS000000528T21_01_2004_20_45_44"/>
      <w:bookmarkEnd w:id="812"/>
      <w:r>
        <w:rPr>
          <w:rFonts w:hint="eastAsia"/>
          <w:rtl/>
        </w:rPr>
        <w:t>יעקב</w:t>
      </w:r>
      <w:r>
        <w:rPr>
          <w:rtl/>
        </w:rPr>
        <w:t xml:space="preserve"> ליצמן (יהדות התורה):</w:t>
      </w:r>
    </w:p>
    <w:p w14:paraId="724FC108" w14:textId="77777777" w:rsidR="00000000" w:rsidRDefault="00027501">
      <w:pPr>
        <w:pStyle w:val="a0"/>
        <w:rPr>
          <w:rFonts w:hint="cs"/>
          <w:rtl/>
        </w:rPr>
      </w:pPr>
    </w:p>
    <w:p w14:paraId="78AD343B" w14:textId="77777777" w:rsidR="00000000" w:rsidRDefault="00027501">
      <w:pPr>
        <w:pStyle w:val="a0"/>
        <w:rPr>
          <w:rFonts w:hint="cs"/>
          <w:rtl/>
        </w:rPr>
      </w:pPr>
      <w:r>
        <w:rPr>
          <w:rFonts w:hint="cs"/>
          <w:rtl/>
        </w:rPr>
        <w:t xml:space="preserve">לי יש. אדוני השר, אדוני היושב-ראש, הרי אסור אפילו למכור בארץ את החזירים. </w:t>
      </w:r>
    </w:p>
    <w:p w14:paraId="27B9C408" w14:textId="77777777" w:rsidR="00000000" w:rsidRDefault="00027501">
      <w:pPr>
        <w:pStyle w:val="a0"/>
        <w:rPr>
          <w:rFonts w:hint="cs"/>
          <w:rtl/>
        </w:rPr>
      </w:pPr>
    </w:p>
    <w:p w14:paraId="1CA21F7B" w14:textId="77777777" w:rsidR="00000000" w:rsidRDefault="00027501">
      <w:pPr>
        <w:pStyle w:val="af0"/>
        <w:rPr>
          <w:rtl/>
        </w:rPr>
      </w:pPr>
      <w:r>
        <w:rPr>
          <w:rFonts w:hint="eastAsia"/>
          <w:rtl/>
        </w:rPr>
        <w:t>חמי</w:t>
      </w:r>
      <w:r>
        <w:rPr>
          <w:rtl/>
        </w:rPr>
        <w:t xml:space="preserve"> דורון (שינוי):</w:t>
      </w:r>
    </w:p>
    <w:p w14:paraId="129E6A7B" w14:textId="77777777" w:rsidR="00000000" w:rsidRDefault="00027501">
      <w:pPr>
        <w:pStyle w:val="a0"/>
        <w:rPr>
          <w:rFonts w:hint="cs"/>
          <w:rtl/>
        </w:rPr>
      </w:pPr>
    </w:p>
    <w:p w14:paraId="6267BE62" w14:textId="77777777" w:rsidR="00000000" w:rsidRDefault="00027501">
      <w:pPr>
        <w:pStyle w:val="a0"/>
        <w:rPr>
          <w:rFonts w:hint="cs"/>
          <w:rtl/>
        </w:rPr>
      </w:pPr>
      <w:r>
        <w:rPr>
          <w:rFonts w:hint="cs"/>
          <w:rtl/>
        </w:rPr>
        <w:t xml:space="preserve">אסור לגדל. </w:t>
      </w:r>
    </w:p>
    <w:p w14:paraId="40FF9D4D" w14:textId="77777777" w:rsidR="00000000" w:rsidRDefault="00027501">
      <w:pPr>
        <w:pStyle w:val="a0"/>
        <w:rPr>
          <w:rFonts w:hint="cs"/>
          <w:rtl/>
        </w:rPr>
      </w:pPr>
    </w:p>
    <w:p w14:paraId="29427BCD" w14:textId="77777777" w:rsidR="00000000" w:rsidRDefault="00027501">
      <w:pPr>
        <w:pStyle w:val="af0"/>
        <w:rPr>
          <w:rtl/>
        </w:rPr>
      </w:pPr>
      <w:bookmarkStart w:id="813" w:name="FS000000528T21_01_2004_20_46_26C"/>
      <w:bookmarkEnd w:id="813"/>
      <w:r>
        <w:rPr>
          <w:rtl/>
        </w:rPr>
        <w:t>יעקב ליצמן (יהדות</w:t>
      </w:r>
      <w:r>
        <w:rPr>
          <w:rtl/>
        </w:rPr>
        <w:t xml:space="preserve"> התורה):</w:t>
      </w:r>
    </w:p>
    <w:p w14:paraId="76941F5E" w14:textId="77777777" w:rsidR="00000000" w:rsidRDefault="00027501">
      <w:pPr>
        <w:pStyle w:val="a0"/>
        <w:rPr>
          <w:rtl/>
        </w:rPr>
      </w:pPr>
    </w:p>
    <w:p w14:paraId="2B844652" w14:textId="77777777" w:rsidR="00000000" w:rsidRDefault="00027501">
      <w:pPr>
        <w:pStyle w:val="a0"/>
        <w:rPr>
          <w:rFonts w:hint="cs"/>
          <w:rtl/>
        </w:rPr>
      </w:pPr>
      <w:r>
        <w:rPr>
          <w:rFonts w:hint="cs"/>
          <w:rtl/>
        </w:rPr>
        <w:t xml:space="preserve">אסור לגדל, אני לא רוצה להגדיר אפילו מה זה חזיר ומי זה חזיר. כבר היה דיון בכנסת, כאן, בואו נעזוב את זה. </w:t>
      </w:r>
    </w:p>
    <w:p w14:paraId="0C8A844B" w14:textId="77777777" w:rsidR="00000000" w:rsidRDefault="00027501">
      <w:pPr>
        <w:pStyle w:val="a0"/>
        <w:rPr>
          <w:rFonts w:hint="cs"/>
          <w:rtl/>
        </w:rPr>
      </w:pPr>
    </w:p>
    <w:p w14:paraId="3901F62E" w14:textId="77777777" w:rsidR="00000000" w:rsidRDefault="00027501">
      <w:pPr>
        <w:pStyle w:val="af1"/>
        <w:rPr>
          <w:rtl/>
        </w:rPr>
      </w:pPr>
      <w:r>
        <w:rPr>
          <w:rtl/>
        </w:rPr>
        <w:t>היו"ר</w:t>
      </w:r>
      <w:r>
        <w:rPr>
          <w:rFonts w:hint="cs"/>
          <w:rtl/>
        </w:rPr>
        <w:t xml:space="preserve"> מיכאל נודלמן</w:t>
      </w:r>
      <w:r>
        <w:rPr>
          <w:rtl/>
        </w:rPr>
        <w:t>:</w:t>
      </w:r>
    </w:p>
    <w:p w14:paraId="1B4E20C0" w14:textId="77777777" w:rsidR="00000000" w:rsidRDefault="00027501">
      <w:pPr>
        <w:pStyle w:val="a0"/>
        <w:rPr>
          <w:rtl/>
        </w:rPr>
      </w:pPr>
    </w:p>
    <w:p w14:paraId="1F4B17A8" w14:textId="77777777" w:rsidR="00000000" w:rsidRDefault="00027501">
      <w:pPr>
        <w:pStyle w:val="a0"/>
        <w:rPr>
          <w:rFonts w:hint="cs"/>
          <w:rtl/>
        </w:rPr>
      </w:pPr>
      <w:r>
        <w:rPr>
          <w:rFonts w:hint="cs"/>
          <w:rtl/>
        </w:rPr>
        <w:t xml:space="preserve">אבל יש גם נוצרים בארץ. </w:t>
      </w:r>
    </w:p>
    <w:p w14:paraId="1ED73A76" w14:textId="77777777" w:rsidR="00000000" w:rsidRDefault="00027501">
      <w:pPr>
        <w:pStyle w:val="a0"/>
        <w:rPr>
          <w:rFonts w:hint="cs"/>
          <w:rtl/>
        </w:rPr>
      </w:pPr>
    </w:p>
    <w:p w14:paraId="41EA7DB6" w14:textId="77777777" w:rsidR="00000000" w:rsidRDefault="00027501">
      <w:pPr>
        <w:pStyle w:val="af0"/>
        <w:rPr>
          <w:rtl/>
        </w:rPr>
      </w:pPr>
      <w:bookmarkStart w:id="814" w:name="FS000000528T21_01_2004_20_47_04C"/>
      <w:bookmarkEnd w:id="814"/>
      <w:r>
        <w:rPr>
          <w:rtl/>
        </w:rPr>
        <w:t>יעקב ליצמן (יהדות התורה):</w:t>
      </w:r>
    </w:p>
    <w:p w14:paraId="5BE57579" w14:textId="77777777" w:rsidR="00000000" w:rsidRDefault="00027501">
      <w:pPr>
        <w:pStyle w:val="a0"/>
        <w:rPr>
          <w:rtl/>
        </w:rPr>
      </w:pPr>
    </w:p>
    <w:p w14:paraId="0CD8924E" w14:textId="77777777" w:rsidR="00000000" w:rsidRDefault="00027501">
      <w:pPr>
        <w:pStyle w:val="a0"/>
        <w:rPr>
          <w:rFonts w:hint="cs"/>
          <w:rtl/>
        </w:rPr>
      </w:pPr>
      <w:r>
        <w:rPr>
          <w:rFonts w:hint="cs"/>
          <w:rtl/>
        </w:rPr>
        <w:t>אבל אני רוצה להבין דבר אחד: דבר שמנוגד לחוק, שאסור למכור כאן, אז נות</w:t>
      </w:r>
      <w:r>
        <w:rPr>
          <w:rFonts w:hint="cs"/>
          <w:rtl/>
        </w:rPr>
        <w:t xml:space="preserve">נים עוד פרס, לבנות להם אתר לגידול חזירים. הרי אסור למכור את זה. אז הייתי רוצה להבין </w:t>
      </w:r>
      <w:r>
        <w:rPr>
          <w:rtl/>
        </w:rPr>
        <w:t>–</w:t>
      </w:r>
      <w:r>
        <w:rPr>
          <w:rFonts w:hint="cs"/>
          <w:rtl/>
        </w:rPr>
        <w:t xml:space="preserve"> למשל, היית עושה אותו דבר עם חשיש? אסור לגדל חשיש, מריחואנה. אסור. היית עושה אותו דבר, למשל, לעשות מקום מיוחד לאלה שמוכרים את זה בניגוד לחוק? הרי זה נגד החוק. </w:t>
      </w:r>
    </w:p>
    <w:p w14:paraId="6B716AAA" w14:textId="77777777" w:rsidR="00000000" w:rsidRDefault="00027501">
      <w:pPr>
        <w:pStyle w:val="a0"/>
        <w:rPr>
          <w:rFonts w:hint="cs"/>
          <w:rtl/>
        </w:rPr>
      </w:pPr>
    </w:p>
    <w:p w14:paraId="7915DBAA" w14:textId="77777777" w:rsidR="00000000" w:rsidRDefault="00027501">
      <w:pPr>
        <w:pStyle w:val="af0"/>
        <w:rPr>
          <w:rtl/>
        </w:rPr>
      </w:pPr>
      <w:r>
        <w:rPr>
          <w:rFonts w:hint="eastAsia"/>
          <w:rtl/>
        </w:rPr>
        <w:t>חמי</w:t>
      </w:r>
      <w:r>
        <w:rPr>
          <w:rtl/>
        </w:rPr>
        <w:t xml:space="preserve"> דורון </w:t>
      </w:r>
      <w:r>
        <w:rPr>
          <w:rtl/>
        </w:rPr>
        <w:t>(שינוי):</w:t>
      </w:r>
    </w:p>
    <w:p w14:paraId="5698F5C7" w14:textId="77777777" w:rsidR="00000000" w:rsidRDefault="00027501">
      <w:pPr>
        <w:pStyle w:val="a0"/>
        <w:rPr>
          <w:rFonts w:hint="cs"/>
          <w:rtl/>
        </w:rPr>
      </w:pPr>
    </w:p>
    <w:p w14:paraId="4519B839" w14:textId="77777777" w:rsidR="00000000" w:rsidRDefault="00027501">
      <w:pPr>
        <w:pStyle w:val="a0"/>
        <w:rPr>
          <w:rFonts w:hint="cs"/>
          <w:rtl/>
        </w:rPr>
      </w:pPr>
      <w:r>
        <w:rPr>
          <w:rFonts w:hint="cs"/>
          <w:rtl/>
        </w:rPr>
        <w:t>אדוני מערבב בין החוקים, כי לגבי חשיש יש פקודת הסמים - - -</w:t>
      </w:r>
    </w:p>
    <w:p w14:paraId="06BD2FE3" w14:textId="77777777" w:rsidR="00000000" w:rsidRDefault="00027501">
      <w:pPr>
        <w:pStyle w:val="a0"/>
        <w:rPr>
          <w:rFonts w:hint="cs"/>
          <w:rtl/>
        </w:rPr>
      </w:pPr>
    </w:p>
    <w:p w14:paraId="22E2CE64" w14:textId="77777777" w:rsidR="00000000" w:rsidRDefault="00027501">
      <w:pPr>
        <w:pStyle w:val="af0"/>
        <w:rPr>
          <w:rtl/>
        </w:rPr>
      </w:pPr>
      <w:r>
        <w:rPr>
          <w:rFonts w:hint="eastAsia"/>
          <w:rtl/>
        </w:rPr>
        <w:t>יעקב</w:t>
      </w:r>
      <w:r>
        <w:rPr>
          <w:rtl/>
        </w:rPr>
        <w:t xml:space="preserve"> ליצמן (יהדות התורה):</w:t>
      </w:r>
    </w:p>
    <w:p w14:paraId="72148B45" w14:textId="77777777" w:rsidR="00000000" w:rsidRDefault="00027501">
      <w:pPr>
        <w:pStyle w:val="a0"/>
        <w:rPr>
          <w:rFonts w:hint="cs"/>
          <w:rtl/>
        </w:rPr>
      </w:pPr>
    </w:p>
    <w:p w14:paraId="192FD812" w14:textId="77777777" w:rsidR="00000000" w:rsidRDefault="00027501">
      <w:pPr>
        <w:pStyle w:val="a0"/>
        <w:rPr>
          <w:rFonts w:hint="cs"/>
          <w:rtl/>
        </w:rPr>
      </w:pPr>
      <w:r>
        <w:rPr>
          <w:rFonts w:hint="cs"/>
          <w:rtl/>
        </w:rPr>
        <w:t>- - -</w:t>
      </w:r>
    </w:p>
    <w:p w14:paraId="5B80E3B5" w14:textId="77777777" w:rsidR="00000000" w:rsidRDefault="00027501">
      <w:pPr>
        <w:pStyle w:val="a0"/>
        <w:rPr>
          <w:rFonts w:hint="cs"/>
          <w:rtl/>
        </w:rPr>
      </w:pPr>
    </w:p>
    <w:p w14:paraId="7AAC874B" w14:textId="77777777" w:rsidR="00000000" w:rsidRDefault="00027501">
      <w:pPr>
        <w:pStyle w:val="af1"/>
        <w:rPr>
          <w:rtl/>
        </w:rPr>
      </w:pPr>
      <w:r>
        <w:rPr>
          <w:rtl/>
        </w:rPr>
        <w:t>היו"ר</w:t>
      </w:r>
      <w:r>
        <w:rPr>
          <w:rFonts w:hint="cs"/>
          <w:rtl/>
        </w:rPr>
        <w:t xml:space="preserve"> מיכאל נודלמן</w:t>
      </w:r>
      <w:r>
        <w:rPr>
          <w:rtl/>
        </w:rPr>
        <w:t>:</w:t>
      </w:r>
    </w:p>
    <w:p w14:paraId="47CF41B4" w14:textId="77777777" w:rsidR="00000000" w:rsidRDefault="00027501">
      <w:pPr>
        <w:pStyle w:val="a0"/>
        <w:rPr>
          <w:rtl/>
        </w:rPr>
      </w:pPr>
    </w:p>
    <w:p w14:paraId="75188129" w14:textId="77777777" w:rsidR="00000000" w:rsidRDefault="00027501">
      <w:pPr>
        <w:pStyle w:val="a0"/>
        <w:rPr>
          <w:rFonts w:hint="cs"/>
          <w:rtl/>
        </w:rPr>
      </w:pPr>
      <w:r>
        <w:rPr>
          <w:rFonts w:hint="cs"/>
          <w:rtl/>
        </w:rPr>
        <w:t xml:space="preserve">חבר הכנסת מרגי, בבקשה. </w:t>
      </w:r>
    </w:p>
    <w:p w14:paraId="481FFBE1" w14:textId="77777777" w:rsidR="00000000" w:rsidRDefault="00027501">
      <w:pPr>
        <w:pStyle w:val="a0"/>
        <w:rPr>
          <w:rFonts w:hint="cs"/>
          <w:rtl/>
        </w:rPr>
      </w:pPr>
    </w:p>
    <w:p w14:paraId="0E0EB57E" w14:textId="77777777" w:rsidR="00000000" w:rsidRDefault="00027501">
      <w:pPr>
        <w:pStyle w:val="af0"/>
        <w:rPr>
          <w:rtl/>
        </w:rPr>
      </w:pPr>
      <w:bookmarkStart w:id="815" w:name="FS000000528T21_01_2004_20_49_09"/>
      <w:bookmarkEnd w:id="815"/>
      <w:r>
        <w:rPr>
          <w:rFonts w:hint="cs"/>
          <w:rtl/>
        </w:rPr>
        <w:t>יעקב מרגי (ש"ס):</w:t>
      </w:r>
    </w:p>
    <w:p w14:paraId="65555293" w14:textId="77777777" w:rsidR="00000000" w:rsidRDefault="00027501">
      <w:pPr>
        <w:pStyle w:val="a0"/>
        <w:rPr>
          <w:rFonts w:hint="cs"/>
          <w:rtl/>
        </w:rPr>
      </w:pPr>
    </w:p>
    <w:p w14:paraId="154DCD43" w14:textId="77777777" w:rsidR="00000000" w:rsidRDefault="00027501">
      <w:pPr>
        <w:pStyle w:val="a0"/>
        <w:rPr>
          <w:rFonts w:hint="cs"/>
          <w:rtl/>
        </w:rPr>
      </w:pPr>
      <w:r>
        <w:rPr>
          <w:rFonts w:hint="cs"/>
          <w:rtl/>
        </w:rPr>
        <w:t>אדוני היושב-ראש. עצם גידול החזירים זה זיהום אוויר ופגיעה באיכות הסביבה, ואני שואל את כבוד</w:t>
      </w:r>
      <w:r>
        <w:rPr>
          <w:rFonts w:hint="cs"/>
          <w:rtl/>
        </w:rPr>
        <w:t xml:space="preserve"> השרה, ומאחל לה מפה רפואה שלמה, כמובן: האם אין בהוספת קריטריון כזה משום התגרות מיותרת בציבור היהודי בארץ? </w:t>
      </w:r>
    </w:p>
    <w:p w14:paraId="64C8407B" w14:textId="77777777" w:rsidR="00000000" w:rsidRDefault="00027501">
      <w:pPr>
        <w:pStyle w:val="a0"/>
        <w:rPr>
          <w:rFonts w:hint="cs"/>
          <w:rtl/>
        </w:rPr>
      </w:pPr>
    </w:p>
    <w:p w14:paraId="715E90E9" w14:textId="77777777" w:rsidR="00000000" w:rsidRDefault="00027501">
      <w:pPr>
        <w:pStyle w:val="a0"/>
        <w:rPr>
          <w:rFonts w:hint="cs"/>
          <w:rtl/>
        </w:rPr>
      </w:pPr>
      <w:r>
        <w:rPr>
          <w:rFonts w:hint="cs"/>
          <w:rtl/>
        </w:rPr>
        <w:t>ואני שואל עוד שאלה: אם הם מהווים בעיה, שישמידו אותם ולא יגדלו אותם, ואלה שמגדלים אותם לצורך מסחרי, שיממנו את בניית אתרי הגידול. לא המדינה תממן אותם.</w:t>
      </w:r>
      <w:r>
        <w:rPr>
          <w:rFonts w:hint="cs"/>
          <w:rtl/>
        </w:rPr>
        <w:t xml:space="preserve"> </w:t>
      </w:r>
    </w:p>
    <w:p w14:paraId="53EA3FDE" w14:textId="77777777" w:rsidR="00000000" w:rsidRDefault="00027501">
      <w:pPr>
        <w:pStyle w:val="a0"/>
        <w:rPr>
          <w:rFonts w:hint="cs"/>
          <w:rtl/>
        </w:rPr>
      </w:pPr>
    </w:p>
    <w:p w14:paraId="5CA0FFFD" w14:textId="77777777" w:rsidR="00000000" w:rsidRDefault="00027501">
      <w:pPr>
        <w:pStyle w:val="af1"/>
        <w:rPr>
          <w:rtl/>
        </w:rPr>
      </w:pPr>
      <w:r>
        <w:rPr>
          <w:rtl/>
        </w:rPr>
        <w:t>היו"ר</w:t>
      </w:r>
      <w:r>
        <w:rPr>
          <w:rFonts w:hint="cs"/>
          <w:rtl/>
        </w:rPr>
        <w:t xml:space="preserve"> מיכאל נודלמן</w:t>
      </w:r>
      <w:r>
        <w:rPr>
          <w:rtl/>
        </w:rPr>
        <w:t>:</w:t>
      </w:r>
    </w:p>
    <w:p w14:paraId="27896CAC" w14:textId="77777777" w:rsidR="00000000" w:rsidRDefault="00027501">
      <w:pPr>
        <w:pStyle w:val="a0"/>
        <w:rPr>
          <w:rtl/>
        </w:rPr>
      </w:pPr>
    </w:p>
    <w:p w14:paraId="5E1ABB34" w14:textId="77777777" w:rsidR="00000000" w:rsidRDefault="00027501">
      <w:pPr>
        <w:pStyle w:val="a0"/>
        <w:rPr>
          <w:rFonts w:hint="cs"/>
          <w:rtl/>
        </w:rPr>
      </w:pPr>
      <w:r>
        <w:rPr>
          <w:rFonts w:hint="cs"/>
          <w:rtl/>
        </w:rPr>
        <w:t xml:space="preserve">חברת הכנסת גילה פינקלשטיין. </w:t>
      </w:r>
    </w:p>
    <w:p w14:paraId="428CA6FD" w14:textId="77777777" w:rsidR="00000000" w:rsidRDefault="00027501">
      <w:pPr>
        <w:pStyle w:val="a0"/>
        <w:rPr>
          <w:rFonts w:hint="cs"/>
          <w:rtl/>
        </w:rPr>
      </w:pPr>
    </w:p>
    <w:p w14:paraId="28EEFD5F" w14:textId="77777777" w:rsidR="00000000" w:rsidRDefault="00027501">
      <w:pPr>
        <w:pStyle w:val="af0"/>
        <w:rPr>
          <w:rtl/>
        </w:rPr>
      </w:pPr>
      <w:bookmarkStart w:id="816" w:name="FS000001059T21_01_2004_20_50_56"/>
      <w:bookmarkEnd w:id="816"/>
      <w:r>
        <w:rPr>
          <w:rFonts w:hint="eastAsia"/>
          <w:rtl/>
        </w:rPr>
        <w:t>גילה</w:t>
      </w:r>
      <w:r>
        <w:rPr>
          <w:rtl/>
        </w:rPr>
        <w:t xml:space="preserve"> פינקלשטיין (מפד"ל):</w:t>
      </w:r>
    </w:p>
    <w:p w14:paraId="737AE798" w14:textId="77777777" w:rsidR="00000000" w:rsidRDefault="00027501">
      <w:pPr>
        <w:pStyle w:val="a0"/>
        <w:rPr>
          <w:rFonts w:hint="cs"/>
          <w:rtl/>
        </w:rPr>
      </w:pPr>
    </w:p>
    <w:p w14:paraId="4D13BA5D" w14:textId="77777777" w:rsidR="00000000" w:rsidRDefault="00027501">
      <w:pPr>
        <w:pStyle w:val="a0"/>
        <w:rPr>
          <w:rFonts w:hint="cs"/>
          <w:rtl/>
        </w:rPr>
      </w:pPr>
      <w:r>
        <w:rPr>
          <w:rFonts w:hint="cs"/>
          <w:rtl/>
        </w:rPr>
        <w:t xml:space="preserve">עדיין התשובה לא מספקת אותי, משום שכאן מדינת היהודים, ואני שמחה שהחברים הקודמים תמכו בי. אני לא מוצאת שום סיבה לגדל פה חזירים ולתחום להם אתרים. אני לא מקבלת את התשובה הזאת, היא </w:t>
      </w:r>
      <w:r>
        <w:rPr>
          <w:rFonts w:hint="cs"/>
          <w:rtl/>
        </w:rPr>
        <w:t xml:space="preserve">לא מובנת לי בכלל. מדוע אנחנו צריכים לגדל ולטפח את החזירים ולתחום אתרים מיוחדים עבורם? בהחלט לא מובן לי ואני לא מקבלת את התשובה הזאת. </w:t>
      </w:r>
    </w:p>
    <w:p w14:paraId="08E15D47" w14:textId="77777777" w:rsidR="00000000" w:rsidRDefault="00027501">
      <w:pPr>
        <w:pStyle w:val="a0"/>
        <w:rPr>
          <w:rFonts w:hint="cs"/>
          <w:rtl/>
        </w:rPr>
      </w:pPr>
    </w:p>
    <w:p w14:paraId="48C417F4" w14:textId="77777777" w:rsidR="00000000" w:rsidRDefault="00027501">
      <w:pPr>
        <w:pStyle w:val="-"/>
        <w:rPr>
          <w:rtl/>
        </w:rPr>
      </w:pPr>
      <w:r>
        <w:rPr>
          <w:rFonts w:hint="eastAsia"/>
          <w:rtl/>
        </w:rPr>
        <w:t>השר</w:t>
      </w:r>
      <w:r>
        <w:rPr>
          <w:rtl/>
        </w:rPr>
        <w:t xml:space="preserve"> גדעון עזרא:</w:t>
      </w:r>
    </w:p>
    <w:p w14:paraId="25D7B718" w14:textId="77777777" w:rsidR="00000000" w:rsidRDefault="00027501">
      <w:pPr>
        <w:pStyle w:val="a0"/>
        <w:rPr>
          <w:rFonts w:hint="cs"/>
          <w:rtl/>
        </w:rPr>
      </w:pPr>
    </w:p>
    <w:p w14:paraId="5F97EA2F" w14:textId="77777777" w:rsidR="00000000" w:rsidRDefault="00027501">
      <w:pPr>
        <w:pStyle w:val="a0"/>
        <w:rPr>
          <w:rFonts w:hint="cs"/>
          <w:rtl/>
        </w:rPr>
      </w:pPr>
      <w:r>
        <w:rPr>
          <w:rFonts w:hint="cs"/>
          <w:rtl/>
        </w:rPr>
        <w:t>אני לא חושב שאת השאלות הללו צריך להפנות למשרד לאיכות הסביבה, אלא למשרד אחר, ואני מבטיח שהפרוטוקול והשאלו</w:t>
      </w:r>
      <w:r>
        <w:rPr>
          <w:rFonts w:hint="cs"/>
          <w:rtl/>
        </w:rPr>
        <w:t xml:space="preserve">ת שלכם יופנו לשרה לאיכות הסביבה. תקבלו תשובה, אין לי ספק שהיא גם תיתן לכם תשובה. </w:t>
      </w:r>
    </w:p>
    <w:p w14:paraId="61FFFE70" w14:textId="77777777" w:rsidR="00000000" w:rsidRDefault="00027501">
      <w:pPr>
        <w:pStyle w:val="a0"/>
        <w:rPr>
          <w:rFonts w:hint="cs"/>
          <w:rtl/>
        </w:rPr>
      </w:pPr>
    </w:p>
    <w:p w14:paraId="34D10813" w14:textId="77777777" w:rsidR="00000000" w:rsidRDefault="00027501">
      <w:pPr>
        <w:pStyle w:val="af0"/>
        <w:rPr>
          <w:rtl/>
        </w:rPr>
      </w:pPr>
      <w:r>
        <w:rPr>
          <w:rFonts w:hint="eastAsia"/>
          <w:rtl/>
        </w:rPr>
        <w:t>קריאות</w:t>
      </w:r>
      <w:r>
        <w:rPr>
          <w:rtl/>
        </w:rPr>
        <w:t>:</w:t>
      </w:r>
    </w:p>
    <w:p w14:paraId="522F7E45" w14:textId="77777777" w:rsidR="00000000" w:rsidRDefault="00027501">
      <w:pPr>
        <w:pStyle w:val="a0"/>
        <w:rPr>
          <w:rFonts w:hint="cs"/>
          <w:rtl/>
        </w:rPr>
      </w:pPr>
    </w:p>
    <w:p w14:paraId="030BEDD8" w14:textId="77777777" w:rsidR="00000000" w:rsidRDefault="00027501">
      <w:pPr>
        <w:pStyle w:val="a0"/>
        <w:rPr>
          <w:rFonts w:hint="cs"/>
          <w:rtl/>
        </w:rPr>
      </w:pPr>
      <w:r>
        <w:rPr>
          <w:rFonts w:hint="cs"/>
          <w:rtl/>
        </w:rPr>
        <w:t>- - -</w:t>
      </w:r>
    </w:p>
    <w:p w14:paraId="7BB02399" w14:textId="77777777" w:rsidR="00000000" w:rsidRDefault="00027501">
      <w:pPr>
        <w:pStyle w:val="a0"/>
        <w:rPr>
          <w:rFonts w:hint="cs"/>
          <w:rtl/>
        </w:rPr>
      </w:pPr>
    </w:p>
    <w:p w14:paraId="2F52A443" w14:textId="77777777" w:rsidR="00000000" w:rsidRDefault="00027501">
      <w:pPr>
        <w:pStyle w:val="a1"/>
        <w:jc w:val="center"/>
        <w:rPr>
          <w:rFonts w:hint="cs"/>
          <w:rtl/>
        </w:rPr>
      </w:pPr>
      <w:bookmarkStart w:id="817" w:name="_Toc90038142"/>
      <w:r>
        <w:rPr>
          <w:rtl/>
        </w:rPr>
        <w:t xml:space="preserve">758. מתקן האמוניה של מפעל </w:t>
      </w:r>
      <w:r>
        <w:rPr>
          <w:rFonts w:hint="cs"/>
          <w:rtl/>
        </w:rPr>
        <w:t>"</w:t>
      </w:r>
      <w:r>
        <w:rPr>
          <w:rtl/>
        </w:rPr>
        <w:t>חיפה כימיקלים</w:t>
      </w:r>
      <w:r>
        <w:rPr>
          <w:rFonts w:hint="cs"/>
          <w:rtl/>
        </w:rPr>
        <w:t>"</w:t>
      </w:r>
      <w:bookmarkEnd w:id="817"/>
    </w:p>
    <w:p w14:paraId="10747CAE" w14:textId="77777777" w:rsidR="00000000" w:rsidRDefault="00027501">
      <w:pPr>
        <w:pStyle w:val="a0"/>
        <w:rPr>
          <w:rFonts w:hint="cs"/>
          <w:rtl/>
        </w:rPr>
      </w:pPr>
    </w:p>
    <w:p w14:paraId="5FDFC69F" w14:textId="77777777" w:rsidR="00000000" w:rsidRDefault="00027501">
      <w:pPr>
        <w:pStyle w:val="a0"/>
        <w:ind w:firstLine="0"/>
        <w:rPr>
          <w:bCs/>
          <w:u w:val="single"/>
        </w:rPr>
      </w:pPr>
      <w:bookmarkStart w:id="818" w:name="ESQ16953"/>
      <w:bookmarkEnd w:id="818"/>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26D3B06F" w14:textId="77777777" w:rsidR="00000000" w:rsidRDefault="00027501">
      <w:pPr>
        <w:pStyle w:val="a0"/>
        <w:ind w:firstLine="720"/>
        <w:rPr>
          <w:rFonts w:hint="cs"/>
          <w:rtl/>
        </w:rPr>
      </w:pPr>
      <w:r>
        <w:rPr>
          <w:rtl/>
        </w:rPr>
        <w:t>ביום א' בכסל</w:t>
      </w:r>
      <w:r>
        <w:rPr>
          <w:rFonts w:hint="cs"/>
          <w:rtl/>
        </w:rPr>
        <w:t>י</w:t>
      </w:r>
      <w:r>
        <w:rPr>
          <w:rtl/>
        </w:rPr>
        <w:t>ו התשס"ד (26 בנובמבר 2003):</w:t>
      </w:r>
    </w:p>
    <w:p w14:paraId="222450AB" w14:textId="77777777" w:rsidR="00000000" w:rsidRDefault="00027501">
      <w:pPr>
        <w:pStyle w:val="a0"/>
        <w:rPr>
          <w:rFonts w:hint="cs"/>
          <w:rtl/>
        </w:rPr>
      </w:pPr>
    </w:p>
    <w:p w14:paraId="66376864" w14:textId="77777777" w:rsidR="00000000" w:rsidRDefault="00027501">
      <w:pPr>
        <w:pStyle w:val="a0"/>
        <w:rPr>
          <w:rFonts w:hint="cs"/>
          <w:rtl/>
        </w:rPr>
      </w:pPr>
    </w:p>
    <w:p w14:paraId="76ACADF9" w14:textId="77777777" w:rsidR="00000000" w:rsidRDefault="00027501">
      <w:pPr>
        <w:pStyle w:val="a0"/>
        <w:ind w:firstLine="720"/>
        <w:rPr>
          <w:rFonts w:hint="cs"/>
        </w:rPr>
      </w:pPr>
      <w:r>
        <w:rPr>
          <w:rFonts w:hint="cs"/>
          <w:rtl/>
        </w:rPr>
        <w:t>ב"ידיעות חיפה", ב-4 ביול</w:t>
      </w:r>
      <w:r>
        <w:rPr>
          <w:rFonts w:hint="cs"/>
          <w:rtl/>
        </w:rPr>
        <w:t xml:space="preserve">י 2003, מצוטט </w:t>
      </w:r>
      <w:r>
        <w:rPr>
          <w:rtl/>
        </w:rPr>
        <w:t>מנכ"ל איגוד ערים</w:t>
      </w:r>
      <w:r>
        <w:rPr>
          <w:rFonts w:hint="cs"/>
          <w:rtl/>
        </w:rPr>
        <w:t xml:space="preserve"> חיפה</w:t>
      </w:r>
      <w:r>
        <w:rPr>
          <w:rtl/>
        </w:rPr>
        <w:t xml:space="preserve"> לאיכות הסביבה</w:t>
      </w:r>
      <w:r>
        <w:rPr>
          <w:rFonts w:hint="cs"/>
          <w:rtl/>
        </w:rPr>
        <w:t xml:space="preserve"> כאומר, כי </w:t>
      </w:r>
      <w:r>
        <w:rPr>
          <w:rtl/>
        </w:rPr>
        <w:t xml:space="preserve">מתקן האמוניה של </w:t>
      </w:r>
      <w:r>
        <w:rPr>
          <w:rFonts w:hint="cs"/>
          <w:rtl/>
        </w:rPr>
        <w:t>מפעל "</w:t>
      </w:r>
      <w:r>
        <w:rPr>
          <w:rtl/>
        </w:rPr>
        <w:t>חיפה כימיקלים</w:t>
      </w:r>
      <w:r>
        <w:rPr>
          <w:rFonts w:hint="cs"/>
          <w:rtl/>
        </w:rPr>
        <w:t>"</w:t>
      </w:r>
      <w:r>
        <w:rPr>
          <w:rtl/>
        </w:rPr>
        <w:t xml:space="preserve"> הוא הדבר המסוכן ביותר במפרץ</w:t>
      </w:r>
      <w:r>
        <w:rPr>
          <w:rFonts w:hint="cs"/>
          <w:rtl/>
        </w:rPr>
        <w:t>,</w:t>
      </w:r>
      <w:r>
        <w:rPr>
          <w:rtl/>
        </w:rPr>
        <w:t xml:space="preserve"> </w:t>
      </w:r>
      <w:r>
        <w:rPr>
          <w:rFonts w:hint="cs"/>
          <w:rtl/>
        </w:rPr>
        <w:t>כי המתקן פולט פי-שניים מהמותר</w:t>
      </w:r>
      <w:r>
        <w:rPr>
          <w:rtl/>
        </w:rPr>
        <w:t xml:space="preserve"> על סמך מודל מאושר ע</w:t>
      </w:r>
      <w:r>
        <w:rPr>
          <w:rFonts w:hint="cs"/>
          <w:rtl/>
        </w:rPr>
        <w:t>ל-יד</w:t>
      </w:r>
      <w:r>
        <w:rPr>
          <w:rtl/>
        </w:rPr>
        <w:t xml:space="preserve">י </w:t>
      </w:r>
      <w:r>
        <w:rPr>
          <w:rFonts w:hint="cs"/>
          <w:rtl/>
        </w:rPr>
        <w:t>משרדך, וכי השפעתו מגיעה לרדיוס רחב מאוד באזור.</w:t>
      </w:r>
    </w:p>
    <w:p w14:paraId="599B2E01" w14:textId="77777777" w:rsidR="00000000" w:rsidRDefault="00027501">
      <w:pPr>
        <w:pStyle w:val="a0"/>
        <w:ind w:firstLine="720"/>
      </w:pPr>
    </w:p>
    <w:p w14:paraId="3140C2A4" w14:textId="77777777" w:rsidR="00000000" w:rsidRDefault="00027501">
      <w:pPr>
        <w:pStyle w:val="a0"/>
        <w:ind w:firstLine="720"/>
      </w:pPr>
      <w:r>
        <w:rPr>
          <w:rFonts w:hint="cs"/>
          <w:rtl/>
        </w:rPr>
        <w:t>רצוני לשאול</w:t>
      </w:r>
      <w:r>
        <w:rPr>
          <w:rtl/>
        </w:rPr>
        <w:t>:</w:t>
      </w:r>
    </w:p>
    <w:p w14:paraId="1C77E519" w14:textId="77777777" w:rsidR="00000000" w:rsidRDefault="00027501">
      <w:pPr>
        <w:pStyle w:val="a0"/>
        <w:ind w:firstLine="720"/>
      </w:pPr>
    </w:p>
    <w:p w14:paraId="3E9CA98D" w14:textId="77777777" w:rsidR="00000000" w:rsidRDefault="00027501">
      <w:pPr>
        <w:pStyle w:val="a0"/>
        <w:ind w:firstLine="720"/>
        <w:rPr>
          <w:rFonts w:hint="cs"/>
          <w:rtl/>
        </w:rPr>
      </w:pPr>
      <w:r>
        <w:rPr>
          <w:rFonts w:hint="cs"/>
          <w:rtl/>
        </w:rPr>
        <w:t xml:space="preserve">1. האם דברים </w:t>
      </w:r>
      <w:r>
        <w:rPr>
          <w:rFonts w:hint="cs"/>
          <w:rtl/>
        </w:rPr>
        <w:t>אלה נכונים</w:t>
      </w:r>
      <w:r>
        <w:rPr>
          <w:rtl/>
        </w:rPr>
        <w:t>?</w:t>
      </w:r>
      <w:r>
        <w:rPr>
          <w:rFonts w:hint="cs"/>
          <w:rtl/>
        </w:rPr>
        <w:t xml:space="preserve"> </w:t>
      </w:r>
    </w:p>
    <w:p w14:paraId="1B216C47" w14:textId="77777777" w:rsidR="00000000" w:rsidRDefault="00027501">
      <w:pPr>
        <w:pStyle w:val="a0"/>
        <w:ind w:firstLine="720"/>
        <w:rPr>
          <w:rFonts w:hint="cs"/>
          <w:rtl/>
        </w:rPr>
      </w:pPr>
    </w:p>
    <w:p w14:paraId="6C43A267" w14:textId="77777777" w:rsidR="00000000" w:rsidRDefault="00027501">
      <w:pPr>
        <w:pStyle w:val="a0"/>
        <w:ind w:firstLine="720"/>
        <w:rPr>
          <w:rFonts w:hint="cs"/>
          <w:rtl/>
        </w:rPr>
      </w:pPr>
      <w:r>
        <w:rPr>
          <w:rFonts w:hint="cs"/>
          <w:rtl/>
        </w:rPr>
        <w:t>2. באיזו תדירות נבדק ריכוז הפליטה?</w:t>
      </w:r>
    </w:p>
    <w:p w14:paraId="79BA359C" w14:textId="77777777" w:rsidR="00000000" w:rsidRDefault="00027501">
      <w:pPr>
        <w:pStyle w:val="a0"/>
        <w:ind w:firstLine="720"/>
        <w:rPr>
          <w:rtl/>
        </w:rPr>
      </w:pPr>
    </w:p>
    <w:p w14:paraId="77A7ACF6" w14:textId="77777777" w:rsidR="00000000" w:rsidRDefault="00027501">
      <w:pPr>
        <w:pStyle w:val="a0"/>
        <w:ind w:firstLine="720"/>
        <w:rPr>
          <w:rtl/>
        </w:rPr>
      </w:pPr>
      <w:r>
        <w:rPr>
          <w:rFonts w:hint="cs"/>
          <w:rtl/>
        </w:rPr>
        <w:t xml:space="preserve">3. </w:t>
      </w:r>
      <w:r>
        <w:rPr>
          <w:rtl/>
        </w:rPr>
        <w:t>האם קיימים תקנים ברורים לפליטת האמוניה?</w:t>
      </w:r>
    </w:p>
    <w:p w14:paraId="76A34CFB" w14:textId="77777777" w:rsidR="00000000" w:rsidRDefault="00027501">
      <w:pPr>
        <w:pStyle w:val="a0"/>
        <w:ind w:firstLine="720"/>
        <w:rPr>
          <w:rFonts w:hint="cs"/>
          <w:rtl/>
        </w:rPr>
      </w:pPr>
    </w:p>
    <w:p w14:paraId="71CD1D83" w14:textId="77777777" w:rsidR="00000000" w:rsidRDefault="00027501">
      <w:pPr>
        <w:pStyle w:val="a0"/>
        <w:ind w:firstLine="720"/>
        <w:rPr>
          <w:rFonts w:hint="cs"/>
          <w:rtl/>
        </w:rPr>
      </w:pPr>
      <w:r>
        <w:rPr>
          <w:rFonts w:hint="cs"/>
          <w:rtl/>
        </w:rPr>
        <w:t>4. האם נשקלת העברת המתקן מהאזור?</w:t>
      </w:r>
    </w:p>
    <w:p w14:paraId="64F20CD2" w14:textId="77777777" w:rsidR="00000000" w:rsidRDefault="00027501">
      <w:pPr>
        <w:pStyle w:val="a0"/>
        <w:ind w:firstLine="720"/>
        <w:rPr>
          <w:rFonts w:hint="cs"/>
          <w:rtl/>
        </w:rPr>
      </w:pPr>
    </w:p>
    <w:p w14:paraId="34E2B339" w14:textId="77777777" w:rsidR="00000000" w:rsidRDefault="00027501">
      <w:pPr>
        <w:pStyle w:val="a0"/>
        <w:rPr>
          <w:rFonts w:hint="cs"/>
          <w:rtl/>
        </w:rPr>
      </w:pPr>
    </w:p>
    <w:p w14:paraId="780270DD" w14:textId="77777777" w:rsidR="00000000" w:rsidRDefault="00027501">
      <w:pPr>
        <w:pStyle w:val="a0"/>
        <w:ind w:firstLine="0"/>
        <w:rPr>
          <w:rFonts w:hint="cs"/>
          <w:b/>
          <w:bCs/>
          <w:u w:val="single"/>
          <w:rtl/>
        </w:rPr>
      </w:pPr>
      <w:r>
        <w:rPr>
          <w:rFonts w:hint="cs"/>
          <w:b/>
          <w:bCs/>
          <w:u w:val="single"/>
          <w:rtl/>
        </w:rPr>
        <w:t>השר גדעון עזרא:</w:t>
      </w:r>
    </w:p>
    <w:p w14:paraId="10B0C25A" w14:textId="77777777" w:rsidR="00000000" w:rsidRDefault="00027501">
      <w:pPr>
        <w:pStyle w:val="a0"/>
        <w:ind w:firstLine="0"/>
        <w:rPr>
          <w:rFonts w:hint="cs"/>
          <w:b/>
          <w:bCs/>
          <w:u w:val="single"/>
          <w:rtl/>
        </w:rPr>
      </w:pPr>
    </w:p>
    <w:p w14:paraId="681CB81B" w14:textId="77777777" w:rsidR="00000000" w:rsidRDefault="00027501">
      <w:pPr>
        <w:pStyle w:val="a0"/>
        <w:ind w:firstLine="720"/>
        <w:rPr>
          <w:rFonts w:hint="cs"/>
          <w:b/>
          <w:rtl/>
        </w:rPr>
      </w:pPr>
      <w:r>
        <w:rPr>
          <w:rFonts w:hint="cs"/>
          <w:b/>
          <w:rtl/>
        </w:rPr>
        <w:t xml:space="preserve">דבריו של מנכ"ל איגוד ערים חיפה לאיכות הסביבה, מר צבי פורר, נאמרו בעדותו לפני ועדת החקירה לגבולות מוניציפליים. </w:t>
      </w:r>
      <w:r>
        <w:rPr>
          <w:rFonts w:hint="cs"/>
          <w:b/>
          <w:rtl/>
        </w:rPr>
        <w:t xml:space="preserve">לאחר קבלת תגובתו של מר פורר על השאילתא, נראה כי כותב הכתבה בלבל בין מכל האמוניה, צינור האמוניה ופליטות גופרית דו-חמצנית מבתי-הזיקוק. </w:t>
      </w:r>
    </w:p>
    <w:p w14:paraId="30CFD39A" w14:textId="77777777" w:rsidR="00000000" w:rsidRDefault="00027501">
      <w:pPr>
        <w:pStyle w:val="a0"/>
        <w:ind w:firstLine="720"/>
        <w:rPr>
          <w:rFonts w:hint="cs"/>
          <w:b/>
          <w:rtl/>
        </w:rPr>
      </w:pPr>
    </w:p>
    <w:p w14:paraId="2FF59516" w14:textId="77777777" w:rsidR="00000000" w:rsidRDefault="00027501">
      <w:pPr>
        <w:pStyle w:val="a0"/>
        <w:ind w:firstLine="720"/>
        <w:rPr>
          <w:rFonts w:hint="cs"/>
          <w:b/>
        </w:rPr>
      </w:pPr>
      <w:r>
        <w:rPr>
          <w:rFonts w:hint="cs"/>
          <w:b/>
          <w:rtl/>
        </w:rPr>
        <w:t>האם הדברים האלה נכונים? מאחר שאמוניה הינה חומר מסוכן, אין ספק שהמכל וקו האמוניה עלולים להוות סיכון. לאור זאת, נמצאים מתקנ</w:t>
      </w:r>
      <w:r>
        <w:rPr>
          <w:rFonts w:hint="cs"/>
          <w:b/>
          <w:rtl/>
        </w:rPr>
        <w:t>ים אלה בפיקוח מתמיד של המשרד לאיכות הסביבה. המתקנים עברו שורה של שדרוגים והתאמות על מנת לצמצם את הסיכונים מהם במקרה של תקלה או פגיעה מסוגים שונים. שדרוגים אלה נעשו על-ידי מפעל "חיפה כימיקלים", בהנחיית הוועדה הבין-משרדית ליישום סקר הסיכונים האינטגרטיבי, ותו</w:t>
      </w:r>
      <w:r>
        <w:rPr>
          <w:rFonts w:hint="cs"/>
          <w:b/>
          <w:rtl/>
        </w:rPr>
        <w:t>ך ליווי מקצועי של מדען המשרד לאיכות הסביבה, ד"ר אלי שטרן.</w:t>
      </w:r>
    </w:p>
    <w:p w14:paraId="7B65342C" w14:textId="77777777" w:rsidR="00000000" w:rsidRDefault="00027501">
      <w:pPr>
        <w:pStyle w:val="a0"/>
        <w:rPr>
          <w:rFonts w:hint="cs"/>
          <w:b/>
          <w:rtl/>
        </w:rPr>
      </w:pPr>
    </w:p>
    <w:p w14:paraId="748F6B40" w14:textId="77777777" w:rsidR="00000000" w:rsidRDefault="00027501">
      <w:pPr>
        <w:pStyle w:val="a0"/>
        <w:ind w:firstLine="720"/>
        <w:rPr>
          <w:rFonts w:hint="cs"/>
          <w:b/>
        </w:rPr>
      </w:pPr>
      <w:r>
        <w:rPr>
          <w:rFonts w:hint="cs"/>
          <w:b/>
          <w:rtl/>
        </w:rPr>
        <w:t>לשאלתך, באיזו תדירות נבדק ריכוז הפליטה: הפליטה המוזכרת בכתבה היא של גופרית דו-חמצנית ממתחם בתי-הזיקוק, והיא נבדקת בארובה באופן רציף. ממכל האמוניה אין פליטה, מאחר שהוא משמש לאחסון אמוניה בלבד.</w:t>
      </w:r>
    </w:p>
    <w:p w14:paraId="3D126C6A" w14:textId="77777777" w:rsidR="00000000" w:rsidRDefault="00027501">
      <w:pPr>
        <w:pStyle w:val="a0"/>
        <w:rPr>
          <w:rFonts w:hint="cs"/>
          <w:b/>
          <w:rtl/>
        </w:rPr>
      </w:pPr>
    </w:p>
    <w:p w14:paraId="06D5E339" w14:textId="77777777" w:rsidR="00000000" w:rsidRDefault="00027501">
      <w:pPr>
        <w:pStyle w:val="a0"/>
        <w:ind w:firstLine="720"/>
        <w:rPr>
          <w:rFonts w:hint="cs"/>
          <w:b/>
        </w:rPr>
      </w:pPr>
      <w:r>
        <w:rPr>
          <w:rFonts w:hint="cs"/>
          <w:b/>
          <w:rtl/>
        </w:rPr>
        <w:t>לשאל</w:t>
      </w:r>
      <w:r>
        <w:rPr>
          <w:rFonts w:hint="cs"/>
          <w:b/>
          <w:rtl/>
        </w:rPr>
        <w:t>תך, האם קיימים תקנים ברורים לפליטת אמוניה? כפי שצוין לעיל אין פליטת אמוניה ממכל האמוניה, שהוא מתקן אחסון. פליטה כזאת עלולה להיות רק במקרה של תקלה, פגיעה או אסון טבע. נערכו תרחישים שונים לתקלה ופגיעה במכל, וננקטו פעולות מניעה ומיגון רבות בהתאם לתרחישים אלו.</w:t>
      </w:r>
    </w:p>
    <w:p w14:paraId="567AA479" w14:textId="77777777" w:rsidR="00000000" w:rsidRDefault="00027501">
      <w:pPr>
        <w:pStyle w:val="a0"/>
        <w:rPr>
          <w:b/>
          <w:rtl/>
        </w:rPr>
      </w:pPr>
    </w:p>
    <w:p w14:paraId="3A049A96" w14:textId="77777777" w:rsidR="00000000" w:rsidRDefault="00027501">
      <w:pPr>
        <w:pStyle w:val="a0"/>
        <w:ind w:firstLine="720"/>
        <w:rPr>
          <w:rFonts w:hint="cs"/>
          <w:b/>
          <w:u w:val="single"/>
          <w:rtl/>
        </w:rPr>
      </w:pPr>
      <w:r>
        <w:rPr>
          <w:rFonts w:hint="cs"/>
          <w:b/>
          <w:rtl/>
        </w:rPr>
        <w:t xml:space="preserve">לשאלה, האם נשקלת העברת המתקן מהאזור - לאור הכוונה להרחיב את שדה התעופה במפרץ חיפה, נבחנת האפשרות להעתיק את מכל האמוניה ממקומו, בהתאם לחלופה אשר תיבחר לביצוע הרחבת השדה.       </w:t>
      </w:r>
    </w:p>
    <w:p w14:paraId="5DAB4428" w14:textId="77777777" w:rsidR="00000000" w:rsidRDefault="00027501">
      <w:pPr>
        <w:pStyle w:val="a0"/>
        <w:rPr>
          <w:rFonts w:hint="cs"/>
          <w:b/>
          <w:rtl/>
        </w:rPr>
      </w:pPr>
    </w:p>
    <w:p w14:paraId="0E62A04E" w14:textId="77777777" w:rsidR="00000000" w:rsidRDefault="00027501">
      <w:pPr>
        <w:pStyle w:val="af0"/>
        <w:rPr>
          <w:rtl/>
        </w:rPr>
      </w:pPr>
      <w:bookmarkStart w:id="819" w:name="FS000000542T21_01_2004_20_58_52"/>
      <w:bookmarkEnd w:id="819"/>
      <w:r>
        <w:rPr>
          <w:rFonts w:hint="eastAsia"/>
          <w:rtl/>
        </w:rPr>
        <w:t>עסאם</w:t>
      </w:r>
      <w:r>
        <w:rPr>
          <w:rtl/>
        </w:rPr>
        <w:t xml:space="preserve"> מח'ול (חד"ש-תע"ל):</w:t>
      </w:r>
    </w:p>
    <w:p w14:paraId="78AC87C8" w14:textId="77777777" w:rsidR="00000000" w:rsidRDefault="00027501">
      <w:pPr>
        <w:pStyle w:val="a0"/>
        <w:rPr>
          <w:rFonts w:hint="cs"/>
          <w:rtl/>
        </w:rPr>
      </w:pPr>
    </w:p>
    <w:p w14:paraId="0DE1ED62" w14:textId="77777777" w:rsidR="00000000" w:rsidRDefault="00027501">
      <w:pPr>
        <w:pStyle w:val="a0"/>
        <w:rPr>
          <w:rFonts w:hint="cs"/>
          <w:rtl/>
        </w:rPr>
      </w:pPr>
      <w:r>
        <w:rPr>
          <w:rFonts w:hint="cs"/>
          <w:rtl/>
        </w:rPr>
        <w:t>אדוני השר, אדוני היושב-ראש, גם אני רוצה להצטרף לאיחו</w:t>
      </w:r>
      <w:r>
        <w:rPr>
          <w:rFonts w:hint="cs"/>
          <w:rtl/>
        </w:rPr>
        <w:t xml:space="preserve">לי ההחלמה לשרה, ולשלוח לה גם הערכה מכאן. </w:t>
      </w:r>
    </w:p>
    <w:p w14:paraId="2F5C8778" w14:textId="77777777" w:rsidR="00000000" w:rsidRDefault="00027501">
      <w:pPr>
        <w:pStyle w:val="a0"/>
        <w:rPr>
          <w:rFonts w:hint="cs"/>
          <w:rtl/>
        </w:rPr>
      </w:pPr>
    </w:p>
    <w:p w14:paraId="0BC5C949" w14:textId="77777777" w:rsidR="00000000" w:rsidRDefault="00027501">
      <w:pPr>
        <w:pStyle w:val="a0"/>
        <w:rPr>
          <w:rFonts w:hint="cs"/>
          <w:rtl/>
        </w:rPr>
      </w:pPr>
      <w:r>
        <w:rPr>
          <w:rFonts w:hint="cs"/>
          <w:rtl/>
        </w:rPr>
        <w:t>אזור מפרץ חיפה הופך להיות מלכודת רעל בשנים האחרונות, הן על-ידי מפעלים כמו "חיפה כימיקלים", בתי-הזיקוק, "כרמל אולפינים". אני לא רוצה להתעכב על כולם. אני רוצה לחבר שני נתונים שאנחנו יודעים אותם. האחד, שמחסן האמוניה,</w:t>
      </w:r>
      <w:r>
        <w:rPr>
          <w:rFonts w:hint="cs"/>
          <w:rtl/>
        </w:rPr>
        <w:t xml:space="preserve"> מתקן האמוניה הזה, הוא סכנה סביבתית איומה, שיכולה להיות סכנה בסדר-גודל של פיצוץ גרעיני קטן, אם זה יתפוצץ, או אם זה ייפתח באזור צפוף אוכלוסין כאזור מפרץ חיפה, ואזור הצפון. אם נחבר לזה את מה שאנחנו שומעים בתקשורת כל יום ומפי מדענים במדינת ישראל, לגבי סכנת רע</w:t>
      </w:r>
      <w:r>
        <w:rPr>
          <w:rFonts w:hint="cs"/>
          <w:rtl/>
        </w:rPr>
        <w:t xml:space="preserve">ידת אדמה רצינית באזור חיפה, וכי אזור חיפה יהיה אחד האזורים שיהיו מועמדים להרס - האם לא נכון היום, כבר עכשיו, לפני שיהיה האסון, להתעשת, לקום ולהעביר מתקן מסוכן כזה מלב האוכלוסייה שישנה באזור? </w:t>
      </w:r>
    </w:p>
    <w:p w14:paraId="3DC79BF5" w14:textId="77777777" w:rsidR="00000000" w:rsidRDefault="00027501">
      <w:pPr>
        <w:pStyle w:val="a0"/>
        <w:rPr>
          <w:rFonts w:hint="cs"/>
          <w:rtl/>
        </w:rPr>
      </w:pPr>
    </w:p>
    <w:p w14:paraId="2DB6E6D0" w14:textId="77777777" w:rsidR="00000000" w:rsidRDefault="00027501">
      <w:pPr>
        <w:pStyle w:val="-"/>
        <w:rPr>
          <w:rtl/>
        </w:rPr>
      </w:pPr>
      <w:bookmarkStart w:id="820" w:name="FS000000474T21_01_2004_21_04_37"/>
      <w:bookmarkEnd w:id="820"/>
      <w:r>
        <w:rPr>
          <w:rFonts w:hint="eastAsia"/>
          <w:rtl/>
        </w:rPr>
        <w:t>השר</w:t>
      </w:r>
      <w:r>
        <w:rPr>
          <w:rtl/>
        </w:rPr>
        <w:t xml:space="preserve"> גדעון עזרא:</w:t>
      </w:r>
    </w:p>
    <w:p w14:paraId="5CC1871D" w14:textId="77777777" w:rsidR="00000000" w:rsidRDefault="00027501">
      <w:pPr>
        <w:pStyle w:val="a0"/>
        <w:rPr>
          <w:rFonts w:hint="cs"/>
          <w:rtl/>
        </w:rPr>
      </w:pPr>
    </w:p>
    <w:p w14:paraId="07693D4E" w14:textId="77777777" w:rsidR="00000000" w:rsidRDefault="00027501">
      <w:pPr>
        <w:pStyle w:val="a0"/>
        <w:rPr>
          <w:rFonts w:hint="cs"/>
          <w:rtl/>
        </w:rPr>
      </w:pPr>
      <w:r>
        <w:rPr>
          <w:rFonts w:hint="cs"/>
          <w:rtl/>
        </w:rPr>
        <w:t>הסיפור הזה מורכב, לא פשוט. נעביר את הדברים שאמ</w:t>
      </w:r>
      <w:r>
        <w:rPr>
          <w:rFonts w:hint="cs"/>
          <w:rtl/>
        </w:rPr>
        <w:t xml:space="preserve">רת לשרה לאיכות הסביבה, ואני מניח שהיא תכתוב חזרה, כפי שהיא הבטיחה. </w:t>
      </w:r>
    </w:p>
    <w:p w14:paraId="6B617DAD" w14:textId="77777777" w:rsidR="00000000" w:rsidRDefault="00027501">
      <w:pPr>
        <w:pStyle w:val="a0"/>
        <w:rPr>
          <w:rFonts w:hint="cs"/>
          <w:rtl/>
        </w:rPr>
      </w:pPr>
    </w:p>
    <w:p w14:paraId="161F335C" w14:textId="77777777" w:rsidR="00000000" w:rsidRDefault="00027501">
      <w:pPr>
        <w:pStyle w:val="a0"/>
        <w:rPr>
          <w:rFonts w:hint="cs"/>
          <w:rtl/>
        </w:rPr>
      </w:pPr>
    </w:p>
    <w:p w14:paraId="46021E46" w14:textId="77777777" w:rsidR="00000000" w:rsidRDefault="00027501">
      <w:pPr>
        <w:pStyle w:val="a1"/>
        <w:jc w:val="center"/>
        <w:rPr>
          <w:rtl/>
        </w:rPr>
      </w:pPr>
      <w:bookmarkStart w:id="821" w:name="CQ17711FI0017711T21_01_2004_21_05_23"/>
      <w:bookmarkStart w:id="822" w:name="_Toc90038143"/>
      <w:bookmarkEnd w:id="821"/>
      <w:r>
        <w:rPr>
          <w:rtl/>
        </w:rPr>
        <w:t>835. הסתרת אנטנות סלולריות בדודי שמש</w:t>
      </w:r>
      <w:bookmarkEnd w:id="822"/>
    </w:p>
    <w:p w14:paraId="5A5032B4" w14:textId="77777777" w:rsidR="00000000" w:rsidRDefault="00027501">
      <w:pPr>
        <w:pStyle w:val="a0"/>
        <w:rPr>
          <w:rFonts w:hint="cs"/>
          <w:rtl/>
        </w:rPr>
      </w:pPr>
    </w:p>
    <w:p w14:paraId="51B603F9" w14:textId="77777777" w:rsidR="00000000" w:rsidRDefault="00027501">
      <w:pPr>
        <w:pStyle w:val="a0"/>
        <w:ind w:firstLine="0"/>
        <w:rPr>
          <w:bCs/>
          <w:u w:val="single"/>
        </w:rPr>
      </w:pPr>
      <w:bookmarkStart w:id="823" w:name="ESQ17711"/>
      <w:bookmarkEnd w:id="823"/>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4EC34677" w14:textId="77777777" w:rsidR="00000000" w:rsidRDefault="00027501">
      <w:pPr>
        <w:pStyle w:val="a0"/>
        <w:ind w:firstLine="720"/>
      </w:pPr>
      <w:r>
        <w:rPr>
          <w:rtl/>
        </w:rPr>
        <w:t>ביום ט"ו בכסלו התשס"ד (10 בדצמבר 2003):</w:t>
      </w:r>
    </w:p>
    <w:p w14:paraId="3473295C" w14:textId="77777777" w:rsidR="00000000" w:rsidRDefault="00027501">
      <w:pPr>
        <w:pStyle w:val="a0"/>
        <w:rPr>
          <w:rFonts w:hint="cs"/>
        </w:rPr>
      </w:pPr>
    </w:p>
    <w:p w14:paraId="41067800" w14:textId="77777777" w:rsidR="00000000" w:rsidRDefault="00027501">
      <w:pPr>
        <w:pStyle w:val="a0"/>
        <w:ind w:firstLine="720"/>
        <w:rPr>
          <w:rFonts w:hint="cs"/>
          <w:rtl/>
        </w:rPr>
      </w:pPr>
    </w:p>
    <w:p w14:paraId="30368014" w14:textId="77777777" w:rsidR="00000000" w:rsidRDefault="00027501">
      <w:pPr>
        <w:pStyle w:val="a0"/>
        <w:ind w:firstLine="720"/>
      </w:pPr>
      <w:r>
        <w:rPr>
          <w:rtl/>
        </w:rPr>
        <w:t>בעיתונות פורסם</w:t>
      </w:r>
      <w:r>
        <w:rPr>
          <w:rFonts w:hint="cs"/>
          <w:rtl/>
        </w:rPr>
        <w:t>,</w:t>
      </w:r>
      <w:r>
        <w:rPr>
          <w:rtl/>
        </w:rPr>
        <w:t xml:space="preserve"> כי תחת מסווה של דוד שמש הוקמה אנטנה סלולרית</w:t>
      </w:r>
      <w:r>
        <w:rPr>
          <w:rFonts w:hint="cs"/>
          <w:rtl/>
        </w:rPr>
        <w:t>,</w:t>
      </w:r>
      <w:r>
        <w:rPr>
          <w:rtl/>
        </w:rPr>
        <w:t xml:space="preserve"> שלא בהיתר</w:t>
      </w:r>
      <w:r>
        <w:rPr>
          <w:rFonts w:hint="cs"/>
          <w:rtl/>
        </w:rPr>
        <w:t>,</w:t>
      </w:r>
      <w:r>
        <w:rPr>
          <w:rtl/>
        </w:rPr>
        <w:t xml:space="preserve"> על גג </w:t>
      </w:r>
      <w:r>
        <w:rPr>
          <w:rFonts w:hint="cs"/>
          <w:rtl/>
        </w:rPr>
        <w:t xml:space="preserve">בית </w:t>
      </w:r>
      <w:r>
        <w:rPr>
          <w:rtl/>
        </w:rPr>
        <w:t>ב</w:t>
      </w:r>
      <w:r>
        <w:rPr>
          <w:rFonts w:hint="cs"/>
          <w:rtl/>
        </w:rPr>
        <w:t xml:space="preserve">שכונת </w:t>
      </w:r>
      <w:r>
        <w:rPr>
          <w:rtl/>
        </w:rPr>
        <w:t>רחביה</w:t>
      </w:r>
      <w:r>
        <w:rPr>
          <w:rFonts w:hint="cs"/>
          <w:rtl/>
        </w:rPr>
        <w:t xml:space="preserve"> בירושלים</w:t>
      </w:r>
      <w:r>
        <w:rPr>
          <w:rtl/>
        </w:rPr>
        <w:t>.</w:t>
      </w:r>
    </w:p>
    <w:p w14:paraId="35DC3E35" w14:textId="77777777" w:rsidR="00000000" w:rsidRDefault="00027501">
      <w:pPr>
        <w:pStyle w:val="a0"/>
        <w:ind w:firstLine="720"/>
      </w:pPr>
    </w:p>
    <w:p w14:paraId="5D4B40E8" w14:textId="77777777" w:rsidR="00000000" w:rsidRDefault="00027501">
      <w:pPr>
        <w:pStyle w:val="a0"/>
        <w:ind w:firstLine="720"/>
      </w:pPr>
      <w:r>
        <w:rPr>
          <w:rFonts w:hint="cs"/>
          <w:rtl/>
        </w:rPr>
        <w:t>רצוני לשאול</w:t>
      </w:r>
      <w:r>
        <w:rPr>
          <w:rtl/>
        </w:rPr>
        <w:t>:</w:t>
      </w:r>
    </w:p>
    <w:p w14:paraId="2B05F354" w14:textId="77777777" w:rsidR="00000000" w:rsidRDefault="00027501">
      <w:pPr>
        <w:pStyle w:val="a0"/>
        <w:ind w:firstLine="720"/>
      </w:pPr>
    </w:p>
    <w:p w14:paraId="1E549856" w14:textId="77777777" w:rsidR="00000000" w:rsidRDefault="00027501">
      <w:pPr>
        <w:pStyle w:val="a0"/>
        <w:ind w:firstLine="720"/>
        <w:rPr>
          <w:rFonts w:hint="cs"/>
          <w:rtl/>
        </w:rPr>
      </w:pPr>
      <w:r>
        <w:rPr>
          <w:rFonts w:hint="cs"/>
          <w:rtl/>
        </w:rPr>
        <w:t xml:space="preserve">1. </w:t>
      </w:r>
      <w:r>
        <w:rPr>
          <w:rtl/>
        </w:rPr>
        <w:t xml:space="preserve">האם </w:t>
      </w:r>
      <w:r>
        <w:rPr>
          <w:rFonts w:hint="cs"/>
          <w:rtl/>
        </w:rPr>
        <w:t>הידיעה</w:t>
      </w:r>
      <w:r>
        <w:rPr>
          <w:rtl/>
        </w:rPr>
        <w:t xml:space="preserve"> נכונה?</w:t>
      </w:r>
      <w:r>
        <w:rPr>
          <w:rFonts w:hint="cs"/>
          <w:rtl/>
        </w:rPr>
        <w:t xml:space="preserve"> </w:t>
      </w:r>
    </w:p>
    <w:p w14:paraId="2E64E546" w14:textId="77777777" w:rsidR="00000000" w:rsidRDefault="00027501">
      <w:pPr>
        <w:pStyle w:val="a0"/>
        <w:ind w:firstLine="720"/>
        <w:rPr>
          <w:rtl/>
        </w:rPr>
      </w:pPr>
    </w:p>
    <w:p w14:paraId="6FBC7396" w14:textId="77777777" w:rsidR="00000000" w:rsidRDefault="00027501">
      <w:pPr>
        <w:pStyle w:val="a0"/>
        <w:ind w:firstLine="720"/>
        <w:rPr>
          <w:rFonts w:hint="cs"/>
          <w:rtl/>
        </w:rPr>
      </w:pPr>
      <w:r>
        <w:rPr>
          <w:rFonts w:hint="cs"/>
          <w:rtl/>
        </w:rPr>
        <w:t xml:space="preserve">2. אם כן </w:t>
      </w:r>
      <w:r>
        <w:rPr>
          <w:rtl/>
        </w:rPr>
        <w:t>–</w:t>
      </w:r>
      <w:r>
        <w:rPr>
          <w:rFonts w:hint="cs"/>
          <w:rtl/>
        </w:rPr>
        <w:t xml:space="preserve"> </w:t>
      </w:r>
      <w:r>
        <w:rPr>
          <w:rtl/>
        </w:rPr>
        <w:t>האם יש מיפוי של כל האנטנות הבלתי</w:t>
      </w:r>
      <w:r>
        <w:rPr>
          <w:rFonts w:hint="cs"/>
          <w:rtl/>
        </w:rPr>
        <w:t>-</w:t>
      </w:r>
      <w:r>
        <w:rPr>
          <w:rtl/>
        </w:rPr>
        <w:t>רשמיות שמוצבות ברחבי הארץ?</w:t>
      </w:r>
    </w:p>
    <w:p w14:paraId="2BAB346F" w14:textId="77777777" w:rsidR="00000000" w:rsidRDefault="00027501">
      <w:pPr>
        <w:pStyle w:val="a0"/>
        <w:ind w:firstLine="720"/>
        <w:rPr>
          <w:rFonts w:hint="cs"/>
          <w:rtl/>
        </w:rPr>
      </w:pPr>
    </w:p>
    <w:p w14:paraId="62075260" w14:textId="77777777" w:rsidR="00000000" w:rsidRDefault="00027501">
      <w:pPr>
        <w:pStyle w:val="a0"/>
        <w:ind w:firstLine="720"/>
        <w:rPr>
          <w:rFonts w:hint="cs"/>
          <w:rtl/>
        </w:rPr>
      </w:pPr>
      <w:r>
        <w:rPr>
          <w:rFonts w:hint="cs"/>
          <w:rtl/>
        </w:rPr>
        <w:t xml:space="preserve">3. אם לא </w:t>
      </w:r>
      <w:r>
        <w:rPr>
          <w:rFonts w:hint="eastAsia"/>
          <w:rtl/>
        </w:rPr>
        <w:t>–</w:t>
      </w:r>
      <w:r>
        <w:rPr>
          <w:rFonts w:hint="cs"/>
          <w:rtl/>
        </w:rPr>
        <w:t xml:space="preserve"> מדוע?</w:t>
      </w:r>
    </w:p>
    <w:p w14:paraId="4DF014BA" w14:textId="77777777" w:rsidR="00000000" w:rsidRDefault="00027501">
      <w:pPr>
        <w:pStyle w:val="a0"/>
        <w:ind w:firstLine="720"/>
        <w:rPr>
          <w:rtl/>
        </w:rPr>
      </w:pPr>
    </w:p>
    <w:p w14:paraId="0E57F3F9" w14:textId="77777777" w:rsidR="00000000" w:rsidRDefault="00027501">
      <w:pPr>
        <w:pStyle w:val="a0"/>
        <w:ind w:firstLine="720"/>
        <w:rPr>
          <w:rtl/>
        </w:rPr>
      </w:pPr>
      <w:r>
        <w:rPr>
          <w:rFonts w:hint="cs"/>
          <w:rtl/>
        </w:rPr>
        <w:t xml:space="preserve">4. </w:t>
      </w:r>
      <w:r>
        <w:rPr>
          <w:rtl/>
        </w:rPr>
        <w:t xml:space="preserve">מה </w:t>
      </w:r>
      <w:r>
        <w:rPr>
          <w:rFonts w:hint="cs"/>
          <w:rtl/>
        </w:rPr>
        <w:t>יעשה</w:t>
      </w:r>
      <w:r>
        <w:rPr>
          <w:rtl/>
        </w:rPr>
        <w:t xml:space="preserve"> משרדך כדי למגר את התופעה?</w:t>
      </w:r>
    </w:p>
    <w:p w14:paraId="5F37471C" w14:textId="77777777" w:rsidR="00000000" w:rsidRDefault="00027501">
      <w:pPr>
        <w:pStyle w:val="a0"/>
        <w:ind w:firstLine="720"/>
        <w:rPr>
          <w:rFonts w:hint="cs"/>
          <w:rtl/>
        </w:rPr>
      </w:pPr>
    </w:p>
    <w:p w14:paraId="66AFEB17" w14:textId="77777777" w:rsidR="00000000" w:rsidRDefault="00027501">
      <w:pPr>
        <w:pStyle w:val="a0"/>
        <w:ind w:firstLine="0"/>
        <w:rPr>
          <w:rFonts w:hint="cs"/>
          <w:b/>
          <w:bCs/>
          <w:u w:val="single"/>
          <w:rtl/>
        </w:rPr>
      </w:pPr>
      <w:r>
        <w:rPr>
          <w:rFonts w:hint="cs"/>
          <w:b/>
          <w:bCs/>
          <w:u w:val="single"/>
          <w:rtl/>
        </w:rPr>
        <w:t>השר גדעון עזרא:</w:t>
      </w:r>
    </w:p>
    <w:p w14:paraId="05DABD1B" w14:textId="77777777" w:rsidR="00000000" w:rsidRDefault="00027501">
      <w:pPr>
        <w:pStyle w:val="a0"/>
        <w:rPr>
          <w:rFonts w:hint="cs"/>
          <w:b/>
          <w:rtl/>
        </w:rPr>
      </w:pPr>
    </w:p>
    <w:p w14:paraId="33956FEE" w14:textId="77777777" w:rsidR="00000000" w:rsidRDefault="00027501">
      <w:pPr>
        <w:pStyle w:val="a0"/>
        <w:ind w:firstLine="720"/>
        <w:rPr>
          <w:rFonts w:hint="cs"/>
          <w:rtl/>
        </w:rPr>
      </w:pPr>
      <w:r>
        <w:rPr>
          <w:rFonts w:hint="cs"/>
          <w:rtl/>
        </w:rPr>
        <w:t xml:space="preserve">חבר הכנסת ליצמן </w:t>
      </w:r>
      <w:r>
        <w:rPr>
          <w:rtl/>
        </w:rPr>
        <w:t>–</w:t>
      </w:r>
      <w:r>
        <w:rPr>
          <w:rFonts w:hint="cs"/>
          <w:rtl/>
        </w:rPr>
        <w:t xml:space="preserve"> האם הידיע</w:t>
      </w:r>
      <w:r>
        <w:rPr>
          <w:rFonts w:hint="cs"/>
          <w:rtl/>
        </w:rPr>
        <w:t>ה נכונה? הידיעה שפורסמה בעיתונות נכונה, והיא התפרסמה בעקבות פניית תושבי השכונה למשרד לאיכות הסביבה ולעיתון.</w:t>
      </w:r>
    </w:p>
    <w:p w14:paraId="06F3BD01" w14:textId="77777777" w:rsidR="00000000" w:rsidRDefault="00027501">
      <w:pPr>
        <w:pStyle w:val="a0"/>
        <w:rPr>
          <w:rFonts w:hint="cs"/>
          <w:rtl/>
        </w:rPr>
      </w:pPr>
    </w:p>
    <w:p w14:paraId="4FA6840A" w14:textId="77777777" w:rsidR="00000000" w:rsidRDefault="00027501">
      <w:pPr>
        <w:pStyle w:val="a0"/>
        <w:ind w:firstLine="720"/>
        <w:rPr>
          <w:rFonts w:hint="cs"/>
          <w:rtl/>
        </w:rPr>
      </w:pPr>
      <w:r>
        <w:rPr>
          <w:rFonts w:hint="cs"/>
          <w:rtl/>
        </w:rPr>
        <w:t xml:space="preserve">לשאלתך, האם יש מיפוי של כל האנטנות הבלתי-רשמיות שנמצאות ברחבי הארץ, ואם לא </w:t>
      </w:r>
      <w:r>
        <w:rPr>
          <w:rtl/>
        </w:rPr>
        <w:t>–</w:t>
      </w:r>
      <w:r>
        <w:rPr>
          <w:rFonts w:hint="cs"/>
          <w:rtl/>
        </w:rPr>
        <w:t xml:space="preserve"> מדוע: למשרד לאיכות הסביבה יש מיפוי של כל האנטנות בעלות היתר קרינה, לרב</w:t>
      </w:r>
      <w:r>
        <w:rPr>
          <w:rFonts w:hint="cs"/>
          <w:rtl/>
        </w:rPr>
        <w:t xml:space="preserve">ות של אנטנות "נסתרות". המפה מתעדכנת מדי חודש ומפורסמת לציבור דרך אתר האינטרנט של המשרד. עם זאת, למשרד אין מיפוי של אנטנות הפועלות ללא היתר קרינה. </w:t>
      </w:r>
    </w:p>
    <w:p w14:paraId="422441B5" w14:textId="77777777" w:rsidR="00000000" w:rsidRDefault="00027501">
      <w:pPr>
        <w:pStyle w:val="a0"/>
        <w:rPr>
          <w:rFonts w:hint="cs"/>
          <w:rtl/>
        </w:rPr>
      </w:pPr>
    </w:p>
    <w:p w14:paraId="03F9A0F0" w14:textId="77777777" w:rsidR="00000000" w:rsidRDefault="00027501">
      <w:pPr>
        <w:pStyle w:val="a0"/>
        <w:ind w:firstLine="720"/>
        <w:rPr>
          <w:rFonts w:hint="cs"/>
          <w:rtl/>
        </w:rPr>
      </w:pPr>
      <w:r>
        <w:rPr>
          <w:rFonts w:hint="cs"/>
          <w:rtl/>
        </w:rPr>
        <w:t xml:space="preserve">שאלה </w:t>
      </w:r>
      <w:r>
        <w:rPr>
          <w:rtl/>
        </w:rPr>
        <w:t>–</w:t>
      </w:r>
      <w:r>
        <w:rPr>
          <w:rFonts w:hint="cs"/>
          <w:rtl/>
        </w:rPr>
        <w:t xml:space="preserve"> מה יעשה המשרד כדי למגר את התופעה - - -</w:t>
      </w:r>
    </w:p>
    <w:p w14:paraId="1A9FC50C" w14:textId="77777777" w:rsidR="00000000" w:rsidRDefault="00027501">
      <w:pPr>
        <w:pStyle w:val="a0"/>
        <w:ind w:firstLine="720"/>
        <w:rPr>
          <w:rFonts w:hint="cs"/>
          <w:rtl/>
        </w:rPr>
      </w:pPr>
    </w:p>
    <w:p w14:paraId="7E571720" w14:textId="77777777" w:rsidR="00000000" w:rsidRDefault="00027501">
      <w:pPr>
        <w:pStyle w:val="af0"/>
        <w:rPr>
          <w:rtl/>
        </w:rPr>
      </w:pPr>
      <w:r>
        <w:rPr>
          <w:rFonts w:hint="eastAsia"/>
          <w:rtl/>
        </w:rPr>
        <w:t>אלי</w:t>
      </w:r>
      <w:r>
        <w:rPr>
          <w:rtl/>
        </w:rPr>
        <w:t xml:space="preserve"> בן-מנחם (העבודה-מימד):</w:t>
      </w:r>
    </w:p>
    <w:p w14:paraId="6E1F288C" w14:textId="77777777" w:rsidR="00000000" w:rsidRDefault="00027501">
      <w:pPr>
        <w:pStyle w:val="a0"/>
        <w:rPr>
          <w:rFonts w:hint="cs"/>
          <w:rtl/>
        </w:rPr>
      </w:pPr>
    </w:p>
    <w:p w14:paraId="3C6381DD" w14:textId="77777777" w:rsidR="00000000" w:rsidRDefault="00027501">
      <w:pPr>
        <w:pStyle w:val="a0"/>
        <w:rPr>
          <w:rFonts w:hint="cs"/>
          <w:rtl/>
        </w:rPr>
      </w:pPr>
      <w:r>
        <w:rPr>
          <w:rFonts w:hint="cs"/>
          <w:rtl/>
        </w:rPr>
        <w:t>אדוני השר, אתה לא חייב לקרוא את ה</w:t>
      </w:r>
      <w:r>
        <w:rPr>
          <w:rFonts w:hint="cs"/>
          <w:rtl/>
        </w:rPr>
        <w:t xml:space="preserve">שאלות. את השאלות יודעים כולם. רק תשובות. </w:t>
      </w:r>
    </w:p>
    <w:p w14:paraId="5079D0A1" w14:textId="77777777" w:rsidR="00000000" w:rsidRDefault="00027501">
      <w:pPr>
        <w:pStyle w:val="a0"/>
        <w:rPr>
          <w:rFonts w:hint="cs"/>
          <w:rtl/>
        </w:rPr>
      </w:pPr>
    </w:p>
    <w:p w14:paraId="6C45860E" w14:textId="77777777" w:rsidR="00000000" w:rsidRDefault="00027501">
      <w:pPr>
        <w:pStyle w:val="-"/>
        <w:rPr>
          <w:rtl/>
        </w:rPr>
      </w:pPr>
      <w:bookmarkStart w:id="824" w:name="FS000000474T21_01_2004_21_08_15C"/>
      <w:bookmarkEnd w:id="824"/>
      <w:r>
        <w:rPr>
          <w:rtl/>
        </w:rPr>
        <w:t>השר גדעון עזרא:</w:t>
      </w:r>
    </w:p>
    <w:p w14:paraId="4234B18F" w14:textId="77777777" w:rsidR="00000000" w:rsidRDefault="00027501">
      <w:pPr>
        <w:pStyle w:val="a0"/>
        <w:rPr>
          <w:rtl/>
        </w:rPr>
      </w:pPr>
    </w:p>
    <w:p w14:paraId="7A8C9921" w14:textId="77777777" w:rsidR="00000000" w:rsidRDefault="00027501">
      <w:pPr>
        <w:pStyle w:val="a0"/>
        <w:rPr>
          <w:rFonts w:hint="cs"/>
          <w:rtl/>
        </w:rPr>
      </w:pPr>
      <w:r>
        <w:rPr>
          <w:rFonts w:hint="cs"/>
          <w:rtl/>
        </w:rPr>
        <w:t xml:space="preserve">מה קרה? השרה דאגה בצורה כל כך מסודרת להעביר את הדברים. תכבד את עבודתה. </w:t>
      </w:r>
    </w:p>
    <w:p w14:paraId="7EDB938D" w14:textId="77777777" w:rsidR="00000000" w:rsidRDefault="00027501">
      <w:pPr>
        <w:pStyle w:val="a0"/>
        <w:rPr>
          <w:rFonts w:hint="cs"/>
          <w:rtl/>
        </w:rPr>
      </w:pPr>
    </w:p>
    <w:p w14:paraId="48B87F22" w14:textId="77777777" w:rsidR="00000000" w:rsidRDefault="00027501">
      <w:pPr>
        <w:pStyle w:val="a0"/>
        <w:rPr>
          <w:rFonts w:hint="cs"/>
          <w:rtl/>
        </w:rPr>
      </w:pPr>
      <w:r>
        <w:rPr>
          <w:rFonts w:hint="cs"/>
          <w:rtl/>
        </w:rPr>
        <w:t>מה יעשה משרדך כדי למגר את התופעה? - בימים אלו העביר המשרד לוועדת השרים לענייני חקיקה את הצעת חוק הקרינה הבלתי-מייננת, שמתוק</w:t>
      </w:r>
      <w:r>
        <w:rPr>
          <w:rFonts w:hint="cs"/>
          <w:rtl/>
        </w:rPr>
        <w:t>פה יהיו למשרד סמכויות לטיפול בתופעה של אנטנות הפועלות ללא היתר קרינה. אני תקווה כי החוק יאושר במהירות על-ידי הכנסת.</w:t>
      </w:r>
    </w:p>
    <w:p w14:paraId="68F21F61" w14:textId="77777777" w:rsidR="00000000" w:rsidRDefault="00027501">
      <w:pPr>
        <w:pStyle w:val="a0"/>
        <w:rPr>
          <w:rFonts w:hint="cs"/>
          <w:rtl/>
        </w:rPr>
      </w:pPr>
    </w:p>
    <w:p w14:paraId="2BAAB8E3" w14:textId="77777777" w:rsidR="00000000" w:rsidRDefault="00027501">
      <w:pPr>
        <w:pStyle w:val="a1"/>
        <w:jc w:val="center"/>
        <w:rPr>
          <w:rtl/>
        </w:rPr>
      </w:pPr>
      <w:bookmarkStart w:id="825" w:name="CQ18082FI0018082T21_01_2004_20_32_20"/>
      <w:bookmarkStart w:id="826" w:name="_Toc90038144"/>
      <w:bookmarkEnd w:id="825"/>
      <w:r>
        <w:rPr>
          <w:rtl/>
        </w:rPr>
        <w:t xml:space="preserve">836. </w:t>
      </w:r>
      <w:r>
        <w:rPr>
          <w:rFonts w:hint="cs"/>
          <w:rtl/>
        </w:rPr>
        <w:t xml:space="preserve">טענה בדבר </w:t>
      </w:r>
      <w:r>
        <w:rPr>
          <w:rtl/>
        </w:rPr>
        <w:t>הטמנת פסולת רעילה ברמת-הגולן</w:t>
      </w:r>
      <w:bookmarkEnd w:id="826"/>
    </w:p>
    <w:p w14:paraId="4F839E7A" w14:textId="77777777" w:rsidR="00000000" w:rsidRDefault="00027501">
      <w:pPr>
        <w:pStyle w:val="a0"/>
        <w:rPr>
          <w:rtl/>
        </w:rPr>
      </w:pPr>
    </w:p>
    <w:p w14:paraId="07638923" w14:textId="77777777" w:rsidR="00000000" w:rsidRDefault="00027501">
      <w:pPr>
        <w:pStyle w:val="a0"/>
        <w:ind w:firstLine="0"/>
        <w:rPr>
          <w:bCs/>
          <w:u w:val="single"/>
        </w:rPr>
      </w:pPr>
      <w:bookmarkStart w:id="827" w:name="ESQ18082"/>
      <w:bookmarkEnd w:id="827"/>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1090BCE3" w14:textId="77777777" w:rsidR="00000000" w:rsidRDefault="00027501">
      <w:pPr>
        <w:pStyle w:val="a0"/>
        <w:ind w:firstLine="720"/>
        <w:rPr>
          <w:rFonts w:hint="cs"/>
          <w:rtl/>
        </w:rPr>
      </w:pPr>
      <w:r>
        <w:rPr>
          <w:rtl/>
        </w:rPr>
        <w:t>ביום ט"ו בכסל</w:t>
      </w:r>
      <w:r>
        <w:rPr>
          <w:rFonts w:hint="cs"/>
          <w:rtl/>
        </w:rPr>
        <w:t>י</w:t>
      </w:r>
      <w:r>
        <w:rPr>
          <w:rtl/>
        </w:rPr>
        <w:t>ו התשס"ד (10 בדצמבר 2003):</w:t>
      </w:r>
    </w:p>
    <w:p w14:paraId="1BAB1AA5" w14:textId="77777777" w:rsidR="00000000" w:rsidRDefault="00027501">
      <w:pPr>
        <w:pStyle w:val="a0"/>
        <w:rPr>
          <w:rtl/>
        </w:rPr>
      </w:pPr>
    </w:p>
    <w:p w14:paraId="0E29FF0A" w14:textId="77777777" w:rsidR="00000000" w:rsidRDefault="00027501">
      <w:pPr>
        <w:pStyle w:val="a0"/>
        <w:ind w:firstLine="720"/>
      </w:pPr>
      <w:r>
        <w:rPr>
          <w:rtl/>
        </w:rPr>
        <w:t>תושבי</w:t>
      </w:r>
      <w:r>
        <w:rPr>
          <w:rtl/>
        </w:rPr>
        <w:t xml:space="preserve"> רמת</w:t>
      </w:r>
      <w:r>
        <w:rPr>
          <w:rFonts w:hint="cs"/>
          <w:rtl/>
        </w:rPr>
        <w:t>-</w:t>
      </w:r>
      <w:r>
        <w:rPr>
          <w:rtl/>
        </w:rPr>
        <w:t xml:space="preserve">הגולן </w:t>
      </w:r>
      <w:r>
        <w:rPr>
          <w:rFonts w:hint="cs"/>
          <w:rtl/>
        </w:rPr>
        <w:t>טוענים</w:t>
      </w:r>
      <w:r>
        <w:rPr>
          <w:rtl/>
        </w:rPr>
        <w:t xml:space="preserve"> כי המדינה מעבירה פסולת רעילה וטומנת אותה בבור שנחפר באחד האתרים ברמת</w:t>
      </w:r>
      <w:r>
        <w:rPr>
          <w:rFonts w:hint="cs"/>
          <w:rtl/>
        </w:rPr>
        <w:t>-</w:t>
      </w:r>
      <w:r>
        <w:rPr>
          <w:rtl/>
        </w:rPr>
        <w:t>הגולן</w:t>
      </w:r>
      <w:r>
        <w:rPr>
          <w:rFonts w:hint="cs"/>
          <w:rtl/>
        </w:rPr>
        <w:t>; הם מביעים</w:t>
      </w:r>
      <w:r>
        <w:rPr>
          <w:rtl/>
        </w:rPr>
        <w:t xml:space="preserve"> חשש ש</w:t>
      </w:r>
      <w:r>
        <w:rPr>
          <w:rFonts w:hint="cs"/>
          <w:rtl/>
        </w:rPr>
        <w:t xml:space="preserve">זו </w:t>
      </w:r>
      <w:r>
        <w:rPr>
          <w:rtl/>
        </w:rPr>
        <w:t>פסולת גרעינית.</w:t>
      </w:r>
    </w:p>
    <w:p w14:paraId="7C29E6F7" w14:textId="77777777" w:rsidR="00000000" w:rsidRDefault="00027501">
      <w:pPr>
        <w:pStyle w:val="a0"/>
        <w:ind w:firstLine="720"/>
      </w:pPr>
    </w:p>
    <w:p w14:paraId="6E8E84BE" w14:textId="77777777" w:rsidR="00000000" w:rsidRDefault="00027501">
      <w:pPr>
        <w:pStyle w:val="a0"/>
        <w:ind w:firstLine="720"/>
        <w:rPr>
          <w:rFonts w:hint="cs"/>
          <w:rtl/>
        </w:rPr>
      </w:pPr>
      <w:r>
        <w:rPr>
          <w:rFonts w:hint="cs"/>
          <w:rtl/>
        </w:rPr>
        <w:t>רצוני לשאול</w:t>
      </w:r>
      <w:r>
        <w:rPr>
          <w:rtl/>
        </w:rPr>
        <w:t>:</w:t>
      </w:r>
    </w:p>
    <w:p w14:paraId="6C876654" w14:textId="77777777" w:rsidR="00000000" w:rsidRDefault="00027501">
      <w:pPr>
        <w:pStyle w:val="a0"/>
        <w:ind w:firstLine="720"/>
        <w:rPr>
          <w:rFonts w:hint="cs"/>
        </w:rPr>
      </w:pPr>
    </w:p>
    <w:p w14:paraId="216DA7B8" w14:textId="77777777" w:rsidR="00000000" w:rsidRDefault="00027501">
      <w:pPr>
        <w:pStyle w:val="a0"/>
        <w:ind w:firstLine="720"/>
        <w:rPr>
          <w:rFonts w:hint="cs"/>
        </w:rPr>
      </w:pPr>
      <w:r>
        <w:rPr>
          <w:rFonts w:hint="cs"/>
          <w:rtl/>
        </w:rPr>
        <w:t xml:space="preserve">1. </w:t>
      </w:r>
      <w:r>
        <w:rPr>
          <w:rtl/>
        </w:rPr>
        <w:t xml:space="preserve">האם </w:t>
      </w:r>
      <w:r>
        <w:rPr>
          <w:rFonts w:hint="cs"/>
          <w:rtl/>
        </w:rPr>
        <w:t xml:space="preserve">יש אמת בטענות אלה? </w:t>
      </w:r>
    </w:p>
    <w:p w14:paraId="06C7F36C" w14:textId="77777777" w:rsidR="00000000" w:rsidRDefault="00027501">
      <w:pPr>
        <w:pStyle w:val="a0"/>
        <w:ind w:firstLine="720"/>
        <w:rPr>
          <w:rFonts w:hint="cs"/>
          <w:rtl/>
        </w:rPr>
      </w:pPr>
    </w:p>
    <w:p w14:paraId="3FD224D7" w14:textId="77777777" w:rsidR="00000000" w:rsidRDefault="00027501">
      <w:pPr>
        <w:pStyle w:val="a0"/>
        <w:ind w:firstLine="720"/>
        <w:rPr>
          <w:rFonts w:hint="cs"/>
        </w:rPr>
      </w:pPr>
      <w:r>
        <w:rPr>
          <w:rFonts w:hint="cs"/>
          <w:rtl/>
        </w:rPr>
        <w:t xml:space="preserve">2. אם כן </w:t>
      </w:r>
      <w:r>
        <w:rPr>
          <w:rtl/>
        </w:rPr>
        <w:t>–</w:t>
      </w:r>
      <w:r>
        <w:rPr>
          <w:rFonts w:hint="cs"/>
          <w:rtl/>
        </w:rPr>
        <w:t xml:space="preserve"> </w:t>
      </w:r>
      <w:r>
        <w:rPr>
          <w:rtl/>
        </w:rPr>
        <w:t>לאיז</w:t>
      </w:r>
      <w:r>
        <w:rPr>
          <w:rFonts w:hint="cs"/>
          <w:rtl/>
        </w:rPr>
        <w:t>ו</w:t>
      </w:r>
      <w:r>
        <w:rPr>
          <w:rtl/>
        </w:rPr>
        <w:t xml:space="preserve"> מטרה משמש האתר?</w:t>
      </w:r>
    </w:p>
    <w:p w14:paraId="7BDC2531" w14:textId="77777777" w:rsidR="00000000" w:rsidRDefault="00027501">
      <w:pPr>
        <w:pStyle w:val="a0"/>
        <w:ind w:firstLine="720"/>
        <w:rPr>
          <w:rFonts w:hint="cs"/>
        </w:rPr>
      </w:pPr>
    </w:p>
    <w:p w14:paraId="478BC7E1" w14:textId="77777777" w:rsidR="00000000" w:rsidRDefault="00027501">
      <w:pPr>
        <w:pStyle w:val="a0"/>
        <w:ind w:firstLine="720"/>
        <w:rPr>
          <w:rFonts w:hint="cs"/>
        </w:rPr>
      </w:pPr>
      <w:r>
        <w:rPr>
          <w:rFonts w:hint="cs"/>
          <w:rtl/>
        </w:rPr>
        <w:t>3. מה הוא סוג הפסולת שנטמנת באתר?</w:t>
      </w:r>
    </w:p>
    <w:p w14:paraId="587FDEF9" w14:textId="77777777" w:rsidR="00000000" w:rsidRDefault="00027501">
      <w:pPr>
        <w:pStyle w:val="a0"/>
        <w:ind w:firstLine="720"/>
        <w:rPr>
          <w:rFonts w:hint="cs"/>
        </w:rPr>
      </w:pPr>
    </w:p>
    <w:p w14:paraId="3C99E74D" w14:textId="77777777" w:rsidR="00000000" w:rsidRDefault="00027501">
      <w:pPr>
        <w:pStyle w:val="a0"/>
        <w:ind w:firstLine="720"/>
        <w:rPr>
          <w:rFonts w:hint="cs"/>
          <w:rtl/>
        </w:rPr>
      </w:pPr>
      <w:r>
        <w:rPr>
          <w:rFonts w:hint="cs"/>
          <w:rtl/>
        </w:rPr>
        <w:t>4. האם הדבר מהווה</w:t>
      </w:r>
      <w:r>
        <w:rPr>
          <w:rFonts w:hint="cs"/>
          <w:rtl/>
        </w:rPr>
        <w:t xml:space="preserve"> סכנה בריאותית לתושבי האזור?</w:t>
      </w:r>
    </w:p>
    <w:p w14:paraId="774B3D93" w14:textId="77777777" w:rsidR="00000000" w:rsidRDefault="00027501">
      <w:pPr>
        <w:pStyle w:val="a0"/>
        <w:ind w:firstLine="720"/>
        <w:rPr>
          <w:rFonts w:hint="cs"/>
        </w:rPr>
      </w:pPr>
    </w:p>
    <w:p w14:paraId="1C8630FB" w14:textId="77777777" w:rsidR="00000000" w:rsidRDefault="00027501">
      <w:pPr>
        <w:pStyle w:val="a0"/>
        <w:ind w:firstLine="0"/>
        <w:rPr>
          <w:rFonts w:hint="cs"/>
          <w:b/>
          <w:bCs/>
          <w:u w:val="single"/>
          <w:rtl/>
        </w:rPr>
      </w:pPr>
      <w:r>
        <w:rPr>
          <w:rFonts w:hint="cs"/>
          <w:b/>
          <w:bCs/>
          <w:u w:val="single"/>
          <w:rtl/>
        </w:rPr>
        <w:t>תשובת השר גדעון עזרא:</w:t>
      </w:r>
    </w:p>
    <w:p w14:paraId="6311DB55" w14:textId="77777777" w:rsidR="00000000" w:rsidRDefault="00027501">
      <w:pPr>
        <w:pStyle w:val="a0"/>
        <w:ind w:firstLine="0"/>
        <w:rPr>
          <w:rFonts w:hint="cs"/>
          <w:b/>
          <w:rtl/>
        </w:rPr>
      </w:pPr>
      <w:r>
        <w:rPr>
          <w:rFonts w:hint="cs"/>
          <w:b/>
          <w:rtl/>
        </w:rPr>
        <w:t>(לא נקראה, נמסרה לפרוטוקול)</w:t>
      </w:r>
    </w:p>
    <w:p w14:paraId="3F183707" w14:textId="77777777" w:rsidR="00000000" w:rsidRDefault="00027501">
      <w:pPr>
        <w:pStyle w:val="a0"/>
        <w:rPr>
          <w:b/>
          <w:rtl/>
        </w:rPr>
      </w:pPr>
    </w:p>
    <w:p w14:paraId="1F03D7A5" w14:textId="77777777" w:rsidR="00000000" w:rsidRDefault="00027501">
      <w:pPr>
        <w:pStyle w:val="a0"/>
        <w:ind w:firstLine="720"/>
        <w:rPr>
          <w:rFonts w:hint="cs"/>
          <w:rtl/>
        </w:rPr>
      </w:pPr>
      <w:r>
        <w:rPr>
          <w:rFonts w:hint="cs"/>
          <w:rtl/>
        </w:rPr>
        <w:t>1-4. על-פי כל המידע שבידי המשרד לאיכות הסביבה, אין בתחום רמת-הגולן כל אתר המשמש להטמנה של פסולת רעילה ו/או גרעינית.</w:t>
      </w:r>
    </w:p>
    <w:p w14:paraId="71748F15" w14:textId="77777777" w:rsidR="00000000" w:rsidRDefault="00027501">
      <w:pPr>
        <w:pStyle w:val="a0"/>
        <w:rPr>
          <w:rFonts w:hint="cs"/>
          <w:rtl/>
        </w:rPr>
      </w:pPr>
    </w:p>
    <w:p w14:paraId="1FA21709" w14:textId="77777777" w:rsidR="00000000" w:rsidRDefault="00027501">
      <w:pPr>
        <w:pStyle w:val="a0"/>
        <w:ind w:firstLine="720"/>
        <w:rPr>
          <w:rFonts w:hint="cs"/>
          <w:rtl/>
        </w:rPr>
      </w:pPr>
      <w:r>
        <w:rPr>
          <w:rFonts w:hint="cs"/>
          <w:rtl/>
        </w:rPr>
        <w:t>נשמח לדעת את מקור המידע הזה ופרטים על מיקום האתר המדובר, ע</w:t>
      </w:r>
      <w:r>
        <w:rPr>
          <w:rFonts w:hint="cs"/>
          <w:rtl/>
        </w:rPr>
        <w:t>ל מנת שנוכל לבדוק את הטענה בשטח.</w:t>
      </w:r>
    </w:p>
    <w:p w14:paraId="285A783B" w14:textId="77777777" w:rsidR="00000000" w:rsidRDefault="00027501">
      <w:pPr>
        <w:pStyle w:val="a0"/>
        <w:rPr>
          <w:rFonts w:hint="cs"/>
          <w:rtl/>
        </w:rPr>
      </w:pPr>
    </w:p>
    <w:p w14:paraId="31C33F9C" w14:textId="77777777" w:rsidR="00000000" w:rsidRDefault="00027501">
      <w:pPr>
        <w:pStyle w:val="a0"/>
        <w:rPr>
          <w:rFonts w:hint="cs"/>
        </w:rPr>
      </w:pPr>
    </w:p>
    <w:p w14:paraId="2A6C04C9" w14:textId="77777777" w:rsidR="00000000" w:rsidRDefault="00027501">
      <w:pPr>
        <w:pStyle w:val="a1"/>
        <w:jc w:val="center"/>
        <w:rPr>
          <w:rtl/>
        </w:rPr>
      </w:pPr>
      <w:bookmarkStart w:id="828" w:name="CQ17385FI0017385T21_01_2004_20_32_49"/>
      <w:bookmarkStart w:id="829" w:name="_Toc90038145"/>
      <w:bookmarkEnd w:id="828"/>
      <w:r>
        <w:rPr>
          <w:rtl/>
        </w:rPr>
        <w:t xml:space="preserve">868. זיהום </w:t>
      </w:r>
      <w:r>
        <w:rPr>
          <w:rFonts w:hint="cs"/>
          <w:rtl/>
        </w:rPr>
        <w:t xml:space="preserve">אוויר מכלי רכב </w:t>
      </w:r>
      <w:r>
        <w:rPr>
          <w:rtl/>
        </w:rPr>
        <w:t>בתל-אביב</w:t>
      </w:r>
      <w:bookmarkEnd w:id="829"/>
    </w:p>
    <w:p w14:paraId="0D0066F1" w14:textId="77777777" w:rsidR="00000000" w:rsidRDefault="00027501">
      <w:pPr>
        <w:pStyle w:val="a0"/>
        <w:rPr>
          <w:rtl/>
        </w:rPr>
      </w:pPr>
    </w:p>
    <w:p w14:paraId="6379EFCF" w14:textId="77777777" w:rsidR="00000000" w:rsidRDefault="00027501">
      <w:pPr>
        <w:pStyle w:val="a0"/>
        <w:ind w:firstLine="0"/>
        <w:rPr>
          <w:bCs/>
          <w:u w:val="single"/>
        </w:rPr>
      </w:pPr>
      <w:bookmarkStart w:id="830" w:name="ESQ17385"/>
      <w:bookmarkEnd w:id="830"/>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57F1C43F" w14:textId="77777777" w:rsidR="00000000" w:rsidRDefault="00027501">
      <w:pPr>
        <w:pStyle w:val="a0"/>
        <w:ind w:firstLine="720"/>
      </w:pPr>
      <w:r>
        <w:rPr>
          <w:rtl/>
        </w:rPr>
        <w:t>ביום ט"ו בכסל</w:t>
      </w:r>
      <w:r>
        <w:rPr>
          <w:rFonts w:hint="cs"/>
          <w:rtl/>
        </w:rPr>
        <w:t>י</w:t>
      </w:r>
      <w:r>
        <w:rPr>
          <w:rtl/>
        </w:rPr>
        <w:t>ו התשס"ד (10 בדצמבר 2003):</w:t>
      </w:r>
    </w:p>
    <w:p w14:paraId="71027BE0" w14:textId="77777777" w:rsidR="00000000" w:rsidRDefault="00027501">
      <w:pPr>
        <w:pStyle w:val="a0"/>
        <w:rPr>
          <w:rFonts w:hint="cs"/>
          <w:rtl/>
        </w:rPr>
      </w:pPr>
    </w:p>
    <w:p w14:paraId="07573C29" w14:textId="77777777" w:rsidR="00000000" w:rsidRDefault="00027501">
      <w:pPr>
        <w:pStyle w:val="a0"/>
        <w:rPr>
          <w:rFonts w:hint="cs"/>
        </w:rPr>
      </w:pPr>
    </w:p>
    <w:p w14:paraId="38ABA712" w14:textId="77777777" w:rsidR="00000000" w:rsidRDefault="00027501">
      <w:pPr>
        <w:pStyle w:val="a0"/>
        <w:ind w:firstLine="720"/>
      </w:pPr>
      <w:r>
        <w:rPr>
          <w:rFonts w:hint="cs"/>
          <w:rtl/>
        </w:rPr>
        <w:t>פורסם, כי</w:t>
      </w:r>
      <w:r>
        <w:rPr>
          <w:rtl/>
        </w:rPr>
        <w:t xml:space="preserve"> </w:t>
      </w:r>
      <w:r>
        <w:rPr>
          <w:rFonts w:hint="cs"/>
          <w:rtl/>
        </w:rPr>
        <w:t xml:space="preserve">לפי </w:t>
      </w:r>
      <w:r>
        <w:rPr>
          <w:rtl/>
        </w:rPr>
        <w:t>מחקר שנערך על-ידי משרדי איכות הסביבה בישראל ו</w:t>
      </w:r>
      <w:r>
        <w:rPr>
          <w:rFonts w:hint="cs"/>
          <w:rtl/>
        </w:rPr>
        <w:t>ב</w:t>
      </w:r>
      <w:r>
        <w:rPr>
          <w:rtl/>
        </w:rPr>
        <w:t>ארצות</w:t>
      </w:r>
      <w:r>
        <w:rPr>
          <w:rFonts w:hint="cs"/>
          <w:rtl/>
        </w:rPr>
        <w:t>-</w:t>
      </w:r>
      <w:r>
        <w:rPr>
          <w:rtl/>
        </w:rPr>
        <w:t>הברית, וכן ע</w:t>
      </w:r>
      <w:r>
        <w:rPr>
          <w:rFonts w:hint="cs"/>
          <w:rtl/>
        </w:rPr>
        <w:t>ל-יד</w:t>
      </w:r>
      <w:r>
        <w:rPr>
          <w:rtl/>
        </w:rPr>
        <w:t>י עמותת "אד</w:t>
      </w:r>
      <w:r>
        <w:rPr>
          <w:rtl/>
        </w:rPr>
        <w:t>ם, טבע ודין"</w:t>
      </w:r>
      <w:r>
        <w:rPr>
          <w:rFonts w:hint="cs"/>
          <w:rtl/>
        </w:rPr>
        <w:t>,</w:t>
      </w:r>
      <w:r>
        <w:rPr>
          <w:rtl/>
        </w:rPr>
        <w:t xml:space="preserve"> כ-1</w:t>
      </w:r>
      <w:r>
        <w:rPr>
          <w:rFonts w:hint="cs"/>
          <w:rtl/>
        </w:rPr>
        <w:t>,</w:t>
      </w:r>
      <w:r>
        <w:rPr>
          <w:rtl/>
        </w:rPr>
        <w:t xml:space="preserve">110 איש מתים מדי שנה באזור </w:t>
      </w:r>
      <w:r>
        <w:rPr>
          <w:rFonts w:hint="cs"/>
          <w:rtl/>
        </w:rPr>
        <w:t>תל-אביב</w:t>
      </w:r>
      <w:r>
        <w:rPr>
          <w:rtl/>
        </w:rPr>
        <w:t xml:space="preserve"> מזיהום אוויר.</w:t>
      </w:r>
    </w:p>
    <w:p w14:paraId="2C351D88" w14:textId="77777777" w:rsidR="00000000" w:rsidRDefault="00027501">
      <w:pPr>
        <w:pStyle w:val="a0"/>
        <w:ind w:firstLine="720"/>
      </w:pPr>
    </w:p>
    <w:p w14:paraId="0CBAA288" w14:textId="77777777" w:rsidR="00000000" w:rsidRDefault="00027501">
      <w:pPr>
        <w:pStyle w:val="a0"/>
        <w:ind w:firstLine="720"/>
      </w:pPr>
      <w:r>
        <w:rPr>
          <w:rFonts w:hint="cs"/>
          <w:rtl/>
        </w:rPr>
        <w:t>רצוני לשאול</w:t>
      </w:r>
      <w:r>
        <w:rPr>
          <w:rtl/>
        </w:rPr>
        <w:t>:</w:t>
      </w:r>
    </w:p>
    <w:p w14:paraId="6EF9F0C1" w14:textId="77777777" w:rsidR="00000000" w:rsidRDefault="00027501">
      <w:pPr>
        <w:pStyle w:val="a0"/>
        <w:ind w:firstLine="720"/>
      </w:pPr>
    </w:p>
    <w:p w14:paraId="0596028B" w14:textId="77777777" w:rsidR="00000000" w:rsidRDefault="00027501">
      <w:pPr>
        <w:pStyle w:val="a0"/>
        <w:ind w:firstLine="720"/>
        <w:rPr>
          <w:rFonts w:hint="cs"/>
          <w:rtl/>
        </w:rPr>
      </w:pPr>
      <w:r>
        <w:rPr>
          <w:rFonts w:hint="cs"/>
          <w:rtl/>
        </w:rPr>
        <w:t xml:space="preserve">1. האם משרדך נוקט פעולות מנע בנושא זה, ואם כן </w:t>
      </w:r>
      <w:r>
        <w:rPr>
          <w:rtl/>
        </w:rPr>
        <w:t>–</w:t>
      </w:r>
      <w:r>
        <w:rPr>
          <w:rFonts w:hint="cs"/>
          <w:rtl/>
        </w:rPr>
        <w:t xml:space="preserve"> אילו?</w:t>
      </w:r>
      <w:r>
        <w:rPr>
          <w:rtl/>
        </w:rPr>
        <w:t xml:space="preserve"> </w:t>
      </w:r>
    </w:p>
    <w:p w14:paraId="66EC4DA9" w14:textId="77777777" w:rsidR="00000000" w:rsidRDefault="00027501">
      <w:pPr>
        <w:pStyle w:val="a0"/>
        <w:ind w:firstLine="720"/>
        <w:rPr>
          <w:rFonts w:hint="cs"/>
          <w:rtl/>
        </w:rPr>
      </w:pPr>
    </w:p>
    <w:p w14:paraId="126C2AF5" w14:textId="77777777" w:rsidR="00000000" w:rsidRDefault="00027501">
      <w:pPr>
        <w:pStyle w:val="a0"/>
        <w:ind w:firstLine="720"/>
        <w:rPr>
          <w:rtl/>
        </w:rPr>
      </w:pPr>
      <w:r>
        <w:rPr>
          <w:rFonts w:hint="cs"/>
          <w:rtl/>
        </w:rPr>
        <w:t xml:space="preserve">2. </w:t>
      </w:r>
      <w:r>
        <w:rPr>
          <w:rtl/>
        </w:rPr>
        <w:t>כמה אנשי</w:t>
      </w:r>
      <w:r>
        <w:rPr>
          <w:rFonts w:hint="cs"/>
          <w:rtl/>
        </w:rPr>
        <w:t xml:space="preserve"> המשטרה</w:t>
      </w:r>
      <w:r>
        <w:rPr>
          <w:rtl/>
        </w:rPr>
        <w:t xml:space="preserve"> הירוקה פועלים בשטח</w:t>
      </w:r>
      <w:r>
        <w:rPr>
          <w:rFonts w:hint="cs"/>
          <w:rtl/>
        </w:rPr>
        <w:t>, והאם</w:t>
      </w:r>
      <w:r>
        <w:rPr>
          <w:rtl/>
        </w:rPr>
        <w:t xml:space="preserve"> עבודתם שוטפת וסדירה?</w:t>
      </w:r>
    </w:p>
    <w:p w14:paraId="5AB8B552" w14:textId="77777777" w:rsidR="00000000" w:rsidRDefault="00027501">
      <w:pPr>
        <w:pStyle w:val="a0"/>
        <w:ind w:firstLine="720"/>
        <w:rPr>
          <w:rtl/>
        </w:rPr>
      </w:pPr>
    </w:p>
    <w:p w14:paraId="7B10ED17" w14:textId="77777777" w:rsidR="00000000" w:rsidRDefault="00027501">
      <w:pPr>
        <w:pStyle w:val="a0"/>
        <w:ind w:firstLine="0"/>
        <w:rPr>
          <w:rFonts w:hint="cs"/>
          <w:b/>
          <w:bCs/>
          <w:u w:val="single"/>
          <w:rtl/>
        </w:rPr>
      </w:pPr>
      <w:r>
        <w:rPr>
          <w:rFonts w:hint="cs"/>
          <w:b/>
          <w:bCs/>
          <w:u w:val="single"/>
          <w:rtl/>
        </w:rPr>
        <w:t>השר גדעון עזרא:</w:t>
      </w:r>
    </w:p>
    <w:p w14:paraId="5364978C" w14:textId="77777777" w:rsidR="00000000" w:rsidRDefault="00027501">
      <w:pPr>
        <w:pStyle w:val="a0"/>
        <w:rPr>
          <w:rFonts w:hint="cs"/>
          <w:b/>
          <w:rtl/>
        </w:rPr>
      </w:pPr>
    </w:p>
    <w:p w14:paraId="5516AA01" w14:textId="77777777" w:rsidR="00000000" w:rsidRDefault="00027501">
      <w:pPr>
        <w:pStyle w:val="a0"/>
        <w:ind w:firstLine="720"/>
        <w:rPr>
          <w:rFonts w:hint="cs"/>
          <w:rtl/>
        </w:rPr>
      </w:pPr>
      <w:r>
        <w:rPr>
          <w:rFonts w:hint="cs"/>
          <w:rtl/>
        </w:rPr>
        <w:t>1-2. זיהום האוויר גורם לפגיעה קשה ב</w:t>
      </w:r>
      <w:r>
        <w:rPr>
          <w:rFonts w:hint="cs"/>
          <w:rtl/>
        </w:rPr>
        <w:t>בריאות התושבים, המתבטאת בתחלואה רבה ובתמותה מוקדמת, אשר הוערכה בשנים 1997-1999 בכ-8% מסך התמותה, מעל 1,100 איש. נתון מדאיג נוסף שנמצא הוא, כי כחמישית מהילדים החיים באזורים שנבדקו, אזור תל-אביב ואשדוד, פיתחו סימפטומים נשימתיים שונים כתוצאה מחשיפתם לזיהום הא</w:t>
      </w:r>
      <w:r>
        <w:rPr>
          <w:rFonts w:hint="cs"/>
          <w:rtl/>
        </w:rPr>
        <w:t>וויר. שיעור האשפוזים ממחלות במערכת הנשימה, הקשורות לחשיפה לזיהום אוויר, הוערך ביותר מ-8%.</w:t>
      </w:r>
    </w:p>
    <w:p w14:paraId="6184C187" w14:textId="77777777" w:rsidR="00000000" w:rsidRDefault="00027501">
      <w:pPr>
        <w:pStyle w:val="a0"/>
        <w:rPr>
          <w:rFonts w:hint="cs"/>
          <w:b/>
          <w:bCs/>
          <w:rtl/>
        </w:rPr>
      </w:pPr>
    </w:p>
    <w:p w14:paraId="3D0137BA" w14:textId="77777777" w:rsidR="00000000" w:rsidRDefault="00027501">
      <w:pPr>
        <w:pStyle w:val="a0"/>
        <w:ind w:firstLine="720"/>
        <w:rPr>
          <w:rFonts w:hint="cs"/>
        </w:rPr>
      </w:pPr>
      <w:r>
        <w:rPr>
          <w:rFonts w:hint="cs"/>
          <w:rtl/>
        </w:rPr>
        <w:t>המשרד לאיכות הסביבה פועל להפחתת חשיפת האוכלוסייה לזיהום האוויר מתחבורה בכמה מישורים: ביוזמת המשרד לאיכות הסביבה הוקמה ועדת מנכ"לים הכוללת את משרדי האוצר, התשתיות, הת</w:t>
      </w:r>
      <w:r>
        <w:rPr>
          <w:rFonts w:hint="cs"/>
          <w:rtl/>
        </w:rPr>
        <w:t>חבורה, הבריאות ואיכות הסביבה, אשר דנה בפעולות שיש לנקוט על מנת לצמצם את פליטת זיהום האוויר. בעקבות פעולת הוועדה כבר בוצעו צעדים מספר - ביניהם מעבר לסולר נקי יותר החל מיולי 2003 והפסקת השימוש בבנזין המכיל עופרת והחמרת הדרישות במבחן הרישוי השנתי של רכבי הבנז</w:t>
      </w:r>
      <w:r>
        <w:rPr>
          <w:rFonts w:hint="cs"/>
          <w:rtl/>
        </w:rPr>
        <w:t>ין.</w:t>
      </w:r>
    </w:p>
    <w:p w14:paraId="72C3B2AF" w14:textId="77777777" w:rsidR="00000000" w:rsidRDefault="00027501">
      <w:pPr>
        <w:pStyle w:val="a0"/>
        <w:rPr>
          <w:rFonts w:hint="cs"/>
          <w:rtl/>
        </w:rPr>
      </w:pPr>
    </w:p>
    <w:p w14:paraId="58AAD4CA" w14:textId="77777777" w:rsidR="00000000" w:rsidRDefault="00027501">
      <w:pPr>
        <w:pStyle w:val="a0"/>
        <w:ind w:firstLine="720"/>
        <w:rPr>
          <w:rFonts w:hint="cs"/>
          <w:rtl/>
        </w:rPr>
      </w:pPr>
      <w:r>
        <w:rPr>
          <w:rFonts w:hint="cs"/>
          <w:rtl/>
        </w:rPr>
        <w:t>בנוסף, המליצה הוועדה על שורה של צעדים שמטרתם צמצום הזיהום, לרבות עדכון הדרישות בנוגע לפליטת הזיהום במבחן הרישוי השנתי, הטסט, קביעת לוחות זמנים למעבר לדלק נקי יותר, קביעת תמריצים לשימוש ברכב בלתי מזהם ובתחבורה הציבורית ועוד.</w:t>
      </w:r>
    </w:p>
    <w:p w14:paraId="2CB234E8" w14:textId="77777777" w:rsidR="00000000" w:rsidRDefault="00027501">
      <w:pPr>
        <w:pStyle w:val="a0"/>
        <w:rPr>
          <w:rFonts w:hint="cs"/>
          <w:rtl/>
        </w:rPr>
      </w:pPr>
    </w:p>
    <w:p w14:paraId="4BA474DC" w14:textId="77777777" w:rsidR="00000000" w:rsidRDefault="00027501">
      <w:pPr>
        <w:pStyle w:val="a0"/>
        <w:ind w:firstLine="720"/>
        <w:rPr>
          <w:rFonts w:hint="cs"/>
        </w:rPr>
      </w:pPr>
      <w:r>
        <w:rPr>
          <w:rFonts w:hint="cs"/>
          <w:rtl/>
        </w:rPr>
        <w:t>המשרד לאיכות הסביבה פרסם צ</w:t>
      </w:r>
      <w:r>
        <w:rPr>
          <w:rFonts w:hint="cs"/>
          <w:rtl/>
        </w:rPr>
        <w:t xml:space="preserve">ווים אישיים לחברות אוטובוסים עירוניות, ובהן מחויבות החברות לנקוט צעדים לצמצום הזיהום הנפלט מצי האוטובוסים שהן מפעילות. הצעדים שנדרשו כללו: מעבר לדלק נקי יותר, עמידה ביעדי הפחתה של הזיהום - 50% מכמות החלקיקים, 35% מכמות הפחמימנים ו-25% מכמות תחמוצות החנקן, </w:t>
      </w:r>
      <w:r>
        <w:rPr>
          <w:rFonts w:hint="cs"/>
          <w:rtl/>
        </w:rPr>
        <w:t>בדיקה של רמת העשן כמה פעמים בשנה ועוד.</w:t>
      </w:r>
    </w:p>
    <w:p w14:paraId="7F23E7D2" w14:textId="77777777" w:rsidR="00000000" w:rsidRDefault="00027501">
      <w:pPr>
        <w:pStyle w:val="a0"/>
        <w:rPr>
          <w:rFonts w:hint="cs"/>
          <w:rtl/>
        </w:rPr>
      </w:pPr>
    </w:p>
    <w:p w14:paraId="1F816392" w14:textId="77777777" w:rsidR="00000000" w:rsidRDefault="00027501">
      <w:pPr>
        <w:pStyle w:val="a0"/>
        <w:ind w:firstLine="720"/>
        <w:rPr>
          <w:rFonts w:hint="cs"/>
        </w:rPr>
      </w:pPr>
      <w:r>
        <w:rPr>
          <w:rFonts w:hint="cs"/>
          <w:rtl/>
        </w:rPr>
        <w:t>פותח מודל חיזוי לאזור גוש-דן, המאפשר למשרד להתריע בפני האוכלוסייה על אירועי זיהום אוויר חריגים. לאחרונה החל פיתוח של מודל מתקדם יותר, אשר יאפשר חיזוי רמת זיהום האוויר בכל אזורי הארץ.</w:t>
      </w:r>
    </w:p>
    <w:p w14:paraId="41D58A51" w14:textId="77777777" w:rsidR="00000000" w:rsidRDefault="00027501">
      <w:pPr>
        <w:pStyle w:val="a0"/>
        <w:rPr>
          <w:rFonts w:hint="cs"/>
          <w:rtl/>
        </w:rPr>
      </w:pPr>
    </w:p>
    <w:p w14:paraId="38281AB2" w14:textId="77777777" w:rsidR="00000000" w:rsidRDefault="00027501">
      <w:pPr>
        <w:pStyle w:val="a0"/>
        <w:ind w:firstLine="720"/>
        <w:rPr>
          <w:rFonts w:hint="cs"/>
        </w:rPr>
      </w:pPr>
      <w:r>
        <w:rPr>
          <w:rFonts w:hint="cs"/>
          <w:rtl/>
        </w:rPr>
        <w:t>המשרד לאיכות הסביבה מימן כמה מחק</w:t>
      </w:r>
      <w:r>
        <w:rPr>
          <w:rFonts w:hint="cs"/>
          <w:rtl/>
        </w:rPr>
        <w:t>רים לבדיקת יעילותם של אמצעי הפחתת זיהום מאוטובוסים. לפי מחקרים אלו, ניתן לעשות שימוש באמצעים שנבדקו בתנאי ההפעלה בארץ תוך הפחתה משמעותית של הזיהום.</w:t>
      </w:r>
    </w:p>
    <w:p w14:paraId="7594ED43" w14:textId="77777777" w:rsidR="00000000" w:rsidRDefault="00027501">
      <w:pPr>
        <w:pStyle w:val="a0"/>
        <w:rPr>
          <w:b/>
          <w:bCs/>
          <w:rtl/>
        </w:rPr>
      </w:pPr>
    </w:p>
    <w:p w14:paraId="6D5F11EE" w14:textId="77777777" w:rsidR="00000000" w:rsidRDefault="00027501">
      <w:pPr>
        <w:pStyle w:val="a0"/>
        <w:ind w:firstLine="720"/>
        <w:rPr>
          <w:rFonts w:hint="cs"/>
          <w:rtl/>
        </w:rPr>
      </w:pPr>
      <w:r>
        <w:rPr>
          <w:rFonts w:hint="cs"/>
          <w:rtl/>
        </w:rPr>
        <w:t>המשרד תגבר את האכיפה כנגד כלי רכב הפולטים זיהום מעבר למותר. כיום מפעיל המשרד שתי ניידות אכיפה בכל הארץ וניי</w:t>
      </w:r>
      <w:r>
        <w:rPr>
          <w:rFonts w:hint="cs"/>
          <w:rtl/>
        </w:rPr>
        <w:t xml:space="preserve">דת נוספת, המשותפת לכמה רשויות מקומיות באזור גוש-דן. בשנה הקרובה תותקן ניידת נוספת.  </w:t>
      </w:r>
    </w:p>
    <w:p w14:paraId="733FDB8F" w14:textId="77777777" w:rsidR="00000000" w:rsidRDefault="00027501">
      <w:pPr>
        <w:pStyle w:val="a0"/>
        <w:ind w:firstLine="720"/>
        <w:rPr>
          <w:rFonts w:hint="cs"/>
        </w:rPr>
      </w:pPr>
    </w:p>
    <w:p w14:paraId="73D6DFC7" w14:textId="77777777" w:rsidR="00000000" w:rsidRDefault="00027501">
      <w:pPr>
        <w:pStyle w:val="a2"/>
        <w:rPr>
          <w:rtl/>
        </w:rPr>
      </w:pPr>
    </w:p>
    <w:p w14:paraId="1553C59D" w14:textId="77777777" w:rsidR="00000000" w:rsidRDefault="00027501">
      <w:pPr>
        <w:pStyle w:val="a2"/>
        <w:rPr>
          <w:rFonts w:hint="cs"/>
          <w:rtl/>
        </w:rPr>
      </w:pPr>
      <w:bookmarkStart w:id="831" w:name="CS21171FI0021171T21_01_2004_20_33_39"/>
      <w:bookmarkStart w:id="832" w:name="_Toc90038146"/>
      <w:bookmarkEnd w:id="831"/>
      <w:r>
        <w:rPr>
          <w:rtl/>
        </w:rPr>
        <w:t>הצע</w:t>
      </w:r>
      <w:r>
        <w:rPr>
          <w:rFonts w:hint="cs"/>
          <w:rtl/>
        </w:rPr>
        <w:t>ות</w:t>
      </w:r>
      <w:r>
        <w:rPr>
          <w:rtl/>
        </w:rPr>
        <w:t xml:space="preserve"> לסדר-היום</w:t>
      </w:r>
      <w:bookmarkEnd w:id="832"/>
    </w:p>
    <w:p w14:paraId="49D0D64D" w14:textId="77777777" w:rsidR="00000000" w:rsidRDefault="00027501">
      <w:pPr>
        <w:pStyle w:val="a2"/>
        <w:rPr>
          <w:rtl/>
        </w:rPr>
      </w:pPr>
      <w:r>
        <w:rPr>
          <w:rtl/>
        </w:rPr>
        <w:t xml:space="preserve"> </w:t>
      </w:r>
      <w:bookmarkStart w:id="833" w:name="_Toc90038147"/>
      <w:r>
        <w:rPr>
          <w:rtl/>
        </w:rPr>
        <w:t>בקשתו של רוצח ראש הממשלה להינשא</w:t>
      </w:r>
      <w:bookmarkEnd w:id="833"/>
    </w:p>
    <w:p w14:paraId="6BBA1FA3" w14:textId="77777777" w:rsidR="00000000" w:rsidRDefault="00027501">
      <w:pPr>
        <w:pStyle w:val="-0"/>
        <w:rPr>
          <w:rFonts w:hint="cs"/>
          <w:rtl/>
        </w:rPr>
      </w:pPr>
    </w:p>
    <w:p w14:paraId="5E5C9DFC" w14:textId="77777777" w:rsidR="00000000" w:rsidRDefault="00027501">
      <w:pPr>
        <w:pStyle w:val="af1"/>
        <w:rPr>
          <w:rFonts w:hint="cs"/>
          <w:rtl/>
        </w:rPr>
      </w:pPr>
      <w:r>
        <w:rPr>
          <w:rtl/>
        </w:rPr>
        <w:t>היו"ר</w:t>
      </w:r>
      <w:r>
        <w:rPr>
          <w:rFonts w:hint="cs"/>
          <w:rtl/>
        </w:rPr>
        <w:t xml:space="preserve"> מיכאל נודלמן:</w:t>
      </w:r>
    </w:p>
    <w:p w14:paraId="2225AA6F" w14:textId="77777777" w:rsidR="00000000" w:rsidRDefault="00027501">
      <w:pPr>
        <w:pStyle w:val="a0"/>
        <w:ind w:firstLine="0"/>
        <w:rPr>
          <w:rFonts w:hint="cs"/>
          <w:rtl/>
        </w:rPr>
      </w:pPr>
    </w:p>
    <w:p w14:paraId="1A082EA8" w14:textId="77777777" w:rsidR="00000000" w:rsidRDefault="00027501">
      <w:pPr>
        <w:pStyle w:val="a0"/>
        <w:ind w:firstLine="0"/>
        <w:rPr>
          <w:rFonts w:hint="cs"/>
          <w:rtl/>
        </w:rPr>
      </w:pPr>
      <w:r>
        <w:rPr>
          <w:rFonts w:hint="cs"/>
          <w:rtl/>
        </w:rPr>
        <w:tab/>
        <w:t>חברי הכנסת, אנו עוברים לנושא הבא: בקשתו של רוצח ראש הממשלה להינשא - הצעות לסדר-היום מס' 2406, 242</w:t>
      </w:r>
      <w:r>
        <w:rPr>
          <w:rFonts w:hint="cs"/>
          <w:rtl/>
        </w:rPr>
        <w:t>1, 2422 ו-2427. ראשון המציעים, חבר הכנסת אלי בן-מנחם, בבקשה.</w:t>
      </w:r>
    </w:p>
    <w:p w14:paraId="46F29DB3" w14:textId="77777777" w:rsidR="00000000" w:rsidRDefault="00027501">
      <w:pPr>
        <w:pStyle w:val="a0"/>
        <w:ind w:firstLine="0"/>
        <w:rPr>
          <w:rFonts w:hint="cs"/>
          <w:rtl/>
        </w:rPr>
      </w:pPr>
    </w:p>
    <w:p w14:paraId="6498BE7B" w14:textId="77777777" w:rsidR="00000000" w:rsidRDefault="00027501">
      <w:pPr>
        <w:pStyle w:val="a"/>
        <w:rPr>
          <w:rtl/>
        </w:rPr>
      </w:pPr>
      <w:bookmarkStart w:id="834" w:name="FS000000437T21_01_2004_20_34_52"/>
      <w:bookmarkStart w:id="835" w:name="_Toc90038148"/>
      <w:bookmarkEnd w:id="834"/>
      <w:r>
        <w:rPr>
          <w:rFonts w:hint="eastAsia"/>
          <w:rtl/>
        </w:rPr>
        <w:t>אלי</w:t>
      </w:r>
      <w:r>
        <w:rPr>
          <w:rtl/>
        </w:rPr>
        <w:t xml:space="preserve"> בן-מנחם (העבודה-מימד):</w:t>
      </w:r>
      <w:bookmarkEnd w:id="835"/>
    </w:p>
    <w:p w14:paraId="52D06872" w14:textId="77777777" w:rsidR="00000000" w:rsidRDefault="00027501">
      <w:pPr>
        <w:pStyle w:val="a0"/>
        <w:rPr>
          <w:rFonts w:hint="cs"/>
          <w:rtl/>
        </w:rPr>
      </w:pPr>
    </w:p>
    <w:p w14:paraId="2043CF9B" w14:textId="77777777" w:rsidR="00000000" w:rsidRDefault="00027501">
      <w:pPr>
        <w:pStyle w:val="a0"/>
        <w:rPr>
          <w:rFonts w:hint="cs"/>
          <w:rtl/>
        </w:rPr>
      </w:pPr>
      <w:r>
        <w:rPr>
          <w:rFonts w:hint="cs"/>
          <w:rtl/>
        </w:rPr>
        <w:t xml:space="preserve">אדוני היושב-ראש, חברי הכנסת, אדוני השר, אני רוצה לקרוא לכם את דבר החרם שהוטל לפני יותר מ-700 שנה על מתנגדי הרמב"ם וספרו "מורה הנבוכים" - חרם, שהאמור בו מחייב גם היום </w:t>
      </w:r>
      <w:r>
        <w:rPr>
          <w:rFonts w:hint="cs"/>
          <w:rtl/>
        </w:rPr>
        <w:t>כל אחד מאתנו; חרם שיש להחילו גם על אותה אשה משוקצת, אשה שנטשה את בעלה רק כדי להתחתן עם הרוצח בן-העוולה.</w:t>
      </w:r>
    </w:p>
    <w:p w14:paraId="64804041" w14:textId="77777777" w:rsidR="00000000" w:rsidRDefault="00027501">
      <w:pPr>
        <w:pStyle w:val="a0"/>
        <w:rPr>
          <w:rFonts w:hint="cs"/>
          <w:rtl/>
        </w:rPr>
      </w:pPr>
    </w:p>
    <w:p w14:paraId="272DDA60" w14:textId="77777777" w:rsidR="00000000" w:rsidRDefault="00027501">
      <w:pPr>
        <w:pStyle w:val="a0"/>
        <w:rPr>
          <w:rFonts w:hint="cs"/>
          <w:rtl/>
        </w:rPr>
      </w:pPr>
      <w:r>
        <w:rPr>
          <w:rFonts w:hint="cs"/>
          <w:rtl/>
        </w:rPr>
        <w:t>חברי הכנסת, אני מצטט: "והרי הם מנודים בשמם ובכינוייהם וכל עוזריהם וסומכיהם. ארורים יהיו לאלוהי ישראל ומקוללים ומוחרמים מפי הגבורה בחרם בית-דין העליון ו</w:t>
      </w:r>
      <w:r>
        <w:rPr>
          <w:rFonts w:hint="cs"/>
          <w:rtl/>
        </w:rPr>
        <w:t>בחרם בית-דין התחתון. ארורים יהיו בעיר וארורים בשדה, בבואם ובצאתם, בשבתם ובהולכם, בשכבם ובקומם. אור יחשך באוהליהם, ברעתם יידחו ומספר החיים יימחו. והפלא ה' מכותם ואת מכות זרעם, זכרם יאבד מני ארץ ולא שם להם על-פני חוץ. לא יאבה ה' סלוח להם, כי אז יעשן אף ה' וק</w:t>
      </w:r>
      <w:r>
        <w:rPr>
          <w:rFonts w:hint="cs"/>
          <w:rtl/>
        </w:rPr>
        <w:t>נאתו בהם, ורבצה בהם כל הכתוב בספר התורה - -</w:t>
      </w:r>
    </w:p>
    <w:p w14:paraId="251F69C5" w14:textId="77777777" w:rsidR="00000000" w:rsidRDefault="00027501">
      <w:pPr>
        <w:pStyle w:val="a0"/>
        <w:ind w:firstLine="0"/>
        <w:rPr>
          <w:rFonts w:hint="cs"/>
          <w:rtl/>
        </w:rPr>
      </w:pPr>
    </w:p>
    <w:p w14:paraId="41297CB0" w14:textId="77777777" w:rsidR="00000000" w:rsidRDefault="00027501">
      <w:pPr>
        <w:pStyle w:val="af0"/>
        <w:rPr>
          <w:rtl/>
        </w:rPr>
      </w:pPr>
      <w:r>
        <w:rPr>
          <w:rFonts w:hint="eastAsia"/>
          <w:rtl/>
        </w:rPr>
        <w:t>מיכאל</w:t>
      </w:r>
      <w:r>
        <w:rPr>
          <w:rtl/>
        </w:rPr>
        <w:t xml:space="preserve"> רצון (הליכוד):</w:t>
      </w:r>
    </w:p>
    <w:p w14:paraId="6FA148C5" w14:textId="77777777" w:rsidR="00000000" w:rsidRDefault="00027501">
      <w:pPr>
        <w:pStyle w:val="a0"/>
        <w:rPr>
          <w:rFonts w:hint="cs"/>
          <w:rtl/>
        </w:rPr>
      </w:pPr>
    </w:p>
    <w:p w14:paraId="1971AFCB" w14:textId="77777777" w:rsidR="00000000" w:rsidRDefault="00027501">
      <w:pPr>
        <w:pStyle w:val="a0"/>
        <w:rPr>
          <w:rFonts w:hint="cs"/>
          <w:rtl/>
        </w:rPr>
      </w:pPr>
      <w:r>
        <w:rPr>
          <w:rFonts w:hint="cs"/>
          <w:rtl/>
        </w:rPr>
        <w:t xml:space="preserve">שים כיפה. </w:t>
      </w:r>
    </w:p>
    <w:p w14:paraId="3971CCE6" w14:textId="77777777" w:rsidR="00000000" w:rsidRDefault="00027501">
      <w:pPr>
        <w:pStyle w:val="a0"/>
        <w:ind w:firstLine="0"/>
        <w:rPr>
          <w:rFonts w:hint="cs"/>
          <w:rtl/>
        </w:rPr>
      </w:pPr>
    </w:p>
    <w:p w14:paraId="5DCE5856" w14:textId="77777777" w:rsidR="00000000" w:rsidRDefault="00027501">
      <w:pPr>
        <w:pStyle w:val="-"/>
        <w:rPr>
          <w:rtl/>
        </w:rPr>
      </w:pPr>
      <w:bookmarkStart w:id="836" w:name="FS000001055T21_01_2004_20_52_59C"/>
      <w:bookmarkStart w:id="837" w:name="FS000000437T21_01_2004_20_53_05"/>
      <w:bookmarkStart w:id="838" w:name="FS000000437T21_01_2004_20_53_10C"/>
      <w:bookmarkEnd w:id="836"/>
      <w:bookmarkEnd w:id="837"/>
      <w:bookmarkEnd w:id="838"/>
      <w:r>
        <w:rPr>
          <w:rtl/>
        </w:rPr>
        <w:t>אלי בן-מנחם (העבודה-מימד):</w:t>
      </w:r>
    </w:p>
    <w:p w14:paraId="501FD1B4" w14:textId="77777777" w:rsidR="00000000" w:rsidRDefault="00027501">
      <w:pPr>
        <w:pStyle w:val="a0"/>
        <w:rPr>
          <w:rtl/>
        </w:rPr>
      </w:pPr>
    </w:p>
    <w:p w14:paraId="6FBCC6E5" w14:textId="77777777" w:rsidR="00000000" w:rsidRDefault="00027501">
      <w:pPr>
        <w:pStyle w:val="a0"/>
        <w:rPr>
          <w:rFonts w:hint="cs"/>
          <w:rtl/>
        </w:rPr>
      </w:pPr>
      <w:r>
        <w:rPr>
          <w:rFonts w:hint="cs"/>
          <w:rtl/>
        </w:rPr>
        <w:t>- - ומחה ה' את שמם מתחת השמים, והבדילם ה' לרעה מכל שבטי ישראל, ככל הכתובות בספר התורה הזה, הם, עוזריהם וסומכיהם. וכל המרחיק אותם והבודל מהם יהיה ברכה</w:t>
      </w:r>
      <w:r>
        <w:rPr>
          <w:rFonts w:hint="cs"/>
          <w:rtl/>
        </w:rPr>
        <w:t>. וחייבים כל קהילות ישראל לנדות אשר יעשו כמעשה אלו הנזופים, ושיחרימו אותם בקול שופר עם ספרי תורה, ושיתרחקו מהם ושלא ייגעו בכל אשר להם, ולא יישאו ולא ייתנו עמהם, ושיחשבו אותם כזרים וכערלים. וכבר גזרנו עליהם מן בית-דין הגדול, שיינם יין נסך ופתם פת כותי, וספר</w:t>
      </w:r>
      <w:r>
        <w:rPr>
          <w:rFonts w:hint="cs"/>
          <w:rtl/>
        </w:rPr>
        <w:t xml:space="preserve">יהם ספרי קוסמין, והמת שלהם סוקלים את מיטתו, וכל העם  ישמעו וייראו ולא יזידון עוד". </w:t>
      </w:r>
    </w:p>
    <w:p w14:paraId="38273D99" w14:textId="77777777" w:rsidR="00000000" w:rsidRDefault="00027501">
      <w:pPr>
        <w:pStyle w:val="a0"/>
        <w:rPr>
          <w:rFonts w:hint="cs"/>
          <w:rtl/>
        </w:rPr>
      </w:pPr>
    </w:p>
    <w:p w14:paraId="5472DA8B" w14:textId="77777777" w:rsidR="00000000" w:rsidRDefault="00027501">
      <w:pPr>
        <w:pStyle w:val="a0"/>
        <w:rPr>
          <w:rFonts w:hint="cs"/>
          <w:rtl/>
        </w:rPr>
      </w:pPr>
      <w:r>
        <w:rPr>
          <w:rFonts w:hint="cs"/>
          <w:rtl/>
        </w:rPr>
        <w:t xml:space="preserve">רבותי חברי הכנסת, אני רוצה להוסיף על החרם הזה - - - </w:t>
      </w:r>
    </w:p>
    <w:p w14:paraId="5536D6AB" w14:textId="77777777" w:rsidR="00000000" w:rsidRDefault="00027501">
      <w:pPr>
        <w:pStyle w:val="a0"/>
        <w:ind w:firstLine="0"/>
        <w:rPr>
          <w:rFonts w:hint="cs"/>
          <w:rtl/>
        </w:rPr>
      </w:pPr>
    </w:p>
    <w:p w14:paraId="33D64599" w14:textId="77777777" w:rsidR="00000000" w:rsidRDefault="00027501">
      <w:pPr>
        <w:pStyle w:val="af1"/>
        <w:rPr>
          <w:rFonts w:hint="cs"/>
          <w:rtl/>
        </w:rPr>
      </w:pPr>
      <w:r>
        <w:rPr>
          <w:rtl/>
        </w:rPr>
        <w:t>היו"ר</w:t>
      </w:r>
      <w:r>
        <w:rPr>
          <w:rFonts w:hint="cs"/>
          <w:rtl/>
        </w:rPr>
        <w:t xml:space="preserve"> מיכאל נודלמן:</w:t>
      </w:r>
    </w:p>
    <w:p w14:paraId="3E38D281" w14:textId="77777777" w:rsidR="00000000" w:rsidRDefault="00027501">
      <w:pPr>
        <w:pStyle w:val="a0"/>
        <w:ind w:firstLine="0"/>
        <w:rPr>
          <w:rFonts w:hint="cs"/>
          <w:rtl/>
        </w:rPr>
      </w:pPr>
    </w:p>
    <w:p w14:paraId="24F06320" w14:textId="77777777" w:rsidR="00000000" w:rsidRDefault="00027501">
      <w:pPr>
        <w:pStyle w:val="a0"/>
        <w:ind w:firstLine="0"/>
        <w:rPr>
          <w:rFonts w:hint="cs"/>
          <w:rtl/>
        </w:rPr>
      </w:pPr>
      <w:r>
        <w:rPr>
          <w:rFonts w:hint="cs"/>
          <w:rtl/>
        </w:rPr>
        <w:tab/>
        <w:t>אין זמן.</w:t>
      </w:r>
    </w:p>
    <w:p w14:paraId="3517884F" w14:textId="77777777" w:rsidR="00000000" w:rsidRDefault="00027501">
      <w:pPr>
        <w:pStyle w:val="a0"/>
        <w:ind w:firstLine="0"/>
        <w:rPr>
          <w:rFonts w:hint="cs"/>
          <w:rtl/>
        </w:rPr>
      </w:pPr>
    </w:p>
    <w:p w14:paraId="62D515B0" w14:textId="77777777" w:rsidR="00000000" w:rsidRDefault="00027501">
      <w:pPr>
        <w:pStyle w:val="-"/>
        <w:rPr>
          <w:rtl/>
        </w:rPr>
      </w:pPr>
      <w:bookmarkStart w:id="839" w:name="FS000000437T21_01_2004_20_36_58C"/>
      <w:bookmarkEnd w:id="839"/>
      <w:r>
        <w:rPr>
          <w:rtl/>
        </w:rPr>
        <w:t>אלי בן-מנחם (העבודה-מימד):</w:t>
      </w:r>
    </w:p>
    <w:p w14:paraId="23ADFCB9" w14:textId="77777777" w:rsidR="00000000" w:rsidRDefault="00027501">
      <w:pPr>
        <w:pStyle w:val="a0"/>
        <w:rPr>
          <w:rtl/>
        </w:rPr>
      </w:pPr>
    </w:p>
    <w:p w14:paraId="64C4FB61" w14:textId="77777777" w:rsidR="00000000" w:rsidRDefault="00027501">
      <w:pPr>
        <w:pStyle w:val="a0"/>
        <w:rPr>
          <w:rFonts w:hint="cs"/>
          <w:rtl/>
        </w:rPr>
      </w:pPr>
      <w:r>
        <w:rPr>
          <w:rFonts w:hint="cs"/>
          <w:rtl/>
        </w:rPr>
        <w:t>יש זמן. מדדתי את הזמן שלי, שלוש דקות. אולי הפריעו לי. בסד</w:t>
      </w:r>
      <w:r>
        <w:rPr>
          <w:rFonts w:hint="cs"/>
          <w:rtl/>
        </w:rPr>
        <w:t xml:space="preserve">ר, עוד חצי דקה, אדוני היושב-ראש. </w:t>
      </w:r>
    </w:p>
    <w:p w14:paraId="73EC9E96" w14:textId="77777777" w:rsidR="00000000" w:rsidRDefault="00027501">
      <w:pPr>
        <w:pStyle w:val="a0"/>
        <w:rPr>
          <w:rFonts w:hint="cs"/>
          <w:rtl/>
        </w:rPr>
      </w:pPr>
    </w:p>
    <w:p w14:paraId="578CE557" w14:textId="77777777" w:rsidR="00000000" w:rsidRDefault="00027501">
      <w:pPr>
        <w:pStyle w:val="a0"/>
        <w:rPr>
          <w:rFonts w:hint="cs"/>
          <w:rtl/>
        </w:rPr>
      </w:pPr>
      <w:r>
        <w:rPr>
          <w:rFonts w:hint="cs"/>
          <w:rtl/>
        </w:rPr>
        <w:t>אני רוצה להוסיף על החרם הזה שאומר כמעט הכול. אומנם חתמתי על החוק לאיסור חיתון בקרב רוצחים הנדונים למאסר עולם, אך אינני מאמין כי חוק הוא הפתרון בעניין זה. חוקים אפשר לחוקק וכבודם במקומם מונח, אבל העובדה היא שלא נוצרה פה דה</w:t>
      </w:r>
      <w:r>
        <w:rPr>
          <w:rFonts w:hint="cs"/>
          <w:rtl/>
        </w:rPr>
        <w:t>-לגיטימציה למעשה הנפשע של הרוצח יגאל עמיר, יימח שמו. העובדה שיש אשה, אפילו משכילה ובוגרת, שקוראת לעצמה דתייה, חבר הכנסת ליצמן, אם לארבעה שנטשה את אבי ארבעת ילדיה הקטנים, רק כדי להתחתן עם הרוצח הנתעב, היא אות קלון לה ולתומכיה. את האשה הזאת יש להחרים ולהוקיע</w:t>
      </w:r>
      <w:r>
        <w:rPr>
          <w:rFonts w:hint="cs"/>
          <w:rtl/>
        </w:rPr>
        <w:t xml:space="preserve"> מקרבנו, ולהוקיע גם את כל מי שתומך בדרכה ובדרכו של הרוצח המתועב.</w:t>
      </w:r>
    </w:p>
    <w:p w14:paraId="53471664" w14:textId="77777777" w:rsidR="00000000" w:rsidRDefault="00027501">
      <w:pPr>
        <w:pStyle w:val="a0"/>
        <w:ind w:firstLine="0"/>
        <w:rPr>
          <w:rFonts w:hint="cs"/>
          <w:rtl/>
        </w:rPr>
      </w:pPr>
    </w:p>
    <w:p w14:paraId="6932E7B9" w14:textId="77777777" w:rsidR="00000000" w:rsidRDefault="00027501">
      <w:pPr>
        <w:pStyle w:val="a0"/>
        <w:ind w:firstLine="0"/>
        <w:rPr>
          <w:rFonts w:hint="cs"/>
          <w:rtl/>
        </w:rPr>
      </w:pPr>
      <w:r>
        <w:rPr>
          <w:rFonts w:hint="cs"/>
          <w:rtl/>
        </w:rPr>
        <w:tab/>
        <w:t>לסיכום, אדוני היושב-ראש, חברי הכנסת, אני רוצה בהזדמנות הזאת לחזק את ידיו של נציב שירות בתי-הסוהר, רב-גונדר יעקב גנות, שהזדרז לקבל החלטה שלפיה ידחה את בקשתו של הרוצח עמיר לעריכת החתונה. לדעת</w:t>
      </w:r>
      <w:r>
        <w:rPr>
          <w:rFonts w:hint="cs"/>
          <w:rtl/>
        </w:rPr>
        <w:t xml:space="preserve">י, חברי הכנסת, אדוני היושב-ראש, אסור לאפשר לאדם רוצח שגדע חיים של אדם אחר, לבנות חיים חדשים. שלא ידע הרוצח המתועב דקה אחת של אושר בחייו. </w:t>
      </w:r>
      <w:bookmarkStart w:id="840" w:name="CS21171FI0021171T21_01_2004_20_59_30"/>
      <w:bookmarkEnd w:id="840"/>
    </w:p>
    <w:p w14:paraId="60F0858A" w14:textId="77777777" w:rsidR="00000000" w:rsidRDefault="00027501">
      <w:pPr>
        <w:pStyle w:val="-0"/>
        <w:rPr>
          <w:rFonts w:hint="cs"/>
          <w:rtl/>
        </w:rPr>
      </w:pPr>
    </w:p>
    <w:p w14:paraId="063FD71A" w14:textId="77777777" w:rsidR="00000000" w:rsidRDefault="00027501">
      <w:pPr>
        <w:pStyle w:val="af1"/>
        <w:rPr>
          <w:rFonts w:hint="cs"/>
          <w:rtl/>
        </w:rPr>
      </w:pPr>
      <w:r>
        <w:rPr>
          <w:rtl/>
        </w:rPr>
        <w:t>היו"ר</w:t>
      </w:r>
      <w:r>
        <w:rPr>
          <w:rFonts w:hint="cs"/>
          <w:rtl/>
        </w:rPr>
        <w:t xml:space="preserve"> מיכאל נודלמן:</w:t>
      </w:r>
    </w:p>
    <w:p w14:paraId="5A2BBD5C" w14:textId="77777777" w:rsidR="00000000" w:rsidRDefault="00027501">
      <w:pPr>
        <w:pStyle w:val="a0"/>
        <w:ind w:firstLine="0"/>
        <w:rPr>
          <w:rFonts w:hint="cs"/>
          <w:rtl/>
        </w:rPr>
      </w:pPr>
    </w:p>
    <w:p w14:paraId="5B0C661C" w14:textId="77777777" w:rsidR="00000000" w:rsidRDefault="00027501">
      <w:pPr>
        <w:pStyle w:val="a0"/>
        <w:ind w:firstLine="0"/>
        <w:rPr>
          <w:rFonts w:hint="cs"/>
          <w:rtl/>
        </w:rPr>
      </w:pPr>
      <w:r>
        <w:rPr>
          <w:rFonts w:hint="cs"/>
          <w:rtl/>
        </w:rPr>
        <w:tab/>
        <w:t xml:space="preserve">תודה. חבר הכנסת איוב קרא, בבקשה. </w:t>
      </w:r>
    </w:p>
    <w:p w14:paraId="05B62B66" w14:textId="77777777" w:rsidR="00000000" w:rsidRDefault="00027501">
      <w:pPr>
        <w:pStyle w:val="a0"/>
        <w:ind w:firstLine="0"/>
        <w:rPr>
          <w:rFonts w:hint="cs"/>
          <w:rtl/>
        </w:rPr>
      </w:pPr>
    </w:p>
    <w:p w14:paraId="38AB98C2" w14:textId="77777777" w:rsidR="00000000" w:rsidRDefault="00027501">
      <w:pPr>
        <w:pStyle w:val="a"/>
        <w:rPr>
          <w:rtl/>
        </w:rPr>
      </w:pPr>
      <w:bookmarkStart w:id="841" w:name="FS000000475T21_01_2004_20_38_19"/>
      <w:bookmarkStart w:id="842" w:name="_Toc90038149"/>
      <w:bookmarkEnd w:id="841"/>
      <w:r>
        <w:rPr>
          <w:rFonts w:hint="eastAsia"/>
          <w:rtl/>
        </w:rPr>
        <w:t>איוב</w:t>
      </w:r>
      <w:r>
        <w:rPr>
          <w:rtl/>
        </w:rPr>
        <w:t xml:space="preserve"> קרא (הליכוד):</w:t>
      </w:r>
      <w:bookmarkEnd w:id="842"/>
    </w:p>
    <w:p w14:paraId="2A1026DD" w14:textId="77777777" w:rsidR="00000000" w:rsidRDefault="00027501">
      <w:pPr>
        <w:pStyle w:val="a0"/>
        <w:rPr>
          <w:rFonts w:hint="cs"/>
          <w:rtl/>
        </w:rPr>
      </w:pPr>
    </w:p>
    <w:p w14:paraId="48AFC4B3" w14:textId="77777777" w:rsidR="00000000" w:rsidRDefault="00027501">
      <w:pPr>
        <w:pStyle w:val="a0"/>
        <w:rPr>
          <w:rFonts w:hint="cs"/>
          <w:rtl/>
        </w:rPr>
      </w:pPr>
      <w:r>
        <w:rPr>
          <w:rFonts w:hint="cs"/>
          <w:rtl/>
        </w:rPr>
        <w:t>אדוני היושב-ראש, כנסת נכבדה, ידידי אלי ב</w:t>
      </w:r>
      <w:r>
        <w:rPr>
          <w:rFonts w:hint="cs"/>
          <w:rtl/>
        </w:rPr>
        <w:t xml:space="preserve">ן-מנחם, זו הפעם הראשונה שאני רואה אותך מצטט פסוקים, וזה מסמל דברים חשובים בבית הזה. </w:t>
      </w:r>
    </w:p>
    <w:p w14:paraId="1A19EDC2" w14:textId="77777777" w:rsidR="00000000" w:rsidRDefault="00027501">
      <w:pPr>
        <w:pStyle w:val="a0"/>
        <w:rPr>
          <w:rFonts w:hint="cs"/>
          <w:rtl/>
        </w:rPr>
      </w:pPr>
    </w:p>
    <w:p w14:paraId="6FC2E013" w14:textId="77777777" w:rsidR="00000000" w:rsidRDefault="00027501">
      <w:pPr>
        <w:pStyle w:val="a0"/>
        <w:ind w:firstLine="720"/>
        <w:rPr>
          <w:rFonts w:hint="cs"/>
          <w:rtl/>
        </w:rPr>
      </w:pPr>
      <w:r>
        <w:rPr>
          <w:rFonts w:hint="cs"/>
          <w:rtl/>
        </w:rPr>
        <w:t>אני רוצה לומר שיגאל עמיר הוא רוצח, והרצח שביצע הינו מהסוג הרע והמגעיל והמשפיל והפוגע ביותר - לא רק בצד האנושי, אלא במשטר הדמוקרטי ובעתיד של ישראל - והייתי רוצה לראות אותו</w:t>
      </w:r>
      <w:r>
        <w:rPr>
          <w:rFonts w:hint="cs"/>
          <w:rtl/>
        </w:rPr>
        <w:t xml:space="preserve"> מבלה עד סוף ימיו בין כותלי הכלא.</w:t>
      </w:r>
    </w:p>
    <w:p w14:paraId="221B2660" w14:textId="77777777" w:rsidR="00000000" w:rsidRDefault="00027501">
      <w:pPr>
        <w:pStyle w:val="a0"/>
        <w:ind w:firstLine="0"/>
        <w:rPr>
          <w:rFonts w:hint="cs"/>
          <w:rtl/>
        </w:rPr>
      </w:pPr>
    </w:p>
    <w:p w14:paraId="069BF2E4" w14:textId="77777777" w:rsidR="00000000" w:rsidRDefault="00027501">
      <w:pPr>
        <w:pStyle w:val="a0"/>
        <w:ind w:firstLine="0"/>
        <w:rPr>
          <w:rFonts w:hint="cs"/>
          <w:rtl/>
        </w:rPr>
      </w:pPr>
      <w:r>
        <w:rPr>
          <w:rFonts w:hint="cs"/>
          <w:rtl/>
        </w:rPr>
        <w:tab/>
        <w:t xml:space="preserve">מאידך גיסא, יגאל עמיר אינו האסיר המפורסם הראשון שמתחתן מאחורי סורגים. קדמו לו עבריינים רבים ומפורסמים - נכון, לא רוצחים של מנהיגים ולא יושבים בכלא בגין רצח פוליטי, אבל עבריינים מוכרים ומפורסמים בקנה-מידה ישראלי. </w:t>
      </w:r>
    </w:p>
    <w:p w14:paraId="27C1C948" w14:textId="77777777" w:rsidR="00000000" w:rsidRDefault="00027501">
      <w:pPr>
        <w:pStyle w:val="a0"/>
        <w:ind w:firstLine="0"/>
        <w:rPr>
          <w:rFonts w:hint="cs"/>
          <w:rtl/>
        </w:rPr>
      </w:pPr>
    </w:p>
    <w:p w14:paraId="50538853" w14:textId="77777777" w:rsidR="00000000" w:rsidRDefault="00027501">
      <w:pPr>
        <w:pStyle w:val="a0"/>
        <w:ind w:firstLine="0"/>
        <w:rPr>
          <w:rFonts w:hint="cs"/>
          <w:rtl/>
        </w:rPr>
      </w:pPr>
      <w:r>
        <w:rPr>
          <w:rFonts w:hint="cs"/>
          <w:rtl/>
        </w:rPr>
        <w:tab/>
        <w:t>עמי פ</w:t>
      </w:r>
      <w:r>
        <w:rPr>
          <w:rFonts w:hint="cs"/>
          <w:rtl/>
        </w:rPr>
        <w:t>ופר רצח שבעה ערבים - התחתן בכלא "איילון"; שמעיה אנג'ל, אסיר עולם, הורשע ברצח כפול - התחתן בכלא באר-שבע, ואני יכול לומר לכם, יש אסירים ביטחוניים רבים עם דם על הידיים, שרצחו אנשים חפים מפשע, ובכל זאת הותר להם, לצערי, להתחתן.</w:t>
      </w:r>
    </w:p>
    <w:p w14:paraId="2FA1C8B2" w14:textId="77777777" w:rsidR="00000000" w:rsidRDefault="00027501">
      <w:pPr>
        <w:pStyle w:val="a0"/>
        <w:ind w:firstLine="0"/>
        <w:rPr>
          <w:rFonts w:hint="cs"/>
          <w:rtl/>
        </w:rPr>
      </w:pPr>
    </w:p>
    <w:p w14:paraId="6C9D27C2" w14:textId="77777777" w:rsidR="00000000" w:rsidRDefault="00027501">
      <w:pPr>
        <w:pStyle w:val="a0"/>
        <w:ind w:firstLine="0"/>
        <w:rPr>
          <w:rFonts w:hint="cs"/>
          <w:rtl/>
        </w:rPr>
      </w:pPr>
      <w:r>
        <w:rPr>
          <w:rFonts w:hint="cs"/>
          <w:rtl/>
        </w:rPr>
        <w:tab/>
        <w:t>היום התפרסם סקר של מינה צמח, שמ</w:t>
      </w:r>
      <w:r>
        <w:rPr>
          <w:rFonts w:hint="cs"/>
          <w:rtl/>
        </w:rPr>
        <w:t xml:space="preserve">ראה ש-52% מתושבי מדינת ישראל מסכימים שיגאל עמיר יתחתן, וזאת בראייה אנושית אלמנטרית. </w:t>
      </w:r>
    </w:p>
    <w:p w14:paraId="640B282C" w14:textId="77777777" w:rsidR="00000000" w:rsidRDefault="00027501">
      <w:pPr>
        <w:pStyle w:val="a0"/>
        <w:ind w:firstLine="0"/>
        <w:rPr>
          <w:rFonts w:hint="cs"/>
          <w:rtl/>
        </w:rPr>
      </w:pPr>
    </w:p>
    <w:p w14:paraId="1B111300" w14:textId="77777777" w:rsidR="00000000" w:rsidRDefault="00027501">
      <w:pPr>
        <w:pStyle w:val="a0"/>
        <w:ind w:firstLine="0"/>
        <w:rPr>
          <w:rFonts w:hint="cs"/>
          <w:rtl/>
        </w:rPr>
      </w:pPr>
      <w:r>
        <w:rPr>
          <w:rFonts w:hint="cs"/>
          <w:rtl/>
        </w:rPr>
        <w:tab/>
        <w:t>הצעת החוק של ידידי איתן כבל - שאלת זכות החיתון ליגאל עמיר - איננה מוסרית מבחינה משפטית ודתית. בסוף שנות ה-80 קבע בג"ץ, כי חתונה היא זכות בסיסית של אדם, שאיננה נלקחת ממנו</w:t>
      </w:r>
      <w:r>
        <w:rPr>
          <w:rFonts w:hint="cs"/>
          <w:rtl/>
        </w:rPr>
        <w:t xml:space="preserve"> גם מאחורי סורג ובריח. גם על-פי התורה, מותר לכל רוצח להתחתן עם מי שירצה, ואסור לשלול ממנו זאת.</w:t>
      </w:r>
    </w:p>
    <w:p w14:paraId="7912B9DE" w14:textId="77777777" w:rsidR="00000000" w:rsidRDefault="00027501">
      <w:pPr>
        <w:pStyle w:val="a0"/>
        <w:ind w:firstLine="0"/>
        <w:rPr>
          <w:rFonts w:hint="cs"/>
          <w:rtl/>
        </w:rPr>
      </w:pPr>
    </w:p>
    <w:p w14:paraId="5E7175CE" w14:textId="77777777" w:rsidR="00000000" w:rsidRDefault="00027501">
      <w:pPr>
        <w:pStyle w:val="a0"/>
        <w:ind w:firstLine="0"/>
        <w:rPr>
          <w:rFonts w:hint="cs"/>
          <w:rtl/>
        </w:rPr>
      </w:pPr>
      <w:r>
        <w:rPr>
          <w:rFonts w:hint="cs"/>
          <w:rtl/>
        </w:rPr>
        <w:tab/>
        <w:t xml:space="preserve">אני גם מתפלא על ראשי שירות בתי-הסוהר - - </w:t>
      </w:r>
    </w:p>
    <w:p w14:paraId="41C138ED" w14:textId="77777777" w:rsidR="00000000" w:rsidRDefault="00027501">
      <w:pPr>
        <w:pStyle w:val="af0"/>
        <w:rPr>
          <w:rtl/>
        </w:rPr>
      </w:pPr>
      <w:r>
        <w:rPr>
          <w:rtl/>
        </w:rPr>
        <w:br/>
        <w:t>אלי בן-מנחם (העבודה-מימד):</w:t>
      </w:r>
    </w:p>
    <w:p w14:paraId="2CB1B4D0" w14:textId="77777777" w:rsidR="00000000" w:rsidRDefault="00027501">
      <w:pPr>
        <w:pStyle w:val="a0"/>
        <w:rPr>
          <w:rtl/>
        </w:rPr>
      </w:pPr>
    </w:p>
    <w:p w14:paraId="38726BCD" w14:textId="77777777" w:rsidR="00000000" w:rsidRDefault="00027501">
      <w:pPr>
        <w:pStyle w:val="a0"/>
        <w:rPr>
          <w:rFonts w:hint="cs"/>
          <w:rtl/>
        </w:rPr>
      </w:pPr>
      <w:r>
        <w:rPr>
          <w:rFonts w:hint="cs"/>
          <w:rtl/>
        </w:rPr>
        <w:t xml:space="preserve">לפי התורה, חבר הכנסת קרא, אסור להרוג, אסור לרצוח. </w:t>
      </w:r>
    </w:p>
    <w:p w14:paraId="189E61F4" w14:textId="77777777" w:rsidR="00000000" w:rsidRDefault="00027501">
      <w:pPr>
        <w:pStyle w:val="-"/>
        <w:rPr>
          <w:rtl/>
        </w:rPr>
      </w:pPr>
      <w:r>
        <w:rPr>
          <w:rtl/>
        </w:rPr>
        <w:br/>
      </w:r>
      <w:bookmarkStart w:id="843" w:name="FS000000475T21_01_2004_21_07_20C"/>
      <w:bookmarkEnd w:id="843"/>
      <w:r>
        <w:rPr>
          <w:rtl/>
        </w:rPr>
        <w:t>איוב קרא (הליכוד):</w:t>
      </w:r>
    </w:p>
    <w:p w14:paraId="0F209640" w14:textId="77777777" w:rsidR="00000000" w:rsidRDefault="00027501">
      <w:pPr>
        <w:pStyle w:val="a0"/>
        <w:rPr>
          <w:rtl/>
        </w:rPr>
      </w:pPr>
    </w:p>
    <w:p w14:paraId="7030C919" w14:textId="77777777" w:rsidR="00000000" w:rsidRDefault="00027501">
      <w:pPr>
        <w:pStyle w:val="a0"/>
        <w:rPr>
          <w:rFonts w:hint="cs"/>
          <w:rtl/>
        </w:rPr>
      </w:pPr>
      <w:r>
        <w:rPr>
          <w:rFonts w:hint="cs"/>
          <w:rtl/>
        </w:rPr>
        <w:t>- - שביקשו בתוקף</w:t>
      </w:r>
      <w:r>
        <w:rPr>
          <w:rFonts w:hint="cs"/>
          <w:rtl/>
        </w:rPr>
        <w:t xml:space="preserve"> לפסול את בקשת החתונה ולא לאפשר זאת בבתי-כלא, לרבות נכונותם למאבק משפטי. </w:t>
      </w:r>
    </w:p>
    <w:p w14:paraId="1A9FB899" w14:textId="77777777" w:rsidR="00000000" w:rsidRDefault="00027501">
      <w:pPr>
        <w:pStyle w:val="a0"/>
        <w:rPr>
          <w:rFonts w:hint="cs"/>
          <w:rtl/>
        </w:rPr>
      </w:pPr>
    </w:p>
    <w:p w14:paraId="7C798A70" w14:textId="77777777" w:rsidR="00000000" w:rsidRDefault="00027501">
      <w:pPr>
        <w:pStyle w:val="a0"/>
        <w:rPr>
          <w:rFonts w:hint="cs"/>
          <w:rtl/>
        </w:rPr>
      </w:pPr>
      <w:r>
        <w:rPr>
          <w:rFonts w:hint="cs"/>
          <w:rtl/>
        </w:rPr>
        <w:t xml:space="preserve">אני קורא לכל הגורמים הנוגעים לסוגיה זו ולאזרחי ישראל לאפשר לבית-המשפט לומר את דברו. אנו בית-המחוקקים - אנחנו לא יכולים להיות שופטים. אנחנו נכבד את החלטתו של בית-המשפט, מכיוון שאותם </w:t>
      </w:r>
      <w:r>
        <w:rPr>
          <w:rFonts w:hint="cs"/>
          <w:rtl/>
        </w:rPr>
        <w:t xml:space="preserve">שופטים יבדקו את הבקשה מכל זווית והיבט אפשריים, ומתוך אחריות לאומית ואנושית, ותהיה החלטתם אשר תהיה. </w:t>
      </w:r>
    </w:p>
    <w:p w14:paraId="5DC0E81E" w14:textId="77777777" w:rsidR="00000000" w:rsidRDefault="00027501">
      <w:pPr>
        <w:pStyle w:val="a0"/>
        <w:rPr>
          <w:rFonts w:hint="cs"/>
          <w:rtl/>
        </w:rPr>
      </w:pPr>
    </w:p>
    <w:p w14:paraId="4C95A36F" w14:textId="77777777" w:rsidR="00000000" w:rsidRDefault="00027501">
      <w:pPr>
        <w:pStyle w:val="a0"/>
        <w:rPr>
          <w:rFonts w:hint="cs"/>
          <w:rtl/>
        </w:rPr>
      </w:pPr>
      <w:r>
        <w:rPr>
          <w:rFonts w:hint="cs"/>
          <w:rtl/>
        </w:rPr>
        <w:t>צריך לזכור שאחד מבני-הזוג - לא חשוב מה עברו ואיפה היה - הוא חף מפשע. לא היתה לו נגיעה כלשהי לעברו או למצוקתו של הרוצח יגאל עמיר. אז להכפיש אותו בגלל מהלך מ</w:t>
      </w:r>
      <w:r>
        <w:rPr>
          <w:rFonts w:hint="cs"/>
          <w:rtl/>
        </w:rPr>
        <w:t xml:space="preserve">סוים, זאת פגיעה בצנעת הפרט, ואין איש שיכול לשפוט אותה על בסיס מהלך, כבת-אדם שחופשית לעשות בחייה מה שהיא רוצה. </w:t>
      </w:r>
    </w:p>
    <w:p w14:paraId="23ABBFAE" w14:textId="77777777" w:rsidR="00000000" w:rsidRDefault="00027501">
      <w:pPr>
        <w:pStyle w:val="a0"/>
        <w:rPr>
          <w:rFonts w:hint="cs"/>
          <w:rtl/>
        </w:rPr>
      </w:pPr>
      <w:r>
        <w:rPr>
          <w:rtl/>
        </w:rPr>
        <w:br/>
      </w:r>
      <w:r>
        <w:rPr>
          <w:rFonts w:hint="cs"/>
          <w:rtl/>
        </w:rPr>
        <w:tab/>
        <w:t>הייתי רוצה לשאול את הרב ליצמן אם מצוות פרו ורבו היא על תנאי. המצווה של פרו ורבו - האם היא על תנאי, הרב ליצמן? הרב פרץ? - -</w:t>
      </w:r>
    </w:p>
    <w:p w14:paraId="0EE52E56" w14:textId="77777777" w:rsidR="00000000" w:rsidRDefault="00027501">
      <w:pPr>
        <w:pStyle w:val="af0"/>
        <w:rPr>
          <w:rtl/>
        </w:rPr>
      </w:pPr>
      <w:r>
        <w:rPr>
          <w:rtl/>
        </w:rPr>
        <w:br/>
        <w:t>אלי בן-מנחם (העבודה</w:t>
      </w:r>
      <w:r>
        <w:rPr>
          <w:rtl/>
        </w:rPr>
        <w:t>-מימד):</w:t>
      </w:r>
    </w:p>
    <w:p w14:paraId="092F4E98" w14:textId="77777777" w:rsidR="00000000" w:rsidRDefault="00027501">
      <w:pPr>
        <w:pStyle w:val="a0"/>
        <w:rPr>
          <w:rtl/>
        </w:rPr>
      </w:pPr>
    </w:p>
    <w:p w14:paraId="76E6DD48" w14:textId="77777777" w:rsidR="00000000" w:rsidRDefault="00027501">
      <w:pPr>
        <w:pStyle w:val="a0"/>
        <w:rPr>
          <w:rFonts w:hint="cs"/>
          <w:rtl/>
        </w:rPr>
      </w:pPr>
      <w:r>
        <w:rPr>
          <w:rFonts w:hint="cs"/>
          <w:rtl/>
        </w:rPr>
        <w:t>קרא, למה אתה לא קורא את כל התורה? יש בעשרת הדיברות, לא תרצח - - -</w:t>
      </w:r>
    </w:p>
    <w:p w14:paraId="11C3F89D" w14:textId="77777777" w:rsidR="00000000" w:rsidRDefault="00027501">
      <w:pPr>
        <w:pStyle w:val="-"/>
        <w:rPr>
          <w:rtl/>
        </w:rPr>
      </w:pPr>
      <w:r>
        <w:rPr>
          <w:rtl/>
        </w:rPr>
        <w:br/>
      </w:r>
      <w:bookmarkStart w:id="844" w:name="FS000000475T21_01_2004_21_12_33C"/>
      <w:bookmarkEnd w:id="844"/>
      <w:r>
        <w:rPr>
          <w:rtl/>
        </w:rPr>
        <w:t>איוב קרא (הליכוד):</w:t>
      </w:r>
    </w:p>
    <w:p w14:paraId="2625506A" w14:textId="77777777" w:rsidR="00000000" w:rsidRDefault="00027501">
      <w:pPr>
        <w:pStyle w:val="a0"/>
        <w:rPr>
          <w:rtl/>
        </w:rPr>
      </w:pPr>
    </w:p>
    <w:p w14:paraId="008AC0E3" w14:textId="77777777" w:rsidR="00000000" w:rsidRDefault="00027501">
      <w:pPr>
        <w:pStyle w:val="a0"/>
        <w:rPr>
          <w:rFonts w:hint="cs"/>
          <w:rtl/>
        </w:rPr>
      </w:pPr>
      <w:r>
        <w:rPr>
          <w:rFonts w:hint="cs"/>
          <w:rtl/>
        </w:rPr>
        <w:t xml:space="preserve">- - האם על תנאי, הרב ליצמן? אם אפשר לשאול. </w:t>
      </w:r>
    </w:p>
    <w:p w14:paraId="661677CA" w14:textId="77777777" w:rsidR="00000000" w:rsidRDefault="00027501">
      <w:pPr>
        <w:pStyle w:val="af1"/>
        <w:rPr>
          <w:rtl/>
        </w:rPr>
      </w:pPr>
      <w:r>
        <w:rPr>
          <w:rtl/>
        </w:rPr>
        <w:br/>
        <w:t xml:space="preserve">היו"ר </w:t>
      </w:r>
      <w:r>
        <w:rPr>
          <w:rFonts w:hint="cs"/>
          <w:rtl/>
        </w:rPr>
        <w:t>מיכאל נודלמן</w:t>
      </w:r>
      <w:r>
        <w:rPr>
          <w:rtl/>
        </w:rPr>
        <w:t>:</w:t>
      </w:r>
    </w:p>
    <w:p w14:paraId="06FE6A7C" w14:textId="77777777" w:rsidR="00000000" w:rsidRDefault="00027501">
      <w:pPr>
        <w:pStyle w:val="a0"/>
        <w:rPr>
          <w:rFonts w:hint="cs"/>
          <w:rtl/>
        </w:rPr>
      </w:pPr>
    </w:p>
    <w:p w14:paraId="6947DDC7" w14:textId="77777777" w:rsidR="00000000" w:rsidRDefault="00027501">
      <w:pPr>
        <w:pStyle w:val="a0"/>
        <w:rPr>
          <w:rFonts w:hint="cs"/>
          <w:rtl/>
        </w:rPr>
      </w:pPr>
      <w:r>
        <w:rPr>
          <w:rFonts w:hint="cs"/>
          <w:rtl/>
        </w:rPr>
        <w:t>תסיים, בבקשה.</w:t>
      </w:r>
    </w:p>
    <w:p w14:paraId="0514071E" w14:textId="77777777" w:rsidR="00000000" w:rsidRDefault="00027501">
      <w:pPr>
        <w:pStyle w:val="af0"/>
        <w:rPr>
          <w:rtl/>
        </w:rPr>
      </w:pPr>
      <w:r>
        <w:rPr>
          <w:rtl/>
        </w:rPr>
        <w:br/>
        <w:t>יעקב ליצמן (יהדות התורה):</w:t>
      </w:r>
    </w:p>
    <w:p w14:paraId="6C61CBFC" w14:textId="77777777" w:rsidR="00000000" w:rsidRDefault="00027501">
      <w:pPr>
        <w:pStyle w:val="a0"/>
        <w:rPr>
          <w:rFonts w:hint="cs"/>
          <w:rtl/>
        </w:rPr>
      </w:pPr>
    </w:p>
    <w:p w14:paraId="7EDB6453" w14:textId="77777777" w:rsidR="00000000" w:rsidRDefault="00027501">
      <w:pPr>
        <w:pStyle w:val="a0"/>
        <w:rPr>
          <w:rFonts w:hint="cs"/>
          <w:rtl/>
        </w:rPr>
      </w:pPr>
      <w:r>
        <w:rPr>
          <w:rFonts w:hint="cs"/>
          <w:rtl/>
        </w:rPr>
        <w:t>אני מציע שתגיש שאילתא - - -</w:t>
      </w:r>
    </w:p>
    <w:p w14:paraId="41A4C601" w14:textId="77777777" w:rsidR="00000000" w:rsidRDefault="00027501">
      <w:pPr>
        <w:pStyle w:val="-"/>
        <w:rPr>
          <w:rtl/>
        </w:rPr>
      </w:pPr>
      <w:r>
        <w:rPr>
          <w:rtl/>
        </w:rPr>
        <w:br/>
      </w:r>
      <w:bookmarkStart w:id="845" w:name="FS000000475T21_01_2004_21_13_37C"/>
      <w:bookmarkEnd w:id="845"/>
      <w:r>
        <w:rPr>
          <w:rtl/>
        </w:rPr>
        <w:t>איוב קרא (הליכוד):</w:t>
      </w:r>
    </w:p>
    <w:p w14:paraId="694CE5F5" w14:textId="77777777" w:rsidR="00000000" w:rsidRDefault="00027501">
      <w:pPr>
        <w:pStyle w:val="a0"/>
        <w:rPr>
          <w:rtl/>
        </w:rPr>
      </w:pPr>
    </w:p>
    <w:p w14:paraId="461EE0CA" w14:textId="77777777" w:rsidR="00000000" w:rsidRDefault="00027501">
      <w:pPr>
        <w:pStyle w:val="a0"/>
        <w:rPr>
          <w:rFonts w:hint="cs"/>
          <w:rtl/>
        </w:rPr>
      </w:pPr>
      <w:r>
        <w:rPr>
          <w:rFonts w:hint="cs"/>
          <w:rtl/>
        </w:rPr>
        <w:t>תוד</w:t>
      </w:r>
      <w:r>
        <w:rPr>
          <w:rFonts w:hint="cs"/>
          <w:rtl/>
        </w:rPr>
        <w:t xml:space="preserve">ה רבה. </w:t>
      </w:r>
    </w:p>
    <w:p w14:paraId="29A277BB" w14:textId="77777777" w:rsidR="00000000" w:rsidRDefault="00027501">
      <w:pPr>
        <w:pStyle w:val="af1"/>
        <w:rPr>
          <w:rtl/>
        </w:rPr>
      </w:pPr>
      <w:r>
        <w:rPr>
          <w:rtl/>
        </w:rPr>
        <w:br/>
        <w:t xml:space="preserve">היו"ר </w:t>
      </w:r>
      <w:r>
        <w:rPr>
          <w:rFonts w:hint="cs"/>
          <w:rtl/>
        </w:rPr>
        <w:t>מיכאל נודלמן</w:t>
      </w:r>
      <w:r>
        <w:rPr>
          <w:rtl/>
        </w:rPr>
        <w:t>:</w:t>
      </w:r>
    </w:p>
    <w:p w14:paraId="58D80C4F" w14:textId="77777777" w:rsidR="00000000" w:rsidRDefault="00027501">
      <w:pPr>
        <w:pStyle w:val="a0"/>
        <w:rPr>
          <w:rFonts w:hint="cs"/>
          <w:rtl/>
        </w:rPr>
      </w:pPr>
    </w:p>
    <w:p w14:paraId="735D288F" w14:textId="77777777" w:rsidR="00000000" w:rsidRDefault="00027501">
      <w:pPr>
        <w:pStyle w:val="a0"/>
        <w:rPr>
          <w:rFonts w:hint="cs"/>
          <w:rtl/>
        </w:rPr>
      </w:pPr>
      <w:r>
        <w:rPr>
          <w:rFonts w:hint="cs"/>
          <w:rtl/>
        </w:rPr>
        <w:t>תודה רבה. חבר הכנסת אחמד טיבי - אינו נוכח. חבר הכנסת חמי דורון, בבקשה.</w:t>
      </w:r>
    </w:p>
    <w:p w14:paraId="57E9EB70" w14:textId="77777777" w:rsidR="00000000" w:rsidRDefault="00027501">
      <w:pPr>
        <w:pStyle w:val="af0"/>
        <w:rPr>
          <w:rtl/>
        </w:rPr>
      </w:pPr>
      <w:r>
        <w:rPr>
          <w:rtl/>
        </w:rPr>
        <w:br/>
        <w:t>אלי בן-מנחם (העבודה-מימד):</w:t>
      </w:r>
    </w:p>
    <w:p w14:paraId="43F9FA55" w14:textId="77777777" w:rsidR="00000000" w:rsidRDefault="00027501">
      <w:pPr>
        <w:pStyle w:val="a0"/>
        <w:rPr>
          <w:rtl/>
        </w:rPr>
      </w:pPr>
    </w:p>
    <w:p w14:paraId="68057621" w14:textId="77777777" w:rsidR="00000000" w:rsidRDefault="00027501">
      <w:pPr>
        <w:pStyle w:val="a0"/>
        <w:rPr>
          <w:rFonts w:hint="cs"/>
          <w:rtl/>
        </w:rPr>
      </w:pPr>
      <w:r>
        <w:rPr>
          <w:rFonts w:hint="cs"/>
          <w:rtl/>
        </w:rPr>
        <w:t>איוב קרא, יש לך בעיה גם באוזניים? אני מדבר אליך.  כתוב לא תרצח, גם זה כתוב - - -</w:t>
      </w:r>
    </w:p>
    <w:p w14:paraId="3491B55E" w14:textId="77777777" w:rsidR="00000000" w:rsidRDefault="00027501">
      <w:pPr>
        <w:pStyle w:val="af1"/>
        <w:rPr>
          <w:rtl/>
        </w:rPr>
      </w:pPr>
      <w:r>
        <w:rPr>
          <w:rtl/>
        </w:rPr>
        <w:br/>
        <w:t xml:space="preserve">היו"ר </w:t>
      </w:r>
      <w:r>
        <w:rPr>
          <w:rFonts w:hint="cs"/>
          <w:rtl/>
        </w:rPr>
        <w:t>מיכאל נודלמן</w:t>
      </w:r>
      <w:r>
        <w:rPr>
          <w:rtl/>
        </w:rPr>
        <w:t>:</w:t>
      </w:r>
    </w:p>
    <w:p w14:paraId="54E7A7C5" w14:textId="77777777" w:rsidR="00000000" w:rsidRDefault="00027501">
      <w:pPr>
        <w:pStyle w:val="a0"/>
        <w:rPr>
          <w:rFonts w:hint="cs"/>
          <w:rtl/>
        </w:rPr>
      </w:pPr>
    </w:p>
    <w:p w14:paraId="561C1B7D" w14:textId="77777777" w:rsidR="00000000" w:rsidRDefault="00027501">
      <w:pPr>
        <w:pStyle w:val="a0"/>
        <w:rPr>
          <w:rFonts w:hint="cs"/>
          <w:rtl/>
        </w:rPr>
      </w:pPr>
      <w:r>
        <w:rPr>
          <w:rFonts w:hint="cs"/>
          <w:rtl/>
        </w:rPr>
        <w:t>סגן יושב-ראש הכנסת בן-מ</w:t>
      </w:r>
      <w:r>
        <w:rPr>
          <w:rFonts w:hint="cs"/>
          <w:rtl/>
        </w:rPr>
        <w:t>נחם, מה קרה? מה קרה אתך? כשאתה יושב פה אתה מבקש שקט, כשאתה יושב שם - אתה הכי אקטיבי פה.</w:t>
      </w:r>
    </w:p>
    <w:p w14:paraId="0F576BF8" w14:textId="77777777" w:rsidR="00000000" w:rsidRDefault="00027501">
      <w:pPr>
        <w:pStyle w:val="af0"/>
        <w:rPr>
          <w:rtl/>
        </w:rPr>
      </w:pPr>
      <w:r>
        <w:rPr>
          <w:rtl/>
        </w:rPr>
        <w:br/>
        <w:t>אלי בן-מנחם (העבודה-מימד):</w:t>
      </w:r>
    </w:p>
    <w:p w14:paraId="27D5CF9A" w14:textId="77777777" w:rsidR="00000000" w:rsidRDefault="00027501">
      <w:pPr>
        <w:pStyle w:val="a0"/>
        <w:rPr>
          <w:rtl/>
        </w:rPr>
      </w:pPr>
    </w:p>
    <w:p w14:paraId="508A1DDD" w14:textId="77777777" w:rsidR="00000000" w:rsidRDefault="00027501">
      <w:pPr>
        <w:pStyle w:val="a0"/>
        <w:rPr>
          <w:rFonts w:hint="cs"/>
          <w:rtl/>
        </w:rPr>
      </w:pPr>
      <w:r>
        <w:rPr>
          <w:rFonts w:hint="cs"/>
          <w:rtl/>
        </w:rPr>
        <w:t>מותר לי פעם אחת בנושא כה כואב להגיד מה שאני חושב.</w:t>
      </w:r>
    </w:p>
    <w:p w14:paraId="5DA875BC" w14:textId="77777777" w:rsidR="00000000" w:rsidRDefault="00027501">
      <w:pPr>
        <w:pStyle w:val="a"/>
        <w:rPr>
          <w:rtl/>
        </w:rPr>
      </w:pPr>
      <w:r>
        <w:rPr>
          <w:rtl/>
        </w:rPr>
        <w:br/>
      </w:r>
      <w:bookmarkStart w:id="846" w:name="FS000001053T21_01_2004_21_16_23"/>
      <w:bookmarkStart w:id="847" w:name="_Toc90038150"/>
      <w:bookmarkEnd w:id="846"/>
      <w:r>
        <w:rPr>
          <w:rtl/>
        </w:rPr>
        <w:t>חמי דורון (שינוי):</w:t>
      </w:r>
      <w:bookmarkEnd w:id="847"/>
    </w:p>
    <w:p w14:paraId="22B98DF5" w14:textId="77777777" w:rsidR="00000000" w:rsidRDefault="00027501">
      <w:pPr>
        <w:pStyle w:val="a0"/>
        <w:rPr>
          <w:rFonts w:hint="cs"/>
          <w:rtl/>
        </w:rPr>
      </w:pPr>
    </w:p>
    <w:p w14:paraId="4387AF9E" w14:textId="77777777" w:rsidR="00000000" w:rsidRDefault="00027501">
      <w:pPr>
        <w:pStyle w:val="a0"/>
        <w:rPr>
          <w:rFonts w:hint="cs"/>
          <w:rtl/>
        </w:rPr>
      </w:pPr>
      <w:r>
        <w:rPr>
          <w:rFonts w:hint="cs"/>
          <w:rtl/>
        </w:rPr>
        <w:t>אדוני היושב-ראש, חברי חברי הכנסת, חבר הכנסת אלי בן-מנחם, אני מקווה ש</w:t>
      </w:r>
      <w:r>
        <w:rPr>
          <w:rFonts w:hint="cs"/>
          <w:rtl/>
        </w:rPr>
        <w:t>כשאתה תשב במקומו של חבר הכנסת נודלמן, גם אתה תיתן לנו ככה איזה חצי דקה, או משהו. רק תזכור. לא תמיד אתה נותן לנו את זה.</w:t>
      </w:r>
    </w:p>
    <w:p w14:paraId="47692268" w14:textId="77777777" w:rsidR="00000000" w:rsidRDefault="00027501">
      <w:pPr>
        <w:pStyle w:val="af0"/>
        <w:rPr>
          <w:rtl/>
        </w:rPr>
      </w:pPr>
      <w:r>
        <w:rPr>
          <w:rtl/>
        </w:rPr>
        <w:br/>
        <w:t>אלי בן-מנחם (העבודה-מימד):</w:t>
      </w:r>
    </w:p>
    <w:p w14:paraId="2759B9BD" w14:textId="77777777" w:rsidR="00000000" w:rsidRDefault="00027501">
      <w:pPr>
        <w:pStyle w:val="a0"/>
        <w:rPr>
          <w:rtl/>
        </w:rPr>
      </w:pPr>
    </w:p>
    <w:p w14:paraId="383745DA" w14:textId="77777777" w:rsidR="00000000" w:rsidRDefault="00027501">
      <w:pPr>
        <w:pStyle w:val="a0"/>
        <w:rPr>
          <w:rFonts w:hint="cs"/>
          <w:rtl/>
        </w:rPr>
      </w:pPr>
      <w:r>
        <w:rPr>
          <w:rFonts w:hint="cs"/>
          <w:rtl/>
        </w:rPr>
        <w:t xml:space="preserve">נותן לכם. </w:t>
      </w:r>
    </w:p>
    <w:p w14:paraId="3B7F8CE5" w14:textId="77777777" w:rsidR="00000000" w:rsidRDefault="00027501">
      <w:pPr>
        <w:pStyle w:val="af0"/>
        <w:rPr>
          <w:rtl/>
        </w:rPr>
      </w:pPr>
      <w:r>
        <w:rPr>
          <w:rtl/>
        </w:rPr>
        <w:br/>
        <w:t>יחיאל חזן (הליכוד):</w:t>
      </w:r>
    </w:p>
    <w:p w14:paraId="274CF8B9" w14:textId="77777777" w:rsidR="00000000" w:rsidRDefault="00027501">
      <w:pPr>
        <w:pStyle w:val="a0"/>
        <w:rPr>
          <w:rtl/>
        </w:rPr>
      </w:pPr>
    </w:p>
    <w:p w14:paraId="4EEE8847" w14:textId="77777777" w:rsidR="00000000" w:rsidRDefault="00027501">
      <w:pPr>
        <w:pStyle w:val="a0"/>
        <w:rPr>
          <w:rFonts w:hint="cs"/>
          <w:rtl/>
        </w:rPr>
      </w:pPr>
      <w:r>
        <w:rPr>
          <w:rFonts w:hint="cs"/>
          <w:rtl/>
        </w:rPr>
        <w:t xml:space="preserve">הוא נותן, הוא בסדר. הוא נותן. </w:t>
      </w:r>
    </w:p>
    <w:p w14:paraId="2FEEF90A" w14:textId="77777777" w:rsidR="00000000" w:rsidRDefault="00027501">
      <w:pPr>
        <w:pStyle w:val="af0"/>
        <w:rPr>
          <w:rtl/>
        </w:rPr>
      </w:pPr>
      <w:r>
        <w:rPr>
          <w:rtl/>
        </w:rPr>
        <w:br/>
        <w:t>מיכאל רצון (הליכוד):</w:t>
      </w:r>
    </w:p>
    <w:p w14:paraId="7DD4C806" w14:textId="77777777" w:rsidR="00000000" w:rsidRDefault="00027501">
      <w:pPr>
        <w:pStyle w:val="a0"/>
        <w:rPr>
          <w:rtl/>
        </w:rPr>
      </w:pPr>
    </w:p>
    <w:p w14:paraId="670A94C0" w14:textId="77777777" w:rsidR="00000000" w:rsidRDefault="00027501">
      <w:pPr>
        <w:pStyle w:val="a0"/>
        <w:rPr>
          <w:rFonts w:hint="cs"/>
          <w:rtl/>
        </w:rPr>
      </w:pPr>
      <w:r>
        <w:rPr>
          <w:rFonts w:hint="cs"/>
          <w:rtl/>
        </w:rPr>
        <w:t xml:space="preserve">הוא נותן. </w:t>
      </w:r>
    </w:p>
    <w:p w14:paraId="1BF96C49" w14:textId="77777777" w:rsidR="00000000" w:rsidRDefault="00027501">
      <w:pPr>
        <w:pStyle w:val="-"/>
        <w:rPr>
          <w:rtl/>
        </w:rPr>
      </w:pPr>
      <w:r>
        <w:rPr>
          <w:rtl/>
        </w:rPr>
        <w:br/>
      </w:r>
      <w:bookmarkStart w:id="848" w:name="FS000001053T21_01_2004_21_17_15C"/>
      <w:bookmarkEnd w:id="848"/>
      <w:r>
        <w:rPr>
          <w:rtl/>
        </w:rPr>
        <w:t>חמי דורון</w:t>
      </w:r>
      <w:r>
        <w:rPr>
          <w:rtl/>
        </w:rPr>
        <w:t xml:space="preserve"> (שינוי):</w:t>
      </w:r>
    </w:p>
    <w:p w14:paraId="4ABBDA86" w14:textId="77777777" w:rsidR="00000000" w:rsidRDefault="00027501">
      <w:pPr>
        <w:pStyle w:val="a0"/>
        <w:rPr>
          <w:rFonts w:hint="cs"/>
          <w:rtl/>
        </w:rPr>
      </w:pPr>
    </w:p>
    <w:p w14:paraId="23BB34C0" w14:textId="77777777" w:rsidR="00000000" w:rsidRDefault="00027501">
      <w:pPr>
        <w:pStyle w:val="a0"/>
        <w:rPr>
          <w:rFonts w:hint="cs"/>
          <w:rtl/>
        </w:rPr>
      </w:pPr>
      <w:r>
        <w:rPr>
          <w:rFonts w:hint="cs"/>
          <w:rtl/>
        </w:rPr>
        <w:t xml:space="preserve">לא לי, רבותי. אני מסכים עם חלק גדול מדבריך, חבר הכנסת אלי בן-מנחם, אבל אני גם מסכים עם חלק גדול מאוד מדבריו של חבר הכנסת איוב קרא. </w:t>
      </w:r>
    </w:p>
    <w:p w14:paraId="5FE37D12" w14:textId="77777777" w:rsidR="00000000" w:rsidRDefault="00027501">
      <w:pPr>
        <w:pStyle w:val="a0"/>
        <w:rPr>
          <w:rFonts w:hint="cs"/>
          <w:rtl/>
        </w:rPr>
      </w:pPr>
    </w:p>
    <w:p w14:paraId="3541F4C8" w14:textId="77777777" w:rsidR="00000000" w:rsidRDefault="00027501">
      <w:pPr>
        <w:pStyle w:val="a0"/>
        <w:rPr>
          <w:rFonts w:hint="cs"/>
          <w:rtl/>
        </w:rPr>
      </w:pPr>
      <w:r>
        <w:rPr>
          <w:rFonts w:hint="cs"/>
          <w:rtl/>
        </w:rPr>
        <w:t>מדינת ישראל היא מדינת חוק, ובמדינה שבה כל אדם - לרבות הרוצח יגאל עמיר - יכול להצביע בבחירות, העונש שהוא קיבל הוא</w:t>
      </w:r>
      <w:r>
        <w:rPr>
          <w:rFonts w:hint="cs"/>
          <w:rtl/>
        </w:rPr>
        <w:t xml:space="preserve"> שלילת החירויות שלו, עדיין נשארת לו הזכות - שהיא זכות יסוד, זכות חוקתית - גם להינשא.</w:t>
      </w:r>
    </w:p>
    <w:p w14:paraId="3E585CF2" w14:textId="77777777" w:rsidR="00000000" w:rsidRDefault="00027501">
      <w:pPr>
        <w:pStyle w:val="a0"/>
        <w:rPr>
          <w:rFonts w:hint="cs"/>
          <w:rtl/>
        </w:rPr>
      </w:pPr>
    </w:p>
    <w:p w14:paraId="5EF283E8" w14:textId="77777777" w:rsidR="00000000" w:rsidRDefault="00027501">
      <w:pPr>
        <w:pStyle w:val="a0"/>
        <w:rPr>
          <w:rFonts w:hint="cs"/>
          <w:rtl/>
        </w:rPr>
      </w:pPr>
      <w:r>
        <w:rPr>
          <w:rFonts w:hint="cs"/>
          <w:rtl/>
        </w:rPr>
        <w:t>אני חושב שראש השב"ס נקט את הדרך הנכונה מבחינתו, מכיוון שהמעשה, עצם האישור או הבקשה לאישור, היא מקוממת, מרגיזה, אבל אין לי ספק שאם הדבר יגיע לבית-משפט, חבר הכנסת אלי בן-מנ</w:t>
      </w:r>
      <w:r>
        <w:rPr>
          <w:rFonts w:hint="cs"/>
          <w:rtl/>
        </w:rPr>
        <w:t>חם, אין לי ספק שאם זה יגיע לבג"ץ, בג"ץ אכן ידחה את החלטתו של רב-גונדר גנות, בדיוק כפי שאמרה זאת השבוע נציבת השב"ס לשעבר, הגברת אורית אדטו: אני מכירה בזה, אני מסכימה שצריך לדחות, אבל אין לי ספק שבית-המשפט אכן יאשר את הנושא הזה, מאחר שיש לאדם זכות יסודית בחו</w:t>
      </w:r>
      <w:r>
        <w:rPr>
          <w:rFonts w:hint="cs"/>
          <w:rtl/>
        </w:rPr>
        <w:t>ק הישראלי, גם כשהוא יושב בבית-הסוהר.</w:t>
      </w:r>
    </w:p>
    <w:p w14:paraId="18BB4CE0" w14:textId="77777777" w:rsidR="00000000" w:rsidRDefault="00027501">
      <w:pPr>
        <w:pStyle w:val="a0"/>
        <w:rPr>
          <w:rFonts w:hint="cs"/>
          <w:rtl/>
        </w:rPr>
      </w:pPr>
    </w:p>
    <w:p w14:paraId="6480EEEF" w14:textId="77777777" w:rsidR="00000000" w:rsidRDefault="00027501">
      <w:pPr>
        <w:pStyle w:val="a0"/>
        <w:rPr>
          <w:rFonts w:hint="cs"/>
          <w:rtl/>
        </w:rPr>
      </w:pPr>
      <w:r>
        <w:rPr>
          <w:rFonts w:hint="cs"/>
          <w:rtl/>
        </w:rPr>
        <w:t>אין הבדל בין רוצח של ראש ממשלה - עם כל הכאב שבעניין, עם כל היצרים שבעניין - לבין רוצח כמו אלי פימשטיין, שרצח את בתו הקטנה וקבר אותה ביער בירושלים - -</w:t>
      </w:r>
    </w:p>
    <w:p w14:paraId="415B448E" w14:textId="77777777" w:rsidR="00000000" w:rsidRDefault="00027501">
      <w:pPr>
        <w:pStyle w:val="af0"/>
        <w:rPr>
          <w:rtl/>
        </w:rPr>
      </w:pPr>
      <w:r>
        <w:rPr>
          <w:rtl/>
        </w:rPr>
        <w:br/>
        <w:t>אלי בן-מנחם (העבודה-מימד):</w:t>
      </w:r>
    </w:p>
    <w:p w14:paraId="6561CD7B" w14:textId="77777777" w:rsidR="00000000" w:rsidRDefault="00027501">
      <w:pPr>
        <w:pStyle w:val="a0"/>
        <w:rPr>
          <w:rtl/>
        </w:rPr>
      </w:pPr>
    </w:p>
    <w:p w14:paraId="7414D5FA" w14:textId="77777777" w:rsidR="00000000" w:rsidRDefault="00027501">
      <w:pPr>
        <w:pStyle w:val="a0"/>
        <w:rPr>
          <w:rFonts w:hint="cs"/>
          <w:rtl/>
        </w:rPr>
      </w:pPr>
      <w:r>
        <w:rPr>
          <w:rFonts w:hint="cs"/>
          <w:rtl/>
        </w:rPr>
        <w:t xml:space="preserve">גם עליו צריך לאסור להתחתן. </w:t>
      </w:r>
    </w:p>
    <w:p w14:paraId="5E61C00B" w14:textId="77777777" w:rsidR="00000000" w:rsidRDefault="00027501">
      <w:pPr>
        <w:pStyle w:val="-"/>
        <w:rPr>
          <w:rtl/>
        </w:rPr>
      </w:pPr>
      <w:r>
        <w:rPr>
          <w:rtl/>
        </w:rPr>
        <w:br/>
      </w:r>
      <w:bookmarkStart w:id="849" w:name="FS000001053T21_01_2004_21_22_32C"/>
      <w:bookmarkEnd w:id="849"/>
      <w:r>
        <w:rPr>
          <w:rtl/>
        </w:rPr>
        <w:t xml:space="preserve">חמי דורון </w:t>
      </w:r>
      <w:r>
        <w:rPr>
          <w:rtl/>
        </w:rPr>
        <w:t>(שינוי):</w:t>
      </w:r>
    </w:p>
    <w:p w14:paraId="6711594F" w14:textId="77777777" w:rsidR="00000000" w:rsidRDefault="00027501">
      <w:pPr>
        <w:pStyle w:val="a0"/>
        <w:rPr>
          <w:rtl/>
        </w:rPr>
      </w:pPr>
    </w:p>
    <w:p w14:paraId="1F9C1A72" w14:textId="77777777" w:rsidR="00000000" w:rsidRDefault="00027501">
      <w:pPr>
        <w:pStyle w:val="a0"/>
        <w:rPr>
          <w:rFonts w:hint="cs"/>
          <w:rtl/>
        </w:rPr>
      </w:pPr>
      <w:r>
        <w:rPr>
          <w:rFonts w:hint="cs"/>
          <w:rtl/>
        </w:rPr>
        <w:t xml:space="preserve">- - מכיוון שרצח הוא רצח. </w:t>
      </w:r>
    </w:p>
    <w:p w14:paraId="42AF4CB9" w14:textId="77777777" w:rsidR="00000000" w:rsidRDefault="00027501">
      <w:pPr>
        <w:pStyle w:val="a0"/>
        <w:rPr>
          <w:rFonts w:hint="cs"/>
          <w:rtl/>
        </w:rPr>
      </w:pPr>
    </w:p>
    <w:p w14:paraId="5A1F2FB8" w14:textId="77777777" w:rsidR="00000000" w:rsidRDefault="00027501">
      <w:pPr>
        <w:pStyle w:val="a0"/>
        <w:rPr>
          <w:rFonts w:hint="cs"/>
          <w:rtl/>
        </w:rPr>
      </w:pPr>
      <w:r>
        <w:rPr>
          <w:rFonts w:hint="cs"/>
          <w:rtl/>
        </w:rPr>
        <w:t xml:space="preserve">כל הצעת חוק שיביאו היום לפני הכנסת, לא תחול ממילא על יגאל עמיר, כי זאת תהיה הצעת חוק פרסונלית, ושום בית-משפט </w:t>
      </w:r>
      <w:r>
        <w:rPr>
          <w:rtl/>
        </w:rPr>
        <w:t>–</w:t>
      </w:r>
      <w:r>
        <w:rPr>
          <w:rFonts w:hint="cs"/>
          <w:rtl/>
        </w:rPr>
        <w:t xml:space="preserve"> ובית-המשפט העליון בוודאי ובוודאי - לא יוכל לאשר ולהסכים עם הצעת חוק פרסונלית, שהיא לא מידתית והיא לא הגיונית</w:t>
      </w:r>
      <w:r>
        <w:rPr>
          <w:rFonts w:hint="cs"/>
          <w:rtl/>
        </w:rPr>
        <w:t>, והיא לא תעמוד בזכויות הבסיסיות של - -</w:t>
      </w:r>
    </w:p>
    <w:p w14:paraId="79768FDD" w14:textId="77777777" w:rsidR="00000000" w:rsidRDefault="00027501">
      <w:pPr>
        <w:pStyle w:val="af0"/>
        <w:rPr>
          <w:rtl/>
        </w:rPr>
      </w:pPr>
      <w:r>
        <w:rPr>
          <w:rtl/>
        </w:rPr>
        <w:br/>
        <w:t>מיכאל רצון (הליכוד):</w:t>
      </w:r>
    </w:p>
    <w:p w14:paraId="547A1250" w14:textId="77777777" w:rsidR="00000000" w:rsidRDefault="00027501">
      <w:pPr>
        <w:pStyle w:val="a0"/>
        <w:rPr>
          <w:rtl/>
        </w:rPr>
      </w:pPr>
    </w:p>
    <w:p w14:paraId="6A1D58CF" w14:textId="77777777" w:rsidR="00000000" w:rsidRDefault="00027501">
      <w:pPr>
        <w:pStyle w:val="a0"/>
        <w:rPr>
          <w:rFonts w:hint="cs"/>
          <w:rtl/>
        </w:rPr>
      </w:pPr>
      <w:r>
        <w:rPr>
          <w:rFonts w:hint="cs"/>
          <w:rtl/>
        </w:rPr>
        <w:t xml:space="preserve">כבוד האדם וחירותו. </w:t>
      </w:r>
    </w:p>
    <w:p w14:paraId="02E4DD90" w14:textId="77777777" w:rsidR="00000000" w:rsidRDefault="00027501">
      <w:pPr>
        <w:pStyle w:val="-"/>
        <w:rPr>
          <w:rtl/>
        </w:rPr>
      </w:pPr>
      <w:r>
        <w:rPr>
          <w:rtl/>
        </w:rPr>
        <w:br/>
      </w:r>
      <w:bookmarkStart w:id="850" w:name="FS000001053T21_01_2004_21_24_14C"/>
      <w:bookmarkEnd w:id="850"/>
      <w:r>
        <w:rPr>
          <w:rtl/>
        </w:rPr>
        <w:t>חמי דורון (שינוי):</w:t>
      </w:r>
    </w:p>
    <w:p w14:paraId="2114810E" w14:textId="77777777" w:rsidR="00000000" w:rsidRDefault="00027501">
      <w:pPr>
        <w:pStyle w:val="a0"/>
        <w:rPr>
          <w:rtl/>
        </w:rPr>
      </w:pPr>
    </w:p>
    <w:p w14:paraId="2AA7C238" w14:textId="77777777" w:rsidR="00000000" w:rsidRDefault="00027501">
      <w:pPr>
        <w:pStyle w:val="a0"/>
        <w:rPr>
          <w:rFonts w:hint="cs"/>
          <w:rtl/>
        </w:rPr>
      </w:pPr>
      <w:r>
        <w:rPr>
          <w:rFonts w:hint="cs"/>
          <w:rtl/>
        </w:rPr>
        <w:t xml:space="preserve">- - החוק, כפי שאנחנו רוצים לראות אותו. </w:t>
      </w:r>
    </w:p>
    <w:p w14:paraId="00D29771" w14:textId="77777777" w:rsidR="00000000" w:rsidRDefault="00027501">
      <w:pPr>
        <w:pStyle w:val="a0"/>
        <w:rPr>
          <w:rFonts w:hint="cs"/>
          <w:rtl/>
        </w:rPr>
      </w:pPr>
    </w:p>
    <w:p w14:paraId="2A088D43" w14:textId="77777777" w:rsidR="00000000" w:rsidRDefault="00027501">
      <w:pPr>
        <w:pStyle w:val="a0"/>
        <w:rPr>
          <w:rFonts w:hint="cs"/>
          <w:rtl/>
        </w:rPr>
      </w:pPr>
      <w:r>
        <w:rPr>
          <w:rFonts w:hint="cs"/>
          <w:rtl/>
        </w:rPr>
        <w:t>לכן, אני חושב שהכנסת לא צריכה בכלל לעסוק בחקיקה מהסוג הזה. כל רוצח - גם יגאל עמיר - נידון, הורשע, על-פי סעיף 30</w:t>
      </w:r>
      <w:r>
        <w:rPr>
          <w:rFonts w:hint="cs"/>
          <w:rtl/>
        </w:rPr>
        <w:t xml:space="preserve">0 לחוק העונשין, שגזר-הדין לגביו הוא גזר-דין חובה של מאסר עולם, אלא אם יש נסיבות אחרות שמאפשרות לבית-המשפט להקל בעניין - מה שאין כמובן בעניינו של יגאל עמיר. </w:t>
      </w:r>
    </w:p>
    <w:p w14:paraId="25201A8F" w14:textId="77777777" w:rsidR="00000000" w:rsidRDefault="00027501">
      <w:pPr>
        <w:pStyle w:val="a0"/>
        <w:rPr>
          <w:rFonts w:hint="cs"/>
          <w:rtl/>
        </w:rPr>
      </w:pPr>
    </w:p>
    <w:p w14:paraId="5BA7AF69" w14:textId="77777777" w:rsidR="00000000" w:rsidRDefault="00027501">
      <w:pPr>
        <w:pStyle w:val="a0"/>
        <w:rPr>
          <w:rFonts w:hint="cs"/>
          <w:rtl/>
        </w:rPr>
      </w:pPr>
      <w:r>
        <w:rPr>
          <w:rFonts w:hint="cs"/>
          <w:rtl/>
        </w:rPr>
        <w:t xml:space="preserve">ולכן אני חושב שהכנסת לא צריכה כלל לדון בנושא הזה. לא צריך לתת לאותו אדם בכלל אפשרות לדבר עליו, כי </w:t>
      </w:r>
      <w:r>
        <w:rPr>
          <w:rFonts w:hint="cs"/>
          <w:rtl/>
        </w:rPr>
        <w:t xml:space="preserve">ככל שאנחנו מדברים עליו אנחנו אולי אפילו מעודדים אותו או מרימים את קרנו. אני חושב שהוא צריך פשוט להירקב בבית-הסוהר, יש לסגור אחריו את המנעול, ופשוט שיישאר שם בחושך לתמיד. תודה רבה, אדוני. </w:t>
      </w:r>
    </w:p>
    <w:p w14:paraId="4B012DF7" w14:textId="77777777" w:rsidR="00000000" w:rsidRDefault="00027501">
      <w:pPr>
        <w:pStyle w:val="af1"/>
        <w:rPr>
          <w:rtl/>
        </w:rPr>
      </w:pPr>
      <w:r>
        <w:rPr>
          <w:rtl/>
        </w:rPr>
        <w:br/>
        <w:t xml:space="preserve">היו"ר </w:t>
      </w:r>
      <w:r>
        <w:rPr>
          <w:rFonts w:hint="cs"/>
          <w:rtl/>
        </w:rPr>
        <w:t>מיכאל נודלמן</w:t>
      </w:r>
      <w:r>
        <w:rPr>
          <w:rtl/>
        </w:rPr>
        <w:t>:</w:t>
      </w:r>
    </w:p>
    <w:p w14:paraId="074D4496" w14:textId="77777777" w:rsidR="00000000" w:rsidRDefault="00027501">
      <w:pPr>
        <w:pStyle w:val="a0"/>
        <w:rPr>
          <w:rFonts w:hint="cs"/>
          <w:rtl/>
        </w:rPr>
      </w:pPr>
    </w:p>
    <w:p w14:paraId="3A4CD887" w14:textId="77777777" w:rsidR="00000000" w:rsidRDefault="00027501">
      <w:pPr>
        <w:pStyle w:val="a0"/>
        <w:rPr>
          <w:rFonts w:hint="cs"/>
          <w:rtl/>
        </w:rPr>
      </w:pPr>
      <w:r>
        <w:rPr>
          <w:rFonts w:hint="cs"/>
          <w:rtl/>
        </w:rPr>
        <w:t>תודה רבה. ישיב השר גדעון עזרא, בבקשה.</w:t>
      </w:r>
    </w:p>
    <w:p w14:paraId="311B8910" w14:textId="77777777" w:rsidR="00000000" w:rsidRDefault="00027501">
      <w:pPr>
        <w:pStyle w:val="a"/>
        <w:rPr>
          <w:rtl/>
        </w:rPr>
      </w:pPr>
      <w:r>
        <w:rPr>
          <w:rtl/>
        </w:rPr>
        <w:br/>
      </w:r>
      <w:bookmarkStart w:id="851" w:name="FS000000474T21_01_2004_21_27_05"/>
      <w:bookmarkStart w:id="852" w:name="_Toc90038151"/>
      <w:bookmarkEnd w:id="851"/>
      <w:r>
        <w:rPr>
          <w:rtl/>
        </w:rPr>
        <w:t>השר גדע</w:t>
      </w:r>
      <w:r>
        <w:rPr>
          <w:rtl/>
        </w:rPr>
        <w:t>ון עזרא:</w:t>
      </w:r>
      <w:bookmarkEnd w:id="852"/>
    </w:p>
    <w:p w14:paraId="0865F25F" w14:textId="77777777" w:rsidR="00000000" w:rsidRDefault="00027501">
      <w:pPr>
        <w:pStyle w:val="a0"/>
        <w:rPr>
          <w:rtl/>
        </w:rPr>
      </w:pPr>
    </w:p>
    <w:p w14:paraId="4A0FEBE5" w14:textId="77777777" w:rsidR="00000000" w:rsidRDefault="00027501">
      <w:pPr>
        <w:pStyle w:val="a0"/>
        <w:rPr>
          <w:rFonts w:hint="cs"/>
          <w:rtl/>
        </w:rPr>
      </w:pPr>
      <w:r>
        <w:rPr>
          <w:rFonts w:hint="cs"/>
          <w:rtl/>
        </w:rPr>
        <w:t>אדוני היושב-ראש, חברי חברי הכנסת, האסיר יגאל עמיר שפוט למאסר עולם שלא ניתן לקציבה על-פי החוק, וזאת בגין רצח ראש הממשלה לשעבר יצחק רבין, זכרו לברכה. הוא מוחזק בתנאי הפרדת יחיד בבית-הסוהר "איילון", באישור בית-המשפט.</w:t>
      </w:r>
    </w:p>
    <w:p w14:paraId="5FD991AC" w14:textId="77777777" w:rsidR="00000000" w:rsidRDefault="00027501">
      <w:pPr>
        <w:pStyle w:val="a0"/>
        <w:rPr>
          <w:rFonts w:hint="cs"/>
          <w:rtl/>
        </w:rPr>
      </w:pPr>
    </w:p>
    <w:p w14:paraId="38B65963" w14:textId="77777777" w:rsidR="00000000" w:rsidRDefault="00027501">
      <w:pPr>
        <w:pStyle w:val="a0"/>
        <w:rPr>
          <w:rFonts w:hint="cs"/>
          <w:rtl/>
        </w:rPr>
      </w:pPr>
      <w:r>
        <w:rPr>
          <w:rFonts w:hint="cs"/>
          <w:rtl/>
        </w:rPr>
        <w:t xml:space="preserve">נציב שב"ס ערך אתמול דיון מקדים </w:t>
      </w:r>
      <w:r>
        <w:rPr>
          <w:rFonts w:hint="cs"/>
          <w:rtl/>
        </w:rPr>
        <w:t xml:space="preserve">בהשתתפות הגורמים הרלוונטיים, ובו נשקלו מכלול ההיבטים הנובעים מבקשה עתידית אפשרית של האסיר להינשא. </w:t>
      </w:r>
    </w:p>
    <w:p w14:paraId="46900601" w14:textId="77777777" w:rsidR="00000000" w:rsidRDefault="00027501">
      <w:pPr>
        <w:pStyle w:val="a0"/>
        <w:rPr>
          <w:rFonts w:hint="cs"/>
          <w:rtl/>
        </w:rPr>
      </w:pPr>
    </w:p>
    <w:p w14:paraId="1E432271" w14:textId="77777777" w:rsidR="00000000" w:rsidRDefault="00027501">
      <w:pPr>
        <w:pStyle w:val="a0"/>
        <w:rPr>
          <w:rFonts w:hint="cs"/>
          <w:rtl/>
        </w:rPr>
      </w:pPr>
      <w:r>
        <w:rPr>
          <w:rFonts w:hint="cs"/>
          <w:rtl/>
        </w:rPr>
        <w:t xml:space="preserve">נציב שב"ס מצא לנכון שלא לראות באסיר יגאל עמיר אסיר ככל אסיר עולם אחר, ולאור זאת החליט שלא יאשר בקשה לנישואין, אם תוגש על-ידי האסיר. </w:t>
      </w:r>
    </w:p>
    <w:p w14:paraId="108D06DF" w14:textId="77777777" w:rsidR="00000000" w:rsidRDefault="00027501">
      <w:pPr>
        <w:pStyle w:val="a0"/>
        <w:rPr>
          <w:rFonts w:hint="cs"/>
          <w:rtl/>
        </w:rPr>
      </w:pPr>
    </w:p>
    <w:p w14:paraId="0D4D46DF" w14:textId="77777777" w:rsidR="00000000" w:rsidRDefault="00027501">
      <w:pPr>
        <w:pStyle w:val="a0"/>
        <w:rPr>
          <w:rFonts w:hint="cs"/>
          <w:rtl/>
        </w:rPr>
      </w:pPr>
      <w:r>
        <w:rPr>
          <w:rFonts w:hint="cs"/>
          <w:rtl/>
        </w:rPr>
        <w:t>עם זאת, לאור המצב המשפ</w:t>
      </w:r>
      <w:r>
        <w:rPr>
          <w:rFonts w:hint="cs"/>
          <w:rtl/>
        </w:rPr>
        <w:t xml:space="preserve">טי הקיים, אין להוציא מכלל אפשרות כי החלטה זו של נציב שב"ס תצטרך לעמוד בעתיד במבחן הערכאות המשפטיות הרלוונטיות. </w:t>
      </w:r>
    </w:p>
    <w:p w14:paraId="68A492C7" w14:textId="77777777" w:rsidR="00000000" w:rsidRDefault="00027501">
      <w:pPr>
        <w:pStyle w:val="a0"/>
        <w:rPr>
          <w:rFonts w:hint="cs"/>
          <w:rtl/>
        </w:rPr>
      </w:pPr>
    </w:p>
    <w:p w14:paraId="0C9FDE39" w14:textId="77777777" w:rsidR="00000000" w:rsidRDefault="00027501">
      <w:pPr>
        <w:pStyle w:val="a0"/>
        <w:rPr>
          <w:rFonts w:hint="cs"/>
          <w:rtl/>
        </w:rPr>
      </w:pPr>
      <w:r>
        <w:rPr>
          <w:rFonts w:hint="cs"/>
          <w:rtl/>
        </w:rPr>
        <w:t xml:space="preserve">בכלי התקשורת התפרסמו ידיעות על כוונתו של האסיר להינשא. האסיר טרם פנה בבקשה רשמית בנושא. אם תוגש בקשה כזאת, ייבחן הנושא על-ידי הגורמים המוסמכים </w:t>
      </w:r>
      <w:r>
        <w:rPr>
          <w:rFonts w:hint="cs"/>
          <w:rtl/>
        </w:rPr>
        <w:t xml:space="preserve">בשב"ס, בתיאום עם גורמי השב"כ והפרקליטות. </w:t>
      </w:r>
    </w:p>
    <w:p w14:paraId="6C1CE2D5" w14:textId="77777777" w:rsidR="00000000" w:rsidRDefault="00027501">
      <w:pPr>
        <w:pStyle w:val="af0"/>
        <w:rPr>
          <w:rtl/>
        </w:rPr>
      </w:pPr>
      <w:r>
        <w:rPr>
          <w:rtl/>
        </w:rPr>
        <w:br/>
        <w:t>יעקב ליצמן (יהדות התורה):</w:t>
      </w:r>
    </w:p>
    <w:p w14:paraId="2B36F313" w14:textId="77777777" w:rsidR="00000000" w:rsidRDefault="00027501">
      <w:pPr>
        <w:pStyle w:val="a0"/>
        <w:rPr>
          <w:rtl/>
        </w:rPr>
      </w:pPr>
    </w:p>
    <w:p w14:paraId="7617F6BE" w14:textId="77777777" w:rsidR="00000000" w:rsidRDefault="00027501">
      <w:pPr>
        <w:pStyle w:val="a0"/>
        <w:ind w:firstLine="0"/>
        <w:rPr>
          <w:rFonts w:hint="cs"/>
          <w:rtl/>
        </w:rPr>
      </w:pPr>
      <w:r>
        <w:rPr>
          <w:rFonts w:hint="cs"/>
          <w:rtl/>
        </w:rPr>
        <w:tab/>
        <w:t>יש לי רושם שזה אותו סיפור כמו מפעל הפיס - - - שמישהו טען שהוא זכה - - -</w:t>
      </w:r>
    </w:p>
    <w:p w14:paraId="1061C4DF" w14:textId="77777777" w:rsidR="00000000" w:rsidRDefault="00027501">
      <w:pPr>
        <w:pStyle w:val="-"/>
        <w:rPr>
          <w:rtl/>
        </w:rPr>
      </w:pPr>
      <w:r>
        <w:rPr>
          <w:rtl/>
        </w:rPr>
        <w:br/>
      </w:r>
      <w:bookmarkStart w:id="853" w:name="FS000000474T21_01_2004_21_35_17C"/>
      <w:bookmarkEnd w:id="853"/>
      <w:r>
        <w:rPr>
          <w:rtl/>
        </w:rPr>
        <w:t>השר גדעון עזרא:</w:t>
      </w:r>
    </w:p>
    <w:p w14:paraId="11CA5D94" w14:textId="77777777" w:rsidR="00000000" w:rsidRDefault="00027501">
      <w:pPr>
        <w:pStyle w:val="a0"/>
        <w:rPr>
          <w:rtl/>
        </w:rPr>
      </w:pPr>
    </w:p>
    <w:p w14:paraId="1B74C3F2" w14:textId="77777777" w:rsidR="00000000" w:rsidRDefault="00027501">
      <w:pPr>
        <w:pStyle w:val="a0"/>
        <w:rPr>
          <w:rFonts w:hint="cs"/>
          <w:rtl/>
        </w:rPr>
      </w:pPr>
      <w:r>
        <w:rPr>
          <w:rFonts w:hint="cs"/>
          <w:rtl/>
        </w:rPr>
        <w:t>עקרונית, על-פי המצב החוקי הקיים, זכאי כל אסיר להינשא בעת מאסרו. למעט האסיר סמיר קונטאר - רוצח מ</w:t>
      </w:r>
      <w:r>
        <w:rPr>
          <w:rFonts w:hint="cs"/>
          <w:rtl/>
        </w:rPr>
        <w:t>שפחת הרן, ששמו נזכר לאחרונה - אשר נישא לאחר שעתירתו כנגד שב"ס התקבלה בבית- המשפט, לא ידוע על מקרים שבהם סורבו אסירים, לרבות אסירי עולם, לבקשתם להינשא.</w:t>
      </w:r>
    </w:p>
    <w:p w14:paraId="698DD1D6" w14:textId="77777777" w:rsidR="00000000" w:rsidRDefault="00027501">
      <w:pPr>
        <w:pStyle w:val="a0"/>
        <w:rPr>
          <w:rFonts w:hint="cs"/>
          <w:rtl/>
        </w:rPr>
      </w:pPr>
    </w:p>
    <w:p w14:paraId="00B7DE0E" w14:textId="77777777" w:rsidR="00000000" w:rsidRDefault="00027501">
      <w:pPr>
        <w:pStyle w:val="a0"/>
        <w:rPr>
          <w:rFonts w:hint="cs"/>
          <w:rtl/>
        </w:rPr>
      </w:pPr>
      <w:r>
        <w:rPr>
          <w:rFonts w:hint="cs"/>
          <w:rtl/>
        </w:rPr>
        <w:t>אני חושב שחשוב מאוד שהנושא הועלה פה על-ידי חברי הכנסת. מאחר שלא הוגשה בקשה רשמית להינשא, אני מציע שנסתפק</w:t>
      </w:r>
      <w:r>
        <w:rPr>
          <w:rFonts w:hint="cs"/>
          <w:rtl/>
        </w:rPr>
        <w:t xml:space="preserve"> בדיון הזה. אם וכאשר תהיינה התפתחויות, אולי נידרש לכך פעם נוספת. </w:t>
      </w:r>
    </w:p>
    <w:p w14:paraId="28CE745D" w14:textId="77777777" w:rsidR="00000000" w:rsidRDefault="00027501">
      <w:pPr>
        <w:pStyle w:val="a0"/>
        <w:ind w:firstLine="0"/>
        <w:rPr>
          <w:rFonts w:hint="cs"/>
          <w:rtl/>
        </w:rPr>
      </w:pPr>
    </w:p>
    <w:p w14:paraId="1352CCE2" w14:textId="77777777" w:rsidR="00000000" w:rsidRDefault="00027501">
      <w:pPr>
        <w:pStyle w:val="af1"/>
        <w:rPr>
          <w:rtl/>
        </w:rPr>
      </w:pPr>
      <w:r>
        <w:rPr>
          <w:rFonts w:hint="eastAsia"/>
          <w:rtl/>
        </w:rPr>
        <w:t>היו</w:t>
      </w:r>
      <w:r>
        <w:rPr>
          <w:rtl/>
        </w:rPr>
        <w:t>"ר</w:t>
      </w:r>
      <w:r>
        <w:rPr>
          <w:rFonts w:hint="cs"/>
          <w:rtl/>
        </w:rPr>
        <w:t xml:space="preserve"> מיכאל נודלמן</w:t>
      </w:r>
      <w:r>
        <w:rPr>
          <w:rtl/>
        </w:rPr>
        <w:t>:</w:t>
      </w:r>
    </w:p>
    <w:p w14:paraId="6A8AC8D0" w14:textId="77777777" w:rsidR="00000000" w:rsidRDefault="00027501">
      <w:pPr>
        <w:pStyle w:val="a0"/>
        <w:rPr>
          <w:rFonts w:hint="cs"/>
          <w:rtl/>
        </w:rPr>
      </w:pPr>
    </w:p>
    <w:p w14:paraId="6946B96D" w14:textId="77777777" w:rsidR="00000000" w:rsidRDefault="00027501">
      <w:pPr>
        <w:pStyle w:val="a0"/>
        <w:ind w:firstLine="720"/>
        <w:rPr>
          <w:rFonts w:hint="cs"/>
          <w:rtl/>
        </w:rPr>
      </w:pPr>
      <w:r>
        <w:rPr>
          <w:rFonts w:hint="cs"/>
          <w:rtl/>
        </w:rPr>
        <w:t xml:space="preserve">תודה רבה. חבר הכנסת אלי בן-מנחם, אתה מסכים? </w:t>
      </w:r>
    </w:p>
    <w:p w14:paraId="5944754B" w14:textId="77777777" w:rsidR="00000000" w:rsidRDefault="00027501">
      <w:pPr>
        <w:pStyle w:val="a0"/>
        <w:ind w:firstLine="0"/>
        <w:rPr>
          <w:rFonts w:hint="cs"/>
          <w:rtl/>
        </w:rPr>
      </w:pPr>
    </w:p>
    <w:p w14:paraId="3254B143" w14:textId="77777777" w:rsidR="00000000" w:rsidRDefault="00027501">
      <w:pPr>
        <w:pStyle w:val="af0"/>
        <w:rPr>
          <w:rtl/>
        </w:rPr>
      </w:pPr>
      <w:r>
        <w:rPr>
          <w:rFonts w:hint="eastAsia"/>
          <w:rtl/>
        </w:rPr>
        <w:t>אלי</w:t>
      </w:r>
      <w:r>
        <w:rPr>
          <w:rtl/>
        </w:rPr>
        <w:t xml:space="preserve"> בן-מנחם (העבודה-מימד):</w:t>
      </w:r>
    </w:p>
    <w:p w14:paraId="76212A35" w14:textId="77777777" w:rsidR="00000000" w:rsidRDefault="00027501">
      <w:pPr>
        <w:pStyle w:val="a0"/>
        <w:rPr>
          <w:rFonts w:hint="cs"/>
          <w:rtl/>
        </w:rPr>
      </w:pPr>
    </w:p>
    <w:p w14:paraId="715D2F68" w14:textId="77777777" w:rsidR="00000000" w:rsidRDefault="00027501">
      <w:pPr>
        <w:pStyle w:val="a0"/>
        <w:rPr>
          <w:rFonts w:hint="cs"/>
          <w:rtl/>
        </w:rPr>
      </w:pPr>
      <w:r>
        <w:rPr>
          <w:rFonts w:hint="cs"/>
          <w:rtl/>
        </w:rPr>
        <w:t xml:space="preserve">מסכים. </w:t>
      </w:r>
    </w:p>
    <w:p w14:paraId="1EF0A83D" w14:textId="77777777" w:rsidR="00000000" w:rsidRDefault="00027501">
      <w:pPr>
        <w:pStyle w:val="a0"/>
        <w:ind w:firstLine="0"/>
        <w:rPr>
          <w:rFonts w:hint="cs"/>
          <w:rtl/>
        </w:rPr>
      </w:pPr>
    </w:p>
    <w:p w14:paraId="1172DE97" w14:textId="77777777" w:rsidR="00000000" w:rsidRDefault="00027501">
      <w:pPr>
        <w:pStyle w:val="af1"/>
        <w:rPr>
          <w:rtl/>
        </w:rPr>
      </w:pPr>
      <w:r>
        <w:rPr>
          <w:rFonts w:hint="eastAsia"/>
          <w:rtl/>
        </w:rPr>
        <w:t>היו</w:t>
      </w:r>
      <w:r>
        <w:rPr>
          <w:rtl/>
        </w:rPr>
        <w:t>"ר</w:t>
      </w:r>
      <w:r>
        <w:rPr>
          <w:rFonts w:hint="cs"/>
          <w:rtl/>
        </w:rPr>
        <w:t xml:space="preserve"> מיכאל נודלמן</w:t>
      </w:r>
      <w:r>
        <w:rPr>
          <w:rtl/>
        </w:rPr>
        <w:t>:</w:t>
      </w:r>
    </w:p>
    <w:p w14:paraId="7ED203B2" w14:textId="77777777" w:rsidR="00000000" w:rsidRDefault="00027501">
      <w:pPr>
        <w:pStyle w:val="a0"/>
        <w:ind w:firstLine="0"/>
        <w:rPr>
          <w:rFonts w:hint="cs"/>
          <w:rtl/>
        </w:rPr>
      </w:pPr>
    </w:p>
    <w:p w14:paraId="59E4B062" w14:textId="77777777" w:rsidR="00000000" w:rsidRDefault="00027501">
      <w:pPr>
        <w:pStyle w:val="a0"/>
        <w:ind w:firstLine="0"/>
        <w:rPr>
          <w:rFonts w:hint="cs"/>
          <w:rtl/>
        </w:rPr>
      </w:pPr>
      <w:r>
        <w:rPr>
          <w:rFonts w:hint="cs"/>
          <w:rtl/>
        </w:rPr>
        <w:tab/>
        <w:t xml:space="preserve">חבר הכנסת איוב קרא </w:t>
      </w:r>
      <w:r>
        <w:rPr>
          <w:rtl/>
        </w:rPr>
        <w:t>–</w:t>
      </w:r>
      <w:r>
        <w:rPr>
          <w:rFonts w:hint="cs"/>
          <w:rtl/>
        </w:rPr>
        <w:t xml:space="preserve"> מסכים. חבר הכנסת חמי דורון, אתה מסכים להסי</w:t>
      </w:r>
      <w:r>
        <w:rPr>
          <w:rFonts w:hint="cs"/>
          <w:rtl/>
        </w:rPr>
        <w:t xml:space="preserve">ר? </w:t>
      </w:r>
    </w:p>
    <w:p w14:paraId="354F8F05" w14:textId="77777777" w:rsidR="00000000" w:rsidRDefault="00027501">
      <w:pPr>
        <w:pStyle w:val="a0"/>
        <w:ind w:firstLine="0"/>
        <w:rPr>
          <w:rFonts w:hint="cs"/>
          <w:rtl/>
        </w:rPr>
      </w:pPr>
    </w:p>
    <w:p w14:paraId="482E907A" w14:textId="77777777" w:rsidR="00000000" w:rsidRDefault="00027501">
      <w:pPr>
        <w:pStyle w:val="af0"/>
        <w:rPr>
          <w:rtl/>
        </w:rPr>
      </w:pPr>
      <w:r>
        <w:rPr>
          <w:rFonts w:hint="eastAsia"/>
          <w:rtl/>
        </w:rPr>
        <w:t>אלי</w:t>
      </w:r>
      <w:r>
        <w:rPr>
          <w:rtl/>
        </w:rPr>
        <w:t xml:space="preserve"> בן-מנחם (העבודה-מימד):</w:t>
      </w:r>
    </w:p>
    <w:p w14:paraId="3D69741C" w14:textId="77777777" w:rsidR="00000000" w:rsidRDefault="00027501">
      <w:pPr>
        <w:pStyle w:val="a0"/>
        <w:rPr>
          <w:rFonts w:hint="cs"/>
          <w:rtl/>
        </w:rPr>
      </w:pPr>
    </w:p>
    <w:p w14:paraId="11981D35" w14:textId="77777777" w:rsidR="00000000" w:rsidRDefault="00027501">
      <w:pPr>
        <w:pStyle w:val="a0"/>
        <w:rPr>
          <w:rFonts w:hint="cs"/>
          <w:rtl/>
        </w:rPr>
      </w:pPr>
      <w:r>
        <w:rPr>
          <w:rFonts w:hint="cs"/>
          <w:rtl/>
        </w:rPr>
        <w:t xml:space="preserve">לא להסיר, להסתפק בדברי השר. </w:t>
      </w:r>
    </w:p>
    <w:p w14:paraId="13A5353A" w14:textId="77777777" w:rsidR="00000000" w:rsidRDefault="00027501">
      <w:pPr>
        <w:pStyle w:val="a0"/>
        <w:ind w:firstLine="0"/>
        <w:rPr>
          <w:rFonts w:hint="cs"/>
          <w:rtl/>
        </w:rPr>
      </w:pPr>
    </w:p>
    <w:p w14:paraId="43F7A3AC" w14:textId="77777777" w:rsidR="00000000" w:rsidRDefault="00027501">
      <w:pPr>
        <w:pStyle w:val="af1"/>
        <w:rPr>
          <w:rtl/>
        </w:rPr>
      </w:pPr>
      <w:r>
        <w:rPr>
          <w:rFonts w:hint="eastAsia"/>
          <w:rtl/>
        </w:rPr>
        <w:t>היו</w:t>
      </w:r>
      <w:r>
        <w:rPr>
          <w:rtl/>
        </w:rPr>
        <w:t>"ר</w:t>
      </w:r>
      <w:r>
        <w:rPr>
          <w:rFonts w:hint="cs"/>
          <w:rtl/>
        </w:rPr>
        <w:t xml:space="preserve"> מיכאל נודלמן</w:t>
      </w:r>
      <w:r>
        <w:rPr>
          <w:rtl/>
        </w:rPr>
        <w:t>:</w:t>
      </w:r>
    </w:p>
    <w:p w14:paraId="0E4EE0C5" w14:textId="77777777" w:rsidR="00000000" w:rsidRDefault="00027501">
      <w:pPr>
        <w:pStyle w:val="a0"/>
        <w:ind w:firstLine="0"/>
        <w:rPr>
          <w:rFonts w:hint="cs"/>
          <w:rtl/>
        </w:rPr>
      </w:pPr>
    </w:p>
    <w:p w14:paraId="03118C88" w14:textId="77777777" w:rsidR="00000000" w:rsidRDefault="00027501">
      <w:pPr>
        <w:pStyle w:val="a0"/>
        <w:ind w:firstLine="0"/>
        <w:rPr>
          <w:rFonts w:hint="cs"/>
          <w:rtl/>
        </w:rPr>
      </w:pPr>
      <w:r>
        <w:rPr>
          <w:rFonts w:hint="cs"/>
          <w:rtl/>
        </w:rPr>
        <w:tab/>
        <w:t xml:space="preserve">להסתפק בדברי השר. </w:t>
      </w:r>
    </w:p>
    <w:p w14:paraId="53490244" w14:textId="77777777" w:rsidR="00000000" w:rsidRDefault="00027501">
      <w:pPr>
        <w:pStyle w:val="a0"/>
        <w:ind w:firstLine="0"/>
        <w:rPr>
          <w:rFonts w:hint="cs"/>
          <w:rtl/>
        </w:rPr>
      </w:pPr>
    </w:p>
    <w:p w14:paraId="32E8C1C6" w14:textId="77777777" w:rsidR="00000000" w:rsidRDefault="00027501">
      <w:pPr>
        <w:pStyle w:val="af0"/>
        <w:rPr>
          <w:rtl/>
        </w:rPr>
      </w:pPr>
      <w:r>
        <w:rPr>
          <w:rFonts w:hint="eastAsia"/>
          <w:rtl/>
        </w:rPr>
        <w:t>חמי</w:t>
      </w:r>
      <w:r>
        <w:rPr>
          <w:rtl/>
        </w:rPr>
        <w:t xml:space="preserve"> דורון (שינוי):</w:t>
      </w:r>
    </w:p>
    <w:p w14:paraId="265E95F5" w14:textId="77777777" w:rsidR="00000000" w:rsidRDefault="00027501">
      <w:pPr>
        <w:pStyle w:val="a0"/>
        <w:rPr>
          <w:rFonts w:hint="cs"/>
          <w:rtl/>
        </w:rPr>
      </w:pPr>
    </w:p>
    <w:p w14:paraId="15ABA75B" w14:textId="77777777" w:rsidR="00000000" w:rsidRDefault="00027501">
      <w:pPr>
        <w:pStyle w:val="a0"/>
        <w:rPr>
          <w:rFonts w:hint="cs"/>
          <w:rtl/>
        </w:rPr>
      </w:pPr>
      <w:r>
        <w:rPr>
          <w:rFonts w:hint="cs"/>
          <w:rtl/>
        </w:rPr>
        <w:t xml:space="preserve">כן. </w:t>
      </w:r>
    </w:p>
    <w:p w14:paraId="75400F3E" w14:textId="77777777" w:rsidR="00000000" w:rsidRDefault="00027501">
      <w:pPr>
        <w:pStyle w:val="a0"/>
        <w:ind w:firstLine="0"/>
        <w:rPr>
          <w:rFonts w:hint="cs"/>
          <w:rtl/>
        </w:rPr>
      </w:pPr>
    </w:p>
    <w:p w14:paraId="3595BEC7" w14:textId="77777777" w:rsidR="00000000" w:rsidRDefault="00027501">
      <w:pPr>
        <w:pStyle w:val="a2"/>
        <w:rPr>
          <w:rtl/>
        </w:rPr>
      </w:pPr>
    </w:p>
    <w:p w14:paraId="4CC49882" w14:textId="77777777" w:rsidR="00000000" w:rsidRDefault="00027501">
      <w:pPr>
        <w:pStyle w:val="a2"/>
        <w:rPr>
          <w:rFonts w:hint="cs"/>
          <w:u w:val="none"/>
          <w:rtl/>
        </w:rPr>
      </w:pPr>
      <w:bookmarkStart w:id="854" w:name="CS21172FI0021172T21_01_2004_21_07_59"/>
      <w:bookmarkStart w:id="855" w:name="_Toc90038152"/>
      <w:bookmarkEnd w:id="854"/>
      <w:r>
        <w:rPr>
          <w:u w:val="none"/>
          <w:rtl/>
        </w:rPr>
        <w:t>הצע</w:t>
      </w:r>
      <w:r>
        <w:rPr>
          <w:rFonts w:hint="cs"/>
          <w:u w:val="none"/>
          <w:rtl/>
        </w:rPr>
        <w:t>ות</w:t>
      </w:r>
      <w:r>
        <w:rPr>
          <w:u w:val="none"/>
          <w:rtl/>
        </w:rPr>
        <w:t xml:space="preserve"> לסדר-היום</w:t>
      </w:r>
      <w:bookmarkEnd w:id="855"/>
      <w:r>
        <w:rPr>
          <w:u w:val="none"/>
          <w:rtl/>
        </w:rPr>
        <w:t xml:space="preserve"> </w:t>
      </w:r>
    </w:p>
    <w:p w14:paraId="2D1B8041" w14:textId="77777777" w:rsidR="00000000" w:rsidRDefault="00027501">
      <w:pPr>
        <w:pStyle w:val="a2"/>
        <w:rPr>
          <w:rtl/>
        </w:rPr>
      </w:pPr>
      <w:bookmarkStart w:id="856" w:name="_Toc90038153"/>
      <w:r>
        <w:rPr>
          <w:rtl/>
        </w:rPr>
        <w:t>הידיעות בדבר אי</w:t>
      </w:r>
      <w:r>
        <w:rPr>
          <w:rFonts w:hint="cs"/>
          <w:rtl/>
        </w:rPr>
        <w:t>-</w:t>
      </w:r>
      <w:r>
        <w:rPr>
          <w:rtl/>
        </w:rPr>
        <w:t>הטלת קנסות על בתי</w:t>
      </w:r>
      <w:r>
        <w:rPr>
          <w:rFonts w:hint="cs"/>
          <w:rtl/>
        </w:rPr>
        <w:t>-</w:t>
      </w:r>
      <w:r>
        <w:rPr>
          <w:rtl/>
        </w:rPr>
        <w:t>עסק הפועלים בשבת</w:t>
      </w:r>
      <w:bookmarkEnd w:id="856"/>
    </w:p>
    <w:p w14:paraId="13140CF7" w14:textId="77777777" w:rsidR="00000000" w:rsidRDefault="00027501">
      <w:pPr>
        <w:pStyle w:val="-0"/>
        <w:rPr>
          <w:rFonts w:hint="cs"/>
          <w:rtl/>
        </w:rPr>
      </w:pPr>
    </w:p>
    <w:p w14:paraId="034220EC" w14:textId="77777777" w:rsidR="00000000" w:rsidRDefault="00027501">
      <w:pPr>
        <w:pStyle w:val="af1"/>
        <w:rPr>
          <w:rtl/>
        </w:rPr>
      </w:pPr>
      <w:r>
        <w:rPr>
          <w:rFonts w:hint="eastAsia"/>
          <w:rtl/>
        </w:rPr>
        <w:t>היו</w:t>
      </w:r>
      <w:r>
        <w:rPr>
          <w:rtl/>
        </w:rPr>
        <w:t>"ר</w:t>
      </w:r>
      <w:r>
        <w:rPr>
          <w:rFonts w:hint="cs"/>
          <w:rtl/>
        </w:rPr>
        <w:t xml:space="preserve"> מיכאל נודלמן</w:t>
      </w:r>
      <w:r>
        <w:rPr>
          <w:rtl/>
        </w:rPr>
        <w:t>:</w:t>
      </w:r>
    </w:p>
    <w:p w14:paraId="1AF5B243" w14:textId="77777777" w:rsidR="00000000" w:rsidRDefault="00027501">
      <w:pPr>
        <w:pStyle w:val="a0"/>
        <w:ind w:firstLine="0"/>
        <w:rPr>
          <w:rFonts w:hint="cs"/>
          <w:rtl/>
        </w:rPr>
      </w:pPr>
    </w:p>
    <w:p w14:paraId="5EC4747B" w14:textId="77777777" w:rsidR="00000000" w:rsidRDefault="00027501">
      <w:pPr>
        <w:pStyle w:val="a0"/>
        <w:ind w:firstLine="720"/>
        <w:rPr>
          <w:rFonts w:hint="cs"/>
          <w:rtl/>
        </w:rPr>
      </w:pPr>
      <w:r>
        <w:rPr>
          <w:rFonts w:hint="cs"/>
          <w:rtl/>
        </w:rPr>
        <w:t>אנחנו עוברים לנושא הבא: הידיעות בד</w:t>
      </w:r>
      <w:r>
        <w:rPr>
          <w:rFonts w:hint="cs"/>
          <w:rtl/>
        </w:rPr>
        <w:t xml:space="preserve">בר אי-הטלת קנסות על בתי-עסק הפועלים בשבת - הצעות לסדר-היום מס' 2425, 2428, 2427 ו-2448. ראשון הדוברים </w:t>
      </w:r>
      <w:r>
        <w:rPr>
          <w:rtl/>
        </w:rPr>
        <w:t>–</w:t>
      </w:r>
      <w:r>
        <w:rPr>
          <w:rFonts w:hint="cs"/>
          <w:rtl/>
        </w:rPr>
        <w:t xml:space="preserve"> חבר הכנסת שאול יהלום. </w:t>
      </w:r>
    </w:p>
    <w:p w14:paraId="31B56FBF" w14:textId="77777777" w:rsidR="00000000" w:rsidRDefault="00027501">
      <w:pPr>
        <w:pStyle w:val="a0"/>
        <w:ind w:firstLine="0"/>
        <w:rPr>
          <w:rFonts w:hint="cs"/>
          <w:rtl/>
        </w:rPr>
      </w:pPr>
    </w:p>
    <w:p w14:paraId="188CBCCB" w14:textId="77777777" w:rsidR="00000000" w:rsidRDefault="00027501">
      <w:pPr>
        <w:pStyle w:val="a"/>
        <w:rPr>
          <w:rtl/>
        </w:rPr>
      </w:pPr>
      <w:bookmarkStart w:id="857" w:name="FS000000524T21_01_2004_21_08_33"/>
      <w:bookmarkStart w:id="858" w:name="_Toc90038154"/>
      <w:r>
        <w:rPr>
          <w:rFonts w:hint="eastAsia"/>
          <w:rtl/>
        </w:rPr>
        <w:t>שאול</w:t>
      </w:r>
      <w:r>
        <w:rPr>
          <w:rtl/>
        </w:rPr>
        <w:t xml:space="preserve"> יהלום (מפד"ל):</w:t>
      </w:r>
      <w:bookmarkEnd w:id="858"/>
    </w:p>
    <w:p w14:paraId="6A337962" w14:textId="77777777" w:rsidR="00000000" w:rsidRDefault="00027501">
      <w:pPr>
        <w:pStyle w:val="a0"/>
        <w:rPr>
          <w:rFonts w:hint="cs"/>
          <w:rtl/>
        </w:rPr>
      </w:pPr>
    </w:p>
    <w:bookmarkEnd w:id="857"/>
    <w:p w14:paraId="53C482EF" w14:textId="77777777" w:rsidR="00000000" w:rsidRDefault="00027501">
      <w:pPr>
        <w:pStyle w:val="a0"/>
        <w:ind w:firstLine="720"/>
        <w:rPr>
          <w:rFonts w:hint="cs"/>
          <w:rtl/>
        </w:rPr>
      </w:pPr>
      <w:r>
        <w:rPr>
          <w:rFonts w:hint="cs"/>
          <w:rtl/>
        </w:rPr>
        <w:t xml:space="preserve">אדוני היושב-ראש, חברי הכנסת, כאשר הוקמה הממשלה הזאת ונכנס לתפקידו שר התעשייה, המסחר והתעסוקה, אהוד אולמרט, </w:t>
      </w:r>
      <w:r>
        <w:rPr>
          <w:rFonts w:hint="cs"/>
          <w:rtl/>
        </w:rPr>
        <w:t xml:space="preserve">כמה שבועות אחרי כניסתו לתפקידו הוא ביקש להפסיק את עבודת הפקחים בשבת. היתה אז סערה, ובין השאר אנחנו טענו שזה מנוגד לסטטוס-קוו, להסכם הקואליציוני. </w:t>
      </w:r>
    </w:p>
    <w:p w14:paraId="34DFFEF7" w14:textId="77777777" w:rsidR="00000000" w:rsidRDefault="00027501">
      <w:pPr>
        <w:pStyle w:val="a0"/>
        <w:ind w:firstLine="720"/>
        <w:rPr>
          <w:rFonts w:hint="cs"/>
          <w:rtl/>
        </w:rPr>
      </w:pPr>
    </w:p>
    <w:p w14:paraId="1045120A" w14:textId="77777777" w:rsidR="00000000" w:rsidRDefault="00027501">
      <w:pPr>
        <w:pStyle w:val="a0"/>
        <w:ind w:firstLine="720"/>
        <w:rPr>
          <w:rFonts w:hint="cs"/>
          <w:rtl/>
        </w:rPr>
      </w:pPr>
      <w:r>
        <w:rPr>
          <w:rFonts w:hint="cs"/>
          <w:rtl/>
        </w:rPr>
        <w:t xml:space="preserve">אבל אני חושב שמה שהפסיק את המגמה וחידש את עבודת הפקחים היה הנחייתו של היועץ המשפטי לממשלה אליקים רובינשטיין. </w:t>
      </w:r>
      <w:r>
        <w:rPr>
          <w:rFonts w:hint="cs"/>
          <w:rtl/>
        </w:rPr>
        <w:t xml:space="preserve">במכתב שאני חושף כאן, שנכתב לשר אולמרט בכ"ו באדר ב', 30 במרס </w:t>
      </w:r>
      <w:r>
        <w:rPr>
          <w:rtl/>
        </w:rPr>
        <w:t>–</w:t>
      </w:r>
      <w:r>
        <w:rPr>
          <w:rFonts w:hint="cs"/>
          <w:rtl/>
        </w:rPr>
        <w:t xml:space="preserve"> ואני קורא כמה משפטים ממנו מחוסר זמן </w:t>
      </w:r>
      <w:r>
        <w:rPr>
          <w:rtl/>
        </w:rPr>
        <w:t>–</w:t>
      </w:r>
      <w:r>
        <w:rPr>
          <w:rFonts w:hint="cs"/>
          <w:rtl/>
        </w:rPr>
        <w:t xml:space="preserve"> אומר היועץ המשפטי לממשלה: "בהמשך לשיחותינו בנושא בסוף השבוע החולף ולמען הסדר הטוב, להלן עיקרי דעתי בנושא, שמסרתיה לראש הממשלה ולך בעל-פה:  א. החוק דנן" </w:t>
      </w:r>
      <w:r>
        <w:rPr>
          <w:rtl/>
        </w:rPr>
        <w:t>–</w:t>
      </w:r>
      <w:r>
        <w:rPr>
          <w:rFonts w:hint="cs"/>
          <w:rtl/>
        </w:rPr>
        <w:t xml:space="preserve"> או</w:t>
      </w:r>
      <w:r>
        <w:rPr>
          <w:rFonts w:hint="cs"/>
          <w:rtl/>
        </w:rPr>
        <w:t xml:space="preserve">תו חוק, חוק שעות עבודה ומנוחה </w:t>
      </w:r>
      <w:r>
        <w:rPr>
          <w:rtl/>
        </w:rPr>
        <w:t>–</w:t>
      </w:r>
      <w:r>
        <w:rPr>
          <w:rFonts w:hint="cs"/>
          <w:rtl/>
        </w:rPr>
        <w:t xml:space="preserve"> "הוא ככל חוק אחר, ובכל הכבוד, אין בידי דרג פוליטי ממשלתי להחליט על הקפאת אכיפתו. שינוי בחוק יכול לבוא כמובן רק על-ידי הכנסת". </w:t>
      </w:r>
    </w:p>
    <w:p w14:paraId="44D1C7F9" w14:textId="77777777" w:rsidR="00000000" w:rsidRDefault="00027501">
      <w:pPr>
        <w:pStyle w:val="a0"/>
        <w:ind w:firstLine="0"/>
        <w:rPr>
          <w:rFonts w:hint="cs"/>
          <w:rtl/>
        </w:rPr>
      </w:pPr>
    </w:p>
    <w:p w14:paraId="3EF17A18" w14:textId="77777777" w:rsidR="00000000" w:rsidRDefault="00027501">
      <w:pPr>
        <w:pStyle w:val="a0"/>
        <w:ind w:firstLine="720"/>
        <w:rPr>
          <w:rFonts w:hint="cs"/>
          <w:rtl/>
        </w:rPr>
      </w:pPr>
      <w:r>
        <w:rPr>
          <w:rFonts w:hint="cs"/>
          <w:rtl/>
        </w:rPr>
        <w:t>השר טוען שאין לו מספיק משאבים ופקחים. אומר היועץ המשפטי לממשלה: "שאלת המשאבים המוקצים לאכיפת החו</w:t>
      </w:r>
      <w:r>
        <w:rPr>
          <w:rFonts w:hint="cs"/>
          <w:rtl/>
        </w:rPr>
        <w:t>ק היא שאלה נפרדת, היא כמובן אינה השאלה המהותית שעל הפרק. לגופו של דבר, לשון חוק שעות עבודה ומנוחה בסעיף הרלוונטי היא 'בימי המנוחה הקבועים', לענייננו שבת, 'לא יעבוד בעל בית-מלאכה בבית-מלאכתו ולא בעל מפעל תעשייה במפעלו ולא יסחר בעל חנות בחנותו'. ההוראה העונש</w:t>
      </w:r>
      <w:r>
        <w:rPr>
          <w:rFonts w:hint="cs"/>
          <w:rtl/>
        </w:rPr>
        <w:t xml:space="preserve">ית לעניין זה קנס" </w:t>
      </w:r>
      <w:r>
        <w:rPr>
          <w:rtl/>
        </w:rPr>
        <w:t>–</w:t>
      </w:r>
      <w:r>
        <w:rPr>
          <w:rFonts w:hint="cs"/>
          <w:rtl/>
        </w:rPr>
        <w:t xml:space="preserve"> ומצוין הסעיף בחוק. </w:t>
      </w:r>
    </w:p>
    <w:p w14:paraId="50E5AE01" w14:textId="77777777" w:rsidR="00000000" w:rsidRDefault="00027501">
      <w:pPr>
        <w:pStyle w:val="a0"/>
        <w:ind w:firstLine="0"/>
        <w:rPr>
          <w:rFonts w:hint="cs"/>
          <w:rtl/>
        </w:rPr>
      </w:pPr>
    </w:p>
    <w:p w14:paraId="16513A8D" w14:textId="77777777" w:rsidR="00000000" w:rsidRDefault="00027501">
      <w:pPr>
        <w:pStyle w:val="a0"/>
        <w:ind w:firstLine="720"/>
        <w:rPr>
          <w:rFonts w:hint="cs"/>
          <w:rtl/>
        </w:rPr>
      </w:pPr>
      <w:r>
        <w:rPr>
          <w:rFonts w:hint="cs"/>
          <w:rtl/>
        </w:rPr>
        <w:t>ממשיך היועץ המשפטי לממשלה ומצטט גם את החלטת בית-המשפט העליון מיום ט"ז באדר ב' התשס"ג, "החוזרת ומאששת את חוקיותו של החוק על-פי תכליותיו בהקשר הסוציאלי ובקשר לצביונה של ישראל כמדינה יהודית וכן בתחום המידתיות". ומסכם ה</w:t>
      </w:r>
      <w:r>
        <w:rPr>
          <w:rFonts w:hint="cs"/>
          <w:rtl/>
        </w:rPr>
        <w:t xml:space="preserve">יועץ המשפטי לממשלה: "העולה מכל האמור כי אין מקום להקפיא את הפעלת החוק ויש להמשיך באכיפתו". </w:t>
      </w:r>
    </w:p>
    <w:p w14:paraId="453FF310" w14:textId="77777777" w:rsidR="00000000" w:rsidRDefault="00027501">
      <w:pPr>
        <w:pStyle w:val="a0"/>
        <w:ind w:firstLine="0"/>
        <w:rPr>
          <w:rFonts w:hint="cs"/>
          <w:rtl/>
        </w:rPr>
      </w:pPr>
    </w:p>
    <w:p w14:paraId="415C7D5C" w14:textId="77777777" w:rsidR="00000000" w:rsidRDefault="00027501">
      <w:pPr>
        <w:pStyle w:val="a0"/>
        <w:ind w:firstLine="720"/>
        <w:rPr>
          <w:rFonts w:hint="cs"/>
          <w:rtl/>
        </w:rPr>
      </w:pPr>
      <w:r>
        <w:rPr>
          <w:rFonts w:hint="cs"/>
          <w:rtl/>
        </w:rPr>
        <w:t>וכך המשיכו הפקחים לעבוד. לפני כמה שבועות ניסה השר אולמרט להקטין את הקנסות והגיש לוועדת החוקה, חוק ומשפט הקטנה ב-80%-90%. הוא רצה שהקנס על עבירה על החוק יהיה 750 ש"</w:t>
      </w:r>
      <w:r>
        <w:rPr>
          <w:rFonts w:hint="cs"/>
          <w:rtl/>
        </w:rPr>
        <w:t xml:space="preserve">ח במקום 5,000 ש"ח ובכפל קנס ייקבעו רק 1,000 ש"ח במקום 10,000 ש"ח. גם כאן הקואליציה התערבה וועדת החוקה, חוק ומשפט לא המשיכה בשינוי התקנות. </w:t>
      </w:r>
    </w:p>
    <w:p w14:paraId="14421661" w14:textId="77777777" w:rsidR="00000000" w:rsidRDefault="00027501">
      <w:pPr>
        <w:pStyle w:val="a0"/>
        <w:ind w:firstLine="720"/>
        <w:rPr>
          <w:rFonts w:hint="cs"/>
          <w:rtl/>
        </w:rPr>
      </w:pPr>
    </w:p>
    <w:p w14:paraId="4661468D" w14:textId="77777777" w:rsidR="00000000" w:rsidRDefault="00027501">
      <w:pPr>
        <w:pStyle w:val="a0"/>
        <w:ind w:firstLine="720"/>
        <w:rPr>
          <w:rFonts w:hint="cs"/>
          <w:rtl/>
        </w:rPr>
      </w:pPr>
      <w:r>
        <w:rPr>
          <w:rFonts w:hint="cs"/>
          <w:rtl/>
        </w:rPr>
        <w:t xml:space="preserve">והנה אנחנו קוראים בעיתון "מעריב" מלפני יומיים, שהשר אולמרט שוב רוצה להקפיא. אני קורא בזה למשרד התעשייה והמסחר, לסגן </w:t>
      </w:r>
      <w:r>
        <w:rPr>
          <w:rFonts w:hint="cs"/>
          <w:rtl/>
        </w:rPr>
        <w:t xml:space="preserve">השר, לקואליציה, לשר אולמרט, לראש הממשלה </w:t>
      </w:r>
      <w:r>
        <w:rPr>
          <w:rtl/>
        </w:rPr>
        <w:t>–</w:t>
      </w:r>
      <w:r>
        <w:rPr>
          <w:rFonts w:hint="cs"/>
          <w:rtl/>
        </w:rPr>
        <w:t xml:space="preserve"> להוריד את הרעיון הנואל הזה מעל סדר-היום. קודם כול, זהו מעשה בלתי חוקי </w:t>
      </w:r>
      <w:r>
        <w:rPr>
          <w:rtl/>
        </w:rPr>
        <w:t>–</w:t>
      </w:r>
      <w:r>
        <w:rPr>
          <w:rFonts w:hint="cs"/>
          <w:rtl/>
        </w:rPr>
        <w:t xml:space="preserve"> ראינו, שהרי בכך יש זלזול בספר החוקים. </w:t>
      </w:r>
    </w:p>
    <w:p w14:paraId="1CDC7BB9" w14:textId="77777777" w:rsidR="00000000" w:rsidRDefault="00027501">
      <w:pPr>
        <w:pStyle w:val="a0"/>
        <w:ind w:firstLine="0"/>
        <w:rPr>
          <w:rFonts w:hint="cs"/>
          <w:rtl/>
        </w:rPr>
      </w:pPr>
    </w:p>
    <w:p w14:paraId="51831C48" w14:textId="77777777" w:rsidR="00000000" w:rsidRDefault="00027501">
      <w:pPr>
        <w:pStyle w:val="af1"/>
        <w:rPr>
          <w:rtl/>
        </w:rPr>
      </w:pPr>
      <w:r>
        <w:rPr>
          <w:rFonts w:hint="eastAsia"/>
          <w:rtl/>
        </w:rPr>
        <w:t>היו</w:t>
      </w:r>
      <w:r>
        <w:rPr>
          <w:rtl/>
        </w:rPr>
        <w:t>"ר</w:t>
      </w:r>
      <w:r>
        <w:rPr>
          <w:rFonts w:hint="cs"/>
          <w:rtl/>
        </w:rPr>
        <w:t xml:space="preserve"> מיכאל נודלמן</w:t>
      </w:r>
      <w:r>
        <w:rPr>
          <w:rtl/>
        </w:rPr>
        <w:t>:</w:t>
      </w:r>
    </w:p>
    <w:p w14:paraId="2DE0D936" w14:textId="77777777" w:rsidR="00000000" w:rsidRDefault="00027501">
      <w:pPr>
        <w:pStyle w:val="a0"/>
        <w:ind w:firstLine="0"/>
        <w:rPr>
          <w:rFonts w:hint="cs"/>
          <w:rtl/>
        </w:rPr>
      </w:pPr>
    </w:p>
    <w:p w14:paraId="25F9CB67" w14:textId="77777777" w:rsidR="00000000" w:rsidRDefault="00027501">
      <w:pPr>
        <w:pStyle w:val="a0"/>
        <w:ind w:firstLine="720"/>
        <w:rPr>
          <w:rFonts w:hint="cs"/>
          <w:rtl/>
        </w:rPr>
      </w:pPr>
      <w:r>
        <w:rPr>
          <w:rFonts w:hint="cs"/>
          <w:rtl/>
        </w:rPr>
        <w:t xml:space="preserve">תסיים, בבקשה. </w:t>
      </w:r>
    </w:p>
    <w:p w14:paraId="7AFCFFA3" w14:textId="77777777" w:rsidR="00000000" w:rsidRDefault="00027501">
      <w:pPr>
        <w:pStyle w:val="a0"/>
        <w:ind w:firstLine="0"/>
        <w:rPr>
          <w:rFonts w:hint="cs"/>
          <w:rtl/>
        </w:rPr>
      </w:pPr>
    </w:p>
    <w:p w14:paraId="56E80C85" w14:textId="77777777" w:rsidR="00000000" w:rsidRDefault="00027501">
      <w:pPr>
        <w:pStyle w:val="-"/>
        <w:rPr>
          <w:rtl/>
        </w:rPr>
      </w:pPr>
      <w:bookmarkStart w:id="859" w:name="FS000000524T21_01_2004_21_14_26C"/>
      <w:bookmarkEnd w:id="859"/>
      <w:r>
        <w:rPr>
          <w:rtl/>
        </w:rPr>
        <w:t>שאול יהלום (מפד"ל):</w:t>
      </w:r>
    </w:p>
    <w:p w14:paraId="1F353158" w14:textId="77777777" w:rsidR="00000000" w:rsidRDefault="00027501">
      <w:pPr>
        <w:pStyle w:val="a0"/>
        <w:rPr>
          <w:rtl/>
        </w:rPr>
      </w:pPr>
    </w:p>
    <w:p w14:paraId="56B2CD71" w14:textId="77777777" w:rsidR="00000000" w:rsidRDefault="00027501">
      <w:pPr>
        <w:pStyle w:val="a0"/>
        <w:rPr>
          <w:rFonts w:hint="cs"/>
          <w:rtl/>
        </w:rPr>
      </w:pPr>
      <w:r>
        <w:rPr>
          <w:rFonts w:hint="cs"/>
          <w:rtl/>
        </w:rPr>
        <w:t>אבל מעשיו של השר אולמרט גם מנוגדים בתכלית לא</w:t>
      </w:r>
      <w:r>
        <w:rPr>
          <w:rFonts w:hint="cs"/>
          <w:rtl/>
        </w:rPr>
        <w:t xml:space="preserve"> רק לשלטון החוק במדינה ולחוקי היסוד, הרואים במדינת ישראל מדינה יהודית-דמוקרטית, אלא השר אולמרט מפר אמונים כלפי תפקידו כשר העבודה והתעסוקה, שהרי עסקים העובדים בשבת גורמים לאפליה בין העובדים לבין עצמם. עובדים המסרבים לעבוד בשבת נדחקים אל מחוץ למעגל העבודה. ה</w:t>
      </w:r>
      <w:r>
        <w:rPr>
          <w:rFonts w:hint="cs"/>
          <w:rtl/>
        </w:rPr>
        <w:t xml:space="preserve">יבט נוסף הוא אפליה בין העסקים עצמם: עסקים העובדים על-פי החוק שישה ימים בשבוע מכניסים את עצמם לתחרות בלתי הוגנת עם עסקים העובדים שבעה ימים בשבוע, בניגוד לחוק. האם כך ממלא שר העבודה והתעסוקה את תפקידו? בהרחבת אפליות נגד עובדים ונגד עסקים? </w:t>
      </w:r>
    </w:p>
    <w:p w14:paraId="2480450A" w14:textId="77777777" w:rsidR="00000000" w:rsidRDefault="00027501">
      <w:pPr>
        <w:pStyle w:val="a0"/>
        <w:ind w:firstLine="0"/>
        <w:rPr>
          <w:rFonts w:hint="cs"/>
          <w:rtl/>
        </w:rPr>
      </w:pPr>
    </w:p>
    <w:p w14:paraId="67E55411" w14:textId="77777777" w:rsidR="00000000" w:rsidRDefault="00027501">
      <w:pPr>
        <w:pStyle w:val="a0"/>
        <w:rPr>
          <w:rFonts w:hint="cs"/>
          <w:rtl/>
        </w:rPr>
      </w:pPr>
      <w:r>
        <w:rPr>
          <w:rFonts w:hint="cs"/>
          <w:rtl/>
        </w:rPr>
        <w:t xml:space="preserve">אדוני היושב-ראש, </w:t>
      </w:r>
      <w:r>
        <w:rPr>
          <w:rFonts w:hint="cs"/>
          <w:rtl/>
        </w:rPr>
        <w:t xml:space="preserve">אני מסכם וקורא לשר לחזור בו מכוונתו, ולהיפך </w:t>
      </w:r>
      <w:r>
        <w:rPr>
          <w:rtl/>
        </w:rPr>
        <w:t>–</w:t>
      </w:r>
      <w:r>
        <w:rPr>
          <w:rFonts w:hint="cs"/>
          <w:rtl/>
        </w:rPr>
        <w:t xml:space="preserve"> אם יש צורך, להוסיף פקחים ולהמשיך את האכיפה. והשבת, עד כמה שאפשר, תישמר יותר ויותר כבסיס למדינת ישראל כמדינה יהודית. תודה. </w:t>
      </w:r>
    </w:p>
    <w:p w14:paraId="63D6FC4C" w14:textId="77777777" w:rsidR="00000000" w:rsidRDefault="00027501">
      <w:pPr>
        <w:pStyle w:val="a0"/>
        <w:ind w:firstLine="0"/>
        <w:rPr>
          <w:rFonts w:hint="cs"/>
          <w:rtl/>
        </w:rPr>
      </w:pPr>
    </w:p>
    <w:p w14:paraId="4999CD92" w14:textId="77777777" w:rsidR="00000000" w:rsidRDefault="00027501">
      <w:pPr>
        <w:pStyle w:val="af1"/>
        <w:rPr>
          <w:rtl/>
        </w:rPr>
      </w:pPr>
      <w:r>
        <w:rPr>
          <w:rFonts w:hint="eastAsia"/>
          <w:rtl/>
        </w:rPr>
        <w:t>היו</w:t>
      </w:r>
      <w:r>
        <w:rPr>
          <w:rtl/>
        </w:rPr>
        <w:t>"ר</w:t>
      </w:r>
      <w:r>
        <w:rPr>
          <w:rFonts w:hint="cs"/>
          <w:rtl/>
        </w:rPr>
        <w:t xml:space="preserve"> מיכאל נודלמן</w:t>
      </w:r>
      <w:r>
        <w:rPr>
          <w:rtl/>
        </w:rPr>
        <w:t>:</w:t>
      </w:r>
    </w:p>
    <w:p w14:paraId="2C702B56" w14:textId="77777777" w:rsidR="00000000" w:rsidRDefault="00027501">
      <w:pPr>
        <w:pStyle w:val="a0"/>
        <w:ind w:firstLine="0"/>
        <w:rPr>
          <w:rFonts w:hint="cs"/>
          <w:rtl/>
        </w:rPr>
      </w:pPr>
    </w:p>
    <w:p w14:paraId="663B5F27" w14:textId="77777777" w:rsidR="00000000" w:rsidRDefault="00027501">
      <w:pPr>
        <w:pStyle w:val="a0"/>
        <w:ind w:firstLine="720"/>
        <w:rPr>
          <w:rFonts w:hint="cs"/>
          <w:rtl/>
        </w:rPr>
      </w:pPr>
      <w:r>
        <w:rPr>
          <w:rFonts w:hint="cs"/>
          <w:rtl/>
        </w:rPr>
        <w:t>תודה רבה. חבר הכנסת יאיר פרץ. אחריו - חבר הכנסת יעקב ליצמן. אחרון</w:t>
      </w:r>
      <w:r>
        <w:rPr>
          <w:rFonts w:hint="cs"/>
          <w:rtl/>
        </w:rPr>
        <w:t xml:space="preserve"> </w:t>
      </w:r>
      <w:r>
        <w:rPr>
          <w:rtl/>
        </w:rPr>
        <w:t>–</w:t>
      </w:r>
      <w:r>
        <w:rPr>
          <w:rFonts w:hint="cs"/>
          <w:rtl/>
        </w:rPr>
        <w:t xml:space="preserve"> חבר הכנסת  יחיאל חזן. </w:t>
      </w:r>
    </w:p>
    <w:p w14:paraId="0EBE3E00" w14:textId="77777777" w:rsidR="00000000" w:rsidRDefault="00027501">
      <w:pPr>
        <w:pStyle w:val="a0"/>
        <w:ind w:firstLine="0"/>
        <w:rPr>
          <w:rFonts w:hint="cs"/>
          <w:rtl/>
        </w:rPr>
      </w:pPr>
    </w:p>
    <w:p w14:paraId="335D4FE1" w14:textId="77777777" w:rsidR="00000000" w:rsidRDefault="00027501">
      <w:pPr>
        <w:pStyle w:val="a"/>
        <w:rPr>
          <w:rtl/>
        </w:rPr>
      </w:pPr>
      <w:bookmarkStart w:id="860" w:name="FS000000501T21_01_2004_21_16_34"/>
      <w:bookmarkStart w:id="861" w:name="_Toc90038155"/>
      <w:r>
        <w:rPr>
          <w:rFonts w:hint="eastAsia"/>
          <w:rtl/>
        </w:rPr>
        <w:t>יאיר</w:t>
      </w:r>
      <w:r>
        <w:rPr>
          <w:rtl/>
        </w:rPr>
        <w:t xml:space="preserve"> פרץ (ש"ס):</w:t>
      </w:r>
      <w:bookmarkEnd w:id="861"/>
    </w:p>
    <w:p w14:paraId="1DCE4853" w14:textId="77777777" w:rsidR="00000000" w:rsidRDefault="00027501">
      <w:pPr>
        <w:pStyle w:val="a0"/>
        <w:rPr>
          <w:rFonts w:hint="cs"/>
          <w:rtl/>
        </w:rPr>
      </w:pPr>
    </w:p>
    <w:bookmarkEnd w:id="860"/>
    <w:p w14:paraId="0DB96CF9" w14:textId="77777777" w:rsidR="00000000" w:rsidRDefault="00027501">
      <w:pPr>
        <w:pStyle w:val="a0"/>
        <w:ind w:firstLine="720"/>
        <w:rPr>
          <w:rFonts w:hint="cs"/>
          <w:rtl/>
        </w:rPr>
      </w:pPr>
      <w:r>
        <w:rPr>
          <w:rFonts w:hint="cs"/>
          <w:rtl/>
        </w:rPr>
        <w:t>אדוני היושב-ראש, עמיתי חברי הכנסת, לצערי הרב, הממשלה הנוכחית, מאז כינונה, שמה לה למטרה לכרסם בערכים היהודיים.</w:t>
      </w:r>
    </w:p>
    <w:p w14:paraId="1D96579D" w14:textId="77777777" w:rsidR="00000000" w:rsidRDefault="00027501">
      <w:pPr>
        <w:pStyle w:val="a0"/>
        <w:ind w:firstLine="0"/>
        <w:rPr>
          <w:rFonts w:hint="cs"/>
          <w:rtl/>
        </w:rPr>
      </w:pPr>
    </w:p>
    <w:p w14:paraId="2BABDCA1" w14:textId="77777777" w:rsidR="00000000" w:rsidRDefault="00027501">
      <w:pPr>
        <w:pStyle w:val="af0"/>
        <w:rPr>
          <w:rtl/>
        </w:rPr>
      </w:pPr>
      <w:r>
        <w:rPr>
          <w:rFonts w:hint="eastAsia"/>
          <w:rtl/>
        </w:rPr>
        <w:t>אלי</w:t>
      </w:r>
      <w:r>
        <w:rPr>
          <w:rtl/>
        </w:rPr>
        <w:t xml:space="preserve"> אפללו (הליכוד):</w:t>
      </w:r>
    </w:p>
    <w:p w14:paraId="7B3BE7F9" w14:textId="77777777" w:rsidR="00000000" w:rsidRDefault="00027501">
      <w:pPr>
        <w:pStyle w:val="a0"/>
        <w:rPr>
          <w:rFonts w:hint="cs"/>
          <w:rtl/>
        </w:rPr>
      </w:pPr>
    </w:p>
    <w:p w14:paraId="443F3358" w14:textId="77777777" w:rsidR="00000000" w:rsidRDefault="00027501">
      <w:pPr>
        <w:pStyle w:val="a0"/>
        <w:ind w:firstLine="720"/>
        <w:rPr>
          <w:rFonts w:hint="cs"/>
          <w:rtl/>
        </w:rPr>
      </w:pPr>
      <w:r>
        <w:rPr>
          <w:rFonts w:hint="cs"/>
          <w:rtl/>
        </w:rPr>
        <w:t xml:space="preserve">פשטה רגל. </w:t>
      </w:r>
    </w:p>
    <w:p w14:paraId="47A1826C" w14:textId="77777777" w:rsidR="00000000" w:rsidRDefault="00027501">
      <w:pPr>
        <w:pStyle w:val="a0"/>
        <w:ind w:firstLine="0"/>
        <w:rPr>
          <w:rFonts w:hint="cs"/>
          <w:rtl/>
        </w:rPr>
      </w:pPr>
    </w:p>
    <w:p w14:paraId="1A153FB4" w14:textId="77777777" w:rsidR="00000000" w:rsidRDefault="00027501">
      <w:pPr>
        <w:pStyle w:val="-"/>
        <w:rPr>
          <w:rtl/>
        </w:rPr>
      </w:pPr>
      <w:bookmarkStart w:id="862" w:name="FS000000501T21_01_2004_21_17_11C"/>
      <w:r>
        <w:rPr>
          <w:rFonts w:hint="eastAsia"/>
          <w:rtl/>
        </w:rPr>
        <w:t>יאיר</w:t>
      </w:r>
      <w:r>
        <w:rPr>
          <w:rtl/>
        </w:rPr>
        <w:t xml:space="preserve"> פרץ (ש"ס):</w:t>
      </w:r>
    </w:p>
    <w:p w14:paraId="3C39A765" w14:textId="77777777" w:rsidR="00000000" w:rsidRDefault="00027501">
      <w:pPr>
        <w:pStyle w:val="a0"/>
        <w:rPr>
          <w:rFonts w:hint="cs"/>
          <w:rtl/>
        </w:rPr>
      </w:pPr>
    </w:p>
    <w:bookmarkEnd w:id="862"/>
    <w:p w14:paraId="0AD7A0B7" w14:textId="77777777" w:rsidR="00000000" w:rsidRDefault="00027501">
      <w:pPr>
        <w:pStyle w:val="a0"/>
        <w:ind w:firstLine="720"/>
        <w:rPr>
          <w:rFonts w:hint="cs"/>
          <w:rtl/>
        </w:rPr>
      </w:pPr>
      <w:r>
        <w:rPr>
          <w:rFonts w:hint="cs"/>
          <w:rtl/>
        </w:rPr>
        <w:t>ותראו פלא: דבר אחרי דבר, והממשלה הזאת לא למדה לקח מ</w:t>
      </w:r>
      <w:r>
        <w:rPr>
          <w:rFonts w:hint="cs"/>
          <w:rtl/>
        </w:rPr>
        <w:t xml:space="preserve">הממשלה הקודמת. חבר הכנסת אפללו, ראש הממשלה ברק, כשהכריז על המהפכה החילונית </w:t>
      </w:r>
      <w:r>
        <w:rPr>
          <w:rtl/>
        </w:rPr>
        <w:t>–</w:t>
      </w:r>
      <w:r>
        <w:rPr>
          <w:rFonts w:hint="cs"/>
          <w:rtl/>
        </w:rPr>
        <w:t xml:space="preserve"> זה לקח לו בדיוק שנה. והנה, ראש הממשלה הנוכחית עדיין לא למד לקח. שימו לב: חוק הפסח, חוק תשעה באב, נישואים אזרחיים, ועוד היד נטויה. </w:t>
      </w:r>
    </w:p>
    <w:p w14:paraId="0D3D49DA" w14:textId="77777777" w:rsidR="00000000" w:rsidRDefault="00027501">
      <w:pPr>
        <w:pStyle w:val="a0"/>
        <w:ind w:firstLine="720"/>
        <w:rPr>
          <w:rFonts w:hint="cs"/>
          <w:rtl/>
        </w:rPr>
      </w:pPr>
    </w:p>
    <w:p w14:paraId="0346DA9C" w14:textId="77777777" w:rsidR="00000000" w:rsidRDefault="00027501">
      <w:pPr>
        <w:pStyle w:val="a0"/>
        <w:ind w:firstLine="720"/>
        <w:rPr>
          <w:rFonts w:hint="cs"/>
          <w:rtl/>
        </w:rPr>
      </w:pPr>
      <w:r>
        <w:rPr>
          <w:rFonts w:hint="cs"/>
          <w:rtl/>
        </w:rPr>
        <w:t xml:space="preserve">אבל הגענו לקו האדום - שמירת השבת. זה הדבר ששמר </w:t>
      </w:r>
      <w:r>
        <w:rPr>
          <w:rFonts w:hint="cs"/>
          <w:rtl/>
        </w:rPr>
        <w:t>על עם ישראל מדורי דורות. חבר הכנסת אפללו, אתה יודע היטב כיצד אבותיך ואבותי, בגלות, חירפו את נפשם על שמירת השבת. במרוקו, גוי ערבי שעישן ביום שבת ועבר מול יהודי, הוא כיבה את הסיגריה שבידו על מנת שלא לזלזל ביהודים, בדת. ופה, במדינת היהודים, בארץ-ישראל, כאן, א</w:t>
      </w:r>
      <w:r>
        <w:rPr>
          <w:rFonts w:hint="cs"/>
          <w:rtl/>
        </w:rPr>
        <w:t xml:space="preserve">ותו שר הולך ונותן הוראה. </w:t>
      </w:r>
    </w:p>
    <w:p w14:paraId="503D3ECE" w14:textId="77777777" w:rsidR="00000000" w:rsidRDefault="00027501">
      <w:pPr>
        <w:pStyle w:val="a0"/>
        <w:ind w:firstLine="720"/>
        <w:rPr>
          <w:rFonts w:hint="cs"/>
          <w:rtl/>
        </w:rPr>
      </w:pPr>
    </w:p>
    <w:p w14:paraId="589F3E27" w14:textId="77777777" w:rsidR="00000000" w:rsidRDefault="00027501">
      <w:pPr>
        <w:pStyle w:val="a0"/>
        <w:ind w:firstLine="720"/>
        <w:rPr>
          <w:rFonts w:hint="cs"/>
          <w:rtl/>
        </w:rPr>
      </w:pPr>
      <w:r>
        <w:rPr>
          <w:rFonts w:hint="cs"/>
          <w:rtl/>
        </w:rPr>
        <w:t>אבל שימו לב, אני לא רוצה לדבר על הנושא הדתי. הוא תוקף את חוק שעות עבודה ומנוחה, שמפלה בין אדם שומר חוק לאדם שאינו שומר חוק. חוק שעות עבודה ומנוחה אומר דבר אחד פשוט: ביום השבתון אסור להפעיל עסק. בא השר ואומר: להפסיק את הקנסות לאלה</w:t>
      </w:r>
      <w:r>
        <w:rPr>
          <w:rFonts w:hint="cs"/>
          <w:rtl/>
        </w:rPr>
        <w:t xml:space="preserve"> שמפעילים את העסק. מאידך גיסא, אותו אדם ששומר על החוק נאלץ לא לפתוח את עסקו בשבת, והוא מפסיד כספים. </w:t>
      </w:r>
    </w:p>
    <w:p w14:paraId="70203C6D" w14:textId="77777777" w:rsidR="00000000" w:rsidRDefault="00027501">
      <w:pPr>
        <w:pStyle w:val="a0"/>
        <w:ind w:firstLine="0"/>
        <w:rPr>
          <w:rFonts w:hint="cs"/>
          <w:rtl/>
        </w:rPr>
      </w:pPr>
    </w:p>
    <w:p w14:paraId="1FBB0EC5" w14:textId="77777777" w:rsidR="00000000" w:rsidRDefault="00027501">
      <w:pPr>
        <w:pStyle w:val="af0"/>
        <w:rPr>
          <w:rtl/>
        </w:rPr>
      </w:pPr>
      <w:r>
        <w:rPr>
          <w:rFonts w:hint="cs"/>
          <w:rtl/>
        </w:rPr>
        <w:t xml:space="preserve">סגן שר התעשייה, המסחר והתעסוקה </w:t>
      </w:r>
      <w:r>
        <w:rPr>
          <w:rFonts w:hint="eastAsia"/>
          <w:rtl/>
        </w:rPr>
        <w:t>מיכאל</w:t>
      </w:r>
      <w:r>
        <w:rPr>
          <w:rtl/>
        </w:rPr>
        <w:t xml:space="preserve"> רצון:</w:t>
      </w:r>
    </w:p>
    <w:p w14:paraId="66326811" w14:textId="77777777" w:rsidR="00000000" w:rsidRDefault="00027501">
      <w:pPr>
        <w:pStyle w:val="a0"/>
        <w:rPr>
          <w:rFonts w:hint="cs"/>
          <w:rtl/>
        </w:rPr>
      </w:pPr>
    </w:p>
    <w:p w14:paraId="36CF3F79" w14:textId="77777777" w:rsidR="00000000" w:rsidRDefault="00027501">
      <w:pPr>
        <w:pStyle w:val="a0"/>
        <w:ind w:firstLine="720"/>
        <w:rPr>
          <w:rFonts w:hint="cs"/>
          <w:rtl/>
        </w:rPr>
      </w:pPr>
      <w:r>
        <w:rPr>
          <w:rFonts w:hint="cs"/>
          <w:rtl/>
        </w:rPr>
        <w:t>מי שלא פותח בשבת מפסיד? הוא מרוויח יותר.</w:t>
      </w:r>
    </w:p>
    <w:p w14:paraId="47C2E2FE" w14:textId="77777777" w:rsidR="00000000" w:rsidRDefault="00027501">
      <w:pPr>
        <w:pStyle w:val="a0"/>
        <w:ind w:firstLine="0"/>
        <w:rPr>
          <w:rFonts w:hint="cs"/>
          <w:rtl/>
        </w:rPr>
      </w:pPr>
    </w:p>
    <w:p w14:paraId="1A8B028B" w14:textId="77777777" w:rsidR="00000000" w:rsidRDefault="00027501">
      <w:pPr>
        <w:pStyle w:val="-"/>
        <w:rPr>
          <w:rtl/>
        </w:rPr>
      </w:pPr>
      <w:bookmarkStart w:id="863" w:name="FS000000501T21_01_2004_21_19_44C"/>
      <w:r>
        <w:rPr>
          <w:rFonts w:hint="eastAsia"/>
          <w:rtl/>
        </w:rPr>
        <w:t>יאיר</w:t>
      </w:r>
      <w:r>
        <w:rPr>
          <w:rtl/>
        </w:rPr>
        <w:t xml:space="preserve"> פרץ (ש"ס):</w:t>
      </w:r>
    </w:p>
    <w:p w14:paraId="61ED40EC" w14:textId="77777777" w:rsidR="00000000" w:rsidRDefault="00027501">
      <w:pPr>
        <w:pStyle w:val="a0"/>
        <w:rPr>
          <w:rFonts w:hint="cs"/>
          <w:rtl/>
        </w:rPr>
      </w:pPr>
    </w:p>
    <w:p w14:paraId="65E080F0" w14:textId="77777777" w:rsidR="00000000" w:rsidRDefault="00027501">
      <w:pPr>
        <w:pStyle w:val="a0"/>
        <w:rPr>
          <w:rFonts w:hint="cs"/>
          <w:rtl/>
        </w:rPr>
      </w:pPr>
      <w:r>
        <w:rPr>
          <w:rFonts w:hint="cs"/>
          <w:rtl/>
        </w:rPr>
        <w:t xml:space="preserve">בוודאי, אני לא מדבר מההיבט </w:t>
      </w:r>
      <w:bookmarkEnd w:id="863"/>
      <w:r>
        <w:rPr>
          <w:rFonts w:hint="cs"/>
          <w:rtl/>
        </w:rPr>
        <w:t xml:space="preserve">ההלכתי, הרעיוני. </w:t>
      </w:r>
    </w:p>
    <w:p w14:paraId="70BF63E8" w14:textId="77777777" w:rsidR="00000000" w:rsidRDefault="00027501">
      <w:pPr>
        <w:pStyle w:val="a0"/>
        <w:ind w:firstLine="0"/>
        <w:rPr>
          <w:rFonts w:hint="cs"/>
          <w:rtl/>
        </w:rPr>
      </w:pPr>
    </w:p>
    <w:p w14:paraId="7968AA9F" w14:textId="77777777" w:rsidR="00000000" w:rsidRDefault="00027501">
      <w:pPr>
        <w:pStyle w:val="af0"/>
        <w:rPr>
          <w:rtl/>
        </w:rPr>
      </w:pPr>
      <w:r>
        <w:rPr>
          <w:rFonts w:hint="eastAsia"/>
          <w:rtl/>
        </w:rPr>
        <w:t>אלי</w:t>
      </w:r>
      <w:r>
        <w:rPr>
          <w:rtl/>
        </w:rPr>
        <w:t xml:space="preserve"> א</w:t>
      </w:r>
      <w:r>
        <w:rPr>
          <w:rtl/>
        </w:rPr>
        <w:t>פללו (הליכוד):</w:t>
      </w:r>
    </w:p>
    <w:p w14:paraId="3F6692F8" w14:textId="77777777" w:rsidR="00000000" w:rsidRDefault="00027501">
      <w:pPr>
        <w:pStyle w:val="a0"/>
        <w:rPr>
          <w:rFonts w:hint="cs"/>
          <w:rtl/>
        </w:rPr>
      </w:pPr>
    </w:p>
    <w:p w14:paraId="5D20FBA6" w14:textId="77777777" w:rsidR="00000000" w:rsidRDefault="00027501">
      <w:pPr>
        <w:pStyle w:val="a0"/>
        <w:ind w:firstLine="720"/>
        <w:rPr>
          <w:rFonts w:hint="cs"/>
          <w:rtl/>
        </w:rPr>
      </w:pPr>
      <w:r>
        <w:rPr>
          <w:rFonts w:hint="cs"/>
          <w:rtl/>
        </w:rPr>
        <w:t xml:space="preserve">הגיוני, הלכתי. </w:t>
      </w:r>
    </w:p>
    <w:p w14:paraId="5562FB0D" w14:textId="77777777" w:rsidR="00000000" w:rsidRDefault="00027501">
      <w:pPr>
        <w:pStyle w:val="a0"/>
        <w:ind w:firstLine="0"/>
        <w:rPr>
          <w:rFonts w:hint="cs"/>
          <w:rtl/>
        </w:rPr>
      </w:pPr>
    </w:p>
    <w:p w14:paraId="51460334" w14:textId="77777777" w:rsidR="00000000" w:rsidRDefault="00027501">
      <w:pPr>
        <w:pStyle w:val="-"/>
        <w:rPr>
          <w:rtl/>
        </w:rPr>
      </w:pPr>
      <w:bookmarkStart w:id="864" w:name="FS000000501T21_01_2004_21_20_00C"/>
      <w:r>
        <w:rPr>
          <w:rFonts w:hint="eastAsia"/>
          <w:rtl/>
        </w:rPr>
        <w:t>יאיר</w:t>
      </w:r>
      <w:r>
        <w:rPr>
          <w:rtl/>
        </w:rPr>
        <w:t xml:space="preserve"> פרץ (ש"ס):</w:t>
      </w:r>
    </w:p>
    <w:p w14:paraId="05F5C7CC" w14:textId="77777777" w:rsidR="00000000" w:rsidRDefault="00027501">
      <w:pPr>
        <w:pStyle w:val="a0"/>
        <w:rPr>
          <w:rFonts w:hint="cs"/>
          <w:rtl/>
        </w:rPr>
      </w:pPr>
    </w:p>
    <w:p w14:paraId="40FE91C9" w14:textId="77777777" w:rsidR="00000000" w:rsidRDefault="00027501">
      <w:pPr>
        <w:pStyle w:val="a0"/>
        <w:rPr>
          <w:rFonts w:hint="cs"/>
          <w:rtl/>
        </w:rPr>
      </w:pPr>
      <w:r>
        <w:rPr>
          <w:rFonts w:hint="cs"/>
          <w:rtl/>
        </w:rPr>
        <w:t xml:space="preserve">ההגיוני, ההלכתי. אני מדבר על </w:t>
      </w:r>
      <w:bookmarkEnd w:id="864"/>
      <w:r>
        <w:rPr>
          <w:rFonts w:hint="cs"/>
          <w:rtl/>
        </w:rPr>
        <w:t xml:space="preserve">כך שאותו אדם נאלץ לסגור את עסקו מכוח החוק, אך אדם אחר, שלא שומר את החוק, ומקבל עידוד לכך מהממשלה </w:t>
      </w:r>
      <w:r>
        <w:rPr>
          <w:rtl/>
        </w:rPr>
        <w:t>–</w:t>
      </w:r>
      <w:r>
        <w:rPr>
          <w:rFonts w:hint="cs"/>
          <w:rtl/>
        </w:rPr>
        <w:t xml:space="preserve"> עסקיו פתוחים בשבת, הוא מוכר יותר  ומרוויח יותר, ולא משנה שהרווחים הם בטווח הקצ</w:t>
      </w:r>
      <w:r>
        <w:rPr>
          <w:rFonts w:hint="cs"/>
          <w:rtl/>
        </w:rPr>
        <w:t xml:space="preserve">ר, לא בטווח הארוך. </w:t>
      </w:r>
    </w:p>
    <w:p w14:paraId="012B9A19" w14:textId="77777777" w:rsidR="00000000" w:rsidRDefault="00027501">
      <w:pPr>
        <w:pStyle w:val="a0"/>
        <w:ind w:firstLine="0"/>
        <w:rPr>
          <w:rFonts w:hint="cs"/>
          <w:rtl/>
        </w:rPr>
      </w:pPr>
    </w:p>
    <w:p w14:paraId="00C36EE7" w14:textId="77777777" w:rsidR="00000000" w:rsidRDefault="00027501">
      <w:pPr>
        <w:pStyle w:val="a0"/>
        <w:rPr>
          <w:rFonts w:hint="cs"/>
          <w:rtl/>
        </w:rPr>
      </w:pPr>
      <w:r>
        <w:rPr>
          <w:rFonts w:hint="cs"/>
          <w:rtl/>
        </w:rPr>
        <w:t xml:space="preserve">לכן, אדוני היושב-ראש, אני קורא לך מכאן, אדוני סגן השר, אתה יודע מה ערכה של שבת, מה המשמעות של שבת. אני קורא לך להפסיק את הדברים האלה, לתת לנו כיהודים לשמור על הדברים המינימליים, לא לפלג את העם הזה, לשמור על המלכד ולא על המפלג. די. </w:t>
      </w:r>
    </w:p>
    <w:p w14:paraId="648241C6" w14:textId="77777777" w:rsidR="00000000" w:rsidRDefault="00027501">
      <w:pPr>
        <w:pStyle w:val="a0"/>
        <w:ind w:firstLine="0"/>
        <w:rPr>
          <w:rFonts w:hint="cs"/>
          <w:rtl/>
        </w:rPr>
      </w:pPr>
    </w:p>
    <w:p w14:paraId="7422348F" w14:textId="77777777" w:rsidR="00000000" w:rsidRDefault="00027501">
      <w:pPr>
        <w:pStyle w:val="a0"/>
        <w:rPr>
          <w:rFonts w:hint="cs"/>
          <w:rtl/>
        </w:rPr>
      </w:pPr>
      <w:r>
        <w:rPr>
          <w:rFonts w:hint="cs"/>
          <w:rtl/>
        </w:rPr>
        <w:t>ול</w:t>
      </w:r>
      <w:r>
        <w:rPr>
          <w:rFonts w:hint="cs"/>
          <w:rtl/>
        </w:rPr>
        <w:t xml:space="preserve">כן, אנא, אדוני סגן השר, הורה לאנשי משרדך להגביר את הפיקוח, ובכך לאפשר לבעלי העסקים לסגור את עסקיהם בשבת ולכבד את חוק שעות עבודה ומנוחה. כך באמת הבית הזה יתלכד לפחות סביב הנושאים העקרוניים והרעיוניים. תודה רבה. </w:t>
      </w:r>
    </w:p>
    <w:p w14:paraId="5F474B8E" w14:textId="77777777" w:rsidR="00000000" w:rsidRDefault="00027501">
      <w:pPr>
        <w:pStyle w:val="a0"/>
        <w:ind w:firstLine="0"/>
        <w:rPr>
          <w:rFonts w:hint="cs"/>
          <w:rtl/>
        </w:rPr>
      </w:pPr>
    </w:p>
    <w:p w14:paraId="4D2A7F4C" w14:textId="77777777" w:rsidR="00000000" w:rsidRDefault="00027501">
      <w:pPr>
        <w:pStyle w:val="af1"/>
        <w:rPr>
          <w:rtl/>
        </w:rPr>
      </w:pPr>
      <w:r>
        <w:rPr>
          <w:rFonts w:hint="eastAsia"/>
          <w:rtl/>
        </w:rPr>
        <w:t>היו</w:t>
      </w:r>
      <w:r>
        <w:rPr>
          <w:rtl/>
        </w:rPr>
        <w:t>"ר</w:t>
      </w:r>
      <w:r>
        <w:rPr>
          <w:rFonts w:hint="cs"/>
          <w:rtl/>
        </w:rPr>
        <w:t xml:space="preserve"> מיכאל נודלמן</w:t>
      </w:r>
      <w:r>
        <w:rPr>
          <w:rtl/>
        </w:rPr>
        <w:t>:</w:t>
      </w:r>
    </w:p>
    <w:p w14:paraId="726251FC" w14:textId="77777777" w:rsidR="00000000" w:rsidRDefault="00027501">
      <w:pPr>
        <w:pStyle w:val="a0"/>
        <w:ind w:firstLine="0"/>
        <w:rPr>
          <w:rFonts w:hint="cs"/>
          <w:rtl/>
        </w:rPr>
      </w:pPr>
    </w:p>
    <w:p w14:paraId="40F02669" w14:textId="77777777" w:rsidR="00000000" w:rsidRDefault="00027501">
      <w:pPr>
        <w:pStyle w:val="a0"/>
        <w:ind w:firstLine="720"/>
        <w:rPr>
          <w:rFonts w:hint="cs"/>
          <w:rtl/>
        </w:rPr>
      </w:pPr>
      <w:r>
        <w:rPr>
          <w:rFonts w:hint="cs"/>
          <w:rtl/>
        </w:rPr>
        <w:t>תודה רבה. חבר הכנסת יעק</w:t>
      </w:r>
      <w:r>
        <w:rPr>
          <w:rFonts w:hint="cs"/>
          <w:rtl/>
        </w:rPr>
        <w:t>ב ליצמן.</w:t>
      </w:r>
    </w:p>
    <w:p w14:paraId="57FE5958" w14:textId="77777777" w:rsidR="00000000" w:rsidRDefault="00027501">
      <w:pPr>
        <w:pStyle w:val="a0"/>
        <w:ind w:firstLine="0"/>
        <w:rPr>
          <w:rFonts w:hint="cs"/>
          <w:rtl/>
        </w:rPr>
      </w:pPr>
    </w:p>
    <w:p w14:paraId="53B65E95" w14:textId="77777777" w:rsidR="00000000" w:rsidRDefault="00027501">
      <w:pPr>
        <w:pStyle w:val="a"/>
        <w:rPr>
          <w:rtl/>
        </w:rPr>
      </w:pPr>
      <w:bookmarkStart w:id="865" w:name="FS000000528T21_01_2004_21_14_47"/>
      <w:bookmarkStart w:id="866" w:name="_Toc90038156"/>
      <w:bookmarkEnd w:id="865"/>
      <w:r>
        <w:rPr>
          <w:rFonts w:hint="eastAsia"/>
          <w:rtl/>
        </w:rPr>
        <w:t>יעקב</w:t>
      </w:r>
      <w:r>
        <w:rPr>
          <w:rtl/>
        </w:rPr>
        <w:t xml:space="preserve"> ליצמן (יהדות התורה):</w:t>
      </w:r>
      <w:bookmarkEnd w:id="866"/>
    </w:p>
    <w:p w14:paraId="16575D43" w14:textId="77777777" w:rsidR="00000000" w:rsidRDefault="00027501">
      <w:pPr>
        <w:pStyle w:val="a0"/>
        <w:rPr>
          <w:rFonts w:hint="cs"/>
          <w:rtl/>
        </w:rPr>
      </w:pPr>
    </w:p>
    <w:p w14:paraId="30A192BB" w14:textId="77777777" w:rsidR="00000000" w:rsidRDefault="00027501">
      <w:pPr>
        <w:pStyle w:val="a0"/>
        <w:rPr>
          <w:rFonts w:hint="cs"/>
          <w:rtl/>
        </w:rPr>
      </w:pPr>
      <w:r>
        <w:rPr>
          <w:rFonts w:hint="cs"/>
          <w:rtl/>
        </w:rPr>
        <w:t>אדוני היושב-ראש, כנסת נכבדה, סגן השר - האם השר בארץ?</w:t>
      </w:r>
    </w:p>
    <w:p w14:paraId="4186DD09" w14:textId="77777777" w:rsidR="00000000" w:rsidRDefault="00027501">
      <w:pPr>
        <w:pStyle w:val="a0"/>
        <w:rPr>
          <w:rFonts w:hint="cs"/>
          <w:rtl/>
        </w:rPr>
      </w:pPr>
    </w:p>
    <w:p w14:paraId="6DDA7896" w14:textId="77777777" w:rsidR="00000000" w:rsidRDefault="00027501">
      <w:pPr>
        <w:pStyle w:val="af0"/>
        <w:rPr>
          <w:rtl/>
        </w:rPr>
      </w:pPr>
      <w:r>
        <w:rPr>
          <w:rFonts w:hint="eastAsia"/>
          <w:rtl/>
        </w:rPr>
        <w:t>סגן שר התעשייה, המסחר והתעסוקה מיכאל רצון:</w:t>
      </w:r>
    </w:p>
    <w:p w14:paraId="7150F5EB" w14:textId="77777777" w:rsidR="00000000" w:rsidRDefault="00027501">
      <w:pPr>
        <w:pStyle w:val="a0"/>
        <w:rPr>
          <w:rFonts w:hint="cs"/>
          <w:rtl/>
        </w:rPr>
      </w:pPr>
    </w:p>
    <w:p w14:paraId="49F73A12" w14:textId="77777777" w:rsidR="00000000" w:rsidRDefault="00027501">
      <w:pPr>
        <w:pStyle w:val="a0"/>
        <w:rPr>
          <w:rFonts w:hint="cs"/>
          <w:rtl/>
        </w:rPr>
      </w:pPr>
      <w:r>
        <w:rPr>
          <w:rFonts w:hint="cs"/>
          <w:rtl/>
        </w:rPr>
        <w:t>כן.</w:t>
      </w:r>
    </w:p>
    <w:p w14:paraId="2C7BAE90" w14:textId="77777777" w:rsidR="00000000" w:rsidRDefault="00027501">
      <w:pPr>
        <w:pStyle w:val="a0"/>
        <w:rPr>
          <w:rFonts w:hint="cs"/>
          <w:rtl/>
        </w:rPr>
      </w:pPr>
    </w:p>
    <w:p w14:paraId="1FE4A4FA" w14:textId="77777777" w:rsidR="00000000" w:rsidRDefault="00027501">
      <w:pPr>
        <w:pStyle w:val="af0"/>
        <w:rPr>
          <w:rtl/>
        </w:rPr>
      </w:pPr>
      <w:r>
        <w:rPr>
          <w:rFonts w:hint="eastAsia"/>
          <w:rtl/>
        </w:rPr>
        <w:t>אלי</w:t>
      </w:r>
      <w:r>
        <w:rPr>
          <w:rtl/>
        </w:rPr>
        <w:t xml:space="preserve"> אפללו (הליכוד):</w:t>
      </w:r>
    </w:p>
    <w:p w14:paraId="2199DC6B" w14:textId="77777777" w:rsidR="00000000" w:rsidRDefault="00027501">
      <w:pPr>
        <w:pStyle w:val="a0"/>
        <w:rPr>
          <w:rFonts w:hint="cs"/>
          <w:rtl/>
        </w:rPr>
      </w:pPr>
    </w:p>
    <w:p w14:paraId="26A9C74B" w14:textId="77777777" w:rsidR="00000000" w:rsidRDefault="00027501">
      <w:pPr>
        <w:pStyle w:val="a0"/>
        <w:rPr>
          <w:rFonts w:hint="cs"/>
          <w:rtl/>
        </w:rPr>
      </w:pPr>
      <w:r>
        <w:rPr>
          <w:rFonts w:hint="cs"/>
          <w:rtl/>
        </w:rPr>
        <w:t>הוא חזר בבוקר.</w:t>
      </w:r>
    </w:p>
    <w:p w14:paraId="5A4F5A97" w14:textId="77777777" w:rsidR="00000000" w:rsidRDefault="00027501">
      <w:pPr>
        <w:pStyle w:val="a0"/>
        <w:rPr>
          <w:rFonts w:hint="cs"/>
          <w:rtl/>
        </w:rPr>
      </w:pPr>
    </w:p>
    <w:p w14:paraId="31534499" w14:textId="77777777" w:rsidR="00000000" w:rsidRDefault="00027501">
      <w:pPr>
        <w:pStyle w:val="-"/>
        <w:rPr>
          <w:rtl/>
        </w:rPr>
      </w:pPr>
      <w:bookmarkStart w:id="867" w:name="FS000000528T21_01_2004_21_16_21C"/>
      <w:bookmarkEnd w:id="867"/>
      <w:r>
        <w:rPr>
          <w:rtl/>
        </w:rPr>
        <w:t>יעקב ליצמן (יהדות התורה):</w:t>
      </w:r>
    </w:p>
    <w:p w14:paraId="627B7114" w14:textId="77777777" w:rsidR="00000000" w:rsidRDefault="00027501">
      <w:pPr>
        <w:pStyle w:val="a0"/>
        <w:rPr>
          <w:rtl/>
        </w:rPr>
      </w:pPr>
    </w:p>
    <w:p w14:paraId="34AE01C1" w14:textId="77777777" w:rsidR="00000000" w:rsidRDefault="00027501">
      <w:pPr>
        <w:pStyle w:val="a0"/>
        <w:rPr>
          <w:rFonts w:hint="cs"/>
          <w:rtl/>
        </w:rPr>
      </w:pPr>
      <w:r>
        <w:rPr>
          <w:rFonts w:hint="cs"/>
          <w:rtl/>
        </w:rPr>
        <w:t xml:space="preserve">יש טיסה גם בשעה 01:00. </w:t>
      </w:r>
    </w:p>
    <w:p w14:paraId="12861BC3" w14:textId="77777777" w:rsidR="00000000" w:rsidRDefault="00027501">
      <w:pPr>
        <w:pStyle w:val="a0"/>
        <w:rPr>
          <w:rFonts w:hint="cs"/>
          <w:rtl/>
        </w:rPr>
      </w:pPr>
    </w:p>
    <w:p w14:paraId="3DE3C8BA" w14:textId="77777777" w:rsidR="00000000" w:rsidRDefault="00027501">
      <w:pPr>
        <w:pStyle w:val="a0"/>
        <w:rPr>
          <w:rFonts w:hint="cs"/>
          <w:rtl/>
        </w:rPr>
      </w:pPr>
      <w:r>
        <w:rPr>
          <w:rFonts w:hint="cs"/>
          <w:rtl/>
        </w:rPr>
        <w:t>אני רוצה לפנות לסגן השר. תת</w:t>
      </w:r>
      <w:r>
        <w:rPr>
          <w:rFonts w:hint="cs"/>
          <w:rtl/>
        </w:rPr>
        <w:t xml:space="preserve">אר לעצמך שיבוא איזה שר ויגיד שהוא קורא לציבור שלא לשלם מס הכנסה, כי הוא חושב שהוא גבוה מדי, והוא יציע להקים ועדה שתבדוק אם צריך או לא צריך לשלם מס הכנסה - במקום 49%, 45%, ולכן לא צריך לשלם מס הכנסה. מה ההבדל בין החוק הזה לחוק הזה? </w:t>
      </w:r>
    </w:p>
    <w:p w14:paraId="66986CF2" w14:textId="77777777" w:rsidR="00000000" w:rsidRDefault="00027501">
      <w:pPr>
        <w:pStyle w:val="a0"/>
        <w:rPr>
          <w:rFonts w:hint="cs"/>
          <w:rtl/>
        </w:rPr>
      </w:pPr>
    </w:p>
    <w:p w14:paraId="009876E8" w14:textId="77777777" w:rsidR="00000000" w:rsidRDefault="00027501">
      <w:pPr>
        <w:pStyle w:val="a0"/>
        <w:rPr>
          <w:rFonts w:hint="cs"/>
          <w:rtl/>
        </w:rPr>
      </w:pPr>
      <w:r>
        <w:rPr>
          <w:rFonts w:hint="cs"/>
          <w:rtl/>
        </w:rPr>
        <w:t>אני רוצה לשאול אתכם שאל</w:t>
      </w:r>
      <w:r>
        <w:rPr>
          <w:rFonts w:hint="cs"/>
          <w:rtl/>
        </w:rPr>
        <w:t>ה ששאלתי את היועץ המשפטי לממשלה. באותו חוק, באותו סעיף, שעות עבודה ומנוחה, שמדבר על סגירת חנויות בשבת, נדמה לי שגם מופיע שצריך לסגור את החנויות ביום העצמאות. אני רוצה לראות מה הייתם עושים אם מישהו היה פותח חנויות ביום העצמאות; אני לא מדבר על סוגי העסקים שמ</w:t>
      </w:r>
      <w:r>
        <w:rPr>
          <w:rFonts w:hint="cs"/>
          <w:rtl/>
        </w:rPr>
        <w:t xml:space="preserve">ותר להם להיות פתוחים. מייד הייתם שולחים משטרה ואומרים שזה נגד החוק. מה ההבדל בנושא השבת? </w:t>
      </w:r>
    </w:p>
    <w:p w14:paraId="74164079" w14:textId="77777777" w:rsidR="00000000" w:rsidRDefault="00027501">
      <w:pPr>
        <w:pStyle w:val="a0"/>
        <w:rPr>
          <w:rFonts w:hint="cs"/>
          <w:rtl/>
        </w:rPr>
      </w:pPr>
    </w:p>
    <w:p w14:paraId="14B469E2" w14:textId="77777777" w:rsidR="00000000" w:rsidRDefault="00027501">
      <w:pPr>
        <w:pStyle w:val="a0"/>
        <w:rPr>
          <w:rFonts w:hint="cs"/>
          <w:rtl/>
        </w:rPr>
      </w:pPr>
      <w:r>
        <w:rPr>
          <w:rFonts w:hint="cs"/>
          <w:rtl/>
        </w:rPr>
        <w:t>האם הסיבה היא שזה דבר יהודי ששומר עלינו? האם משום שאנשים הקריבו את נפשם? אני לא יודע כבר מה לחשוב על השר. לאור מה שהוא מדבר גם על הנושא של יהודה ושומרון, הוא בלתי צפ</w:t>
      </w:r>
      <w:r>
        <w:rPr>
          <w:rFonts w:hint="cs"/>
          <w:rtl/>
        </w:rPr>
        <w:t>וי וצריך לבדוק למה. יכול להיות פריימריס או קריימריס, לא יודע בדיוק מה.</w:t>
      </w:r>
    </w:p>
    <w:p w14:paraId="684EAEC8" w14:textId="77777777" w:rsidR="00000000" w:rsidRDefault="00027501">
      <w:pPr>
        <w:pStyle w:val="af0"/>
        <w:rPr>
          <w:rFonts w:hint="cs"/>
          <w:rtl/>
        </w:rPr>
      </w:pPr>
    </w:p>
    <w:p w14:paraId="2D942AE4" w14:textId="77777777" w:rsidR="00000000" w:rsidRDefault="00027501">
      <w:pPr>
        <w:pStyle w:val="af0"/>
        <w:rPr>
          <w:rtl/>
        </w:rPr>
      </w:pPr>
      <w:r>
        <w:rPr>
          <w:rFonts w:hint="eastAsia"/>
          <w:rtl/>
        </w:rPr>
        <w:t>אלי</w:t>
      </w:r>
      <w:r>
        <w:rPr>
          <w:rtl/>
        </w:rPr>
        <w:t xml:space="preserve"> אפללו (הליכוד):</w:t>
      </w:r>
    </w:p>
    <w:p w14:paraId="283E2673" w14:textId="77777777" w:rsidR="00000000" w:rsidRDefault="00027501">
      <w:pPr>
        <w:pStyle w:val="a0"/>
        <w:rPr>
          <w:rFonts w:hint="cs"/>
          <w:rtl/>
        </w:rPr>
      </w:pPr>
    </w:p>
    <w:p w14:paraId="7355D766" w14:textId="77777777" w:rsidR="00000000" w:rsidRDefault="00027501">
      <w:pPr>
        <w:pStyle w:val="a0"/>
        <w:rPr>
          <w:rFonts w:hint="cs"/>
          <w:rtl/>
        </w:rPr>
      </w:pPr>
      <w:r>
        <w:rPr>
          <w:rFonts w:hint="cs"/>
          <w:rtl/>
        </w:rPr>
        <w:t>אם הוא היה צפוי, אתה היית בקואליציה.</w:t>
      </w:r>
    </w:p>
    <w:p w14:paraId="3F356B27" w14:textId="77777777" w:rsidR="00000000" w:rsidRDefault="00027501">
      <w:pPr>
        <w:pStyle w:val="a0"/>
        <w:rPr>
          <w:rFonts w:hint="cs"/>
          <w:rtl/>
        </w:rPr>
      </w:pPr>
    </w:p>
    <w:p w14:paraId="7F5C7DD2" w14:textId="77777777" w:rsidR="00000000" w:rsidRDefault="00027501">
      <w:pPr>
        <w:pStyle w:val="-"/>
        <w:rPr>
          <w:rtl/>
        </w:rPr>
      </w:pPr>
      <w:bookmarkStart w:id="868" w:name="FS000000528T21_01_2004_21_26_05C"/>
      <w:bookmarkEnd w:id="868"/>
      <w:r>
        <w:rPr>
          <w:rtl/>
        </w:rPr>
        <w:t>יעקב ליצמן (יהדות התורה):</w:t>
      </w:r>
    </w:p>
    <w:p w14:paraId="1A53EC82" w14:textId="77777777" w:rsidR="00000000" w:rsidRDefault="00027501">
      <w:pPr>
        <w:pStyle w:val="a0"/>
        <w:rPr>
          <w:rtl/>
        </w:rPr>
      </w:pPr>
    </w:p>
    <w:p w14:paraId="20A4FD96" w14:textId="77777777" w:rsidR="00000000" w:rsidRDefault="00027501">
      <w:pPr>
        <w:pStyle w:val="a0"/>
        <w:rPr>
          <w:rFonts w:hint="cs"/>
          <w:rtl/>
        </w:rPr>
      </w:pPr>
      <w:r>
        <w:rPr>
          <w:rFonts w:hint="cs"/>
          <w:rtl/>
        </w:rPr>
        <w:t>יכול להיות שכאשר בודקים את הסקרים, חושבים מה הולך לקרות. זו אחת הסיבות שהוא לא עוזב את הארץ. כנראה</w:t>
      </w:r>
      <w:r>
        <w:rPr>
          <w:rFonts w:hint="cs"/>
          <w:rtl/>
        </w:rPr>
        <w:t xml:space="preserve"> הוא מפחד לעזוב, שלא נתפטר. הוא רוצה להישאר בארץ כי הוא ממלא-מקום.</w:t>
      </w:r>
    </w:p>
    <w:p w14:paraId="74A12C78" w14:textId="77777777" w:rsidR="00000000" w:rsidRDefault="00027501">
      <w:pPr>
        <w:pStyle w:val="a0"/>
        <w:rPr>
          <w:rFonts w:hint="cs"/>
          <w:rtl/>
        </w:rPr>
      </w:pPr>
    </w:p>
    <w:p w14:paraId="6633F4A6" w14:textId="77777777" w:rsidR="00000000" w:rsidRDefault="00027501">
      <w:pPr>
        <w:pStyle w:val="af0"/>
        <w:rPr>
          <w:rtl/>
        </w:rPr>
      </w:pPr>
      <w:r>
        <w:rPr>
          <w:rFonts w:hint="eastAsia"/>
          <w:rtl/>
        </w:rPr>
        <w:t>אלי</w:t>
      </w:r>
      <w:r>
        <w:rPr>
          <w:rtl/>
        </w:rPr>
        <w:t xml:space="preserve"> אפללו (הליכוד):</w:t>
      </w:r>
    </w:p>
    <w:p w14:paraId="723D6449" w14:textId="77777777" w:rsidR="00000000" w:rsidRDefault="00027501">
      <w:pPr>
        <w:pStyle w:val="a0"/>
        <w:rPr>
          <w:rFonts w:hint="cs"/>
          <w:rtl/>
        </w:rPr>
      </w:pPr>
    </w:p>
    <w:p w14:paraId="383D3882" w14:textId="77777777" w:rsidR="00000000" w:rsidRDefault="00027501">
      <w:pPr>
        <w:pStyle w:val="a0"/>
        <w:rPr>
          <w:rFonts w:hint="cs"/>
          <w:rtl/>
        </w:rPr>
      </w:pPr>
      <w:r>
        <w:rPr>
          <w:rFonts w:hint="cs"/>
          <w:rtl/>
        </w:rPr>
        <w:t>קונספירציה.</w:t>
      </w:r>
    </w:p>
    <w:p w14:paraId="1FADB3F6" w14:textId="77777777" w:rsidR="00000000" w:rsidRDefault="00027501">
      <w:pPr>
        <w:pStyle w:val="a0"/>
        <w:rPr>
          <w:rFonts w:hint="cs"/>
          <w:rtl/>
        </w:rPr>
      </w:pPr>
    </w:p>
    <w:p w14:paraId="65DDAAF3" w14:textId="77777777" w:rsidR="00000000" w:rsidRDefault="00027501">
      <w:pPr>
        <w:pStyle w:val="-"/>
        <w:rPr>
          <w:rtl/>
        </w:rPr>
      </w:pPr>
      <w:bookmarkStart w:id="869" w:name="FS000000528T21_01_2004_21_48_04"/>
      <w:bookmarkEnd w:id="869"/>
      <w:r>
        <w:rPr>
          <w:rFonts w:hint="eastAsia"/>
          <w:rtl/>
        </w:rPr>
        <w:t>יעקב</w:t>
      </w:r>
      <w:r>
        <w:rPr>
          <w:rtl/>
        </w:rPr>
        <w:t xml:space="preserve"> ליצמן (יהדות התורה):</w:t>
      </w:r>
    </w:p>
    <w:p w14:paraId="03F40A2B" w14:textId="77777777" w:rsidR="00000000" w:rsidRDefault="00027501">
      <w:pPr>
        <w:pStyle w:val="a0"/>
        <w:rPr>
          <w:rFonts w:hint="cs"/>
          <w:rtl/>
        </w:rPr>
      </w:pPr>
    </w:p>
    <w:p w14:paraId="4436B796" w14:textId="77777777" w:rsidR="00000000" w:rsidRDefault="00027501">
      <w:pPr>
        <w:pStyle w:val="a0"/>
        <w:ind w:firstLine="720"/>
        <w:rPr>
          <w:rFonts w:hint="cs"/>
          <w:rtl/>
        </w:rPr>
      </w:pPr>
      <w:r>
        <w:rPr>
          <w:rFonts w:hint="cs"/>
          <w:rtl/>
        </w:rPr>
        <w:t>למה לא אמרת את זה בדיון הקודם?  אני חושב שאף שר לא היה מעז לעשות דבר כזה, לצאת בקריאה להפר את החוק ולא לקיים אותו. הדבר משפיע כ</w:t>
      </w:r>
      <w:r>
        <w:rPr>
          <w:rFonts w:hint="cs"/>
          <w:rtl/>
        </w:rPr>
        <w:t>ך, שיש עוד מקומות שבהם רוצים לפתוח חנויות בשבת. מעבר לשמירת השבת כהלכה, ומעבר לחוק, זה המשך הריסה של עסקים קטנים, ואתם תשלמו ביוקר על זה. גם על השבת.</w:t>
      </w:r>
    </w:p>
    <w:p w14:paraId="022DD687" w14:textId="77777777" w:rsidR="00000000" w:rsidRDefault="00027501">
      <w:pPr>
        <w:pStyle w:val="a0"/>
        <w:ind w:firstLine="720"/>
        <w:rPr>
          <w:rFonts w:hint="cs"/>
          <w:rtl/>
        </w:rPr>
      </w:pPr>
    </w:p>
    <w:p w14:paraId="338BB523" w14:textId="77777777" w:rsidR="00000000" w:rsidRDefault="00027501">
      <w:pPr>
        <w:pStyle w:val="af1"/>
        <w:rPr>
          <w:rFonts w:hint="cs"/>
          <w:rtl/>
        </w:rPr>
      </w:pPr>
      <w:r>
        <w:rPr>
          <w:rFonts w:hint="cs"/>
          <w:rtl/>
        </w:rPr>
        <w:t>היו"ר מיכאל נודלמן:</w:t>
      </w:r>
    </w:p>
    <w:p w14:paraId="11B0CD1F" w14:textId="77777777" w:rsidR="00000000" w:rsidRDefault="00027501">
      <w:pPr>
        <w:pStyle w:val="a0"/>
        <w:rPr>
          <w:rFonts w:hint="cs"/>
          <w:rtl/>
        </w:rPr>
      </w:pPr>
    </w:p>
    <w:p w14:paraId="46B9DABB" w14:textId="77777777" w:rsidR="00000000" w:rsidRDefault="00027501">
      <w:pPr>
        <w:pStyle w:val="a0"/>
        <w:rPr>
          <w:rFonts w:hint="cs"/>
          <w:rtl/>
        </w:rPr>
      </w:pPr>
      <w:r>
        <w:rPr>
          <w:rFonts w:hint="cs"/>
          <w:rtl/>
        </w:rPr>
        <w:t>תודה רבה. חבר הכנסת יחיאל חזן, הצעה רגילה. בבקשה.</w:t>
      </w:r>
    </w:p>
    <w:p w14:paraId="630901D0" w14:textId="77777777" w:rsidR="00000000" w:rsidRDefault="00027501">
      <w:pPr>
        <w:pStyle w:val="a0"/>
        <w:rPr>
          <w:rFonts w:hint="cs"/>
          <w:rtl/>
        </w:rPr>
      </w:pPr>
    </w:p>
    <w:p w14:paraId="6B976625" w14:textId="77777777" w:rsidR="00000000" w:rsidRDefault="00027501">
      <w:pPr>
        <w:pStyle w:val="a"/>
        <w:rPr>
          <w:rtl/>
        </w:rPr>
      </w:pPr>
      <w:bookmarkStart w:id="870" w:name="FS000001040T21_01_2004_21_29_56"/>
      <w:bookmarkStart w:id="871" w:name="_Toc90038157"/>
      <w:bookmarkEnd w:id="870"/>
      <w:r>
        <w:rPr>
          <w:rFonts w:hint="eastAsia"/>
          <w:rtl/>
        </w:rPr>
        <w:t>יחיאל</w:t>
      </w:r>
      <w:r>
        <w:rPr>
          <w:rtl/>
        </w:rPr>
        <w:t xml:space="preserve"> חזן (הליכוד):</w:t>
      </w:r>
      <w:bookmarkEnd w:id="871"/>
    </w:p>
    <w:p w14:paraId="2A3694A0" w14:textId="77777777" w:rsidR="00000000" w:rsidRDefault="00027501">
      <w:pPr>
        <w:pStyle w:val="a0"/>
        <w:ind w:firstLine="0"/>
        <w:rPr>
          <w:rFonts w:hint="cs"/>
          <w:rtl/>
        </w:rPr>
      </w:pPr>
    </w:p>
    <w:p w14:paraId="0AF08948" w14:textId="77777777" w:rsidR="00000000" w:rsidRDefault="00027501">
      <w:pPr>
        <w:pStyle w:val="a0"/>
        <w:rPr>
          <w:rFonts w:hint="cs"/>
          <w:rtl/>
        </w:rPr>
      </w:pPr>
      <w:r>
        <w:rPr>
          <w:rFonts w:hint="cs"/>
          <w:rtl/>
        </w:rPr>
        <w:t>אדוני היושב-</w:t>
      </w:r>
      <w:r>
        <w:rPr>
          <w:rFonts w:hint="cs"/>
          <w:rtl/>
        </w:rPr>
        <w:t>ראש, כנסת נכבדה, מדינת ישראל, מיום הקמתה, נבנתה על בסיס קיומה כמדינה יהודית ודמוקרטית. הליכוד כתנועה חרת על דגלו לשמור על היהדות ועל המסורת של העם היהודי. לפתע פתאום מתברר, כי שר התמ"ת, מר אהוד אולמרט, ממלא-מקום ראש הממשלה, מודיע כי לבתי-עסק שפועלים בשבת מ</w:t>
      </w:r>
      <w:r>
        <w:rPr>
          <w:rFonts w:hint="cs"/>
          <w:rtl/>
        </w:rPr>
        <w:t xml:space="preserve">ותר לפעול בניגוד לחוק. איך זה יכול להיות שמותר להם לפעול? זה איפה ואיפה. זה חוק סוציאלי. זה שאנשים לא עובדים בשבת - החוק הזה בא להיטיב עמם כדי שהם באמת ינוחו. הרי אי-אפשר להעלות על הדעת שבן-אדם יעבוד שבעה ימים בשבוע. </w:t>
      </w:r>
    </w:p>
    <w:p w14:paraId="48CF49C0" w14:textId="77777777" w:rsidR="00000000" w:rsidRDefault="00027501">
      <w:pPr>
        <w:pStyle w:val="a0"/>
        <w:rPr>
          <w:rFonts w:hint="cs"/>
          <w:rtl/>
        </w:rPr>
      </w:pPr>
    </w:p>
    <w:p w14:paraId="534D263D" w14:textId="77777777" w:rsidR="00000000" w:rsidRDefault="00027501">
      <w:pPr>
        <w:pStyle w:val="a0"/>
        <w:rPr>
          <w:rFonts w:hint="cs"/>
          <w:rtl/>
        </w:rPr>
      </w:pPr>
      <w:r>
        <w:rPr>
          <w:rFonts w:hint="cs"/>
          <w:rtl/>
        </w:rPr>
        <w:t>ממלא-מקום ראש הממשלה הנכבד החליט לא ל</w:t>
      </w:r>
      <w:r>
        <w:rPr>
          <w:rFonts w:hint="cs"/>
          <w:rtl/>
        </w:rPr>
        <w:t xml:space="preserve">הטיל קנסות על אותם עסקים שפועלים בשבת, וכתוצאה מאותה החלטה, שהיא החלטה פוליטית בניגוד לחוק - שלא על דעת הכנסת, חברי הליכוד בכנסת, חברי המפד"ל וחברים מכל התנועות של הבית - החליט לא לשלוח פקחים. </w:t>
      </w:r>
    </w:p>
    <w:p w14:paraId="51C0C3AE" w14:textId="77777777" w:rsidR="00000000" w:rsidRDefault="00027501">
      <w:pPr>
        <w:pStyle w:val="a0"/>
        <w:rPr>
          <w:rFonts w:hint="cs"/>
          <w:rtl/>
        </w:rPr>
      </w:pPr>
    </w:p>
    <w:p w14:paraId="6B1FDC06" w14:textId="77777777" w:rsidR="00000000" w:rsidRDefault="00027501">
      <w:pPr>
        <w:pStyle w:val="a0"/>
        <w:rPr>
          <w:rFonts w:hint="cs"/>
          <w:rtl/>
        </w:rPr>
      </w:pPr>
      <w:r>
        <w:rPr>
          <w:rFonts w:hint="cs"/>
          <w:rtl/>
        </w:rPr>
        <w:t>הוא אומר שיש לו רק ארבעה פקחים, והם אינם יכולים לבצע את העבוד</w:t>
      </w:r>
      <w:r>
        <w:rPr>
          <w:rFonts w:hint="cs"/>
          <w:rtl/>
        </w:rPr>
        <w:t xml:space="preserve">ה. אם הוא היה רוצה באמת לכבד את החוק, הוא לא היה אומר שהוא רוצה להקים ועדה ציבורית. בבית הזה, כל פעם מחדש ממציאים פטנט כיצד לזלזל בחוק ולא לקיים את החוק. הפטנט הוא ועדה ציבורית. </w:t>
      </w:r>
    </w:p>
    <w:p w14:paraId="4048CF03" w14:textId="77777777" w:rsidR="00000000" w:rsidRDefault="00027501">
      <w:pPr>
        <w:pStyle w:val="a0"/>
        <w:rPr>
          <w:rFonts w:hint="cs"/>
          <w:rtl/>
        </w:rPr>
      </w:pPr>
    </w:p>
    <w:p w14:paraId="443A713E" w14:textId="77777777" w:rsidR="00000000" w:rsidRDefault="00027501">
      <w:pPr>
        <w:pStyle w:val="a0"/>
        <w:rPr>
          <w:rFonts w:hint="cs"/>
          <w:rtl/>
        </w:rPr>
      </w:pPr>
      <w:r>
        <w:rPr>
          <w:rFonts w:hint="cs"/>
          <w:rtl/>
        </w:rPr>
        <w:t>אני רוצה לשאול אותך, אדוני סגן השר, מיכאל רצון, אתה, כמי שנוהג לשמור שבת, אי</w:t>
      </w:r>
      <w:r>
        <w:rPr>
          <w:rFonts w:hint="cs"/>
          <w:rtl/>
        </w:rPr>
        <w:t>ך אתה מסכים עם השר? איך בכלל יעלה על הדעת שיש תושב שאינו שומר שבת ורוצה לנוח, אבל כתוצאה מההחלטה של השר מאלצים אותו ללכת לעבוד?</w:t>
      </w:r>
    </w:p>
    <w:p w14:paraId="1117387C" w14:textId="77777777" w:rsidR="00000000" w:rsidRDefault="00027501">
      <w:pPr>
        <w:pStyle w:val="a0"/>
        <w:rPr>
          <w:rFonts w:hint="cs"/>
          <w:rtl/>
        </w:rPr>
      </w:pPr>
    </w:p>
    <w:p w14:paraId="42DEA22C" w14:textId="77777777" w:rsidR="00000000" w:rsidRDefault="00027501">
      <w:pPr>
        <w:pStyle w:val="af0"/>
        <w:rPr>
          <w:rtl/>
        </w:rPr>
      </w:pPr>
      <w:r>
        <w:rPr>
          <w:rFonts w:hint="eastAsia"/>
          <w:rtl/>
        </w:rPr>
        <w:t>אורי</w:t>
      </w:r>
      <w:r>
        <w:rPr>
          <w:rtl/>
        </w:rPr>
        <w:t xml:space="preserve"> יהודה אריאל (האיחוד הלאומי - ישראל ביתנו):</w:t>
      </w:r>
    </w:p>
    <w:p w14:paraId="72004381" w14:textId="77777777" w:rsidR="00000000" w:rsidRDefault="00027501">
      <w:pPr>
        <w:pStyle w:val="a0"/>
        <w:rPr>
          <w:rFonts w:hint="cs"/>
          <w:rtl/>
        </w:rPr>
      </w:pPr>
    </w:p>
    <w:p w14:paraId="0F2A9DAF" w14:textId="77777777" w:rsidR="00000000" w:rsidRDefault="00027501">
      <w:pPr>
        <w:pStyle w:val="a0"/>
        <w:ind w:firstLine="720"/>
        <w:rPr>
          <w:rFonts w:hint="cs"/>
          <w:rtl/>
        </w:rPr>
      </w:pPr>
      <w:r>
        <w:rPr>
          <w:rFonts w:hint="cs"/>
          <w:rtl/>
        </w:rPr>
        <w:t>אני מבקש לא לסכסך בינו לבין השר.</w:t>
      </w:r>
    </w:p>
    <w:p w14:paraId="70EFF2C0" w14:textId="77777777" w:rsidR="00000000" w:rsidRDefault="00027501">
      <w:pPr>
        <w:pStyle w:val="a0"/>
        <w:rPr>
          <w:rFonts w:hint="cs"/>
          <w:rtl/>
        </w:rPr>
      </w:pPr>
    </w:p>
    <w:p w14:paraId="4040A816" w14:textId="77777777" w:rsidR="00000000" w:rsidRDefault="00027501">
      <w:pPr>
        <w:pStyle w:val="-"/>
        <w:rPr>
          <w:rtl/>
        </w:rPr>
      </w:pPr>
      <w:bookmarkStart w:id="872" w:name="FS000001040T21_01_2004_21_37_01C"/>
      <w:bookmarkEnd w:id="872"/>
      <w:r>
        <w:rPr>
          <w:rtl/>
        </w:rPr>
        <w:t>יחיאל חזן (הליכוד):</w:t>
      </w:r>
    </w:p>
    <w:p w14:paraId="0B7D230C" w14:textId="77777777" w:rsidR="00000000" w:rsidRDefault="00027501">
      <w:pPr>
        <w:pStyle w:val="a0"/>
        <w:rPr>
          <w:rtl/>
        </w:rPr>
      </w:pPr>
    </w:p>
    <w:p w14:paraId="5AB628AC" w14:textId="77777777" w:rsidR="00000000" w:rsidRDefault="00027501">
      <w:pPr>
        <w:pStyle w:val="a0"/>
        <w:rPr>
          <w:rFonts w:hint="cs"/>
          <w:rtl/>
        </w:rPr>
      </w:pPr>
      <w:r>
        <w:rPr>
          <w:rFonts w:hint="cs"/>
          <w:rtl/>
        </w:rPr>
        <w:t>אני לא מסכסך, אני רק שא</w:t>
      </w:r>
      <w:r>
        <w:rPr>
          <w:rFonts w:hint="cs"/>
          <w:rtl/>
        </w:rPr>
        <w:t xml:space="preserve">לתי אותו, כי הוא שומר שבת. </w:t>
      </w:r>
    </w:p>
    <w:p w14:paraId="194339DC" w14:textId="77777777" w:rsidR="00000000" w:rsidRDefault="00027501">
      <w:pPr>
        <w:pStyle w:val="a0"/>
        <w:rPr>
          <w:rFonts w:hint="cs"/>
          <w:rtl/>
        </w:rPr>
      </w:pPr>
    </w:p>
    <w:p w14:paraId="430F6B90" w14:textId="77777777" w:rsidR="00000000" w:rsidRDefault="00027501">
      <w:pPr>
        <w:pStyle w:val="a0"/>
        <w:rPr>
          <w:rFonts w:hint="cs"/>
          <w:rtl/>
        </w:rPr>
      </w:pPr>
      <w:r>
        <w:rPr>
          <w:rFonts w:hint="cs"/>
          <w:rtl/>
        </w:rPr>
        <w:t>אני חושב שמה שהחליט שר התמ"ת זה דבר שלא ייעשה, זה פוגע בנו כמחוקקים וזה פוגע בחוק. אני חושב שחשוב יותר שהוא יגיד שהוא טעה ולא ירצה את טומי לפיד שרוצה לרצות מדיניות אחרת ולא את מדיניות הליכוד. זה גם מנוגד להסכם הקואליציוני שנחתם</w:t>
      </w:r>
      <w:r>
        <w:rPr>
          <w:rFonts w:hint="cs"/>
          <w:rtl/>
        </w:rPr>
        <w:t>, שעליו מתבססת כל הממשלה הזאת. הגיע הזמן שלא נתייפייף. אנחנו, חברי הכנסת מהליכוד, נאמר לא לשר ולא לדרך הזאת. תודה רבה.</w:t>
      </w:r>
    </w:p>
    <w:p w14:paraId="419E4775" w14:textId="77777777" w:rsidR="00000000" w:rsidRDefault="00027501">
      <w:pPr>
        <w:pStyle w:val="a0"/>
        <w:ind w:firstLine="0"/>
        <w:rPr>
          <w:rFonts w:hint="cs"/>
          <w:rtl/>
        </w:rPr>
      </w:pPr>
    </w:p>
    <w:p w14:paraId="70282CAA" w14:textId="77777777" w:rsidR="00000000" w:rsidRDefault="00027501">
      <w:pPr>
        <w:pStyle w:val="af1"/>
        <w:rPr>
          <w:rFonts w:hint="cs"/>
          <w:rtl/>
        </w:rPr>
      </w:pPr>
      <w:r>
        <w:rPr>
          <w:rFonts w:hint="cs"/>
          <w:rtl/>
        </w:rPr>
        <w:t>היו"ר מיכאל נודלמן:</w:t>
      </w:r>
    </w:p>
    <w:p w14:paraId="50467BCE" w14:textId="77777777" w:rsidR="00000000" w:rsidRDefault="00027501">
      <w:pPr>
        <w:pStyle w:val="a0"/>
        <w:ind w:firstLine="0"/>
        <w:rPr>
          <w:rFonts w:hint="cs"/>
          <w:b/>
          <w:bCs/>
          <w:u w:val="single"/>
          <w:rtl/>
        </w:rPr>
      </w:pPr>
    </w:p>
    <w:p w14:paraId="3B086607" w14:textId="77777777" w:rsidR="00000000" w:rsidRDefault="00027501">
      <w:pPr>
        <w:pStyle w:val="a0"/>
        <w:rPr>
          <w:rFonts w:hint="cs"/>
          <w:rtl/>
        </w:rPr>
      </w:pPr>
      <w:r>
        <w:rPr>
          <w:rFonts w:hint="cs"/>
          <w:rtl/>
        </w:rPr>
        <w:t>תודה רבה. משיב סגן שר התעשייה, המסחר, התעסוקה והתקשורת. קשה לו לענות.</w:t>
      </w:r>
    </w:p>
    <w:p w14:paraId="4C3EEC5D" w14:textId="77777777" w:rsidR="00000000" w:rsidRDefault="00027501">
      <w:pPr>
        <w:pStyle w:val="a0"/>
        <w:rPr>
          <w:rFonts w:hint="cs"/>
          <w:rtl/>
        </w:rPr>
      </w:pPr>
    </w:p>
    <w:p w14:paraId="24FE931D" w14:textId="77777777" w:rsidR="00000000" w:rsidRDefault="00027501">
      <w:pPr>
        <w:pStyle w:val="a"/>
        <w:rPr>
          <w:rtl/>
        </w:rPr>
      </w:pPr>
      <w:bookmarkStart w:id="873" w:name="FS000001029T21_01_2004_21_52_34"/>
      <w:bookmarkStart w:id="874" w:name="_Toc90038158"/>
      <w:bookmarkEnd w:id="873"/>
      <w:r>
        <w:rPr>
          <w:rFonts w:hint="eastAsia"/>
          <w:rtl/>
        </w:rPr>
        <w:t>סגן שר התעשייה, המסחר והתעסוקה מיכאל רצון:</w:t>
      </w:r>
      <w:bookmarkEnd w:id="874"/>
    </w:p>
    <w:p w14:paraId="555E8584" w14:textId="77777777" w:rsidR="00000000" w:rsidRDefault="00027501">
      <w:pPr>
        <w:pStyle w:val="a0"/>
        <w:rPr>
          <w:rFonts w:hint="cs"/>
          <w:rtl/>
        </w:rPr>
      </w:pPr>
    </w:p>
    <w:p w14:paraId="26350BD2" w14:textId="77777777" w:rsidR="00000000" w:rsidRDefault="00027501">
      <w:pPr>
        <w:pStyle w:val="a0"/>
        <w:ind w:firstLine="720"/>
        <w:rPr>
          <w:rFonts w:hint="cs"/>
          <w:rtl/>
        </w:rPr>
      </w:pPr>
      <w:r>
        <w:rPr>
          <w:rFonts w:hint="cs"/>
          <w:rtl/>
        </w:rPr>
        <w:t xml:space="preserve">אדוני היושב-ראש וחברי הכנסת, הכינו לי תשובה פורמלית, אך אני חושב שכדאי לדלג על זה ולדבר על הדברים כפי שהם נשמעו מפי חברי הכנסת הנכבדים. </w:t>
      </w:r>
    </w:p>
    <w:p w14:paraId="5C133C39" w14:textId="77777777" w:rsidR="00000000" w:rsidRDefault="00027501">
      <w:pPr>
        <w:pStyle w:val="a0"/>
        <w:ind w:firstLine="720"/>
        <w:rPr>
          <w:rFonts w:hint="cs"/>
          <w:rtl/>
        </w:rPr>
      </w:pPr>
    </w:p>
    <w:p w14:paraId="68FA34BD" w14:textId="77777777" w:rsidR="00000000" w:rsidRDefault="00027501">
      <w:pPr>
        <w:pStyle w:val="a0"/>
        <w:ind w:firstLine="720"/>
        <w:rPr>
          <w:rFonts w:hint="cs"/>
          <w:rtl/>
        </w:rPr>
      </w:pPr>
      <w:r>
        <w:rPr>
          <w:rFonts w:hint="cs"/>
          <w:rtl/>
        </w:rPr>
        <w:t>לך, ידידי הטוב, חבר הכנסת יחיאל חזן, אני מציע קודם כול לדייק. אין שום החלטה של שר התמ"ת להפסיק את עבודת הפקחים. אין הח</w:t>
      </w:r>
      <w:r>
        <w:rPr>
          <w:rFonts w:hint="cs"/>
          <w:rtl/>
        </w:rPr>
        <w:t xml:space="preserve">לטה כזאת. אני לא יודע מאיפה אתם מביאים את הדבר הזה. זה שקראתם איזו כתבה או שאמרו באינטרנט, זו לא החלטת כנסת, החלטת שר או איזה דבר שמחייב את מישהו. אני לא מבין בכלל את העניין הזה. אני מבין את הזעקה. </w:t>
      </w:r>
    </w:p>
    <w:p w14:paraId="61C6354A" w14:textId="77777777" w:rsidR="00000000" w:rsidRDefault="00027501">
      <w:pPr>
        <w:pStyle w:val="a0"/>
        <w:ind w:firstLine="0"/>
        <w:rPr>
          <w:rFonts w:hint="cs"/>
          <w:rtl/>
        </w:rPr>
      </w:pPr>
    </w:p>
    <w:p w14:paraId="0BF730AD" w14:textId="77777777" w:rsidR="00000000" w:rsidRDefault="00027501">
      <w:pPr>
        <w:pStyle w:val="af0"/>
        <w:rPr>
          <w:rtl/>
        </w:rPr>
      </w:pPr>
      <w:r>
        <w:rPr>
          <w:rFonts w:hint="eastAsia"/>
          <w:rtl/>
        </w:rPr>
        <w:t>יחיאל</w:t>
      </w:r>
      <w:r>
        <w:rPr>
          <w:rtl/>
        </w:rPr>
        <w:t xml:space="preserve"> חזן (הליכוד):</w:t>
      </w:r>
    </w:p>
    <w:p w14:paraId="251319B1" w14:textId="77777777" w:rsidR="00000000" w:rsidRDefault="00027501">
      <w:pPr>
        <w:pStyle w:val="a0"/>
        <w:rPr>
          <w:rFonts w:hint="cs"/>
          <w:rtl/>
        </w:rPr>
      </w:pPr>
    </w:p>
    <w:p w14:paraId="68CD61A8" w14:textId="77777777" w:rsidR="00000000" w:rsidRDefault="00027501">
      <w:pPr>
        <w:pStyle w:val="a0"/>
        <w:rPr>
          <w:rFonts w:hint="cs"/>
          <w:rtl/>
        </w:rPr>
      </w:pPr>
      <w:r>
        <w:rPr>
          <w:rFonts w:hint="cs"/>
          <w:rtl/>
        </w:rPr>
        <w:t>השר לא הכחיש.</w:t>
      </w:r>
    </w:p>
    <w:p w14:paraId="2A285960" w14:textId="77777777" w:rsidR="00000000" w:rsidRDefault="00027501">
      <w:pPr>
        <w:pStyle w:val="a0"/>
        <w:rPr>
          <w:rFonts w:hint="cs"/>
          <w:rtl/>
        </w:rPr>
      </w:pPr>
    </w:p>
    <w:p w14:paraId="68F98E91" w14:textId="77777777" w:rsidR="00000000" w:rsidRDefault="00027501">
      <w:pPr>
        <w:pStyle w:val="-"/>
        <w:rPr>
          <w:rtl/>
        </w:rPr>
      </w:pPr>
      <w:bookmarkStart w:id="875" w:name="FS000001040T21_01_2004_21_43_25C"/>
      <w:bookmarkStart w:id="876" w:name="FS000001029T21_01_2004_21_43_35"/>
      <w:bookmarkEnd w:id="875"/>
      <w:bookmarkEnd w:id="876"/>
      <w:r>
        <w:rPr>
          <w:rtl/>
        </w:rPr>
        <w:t>סגן שר התעשייה, המסח</w:t>
      </w:r>
      <w:r>
        <w:rPr>
          <w:rtl/>
        </w:rPr>
        <w:t>ר והתעסוקה מיכאל רצון:</w:t>
      </w:r>
    </w:p>
    <w:p w14:paraId="48DF3095" w14:textId="77777777" w:rsidR="00000000" w:rsidRDefault="00027501">
      <w:pPr>
        <w:pStyle w:val="a0"/>
        <w:rPr>
          <w:rtl/>
        </w:rPr>
      </w:pPr>
    </w:p>
    <w:p w14:paraId="3557B127" w14:textId="77777777" w:rsidR="00000000" w:rsidRDefault="00027501">
      <w:pPr>
        <w:pStyle w:val="a0"/>
        <w:rPr>
          <w:rFonts w:hint="cs"/>
          <w:rtl/>
        </w:rPr>
      </w:pPr>
      <w:r>
        <w:rPr>
          <w:rFonts w:hint="cs"/>
          <w:rtl/>
        </w:rPr>
        <w:t>בשביל זה אני פה.</w:t>
      </w:r>
    </w:p>
    <w:p w14:paraId="0033E3AA" w14:textId="77777777" w:rsidR="00000000" w:rsidRDefault="00027501">
      <w:pPr>
        <w:pStyle w:val="a0"/>
        <w:rPr>
          <w:rFonts w:hint="cs"/>
          <w:rtl/>
        </w:rPr>
      </w:pPr>
    </w:p>
    <w:p w14:paraId="61B1909A" w14:textId="77777777" w:rsidR="00000000" w:rsidRDefault="00027501">
      <w:pPr>
        <w:pStyle w:val="af0"/>
        <w:rPr>
          <w:rtl/>
        </w:rPr>
      </w:pPr>
      <w:r>
        <w:rPr>
          <w:rFonts w:hint="eastAsia"/>
          <w:rtl/>
        </w:rPr>
        <w:t>יעקב</w:t>
      </w:r>
      <w:r>
        <w:rPr>
          <w:rtl/>
        </w:rPr>
        <w:t xml:space="preserve"> ליצמן (יהדות התורה):</w:t>
      </w:r>
    </w:p>
    <w:p w14:paraId="7405455A" w14:textId="77777777" w:rsidR="00000000" w:rsidRDefault="00027501">
      <w:pPr>
        <w:pStyle w:val="a0"/>
        <w:rPr>
          <w:rFonts w:hint="cs"/>
          <w:rtl/>
        </w:rPr>
      </w:pPr>
    </w:p>
    <w:p w14:paraId="09427B05" w14:textId="77777777" w:rsidR="00000000" w:rsidRDefault="00027501">
      <w:pPr>
        <w:pStyle w:val="a0"/>
        <w:rPr>
          <w:rFonts w:hint="cs"/>
          <w:rtl/>
        </w:rPr>
      </w:pPr>
      <w:r>
        <w:rPr>
          <w:rFonts w:hint="cs"/>
          <w:rtl/>
        </w:rPr>
        <w:t>הוא מבקש להקים ועדה.</w:t>
      </w:r>
    </w:p>
    <w:p w14:paraId="567622E4" w14:textId="77777777" w:rsidR="00000000" w:rsidRDefault="00027501">
      <w:pPr>
        <w:pStyle w:val="a0"/>
        <w:rPr>
          <w:rFonts w:hint="cs"/>
          <w:rtl/>
        </w:rPr>
      </w:pPr>
    </w:p>
    <w:p w14:paraId="0D2567E3" w14:textId="77777777" w:rsidR="00000000" w:rsidRDefault="00027501">
      <w:pPr>
        <w:pStyle w:val="-"/>
        <w:rPr>
          <w:rtl/>
        </w:rPr>
      </w:pPr>
      <w:bookmarkStart w:id="877" w:name="FS000001029T21_01_2004_21_44_02C"/>
      <w:bookmarkEnd w:id="877"/>
      <w:r>
        <w:rPr>
          <w:rtl/>
        </w:rPr>
        <w:t>סגן שר התעשייה, המסחר והתעסוקה מיכאל רצון:</w:t>
      </w:r>
    </w:p>
    <w:p w14:paraId="6F0F27E2" w14:textId="77777777" w:rsidR="00000000" w:rsidRDefault="00027501">
      <w:pPr>
        <w:pStyle w:val="a0"/>
        <w:rPr>
          <w:rtl/>
        </w:rPr>
      </w:pPr>
    </w:p>
    <w:p w14:paraId="337A00B0" w14:textId="77777777" w:rsidR="00000000" w:rsidRDefault="00027501">
      <w:pPr>
        <w:pStyle w:val="a0"/>
        <w:rPr>
          <w:rFonts w:hint="cs"/>
          <w:rtl/>
        </w:rPr>
      </w:pPr>
      <w:r>
        <w:rPr>
          <w:rFonts w:hint="cs"/>
          <w:rtl/>
        </w:rPr>
        <w:t xml:space="preserve">על זה אני אדבר. זה בהחלט לגיטימי. אתה הרי לא מעלה על דעתך שאני כיהודי שומר שבת - - </w:t>
      </w:r>
    </w:p>
    <w:p w14:paraId="6A7935E1" w14:textId="77777777" w:rsidR="00000000" w:rsidRDefault="00027501">
      <w:pPr>
        <w:pStyle w:val="a0"/>
        <w:rPr>
          <w:rFonts w:hint="cs"/>
          <w:rtl/>
        </w:rPr>
      </w:pPr>
    </w:p>
    <w:p w14:paraId="4714DFB1" w14:textId="77777777" w:rsidR="00000000" w:rsidRDefault="00027501">
      <w:pPr>
        <w:pStyle w:val="af0"/>
        <w:rPr>
          <w:rtl/>
        </w:rPr>
      </w:pPr>
      <w:r>
        <w:rPr>
          <w:rFonts w:hint="eastAsia"/>
          <w:rtl/>
        </w:rPr>
        <w:t>יעקב</w:t>
      </w:r>
      <w:r>
        <w:rPr>
          <w:rtl/>
        </w:rPr>
        <w:t xml:space="preserve"> ליצמן (יהדות התורה):</w:t>
      </w:r>
    </w:p>
    <w:p w14:paraId="06D652CF" w14:textId="77777777" w:rsidR="00000000" w:rsidRDefault="00027501">
      <w:pPr>
        <w:pStyle w:val="a0"/>
        <w:rPr>
          <w:rFonts w:hint="cs"/>
          <w:rtl/>
        </w:rPr>
      </w:pPr>
    </w:p>
    <w:p w14:paraId="673389F1" w14:textId="77777777" w:rsidR="00000000" w:rsidRDefault="00027501">
      <w:pPr>
        <w:pStyle w:val="a0"/>
        <w:rPr>
          <w:rFonts w:hint="cs"/>
          <w:rtl/>
        </w:rPr>
      </w:pPr>
      <w:r>
        <w:rPr>
          <w:rFonts w:hint="cs"/>
          <w:rtl/>
        </w:rPr>
        <w:t xml:space="preserve">אני מעלה </w:t>
      </w:r>
      <w:r>
        <w:rPr>
          <w:rFonts w:hint="cs"/>
          <w:rtl/>
        </w:rPr>
        <w:t xml:space="preserve">בדעתי שאתה שומר שבת. </w:t>
      </w:r>
    </w:p>
    <w:p w14:paraId="3F3FCBFA" w14:textId="77777777" w:rsidR="00000000" w:rsidRDefault="00027501">
      <w:pPr>
        <w:pStyle w:val="a0"/>
        <w:rPr>
          <w:rFonts w:hint="cs"/>
          <w:rtl/>
        </w:rPr>
      </w:pPr>
    </w:p>
    <w:p w14:paraId="0D80FF1B" w14:textId="77777777" w:rsidR="00000000" w:rsidRDefault="00027501">
      <w:pPr>
        <w:pStyle w:val="-"/>
        <w:rPr>
          <w:rtl/>
        </w:rPr>
      </w:pPr>
      <w:bookmarkStart w:id="878" w:name="FS000001029T21_01_2004_21_44_53C"/>
      <w:bookmarkEnd w:id="878"/>
      <w:r>
        <w:rPr>
          <w:rtl/>
        </w:rPr>
        <w:t>סגן שר התעשייה, המסחר והתעסוקה מיכאל רצון:</w:t>
      </w:r>
    </w:p>
    <w:p w14:paraId="28C754A6" w14:textId="77777777" w:rsidR="00000000" w:rsidRDefault="00027501">
      <w:pPr>
        <w:pStyle w:val="a0"/>
        <w:rPr>
          <w:rtl/>
        </w:rPr>
      </w:pPr>
    </w:p>
    <w:p w14:paraId="020733BC" w14:textId="77777777" w:rsidR="00000000" w:rsidRDefault="00027501">
      <w:pPr>
        <w:pStyle w:val="a0"/>
        <w:ind w:firstLine="720"/>
        <w:rPr>
          <w:rFonts w:hint="cs"/>
          <w:rtl/>
        </w:rPr>
      </w:pPr>
      <w:r>
        <w:rPr>
          <w:rFonts w:hint="cs"/>
          <w:rtl/>
        </w:rPr>
        <w:t>- - אגיד שאני בעד עבודה בשבת; אתה לא מעלה בדעתך. עם זאת, אתה גם לא מעלה בדעתך שבאתי לפה, בסוגיה כזאת, ולא דיברתי עם ממלא-מקום ראש הממשלה ושר התמ"ת על סוגיה כל כך חשובה.</w:t>
      </w:r>
    </w:p>
    <w:p w14:paraId="69585516" w14:textId="77777777" w:rsidR="00000000" w:rsidRDefault="00027501">
      <w:pPr>
        <w:pStyle w:val="a0"/>
        <w:ind w:firstLine="720"/>
        <w:rPr>
          <w:rFonts w:hint="cs"/>
          <w:rtl/>
        </w:rPr>
      </w:pPr>
    </w:p>
    <w:p w14:paraId="7CC52A1F" w14:textId="77777777" w:rsidR="00000000" w:rsidRDefault="00027501">
      <w:pPr>
        <w:pStyle w:val="af0"/>
        <w:rPr>
          <w:rtl/>
        </w:rPr>
      </w:pPr>
      <w:r>
        <w:rPr>
          <w:rFonts w:hint="eastAsia"/>
          <w:rtl/>
        </w:rPr>
        <w:t>שאול</w:t>
      </w:r>
      <w:r>
        <w:rPr>
          <w:rtl/>
        </w:rPr>
        <w:t xml:space="preserve"> יהלום (מפד"ל):</w:t>
      </w:r>
    </w:p>
    <w:p w14:paraId="32EDE524" w14:textId="77777777" w:rsidR="00000000" w:rsidRDefault="00027501">
      <w:pPr>
        <w:pStyle w:val="a0"/>
        <w:rPr>
          <w:rFonts w:hint="cs"/>
          <w:rtl/>
        </w:rPr>
      </w:pPr>
    </w:p>
    <w:p w14:paraId="6B7C75E9" w14:textId="77777777" w:rsidR="00000000" w:rsidRDefault="00027501">
      <w:pPr>
        <w:pStyle w:val="a0"/>
        <w:rPr>
          <w:rFonts w:hint="cs"/>
          <w:rtl/>
        </w:rPr>
      </w:pPr>
      <w:r>
        <w:rPr>
          <w:rFonts w:hint="cs"/>
          <w:rtl/>
        </w:rPr>
        <w:t>מה הוא אומר?</w:t>
      </w:r>
    </w:p>
    <w:p w14:paraId="20C451B3" w14:textId="77777777" w:rsidR="00000000" w:rsidRDefault="00027501">
      <w:pPr>
        <w:pStyle w:val="a0"/>
        <w:ind w:firstLine="0"/>
        <w:rPr>
          <w:rFonts w:hint="cs"/>
          <w:rtl/>
        </w:rPr>
      </w:pPr>
    </w:p>
    <w:p w14:paraId="267F02CA" w14:textId="77777777" w:rsidR="00000000" w:rsidRDefault="00027501">
      <w:pPr>
        <w:pStyle w:val="-"/>
        <w:rPr>
          <w:rtl/>
        </w:rPr>
      </w:pPr>
      <w:bookmarkStart w:id="879" w:name="FS000001029T21_01_2004_21_28_06"/>
      <w:bookmarkStart w:id="880" w:name="FS000001029T21_01_2004_21_28_12C"/>
      <w:bookmarkEnd w:id="879"/>
      <w:bookmarkEnd w:id="880"/>
      <w:r>
        <w:rPr>
          <w:rtl/>
        </w:rPr>
        <w:t>סגן שר התעשייה, המסחר והתעסוקה מיכאל רצון:</w:t>
      </w:r>
    </w:p>
    <w:p w14:paraId="719AD326" w14:textId="77777777" w:rsidR="00000000" w:rsidRDefault="00027501">
      <w:pPr>
        <w:pStyle w:val="a0"/>
        <w:rPr>
          <w:rtl/>
        </w:rPr>
      </w:pPr>
    </w:p>
    <w:p w14:paraId="5BA35BDA" w14:textId="77777777" w:rsidR="00000000" w:rsidRDefault="00027501">
      <w:pPr>
        <w:pStyle w:val="a0"/>
        <w:rPr>
          <w:rFonts w:hint="cs"/>
          <w:rtl/>
        </w:rPr>
      </w:pPr>
      <w:r>
        <w:rPr>
          <w:rFonts w:hint="cs"/>
          <w:rtl/>
        </w:rPr>
        <w:t>אני אגיד. הוא אמר - ויש בעיות אמיתיות שאתם עצמכם העליתם אותן. חבל שחברי הכנסת מש"ס אינם פה, כי הם יודעים ששר העבודה הקודם, לפני השר אולמרט, נדמה לי השר בניזרי, ולפני השר בניזרי, נדמה לי שהיה השר א</w:t>
      </w:r>
      <w:r>
        <w:rPr>
          <w:rFonts w:hint="cs"/>
          <w:rtl/>
        </w:rPr>
        <w:t xml:space="preserve">לי ישי. את ההמצאה הזאת, של ארבעה פקחים שחולשים על בדיקות של אלפי עסקים, אם לא עשרות אלפי עסקים שפתוחים בשבת ואנחנו יודעים שהם פתוחים בשבת - זה היה באחריותם. </w:t>
      </w:r>
    </w:p>
    <w:p w14:paraId="2507AE90" w14:textId="77777777" w:rsidR="00000000" w:rsidRDefault="00027501">
      <w:pPr>
        <w:pStyle w:val="a0"/>
        <w:rPr>
          <w:rFonts w:hint="cs"/>
          <w:rtl/>
        </w:rPr>
      </w:pPr>
    </w:p>
    <w:p w14:paraId="32C08129" w14:textId="77777777" w:rsidR="00000000" w:rsidRDefault="00027501">
      <w:pPr>
        <w:pStyle w:val="a0"/>
        <w:rPr>
          <w:rFonts w:hint="cs"/>
          <w:rtl/>
        </w:rPr>
      </w:pPr>
      <w:r>
        <w:rPr>
          <w:rFonts w:hint="cs"/>
          <w:rtl/>
        </w:rPr>
        <w:t>כשהשר אולמרט נתמנה לשר התמ"ת, שר העבודה - אנחנו מבינים את האבסורד. מצד אחד, יש אנשים שרוצים לבלות</w:t>
      </w:r>
      <w:r>
        <w:rPr>
          <w:rFonts w:hint="cs"/>
          <w:rtl/>
        </w:rPr>
        <w:t xml:space="preserve"> בשבת. חלק מהבילוי היום הוא ביקור במרכזי קניות, אנחנו יודעים את זה. מצד שני, יש קדושת שבת. אנחנו, העם היהודי, רוצים לשמור על קדושת השבת בארצנו. מצד שלישי, כמו שאמר חבר הכנסת ליצמן, יש באמת בעיה של אפליה. יש דבר נוסף, ידידי, חבר הכנסת יחיאל חזן, והוא העניין</w:t>
      </w:r>
      <w:r>
        <w:rPr>
          <w:rFonts w:hint="cs"/>
          <w:rtl/>
        </w:rPr>
        <w:t xml:space="preserve"> הסוציאלי. אנחנו נחייב או נכפה על עובד יהודי לעבוד בשבת? הרי זה לא יעלה על הדעת.</w:t>
      </w:r>
    </w:p>
    <w:p w14:paraId="1E27DA3D" w14:textId="77777777" w:rsidR="00000000" w:rsidRDefault="00027501">
      <w:pPr>
        <w:pStyle w:val="a0"/>
        <w:rPr>
          <w:rFonts w:hint="cs"/>
          <w:rtl/>
        </w:rPr>
      </w:pPr>
    </w:p>
    <w:p w14:paraId="79EC0F8D" w14:textId="77777777" w:rsidR="00000000" w:rsidRDefault="00027501">
      <w:pPr>
        <w:pStyle w:val="a0"/>
        <w:rPr>
          <w:rFonts w:hint="cs"/>
          <w:rtl/>
        </w:rPr>
      </w:pPr>
      <w:r>
        <w:rPr>
          <w:rFonts w:hint="cs"/>
          <w:rtl/>
        </w:rPr>
        <w:t>מה אמר השר אולמרט? הרי אנחנו מגוחכים שאנחנו מעמידים ארבעה פקחים, שעושים את העבודה הזאת וכולנו מוחאים כפיים ושמחים. אני פונה בעניין הזה בעיקר לחברי הכנסת הדתיים, שחושבים שפתרנ</w:t>
      </w:r>
      <w:r>
        <w:rPr>
          <w:rFonts w:hint="cs"/>
          <w:rtl/>
        </w:rPr>
        <w:t>ו את בעיית העבודה בשבת. הרי לא פתרנו אותה. בא השר אולמרט ואומר: בואו נבחן את הסוגיה הזאת ברצינות. לא נעשה צחוק.</w:t>
      </w:r>
    </w:p>
    <w:p w14:paraId="701D99AB" w14:textId="77777777" w:rsidR="00000000" w:rsidRDefault="00027501">
      <w:pPr>
        <w:pStyle w:val="a0"/>
        <w:ind w:firstLine="0"/>
        <w:rPr>
          <w:rFonts w:hint="cs"/>
          <w:rtl/>
        </w:rPr>
      </w:pPr>
    </w:p>
    <w:p w14:paraId="3A9D224B" w14:textId="77777777" w:rsidR="00000000" w:rsidRDefault="00027501">
      <w:pPr>
        <w:pStyle w:val="af0"/>
        <w:rPr>
          <w:rtl/>
        </w:rPr>
      </w:pPr>
      <w:r>
        <w:rPr>
          <w:rFonts w:hint="eastAsia"/>
          <w:rtl/>
        </w:rPr>
        <w:t>יעקב</w:t>
      </w:r>
      <w:r>
        <w:rPr>
          <w:rtl/>
        </w:rPr>
        <w:t xml:space="preserve"> ליצמן (יהדות התורה):</w:t>
      </w:r>
    </w:p>
    <w:p w14:paraId="393963C0" w14:textId="77777777" w:rsidR="00000000" w:rsidRDefault="00027501">
      <w:pPr>
        <w:pStyle w:val="a0"/>
        <w:rPr>
          <w:rFonts w:hint="cs"/>
          <w:rtl/>
        </w:rPr>
      </w:pPr>
    </w:p>
    <w:p w14:paraId="69B481AF" w14:textId="77777777" w:rsidR="00000000" w:rsidRDefault="00027501">
      <w:pPr>
        <w:pStyle w:val="a0"/>
        <w:rPr>
          <w:rFonts w:hint="cs"/>
          <w:rtl/>
        </w:rPr>
      </w:pPr>
      <w:r>
        <w:rPr>
          <w:rFonts w:hint="cs"/>
          <w:rtl/>
        </w:rPr>
        <w:t>אפשר להגיד משהו?</w:t>
      </w:r>
    </w:p>
    <w:p w14:paraId="4CDFF49C" w14:textId="77777777" w:rsidR="00000000" w:rsidRDefault="00027501">
      <w:pPr>
        <w:pStyle w:val="a0"/>
        <w:ind w:firstLine="0"/>
        <w:rPr>
          <w:rFonts w:hint="cs"/>
          <w:rtl/>
        </w:rPr>
      </w:pPr>
    </w:p>
    <w:p w14:paraId="46B7DCF0" w14:textId="77777777" w:rsidR="00000000" w:rsidRDefault="00027501">
      <w:pPr>
        <w:pStyle w:val="-"/>
        <w:rPr>
          <w:rtl/>
        </w:rPr>
      </w:pPr>
      <w:bookmarkStart w:id="881" w:name="FS000001029T21_01_2004_21_32_25C"/>
      <w:bookmarkEnd w:id="881"/>
      <w:r>
        <w:rPr>
          <w:rtl/>
        </w:rPr>
        <w:t>סגן שר התעשייה, המסחר והתעסוקה מיכאל רצון:</w:t>
      </w:r>
    </w:p>
    <w:p w14:paraId="16A3BBFB" w14:textId="77777777" w:rsidR="00000000" w:rsidRDefault="00027501">
      <w:pPr>
        <w:pStyle w:val="a0"/>
        <w:rPr>
          <w:rtl/>
        </w:rPr>
      </w:pPr>
    </w:p>
    <w:p w14:paraId="226F4907" w14:textId="77777777" w:rsidR="00000000" w:rsidRDefault="00027501">
      <w:pPr>
        <w:pStyle w:val="a0"/>
        <w:rPr>
          <w:rFonts w:hint="cs"/>
          <w:rtl/>
        </w:rPr>
      </w:pPr>
      <w:r>
        <w:rPr>
          <w:rFonts w:hint="cs"/>
          <w:rtl/>
        </w:rPr>
        <w:t>תמיד.</w:t>
      </w:r>
    </w:p>
    <w:p w14:paraId="225157E7" w14:textId="77777777" w:rsidR="00000000" w:rsidRDefault="00027501">
      <w:pPr>
        <w:pStyle w:val="a0"/>
        <w:ind w:firstLine="0"/>
        <w:rPr>
          <w:rFonts w:hint="cs"/>
          <w:rtl/>
        </w:rPr>
      </w:pPr>
    </w:p>
    <w:p w14:paraId="25A601E6" w14:textId="77777777" w:rsidR="00000000" w:rsidRDefault="00027501">
      <w:pPr>
        <w:pStyle w:val="af0"/>
        <w:rPr>
          <w:rtl/>
        </w:rPr>
      </w:pPr>
      <w:r>
        <w:rPr>
          <w:rFonts w:hint="eastAsia"/>
          <w:rtl/>
        </w:rPr>
        <w:t>יעקב</w:t>
      </w:r>
      <w:r>
        <w:rPr>
          <w:rtl/>
        </w:rPr>
        <w:t xml:space="preserve"> ליצמן (יהדות התורה):</w:t>
      </w:r>
    </w:p>
    <w:p w14:paraId="6CA3AB3F" w14:textId="77777777" w:rsidR="00000000" w:rsidRDefault="00027501">
      <w:pPr>
        <w:pStyle w:val="a0"/>
        <w:rPr>
          <w:rFonts w:hint="cs"/>
          <w:rtl/>
        </w:rPr>
      </w:pPr>
    </w:p>
    <w:p w14:paraId="5DED6FCB" w14:textId="77777777" w:rsidR="00000000" w:rsidRDefault="00027501">
      <w:pPr>
        <w:pStyle w:val="a0"/>
        <w:rPr>
          <w:rFonts w:hint="cs"/>
          <w:rtl/>
        </w:rPr>
      </w:pPr>
      <w:r>
        <w:rPr>
          <w:rFonts w:hint="cs"/>
          <w:rtl/>
        </w:rPr>
        <w:t>למה אתם מרשים לתת מכ</w:t>
      </w:r>
      <w:r>
        <w:rPr>
          <w:rFonts w:hint="cs"/>
          <w:rtl/>
        </w:rPr>
        <w:t>ספי המדינה כאלו משכורות, כדי לתת לאנשים שעובדים בשבת?</w:t>
      </w:r>
    </w:p>
    <w:p w14:paraId="78E6ABC3" w14:textId="77777777" w:rsidR="00000000" w:rsidRDefault="00027501">
      <w:pPr>
        <w:pStyle w:val="a0"/>
        <w:ind w:firstLine="0"/>
        <w:rPr>
          <w:rFonts w:hint="cs"/>
          <w:rtl/>
        </w:rPr>
      </w:pPr>
    </w:p>
    <w:p w14:paraId="4458630F" w14:textId="77777777" w:rsidR="00000000" w:rsidRDefault="00027501">
      <w:pPr>
        <w:pStyle w:val="-"/>
        <w:rPr>
          <w:rtl/>
        </w:rPr>
      </w:pPr>
      <w:bookmarkStart w:id="882" w:name="FS000001029T21_01_2004_21_33_50C"/>
      <w:bookmarkEnd w:id="882"/>
      <w:r>
        <w:rPr>
          <w:rtl/>
        </w:rPr>
        <w:t>סגן שר התעשייה, המסחר והתעסוקה מיכאל רצון:</w:t>
      </w:r>
    </w:p>
    <w:p w14:paraId="0DDCFCCF" w14:textId="77777777" w:rsidR="00000000" w:rsidRDefault="00027501">
      <w:pPr>
        <w:pStyle w:val="a0"/>
        <w:rPr>
          <w:rtl/>
        </w:rPr>
      </w:pPr>
    </w:p>
    <w:p w14:paraId="71DB5A2D" w14:textId="77777777" w:rsidR="00000000" w:rsidRDefault="00027501">
      <w:pPr>
        <w:pStyle w:val="a0"/>
        <w:rPr>
          <w:rFonts w:hint="cs"/>
          <w:rtl/>
        </w:rPr>
      </w:pPr>
      <w:r>
        <w:rPr>
          <w:rFonts w:hint="cs"/>
          <w:rtl/>
        </w:rPr>
        <w:t>חבר הכנסת ליצמן, זו סוגיה אחרת. אתה לא יכול בכפייה לקשור לאנשים את הידיים והרגליים ולהגיד להם שבשבת הם חייבים להיות קשורים למיטות. אנחנו חיים במדינה דמוקרטית</w:t>
      </w:r>
      <w:r>
        <w:rPr>
          <w:rFonts w:hint="cs"/>
          <w:rtl/>
        </w:rPr>
        <w:t>, וכל אחד שיעשה כהבנתו, כמובן בכפוף לחוק, אבל אנחנו גם צריכים לשמור על כבודם של אנשים, ומי שרוצה, לא אני האיש שאכפה על אף אחד את דעתי, כמובן אם הוא פועל על-פי חוק.</w:t>
      </w:r>
    </w:p>
    <w:p w14:paraId="071F6D68" w14:textId="77777777" w:rsidR="00000000" w:rsidRDefault="00027501">
      <w:pPr>
        <w:pStyle w:val="a0"/>
        <w:ind w:firstLine="0"/>
        <w:rPr>
          <w:rFonts w:hint="cs"/>
          <w:rtl/>
        </w:rPr>
      </w:pPr>
    </w:p>
    <w:p w14:paraId="5BB4E866" w14:textId="77777777" w:rsidR="00000000" w:rsidRDefault="00027501">
      <w:pPr>
        <w:pStyle w:val="af0"/>
        <w:rPr>
          <w:rtl/>
        </w:rPr>
      </w:pPr>
      <w:r>
        <w:rPr>
          <w:rFonts w:hint="eastAsia"/>
          <w:rtl/>
        </w:rPr>
        <w:t>טלב</w:t>
      </w:r>
      <w:r>
        <w:rPr>
          <w:rtl/>
        </w:rPr>
        <w:t xml:space="preserve"> אלסאנע (רע"ם):</w:t>
      </w:r>
    </w:p>
    <w:p w14:paraId="4644850B" w14:textId="77777777" w:rsidR="00000000" w:rsidRDefault="00027501">
      <w:pPr>
        <w:pStyle w:val="a0"/>
        <w:rPr>
          <w:rFonts w:hint="cs"/>
          <w:rtl/>
        </w:rPr>
      </w:pPr>
    </w:p>
    <w:p w14:paraId="4DB0D7BA" w14:textId="77777777" w:rsidR="00000000" w:rsidRDefault="00027501">
      <w:pPr>
        <w:pStyle w:val="a0"/>
        <w:rPr>
          <w:rFonts w:hint="cs"/>
          <w:rtl/>
        </w:rPr>
      </w:pPr>
      <w:r>
        <w:rPr>
          <w:rFonts w:hint="cs"/>
          <w:rtl/>
        </w:rPr>
        <w:t>לי זה נושא חשוב מאוד, ואני רוצה לשמוע את התשובה.</w:t>
      </w:r>
    </w:p>
    <w:p w14:paraId="1450E785" w14:textId="77777777" w:rsidR="00000000" w:rsidRDefault="00027501">
      <w:pPr>
        <w:pStyle w:val="a0"/>
        <w:ind w:firstLine="0"/>
        <w:rPr>
          <w:rFonts w:hint="cs"/>
          <w:rtl/>
        </w:rPr>
      </w:pPr>
    </w:p>
    <w:p w14:paraId="7ECE90D6" w14:textId="77777777" w:rsidR="00000000" w:rsidRDefault="00027501">
      <w:pPr>
        <w:pStyle w:val="af0"/>
        <w:rPr>
          <w:rtl/>
        </w:rPr>
      </w:pPr>
      <w:bookmarkStart w:id="883" w:name="FS000001029T21_01_2004_21_36_10C"/>
      <w:bookmarkEnd w:id="883"/>
      <w:r>
        <w:rPr>
          <w:rFonts w:hint="eastAsia"/>
          <w:rtl/>
        </w:rPr>
        <w:t>אלי</w:t>
      </w:r>
      <w:r>
        <w:rPr>
          <w:rtl/>
        </w:rPr>
        <w:t xml:space="preserve"> אפללו (הליכוד):</w:t>
      </w:r>
    </w:p>
    <w:p w14:paraId="5597526F" w14:textId="77777777" w:rsidR="00000000" w:rsidRDefault="00027501">
      <w:pPr>
        <w:pStyle w:val="a0"/>
        <w:rPr>
          <w:rFonts w:hint="cs"/>
          <w:rtl/>
        </w:rPr>
      </w:pPr>
    </w:p>
    <w:p w14:paraId="29424D5C" w14:textId="77777777" w:rsidR="00000000" w:rsidRDefault="00027501">
      <w:pPr>
        <w:pStyle w:val="a0"/>
        <w:rPr>
          <w:rFonts w:hint="cs"/>
          <w:rtl/>
        </w:rPr>
      </w:pPr>
      <w:r>
        <w:rPr>
          <w:rFonts w:hint="cs"/>
          <w:rtl/>
        </w:rPr>
        <w:t>קדושת שבת - - -</w:t>
      </w:r>
    </w:p>
    <w:p w14:paraId="6F9E7E83" w14:textId="77777777" w:rsidR="00000000" w:rsidRDefault="00027501">
      <w:pPr>
        <w:pStyle w:val="a0"/>
        <w:rPr>
          <w:rFonts w:hint="cs"/>
          <w:rtl/>
        </w:rPr>
      </w:pPr>
    </w:p>
    <w:p w14:paraId="2E685B5B" w14:textId="77777777" w:rsidR="00000000" w:rsidRDefault="00027501">
      <w:pPr>
        <w:pStyle w:val="-"/>
        <w:rPr>
          <w:rtl/>
        </w:rPr>
      </w:pPr>
      <w:r>
        <w:rPr>
          <w:rtl/>
        </w:rPr>
        <w:t>סגן שר התעשייה, המסחר והתעסוקה מיכאל רצון:</w:t>
      </w:r>
    </w:p>
    <w:p w14:paraId="74857DF5" w14:textId="77777777" w:rsidR="00000000" w:rsidRDefault="00027501">
      <w:pPr>
        <w:pStyle w:val="a0"/>
        <w:rPr>
          <w:rtl/>
        </w:rPr>
      </w:pPr>
    </w:p>
    <w:p w14:paraId="403E2048" w14:textId="77777777" w:rsidR="00000000" w:rsidRDefault="00027501">
      <w:pPr>
        <w:pStyle w:val="a0"/>
        <w:rPr>
          <w:rFonts w:hint="cs"/>
          <w:rtl/>
        </w:rPr>
      </w:pPr>
      <w:r>
        <w:rPr>
          <w:rFonts w:hint="cs"/>
          <w:rtl/>
        </w:rPr>
        <w:t>אני רוצה לסכם את הדברים: אין שום הוראה להפסיק את עבודת הפקחים. אני עונה, אני לא יודע מה כתוב בעיתון, אני לא כתבתי את זה. הפקחים ממשיכים לעבוד. נכון שיש מנהג לפקחים או על-פי הנחיה שיש להם לא מהיום</w:t>
      </w:r>
      <w:r>
        <w:rPr>
          <w:rFonts w:hint="cs"/>
          <w:rtl/>
        </w:rPr>
        <w:t xml:space="preserve"> אלא מימים ימימה, שכשהם באים בפעם הראשונה לבית-עסק שפתוח בשבת הם נותנים רק התראה. אחרי ההתראה אפשר לתת קנס ואחרי הקנס אפשר להגיש כתב אישום. יש כמות עצומה של בתי-עסק שפתוחים בשבת. עם זאת, השר, ככל הנראה, יקים ועדה ציבורית - - -</w:t>
      </w:r>
    </w:p>
    <w:p w14:paraId="2A6942CC" w14:textId="77777777" w:rsidR="00000000" w:rsidRDefault="00027501">
      <w:pPr>
        <w:pStyle w:val="a0"/>
        <w:ind w:firstLine="0"/>
        <w:rPr>
          <w:rFonts w:hint="cs"/>
          <w:rtl/>
        </w:rPr>
      </w:pPr>
    </w:p>
    <w:p w14:paraId="23346161" w14:textId="77777777" w:rsidR="00000000" w:rsidRDefault="00027501">
      <w:pPr>
        <w:pStyle w:val="af0"/>
        <w:rPr>
          <w:rtl/>
        </w:rPr>
      </w:pPr>
      <w:r>
        <w:rPr>
          <w:rFonts w:hint="eastAsia"/>
          <w:rtl/>
        </w:rPr>
        <w:t>יחיאל</w:t>
      </w:r>
      <w:r>
        <w:rPr>
          <w:rtl/>
        </w:rPr>
        <w:t xml:space="preserve"> חזן (הליכוד):</w:t>
      </w:r>
    </w:p>
    <w:p w14:paraId="2B8894D7" w14:textId="77777777" w:rsidR="00000000" w:rsidRDefault="00027501">
      <w:pPr>
        <w:pStyle w:val="a0"/>
        <w:rPr>
          <w:rFonts w:hint="cs"/>
          <w:rtl/>
        </w:rPr>
      </w:pPr>
    </w:p>
    <w:p w14:paraId="31C2C456" w14:textId="77777777" w:rsidR="00000000" w:rsidRDefault="00027501">
      <w:pPr>
        <w:pStyle w:val="a0"/>
        <w:rPr>
          <w:rFonts w:hint="cs"/>
          <w:rtl/>
        </w:rPr>
      </w:pPr>
      <w:r>
        <w:rPr>
          <w:rFonts w:hint="cs"/>
          <w:rtl/>
        </w:rPr>
        <w:t>למה ועד</w:t>
      </w:r>
      <w:r>
        <w:rPr>
          <w:rFonts w:hint="cs"/>
          <w:rtl/>
        </w:rPr>
        <w:t>ה ציבורית?</w:t>
      </w:r>
    </w:p>
    <w:p w14:paraId="17F2F4FB" w14:textId="77777777" w:rsidR="00000000" w:rsidRDefault="00027501">
      <w:pPr>
        <w:pStyle w:val="a0"/>
        <w:ind w:firstLine="0"/>
        <w:rPr>
          <w:rFonts w:hint="cs"/>
          <w:rtl/>
        </w:rPr>
      </w:pPr>
    </w:p>
    <w:p w14:paraId="5EACFD93" w14:textId="77777777" w:rsidR="00000000" w:rsidRDefault="00027501">
      <w:pPr>
        <w:pStyle w:val="-"/>
        <w:rPr>
          <w:rtl/>
        </w:rPr>
      </w:pPr>
      <w:bookmarkStart w:id="884" w:name="FS000001029T21_01_2004_21_38_16C"/>
      <w:bookmarkEnd w:id="884"/>
      <w:r>
        <w:rPr>
          <w:rtl/>
        </w:rPr>
        <w:t>סגן שר התעשייה, המסחר והתעסוקה מיכאל רצון:</w:t>
      </w:r>
    </w:p>
    <w:p w14:paraId="2D88D9AE" w14:textId="77777777" w:rsidR="00000000" w:rsidRDefault="00027501">
      <w:pPr>
        <w:pStyle w:val="a0"/>
        <w:rPr>
          <w:rtl/>
        </w:rPr>
      </w:pPr>
    </w:p>
    <w:p w14:paraId="7613A38D" w14:textId="77777777" w:rsidR="00000000" w:rsidRDefault="00027501">
      <w:pPr>
        <w:pStyle w:val="a0"/>
        <w:rPr>
          <w:rFonts w:hint="cs"/>
          <w:rtl/>
        </w:rPr>
      </w:pPr>
      <w:r>
        <w:rPr>
          <w:rFonts w:hint="cs"/>
          <w:rtl/>
        </w:rPr>
        <w:t>אני אגיד שוב ואחזור על הדברים, כדי שאתה תבין, עוד הפעם, חבר הכנסת חזן. הוא יקים ועדה ציבורית, כדי לבחון את המצב כפי שהוא, כי יש בעיה. חבר הכנסת חזן, כמו שאמרתי, הסכמתי עם הבעיות שהצגת. אני מסכים. הסכמ</w:t>
      </w:r>
      <w:r>
        <w:rPr>
          <w:rFonts w:hint="cs"/>
          <w:rtl/>
        </w:rPr>
        <w:t>תי גם עם מה שאמרו חבר הכנסת שאול יהלום וחבר הכנסת ליצמן. יש בעיה - במצב הקיים, ארבעה פקחים</w:t>
      </w:r>
      <w:r>
        <w:rPr>
          <w:rtl/>
        </w:rPr>
        <w:t xml:space="preserve"> </w:t>
      </w:r>
      <w:r>
        <w:rPr>
          <w:rFonts w:hint="cs"/>
          <w:rtl/>
        </w:rPr>
        <w:t>אינם מסוגלים לפתור את הבעיה ולאכוף את החוק. כדאי שלא נרמה - - -</w:t>
      </w:r>
    </w:p>
    <w:p w14:paraId="6A765307" w14:textId="77777777" w:rsidR="00000000" w:rsidRDefault="00027501">
      <w:pPr>
        <w:pStyle w:val="a0"/>
        <w:ind w:firstLine="0"/>
        <w:rPr>
          <w:rFonts w:hint="cs"/>
          <w:rtl/>
        </w:rPr>
      </w:pPr>
    </w:p>
    <w:p w14:paraId="585C28A8" w14:textId="77777777" w:rsidR="00000000" w:rsidRDefault="00027501">
      <w:pPr>
        <w:pStyle w:val="af0"/>
        <w:rPr>
          <w:rtl/>
        </w:rPr>
      </w:pPr>
      <w:r>
        <w:rPr>
          <w:rFonts w:hint="eastAsia"/>
          <w:rtl/>
        </w:rPr>
        <w:t>יעקב</w:t>
      </w:r>
      <w:r>
        <w:rPr>
          <w:rtl/>
        </w:rPr>
        <w:t xml:space="preserve"> ליצמן (יהדות התורה):</w:t>
      </w:r>
    </w:p>
    <w:p w14:paraId="62908B32" w14:textId="77777777" w:rsidR="00000000" w:rsidRDefault="00027501">
      <w:pPr>
        <w:pStyle w:val="a0"/>
        <w:rPr>
          <w:rFonts w:hint="cs"/>
          <w:rtl/>
        </w:rPr>
      </w:pPr>
    </w:p>
    <w:p w14:paraId="5E38F905" w14:textId="77777777" w:rsidR="00000000" w:rsidRDefault="00027501">
      <w:pPr>
        <w:pStyle w:val="a0"/>
        <w:rPr>
          <w:rFonts w:hint="cs"/>
          <w:rtl/>
        </w:rPr>
      </w:pPr>
      <w:r>
        <w:rPr>
          <w:rFonts w:hint="cs"/>
          <w:rtl/>
        </w:rPr>
        <w:t>תוסיפו.</w:t>
      </w:r>
    </w:p>
    <w:p w14:paraId="4AB61852" w14:textId="77777777" w:rsidR="00000000" w:rsidRDefault="00027501">
      <w:pPr>
        <w:pStyle w:val="a0"/>
        <w:ind w:firstLine="0"/>
        <w:rPr>
          <w:rFonts w:hint="cs"/>
          <w:rtl/>
        </w:rPr>
      </w:pPr>
    </w:p>
    <w:p w14:paraId="46CFE405" w14:textId="77777777" w:rsidR="00000000" w:rsidRDefault="00027501">
      <w:pPr>
        <w:pStyle w:val="-"/>
        <w:rPr>
          <w:rtl/>
        </w:rPr>
      </w:pPr>
      <w:bookmarkStart w:id="885" w:name="FS000001029T21_01_2004_21_39_29C"/>
      <w:bookmarkEnd w:id="885"/>
      <w:r>
        <w:rPr>
          <w:rtl/>
        </w:rPr>
        <w:t>סגן שר התעשייה, המסחר והתעסוקה מיכאל רצון:</w:t>
      </w:r>
    </w:p>
    <w:p w14:paraId="306B72AD" w14:textId="77777777" w:rsidR="00000000" w:rsidRDefault="00027501">
      <w:pPr>
        <w:pStyle w:val="a0"/>
        <w:rPr>
          <w:rtl/>
        </w:rPr>
      </w:pPr>
    </w:p>
    <w:p w14:paraId="251B2F0A" w14:textId="77777777" w:rsidR="00000000" w:rsidRDefault="00027501">
      <w:pPr>
        <w:pStyle w:val="a0"/>
        <w:rPr>
          <w:rFonts w:hint="cs"/>
          <w:rtl/>
        </w:rPr>
      </w:pPr>
      <w:r>
        <w:rPr>
          <w:rFonts w:hint="cs"/>
          <w:rtl/>
        </w:rPr>
        <w:t>אתה יודע איך אנחנו י</w:t>
      </w:r>
      <w:r>
        <w:rPr>
          <w:rFonts w:hint="cs"/>
          <w:rtl/>
        </w:rPr>
        <w:t>כולים להוסיף. אתה יודע שאנחנו לא יכולים להוסיף.</w:t>
      </w:r>
    </w:p>
    <w:p w14:paraId="1EE86475" w14:textId="77777777" w:rsidR="00000000" w:rsidRDefault="00027501">
      <w:pPr>
        <w:pStyle w:val="a0"/>
        <w:ind w:firstLine="0"/>
        <w:rPr>
          <w:rFonts w:hint="cs"/>
          <w:rtl/>
        </w:rPr>
      </w:pPr>
    </w:p>
    <w:p w14:paraId="54629D77" w14:textId="77777777" w:rsidR="00000000" w:rsidRDefault="00027501">
      <w:pPr>
        <w:pStyle w:val="af0"/>
        <w:rPr>
          <w:rtl/>
        </w:rPr>
      </w:pPr>
      <w:r>
        <w:rPr>
          <w:rFonts w:hint="eastAsia"/>
          <w:rtl/>
        </w:rPr>
        <w:t>יעקב</w:t>
      </w:r>
      <w:r>
        <w:rPr>
          <w:rtl/>
        </w:rPr>
        <w:t xml:space="preserve"> ליצמן (יהדות התורה):</w:t>
      </w:r>
    </w:p>
    <w:p w14:paraId="663FCA93" w14:textId="77777777" w:rsidR="00000000" w:rsidRDefault="00027501">
      <w:pPr>
        <w:pStyle w:val="a0"/>
        <w:rPr>
          <w:rFonts w:hint="cs"/>
          <w:rtl/>
        </w:rPr>
      </w:pPr>
    </w:p>
    <w:p w14:paraId="384B5C45" w14:textId="77777777" w:rsidR="00000000" w:rsidRDefault="00027501">
      <w:pPr>
        <w:pStyle w:val="a0"/>
        <w:rPr>
          <w:rFonts w:hint="cs"/>
          <w:rtl/>
        </w:rPr>
      </w:pPr>
      <w:r>
        <w:rPr>
          <w:rFonts w:hint="cs"/>
          <w:rtl/>
        </w:rPr>
        <w:t>אנחנו נאשר לך - - -</w:t>
      </w:r>
    </w:p>
    <w:p w14:paraId="3E1F8800" w14:textId="77777777" w:rsidR="00000000" w:rsidRDefault="00027501">
      <w:pPr>
        <w:pStyle w:val="a0"/>
        <w:ind w:firstLine="0"/>
        <w:rPr>
          <w:rFonts w:hint="cs"/>
          <w:rtl/>
        </w:rPr>
      </w:pPr>
    </w:p>
    <w:p w14:paraId="5AB14609" w14:textId="77777777" w:rsidR="00000000" w:rsidRDefault="00027501">
      <w:pPr>
        <w:pStyle w:val="-"/>
        <w:rPr>
          <w:rtl/>
        </w:rPr>
      </w:pPr>
      <w:bookmarkStart w:id="886" w:name="FS000001029T21_01_2004_21_39_49C"/>
      <w:bookmarkEnd w:id="886"/>
      <w:r>
        <w:rPr>
          <w:rtl/>
        </w:rPr>
        <w:t>סגן שר התעשייה, המסחר והתעסוקה מיכאל רצון:</w:t>
      </w:r>
    </w:p>
    <w:p w14:paraId="5DD89F89" w14:textId="77777777" w:rsidR="00000000" w:rsidRDefault="00027501">
      <w:pPr>
        <w:pStyle w:val="a0"/>
        <w:rPr>
          <w:rtl/>
        </w:rPr>
      </w:pPr>
    </w:p>
    <w:p w14:paraId="5A6D238F" w14:textId="77777777" w:rsidR="00000000" w:rsidRDefault="00027501">
      <w:pPr>
        <w:pStyle w:val="a0"/>
        <w:rPr>
          <w:rFonts w:hint="cs"/>
          <w:rtl/>
        </w:rPr>
      </w:pPr>
      <w:r>
        <w:rPr>
          <w:rFonts w:hint="cs"/>
          <w:rtl/>
        </w:rPr>
        <w:t xml:space="preserve">איננו יכולים להוסיף פקחים. צריך לתת תשובות רציניות. יש בהחלט בעיה סוציאלית, כמו שאמרתי. חבר הכנסת חזן, שאלת אותי - </w:t>
      </w:r>
      <w:r>
        <w:rPr>
          <w:rFonts w:hint="cs"/>
          <w:rtl/>
        </w:rPr>
        <w:t>יש בעיה סוציאלית ובעיה של קדושת שבת, ויש בעיה של עבודה בשבת, שלא לכפות על עובדים. אבל יש ציבור נוסף, שרוצה ללכת לבלות בשבת. אני חושב שאתה אחד מהם, אינני יודע אם אתה נוסע בשבת או לא - -</w:t>
      </w:r>
    </w:p>
    <w:p w14:paraId="27FA0828" w14:textId="77777777" w:rsidR="00000000" w:rsidRDefault="00027501">
      <w:pPr>
        <w:pStyle w:val="a0"/>
        <w:ind w:firstLine="0"/>
        <w:rPr>
          <w:rFonts w:hint="cs"/>
          <w:rtl/>
        </w:rPr>
      </w:pPr>
    </w:p>
    <w:p w14:paraId="3E17ACE4" w14:textId="77777777" w:rsidR="00000000" w:rsidRDefault="00027501">
      <w:pPr>
        <w:pStyle w:val="af0"/>
        <w:rPr>
          <w:rtl/>
        </w:rPr>
      </w:pPr>
      <w:r>
        <w:rPr>
          <w:rFonts w:hint="eastAsia"/>
          <w:rtl/>
        </w:rPr>
        <w:t>יחיאל</w:t>
      </w:r>
      <w:r>
        <w:rPr>
          <w:rtl/>
        </w:rPr>
        <w:t xml:space="preserve"> חזן (הליכוד):</w:t>
      </w:r>
    </w:p>
    <w:p w14:paraId="2D506FCF" w14:textId="77777777" w:rsidR="00000000" w:rsidRDefault="00027501">
      <w:pPr>
        <w:pStyle w:val="a0"/>
        <w:rPr>
          <w:rFonts w:hint="cs"/>
          <w:rtl/>
        </w:rPr>
      </w:pPr>
    </w:p>
    <w:p w14:paraId="01DE2EE5" w14:textId="77777777" w:rsidR="00000000" w:rsidRDefault="00027501">
      <w:pPr>
        <w:pStyle w:val="a0"/>
        <w:rPr>
          <w:rFonts w:hint="cs"/>
          <w:rtl/>
        </w:rPr>
      </w:pPr>
      <w:r>
        <w:rPr>
          <w:rFonts w:hint="cs"/>
          <w:rtl/>
        </w:rPr>
        <w:t>נכון.</w:t>
      </w:r>
    </w:p>
    <w:p w14:paraId="43B9C0BD" w14:textId="77777777" w:rsidR="00000000" w:rsidRDefault="00027501">
      <w:pPr>
        <w:pStyle w:val="a0"/>
        <w:ind w:firstLine="0"/>
        <w:rPr>
          <w:rFonts w:hint="cs"/>
          <w:rtl/>
        </w:rPr>
      </w:pPr>
    </w:p>
    <w:p w14:paraId="4823D952" w14:textId="77777777" w:rsidR="00000000" w:rsidRDefault="00027501">
      <w:pPr>
        <w:pStyle w:val="-"/>
        <w:rPr>
          <w:rtl/>
        </w:rPr>
      </w:pPr>
      <w:bookmarkStart w:id="887" w:name="FS000001029T21_01_2004_21_40_49C"/>
      <w:bookmarkEnd w:id="887"/>
      <w:r>
        <w:rPr>
          <w:rtl/>
        </w:rPr>
        <w:t>סגן שר התעשייה, המסחר והתעסוקה מיכאל רצון:</w:t>
      </w:r>
    </w:p>
    <w:p w14:paraId="2254F449" w14:textId="77777777" w:rsidR="00000000" w:rsidRDefault="00027501">
      <w:pPr>
        <w:pStyle w:val="a0"/>
        <w:rPr>
          <w:rtl/>
        </w:rPr>
      </w:pPr>
    </w:p>
    <w:p w14:paraId="302C51AA" w14:textId="77777777" w:rsidR="00000000" w:rsidRDefault="00027501">
      <w:pPr>
        <w:pStyle w:val="a0"/>
        <w:rPr>
          <w:rFonts w:hint="cs"/>
          <w:rtl/>
        </w:rPr>
      </w:pPr>
      <w:r>
        <w:rPr>
          <w:rFonts w:hint="cs"/>
          <w:rtl/>
        </w:rPr>
        <w:t xml:space="preserve">- - אבל זה לא בשבילי. יש כאלה שרוצים לבלות בשבת, וגם להם צריך לתת איזו תשובה. לכן, תוקם ועדה לא פוליטית, שתיתן תשובות לא פוליטיות, אלא תשמור על האיזון ותנסה לפתור את הבעיה הסבוכה שאנחנו נמצאים בה. </w:t>
      </w:r>
    </w:p>
    <w:p w14:paraId="2F45A2A0" w14:textId="77777777" w:rsidR="00000000" w:rsidRDefault="00027501">
      <w:pPr>
        <w:pStyle w:val="a0"/>
        <w:rPr>
          <w:rFonts w:hint="cs"/>
          <w:rtl/>
        </w:rPr>
      </w:pPr>
    </w:p>
    <w:p w14:paraId="1D7CB2FD" w14:textId="77777777" w:rsidR="00000000" w:rsidRDefault="00027501">
      <w:pPr>
        <w:pStyle w:val="a0"/>
        <w:rPr>
          <w:rFonts w:hint="cs"/>
          <w:rtl/>
        </w:rPr>
      </w:pPr>
      <w:r>
        <w:rPr>
          <w:rFonts w:hint="cs"/>
          <w:rtl/>
        </w:rPr>
        <w:t>אני מציע שנעביר את הסוגיה הזאת לדיון בוועדתו של חבר הכנ</w:t>
      </w:r>
      <w:r>
        <w:rPr>
          <w:rFonts w:hint="cs"/>
          <w:rtl/>
        </w:rPr>
        <w:t>סת שאול יהלום. אני מניח שהוא יטיב לטפל בסוגיה.</w:t>
      </w:r>
    </w:p>
    <w:p w14:paraId="53EB45BD" w14:textId="77777777" w:rsidR="00000000" w:rsidRDefault="00027501">
      <w:pPr>
        <w:pStyle w:val="a0"/>
        <w:ind w:firstLine="0"/>
        <w:rPr>
          <w:rFonts w:hint="cs"/>
          <w:rtl/>
        </w:rPr>
      </w:pPr>
    </w:p>
    <w:p w14:paraId="03DF357C" w14:textId="77777777" w:rsidR="00000000" w:rsidRDefault="00027501">
      <w:pPr>
        <w:pStyle w:val="af1"/>
        <w:rPr>
          <w:rtl/>
        </w:rPr>
      </w:pPr>
      <w:r>
        <w:rPr>
          <w:rtl/>
        </w:rPr>
        <w:t>היו"ר יולי-יואל אדלשטיין:</w:t>
      </w:r>
    </w:p>
    <w:p w14:paraId="25139703" w14:textId="77777777" w:rsidR="00000000" w:rsidRDefault="00027501">
      <w:pPr>
        <w:pStyle w:val="a0"/>
        <w:rPr>
          <w:rtl/>
        </w:rPr>
      </w:pPr>
    </w:p>
    <w:p w14:paraId="7B951412" w14:textId="77777777" w:rsidR="00000000" w:rsidRDefault="00027501">
      <w:pPr>
        <w:pStyle w:val="a0"/>
        <w:rPr>
          <w:rFonts w:hint="cs"/>
          <w:rtl/>
        </w:rPr>
      </w:pPr>
      <w:r>
        <w:rPr>
          <w:rFonts w:hint="cs"/>
          <w:rtl/>
        </w:rPr>
        <w:t>תודה רבה. יש הצעות אחרות. חבר הכנסת אפללו, בבקשה.</w:t>
      </w:r>
    </w:p>
    <w:p w14:paraId="212FE968" w14:textId="77777777" w:rsidR="00000000" w:rsidRDefault="00027501">
      <w:pPr>
        <w:pStyle w:val="a0"/>
        <w:ind w:firstLine="0"/>
        <w:rPr>
          <w:rFonts w:hint="cs"/>
          <w:rtl/>
        </w:rPr>
      </w:pPr>
    </w:p>
    <w:p w14:paraId="4619FFCA" w14:textId="77777777" w:rsidR="00000000" w:rsidRDefault="00027501">
      <w:pPr>
        <w:pStyle w:val="a"/>
        <w:rPr>
          <w:rtl/>
        </w:rPr>
      </w:pPr>
      <w:bookmarkStart w:id="888" w:name="FS000001033T21_01_2004_21_41_54"/>
      <w:bookmarkStart w:id="889" w:name="_Toc90038159"/>
      <w:bookmarkEnd w:id="888"/>
      <w:r>
        <w:rPr>
          <w:rFonts w:hint="eastAsia"/>
          <w:rtl/>
        </w:rPr>
        <w:t>אלי</w:t>
      </w:r>
      <w:r>
        <w:rPr>
          <w:rtl/>
        </w:rPr>
        <w:t xml:space="preserve"> אפללו (הליכוד):</w:t>
      </w:r>
      <w:bookmarkEnd w:id="889"/>
    </w:p>
    <w:p w14:paraId="6E76CD62" w14:textId="77777777" w:rsidR="00000000" w:rsidRDefault="00027501">
      <w:pPr>
        <w:pStyle w:val="a0"/>
        <w:rPr>
          <w:rFonts w:hint="cs"/>
          <w:rtl/>
        </w:rPr>
      </w:pPr>
    </w:p>
    <w:p w14:paraId="5EB2231C" w14:textId="77777777" w:rsidR="00000000" w:rsidRDefault="00027501">
      <w:pPr>
        <w:pStyle w:val="a0"/>
        <w:rPr>
          <w:rFonts w:hint="cs"/>
          <w:rtl/>
        </w:rPr>
      </w:pPr>
      <w:r>
        <w:rPr>
          <w:rFonts w:hint="cs"/>
          <w:rtl/>
        </w:rPr>
        <w:t>אדוני היושב-ראש, חברי כנסת נכבדים, אני רואה פה הצגה גדולה, בעקבות כתבה. חבר הכנסת שאול יהלום, באופן פתאומי, ש</w:t>
      </w:r>
      <w:r>
        <w:rPr>
          <w:rFonts w:hint="cs"/>
          <w:rtl/>
        </w:rPr>
        <w:t>ומו שמים, בלי לראות מה הבסיס, להאשים את ממלא-מקום ראש הממשלה אהוד אולמרט?</w:t>
      </w:r>
    </w:p>
    <w:p w14:paraId="72F9C269" w14:textId="77777777" w:rsidR="00000000" w:rsidRDefault="00027501">
      <w:pPr>
        <w:pStyle w:val="a0"/>
        <w:ind w:firstLine="0"/>
        <w:rPr>
          <w:rFonts w:hint="cs"/>
          <w:rtl/>
        </w:rPr>
      </w:pPr>
    </w:p>
    <w:p w14:paraId="72A41CCB" w14:textId="77777777" w:rsidR="00000000" w:rsidRDefault="00027501">
      <w:pPr>
        <w:pStyle w:val="af0"/>
        <w:rPr>
          <w:rtl/>
        </w:rPr>
      </w:pPr>
      <w:r>
        <w:rPr>
          <w:rFonts w:hint="eastAsia"/>
          <w:rtl/>
        </w:rPr>
        <w:t>יעקב</w:t>
      </w:r>
      <w:r>
        <w:rPr>
          <w:rtl/>
        </w:rPr>
        <w:t xml:space="preserve"> ליצמן (יהדות התורה):</w:t>
      </w:r>
    </w:p>
    <w:p w14:paraId="1CF19242" w14:textId="77777777" w:rsidR="00000000" w:rsidRDefault="00027501">
      <w:pPr>
        <w:pStyle w:val="a0"/>
        <w:rPr>
          <w:rFonts w:hint="cs"/>
          <w:rtl/>
        </w:rPr>
      </w:pPr>
    </w:p>
    <w:p w14:paraId="7A84A0DA" w14:textId="77777777" w:rsidR="00000000" w:rsidRDefault="00027501">
      <w:pPr>
        <w:pStyle w:val="a0"/>
        <w:rPr>
          <w:rFonts w:hint="cs"/>
          <w:rtl/>
        </w:rPr>
      </w:pPr>
      <w:r>
        <w:rPr>
          <w:rFonts w:hint="cs"/>
          <w:rtl/>
        </w:rPr>
        <w:t>חס וחלילה.</w:t>
      </w:r>
    </w:p>
    <w:p w14:paraId="4D1BB1D9" w14:textId="77777777" w:rsidR="00000000" w:rsidRDefault="00027501">
      <w:pPr>
        <w:pStyle w:val="a0"/>
        <w:rPr>
          <w:rFonts w:hint="cs"/>
          <w:rtl/>
        </w:rPr>
      </w:pPr>
    </w:p>
    <w:p w14:paraId="3A82A5FA" w14:textId="77777777" w:rsidR="00000000" w:rsidRDefault="00027501">
      <w:pPr>
        <w:pStyle w:val="-"/>
        <w:rPr>
          <w:rtl/>
        </w:rPr>
      </w:pPr>
      <w:bookmarkStart w:id="890" w:name="FS000001033T21_01_2004_21_42_51C"/>
      <w:bookmarkEnd w:id="890"/>
      <w:r>
        <w:rPr>
          <w:rtl/>
        </w:rPr>
        <w:t>אלי אפללו (הליכוד):</w:t>
      </w:r>
    </w:p>
    <w:p w14:paraId="412640FC" w14:textId="77777777" w:rsidR="00000000" w:rsidRDefault="00027501">
      <w:pPr>
        <w:pStyle w:val="a0"/>
        <w:rPr>
          <w:rtl/>
        </w:rPr>
      </w:pPr>
    </w:p>
    <w:p w14:paraId="7397E33A" w14:textId="77777777" w:rsidR="00000000" w:rsidRDefault="00027501">
      <w:pPr>
        <w:pStyle w:val="a0"/>
        <w:rPr>
          <w:rFonts w:hint="cs"/>
          <w:rtl/>
        </w:rPr>
      </w:pPr>
      <w:r>
        <w:rPr>
          <w:rFonts w:hint="cs"/>
          <w:rtl/>
        </w:rPr>
        <w:t>געוואלד. מה קרה? הוא בא להציל את השבת ולשמור על השבת, שיהיה פיקוח כמו שצריך. ארבעה פקחים יכולים לפקח על כל השבת במדינת יש</w:t>
      </w:r>
      <w:r>
        <w:rPr>
          <w:rFonts w:hint="cs"/>
          <w:rtl/>
        </w:rPr>
        <w:t xml:space="preserve">ראל? במקום לברך, אתם תוקפים אותו. צריך לברך על ההחלטה שלו, שבסופו של דבר הוא מקים ועדה ציבורית לבדיקה איך לטפל בבעיה לעומקה. אני שמח שזה בוועדה שלך, שתדע איך לטפל בזה ולא להאשים אותו בלי שום שחר, על בסיס מה שכתוב בעיתון. אני ניזון מחבר שאמר, שחוץ מהתאריך, </w:t>
      </w:r>
      <w:r>
        <w:rPr>
          <w:rFonts w:hint="cs"/>
          <w:rtl/>
        </w:rPr>
        <w:t>מה שכתוב בעיתון לא-אמת. אז אם אתה יודע את זה, מה אתה בא לצטט את זה לפני שאתה בודק את העניין? אני מברך את השר על ההחלטה הצודקת שלו לפתור את הבעיה, ולא כמו שהיה עד עכשיו, ששרים השאירו ארבעה פקחים ששימשו עלה תאנה על הבעיה עצמה. תודה רבה.</w:t>
      </w:r>
    </w:p>
    <w:p w14:paraId="24F5268D" w14:textId="77777777" w:rsidR="00000000" w:rsidRDefault="00027501">
      <w:pPr>
        <w:pStyle w:val="a0"/>
        <w:ind w:firstLine="0"/>
        <w:rPr>
          <w:rFonts w:hint="cs"/>
          <w:rtl/>
        </w:rPr>
      </w:pPr>
    </w:p>
    <w:p w14:paraId="6BD4BA13" w14:textId="77777777" w:rsidR="00000000" w:rsidRDefault="00027501">
      <w:pPr>
        <w:pStyle w:val="af1"/>
        <w:rPr>
          <w:rtl/>
        </w:rPr>
      </w:pPr>
      <w:r>
        <w:rPr>
          <w:rtl/>
        </w:rPr>
        <w:t xml:space="preserve">היו"ר </w:t>
      </w:r>
      <w:r>
        <w:rPr>
          <w:rFonts w:hint="cs"/>
          <w:rtl/>
        </w:rPr>
        <w:t>מיכאל נודלמן</w:t>
      </w:r>
      <w:r>
        <w:rPr>
          <w:rtl/>
        </w:rPr>
        <w:t>:</w:t>
      </w:r>
    </w:p>
    <w:p w14:paraId="5AF35659" w14:textId="77777777" w:rsidR="00000000" w:rsidRDefault="00027501">
      <w:pPr>
        <w:pStyle w:val="a0"/>
        <w:rPr>
          <w:rtl/>
        </w:rPr>
      </w:pPr>
    </w:p>
    <w:p w14:paraId="44448074" w14:textId="77777777" w:rsidR="00000000" w:rsidRDefault="00027501">
      <w:pPr>
        <w:pStyle w:val="a0"/>
        <w:rPr>
          <w:rFonts w:hint="cs"/>
          <w:rtl/>
        </w:rPr>
      </w:pPr>
      <w:r>
        <w:rPr>
          <w:rFonts w:hint="cs"/>
          <w:rtl/>
        </w:rPr>
        <w:t>חבר הכנסת ליצמן, אני שואל אם כולם מסכימים לוועדה.</w:t>
      </w:r>
    </w:p>
    <w:p w14:paraId="1300C01B" w14:textId="77777777" w:rsidR="00000000" w:rsidRDefault="00027501">
      <w:pPr>
        <w:pStyle w:val="a0"/>
        <w:ind w:firstLine="0"/>
        <w:rPr>
          <w:rFonts w:hint="cs"/>
          <w:rtl/>
        </w:rPr>
      </w:pPr>
    </w:p>
    <w:p w14:paraId="1ED676BF" w14:textId="77777777" w:rsidR="00000000" w:rsidRDefault="00027501">
      <w:pPr>
        <w:pStyle w:val="af0"/>
        <w:rPr>
          <w:rtl/>
        </w:rPr>
      </w:pPr>
      <w:r>
        <w:rPr>
          <w:rFonts w:hint="eastAsia"/>
          <w:rtl/>
        </w:rPr>
        <w:t>קריאות</w:t>
      </w:r>
      <w:r>
        <w:rPr>
          <w:rtl/>
        </w:rPr>
        <w:t>:</w:t>
      </w:r>
    </w:p>
    <w:p w14:paraId="249633F0" w14:textId="77777777" w:rsidR="00000000" w:rsidRDefault="00027501">
      <w:pPr>
        <w:pStyle w:val="a0"/>
        <w:rPr>
          <w:rFonts w:hint="cs"/>
          <w:rtl/>
        </w:rPr>
      </w:pPr>
    </w:p>
    <w:p w14:paraId="31533AA8" w14:textId="77777777" w:rsidR="00000000" w:rsidRDefault="00027501">
      <w:pPr>
        <w:pStyle w:val="a0"/>
        <w:rPr>
          <w:rFonts w:hint="cs"/>
          <w:rtl/>
        </w:rPr>
      </w:pPr>
      <w:r>
        <w:rPr>
          <w:rFonts w:hint="cs"/>
          <w:rtl/>
        </w:rPr>
        <w:t>כן.</w:t>
      </w:r>
    </w:p>
    <w:p w14:paraId="60FE08E9" w14:textId="77777777" w:rsidR="00000000" w:rsidRDefault="00027501">
      <w:pPr>
        <w:pStyle w:val="a0"/>
        <w:ind w:firstLine="0"/>
        <w:rPr>
          <w:rFonts w:hint="cs"/>
          <w:rtl/>
        </w:rPr>
      </w:pPr>
    </w:p>
    <w:p w14:paraId="0CA8B03C" w14:textId="77777777" w:rsidR="00000000" w:rsidRDefault="00027501">
      <w:pPr>
        <w:pStyle w:val="af1"/>
        <w:rPr>
          <w:rtl/>
        </w:rPr>
      </w:pPr>
      <w:r>
        <w:rPr>
          <w:rtl/>
        </w:rPr>
        <w:t xml:space="preserve">היו"ר </w:t>
      </w:r>
      <w:r>
        <w:rPr>
          <w:rFonts w:hint="cs"/>
          <w:rtl/>
        </w:rPr>
        <w:t>מיכאל נודלמ</w:t>
      </w:r>
      <w:r>
        <w:rPr>
          <w:rtl/>
        </w:rPr>
        <w:t>ן:</w:t>
      </w:r>
    </w:p>
    <w:p w14:paraId="3E7D9C41" w14:textId="77777777" w:rsidR="00000000" w:rsidRDefault="00027501">
      <w:pPr>
        <w:pStyle w:val="a0"/>
        <w:rPr>
          <w:rtl/>
        </w:rPr>
      </w:pPr>
    </w:p>
    <w:p w14:paraId="73E034C3" w14:textId="77777777" w:rsidR="00000000" w:rsidRDefault="00027501">
      <w:pPr>
        <w:pStyle w:val="a0"/>
        <w:rPr>
          <w:rFonts w:hint="cs"/>
          <w:rtl/>
        </w:rPr>
      </w:pPr>
      <w:r>
        <w:rPr>
          <w:rFonts w:hint="cs"/>
          <w:rtl/>
        </w:rPr>
        <w:t xml:space="preserve">בסדר. </w:t>
      </w:r>
    </w:p>
    <w:p w14:paraId="7B552428" w14:textId="77777777" w:rsidR="00000000" w:rsidRDefault="00027501">
      <w:pPr>
        <w:pStyle w:val="a0"/>
        <w:rPr>
          <w:rFonts w:hint="cs"/>
          <w:rtl/>
        </w:rPr>
      </w:pPr>
    </w:p>
    <w:p w14:paraId="0C591489" w14:textId="77777777" w:rsidR="00000000" w:rsidRDefault="00027501">
      <w:pPr>
        <w:pStyle w:val="a0"/>
        <w:rPr>
          <w:rFonts w:hint="cs"/>
          <w:rtl/>
        </w:rPr>
      </w:pPr>
      <w:r>
        <w:rPr>
          <w:rFonts w:hint="cs"/>
          <w:rtl/>
        </w:rPr>
        <w:t xml:space="preserve">אנחנו עוברים להצבעה. </w:t>
      </w:r>
    </w:p>
    <w:p w14:paraId="507584F0" w14:textId="77777777" w:rsidR="00000000" w:rsidRDefault="00027501">
      <w:pPr>
        <w:pStyle w:val="a0"/>
        <w:ind w:firstLine="0"/>
        <w:rPr>
          <w:rFonts w:hint="cs"/>
          <w:rtl/>
        </w:rPr>
      </w:pPr>
    </w:p>
    <w:p w14:paraId="4779DBBB" w14:textId="77777777" w:rsidR="00000000" w:rsidRDefault="00027501">
      <w:pPr>
        <w:pStyle w:val="a0"/>
        <w:ind w:firstLine="0"/>
        <w:rPr>
          <w:rtl/>
        </w:rPr>
      </w:pPr>
    </w:p>
    <w:p w14:paraId="28EF6808" w14:textId="77777777" w:rsidR="00000000" w:rsidRDefault="00027501">
      <w:pPr>
        <w:pStyle w:val="a0"/>
        <w:ind w:firstLine="0"/>
        <w:rPr>
          <w:rFonts w:hint="cs"/>
          <w:rtl/>
        </w:rPr>
      </w:pPr>
    </w:p>
    <w:p w14:paraId="0376BF3F" w14:textId="77777777" w:rsidR="00000000" w:rsidRDefault="00027501">
      <w:pPr>
        <w:pStyle w:val="ab"/>
        <w:bidi/>
        <w:rPr>
          <w:rFonts w:hint="cs"/>
          <w:rtl/>
        </w:rPr>
      </w:pPr>
      <w:r>
        <w:rPr>
          <w:rFonts w:hint="cs"/>
          <w:rtl/>
        </w:rPr>
        <w:t>הצבעה מס' 25</w:t>
      </w:r>
    </w:p>
    <w:p w14:paraId="7D937A2C" w14:textId="77777777" w:rsidR="00000000" w:rsidRDefault="00027501">
      <w:pPr>
        <w:pStyle w:val="a0"/>
        <w:rPr>
          <w:rFonts w:hint="cs"/>
          <w:rtl/>
        </w:rPr>
      </w:pPr>
    </w:p>
    <w:p w14:paraId="1DC2E339" w14:textId="77777777" w:rsidR="00000000" w:rsidRDefault="00027501">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5893B149" w14:textId="77777777" w:rsidR="00000000" w:rsidRDefault="00027501">
      <w:pPr>
        <w:pStyle w:val="ac"/>
        <w:bidi/>
        <w:rPr>
          <w:rFonts w:hint="cs"/>
          <w:rtl/>
        </w:rPr>
      </w:pPr>
      <w:r>
        <w:rPr>
          <w:rFonts w:hint="cs"/>
          <w:rtl/>
        </w:rPr>
        <w:t xml:space="preserve">נגד </w:t>
      </w:r>
      <w:r>
        <w:rPr>
          <w:rtl/>
        </w:rPr>
        <w:t>–</w:t>
      </w:r>
      <w:r>
        <w:rPr>
          <w:rFonts w:hint="cs"/>
          <w:rtl/>
        </w:rPr>
        <w:t xml:space="preserve"> אין</w:t>
      </w:r>
    </w:p>
    <w:p w14:paraId="35052479" w14:textId="77777777" w:rsidR="00000000" w:rsidRDefault="00027501">
      <w:pPr>
        <w:pStyle w:val="ac"/>
        <w:bidi/>
        <w:rPr>
          <w:rFonts w:hint="cs"/>
          <w:rtl/>
        </w:rPr>
      </w:pPr>
      <w:r>
        <w:rPr>
          <w:rFonts w:hint="cs"/>
          <w:rtl/>
        </w:rPr>
        <w:t xml:space="preserve">נמנעים </w:t>
      </w:r>
      <w:r>
        <w:rPr>
          <w:rtl/>
        </w:rPr>
        <w:t>–</w:t>
      </w:r>
      <w:r>
        <w:rPr>
          <w:rFonts w:hint="cs"/>
          <w:rtl/>
        </w:rPr>
        <w:t xml:space="preserve"> אין</w:t>
      </w:r>
    </w:p>
    <w:p w14:paraId="2154FF77" w14:textId="77777777" w:rsidR="00000000" w:rsidRDefault="00027501">
      <w:pPr>
        <w:pStyle w:val="ad"/>
        <w:bidi/>
        <w:rPr>
          <w:rFonts w:hint="cs"/>
          <w:rtl/>
        </w:rPr>
      </w:pPr>
      <w:r>
        <w:rPr>
          <w:rFonts w:hint="cs"/>
          <w:rtl/>
        </w:rPr>
        <w:t>ההצעה להעביר את הנושא לוועדת העבודה, הרווחה והבריאות נתקבלה.</w:t>
      </w:r>
    </w:p>
    <w:p w14:paraId="54D932F9" w14:textId="77777777" w:rsidR="00000000" w:rsidRDefault="00027501">
      <w:pPr>
        <w:pStyle w:val="a0"/>
        <w:ind w:firstLine="0"/>
        <w:rPr>
          <w:rFonts w:hint="cs"/>
          <w:rtl/>
        </w:rPr>
      </w:pPr>
    </w:p>
    <w:p w14:paraId="2B8563E2" w14:textId="77777777" w:rsidR="00000000" w:rsidRDefault="00027501">
      <w:pPr>
        <w:pStyle w:val="af1"/>
        <w:rPr>
          <w:rtl/>
        </w:rPr>
      </w:pPr>
      <w:r>
        <w:rPr>
          <w:rtl/>
        </w:rPr>
        <w:t xml:space="preserve">היו"ר </w:t>
      </w:r>
      <w:r>
        <w:rPr>
          <w:rFonts w:hint="cs"/>
          <w:rtl/>
        </w:rPr>
        <w:t>מיכאל נודלמ</w:t>
      </w:r>
      <w:r>
        <w:rPr>
          <w:rtl/>
        </w:rPr>
        <w:t>ן:</w:t>
      </w:r>
    </w:p>
    <w:p w14:paraId="37559E62" w14:textId="77777777" w:rsidR="00000000" w:rsidRDefault="00027501">
      <w:pPr>
        <w:pStyle w:val="a0"/>
        <w:rPr>
          <w:rtl/>
        </w:rPr>
      </w:pPr>
    </w:p>
    <w:p w14:paraId="6AA9E1CD" w14:textId="77777777" w:rsidR="00000000" w:rsidRDefault="00027501">
      <w:pPr>
        <w:pStyle w:val="a0"/>
        <w:rPr>
          <w:rFonts w:hint="cs"/>
          <w:rtl/>
        </w:rPr>
      </w:pPr>
      <w:r>
        <w:rPr>
          <w:rFonts w:hint="cs"/>
          <w:rtl/>
        </w:rPr>
        <w:t>שישה בעד, אין נגד, אין נמנעים. אני קובע שהנושא יעבור לוועדת העבודה, הרווחה והבריאות ויידון שם.</w:t>
      </w:r>
    </w:p>
    <w:p w14:paraId="12486B43" w14:textId="77777777" w:rsidR="00000000" w:rsidRDefault="00027501">
      <w:pPr>
        <w:pStyle w:val="a0"/>
        <w:ind w:firstLine="0"/>
        <w:rPr>
          <w:rFonts w:hint="cs"/>
          <w:rtl/>
        </w:rPr>
      </w:pPr>
    </w:p>
    <w:p w14:paraId="7F47B17E" w14:textId="77777777" w:rsidR="00000000" w:rsidRDefault="00027501">
      <w:pPr>
        <w:pStyle w:val="a2"/>
        <w:rPr>
          <w:rtl/>
        </w:rPr>
      </w:pPr>
    </w:p>
    <w:p w14:paraId="7C712BE6" w14:textId="77777777" w:rsidR="00000000" w:rsidRDefault="00027501">
      <w:pPr>
        <w:pStyle w:val="a2"/>
        <w:rPr>
          <w:rtl/>
        </w:rPr>
      </w:pPr>
      <w:bookmarkStart w:id="891" w:name="CS21198FI0021198T21_01_2004_21_48_14"/>
      <w:bookmarkStart w:id="892" w:name="_Toc90038160"/>
      <w:bookmarkEnd w:id="891"/>
      <w:r>
        <w:rPr>
          <w:rtl/>
        </w:rPr>
        <w:t>שאילתות ותשובות</w:t>
      </w:r>
      <w:bookmarkEnd w:id="892"/>
    </w:p>
    <w:p w14:paraId="1CAE23F2" w14:textId="77777777" w:rsidR="00000000" w:rsidRDefault="00027501">
      <w:pPr>
        <w:pStyle w:val="-0"/>
        <w:jc w:val="left"/>
        <w:rPr>
          <w:rFonts w:hint="cs"/>
          <w:rtl/>
        </w:rPr>
      </w:pPr>
    </w:p>
    <w:p w14:paraId="5FA5CB76" w14:textId="77777777" w:rsidR="00000000" w:rsidRDefault="00027501">
      <w:pPr>
        <w:pStyle w:val="af1"/>
        <w:rPr>
          <w:rtl/>
        </w:rPr>
      </w:pPr>
      <w:r>
        <w:rPr>
          <w:rtl/>
        </w:rPr>
        <w:t>היו"ר מיכאל נודלמן:</w:t>
      </w:r>
    </w:p>
    <w:p w14:paraId="767B51D2" w14:textId="77777777" w:rsidR="00000000" w:rsidRDefault="00027501">
      <w:pPr>
        <w:pStyle w:val="a0"/>
        <w:rPr>
          <w:rtl/>
        </w:rPr>
      </w:pPr>
    </w:p>
    <w:p w14:paraId="73FECAF7" w14:textId="77777777" w:rsidR="00000000" w:rsidRDefault="00027501">
      <w:pPr>
        <w:pStyle w:val="a0"/>
        <w:rPr>
          <w:rFonts w:hint="cs"/>
          <w:rtl/>
        </w:rPr>
      </w:pPr>
      <w:r>
        <w:rPr>
          <w:rFonts w:hint="cs"/>
          <w:rtl/>
        </w:rPr>
        <w:t>אנחנו עוברים לשאילתות לשר התעשייה, המסחר והתעסוקה. שאילתא מס' 66, של חבר הכנסת נסים דהן; הוא לא נמצא</w:t>
      </w:r>
      <w:r>
        <w:rPr>
          <w:rFonts w:hint="cs"/>
          <w:rtl/>
        </w:rPr>
        <w:t xml:space="preserve"> - לפרוטוקול.</w:t>
      </w:r>
    </w:p>
    <w:p w14:paraId="10BD524E" w14:textId="77777777" w:rsidR="00000000" w:rsidRDefault="00027501">
      <w:pPr>
        <w:pStyle w:val="a0"/>
        <w:ind w:firstLine="0"/>
        <w:rPr>
          <w:rFonts w:hint="cs"/>
          <w:rtl/>
        </w:rPr>
      </w:pPr>
    </w:p>
    <w:p w14:paraId="4A0B3574" w14:textId="77777777" w:rsidR="00000000" w:rsidRDefault="00027501">
      <w:pPr>
        <w:pStyle w:val="a1"/>
        <w:jc w:val="center"/>
        <w:rPr>
          <w:rtl/>
        </w:rPr>
      </w:pPr>
      <w:bookmarkStart w:id="893" w:name="CQ10417FI0010417T21_01_2004_21_49_07"/>
      <w:bookmarkStart w:id="894" w:name="_Toc90038161"/>
      <w:bookmarkEnd w:id="893"/>
      <w:r>
        <w:rPr>
          <w:rtl/>
        </w:rPr>
        <w:t>66. משכורות ברשות השידור</w:t>
      </w:r>
      <w:bookmarkEnd w:id="894"/>
    </w:p>
    <w:p w14:paraId="2B0E890B" w14:textId="77777777" w:rsidR="00000000" w:rsidRDefault="00027501">
      <w:pPr>
        <w:pStyle w:val="a0"/>
        <w:rPr>
          <w:rFonts w:hint="cs"/>
          <w:rtl/>
        </w:rPr>
      </w:pPr>
    </w:p>
    <w:p w14:paraId="67AC4608" w14:textId="77777777" w:rsidR="00000000" w:rsidRDefault="00027501">
      <w:pPr>
        <w:pStyle w:val="a0"/>
        <w:ind w:firstLine="0"/>
        <w:rPr>
          <w:bCs/>
          <w:u w:val="single"/>
        </w:rPr>
      </w:pPr>
      <w:bookmarkStart w:id="895" w:name="ESQ10417"/>
      <w:bookmarkEnd w:id="895"/>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57079558" w14:textId="77777777" w:rsidR="00000000" w:rsidRDefault="00027501">
      <w:pPr>
        <w:pStyle w:val="a0"/>
      </w:pPr>
      <w:r>
        <w:rPr>
          <w:rFonts w:hint="eastAsia"/>
          <w:rtl/>
        </w:rPr>
        <w:t>ביום</w:t>
      </w:r>
      <w:r>
        <w:rPr>
          <w:rtl/>
        </w:rPr>
        <w:t xml:space="preserve"> כ"</w:t>
      </w:r>
      <w:r>
        <w:rPr>
          <w:rFonts w:hint="eastAsia"/>
          <w:rtl/>
        </w:rPr>
        <w:t>ב</w:t>
      </w:r>
      <w:r>
        <w:rPr>
          <w:rtl/>
        </w:rPr>
        <w:t xml:space="preserve"> באדר ב' תשס"</w:t>
      </w:r>
      <w:r>
        <w:rPr>
          <w:rFonts w:hint="eastAsia"/>
          <w:rtl/>
        </w:rPr>
        <w:t>ג</w:t>
      </w:r>
      <w:r>
        <w:rPr>
          <w:rtl/>
        </w:rPr>
        <w:t xml:space="preserve"> (26 במרס 2003):</w:t>
      </w:r>
    </w:p>
    <w:p w14:paraId="58F93526" w14:textId="77777777" w:rsidR="00000000" w:rsidRDefault="00027501">
      <w:pPr>
        <w:pStyle w:val="a0"/>
        <w:rPr>
          <w:rFonts w:hint="cs"/>
          <w:rtl/>
        </w:rPr>
      </w:pPr>
    </w:p>
    <w:p w14:paraId="6B78C706" w14:textId="77777777" w:rsidR="00000000" w:rsidRDefault="00027501">
      <w:pPr>
        <w:pStyle w:val="a0"/>
        <w:rPr>
          <w:rFonts w:hint="cs"/>
        </w:rPr>
      </w:pPr>
    </w:p>
    <w:p w14:paraId="13781151" w14:textId="77777777" w:rsidR="00000000" w:rsidRDefault="00027501">
      <w:pPr>
        <w:pStyle w:val="a0"/>
      </w:pPr>
      <w:r>
        <w:rPr>
          <w:rFonts w:hint="cs"/>
          <w:rtl/>
        </w:rPr>
        <w:t>רצוני לשאול</w:t>
      </w:r>
      <w:r>
        <w:rPr>
          <w:rtl/>
        </w:rPr>
        <w:t>:</w:t>
      </w:r>
    </w:p>
    <w:p w14:paraId="003D05B4" w14:textId="77777777" w:rsidR="00000000" w:rsidRDefault="00027501">
      <w:pPr>
        <w:pStyle w:val="a0"/>
      </w:pPr>
    </w:p>
    <w:p w14:paraId="4010837C" w14:textId="77777777" w:rsidR="00000000" w:rsidRDefault="00027501">
      <w:pPr>
        <w:pStyle w:val="a0"/>
        <w:rPr>
          <w:rtl/>
        </w:rPr>
      </w:pPr>
      <w:r>
        <w:rPr>
          <w:rFonts w:hint="cs"/>
          <w:rtl/>
        </w:rPr>
        <w:t xml:space="preserve">1. </w:t>
      </w:r>
      <w:r>
        <w:rPr>
          <w:rtl/>
        </w:rPr>
        <w:t>מי הם 15 מקבלי השכר הגבוה ברשות השידור?</w:t>
      </w:r>
    </w:p>
    <w:p w14:paraId="5491159F" w14:textId="77777777" w:rsidR="00000000" w:rsidRDefault="00027501">
      <w:pPr>
        <w:pStyle w:val="a0"/>
        <w:rPr>
          <w:rtl/>
        </w:rPr>
      </w:pPr>
    </w:p>
    <w:p w14:paraId="5CF75A5D" w14:textId="77777777" w:rsidR="00000000" w:rsidRDefault="00027501">
      <w:pPr>
        <w:pStyle w:val="a0"/>
        <w:rPr>
          <w:rtl/>
        </w:rPr>
      </w:pPr>
      <w:r>
        <w:rPr>
          <w:rFonts w:hint="cs"/>
          <w:rtl/>
        </w:rPr>
        <w:t xml:space="preserve">2. </w:t>
      </w:r>
      <w:r>
        <w:rPr>
          <w:rtl/>
        </w:rPr>
        <w:t xml:space="preserve">מה </w:t>
      </w:r>
      <w:r>
        <w:rPr>
          <w:rFonts w:hint="cs"/>
          <w:rtl/>
        </w:rPr>
        <w:t xml:space="preserve">היא </w:t>
      </w:r>
      <w:r>
        <w:rPr>
          <w:rtl/>
        </w:rPr>
        <w:t>משכורתו של כל אחד מה-15?</w:t>
      </w:r>
    </w:p>
    <w:p w14:paraId="18528751" w14:textId="77777777" w:rsidR="00000000" w:rsidRDefault="00027501">
      <w:pPr>
        <w:pStyle w:val="a0"/>
        <w:rPr>
          <w:rtl/>
        </w:rPr>
      </w:pPr>
    </w:p>
    <w:p w14:paraId="311DE6A0" w14:textId="77777777" w:rsidR="00000000" w:rsidRDefault="00027501">
      <w:pPr>
        <w:pStyle w:val="a0"/>
        <w:rPr>
          <w:rtl/>
        </w:rPr>
      </w:pPr>
      <w:r>
        <w:rPr>
          <w:rFonts w:hint="cs"/>
          <w:rtl/>
        </w:rPr>
        <w:t xml:space="preserve">3. </w:t>
      </w:r>
      <w:r>
        <w:rPr>
          <w:rtl/>
        </w:rPr>
        <w:t xml:space="preserve">כמה </w:t>
      </w:r>
      <w:r>
        <w:rPr>
          <w:rFonts w:hint="cs"/>
          <w:rtl/>
        </w:rPr>
        <w:t xml:space="preserve">מקבלי משכורות שאינם </w:t>
      </w:r>
      <w:r>
        <w:rPr>
          <w:rtl/>
        </w:rPr>
        <w:t xml:space="preserve">עובדים </w:t>
      </w:r>
      <w:r>
        <w:rPr>
          <w:rFonts w:hint="cs"/>
          <w:rtl/>
        </w:rPr>
        <w:t xml:space="preserve">מכוח הסכמים </w:t>
      </w:r>
      <w:r>
        <w:rPr>
          <w:rtl/>
        </w:rPr>
        <w:t xml:space="preserve">יש ברשות? </w:t>
      </w:r>
    </w:p>
    <w:p w14:paraId="63254471" w14:textId="77777777" w:rsidR="00000000" w:rsidRDefault="00027501">
      <w:pPr>
        <w:pStyle w:val="a0"/>
        <w:rPr>
          <w:rFonts w:hint="cs"/>
          <w:rtl/>
        </w:rPr>
      </w:pPr>
    </w:p>
    <w:p w14:paraId="27BF855C" w14:textId="77777777" w:rsidR="00000000" w:rsidRDefault="00027501">
      <w:pPr>
        <w:pStyle w:val="a0"/>
        <w:ind w:firstLine="0"/>
        <w:rPr>
          <w:rFonts w:hint="cs"/>
          <w:b/>
          <w:bCs/>
          <w:u w:val="single"/>
          <w:rtl/>
        </w:rPr>
      </w:pPr>
      <w:r>
        <w:rPr>
          <w:rFonts w:hint="cs"/>
          <w:b/>
          <w:bCs/>
          <w:u w:val="single"/>
          <w:rtl/>
        </w:rPr>
        <w:t xml:space="preserve">תשובת סגן שר התעשייה, המסחר והתעסוקה מיכאל רצון:  </w:t>
      </w:r>
    </w:p>
    <w:p w14:paraId="796BD9E2" w14:textId="77777777" w:rsidR="00000000" w:rsidRDefault="00027501">
      <w:pPr>
        <w:pStyle w:val="a0"/>
        <w:ind w:firstLine="0"/>
        <w:rPr>
          <w:rFonts w:hint="cs"/>
          <w:rtl/>
        </w:rPr>
      </w:pPr>
      <w:r>
        <w:rPr>
          <w:rFonts w:hint="cs"/>
          <w:rtl/>
        </w:rPr>
        <w:t>(לא נקראה, נמסרה לפרוטוקול)</w:t>
      </w:r>
    </w:p>
    <w:p w14:paraId="3992AD89" w14:textId="77777777" w:rsidR="00000000" w:rsidRDefault="00027501">
      <w:pPr>
        <w:pStyle w:val="a0"/>
        <w:ind w:firstLine="0"/>
        <w:rPr>
          <w:rFonts w:hint="cs"/>
          <w:rtl/>
        </w:rPr>
      </w:pPr>
    </w:p>
    <w:p w14:paraId="4B18331E" w14:textId="77777777" w:rsidR="00000000" w:rsidRDefault="00027501">
      <w:pPr>
        <w:bidi/>
        <w:spacing w:line="360" w:lineRule="auto"/>
        <w:jc w:val="both"/>
        <w:rPr>
          <w:rFonts w:ascii="Arial" w:hAnsi="Arial" w:cs="Arial"/>
          <w:sz w:val="22"/>
          <w:szCs w:val="22"/>
          <w:rtl/>
        </w:rPr>
      </w:pPr>
      <w:r>
        <w:rPr>
          <w:rFonts w:ascii="Arial" w:hAnsi="Arial" w:cs="Arial"/>
          <w:szCs w:val="22"/>
          <w:rtl/>
        </w:rPr>
        <w:tab/>
      </w:r>
      <w:r>
        <w:rPr>
          <w:rFonts w:ascii="Arial" w:hAnsi="Arial" w:cs="Arial" w:hint="cs"/>
          <w:szCs w:val="22"/>
          <w:rtl/>
        </w:rPr>
        <w:t xml:space="preserve">1-3. </w:t>
      </w:r>
      <w:r>
        <w:rPr>
          <w:rFonts w:ascii="Arial" w:hAnsi="Arial" w:cs="Arial"/>
          <w:szCs w:val="22"/>
          <w:rtl/>
        </w:rPr>
        <w:t xml:space="preserve">במענה </w:t>
      </w:r>
      <w:r>
        <w:rPr>
          <w:rFonts w:ascii="Arial" w:hAnsi="Arial" w:cs="Arial" w:hint="cs"/>
          <w:szCs w:val="22"/>
          <w:rtl/>
        </w:rPr>
        <w:t>ע</w:t>
      </w:r>
      <w:r>
        <w:rPr>
          <w:rFonts w:ascii="Arial" w:hAnsi="Arial" w:cs="Arial"/>
          <w:szCs w:val="22"/>
          <w:rtl/>
        </w:rPr>
        <w:t>ל</w:t>
      </w:r>
      <w:r>
        <w:rPr>
          <w:rFonts w:ascii="Arial" w:hAnsi="Arial" w:cs="Arial" w:hint="cs"/>
          <w:szCs w:val="22"/>
          <w:rtl/>
        </w:rPr>
        <w:t xml:space="preserve"> ה</w:t>
      </w:r>
      <w:r>
        <w:rPr>
          <w:rFonts w:ascii="Arial" w:hAnsi="Arial" w:cs="Arial"/>
          <w:szCs w:val="22"/>
          <w:rtl/>
        </w:rPr>
        <w:t>שאילתא, אני מבקש לה</w:t>
      </w:r>
      <w:r>
        <w:rPr>
          <w:rFonts w:ascii="Arial" w:hAnsi="Arial" w:cs="Arial" w:hint="cs"/>
          <w:szCs w:val="22"/>
          <w:rtl/>
        </w:rPr>
        <w:t>ע</w:t>
      </w:r>
      <w:r>
        <w:rPr>
          <w:rFonts w:ascii="Arial" w:hAnsi="Arial" w:cs="Arial"/>
          <w:szCs w:val="22"/>
          <w:rtl/>
        </w:rPr>
        <w:t>ביר לעיונך את טבלת השכר של 15 העובדים הבכירים ברשות השידור</w:t>
      </w:r>
      <w:r>
        <w:rPr>
          <w:rFonts w:ascii="Arial" w:hAnsi="Arial" w:cs="Arial" w:hint="cs"/>
          <w:szCs w:val="22"/>
          <w:rtl/>
        </w:rPr>
        <w:t xml:space="preserve">: </w:t>
      </w:r>
      <w:r>
        <w:rPr>
          <w:rFonts w:ascii="Arial" w:hAnsi="Arial" w:cs="Arial"/>
          <w:szCs w:val="22"/>
          <w:rtl/>
        </w:rPr>
        <w:t>דרגה – 152, דירוג – עיתונאים, מדיה – טלוויזיה, בר</w:t>
      </w:r>
      <w:r>
        <w:rPr>
          <w:rFonts w:ascii="Arial" w:hAnsi="Arial" w:cs="Arial"/>
          <w:szCs w:val="22"/>
          <w:rtl/>
        </w:rPr>
        <w:t>וטו שוטף – 46,639 ש"ח; דרגה – 142, דירוג – טכנאים, מדיה – טלוויזיה, ברוטו שוטף – 45,882 ש"ח; דרגה – 142, דירוג – טכנאים, מדיה – טלוויזיה, ברוטו שוטף – 43,917 ש"ח; דרגה – 150, דירוג – טכנאים, מדיה – טלוויזיה, ברוטו שוטף – 43,553 ש"ח; דרגה – 0, דירוג – שכר כ</w:t>
      </w:r>
      <w:r>
        <w:rPr>
          <w:rFonts w:ascii="Arial" w:hAnsi="Arial" w:cs="Arial"/>
          <w:szCs w:val="22"/>
          <w:rtl/>
        </w:rPr>
        <w:t>ולל, מדיה – טלוויזיה, ברוטו שוטף – 43,230 ש"ח; דרגה – 142, דירוג – טכנאים, מדיה – טלוויזיה, ברוטו שוטף – 42,871 ש"ח; דרגה – 142, דירוג – טכנאים, מדיה – טלוויזיה, ברוטו שוטף – 40,529 ש"ח; דרגה – 142, דירוג – טכנאים, מדיה – טלוויזיה, ברוטו שוטף – 39,216 ש"ח;</w:t>
      </w:r>
      <w:r>
        <w:rPr>
          <w:rFonts w:ascii="Arial" w:hAnsi="Arial" w:cs="Arial"/>
          <w:szCs w:val="22"/>
          <w:rtl/>
        </w:rPr>
        <w:t xml:space="preserve"> דרגה – </w:t>
      </w:r>
      <w:r>
        <w:rPr>
          <w:rFonts w:ascii="Arial" w:hAnsi="Arial" w:cs="Arial" w:hint="cs"/>
          <w:szCs w:val="22"/>
          <w:rtl/>
        </w:rPr>
        <w:t xml:space="preserve"> </w:t>
      </w:r>
      <w:r>
        <w:rPr>
          <w:rFonts w:ascii="Arial" w:hAnsi="Arial" w:cs="Arial"/>
          <w:szCs w:val="22"/>
          <w:rtl/>
        </w:rPr>
        <w:t>152, דירוג – טכנאים, מדיה – טלוויזיה, ברוטו שוטף – 38,849 ש"ח; דרגה – 162, דירוג – טכנאים, מדיה – טלוויזיה, ברוטו שוטף – 38,803 ש"ח; דרגה – 150, דירוג – טכנאים, מדיה – טלוויזיה, ברוטו שוטף – 38,628 ש"ח; דרגה – 142, דירוג – טכנאים, מדיה – טלוויזיה,</w:t>
      </w:r>
      <w:r>
        <w:rPr>
          <w:rFonts w:ascii="Arial" w:hAnsi="Arial" w:cs="Arial"/>
          <w:szCs w:val="22"/>
          <w:rtl/>
        </w:rPr>
        <w:t xml:space="preserve"> ברוטו שוטף – 38,384 ש"ח; דרגה – 132, דירוג – טכנאים, מדיה – טלוויזיה, ברוטו שוטף – 37,187 ש"ח; דרגה – 152, דירוג – עיתונאים, מדיה – טלוויזיה, ברוטו שוטף – 36,766 ש"ח; דרגה – 142, דירוג – טכנאים, מדיה – טלוויזיה, ברוטו שוטף – 36,284 ש"ח.</w:t>
      </w:r>
    </w:p>
    <w:p w14:paraId="7A6DD146" w14:textId="77777777" w:rsidR="00000000" w:rsidRDefault="00027501">
      <w:pPr>
        <w:pStyle w:val="a0"/>
        <w:ind w:firstLine="0"/>
        <w:rPr>
          <w:rFonts w:hint="cs"/>
          <w:rtl/>
        </w:rPr>
      </w:pPr>
    </w:p>
    <w:p w14:paraId="6202604A" w14:textId="77777777" w:rsidR="00000000" w:rsidRDefault="00027501">
      <w:pPr>
        <w:pStyle w:val="a0"/>
        <w:ind w:firstLine="0"/>
        <w:rPr>
          <w:rFonts w:hint="cs"/>
        </w:rPr>
      </w:pPr>
      <w:r>
        <w:rPr>
          <w:rFonts w:hint="cs"/>
          <w:rtl/>
        </w:rPr>
        <w:tab/>
        <w:t>יש לציין, כי נוס</w:t>
      </w:r>
      <w:r>
        <w:rPr>
          <w:rFonts w:hint="cs"/>
          <w:rtl/>
        </w:rPr>
        <w:t>ף על מקבלי המשכורות, מעסיקה רשות השידור משתתפים מזדמנים בשידור במסגרת "שכר אמנים", המקבלים תשלום לפי הופעה. מדובר במסגרת של תקציבי פעולות, ומספר המשתתפים אינו קבוע ומשתנה בהתאם להפקות. הממוצע נע בין 2,000 ל-2,400 איש המוזמנים מעת לעת. המוזמנים הם זמרים, נג</w:t>
      </w:r>
      <w:r>
        <w:rPr>
          <w:rFonts w:hint="cs"/>
          <w:rtl/>
        </w:rPr>
        <w:t>נים, שחקנים, פרשנים, מומחים, במאי כתבות, תסריטאים, מנחים מקצועיים וכדומה.</w:t>
      </w:r>
    </w:p>
    <w:p w14:paraId="1034EC73" w14:textId="77777777" w:rsidR="00000000" w:rsidRDefault="00027501">
      <w:pPr>
        <w:pStyle w:val="a0"/>
        <w:ind w:firstLine="0"/>
        <w:rPr>
          <w:rFonts w:hint="cs"/>
          <w:rtl/>
        </w:rPr>
      </w:pPr>
    </w:p>
    <w:p w14:paraId="595FAB07" w14:textId="77777777" w:rsidR="00000000" w:rsidRDefault="00027501">
      <w:pPr>
        <w:pStyle w:val="af1"/>
        <w:rPr>
          <w:rFonts w:hint="cs"/>
          <w:rtl/>
        </w:rPr>
      </w:pPr>
      <w:r>
        <w:rPr>
          <w:rtl/>
        </w:rPr>
        <w:t>היו"ר מיכאל נודלמן:</w:t>
      </w:r>
    </w:p>
    <w:p w14:paraId="46310EAC" w14:textId="77777777" w:rsidR="00000000" w:rsidRDefault="00027501">
      <w:pPr>
        <w:pStyle w:val="a0"/>
        <w:rPr>
          <w:rFonts w:hint="cs"/>
          <w:rtl/>
        </w:rPr>
      </w:pPr>
    </w:p>
    <w:p w14:paraId="630CC23C" w14:textId="77777777" w:rsidR="00000000" w:rsidRDefault="00027501">
      <w:pPr>
        <w:pStyle w:val="a0"/>
        <w:rPr>
          <w:rFonts w:hint="cs"/>
          <w:rtl/>
        </w:rPr>
      </w:pPr>
      <w:r>
        <w:rPr>
          <w:rFonts w:hint="cs"/>
          <w:rtl/>
        </w:rPr>
        <w:t>שאילתא מס' 80, של חבר הכנסת יצחק כהן - לא נמצא, לפרוטוקול.</w:t>
      </w:r>
    </w:p>
    <w:p w14:paraId="7B846B42" w14:textId="77777777" w:rsidR="00000000" w:rsidRDefault="00027501">
      <w:pPr>
        <w:pStyle w:val="a0"/>
        <w:rPr>
          <w:rtl/>
        </w:rPr>
      </w:pPr>
    </w:p>
    <w:p w14:paraId="2213BFA9" w14:textId="77777777" w:rsidR="00000000" w:rsidRDefault="00027501">
      <w:pPr>
        <w:pStyle w:val="a0"/>
        <w:rPr>
          <w:rtl/>
        </w:rPr>
      </w:pPr>
    </w:p>
    <w:p w14:paraId="6AAC7375" w14:textId="77777777" w:rsidR="00000000" w:rsidRDefault="00027501">
      <w:pPr>
        <w:pStyle w:val="a1"/>
        <w:jc w:val="center"/>
        <w:rPr>
          <w:rtl/>
        </w:rPr>
      </w:pPr>
      <w:bookmarkStart w:id="896" w:name="CQ10157FI0010157T21_01_2004_21_50_05"/>
      <w:bookmarkStart w:id="897" w:name="_Toc90038162"/>
      <w:bookmarkEnd w:id="896"/>
      <w:r>
        <w:rPr>
          <w:rtl/>
        </w:rPr>
        <w:t>80. יחסי העבודה ברשות השידור</w:t>
      </w:r>
      <w:bookmarkEnd w:id="897"/>
    </w:p>
    <w:p w14:paraId="74D65120" w14:textId="77777777" w:rsidR="00000000" w:rsidRDefault="00027501">
      <w:pPr>
        <w:pStyle w:val="a0"/>
        <w:rPr>
          <w:rFonts w:hint="cs"/>
          <w:rtl/>
        </w:rPr>
      </w:pPr>
    </w:p>
    <w:p w14:paraId="5CF341F8" w14:textId="77777777" w:rsidR="00000000" w:rsidRDefault="00027501">
      <w:pPr>
        <w:pStyle w:val="a0"/>
        <w:ind w:firstLine="0"/>
        <w:rPr>
          <w:bCs/>
          <w:u w:val="single"/>
        </w:rPr>
      </w:pPr>
      <w:bookmarkStart w:id="898" w:name="ESQ10157"/>
      <w:bookmarkEnd w:id="898"/>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7B369EFB" w14:textId="77777777" w:rsidR="00000000" w:rsidRDefault="00027501">
      <w:pPr>
        <w:pStyle w:val="a0"/>
      </w:pPr>
      <w:r>
        <w:rPr>
          <w:rFonts w:hint="eastAsia"/>
          <w:rtl/>
        </w:rPr>
        <w:t>ביום</w:t>
      </w:r>
      <w:r>
        <w:rPr>
          <w:rtl/>
        </w:rPr>
        <w:t xml:space="preserve"> </w:t>
      </w:r>
      <w:r>
        <w:rPr>
          <w:rFonts w:hint="cs"/>
          <w:rtl/>
        </w:rPr>
        <w:t>י"ד בניסן</w:t>
      </w:r>
      <w:r>
        <w:rPr>
          <w:rtl/>
        </w:rPr>
        <w:t xml:space="preserve"> ת</w:t>
      </w:r>
      <w:r>
        <w:rPr>
          <w:rtl/>
        </w:rPr>
        <w:t>שס"</w:t>
      </w:r>
      <w:r>
        <w:rPr>
          <w:rFonts w:hint="eastAsia"/>
          <w:rtl/>
        </w:rPr>
        <w:t>ג</w:t>
      </w:r>
      <w:r>
        <w:rPr>
          <w:rtl/>
        </w:rPr>
        <w:t xml:space="preserve"> (</w:t>
      </w:r>
      <w:r>
        <w:rPr>
          <w:rFonts w:hint="cs"/>
          <w:rtl/>
        </w:rPr>
        <w:t>16</w:t>
      </w:r>
      <w:r>
        <w:rPr>
          <w:rtl/>
        </w:rPr>
        <w:t xml:space="preserve"> באפריל 2003):</w:t>
      </w:r>
    </w:p>
    <w:p w14:paraId="797E05DB" w14:textId="77777777" w:rsidR="00000000" w:rsidRDefault="00027501">
      <w:pPr>
        <w:pStyle w:val="a0"/>
        <w:rPr>
          <w:rFonts w:hint="cs"/>
          <w:rtl/>
        </w:rPr>
      </w:pPr>
    </w:p>
    <w:p w14:paraId="72B39A5E" w14:textId="77777777" w:rsidR="00000000" w:rsidRDefault="00027501">
      <w:pPr>
        <w:pStyle w:val="a0"/>
        <w:rPr>
          <w:rFonts w:hint="cs"/>
          <w:rtl/>
        </w:rPr>
      </w:pPr>
      <w:r>
        <w:rPr>
          <w:rFonts w:hint="cs"/>
          <w:rtl/>
        </w:rPr>
        <w:t xml:space="preserve">לאחרונה דווח בעיתונות על הקושי בוועדת המכרזים למנות מנהל חדש לערוץ הראשון, על חילוקי דעות בין יושב-ראש רשות השידור לבין מגיש "מבט" ותיק לגבי המשך העסקתו ועל האשמות היושב-ראש נגד היועץ המשפטי לממשלה, נגד היועצת המשפטית של הרשות ונגד </w:t>
      </w:r>
      <w:r>
        <w:rPr>
          <w:rFonts w:hint="cs"/>
          <w:rtl/>
        </w:rPr>
        <w:t>סגן המנהל לכוח-אדם.</w:t>
      </w:r>
    </w:p>
    <w:p w14:paraId="6F35F312" w14:textId="77777777" w:rsidR="00000000" w:rsidRDefault="00027501">
      <w:pPr>
        <w:pStyle w:val="a0"/>
      </w:pPr>
    </w:p>
    <w:p w14:paraId="03BADB2D" w14:textId="77777777" w:rsidR="00000000" w:rsidRDefault="00027501">
      <w:pPr>
        <w:pStyle w:val="a0"/>
      </w:pPr>
      <w:r>
        <w:rPr>
          <w:rFonts w:hint="cs"/>
          <w:rtl/>
        </w:rPr>
        <w:t>רצוני לשאול</w:t>
      </w:r>
      <w:r>
        <w:rPr>
          <w:rtl/>
        </w:rPr>
        <w:t>:</w:t>
      </w:r>
    </w:p>
    <w:p w14:paraId="3276F489" w14:textId="77777777" w:rsidR="00000000" w:rsidRDefault="00027501">
      <w:pPr>
        <w:pStyle w:val="a0"/>
      </w:pPr>
    </w:p>
    <w:p w14:paraId="18900589" w14:textId="77777777" w:rsidR="00000000" w:rsidRDefault="00027501">
      <w:pPr>
        <w:pStyle w:val="a0"/>
        <w:rPr>
          <w:rtl/>
        </w:rPr>
      </w:pPr>
      <w:r>
        <w:rPr>
          <w:rFonts w:hint="cs"/>
          <w:rtl/>
        </w:rPr>
        <w:t xml:space="preserve">1. </w:t>
      </w:r>
      <w:r>
        <w:rPr>
          <w:rtl/>
        </w:rPr>
        <w:t>מדוע לא מונה מנהל לערוץ הראשון?</w:t>
      </w:r>
    </w:p>
    <w:p w14:paraId="68312379" w14:textId="77777777" w:rsidR="00000000" w:rsidRDefault="00027501">
      <w:pPr>
        <w:pStyle w:val="a0"/>
        <w:rPr>
          <w:rtl/>
        </w:rPr>
      </w:pPr>
    </w:p>
    <w:p w14:paraId="402AB678" w14:textId="77777777" w:rsidR="00000000" w:rsidRDefault="00027501">
      <w:pPr>
        <w:pStyle w:val="a0"/>
        <w:rPr>
          <w:rFonts w:hint="cs"/>
          <w:rtl/>
        </w:rPr>
      </w:pPr>
      <w:r>
        <w:rPr>
          <w:rFonts w:hint="cs"/>
          <w:rtl/>
        </w:rPr>
        <w:t xml:space="preserve">2. </w:t>
      </w:r>
      <w:r>
        <w:rPr>
          <w:rtl/>
        </w:rPr>
        <w:t xml:space="preserve">האם נבדקו טענותיו של </w:t>
      </w:r>
      <w:r>
        <w:rPr>
          <w:rFonts w:hint="cs"/>
          <w:rtl/>
        </w:rPr>
        <w:t>יושב-ראש הרשות?</w:t>
      </w:r>
    </w:p>
    <w:p w14:paraId="41A6E772" w14:textId="77777777" w:rsidR="00000000" w:rsidRDefault="00027501">
      <w:pPr>
        <w:pStyle w:val="a0"/>
        <w:rPr>
          <w:rtl/>
        </w:rPr>
      </w:pPr>
    </w:p>
    <w:p w14:paraId="3B09CFB0" w14:textId="77777777" w:rsidR="00000000" w:rsidRDefault="00027501">
      <w:pPr>
        <w:pStyle w:val="a0"/>
        <w:rPr>
          <w:rFonts w:hint="cs"/>
          <w:rtl/>
        </w:rPr>
      </w:pPr>
      <w:r>
        <w:rPr>
          <w:rFonts w:hint="cs"/>
          <w:rtl/>
        </w:rPr>
        <w:t xml:space="preserve">3. </w:t>
      </w:r>
      <w:r>
        <w:rPr>
          <w:rtl/>
        </w:rPr>
        <w:t>מה ייעשה לשיפור יחסי העבודה ברשות השידור?</w:t>
      </w:r>
    </w:p>
    <w:p w14:paraId="02717386" w14:textId="77777777" w:rsidR="00000000" w:rsidRDefault="00027501">
      <w:pPr>
        <w:pStyle w:val="a0"/>
        <w:rPr>
          <w:rFonts w:hint="cs"/>
          <w:rtl/>
        </w:rPr>
      </w:pPr>
    </w:p>
    <w:p w14:paraId="55699453" w14:textId="77777777" w:rsidR="00000000" w:rsidRDefault="00027501">
      <w:pPr>
        <w:pStyle w:val="-"/>
        <w:spacing w:line="360" w:lineRule="auto"/>
        <w:rPr>
          <w:rFonts w:hint="cs"/>
          <w:rtl/>
        </w:rPr>
      </w:pPr>
      <w:bookmarkStart w:id="899" w:name="FS000001029T21_01_2004_22_33_58"/>
      <w:bookmarkEnd w:id="899"/>
      <w:r>
        <w:rPr>
          <w:rFonts w:hint="cs"/>
          <w:rtl/>
        </w:rPr>
        <w:t xml:space="preserve">תשובת </w:t>
      </w:r>
      <w:r>
        <w:rPr>
          <w:rFonts w:hint="eastAsia"/>
          <w:rtl/>
        </w:rPr>
        <w:t>סגן</w:t>
      </w:r>
      <w:r>
        <w:rPr>
          <w:rtl/>
        </w:rPr>
        <w:t xml:space="preserve"> שר התעשייה, המסחר והתעסוקה מיכאל רצון:</w:t>
      </w:r>
    </w:p>
    <w:p w14:paraId="4E6C1A48" w14:textId="77777777" w:rsidR="00000000" w:rsidRDefault="00027501">
      <w:pPr>
        <w:pStyle w:val="a0"/>
        <w:ind w:firstLine="0"/>
        <w:rPr>
          <w:rFonts w:hint="cs"/>
          <w:rtl/>
        </w:rPr>
      </w:pPr>
      <w:r>
        <w:rPr>
          <w:rFonts w:hint="cs"/>
          <w:rtl/>
        </w:rPr>
        <w:t>(לא נקראה, נמסרה לפרוטוקול)</w:t>
      </w:r>
    </w:p>
    <w:p w14:paraId="24391CBE" w14:textId="77777777" w:rsidR="00000000" w:rsidRDefault="00027501">
      <w:pPr>
        <w:pStyle w:val="a0"/>
        <w:rPr>
          <w:rFonts w:hint="cs"/>
          <w:rtl/>
        </w:rPr>
      </w:pPr>
    </w:p>
    <w:p w14:paraId="3E105DAB" w14:textId="77777777" w:rsidR="00000000" w:rsidRDefault="00027501">
      <w:pPr>
        <w:pStyle w:val="a0"/>
        <w:rPr>
          <w:rFonts w:hint="cs"/>
          <w:rtl/>
        </w:rPr>
      </w:pPr>
      <w:r>
        <w:rPr>
          <w:rFonts w:hint="cs"/>
          <w:rtl/>
        </w:rPr>
        <w:t>אני מודע למורכבות ול</w:t>
      </w:r>
      <w:r>
        <w:rPr>
          <w:rFonts w:hint="cs"/>
          <w:rtl/>
        </w:rPr>
        <w:t>רגישות מצבה של רשות השידור, על ההיבטים הניהוליים, יחסי האנוש, הקשיים בקיום המכרזים ועוד.</w:t>
      </w:r>
    </w:p>
    <w:p w14:paraId="14E64F40" w14:textId="77777777" w:rsidR="00000000" w:rsidRDefault="00027501">
      <w:pPr>
        <w:pStyle w:val="a0"/>
        <w:rPr>
          <w:rFonts w:hint="cs"/>
          <w:rtl/>
        </w:rPr>
      </w:pPr>
    </w:p>
    <w:p w14:paraId="627B13D4" w14:textId="77777777" w:rsidR="00000000" w:rsidRDefault="00027501">
      <w:pPr>
        <w:pStyle w:val="a0"/>
        <w:rPr>
          <w:rFonts w:hint="cs"/>
          <w:rtl/>
        </w:rPr>
      </w:pPr>
      <w:r>
        <w:rPr>
          <w:rFonts w:hint="cs"/>
          <w:rtl/>
        </w:rPr>
        <w:t>בוודאי ידוע לך שממשלת ישראל אישרה הקמת ועדת רפורמה בראשותו של מנכ"ל משרד התמ"ת, מר רענן דינור. הוועדה תפעל באינטנסיביות ותגיש המלצותיה בהקדם.</w:t>
      </w:r>
    </w:p>
    <w:p w14:paraId="26B49418" w14:textId="77777777" w:rsidR="00000000" w:rsidRDefault="00027501">
      <w:pPr>
        <w:pStyle w:val="a0"/>
        <w:rPr>
          <w:rFonts w:hint="cs"/>
          <w:rtl/>
        </w:rPr>
      </w:pPr>
    </w:p>
    <w:p w14:paraId="78A21BA8" w14:textId="77777777" w:rsidR="00000000" w:rsidRDefault="00027501">
      <w:pPr>
        <w:pStyle w:val="a0"/>
        <w:rPr>
          <w:rFonts w:hint="cs"/>
          <w:rtl/>
        </w:rPr>
      </w:pPr>
      <w:r>
        <w:rPr>
          <w:rFonts w:hint="cs"/>
          <w:rtl/>
        </w:rPr>
        <w:t xml:space="preserve">אני מקווה שבמהרה נצליח </w:t>
      </w:r>
      <w:r>
        <w:rPr>
          <w:rFonts w:hint="cs"/>
          <w:rtl/>
        </w:rPr>
        <w:t>ליישם תהליכים שישיבו את רשות השידור למה שהיא צריכה להיות - רשות שידור ממלכתית, מאורגנת, יעילה, שתפקודה זוכה להערכה.</w:t>
      </w:r>
    </w:p>
    <w:p w14:paraId="7E0BEC0C" w14:textId="77777777" w:rsidR="00000000" w:rsidRDefault="00027501">
      <w:pPr>
        <w:pStyle w:val="a0"/>
        <w:rPr>
          <w:rFonts w:hint="cs"/>
          <w:rtl/>
        </w:rPr>
      </w:pPr>
    </w:p>
    <w:p w14:paraId="2A6B777B" w14:textId="77777777" w:rsidR="00000000" w:rsidRDefault="00027501">
      <w:pPr>
        <w:pStyle w:val="af1"/>
        <w:rPr>
          <w:rFonts w:hint="cs"/>
          <w:rtl/>
        </w:rPr>
      </w:pPr>
      <w:r>
        <w:rPr>
          <w:rtl/>
        </w:rPr>
        <w:t>היו"ר מיכאל נודלמן:</w:t>
      </w:r>
    </w:p>
    <w:p w14:paraId="77D36B8B" w14:textId="77777777" w:rsidR="00000000" w:rsidRDefault="00027501">
      <w:pPr>
        <w:pStyle w:val="a0"/>
        <w:rPr>
          <w:rFonts w:hint="cs"/>
          <w:rtl/>
        </w:rPr>
      </w:pPr>
    </w:p>
    <w:p w14:paraId="04D1A6BD" w14:textId="77777777" w:rsidR="00000000" w:rsidRDefault="00027501">
      <w:pPr>
        <w:pStyle w:val="a0"/>
        <w:rPr>
          <w:rFonts w:hint="cs"/>
          <w:rtl/>
        </w:rPr>
      </w:pPr>
      <w:r>
        <w:rPr>
          <w:rFonts w:hint="cs"/>
          <w:rtl/>
        </w:rPr>
        <w:t xml:space="preserve">שאילתא מס' 249, של חבר הכנסת מתן וילנאי </w:t>
      </w:r>
      <w:r>
        <w:rPr>
          <w:rtl/>
        </w:rPr>
        <w:t>–</w:t>
      </w:r>
      <w:r>
        <w:rPr>
          <w:rFonts w:hint="cs"/>
          <w:rtl/>
        </w:rPr>
        <w:t xml:space="preserve"> הוא לא נמצא, לפרוטוקול.</w:t>
      </w:r>
    </w:p>
    <w:p w14:paraId="79F66238" w14:textId="77777777" w:rsidR="00000000" w:rsidRDefault="00027501">
      <w:pPr>
        <w:pStyle w:val="a0"/>
        <w:rPr>
          <w:rtl/>
        </w:rPr>
      </w:pPr>
    </w:p>
    <w:p w14:paraId="7C22FC12" w14:textId="77777777" w:rsidR="00000000" w:rsidRDefault="00027501">
      <w:pPr>
        <w:pStyle w:val="a0"/>
        <w:rPr>
          <w:rFonts w:hint="cs"/>
          <w:rtl/>
        </w:rPr>
      </w:pPr>
    </w:p>
    <w:p w14:paraId="652D36F2" w14:textId="77777777" w:rsidR="00000000" w:rsidRDefault="00027501">
      <w:pPr>
        <w:pStyle w:val="a1"/>
        <w:jc w:val="center"/>
        <w:rPr>
          <w:rtl/>
        </w:rPr>
      </w:pPr>
      <w:bookmarkStart w:id="900" w:name="CQ12526FI0012526T21_01_2004_21_51_44"/>
      <w:bookmarkStart w:id="901" w:name="_Toc90038163"/>
      <w:bookmarkEnd w:id="900"/>
      <w:r>
        <w:rPr>
          <w:rtl/>
        </w:rPr>
        <w:t>249. רשת "קול המוזיקה"</w:t>
      </w:r>
      <w:bookmarkEnd w:id="901"/>
    </w:p>
    <w:p w14:paraId="12A1DE39" w14:textId="77777777" w:rsidR="00000000" w:rsidRDefault="00027501">
      <w:pPr>
        <w:pStyle w:val="a0"/>
        <w:rPr>
          <w:rFonts w:hint="cs"/>
          <w:rtl/>
        </w:rPr>
      </w:pPr>
    </w:p>
    <w:p w14:paraId="66D6F14B" w14:textId="77777777" w:rsidR="00000000" w:rsidRDefault="00027501">
      <w:pPr>
        <w:pStyle w:val="a0"/>
        <w:ind w:firstLine="0"/>
        <w:rPr>
          <w:rFonts w:hint="cs"/>
          <w:bCs/>
          <w:u w:val="single"/>
        </w:rPr>
      </w:pPr>
      <w:bookmarkStart w:id="902" w:name="ESQ12526"/>
      <w:bookmarkEnd w:id="902"/>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w:t>
      </w:r>
      <w:r>
        <w:rPr>
          <w:rFonts w:hint="cs"/>
          <w:bCs/>
          <w:u w:val="single"/>
          <w:rtl/>
        </w:rPr>
        <w:t>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5EF3BA1D" w14:textId="77777777" w:rsidR="00000000" w:rsidRDefault="00027501">
      <w:pPr>
        <w:pStyle w:val="a0"/>
        <w:ind w:firstLine="720"/>
      </w:pPr>
      <w:r>
        <w:rPr>
          <w:rtl/>
        </w:rPr>
        <w:t>ביום י"ח בסיוון התשס"ג (18 ביוני 2003):</w:t>
      </w:r>
    </w:p>
    <w:p w14:paraId="4737CBA4" w14:textId="77777777" w:rsidR="00000000" w:rsidRDefault="00027501">
      <w:pPr>
        <w:pStyle w:val="a0"/>
        <w:rPr>
          <w:rFonts w:hint="cs"/>
          <w:rtl/>
        </w:rPr>
      </w:pPr>
    </w:p>
    <w:p w14:paraId="428C3C01" w14:textId="77777777" w:rsidR="00000000" w:rsidRDefault="00027501">
      <w:pPr>
        <w:pStyle w:val="a0"/>
        <w:rPr>
          <w:rFonts w:hint="cs"/>
        </w:rPr>
      </w:pPr>
    </w:p>
    <w:p w14:paraId="18E6BBA5" w14:textId="77777777" w:rsidR="00000000" w:rsidRDefault="00027501">
      <w:pPr>
        <w:pStyle w:val="a0"/>
        <w:ind w:firstLine="720"/>
        <w:rPr>
          <w:rFonts w:hint="cs"/>
          <w:rtl/>
        </w:rPr>
      </w:pPr>
      <w:r>
        <w:rPr>
          <w:rtl/>
        </w:rPr>
        <w:t xml:space="preserve">רשת </w:t>
      </w:r>
      <w:r>
        <w:rPr>
          <w:rFonts w:hint="cs"/>
          <w:rtl/>
        </w:rPr>
        <w:t>"</w:t>
      </w:r>
      <w:r>
        <w:rPr>
          <w:rtl/>
        </w:rPr>
        <w:t>קול המוזיקה</w:t>
      </w:r>
      <w:r>
        <w:rPr>
          <w:rFonts w:hint="cs"/>
          <w:rtl/>
        </w:rPr>
        <w:t>"</w:t>
      </w:r>
      <w:r>
        <w:rPr>
          <w:rtl/>
        </w:rPr>
        <w:t xml:space="preserve"> מהווה אלטרנטיבה יחידה למאזינים חובבי המוזיקה הקל</w:t>
      </w:r>
      <w:r>
        <w:rPr>
          <w:rFonts w:hint="cs"/>
          <w:rtl/>
        </w:rPr>
        <w:t>א</w:t>
      </w:r>
      <w:r>
        <w:rPr>
          <w:rtl/>
        </w:rPr>
        <w:t>סית והיא נדבך חשוב בחיי התרבות בארץ. מפרסומים עולה כי נשקלת סגירת הרשת</w:t>
      </w:r>
      <w:r>
        <w:rPr>
          <w:rFonts w:hint="cs"/>
          <w:rtl/>
        </w:rPr>
        <w:t xml:space="preserve"> או איחודה עם רשת א'.</w:t>
      </w:r>
    </w:p>
    <w:p w14:paraId="66B97524" w14:textId="77777777" w:rsidR="00000000" w:rsidRDefault="00027501">
      <w:pPr>
        <w:pStyle w:val="a0"/>
        <w:ind w:firstLine="720"/>
      </w:pPr>
    </w:p>
    <w:p w14:paraId="73CFDBDD" w14:textId="77777777" w:rsidR="00000000" w:rsidRDefault="00027501">
      <w:pPr>
        <w:pStyle w:val="a0"/>
        <w:ind w:firstLine="720"/>
      </w:pPr>
      <w:r>
        <w:rPr>
          <w:rFonts w:hint="cs"/>
          <w:rtl/>
        </w:rPr>
        <w:t>רצוני לשאול</w:t>
      </w:r>
      <w:r>
        <w:rPr>
          <w:rtl/>
        </w:rPr>
        <w:t>:</w:t>
      </w:r>
    </w:p>
    <w:p w14:paraId="08329BCF" w14:textId="77777777" w:rsidR="00000000" w:rsidRDefault="00027501">
      <w:pPr>
        <w:pStyle w:val="a0"/>
        <w:ind w:firstLine="720"/>
      </w:pPr>
    </w:p>
    <w:p w14:paraId="189004AE" w14:textId="77777777" w:rsidR="00000000" w:rsidRDefault="00027501">
      <w:pPr>
        <w:pStyle w:val="a0"/>
        <w:ind w:firstLine="720"/>
        <w:rPr>
          <w:rFonts w:hint="cs"/>
        </w:rPr>
      </w:pPr>
      <w:r>
        <w:rPr>
          <w:rFonts w:hint="cs"/>
          <w:rtl/>
        </w:rPr>
        <w:t xml:space="preserve">1. </w:t>
      </w:r>
      <w:r>
        <w:rPr>
          <w:rtl/>
        </w:rPr>
        <w:t xml:space="preserve">האם אכן </w:t>
      </w:r>
      <w:r>
        <w:rPr>
          <w:rtl/>
        </w:rPr>
        <w:t xml:space="preserve">יש כוונה לסגור את </w:t>
      </w:r>
      <w:r>
        <w:rPr>
          <w:rFonts w:hint="cs"/>
          <w:rtl/>
        </w:rPr>
        <w:t>"</w:t>
      </w:r>
      <w:r>
        <w:rPr>
          <w:rtl/>
        </w:rPr>
        <w:t>קול המוזיקה</w:t>
      </w:r>
      <w:r>
        <w:rPr>
          <w:rFonts w:hint="cs"/>
          <w:rtl/>
        </w:rPr>
        <w:t>"</w:t>
      </w:r>
      <w:r>
        <w:rPr>
          <w:rtl/>
        </w:rPr>
        <w:t xml:space="preserve"> או לצמצם </w:t>
      </w:r>
      <w:r>
        <w:rPr>
          <w:rFonts w:hint="cs"/>
          <w:rtl/>
        </w:rPr>
        <w:t xml:space="preserve">בצורה דרסטית </w:t>
      </w:r>
      <w:r>
        <w:rPr>
          <w:rtl/>
        </w:rPr>
        <w:t>את פעולתה</w:t>
      </w:r>
      <w:r>
        <w:rPr>
          <w:rFonts w:hint="cs"/>
          <w:rtl/>
        </w:rPr>
        <w:t xml:space="preserve">? </w:t>
      </w:r>
    </w:p>
    <w:p w14:paraId="68104EB1" w14:textId="77777777" w:rsidR="00000000" w:rsidRDefault="00027501">
      <w:pPr>
        <w:pStyle w:val="a0"/>
        <w:ind w:firstLine="720"/>
        <w:rPr>
          <w:rFonts w:hint="cs"/>
          <w:rtl/>
        </w:rPr>
      </w:pPr>
    </w:p>
    <w:p w14:paraId="54A7C114" w14:textId="77777777" w:rsidR="00000000" w:rsidRDefault="00027501">
      <w:pPr>
        <w:pStyle w:val="a0"/>
        <w:ind w:firstLine="720"/>
        <w:rPr>
          <w:rFonts w:hint="cs"/>
          <w:rtl/>
        </w:rPr>
      </w:pPr>
      <w:r>
        <w:rPr>
          <w:rFonts w:hint="cs"/>
          <w:rtl/>
        </w:rPr>
        <w:t>2. כיצד יינתן מענה לצרכני התרבות, והאם מקבלי ההחלטות מודעים לכך שהרשת היא ספק יחיד של צורך אמיתי?</w:t>
      </w:r>
    </w:p>
    <w:p w14:paraId="42A701DE" w14:textId="77777777" w:rsidR="00000000" w:rsidRDefault="00027501">
      <w:pPr>
        <w:pStyle w:val="a0"/>
        <w:ind w:firstLine="720"/>
        <w:rPr>
          <w:rFonts w:hint="cs"/>
          <w:rtl/>
        </w:rPr>
      </w:pPr>
    </w:p>
    <w:p w14:paraId="1BFF872E" w14:textId="77777777" w:rsidR="00000000" w:rsidRDefault="00027501">
      <w:pPr>
        <w:pStyle w:val="-"/>
        <w:spacing w:line="360" w:lineRule="auto"/>
        <w:rPr>
          <w:rFonts w:hint="cs"/>
          <w:rtl/>
        </w:rPr>
      </w:pPr>
      <w:r>
        <w:rPr>
          <w:rFonts w:hint="cs"/>
          <w:rtl/>
        </w:rPr>
        <w:t xml:space="preserve">תשובת </w:t>
      </w:r>
      <w:r>
        <w:rPr>
          <w:rFonts w:hint="eastAsia"/>
          <w:rtl/>
        </w:rPr>
        <w:t>סגן</w:t>
      </w:r>
      <w:r>
        <w:rPr>
          <w:rtl/>
        </w:rPr>
        <w:t xml:space="preserve"> שר התעשייה, המסחר והתעסוקה מיכאל רצון:</w:t>
      </w:r>
    </w:p>
    <w:p w14:paraId="34F1A7E8" w14:textId="77777777" w:rsidR="00000000" w:rsidRDefault="00027501">
      <w:pPr>
        <w:pStyle w:val="a0"/>
        <w:ind w:firstLine="0"/>
        <w:rPr>
          <w:rFonts w:hint="cs"/>
          <w:rtl/>
        </w:rPr>
      </w:pPr>
      <w:r>
        <w:rPr>
          <w:rFonts w:hint="cs"/>
          <w:rtl/>
        </w:rPr>
        <w:t>(לא נקראה, נמסרה לפרוטוקול)</w:t>
      </w:r>
    </w:p>
    <w:p w14:paraId="35C351F6" w14:textId="77777777" w:rsidR="00000000" w:rsidRDefault="00027501">
      <w:pPr>
        <w:pStyle w:val="a0"/>
        <w:ind w:firstLine="0"/>
        <w:rPr>
          <w:rFonts w:hint="cs"/>
          <w:rtl/>
        </w:rPr>
      </w:pPr>
    </w:p>
    <w:p w14:paraId="212C2CAD" w14:textId="77777777" w:rsidR="00000000" w:rsidRDefault="00027501">
      <w:pPr>
        <w:pStyle w:val="a0"/>
        <w:ind w:firstLine="0"/>
        <w:rPr>
          <w:rFonts w:hint="cs"/>
          <w:rtl/>
        </w:rPr>
      </w:pPr>
      <w:r>
        <w:rPr>
          <w:rFonts w:hint="cs"/>
          <w:rtl/>
        </w:rPr>
        <w:tab/>
        <w:t>ממשלת ישראל</w:t>
      </w:r>
      <w:r>
        <w:rPr>
          <w:rFonts w:hint="cs"/>
          <w:rtl/>
        </w:rPr>
        <w:t xml:space="preserve"> והכנסת, במסגרת חוק ההסדרים, החליטו על צמצום משמעותי בתקציב רשות השידור. במסגרת זו יקטן תקציב הרשות בתוך שלוש שנים בכ-220 מיליון ש"ח ותופסק העסקתם של כ-700 עובדים מתוך כ-2,200. </w:t>
      </w:r>
    </w:p>
    <w:p w14:paraId="36BAA850" w14:textId="77777777" w:rsidR="00000000" w:rsidRDefault="00027501">
      <w:pPr>
        <w:pStyle w:val="a0"/>
        <w:ind w:firstLine="0"/>
        <w:rPr>
          <w:rFonts w:hint="cs"/>
          <w:rtl/>
        </w:rPr>
      </w:pPr>
    </w:p>
    <w:p w14:paraId="31D7D922" w14:textId="77777777" w:rsidR="00000000" w:rsidRDefault="00027501">
      <w:pPr>
        <w:pStyle w:val="a0"/>
        <w:ind w:firstLine="720"/>
        <w:rPr>
          <w:rFonts w:hint="cs"/>
          <w:rtl/>
        </w:rPr>
      </w:pPr>
      <w:r>
        <w:rPr>
          <w:rFonts w:hint="cs"/>
          <w:rtl/>
        </w:rPr>
        <w:t>בימים אלה מכינה הנהלת רשות השידור תוכנית התייעלות וקיצוצים תלת-שנתית שתוגש לד</w:t>
      </w:r>
      <w:r>
        <w:rPr>
          <w:rFonts w:hint="cs"/>
          <w:rtl/>
        </w:rPr>
        <w:t>יון ראשוני במוסדות רשות השידור בשבועות הקרובים. כחלק מתוכנית זו מתכוונת רשות השידור לאחד שני ערוצי טלוויזיה, ערוץ-33 והערוץ הלווייני המזרח-תיכוני, ולאחד ארבע רשתות רדיו. משמעות צמצום רשתות הרדיו תהיה איחוד שידורים באופן שיאפשר קיום חוק רשות השידור באופן מא</w:t>
      </w:r>
      <w:r>
        <w:rPr>
          <w:rFonts w:hint="cs"/>
          <w:rtl/>
        </w:rPr>
        <w:t>וזן. הכוונה היא להקים רשת תרבות שתיתן ביטוי למגוון תחומי תרבות, בהם גם המוזיקה הקלאסית.</w:t>
      </w:r>
    </w:p>
    <w:p w14:paraId="40B1BF8C" w14:textId="77777777" w:rsidR="00000000" w:rsidRDefault="00027501">
      <w:pPr>
        <w:pStyle w:val="a0"/>
        <w:ind w:firstLine="0"/>
        <w:rPr>
          <w:rFonts w:hint="cs"/>
          <w:rtl/>
        </w:rPr>
      </w:pPr>
    </w:p>
    <w:p w14:paraId="7E0E41A9" w14:textId="77777777" w:rsidR="00000000" w:rsidRDefault="00027501">
      <w:pPr>
        <w:pStyle w:val="a1"/>
        <w:jc w:val="center"/>
        <w:rPr>
          <w:rtl/>
        </w:rPr>
      </w:pPr>
      <w:bookmarkStart w:id="903" w:name="CQ13820FI0013820T21_01_2004_23_13_31"/>
      <w:bookmarkStart w:id="904" w:name="_Toc90038164"/>
      <w:bookmarkEnd w:id="903"/>
      <w:r>
        <w:rPr>
          <w:rtl/>
        </w:rPr>
        <w:t xml:space="preserve">417. פרויקט </w:t>
      </w:r>
      <w:r>
        <w:rPr>
          <w:rFonts w:hint="cs"/>
          <w:rtl/>
        </w:rPr>
        <w:t>"</w:t>
      </w:r>
      <w:r>
        <w:rPr>
          <w:rtl/>
        </w:rPr>
        <w:t>עידוד 99</w:t>
      </w:r>
      <w:r>
        <w:rPr>
          <w:rFonts w:hint="cs"/>
          <w:rtl/>
        </w:rPr>
        <w:t>"</w:t>
      </w:r>
      <w:r>
        <w:rPr>
          <w:rtl/>
        </w:rPr>
        <w:t xml:space="preserve"> במועצה אזורית מעלה-יוסף</w:t>
      </w:r>
      <w:bookmarkEnd w:id="904"/>
      <w:r>
        <w:rPr>
          <w:rtl/>
        </w:rPr>
        <w:t xml:space="preserve"> </w:t>
      </w:r>
    </w:p>
    <w:p w14:paraId="03F9EE81" w14:textId="77777777" w:rsidR="00000000" w:rsidRDefault="00027501">
      <w:pPr>
        <w:pStyle w:val="a1"/>
        <w:jc w:val="center"/>
        <w:rPr>
          <w:rtl/>
        </w:rPr>
      </w:pPr>
    </w:p>
    <w:p w14:paraId="263F72F4" w14:textId="77777777" w:rsidR="00000000" w:rsidRDefault="00027501">
      <w:pPr>
        <w:pStyle w:val="a0"/>
        <w:ind w:firstLine="0"/>
        <w:rPr>
          <w:rFonts w:hint="cs"/>
          <w:bCs/>
          <w:u w:val="single"/>
        </w:rPr>
      </w:pPr>
      <w:bookmarkStart w:id="905" w:name="ESQ13820"/>
      <w:bookmarkEnd w:id="905"/>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6B29B4EF" w14:textId="77777777" w:rsidR="00000000" w:rsidRDefault="00027501">
      <w:pPr>
        <w:pStyle w:val="a0"/>
        <w:ind w:firstLine="720"/>
      </w:pPr>
      <w:r>
        <w:rPr>
          <w:rtl/>
        </w:rPr>
        <w:t>ביום ט"ז בתמוז התשס"ג (16 ביולי 2003):</w:t>
      </w:r>
    </w:p>
    <w:p w14:paraId="3A0F1ACD" w14:textId="77777777" w:rsidR="00000000" w:rsidRDefault="00027501">
      <w:pPr>
        <w:pStyle w:val="a0"/>
        <w:rPr>
          <w:rFonts w:hint="cs"/>
          <w:rtl/>
        </w:rPr>
      </w:pPr>
    </w:p>
    <w:p w14:paraId="70840C8D" w14:textId="77777777" w:rsidR="00000000" w:rsidRDefault="00027501">
      <w:pPr>
        <w:pStyle w:val="a0"/>
        <w:ind w:firstLine="720"/>
        <w:rPr>
          <w:rFonts w:hint="cs"/>
        </w:rPr>
      </w:pPr>
      <w:r>
        <w:rPr>
          <w:rFonts w:hint="cs"/>
          <w:rtl/>
        </w:rPr>
        <w:t>המועצה האזורית מעלה-יוס</w:t>
      </w:r>
      <w:r>
        <w:rPr>
          <w:rFonts w:hint="cs"/>
          <w:rtl/>
        </w:rPr>
        <w:t xml:space="preserve">ף טוענת כי </w:t>
      </w:r>
      <w:r>
        <w:rPr>
          <w:rtl/>
        </w:rPr>
        <w:t xml:space="preserve">במסגרת </w:t>
      </w:r>
      <w:r>
        <w:rPr>
          <w:rFonts w:hint="cs"/>
          <w:rtl/>
        </w:rPr>
        <w:t>"</w:t>
      </w:r>
      <w:r>
        <w:rPr>
          <w:rtl/>
        </w:rPr>
        <w:t>עידוד 99</w:t>
      </w:r>
      <w:r>
        <w:rPr>
          <w:rFonts w:hint="cs"/>
          <w:rtl/>
        </w:rPr>
        <w:t>"</w:t>
      </w:r>
      <w:r>
        <w:rPr>
          <w:rtl/>
        </w:rPr>
        <w:t xml:space="preserve"> נקבע תקציב לפרויקט מיוחד הכרוך בקבלת תרומה </w:t>
      </w:r>
      <w:r>
        <w:rPr>
          <w:rFonts w:hint="cs"/>
          <w:rtl/>
        </w:rPr>
        <w:t xml:space="preserve">מחוץ-לארץ. התרומה </w:t>
      </w:r>
      <w:r>
        <w:rPr>
          <w:rtl/>
        </w:rPr>
        <w:t>קיימת</w:t>
      </w:r>
      <w:r>
        <w:rPr>
          <w:rFonts w:hint="cs"/>
          <w:rtl/>
        </w:rPr>
        <w:t>, אך</w:t>
      </w:r>
      <w:r>
        <w:rPr>
          <w:rtl/>
        </w:rPr>
        <w:t xml:space="preserve"> יש סיכוי לאבדה בשל ע</w:t>
      </w:r>
      <w:r>
        <w:rPr>
          <w:rFonts w:hint="cs"/>
          <w:rtl/>
        </w:rPr>
        <w:t>י</w:t>
      </w:r>
      <w:r>
        <w:rPr>
          <w:rtl/>
        </w:rPr>
        <w:t xml:space="preserve">כוב </w:t>
      </w:r>
      <w:r>
        <w:rPr>
          <w:rFonts w:hint="cs"/>
          <w:rtl/>
        </w:rPr>
        <w:t>ה</w:t>
      </w:r>
      <w:r>
        <w:rPr>
          <w:rtl/>
        </w:rPr>
        <w:t xml:space="preserve">ביצוע של </w:t>
      </w:r>
      <w:r>
        <w:rPr>
          <w:rFonts w:hint="cs"/>
          <w:rtl/>
        </w:rPr>
        <w:t xml:space="preserve">הפרויקט על-ידי </w:t>
      </w:r>
      <w:r>
        <w:rPr>
          <w:rtl/>
        </w:rPr>
        <w:t xml:space="preserve">משרדך. יש לציין כי </w:t>
      </w:r>
      <w:r>
        <w:rPr>
          <w:rFonts w:hint="cs"/>
          <w:rtl/>
        </w:rPr>
        <w:t>נערך</w:t>
      </w:r>
      <w:r>
        <w:rPr>
          <w:rtl/>
        </w:rPr>
        <w:t xml:space="preserve"> מכרז והוחלט על קבלן</w:t>
      </w:r>
      <w:r>
        <w:rPr>
          <w:rFonts w:hint="cs"/>
          <w:rtl/>
        </w:rPr>
        <w:t>.</w:t>
      </w:r>
    </w:p>
    <w:p w14:paraId="14E27483" w14:textId="77777777" w:rsidR="00000000" w:rsidRDefault="00027501">
      <w:pPr>
        <w:pStyle w:val="a0"/>
        <w:ind w:firstLine="720"/>
      </w:pPr>
    </w:p>
    <w:p w14:paraId="4E9C7FA9" w14:textId="77777777" w:rsidR="00000000" w:rsidRDefault="00027501">
      <w:pPr>
        <w:pStyle w:val="a0"/>
        <w:ind w:firstLine="720"/>
      </w:pPr>
      <w:r>
        <w:rPr>
          <w:rFonts w:hint="cs"/>
          <w:rtl/>
        </w:rPr>
        <w:t>רצוני לשאול</w:t>
      </w:r>
      <w:r>
        <w:rPr>
          <w:rtl/>
        </w:rPr>
        <w:t>:</w:t>
      </w:r>
    </w:p>
    <w:p w14:paraId="64DA4777" w14:textId="77777777" w:rsidR="00000000" w:rsidRDefault="00027501">
      <w:pPr>
        <w:pStyle w:val="a0"/>
        <w:ind w:firstLine="720"/>
        <w:rPr>
          <w:rFonts w:hint="cs"/>
          <w:rtl/>
        </w:rPr>
      </w:pPr>
    </w:p>
    <w:p w14:paraId="24F48E9A" w14:textId="77777777" w:rsidR="00000000" w:rsidRDefault="00027501">
      <w:pPr>
        <w:pStyle w:val="a0"/>
        <w:ind w:firstLine="720"/>
        <w:rPr>
          <w:rFonts w:hint="cs"/>
          <w:rtl/>
        </w:rPr>
      </w:pPr>
      <w:r>
        <w:rPr>
          <w:rFonts w:hint="cs"/>
          <w:rtl/>
        </w:rPr>
        <w:t xml:space="preserve">1. האם הידיעות נכונות? </w:t>
      </w:r>
    </w:p>
    <w:p w14:paraId="550F72C6" w14:textId="77777777" w:rsidR="00000000" w:rsidRDefault="00027501">
      <w:pPr>
        <w:pStyle w:val="a0"/>
        <w:ind w:firstLine="720"/>
        <w:rPr>
          <w:rFonts w:hint="cs"/>
        </w:rPr>
      </w:pPr>
    </w:p>
    <w:p w14:paraId="4CB3050C" w14:textId="77777777" w:rsidR="00000000" w:rsidRDefault="00027501">
      <w:pPr>
        <w:pStyle w:val="a0"/>
        <w:ind w:firstLine="720"/>
        <w:rPr>
          <w:rtl/>
        </w:rPr>
      </w:pPr>
      <w:r>
        <w:rPr>
          <w:rFonts w:hint="cs"/>
          <w:rtl/>
        </w:rPr>
        <w:t xml:space="preserve">2. אם כן </w:t>
      </w:r>
      <w:r>
        <w:rPr>
          <w:rtl/>
        </w:rPr>
        <w:t>–</w:t>
      </w:r>
      <w:r>
        <w:rPr>
          <w:rFonts w:hint="cs"/>
          <w:rtl/>
        </w:rPr>
        <w:t xml:space="preserve"> מדוע</w:t>
      </w:r>
      <w:r>
        <w:rPr>
          <w:rtl/>
        </w:rPr>
        <w:t xml:space="preserve"> מעכב </w:t>
      </w:r>
      <w:r>
        <w:rPr>
          <w:rtl/>
        </w:rPr>
        <w:t xml:space="preserve">משרדך </w:t>
      </w:r>
      <w:r>
        <w:rPr>
          <w:rFonts w:hint="cs"/>
          <w:rtl/>
        </w:rPr>
        <w:t xml:space="preserve">את </w:t>
      </w:r>
      <w:r>
        <w:rPr>
          <w:rtl/>
        </w:rPr>
        <w:t>ביצוע הפרויקט?</w:t>
      </w:r>
    </w:p>
    <w:p w14:paraId="0AD58583" w14:textId="77777777" w:rsidR="00000000" w:rsidRDefault="00027501">
      <w:pPr>
        <w:pStyle w:val="a0"/>
        <w:ind w:firstLine="720"/>
        <w:rPr>
          <w:rtl/>
        </w:rPr>
      </w:pPr>
    </w:p>
    <w:p w14:paraId="3C6FB880" w14:textId="77777777" w:rsidR="00000000" w:rsidRDefault="00027501">
      <w:pPr>
        <w:pStyle w:val="a0"/>
        <w:rPr>
          <w:rFonts w:hint="cs"/>
          <w:rtl/>
        </w:rPr>
      </w:pPr>
    </w:p>
    <w:p w14:paraId="2505CC09" w14:textId="77777777" w:rsidR="00000000" w:rsidRDefault="00027501">
      <w:pPr>
        <w:pStyle w:val="a0"/>
        <w:ind w:firstLine="0"/>
        <w:rPr>
          <w:rFonts w:hint="cs"/>
          <w:b/>
          <w:bCs/>
          <w:u w:val="single"/>
          <w:rtl/>
        </w:rPr>
      </w:pPr>
      <w:bookmarkStart w:id="906" w:name="FS000001029T21_01_2004_21_37_46"/>
      <w:bookmarkEnd w:id="906"/>
      <w:r>
        <w:rPr>
          <w:rFonts w:hint="cs"/>
          <w:b/>
          <w:bCs/>
          <w:u w:val="single"/>
          <w:rtl/>
        </w:rPr>
        <w:t xml:space="preserve">תשובת סגן שר התעשייה, המסחר והתעסוקה </w:t>
      </w:r>
      <w:r>
        <w:rPr>
          <w:rFonts w:hint="eastAsia"/>
          <w:b/>
          <w:bCs/>
          <w:u w:val="single"/>
          <w:rtl/>
        </w:rPr>
        <w:t>מיכאל</w:t>
      </w:r>
      <w:r>
        <w:rPr>
          <w:b/>
          <w:bCs/>
          <w:u w:val="single"/>
          <w:rtl/>
        </w:rPr>
        <w:t xml:space="preserve"> רצון</w:t>
      </w:r>
      <w:r>
        <w:rPr>
          <w:rFonts w:hint="cs"/>
          <w:b/>
          <w:bCs/>
          <w:u w:val="single"/>
          <w:rtl/>
        </w:rPr>
        <w:t>:</w:t>
      </w:r>
    </w:p>
    <w:p w14:paraId="6A713E53" w14:textId="77777777" w:rsidR="00000000" w:rsidRDefault="00027501">
      <w:pPr>
        <w:pStyle w:val="a0"/>
        <w:ind w:firstLine="0"/>
        <w:rPr>
          <w:rFonts w:hint="cs"/>
          <w:rtl/>
        </w:rPr>
      </w:pPr>
      <w:r>
        <w:rPr>
          <w:rFonts w:hint="cs"/>
          <w:rtl/>
        </w:rPr>
        <w:t>(לא נקראה נמסרה לפרוטוקול)</w:t>
      </w:r>
    </w:p>
    <w:p w14:paraId="1570D3D1" w14:textId="77777777" w:rsidR="00000000" w:rsidRDefault="00027501">
      <w:pPr>
        <w:pStyle w:val="a0"/>
        <w:rPr>
          <w:rFonts w:hint="cs"/>
          <w:rtl/>
        </w:rPr>
      </w:pPr>
    </w:p>
    <w:p w14:paraId="247AAE5A" w14:textId="77777777" w:rsidR="00000000" w:rsidRDefault="00027501">
      <w:pPr>
        <w:pStyle w:val="a0"/>
        <w:rPr>
          <w:rFonts w:hint="cs"/>
          <w:rtl/>
        </w:rPr>
      </w:pPr>
      <w:r>
        <w:rPr>
          <w:rFonts w:hint="cs"/>
          <w:rtl/>
        </w:rPr>
        <w:t xml:space="preserve">1. טענת המועצה האזורית מעלה-יוסף נכונה. </w:t>
      </w:r>
    </w:p>
    <w:p w14:paraId="117F79BB" w14:textId="77777777" w:rsidR="00000000" w:rsidRDefault="00027501">
      <w:pPr>
        <w:pStyle w:val="a0"/>
        <w:rPr>
          <w:rFonts w:hint="cs"/>
          <w:rtl/>
        </w:rPr>
      </w:pPr>
    </w:p>
    <w:p w14:paraId="626DB5E6" w14:textId="77777777" w:rsidR="00000000" w:rsidRDefault="00027501">
      <w:pPr>
        <w:pStyle w:val="a0"/>
        <w:rPr>
          <w:rFonts w:hint="cs"/>
          <w:rtl/>
        </w:rPr>
      </w:pPr>
      <w:r>
        <w:rPr>
          <w:rFonts w:hint="cs"/>
          <w:rtl/>
        </w:rPr>
        <w:t>2. אכן קיים תקציב ההרשאה לפרויקט, היה מכרז, היתה פתיחת מכרז, אך טרם נסגר המכרז, היות שמשרד האוצר טרם העמיד תקצי</w:t>
      </w:r>
      <w:r>
        <w:rPr>
          <w:rFonts w:hint="cs"/>
          <w:rtl/>
        </w:rPr>
        <w:t>ב מזומנים לביצוע. מבחינתנו הפרויקט מומלץ לביצוע, וכאמור, ממתינים למזומנים.</w:t>
      </w:r>
    </w:p>
    <w:p w14:paraId="25E836E3" w14:textId="77777777" w:rsidR="00000000" w:rsidRDefault="00027501">
      <w:pPr>
        <w:pStyle w:val="a0"/>
        <w:rPr>
          <w:rFonts w:hint="cs"/>
          <w:rtl/>
        </w:rPr>
      </w:pPr>
    </w:p>
    <w:p w14:paraId="588E5F61" w14:textId="77777777" w:rsidR="00000000" w:rsidRDefault="00027501">
      <w:pPr>
        <w:pStyle w:val="a1"/>
        <w:jc w:val="center"/>
        <w:rPr>
          <w:rFonts w:hint="cs"/>
          <w:rtl/>
        </w:rPr>
      </w:pPr>
      <w:bookmarkStart w:id="907" w:name="CQ13967FI0013967T21_01_2004_23_18_14"/>
      <w:bookmarkStart w:id="908" w:name="_Toc90038165"/>
      <w:bookmarkEnd w:id="907"/>
      <w:r>
        <w:rPr>
          <w:rtl/>
        </w:rPr>
        <w:t xml:space="preserve">436. </w:t>
      </w:r>
      <w:r>
        <w:rPr>
          <w:rFonts w:hint="cs"/>
          <w:rtl/>
        </w:rPr>
        <w:t>פיטורים בעקבות קיצוץ בתקציב פרויקטים תעסוקתיים</w:t>
      </w:r>
      <w:bookmarkEnd w:id="908"/>
    </w:p>
    <w:p w14:paraId="68EDFFED" w14:textId="77777777" w:rsidR="00000000" w:rsidRDefault="00027501">
      <w:pPr>
        <w:pStyle w:val="a0"/>
        <w:rPr>
          <w:rtl/>
        </w:rPr>
      </w:pPr>
    </w:p>
    <w:p w14:paraId="0D801253" w14:textId="77777777" w:rsidR="00000000" w:rsidRDefault="00027501">
      <w:pPr>
        <w:pStyle w:val="a0"/>
        <w:ind w:firstLine="0"/>
        <w:rPr>
          <w:rFonts w:hint="cs"/>
          <w:bCs/>
          <w:u w:val="single"/>
        </w:rPr>
      </w:pPr>
      <w:bookmarkStart w:id="909" w:name="ESQ13967"/>
      <w:bookmarkEnd w:id="909"/>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054BAADC" w14:textId="77777777" w:rsidR="00000000" w:rsidRDefault="00027501">
      <w:pPr>
        <w:pStyle w:val="a0"/>
        <w:ind w:firstLine="720"/>
      </w:pPr>
      <w:r>
        <w:rPr>
          <w:rtl/>
        </w:rPr>
        <w:t>ביום ט"ז בתמוז התשס"ג (16 ביולי 2003):</w:t>
      </w:r>
    </w:p>
    <w:p w14:paraId="42E66FF2" w14:textId="77777777" w:rsidR="00000000" w:rsidRDefault="00027501">
      <w:pPr>
        <w:pStyle w:val="a0"/>
        <w:rPr>
          <w:rFonts w:hint="cs"/>
          <w:rtl/>
        </w:rPr>
      </w:pPr>
    </w:p>
    <w:p w14:paraId="1D616F55" w14:textId="77777777" w:rsidR="00000000" w:rsidRDefault="00027501">
      <w:pPr>
        <w:pStyle w:val="a0"/>
        <w:ind w:firstLine="720"/>
      </w:pPr>
      <w:r>
        <w:rPr>
          <w:rFonts w:hint="cs"/>
          <w:rtl/>
        </w:rPr>
        <w:t>פורסם כי 900</w:t>
      </w:r>
      <w:r>
        <w:rPr>
          <w:rtl/>
        </w:rPr>
        <w:t xml:space="preserve"> עובדים המועס</w:t>
      </w:r>
      <w:r>
        <w:rPr>
          <w:rtl/>
        </w:rPr>
        <w:t>קים בפרויקט עבודות יזומות ברשות העתיקות, בגנים הלאומיים ובחברה להגנת הטבע יפוטרו בקרוב. רובם המכריע של המפוטרים הם מיישובי מצוקה. מדובר באנשים קשי יום העובדים בנ</w:t>
      </w:r>
      <w:r>
        <w:rPr>
          <w:rFonts w:hint="cs"/>
          <w:rtl/>
        </w:rPr>
        <w:t>י</w:t>
      </w:r>
      <w:r>
        <w:rPr>
          <w:rtl/>
        </w:rPr>
        <w:t>קיון ו</w:t>
      </w:r>
      <w:r>
        <w:rPr>
          <w:rFonts w:hint="cs"/>
          <w:rtl/>
        </w:rPr>
        <w:t>ב</w:t>
      </w:r>
      <w:r>
        <w:rPr>
          <w:rtl/>
        </w:rPr>
        <w:t>שמירה תמור</w:t>
      </w:r>
      <w:r>
        <w:rPr>
          <w:rFonts w:hint="cs"/>
          <w:rtl/>
        </w:rPr>
        <w:t>ת</w:t>
      </w:r>
      <w:r>
        <w:rPr>
          <w:rtl/>
        </w:rPr>
        <w:t xml:space="preserve"> שכר מינימום.</w:t>
      </w:r>
    </w:p>
    <w:p w14:paraId="3DF8D03E" w14:textId="77777777" w:rsidR="00000000" w:rsidRDefault="00027501">
      <w:pPr>
        <w:pStyle w:val="a0"/>
        <w:ind w:firstLine="720"/>
      </w:pPr>
    </w:p>
    <w:p w14:paraId="0D59B57D" w14:textId="77777777" w:rsidR="00000000" w:rsidRDefault="00027501">
      <w:pPr>
        <w:pStyle w:val="a0"/>
        <w:ind w:firstLine="720"/>
      </w:pPr>
      <w:r>
        <w:rPr>
          <w:rFonts w:hint="cs"/>
          <w:rtl/>
        </w:rPr>
        <w:t>רצוני לשאול</w:t>
      </w:r>
      <w:r>
        <w:rPr>
          <w:rtl/>
        </w:rPr>
        <w:t>:</w:t>
      </w:r>
    </w:p>
    <w:p w14:paraId="45944384" w14:textId="77777777" w:rsidR="00000000" w:rsidRDefault="00027501">
      <w:pPr>
        <w:pStyle w:val="a0"/>
        <w:ind w:firstLine="720"/>
      </w:pPr>
    </w:p>
    <w:p w14:paraId="63EF0740" w14:textId="77777777" w:rsidR="00000000" w:rsidRDefault="00027501">
      <w:pPr>
        <w:pStyle w:val="a0"/>
        <w:ind w:firstLine="720"/>
        <w:rPr>
          <w:rtl/>
        </w:rPr>
      </w:pPr>
      <w:r>
        <w:rPr>
          <w:rFonts w:hint="cs"/>
          <w:rtl/>
        </w:rPr>
        <w:t xml:space="preserve">1. </w:t>
      </w:r>
      <w:r>
        <w:rPr>
          <w:rtl/>
        </w:rPr>
        <w:t xml:space="preserve">האם </w:t>
      </w:r>
      <w:r>
        <w:rPr>
          <w:rFonts w:hint="cs"/>
          <w:rtl/>
        </w:rPr>
        <w:t xml:space="preserve">החליט </w:t>
      </w:r>
      <w:r>
        <w:rPr>
          <w:rtl/>
        </w:rPr>
        <w:t>משרדך על קיצוץ בפרויקט</w:t>
      </w:r>
      <w:r>
        <w:rPr>
          <w:rFonts w:hint="cs"/>
          <w:rtl/>
        </w:rPr>
        <w:t xml:space="preserve">? אם כן </w:t>
      </w:r>
      <w:r>
        <w:rPr>
          <w:rFonts w:hint="eastAsia"/>
          <w:rtl/>
        </w:rPr>
        <w:t>–</w:t>
      </w:r>
      <w:r>
        <w:rPr>
          <w:rFonts w:hint="cs"/>
          <w:rtl/>
        </w:rPr>
        <w:t xml:space="preserve"> מד</w:t>
      </w:r>
      <w:r>
        <w:rPr>
          <w:rFonts w:hint="cs"/>
          <w:rtl/>
        </w:rPr>
        <w:t>וע</w:t>
      </w:r>
      <w:r>
        <w:rPr>
          <w:rtl/>
        </w:rPr>
        <w:t>?</w:t>
      </w:r>
    </w:p>
    <w:p w14:paraId="63F61C75" w14:textId="77777777" w:rsidR="00000000" w:rsidRDefault="00027501">
      <w:pPr>
        <w:pStyle w:val="a0"/>
        <w:ind w:firstLine="720"/>
        <w:rPr>
          <w:rtl/>
        </w:rPr>
      </w:pPr>
    </w:p>
    <w:p w14:paraId="73AE9828" w14:textId="77777777" w:rsidR="00000000" w:rsidRDefault="00027501">
      <w:pPr>
        <w:pStyle w:val="a0"/>
        <w:ind w:firstLine="720"/>
        <w:rPr>
          <w:rtl/>
        </w:rPr>
      </w:pPr>
      <w:r>
        <w:rPr>
          <w:rFonts w:hint="cs"/>
          <w:rtl/>
        </w:rPr>
        <w:t xml:space="preserve">2. </w:t>
      </w:r>
      <w:r>
        <w:rPr>
          <w:rtl/>
        </w:rPr>
        <w:t xml:space="preserve">כמה עובדים </w:t>
      </w:r>
      <w:r>
        <w:rPr>
          <w:rFonts w:hint="cs"/>
          <w:rtl/>
        </w:rPr>
        <w:t xml:space="preserve">יפטר </w:t>
      </w:r>
      <w:r>
        <w:rPr>
          <w:rtl/>
        </w:rPr>
        <w:t>משרדך?</w:t>
      </w:r>
    </w:p>
    <w:p w14:paraId="0C1026B4" w14:textId="77777777" w:rsidR="00000000" w:rsidRDefault="00027501">
      <w:pPr>
        <w:pStyle w:val="a0"/>
        <w:ind w:firstLine="720"/>
        <w:rPr>
          <w:rtl/>
        </w:rPr>
      </w:pPr>
    </w:p>
    <w:p w14:paraId="62A977B8" w14:textId="77777777" w:rsidR="00000000" w:rsidRDefault="00027501">
      <w:pPr>
        <w:pStyle w:val="a0"/>
        <w:ind w:firstLine="0"/>
        <w:rPr>
          <w:rFonts w:hint="cs"/>
          <w:b/>
          <w:bCs/>
          <w:u w:val="single"/>
          <w:rtl/>
        </w:rPr>
      </w:pPr>
      <w:r>
        <w:rPr>
          <w:rFonts w:hint="cs"/>
          <w:b/>
          <w:bCs/>
          <w:u w:val="single"/>
          <w:rtl/>
        </w:rPr>
        <w:t xml:space="preserve">תשובת סגן שר התעשייה, המסחר והתעסוקה </w:t>
      </w:r>
      <w:r>
        <w:rPr>
          <w:rFonts w:hint="eastAsia"/>
          <w:b/>
          <w:bCs/>
          <w:u w:val="single"/>
          <w:rtl/>
        </w:rPr>
        <w:t>מיכאל</w:t>
      </w:r>
      <w:r>
        <w:rPr>
          <w:b/>
          <w:bCs/>
          <w:u w:val="single"/>
          <w:rtl/>
        </w:rPr>
        <w:t xml:space="preserve"> רצון</w:t>
      </w:r>
      <w:r>
        <w:rPr>
          <w:rFonts w:hint="cs"/>
          <w:b/>
          <w:bCs/>
          <w:u w:val="single"/>
          <w:rtl/>
        </w:rPr>
        <w:t>:</w:t>
      </w:r>
    </w:p>
    <w:p w14:paraId="1A62ADC1" w14:textId="77777777" w:rsidR="00000000" w:rsidRDefault="00027501">
      <w:pPr>
        <w:pStyle w:val="a0"/>
        <w:ind w:firstLine="0"/>
        <w:rPr>
          <w:rFonts w:hint="cs"/>
          <w:rtl/>
        </w:rPr>
      </w:pPr>
      <w:r>
        <w:rPr>
          <w:rFonts w:hint="cs"/>
          <w:rtl/>
        </w:rPr>
        <w:t>(לא נקראה נמסרה לפרוטוקול)</w:t>
      </w:r>
    </w:p>
    <w:p w14:paraId="56B08BC5" w14:textId="77777777" w:rsidR="00000000" w:rsidRDefault="00027501">
      <w:pPr>
        <w:pStyle w:val="a0"/>
        <w:rPr>
          <w:rtl/>
        </w:rPr>
      </w:pPr>
      <w:bookmarkStart w:id="910" w:name="FS000001029T21_01_2004_21_40_00C"/>
      <w:bookmarkEnd w:id="910"/>
    </w:p>
    <w:p w14:paraId="4DEEE96B" w14:textId="77777777" w:rsidR="00000000" w:rsidRDefault="00027501">
      <w:pPr>
        <w:pStyle w:val="a0"/>
        <w:rPr>
          <w:rFonts w:hint="cs"/>
          <w:rtl/>
        </w:rPr>
      </w:pPr>
      <w:r>
        <w:rPr>
          <w:rFonts w:hint="cs"/>
          <w:rtl/>
        </w:rPr>
        <w:t xml:space="preserve">1. א. במסגרת תקציב פרויקטים תעסוקתיים </w:t>
      </w:r>
      <w:r>
        <w:rPr>
          <w:rtl/>
        </w:rPr>
        <w:t>–</w:t>
      </w:r>
      <w:r>
        <w:rPr>
          <w:rFonts w:hint="cs"/>
          <w:rtl/>
        </w:rPr>
        <w:t xml:space="preserve"> עבודות מיידיות </w:t>
      </w:r>
      <w:r>
        <w:rPr>
          <w:rtl/>
        </w:rPr>
        <w:t>–</w:t>
      </w:r>
      <w:r>
        <w:rPr>
          <w:rFonts w:hint="cs"/>
          <w:rtl/>
        </w:rPr>
        <w:t xml:space="preserve"> מממן המשרד תעסוקה זמנית של דורשי עבודה, רובם מקבלי הבטחת הכנסה, לתקופה של שמונה חודשים; ב.</w:t>
      </w:r>
      <w:r>
        <w:rPr>
          <w:rFonts w:hint="cs"/>
          <w:rtl/>
        </w:rPr>
        <w:t xml:space="preserve"> בשל קיצוצי התקציב החמורים שנעשו בעקבות תוכנית החירום הממשלתית נאלץ המשרד להפסיק את עבודתם של 575 עובדים זמניים כחודש וחצי לפני תום העסקתם המתוכנן. העובדים הועסקו ברשות העתיקות, ברשות הטבע והגנים ובחברה להגנת הטבע; ג. המשרד הצליח להקטין את הקיצוץ המתוכנן ש</w:t>
      </w:r>
      <w:r>
        <w:rPr>
          <w:rFonts w:hint="cs"/>
          <w:rtl/>
        </w:rPr>
        <w:t>ל 17 מיליון שקל בתקציב עבודות מיידיות, וכך נמנעה ב-1 באוגוסט 2003 הפסקת עבודה מוקדמת של 310 עובדים נוספים שהשלימו את תקופת עבודתם בת שמונת החודשים.</w:t>
      </w:r>
    </w:p>
    <w:p w14:paraId="617D9A71" w14:textId="77777777" w:rsidR="00000000" w:rsidRDefault="00027501">
      <w:pPr>
        <w:pStyle w:val="a0"/>
        <w:rPr>
          <w:rFonts w:hint="cs"/>
          <w:rtl/>
        </w:rPr>
      </w:pPr>
    </w:p>
    <w:p w14:paraId="2A9AC276" w14:textId="77777777" w:rsidR="00000000" w:rsidRDefault="00027501">
      <w:pPr>
        <w:pStyle w:val="a0"/>
        <w:rPr>
          <w:rFonts w:hint="cs"/>
          <w:rtl/>
        </w:rPr>
      </w:pPr>
      <w:r>
        <w:rPr>
          <w:rFonts w:hint="cs"/>
          <w:rtl/>
        </w:rPr>
        <w:t xml:space="preserve">2. אין המשרד מפטר עובדים בפרויקטים תעסוקתיים. כאמור, תעסוקתם היא זמנית ומתוכננת מראש לשמונה חודשים. ההחלפה </w:t>
      </w:r>
      <w:r>
        <w:rPr>
          <w:rFonts w:hint="cs"/>
          <w:rtl/>
        </w:rPr>
        <w:t>מדי שמונה חודשים נעשית במסגרת מגבלת התקציב. בפרויקט עובדים כ-250 עובדים לתקופות ארוכות, בעיקר בשל הסדרים מיוחדים מהעבר עם הגופים שהועברו לטיפולנו, השקעה בהכשרה מקצועית וסיבות אישיות.</w:t>
      </w:r>
    </w:p>
    <w:p w14:paraId="0E22E171" w14:textId="77777777" w:rsidR="00000000" w:rsidRDefault="00027501">
      <w:pPr>
        <w:pStyle w:val="a0"/>
        <w:rPr>
          <w:rFonts w:hint="cs"/>
          <w:rtl/>
        </w:rPr>
      </w:pPr>
    </w:p>
    <w:p w14:paraId="6B2F64D8" w14:textId="77777777" w:rsidR="00000000" w:rsidRDefault="00027501">
      <w:pPr>
        <w:pStyle w:val="a1"/>
        <w:jc w:val="center"/>
        <w:rPr>
          <w:rtl/>
        </w:rPr>
      </w:pPr>
      <w:bookmarkStart w:id="911" w:name="CQ15040FI0015040T21_01_2004_23_20_06"/>
      <w:bookmarkStart w:id="912" w:name="_Toc90038166"/>
      <w:bookmarkEnd w:id="911"/>
      <w:r>
        <w:rPr>
          <w:rtl/>
        </w:rPr>
        <w:t>585. החזרת קרקע למינהל מקרקעי ישראל</w:t>
      </w:r>
      <w:bookmarkEnd w:id="912"/>
    </w:p>
    <w:p w14:paraId="143CA689" w14:textId="77777777" w:rsidR="00000000" w:rsidRDefault="00027501">
      <w:pPr>
        <w:pStyle w:val="a0"/>
        <w:rPr>
          <w:rtl/>
        </w:rPr>
      </w:pPr>
    </w:p>
    <w:p w14:paraId="75CD972E" w14:textId="77777777" w:rsidR="00000000" w:rsidRDefault="00027501">
      <w:pPr>
        <w:pStyle w:val="a0"/>
        <w:ind w:firstLine="0"/>
        <w:rPr>
          <w:bCs/>
          <w:u w:val="single"/>
        </w:rPr>
      </w:pPr>
      <w:bookmarkStart w:id="913" w:name="ESQ15040"/>
      <w:bookmarkEnd w:id="913"/>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 xml:space="preserve">שר </w:t>
      </w:r>
      <w:r>
        <w:rPr>
          <w:bCs/>
          <w:u w:val="single"/>
          <w:rtl/>
        </w:rPr>
        <w:t>התעשי</w:t>
      </w:r>
      <w:r>
        <w:rPr>
          <w:bCs/>
          <w:u w:val="single"/>
          <w:rtl/>
        </w:rPr>
        <w:t>יה, המסחר והתעסוקה</w:t>
      </w:r>
    </w:p>
    <w:p w14:paraId="6B2DAF80" w14:textId="77777777" w:rsidR="00000000" w:rsidRDefault="00027501">
      <w:pPr>
        <w:pStyle w:val="a0"/>
        <w:ind w:firstLine="720"/>
      </w:pPr>
      <w:r>
        <w:rPr>
          <w:rtl/>
        </w:rPr>
        <w:t xml:space="preserve"> ביום כ"ב באב התשס"ג (20 באוגוסט 2003):</w:t>
      </w:r>
    </w:p>
    <w:p w14:paraId="52B2C200" w14:textId="77777777" w:rsidR="00000000" w:rsidRDefault="00027501">
      <w:pPr>
        <w:pStyle w:val="a0"/>
        <w:ind w:firstLine="720"/>
        <w:rPr>
          <w:rFonts w:hint="cs"/>
          <w:rtl/>
        </w:rPr>
      </w:pPr>
    </w:p>
    <w:p w14:paraId="2EC9679F" w14:textId="77777777" w:rsidR="00000000" w:rsidRDefault="00027501">
      <w:pPr>
        <w:pStyle w:val="a0"/>
        <w:ind w:firstLine="720"/>
      </w:pPr>
      <w:r>
        <w:rPr>
          <w:rFonts w:hint="cs"/>
          <w:rtl/>
        </w:rPr>
        <w:t>מ</w:t>
      </w:r>
      <w:r>
        <w:rPr>
          <w:rtl/>
        </w:rPr>
        <w:t>פנייה ללשכתי נודע לי כי מ</w:t>
      </w:r>
      <w:r>
        <w:rPr>
          <w:rFonts w:hint="cs"/>
          <w:rtl/>
        </w:rPr>
        <w:t>י</w:t>
      </w:r>
      <w:r>
        <w:rPr>
          <w:rtl/>
        </w:rPr>
        <w:t>נהל מקרקעי ישראל אינו מוכן לקבל בחזרה קרקע שנקנתה לבנייה בדרום הארץ. בעלי הקרקע</w:t>
      </w:r>
      <w:r>
        <w:rPr>
          <w:rFonts w:hint="cs"/>
          <w:rtl/>
        </w:rPr>
        <w:t>,</w:t>
      </w:r>
      <w:r>
        <w:rPr>
          <w:rtl/>
        </w:rPr>
        <w:t xml:space="preserve"> </w:t>
      </w:r>
      <w:r>
        <w:rPr>
          <w:rFonts w:hint="cs"/>
          <w:rtl/>
        </w:rPr>
        <w:t>ש</w:t>
      </w:r>
      <w:r>
        <w:rPr>
          <w:rtl/>
        </w:rPr>
        <w:t>התחרטו בגלל שיקולים כלכליים</w:t>
      </w:r>
      <w:r>
        <w:rPr>
          <w:rFonts w:hint="cs"/>
          <w:rtl/>
        </w:rPr>
        <w:t>,</w:t>
      </w:r>
      <w:r>
        <w:rPr>
          <w:rtl/>
        </w:rPr>
        <w:t xml:space="preserve"> מבקשים להחזיר את הקרקע בני</w:t>
      </w:r>
      <w:r>
        <w:rPr>
          <w:rFonts w:hint="cs"/>
          <w:rtl/>
        </w:rPr>
        <w:t>כ</w:t>
      </w:r>
      <w:r>
        <w:rPr>
          <w:rtl/>
        </w:rPr>
        <w:t xml:space="preserve">וי כל ההוצאות </w:t>
      </w:r>
      <w:r>
        <w:rPr>
          <w:rFonts w:hint="cs"/>
          <w:rtl/>
        </w:rPr>
        <w:t xml:space="preserve">המינהליות </w:t>
      </w:r>
      <w:r>
        <w:rPr>
          <w:rtl/>
        </w:rPr>
        <w:t>ושאר הו</w:t>
      </w:r>
      <w:r>
        <w:rPr>
          <w:rtl/>
        </w:rPr>
        <w:t>צאות.</w:t>
      </w:r>
    </w:p>
    <w:p w14:paraId="7F990EA2" w14:textId="77777777" w:rsidR="00000000" w:rsidRDefault="00027501">
      <w:pPr>
        <w:pStyle w:val="a0"/>
        <w:ind w:firstLine="720"/>
      </w:pPr>
    </w:p>
    <w:p w14:paraId="2DD34ED2" w14:textId="77777777" w:rsidR="00000000" w:rsidRDefault="00027501">
      <w:pPr>
        <w:pStyle w:val="a0"/>
        <w:ind w:firstLine="720"/>
      </w:pPr>
      <w:r>
        <w:rPr>
          <w:rFonts w:hint="cs"/>
          <w:rtl/>
        </w:rPr>
        <w:t>רצוני לשאול</w:t>
      </w:r>
      <w:r>
        <w:rPr>
          <w:rtl/>
        </w:rPr>
        <w:t>:</w:t>
      </w:r>
    </w:p>
    <w:p w14:paraId="1E838C68" w14:textId="77777777" w:rsidR="00000000" w:rsidRDefault="00027501">
      <w:pPr>
        <w:pStyle w:val="a0"/>
        <w:ind w:firstLine="720"/>
      </w:pPr>
    </w:p>
    <w:p w14:paraId="37AE3B83" w14:textId="77777777" w:rsidR="00000000" w:rsidRDefault="00027501">
      <w:pPr>
        <w:pStyle w:val="a0"/>
        <w:ind w:firstLine="720"/>
        <w:rPr>
          <w:rFonts w:hint="cs"/>
          <w:rtl/>
        </w:rPr>
      </w:pPr>
      <w:r>
        <w:rPr>
          <w:rtl/>
        </w:rPr>
        <w:t>האם</w:t>
      </w:r>
      <w:r>
        <w:rPr>
          <w:rFonts w:hint="cs"/>
          <w:rtl/>
        </w:rPr>
        <w:t>,</w:t>
      </w:r>
      <w:r>
        <w:rPr>
          <w:rtl/>
        </w:rPr>
        <w:t xml:space="preserve"> בעקבות השינויים המבניים במשק</w:t>
      </w:r>
      <w:r>
        <w:rPr>
          <w:rFonts w:hint="cs"/>
          <w:rtl/>
        </w:rPr>
        <w:t>,</w:t>
      </w:r>
      <w:r>
        <w:rPr>
          <w:rtl/>
        </w:rPr>
        <w:t xml:space="preserve"> הכוללים ביטול הטבות מקום</w:t>
      </w:r>
      <w:r>
        <w:rPr>
          <w:rFonts w:hint="cs"/>
          <w:rtl/>
        </w:rPr>
        <w:t>,</w:t>
      </w:r>
      <w:r>
        <w:rPr>
          <w:rtl/>
        </w:rPr>
        <w:t xml:space="preserve"> צמצום בהטבות מס וקיצוץ בקצבאות</w:t>
      </w:r>
      <w:r>
        <w:rPr>
          <w:rFonts w:hint="cs"/>
          <w:rtl/>
        </w:rPr>
        <w:t>,</w:t>
      </w:r>
      <w:r>
        <w:rPr>
          <w:rtl/>
        </w:rPr>
        <w:t xml:space="preserve"> </w:t>
      </w:r>
      <w:r>
        <w:rPr>
          <w:rFonts w:hint="cs"/>
          <w:rtl/>
        </w:rPr>
        <w:t>תישקל</w:t>
      </w:r>
      <w:r>
        <w:rPr>
          <w:rtl/>
        </w:rPr>
        <w:t xml:space="preserve"> החזרת קרקעות</w:t>
      </w:r>
      <w:r>
        <w:rPr>
          <w:rFonts w:hint="cs"/>
          <w:rtl/>
        </w:rPr>
        <w:t>?</w:t>
      </w:r>
    </w:p>
    <w:p w14:paraId="322DE03D" w14:textId="77777777" w:rsidR="00000000" w:rsidRDefault="00027501">
      <w:pPr>
        <w:pStyle w:val="a0"/>
        <w:ind w:firstLine="720"/>
        <w:rPr>
          <w:rFonts w:hint="cs"/>
          <w:rtl/>
        </w:rPr>
      </w:pPr>
    </w:p>
    <w:p w14:paraId="25006139" w14:textId="77777777" w:rsidR="00000000" w:rsidRDefault="00027501">
      <w:pPr>
        <w:pStyle w:val="a0"/>
        <w:ind w:firstLine="0"/>
        <w:rPr>
          <w:rFonts w:hint="cs"/>
          <w:b/>
          <w:bCs/>
          <w:u w:val="single"/>
          <w:rtl/>
        </w:rPr>
      </w:pPr>
      <w:bookmarkStart w:id="914" w:name="FS000001029T21_01_2004_21_44_06C"/>
      <w:bookmarkEnd w:id="914"/>
      <w:r>
        <w:rPr>
          <w:rFonts w:hint="cs"/>
          <w:b/>
          <w:bCs/>
          <w:u w:val="single"/>
          <w:rtl/>
        </w:rPr>
        <w:t xml:space="preserve">תשובת סגן שר התעשייה, המסחר והתעסוקה </w:t>
      </w:r>
      <w:r>
        <w:rPr>
          <w:rFonts w:hint="eastAsia"/>
          <w:b/>
          <w:bCs/>
          <w:u w:val="single"/>
          <w:rtl/>
        </w:rPr>
        <w:t>מיכאל</w:t>
      </w:r>
      <w:r>
        <w:rPr>
          <w:b/>
          <w:bCs/>
          <w:u w:val="single"/>
          <w:rtl/>
        </w:rPr>
        <w:t xml:space="preserve"> רצון</w:t>
      </w:r>
      <w:r>
        <w:rPr>
          <w:rFonts w:hint="cs"/>
          <w:b/>
          <w:bCs/>
          <w:u w:val="single"/>
          <w:rtl/>
        </w:rPr>
        <w:t>:</w:t>
      </w:r>
    </w:p>
    <w:p w14:paraId="1A9E921D" w14:textId="77777777" w:rsidR="00000000" w:rsidRDefault="00027501">
      <w:pPr>
        <w:pStyle w:val="a0"/>
        <w:ind w:firstLine="0"/>
        <w:rPr>
          <w:rFonts w:hint="cs"/>
          <w:rtl/>
        </w:rPr>
      </w:pPr>
      <w:r>
        <w:rPr>
          <w:rFonts w:hint="cs"/>
          <w:rtl/>
        </w:rPr>
        <w:t>(לא נקראה נמסרה לפרוטוקול)</w:t>
      </w:r>
    </w:p>
    <w:p w14:paraId="5058242C" w14:textId="77777777" w:rsidR="00000000" w:rsidRDefault="00027501">
      <w:pPr>
        <w:pStyle w:val="a0"/>
        <w:ind w:firstLine="720"/>
        <w:rPr>
          <w:rFonts w:hint="cs"/>
          <w:rtl/>
        </w:rPr>
      </w:pPr>
    </w:p>
    <w:p w14:paraId="60708A51" w14:textId="77777777" w:rsidR="00000000" w:rsidRDefault="00027501">
      <w:pPr>
        <w:pStyle w:val="a0"/>
        <w:rPr>
          <w:rtl/>
        </w:rPr>
      </w:pPr>
    </w:p>
    <w:p w14:paraId="58773990" w14:textId="77777777" w:rsidR="00000000" w:rsidRDefault="00027501">
      <w:pPr>
        <w:pStyle w:val="a0"/>
        <w:rPr>
          <w:rFonts w:hint="cs"/>
          <w:rtl/>
        </w:rPr>
      </w:pPr>
      <w:r>
        <w:rPr>
          <w:rFonts w:hint="cs"/>
          <w:rtl/>
        </w:rPr>
        <w:t>מדיניות מינהל מקרקעי ישראל הינה שלא לבטל הס</w:t>
      </w:r>
      <w:r>
        <w:rPr>
          <w:rFonts w:hint="cs"/>
          <w:rtl/>
        </w:rPr>
        <w:t>כמי פיתוח, אשר נכרתו כתוצאה מזכייה במכרז. בעתות שפל, במיוחד, חברות רבות מבקשות לבטל עסקאות, ואין ביכולת המינהל להיענות להן, הן מבחינה ביורוקרטית והן מבחינת קופת המדינה.</w:t>
      </w:r>
    </w:p>
    <w:p w14:paraId="70E837FB" w14:textId="77777777" w:rsidR="00000000" w:rsidRDefault="00027501">
      <w:pPr>
        <w:pStyle w:val="a0"/>
        <w:rPr>
          <w:rFonts w:hint="cs"/>
          <w:rtl/>
        </w:rPr>
      </w:pPr>
    </w:p>
    <w:p w14:paraId="17B87CE4" w14:textId="77777777" w:rsidR="00000000" w:rsidRDefault="00027501">
      <w:pPr>
        <w:pStyle w:val="a0"/>
        <w:rPr>
          <w:rFonts w:hint="cs"/>
          <w:rtl/>
        </w:rPr>
      </w:pPr>
      <w:r>
        <w:rPr>
          <w:rFonts w:hint="cs"/>
          <w:rtl/>
        </w:rPr>
        <w:t>אם אומנם הוקצה למבקש המגרש במכרז, אזי באפשרותו להעביר את זכויותיו במגרש לצד שלישי - קר</w:t>
      </w:r>
      <w:r>
        <w:rPr>
          <w:rFonts w:hint="cs"/>
          <w:rtl/>
        </w:rPr>
        <w:t>י, למכור את המגרש ליזם אחר - ללא תשלום נוסף למינהל. אם המגרש הוקצה בפטור ממכרז, באפשרות היזם לאתר קונה העומד בתנאי ההקצאה בפטור, ולהעביר את זכויותיו ליזם החדש, בכפוף לאישור הגוף שהמליץ על הקצאת המגרש בפטור.</w:t>
      </w:r>
    </w:p>
    <w:p w14:paraId="1B9BEF1A" w14:textId="77777777" w:rsidR="00000000" w:rsidRDefault="00027501">
      <w:pPr>
        <w:pStyle w:val="a0"/>
        <w:rPr>
          <w:rFonts w:hint="cs"/>
          <w:rtl/>
        </w:rPr>
      </w:pPr>
    </w:p>
    <w:p w14:paraId="48307BBB" w14:textId="77777777" w:rsidR="00000000" w:rsidRDefault="00027501">
      <w:pPr>
        <w:pStyle w:val="a1"/>
        <w:jc w:val="center"/>
        <w:rPr>
          <w:rtl/>
        </w:rPr>
      </w:pPr>
      <w:bookmarkStart w:id="915" w:name="CQ17469FI0017469T21_01_2004_23_23_08"/>
      <w:bookmarkStart w:id="916" w:name="_Toc90038167"/>
      <w:r>
        <w:rPr>
          <w:rtl/>
        </w:rPr>
        <w:t xml:space="preserve">804. קוטר פקק </w:t>
      </w:r>
      <w:r>
        <w:rPr>
          <w:rFonts w:hint="cs"/>
          <w:rtl/>
        </w:rPr>
        <w:t xml:space="preserve">מכל </w:t>
      </w:r>
      <w:r>
        <w:rPr>
          <w:rtl/>
        </w:rPr>
        <w:t>החלב של חברת "תנובה"</w:t>
      </w:r>
      <w:bookmarkEnd w:id="916"/>
    </w:p>
    <w:p w14:paraId="0707931F" w14:textId="77777777" w:rsidR="00000000" w:rsidRDefault="00027501">
      <w:pPr>
        <w:pStyle w:val="a0"/>
        <w:rPr>
          <w:rFonts w:hint="cs"/>
          <w:rtl/>
        </w:rPr>
      </w:pPr>
    </w:p>
    <w:p w14:paraId="48A3CC1A" w14:textId="77777777" w:rsidR="00000000" w:rsidRDefault="00027501">
      <w:pPr>
        <w:pStyle w:val="a0"/>
        <w:ind w:firstLine="0"/>
        <w:rPr>
          <w:rFonts w:hint="cs"/>
          <w:bCs/>
          <w:u w:val="single"/>
        </w:rPr>
      </w:pPr>
      <w:bookmarkStart w:id="917" w:name="ESQ17469"/>
      <w:bookmarkEnd w:id="917"/>
      <w:r>
        <w:rPr>
          <w:bCs/>
          <w:u w:val="single"/>
          <w:rtl/>
        </w:rPr>
        <w:t>חבר</w:t>
      </w:r>
      <w:r>
        <w:rPr>
          <w:rFonts w:hint="cs"/>
          <w:bCs/>
          <w:u w:val="single"/>
          <w:rtl/>
        </w:rPr>
        <w:t xml:space="preserve"> הכנס</w:t>
      </w:r>
      <w:r>
        <w:rPr>
          <w:rFonts w:hint="cs"/>
          <w:bCs/>
          <w:u w:val="single"/>
          <w:rtl/>
        </w:rPr>
        <w:t xml:space="preserve">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4ED9D1FE" w14:textId="77777777" w:rsidR="00000000" w:rsidRDefault="00027501">
      <w:pPr>
        <w:pStyle w:val="a0"/>
        <w:ind w:firstLine="720"/>
      </w:pPr>
      <w:r>
        <w:rPr>
          <w:rtl/>
        </w:rPr>
        <w:t>ביום ח' בכסלו התשס"ד (3 בדצמבר 2003):</w:t>
      </w:r>
    </w:p>
    <w:p w14:paraId="1559E13B" w14:textId="77777777" w:rsidR="00000000" w:rsidRDefault="00027501">
      <w:pPr>
        <w:pStyle w:val="a0"/>
        <w:rPr>
          <w:rFonts w:hint="cs"/>
          <w:rtl/>
        </w:rPr>
      </w:pPr>
    </w:p>
    <w:p w14:paraId="342253C0" w14:textId="77777777" w:rsidR="00000000" w:rsidRDefault="00027501">
      <w:pPr>
        <w:pStyle w:val="a0"/>
        <w:ind w:firstLine="720"/>
      </w:pPr>
      <w:r>
        <w:rPr>
          <w:rtl/>
        </w:rPr>
        <w:t xml:space="preserve">חברת </w:t>
      </w:r>
      <w:r>
        <w:rPr>
          <w:rFonts w:hint="cs"/>
          <w:rtl/>
        </w:rPr>
        <w:t>"</w:t>
      </w:r>
      <w:r>
        <w:rPr>
          <w:rtl/>
        </w:rPr>
        <w:t>תנובה</w:t>
      </w:r>
      <w:r>
        <w:rPr>
          <w:rFonts w:hint="cs"/>
          <w:rtl/>
        </w:rPr>
        <w:t>"</w:t>
      </w:r>
      <w:r>
        <w:rPr>
          <w:rtl/>
        </w:rPr>
        <w:t xml:space="preserve"> החלה לאחרונה</w:t>
      </w:r>
      <w:r>
        <w:rPr>
          <w:rFonts w:hint="cs"/>
          <w:rtl/>
        </w:rPr>
        <w:t xml:space="preserve"> לשווק</w:t>
      </w:r>
      <w:r>
        <w:rPr>
          <w:rtl/>
        </w:rPr>
        <w:t xml:space="preserve"> חלב בקרטון עם פקק </w:t>
      </w:r>
      <w:r>
        <w:rPr>
          <w:rFonts w:hint="cs"/>
          <w:rtl/>
        </w:rPr>
        <w:t>בקוטר של 28 מ"מ, במקום 22 מ"מ כבעבר. הדבר</w:t>
      </w:r>
      <w:r>
        <w:rPr>
          <w:rtl/>
        </w:rPr>
        <w:t xml:space="preserve"> גור</w:t>
      </w:r>
      <w:r>
        <w:rPr>
          <w:rFonts w:hint="cs"/>
          <w:rtl/>
        </w:rPr>
        <w:t>ם</w:t>
      </w:r>
      <w:r>
        <w:rPr>
          <w:rtl/>
        </w:rPr>
        <w:t xml:space="preserve"> לכך שהחלב נ</w:t>
      </w:r>
      <w:r>
        <w:rPr>
          <w:rFonts w:hint="cs"/>
          <w:rtl/>
        </w:rPr>
        <w:t>מזג</w:t>
      </w:r>
      <w:r>
        <w:rPr>
          <w:rtl/>
        </w:rPr>
        <w:t xml:space="preserve"> </w:t>
      </w:r>
      <w:r>
        <w:rPr>
          <w:rFonts w:hint="cs"/>
          <w:rtl/>
        </w:rPr>
        <w:t>מהר יותר ובכמות גדולה יותר, וההיקף של מכירת חלב עולה.</w:t>
      </w:r>
      <w:r>
        <w:rPr>
          <w:rtl/>
        </w:rPr>
        <w:t xml:space="preserve"> </w:t>
      </w:r>
    </w:p>
    <w:p w14:paraId="23F3B2E3" w14:textId="77777777" w:rsidR="00000000" w:rsidRDefault="00027501">
      <w:pPr>
        <w:pStyle w:val="a0"/>
        <w:ind w:firstLine="720"/>
      </w:pPr>
    </w:p>
    <w:p w14:paraId="5722628A" w14:textId="77777777" w:rsidR="00000000" w:rsidRDefault="00027501">
      <w:pPr>
        <w:pStyle w:val="a0"/>
        <w:ind w:firstLine="720"/>
      </w:pPr>
      <w:r>
        <w:rPr>
          <w:rFonts w:hint="cs"/>
          <w:rtl/>
        </w:rPr>
        <w:t>רצו</w:t>
      </w:r>
      <w:r>
        <w:rPr>
          <w:rFonts w:hint="cs"/>
          <w:rtl/>
        </w:rPr>
        <w:t>ני לשאול</w:t>
      </w:r>
      <w:r>
        <w:rPr>
          <w:rtl/>
        </w:rPr>
        <w:t>:</w:t>
      </w:r>
    </w:p>
    <w:p w14:paraId="5D2B2B30" w14:textId="77777777" w:rsidR="00000000" w:rsidRDefault="00027501">
      <w:pPr>
        <w:pStyle w:val="a0"/>
        <w:ind w:firstLine="720"/>
      </w:pPr>
    </w:p>
    <w:p w14:paraId="5C24AF38" w14:textId="77777777" w:rsidR="00000000" w:rsidRDefault="00027501">
      <w:pPr>
        <w:pStyle w:val="a0"/>
        <w:ind w:firstLine="720"/>
        <w:rPr>
          <w:rFonts w:hint="cs"/>
          <w:rtl/>
        </w:rPr>
      </w:pPr>
      <w:r>
        <w:rPr>
          <w:rFonts w:hint="cs"/>
          <w:rtl/>
        </w:rPr>
        <w:t>1. האם הממונה על ההגבלים העסקיים ו/או הממונה על הגנת הצרכן במשרדך ינקוט עמדה בנדון?</w:t>
      </w:r>
      <w:r>
        <w:rPr>
          <w:rtl/>
        </w:rPr>
        <w:t xml:space="preserve"> </w:t>
      </w:r>
    </w:p>
    <w:p w14:paraId="0662EEEF" w14:textId="77777777" w:rsidR="00000000" w:rsidRDefault="00027501">
      <w:pPr>
        <w:pStyle w:val="a0"/>
        <w:ind w:firstLine="720"/>
        <w:rPr>
          <w:rtl/>
        </w:rPr>
      </w:pPr>
    </w:p>
    <w:p w14:paraId="1C74F668" w14:textId="77777777" w:rsidR="00000000" w:rsidRDefault="00027501">
      <w:pPr>
        <w:pStyle w:val="a0"/>
        <w:ind w:firstLine="720"/>
        <w:rPr>
          <w:rFonts w:hint="cs"/>
          <w:rtl/>
        </w:rPr>
      </w:pPr>
      <w:r>
        <w:rPr>
          <w:rFonts w:hint="cs"/>
          <w:rtl/>
        </w:rPr>
        <w:t>2. האם המשרד שוקל תקינה בנדון?</w:t>
      </w:r>
    </w:p>
    <w:p w14:paraId="4E1DB45E" w14:textId="77777777" w:rsidR="00000000" w:rsidRDefault="00027501">
      <w:pPr>
        <w:pStyle w:val="a0"/>
        <w:ind w:firstLine="720"/>
        <w:rPr>
          <w:rFonts w:hint="cs"/>
          <w:rtl/>
        </w:rPr>
      </w:pPr>
    </w:p>
    <w:p w14:paraId="649D6A04" w14:textId="77777777" w:rsidR="00000000" w:rsidRDefault="00027501">
      <w:pPr>
        <w:pStyle w:val="a0"/>
        <w:ind w:firstLine="0"/>
        <w:rPr>
          <w:rFonts w:hint="cs"/>
          <w:b/>
          <w:bCs/>
          <w:u w:val="single"/>
          <w:rtl/>
        </w:rPr>
      </w:pPr>
      <w:r>
        <w:rPr>
          <w:rFonts w:hint="cs"/>
          <w:b/>
          <w:bCs/>
          <w:u w:val="single"/>
          <w:rtl/>
        </w:rPr>
        <w:t xml:space="preserve">תשובת סגן שר התעשייה, המסחר והתעסוקה </w:t>
      </w:r>
      <w:r>
        <w:rPr>
          <w:rFonts w:hint="eastAsia"/>
          <w:b/>
          <w:bCs/>
          <w:u w:val="single"/>
          <w:rtl/>
        </w:rPr>
        <w:t>מיכאל</w:t>
      </w:r>
      <w:r>
        <w:rPr>
          <w:b/>
          <w:bCs/>
          <w:u w:val="single"/>
          <w:rtl/>
        </w:rPr>
        <w:t xml:space="preserve"> רצון</w:t>
      </w:r>
      <w:r>
        <w:rPr>
          <w:rFonts w:hint="cs"/>
          <w:b/>
          <w:bCs/>
          <w:u w:val="single"/>
          <w:rtl/>
        </w:rPr>
        <w:t>:</w:t>
      </w:r>
    </w:p>
    <w:p w14:paraId="05F8FC90" w14:textId="77777777" w:rsidR="00000000" w:rsidRDefault="00027501">
      <w:pPr>
        <w:pStyle w:val="a0"/>
        <w:ind w:firstLine="0"/>
        <w:rPr>
          <w:rFonts w:hint="cs"/>
          <w:rtl/>
        </w:rPr>
      </w:pPr>
      <w:r>
        <w:rPr>
          <w:rFonts w:hint="cs"/>
          <w:rtl/>
        </w:rPr>
        <w:t>(לא נקראה נמסרה לפרוטוקול)</w:t>
      </w:r>
    </w:p>
    <w:p w14:paraId="3BFDE360" w14:textId="77777777" w:rsidR="00000000" w:rsidRDefault="00027501">
      <w:pPr>
        <w:pStyle w:val="a0"/>
        <w:rPr>
          <w:rFonts w:hint="cs"/>
          <w:rtl/>
        </w:rPr>
      </w:pPr>
    </w:p>
    <w:bookmarkEnd w:id="915"/>
    <w:p w14:paraId="1608A328" w14:textId="77777777" w:rsidR="00000000" w:rsidRDefault="00027501">
      <w:pPr>
        <w:pStyle w:val="a0"/>
        <w:rPr>
          <w:rFonts w:hint="cs"/>
          <w:rtl/>
        </w:rPr>
      </w:pPr>
      <w:r>
        <w:rPr>
          <w:rFonts w:hint="cs"/>
          <w:rtl/>
        </w:rPr>
        <w:t>1. על-פי חוק הגנת הצרכן, אם מטרת הגדלת הפקק היתה ל</w:t>
      </w:r>
      <w:r>
        <w:rPr>
          <w:rFonts w:hint="cs"/>
          <w:rtl/>
        </w:rPr>
        <w:t>גרום כי החלב יימזג בכמות גדולה יותר כדי להעלות את מכירות החלב, הרי יש בכך פגיעה בציבור הצרכנים, ומן הראוי ליידע ולהתריע על כך. עם זאת, על פניו לא קיים בחוק איסור על "תנובה" לשנות את קוטר הפקק על אריזת החלב.</w:t>
      </w:r>
    </w:p>
    <w:p w14:paraId="646801BB" w14:textId="77777777" w:rsidR="00000000" w:rsidRDefault="00027501">
      <w:pPr>
        <w:pStyle w:val="a0"/>
        <w:rPr>
          <w:rFonts w:hint="cs"/>
          <w:rtl/>
        </w:rPr>
      </w:pPr>
    </w:p>
    <w:p w14:paraId="051758BA" w14:textId="77777777" w:rsidR="00000000" w:rsidRDefault="00027501">
      <w:pPr>
        <w:pStyle w:val="a0"/>
        <w:rPr>
          <w:rFonts w:hint="cs"/>
          <w:rtl/>
        </w:rPr>
      </w:pPr>
      <w:r>
        <w:rPr>
          <w:rFonts w:hint="cs"/>
          <w:rtl/>
        </w:rPr>
        <w:t xml:space="preserve">2. אשר לקביעת תקינה בנושא </w:t>
      </w:r>
      <w:r>
        <w:rPr>
          <w:rtl/>
        </w:rPr>
        <w:t>–</w:t>
      </w:r>
      <w:r>
        <w:rPr>
          <w:rFonts w:hint="cs"/>
          <w:rtl/>
        </w:rPr>
        <w:t xml:space="preserve"> אריזת קרטון לחלב מוג</w:t>
      </w:r>
      <w:r>
        <w:rPr>
          <w:rFonts w:hint="cs"/>
          <w:rtl/>
        </w:rPr>
        <w:t xml:space="preserve">דרת בסעיף 106 של תקן ישראלי ת"י 284 </w:t>
      </w:r>
      <w:r>
        <w:rPr>
          <w:rtl/>
        </w:rPr>
        <w:t>–</w:t>
      </w:r>
      <w:r>
        <w:rPr>
          <w:rFonts w:hint="cs"/>
          <w:rtl/>
        </w:rPr>
        <w:t xml:space="preserve"> "חלב פרה לשתייה". הסעיף הינו רשמי ודרישותיו מחייבות לעניין תכונות האריזה, כגון אטימות למים ולשומן, עמידות בהולם נפילה והגנה בפני זיהום החלב - דרישות להבטחת בריאות. הדרישות לגבי גודל הפקק או הפתח באריזה אינן מופיעות בתק</w:t>
      </w:r>
      <w:r>
        <w:rPr>
          <w:rFonts w:hint="cs"/>
          <w:rtl/>
        </w:rPr>
        <w:t>ן.</w:t>
      </w:r>
    </w:p>
    <w:p w14:paraId="6BB3795C" w14:textId="77777777" w:rsidR="00000000" w:rsidRDefault="00027501">
      <w:pPr>
        <w:pStyle w:val="a0"/>
        <w:rPr>
          <w:rFonts w:hint="cs"/>
          <w:rtl/>
        </w:rPr>
      </w:pPr>
    </w:p>
    <w:p w14:paraId="5F43BB8D" w14:textId="77777777" w:rsidR="00000000" w:rsidRDefault="00027501">
      <w:pPr>
        <w:pStyle w:val="a0"/>
        <w:rPr>
          <w:rFonts w:hint="cs"/>
          <w:rtl/>
        </w:rPr>
      </w:pPr>
      <w:r>
        <w:rPr>
          <w:rFonts w:hint="cs"/>
          <w:rtl/>
        </w:rPr>
        <w:t>אין בכוונת המשרד לפעול להכללת דרישות לגודל הפקק בתקן. הסיבה היא שלא ניתן יהיה להכריז רשמית על הסעיף עם הדרישות האלה, כי אינן עולות בקנה אחד עם מטרות התקינה הרשמית המוגדרת בחוק התקנים - בטיחות, בריאות, הגנה על איכות הסביבה, הספקת מידע לצרכן, תאימות וחלי</w:t>
      </w:r>
      <w:r>
        <w:rPr>
          <w:rFonts w:hint="cs"/>
          <w:rtl/>
        </w:rPr>
        <w:t>פיות, נזק כלכלי בתחום הבנייה.</w:t>
      </w:r>
    </w:p>
    <w:p w14:paraId="447EF740" w14:textId="77777777" w:rsidR="00000000" w:rsidRDefault="00027501">
      <w:pPr>
        <w:pStyle w:val="a0"/>
        <w:rPr>
          <w:rFonts w:hint="cs"/>
          <w:rtl/>
        </w:rPr>
      </w:pPr>
    </w:p>
    <w:p w14:paraId="55E022B9" w14:textId="77777777" w:rsidR="00000000" w:rsidRDefault="00027501">
      <w:pPr>
        <w:pStyle w:val="a1"/>
        <w:jc w:val="center"/>
        <w:rPr>
          <w:rtl/>
        </w:rPr>
      </w:pPr>
      <w:bookmarkStart w:id="918" w:name="CQ18682FI0018682T21_01_2004_23_25_04"/>
      <w:bookmarkStart w:id="919" w:name="_Toc90038168"/>
      <w:r>
        <w:rPr>
          <w:rtl/>
        </w:rPr>
        <w:t>895. אי-עמידת מוצרים בתקן</w:t>
      </w:r>
      <w:bookmarkEnd w:id="919"/>
    </w:p>
    <w:p w14:paraId="12A0F032" w14:textId="77777777" w:rsidR="00000000" w:rsidRDefault="00027501">
      <w:pPr>
        <w:pStyle w:val="a0"/>
        <w:rPr>
          <w:rFonts w:hint="cs"/>
          <w:rtl/>
        </w:rPr>
      </w:pPr>
    </w:p>
    <w:p w14:paraId="432B719A" w14:textId="77777777" w:rsidR="00000000" w:rsidRDefault="00027501">
      <w:pPr>
        <w:pStyle w:val="a0"/>
        <w:ind w:firstLine="0"/>
        <w:rPr>
          <w:rFonts w:hint="cs"/>
          <w:bCs/>
          <w:u w:val="single"/>
        </w:rPr>
      </w:pPr>
      <w:bookmarkStart w:id="920" w:name="ESQ18682"/>
      <w:bookmarkEnd w:id="920"/>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74B1E6B3" w14:textId="77777777" w:rsidR="00000000" w:rsidRDefault="00027501">
      <w:pPr>
        <w:pStyle w:val="a0"/>
        <w:ind w:firstLine="720"/>
      </w:pPr>
      <w:r>
        <w:rPr>
          <w:rtl/>
        </w:rPr>
        <w:t>ביום כ"ב בכסלו התשס"ד (17 בדצמבר 2003):</w:t>
      </w:r>
    </w:p>
    <w:p w14:paraId="67EC6559" w14:textId="77777777" w:rsidR="00000000" w:rsidRDefault="00027501">
      <w:pPr>
        <w:pStyle w:val="a0"/>
        <w:rPr>
          <w:rFonts w:hint="cs"/>
          <w:rtl/>
        </w:rPr>
      </w:pPr>
    </w:p>
    <w:p w14:paraId="72F8FF24" w14:textId="77777777" w:rsidR="00000000" w:rsidRDefault="00027501">
      <w:pPr>
        <w:pStyle w:val="a0"/>
        <w:ind w:firstLine="720"/>
      </w:pPr>
      <w:r>
        <w:rPr>
          <w:rFonts w:hint="cs"/>
          <w:rtl/>
        </w:rPr>
        <w:t xml:space="preserve">ב"מעריב" מיום 3 בדצמבר 2003  פורסם </w:t>
      </w:r>
      <w:r>
        <w:rPr>
          <w:rtl/>
        </w:rPr>
        <w:t>כי רק 19 מוצרים עמדו במבחן תקן מתוך 300 שנבדקו. ממשרדך גם נמסר כי העו</w:t>
      </w:r>
      <w:r>
        <w:rPr>
          <w:rtl/>
        </w:rPr>
        <w:t>נשים אינם מרת</w:t>
      </w:r>
      <w:r>
        <w:rPr>
          <w:rFonts w:hint="cs"/>
          <w:rtl/>
        </w:rPr>
        <w:t>י</w:t>
      </w:r>
      <w:r>
        <w:rPr>
          <w:rtl/>
        </w:rPr>
        <w:t xml:space="preserve">עים </w:t>
      </w:r>
      <w:r>
        <w:rPr>
          <w:rFonts w:hint="cs"/>
          <w:rtl/>
        </w:rPr>
        <w:t>דיים</w:t>
      </w:r>
      <w:r>
        <w:rPr>
          <w:rtl/>
        </w:rPr>
        <w:t>.</w:t>
      </w:r>
    </w:p>
    <w:p w14:paraId="5560F2ED" w14:textId="77777777" w:rsidR="00000000" w:rsidRDefault="00027501">
      <w:pPr>
        <w:pStyle w:val="a0"/>
        <w:ind w:firstLine="720"/>
      </w:pPr>
    </w:p>
    <w:p w14:paraId="035448D7" w14:textId="77777777" w:rsidR="00000000" w:rsidRDefault="00027501">
      <w:pPr>
        <w:pStyle w:val="a0"/>
        <w:ind w:firstLine="720"/>
      </w:pPr>
      <w:r>
        <w:rPr>
          <w:rFonts w:hint="cs"/>
          <w:rtl/>
        </w:rPr>
        <w:t>רצוני לשאול</w:t>
      </w:r>
      <w:r>
        <w:rPr>
          <w:rtl/>
        </w:rPr>
        <w:t>:</w:t>
      </w:r>
    </w:p>
    <w:p w14:paraId="537B124E" w14:textId="77777777" w:rsidR="00000000" w:rsidRDefault="00027501">
      <w:pPr>
        <w:pStyle w:val="a0"/>
        <w:ind w:firstLine="720"/>
      </w:pPr>
    </w:p>
    <w:p w14:paraId="337A2F01" w14:textId="77777777" w:rsidR="00000000" w:rsidRDefault="00027501">
      <w:pPr>
        <w:pStyle w:val="a0"/>
        <w:ind w:firstLine="720"/>
        <w:rPr>
          <w:rtl/>
        </w:rPr>
      </w:pPr>
      <w:r>
        <w:rPr>
          <w:rFonts w:hint="cs"/>
          <w:rtl/>
        </w:rPr>
        <w:t xml:space="preserve">1. </w:t>
      </w:r>
      <w:r>
        <w:rPr>
          <w:rtl/>
        </w:rPr>
        <w:t>מה</w:t>
      </w:r>
      <w:r>
        <w:rPr>
          <w:rFonts w:hint="cs"/>
          <w:rtl/>
        </w:rPr>
        <w:t xml:space="preserve"> ה</w:t>
      </w:r>
      <w:r>
        <w:rPr>
          <w:rtl/>
        </w:rPr>
        <w:t xml:space="preserve">ם הכללים לפרסום מידע על מוצר שנפסל בבדיקה? </w:t>
      </w:r>
    </w:p>
    <w:p w14:paraId="7169FCB9" w14:textId="77777777" w:rsidR="00000000" w:rsidRDefault="00027501">
      <w:pPr>
        <w:pStyle w:val="a0"/>
        <w:ind w:firstLine="720"/>
        <w:rPr>
          <w:rtl/>
        </w:rPr>
      </w:pPr>
    </w:p>
    <w:p w14:paraId="0A112A5D" w14:textId="77777777" w:rsidR="00000000" w:rsidRDefault="00027501">
      <w:pPr>
        <w:pStyle w:val="a0"/>
        <w:ind w:firstLine="720"/>
        <w:rPr>
          <w:rtl/>
        </w:rPr>
      </w:pPr>
      <w:r>
        <w:rPr>
          <w:rFonts w:hint="cs"/>
          <w:rtl/>
        </w:rPr>
        <w:t xml:space="preserve">2. </w:t>
      </w:r>
      <w:r>
        <w:rPr>
          <w:rtl/>
        </w:rPr>
        <w:t xml:space="preserve">האם </w:t>
      </w:r>
      <w:r>
        <w:rPr>
          <w:rFonts w:hint="cs"/>
          <w:rtl/>
        </w:rPr>
        <w:t>יוגדלו</w:t>
      </w:r>
      <w:r>
        <w:rPr>
          <w:rtl/>
        </w:rPr>
        <w:t xml:space="preserve"> הקנסות על </w:t>
      </w:r>
      <w:r>
        <w:rPr>
          <w:rFonts w:hint="cs"/>
          <w:rtl/>
        </w:rPr>
        <w:t>מפעלים שמוצריהם</w:t>
      </w:r>
      <w:r>
        <w:rPr>
          <w:rtl/>
        </w:rPr>
        <w:t xml:space="preserve"> אינם עומדים בתקן?</w:t>
      </w:r>
    </w:p>
    <w:p w14:paraId="4F92EDA7" w14:textId="77777777" w:rsidR="00000000" w:rsidRDefault="00027501">
      <w:pPr>
        <w:pStyle w:val="a0"/>
        <w:ind w:firstLine="720"/>
        <w:rPr>
          <w:rtl/>
        </w:rPr>
      </w:pPr>
    </w:p>
    <w:p w14:paraId="52B3FE87" w14:textId="77777777" w:rsidR="00000000" w:rsidRDefault="00027501">
      <w:pPr>
        <w:pStyle w:val="a0"/>
        <w:ind w:firstLine="0"/>
        <w:rPr>
          <w:rFonts w:hint="cs"/>
          <w:b/>
          <w:bCs/>
          <w:u w:val="single"/>
          <w:rtl/>
        </w:rPr>
      </w:pPr>
      <w:r>
        <w:rPr>
          <w:rFonts w:hint="cs"/>
          <w:b/>
          <w:bCs/>
          <w:u w:val="single"/>
          <w:rtl/>
        </w:rPr>
        <w:t xml:space="preserve">תשובת סגן שר התעשייה, המסחר והתעסוקה </w:t>
      </w:r>
      <w:r>
        <w:rPr>
          <w:rFonts w:hint="eastAsia"/>
          <w:b/>
          <w:bCs/>
          <w:u w:val="single"/>
          <w:rtl/>
        </w:rPr>
        <w:t>מיכאל</w:t>
      </w:r>
      <w:r>
        <w:rPr>
          <w:b/>
          <w:bCs/>
          <w:u w:val="single"/>
          <w:rtl/>
        </w:rPr>
        <w:t xml:space="preserve"> רצון</w:t>
      </w:r>
      <w:r>
        <w:rPr>
          <w:rFonts w:hint="cs"/>
          <w:b/>
          <w:bCs/>
          <w:u w:val="single"/>
          <w:rtl/>
        </w:rPr>
        <w:t>:</w:t>
      </w:r>
    </w:p>
    <w:p w14:paraId="5E38593B" w14:textId="77777777" w:rsidR="00000000" w:rsidRDefault="00027501">
      <w:pPr>
        <w:pStyle w:val="a0"/>
        <w:ind w:firstLine="0"/>
        <w:rPr>
          <w:rFonts w:hint="cs"/>
          <w:rtl/>
        </w:rPr>
      </w:pPr>
      <w:r>
        <w:rPr>
          <w:rFonts w:hint="cs"/>
          <w:rtl/>
        </w:rPr>
        <w:t>(לא נקראה נמסרה לפרוטוקול)</w:t>
      </w:r>
    </w:p>
    <w:p w14:paraId="32C4249F" w14:textId="77777777" w:rsidR="00000000" w:rsidRDefault="00027501">
      <w:pPr>
        <w:pStyle w:val="a0"/>
        <w:ind w:firstLine="0"/>
        <w:rPr>
          <w:rFonts w:hint="cs"/>
          <w:rtl/>
        </w:rPr>
      </w:pPr>
    </w:p>
    <w:bookmarkEnd w:id="918"/>
    <w:p w14:paraId="29BDA8BA" w14:textId="77777777" w:rsidR="00000000" w:rsidRDefault="00027501">
      <w:pPr>
        <w:pStyle w:val="a0"/>
        <w:rPr>
          <w:rFonts w:hint="cs"/>
          <w:rtl/>
        </w:rPr>
      </w:pPr>
    </w:p>
    <w:p w14:paraId="6BFEAD8D" w14:textId="77777777" w:rsidR="00000000" w:rsidRDefault="00027501">
      <w:pPr>
        <w:pStyle w:val="a0"/>
        <w:rPr>
          <w:rFonts w:hint="cs"/>
          <w:rtl/>
        </w:rPr>
      </w:pPr>
      <w:r>
        <w:rPr>
          <w:rFonts w:hint="cs"/>
          <w:rtl/>
        </w:rPr>
        <w:t>1. כללים לפרסום מידע על מוצר</w:t>
      </w:r>
      <w:r>
        <w:rPr>
          <w:rFonts w:hint="cs"/>
          <w:rtl/>
        </w:rPr>
        <w:t xml:space="preserve"> שנפסל בבדיקה - בכל מקום שבו מהנטילה לבדיקה עולה שהמוצר אינו עומד בתקן ויש סכנת נפשות מובהקת לציבור מהשימוש בו, מפרסם הממונה על התקינה אזהרה לציבור. בכל מקרה אחר, שהליקוי בריאותי או בטיחותי, מוזהרים היצרן, היבואן והקימעונאי כי המוצר אינו עומד בתקן. נוסף על</w:t>
      </w:r>
      <w:r>
        <w:rPr>
          <w:rFonts w:hint="cs"/>
          <w:rtl/>
        </w:rPr>
        <w:t xml:space="preserve"> כך משתמש הממונה על התקינה בסמכותו ומוציא צו הקפאה או תפיסה למוצרים שיש בהם ליקוי הן במקרים שיוצאת אזהרה והן במקרים שלא יוצאת האזהרה. בכל מקרה שהמוצר שנבדק על-ידי הממונה על התקינה נמצא בלתי מתאים לדרישות התקן הרשמי, נפתח תיק פלילי נגד הגורמים האחראים. כך ש</w:t>
      </w:r>
      <w:r>
        <w:rPr>
          <w:rFonts w:hint="cs"/>
          <w:rtl/>
        </w:rPr>
        <w:t>בכל מקרה נוקט הממונה על התקינה אמצעים המונעים שימוש במוצרים שאינם עומדים בדרישות התקן.</w:t>
      </w:r>
    </w:p>
    <w:p w14:paraId="2454ED17" w14:textId="77777777" w:rsidR="00000000" w:rsidRDefault="00027501">
      <w:pPr>
        <w:pStyle w:val="a0"/>
        <w:rPr>
          <w:rFonts w:hint="cs"/>
          <w:rtl/>
        </w:rPr>
      </w:pPr>
    </w:p>
    <w:p w14:paraId="6918505D" w14:textId="77777777" w:rsidR="00000000" w:rsidRDefault="00027501">
      <w:pPr>
        <w:pStyle w:val="a0"/>
        <w:rPr>
          <w:rFonts w:hint="cs"/>
          <w:rtl/>
        </w:rPr>
      </w:pPr>
      <w:r>
        <w:rPr>
          <w:rFonts w:hint="cs"/>
          <w:rtl/>
        </w:rPr>
        <w:t>2. תיקון מס' 6 לחוק התקנים (החמרת ענישה) אושר בכנסת בקריאה ראשונה ונדון בוועדת הכלכלה. כעת הוא נמצא בהשלמות במשרד המשפטים, ואחרי כן הוא אמור להיות מוחזר לדיון בוועדת הכ</w:t>
      </w:r>
      <w:r>
        <w:rPr>
          <w:rFonts w:hint="cs"/>
          <w:rtl/>
        </w:rPr>
        <w:t xml:space="preserve">לכלה לקראת הקריאה השנייה והשלישית. הקנסות יגדלו פי-עשרה </w:t>
      </w:r>
      <w:r>
        <w:rPr>
          <w:rtl/>
        </w:rPr>
        <w:t>–</w:t>
      </w:r>
      <w:r>
        <w:rPr>
          <w:rFonts w:hint="cs"/>
          <w:rtl/>
        </w:rPr>
        <w:t xml:space="preserve"> על עבירה של אי-שמירה על תקן רשמי העונש נקבע לשנת מאסר, או קנס של 200,000 שקל.</w:t>
      </w:r>
    </w:p>
    <w:p w14:paraId="64CFE4C9" w14:textId="77777777" w:rsidR="00000000" w:rsidRDefault="00027501">
      <w:pPr>
        <w:pStyle w:val="a0"/>
        <w:rPr>
          <w:rFonts w:hint="cs"/>
          <w:rtl/>
        </w:rPr>
      </w:pPr>
    </w:p>
    <w:p w14:paraId="1688ED88" w14:textId="77777777" w:rsidR="00000000" w:rsidRDefault="00027501">
      <w:pPr>
        <w:pStyle w:val="a1"/>
        <w:jc w:val="center"/>
        <w:rPr>
          <w:rtl/>
        </w:rPr>
      </w:pPr>
      <w:bookmarkStart w:id="921" w:name="CQ19434FI0019434T21_01_2004_23_26_52"/>
      <w:bookmarkStart w:id="922" w:name="_Toc90038169"/>
      <w:r>
        <w:rPr>
          <w:rtl/>
        </w:rPr>
        <w:t>962. שידור בשפה הערבית בטלוויזיה הממלכתית</w:t>
      </w:r>
      <w:bookmarkEnd w:id="922"/>
    </w:p>
    <w:p w14:paraId="1E0D2D36" w14:textId="77777777" w:rsidR="00000000" w:rsidRDefault="00027501">
      <w:pPr>
        <w:pStyle w:val="a0"/>
        <w:rPr>
          <w:rFonts w:hint="cs"/>
          <w:rtl/>
        </w:rPr>
      </w:pPr>
    </w:p>
    <w:p w14:paraId="7A8C29EF" w14:textId="77777777" w:rsidR="00000000" w:rsidRDefault="00027501">
      <w:pPr>
        <w:pStyle w:val="a0"/>
        <w:ind w:firstLine="0"/>
        <w:rPr>
          <w:bCs/>
          <w:u w:val="single"/>
        </w:rPr>
      </w:pPr>
      <w:bookmarkStart w:id="923" w:name="ESQ19434"/>
      <w:bookmarkEnd w:id="923"/>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6E31B44D" w14:textId="77777777" w:rsidR="00000000" w:rsidRDefault="00027501">
      <w:pPr>
        <w:pStyle w:val="a0"/>
        <w:ind w:firstLine="720"/>
      </w:pPr>
      <w:r>
        <w:rPr>
          <w:rtl/>
        </w:rPr>
        <w:t xml:space="preserve"> ביום ו' בטבת התשס"ד </w:t>
      </w:r>
      <w:r>
        <w:rPr>
          <w:rtl/>
        </w:rPr>
        <w:t>(31 בדצמבר 2003):</w:t>
      </w:r>
    </w:p>
    <w:p w14:paraId="03DEDF31" w14:textId="77777777" w:rsidR="00000000" w:rsidRDefault="00027501">
      <w:pPr>
        <w:pStyle w:val="a0"/>
        <w:rPr>
          <w:rFonts w:hint="cs"/>
          <w:rtl/>
        </w:rPr>
      </w:pPr>
    </w:p>
    <w:p w14:paraId="18251FF6" w14:textId="77777777" w:rsidR="00000000" w:rsidRDefault="00027501">
      <w:pPr>
        <w:pStyle w:val="a0"/>
        <w:rPr>
          <w:rFonts w:hint="cs"/>
        </w:rPr>
      </w:pPr>
    </w:p>
    <w:p w14:paraId="6347ECF1" w14:textId="77777777" w:rsidR="00000000" w:rsidRDefault="00027501">
      <w:pPr>
        <w:pStyle w:val="a0"/>
        <w:ind w:firstLine="720"/>
      </w:pPr>
      <w:r>
        <w:rPr>
          <w:rFonts w:hint="cs"/>
          <w:rtl/>
        </w:rPr>
        <w:t>אף ש-</w:t>
      </w:r>
      <w:r>
        <w:rPr>
          <w:rtl/>
        </w:rPr>
        <w:t xml:space="preserve">20% מאזרחי המדינה הם ערבים </w:t>
      </w:r>
      <w:r>
        <w:rPr>
          <w:rFonts w:hint="cs"/>
          <w:rtl/>
        </w:rPr>
        <w:t>ו</w:t>
      </w:r>
      <w:r>
        <w:rPr>
          <w:rtl/>
        </w:rPr>
        <w:t xml:space="preserve">השפה הערבית </w:t>
      </w:r>
      <w:r>
        <w:rPr>
          <w:rFonts w:hint="cs"/>
          <w:rtl/>
        </w:rPr>
        <w:t>היא</w:t>
      </w:r>
      <w:r>
        <w:rPr>
          <w:rtl/>
        </w:rPr>
        <w:t xml:space="preserve"> שפה רשמית במדינה, בוטלו השידורים </w:t>
      </w:r>
      <w:r>
        <w:rPr>
          <w:rFonts w:hint="cs"/>
          <w:rtl/>
        </w:rPr>
        <w:t xml:space="preserve">בטלוויזיה הממלכתית </w:t>
      </w:r>
      <w:r>
        <w:rPr>
          <w:rtl/>
        </w:rPr>
        <w:t>בערבית לחלוטין</w:t>
      </w:r>
      <w:r>
        <w:rPr>
          <w:rFonts w:hint="cs"/>
          <w:rtl/>
        </w:rPr>
        <w:t>,</w:t>
      </w:r>
      <w:r>
        <w:rPr>
          <w:rtl/>
        </w:rPr>
        <w:t xml:space="preserve"> </w:t>
      </w:r>
      <w:r>
        <w:rPr>
          <w:rFonts w:hint="cs"/>
          <w:rtl/>
        </w:rPr>
        <w:t>ו</w:t>
      </w:r>
      <w:r>
        <w:rPr>
          <w:rtl/>
        </w:rPr>
        <w:t>אין תרגום לערבית של התוכניות בעברית.</w:t>
      </w:r>
    </w:p>
    <w:p w14:paraId="5959CBD1" w14:textId="77777777" w:rsidR="00000000" w:rsidRDefault="00027501">
      <w:pPr>
        <w:pStyle w:val="a0"/>
        <w:ind w:firstLine="720"/>
      </w:pPr>
    </w:p>
    <w:p w14:paraId="64ECEAD6" w14:textId="77777777" w:rsidR="00000000" w:rsidRDefault="00027501">
      <w:pPr>
        <w:pStyle w:val="a0"/>
        <w:ind w:firstLine="720"/>
      </w:pPr>
      <w:r>
        <w:rPr>
          <w:rFonts w:hint="cs"/>
          <w:rtl/>
        </w:rPr>
        <w:t>רצוני לשאול</w:t>
      </w:r>
      <w:r>
        <w:rPr>
          <w:rtl/>
        </w:rPr>
        <w:t>:</w:t>
      </w:r>
    </w:p>
    <w:p w14:paraId="6FFA12BE" w14:textId="77777777" w:rsidR="00000000" w:rsidRDefault="00027501">
      <w:pPr>
        <w:pStyle w:val="a0"/>
        <w:ind w:firstLine="720"/>
      </w:pPr>
    </w:p>
    <w:p w14:paraId="67ADFEA7" w14:textId="77777777" w:rsidR="00000000" w:rsidRDefault="00027501">
      <w:pPr>
        <w:pStyle w:val="a0"/>
        <w:ind w:firstLine="720"/>
        <w:rPr>
          <w:rtl/>
        </w:rPr>
      </w:pPr>
      <w:r>
        <w:rPr>
          <w:rFonts w:hint="cs"/>
          <w:rtl/>
        </w:rPr>
        <w:t>1. האם</w:t>
      </w:r>
      <w:r>
        <w:rPr>
          <w:rtl/>
        </w:rPr>
        <w:t xml:space="preserve"> יובטח זמן שידור בערבית בערוץ הממלכתי</w:t>
      </w:r>
      <w:r>
        <w:rPr>
          <w:rFonts w:hint="cs"/>
          <w:rtl/>
        </w:rPr>
        <w:t xml:space="preserve">, ואם לא </w:t>
      </w:r>
      <w:r>
        <w:rPr>
          <w:rFonts w:hint="eastAsia"/>
          <w:rtl/>
        </w:rPr>
        <w:t>–</w:t>
      </w:r>
      <w:r>
        <w:rPr>
          <w:rFonts w:hint="cs"/>
          <w:rtl/>
        </w:rPr>
        <w:t xml:space="preserve"> מדוע</w:t>
      </w:r>
      <w:r>
        <w:rPr>
          <w:rtl/>
        </w:rPr>
        <w:t>?</w:t>
      </w:r>
    </w:p>
    <w:p w14:paraId="190F41C9" w14:textId="77777777" w:rsidR="00000000" w:rsidRDefault="00027501">
      <w:pPr>
        <w:pStyle w:val="a0"/>
        <w:ind w:firstLine="720"/>
        <w:rPr>
          <w:rtl/>
        </w:rPr>
      </w:pPr>
    </w:p>
    <w:p w14:paraId="795B6BD2" w14:textId="77777777" w:rsidR="00000000" w:rsidRDefault="00027501">
      <w:pPr>
        <w:pStyle w:val="a0"/>
        <w:ind w:firstLine="720"/>
        <w:rPr>
          <w:rtl/>
        </w:rPr>
      </w:pPr>
      <w:r>
        <w:rPr>
          <w:rFonts w:hint="cs"/>
          <w:rtl/>
        </w:rPr>
        <w:t xml:space="preserve">2. </w:t>
      </w:r>
      <w:r>
        <w:rPr>
          <w:rtl/>
        </w:rPr>
        <w:t>מד</w:t>
      </w:r>
      <w:r>
        <w:rPr>
          <w:rtl/>
        </w:rPr>
        <w:t xml:space="preserve">וע </w:t>
      </w:r>
      <w:r>
        <w:rPr>
          <w:rFonts w:hint="cs"/>
          <w:rtl/>
        </w:rPr>
        <w:t>אין מתרגמים את התוכניות לערבית</w:t>
      </w:r>
      <w:r>
        <w:rPr>
          <w:rtl/>
        </w:rPr>
        <w:t>?</w:t>
      </w:r>
    </w:p>
    <w:p w14:paraId="43445325" w14:textId="77777777" w:rsidR="00000000" w:rsidRDefault="00027501">
      <w:pPr>
        <w:pStyle w:val="a0"/>
        <w:ind w:firstLine="720"/>
        <w:rPr>
          <w:rtl/>
        </w:rPr>
      </w:pPr>
    </w:p>
    <w:bookmarkEnd w:id="921"/>
    <w:p w14:paraId="2F369606" w14:textId="77777777" w:rsidR="00000000" w:rsidRDefault="00027501">
      <w:pPr>
        <w:pStyle w:val="a0"/>
        <w:ind w:firstLine="0"/>
        <w:rPr>
          <w:rFonts w:hint="cs"/>
          <w:b/>
          <w:bCs/>
          <w:u w:val="single"/>
          <w:rtl/>
        </w:rPr>
      </w:pPr>
      <w:r>
        <w:rPr>
          <w:rFonts w:hint="cs"/>
          <w:b/>
          <w:bCs/>
          <w:u w:val="single"/>
          <w:rtl/>
        </w:rPr>
        <w:t xml:space="preserve">סגן שר התעשייה, המסחר והתעסוקה </w:t>
      </w:r>
      <w:r>
        <w:rPr>
          <w:rFonts w:hint="eastAsia"/>
          <w:b/>
          <w:bCs/>
          <w:u w:val="single"/>
          <w:rtl/>
        </w:rPr>
        <w:t>מיכאל</w:t>
      </w:r>
      <w:r>
        <w:rPr>
          <w:b/>
          <w:bCs/>
          <w:u w:val="single"/>
          <w:rtl/>
        </w:rPr>
        <w:t xml:space="preserve"> רצון</w:t>
      </w:r>
      <w:r>
        <w:rPr>
          <w:rFonts w:hint="cs"/>
          <w:b/>
          <w:bCs/>
          <w:u w:val="single"/>
          <w:rtl/>
        </w:rPr>
        <w:t>:</w:t>
      </w:r>
    </w:p>
    <w:p w14:paraId="5C262704" w14:textId="77777777" w:rsidR="00000000" w:rsidRDefault="00027501">
      <w:pPr>
        <w:pStyle w:val="a0"/>
        <w:ind w:firstLine="0"/>
        <w:rPr>
          <w:rFonts w:hint="cs"/>
          <w:rtl/>
        </w:rPr>
      </w:pPr>
    </w:p>
    <w:p w14:paraId="3EB39F31" w14:textId="77777777" w:rsidR="00000000" w:rsidRDefault="00027501">
      <w:pPr>
        <w:pStyle w:val="a0"/>
        <w:rPr>
          <w:rFonts w:hint="cs"/>
          <w:rtl/>
        </w:rPr>
      </w:pPr>
      <w:r>
        <w:rPr>
          <w:rFonts w:hint="cs"/>
          <w:rtl/>
        </w:rPr>
        <w:t xml:space="preserve">עם הקמת ערוץ המזרח התיכון </w:t>
      </w:r>
      <w:r>
        <w:rPr>
          <w:rtl/>
        </w:rPr>
        <w:t>–</w:t>
      </w:r>
      <w:r>
        <w:rPr>
          <w:rFonts w:hint="cs"/>
          <w:rtl/>
        </w:rPr>
        <w:t xml:space="preserve"> להלן, הערוץ - זכו שידורי הטלוויזיה בערבית, לראשונה מאז היווסדם בשנת 1968, לשידור רציף מסביב לשעון. בין היעדים העיקריים שהוצבו </w:t>
      </w:r>
      <w:r>
        <w:rPr>
          <w:rtl/>
        </w:rPr>
        <w:t>–</w:t>
      </w:r>
      <w:r>
        <w:rPr>
          <w:rFonts w:hint="cs"/>
          <w:rtl/>
        </w:rPr>
        <w:t xml:space="preserve"> והושגו </w:t>
      </w:r>
      <w:r>
        <w:rPr>
          <w:rtl/>
        </w:rPr>
        <w:t>–</w:t>
      </w:r>
      <w:r>
        <w:rPr>
          <w:rFonts w:hint="cs"/>
          <w:rtl/>
        </w:rPr>
        <w:t xml:space="preserve"> עם הקמת הער</w:t>
      </w:r>
      <w:r>
        <w:rPr>
          <w:rFonts w:hint="cs"/>
          <w:rtl/>
        </w:rPr>
        <w:t>וץ, היה תגבור משמעותי של השידורים בשפה הערבית.</w:t>
      </w:r>
    </w:p>
    <w:p w14:paraId="0BEEF35F" w14:textId="77777777" w:rsidR="00000000" w:rsidRDefault="00027501">
      <w:pPr>
        <w:pStyle w:val="a0"/>
        <w:rPr>
          <w:rFonts w:hint="cs"/>
          <w:rtl/>
        </w:rPr>
      </w:pPr>
    </w:p>
    <w:p w14:paraId="68FB2B72" w14:textId="77777777" w:rsidR="00000000" w:rsidRDefault="00027501">
      <w:pPr>
        <w:pStyle w:val="a0"/>
        <w:rPr>
          <w:rFonts w:hint="cs"/>
          <w:rtl/>
        </w:rPr>
      </w:pPr>
      <w:r>
        <w:rPr>
          <w:rFonts w:hint="cs"/>
          <w:rtl/>
        </w:rPr>
        <w:t xml:space="preserve">הדבר נעשה מתוך הכרה בחשיבות תפקידה של רשות השידור, כמוגדר בסעיף 3(3) לחוק רשות השידור, התשכ"ה-1965: "לקיים שידורים בשפה הערבית לצרכיה של האוכלוסייה הדוברת ערבית ושידורים לקידום ההבנה והשלום עם המדינות השכנות </w:t>
      </w:r>
      <w:r>
        <w:rPr>
          <w:rFonts w:hint="cs"/>
          <w:rtl/>
        </w:rPr>
        <w:t xml:space="preserve">בהתאם למגמות היסוד של המדינה". </w:t>
      </w:r>
    </w:p>
    <w:p w14:paraId="06BEAD81" w14:textId="77777777" w:rsidR="00000000" w:rsidRDefault="00027501">
      <w:pPr>
        <w:pStyle w:val="a0"/>
        <w:rPr>
          <w:rFonts w:hint="cs"/>
          <w:rtl/>
        </w:rPr>
      </w:pPr>
    </w:p>
    <w:p w14:paraId="5C12CF5B" w14:textId="77777777" w:rsidR="00000000" w:rsidRDefault="00027501">
      <w:pPr>
        <w:pStyle w:val="a0"/>
        <w:rPr>
          <w:rFonts w:hint="cs"/>
          <w:rtl/>
        </w:rPr>
      </w:pPr>
      <w:r>
        <w:rPr>
          <w:rFonts w:hint="cs"/>
          <w:rtl/>
        </w:rPr>
        <w:t xml:space="preserve">עם הקמת הערוץ, ועמו מתן המענה הרחב לצורכי האוכלוסייה דוברת הערבית, התייתר הצורך בהעברת שידורים אלה במסגרת הערוץ הראשון. לפיכך תוכנן ונבנה לוח השידורים של הערוץ הראשון מבעוד מועד באופן שלא יכלול את השידורים בערבית. לצורך כך </w:t>
      </w:r>
      <w:r>
        <w:rPr>
          <w:rFonts w:hint="cs"/>
          <w:rtl/>
        </w:rPr>
        <w:t>נרכשו והופקו, בהשקעה כספית גדולה, תכנים חלופיים אשר שובצו בלוח השידורים של הערוץ הראשון. השינויים האמורים יועדו להיטיב עם האוכלוסייה הערבית ולתת מענה מוגבר לצרכיה.</w:t>
      </w:r>
    </w:p>
    <w:p w14:paraId="58A9B750" w14:textId="77777777" w:rsidR="00000000" w:rsidRDefault="00027501">
      <w:pPr>
        <w:pStyle w:val="a0"/>
        <w:rPr>
          <w:rFonts w:hint="cs"/>
          <w:rtl/>
        </w:rPr>
      </w:pPr>
    </w:p>
    <w:p w14:paraId="01EA6F6D" w14:textId="77777777" w:rsidR="00000000" w:rsidRDefault="00027501">
      <w:pPr>
        <w:pStyle w:val="a0"/>
        <w:rPr>
          <w:rFonts w:hint="cs"/>
          <w:rtl/>
        </w:rPr>
      </w:pPr>
      <w:r>
        <w:rPr>
          <w:rFonts w:hint="cs"/>
          <w:rtl/>
        </w:rPr>
        <w:t>עם זאת, ובניגוד למתוכנן, לא ניתן היה מייד עם הקמת הערוץ להקצות לשידורו תדר קרקעי פתוח, וזאת</w:t>
      </w:r>
      <w:r>
        <w:rPr>
          <w:rFonts w:hint="cs"/>
          <w:rtl/>
        </w:rPr>
        <w:t xml:space="preserve"> עקב קשיים במגעים בין רשות השידור לחברת "בזק", המפעילה את משדרי רשות השידור. לפיכך, בתחילה התאפשרה קליטתו באמצעות חברות הכבלים והלוויין, וכן באמצעות צלחות לוויין פרטיות. הרשות השקיעה מאמצים רבים כדי להתגבר על עיכוב זה, והחלה </w:t>
      </w:r>
      <w:r>
        <w:rPr>
          <w:rtl/>
        </w:rPr>
        <w:t>–</w:t>
      </w:r>
      <w:r>
        <w:rPr>
          <w:rFonts w:hint="cs"/>
          <w:rtl/>
        </w:rPr>
        <w:t xml:space="preserve"> עוד בחודש נובמבר 2002 </w:t>
      </w:r>
      <w:r>
        <w:rPr>
          <w:rtl/>
        </w:rPr>
        <w:t>–</w:t>
      </w:r>
      <w:r>
        <w:rPr>
          <w:rFonts w:hint="cs"/>
          <w:rtl/>
        </w:rPr>
        <w:t xml:space="preserve"> בהעבר</w:t>
      </w:r>
      <w:r>
        <w:rPr>
          <w:rFonts w:hint="cs"/>
          <w:rtl/>
        </w:rPr>
        <w:t xml:space="preserve">ת שידורי הערוץ במשדרים קרקעיים בצורה הדרגתית: בשלב ראשון ב-18:30-19:00, ומאוחר יותר ב-18:30-19:30 - לרבות מהדורת החדשות בערבית </w:t>
      </w:r>
      <w:r>
        <w:rPr>
          <w:rtl/>
        </w:rPr>
        <w:t>–</w:t>
      </w:r>
      <w:r>
        <w:rPr>
          <w:rFonts w:hint="cs"/>
          <w:rtl/>
        </w:rPr>
        <w:t xml:space="preserve"> בתדר </w:t>
      </w:r>
      <w:r>
        <w:rPr>
          <w:rFonts w:hint="cs"/>
        </w:rPr>
        <w:t>VHF</w:t>
      </w:r>
      <w:r>
        <w:rPr>
          <w:rFonts w:hint="cs"/>
          <w:rtl/>
        </w:rPr>
        <w:t xml:space="preserve"> 8 במרכז הארץ.</w:t>
      </w:r>
    </w:p>
    <w:p w14:paraId="19C169A3" w14:textId="77777777" w:rsidR="00000000" w:rsidRDefault="00027501">
      <w:pPr>
        <w:pStyle w:val="a0"/>
        <w:rPr>
          <w:rtl/>
        </w:rPr>
      </w:pPr>
    </w:p>
    <w:p w14:paraId="2BFE5F2C" w14:textId="77777777" w:rsidR="00000000" w:rsidRDefault="00027501">
      <w:pPr>
        <w:pStyle w:val="a0"/>
        <w:rPr>
          <w:rFonts w:hint="cs"/>
          <w:rtl/>
        </w:rPr>
      </w:pPr>
      <w:r>
        <w:rPr>
          <w:rFonts w:hint="cs"/>
          <w:rtl/>
        </w:rPr>
        <w:t>כיום מועברים שידורי ערוץ המזרח התיכון בשידור קרקעי בכל הארץ, כך שלמעשה יכולים כיום גם אזרחים שאינם מחוב</w:t>
      </w:r>
      <w:r>
        <w:rPr>
          <w:rFonts w:hint="cs"/>
          <w:rtl/>
        </w:rPr>
        <w:t>רים לכבלים או שאין ברשותם צלחת לוויין, לקלוט את שידורי הערוץ, לרבות מהדורת החדשות, באותו היקף כפי שהיה לפני תחילת שידורי ערוץ המזרח התיכון.  יצוין שמדובר בפתרון זמני בלבד, שהוצע על-ידי רשות השידור במסגרת תשובתה על עתירה לבג"ץ שהוגשה בעניין זה. לאחר הסדרת ה</w:t>
      </w:r>
      <w:r>
        <w:rPr>
          <w:rFonts w:hint="cs"/>
          <w:rtl/>
        </w:rPr>
        <w:t>נושא מול חברת "בזק", והוספת משדרים קרקעיים נוספים, בכוונת רשות השידור לשדר את ערוץ המזרח התיכון 24 שעות ביממה, גם בתדר קרקעי פתוח. יצוין כי פתרון ביניים זה אושר על-ידי הוועד המנהל של רשות השידור.</w:t>
      </w:r>
    </w:p>
    <w:p w14:paraId="5895D401" w14:textId="77777777" w:rsidR="00000000" w:rsidRDefault="00027501">
      <w:pPr>
        <w:pStyle w:val="af0"/>
        <w:rPr>
          <w:rFonts w:hint="cs"/>
          <w:rtl/>
        </w:rPr>
      </w:pPr>
    </w:p>
    <w:p w14:paraId="06F30CF9" w14:textId="77777777" w:rsidR="00000000" w:rsidRDefault="00027501">
      <w:pPr>
        <w:pStyle w:val="af0"/>
        <w:rPr>
          <w:rtl/>
        </w:rPr>
      </w:pPr>
      <w:r>
        <w:rPr>
          <w:rtl/>
        </w:rPr>
        <w:t>טלב אלסאנע (רע"ם):</w:t>
      </w:r>
    </w:p>
    <w:p w14:paraId="3545616F" w14:textId="77777777" w:rsidR="00000000" w:rsidRDefault="00027501">
      <w:pPr>
        <w:pStyle w:val="a0"/>
        <w:rPr>
          <w:rtl/>
        </w:rPr>
      </w:pPr>
    </w:p>
    <w:p w14:paraId="41B7A2E9" w14:textId="77777777" w:rsidR="00000000" w:rsidRDefault="00027501">
      <w:pPr>
        <w:pStyle w:val="a0"/>
        <w:rPr>
          <w:rFonts w:hint="cs"/>
          <w:rtl/>
        </w:rPr>
      </w:pPr>
      <w:r>
        <w:rPr>
          <w:rFonts w:hint="cs"/>
          <w:rtl/>
        </w:rPr>
        <w:t>אדוני היושב-ראש, חברי הכנסת, סגן השר, י</w:t>
      </w:r>
      <w:r>
        <w:rPr>
          <w:rFonts w:hint="cs"/>
          <w:rtl/>
        </w:rPr>
        <w:t>ש בשאילתא שלפניך שתי שאלות. על שאלה אחת אתה כבר ענית. בשאלה השנייה נשאלת מדוע, נניח, הוצאתם את השידור בערבית מערוץ-1. היתה מיועדת לאוכלוסייה הערבית בערך שעה, מ-18:30 עד 19:30. אתם הוצאתם, אמרתם - לווייני. אני רוצה להודיע לך, אף אחד לא רואה את זה. אז למה הם</w:t>
      </w:r>
      <w:r>
        <w:rPr>
          <w:rFonts w:hint="cs"/>
          <w:rtl/>
        </w:rPr>
        <w:t xml:space="preserve"> הגיעו עד בג"ץ בשביל לראות את השעה. אם היו רואים את 24 השעות שעליהן אתה מדבר - כי בעצם זה לקבור את זה, זה להפריד ולהפלות; זה לא להפריד ולהשוות. גם עכשיו, אחרי שהוצאתם, רשות השידור הוציאה את השידור בערבית מערוץ-1, אני רואה תוכניות שיש להן תרגום לשפה הרוסית.</w:t>
      </w:r>
      <w:r>
        <w:rPr>
          <w:rFonts w:hint="cs"/>
          <w:rtl/>
        </w:rPr>
        <w:t xml:space="preserve"> עם כל הכבוד, השפה הרוסית היא לא שפה רשמית במדינה. להרבה תוכניות יש תרגום לשפה הרוסית </w:t>
      </w:r>
      <w:r>
        <w:rPr>
          <w:rtl/>
        </w:rPr>
        <w:t>–</w:t>
      </w:r>
      <w:r>
        <w:rPr>
          <w:rFonts w:hint="cs"/>
          <w:rtl/>
        </w:rPr>
        <w:t xml:space="preserve"> תוכניות של ראיונות, של הפקות מוקלטות, ויש תרגום מעברית, ולמטה יש תרגום בכתב שרץ בשפה הרוסית, ואין תרגום של אותן תוכניות מוקלטות לשפה הערבית. אני מבקש לבדוק את העניין הז</w:t>
      </w:r>
      <w:r>
        <w:rPr>
          <w:rFonts w:hint="cs"/>
          <w:rtl/>
        </w:rPr>
        <w:t xml:space="preserve">ה.  </w:t>
      </w:r>
    </w:p>
    <w:p w14:paraId="3CF19857" w14:textId="77777777" w:rsidR="00000000" w:rsidRDefault="00027501">
      <w:pPr>
        <w:pStyle w:val="a0"/>
        <w:rPr>
          <w:rFonts w:hint="cs"/>
          <w:rtl/>
        </w:rPr>
      </w:pPr>
    </w:p>
    <w:p w14:paraId="1B6E1753" w14:textId="77777777" w:rsidR="00000000" w:rsidRDefault="00027501">
      <w:pPr>
        <w:pStyle w:val="a0"/>
        <w:rPr>
          <w:rFonts w:hint="cs"/>
          <w:rtl/>
        </w:rPr>
      </w:pPr>
      <w:r>
        <w:rPr>
          <w:rFonts w:hint="cs"/>
          <w:rtl/>
        </w:rPr>
        <w:t>עכשיו, מאחר שאין בערוץ-1 שידור בשפה הערבית, אני רוצה לשאול אותך, מדוע הציבור הערבי צריך לשלם אגרת טלוויזיה, הרי הם לא רואים בכלל ערוץ-1. ערוץ-2 הם לא צריכים. הם רואים את כל הערוצים של "אל-ג'זירה" ו"אבו-דאבי". אולי הם צריכים לשלם להם אגרה. מדוע צריך ל</w:t>
      </w:r>
      <w:r>
        <w:rPr>
          <w:rFonts w:hint="cs"/>
          <w:rtl/>
        </w:rPr>
        <w:t xml:space="preserve">שלם אגרה כשלא מקבלים שירות, זו השאלה שלי, ומדוע לא מתרגמים את תוכניות ההפקה? </w:t>
      </w:r>
    </w:p>
    <w:p w14:paraId="69819D32" w14:textId="77777777" w:rsidR="00000000" w:rsidRDefault="00027501">
      <w:pPr>
        <w:pStyle w:val="a0"/>
        <w:rPr>
          <w:rFonts w:hint="cs"/>
          <w:rtl/>
        </w:rPr>
      </w:pPr>
    </w:p>
    <w:p w14:paraId="2C788366" w14:textId="77777777" w:rsidR="00000000" w:rsidRDefault="00027501">
      <w:pPr>
        <w:pStyle w:val="af0"/>
        <w:rPr>
          <w:rtl/>
        </w:rPr>
      </w:pPr>
      <w:r>
        <w:rPr>
          <w:rFonts w:hint="eastAsia"/>
          <w:rtl/>
        </w:rPr>
        <w:t>אורי</w:t>
      </w:r>
      <w:r>
        <w:rPr>
          <w:rtl/>
        </w:rPr>
        <w:t xml:space="preserve"> יהודה אריאל (האיחוד הלאומי - ישראל ביתנו):</w:t>
      </w:r>
    </w:p>
    <w:p w14:paraId="265599AD" w14:textId="77777777" w:rsidR="00000000" w:rsidRDefault="00027501">
      <w:pPr>
        <w:pStyle w:val="a0"/>
        <w:rPr>
          <w:rFonts w:hint="cs"/>
          <w:rtl/>
        </w:rPr>
      </w:pPr>
    </w:p>
    <w:p w14:paraId="3CF54F79" w14:textId="77777777" w:rsidR="00000000" w:rsidRDefault="00027501">
      <w:pPr>
        <w:pStyle w:val="a0"/>
        <w:rPr>
          <w:rFonts w:hint="cs"/>
          <w:rtl/>
        </w:rPr>
      </w:pPr>
      <w:r>
        <w:rPr>
          <w:rFonts w:hint="cs"/>
          <w:rtl/>
        </w:rPr>
        <w:t>אולי שאת האגרה ישלמו לאבו-דאבי?</w:t>
      </w:r>
    </w:p>
    <w:p w14:paraId="29F6B5B1" w14:textId="77777777" w:rsidR="00000000" w:rsidRDefault="00027501">
      <w:pPr>
        <w:pStyle w:val="a0"/>
        <w:rPr>
          <w:rFonts w:hint="cs"/>
          <w:rtl/>
        </w:rPr>
      </w:pPr>
    </w:p>
    <w:p w14:paraId="78A50DE1" w14:textId="77777777" w:rsidR="00000000" w:rsidRDefault="00027501">
      <w:pPr>
        <w:pStyle w:val="a"/>
        <w:rPr>
          <w:rtl/>
        </w:rPr>
      </w:pPr>
      <w:bookmarkStart w:id="924" w:name="FS000001029T21_01_2004_21_26_08"/>
      <w:bookmarkStart w:id="925" w:name="_Toc90038170"/>
      <w:bookmarkEnd w:id="924"/>
      <w:r>
        <w:rPr>
          <w:rFonts w:hint="eastAsia"/>
          <w:rtl/>
        </w:rPr>
        <w:t>סגן שר התעשייה, המסחר והתיירות מיכאל רצון:</w:t>
      </w:r>
      <w:bookmarkEnd w:id="925"/>
    </w:p>
    <w:p w14:paraId="6F1274FC" w14:textId="77777777" w:rsidR="00000000" w:rsidRDefault="00027501">
      <w:pPr>
        <w:pStyle w:val="a0"/>
        <w:rPr>
          <w:rFonts w:hint="cs"/>
          <w:rtl/>
        </w:rPr>
      </w:pPr>
    </w:p>
    <w:p w14:paraId="321ED851" w14:textId="77777777" w:rsidR="00000000" w:rsidRDefault="00027501">
      <w:pPr>
        <w:pStyle w:val="a0"/>
        <w:rPr>
          <w:rFonts w:hint="cs"/>
          <w:rtl/>
        </w:rPr>
      </w:pPr>
      <w:r>
        <w:rPr>
          <w:rFonts w:hint="cs"/>
          <w:rtl/>
        </w:rPr>
        <w:t>חבר הכנסת טלב אלסאנע, כמו שאני מכיר את הציבור הערבי</w:t>
      </w:r>
      <w:r>
        <w:rPr>
          <w:rFonts w:hint="cs"/>
          <w:rtl/>
        </w:rPr>
        <w:t xml:space="preserve"> במדינת ישראל, ורק במקרה, לגמרי במקרה, אתמול בערב ישבתי לפחות עם שישה, שבעה חברים שגרים לא רחוק ממני ביישוב סמוך, ביניהם ראש עיר מכובד, והם רואים  טלוויזיה - - -</w:t>
      </w:r>
    </w:p>
    <w:p w14:paraId="645D5D23" w14:textId="77777777" w:rsidR="00000000" w:rsidRDefault="00027501">
      <w:pPr>
        <w:pStyle w:val="a0"/>
        <w:rPr>
          <w:rFonts w:hint="cs"/>
          <w:rtl/>
        </w:rPr>
      </w:pPr>
    </w:p>
    <w:p w14:paraId="6CCAED04" w14:textId="77777777" w:rsidR="00000000" w:rsidRDefault="00027501">
      <w:pPr>
        <w:pStyle w:val="af0"/>
        <w:rPr>
          <w:rtl/>
        </w:rPr>
      </w:pPr>
      <w:r>
        <w:rPr>
          <w:rFonts w:hint="eastAsia"/>
          <w:rtl/>
        </w:rPr>
        <w:t>טלב</w:t>
      </w:r>
      <w:r>
        <w:rPr>
          <w:rtl/>
        </w:rPr>
        <w:t xml:space="preserve"> אלסאנע (רע"ם):</w:t>
      </w:r>
    </w:p>
    <w:p w14:paraId="3FF3A279" w14:textId="77777777" w:rsidR="00000000" w:rsidRDefault="00027501">
      <w:pPr>
        <w:pStyle w:val="a0"/>
        <w:rPr>
          <w:rFonts w:hint="cs"/>
          <w:rtl/>
        </w:rPr>
      </w:pPr>
    </w:p>
    <w:p w14:paraId="00ACC4B7" w14:textId="77777777" w:rsidR="00000000" w:rsidRDefault="00027501">
      <w:pPr>
        <w:pStyle w:val="a0"/>
        <w:rPr>
          <w:rFonts w:hint="cs"/>
          <w:rtl/>
        </w:rPr>
      </w:pPr>
      <w:r>
        <w:rPr>
          <w:rFonts w:hint="cs"/>
          <w:rtl/>
        </w:rPr>
        <w:t>כל הציבור הערבי מכובד, לא רק ראש העיר.</w:t>
      </w:r>
    </w:p>
    <w:p w14:paraId="7F036244" w14:textId="77777777" w:rsidR="00000000" w:rsidRDefault="00027501">
      <w:pPr>
        <w:pStyle w:val="a0"/>
        <w:rPr>
          <w:rFonts w:hint="cs"/>
          <w:rtl/>
        </w:rPr>
      </w:pPr>
    </w:p>
    <w:p w14:paraId="3FDDB6FA" w14:textId="77777777" w:rsidR="00000000" w:rsidRDefault="00027501">
      <w:pPr>
        <w:pStyle w:val="-"/>
        <w:rPr>
          <w:rtl/>
        </w:rPr>
      </w:pPr>
      <w:bookmarkStart w:id="926" w:name="FS000001029T21_01_2004_21_26_23C"/>
      <w:bookmarkEnd w:id="926"/>
      <w:r>
        <w:rPr>
          <w:rtl/>
        </w:rPr>
        <w:t>סגן שר התעשייה, המסחר והתיירות מי</w:t>
      </w:r>
      <w:r>
        <w:rPr>
          <w:rtl/>
        </w:rPr>
        <w:t>כאל רצון:</w:t>
      </w:r>
    </w:p>
    <w:p w14:paraId="37C165F8" w14:textId="77777777" w:rsidR="00000000" w:rsidRDefault="00027501">
      <w:pPr>
        <w:pStyle w:val="a0"/>
        <w:rPr>
          <w:rtl/>
        </w:rPr>
      </w:pPr>
    </w:p>
    <w:p w14:paraId="1171AA12" w14:textId="77777777" w:rsidR="00000000" w:rsidRDefault="00027501">
      <w:pPr>
        <w:pStyle w:val="a0"/>
        <w:rPr>
          <w:rFonts w:hint="cs"/>
          <w:rtl/>
        </w:rPr>
      </w:pPr>
      <w:r>
        <w:rPr>
          <w:rFonts w:hint="cs"/>
          <w:rtl/>
        </w:rPr>
        <w:t>לא, אמרתי, ביניהם ראש עיר מכובד. כולם מכובדים בעיני. אבל ביניהם היה גם ראש עיר מכובד. וכפי שהבנתי אותם, ממה ששמעתי בשיחה, הם ידעו להגיד לי כמה קיבל כל שר בסקר שעשה ערוץ-2. זאת אומרת, הם רואים טלוויזיה רגילה ובעברית וגם מדברים עברית וכותבים עברית</w:t>
      </w:r>
      <w:r>
        <w:rPr>
          <w:rFonts w:hint="cs"/>
          <w:rtl/>
        </w:rPr>
        <w:t xml:space="preserve">, ושומעים עברית ומבינים עברית. </w:t>
      </w:r>
    </w:p>
    <w:p w14:paraId="5096393F" w14:textId="77777777" w:rsidR="00000000" w:rsidRDefault="00027501">
      <w:pPr>
        <w:pStyle w:val="a0"/>
        <w:rPr>
          <w:rFonts w:hint="cs"/>
          <w:rtl/>
        </w:rPr>
      </w:pPr>
    </w:p>
    <w:p w14:paraId="2E1F1562" w14:textId="77777777" w:rsidR="00000000" w:rsidRDefault="00027501">
      <w:pPr>
        <w:pStyle w:val="af0"/>
        <w:rPr>
          <w:rtl/>
        </w:rPr>
      </w:pPr>
      <w:r>
        <w:rPr>
          <w:rFonts w:hint="eastAsia"/>
          <w:rtl/>
        </w:rPr>
        <w:t>טלב</w:t>
      </w:r>
      <w:r>
        <w:rPr>
          <w:rtl/>
        </w:rPr>
        <w:t xml:space="preserve"> אלסאנע (רע"ם):</w:t>
      </w:r>
    </w:p>
    <w:p w14:paraId="79840EDD" w14:textId="77777777" w:rsidR="00000000" w:rsidRDefault="00027501">
      <w:pPr>
        <w:pStyle w:val="a0"/>
        <w:rPr>
          <w:rFonts w:hint="cs"/>
          <w:rtl/>
        </w:rPr>
      </w:pPr>
    </w:p>
    <w:p w14:paraId="5A3B3250" w14:textId="77777777" w:rsidR="00000000" w:rsidRDefault="00027501">
      <w:pPr>
        <w:pStyle w:val="a0"/>
        <w:rPr>
          <w:rFonts w:hint="cs"/>
          <w:rtl/>
        </w:rPr>
      </w:pPr>
      <w:r>
        <w:rPr>
          <w:rFonts w:hint="cs"/>
          <w:rtl/>
        </w:rPr>
        <w:t xml:space="preserve">אז לא צריך שידורים בערבית. </w:t>
      </w:r>
    </w:p>
    <w:p w14:paraId="2C0614FC" w14:textId="77777777" w:rsidR="00000000" w:rsidRDefault="00027501">
      <w:pPr>
        <w:pStyle w:val="a0"/>
        <w:rPr>
          <w:rFonts w:hint="cs"/>
          <w:rtl/>
        </w:rPr>
      </w:pPr>
    </w:p>
    <w:p w14:paraId="005FCCEF" w14:textId="77777777" w:rsidR="00000000" w:rsidRDefault="00027501">
      <w:pPr>
        <w:pStyle w:val="-"/>
        <w:rPr>
          <w:rtl/>
        </w:rPr>
      </w:pPr>
      <w:bookmarkStart w:id="927" w:name="FS000001029T21_01_2004_21_26_46C"/>
      <w:bookmarkEnd w:id="927"/>
      <w:r>
        <w:rPr>
          <w:rtl/>
        </w:rPr>
        <w:t>סגן שר התעשייה, המסחר והתיירות מיכאל רצון:</w:t>
      </w:r>
    </w:p>
    <w:p w14:paraId="7645A7F1" w14:textId="77777777" w:rsidR="00000000" w:rsidRDefault="00027501">
      <w:pPr>
        <w:pStyle w:val="a0"/>
        <w:rPr>
          <w:rtl/>
        </w:rPr>
      </w:pPr>
    </w:p>
    <w:p w14:paraId="6948AE74" w14:textId="77777777" w:rsidR="00000000" w:rsidRDefault="00027501">
      <w:pPr>
        <w:pStyle w:val="a0"/>
        <w:rPr>
          <w:rFonts w:hint="cs"/>
          <w:rtl/>
        </w:rPr>
      </w:pPr>
      <w:r>
        <w:rPr>
          <w:rFonts w:hint="cs"/>
          <w:rtl/>
        </w:rPr>
        <w:t>תן לי לסיים את התשובה. כך שאני לא חושב שטוב ונכון אתה עושה שאתה משמיץ אותם שהם לא יודעים עברית, או שהם לא שומעים או לא מבינים או ש</w:t>
      </w:r>
      <w:r>
        <w:rPr>
          <w:rFonts w:hint="cs"/>
          <w:rtl/>
        </w:rPr>
        <w:t>הם צריכים לראות רק "אל-ג'זירה". יש גם ישראלים יהודים שרואים לפעמים "אל-ג'זירה". אני אף פעם לא ראיתי, אבל אני מניח שיש גם כאלה. הם יכולים לראות גם "אל-ג'זירה", אבל רואים גם תוכניות, בוודאי בערוץ-1 ובערוץ-2 באופן קבוע, כי הם ישראלים ומדברים עברית ושומעים עבר</w:t>
      </w:r>
      <w:r>
        <w:rPr>
          <w:rFonts w:hint="cs"/>
          <w:rtl/>
        </w:rPr>
        <w:t xml:space="preserve">ית ומבינים עברית, ואין שום בעיה, ולא צריך לזלזל בהם. עם זאת, אני אינני יודע מאיפה אתה מביא את העניין שיש תרגומים לרוסית. ברוסית יש ערוץ טלוויזיה ברוסית, ערוץ +9, כמו שאתה יודע, ואולי לתוכנית ספציפית כזאת או אחרת יש תרגום, אבל אני מניח שבאותה תדירות </w:t>
      </w:r>
      <w:r>
        <w:rPr>
          <w:rtl/>
        </w:rPr>
        <w:t>–</w:t>
      </w:r>
      <w:r>
        <w:rPr>
          <w:rFonts w:hint="cs"/>
          <w:rtl/>
        </w:rPr>
        <w:t xml:space="preserve"> אתה ר</w:t>
      </w:r>
      <w:r>
        <w:rPr>
          <w:rFonts w:hint="cs"/>
          <w:rtl/>
        </w:rPr>
        <w:t xml:space="preserve">וצה לענות לטלפון? תענה בבקשה. אתה מרשה לו, אדוני היושב-ראש? </w:t>
      </w:r>
    </w:p>
    <w:p w14:paraId="24598191" w14:textId="77777777" w:rsidR="00000000" w:rsidRDefault="00027501">
      <w:pPr>
        <w:pStyle w:val="a0"/>
        <w:rPr>
          <w:rFonts w:hint="cs"/>
          <w:rtl/>
        </w:rPr>
      </w:pPr>
    </w:p>
    <w:p w14:paraId="18CC60F5" w14:textId="77777777" w:rsidR="00000000" w:rsidRDefault="00027501">
      <w:pPr>
        <w:pStyle w:val="af1"/>
        <w:rPr>
          <w:rtl/>
        </w:rPr>
      </w:pPr>
      <w:r>
        <w:rPr>
          <w:rtl/>
        </w:rPr>
        <w:t>היו"ר</w:t>
      </w:r>
      <w:r>
        <w:rPr>
          <w:rFonts w:hint="cs"/>
          <w:rtl/>
        </w:rPr>
        <w:t xml:space="preserve"> מיכאל נודלמן</w:t>
      </w:r>
      <w:r>
        <w:rPr>
          <w:rtl/>
        </w:rPr>
        <w:t>:</w:t>
      </w:r>
    </w:p>
    <w:p w14:paraId="73B06334" w14:textId="77777777" w:rsidR="00000000" w:rsidRDefault="00027501">
      <w:pPr>
        <w:pStyle w:val="a0"/>
        <w:rPr>
          <w:rtl/>
        </w:rPr>
      </w:pPr>
    </w:p>
    <w:p w14:paraId="50DAB7AD" w14:textId="77777777" w:rsidR="00000000" w:rsidRDefault="00027501">
      <w:pPr>
        <w:pStyle w:val="a0"/>
        <w:rPr>
          <w:rFonts w:hint="cs"/>
          <w:rtl/>
        </w:rPr>
      </w:pPr>
      <w:r>
        <w:rPr>
          <w:rFonts w:hint="cs"/>
          <w:rtl/>
        </w:rPr>
        <w:t>- - -</w:t>
      </w:r>
    </w:p>
    <w:p w14:paraId="71C5565D" w14:textId="77777777" w:rsidR="00000000" w:rsidRDefault="00027501">
      <w:pPr>
        <w:pStyle w:val="a0"/>
        <w:rPr>
          <w:rFonts w:hint="cs"/>
          <w:rtl/>
        </w:rPr>
      </w:pPr>
    </w:p>
    <w:p w14:paraId="3A8F2AEB" w14:textId="77777777" w:rsidR="00000000" w:rsidRDefault="00027501">
      <w:pPr>
        <w:pStyle w:val="af0"/>
        <w:rPr>
          <w:rtl/>
        </w:rPr>
      </w:pPr>
      <w:r>
        <w:rPr>
          <w:rFonts w:hint="eastAsia"/>
          <w:rtl/>
        </w:rPr>
        <w:t>טלב</w:t>
      </w:r>
      <w:r>
        <w:rPr>
          <w:rtl/>
        </w:rPr>
        <w:t xml:space="preserve"> אלסאנע (רע"ם):</w:t>
      </w:r>
    </w:p>
    <w:p w14:paraId="216E3A09" w14:textId="77777777" w:rsidR="00000000" w:rsidRDefault="00027501">
      <w:pPr>
        <w:pStyle w:val="a0"/>
        <w:rPr>
          <w:rFonts w:hint="cs"/>
          <w:rtl/>
        </w:rPr>
      </w:pPr>
    </w:p>
    <w:p w14:paraId="1CB53BBF" w14:textId="77777777" w:rsidR="00000000" w:rsidRDefault="00027501">
      <w:pPr>
        <w:pStyle w:val="a0"/>
        <w:rPr>
          <w:rFonts w:hint="cs"/>
          <w:rtl/>
        </w:rPr>
      </w:pPr>
      <w:r>
        <w:rPr>
          <w:rFonts w:hint="cs"/>
          <w:rtl/>
        </w:rPr>
        <w:t>- - -</w:t>
      </w:r>
    </w:p>
    <w:p w14:paraId="6FC1C502" w14:textId="77777777" w:rsidR="00000000" w:rsidRDefault="00027501">
      <w:pPr>
        <w:pStyle w:val="a0"/>
        <w:rPr>
          <w:rFonts w:hint="cs"/>
          <w:rtl/>
        </w:rPr>
      </w:pPr>
    </w:p>
    <w:p w14:paraId="77AFC786" w14:textId="77777777" w:rsidR="00000000" w:rsidRDefault="00027501">
      <w:pPr>
        <w:pStyle w:val="-"/>
        <w:rPr>
          <w:rtl/>
        </w:rPr>
      </w:pPr>
      <w:bookmarkStart w:id="928" w:name="FS000001029T21_01_2004_21_27_49C"/>
      <w:bookmarkEnd w:id="928"/>
      <w:r>
        <w:rPr>
          <w:rtl/>
        </w:rPr>
        <w:t>סגן שר התעשייה, המסחר והתיירות מיכאל רצון:</w:t>
      </w:r>
    </w:p>
    <w:p w14:paraId="2D864BCD" w14:textId="77777777" w:rsidR="00000000" w:rsidRDefault="00027501">
      <w:pPr>
        <w:pStyle w:val="a0"/>
        <w:rPr>
          <w:rtl/>
        </w:rPr>
      </w:pPr>
    </w:p>
    <w:p w14:paraId="1416D583" w14:textId="77777777" w:rsidR="00000000" w:rsidRDefault="00027501">
      <w:pPr>
        <w:pStyle w:val="a0"/>
        <w:rPr>
          <w:rFonts w:hint="cs"/>
          <w:rtl/>
        </w:rPr>
      </w:pPr>
      <w:r>
        <w:rPr>
          <w:rFonts w:hint="cs"/>
          <w:rtl/>
        </w:rPr>
        <w:t>אני מניח שזה לא חלק מהנימוסים - - -</w:t>
      </w:r>
    </w:p>
    <w:p w14:paraId="4B09B47E" w14:textId="77777777" w:rsidR="00000000" w:rsidRDefault="00027501">
      <w:pPr>
        <w:pStyle w:val="a0"/>
        <w:rPr>
          <w:rFonts w:hint="cs"/>
          <w:rtl/>
        </w:rPr>
      </w:pPr>
    </w:p>
    <w:p w14:paraId="4E5E1E90" w14:textId="77777777" w:rsidR="00000000" w:rsidRDefault="00027501">
      <w:pPr>
        <w:pStyle w:val="af0"/>
        <w:rPr>
          <w:rtl/>
        </w:rPr>
      </w:pPr>
      <w:r>
        <w:rPr>
          <w:rFonts w:hint="eastAsia"/>
          <w:rtl/>
        </w:rPr>
        <w:t>טלב</w:t>
      </w:r>
      <w:r>
        <w:rPr>
          <w:rtl/>
        </w:rPr>
        <w:t xml:space="preserve"> אלסאנע (רע"ם):</w:t>
      </w:r>
    </w:p>
    <w:p w14:paraId="0BC75D85" w14:textId="77777777" w:rsidR="00000000" w:rsidRDefault="00027501">
      <w:pPr>
        <w:pStyle w:val="a0"/>
        <w:rPr>
          <w:rFonts w:hint="cs"/>
          <w:rtl/>
        </w:rPr>
      </w:pPr>
    </w:p>
    <w:p w14:paraId="7A5B7DAC" w14:textId="77777777" w:rsidR="00000000" w:rsidRDefault="00027501">
      <w:pPr>
        <w:pStyle w:val="a0"/>
        <w:rPr>
          <w:rFonts w:hint="cs"/>
          <w:rtl/>
        </w:rPr>
      </w:pPr>
      <w:r>
        <w:rPr>
          <w:rFonts w:hint="cs"/>
          <w:rtl/>
        </w:rPr>
        <w:t xml:space="preserve">אני ביקשתי רשות. </w:t>
      </w:r>
    </w:p>
    <w:p w14:paraId="22F11ED4" w14:textId="77777777" w:rsidR="00000000" w:rsidRDefault="00027501">
      <w:pPr>
        <w:pStyle w:val="a0"/>
        <w:rPr>
          <w:rFonts w:hint="cs"/>
          <w:rtl/>
        </w:rPr>
      </w:pPr>
    </w:p>
    <w:p w14:paraId="173881DC" w14:textId="77777777" w:rsidR="00000000" w:rsidRDefault="00027501">
      <w:pPr>
        <w:pStyle w:val="-"/>
        <w:rPr>
          <w:rtl/>
        </w:rPr>
      </w:pPr>
      <w:bookmarkStart w:id="929" w:name="FS000001029T21_01_2004_21_28_03C"/>
      <w:bookmarkEnd w:id="929"/>
      <w:r>
        <w:rPr>
          <w:rtl/>
        </w:rPr>
        <w:t>סגן שר התעשייה, המס</w:t>
      </w:r>
      <w:r>
        <w:rPr>
          <w:rtl/>
        </w:rPr>
        <w:t>חר והתיירות מיכאל רצון:</w:t>
      </w:r>
    </w:p>
    <w:p w14:paraId="6DDA9C67" w14:textId="77777777" w:rsidR="00000000" w:rsidRDefault="00027501">
      <w:pPr>
        <w:pStyle w:val="a0"/>
        <w:rPr>
          <w:rtl/>
        </w:rPr>
      </w:pPr>
    </w:p>
    <w:p w14:paraId="76AF0032" w14:textId="77777777" w:rsidR="00000000" w:rsidRDefault="00027501">
      <w:pPr>
        <w:pStyle w:val="a0"/>
        <w:rPr>
          <w:rFonts w:hint="cs"/>
          <w:rtl/>
        </w:rPr>
      </w:pPr>
      <w:r>
        <w:rPr>
          <w:rFonts w:hint="cs"/>
          <w:rtl/>
        </w:rPr>
        <w:t>הוריתי לך לענות לטלפון. בכל אופן, אני אינני חושב שזה נעשה מתוך איזו אפליה. אולי תוכנית ספציפית כזאת או אחרת היתה בתרגום לרוסית. עד כמה שאני רואה, לא יוצא לי הרבה, אבל כמה שאני רואה את השידורים בערוצים הרגילים, אין תרגום לרוסית ואין</w:t>
      </w:r>
      <w:r>
        <w:rPr>
          <w:rFonts w:hint="cs"/>
          <w:rtl/>
        </w:rPr>
        <w:t xml:space="preserve"> תרגום לערבית, ומפעם לפעם יש תרגום לערבית או תרגום לרוסית, זה כנראה בתוכניות ספציפיות. אני אינני יודע את הסיבות, אבל אינני חושב שיש צורך לעשות תרגומים. רוב תושבי ישראל, לרבות אזרחיה הערבים בני המיעוטים, גם הם יודעים עברית, שומעים ורואים ומבינים. תודה. </w:t>
      </w:r>
    </w:p>
    <w:p w14:paraId="32A763D8" w14:textId="77777777" w:rsidR="00000000" w:rsidRDefault="00027501">
      <w:pPr>
        <w:pStyle w:val="a0"/>
        <w:rPr>
          <w:rFonts w:hint="cs"/>
          <w:rtl/>
        </w:rPr>
      </w:pPr>
    </w:p>
    <w:p w14:paraId="5AAE1BAD" w14:textId="77777777" w:rsidR="00000000" w:rsidRDefault="00027501">
      <w:pPr>
        <w:pStyle w:val="a2"/>
        <w:rPr>
          <w:rFonts w:hint="cs"/>
          <w:rtl/>
        </w:rPr>
      </w:pPr>
      <w:bookmarkStart w:id="930" w:name="CS20884FI0020884T21_01_2004_21_43_58"/>
      <w:bookmarkEnd w:id="930"/>
    </w:p>
    <w:p w14:paraId="64689D41" w14:textId="77777777" w:rsidR="00000000" w:rsidRDefault="00027501">
      <w:pPr>
        <w:pStyle w:val="a2"/>
        <w:rPr>
          <w:rFonts w:hint="cs"/>
          <w:rtl/>
        </w:rPr>
      </w:pPr>
      <w:bookmarkStart w:id="931" w:name="_Toc90038171"/>
      <w:r>
        <w:rPr>
          <w:rFonts w:hint="cs"/>
          <w:rtl/>
        </w:rPr>
        <w:t>ה</w:t>
      </w:r>
      <w:r>
        <w:rPr>
          <w:rFonts w:hint="cs"/>
          <w:rtl/>
        </w:rPr>
        <w:t>צעה לסדר-היום</w:t>
      </w:r>
      <w:bookmarkEnd w:id="931"/>
    </w:p>
    <w:p w14:paraId="1C65A58D" w14:textId="77777777" w:rsidR="00000000" w:rsidRDefault="00027501">
      <w:pPr>
        <w:pStyle w:val="a2"/>
        <w:rPr>
          <w:rtl/>
        </w:rPr>
      </w:pPr>
      <w:bookmarkStart w:id="932" w:name="_Toc90038172"/>
      <w:r>
        <w:rPr>
          <w:rtl/>
        </w:rPr>
        <w:t>חריטת צלקות על גופם של בני</w:t>
      </w:r>
      <w:r>
        <w:rPr>
          <w:rFonts w:hint="cs"/>
          <w:rtl/>
        </w:rPr>
        <w:t>-</w:t>
      </w:r>
      <w:r>
        <w:rPr>
          <w:rtl/>
        </w:rPr>
        <w:t>נוער</w:t>
      </w:r>
      <w:bookmarkEnd w:id="932"/>
    </w:p>
    <w:p w14:paraId="028CCB06" w14:textId="77777777" w:rsidR="00000000" w:rsidRDefault="00027501">
      <w:pPr>
        <w:pStyle w:val="-0"/>
        <w:jc w:val="left"/>
        <w:rPr>
          <w:rFonts w:hint="cs"/>
          <w:rtl/>
        </w:rPr>
      </w:pPr>
    </w:p>
    <w:p w14:paraId="6E554C84" w14:textId="77777777" w:rsidR="00000000" w:rsidRDefault="00027501">
      <w:pPr>
        <w:pStyle w:val="af1"/>
        <w:rPr>
          <w:rFonts w:hint="cs"/>
          <w:rtl/>
        </w:rPr>
      </w:pPr>
      <w:r>
        <w:rPr>
          <w:rtl/>
        </w:rPr>
        <w:t>היו"ר</w:t>
      </w:r>
      <w:r>
        <w:rPr>
          <w:rFonts w:hint="cs"/>
          <w:rtl/>
        </w:rPr>
        <w:t xml:space="preserve"> מיכאל נודלמן:</w:t>
      </w:r>
    </w:p>
    <w:p w14:paraId="59654BA8" w14:textId="77777777" w:rsidR="00000000" w:rsidRDefault="00027501">
      <w:pPr>
        <w:pStyle w:val="a0"/>
        <w:rPr>
          <w:rFonts w:hint="cs"/>
          <w:rtl/>
        </w:rPr>
      </w:pPr>
    </w:p>
    <w:p w14:paraId="1E144593" w14:textId="77777777" w:rsidR="00000000" w:rsidRDefault="00027501">
      <w:pPr>
        <w:pStyle w:val="a0"/>
        <w:rPr>
          <w:rFonts w:hint="cs"/>
          <w:rtl/>
        </w:rPr>
      </w:pPr>
      <w:r>
        <w:rPr>
          <w:rFonts w:hint="cs"/>
          <w:rtl/>
        </w:rPr>
        <w:t>חברי הכנסת, אנחנו עוברים להצעה לסדר-היום מס' 2417: חריטת צלקות על גופם של בני-נוער. בבקשה, חבר הכנסת אפללו. זו הצעה רגילה.</w:t>
      </w:r>
    </w:p>
    <w:p w14:paraId="0ABDCE34" w14:textId="77777777" w:rsidR="00000000" w:rsidRDefault="00027501">
      <w:pPr>
        <w:pStyle w:val="a0"/>
        <w:ind w:firstLine="0"/>
        <w:rPr>
          <w:rFonts w:hint="cs"/>
          <w:rtl/>
        </w:rPr>
      </w:pPr>
    </w:p>
    <w:p w14:paraId="2E9C6467" w14:textId="77777777" w:rsidR="00000000" w:rsidRDefault="00027501">
      <w:pPr>
        <w:pStyle w:val="af0"/>
        <w:rPr>
          <w:rtl/>
        </w:rPr>
      </w:pPr>
      <w:r>
        <w:rPr>
          <w:rFonts w:hint="eastAsia"/>
          <w:rtl/>
        </w:rPr>
        <w:t>אורי</w:t>
      </w:r>
      <w:r>
        <w:rPr>
          <w:rtl/>
        </w:rPr>
        <w:t xml:space="preserve"> יהודה אריאל (האיחוד הלאומי - ישראל ביתנו):</w:t>
      </w:r>
    </w:p>
    <w:p w14:paraId="40C49025" w14:textId="77777777" w:rsidR="00000000" w:rsidRDefault="00027501">
      <w:pPr>
        <w:pStyle w:val="a0"/>
        <w:rPr>
          <w:rFonts w:hint="cs"/>
          <w:rtl/>
        </w:rPr>
      </w:pPr>
    </w:p>
    <w:p w14:paraId="4FDAB548" w14:textId="77777777" w:rsidR="00000000" w:rsidRDefault="00027501">
      <w:pPr>
        <w:pStyle w:val="a0"/>
        <w:rPr>
          <w:rFonts w:hint="cs"/>
          <w:rtl/>
        </w:rPr>
      </w:pPr>
      <w:r>
        <w:rPr>
          <w:rFonts w:hint="cs"/>
          <w:rtl/>
        </w:rPr>
        <w:t xml:space="preserve">כמה זמן יש לו? </w:t>
      </w:r>
      <w:r>
        <w:rPr>
          <w:rFonts w:hint="cs"/>
          <w:rtl/>
        </w:rPr>
        <w:t>חצי שעה?</w:t>
      </w:r>
    </w:p>
    <w:p w14:paraId="14695CD5" w14:textId="77777777" w:rsidR="00000000" w:rsidRDefault="00027501">
      <w:pPr>
        <w:pStyle w:val="a0"/>
        <w:ind w:firstLine="0"/>
        <w:rPr>
          <w:rFonts w:hint="cs"/>
          <w:rtl/>
        </w:rPr>
      </w:pPr>
    </w:p>
    <w:p w14:paraId="291B0A68" w14:textId="77777777" w:rsidR="00000000" w:rsidRDefault="00027501">
      <w:pPr>
        <w:pStyle w:val="af1"/>
        <w:rPr>
          <w:rFonts w:hint="cs"/>
          <w:rtl/>
        </w:rPr>
      </w:pPr>
      <w:r>
        <w:rPr>
          <w:rtl/>
        </w:rPr>
        <w:t>היו"ר</w:t>
      </w:r>
      <w:r>
        <w:rPr>
          <w:rFonts w:hint="cs"/>
          <w:rtl/>
        </w:rPr>
        <w:t xml:space="preserve"> מיכאל נודלמן:</w:t>
      </w:r>
    </w:p>
    <w:p w14:paraId="0D6B0603" w14:textId="77777777" w:rsidR="00000000" w:rsidRDefault="00027501">
      <w:pPr>
        <w:pStyle w:val="a0"/>
        <w:ind w:firstLine="0"/>
        <w:rPr>
          <w:rFonts w:hint="cs"/>
          <w:rtl/>
        </w:rPr>
      </w:pPr>
    </w:p>
    <w:p w14:paraId="5DD2467A" w14:textId="77777777" w:rsidR="00000000" w:rsidRDefault="00027501">
      <w:pPr>
        <w:pStyle w:val="a0"/>
        <w:ind w:firstLine="0"/>
        <w:rPr>
          <w:rFonts w:hint="cs"/>
          <w:rtl/>
        </w:rPr>
      </w:pPr>
      <w:r>
        <w:rPr>
          <w:rFonts w:hint="cs"/>
          <w:rtl/>
        </w:rPr>
        <w:tab/>
        <w:t xml:space="preserve">עשר דקות. אם הוא חושב שזה יותר מדי, הוא יכול לסיים בשבע דקות. </w:t>
      </w:r>
    </w:p>
    <w:p w14:paraId="66E6A8A9" w14:textId="77777777" w:rsidR="00000000" w:rsidRDefault="00027501">
      <w:pPr>
        <w:pStyle w:val="a0"/>
        <w:ind w:firstLine="0"/>
        <w:rPr>
          <w:rFonts w:hint="cs"/>
          <w:rtl/>
        </w:rPr>
      </w:pPr>
    </w:p>
    <w:p w14:paraId="39E13C47" w14:textId="77777777" w:rsidR="00000000" w:rsidRDefault="00027501">
      <w:pPr>
        <w:pStyle w:val="a"/>
        <w:rPr>
          <w:rtl/>
        </w:rPr>
      </w:pPr>
      <w:bookmarkStart w:id="933" w:name="FS000001033T21_01_2004_21_45_29"/>
      <w:bookmarkStart w:id="934" w:name="_Toc90038173"/>
      <w:bookmarkEnd w:id="933"/>
      <w:r>
        <w:rPr>
          <w:rFonts w:hint="eastAsia"/>
          <w:rtl/>
        </w:rPr>
        <w:t>אלי</w:t>
      </w:r>
      <w:r>
        <w:rPr>
          <w:rtl/>
        </w:rPr>
        <w:t xml:space="preserve"> אפללו (הליכוד):</w:t>
      </w:r>
      <w:bookmarkEnd w:id="934"/>
    </w:p>
    <w:p w14:paraId="10D24451" w14:textId="77777777" w:rsidR="00000000" w:rsidRDefault="00027501">
      <w:pPr>
        <w:pStyle w:val="a0"/>
        <w:rPr>
          <w:rFonts w:hint="cs"/>
          <w:rtl/>
        </w:rPr>
      </w:pPr>
    </w:p>
    <w:p w14:paraId="6D9386B4" w14:textId="77777777" w:rsidR="00000000" w:rsidRDefault="00027501">
      <w:pPr>
        <w:pStyle w:val="a0"/>
        <w:rPr>
          <w:rFonts w:hint="cs"/>
          <w:rtl/>
        </w:rPr>
      </w:pPr>
      <w:r>
        <w:rPr>
          <w:rFonts w:hint="cs"/>
          <w:rtl/>
        </w:rPr>
        <w:t xml:space="preserve">אדוני היושב-ראש, אדוני השר, חברי הכנסת, ראיתי כתבה בעיתון "עובדה" - - - </w:t>
      </w:r>
    </w:p>
    <w:p w14:paraId="4FA398D5" w14:textId="77777777" w:rsidR="00000000" w:rsidRDefault="00027501">
      <w:pPr>
        <w:pStyle w:val="a0"/>
        <w:ind w:firstLine="0"/>
        <w:rPr>
          <w:rFonts w:hint="cs"/>
          <w:rtl/>
        </w:rPr>
      </w:pPr>
    </w:p>
    <w:p w14:paraId="522AFD84" w14:textId="77777777" w:rsidR="00000000" w:rsidRDefault="00027501">
      <w:pPr>
        <w:pStyle w:val="af0"/>
        <w:rPr>
          <w:rtl/>
        </w:rPr>
      </w:pPr>
      <w:r>
        <w:rPr>
          <w:rFonts w:hint="eastAsia"/>
          <w:rtl/>
        </w:rPr>
        <w:t>יחיאל</w:t>
      </w:r>
      <w:r>
        <w:rPr>
          <w:rtl/>
        </w:rPr>
        <w:t xml:space="preserve"> חזן (הליכוד):</w:t>
      </w:r>
    </w:p>
    <w:p w14:paraId="564C9E7F" w14:textId="77777777" w:rsidR="00000000" w:rsidRDefault="00027501">
      <w:pPr>
        <w:pStyle w:val="a0"/>
        <w:rPr>
          <w:rFonts w:hint="cs"/>
          <w:rtl/>
        </w:rPr>
      </w:pPr>
    </w:p>
    <w:p w14:paraId="54695D68" w14:textId="77777777" w:rsidR="00000000" w:rsidRDefault="00027501">
      <w:pPr>
        <w:pStyle w:val="a0"/>
        <w:rPr>
          <w:rFonts w:hint="cs"/>
          <w:rtl/>
        </w:rPr>
      </w:pPr>
      <w:r>
        <w:rPr>
          <w:rFonts w:hint="cs"/>
          <w:rtl/>
        </w:rPr>
        <w:t xml:space="preserve">נדמה לי שאמרת שבעיתון כתוב רק - - - </w:t>
      </w:r>
    </w:p>
    <w:p w14:paraId="69312E81" w14:textId="77777777" w:rsidR="00000000" w:rsidRDefault="00027501">
      <w:pPr>
        <w:pStyle w:val="a0"/>
        <w:ind w:firstLine="0"/>
        <w:rPr>
          <w:rFonts w:hint="cs"/>
          <w:rtl/>
        </w:rPr>
      </w:pPr>
    </w:p>
    <w:p w14:paraId="1ED1EEE5" w14:textId="77777777" w:rsidR="00000000" w:rsidRDefault="00027501">
      <w:pPr>
        <w:pStyle w:val="-"/>
        <w:rPr>
          <w:rtl/>
        </w:rPr>
      </w:pPr>
      <w:r>
        <w:rPr>
          <w:rFonts w:hint="eastAsia"/>
          <w:rtl/>
        </w:rPr>
        <w:t>אלי</w:t>
      </w:r>
      <w:r>
        <w:rPr>
          <w:rtl/>
        </w:rPr>
        <w:t xml:space="preserve"> אפ</w:t>
      </w:r>
      <w:r>
        <w:rPr>
          <w:rtl/>
        </w:rPr>
        <w:t>ללו (הליכוד):</w:t>
      </w:r>
    </w:p>
    <w:p w14:paraId="76C68D79" w14:textId="77777777" w:rsidR="00000000" w:rsidRDefault="00027501">
      <w:pPr>
        <w:pStyle w:val="a0"/>
        <w:rPr>
          <w:rFonts w:hint="cs"/>
          <w:rtl/>
        </w:rPr>
      </w:pPr>
    </w:p>
    <w:p w14:paraId="3A2E4355" w14:textId="77777777" w:rsidR="00000000" w:rsidRDefault="00027501">
      <w:pPr>
        <w:pStyle w:val="a0"/>
        <w:rPr>
          <w:rFonts w:hint="cs"/>
          <w:rtl/>
        </w:rPr>
      </w:pPr>
      <w:r>
        <w:rPr>
          <w:rFonts w:hint="cs"/>
          <w:rtl/>
        </w:rPr>
        <w:t>נכון, אבל מעבר לתאריך בדקתי וראיתי שלא מסתכלים רק על מה שכתוב אלא מסתכלים כדי לראות באמת מה קורה.</w:t>
      </w:r>
    </w:p>
    <w:p w14:paraId="1BD9EEC5" w14:textId="77777777" w:rsidR="00000000" w:rsidRDefault="00027501">
      <w:pPr>
        <w:pStyle w:val="a0"/>
        <w:rPr>
          <w:rFonts w:hint="cs"/>
          <w:rtl/>
        </w:rPr>
      </w:pPr>
    </w:p>
    <w:p w14:paraId="12A9BBB5" w14:textId="77777777" w:rsidR="00000000" w:rsidRDefault="00027501">
      <w:pPr>
        <w:pStyle w:val="a0"/>
        <w:rPr>
          <w:rFonts w:hint="cs"/>
          <w:rtl/>
        </w:rPr>
      </w:pPr>
      <w:r>
        <w:rPr>
          <w:rFonts w:hint="cs"/>
          <w:rtl/>
        </w:rPr>
        <w:t>אדוני השר, אני רוצה לדבר על תופעה חמורה ביותר שמתרחשת בימים אלה - חריטת צלקות על גופם של אנשים. זו תופעה פשוט מזעזעת. אנחנו נתקלים בימים אלו ב</w:t>
      </w:r>
      <w:r>
        <w:rPr>
          <w:rFonts w:hint="cs"/>
          <w:rtl/>
        </w:rPr>
        <w:t>הקצנה הולכת וגוברת, כאשר עושים בחנויות דברים לא חוקיים. זה התחיל עם קעקועים, המשיך בפירסינג, ועכשיו בחריטות, חריטות וצלקות על גופם של אנשים.</w:t>
      </w:r>
    </w:p>
    <w:p w14:paraId="1492D4D1" w14:textId="77777777" w:rsidR="00000000" w:rsidRDefault="00027501">
      <w:pPr>
        <w:pStyle w:val="a0"/>
        <w:rPr>
          <w:rFonts w:hint="cs"/>
          <w:rtl/>
        </w:rPr>
      </w:pPr>
    </w:p>
    <w:p w14:paraId="5FFB0308" w14:textId="77777777" w:rsidR="00000000" w:rsidRDefault="00027501">
      <w:pPr>
        <w:pStyle w:val="a0"/>
        <w:rPr>
          <w:rFonts w:hint="cs"/>
          <w:rtl/>
        </w:rPr>
      </w:pPr>
      <w:r>
        <w:rPr>
          <w:rFonts w:hint="cs"/>
          <w:rtl/>
        </w:rPr>
        <w:t xml:space="preserve"> אני רוצה להתריע מה עלול לגרום הדבר הזה - זיהומים, מחלות, הדבקה בצהבת ובאיידס. נזק בלתי הפיך; נזק לנוער שלא מבין מ</w:t>
      </w:r>
      <w:r>
        <w:rPr>
          <w:rFonts w:hint="cs"/>
          <w:rtl/>
        </w:rPr>
        <w:t>ה ההשלכות בעתיד. ואני שואל את עצמנו: מה צריך לעשות? אדוני השר, אני בטוח שחשוב לך מאוד עתיד ילדינו, ואני בטוח שתעביר את המסר לשרת החינוך. חשוב שמשרד החינוך יערוך הסברה בין התלמידים, כמה זה מסוכן, כמה זה דבר שאסור לעשות. כי אי-אפשר לאכוף את החוק רק בפקודות ו</w:t>
      </w:r>
      <w:r>
        <w:rPr>
          <w:rFonts w:hint="cs"/>
          <w:rtl/>
        </w:rPr>
        <w:t>בתקנות, אלא צריך לפעול בהסברה ובעוד הסברה. אם נגיד שזה לא נורא, אני אומר לכם שילדינו ישלמו מחיר יקר בעתיד.</w:t>
      </w:r>
    </w:p>
    <w:p w14:paraId="3BB03115" w14:textId="77777777" w:rsidR="00000000" w:rsidRDefault="00027501">
      <w:pPr>
        <w:pStyle w:val="a0"/>
        <w:rPr>
          <w:rFonts w:hint="cs"/>
          <w:rtl/>
        </w:rPr>
      </w:pPr>
    </w:p>
    <w:p w14:paraId="7157D109" w14:textId="77777777" w:rsidR="00000000" w:rsidRDefault="00027501">
      <w:pPr>
        <w:pStyle w:val="a0"/>
        <w:rPr>
          <w:rFonts w:hint="cs"/>
          <w:rtl/>
        </w:rPr>
      </w:pPr>
      <w:r>
        <w:rPr>
          <w:rFonts w:hint="cs"/>
          <w:rtl/>
        </w:rPr>
        <w:t>אני פונה למשרד הבריאות ואומר לו: צריך שמשרד הבריאות יעשה הכול לבדוק מה נעשה במכונים האלו, כדי לגרום לכך שהתופעה הזאת תימחק. כי זאת אופנה שנכנסת למדי</w:t>
      </w:r>
      <w:r>
        <w:rPr>
          <w:rFonts w:hint="cs"/>
          <w:rtl/>
        </w:rPr>
        <w:t>נה ולא נדע אחר כך מה לעשות אתה. ראיתי תמונות, ראיתי איך זה נעשה. הלכתי לראות את זה. זה דבר שקשה להסביר. אנשים עושים לעצמם נזק, ולפי מה שאני יודע ממה שבדקתי, ילדים שאינם מבינים את החומרה של העניין גורמים לעצמם נזק. הילדים האלה, הנוער הזה עושה לעצמו נזק, והו</w:t>
      </w:r>
      <w:r>
        <w:rPr>
          <w:rFonts w:hint="cs"/>
          <w:rtl/>
        </w:rPr>
        <w:t xml:space="preserve">א לא ידע כיצד לתקן את זה בעתיד. לכן היום, בשעה הזאת, כשאנחנו יכולים למנוע את הנזק שייגרם בעתיד, אנחנו צריכים למנוע אותו בדחיפות. דבר ראשון, לדאוג לכך שהמכונים האלה יוצאו מחוץ לחוק בדחיפות. מדברים על פקחים. הנה, זה פיקוח על הבריאות. אחר כך קורה אסון ואנחנו </w:t>
      </w:r>
      <w:r>
        <w:rPr>
          <w:rFonts w:hint="cs"/>
          <w:rtl/>
        </w:rPr>
        <w:t>לא יודעים ממה.</w:t>
      </w:r>
    </w:p>
    <w:p w14:paraId="50FB4160" w14:textId="77777777" w:rsidR="00000000" w:rsidRDefault="00027501">
      <w:pPr>
        <w:pStyle w:val="a0"/>
        <w:rPr>
          <w:rFonts w:hint="cs"/>
          <w:rtl/>
        </w:rPr>
      </w:pPr>
    </w:p>
    <w:p w14:paraId="5207EA7F" w14:textId="77777777" w:rsidR="00000000" w:rsidRDefault="00027501">
      <w:pPr>
        <w:pStyle w:val="a0"/>
        <w:rPr>
          <w:rFonts w:hint="cs"/>
          <w:rtl/>
        </w:rPr>
      </w:pPr>
      <w:r>
        <w:rPr>
          <w:rFonts w:hint="cs"/>
          <w:rtl/>
        </w:rPr>
        <w:t xml:space="preserve"> אני מבקש משר הבריאות למנוע את התופעה הזאת. משרת החינוך אני מבקש לקיים הסברה בבתי-הספר. אם נעשה את הפעולות היום, נפסיק את ההתפתחות של התופעה בעתיד.</w:t>
      </w:r>
    </w:p>
    <w:p w14:paraId="14BBF630" w14:textId="77777777" w:rsidR="00000000" w:rsidRDefault="00027501">
      <w:pPr>
        <w:pStyle w:val="a0"/>
        <w:rPr>
          <w:rFonts w:hint="cs"/>
          <w:rtl/>
        </w:rPr>
      </w:pPr>
    </w:p>
    <w:p w14:paraId="09E04012" w14:textId="77777777" w:rsidR="00000000" w:rsidRDefault="00027501">
      <w:pPr>
        <w:pStyle w:val="a0"/>
        <w:rPr>
          <w:rFonts w:hint="cs"/>
          <w:rtl/>
        </w:rPr>
      </w:pPr>
      <w:r>
        <w:rPr>
          <w:rFonts w:hint="cs"/>
          <w:rtl/>
        </w:rPr>
        <w:t xml:space="preserve">אני מבקש להעביר את הנושא לדיון בוועדת העבודה, הרווחה והבריאות, אדוני היושב-ראש, כדי שנגרום </w:t>
      </w:r>
      <w:r>
        <w:rPr>
          <w:rFonts w:hint="cs"/>
          <w:rtl/>
        </w:rPr>
        <w:t>בצורה מהירה והחלטית למניעת התופעה.</w:t>
      </w:r>
    </w:p>
    <w:p w14:paraId="7B06A197" w14:textId="77777777" w:rsidR="00000000" w:rsidRDefault="00027501">
      <w:pPr>
        <w:pStyle w:val="a0"/>
        <w:ind w:firstLine="0"/>
        <w:rPr>
          <w:rFonts w:hint="cs"/>
          <w:rtl/>
        </w:rPr>
      </w:pPr>
    </w:p>
    <w:p w14:paraId="487220C1" w14:textId="77777777" w:rsidR="00000000" w:rsidRDefault="00027501">
      <w:pPr>
        <w:pStyle w:val="af1"/>
        <w:rPr>
          <w:rFonts w:hint="cs"/>
          <w:rtl/>
        </w:rPr>
      </w:pPr>
      <w:r>
        <w:rPr>
          <w:rtl/>
        </w:rPr>
        <w:t>היו"ר</w:t>
      </w:r>
      <w:r>
        <w:rPr>
          <w:rFonts w:hint="cs"/>
          <w:rtl/>
        </w:rPr>
        <w:t xml:space="preserve"> מיכאל נודלמן:</w:t>
      </w:r>
    </w:p>
    <w:p w14:paraId="5D5F728A" w14:textId="77777777" w:rsidR="00000000" w:rsidRDefault="00027501">
      <w:pPr>
        <w:pStyle w:val="a0"/>
        <w:ind w:firstLine="0"/>
        <w:rPr>
          <w:rFonts w:hint="cs"/>
          <w:rtl/>
        </w:rPr>
      </w:pPr>
    </w:p>
    <w:p w14:paraId="31B9FD96" w14:textId="77777777" w:rsidR="00000000" w:rsidRDefault="00027501">
      <w:pPr>
        <w:pStyle w:val="a0"/>
        <w:ind w:firstLine="0"/>
        <w:rPr>
          <w:rFonts w:hint="cs"/>
          <w:rtl/>
        </w:rPr>
      </w:pPr>
      <w:r>
        <w:rPr>
          <w:rFonts w:hint="cs"/>
          <w:rtl/>
        </w:rPr>
        <w:tab/>
        <w:t>תודה רבה. שר הבריאות איננו. אנחנו עוברים להצבעה. ההצעה היא להעביר את הנושא לדיון בוועדת העבודה, הרווחה והבריאות. נא להצביע.</w:t>
      </w:r>
    </w:p>
    <w:p w14:paraId="47423B15" w14:textId="77777777" w:rsidR="00000000" w:rsidRDefault="00027501">
      <w:pPr>
        <w:pStyle w:val="a0"/>
        <w:ind w:firstLine="0"/>
        <w:rPr>
          <w:rFonts w:hint="cs"/>
          <w:rtl/>
        </w:rPr>
      </w:pPr>
    </w:p>
    <w:p w14:paraId="52E17B6E" w14:textId="77777777" w:rsidR="00000000" w:rsidRDefault="00027501">
      <w:pPr>
        <w:pStyle w:val="ab"/>
        <w:bidi/>
        <w:rPr>
          <w:rFonts w:hint="cs"/>
          <w:rtl/>
        </w:rPr>
      </w:pPr>
      <w:r>
        <w:rPr>
          <w:rFonts w:hint="cs"/>
          <w:rtl/>
        </w:rPr>
        <w:t>הצבעה  מס' 26</w:t>
      </w:r>
    </w:p>
    <w:p w14:paraId="2F490CE5" w14:textId="77777777" w:rsidR="00000000" w:rsidRDefault="00027501">
      <w:pPr>
        <w:pStyle w:val="a0"/>
        <w:rPr>
          <w:rFonts w:hint="cs"/>
          <w:rtl/>
        </w:rPr>
      </w:pPr>
    </w:p>
    <w:p w14:paraId="2080702E" w14:textId="77777777" w:rsidR="00000000" w:rsidRDefault="00027501">
      <w:pPr>
        <w:pStyle w:val="ac"/>
        <w:bidi/>
        <w:rPr>
          <w:rFonts w:hint="cs"/>
          <w:rtl/>
        </w:rPr>
      </w:pPr>
      <w:r>
        <w:rPr>
          <w:rFonts w:hint="cs"/>
          <w:rtl/>
        </w:rPr>
        <w:t xml:space="preserve">בעד ההצעה להעביר את הנושא לוועדה </w:t>
      </w:r>
      <w:r>
        <w:rPr>
          <w:rtl/>
        </w:rPr>
        <w:t>–</w:t>
      </w:r>
      <w:r>
        <w:rPr>
          <w:rFonts w:hint="cs"/>
          <w:rtl/>
        </w:rPr>
        <w:t xml:space="preserve"> 2</w:t>
      </w:r>
    </w:p>
    <w:p w14:paraId="7A5C5705" w14:textId="77777777" w:rsidR="00000000" w:rsidRDefault="00027501">
      <w:pPr>
        <w:pStyle w:val="ac"/>
        <w:bidi/>
        <w:rPr>
          <w:rFonts w:hint="cs"/>
          <w:rtl/>
        </w:rPr>
      </w:pPr>
      <w:r>
        <w:rPr>
          <w:rFonts w:hint="cs"/>
          <w:rtl/>
        </w:rPr>
        <w:t xml:space="preserve">נגד </w:t>
      </w:r>
      <w:r>
        <w:rPr>
          <w:rtl/>
        </w:rPr>
        <w:t>–</w:t>
      </w:r>
      <w:r>
        <w:rPr>
          <w:rFonts w:hint="cs"/>
          <w:rtl/>
        </w:rPr>
        <w:t xml:space="preserve"> אין</w:t>
      </w:r>
    </w:p>
    <w:p w14:paraId="43835181" w14:textId="77777777" w:rsidR="00000000" w:rsidRDefault="00027501">
      <w:pPr>
        <w:pStyle w:val="ac"/>
        <w:bidi/>
        <w:rPr>
          <w:rFonts w:hint="cs"/>
          <w:rtl/>
        </w:rPr>
      </w:pPr>
      <w:r>
        <w:rPr>
          <w:rFonts w:hint="cs"/>
          <w:rtl/>
        </w:rPr>
        <w:t xml:space="preserve">נמנעים </w:t>
      </w:r>
      <w:r>
        <w:rPr>
          <w:rtl/>
        </w:rPr>
        <w:t>–</w:t>
      </w:r>
      <w:r>
        <w:rPr>
          <w:rFonts w:hint="cs"/>
          <w:rtl/>
        </w:rPr>
        <w:t xml:space="preserve"> אי</w:t>
      </w:r>
      <w:r>
        <w:rPr>
          <w:rFonts w:hint="cs"/>
          <w:rtl/>
        </w:rPr>
        <w:t>ן</w:t>
      </w:r>
    </w:p>
    <w:p w14:paraId="1FDA90EA" w14:textId="77777777" w:rsidR="00000000" w:rsidRDefault="00027501">
      <w:pPr>
        <w:pStyle w:val="ad"/>
        <w:bidi/>
        <w:rPr>
          <w:rFonts w:hint="cs"/>
          <w:rtl/>
        </w:rPr>
      </w:pPr>
      <w:r>
        <w:rPr>
          <w:rFonts w:hint="cs"/>
          <w:rtl/>
        </w:rPr>
        <w:t xml:space="preserve">ההצעה להעביר את הנושא לוועדת העבודה, הרווחה והבריאות נתקבלה. </w:t>
      </w:r>
    </w:p>
    <w:p w14:paraId="1EF62CB0" w14:textId="77777777" w:rsidR="00000000" w:rsidRDefault="00027501">
      <w:pPr>
        <w:pStyle w:val="a0"/>
        <w:ind w:firstLine="0"/>
        <w:rPr>
          <w:rFonts w:hint="cs"/>
          <w:rtl/>
        </w:rPr>
      </w:pPr>
    </w:p>
    <w:p w14:paraId="651D20F2" w14:textId="77777777" w:rsidR="00000000" w:rsidRDefault="00027501">
      <w:pPr>
        <w:pStyle w:val="af1"/>
      </w:pPr>
      <w:r>
        <w:rPr>
          <w:rFonts w:hint="eastAsia"/>
          <w:rtl/>
        </w:rPr>
        <w:t>היו</w:t>
      </w:r>
      <w:r>
        <w:rPr>
          <w:rtl/>
        </w:rPr>
        <w:t>"</w:t>
      </w:r>
      <w:r>
        <w:rPr>
          <w:rFonts w:hint="eastAsia"/>
          <w:rtl/>
        </w:rPr>
        <w:t>ר</w:t>
      </w:r>
      <w:r>
        <w:rPr>
          <w:rtl/>
        </w:rPr>
        <w:t xml:space="preserve"> מיכאל נודלמן:</w:t>
      </w:r>
    </w:p>
    <w:p w14:paraId="2985C8EB" w14:textId="77777777" w:rsidR="00000000" w:rsidRDefault="00027501">
      <w:pPr>
        <w:pStyle w:val="af1"/>
        <w:rPr>
          <w:rFonts w:hint="cs"/>
          <w:rtl/>
        </w:rPr>
      </w:pPr>
    </w:p>
    <w:p w14:paraId="0C79B385" w14:textId="77777777" w:rsidR="00000000" w:rsidRDefault="00027501">
      <w:pPr>
        <w:pStyle w:val="a0"/>
        <w:rPr>
          <w:rFonts w:hint="cs"/>
          <w:rtl/>
        </w:rPr>
      </w:pPr>
      <w:r>
        <w:rPr>
          <w:rFonts w:hint="cs"/>
          <w:rtl/>
        </w:rPr>
        <w:t>שניים בעד, אין נגד, אין נמנעים. אני קובע שהנושא יעבור לוועדת העבודה, הרווחה והבריאות.</w:t>
      </w:r>
    </w:p>
    <w:p w14:paraId="33E8A81E" w14:textId="77777777" w:rsidR="00000000" w:rsidRDefault="00027501">
      <w:pPr>
        <w:pStyle w:val="a0"/>
        <w:rPr>
          <w:rFonts w:hint="cs"/>
          <w:rtl/>
        </w:rPr>
      </w:pPr>
    </w:p>
    <w:p w14:paraId="7F866694" w14:textId="77777777" w:rsidR="00000000" w:rsidRDefault="00027501">
      <w:pPr>
        <w:pStyle w:val="a2"/>
        <w:rPr>
          <w:rFonts w:hint="cs"/>
          <w:rtl/>
        </w:rPr>
      </w:pPr>
      <w:bookmarkStart w:id="935" w:name="CS20567FI0020567T21_01_2004_22_06_06"/>
      <w:bookmarkEnd w:id="935"/>
    </w:p>
    <w:p w14:paraId="621A3A3E" w14:textId="77777777" w:rsidR="00000000" w:rsidRDefault="00027501">
      <w:pPr>
        <w:pStyle w:val="a2"/>
        <w:rPr>
          <w:rFonts w:hint="cs"/>
          <w:rtl/>
        </w:rPr>
      </w:pPr>
      <w:bookmarkStart w:id="936" w:name="_Toc90038174"/>
      <w:r>
        <w:rPr>
          <w:rFonts w:hint="cs"/>
          <w:rtl/>
        </w:rPr>
        <w:t>הצעה לסדר-היום</w:t>
      </w:r>
      <w:bookmarkEnd w:id="936"/>
    </w:p>
    <w:p w14:paraId="23394DBE" w14:textId="77777777" w:rsidR="00000000" w:rsidRDefault="00027501">
      <w:pPr>
        <w:pStyle w:val="a2"/>
        <w:rPr>
          <w:rtl/>
        </w:rPr>
      </w:pPr>
      <w:bookmarkStart w:id="937" w:name="_Toc90038175"/>
      <w:r>
        <w:rPr>
          <w:rtl/>
        </w:rPr>
        <w:t>תוכניות מ</w:t>
      </w:r>
      <w:r>
        <w:rPr>
          <w:rFonts w:hint="cs"/>
          <w:rtl/>
        </w:rPr>
        <w:t>י</w:t>
      </w:r>
      <w:r>
        <w:rPr>
          <w:rtl/>
        </w:rPr>
        <w:t>תאר בי</w:t>
      </w:r>
      <w:r>
        <w:rPr>
          <w:rFonts w:hint="cs"/>
          <w:rtl/>
        </w:rPr>
        <w:t>י</w:t>
      </w:r>
      <w:r>
        <w:rPr>
          <w:rtl/>
        </w:rPr>
        <w:t>שובים הערב</w:t>
      </w:r>
      <w:r>
        <w:rPr>
          <w:rFonts w:hint="cs"/>
          <w:rtl/>
        </w:rPr>
        <w:t>י</w:t>
      </w:r>
      <w:r>
        <w:rPr>
          <w:rtl/>
        </w:rPr>
        <w:t>ים</w:t>
      </w:r>
      <w:bookmarkEnd w:id="937"/>
    </w:p>
    <w:p w14:paraId="6868371B" w14:textId="77777777" w:rsidR="00000000" w:rsidRDefault="00027501">
      <w:pPr>
        <w:pStyle w:val="a0"/>
        <w:ind w:firstLine="0"/>
        <w:rPr>
          <w:rFonts w:hint="cs"/>
          <w:rtl/>
        </w:rPr>
      </w:pPr>
    </w:p>
    <w:p w14:paraId="0116F2C9" w14:textId="77777777" w:rsidR="00000000" w:rsidRDefault="00027501">
      <w:pPr>
        <w:pStyle w:val="af1"/>
      </w:pPr>
      <w:r>
        <w:rPr>
          <w:rFonts w:hint="eastAsia"/>
          <w:rtl/>
        </w:rPr>
        <w:t>היו</w:t>
      </w:r>
      <w:r>
        <w:rPr>
          <w:rtl/>
        </w:rPr>
        <w:t>"</w:t>
      </w:r>
      <w:r>
        <w:rPr>
          <w:rFonts w:hint="eastAsia"/>
          <w:rtl/>
        </w:rPr>
        <w:t>ר</w:t>
      </w:r>
      <w:r>
        <w:rPr>
          <w:rtl/>
        </w:rPr>
        <w:t xml:space="preserve"> מיכאל נודלמן:</w:t>
      </w:r>
    </w:p>
    <w:p w14:paraId="686CB2AD" w14:textId="77777777" w:rsidR="00000000" w:rsidRDefault="00027501">
      <w:pPr>
        <w:pStyle w:val="a0"/>
        <w:ind w:firstLine="0"/>
        <w:rPr>
          <w:rFonts w:hint="cs"/>
          <w:rtl/>
        </w:rPr>
      </w:pPr>
    </w:p>
    <w:p w14:paraId="2D0F96C1" w14:textId="77777777" w:rsidR="00000000" w:rsidRDefault="00027501">
      <w:pPr>
        <w:pStyle w:val="a0"/>
        <w:ind w:firstLine="0"/>
        <w:rPr>
          <w:rFonts w:hint="cs"/>
          <w:rtl/>
        </w:rPr>
      </w:pPr>
      <w:r>
        <w:rPr>
          <w:rFonts w:hint="cs"/>
          <w:rtl/>
        </w:rPr>
        <w:tab/>
        <w:t xml:space="preserve">אנחנו עוברים </w:t>
      </w:r>
      <w:r>
        <w:rPr>
          <w:rFonts w:hint="cs"/>
          <w:rtl/>
        </w:rPr>
        <w:t>לנושא האחרון: תוכניות מיתאר ביישובים הערביים - הצעה לסדר-היום מס' 2416. חבר הכנסת טלב אלסאנע, בבקשה. הצעה רגילה, עשר דקות.</w:t>
      </w:r>
    </w:p>
    <w:p w14:paraId="4A172B60" w14:textId="77777777" w:rsidR="00000000" w:rsidRDefault="00027501">
      <w:pPr>
        <w:pStyle w:val="a"/>
        <w:rPr>
          <w:rFonts w:hint="cs"/>
          <w:rtl/>
        </w:rPr>
      </w:pPr>
      <w:bookmarkStart w:id="938" w:name="FS000000549T21_01_2004_21_36_13"/>
      <w:bookmarkEnd w:id="938"/>
    </w:p>
    <w:p w14:paraId="75E7E3BA" w14:textId="77777777" w:rsidR="00000000" w:rsidRDefault="00027501">
      <w:pPr>
        <w:pStyle w:val="a"/>
        <w:rPr>
          <w:rtl/>
        </w:rPr>
      </w:pPr>
      <w:bookmarkStart w:id="939" w:name="_Toc90038176"/>
      <w:r>
        <w:rPr>
          <w:rFonts w:hint="eastAsia"/>
          <w:rtl/>
        </w:rPr>
        <w:t>טלב</w:t>
      </w:r>
      <w:r>
        <w:rPr>
          <w:rtl/>
        </w:rPr>
        <w:t xml:space="preserve"> אלסאנע (רע"ם):</w:t>
      </w:r>
      <w:bookmarkEnd w:id="939"/>
    </w:p>
    <w:p w14:paraId="5C185F50" w14:textId="77777777" w:rsidR="00000000" w:rsidRDefault="00027501">
      <w:pPr>
        <w:pStyle w:val="a0"/>
        <w:rPr>
          <w:rFonts w:hint="cs"/>
          <w:rtl/>
        </w:rPr>
      </w:pPr>
    </w:p>
    <w:p w14:paraId="2E0D6CEF" w14:textId="77777777" w:rsidR="00000000" w:rsidRDefault="00027501">
      <w:pPr>
        <w:pStyle w:val="a0"/>
        <w:rPr>
          <w:rFonts w:hint="cs"/>
          <w:rtl/>
        </w:rPr>
      </w:pPr>
      <w:r>
        <w:rPr>
          <w:rFonts w:hint="cs"/>
          <w:rtl/>
        </w:rPr>
        <w:t>אדוני היושב-ראש, רבותי חברי הכנסת, אני רוצה בהתחלה למחות על סדר-היום של הכנסת בימי רביעי. לא יכול להיות שבימים ש</w:t>
      </w:r>
      <w:r>
        <w:rPr>
          <w:rFonts w:hint="cs"/>
          <w:rtl/>
        </w:rPr>
        <w:t>ני-שלישי, כשחברי הכנסת נשארים ללון בירושלים, סדר-היום מסתיים בשעה 21:00, ובימי רביעי אנחנו יושבים עד השעה 21:00, 21:30.</w:t>
      </w:r>
    </w:p>
    <w:p w14:paraId="5418E3BD" w14:textId="77777777" w:rsidR="00000000" w:rsidRDefault="00027501">
      <w:pPr>
        <w:pStyle w:val="a0"/>
        <w:rPr>
          <w:rFonts w:hint="cs"/>
          <w:rtl/>
        </w:rPr>
      </w:pPr>
    </w:p>
    <w:p w14:paraId="59E5BE79" w14:textId="77777777" w:rsidR="00000000" w:rsidRDefault="00027501">
      <w:pPr>
        <w:pStyle w:val="a0"/>
        <w:rPr>
          <w:rFonts w:hint="cs"/>
          <w:rtl/>
        </w:rPr>
      </w:pPr>
      <w:r>
        <w:rPr>
          <w:rFonts w:hint="cs"/>
          <w:rtl/>
        </w:rPr>
        <w:t>דבר שני, לא יכול להיות שסוגיות מהותיות שמעלים בהצעה רגילה - ולא כל דבר מעלים, אלא סוגיה שמאמינים שהיא ראויה לדיון - מביאים אותן בסוף סד</w:t>
      </w:r>
      <w:r>
        <w:rPr>
          <w:rFonts w:hint="cs"/>
          <w:rtl/>
        </w:rPr>
        <w:t>ר-היום, אחרי כל ההצעות הדחופות. עם כל הכבוד להצעות הדחופות, אני חושב שהן לא ראויות לדיון לפני הדיון בהצעה רגילה.</w:t>
      </w:r>
    </w:p>
    <w:p w14:paraId="5DC9089D" w14:textId="77777777" w:rsidR="00000000" w:rsidRDefault="00027501">
      <w:pPr>
        <w:pStyle w:val="a0"/>
        <w:rPr>
          <w:rFonts w:hint="cs"/>
          <w:rtl/>
        </w:rPr>
      </w:pPr>
    </w:p>
    <w:p w14:paraId="045C5504" w14:textId="77777777" w:rsidR="00000000" w:rsidRDefault="00027501">
      <w:pPr>
        <w:pStyle w:val="a0"/>
        <w:rPr>
          <w:rFonts w:hint="cs"/>
          <w:rtl/>
        </w:rPr>
      </w:pPr>
      <w:r>
        <w:rPr>
          <w:rFonts w:hint="cs"/>
          <w:rtl/>
        </w:rPr>
        <w:t>דבר אחרון, אני חבר כנסת ותיק, וממה שאני רואה, הצעות שנוגעות לאוכלוסייה הערבית מביאים אותן בסוף סדר-היום. לא רק שהם מקופחים מבחינת המדיניות, אל</w:t>
      </w:r>
      <w:r>
        <w:rPr>
          <w:rFonts w:hint="cs"/>
          <w:rtl/>
        </w:rPr>
        <w:t>א גם מבחינת המיקום בסדר-היום. תמיד התחושה הזאת קיימת. אני לא רוצה להישמע כאילו יש לי הרגשה של מקופח נצחי, אבל אני רוצה שפעם אחת יפריכו את התחושה הזאת ויוכיחו שאני טועה.</w:t>
      </w:r>
    </w:p>
    <w:p w14:paraId="65363618" w14:textId="77777777" w:rsidR="00000000" w:rsidRDefault="00027501">
      <w:pPr>
        <w:pStyle w:val="a0"/>
        <w:ind w:firstLine="0"/>
        <w:rPr>
          <w:rFonts w:hint="cs"/>
          <w:rtl/>
        </w:rPr>
      </w:pPr>
    </w:p>
    <w:p w14:paraId="6BC62709" w14:textId="77777777" w:rsidR="00000000" w:rsidRDefault="00027501">
      <w:pPr>
        <w:pStyle w:val="af0"/>
        <w:rPr>
          <w:rtl/>
        </w:rPr>
      </w:pPr>
      <w:r>
        <w:rPr>
          <w:rFonts w:hint="eastAsia"/>
          <w:rtl/>
        </w:rPr>
        <w:t>יחיאל</w:t>
      </w:r>
      <w:r>
        <w:rPr>
          <w:rtl/>
        </w:rPr>
        <w:t xml:space="preserve"> חזן (הליכוד):</w:t>
      </w:r>
    </w:p>
    <w:p w14:paraId="2BD468D3" w14:textId="77777777" w:rsidR="00000000" w:rsidRDefault="00027501">
      <w:pPr>
        <w:pStyle w:val="a0"/>
        <w:rPr>
          <w:rFonts w:hint="cs"/>
          <w:rtl/>
        </w:rPr>
      </w:pPr>
    </w:p>
    <w:p w14:paraId="0EC63781" w14:textId="77777777" w:rsidR="00000000" w:rsidRDefault="00027501">
      <w:pPr>
        <w:pStyle w:val="a0"/>
        <w:rPr>
          <w:rFonts w:hint="cs"/>
          <w:rtl/>
        </w:rPr>
      </w:pPr>
      <w:r>
        <w:rPr>
          <w:rFonts w:hint="cs"/>
          <w:rtl/>
        </w:rPr>
        <w:t>מתי תבין שבמדינת ישראל - - -</w:t>
      </w:r>
    </w:p>
    <w:p w14:paraId="654C02F6" w14:textId="77777777" w:rsidR="00000000" w:rsidRDefault="00027501">
      <w:pPr>
        <w:pStyle w:val="a0"/>
        <w:rPr>
          <w:rFonts w:hint="cs"/>
          <w:rtl/>
        </w:rPr>
      </w:pPr>
    </w:p>
    <w:p w14:paraId="301A92ED" w14:textId="77777777" w:rsidR="00000000" w:rsidRDefault="00027501">
      <w:pPr>
        <w:pStyle w:val="-"/>
        <w:rPr>
          <w:rtl/>
        </w:rPr>
      </w:pPr>
      <w:bookmarkStart w:id="940" w:name="FS000000549T21_01_2004_21_37_50C"/>
      <w:bookmarkEnd w:id="940"/>
      <w:r>
        <w:rPr>
          <w:rtl/>
        </w:rPr>
        <w:t>טלב אלסאנע (רע"ם):</w:t>
      </w:r>
    </w:p>
    <w:p w14:paraId="068355BC" w14:textId="77777777" w:rsidR="00000000" w:rsidRDefault="00027501">
      <w:pPr>
        <w:pStyle w:val="a0"/>
        <w:rPr>
          <w:rtl/>
        </w:rPr>
      </w:pPr>
    </w:p>
    <w:p w14:paraId="777CB348" w14:textId="77777777" w:rsidR="00000000" w:rsidRDefault="00027501">
      <w:pPr>
        <w:pStyle w:val="a0"/>
        <w:rPr>
          <w:rFonts w:hint="cs"/>
          <w:rtl/>
        </w:rPr>
      </w:pPr>
      <w:r>
        <w:rPr>
          <w:rFonts w:hint="cs"/>
          <w:rtl/>
        </w:rPr>
        <w:t xml:space="preserve">חבר הכנסת חזן, </w:t>
      </w:r>
      <w:r>
        <w:rPr>
          <w:rFonts w:hint="cs"/>
          <w:rtl/>
        </w:rPr>
        <w:t xml:space="preserve">עשית טעות. כל חבר כנסת מהימין שרצה להיות המוביל של כוח-17 או הימין,  לא נבחר שנית לכנסת. לכן ההצעה שלך איננה מבשרת טובות, לצערי הרב. התחלת ברגל שמאל; בימין, אבל ברגל שמאל. </w:t>
      </w:r>
    </w:p>
    <w:p w14:paraId="05F6D4E2" w14:textId="77777777" w:rsidR="00000000" w:rsidRDefault="00027501">
      <w:pPr>
        <w:pStyle w:val="a0"/>
        <w:ind w:firstLine="0"/>
        <w:rPr>
          <w:rFonts w:hint="cs"/>
          <w:rtl/>
        </w:rPr>
      </w:pPr>
    </w:p>
    <w:p w14:paraId="6951A22A" w14:textId="77777777" w:rsidR="00000000" w:rsidRDefault="00027501">
      <w:pPr>
        <w:pStyle w:val="af0"/>
        <w:rPr>
          <w:rtl/>
        </w:rPr>
      </w:pPr>
      <w:r>
        <w:rPr>
          <w:rFonts w:hint="eastAsia"/>
          <w:rtl/>
        </w:rPr>
        <w:t>יחיאל</w:t>
      </w:r>
      <w:r>
        <w:rPr>
          <w:rtl/>
        </w:rPr>
        <w:t xml:space="preserve"> חזן (הליכוד):</w:t>
      </w:r>
    </w:p>
    <w:p w14:paraId="7BC70AB5" w14:textId="77777777" w:rsidR="00000000" w:rsidRDefault="00027501">
      <w:pPr>
        <w:pStyle w:val="a0"/>
        <w:rPr>
          <w:rFonts w:hint="cs"/>
          <w:rtl/>
        </w:rPr>
      </w:pPr>
    </w:p>
    <w:p w14:paraId="1DF2BFB6" w14:textId="77777777" w:rsidR="00000000" w:rsidRDefault="00027501">
      <w:pPr>
        <w:pStyle w:val="a0"/>
        <w:rPr>
          <w:rFonts w:hint="cs"/>
          <w:rtl/>
        </w:rPr>
      </w:pPr>
      <w:r>
        <w:rPr>
          <w:rFonts w:hint="cs"/>
          <w:rtl/>
        </w:rPr>
        <w:t>נשארתי רק כדי להקשיב לך.</w:t>
      </w:r>
    </w:p>
    <w:p w14:paraId="04B169A2" w14:textId="77777777" w:rsidR="00000000" w:rsidRDefault="00027501">
      <w:pPr>
        <w:pStyle w:val="a0"/>
        <w:ind w:firstLine="0"/>
        <w:rPr>
          <w:rFonts w:hint="cs"/>
          <w:rtl/>
        </w:rPr>
      </w:pPr>
    </w:p>
    <w:p w14:paraId="252E2E64" w14:textId="77777777" w:rsidR="00000000" w:rsidRDefault="00027501">
      <w:pPr>
        <w:pStyle w:val="af1"/>
      </w:pPr>
      <w:r>
        <w:rPr>
          <w:rFonts w:hint="eastAsia"/>
          <w:rtl/>
        </w:rPr>
        <w:t>היו</w:t>
      </w:r>
      <w:r>
        <w:rPr>
          <w:rtl/>
        </w:rPr>
        <w:t>"</w:t>
      </w:r>
      <w:r>
        <w:rPr>
          <w:rFonts w:hint="eastAsia"/>
          <w:rtl/>
        </w:rPr>
        <w:t>ר</w:t>
      </w:r>
      <w:r>
        <w:rPr>
          <w:rtl/>
        </w:rPr>
        <w:t xml:space="preserve"> מיכאל נודלמן:</w:t>
      </w:r>
    </w:p>
    <w:p w14:paraId="77B67131" w14:textId="77777777" w:rsidR="00000000" w:rsidRDefault="00027501">
      <w:pPr>
        <w:pStyle w:val="a0"/>
        <w:ind w:firstLine="0"/>
        <w:rPr>
          <w:rFonts w:hint="cs"/>
          <w:rtl/>
        </w:rPr>
      </w:pPr>
    </w:p>
    <w:p w14:paraId="2D214DDA" w14:textId="77777777" w:rsidR="00000000" w:rsidRDefault="00027501">
      <w:pPr>
        <w:pStyle w:val="a0"/>
        <w:ind w:firstLine="0"/>
        <w:rPr>
          <w:rFonts w:hint="cs"/>
          <w:rtl/>
        </w:rPr>
      </w:pPr>
      <w:r>
        <w:rPr>
          <w:rFonts w:hint="cs"/>
          <w:rtl/>
        </w:rPr>
        <w:tab/>
        <w:t>חבר הכנסת אלס</w:t>
      </w:r>
      <w:r>
        <w:rPr>
          <w:rFonts w:hint="cs"/>
          <w:rtl/>
        </w:rPr>
        <w:t xml:space="preserve">אנע, יש לי הערה קצרה. הנשיאות מאשרת תמיד חמישה נושאים. תראה מה קורה בוועדת הכנסת, כולם רצים לשם, יש הרבה נושאים. אתה גם חבר הוועדה, ועכשיו אתה טוען שזה לא בסדר. גם אני חושב שזה לא בסדר. </w:t>
      </w:r>
    </w:p>
    <w:p w14:paraId="71B47125" w14:textId="77777777" w:rsidR="00000000" w:rsidRDefault="00027501">
      <w:pPr>
        <w:pStyle w:val="a0"/>
        <w:ind w:firstLine="0"/>
        <w:rPr>
          <w:rFonts w:hint="cs"/>
          <w:rtl/>
        </w:rPr>
      </w:pPr>
    </w:p>
    <w:p w14:paraId="32658730" w14:textId="77777777" w:rsidR="00000000" w:rsidRDefault="00027501">
      <w:pPr>
        <w:pStyle w:val="-"/>
        <w:rPr>
          <w:rtl/>
        </w:rPr>
      </w:pPr>
      <w:bookmarkStart w:id="941" w:name="FS000000549T21_01_2004_21_54_08C"/>
      <w:bookmarkEnd w:id="941"/>
      <w:r>
        <w:rPr>
          <w:rtl/>
        </w:rPr>
        <w:t>טלב אלסאנע (רע"ם):</w:t>
      </w:r>
    </w:p>
    <w:p w14:paraId="7C0001E5" w14:textId="77777777" w:rsidR="00000000" w:rsidRDefault="00027501">
      <w:pPr>
        <w:pStyle w:val="a0"/>
        <w:rPr>
          <w:rtl/>
        </w:rPr>
      </w:pPr>
    </w:p>
    <w:p w14:paraId="275596A5" w14:textId="77777777" w:rsidR="00000000" w:rsidRDefault="00027501">
      <w:pPr>
        <w:pStyle w:val="a0"/>
        <w:rPr>
          <w:rFonts w:hint="cs"/>
          <w:rtl/>
        </w:rPr>
      </w:pPr>
      <w:r>
        <w:rPr>
          <w:rFonts w:hint="cs"/>
          <w:rtl/>
        </w:rPr>
        <w:t>אני רוצה לציין אדוני השר, שהנושא</w:t>
      </w:r>
      <w:r>
        <w:rPr>
          <w:rtl/>
        </w:rPr>
        <w:t xml:space="preserve"> </w:t>
      </w:r>
      <w:r>
        <w:rPr>
          <w:rFonts w:hint="cs"/>
          <w:rtl/>
        </w:rPr>
        <w:t xml:space="preserve">חשוב מאוד. </w:t>
      </w:r>
    </w:p>
    <w:p w14:paraId="1980F383" w14:textId="77777777" w:rsidR="00000000" w:rsidRDefault="00027501">
      <w:pPr>
        <w:pStyle w:val="a0"/>
        <w:rPr>
          <w:rFonts w:hint="cs"/>
          <w:rtl/>
        </w:rPr>
      </w:pPr>
    </w:p>
    <w:p w14:paraId="030AAB94" w14:textId="77777777" w:rsidR="00000000" w:rsidRDefault="00027501">
      <w:pPr>
        <w:pStyle w:val="af0"/>
        <w:rPr>
          <w:rtl/>
        </w:rPr>
      </w:pPr>
      <w:r>
        <w:rPr>
          <w:rFonts w:hint="eastAsia"/>
          <w:rtl/>
        </w:rPr>
        <w:t>שר</w:t>
      </w:r>
      <w:r>
        <w:rPr>
          <w:rtl/>
        </w:rPr>
        <w:t xml:space="preserve"> הפנים אברהם פורז:</w:t>
      </w:r>
    </w:p>
    <w:p w14:paraId="4B650F14" w14:textId="77777777" w:rsidR="00000000" w:rsidRDefault="00027501">
      <w:pPr>
        <w:pStyle w:val="a0"/>
        <w:rPr>
          <w:rFonts w:hint="cs"/>
          <w:rtl/>
        </w:rPr>
      </w:pPr>
    </w:p>
    <w:p w14:paraId="7F004296" w14:textId="77777777" w:rsidR="00000000" w:rsidRDefault="00027501">
      <w:pPr>
        <w:pStyle w:val="a0"/>
        <w:rPr>
          <w:rFonts w:hint="cs"/>
          <w:rtl/>
        </w:rPr>
      </w:pPr>
      <w:r>
        <w:rPr>
          <w:rFonts w:hint="cs"/>
          <w:rtl/>
        </w:rPr>
        <w:t xml:space="preserve">ובשעה כזאת הרייטינג יותר גבוה. נגמרו החדשות. </w:t>
      </w:r>
    </w:p>
    <w:p w14:paraId="480780E8" w14:textId="77777777" w:rsidR="00000000" w:rsidRDefault="00027501">
      <w:pPr>
        <w:pStyle w:val="a0"/>
        <w:rPr>
          <w:rFonts w:hint="cs"/>
          <w:rtl/>
        </w:rPr>
      </w:pPr>
    </w:p>
    <w:p w14:paraId="62E92D67" w14:textId="77777777" w:rsidR="00000000" w:rsidRDefault="00027501">
      <w:pPr>
        <w:pStyle w:val="-"/>
        <w:rPr>
          <w:rtl/>
        </w:rPr>
      </w:pPr>
      <w:bookmarkStart w:id="942" w:name="FS000000549T21_01_2004_21_54_41C"/>
      <w:bookmarkEnd w:id="942"/>
      <w:r>
        <w:rPr>
          <w:rtl/>
        </w:rPr>
        <w:t>טלב אלסאנע (רע"ם):</w:t>
      </w:r>
    </w:p>
    <w:p w14:paraId="267FC28E" w14:textId="77777777" w:rsidR="00000000" w:rsidRDefault="00027501">
      <w:pPr>
        <w:pStyle w:val="a0"/>
        <w:rPr>
          <w:rtl/>
        </w:rPr>
      </w:pPr>
    </w:p>
    <w:p w14:paraId="0E5777EA" w14:textId="77777777" w:rsidR="00000000" w:rsidRDefault="00027501">
      <w:pPr>
        <w:pStyle w:val="a0"/>
        <w:rPr>
          <w:rFonts w:hint="cs"/>
          <w:rtl/>
        </w:rPr>
      </w:pPr>
      <w:r>
        <w:rPr>
          <w:rFonts w:hint="cs"/>
          <w:rtl/>
        </w:rPr>
        <w:t xml:space="preserve">נגמרו, נגמרו. </w:t>
      </w:r>
    </w:p>
    <w:p w14:paraId="4C9FF392" w14:textId="77777777" w:rsidR="00000000" w:rsidRDefault="00027501">
      <w:pPr>
        <w:pStyle w:val="a0"/>
        <w:rPr>
          <w:rFonts w:hint="cs"/>
          <w:rtl/>
        </w:rPr>
      </w:pPr>
    </w:p>
    <w:p w14:paraId="2F4FFE48" w14:textId="77777777" w:rsidR="00000000" w:rsidRDefault="00027501">
      <w:pPr>
        <w:pStyle w:val="a0"/>
        <w:rPr>
          <w:rFonts w:hint="cs"/>
          <w:rtl/>
        </w:rPr>
      </w:pPr>
      <w:r>
        <w:rPr>
          <w:rFonts w:hint="cs"/>
          <w:rtl/>
        </w:rPr>
        <w:t>וזאת, אני רוצה לציין, אחת הסוגיות המהותיות שלדעתי חשוב מאוד שמשרד הפנים יטפל בהן, כי אפשר לבוא ולתרץ שאין תקציב למשרד הפנים לעזור בתקצוב השלטון המקומי שע</w:t>
      </w:r>
      <w:r>
        <w:rPr>
          <w:rFonts w:hint="cs"/>
          <w:rtl/>
        </w:rPr>
        <w:t xml:space="preserve">ומד בפני קריסה, ואין כספים לשלם לעובדי הרשויות המקומיות, אבל תוכניות מיתאר, העלות שלהן אפסית והתועלת שלהן אדירה. </w:t>
      </w:r>
    </w:p>
    <w:p w14:paraId="2ADAEC9F" w14:textId="77777777" w:rsidR="00000000" w:rsidRDefault="00027501">
      <w:pPr>
        <w:pStyle w:val="a0"/>
        <w:rPr>
          <w:rFonts w:hint="cs"/>
          <w:rtl/>
        </w:rPr>
      </w:pPr>
    </w:p>
    <w:p w14:paraId="2BB448C9" w14:textId="77777777" w:rsidR="00000000" w:rsidRDefault="00027501">
      <w:pPr>
        <w:pStyle w:val="a0"/>
        <w:rPr>
          <w:rFonts w:hint="cs"/>
          <w:rtl/>
        </w:rPr>
      </w:pPr>
      <w:r>
        <w:rPr>
          <w:rFonts w:hint="cs"/>
          <w:rtl/>
        </w:rPr>
        <w:t xml:space="preserve">ואני שואל שאלה: האם זה מקרי שמאז קום המדינה הוקמו יותר מ-700 יישובים, ערים, קיבוצים, מושבים </w:t>
      </w:r>
      <w:r>
        <w:rPr>
          <w:rtl/>
        </w:rPr>
        <w:t>–</w:t>
      </w:r>
      <w:r>
        <w:rPr>
          <w:rFonts w:hint="cs"/>
          <w:rtl/>
        </w:rPr>
        <w:t xml:space="preserve"> ליהודים, וכמעט, כמעט אף יישוב אחד לאוכלוסייה הע</w:t>
      </w:r>
      <w:r>
        <w:rPr>
          <w:rFonts w:hint="cs"/>
          <w:rtl/>
        </w:rPr>
        <w:t xml:space="preserve">רבית לא הוקם? אף-על-פי שאנחנו יודעים שאנשים מתחתנים. </w:t>
      </w:r>
    </w:p>
    <w:p w14:paraId="3E590343" w14:textId="77777777" w:rsidR="00000000" w:rsidRDefault="00027501">
      <w:pPr>
        <w:pStyle w:val="a0"/>
        <w:rPr>
          <w:rFonts w:hint="cs"/>
          <w:rtl/>
        </w:rPr>
      </w:pPr>
    </w:p>
    <w:p w14:paraId="77DEFCAD" w14:textId="77777777" w:rsidR="00000000" w:rsidRDefault="00027501">
      <w:pPr>
        <w:pStyle w:val="af0"/>
        <w:rPr>
          <w:rtl/>
        </w:rPr>
      </w:pPr>
      <w:r>
        <w:rPr>
          <w:rFonts w:hint="eastAsia"/>
          <w:rtl/>
        </w:rPr>
        <w:t>שר</w:t>
      </w:r>
      <w:r>
        <w:rPr>
          <w:rtl/>
        </w:rPr>
        <w:t xml:space="preserve"> הפנים אברהם פורז:</w:t>
      </w:r>
    </w:p>
    <w:p w14:paraId="409062CC" w14:textId="77777777" w:rsidR="00000000" w:rsidRDefault="00027501">
      <w:pPr>
        <w:pStyle w:val="a0"/>
        <w:rPr>
          <w:rFonts w:hint="cs"/>
          <w:rtl/>
        </w:rPr>
      </w:pPr>
    </w:p>
    <w:p w14:paraId="7E2AFFF3" w14:textId="77777777" w:rsidR="00000000" w:rsidRDefault="00027501">
      <w:pPr>
        <w:pStyle w:val="a0"/>
        <w:rPr>
          <w:rFonts w:hint="cs"/>
          <w:rtl/>
        </w:rPr>
      </w:pPr>
      <w:r>
        <w:rPr>
          <w:rFonts w:hint="cs"/>
          <w:rtl/>
        </w:rPr>
        <w:t xml:space="preserve">באיזה יישוב אתה גר? </w:t>
      </w:r>
    </w:p>
    <w:p w14:paraId="52AA174B" w14:textId="77777777" w:rsidR="00000000" w:rsidRDefault="00027501">
      <w:pPr>
        <w:pStyle w:val="a0"/>
        <w:rPr>
          <w:rFonts w:hint="cs"/>
          <w:rtl/>
        </w:rPr>
      </w:pPr>
    </w:p>
    <w:p w14:paraId="624C8890" w14:textId="77777777" w:rsidR="00000000" w:rsidRDefault="00027501">
      <w:pPr>
        <w:pStyle w:val="-"/>
        <w:rPr>
          <w:rtl/>
        </w:rPr>
      </w:pPr>
      <w:bookmarkStart w:id="943" w:name="FS000000549T21_01_2004_21_56_57C"/>
      <w:bookmarkEnd w:id="943"/>
      <w:r>
        <w:rPr>
          <w:rtl/>
        </w:rPr>
        <w:t>טלב אלסאנע (רע"ם):</w:t>
      </w:r>
    </w:p>
    <w:p w14:paraId="2D1FE0DE" w14:textId="77777777" w:rsidR="00000000" w:rsidRDefault="00027501">
      <w:pPr>
        <w:pStyle w:val="a0"/>
        <w:rPr>
          <w:rtl/>
        </w:rPr>
      </w:pPr>
    </w:p>
    <w:p w14:paraId="3B027559" w14:textId="77777777" w:rsidR="00000000" w:rsidRDefault="00027501">
      <w:pPr>
        <w:pStyle w:val="a0"/>
        <w:rPr>
          <w:rFonts w:hint="cs"/>
          <w:rtl/>
        </w:rPr>
      </w:pPr>
      <w:r>
        <w:rPr>
          <w:rFonts w:hint="cs"/>
          <w:rtl/>
        </w:rPr>
        <w:t xml:space="preserve">אני אגיע. חוץ מהנגב. </w:t>
      </w:r>
    </w:p>
    <w:p w14:paraId="685CA2DC" w14:textId="77777777" w:rsidR="00000000" w:rsidRDefault="00027501">
      <w:pPr>
        <w:pStyle w:val="a0"/>
        <w:rPr>
          <w:rFonts w:hint="cs"/>
          <w:rtl/>
        </w:rPr>
      </w:pPr>
    </w:p>
    <w:p w14:paraId="44E0AF5C" w14:textId="77777777" w:rsidR="00000000" w:rsidRDefault="00027501">
      <w:pPr>
        <w:pStyle w:val="af0"/>
        <w:rPr>
          <w:rtl/>
        </w:rPr>
      </w:pPr>
      <w:r>
        <w:rPr>
          <w:rFonts w:hint="eastAsia"/>
          <w:rtl/>
        </w:rPr>
        <w:t>שר</w:t>
      </w:r>
      <w:r>
        <w:rPr>
          <w:rtl/>
        </w:rPr>
        <w:t xml:space="preserve"> הפנים אברהם פורז:</w:t>
      </w:r>
    </w:p>
    <w:p w14:paraId="7AB4234D" w14:textId="77777777" w:rsidR="00000000" w:rsidRDefault="00027501">
      <w:pPr>
        <w:pStyle w:val="a0"/>
        <w:rPr>
          <w:rFonts w:hint="cs"/>
          <w:rtl/>
        </w:rPr>
      </w:pPr>
    </w:p>
    <w:p w14:paraId="6BBB3ABB" w14:textId="77777777" w:rsidR="00000000" w:rsidRDefault="00027501">
      <w:pPr>
        <w:pStyle w:val="a0"/>
        <w:rPr>
          <w:rFonts w:hint="cs"/>
          <w:rtl/>
        </w:rPr>
      </w:pPr>
      <w:r>
        <w:rPr>
          <w:rFonts w:hint="cs"/>
          <w:rtl/>
        </w:rPr>
        <w:t xml:space="preserve">זה היה קיים בזמן הקמת המדינה? </w:t>
      </w:r>
    </w:p>
    <w:p w14:paraId="08C8F838" w14:textId="77777777" w:rsidR="00000000" w:rsidRDefault="00027501">
      <w:pPr>
        <w:pStyle w:val="a0"/>
        <w:rPr>
          <w:rFonts w:hint="cs"/>
          <w:rtl/>
        </w:rPr>
      </w:pPr>
    </w:p>
    <w:p w14:paraId="20E73F8F" w14:textId="77777777" w:rsidR="00000000" w:rsidRDefault="00027501">
      <w:pPr>
        <w:pStyle w:val="-"/>
        <w:rPr>
          <w:rtl/>
        </w:rPr>
      </w:pPr>
      <w:bookmarkStart w:id="944" w:name="FS000000549T21_01_2004_21_57_33C"/>
      <w:bookmarkEnd w:id="944"/>
      <w:r>
        <w:rPr>
          <w:rtl/>
        </w:rPr>
        <w:t>טלב אלסאנע (רע"ם):</w:t>
      </w:r>
    </w:p>
    <w:p w14:paraId="627E01CD" w14:textId="77777777" w:rsidR="00000000" w:rsidRDefault="00027501">
      <w:pPr>
        <w:pStyle w:val="a0"/>
        <w:rPr>
          <w:rtl/>
        </w:rPr>
      </w:pPr>
    </w:p>
    <w:p w14:paraId="1717FFCC" w14:textId="77777777" w:rsidR="00000000" w:rsidRDefault="00027501">
      <w:pPr>
        <w:pStyle w:val="a0"/>
        <w:rPr>
          <w:rFonts w:hint="cs"/>
          <w:rtl/>
        </w:rPr>
      </w:pPr>
      <w:r>
        <w:rPr>
          <w:rFonts w:hint="cs"/>
          <w:rtl/>
        </w:rPr>
        <w:t>האנשים היו קיימים, כבוד השר. בנגב היישוב</w:t>
      </w:r>
      <w:r>
        <w:rPr>
          <w:rFonts w:hint="cs"/>
          <w:rtl/>
        </w:rPr>
        <w:t>ים קיימים, האנשים קיימים, אבל המדינה לא הכירה בהם. המדינה מכירה ביישובים קיימים, כי אנשים היו קיימים. אתה לא מעלה על דעתך שאנשים לא היו קיימים במסגרת יישובים. בוודאי יש יישובים, יש בתי-ספר. אנשים היו קיימים.</w:t>
      </w:r>
    </w:p>
    <w:p w14:paraId="0EBD0549" w14:textId="77777777" w:rsidR="00000000" w:rsidRDefault="00027501">
      <w:pPr>
        <w:pStyle w:val="a0"/>
        <w:rPr>
          <w:rFonts w:hint="cs"/>
          <w:rtl/>
        </w:rPr>
      </w:pPr>
    </w:p>
    <w:p w14:paraId="048082A3" w14:textId="77777777" w:rsidR="00000000" w:rsidRDefault="00027501">
      <w:pPr>
        <w:pStyle w:val="a0"/>
        <w:rPr>
          <w:rFonts w:hint="cs"/>
          <w:rtl/>
        </w:rPr>
      </w:pPr>
      <w:r>
        <w:rPr>
          <w:rFonts w:hint="cs"/>
          <w:rtl/>
        </w:rPr>
        <w:t>ניקח את הגליל, המשולש, נגיע לנגב. אתה מעלה על ד</w:t>
      </w:r>
      <w:r>
        <w:rPr>
          <w:rFonts w:hint="cs"/>
          <w:rtl/>
        </w:rPr>
        <w:t xml:space="preserve">עתך שאנשים לא התרבו? מספרם לא גדל? איך יכול להיות שאף יישוב לא קם? והדבר השני </w:t>
      </w:r>
      <w:r>
        <w:rPr>
          <w:rtl/>
        </w:rPr>
        <w:t>–</w:t>
      </w:r>
      <w:r>
        <w:rPr>
          <w:rFonts w:hint="cs"/>
          <w:rtl/>
        </w:rPr>
        <w:t xml:space="preserve"> איך יכול להיות ש 18% מאוכלוסיית המדינה - אתה יודע מה היקף השטח שבו הם מתגוררים, שבו הם שוכנים? זה פחות מ-2.5%. זאת אומרת, מספר היישובים לא גדל, האוכלוסייה הולכת וגדלה, ותחום הש</w:t>
      </w:r>
      <w:r>
        <w:rPr>
          <w:rFonts w:hint="cs"/>
          <w:rtl/>
        </w:rPr>
        <w:t>יפוט הולך וקטן, כי כל פעם גוזרים מכפר-כנא לנצרת-עילית, מורידים מסח'נין למשגב, מורידים מיישוב אחד ונותנים ליישובים אחרים. ותוכניות מיתאר אינן מאושרות. וכאשר הן מאושרות, כבוד השר, הן מאושרות אחרי 10 או 15 שנה, כאשר הן הופכות לא רלוונטיות. איך אתה מתכנן היום,</w:t>
      </w:r>
      <w:r>
        <w:rPr>
          <w:rFonts w:hint="cs"/>
          <w:rtl/>
        </w:rPr>
        <w:t xml:space="preserve"> מגיש תוכנית מיתאר, והיא נתקעת בהליך הביורוקרטי, ואחרי שנים רבות מאשרים אותן, וכאשר מאשרים </w:t>
      </w:r>
      <w:r>
        <w:rPr>
          <w:rtl/>
        </w:rPr>
        <w:t>–</w:t>
      </w:r>
      <w:r>
        <w:rPr>
          <w:rFonts w:hint="cs"/>
          <w:rtl/>
        </w:rPr>
        <w:t xml:space="preserve"> הן בעצם לא רלוונטיות. אחר כך באים בטענות לאנשים: אתם בונים על תוואי של כביש, בונים בשטח ציבורי. אנשים בונים כי אין תכנון. </w:t>
      </w:r>
    </w:p>
    <w:p w14:paraId="512054C5" w14:textId="77777777" w:rsidR="00000000" w:rsidRDefault="00027501">
      <w:pPr>
        <w:pStyle w:val="a0"/>
        <w:rPr>
          <w:rFonts w:hint="cs"/>
          <w:rtl/>
        </w:rPr>
      </w:pPr>
    </w:p>
    <w:p w14:paraId="6060F430" w14:textId="77777777" w:rsidR="00000000" w:rsidRDefault="00027501">
      <w:pPr>
        <w:pStyle w:val="a0"/>
        <w:rPr>
          <w:rFonts w:hint="cs"/>
          <w:rtl/>
        </w:rPr>
      </w:pPr>
      <w:r>
        <w:rPr>
          <w:rFonts w:hint="cs"/>
          <w:rtl/>
        </w:rPr>
        <w:t>ומי אשם? גורמי התכנון. כי גורמי התכנון,</w:t>
      </w:r>
      <w:r>
        <w:rPr>
          <w:rFonts w:hint="cs"/>
          <w:rtl/>
        </w:rPr>
        <w:t xml:space="preserve"> בכל מה שנוגע למגזר הערבי הם עצלנים, הם לא עובדים. אם הם זריזים, הם זריזים רק בדבר אחד - הם זריזים להרוס בתים. בדבר הזה אין זריזים מהם. הם מגיעים בשעות הבוקר הכי מוקדמות. מתעוררים כל כך מוקדם. לבי עליהם שבחורף הקשה הזה הם עובדים ממש קשה. זה שהורסים לאנשים </w:t>
      </w:r>
      <w:r>
        <w:rPr>
          <w:rFonts w:hint="cs"/>
          <w:rtl/>
        </w:rPr>
        <w:t xml:space="preserve">את הבתים שלהם - כמו בנגב לפני חודש - ומותירים משפחות ללא קורת-גג - נגיד שהבדואים התרגלו לגור ללא קורת-גג בחורף הסגרירי, אבל העובדים שלכם, עובדי משרד הפנים שיוצאים בבוקר רק כדי להרוס </w:t>
      </w:r>
      <w:r>
        <w:rPr>
          <w:rtl/>
        </w:rPr>
        <w:t>–</w:t>
      </w:r>
      <w:r>
        <w:rPr>
          <w:rFonts w:hint="cs"/>
          <w:rtl/>
        </w:rPr>
        <w:t xml:space="preserve"> פעם אחת אני רוצה לראות אותם יוצאים לפתור בעיות, לתכנן. </w:t>
      </w:r>
    </w:p>
    <w:p w14:paraId="0284C17D" w14:textId="77777777" w:rsidR="00000000" w:rsidRDefault="00027501">
      <w:pPr>
        <w:pStyle w:val="a0"/>
        <w:rPr>
          <w:rFonts w:hint="cs"/>
          <w:rtl/>
        </w:rPr>
      </w:pPr>
    </w:p>
    <w:p w14:paraId="39FF890A" w14:textId="77777777" w:rsidR="00000000" w:rsidRDefault="00027501">
      <w:pPr>
        <w:pStyle w:val="a0"/>
        <w:rPr>
          <w:rFonts w:hint="cs"/>
          <w:rtl/>
        </w:rPr>
      </w:pPr>
      <w:r>
        <w:rPr>
          <w:rFonts w:hint="cs"/>
          <w:rtl/>
        </w:rPr>
        <w:t xml:space="preserve">הרי החוק, כבוד </w:t>
      </w:r>
      <w:r>
        <w:rPr>
          <w:rFonts w:hint="cs"/>
          <w:rtl/>
        </w:rPr>
        <w:t xml:space="preserve">השר, לא נקרא חוק הריסת בתים. החוק נקרא </w:t>
      </w:r>
      <w:r>
        <w:rPr>
          <w:rtl/>
        </w:rPr>
        <w:t>–</w:t>
      </w:r>
      <w:r>
        <w:rPr>
          <w:rFonts w:hint="cs"/>
          <w:rtl/>
        </w:rPr>
        <w:t xml:space="preserve"> חוק התכנון והבנייה. צריך לתכנן. האם משרד הפנים מתכנן? צריך לבנות. האם משרד הפנים בונה? האם יש תוכניות מיתאר? האם יש ועדות תכנון מקומיות ליישובים הערביים, בערים הערביות? מדוע על-פי רוב בכל יישוב יהודי יש ועדת תכנון מ</w:t>
      </w:r>
      <w:r>
        <w:rPr>
          <w:rFonts w:hint="cs"/>
          <w:rtl/>
        </w:rPr>
        <w:t xml:space="preserve">קומית, אבל לא ביישובים הערביים? </w:t>
      </w:r>
    </w:p>
    <w:p w14:paraId="1B391A0E" w14:textId="77777777" w:rsidR="00000000" w:rsidRDefault="00027501">
      <w:pPr>
        <w:pStyle w:val="a0"/>
        <w:rPr>
          <w:rFonts w:hint="cs"/>
          <w:rtl/>
        </w:rPr>
      </w:pPr>
    </w:p>
    <w:p w14:paraId="78A95842" w14:textId="77777777" w:rsidR="00000000" w:rsidRDefault="00027501">
      <w:pPr>
        <w:pStyle w:val="a0"/>
        <w:rPr>
          <w:rFonts w:hint="cs"/>
          <w:rtl/>
        </w:rPr>
      </w:pPr>
      <w:r>
        <w:rPr>
          <w:rFonts w:hint="cs"/>
          <w:rtl/>
        </w:rPr>
        <w:t>אתה יודע מה הסיבה? כי בכל מה שנוגע לציבור הערבי, התכנון הוא לא משיקולי תכנון אזרחיים. משתמשים בחוק התכנון כאמצעי פוליטי. בנגב משתמשים בחוק התכנון והבנייה כדי לעשות טרנספר של ממש ליישובים, בטענה שהם לא מוכרים. באים לאנשים ו</w:t>
      </w:r>
      <w:r>
        <w:rPr>
          <w:rFonts w:hint="cs"/>
          <w:rtl/>
        </w:rPr>
        <w:t>הורסים להם בטענה שהם בנו ללא היתר. אבל אותו תושב אומר: רבותי, אני רוצה לבנות על-פי היתר. תנו לי, אני מתחנן, תנו לי היתר. מצד אחד לא נותנים לו לבנות על-פי היתר, ומצד שני מאשימים אותו שהוא בנה ללא היתר. זה לא הפשע שלו. מי שאחראי, זה גורמי התכנון; ועדת התכנון</w:t>
      </w:r>
      <w:r>
        <w:rPr>
          <w:rFonts w:hint="cs"/>
          <w:rtl/>
        </w:rPr>
        <w:t xml:space="preserve"> המחוזית שלא מכינה תוכניות מיתאר, וגם  ועדות מקומיות שלא מאשרות בנייה. הם אשמים בדבר הזה. </w:t>
      </w:r>
    </w:p>
    <w:p w14:paraId="13ABDFA1" w14:textId="77777777" w:rsidR="00000000" w:rsidRDefault="00027501">
      <w:pPr>
        <w:pStyle w:val="a0"/>
        <w:rPr>
          <w:rFonts w:hint="cs"/>
          <w:rtl/>
        </w:rPr>
      </w:pPr>
    </w:p>
    <w:p w14:paraId="43AEDC82" w14:textId="77777777" w:rsidR="00000000" w:rsidRDefault="00027501">
      <w:pPr>
        <w:pStyle w:val="a0"/>
        <w:rPr>
          <w:rFonts w:hint="cs"/>
          <w:rtl/>
        </w:rPr>
      </w:pPr>
      <w:r>
        <w:rPr>
          <w:rFonts w:hint="cs"/>
          <w:rtl/>
        </w:rPr>
        <w:t>בצפון, איך יכול להיות שיישוב שיש בו 40,000 נפשות - אתה ביקרת בנצרת. בתוך נצרת, עיר ותיקה, עיר שנחשבת בירת המגזר הערבי, בלב נצרת יש אי קטן שנקרא שפרינצק. בלב נצרת עצ</w:t>
      </w:r>
      <w:r>
        <w:rPr>
          <w:rFonts w:hint="cs"/>
          <w:rtl/>
        </w:rPr>
        <w:t>מה. אתה יודע לאיזו עיר זה שייך? זה שייך לנצרת-עילית. מה ההיגיון בדבר? תסביר לי את ההיגיון בדבר. בלב נצרת יש שכונת שפרינצק, ששייכת לנצרת-עילית. מה ההיגיון שבדבר? בתוך ביר-אל-מכסור מקימים מחצבה. כל האבק והנזק עוברים לתושבי ביר-אל-מכסור, והמחצבה והארנונה שייכ</w:t>
      </w:r>
      <w:r>
        <w:rPr>
          <w:rFonts w:hint="cs"/>
          <w:rtl/>
        </w:rPr>
        <w:t>ות למועצה אזורית יהודית, אחרת. הרי אם אנשים סובלים מאבק, לפחות שיקבלו קצת ארנונה ליישוב. המפעלים "פניציה" ואחרים בכפר-כנא. ביקרתי לאחרונה בג'סר-א-זרקא. זו עיר שכמעט ננעלה, הפכה להיות גטו מכל הכיוונים. מצד אחד, הכביש המהיר תל-אביב</w:t>
      </w:r>
      <w:r>
        <w:rPr>
          <w:rtl/>
        </w:rPr>
        <w:t>—</w:t>
      </w:r>
      <w:r>
        <w:rPr>
          <w:rFonts w:hint="cs"/>
          <w:rtl/>
        </w:rPr>
        <w:t>חיפה, שסוגר אותה; מצד דרום</w:t>
      </w:r>
      <w:r>
        <w:rPr>
          <w:rFonts w:hint="cs"/>
          <w:rtl/>
        </w:rPr>
        <w:t xml:space="preserve"> </w:t>
      </w:r>
      <w:r>
        <w:rPr>
          <w:rtl/>
        </w:rPr>
        <w:t>–</w:t>
      </w:r>
      <w:r>
        <w:rPr>
          <w:rFonts w:hint="cs"/>
          <w:rtl/>
        </w:rPr>
        <w:t xml:space="preserve"> קיסריה; שמורת הטבע, שחוסמת את ההתפתחות שלה מהכיוון המערבי, ואחר כך נמצא הים. </w:t>
      </w:r>
    </w:p>
    <w:p w14:paraId="264E49D6" w14:textId="77777777" w:rsidR="00000000" w:rsidRDefault="00027501">
      <w:pPr>
        <w:pStyle w:val="a0"/>
        <w:rPr>
          <w:rFonts w:hint="cs"/>
          <w:rtl/>
        </w:rPr>
      </w:pPr>
    </w:p>
    <w:p w14:paraId="24734BB8" w14:textId="77777777" w:rsidR="00000000" w:rsidRDefault="00027501">
      <w:pPr>
        <w:pStyle w:val="af0"/>
        <w:rPr>
          <w:rtl/>
        </w:rPr>
      </w:pPr>
      <w:r>
        <w:rPr>
          <w:rFonts w:hint="eastAsia"/>
          <w:rtl/>
        </w:rPr>
        <w:t>אורי</w:t>
      </w:r>
      <w:r>
        <w:rPr>
          <w:rtl/>
        </w:rPr>
        <w:t xml:space="preserve"> יהודה אריאל (האיחוד הלאומי - ישראל ביתנו):</w:t>
      </w:r>
    </w:p>
    <w:p w14:paraId="762C956D" w14:textId="77777777" w:rsidR="00000000" w:rsidRDefault="00027501">
      <w:pPr>
        <w:pStyle w:val="a0"/>
        <w:rPr>
          <w:rFonts w:hint="cs"/>
          <w:rtl/>
        </w:rPr>
      </w:pPr>
    </w:p>
    <w:p w14:paraId="276D70A8" w14:textId="77777777" w:rsidR="00000000" w:rsidRDefault="00027501">
      <w:pPr>
        <w:pStyle w:val="a0"/>
        <w:rPr>
          <w:rFonts w:hint="cs"/>
          <w:rtl/>
        </w:rPr>
      </w:pPr>
      <w:r>
        <w:rPr>
          <w:rFonts w:hint="cs"/>
          <w:rtl/>
        </w:rPr>
        <w:t xml:space="preserve">הדרום-המערבי - המערבי זה הים. </w:t>
      </w:r>
    </w:p>
    <w:p w14:paraId="2C87B2D3" w14:textId="77777777" w:rsidR="00000000" w:rsidRDefault="00027501">
      <w:pPr>
        <w:pStyle w:val="a0"/>
        <w:rPr>
          <w:rFonts w:hint="cs"/>
          <w:rtl/>
        </w:rPr>
      </w:pPr>
    </w:p>
    <w:p w14:paraId="6CE421AA" w14:textId="77777777" w:rsidR="00000000" w:rsidRDefault="00027501">
      <w:pPr>
        <w:pStyle w:val="-"/>
        <w:rPr>
          <w:rtl/>
        </w:rPr>
      </w:pPr>
      <w:bookmarkStart w:id="945" w:name="FS000000549T21_01_2004_22_12_15C"/>
      <w:bookmarkEnd w:id="945"/>
      <w:r>
        <w:rPr>
          <w:rFonts w:hint="eastAsia"/>
          <w:rtl/>
        </w:rPr>
        <w:t>טלב</w:t>
      </w:r>
      <w:r>
        <w:rPr>
          <w:rtl/>
        </w:rPr>
        <w:t xml:space="preserve"> אלסאנע (רע"ם):</w:t>
      </w:r>
    </w:p>
    <w:p w14:paraId="06EC6EDF" w14:textId="77777777" w:rsidR="00000000" w:rsidRDefault="00027501">
      <w:pPr>
        <w:pStyle w:val="a0"/>
        <w:rPr>
          <w:rFonts w:hint="cs"/>
          <w:rtl/>
        </w:rPr>
      </w:pPr>
    </w:p>
    <w:p w14:paraId="37661B15" w14:textId="77777777" w:rsidR="00000000" w:rsidRDefault="00027501">
      <w:pPr>
        <w:pStyle w:val="a0"/>
        <w:rPr>
          <w:rFonts w:hint="cs"/>
          <w:rtl/>
        </w:rPr>
      </w:pPr>
      <w:r>
        <w:rPr>
          <w:rFonts w:hint="cs"/>
          <w:rtl/>
        </w:rPr>
        <w:t xml:space="preserve">כן, זה משהו כזה. אני חושב שאתה צודק. אני התבלבלתי בכיוונים. אבל הוא בעצם </w:t>
      </w:r>
      <w:r>
        <w:rPr>
          <w:rFonts w:hint="cs"/>
          <w:rtl/>
        </w:rPr>
        <w:t>מוקף, או קיסריה, או כביש, או פרדס-חנה או הים. ואנשים - אין להם לאן ללכת. מדוע לא מרחיבים את תחום השיפוט? מדוע לא מאפשרים לאנשים להתפתח? מדוע לא מקימים ועדת גבולות? מדוע לא בודקים את הצרכים של האוכלוסייה הזאת, שהולכת ומתפתחת? האם יש מגמה להפוך יישובים ערביי</w:t>
      </w:r>
      <w:r>
        <w:rPr>
          <w:rFonts w:hint="cs"/>
          <w:rtl/>
        </w:rPr>
        <w:t xml:space="preserve">ם לגטו של עוני, אבטלה, עבריינות, פשיעה? האם זו המטרה? האם המטרה היא להשתמש בחוק התכנון והבנייה כדי לחנוק את התפתחות היישובים? </w:t>
      </w:r>
    </w:p>
    <w:p w14:paraId="6329C5B3" w14:textId="77777777" w:rsidR="00000000" w:rsidRDefault="00027501">
      <w:pPr>
        <w:pStyle w:val="a0"/>
        <w:rPr>
          <w:rFonts w:hint="cs"/>
          <w:rtl/>
        </w:rPr>
      </w:pPr>
    </w:p>
    <w:p w14:paraId="54925265" w14:textId="77777777" w:rsidR="00000000" w:rsidRDefault="00027501">
      <w:pPr>
        <w:pStyle w:val="a0"/>
        <w:rPr>
          <w:rFonts w:hint="cs"/>
          <w:rtl/>
        </w:rPr>
      </w:pPr>
      <w:r>
        <w:rPr>
          <w:rFonts w:hint="cs"/>
          <w:rtl/>
        </w:rPr>
        <w:t xml:space="preserve">נגיע לנגב. הרי הנגב עצמו מהווה 60% משטח מדינת ישראל. בנגב יש 130 יישובים יהודיים. מצוין. קיבוצים, מושבים, ערים </w:t>
      </w:r>
      <w:r>
        <w:rPr>
          <w:rtl/>
        </w:rPr>
        <w:t>–</w:t>
      </w:r>
      <w:r>
        <w:rPr>
          <w:rFonts w:hint="cs"/>
          <w:rtl/>
        </w:rPr>
        <w:t xml:space="preserve"> כמו באר-שבע, עי</w:t>
      </w:r>
      <w:r>
        <w:rPr>
          <w:rFonts w:hint="cs"/>
          <w:rtl/>
        </w:rPr>
        <w:t xml:space="preserve">ירות פיתוח, הכול. ואת הבדואים, כל הבדואים שמהווים 30% מאוכלוסיית הנגב, החליטו לרכז בערים. זה המושג כאשר מדברים על בדואים - לרכז את הבדואים. כאשר מדברים על יהודים </w:t>
      </w:r>
      <w:r>
        <w:rPr>
          <w:rtl/>
        </w:rPr>
        <w:t>–</w:t>
      </w:r>
      <w:r>
        <w:rPr>
          <w:rFonts w:hint="cs"/>
          <w:rtl/>
        </w:rPr>
        <w:t xml:space="preserve"> ליישב את היהודים. לרכז את הבדואים בשבעה יישובים. עכשיו יש החלטה להכיר בעוד שבעה יישובים, אבל</w:t>
      </w:r>
      <w:r>
        <w:rPr>
          <w:rFonts w:hint="cs"/>
          <w:rtl/>
        </w:rPr>
        <w:t xml:space="preserve"> אין תוכניות מפורטות לגבי שבעת היישובים החדשים, ורוצים להרוס לאנשים את הבתים. </w:t>
      </w:r>
    </w:p>
    <w:p w14:paraId="0C6FDBE3" w14:textId="77777777" w:rsidR="00000000" w:rsidRDefault="00027501">
      <w:pPr>
        <w:pStyle w:val="a0"/>
        <w:rPr>
          <w:rFonts w:hint="cs"/>
          <w:rtl/>
        </w:rPr>
      </w:pPr>
    </w:p>
    <w:p w14:paraId="3A535C39" w14:textId="77777777" w:rsidR="00000000" w:rsidRDefault="00027501">
      <w:pPr>
        <w:pStyle w:val="a0"/>
        <w:rPr>
          <w:rFonts w:hint="cs"/>
          <w:rtl/>
        </w:rPr>
      </w:pPr>
      <w:r>
        <w:rPr>
          <w:rFonts w:hint="cs"/>
          <w:rtl/>
        </w:rPr>
        <w:t xml:space="preserve">קודם כול תנו פתרונות. הריסה זה לא פתרון. הריסה זה להרוס גם את הבית וגם את מערכת היחסים. ולכן, אני באמת מבקש ממך, כבוד שר הפנים, לקחת פרויקט אחד שנוגע לציבור הערבי, להריץ אותו, </w:t>
      </w:r>
      <w:r>
        <w:rPr>
          <w:rFonts w:hint="cs"/>
          <w:rtl/>
        </w:rPr>
        <w:t>לקדם אותו. זה לא יעלה כסף. זה העניין של תוכניות מיתאר ליישובים הערביים ולערים הערביות, כדי לאפשר לאנשים לבנות, לחיות, להתפתח. גם לפתור מצוקת מגורים לזוגות הצעירים - גם זה יעזור בהורדת מחיר המגרשים, כי ככל שיש מצוקה ואין מגרשים, המחירים מרקיעים שחקים. אין א</w:t>
      </w:r>
      <w:r>
        <w:rPr>
          <w:rFonts w:hint="cs"/>
          <w:rtl/>
        </w:rPr>
        <w:t xml:space="preserve">פשרות לשלם את המחירים הגבוהים האלה. וגם בנגב </w:t>
      </w:r>
      <w:r>
        <w:rPr>
          <w:rtl/>
        </w:rPr>
        <w:t>–</w:t>
      </w:r>
      <w:r>
        <w:rPr>
          <w:rFonts w:hint="cs"/>
          <w:rtl/>
        </w:rPr>
        <w:t xml:space="preserve"> להפסיק את הריסת הבתים, כל עוד אין פתרון. תן פתרון, אחר כך תדרוש לאכוף את החוק. חוק מחייב שלטון לתכנן, ולא רק להרוס. תודה רבה. </w:t>
      </w:r>
    </w:p>
    <w:p w14:paraId="2B05B87F" w14:textId="77777777" w:rsidR="00000000" w:rsidRDefault="00027501">
      <w:pPr>
        <w:pStyle w:val="a0"/>
        <w:rPr>
          <w:rFonts w:hint="cs"/>
          <w:rtl/>
        </w:rPr>
      </w:pPr>
    </w:p>
    <w:p w14:paraId="1583A60C" w14:textId="77777777" w:rsidR="00000000" w:rsidRDefault="00027501">
      <w:pPr>
        <w:pStyle w:val="af1"/>
        <w:rPr>
          <w:rtl/>
        </w:rPr>
      </w:pPr>
      <w:r>
        <w:rPr>
          <w:rtl/>
        </w:rPr>
        <w:t>היו"ר</w:t>
      </w:r>
      <w:r>
        <w:rPr>
          <w:rFonts w:hint="cs"/>
          <w:rtl/>
        </w:rPr>
        <w:t xml:space="preserve"> מיכאל נודלמן</w:t>
      </w:r>
      <w:r>
        <w:rPr>
          <w:rtl/>
        </w:rPr>
        <w:t>:</w:t>
      </w:r>
    </w:p>
    <w:p w14:paraId="7685DFE4" w14:textId="77777777" w:rsidR="00000000" w:rsidRDefault="00027501">
      <w:pPr>
        <w:pStyle w:val="a0"/>
        <w:rPr>
          <w:rtl/>
        </w:rPr>
      </w:pPr>
    </w:p>
    <w:p w14:paraId="08EB1D40" w14:textId="77777777" w:rsidR="00000000" w:rsidRDefault="00027501">
      <w:pPr>
        <w:pStyle w:val="a0"/>
        <w:rPr>
          <w:rFonts w:hint="cs"/>
          <w:rtl/>
        </w:rPr>
      </w:pPr>
      <w:r>
        <w:rPr>
          <w:rFonts w:hint="cs"/>
          <w:rtl/>
        </w:rPr>
        <w:t xml:space="preserve">תודה רבה. משיב </w:t>
      </w:r>
      <w:r>
        <w:rPr>
          <w:rtl/>
        </w:rPr>
        <w:t>–</w:t>
      </w:r>
      <w:r>
        <w:rPr>
          <w:rFonts w:hint="cs"/>
          <w:rtl/>
        </w:rPr>
        <w:t xml:space="preserve"> שר הפנים. </w:t>
      </w:r>
    </w:p>
    <w:p w14:paraId="3ECDD79F" w14:textId="77777777" w:rsidR="00000000" w:rsidRDefault="00027501">
      <w:pPr>
        <w:pStyle w:val="a0"/>
        <w:rPr>
          <w:rFonts w:hint="cs"/>
          <w:rtl/>
        </w:rPr>
      </w:pPr>
    </w:p>
    <w:p w14:paraId="79D5D184" w14:textId="77777777" w:rsidR="00000000" w:rsidRDefault="00027501">
      <w:pPr>
        <w:pStyle w:val="a0"/>
        <w:rPr>
          <w:rFonts w:hint="cs"/>
          <w:rtl/>
        </w:rPr>
      </w:pPr>
    </w:p>
    <w:p w14:paraId="1AD39E3B" w14:textId="77777777" w:rsidR="00000000" w:rsidRDefault="00027501">
      <w:pPr>
        <w:pStyle w:val="a"/>
        <w:rPr>
          <w:rtl/>
        </w:rPr>
      </w:pPr>
      <w:bookmarkStart w:id="946" w:name="FS000000519T21_01_2004_22_18_38"/>
      <w:bookmarkStart w:id="947" w:name="_Toc90038177"/>
      <w:bookmarkEnd w:id="946"/>
      <w:r>
        <w:rPr>
          <w:rFonts w:hint="eastAsia"/>
          <w:rtl/>
        </w:rPr>
        <w:t>שר</w:t>
      </w:r>
      <w:r>
        <w:rPr>
          <w:rtl/>
        </w:rPr>
        <w:t xml:space="preserve"> הפנים אברהם פורז:</w:t>
      </w:r>
      <w:bookmarkEnd w:id="947"/>
    </w:p>
    <w:p w14:paraId="4369F8DA" w14:textId="77777777" w:rsidR="00000000" w:rsidRDefault="00027501">
      <w:pPr>
        <w:pStyle w:val="a0"/>
        <w:rPr>
          <w:rFonts w:hint="cs"/>
          <w:rtl/>
        </w:rPr>
      </w:pPr>
    </w:p>
    <w:p w14:paraId="537C9E9B" w14:textId="77777777" w:rsidR="00000000" w:rsidRDefault="00027501">
      <w:pPr>
        <w:pStyle w:val="a0"/>
        <w:rPr>
          <w:rFonts w:hint="cs"/>
          <w:rtl/>
        </w:rPr>
      </w:pPr>
      <w:r>
        <w:rPr>
          <w:rFonts w:hint="cs"/>
          <w:rtl/>
        </w:rPr>
        <w:t>אדוני הי</w:t>
      </w:r>
      <w:r>
        <w:rPr>
          <w:rFonts w:hint="cs"/>
          <w:rtl/>
        </w:rPr>
        <w:t>ושב-ראש, חברי הכנסת, פעם אחר פעם חברי כנסת מעלים את הטיעון של מחסור בתוכניות מיתאר במגזר הערבי ומצדיקים את הבנייה הבלתי-חוקית בכך שלכאורה, כאילו אי-אפשר לבנות כחוק. אני רוצה לומר, שבחלק גדול מהיישובים יש תוכניות מיתאר, ניתן לקבל היתרים, אבל משום-מה לא רוצי</w:t>
      </w:r>
      <w:r>
        <w:rPr>
          <w:rFonts w:hint="cs"/>
          <w:rtl/>
        </w:rPr>
        <w:t>ם להוציא היתר. בין היתר, כי כדי להוציא היתר צריך לשלם היטל השבחה, צריך לשלם אגרות בנייה, אגרות פיתוח, ובחלק מהמקומות מעדיפים לא לעשות את זה.</w:t>
      </w:r>
    </w:p>
    <w:p w14:paraId="6EDD9139" w14:textId="77777777" w:rsidR="00000000" w:rsidRDefault="00027501">
      <w:pPr>
        <w:pStyle w:val="a0"/>
        <w:rPr>
          <w:rFonts w:hint="cs"/>
          <w:rtl/>
        </w:rPr>
      </w:pPr>
      <w:r>
        <w:rPr>
          <w:rFonts w:hint="cs"/>
          <w:rtl/>
        </w:rPr>
        <w:t xml:space="preserve"> </w:t>
      </w:r>
    </w:p>
    <w:p w14:paraId="45192DA5" w14:textId="77777777" w:rsidR="00000000" w:rsidRDefault="00027501">
      <w:pPr>
        <w:pStyle w:val="a0"/>
        <w:rPr>
          <w:rFonts w:hint="cs"/>
          <w:rtl/>
        </w:rPr>
      </w:pPr>
      <w:r>
        <w:rPr>
          <w:rFonts w:hint="cs"/>
          <w:rtl/>
        </w:rPr>
        <w:t>דווקא בשנים האחרונות הושם דגש מיוחד בשיפור מצבן התכנוני של הרשויות המקומיות הערביות. במסגרת זו הוכן פרק מיוחד בתו</w:t>
      </w:r>
      <w:r>
        <w:rPr>
          <w:rFonts w:hint="cs"/>
          <w:rtl/>
        </w:rPr>
        <w:t xml:space="preserve">כנית המיתאר הארצית לבנייה, פיתוח ושימור </w:t>
      </w:r>
      <w:r>
        <w:rPr>
          <w:rtl/>
        </w:rPr>
        <w:t>–</w:t>
      </w:r>
      <w:r>
        <w:rPr>
          <w:rFonts w:hint="cs"/>
          <w:rtl/>
        </w:rPr>
        <w:t xml:space="preserve"> תמ"א 35 </w:t>
      </w:r>
      <w:r>
        <w:rPr>
          <w:rtl/>
        </w:rPr>
        <w:t>–</w:t>
      </w:r>
      <w:r>
        <w:rPr>
          <w:rFonts w:hint="cs"/>
          <w:rtl/>
        </w:rPr>
        <w:t xml:space="preserve"> העוסקת בנושא הפיתוח ביישובים הערביים. </w:t>
      </w:r>
    </w:p>
    <w:p w14:paraId="71F8E92E" w14:textId="77777777" w:rsidR="00000000" w:rsidRDefault="00027501">
      <w:pPr>
        <w:pStyle w:val="a0"/>
        <w:rPr>
          <w:rFonts w:hint="cs"/>
          <w:rtl/>
        </w:rPr>
      </w:pPr>
    </w:p>
    <w:p w14:paraId="75168C88" w14:textId="77777777" w:rsidR="00000000" w:rsidRDefault="00027501">
      <w:pPr>
        <w:pStyle w:val="a0"/>
        <w:rPr>
          <w:rFonts w:hint="cs"/>
          <w:rtl/>
        </w:rPr>
      </w:pPr>
      <w:r>
        <w:rPr>
          <w:rFonts w:hint="cs"/>
          <w:rtl/>
        </w:rPr>
        <w:t xml:space="preserve">במרס 2000 החליטה ממשלת ישראל לקדם את התכנון ביישובים הנ"ל, וחלקם קובצו בחמישה אשכולות המכילים 20 יישובים. ביישובים אלה נמצאים תהליכי התכנון בעיצומם. כמו כן חלק מהם </w:t>
      </w:r>
      <w:r>
        <w:rPr>
          <w:rFonts w:hint="cs"/>
          <w:rtl/>
        </w:rPr>
        <w:t xml:space="preserve">נמצא בשלב פרוגרמה. </w:t>
      </w:r>
    </w:p>
    <w:p w14:paraId="7D1A434D" w14:textId="77777777" w:rsidR="00000000" w:rsidRDefault="00027501">
      <w:pPr>
        <w:pStyle w:val="a0"/>
        <w:rPr>
          <w:rFonts w:hint="cs"/>
          <w:rtl/>
        </w:rPr>
      </w:pPr>
    </w:p>
    <w:p w14:paraId="7394D196" w14:textId="77777777" w:rsidR="00000000" w:rsidRDefault="00027501">
      <w:pPr>
        <w:pStyle w:val="a0"/>
        <w:rPr>
          <w:rFonts w:hint="cs"/>
          <w:rtl/>
        </w:rPr>
      </w:pPr>
      <w:r>
        <w:rPr>
          <w:rFonts w:hint="cs"/>
          <w:rtl/>
        </w:rPr>
        <w:t>מלבד זאת, מתבצעת כיום פעילות על-ידי מינהל מקרקעי ישראל בשיתוף עם מינהל התכנון, המקדמת הכנת תוכניות-אב ומיתאר ל-35 יישובים בצפון הארץ, וב-34 יישובים מתוכם הושלמה תוכנית-האב. ב-25 יישובים מקודמת הכנת תוכנית מיתאר, וב-11 מהם הסתיימה עבודת</w:t>
      </w:r>
      <w:r>
        <w:rPr>
          <w:rFonts w:hint="cs"/>
          <w:rtl/>
        </w:rPr>
        <w:t xml:space="preserve"> התכנון והתוכניות נמצאות בשלבי אישור. </w:t>
      </w:r>
    </w:p>
    <w:p w14:paraId="2F3967FF" w14:textId="77777777" w:rsidR="00000000" w:rsidRDefault="00027501">
      <w:pPr>
        <w:pStyle w:val="a0"/>
        <w:rPr>
          <w:rFonts w:hint="cs"/>
          <w:rtl/>
        </w:rPr>
      </w:pPr>
    </w:p>
    <w:p w14:paraId="485768E5" w14:textId="77777777" w:rsidR="00000000" w:rsidRDefault="00027501">
      <w:pPr>
        <w:pStyle w:val="a0"/>
        <w:rPr>
          <w:rFonts w:hint="cs"/>
          <w:rtl/>
        </w:rPr>
      </w:pPr>
      <w:r>
        <w:rPr>
          <w:rFonts w:hint="cs"/>
          <w:rtl/>
        </w:rPr>
        <w:t>מלבד הנ"ל מופעלת ועדה בין-משרדית המשותפת למינהל מקרקעי ישראל, משרד השיכון ומינהל התכנון, העוסקת בהכנת תוכניות מיתאר ספציפיות ביישובים ג'לגוליה, ברטעה, עין-א-סהלה ומועאוויה. בשל צוק העתים והעניין התקציבי, לפעמים יש קו</w:t>
      </w:r>
      <w:r>
        <w:rPr>
          <w:rFonts w:hint="cs"/>
          <w:rtl/>
        </w:rPr>
        <w:t xml:space="preserve">שי בהוספת יישובים חדשים. כרגע בהכנה תוכניות מיתאר לנצרת, לרהט, למזרעה, לדליית-אל-כרמל, לעין-רפא, והן נמצאות בשלבי אישור מתקדמים. </w:t>
      </w:r>
    </w:p>
    <w:p w14:paraId="5C5FE910" w14:textId="77777777" w:rsidR="00000000" w:rsidRDefault="00027501">
      <w:pPr>
        <w:pStyle w:val="a0"/>
        <w:rPr>
          <w:rFonts w:hint="cs"/>
          <w:rtl/>
        </w:rPr>
      </w:pPr>
    </w:p>
    <w:p w14:paraId="667CFCC7" w14:textId="77777777" w:rsidR="00000000" w:rsidRDefault="00027501">
      <w:pPr>
        <w:pStyle w:val="a0"/>
        <w:rPr>
          <w:rFonts w:hint="cs"/>
          <w:rtl/>
        </w:rPr>
      </w:pPr>
      <w:r>
        <w:rPr>
          <w:rFonts w:hint="cs"/>
          <w:rtl/>
        </w:rPr>
        <w:t xml:space="preserve">בדרום הארץ קודם תכנונם של שבעת היישובים החדשים המיועדים לאוכלוסייה הבדואית. אני יודע שהשם הוא מצחיק מאוד </w:t>
      </w:r>
      <w:r>
        <w:rPr>
          <w:rtl/>
        </w:rPr>
        <w:t>–</w:t>
      </w:r>
      <w:r>
        <w:rPr>
          <w:rFonts w:hint="cs"/>
          <w:rtl/>
        </w:rPr>
        <w:t xml:space="preserve"> אבו-בסמה, כי בסמה </w:t>
      </w:r>
      <w:r>
        <w:rPr>
          <w:rFonts w:hint="cs"/>
          <w:rtl/>
        </w:rPr>
        <w:t xml:space="preserve">זה שם של אשה, אבל זה קיצור ואלה ראשי תיבות. לראש המועצה הבדואית מונה, לדעתי, אדם מאוד רציני, עמרם קלעג'י, שבמשך שנים היה מנכ"ל משרד הפנים, ולפני זה הממונה על מחוז הצפון. אני חושב שהוא איש מצוין ומתאים לעניין הזה. </w:t>
      </w:r>
    </w:p>
    <w:p w14:paraId="63FA42B2" w14:textId="77777777" w:rsidR="00000000" w:rsidRDefault="00027501">
      <w:pPr>
        <w:pStyle w:val="a0"/>
        <w:rPr>
          <w:rFonts w:hint="cs"/>
          <w:rtl/>
        </w:rPr>
      </w:pPr>
    </w:p>
    <w:p w14:paraId="12DD8FCB" w14:textId="77777777" w:rsidR="00000000" w:rsidRDefault="00027501">
      <w:pPr>
        <w:pStyle w:val="a0"/>
        <w:rPr>
          <w:rFonts w:hint="cs"/>
          <w:rtl/>
        </w:rPr>
      </w:pPr>
      <w:r>
        <w:rPr>
          <w:rFonts w:hint="cs"/>
          <w:rtl/>
        </w:rPr>
        <w:t xml:space="preserve">בין היתר מדובר על מרעית, בית-פלט, מולדה, </w:t>
      </w:r>
      <w:r>
        <w:rPr>
          <w:rFonts w:hint="cs"/>
          <w:rtl/>
        </w:rPr>
        <w:t xml:space="preserve">אום-בטין, קסר-א-סר, באר-חיל ותראבין-א-סאנע. התוכניות כבר אושרו. עדיין יש תוכניות של בית-פלט, באר-חיל ותראבין-א-סאנע. לגבי מרעית וקסר-א-סר, התוכניות בהפקדה. </w:t>
      </w:r>
    </w:p>
    <w:p w14:paraId="58E20C27" w14:textId="77777777" w:rsidR="00000000" w:rsidRDefault="00027501">
      <w:pPr>
        <w:pStyle w:val="a0"/>
        <w:rPr>
          <w:rFonts w:hint="cs"/>
          <w:rtl/>
        </w:rPr>
      </w:pPr>
    </w:p>
    <w:p w14:paraId="72F910DA" w14:textId="77777777" w:rsidR="00000000" w:rsidRDefault="00027501">
      <w:pPr>
        <w:pStyle w:val="a0"/>
        <w:rPr>
          <w:rFonts w:hint="cs"/>
          <w:rtl/>
        </w:rPr>
      </w:pPr>
      <w:r>
        <w:rPr>
          <w:rFonts w:hint="cs"/>
          <w:rtl/>
        </w:rPr>
        <w:t>ראש הממשלה לקח על עצמו להיות יושב-ראש ועדה מיוחדת לנושא המגזר הלא-יהודי, לרבות כמובן המגזר הערבי ו</w:t>
      </w:r>
      <w:r>
        <w:rPr>
          <w:rFonts w:hint="cs"/>
          <w:rtl/>
        </w:rPr>
        <w:t xml:space="preserve">הבדואי. אנחנו הצגנו בפני ראש הממשלה לפני כשבועיים את התוכניות שנמצאות בהכנה, ואנחנו ממשיכים להתקדם. </w:t>
      </w:r>
    </w:p>
    <w:p w14:paraId="58086F7C" w14:textId="77777777" w:rsidR="00000000" w:rsidRDefault="00027501">
      <w:pPr>
        <w:pStyle w:val="a0"/>
        <w:rPr>
          <w:rFonts w:hint="cs"/>
          <w:rtl/>
        </w:rPr>
      </w:pPr>
    </w:p>
    <w:p w14:paraId="56A9BE4A" w14:textId="77777777" w:rsidR="00000000" w:rsidRDefault="00027501">
      <w:pPr>
        <w:pStyle w:val="a0"/>
        <w:rPr>
          <w:rFonts w:hint="cs"/>
          <w:rtl/>
        </w:rPr>
      </w:pPr>
      <w:r>
        <w:rPr>
          <w:rFonts w:hint="cs"/>
          <w:rtl/>
        </w:rPr>
        <w:t xml:space="preserve">אם אתם שואלים אותי אם אני שבע רצון, התשובה היא לא. צריך לעשות הרבה יותר. </w:t>
      </w:r>
    </w:p>
    <w:p w14:paraId="48F5F958" w14:textId="77777777" w:rsidR="00000000" w:rsidRDefault="00027501">
      <w:pPr>
        <w:pStyle w:val="a0"/>
        <w:rPr>
          <w:rFonts w:hint="cs"/>
          <w:rtl/>
        </w:rPr>
      </w:pPr>
    </w:p>
    <w:p w14:paraId="1F6B845B" w14:textId="77777777" w:rsidR="00000000" w:rsidRDefault="00027501">
      <w:pPr>
        <w:pStyle w:val="a0"/>
        <w:rPr>
          <w:rFonts w:hint="cs"/>
          <w:rtl/>
        </w:rPr>
      </w:pPr>
      <w:r>
        <w:rPr>
          <w:rFonts w:hint="cs"/>
          <w:rtl/>
        </w:rPr>
        <w:t xml:space="preserve">בין היתר, יש לנו במגזר הערבי בעיות של מבנה חמולתי, כאשר אנשים מחמולה מסוימת לא </w:t>
      </w:r>
      <w:r>
        <w:rPr>
          <w:rFonts w:hint="cs"/>
          <w:rtl/>
        </w:rPr>
        <w:t xml:space="preserve">מוכרים קרקע בשום מקרה ובשום מחיר, וזה כמובן בעייתי, כי לפעמים אתה מסתכל על יישוב ואתה רואה שיש עתודות קרקע, אבל בפועל אין, כי זה שייך לחמולה אחת, והיא לא מוכרת. </w:t>
      </w:r>
    </w:p>
    <w:p w14:paraId="7AC1534C" w14:textId="77777777" w:rsidR="00000000" w:rsidRDefault="00027501">
      <w:pPr>
        <w:pStyle w:val="a0"/>
        <w:rPr>
          <w:rFonts w:hint="cs"/>
          <w:rtl/>
        </w:rPr>
      </w:pPr>
    </w:p>
    <w:p w14:paraId="65A58C4F" w14:textId="77777777" w:rsidR="00000000" w:rsidRDefault="00027501">
      <w:pPr>
        <w:pStyle w:val="a0"/>
        <w:rPr>
          <w:rFonts w:hint="cs"/>
          <w:rtl/>
        </w:rPr>
      </w:pPr>
      <w:r>
        <w:rPr>
          <w:rFonts w:hint="cs"/>
          <w:rtl/>
        </w:rPr>
        <w:t>הדבר השני הוא שאנחנו בכל זאת צריכים לחנך את הציבור הערבי בארץ להתחיל לבנות לגובה. אנחנו במדינ</w:t>
      </w:r>
      <w:r>
        <w:rPr>
          <w:rFonts w:hint="cs"/>
          <w:rtl/>
        </w:rPr>
        <w:t>ה קטנה וצפופה. אני רואה שגם במקומות אחרים בארצות ערב בונים לגובה. אין סיבה שכולם במגזר הערבי יחיו בבתים צמודי קרקע. זה לא מפריע לי אם זה קורה בנגב, חבר הכנסת אלסאנע, זה מאוד בעייתי במרכז הארץ. אם אנחנו נמשיך כל הזמן בהתרחבות של נגיסה בשטחים חקלאיים, בסוף כ</w:t>
      </w:r>
      <w:r>
        <w:rPr>
          <w:rFonts w:hint="cs"/>
          <w:rtl/>
        </w:rPr>
        <w:t xml:space="preserve">ל המדינה הזאת מצפון ועד דרום תהיה גוש בטון אחד גדול. </w:t>
      </w:r>
    </w:p>
    <w:p w14:paraId="1B049CBA" w14:textId="77777777" w:rsidR="00000000" w:rsidRDefault="00027501">
      <w:pPr>
        <w:pStyle w:val="a0"/>
        <w:rPr>
          <w:rFonts w:hint="cs"/>
          <w:rtl/>
        </w:rPr>
      </w:pPr>
    </w:p>
    <w:p w14:paraId="1AFD3FDF" w14:textId="77777777" w:rsidR="00000000" w:rsidRDefault="00027501">
      <w:pPr>
        <w:pStyle w:val="a0"/>
        <w:rPr>
          <w:rFonts w:hint="cs"/>
          <w:rtl/>
        </w:rPr>
      </w:pPr>
      <w:r>
        <w:rPr>
          <w:rFonts w:hint="cs"/>
          <w:rtl/>
        </w:rPr>
        <w:t>אני גם יודע עוד דבר. בחלק מהרשויות המקומיות והוועדות המרחביות לתכנון ולבנייה אין מספיק יוזמה כדי לקדם תוכניות. אני לוחץ על אנשי משרדי, שבכל אותם מקרים שאנחנו רואים ועדה מקומית שהיא לא מספיק אנרגטית, בר</w:t>
      </w:r>
      <w:r>
        <w:rPr>
          <w:rFonts w:hint="cs"/>
          <w:rtl/>
        </w:rPr>
        <w:t xml:space="preserve">מת הוועדות המחוזיות אנחנו נכין עבור אותם יישובים תוכניות.  </w:t>
      </w:r>
    </w:p>
    <w:p w14:paraId="00881F9D" w14:textId="77777777" w:rsidR="00000000" w:rsidRDefault="00027501">
      <w:pPr>
        <w:pStyle w:val="a0"/>
        <w:rPr>
          <w:rFonts w:hint="cs"/>
          <w:rtl/>
        </w:rPr>
      </w:pPr>
    </w:p>
    <w:p w14:paraId="01317619" w14:textId="77777777" w:rsidR="00000000" w:rsidRDefault="00027501">
      <w:pPr>
        <w:pStyle w:val="a0"/>
        <w:rPr>
          <w:rFonts w:hint="cs"/>
          <w:rtl/>
        </w:rPr>
      </w:pPr>
      <w:r>
        <w:rPr>
          <w:rFonts w:hint="cs"/>
          <w:rtl/>
        </w:rPr>
        <w:t>במקביל, אני רוצה לומר בצורה ברורה ביותר, שאין בכוונתי לעבור לסדר-היום ולהתייחס בסלחנות לבנייה בלתי חוקית. אני חושב שהמצב הזה, שבו בונים והתכנון בא אחר כך, הוא מצב לא טוב ולא נכון. לפעמים, כאשר מד</w:t>
      </w:r>
      <w:r>
        <w:rPr>
          <w:rFonts w:hint="cs"/>
          <w:rtl/>
        </w:rPr>
        <w:t xml:space="preserve">ובר בדבר שקצת מקדים את זמנו, עוד אפשר איכשהו להבין את זה, אבל כשמישהו בונה פשוט באמצע מקום בלי שום תכנון, הדברים האלה הם בלתי אפשריים. </w:t>
      </w:r>
    </w:p>
    <w:p w14:paraId="618C4910" w14:textId="77777777" w:rsidR="00000000" w:rsidRDefault="00027501">
      <w:pPr>
        <w:pStyle w:val="a0"/>
        <w:rPr>
          <w:rFonts w:hint="cs"/>
          <w:rtl/>
        </w:rPr>
      </w:pPr>
    </w:p>
    <w:p w14:paraId="5DDBE80D" w14:textId="77777777" w:rsidR="00000000" w:rsidRDefault="00027501">
      <w:pPr>
        <w:pStyle w:val="a0"/>
        <w:rPr>
          <w:rFonts w:hint="cs"/>
          <w:rtl/>
        </w:rPr>
      </w:pPr>
      <w:r>
        <w:rPr>
          <w:rFonts w:hint="cs"/>
          <w:rtl/>
        </w:rPr>
        <w:t xml:space="preserve">אדוני היושב-ראש, אני מציע להעביר את העניין הזה לדיון בוועדת הפנים ואיכות הסביבה. אני מניח שהמציע יסכים. </w:t>
      </w:r>
    </w:p>
    <w:p w14:paraId="58622844" w14:textId="77777777" w:rsidR="00000000" w:rsidRDefault="00027501">
      <w:pPr>
        <w:pStyle w:val="a0"/>
        <w:rPr>
          <w:rFonts w:hint="cs"/>
          <w:rtl/>
        </w:rPr>
      </w:pPr>
    </w:p>
    <w:p w14:paraId="48AFA7F9" w14:textId="77777777" w:rsidR="00000000" w:rsidRDefault="00027501">
      <w:pPr>
        <w:pStyle w:val="af1"/>
        <w:rPr>
          <w:rtl/>
        </w:rPr>
      </w:pPr>
      <w:r>
        <w:rPr>
          <w:rtl/>
        </w:rPr>
        <w:t>היו"ר</w:t>
      </w:r>
      <w:r>
        <w:rPr>
          <w:rFonts w:hint="cs"/>
          <w:rtl/>
        </w:rPr>
        <w:t xml:space="preserve"> מיכאל נ</w:t>
      </w:r>
      <w:r>
        <w:rPr>
          <w:rFonts w:hint="cs"/>
          <w:rtl/>
        </w:rPr>
        <w:t>ודלמן</w:t>
      </w:r>
      <w:r>
        <w:rPr>
          <w:rtl/>
        </w:rPr>
        <w:t>:</w:t>
      </w:r>
    </w:p>
    <w:p w14:paraId="15CBCB2F" w14:textId="77777777" w:rsidR="00000000" w:rsidRDefault="00027501">
      <w:pPr>
        <w:pStyle w:val="a0"/>
        <w:rPr>
          <w:rtl/>
        </w:rPr>
      </w:pPr>
    </w:p>
    <w:p w14:paraId="463E87BD" w14:textId="77777777" w:rsidR="00000000" w:rsidRDefault="00027501">
      <w:pPr>
        <w:pStyle w:val="a0"/>
        <w:rPr>
          <w:rFonts w:hint="cs"/>
          <w:rtl/>
        </w:rPr>
      </w:pPr>
      <w:r>
        <w:rPr>
          <w:rFonts w:hint="cs"/>
          <w:rtl/>
        </w:rPr>
        <w:t>תודה רבה. חבר הכנסת טלב אלסאנע, אתה מסכים?</w:t>
      </w:r>
    </w:p>
    <w:p w14:paraId="67EA4A4E" w14:textId="77777777" w:rsidR="00000000" w:rsidRDefault="00027501">
      <w:pPr>
        <w:pStyle w:val="a0"/>
        <w:rPr>
          <w:rFonts w:hint="cs"/>
          <w:rtl/>
        </w:rPr>
      </w:pPr>
    </w:p>
    <w:p w14:paraId="22317AB7" w14:textId="77777777" w:rsidR="00000000" w:rsidRDefault="00027501">
      <w:pPr>
        <w:pStyle w:val="af0"/>
        <w:rPr>
          <w:rtl/>
        </w:rPr>
      </w:pPr>
      <w:r>
        <w:rPr>
          <w:rFonts w:hint="eastAsia"/>
          <w:rtl/>
        </w:rPr>
        <w:t>טלב</w:t>
      </w:r>
      <w:r>
        <w:rPr>
          <w:rtl/>
        </w:rPr>
        <w:t xml:space="preserve"> אלסאנע (רע"ם):</w:t>
      </w:r>
    </w:p>
    <w:p w14:paraId="5F3D72EE" w14:textId="77777777" w:rsidR="00000000" w:rsidRDefault="00027501">
      <w:pPr>
        <w:pStyle w:val="a0"/>
        <w:rPr>
          <w:rFonts w:hint="cs"/>
          <w:rtl/>
        </w:rPr>
      </w:pPr>
    </w:p>
    <w:p w14:paraId="536EF3FE" w14:textId="77777777" w:rsidR="00000000" w:rsidRDefault="00027501">
      <w:pPr>
        <w:pStyle w:val="a0"/>
        <w:rPr>
          <w:rFonts w:hint="cs"/>
          <w:rtl/>
        </w:rPr>
      </w:pPr>
      <w:r>
        <w:rPr>
          <w:rFonts w:hint="cs"/>
          <w:rtl/>
        </w:rPr>
        <w:t>- - -</w:t>
      </w:r>
    </w:p>
    <w:p w14:paraId="629347D0" w14:textId="77777777" w:rsidR="00000000" w:rsidRDefault="00027501">
      <w:pPr>
        <w:pStyle w:val="a0"/>
        <w:rPr>
          <w:rFonts w:hint="cs"/>
          <w:rtl/>
        </w:rPr>
      </w:pPr>
    </w:p>
    <w:p w14:paraId="4736F005" w14:textId="77777777" w:rsidR="00000000" w:rsidRDefault="00027501">
      <w:pPr>
        <w:pStyle w:val="af1"/>
        <w:rPr>
          <w:rtl/>
        </w:rPr>
      </w:pPr>
      <w:r>
        <w:rPr>
          <w:rtl/>
        </w:rPr>
        <w:t>היו"ר</w:t>
      </w:r>
      <w:r>
        <w:rPr>
          <w:rFonts w:hint="cs"/>
          <w:rtl/>
        </w:rPr>
        <w:t xml:space="preserve"> מיכאל נודלמן</w:t>
      </w:r>
      <w:r>
        <w:rPr>
          <w:rtl/>
        </w:rPr>
        <w:t>:</w:t>
      </w:r>
    </w:p>
    <w:p w14:paraId="21A2DA84" w14:textId="77777777" w:rsidR="00000000" w:rsidRDefault="00027501">
      <w:pPr>
        <w:pStyle w:val="a0"/>
        <w:rPr>
          <w:rtl/>
        </w:rPr>
      </w:pPr>
    </w:p>
    <w:p w14:paraId="7FA5C69A" w14:textId="77777777" w:rsidR="00000000" w:rsidRDefault="00027501">
      <w:pPr>
        <w:pStyle w:val="a0"/>
        <w:rPr>
          <w:rFonts w:hint="cs"/>
          <w:rtl/>
        </w:rPr>
      </w:pPr>
      <w:r>
        <w:rPr>
          <w:rFonts w:hint="cs"/>
          <w:rtl/>
        </w:rPr>
        <w:t xml:space="preserve">בסדר. </w:t>
      </w:r>
    </w:p>
    <w:p w14:paraId="15C0FB2F" w14:textId="77777777" w:rsidR="00000000" w:rsidRDefault="00027501">
      <w:pPr>
        <w:pStyle w:val="a0"/>
        <w:rPr>
          <w:rFonts w:hint="cs"/>
          <w:rtl/>
        </w:rPr>
      </w:pPr>
    </w:p>
    <w:p w14:paraId="2770E9A8" w14:textId="77777777" w:rsidR="00000000" w:rsidRDefault="00027501">
      <w:pPr>
        <w:pStyle w:val="a0"/>
        <w:rPr>
          <w:rFonts w:hint="cs"/>
          <w:rtl/>
        </w:rPr>
      </w:pPr>
      <w:r>
        <w:rPr>
          <w:rFonts w:hint="cs"/>
          <w:rtl/>
        </w:rPr>
        <w:t>אנחנו עוברים להצבעה. מי בעד? מי נגד?</w:t>
      </w:r>
    </w:p>
    <w:p w14:paraId="31C0929F" w14:textId="77777777" w:rsidR="00000000" w:rsidRDefault="00027501">
      <w:pPr>
        <w:pStyle w:val="a0"/>
        <w:rPr>
          <w:rFonts w:hint="cs"/>
          <w:rtl/>
        </w:rPr>
      </w:pPr>
    </w:p>
    <w:p w14:paraId="43C5A744" w14:textId="77777777" w:rsidR="00000000" w:rsidRDefault="00027501">
      <w:pPr>
        <w:pStyle w:val="ab"/>
        <w:bidi/>
        <w:rPr>
          <w:rFonts w:hint="cs"/>
          <w:rtl/>
        </w:rPr>
      </w:pPr>
      <w:r>
        <w:rPr>
          <w:rFonts w:hint="cs"/>
          <w:rtl/>
        </w:rPr>
        <w:t xml:space="preserve">הצבעה מס' 27 </w:t>
      </w:r>
    </w:p>
    <w:p w14:paraId="10AEBCD0" w14:textId="77777777" w:rsidR="00000000" w:rsidRDefault="00027501">
      <w:pPr>
        <w:pStyle w:val="a0"/>
        <w:rPr>
          <w:rFonts w:hint="cs"/>
          <w:rtl/>
        </w:rPr>
      </w:pPr>
    </w:p>
    <w:p w14:paraId="1A8E3AA0" w14:textId="77777777" w:rsidR="00000000" w:rsidRDefault="00027501">
      <w:pPr>
        <w:pStyle w:val="ac"/>
        <w:bidi/>
        <w:rPr>
          <w:rFonts w:hint="cs"/>
          <w:rtl/>
        </w:rPr>
      </w:pPr>
      <w:r>
        <w:rPr>
          <w:rFonts w:hint="cs"/>
          <w:rtl/>
        </w:rPr>
        <w:t xml:space="preserve">בעד ההצעה להעביר את הנושא לוועדה </w:t>
      </w:r>
      <w:r>
        <w:rPr>
          <w:rtl/>
        </w:rPr>
        <w:t>–</w:t>
      </w:r>
      <w:r>
        <w:rPr>
          <w:rFonts w:hint="cs"/>
          <w:rtl/>
        </w:rPr>
        <w:t xml:space="preserve"> 3</w:t>
      </w:r>
    </w:p>
    <w:p w14:paraId="5D6BD567" w14:textId="77777777" w:rsidR="00000000" w:rsidRDefault="00027501">
      <w:pPr>
        <w:pStyle w:val="ac"/>
        <w:bidi/>
        <w:rPr>
          <w:rFonts w:hint="cs"/>
          <w:rtl/>
        </w:rPr>
      </w:pPr>
      <w:r>
        <w:rPr>
          <w:rFonts w:hint="cs"/>
          <w:rtl/>
        </w:rPr>
        <w:t xml:space="preserve">נגד </w:t>
      </w:r>
      <w:r>
        <w:rPr>
          <w:rtl/>
        </w:rPr>
        <w:t>–</w:t>
      </w:r>
      <w:r>
        <w:rPr>
          <w:rFonts w:hint="cs"/>
          <w:rtl/>
        </w:rPr>
        <w:t xml:space="preserve"> אין</w:t>
      </w:r>
    </w:p>
    <w:p w14:paraId="0CE6C2FD" w14:textId="77777777" w:rsidR="00000000" w:rsidRDefault="00027501">
      <w:pPr>
        <w:pStyle w:val="ac"/>
        <w:bidi/>
        <w:rPr>
          <w:rFonts w:hint="cs"/>
          <w:rtl/>
        </w:rPr>
      </w:pPr>
      <w:r>
        <w:rPr>
          <w:rFonts w:hint="cs"/>
          <w:rtl/>
        </w:rPr>
        <w:t xml:space="preserve">נמנעים - אין </w:t>
      </w:r>
    </w:p>
    <w:p w14:paraId="0BD30CF9" w14:textId="77777777" w:rsidR="00000000" w:rsidRDefault="00027501">
      <w:pPr>
        <w:pStyle w:val="ad"/>
        <w:bidi/>
        <w:rPr>
          <w:rFonts w:hint="cs"/>
          <w:rtl/>
        </w:rPr>
      </w:pPr>
      <w:r>
        <w:rPr>
          <w:rFonts w:hint="cs"/>
          <w:rtl/>
        </w:rPr>
        <w:t>ההצעה להעביר את הנושא לוועדת הפנים</w:t>
      </w:r>
      <w:r>
        <w:rPr>
          <w:rFonts w:hint="cs"/>
          <w:rtl/>
        </w:rPr>
        <w:t xml:space="preserve"> ואיכות הסביבה נתקבלה. </w:t>
      </w:r>
    </w:p>
    <w:p w14:paraId="3AA5749D" w14:textId="77777777" w:rsidR="00000000" w:rsidRDefault="00027501">
      <w:pPr>
        <w:pStyle w:val="a0"/>
        <w:rPr>
          <w:rFonts w:hint="cs"/>
          <w:rtl/>
        </w:rPr>
      </w:pPr>
    </w:p>
    <w:p w14:paraId="787781CD" w14:textId="77777777" w:rsidR="00000000" w:rsidRDefault="00027501">
      <w:pPr>
        <w:pStyle w:val="af1"/>
        <w:rPr>
          <w:rtl/>
        </w:rPr>
      </w:pPr>
      <w:r>
        <w:rPr>
          <w:rtl/>
        </w:rPr>
        <w:t>היו"ר</w:t>
      </w:r>
      <w:r>
        <w:rPr>
          <w:rFonts w:hint="cs"/>
          <w:rtl/>
        </w:rPr>
        <w:t xml:space="preserve"> מיכאל נודלמן</w:t>
      </w:r>
      <w:r>
        <w:rPr>
          <w:rtl/>
        </w:rPr>
        <w:t>:</w:t>
      </w:r>
    </w:p>
    <w:p w14:paraId="1BBB7C5A" w14:textId="77777777" w:rsidR="00000000" w:rsidRDefault="00027501">
      <w:pPr>
        <w:pStyle w:val="a0"/>
        <w:rPr>
          <w:rtl/>
        </w:rPr>
      </w:pPr>
    </w:p>
    <w:p w14:paraId="029E4B50" w14:textId="77777777" w:rsidR="00000000" w:rsidRDefault="00027501">
      <w:pPr>
        <w:pStyle w:val="a0"/>
        <w:rPr>
          <w:rFonts w:hint="cs"/>
          <w:rtl/>
        </w:rPr>
      </w:pPr>
      <w:r>
        <w:rPr>
          <w:rFonts w:hint="cs"/>
          <w:rtl/>
        </w:rPr>
        <w:t xml:space="preserve">שלושה חברי כנסת בעד, אין מתנגדים ואין נמנעים. אני קובע שהנושא יעבור לוועדת הפנים ואיכות הסביבה ויידון שם. </w:t>
      </w:r>
    </w:p>
    <w:p w14:paraId="0DBBDB89" w14:textId="77777777" w:rsidR="00000000" w:rsidRDefault="00027501">
      <w:pPr>
        <w:pStyle w:val="a0"/>
        <w:rPr>
          <w:rFonts w:hint="cs"/>
          <w:rtl/>
        </w:rPr>
      </w:pPr>
    </w:p>
    <w:p w14:paraId="7AE1D555" w14:textId="77777777" w:rsidR="00000000" w:rsidRDefault="00027501">
      <w:pPr>
        <w:pStyle w:val="a0"/>
        <w:rPr>
          <w:rFonts w:hint="cs"/>
          <w:rtl/>
        </w:rPr>
      </w:pPr>
      <w:r>
        <w:rPr>
          <w:rFonts w:hint="cs"/>
          <w:rtl/>
        </w:rPr>
        <w:t>חברי הכנסת, תם סדר-היום. הישיבה הבאה תתקיים ביום שני, ג' בשבט התשס"ד, 26 בינואר 2004, בשעה 16:00. ישיב</w:t>
      </w:r>
      <w:r>
        <w:rPr>
          <w:rFonts w:hint="cs"/>
          <w:rtl/>
        </w:rPr>
        <w:t xml:space="preserve">ה זו נעולה. </w:t>
      </w:r>
    </w:p>
    <w:p w14:paraId="44C2286C" w14:textId="77777777" w:rsidR="00000000" w:rsidRDefault="00027501">
      <w:pPr>
        <w:pStyle w:val="a0"/>
        <w:rPr>
          <w:rFonts w:hint="cs"/>
          <w:rtl/>
        </w:rPr>
      </w:pPr>
    </w:p>
    <w:p w14:paraId="67958B87" w14:textId="77777777" w:rsidR="00000000" w:rsidRDefault="00027501">
      <w:pPr>
        <w:pStyle w:val="a0"/>
        <w:jc w:val="center"/>
        <w:rPr>
          <w:rFonts w:hint="cs"/>
          <w:rtl/>
        </w:rPr>
      </w:pPr>
      <w:r>
        <w:rPr>
          <w:rFonts w:hint="cs"/>
          <w:rtl/>
        </w:rPr>
        <w:t>הישיבה ננעלה בשעה  21:54.</w:t>
      </w:r>
    </w:p>
    <w:p w14:paraId="6F16A124" w14:textId="77777777" w:rsidR="00000000" w:rsidRDefault="0002750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967E0" w14:textId="77777777" w:rsidR="00000000" w:rsidRDefault="00027501">
      <w:r>
        <w:separator/>
      </w:r>
    </w:p>
  </w:endnote>
  <w:endnote w:type="continuationSeparator" w:id="0">
    <w:p w14:paraId="3FA9DF3E" w14:textId="77777777" w:rsidR="00000000" w:rsidRDefault="0002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0C71A" w14:textId="77777777" w:rsidR="00000000" w:rsidRDefault="0002750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316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318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0DFE2" w14:textId="77777777" w:rsidR="00000000" w:rsidRDefault="00027501">
      <w:r>
        <w:separator/>
      </w:r>
    </w:p>
  </w:footnote>
  <w:footnote w:type="continuationSeparator" w:id="0">
    <w:p w14:paraId="683302C6" w14:textId="77777777" w:rsidR="00000000" w:rsidRDefault="00027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0946D80"/>
    <w:multiLevelType w:val="hybridMultilevel"/>
    <w:tmpl w:val="3BF22D54"/>
    <w:lvl w:ilvl="0" w:tplc="5F1E8AE6">
      <w:start w:val="57"/>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730464C"/>
    <w:multiLevelType w:val="hybridMultilevel"/>
    <w:tmpl w:val="262834FE"/>
    <w:lvl w:ilvl="0" w:tplc="524A69CC">
      <w:start w:val="977"/>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272F709C"/>
    <w:multiLevelType w:val="hybridMultilevel"/>
    <w:tmpl w:val="EC843E50"/>
    <w:lvl w:ilvl="0" w:tplc="AB7AFE50">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4" w15:restartNumberingAfterBreak="0">
    <w:nsid w:val="2BA93020"/>
    <w:multiLevelType w:val="hybridMultilevel"/>
    <w:tmpl w:val="9E30223C"/>
    <w:lvl w:ilvl="0" w:tplc="4170B544">
      <w:start w:val="3"/>
      <w:numFmt w:val="decimal"/>
      <w:lvlText w:val="%1."/>
      <w:lvlJc w:val="left"/>
      <w:pPr>
        <w:tabs>
          <w:tab w:val="num" w:pos="885"/>
        </w:tabs>
        <w:ind w:left="885" w:right="885" w:hanging="360"/>
      </w:pPr>
      <w:rPr>
        <w:rFonts w:hint="cs"/>
      </w:rPr>
    </w:lvl>
    <w:lvl w:ilvl="1" w:tplc="040D0019" w:tentative="1">
      <w:start w:val="1"/>
      <w:numFmt w:val="lowerLetter"/>
      <w:lvlText w:val="%2."/>
      <w:lvlJc w:val="left"/>
      <w:pPr>
        <w:tabs>
          <w:tab w:val="num" w:pos="1605"/>
        </w:tabs>
        <w:ind w:left="1605" w:right="1605" w:hanging="360"/>
      </w:pPr>
    </w:lvl>
    <w:lvl w:ilvl="2" w:tplc="040D001B" w:tentative="1">
      <w:start w:val="1"/>
      <w:numFmt w:val="lowerRoman"/>
      <w:lvlText w:val="%3."/>
      <w:lvlJc w:val="right"/>
      <w:pPr>
        <w:tabs>
          <w:tab w:val="num" w:pos="2325"/>
        </w:tabs>
        <w:ind w:left="2325" w:right="2325" w:hanging="180"/>
      </w:pPr>
    </w:lvl>
    <w:lvl w:ilvl="3" w:tplc="040D000F" w:tentative="1">
      <w:start w:val="1"/>
      <w:numFmt w:val="decimal"/>
      <w:lvlText w:val="%4."/>
      <w:lvlJc w:val="left"/>
      <w:pPr>
        <w:tabs>
          <w:tab w:val="num" w:pos="3045"/>
        </w:tabs>
        <w:ind w:left="3045" w:right="3045" w:hanging="360"/>
      </w:pPr>
    </w:lvl>
    <w:lvl w:ilvl="4" w:tplc="040D0019" w:tentative="1">
      <w:start w:val="1"/>
      <w:numFmt w:val="lowerLetter"/>
      <w:lvlText w:val="%5."/>
      <w:lvlJc w:val="left"/>
      <w:pPr>
        <w:tabs>
          <w:tab w:val="num" w:pos="3765"/>
        </w:tabs>
        <w:ind w:left="3765" w:right="3765" w:hanging="360"/>
      </w:pPr>
    </w:lvl>
    <w:lvl w:ilvl="5" w:tplc="040D001B" w:tentative="1">
      <w:start w:val="1"/>
      <w:numFmt w:val="lowerRoman"/>
      <w:lvlText w:val="%6."/>
      <w:lvlJc w:val="right"/>
      <w:pPr>
        <w:tabs>
          <w:tab w:val="num" w:pos="4485"/>
        </w:tabs>
        <w:ind w:left="4485" w:right="4485" w:hanging="180"/>
      </w:pPr>
    </w:lvl>
    <w:lvl w:ilvl="6" w:tplc="040D000F" w:tentative="1">
      <w:start w:val="1"/>
      <w:numFmt w:val="decimal"/>
      <w:lvlText w:val="%7."/>
      <w:lvlJc w:val="left"/>
      <w:pPr>
        <w:tabs>
          <w:tab w:val="num" w:pos="5205"/>
        </w:tabs>
        <w:ind w:left="5205" w:right="5205" w:hanging="360"/>
      </w:pPr>
    </w:lvl>
    <w:lvl w:ilvl="7" w:tplc="040D0019" w:tentative="1">
      <w:start w:val="1"/>
      <w:numFmt w:val="lowerLetter"/>
      <w:lvlText w:val="%8."/>
      <w:lvlJc w:val="left"/>
      <w:pPr>
        <w:tabs>
          <w:tab w:val="num" w:pos="5925"/>
        </w:tabs>
        <w:ind w:left="5925" w:right="5925" w:hanging="360"/>
      </w:pPr>
    </w:lvl>
    <w:lvl w:ilvl="8" w:tplc="040D001B" w:tentative="1">
      <w:start w:val="1"/>
      <w:numFmt w:val="lowerRoman"/>
      <w:lvlText w:val="%9."/>
      <w:lvlJc w:val="right"/>
      <w:pPr>
        <w:tabs>
          <w:tab w:val="num" w:pos="6645"/>
        </w:tabs>
        <w:ind w:left="6645" w:right="6645" w:hanging="180"/>
      </w:pPr>
    </w:lvl>
  </w:abstractNum>
  <w:abstractNum w:abstractNumId="5" w15:restartNumberingAfterBreak="0">
    <w:nsid w:val="35105DCA"/>
    <w:multiLevelType w:val="hybridMultilevel"/>
    <w:tmpl w:val="03C4D666"/>
    <w:lvl w:ilvl="0" w:tplc="1A4E864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41EF2D3C"/>
    <w:multiLevelType w:val="hybridMultilevel"/>
    <w:tmpl w:val="7C0EC426"/>
    <w:lvl w:ilvl="0" w:tplc="53765D1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447E6B04"/>
    <w:multiLevelType w:val="hybridMultilevel"/>
    <w:tmpl w:val="2A2654BE"/>
    <w:lvl w:ilvl="0" w:tplc="6CF2EA2A">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4F5F4448"/>
    <w:multiLevelType w:val="hybridMultilevel"/>
    <w:tmpl w:val="84C64586"/>
    <w:lvl w:ilvl="0" w:tplc="1A4E864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54673EEA"/>
    <w:multiLevelType w:val="hybridMultilevel"/>
    <w:tmpl w:val="5B482BAC"/>
    <w:lvl w:ilvl="0" w:tplc="0154417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5AD31531"/>
    <w:multiLevelType w:val="hybridMultilevel"/>
    <w:tmpl w:val="59DA74B2"/>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5E0817AF"/>
    <w:multiLevelType w:val="hybridMultilevel"/>
    <w:tmpl w:val="24C2AAAE"/>
    <w:lvl w:ilvl="0" w:tplc="F5185EF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2" w15:restartNumberingAfterBreak="0">
    <w:nsid w:val="68392C09"/>
    <w:multiLevelType w:val="hybridMultilevel"/>
    <w:tmpl w:val="BE1A5FD4"/>
    <w:lvl w:ilvl="0" w:tplc="02A60344">
      <w:start w:val="3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9"/>
  </w:num>
  <w:num w:numId="3">
    <w:abstractNumId w:val="6"/>
  </w:num>
  <w:num w:numId="4">
    <w:abstractNumId w:val="4"/>
  </w:num>
  <w:num w:numId="5">
    <w:abstractNumId w:val="3"/>
  </w:num>
  <w:num w:numId="6">
    <w:abstractNumId w:val="10"/>
  </w:num>
  <w:num w:numId="7">
    <w:abstractNumId w:val="5"/>
  </w:num>
  <w:num w:numId="8">
    <w:abstractNumId w:val="8"/>
  </w:num>
  <w:num w:numId="9">
    <w:abstractNumId w:val="1"/>
  </w:num>
  <w:num w:numId="10">
    <w:abstractNumId w:val="2"/>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0851_1-61.doc"/>
    <w:docVar w:name="Position" w:val="Merged1-61"/>
    <w:docVar w:name="Queue" w:val="1-61"/>
    <w:docVar w:name="SaveYN" w:val="N"/>
    <w:docVar w:name="Session" w:val="20851"/>
    <w:docVar w:name="SessionDate" w:val="21/01/04"/>
    <w:docVar w:name="SpeakersNum" w:val="0"/>
    <w:docVar w:name="StartMode" w:val="4"/>
  </w:docVars>
  <w:rsids>
    <w:rsidRoot w:val="00027501"/>
    <w:rsid w:val="000275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6AC28B"/>
  <w15:chartTrackingRefBased/>
  <w15:docId w15:val="{98E8AD32-DD01-4C9F-A28F-D3E897DF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1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Title">
    <w:name w:val="Title"/>
    <w:basedOn w:val="Normal"/>
    <w:qFormat/>
    <w:pPr>
      <w:overflowPunct w:val="0"/>
      <w:autoSpaceDE w:val="0"/>
      <w:autoSpaceDN w:val="0"/>
      <w:bidi/>
      <w:adjustRightInd w:val="0"/>
      <w:jc w:val="center"/>
      <w:textAlignment w:val="baseline"/>
    </w:pPr>
    <w:rPr>
      <w:b/>
      <w:bCs/>
      <w:sz w:val="28"/>
      <w:szCs w:val="28"/>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64770</Words>
  <Characters>369191</Characters>
  <Application>Microsoft Office Word</Application>
  <DocSecurity>0</DocSecurity>
  <Lines>3076</Lines>
  <Paragraphs>866</Paragraphs>
  <ScaleCrop>false</ScaleCrop>
  <HeadingPairs>
    <vt:vector size="2" baseType="variant">
      <vt:variant>
        <vt:lpstr>שם</vt:lpstr>
      </vt:variant>
      <vt:variant>
        <vt:i4>1</vt:i4>
      </vt:variant>
    </vt:vector>
  </HeadingPairs>
  <TitlesOfParts>
    <vt:vector size="1" baseType="lpstr">
      <vt:lpstr>חוברת י"ד</vt:lpstr>
    </vt:vector>
  </TitlesOfParts>
  <Company>EDS</Company>
  <LinksUpToDate>false</LinksUpToDate>
  <CharactersWithSpaces>433095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97 מתאריך 21/01/2004</dc:title>
  <dc:subject/>
  <dc:creator>knesset</dc:creator>
  <cp:keywords/>
  <dc:description/>
  <cp:lastModifiedBy>vladimir</cp:lastModifiedBy>
  <cp:revision>2</cp:revision>
  <cp:lastPrinted>2004-10-13T17:09:00Z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00159704</vt:lpwstr>
  </property>
  <property fmtid="{D5CDD505-2E9C-101B-9397-08002B2CF9AE}" pid="4" name="SDDocDate">
    <vt:lpwstr>2005-07-24T13:47:09Z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97.0000000000000</vt:lpwstr>
  </property>
  <property fmtid="{D5CDD505-2E9C-101B-9397-08002B2CF9AE}" pid="8" name="SDAuthor">
    <vt:lpwstr>דבורה אביבי</vt:lpwstr>
  </property>
  <property fmtid="{D5CDD505-2E9C-101B-9397-08002B2CF9AE}" pid="9" name="TaarichYeshiva">
    <vt:lpwstr>2004-01-21T02:00:00Z</vt:lpwstr>
  </property>
</Properties>
</file>