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3EA6D" w14:textId="77777777" w:rsidR="00000000" w:rsidRDefault="0058110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E54DC3" w14:textId="77777777" w:rsidR="00000000" w:rsidRDefault="00581103">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_Toc81561376 \h </w:instrText>
      </w:r>
      <w:r>
        <w:fldChar w:fldCharType="separate"/>
      </w:r>
      <w:r>
        <w:t>8</w:t>
      </w:r>
      <w:r>
        <w:fldChar w:fldCharType="end"/>
      </w:r>
    </w:p>
    <w:p w14:paraId="09E4F67A" w14:textId="77777777" w:rsidR="00000000" w:rsidRDefault="00581103">
      <w:pPr>
        <w:pStyle w:val="TOC1"/>
        <w:tabs>
          <w:tab w:val="right" w:leader="dot" w:pos="8296"/>
        </w:tabs>
        <w:ind w:right="0"/>
        <w:rPr>
          <w:rFonts w:ascii="Times New Roman" w:hAnsi="Times New Roman" w:cs="Times New Roman"/>
          <w:sz w:val="24"/>
          <w:szCs w:val="24"/>
        </w:rPr>
      </w:pPr>
      <w:r>
        <w:t xml:space="preserve">178. </w:t>
      </w:r>
      <w:r>
        <w:rPr>
          <w:rtl/>
        </w:rPr>
        <w:t>הקמת יחידה לפינוי מתנחלים</w:t>
      </w:r>
      <w:r>
        <w:tab/>
      </w:r>
      <w:r>
        <w:fldChar w:fldCharType="begin"/>
      </w:r>
      <w:r>
        <w:instrText xml:space="preserve"> PAGEREF _Toc81561377 \h </w:instrText>
      </w:r>
      <w:r>
        <w:fldChar w:fldCharType="separate"/>
      </w:r>
      <w:r>
        <w:t>8</w:t>
      </w:r>
      <w:r>
        <w:fldChar w:fldCharType="end"/>
      </w:r>
    </w:p>
    <w:p w14:paraId="2FD0687C" w14:textId="77777777" w:rsidR="00000000" w:rsidRDefault="00581103">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_Toc81561378 \h </w:instrText>
      </w:r>
      <w:r>
        <w:fldChar w:fldCharType="separate"/>
      </w:r>
      <w:r>
        <w:t>8</w:t>
      </w:r>
      <w:r>
        <w:fldChar w:fldCharType="end"/>
      </w:r>
    </w:p>
    <w:p w14:paraId="69451F6E" w14:textId="77777777" w:rsidR="00000000" w:rsidRDefault="00581103">
      <w:pPr>
        <w:pStyle w:val="TOC2"/>
        <w:tabs>
          <w:tab w:val="right" w:leader="dot" w:pos="8296"/>
        </w:tabs>
        <w:ind w:right="0"/>
        <w:rPr>
          <w:rFonts w:ascii="Times New Roman" w:hAnsi="Times New Roman" w:cs="Times New Roman"/>
          <w:sz w:val="24"/>
          <w:szCs w:val="24"/>
        </w:rPr>
      </w:pPr>
      <w:r>
        <w:rPr>
          <w:rtl/>
        </w:rPr>
        <w:t xml:space="preserve">סגן שר הביטחון זאב </w:t>
      </w:r>
      <w:r>
        <w:rPr>
          <w:rtl/>
        </w:rPr>
        <w:t>בוים:</w:t>
      </w:r>
      <w:r>
        <w:tab/>
      </w:r>
      <w:r>
        <w:fldChar w:fldCharType="begin"/>
      </w:r>
      <w:r>
        <w:instrText xml:space="preserve"> PAGEREF _Toc81561379 \h </w:instrText>
      </w:r>
      <w:r>
        <w:fldChar w:fldCharType="separate"/>
      </w:r>
      <w:r>
        <w:t>9</w:t>
      </w:r>
      <w:r>
        <w:fldChar w:fldCharType="end"/>
      </w:r>
    </w:p>
    <w:p w14:paraId="1BD3BC9E" w14:textId="77777777" w:rsidR="00000000" w:rsidRDefault="00581103">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_Toc81561380 \h </w:instrText>
      </w:r>
      <w:r>
        <w:fldChar w:fldCharType="separate"/>
      </w:r>
      <w:r>
        <w:t>9</w:t>
      </w:r>
      <w:r>
        <w:fldChar w:fldCharType="end"/>
      </w:r>
    </w:p>
    <w:p w14:paraId="24F7C454" w14:textId="77777777" w:rsidR="00000000" w:rsidRDefault="0058110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_Toc81561381 \h </w:instrText>
      </w:r>
      <w:r>
        <w:fldChar w:fldCharType="separate"/>
      </w:r>
      <w:r>
        <w:t>10</w:t>
      </w:r>
      <w:r>
        <w:fldChar w:fldCharType="end"/>
      </w:r>
    </w:p>
    <w:p w14:paraId="50339691" w14:textId="77777777" w:rsidR="00000000" w:rsidRDefault="0058110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_Toc81561382 \h </w:instrText>
      </w:r>
      <w:r>
        <w:fldChar w:fldCharType="separate"/>
      </w:r>
      <w:r>
        <w:t>10</w:t>
      </w:r>
      <w:r>
        <w:fldChar w:fldCharType="end"/>
      </w:r>
    </w:p>
    <w:p w14:paraId="66242086" w14:textId="77777777" w:rsidR="00000000" w:rsidRDefault="0058110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w:instrText>
      </w:r>
      <w:r>
        <w:instrText xml:space="preserve">F _Toc81561383 \h </w:instrText>
      </w:r>
      <w:r>
        <w:fldChar w:fldCharType="separate"/>
      </w:r>
      <w:r>
        <w:t>11</w:t>
      </w:r>
      <w:r>
        <w:fldChar w:fldCharType="end"/>
      </w:r>
    </w:p>
    <w:p w14:paraId="1300AB72" w14:textId="77777777" w:rsidR="00000000" w:rsidRDefault="00581103">
      <w:pPr>
        <w:pStyle w:val="TOC1"/>
        <w:tabs>
          <w:tab w:val="right" w:leader="dot" w:pos="8296"/>
        </w:tabs>
        <w:ind w:right="0"/>
        <w:rPr>
          <w:rFonts w:ascii="Times New Roman" w:hAnsi="Times New Roman" w:cs="Times New Roman"/>
          <w:sz w:val="24"/>
          <w:szCs w:val="24"/>
        </w:rPr>
      </w:pPr>
      <w:r>
        <w:t xml:space="preserve">180. </w:t>
      </w:r>
      <w:r>
        <w:rPr>
          <w:rtl/>
        </w:rPr>
        <w:t>שילובן של נהגות "האמרים" בפעילות בשטחים</w:t>
      </w:r>
      <w:r>
        <w:tab/>
      </w:r>
      <w:r>
        <w:fldChar w:fldCharType="begin"/>
      </w:r>
      <w:r>
        <w:instrText xml:space="preserve"> PAGEREF _Toc81561384 \h </w:instrText>
      </w:r>
      <w:r>
        <w:fldChar w:fldCharType="separate"/>
      </w:r>
      <w:r>
        <w:t>12</w:t>
      </w:r>
      <w:r>
        <w:fldChar w:fldCharType="end"/>
      </w:r>
    </w:p>
    <w:p w14:paraId="1BBDE412" w14:textId="77777777" w:rsidR="00000000" w:rsidRDefault="0058110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_Toc81561385 \h </w:instrText>
      </w:r>
      <w:r>
        <w:fldChar w:fldCharType="separate"/>
      </w:r>
      <w:r>
        <w:t>12</w:t>
      </w:r>
      <w:r>
        <w:fldChar w:fldCharType="end"/>
      </w:r>
    </w:p>
    <w:p w14:paraId="5EE34E18" w14:textId="77777777" w:rsidR="00000000" w:rsidRDefault="0058110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_Toc81561386 \h </w:instrText>
      </w:r>
      <w:r>
        <w:fldChar w:fldCharType="separate"/>
      </w:r>
      <w:r>
        <w:t>13</w:t>
      </w:r>
      <w:r>
        <w:fldChar w:fldCharType="end"/>
      </w:r>
    </w:p>
    <w:p w14:paraId="5137DA77" w14:textId="77777777" w:rsidR="00000000" w:rsidRDefault="0058110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_Toc81561387 \h </w:instrText>
      </w:r>
      <w:r>
        <w:fldChar w:fldCharType="separate"/>
      </w:r>
      <w:r>
        <w:t>13</w:t>
      </w:r>
      <w:r>
        <w:fldChar w:fldCharType="end"/>
      </w:r>
    </w:p>
    <w:p w14:paraId="66C4E8B6" w14:textId="77777777" w:rsidR="00000000" w:rsidRDefault="0058110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_Toc81561388 \h </w:instrText>
      </w:r>
      <w:r>
        <w:fldChar w:fldCharType="separate"/>
      </w:r>
      <w:r>
        <w:t>14</w:t>
      </w:r>
      <w:r>
        <w:fldChar w:fldCharType="end"/>
      </w:r>
    </w:p>
    <w:p w14:paraId="2B207405" w14:textId="77777777" w:rsidR="00000000" w:rsidRDefault="005811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_Toc81561389 \h </w:instrText>
      </w:r>
      <w:r>
        <w:fldChar w:fldCharType="separate"/>
      </w:r>
      <w:r>
        <w:t>14</w:t>
      </w:r>
      <w:r>
        <w:fldChar w:fldCharType="end"/>
      </w:r>
    </w:p>
    <w:p w14:paraId="170FBEDB" w14:textId="77777777" w:rsidR="00000000" w:rsidRDefault="005811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_Toc81561390 \h </w:instrText>
      </w:r>
      <w:r>
        <w:fldChar w:fldCharType="separate"/>
      </w:r>
      <w:r>
        <w:t>14</w:t>
      </w:r>
      <w:r>
        <w:fldChar w:fldCharType="end"/>
      </w:r>
    </w:p>
    <w:p w14:paraId="5219A5A2" w14:textId="77777777" w:rsidR="00000000" w:rsidRDefault="00581103">
      <w:pPr>
        <w:pStyle w:val="TOC1"/>
        <w:tabs>
          <w:tab w:val="right" w:leader="dot" w:pos="8296"/>
        </w:tabs>
        <w:ind w:right="0"/>
        <w:rPr>
          <w:rFonts w:ascii="Times New Roman" w:hAnsi="Times New Roman" w:cs="Times New Roman"/>
          <w:sz w:val="24"/>
          <w:szCs w:val="24"/>
        </w:rPr>
      </w:pPr>
      <w:r>
        <w:t xml:space="preserve">177. </w:t>
      </w:r>
      <w:r>
        <w:rPr>
          <w:rtl/>
        </w:rPr>
        <w:t>קשרי ישראל עם הכורדים</w:t>
      </w:r>
      <w:r>
        <w:tab/>
      </w:r>
      <w:r>
        <w:fldChar w:fldCharType="begin"/>
      </w:r>
      <w:r>
        <w:instrText xml:space="preserve"> PAGEREF _Toc81561391 \h </w:instrText>
      </w:r>
      <w:r>
        <w:fldChar w:fldCharType="separate"/>
      </w:r>
      <w:r>
        <w:t>16</w:t>
      </w:r>
      <w:r>
        <w:fldChar w:fldCharType="end"/>
      </w:r>
    </w:p>
    <w:p w14:paraId="3CF41C08" w14:textId="77777777" w:rsidR="00000000" w:rsidRDefault="005811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_Toc81561392 \h </w:instrText>
      </w:r>
      <w:r>
        <w:fldChar w:fldCharType="separate"/>
      </w:r>
      <w:r>
        <w:t>16</w:t>
      </w:r>
      <w:r>
        <w:fldChar w:fldCharType="end"/>
      </w:r>
    </w:p>
    <w:p w14:paraId="7BE4331F"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_Toc81561393 \h </w:instrText>
      </w:r>
      <w:r>
        <w:fldChar w:fldCharType="separate"/>
      </w:r>
      <w:r>
        <w:t>17</w:t>
      </w:r>
      <w:r>
        <w:fldChar w:fldCharType="end"/>
      </w:r>
    </w:p>
    <w:p w14:paraId="7C8A32C1" w14:textId="77777777" w:rsidR="00000000" w:rsidRDefault="005811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_Toc81561394 \h </w:instrText>
      </w:r>
      <w:r>
        <w:fldChar w:fldCharType="separate"/>
      </w:r>
      <w:r>
        <w:t>18</w:t>
      </w:r>
      <w:r>
        <w:fldChar w:fldCharType="end"/>
      </w:r>
    </w:p>
    <w:p w14:paraId="5CCA181D"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_Toc81561395 \h </w:instrText>
      </w:r>
      <w:r>
        <w:fldChar w:fldCharType="separate"/>
      </w:r>
      <w:r>
        <w:t>19</w:t>
      </w:r>
      <w:r>
        <w:fldChar w:fldCharType="end"/>
      </w:r>
    </w:p>
    <w:p w14:paraId="500BF011" w14:textId="77777777" w:rsidR="00000000" w:rsidRDefault="005811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w:instrText>
      </w:r>
      <w:r>
        <w:instrText xml:space="preserve">c81561396 \h </w:instrText>
      </w:r>
      <w:r>
        <w:fldChar w:fldCharType="separate"/>
      </w:r>
      <w:r>
        <w:t>20</w:t>
      </w:r>
      <w:r>
        <w:fldChar w:fldCharType="end"/>
      </w:r>
    </w:p>
    <w:p w14:paraId="7505ACB7"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לתיקון פקודת התעבורה (אגרות), התשס"ג-2003</w:t>
      </w:r>
      <w:r>
        <w:tab/>
      </w:r>
      <w:r>
        <w:fldChar w:fldCharType="begin"/>
      </w:r>
      <w:r>
        <w:instrText xml:space="preserve"> PAGEREF _Toc81561397 \h </w:instrText>
      </w:r>
      <w:r>
        <w:fldChar w:fldCharType="separate"/>
      </w:r>
      <w:r>
        <w:t>20</w:t>
      </w:r>
      <w:r>
        <w:fldChar w:fldCharType="end"/>
      </w:r>
    </w:p>
    <w:p w14:paraId="75BFE1F0" w14:textId="77777777" w:rsidR="00000000" w:rsidRDefault="0058110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_Toc81561398 \h </w:instrText>
      </w:r>
      <w:r>
        <w:fldChar w:fldCharType="separate"/>
      </w:r>
      <w:r>
        <w:t>21</w:t>
      </w:r>
      <w:r>
        <w:fldChar w:fldCharType="end"/>
      </w:r>
    </w:p>
    <w:p w14:paraId="5D4B9EF5"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_Toc81561399 \h </w:instrText>
      </w:r>
      <w:r>
        <w:fldChar w:fldCharType="separate"/>
      </w:r>
      <w:r>
        <w:t>24</w:t>
      </w:r>
      <w:r>
        <w:fldChar w:fldCharType="end"/>
      </w:r>
    </w:p>
    <w:p w14:paraId="391E1710"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w:t>
      </w:r>
      <w:r>
        <w:t xml:space="preserve">- </w:t>
      </w:r>
      <w:r>
        <w:rPr>
          <w:rtl/>
        </w:rPr>
        <w:t xml:space="preserve">פרסום נגיש </w:t>
      </w:r>
      <w:r>
        <w:t xml:space="preserve"> </w:t>
      </w:r>
      <w:r>
        <w:rPr>
          <w:rtl/>
        </w:rPr>
        <w:t>של סל הבריאות למבוטחים), התשס"ד-2004</w:t>
      </w:r>
      <w:r>
        <w:tab/>
      </w:r>
      <w:r>
        <w:fldChar w:fldCharType="begin"/>
      </w:r>
      <w:r>
        <w:instrText xml:space="preserve"> PAGEREF _Toc81561400 \h </w:instrText>
      </w:r>
      <w:r>
        <w:fldChar w:fldCharType="separate"/>
      </w:r>
      <w:r>
        <w:t>25</w:t>
      </w:r>
      <w:r>
        <w:fldChar w:fldCharType="end"/>
      </w:r>
    </w:p>
    <w:p w14:paraId="52679688" w14:textId="77777777" w:rsidR="00000000" w:rsidRDefault="00581103">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_Toc81561401 \h </w:instrText>
      </w:r>
      <w:r>
        <w:fldChar w:fldCharType="separate"/>
      </w:r>
      <w:r>
        <w:t>25</w:t>
      </w:r>
      <w:r>
        <w:fldChar w:fldCharType="end"/>
      </w:r>
    </w:p>
    <w:p w14:paraId="6B06B173"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_Toc81561402 \h </w:instrText>
      </w:r>
      <w:r>
        <w:fldChar w:fldCharType="separate"/>
      </w:r>
      <w:r>
        <w:t>26</w:t>
      </w:r>
      <w:r>
        <w:fldChar w:fldCharType="end"/>
      </w:r>
    </w:p>
    <w:p w14:paraId="7AD28501"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הצעת חוק לעידוד מחקר ופיתוח בתעשייה </w:t>
      </w:r>
      <w:r>
        <w:t xml:space="preserve"> (</w:t>
      </w:r>
      <w:r>
        <w:rPr>
          <w:rtl/>
        </w:rPr>
        <w:t>תיקון - נציגות שני המינים), התשס"ג-2003</w:t>
      </w:r>
      <w:r>
        <w:tab/>
      </w:r>
      <w:r>
        <w:fldChar w:fldCharType="begin"/>
      </w:r>
      <w:r>
        <w:instrText xml:space="preserve"> PAGEREF _Toc81561403 \h </w:instrText>
      </w:r>
      <w:r>
        <w:fldChar w:fldCharType="separate"/>
      </w:r>
      <w:r>
        <w:t>29</w:t>
      </w:r>
      <w:r>
        <w:fldChar w:fldCharType="end"/>
      </w:r>
    </w:p>
    <w:p w14:paraId="79457DDB" w14:textId="77777777" w:rsidR="00000000" w:rsidRDefault="0058110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_Toc81561404 \h </w:instrText>
      </w:r>
      <w:r>
        <w:fldChar w:fldCharType="separate"/>
      </w:r>
      <w:r>
        <w:t>29</w:t>
      </w:r>
      <w:r>
        <w:fldChar w:fldCharType="end"/>
      </w:r>
    </w:p>
    <w:p w14:paraId="79FA3C8E" w14:textId="77777777" w:rsidR="00000000" w:rsidRDefault="00581103">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_Toc81561405 \h </w:instrText>
      </w:r>
      <w:r>
        <w:fldChar w:fldCharType="separate"/>
      </w:r>
      <w:r>
        <w:t>32</w:t>
      </w:r>
      <w:r>
        <w:fldChar w:fldCharType="end"/>
      </w:r>
    </w:p>
    <w:p w14:paraId="0FF2197C" w14:textId="77777777" w:rsidR="00000000" w:rsidRDefault="0058110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_Toc81561406 \h </w:instrText>
      </w:r>
      <w:r>
        <w:fldChar w:fldCharType="separate"/>
      </w:r>
      <w:r>
        <w:t>34</w:t>
      </w:r>
      <w:r>
        <w:fldChar w:fldCharType="end"/>
      </w:r>
    </w:p>
    <w:p w14:paraId="55C8744D" w14:textId="77777777" w:rsidR="00000000" w:rsidRDefault="0058110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_Toc81</w:instrText>
      </w:r>
      <w:r>
        <w:instrText xml:space="preserve">561407 \h </w:instrText>
      </w:r>
      <w:r>
        <w:fldChar w:fldCharType="separate"/>
      </w:r>
      <w:r>
        <w:t>35</w:t>
      </w:r>
      <w:r>
        <w:fldChar w:fldCharType="end"/>
      </w:r>
    </w:p>
    <w:p w14:paraId="0622880A" w14:textId="77777777" w:rsidR="00000000" w:rsidRDefault="0058110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_Toc81561408 \h </w:instrText>
      </w:r>
      <w:r>
        <w:fldChar w:fldCharType="separate"/>
      </w:r>
      <w:r>
        <w:t>36</w:t>
      </w:r>
      <w:r>
        <w:fldChar w:fldCharType="end"/>
      </w:r>
    </w:p>
    <w:p w14:paraId="75C9A7D8"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הגנת הצרכן (תיקון - הרשות לסחר הוגן), התשס"ד-2004</w:t>
      </w:r>
      <w:r>
        <w:tab/>
      </w:r>
      <w:r>
        <w:fldChar w:fldCharType="begin"/>
      </w:r>
      <w:r>
        <w:instrText xml:space="preserve"> PAGEREF _Toc81561409 \h </w:instrText>
      </w:r>
      <w:r>
        <w:fldChar w:fldCharType="separate"/>
      </w:r>
      <w:r>
        <w:t>40</w:t>
      </w:r>
      <w:r>
        <w:fldChar w:fldCharType="end"/>
      </w:r>
    </w:p>
    <w:p w14:paraId="5438FCDB" w14:textId="77777777" w:rsidR="00000000" w:rsidRDefault="00581103">
      <w:pPr>
        <w:pStyle w:val="TOC2"/>
        <w:tabs>
          <w:tab w:val="right" w:leader="dot" w:pos="8296"/>
        </w:tabs>
        <w:ind w:right="0"/>
        <w:rPr>
          <w:rFonts w:ascii="Times New Roman" w:hAnsi="Times New Roman" w:cs="Times New Roman"/>
          <w:sz w:val="24"/>
          <w:szCs w:val="24"/>
        </w:rPr>
      </w:pPr>
      <w:r>
        <w:rPr>
          <w:rtl/>
        </w:rPr>
        <w:lastRenderedPageBreak/>
        <w:t>דליה</w:t>
      </w:r>
      <w:r>
        <w:t xml:space="preserve"> </w:t>
      </w:r>
      <w:r>
        <w:rPr>
          <w:rtl/>
        </w:rPr>
        <w:t>איציק (העבודה-מימד):</w:t>
      </w:r>
      <w:r>
        <w:tab/>
      </w:r>
      <w:r>
        <w:fldChar w:fldCharType="begin"/>
      </w:r>
      <w:r>
        <w:instrText xml:space="preserve"> PAGEREF _Toc81561410 \h </w:instrText>
      </w:r>
      <w:r>
        <w:fldChar w:fldCharType="separate"/>
      </w:r>
      <w:r>
        <w:t>41</w:t>
      </w:r>
      <w:r>
        <w:fldChar w:fldCharType="end"/>
      </w:r>
    </w:p>
    <w:p w14:paraId="29495346"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הצעת חוק דמי מחלה </w:t>
      </w:r>
      <w:r>
        <w:t xml:space="preserve"> (</w:t>
      </w:r>
      <w:r>
        <w:rPr>
          <w:rtl/>
        </w:rPr>
        <w:t>היעדרות</w:t>
      </w:r>
      <w:r>
        <w:t xml:space="preserve"> </w:t>
      </w:r>
      <w:r>
        <w:rPr>
          <w:rtl/>
        </w:rPr>
        <w:t>בשל מחלת בן</w:t>
      </w:r>
      <w:r>
        <w:rPr>
          <w:rtl/>
        </w:rPr>
        <w:t xml:space="preserve"> משפחה יחיד), התשס"ג-2003</w:t>
      </w:r>
      <w:r>
        <w:tab/>
      </w:r>
      <w:r>
        <w:fldChar w:fldCharType="begin"/>
      </w:r>
      <w:r>
        <w:instrText xml:space="preserve"> PAGEREF _Toc81561411 \h </w:instrText>
      </w:r>
      <w:r>
        <w:fldChar w:fldCharType="separate"/>
      </w:r>
      <w:r>
        <w:t>43</w:t>
      </w:r>
      <w:r>
        <w:fldChar w:fldCharType="end"/>
      </w:r>
    </w:p>
    <w:p w14:paraId="7D0C659D" w14:textId="77777777" w:rsidR="00000000" w:rsidRDefault="00581103">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_Toc81561412 \h </w:instrText>
      </w:r>
      <w:r>
        <w:fldChar w:fldCharType="separate"/>
      </w:r>
      <w:r>
        <w:t>44</w:t>
      </w:r>
      <w:r>
        <w:fldChar w:fldCharType="end"/>
      </w:r>
    </w:p>
    <w:p w14:paraId="5FA33949" w14:textId="77777777" w:rsidR="00000000" w:rsidRDefault="005811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_Toc81561413 \h </w:instrText>
      </w:r>
      <w:r>
        <w:fldChar w:fldCharType="separate"/>
      </w:r>
      <w:r>
        <w:t>45</w:t>
      </w:r>
      <w:r>
        <w:fldChar w:fldCharType="end"/>
      </w:r>
    </w:p>
    <w:p w14:paraId="13D98C19" w14:textId="77777777" w:rsidR="00000000" w:rsidRDefault="00581103">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_Toc81561414 \h </w:instrText>
      </w:r>
      <w:r>
        <w:fldChar w:fldCharType="separate"/>
      </w:r>
      <w:r>
        <w:t>46</w:t>
      </w:r>
      <w:r>
        <w:fldChar w:fldCharType="end"/>
      </w:r>
    </w:p>
    <w:p w14:paraId="1BE0681C"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ערבויות מטעם המד</w:t>
      </w:r>
      <w:r>
        <w:rPr>
          <w:rtl/>
        </w:rPr>
        <w:t xml:space="preserve">ינה (תיקון - הגבלת </w:t>
      </w:r>
      <w:r>
        <w:t xml:space="preserve"> </w:t>
      </w:r>
      <w:r>
        <w:rPr>
          <w:rtl/>
        </w:rPr>
        <w:t>סכום הערבויות המצטבר), התשס"ג-2003</w:t>
      </w:r>
      <w:r>
        <w:tab/>
      </w:r>
      <w:r>
        <w:fldChar w:fldCharType="begin"/>
      </w:r>
      <w:r>
        <w:instrText xml:space="preserve"> PAGEREF _Toc81561415 \h </w:instrText>
      </w:r>
      <w:r>
        <w:fldChar w:fldCharType="separate"/>
      </w:r>
      <w:r>
        <w:t>49</w:t>
      </w:r>
      <w:r>
        <w:fldChar w:fldCharType="end"/>
      </w:r>
    </w:p>
    <w:p w14:paraId="0B06C986" w14:textId="77777777" w:rsidR="00000000" w:rsidRDefault="0058110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_Toc81561416 \h </w:instrText>
      </w:r>
      <w:r>
        <w:fldChar w:fldCharType="separate"/>
      </w:r>
      <w:r>
        <w:t>50</w:t>
      </w:r>
      <w:r>
        <w:fldChar w:fldCharType="end"/>
      </w:r>
    </w:p>
    <w:p w14:paraId="1E6DDADF" w14:textId="77777777" w:rsidR="00000000" w:rsidRDefault="00581103">
      <w:pPr>
        <w:pStyle w:val="TOC1"/>
        <w:tabs>
          <w:tab w:val="right" w:leader="dot" w:pos="8296"/>
        </w:tabs>
        <w:ind w:right="0"/>
        <w:rPr>
          <w:rFonts w:ascii="Times New Roman" w:hAnsi="Times New Roman" w:cs="Times New Roman"/>
          <w:sz w:val="24"/>
          <w:szCs w:val="24"/>
        </w:rPr>
      </w:pPr>
      <w:r>
        <w:rPr>
          <w:rtl/>
        </w:rPr>
        <w:t>הודעת הממשלה על הפסקת כהונתו של שר התשתיות הלאומיות יוסף פריצקי</w:t>
      </w:r>
      <w:r>
        <w:tab/>
      </w:r>
      <w:r>
        <w:fldChar w:fldCharType="begin"/>
      </w:r>
      <w:r>
        <w:instrText xml:space="preserve"> PAGEREF _Toc81561417 \h </w:instrText>
      </w:r>
      <w:r>
        <w:fldChar w:fldCharType="separate"/>
      </w:r>
      <w:r>
        <w:t>52</w:t>
      </w:r>
      <w:r>
        <w:fldChar w:fldCharType="end"/>
      </w:r>
    </w:p>
    <w:p w14:paraId="77725189"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הקלות במס ליח</w:t>
      </w:r>
      <w:r>
        <w:rPr>
          <w:rtl/>
        </w:rPr>
        <w:t>ידת דיור שנייה (תיקוני חקיקה), התשס"ד-2004</w:t>
      </w:r>
      <w:r>
        <w:tab/>
      </w:r>
      <w:r>
        <w:fldChar w:fldCharType="begin"/>
      </w:r>
      <w:r>
        <w:instrText xml:space="preserve"> PAGEREF _Toc81561418 \h </w:instrText>
      </w:r>
      <w:r>
        <w:fldChar w:fldCharType="separate"/>
      </w:r>
      <w:r>
        <w:t>52</w:t>
      </w:r>
      <w:r>
        <w:fldChar w:fldCharType="end"/>
      </w:r>
    </w:p>
    <w:p w14:paraId="77AEDB45" w14:textId="77777777" w:rsidR="00000000" w:rsidRDefault="005811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_Toc81561419 \h </w:instrText>
      </w:r>
      <w:r>
        <w:fldChar w:fldCharType="separate"/>
      </w:r>
      <w:r>
        <w:t>53</w:t>
      </w:r>
      <w:r>
        <w:fldChar w:fldCharType="end"/>
      </w:r>
    </w:p>
    <w:p w14:paraId="0A1ED27E"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נכי רדיפות הנאצים  (תיקון - כפל קצבה), התשס"ג-2003</w:t>
      </w:r>
      <w:r>
        <w:tab/>
      </w:r>
      <w:r>
        <w:fldChar w:fldCharType="begin"/>
      </w:r>
      <w:r>
        <w:instrText xml:space="preserve"> PAGEREF _Toc81561420 \h </w:instrText>
      </w:r>
      <w:r>
        <w:fldChar w:fldCharType="separate"/>
      </w:r>
      <w:r>
        <w:t>57</w:t>
      </w:r>
      <w:r>
        <w:fldChar w:fldCharType="end"/>
      </w:r>
    </w:p>
    <w:p w14:paraId="5B7DD8F4" w14:textId="77777777" w:rsidR="00000000" w:rsidRDefault="00581103">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_Toc815</w:instrText>
      </w:r>
      <w:r>
        <w:instrText xml:space="preserve">61421 \h </w:instrText>
      </w:r>
      <w:r>
        <w:fldChar w:fldCharType="separate"/>
      </w:r>
      <w:r>
        <w:t>57</w:t>
      </w:r>
      <w:r>
        <w:fldChar w:fldCharType="end"/>
      </w:r>
    </w:p>
    <w:p w14:paraId="05F8F6CA" w14:textId="77777777" w:rsidR="00000000" w:rsidRDefault="005811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_Toc81561422 \h </w:instrText>
      </w:r>
      <w:r>
        <w:fldChar w:fldCharType="separate"/>
      </w:r>
      <w:r>
        <w:t>57</w:t>
      </w:r>
      <w:r>
        <w:fldChar w:fldCharType="end"/>
      </w:r>
    </w:p>
    <w:p w14:paraId="3B20574F"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מס הבולים על מסמכים</w:t>
      </w:r>
      <w:r>
        <w:t xml:space="preserve"> (</w:t>
      </w:r>
      <w:r>
        <w:rPr>
          <w:rtl/>
        </w:rPr>
        <w:t xml:space="preserve">תיקון - ביטול </w:t>
      </w:r>
      <w:r>
        <w:t xml:space="preserve"> </w:t>
      </w:r>
      <w:r>
        <w:rPr>
          <w:rtl/>
        </w:rPr>
        <w:t>הדרגתי של מס הבולים), התשס"ד-2004</w:t>
      </w:r>
      <w:r>
        <w:tab/>
      </w:r>
      <w:r>
        <w:fldChar w:fldCharType="begin"/>
      </w:r>
      <w:r>
        <w:instrText xml:space="preserve"> PAGEREF _Toc81561423 \h </w:instrText>
      </w:r>
      <w:r>
        <w:fldChar w:fldCharType="separate"/>
      </w:r>
      <w:r>
        <w:t>58</w:t>
      </w:r>
      <w:r>
        <w:fldChar w:fldCharType="end"/>
      </w:r>
    </w:p>
    <w:p w14:paraId="62C246D1" w14:textId="77777777" w:rsidR="00000000" w:rsidRDefault="00581103">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_Toc81561424 \h </w:instrText>
      </w:r>
      <w:r>
        <w:fldChar w:fldCharType="separate"/>
      </w:r>
      <w:r>
        <w:t>59</w:t>
      </w:r>
      <w:r>
        <w:fldChar w:fldCharType="end"/>
      </w:r>
    </w:p>
    <w:p w14:paraId="5223A6F4"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_Toc81561425 \h </w:instrText>
      </w:r>
      <w:r>
        <w:fldChar w:fldCharType="separate"/>
      </w:r>
      <w:r>
        <w:t>63</w:t>
      </w:r>
      <w:r>
        <w:fldChar w:fldCharType="end"/>
      </w:r>
    </w:p>
    <w:p w14:paraId="3CC8AF1D" w14:textId="77777777" w:rsidR="00000000" w:rsidRDefault="0058110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_Toc81561426 \h </w:instrText>
      </w:r>
      <w:r>
        <w:fldChar w:fldCharType="separate"/>
      </w:r>
      <w:r>
        <w:t>63</w:t>
      </w:r>
      <w:r>
        <w:fldChar w:fldCharType="end"/>
      </w:r>
    </w:p>
    <w:p w14:paraId="79F2C885"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התכנון והבנייה (תיקון</w:t>
      </w:r>
      <w:r>
        <w:t xml:space="preserve"> - </w:t>
      </w:r>
      <w:r>
        <w:rPr>
          <w:rtl/>
        </w:rPr>
        <w:t xml:space="preserve">הספקת חשמל </w:t>
      </w:r>
      <w:r>
        <w:t xml:space="preserve"> </w:t>
      </w:r>
      <w:r>
        <w:rPr>
          <w:rtl/>
        </w:rPr>
        <w:t>לבתים שעומדים בתנאים לקבלת היתרי בנייה),  התשס"ד-2004</w:t>
      </w:r>
      <w:r>
        <w:tab/>
      </w:r>
      <w:r>
        <w:fldChar w:fldCharType="begin"/>
      </w:r>
      <w:r>
        <w:instrText xml:space="preserve"> PAGEREF _Toc81561427 \h </w:instrText>
      </w:r>
      <w:r>
        <w:fldChar w:fldCharType="separate"/>
      </w:r>
      <w:r>
        <w:t>64</w:t>
      </w:r>
      <w:r>
        <w:fldChar w:fldCharType="end"/>
      </w:r>
    </w:p>
    <w:p w14:paraId="7203801D" w14:textId="77777777" w:rsidR="00000000" w:rsidRDefault="005811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w:instrText>
      </w:r>
      <w:r>
        <w:instrText xml:space="preserve">c81561428 \h </w:instrText>
      </w:r>
      <w:r>
        <w:fldChar w:fldCharType="separate"/>
      </w:r>
      <w:r>
        <w:t>64</w:t>
      </w:r>
      <w:r>
        <w:fldChar w:fldCharType="end"/>
      </w:r>
    </w:p>
    <w:p w14:paraId="0B56C4A9"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_Toc81561429 \h </w:instrText>
      </w:r>
      <w:r>
        <w:fldChar w:fldCharType="separate"/>
      </w:r>
      <w:r>
        <w:t>71</w:t>
      </w:r>
      <w:r>
        <w:fldChar w:fldCharType="end"/>
      </w:r>
    </w:p>
    <w:p w14:paraId="1AC33F12"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אישור מועצת רשות מקומית להצבת מתקן פולט קרינה</w:t>
      </w:r>
      <w:r>
        <w:t xml:space="preserve">, </w:t>
      </w:r>
      <w:r>
        <w:rPr>
          <w:rtl/>
        </w:rPr>
        <w:t>התשס"ד-2004</w:t>
      </w:r>
      <w:r>
        <w:tab/>
      </w:r>
      <w:r>
        <w:fldChar w:fldCharType="begin"/>
      </w:r>
      <w:r>
        <w:instrText xml:space="preserve"> PAGEREF _Toc81561430 \h </w:instrText>
      </w:r>
      <w:r>
        <w:fldChar w:fldCharType="separate"/>
      </w:r>
      <w:r>
        <w:t>73</w:t>
      </w:r>
      <w:r>
        <w:fldChar w:fldCharType="end"/>
      </w:r>
    </w:p>
    <w:p w14:paraId="4F574771"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_Toc81561431 \h </w:instrText>
      </w:r>
      <w:r>
        <w:fldChar w:fldCharType="separate"/>
      </w:r>
      <w:r>
        <w:t>74</w:t>
      </w:r>
      <w:r>
        <w:fldChar w:fldCharType="end"/>
      </w:r>
    </w:p>
    <w:p w14:paraId="625C92D7"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העונשין (גילויי גזענות</w:t>
      </w:r>
      <w:r>
        <w:rPr>
          <w:rtl/>
        </w:rPr>
        <w:t xml:space="preserve"> כלפי דת או קבוצה דתית), התשס"ג-2003</w:t>
      </w:r>
      <w:r>
        <w:tab/>
      </w:r>
      <w:r>
        <w:fldChar w:fldCharType="begin"/>
      </w:r>
      <w:r>
        <w:instrText xml:space="preserve"> PAGEREF _Toc81561432 \h </w:instrText>
      </w:r>
      <w:r>
        <w:fldChar w:fldCharType="separate"/>
      </w:r>
      <w:r>
        <w:t>75</w:t>
      </w:r>
      <w:r>
        <w:fldChar w:fldCharType="end"/>
      </w:r>
    </w:p>
    <w:p w14:paraId="147A2550" w14:textId="77777777" w:rsidR="00000000" w:rsidRDefault="0058110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_Toc81561433 \h </w:instrText>
      </w:r>
      <w:r>
        <w:fldChar w:fldCharType="separate"/>
      </w:r>
      <w:r>
        <w:t>75</w:t>
      </w:r>
      <w:r>
        <w:fldChar w:fldCharType="end"/>
      </w:r>
    </w:p>
    <w:p w14:paraId="2CF6346C"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הצעת חוק להקמת בית-דין בין-לאומי בישראל </w:t>
      </w:r>
      <w:r>
        <w:t xml:space="preserve"> </w:t>
      </w:r>
      <w:r>
        <w:rPr>
          <w:rtl/>
        </w:rPr>
        <w:t>לפשעים נגד יהודים, התשס"ג-2003</w:t>
      </w:r>
      <w:r>
        <w:tab/>
      </w:r>
      <w:r>
        <w:fldChar w:fldCharType="begin"/>
      </w:r>
      <w:r>
        <w:instrText xml:space="preserve"> PAGEREF _Toc81561434 \h </w:instrText>
      </w:r>
      <w:r>
        <w:fldChar w:fldCharType="separate"/>
      </w:r>
      <w:r>
        <w:t>80</w:t>
      </w:r>
      <w:r>
        <w:fldChar w:fldCharType="end"/>
      </w:r>
    </w:p>
    <w:p w14:paraId="7C45DC36" w14:textId="77777777" w:rsidR="00000000" w:rsidRDefault="00581103">
      <w:pPr>
        <w:pStyle w:val="TOC2"/>
        <w:tabs>
          <w:tab w:val="right" w:leader="dot" w:pos="8296"/>
        </w:tabs>
        <w:ind w:right="0"/>
        <w:rPr>
          <w:rFonts w:ascii="Times New Roman" w:hAnsi="Times New Roman" w:cs="Times New Roman"/>
          <w:sz w:val="24"/>
          <w:szCs w:val="24"/>
        </w:rPr>
      </w:pPr>
      <w:r>
        <w:rPr>
          <w:rtl/>
        </w:rPr>
        <w:t>אליעזר כהן (האיחוד הלאו</w:t>
      </w:r>
      <w:r>
        <w:rPr>
          <w:rtl/>
        </w:rPr>
        <w:t>מי - ישראל ביתנו):</w:t>
      </w:r>
      <w:r>
        <w:tab/>
      </w:r>
      <w:r>
        <w:fldChar w:fldCharType="begin"/>
      </w:r>
      <w:r>
        <w:instrText xml:space="preserve"> PAGEREF _Toc81561435 \h </w:instrText>
      </w:r>
      <w:r>
        <w:fldChar w:fldCharType="separate"/>
      </w:r>
      <w:r>
        <w:t>81</w:t>
      </w:r>
      <w:r>
        <w:fldChar w:fldCharType="end"/>
      </w:r>
    </w:p>
    <w:p w14:paraId="1F1E00A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_Toc81561436 \h </w:instrText>
      </w:r>
      <w:r>
        <w:fldChar w:fldCharType="separate"/>
      </w:r>
      <w:r>
        <w:t>82</w:t>
      </w:r>
      <w:r>
        <w:fldChar w:fldCharType="end"/>
      </w:r>
    </w:p>
    <w:p w14:paraId="5D0CA677" w14:textId="77777777" w:rsidR="00000000" w:rsidRDefault="0058110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_Toc81561437 \h </w:instrText>
      </w:r>
      <w:r>
        <w:fldChar w:fldCharType="separate"/>
      </w:r>
      <w:r>
        <w:t>83</w:t>
      </w:r>
      <w:r>
        <w:fldChar w:fldCharType="end"/>
      </w:r>
    </w:p>
    <w:p w14:paraId="495B1738" w14:textId="77777777" w:rsidR="00000000" w:rsidRDefault="005811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_Toc81561438 \h </w:instrText>
      </w:r>
      <w:r>
        <w:fldChar w:fldCharType="separate"/>
      </w:r>
      <w:r>
        <w:t>84</w:t>
      </w:r>
      <w:r>
        <w:fldChar w:fldCharType="end"/>
      </w:r>
    </w:p>
    <w:p w14:paraId="4696A013" w14:textId="77777777" w:rsidR="00000000" w:rsidRDefault="00581103">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מזכיר הכנסת </w:t>
      </w:r>
      <w:r>
        <w:rPr>
          <w:rtl/>
        </w:rPr>
        <w:t>דוד לב:</w:t>
      </w:r>
      <w:r>
        <w:tab/>
      </w:r>
      <w:r>
        <w:fldChar w:fldCharType="begin"/>
      </w:r>
      <w:r>
        <w:instrText xml:space="preserve"> PAGEREF _Toc81561439 \h </w:instrText>
      </w:r>
      <w:r>
        <w:fldChar w:fldCharType="separate"/>
      </w:r>
      <w:r>
        <w:t>84</w:t>
      </w:r>
      <w:r>
        <w:fldChar w:fldCharType="end"/>
      </w:r>
    </w:p>
    <w:p w14:paraId="1B87E5DA"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נציבות זכויות אדם, התשס"ד-2004</w:t>
      </w:r>
      <w:r>
        <w:tab/>
      </w:r>
      <w:r>
        <w:fldChar w:fldCharType="begin"/>
      </w:r>
      <w:r>
        <w:instrText xml:space="preserve"> PAGEREF _Toc81561440 \h </w:instrText>
      </w:r>
      <w:r>
        <w:fldChar w:fldCharType="separate"/>
      </w:r>
      <w:r>
        <w:t>85</w:t>
      </w:r>
      <w:r>
        <w:fldChar w:fldCharType="end"/>
      </w:r>
    </w:p>
    <w:p w14:paraId="478993B8" w14:textId="77777777" w:rsidR="00000000" w:rsidRDefault="00581103">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_Toc81561441 \h </w:instrText>
      </w:r>
      <w:r>
        <w:fldChar w:fldCharType="separate"/>
      </w:r>
      <w:r>
        <w:t>85</w:t>
      </w:r>
      <w:r>
        <w:fldChar w:fldCharType="end"/>
      </w:r>
    </w:p>
    <w:p w14:paraId="03F4C42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_Toc81561442 \h </w:instrText>
      </w:r>
      <w:r>
        <w:fldChar w:fldCharType="separate"/>
      </w:r>
      <w:r>
        <w:t>87</w:t>
      </w:r>
      <w:r>
        <w:fldChar w:fldCharType="end"/>
      </w:r>
    </w:p>
    <w:p w14:paraId="6016AD04" w14:textId="77777777" w:rsidR="00000000" w:rsidRDefault="0058110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_Toc8156144</w:instrText>
      </w:r>
      <w:r>
        <w:instrText xml:space="preserve">3 \h </w:instrText>
      </w:r>
      <w:r>
        <w:fldChar w:fldCharType="separate"/>
      </w:r>
      <w:r>
        <w:t>88</w:t>
      </w:r>
      <w:r>
        <w:fldChar w:fldCharType="end"/>
      </w:r>
    </w:p>
    <w:p w14:paraId="60F854E8"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לשכת עורכי-הדין (תיקון - שכר מתמחה), התשס"ג-2003</w:t>
      </w:r>
      <w:r>
        <w:tab/>
      </w:r>
      <w:r>
        <w:fldChar w:fldCharType="begin"/>
      </w:r>
      <w:r>
        <w:instrText xml:space="preserve"> PAGEREF _Toc81561444 \h </w:instrText>
      </w:r>
      <w:r>
        <w:fldChar w:fldCharType="separate"/>
      </w:r>
      <w:r>
        <w:t>89</w:t>
      </w:r>
      <w:r>
        <w:fldChar w:fldCharType="end"/>
      </w:r>
    </w:p>
    <w:p w14:paraId="31DE3C0C"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_Toc81561445 \h </w:instrText>
      </w:r>
      <w:r>
        <w:fldChar w:fldCharType="separate"/>
      </w:r>
      <w:r>
        <w:t>89</w:t>
      </w:r>
      <w:r>
        <w:fldChar w:fldCharType="end"/>
      </w:r>
    </w:p>
    <w:p w14:paraId="35B26430"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_Toc81561446 \h </w:instrText>
      </w:r>
      <w:r>
        <w:fldChar w:fldCharType="separate"/>
      </w:r>
      <w:r>
        <w:t>91</w:t>
      </w:r>
      <w:r>
        <w:fldChar w:fldCharType="end"/>
      </w:r>
    </w:p>
    <w:p w14:paraId="17BA5863"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איסור</w:t>
      </w:r>
      <w:r>
        <w:t xml:space="preserve"> </w:t>
      </w:r>
      <w:r>
        <w:rPr>
          <w:rtl/>
        </w:rPr>
        <w:t xml:space="preserve">הונאה בכשרות (תיקון - רשיון עסק </w:t>
      </w:r>
      <w:r>
        <w:t xml:space="preserve"> </w:t>
      </w:r>
      <w:r>
        <w:rPr>
          <w:rtl/>
        </w:rPr>
        <w:t>כתנא</w:t>
      </w:r>
      <w:r>
        <w:rPr>
          <w:rtl/>
        </w:rPr>
        <w:t>י למתן תעודת כשרות), התשס"ד-2004</w:t>
      </w:r>
      <w:r>
        <w:tab/>
      </w:r>
      <w:r>
        <w:fldChar w:fldCharType="begin"/>
      </w:r>
      <w:r>
        <w:instrText xml:space="preserve"> PAGEREF _Toc81561447 \h </w:instrText>
      </w:r>
      <w:r>
        <w:fldChar w:fldCharType="separate"/>
      </w:r>
      <w:r>
        <w:t>92</w:t>
      </w:r>
      <w:r>
        <w:fldChar w:fldCharType="end"/>
      </w:r>
    </w:p>
    <w:p w14:paraId="62DD845C" w14:textId="77777777" w:rsidR="00000000" w:rsidRDefault="005811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_Toc81561448 \h </w:instrText>
      </w:r>
      <w:r>
        <w:fldChar w:fldCharType="separate"/>
      </w:r>
      <w:r>
        <w:t>93</w:t>
      </w:r>
      <w:r>
        <w:fldChar w:fldCharType="end"/>
      </w:r>
    </w:p>
    <w:p w14:paraId="672BB8A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_Toc81561449 \h </w:instrText>
      </w:r>
      <w:r>
        <w:fldChar w:fldCharType="separate"/>
      </w:r>
      <w:r>
        <w:t>93</w:t>
      </w:r>
      <w:r>
        <w:fldChar w:fldCharType="end"/>
      </w:r>
    </w:p>
    <w:p w14:paraId="1358BD56" w14:textId="77777777" w:rsidR="00000000" w:rsidRDefault="0058110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_Toc81561450 \h </w:instrText>
      </w:r>
      <w:r>
        <w:fldChar w:fldCharType="separate"/>
      </w:r>
      <w:r>
        <w:t>95</w:t>
      </w:r>
      <w:r>
        <w:fldChar w:fldCharType="end"/>
      </w:r>
    </w:p>
    <w:p w14:paraId="4E6442B7" w14:textId="77777777" w:rsidR="00000000" w:rsidRDefault="005811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w:instrText>
      </w:r>
      <w:r>
        <w:instrText xml:space="preserve">EREF _Toc81561451 \h </w:instrText>
      </w:r>
      <w:r>
        <w:fldChar w:fldCharType="separate"/>
      </w:r>
      <w:r>
        <w:t>101</w:t>
      </w:r>
      <w:r>
        <w:fldChar w:fldCharType="end"/>
      </w:r>
    </w:p>
    <w:p w14:paraId="77604257"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_Toc81561452 \h </w:instrText>
      </w:r>
      <w:r>
        <w:fldChar w:fldCharType="separate"/>
      </w:r>
      <w:r>
        <w:t>101</w:t>
      </w:r>
      <w:r>
        <w:fldChar w:fldCharType="end"/>
      </w:r>
    </w:p>
    <w:p w14:paraId="42DDF7F8"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התכנון והבנייה (תיקון</w:t>
      </w:r>
      <w:r>
        <w:t xml:space="preserve"> - </w:t>
      </w:r>
      <w:r>
        <w:rPr>
          <w:rtl/>
        </w:rPr>
        <w:t xml:space="preserve">חובת הפקדת פיקדון </w:t>
      </w:r>
      <w:r>
        <w:t xml:space="preserve"> </w:t>
      </w:r>
      <w:r>
        <w:rPr>
          <w:rtl/>
        </w:rPr>
        <w:t>למגישי התנגדות וערר</w:t>
      </w:r>
      <w:r>
        <w:t xml:space="preserve">), </w:t>
      </w:r>
      <w:r>
        <w:rPr>
          <w:rtl/>
        </w:rPr>
        <w:t>התשס"ד-200</w:t>
      </w:r>
      <w:r>
        <w:t>4</w:t>
      </w:r>
      <w:r>
        <w:tab/>
      </w:r>
      <w:r>
        <w:fldChar w:fldCharType="begin"/>
      </w:r>
      <w:r>
        <w:instrText xml:space="preserve"> PAGEREF _Toc81561453 \h </w:instrText>
      </w:r>
      <w:r>
        <w:fldChar w:fldCharType="separate"/>
      </w:r>
      <w:r>
        <w:t>103</w:t>
      </w:r>
      <w:r>
        <w:fldChar w:fldCharType="end"/>
      </w:r>
    </w:p>
    <w:p w14:paraId="587EC261" w14:textId="77777777" w:rsidR="00000000" w:rsidRDefault="0058110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_Toc81561454 \h </w:instrText>
      </w:r>
      <w:r>
        <w:fldChar w:fldCharType="separate"/>
      </w:r>
      <w:r>
        <w:t>103</w:t>
      </w:r>
      <w:r>
        <w:fldChar w:fldCharType="end"/>
      </w:r>
    </w:p>
    <w:p w14:paraId="11F3E28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_Toc81561455 \h </w:instrText>
      </w:r>
      <w:r>
        <w:fldChar w:fldCharType="separate"/>
      </w:r>
      <w:r>
        <w:t>103</w:t>
      </w:r>
      <w:r>
        <w:fldChar w:fldCharType="end"/>
      </w:r>
    </w:p>
    <w:p w14:paraId="5446F07F" w14:textId="77777777" w:rsidR="00000000" w:rsidRDefault="0058110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_Toc81561456 \h </w:instrText>
      </w:r>
      <w:r>
        <w:fldChar w:fldCharType="separate"/>
      </w:r>
      <w:r>
        <w:t>104</w:t>
      </w:r>
      <w:r>
        <w:fldChar w:fldCharType="end"/>
      </w:r>
    </w:p>
    <w:p w14:paraId="40851798" w14:textId="77777777" w:rsidR="00000000" w:rsidRDefault="0058110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_Toc81561457 \h </w:instrText>
      </w:r>
      <w:r>
        <w:fldChar w:fldCharType="separate"/>
      </w:r>
      <w:r>
        <w:t>107</w:t>
      </w:r>
      <w:r>
        <w:fldChar w:fldCharType="end"/>
      </w:r>
    </w:p>
    <w:p w14:paraId="4CE70BCB"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הצעת חוק המועצה לענף הלול (ייצור ושיווק) </w:t>
      </w:r>
      <w:r>
        <w:t xml:space="preserve"> (</w:t>
      </w:r>
      <w:r>
        <w:rPr>
          <w:rtl/>
        </w:rPr>
        <w:t>תיקון - פינוי עודפים), התשס"ד-2004</w:t>
      </w:r>
      <w:r>
        <w:tab/>
      </w:r>
      <w:r>
        <w:fldChar w:fldCharType="begin"/>
      </w:r>
      <w:r>
        <w:instrText xml:space="preserve"> PAGE</w:instrText>
      </w:r>
      <w:r>
        <w:instrText xml:space="preserve">REF _Toc81561458 \h </w:instrText>
      </w:r>
      <w:r>
        <w:fldChar w:fldCharType="separate"/>
      </w:r>
      <w:r>
        <w:t>108</w:t>
      </w:r>
      <w:r>
        <w:fldChar w:fldCharType="end"/>
      </w:r>
    </w:p>
    <w:p w14:paraId="56BC41F6" w14:textId="77777777" w:rsidR="00000000" w:rsidRDefault="00581103">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_Toc81561459 \h </w:instrText>
      </w:r>
      <w:r>
        <w:fldChar w:fldCharType="separate"/>
      </w:r>
      <w:r>
        <w:t>108</w:t>
      </w:r>
      <w:r>
        <w:fldChar w:fldCharType="end"/>
      </w:r>
    </w:p>
    <w:p w14:paraId="0F3B64B2"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_Toc81561460 \h </w:instrText>
      </w:r>
      <w:r>
        <w:fldChar w:fldCharType="separate"/>
      </w:r>
      <w:r>
        <w:t>109</w:t>
      </w:r>
      <w:r>
        <w:fldChar w:fldCharType="end"/>
      </w:r>
    </w:p>
    <w:p w14:paraId="7492AA79"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הסדרת מתקני שידור סלולריים, התשס"ד-2004</w:t>
      </w:r>
      <w:r>
        <w:tab/>
      </w:r>
      <w:r>
        <w:fldChar w:fldCharType="begin"/>
      </w:r>
      <w:r>
        <w:instrText xml:space="preserve"> PAGEREF _Toc81561461 \h </w:instrText>
      </w:r>
      <w:r>
        <w:fldChar w:fldCharType="separate"/>
      </w:r>
      <w:r>
        <w:t>111</w:t>
      </w:r>
      <w:r>
        <w:fldChar w:fldCharType="end"/>
      </w:r>
    </w:p>
    <w:p w14:paraId="39A2CB6F"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w:t>
      </w:r>
      <w:r>
        <w:rPr>
          <w:rtl/>
        </w:rPr>
        <w:t>רג:</w:t>
      </w:r>
      <w:r>
        <w:tab/>
      </w:r>
      <w:r>
        <w:fldChar w:fldCharType="begin"/>
      </w:r>
      <w:r>
        <w:instrText xml:space="preserve"> PAGEREF _Toc81561462 \h </w:instrText>
      </w:r>
      <w:r>
        <w:fldChar w:fldCharType="separate"/>
      </w:r>
      <w:r>
        <w:t>111</w:t>
      </w:r>
      <w:r>
        <w:fldChar w:fldCharType="end"/>
      </w:r>
    </w:p>
    <w:p w14:paraId="35633552" w14:textId="77777777" w:rsidR="00000000" w:rsidRDefault="00581103">
      <w:pPr>
        <w:pStyle w:val="TOC1"/>
        <w:tabs>
          <w:tab w:val="right" w:leader="dot" w:pos="8296"/>
        </w:tabs>
        <w:ind w:right="0"/>
        <w:rPr>
          <w:rFonts w:ascii="Times New Roman" w:hAnsi="Times New Roman" w:cs="Times New Roman"/>
          <w:sz w:val="24"/>
          <w:szCs w:val="24"/>
        </w:rPr>
      </w:pPr>
      <w:r>
        <w:rPr>
          <w:rtl/>
        </w:rPr>
        <w:t>הצעת חוק רשות הספנות והנמלים, התשס"ד-2004</w:t>
      </w:r>
      <w:r>
        <w:tab/>
      </w:r>
      <w:r>
        <w:fldChar w:fldCharType="begin"/>
      </w:r>
      <w:r>
        <w:instrText xml:space="preserve"> PAGEREF _Toc81561463 \h </w:instrText>
      </w:r>
      <w:r>
        <w:fldChar w:fldCharType="separate"/>
      </w:r>
      <w:r>
        <w:t>113</w:t>
      </w:r>
      <w:r>
        <w:fldChar w:fldCharType="end"/>
      </w:r>
    </w:p>
    <w:p w14:paraId="3A015605" w14:textId="77777777" w:rsidR="00000000" w:rsidRDefault="0058110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_Toc81561464 \h </w:instrText>
      </w:r>
      <w:r>
        <w:fldChar w:fldCharType="separate"/>
      </w:r>
      <w:r>
        <w:t>113</w:t>
      </w:r>
      <w:r>
        <w:fldChar w:fldCharType="end"/>
      </w:r>
    </w:p>
    <w:p w14:paraId="604DBF61" w14:textId="77777777" w:rsidR="00000000" w:rsidRDefault="00581103">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_Toc81561465 \h </w:instrText>
      </w:r>
      <w:r>
        <w:fldChar w:fldCharType="separate"/>
      </w:r>
      <w:r>
        <w:t>116</w:t>
      </w:r>
      <w:r>
        <w:fldChar w:fldCharType="end"/>
      </w:r>
    </w:p>
    <w:p w14:paraId="21B3C39B" w14:textId="77777777" w:rsidR="00000000" w:rsidRDefault="00581103">
      <w:pPr>
        <w:pStyle w:val="TOC2"/>
        <w:tabs>
          <w:tab w:val="right" w:leader="dot" w:pos="8296"/>
        </w:tabs>
        <w:ind w:right="0"/>
        <w:rPr>
          <w:rFonts w:ascii="Times New Roman" w:hAnsi="Times New Roman" w:cs="Times New Roman"/>
          <w:sz w:val="24"/>
          <w:szCs w:val="24"/>
        </w:rPr>
      </w:pPr>
      <w:r>
        <w:rPr>
          <w:rtl/>
        </w:rPr>
        <w:t>חיים אורון (</w:t>
      </w:r>
      <w:r>
        <w:rPr>
          <w:rtl/>
        </w:rPr>
        <w:t>יחד):</w:t>
      </w:r>
      <w:r>
        <w:tab/>
      </w:r>
      <w:r>
        <w:fldChar w:fldCharType="begin"/>
      </w:r>
      <w:r>
        <w:instrText xml:space="preserve"> PAGEREF _Toc81561466 \h </w:instrText>
      </w:r>
      <w:r>
        <w:fldChar w:fldCharType="separate"/>
      </w:r>
      <w:r>
        <w:t>119</w:t>
      </w:r>
      <w:r>
        <w:fldChar w:fldCharType="end"/>
      </w:r>
    </w:p>
    <w:p w14:paraId="0863E335" w14:textId="77777777" w:rsidR="00000000" w:rsidRDefault="0058110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_Toc81561467 \h </w:instrText>
      </w:r>
      <w:r>
        <w:fldChar w:fldCharType="separate"/>
      </w:r>
      <w:r>
        <w:t>125</w:t>
      </w:r>
      <w:r>
        <w:fldChar w:fldCharType="end"/>
      </w:r>
    </w:p>
    <w:p w14:paraId="7B10302F" w14:textId="77777777" w:rsidR="00000000" w:rsidRDefault="005811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_Toc81561468 \h </w:instrText>
      </w:r>
      <w:r>
        <w:fldChar w:fldCharType="separate"/>
      </w:r>
      <w:r>
        <w:t>131</w:t>
      </w:r>
      <w:r>
        <w:fldChar w:fldCharType="end"/>
      </w:r>
    </w:p>
    <w:p w14:paraId="3715634D" w14:textId="77777777" w:rsidR="00000000" w:rsidRDefault="0058110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_Toc81561469 \h </w:instrText>
      </w:r>
      <w:r>
        <w:fldChar w:fldCharType="separate"/>
      </w:r>
      <w:r>
        <w:t>139</w:t>
      </w:r>
      <w:r>
        <w:fldChar w:fldCharType="end"/>
      </w:r>
    </w:p>
    <w:p w14:paraId="4A8F4DEC" w14:textId="77777777" w:rsidR="00000000" w:rsidRDefault="0058110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_Toc81561470 \h </w:instrText>
      </w:r>
      <w:r>
        <w:fldChar w:fldCharType="separate"/>
      </w:r>
      <w:r>
        <w:t>14</w:t>
      </w:r>
      <w:r>
        <w:t>4</w:t>
      </w:r>
      <w:r>
        <w:fldChar w:fldCharType="end"/>
      </w:r>
    </w:p>
    <w:p w14:paraId="76AD457A" w14:textId="77777777" w:rsidR="00000000" w:rsidRDefault="0058110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_Toc81561471 \h </w:instrText>
      </w:r>
      <w:r>
        <w:fldChar w:fldCharType="separate"/>
      </w:r>
      <w:r>
        <w:t>145</w:t>
      </w:r>
      <w:r>
        <w:fldChar w:fldCharType="end"/>
      </w:r>
    </w:p>
    <w:p w14:paraId="704F44FD" w14:textId="77777777" w:rsidR="00000000" w:rsidRDefault="0058110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_Toc81561472 \h </w:instrText>
      </w:r>
      <w:r>
        <w:fldChar w:fldCharType="separate"/>
      </w:r>
      <w:r>
        <w:t>145</w:t>
      </w:r>
      <w:r>
        <w:fldChar w:fldCharType="end"/>
      </w:r>
    </w:p>
    <w:p w14:paraId="2C169EDD" w14:textId="77777777" w:rsidR="00000000" w:rsidRDefault="0058110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_Toc81561473 \h </w:instrText>
      </w:r>
      <w:r>
        <w:fldChar w:fldCharType="separate"/>
      </w:r>
      <w:r>
        <w:t>162</w:t>
      </w:r>
      <w:r>
        <w:fldChar w:fldCharType="end"/>
      </w:r>
    </w:p>
    <w:p w14:paraId="7AD94EFC" w14:textId="77777777" w:rsidR="00000000" w:rsidRDefault="00581103">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_Toc81561474 \h </w:instrText>
      </w:r>
      <w:r>
        <w:fldChar w:fldCharType="separate"/>
      </w:r>
      <w:r>
        <w:t>169</w:t>
      </w:r>
      <w:r>
        <w:fldChar w:fldCharType="end"/>
      </w:r>
    </w:p>
    <w:p w14:paraId="7DB81D6B" w14:textId="77777777" w:rsidR="00000000" w:rsidRDefault="00581103">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_Toc81561475 </w:instrText>
      </w:r>
      <w:r>
        <w:instrText xml:space="preserve">\h </w:instrText>
      </w:r>
      <w:r>
        <w:fldChar w:fldCharType="separate"/>
      </w:r>
      <w:r>
        <w:t>171</w:t>
      </w:r>
      <w:r>
        <w:fldChar w:fldCharType="end"/>
      </w:r>
    </w:p>
    <w:p w14:paraId="1B4D8616" w14:textId="77777777" w:rsidR="00000000" w:rsidRDefault="0058110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_Toc81561476 \h </w:instrText>
      </w:r>
      <w:r>
        <w:fldChar w:fldCharType="separate"/>
      </w:r>
      <w:r>
        <w:t>180</w:t>
      </w:r>
      <w:r>
        <w:fldChar w:fldCharType="end"/>
      </w:r>
    </w:p>
    <w:p w14:paraId="081DC958" w14:textId="77777777" w:rsidR="00000000" w:rsidRDefault="0058110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_Toc81561477 \h </w:instrText>
      </w:r>
      <w:r>
        <w:fldChar w:fldCharType="separate"/>
      </w:r>
      <w:r>
        <w:t>188</w:t>
      </w:r>
      <w:r>
        <w:fldChar w:fldCharType="end"/>
      </w:r>
    </w:p>
    <w:p w14:paraId="79C1F627" w14:textId="77777777" w:rsidR="00000000" w:rsidRDefault="005811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_Toc81561478 \h </w:instrText>
      </w:r>
      <w:r>
        <w:fldChar w:fldCharType="separate"/>
      </w:r>
      <w:r>
        <w:t>189</w:t>
      </w:r>
      <w:r>
        <w:fldChar w:fldCharType="end"/>
      </w:r>
    </w:p>
    <w:p w14:paraId="210D376C" w14:textId="77777777" w:rsidR="00000000" w:rsidRDefault="0058110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w:t>
      </w:r>
      <w:r>
        <w:tab/>
      </w:r>
      <w:r>
        <w:fldChar w:fldCharType="begin"/>
      </w:r>
      <w:r>
        <w:instrText xml:space="preserve"> PAGEREF _Toc81561479 \h </w:instrText>
      </w:r>
      <w:r>
        <w:fldChar w:fldCharType="separate"/>
      </w:r>
      <w:r>
        <w:t>189</w:t>
      </w:r>
      <w:r>
        <w:fldChar w:fldCharType="end"/>
      </w:r>
    </w:p>
    <w:p w14:paraId="1313EA73" w14:textId="77777777" w:rsidR="00000000" w:rsidRDefault="00581103">
      <w:pPr>
        <w:pStyle w:val="TOC1"/>
        <w:tabs>
          <w:tab w:val="right" w:leader="dot" w:pos="8296"/>
        </w:tabs>
        <w:ind w:right="0"/>
        <w:rPr>
          <w:rFonts w:ascii="Times New Roman" w:hAnsi="Times New Roman" w:cs="Times New Roman"/>
          <w:sz w:val="24"/>
          <w:szCs w:val="24"/>
        </w:rPr>
      </w:pPr>
      <w:r>
        <w:rPr>
          <w:rtl/>
        </w:rPr>
        <w:t>הצעת ח</w:t>
      </w:r>
      <w:r>
        <w:rPr>
          <w:rtl/>
        </w:rPr>
        <w:t>וק רשות הספנות והנמלים, התשס"ד-2004</w:t>
      </w:r>
      <w:r>
        <w:tab/>
      </w:r>
      <w:r>
        <w:fldChar w:fldCharType="begin"/>
      </w:r>
      <w:r>
        <w:instrText xml:space="preserve"> PAGEREF _Toc81561480 \h </w:instrText>
      </w:r>
      <w:r>
        <w:fldChar w:fldCharType="separate"/>
      </w:r>
      <w:r>
        <w:t>189</w:t>
      </w:r>
      <w:r>
        <w:fldChar w:fldCharType="end"/>
      </w:r>
    </w:p>
    <w:p w14:paraId="7E160AC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_Toc81561481 \h </w:instrText>
      </w:r>
      <w:r>
        <w:fldChar w:fldCharType="separate"/>
      </w:r>
      <w:r>
        <w:t>190</w:t>
      </w:r>
      <w:r>
        <w:fldChar w:fldCharType="end"/>
      </w:r>
    </w:p>
    <w:p w14:paraId="2EA95030" w14:textId="77777777" w:rsidR="00000000" w:rsidRDefault="00581103">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_Toc81561482 \h </w:instrText>
      </w:r>
      <w:r>
        <w:fldChar w:fldCharType="separate"/>
      </w:r>
      <w:r>
        <w:t>191</w:t>
      </w:r>
      <w:r>
        <w:fldChar w:fldCharType="end"/>
      </w:r>
    </w:p>
    <w:p w14:paraId="307602B4"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_Toc81561483 \h </w:instrText>
      </w:r>
      <w:r>
        <w:fldChar w:fldCharType="separate"/>
      </w:r>
      <w:r>
        <w:t>191</w:t>
      </w:r>
      <w:r>
        <w:fldChar w:fldCharType="end"/>
      </w:r>
    </w:p>
    <w:p w14:paraId="3A526EE2"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התחבורה מאיר </w:t>
      </w:r>
      <w:r>
        <w:rPr>
          <w:rtl/>
        </w:rPr>
        <w:t>שטרית:</w:t>
      </w:r>
      <w:r>
        <w:tab/>
      </w:r>
      <w:r>
        <w:fldChar w:fldCharType="begin"/>
      </w:r>
      <w:r>
        <w:instrText xml:space="preserve"> PAGEREF _Toc81561484 \h </w:instrText>
      </w:r>
      <w:r>
        <w:fldChar w:fldCharType="separate"/>
      </w:r>
      <w:r>
        <w:t>193</w:t>
      </w:r>
      <w:r>
        <w:fldChar w:fldCharType="end"/>
      </w:r>
    </w:p>
    <w:p w14:paraId="0774B67C"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_Toc81561485 \h </w:instrText>
      </w:r>
      <w:r>
        <w:fldChar w:fldCharType="separate"/>
      </w:r>
      <w:r>
        <w:t>194</w:t>
      </w:r>
      <w:r>
        <w:fldChar w:fldCharType="end"/>
      </w:r>
    </w:p>
    <w:p w14:paraId="2389797B" w14:textId="77777777" w:rsidR="00000000" w:rsidRDefault="0058110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_Toc81561486 \h </w:instrText>
      </w:r>
      <w:r>
        <w:fldChar w:fldCharType="separate"/>
      </w:r>
      <w:r>
        <w:t>197</w:t>
      </w:r>
      <w:r>
        <w:fldChar w:fldCharType="end"/>
      </w:r>
    </w:p>
    <w:p w14:paraId="6C0633A1"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_Toc81561487 \h </w:instrText>
      </w:r>
      <w:r>
        <w:fldChar w:fldCharType="separate"/>
      </w:r>
      <w:r>
        <w:t>215</w:t>
      </w:r>
      <w:r>
        <w:fldChar w:fldCharType="end"/>
      </w:r>
    </w:p>
    <w:p w14:paraId="44F7A06C" w14:textId="77777777" w:rsidR="00000000" w:rsidRDefault="0058110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_Toc815614</w:instrText>
      </w:r>
      <w:r>
        <w:instrText xml:space="preserve">88 \h </w:instrText>
      </w:r>
      <w:r>
        <w:fldChar w:fldCharType="separate"/>
      </w:r>
      <w:r>
        <w:t>216</w:t>
      </w:r>
      <w:r>
        <w:fldChar w:fldCharType="end"/>
      </w:r>
    </w:p>
    <w:p w14:paraId="6AD22FAA" w14:textId="77777777" w:rsidR="00000000" w:rsidRDefault="00581103">
      <w:pPr>
        <w:pStyle w:val="TOC1"/>
        <w:tabs>
          <w:tab w:val="right" w:leader="dot" w:pos="8296"/>
        </w:tabs>
        <w:ind w:right="0"/>
        <w:rPr>
          <w:rFonts w:ascii="Times New Roman" w:hAnsi="Times New Roman" w:cs="Times New Roman"/>
          <w:sz w:val="24"/>
          <w:szCs w:val="24"/>
        </w:rPr>
      </w:pPr>
      <w:r>
        <w:t xml:space="preserve">1639. </w:t>
      </w:r>
      <w:r>
        <w:rPr>
          <w:rtl/>
        </w:rPr>
        <w:t>השפעת צמצום מספר העובדים הזרים</w:t>
      </w:r>
      <w:r>
        <w:t xml:space="preserve"> </w:t>
      </w:r>
      <w:r>
        <w:rPr>
          <w:rtl/>
        </w:rPr>
        <w:t>על האבטלה</w:t>
      </w:r>
      <w:r>
        <w:tab/>
      </w:r>
      <w:r>
        <w:fldChar w:fldCharType="begin"/>
      </w:r>
      <w:r>
        <w:instrText xml:space="preserve"> PAGEREF _Toc81561489 \h </w:instrText>
      </w:r>
      <w:r>
        <w:fldChar w:fldCharType="separate"/>
      </w:r>
      <w:r>
        <w:t>216</w:t>
      </w:r>
      <w:r>
        <w:fldChar w:fldCharType="end"/>
      </w:r>
    </w:p>
    <w:p w14:paraId="1C7B8432" w14:textId="77777777" w:rsidR="00000000" w:rsidRDefault="00581103">
      <w:pPr>
        <w:pStyle w:val="TOC1"/>
        <w:tabs>
          <w:tab w:val="right" w:leader="dot" w:pos="8296"/>
        </w:tabs>
        <w:ind w:right="0"/>
        <w:rPr>
          <w:rFonts w:ascii="Times New Roman" w:hAnsi="Times New Roman" w:cs="Times New Roman"/>
          <w:sz w:val="24"/>
          <w:szCs w:val="24"/>
        </w:rPr>
      </w:pPr>
      <w:r>
        <w:t xml:space="preserve">1731. </w:t>
      </w:r>
      <w:r>
        <w:rPr>
          <w:rtl/>
        </w:rPr>
        <w:t>הפעלת משפחתונים ומעונות</w:t>
      </w:r>
      <w:r>
        <w:t xml:space="preserve"> </w:t>
      </w:r>
      <w:r>
        <w:rPr>
          <w:rtl/>
        </w:rPr>
        <w:t>במסגרת של חצי יום</w:t>
      </w:r>
      <w:r>
        <w:tab/>
      </w:r>
      <w:r>
        <w:fldChar w:fldCharType="begin"/>
      </w:r>
      <w:r>
        <w:instrText xml:space="preserve"> PAGEREF _Toc81561490 \h </w:instrText>
      </w:r>
      <w:r>
        <w:fldChar w:fldCharType="separate"/>
      </w:r>
      <w:r>
        <w:t>217</w:t>
      </w:r>
      <w:r>
        <w:fldChar w:fldCharType="end"/>
      </w:r>
    </w:p>
    <w:p w14:paraId="498B3A52" w14:textId="77777777" w:rsidR="00000000" w:rsidRDefault="00581103">
      <w:pPr>
        <w:pStyle w:val="TOC1"/>
        <w:tabs>
          <w:tab w:val="right" w:leader="dot" w:pos="8296"/>
        </w:tabs>
        <w:ind w:right="0"/>
        <w:rPr>
          <w:rFonts w:ascii="Times New Roman" w:hAnsi="Times New Roman" w:cs="Times New Roman"/>
          <w:sz w:val="24"/>
          <w:szCs w:val="24"/>
        </w:rPr>
      </w:pPr>
      <w:r>
        <w:t xml:space="preserve">1740. </w:t>
      </w:r>
      <w:r>
        <w:rPr>
          <w:rtl/>
        </w:rPr>
        <w:t>דודי שמש ללא תו תקן</w:t>
      </w:r>
      <w:r>
        <w:tab/>
      </w:r>
      <w:r>
        <w:fldChar w:fldCharType="begin"/>
      </w:r>
      <w:r>
        <w:instrText xml:space="preserve"> PAGEREF _Toc81561491 \h </w:instrText>
      </w:r>
      <w:r>
        <w:fldChar w:fldCharType="separate"/>
      </w:r>
      <w:r>
        <w:t>218</w:t>
      </w:r>
      <w:r>
        <w:fldChar w:fldCharType="end"/>
      </w:r>
    </w:p>
    <w:p w14:paraId="7D49328D" w14:textId="77777777" w:rsidR="00000000" w:rsidRDefault="0058110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w:t>
      </w:r>
      <w:r>
        <w:rPr>
          <w:rtl/>
        </w:rPr>
        <w:t>ימד):</w:t>
      </w:r>
      <w:r>
        <w:tab/>
      </w:r>
      <w:r>
        <w:fldChar w:fldCharType="begin"/>
      </w:r>
      <w:r>
        <w:instrText xml:space="preserve"> PAGEREF _Toc81561492 \h </w:instrText>
      </w:r>
      <w:r>
        <w:fldChar w:fldCharType="separate"/>
      </w:r>
      <w:r>
        <w:t>220</w:t>
      </w:r>
      <w:r>
        <w:fldChar w:fldCharType="end"/>
      </w:r>
    </w:p>
    <w:p w14:paraId="7C255876"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_Toc81561493 \h </w:instrText>
      </w:r>
      <w:r>
        <w:fldChar w:fldCharType="separate"/>
      </w:r>
      <w:r>
        <w:t>220</w:t>
      </w:r>
      <w:r>
        <w:fldChar w:fldCharType="end"/>
      </w:r>
    </w:p>
    <w:p w14:paraId="3FBF8FD8" w14:textId="77777777" w:rsidR="00000000" w:rsidRDefault="005811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_Toc81561494 \h </w:instrText>
      </w:r>
      <w:r>
        <w:fldChar w:fldCharType="separate"/>
      </w:r>
      <w:r>
        <w:t>221</w:t>
      </w:r>
      <w:r>
        <w:fldChar w:fldCharType="end"/>
      </w:r>
    </w:p>
    <w:p w14:paraId="32FE1761" w14:textId="77777777" w:rsidR="00000000" w:rsidRDefault="00581103">
      <w:pPr>
        <w:pStyle w:val="TOC1"/>
        <w:tabs>
          <w:tab w:val="right" w:leader="dot" w:pos="8296"/>
        </w:tabs>
        <w:ind w:right="0"/>
        <w:rPr>
          <w:rFonts w:ascii="Times New Roman" w:hAnsi="Times New Roman" w:cs="Times New Roman"/>
          <w:sz w:val="24"/>
          <w:szCs w:val="24"/>
        </w:rPr>
      </w:pPr>
      <w:r>
        <w:rPr>
          <w:rtl/>
        </w:rPr>
        <w:t>החלטת בג"ץ</w:t>
      </w:r>
      <w:r>
        <w:t xml:space="preserve"> </w:t>
      </w:r>
      <w:r>
        <w:rPr>
          <w:rtl/>
        </w:rPr>
        <w:t>על מועד הבחירות</w:t>
      </w:r>
      <w:r>
        <w:tab/>
      </w:r>
      <w:r>
        <w:fldChar w:fldCharType="begin"/>
      </w:r>
      <w:r>
        <w:instrText xml:space="preserve"> PAGEREF _Toc81561495 \h </w:instrText>
      </w:r>
      <w:r>
        <w:fldChar w:fldCharType="separate"/>
      </w:r>
      <w:r>
        <w:t>221</w:t>
      </w:r>
      <w:r>
        <w:fldChar w:fldCharType="end"/>
      </w:r>
    </w:p>
    <w:p w14:paraId="58D3A9C5" w14:textId="77777777" w:rsidR="00000000" w:rsidRDefault="00581103">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_Toc81561496</w:instrText>
      </w:r>
      <w:r>
        <w:instrText xml:space="preserve"> \h </w:instrText>
      </w:r>
      <w:r>
        <w:fldChar w:fldCharType="separate"/>
      </w:r>
      <w:r>
        <w:t>221</w:t>
      </w:r>
      <w:r>
        <w:fldChar w:fldCharType="end"/>
      </w:r>
    </w:p>
    <w:p w14:paraId="4B24D9FC" w14:textId="77777777" w:rsidR="00000000" w:rsidRDefault="0058110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_Toc81561497 \h </w:instrText>
      </w:r>
      <w:r>
        <w:fldChar w:fldCharType="separate"/>
      </w:r>
      <w:r>
        <w:t>223</w:t>
      </w:r>
      <w:r>
        <w:fldChar w:fldCharType="end"/>
      </w:r>
    </w:p>
    <w:p w14:paraId="5FCB7635" w14:textId="77777777" w:rsidR="00000000" w:rsidRDefault="00581103">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_Toc81561498 \h </w:instrText>
      </w:r>
      <w:r>
        <w:fldChar w:fldCharType="separate"/>
      </w:r>
      <w:r>
        <w:t>225</w:t>
      </w:r>
      <w:r>
        <w:fldChar w:fldCharType="end"/>
      </w:r>
    </w:p>
    <w:p w14:paraId="1B82AB0B" w14:textId="77777777" w:rsidR="00000000" w:rsidRDefault="0058110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_Toc81561499 \h </w:instrText>
      </w:r>
      <w:r>
        <w:fldChar w:fldCharType="separate"/>
      </w:r>
      <w:r>
        <w:t>226</w:t>
      </w:r>
      <w:r>
        <w:fldChar w:fldCharType="end"/>
      </w:r>
    </w:p>
    <w:p w14:paraId="7EE88C06" w14:textId="77777777" w:rsidR="00000000" w:rsidRDefault="0058110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_Toc81561500 \h </w:instrText>
      </w:r>
      <w:r>
        <w:fldChar w:fldCharType="separate"/>
      </w:r>
      <w:r>
        <w:t>229</w:t>
      </w:r>
      <w:r>
        <w:fldChar w:fldCharType="end"/>
      </w:r>
    </w:p>
    <w:p w14:paraId="3A50C9E0"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w:instrText>
      </w:r>
      <w:r>
        <w:instrText xml:space="preserve">PAGEREF _Toc81561501 \h </w:instrText>
      </w:r>
      <w:r>
        <w:fldChar w:fldCharType="separate"/>
      </w:r>
      <w:r>
        <w:t>230</w:t>
      </w:r>
      <w:r>
        <w:fldChar w:fldCharType="end"/>
      </w:r>
    </w:p>
    <w:p w14:paraId="485D6E6A" w14:textId="77777777" w:rsidR="00000000" w:rsidRDefault="0058110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_Toc81561502 \h </w:instrText>
      </w:r>
      <w:r>
        <w:fldChar w:fldCharType="separate"/>
      </w:r>
      <w:r>
        <w:t>231</w:t>
      </w:r>
      <w:r>
        <w:fldChar w:fldCharType="end"/>
      </w:r>
    </w:p>
    <w:p w14:paraId="4361C2C2" w14:textId="77777777" w:rsidR="00000000" w:rsidRDefault="005811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_Toc81561503 \h </w:instrText>
      </w:r>
      <w:r>
        <w:fldChar w:fldCharType="separate"/>
      </w:r>
      <w:r>
        <w:t>233</w:t>
      </w:r>
      <w:r>
        <w:fldChar w:fldCharType="end"/>
      </w:r>
    </w:p>
    <w:p w14:paraId="187955AF"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_Toc81561504 \h </w:instrText>
      </w:r>
      <w:r>
        <w:fldChar w:fldCharType="separate"/>
      </w:r>
      <w:r>
        <w:t>233</w:t>
      </w:r>
      <w:r>
        <w:fldChar w:fldCharType="end"/>
      </w:r>
    </w:p>
    <w:p w14:paraId="01D8DFD0"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_Toc81561505 \h </w:instrText>
      </w:r>
      <w:r>
        <w:fldChar w:fldCharType="separate"/>
      </w:r>
      <w:r>
        <w:t>234</w:t>
      </w:r>
      <w:r>
        <w:fldChar w:fldCharType="end"/>
      </w:r>
    </w:p>
    <w:p w14:paraId="780EDBBE" w14:textId="77777777" w:rsidR="00000000" w:rsidRDefault="00581103">
      <w:pPr>
        <w:pStyle w:val="TOC1"/>
        <w:tabs>
          <w:tab w:val="right" w:leader="dot" w:pos="8296"/>
        </w:tabs>
        <w:ind w:right="0"/>
        <w:rPr>
          <w:rFonts w:ascii="Times New Roman" w:hAnsi="Times New Roman" w:cs="Times New Roman"/>
          <w:sz w:val="24"/>
          <w:szCs w:val="24"/>
        </w:rPr>
      </w:pPr>
      <w:r>
        <w:rPr>
          <w:rtl/>
        </w:rPr>
        <w:t>מצבם של עגלי החלב</w:t>
      </w:r>
      <w:r>
        <w:tab/>
      </w:r>
      <w:r>
        <w:fldChar w:fldCharType="begin"/>
      </w:r>
      <w:r>
        <w:instrText xml:space="preserve"> </w:instrText>
      </w:r>
      <w:r>
        <w:instrText xml:space="preserve">PAGEREF _Toc81561506 \h </w:instrText>
      </w:r>
      <w:r>
        <w:fldChar w:fldCharType="separate"/>
      </w:r>
      <w:r>
        <w:t>234</w:t>
      </w:r>
      <w:r>
        <w:fldChar w:fldCharType="end"/>
      </w:r>
    </w:p>
    <w:p w14:paraId="6D10F62B" w14:textId="77777777" w:rsidR="00000000" w:rsidRDefault="0058110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_Toc81561507 \h </w:instrText>
      </w:r>
      <w:r>
        <w:fldChar w:fldCharType="separate"/>
      </w:r>
      <w:r>
        <w:t>235</w:t>
      </w:r>
      <w:r>
        <w:fldChar w:fldCharType="end"/>
      </w:r>
    </w:p>
    <w:p w14:paraId="3EC0C0FD"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_Toc81561508 \h </w:instrText>
      </w:r>
      <w:r>
        <w:fldChar w:fldCharType="separate"/>
      </w:r>
      <w:r>
        <w:t>237</w:t>
      </w:r>
      <w:r>
        <w:fldChar w:fldCharType="end"/>
      </w:r>
    </w:p>
    <w:p w14:paraId="03B87D02" w14:textId="77777777" w:rsidR="00000000" w:rsidRDefault="005811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_Toc81561509 \h </w:instrText>
      </w:r>
      <w:r>
        <w:fldChar w:fldCharType="separate"/>
      </w:r>
      <w:r>
        <w:t>239</w:t>
      </w:r>
      <w:r>
        <w:fldChar w:fldCharType="end"/>
      </w:r>
    </w:p>
    <w:p w14:paraId="57A07A0F" w14:textId="77777777" w:rsidR="00000000" w:rsidRDefault="00581103">
      <w:pPr>
        <w:pStyle w:val="TOC1"/>
        <w:tabs>
          <w:tab w:val="right" w:leader="dot" w:pos="8296"/>
        </w:tabs>
        <w:ind w:right="0"/>
        <w:rPr>
          <w:rFonts w:ascii="Times New Roman" w:hAnsi="Times New Roman" w:cs="Times New Roman"/>
          <w:sz w:val="24"/>
          <w:szCs w:val="24"/>
        </w:rPr>
      </w:pPr>
      <w:r>
        <w:rPr>
          <w:rtl/>
        </w:rPr>
        <w:t>פרשת השר פריצקי</w:t>
      </w:r>
      <w:r>
        <w:tab/>
      </w:r>
      <w:r>
        <w:fldChar w:fldCharType="begin"/>
      </w:r>
      <w:r>
        <w:instrText xml:space="preserve"> PAGEREF _Toc81561510 \h </w:instrText>
      </w:r>
      <w:r>
        <w:fldChar w:fldCharType="separate"/>
      </w:r>
      <w:r>
        <w:t>239</w:t>
      </w:r>
      <w:r>
        <w:fldChar w:fldCharType="end"/>
      </w:r>
    </w:p>
    <w:p w14:paraId="42778477" w14:textId="77777777" w:rsidR="00000000" w:rsidRDefault="0058110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w:t>
      </w:r>
      <w:r>
        <w:rPr>
          <w:rtl/>
        </w:rPr>
        <w:t>מד):</w:t>
      </w:r>
      <w:r>
        <w:tab/>
      </w:r>
      <w:r>
        <w:fldChar w:fldCharType="begin"/>
      </w:r>
      <w:r>
        <w:instrText xml:space="preserve"> PAGEREF _Toc81561511 \h </w:instrText>
      </w:r>
      <w:r>
        <w:fldChar w:fldCharType="separate"/>
      </w:r>
      <w:r>
        <w:t>239</w:t>
      </w:r>
      <w:r>
        <w:fldChar w:fldCharType="end"/>
      </w:r>
    </w:p>
    <w:p w14:paraId="7E219C19"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_Toc81561512 \h </w:instrText>
      </w:r>
      <w:r>
        <w:fldChar w:fldCharType="separate"/>
      </w:r>
      <w:r>
        <w:t>241</w:t>
      </w:r>
      <w:r>
        <w:fldChar w:fldCharType="end"/>
      </w:r>
    </w:p>
    <w:p w14:paraId="6A6E673C" w14:textId="77777777" w:rsidR="00000000" w:rsidRDefault="0058110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_Toc81561513 \h </w:instrText>
      </w:r>
      <w:r>
        <w:fldChar w:fldCharType="separate"/>
      </w:r>
      <w:r>
        <w:t>242</w:t>
      </w:r>
      <w:r>
        <w:fldChar w:fldCharType="end"/>
      </w:r>
    </w:p>
    <w:p w14:paraId="287B6840" w14:textId="77777777" w:rsidR="00000000" w:rsidRDefault="0058110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_Toc81561514 \h </w:instrText>
      </w:r>
      <w:r>
        <w:fldChar w:fldCharType="separate"/>
      </w:r>
      <w:r>
        <w:t>243</w:t>
      </w:r>
      <w:r>
        <w:fldChar w:fldCharType="end"/>
      </w:r>
    </w:p>
    <w:p w14:paraId="215B37F8"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_Toc81561515 \h </w:instrText>
      </w:r>
      <w:r>
        <w:fldChar w:fldCharType="separate"/>
      </w:r>
      <w:r>
        <w:t>244</w:t>
      </w:r>
      <w:r>
        <w:fldChar w:fldCharType="end"/>
      </w:r>
    </w:p>
    <w:p w14:paraId="437EDAF8"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w:t>
      </w:r>
      <w:r>
        <w:rPr>
          <w:rtl/>
        </w:rPr>
        <w:t>יום</w:t>
      </w:r>
      <w:r>
        <w:tab/>
      </w:r>
      <w:r>
        <w:fldChar w:fldCharType="begin"/>
      </w:r>
      <w:r>
        <w:instrText xml:space="preserve"> PAGEREF _Toc81561516 \h </w:instrText>
      </w:r>
      <w:r>
        <w:fldChar w:fldCharType="separate"/>
      </w:r>
      <w:r>
        <w:t>246</w:t>
      </w:r>
      <w:r>
        <w:fldChar w:fldCharType="end"/>
      </w:r>
    </w:p>
    <w:p w14:paraId="74A32692" w14:textId="77777777" w:rsidR="00000000" w:rsidRDefault="00581103">
      <w:pPr>
        <w:pStyle w:val="TOC1"/>
        <w:tabs>
          <w:tab w:val="right" w:leader="dot" w:pos="8296"/>
        </w:tabs>
        <w:ind w:right="0"/>
        <w:rPr>
          <w:rFonts w:ascii="Times New Roman" w:hAnsi="Times New Roman" w:cs="Times New Roman"/>
          <w:sz w:val="24"/>
          <w:szCs w:val="24"/>
        </w:rPr>
      </w:pPr>
      <w:r>
        <w:rPr>
          <w:rtl/>
        </w:rPr>
        <w:t>העיכוב באיוש תקני השיפוט בבתי</w:t>
      </w:r>
      <w:r>
        <w:t>-</w:t>
      </w:r>
      <w:r>
        <w:rPr>
          <w:rtl/>
        </w:rPr>
        <w:t>הדין הדרוזיים</w:t>
      </w:r>
      <w:r>
        <w:tab/>
      </w:r>
      <w:r>
        <w:fldChar w:fldCharType="begin"/>
      </w:r>
      <w:r>
        <w:instrText xml:space="preserve"> PAGEREF _Toc81561517 \h </w:instrText>
      </w:r>
      <w:r>
        <w:fldChar w:fldCharType="separate"/>
      </w:r>
      <w:r>
        <w:t>246</w:t>
      </w:r>
      <w:r>
        <w:fldChar w:fldCharType="end"/>
      </w:r>
    </w:p>
    <w:p w14:paraId="320B9E02" w14:textId="77777777" w:rsidR="00000000" w:rsidRDefault="00581103">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_Toc81561518 \h </w:instrText>
      </w:r>
      <w:r>
        <w:fldChar w:fldCharType="separate"/>
      </w:r>
      <w:r>
        <w:t>246</w:t>
      </w:r>
      <w:r>
        <w:fldChar w:fldCharType="end"/>
      </w:r>
    </w:p>
    <w:p w14:paraId="02B98D05"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_Toc81561519 \h </w:instrText>
      </w:r>
      <w:r>
        <w:fldChar w:fldCharType="separate"/>
      </w:r>
      <w:r>
        <w:t>249</w:t>
      </w:r>
      <w:r>
        <w:fldChar w:fldCharType="end"/>
      </w:r>
    </w:p>
    <w:p w14:paraId="2363A793"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w:instrText>
      </w:r>
      <w:r>
        <w:instrText xml:space="preserve">oc81561520 \h </w:instrText>
      </w:r>
      <w:r>
        <w:fldChar w:fldCharType="separate"/>
      </w:r>
      <w:r>
        <w:t>250</w:t>
      </w:r>
      <w:r>
        <w:fldChar w:fldCharType="end"/>
      </w:r>
    </w:p>
    <w:p w14:paraId="41207311"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_Toc81561521 \h </w:instrText>
      </w:r>
      <w:r>
        <w:fldChar w:fldCharType="separate"/>
      </w:r>
      <w:r>
        <w:t>250</w:t>
      </w:r>
      <w:r>
        <w:fldChar w:fldCharType="end"/>
      </w:r>
    </w:p>
    <w:p w14:paraId="14EB3AA8"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_Toc81561522 \h </w:instrText>
      </w:r>
      <w:r>
        <w:fldChar w:fldCharType="separate"/>
      </w:r>
      <w:r>
        <w:t>251</w:t>
      </w:r>
      <w:r>
        <w:fldChar w:fldCharType="end"/>
      </w:r>
    </w:p>
    <w:p w14:paraId="1F35EC97"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עתידה של האקדמיה לאמנות "בצלאל" </w:t>
      </w:r>
      <w:r>
        <w:t xml:space="preserve"> </w:t>
      </w:r>
      <w:r>
        <w:rPr>
          <w:rtl/>
        </w:rPr>
        <w:t>בעקבות גל פיטורי מרצים וקשיים תקציביים</w:t>
      </w:r>
      <w:r>
        <w:tab/>
      </w:r>
      <w:r>
        <w:fldChar w:fldCharType="begin"/>
      </w:r>
      <w:r>
        <w:instrText xml:space="preserve"> PAGEREF _Toc81561523 \h </w:instrText>
      </w:r>
      <w:r>
        <w:fldChar w:fldCharType="separate"/>
      </w:r>
      <w:r>
        <w:t>251</w:t>
      </w:r>
      <w:r>
        <w:fldChar w:fldCharType="end"/>
      </w:r>
    </w:p>
    <w:p w14:paraId="72C2211D" w14:textId="77777777" w:rsidR="00000000" w:rsidRDefault="0058110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w:instrText>
      </w:r>
      <w:r>
        <w:instrText xml:space="preserve">_Toc81561524 \h </w:instrText>
      </w:r>
      <w:r>
        <w:fldChar w:fldCharType="separate"/>
      </w:r>
      <w:r>
        <w:t>251</w:t>
      </w:r>
      <w:r>
        <w:fldChar w:fldCharType="end"/>
      </w:r>
    </w:p>
    <w:p w14:paraId="1C7D4196" w14:textId="77777777" w:rsidR="00000000" w:rsidRDefault="00581103">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_Toc81561525 \h </w:instrText>
      </w:r>
      <w:r>
        <w:fldChar w:fldCharType="separate"/>
      </w:r>
      <w:r>
        <w:t>254</w:t>
      </w:r>
      <w:r>
        <w:fldChar w:fldCharType="end"/>
      </w:r>
    </w:p>
    <w:p w14:paraId="0C49C846" w14:textId="77777777" w:rsidR="00000000" w:rsidRDefault="0058110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_Toc81561526 \h </w:instrText>
      </w:r>
      <w:r>
        <w:fldChar w:fldCharType="separate"/>
      </w:r>
      <w:r>
        <w:t>254</w:t>
      </w:r>
      <w:r>
        <w:fldChar w:fldCharType="end"/>
      </w:r>
    </w:p>
    <w:p w14:paraId="0594E26D"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_Toc81561527 \h </w:instrText>
      </w:r>
      <w:r>
        <w:fldChar w:fldCharType="separate"/>
      </w:r>
      <w:r>
        <w:t>255</w:t>
      </w:r>
      <w:r>
        <w:fldChar w:fldCharType="end"/>
      </w:r>
    </w:p>
    <w:p w14:paraId="3BBF1D87"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פרסום </w:t>
      </w:r>
      <w:r>
        <w:t>"</w:t>
      </w:r>
      <w:r>
        <w:rPr>
          <w:rtl/>
        </w:rPr>
        <w:t>מרכז</w:t>
      </w:r>
      <w:r>
        <w:t xml:space="preserve"> </w:t>
      </w:r>
      <w:r>
        <w:rPr>
          <w:rtl/>
        </w:rPr>
        <w:t>אדוה</w:t>
      </w:r>
      <w:r>
        <w:t xml:space="preserve">" </w:t>
      </w:r>
      <w:r>
        <w:rPr>
          <w:rtl/>
        </w:rPr>
        <w:t>על מעמד הביניים</w:t>
      </w:r>
      <w:r>
        <w:tab/>
      </w:r>
      <w:r>
        <w:fldChar w:fldCharType="begin"/>
      </w:r>
      <w:r>
        <w:instrText xml:space="preserve"> PAGEREF _Toc81561528 \h </w:instrText>
      </w:r>
      <w:r>
        <w:fldChar w:fldCharType="separate"/>
      </w:r>
      <w:r>
        <w:t>255</w:t>
      </w:r>
      <w:r>
        <w:fldChar w:fldCharType="end"/>
      </w:r>
    </w:p>
    <w:p w14:paraId="2DDCAB25" w14:textId="77777777" w:rsidR="00000000" w:rsidRDefault="00581103">
      <w:pPr>
        <w:pStyle w:val="TOC2"/>
        <w:tabs>
          <w:tab w:val="right" w:leader="dot" w:pos="8296"/>
        </w:tabs>
        <w:ind w:right="0"/>
        <w:rPr>
          <w:rFonts w:ascii="Times New Roman" w:hAnsi="Times New Roman" w:cs="Times New Roman"/>
          <w:sz w:val="24"/>
          <w:szCs w:val="24"/>
        </w:rPr>
      </w:pPr>
      <w:r>
        <w:rPr>
          <w:rtl/>
        </w:rPr>
        <w:t>מרינה</w:t>
      </w:r>
      <w:r>
        <w:t xml:space="preserve"> </w:t>
      </w:r>
      <w:r>
        <w:rPr>
          <w:rtl/>
        </w:rPr>
        <w:t xml:space="preserve">סולודקין </w:t>
      </w:r>
      <w:r>
        <w:rPr>
          <w:rtl/>
        </w:rPr>
        <w:t>(הליכוד):</w:t>
      </w:r>
      <w:r>
        <w:tab/>
      </w:r>
      <w:r>
        <w:fldChar w:fldCharType="begin"/>
      </w:r>
      <w:r>
        <w:instrText xml:space="preserve"> PAGEREF _Toc81561529 \h </w:instrText>
      </w:r>
      <w:r>
        <w:fldChar w:fldCharType="separate"/>
      </w:r>
      <w:r>
        <w:t>255</w:t>
      </w:r>
      <w:r>
        <w:fldChar w:fldCharType="end"/>
      </w:r>
    </w:p>
    <w:p w14:paraId="059E81E3" w14:textId="77777777" w:rsidR="00000000" w:rsidRDefault="00581103">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_Toc81561530 \h </w:instrText>
      </w:r>
      <w:r>
        <w:fldChar w:fldCharType="separate"/>
      </w:r>
      <w:r>
        <w:t>257</w:t>
      </w:r>
      <w:r>
        <w:fldChar w:fldCharType="end"/>
      </w:r>
    </w:p>
    <w:p w14:paraId="2CE993F8" w14:textId="77777777" w:rsidR="00000000" w:rsidRDefault="005811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_Toc81561531 \h </w:instrText>
      </w:r>
      <w:r>
        <w:fldChar w:fldCharType="separate"/>
      </w:r>
      <w:r>
        <w:t>258</w:t>
      </w:r>
      <w:r>
        <w:fldChar w:fldCharType="end"/>
      </w:r>
    </w:p>
    <w:p w14:paraId="17DE54E8" w14:textId="77777777" w:rsidR="00000000" w:rsidRDefault="00581103">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_Toc81561532 \h </w:instrText>
      </w:r>
      <w:r>
        <w:fldChar w:fldCharType="separate"/>
      </w:r>
      <w:r>
        <w:t>261</w:t>
      </w:r>
      <w:r>
        <w:fldChar w:fldCharType="end"/>
      </w:r>
    </w:p>
    <w:p w14:paraId="476C0A85" w14:textId="77777777" w:rsidR="00000000" w:rsidRDefault="00581103">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_Toc81561533 \h </w:instrText>
      </w:r>
      <w:r>
        <w:fldChar w:fldCharType="separate"/>
      </w:r>
      <w:r>
        <w:t>262</w:t>
      </w:r>
      <w:r>
        <w:fldChar w:fldCharType="end"/>
      </w:r>
    </w:p>
    <w:p w14:paraId="16DC59AD" w14:textId="77777777" w:rsidR="00000000" w:rsidRDefault="00581103">
      <w:pPr>
        <w:pStyle w:val="TOC1"/>
        <w:tabs>
          <w:tab w:val="right" w:leader="dot" w:pos="8296"/>
        </w:tabs>
        <w:ind w:right="0"/>
        <w:rPr>
          <w:rFonts w:ascii="Times New Roman" w:hAnsi="Times New Roman" w:cs="Times New Roman"/>
          <w:sz w:val="24"/>
          <w:szCs w:val="24"/>
        </w:rPr>
      </w:pPr>
      <w:r>
        <w:rPr>
          <w:rtl/>
        </w:rPr>
        <w:t>מסמכ</w:t>
      </w:r>
      <w:r>
        <w:rPr>
          <w:rtl/>
        </w:rPr>
        <w:t>ים שהונחו על שולחן הכנסת</w:t>
      </w:r>
      <w:r>
        <w:tab/>
      </w:r>
      <w:r>
        <w:fldChar w:fldCharType="begin"/>
      </w:r>
      <w:r>
        <w:instrText xml:space="preserve"> PAGEREF _Toc81561534 \h </w:instrText>
      </w:r>
      <w:r>
        <w:fldChar w:fldCharType="separate"/>
      </w:r>
      <w:r>
        <w:t>263</w:t>
      </w:r>
      <w:r>
        <w:fldChar w:fldCharType="end"/>
      </w:r>
    </w:p>
    <w:p w14:paraId="1E68EEA8" w14:textId="77777777" w:rsidR="00000000" w:rsidRDefault="0058110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_Toc81561535 \h </w:instrText>
      </w:r>
      <w:r>
        <w:fldChar w:fldCharType="separate"/>
      </w:r>
      <w:r>
        <w:t>263</w:t>
      </w:r>
      <w:r>
        <w:fldChar w:fldCharType="end"/>
      </w:r>
    </w:p>
    <w:p w14:paraId="3A986E56"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_Toc81561536 \h </w:instrText>
      </w:r>
      <w:r>
        <w:fldChar w:fldCharType="separate"/>
      </w:r>
      <w:r>
        <w:t>263</w:t>
      </w:r>
      <w:r>
        <w:fldChar w:fldCharType="end"/>
      </w:r>
    </w:p>
    <w:p w14:paraId="04CDA1C7" w14:textId="77777777" w:rsidR="00000000" w:rsidRDefault="00581103">
      <w:pPr>
        <w:pStyle w:val="TOC1"/>
        <w:tabs>
          <w:tab w:val="right" w:leader="dot" w:pos="8296"/>
        </w:tabs>
        <w:ind w:right="0"/>
        <w:rPr>
          <w:rFonts w:ascii="Times New Roman" w:hAnsi="Times New Roman" w:cs="Times New Roman"/>
          <w:sz w:val="24"/>
          <w:szCs w:val="24"/>
        </w:rPr>
      </w:pPr>
      <w:r>
        <w:rPr>
          <w:rtl/>
        </w:rPr>
        <w:t>סוגי הטרנספר השונים ליהודים ולערבים</w:t>
      </w:r>
      <w:r>
        <w:tab/>
      </w:r>
      <w:r>
        <w:fldChar w:fldCharType="begin"/>
      </w:r>
      <w:r>
        <w:instrText xml:space="preserve"> PAGEREF _Toc81561537 \h </w:instrText>
      </w:r>
      <w:r>
        <w:fldChar w:fldCharType="separate"/>
      </w:r>
      <w:r>
        <w:t>263</w:t>
      </w:r>
      <w:r>
        <w:fldChar w:fldCharType="end"/>
      </w:r>
    </w:p>
    <w:p w14:paraId="5FC3FC2C" w14:textId="77777777" w:rsidR="00000000" w:rsidRDefault="00581103">
      <w:pPr>
        <w:pStyle w:val="TOC2"/>
        <w:tabs>
          <w:tab w:val="right" w:leader="dot" w:pos="8296"/>
        </w:tabs>
        <w:ind w:right="0"/>
        <w:rPr>
          <w:rFonts w:ascii="Times New Roman" w:hAnsi="Times New Roman" w:cs="Times New Roman"/>
          <w:sz w:val="24"/>
          <w:szCs w:val="24"/>
        </w:rPr>
      </w:pPr>
      <w:r>
        <w:rPr>
          <w:rtl/>
        </w:rPr>
        <w:t>בנימין אלון</w:t>
      </w:r>
      <w:r>
        <w:rPr>
          <w:rtl/>
        </w:rPr>
        <w:t xml:space="preserve"> (האיחוד הלאומי - ישראל ביתנו):</w:t>
      </w:r>
      <w:r>
        <w:tab/>
      </w:r>
      <w:r>
        <w:fldChar w:fldCharType="begin"/>
      </w:r>
      <w:r>
        <w:instrText xml:space="preserve"> PAGEREF _Toc81561538 \h </w:instrText>
      </w:r>
      <w:r>
        <w:fldChar w:fldCharType="separate"/>
      </w:r>
      <w:r>
        <w:t>264</w:t>
      </w:r>
      <w:r>
        <w:fldChar w:fldCharType="end"/>
      </w:r>
    </w:p>
    <w:p w14:paraId="7CAE1C9E" w14:textId="77777777" w:rsidR="00000000" w:rsidRDefault="005811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_Toc81561539 \h </w:instrText>
      </w:r>
      <w:r>
        <w:fldChar w:fldCharType="separate"/>
      </w:r>
      <w:r>
        <w:t>267</w:t>
      </w:r>
      <w:r>
        <w:fldChar w:fldCharType="end"/>
      </w:r>
    </w:p>
    <w:p w14:paraId="3E8CC42C" w14:textId="77777777" w:rsidR="00000000" w:rsidRDefault="005811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_Toc81561540 \h </w:instrText>
      </w:r>
      <w:r>
        <w:fldChar w:fldCharType="separate"/>
      </w:r>
      <w:r>
        <w:t>269</w:t>
      </w:r>
      <w:r>
        <w:fldChar w:fldCharType="end"/>
      </w:r>
    </w:p>
    <w:p w14:paraId="394E9FAE" w14:textId="77777777" w:rsidR="00000000" w:rsidRDefault="00581103">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_Toc81561541 \h </w:instrText>
      </w:r>
      <w:r>
        <w:fldChar w:fldCharType="separate"/>
      </w:r>
      <w:r>
        <w:t>272</w:t>
      </w:r>
      <w:r>
        <w:fldChar w:fldCharType="end"/>
      </w:r>
    </w:p>
    <w:p w14:paraId="1850ABEF" w14:textId="77777777" w:rsidR="00000000" w:rsidRDefault="00581103">
      <w:pPr>
        <w:pStyle w:val="TOC1"/>
        <w:tabs>
          <w:tab w:val="right" w:leader="dot" w:pos="8296"/>
        </w:tabs>
        <w:ind w:right="0"/>
        <w:rPr>
          <w:rFonts w:ascii="Times New Roman" w:hAnsi="Times New Roman" w:cs="Times New Roman"/>
          <w:sz w:val="24"/>
          <w:szCs w:val="24"/>
        </w:rPr>
      </w:pPr>
      <w:r>
        <w:rPr>
          <w:rtl/>
        </w:rPr>
        <w:t>אם ותינוקה שנחשדו כיהודים הותקפו בפ</w:t>
      </w:r>
      <w:r>
        <w:rPr>
          <w:rtl/>
        </w:rPr>
        <w:t>ריס</w:t>
      </w:r>
      <w:r>
        <w:tab/>
      </w:r>
      <w:r>
        <w:fldChar w:fldCharType="begin"/>
      </w:r>
      <w:r>
        <w:instrText xml:space="preserve"> PAGEREF _Toc81561542 \h </w:instrText>
      </w:r>
      <w:r>
        <w:fldChar w:fldCharType="separate"/>
      </w:r>
      <w:r>
        <w:t>272</w:t>
      </w:r>
      <w:r>
        <w:fldChar w:fldCharType="end"/>
      </w:r>
    </w:p>
    <w:p w14:paraId="69E09B81" w14:textId="77777777" w:rsidR="00000000" w:rsidRDefault="0058110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_Toc81561543 \h </w:instrText>
      </w:r>
      <w:r>
        <w:fldChar w:fldCharType="separate"/>
      </w:r>
      <w:r>
        <w:t>272</w:t>
      </w:r>
      <w:r>
        <w:fldChar w:fldCharType="end"/>
      </w:r>
    </w:p>
    <w:p w14:paraId="68BAA018" w14:textId="77777777" w:rsidR="00000000" w:rsidRDefault="005811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_Toc81561544 \h </w:instrText>
      </w:r>
      <w:r>
        <w:fldChar w:fldCharType="separate"/>
      </w:r>
      <w:r>
        <w:t>274</w:t>
      </w:r>
      <w:r>
        <w:fldChar w:fldCharType="end"/>
      </w:r>
    </w:p>
    <w:p w14:paraId="5A9C98B3"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_Toc81561545 \h </w:instrText>
      </w:r>
      <w:r>
        <w:fldChar w:fldCharType="separate"/>
      </w:r>
      <w:r>
        <w:t>275</w:t>
      </w:r>
      <w:r>
        <w:fldChar w:fldCharType="end"/>
      </w:r>
    </w:p>
    <w:p w14:paraId="449AFF04" w14:textId="77777777" w:rsidR="00000000" w:rsidRDefault="00581103">
      <w:pPr>
        <w:pStyle w:val="TOC1"/>
        <w:tabs>
          <w:tab w:val="right" w:leader="dot" w:pos="8296"/>
        </w:tabs>
        <w:ind w:right="0"/>
        <w:rPr>
          <w:rFonts w:ascii="Times New Roman" w:hAnsi="Times New Roman" w:cs="Times New Roman"/>
          <w:sz w:val="24"/>
          <w:szCs w:val="24"/>
        </w:rPr>
      </w:pPr>
      <w:r>
        <w:rPr>
          <w:rtl/>
        </w:rPr>
        <w:t>שירותי דת לאוכלוסייה המוסלמית</w:t>
      </w:r>
      <w:r>
        <w:tab/>
      </w:r>
      <w:r>
        <w:fldChar w:fldCharType="begin"/>
      </w:r>
      <w:r>
        <w:instrText xml:space="preserve"> PAGEREF _Toc81561546 \h </w:instrText>
      </w:r>
      <w:r>
        <w:fldChar w:fldCharType="separate"/>
      </w:r>
      <w:r>
        <w:t>275</w:t>
      </w:r>
      <w:r>
        <w:fldChar w:fldCharType="end"/>
      </w:r>
    </w:p>
    <w:p w14:paraId="09361D30" w14:textId="77777777" w:rsidR="00000000" w:rsidRDefault="005811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_Toc81561547 \h </w:instrText>
      </w:r>
      <w:r>
        <w:fldChar w:fldCharType="separate"/>
      </w:r>
      <w:r>
        <w:t>275</w:t>
      </w:r>
      <w:r>
        <w:fldChar w:fldCharType="end"/>
      </w:r>
    </w:p>
    <w:p w14:paraId="7C0A8104" w14:textId="77777777" w:rsidR="00000000" w:rsidRDefault="00581103">
      <w:pPr>
        <w:pStyle w:val="TOC2"/>
        <w:tabs>
          <w:tab w:val="right" w:leader="dot" w:pos="8296"/>
        </w:tabs>
        <w:ind w:right="0"/>
        <w:rPr>
          <w:rFonts w:ascii="Times New Roman" w:hAnsi="Times New Roman" w:cs="Times New Roman"/>
          <w:sz w:val="24"/>
          <w:szCs w:val="24"/>
        </w:rPr>
      </w:pPr>
      <w:r>
        <w:rPr>
          <w:rtl/>
        </w:rPr>
        <w:t>סגן שר הפנים ויקטור בריילובסקי:</w:t>
      </w:r>
      <w:r>
        <w:tab/>
      </w:r>
      <w:r>
        <w:fldChar w:fldCharType="begin"/>
      </w:r>
      <w:r>
        <w:instrText xml:space="preserve"> PAGEREF _Toc81561548 \h </w:instrText>
      </w:r>
      <w:r>
        <w:fldChar w:fldCharType="separate"/>
      </w:r>
      <w:r>
        <w:t>280</w:t>
      </w:r>
      <w:r>
        <w:fldChar w:fldCharType="end"/>
      </w:r>
    </w:p>
    <w:p w14:paraId="3A047AB4" w14:textId="77777777" w:rsidR="00000000" w:rsidRDefault="005811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_Toc81561549 \h </w:instrText>
      </w:r>
      <w:r>
        <w:fldChar w:fldCharType="separate"/>
      </w:r>
      <w:r>
        <w:t>281</w:t>
      </w:r>
      <w:r>
        <w:fldChar w:fldCharType="end"/>
      </w:r>
    </w:p>
    <w:p w14:paraId="58E415CB" w14:textId="77777777" w:rsidR="00000000" w:rsidRDefault="005811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_Toc81561550 \h </w:instrText>
      </w:r>
      <w:r>
        <w:fldChar w:fldCharType="separate"/>
      </w:r>
      <w:r>
        <w:t>282</w:t>
      </w:r>
      <w:r>
        <w:fldChar w:fldCharType="end"/>
      </w:r>
    </w:p>
    <w:p w14:paraId="4124F4BF" w14:textId="77777777" w:rsidR="00000000" w:rsidRDefault="00581103">
      <w:pPr>
        <w:pStyle w:val="TOC1"/>
        <w:tabs>
          <w:tab w:val="right" w:leader="dot" w:pos="8296"/>
        </w:tabs>
        <w:ind w:right="0"/>
        <w:rPr>
          <w:rFonts w:ascii="Times New Roman" w:hAnsi="Times New Roman" w:cs="Times New Roman"/>
          <w:sz w:val="24"/>
          <w:szCs w:val="24"/>
        </w:rPr>
      </w:pPr>
      <w:r>
        <w:rPr>
          <w:rtl/>
        </w:rPr>
        <w:t>הפיגוע בתל-אביב</w:t>
      </w:r>
      <w:r>
        <w:tab/>
      </w:r>
      <w:r>
        <w:fldChar w:fldCharType="begin"/>
      </w:r>
      <w:r>
        <w:instrText xml:space="preserve"> PAGEREF _Toc81561</w:instrText>
      </w:r>
      <w:r>
        <w:instrText xml:space="preserve">551 \h </w:instrText>
      </w:r>
      <w:r>
        <w:fldChar w:fldCharType="separate"/>
      </w:r>
      <w:r>
        <w:t>282</w:t>
      </w:r>
      <w:r>
        <w:fldChar w:fldCharType="end"/>
      </w:r>
    </w:p>
    <w:p w14:paraId="41CE21B9" w14:textId="77777777" w:rsidR="00000000" w:rsidRDefault="0058110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_Toc81561552 \h </w:instrText>
      </w:r>
      <w:r>
        <w:fldChar w:fldCharType="separate"/>
      </w:r>
      <w:r>
        <w:t>282</w:t>
      </w:r>
      <w:r>
        <w:fldChar w:fldCharType="end"/>
      </w:r>
    </w:p>
    <w:p w14:paraId="1BF083FC" w14:textId="77777777" w:rsidR="00000000" w:rsidRDefault="00581103">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_Toc81561553 \h </w:instrText>
      </w:r>
      <w:r>
        <w:fldChar w:fldCharType="separate"/>
      </w:r>
      <w:r>
        <w:t>284</w:t>
      </w:r>
      <w:r>
        <w:fldChar w:fldCharType="end"/>
      </w:r>
    </w:p>
    <w:p w14:paraId="750422DA" w14:textId="77777777" w:rsidR="00000000" w:rsidRDefault="005811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_Toc81561554 \h </w:instrText>
      </w:r>
      <w:r>
        <w:fldChar w:fldCharType="separate"/>
      </w:r>
      <w:r>
        <w:t>285</w:t>
      </w:r>
      <w:r>
        <w:fldChar w:fldCharType="end"/>
      </w:r>
    </w:p>
    <w:p w14:paraId="3AB9E9E6" w14:textId="77777777" w:rsidR="00000000" w:rsidRDefault="0058110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_Toc81561555 \h </w:instrText>
      </w:r>
      <w:r>
        <w:fldChar w:fldCharType="separate"/>
      </w:r>
      <w:r>
        <w:t>287</w:t>
      </w:r>
      <w:r>
        <w:fldChar w:fldCharType="end"/>
      </w:r>
    </w:p>
    <w:p w14:paraId="094EFB31"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_Toc81561556 \h </w:instrText>
      </w:r>
      <w:r>
        <w:fldChar w:fldCharType="separate"/>
      </w:r>
      <w:r>
        <w:t>289</w:t>
      </w:r>
      <w:r>
        <w:fldChar w:fldCharType="end"/>
      </w:r>
    </w:p>
    <w:p w14:paraId="36074A16" w14:textId="77777777" w:rsidR="00000000" w:rsidRDefault="005811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_Toc81561557 \h </w:instrText>
      </w:r>
      <w:r>
        <w:fldChar w:fldCharType="separate"/>
      </w:r>
      <w:r>
        <w:t>289</w:t>
      </w:r>
      <w:r>
        <w:fldChar w:fldCharType="end"/>
      </w:r>
    </w:p>
    <w:p w14:paraId="50B20C2D"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_Toc81561558 \h </w:instrText>
      </w:r>
      <w:r>
        <w:fldChar w:fldCharType="separate"/>
      </w:r>
      <w:r>
        <w:t>291</w:t>
      </w:r>
      <w:r>
        <w:fldChar w:fldCharType="end"/>
      </w:r>
    </w:p>
    <w:p w14:paraId="598A008C" w14:textId="77777777" w:rsidR="00000000" w:rsidRDefault="00581103">
      <w:pPr>
        <w:pStyle w:val="TOC1"/>
        <w:tabs>
          <w:tab w:val="right" w:leader="dot" w:pos="8296"/>
        </w:tabs>
        <w:ind w:right="0"/>
        <w:rPr>
          <w:rFonts w:ascii="Times New Roman" w:hAnsi="Times New Roman" w:cs="Times New Roman"/>
          <w:sz w:val="24"/>
          <w:szCs w:val="24"/>
        </w:rPr>
      </w:pPr>
      <w:r>
        <w:rPr>
          <w:rtl/>
        </w:rPr>
        <w:t xml:space="preserve">חצי מיליון ש"ח קנסות מאסירים ביטחוניים בכלא </w:t>
      </w:r>
      <w:r>
        <w:t>"</w:t>
      </w:r>
      <w:r>
        <w:rPr>
          <w:rtl/>
        </w:rPr>
        <w:t>נפחא"</w:t>
      </w:r>
      <w:r>
        <w:tab/>
      </w:r>
      <w:r>
        <w:fldChar w:fldCharType="begin"/>
      </w:r>
      <w:r>
        <w:instrText xml:space="preserve"> PAGEREF _Toc81561559 \h </w:instrText>
      </w:r>
      <w:r>
        <w:fldChar w:fldCharType="separate"/>
      </w:r>
      <w:r>
        <w:t>291</w:t>
      </w:r>
      <w:r>
        <w:fldChar w:fldCharType="end"/>
      </w:r>
    </w:p>
    <w:p w14:paraId="1E43F1C6" w14:textId="77777777" w:rsidR="00000000" w:rsidRDefault="005811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_Toc815</w:instrText>
      </w:r>
      <w:r>
        <w:instrText xml:space="preserve">61560 \h </w:instrText>
      </w:r>
      <w:r>
        <w:fldChar w:fldCharType="separate"/>
      </w:r>
      <w:r>
        <w:t>291</w:t>
      </w:r>
      <w:r>
        <w:fldChar w:fldCharType="end"/>
      </w:r>
    </w:p>
    <w:p w14:paraId="2F9EF686" w14:textId="77777777" w:rsidR="00000000" w:rsidRDefault="0058110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_Toc81561561 \h </w:instrText>
      </w:r>
      <w:r>
        <w:fldChar w:fldCharType="separate"/>
      </w:r>
      <w:r>
        <w:t>292</w:t>
      </w:r>
      <w:r>
        <w:fldChar w:fldCharType="end"/>
      </w:r>
    </w:p>
    <w:p w14:paraId="00643200" w14:textId="77777777" w:rsidR="00000000" w:rsidRDefault="0058110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_Toc81561562 \h </w:instrText>
      </w:r>
      <w:r>
        <w:fldChar w:fldCharType="separate"/>
      </w:r>
      <w:r>
        <w:t>293</w:t>
      </w:r>
      <w:r>
        <w:fldChar w:fldCharType="end"/>
      </w:r>
    </w:p>
    <w:p w14:paraId="1EDEC9C6" w14:textId="77777777" w:rsidR="00000000" w:rsidRDefault="005811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_Toc81561563 \h </w:instrText>
      </w:r>
      <w:r>
        <w:fldChar w:fldCharType="separate"/>
      </w:r>
      <w:r>
        <w:t>296</w:t>
      </w:r>
      <w:r>
        <w:fldChar w:fldCharType="end"/>
      </w:r>
    </w:p>
    <w:p w14:paraId="63EF6501" w14:textId="77777777" w:rsidR="00000000" w:rsidRDefault="00581103">
      <w:pPr>
        <w:pStyle w:val="TOC1"/>
        <w:tabs>
          <w:tab w:val="right" w:leader="dot" w:pos="8296"/>
        </w:tabs>
        <w:ind w:right="0"/>
        <w:rPr>
          <w:rFonts w:ascii="Times New Roman" w:hAnsi="Times New Roman" w:cs="Times New Roman"/>
          <w:sz w:val="24"/>
          <w:szCs w:val="24"/>
        </w:rPr>
      </w:pPr>
      <w:r>
        <w:rPr>
          <w:rtl/>
        </w:rPr>
        <w:t>החזרת המענקים לרכישת דירות לתושבי הפריפריה</w:t>
      </w:r>
      <w:r>
        <w:tab/>
      </w:r>
      <w:r>
        <w:fldChar w:fldCharType="begin"/>
      </w:r>
      <w:r>
        <w:instrText xml:space="preserve"> PAGEREF _Toc81561564 \h</w:instrText>
      </w:r>
      <w:r>
        <w:instrText xml:space="preserve"> </w:instrText>
      </w:r>
      <w:r>
        <w:fldChar w:fldCharType="separate"/>
      </w:r>
      <w:r>
        <w:t>296</w:t>
      </w:r>
      <w:r>
        <w:fldChar w:fldCharType="end"/>
      </w:r>
    </w:p>
    <w:p w14:paraId="7202C8CD" w14:textId="77777777" w:rsidR="00000000" w:rsidRDefault="00581103">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_Toc81561565 \h </w:instrText>
      </w:r>
      <w:r>
        <w:fldChar w:fldCharType="separate"/>
      </w:r>
      <w:r>
        <w:t>296</w:t>
      </w:r>
      <w:r>
        <w:fldChar w:fldCharType="end"/>
      </w:r>
    </w:p>
    <w:p w14:paraId="6FDE60D2" w14:textId="77777777" w:rsidR="00000000" w:rsidRDefault="00581103">
      <w:pPr>
        <w:pStyle w:val="TOC2"/>
        <w:tabs>
          <w:tab w:val="right" w:leader="dot" w:pos="8296"/>
        </w:tabs>
        <w:ind w:right="0"/>
        <w:rPr>
          <w:rFonts w:ascii="Times New Roman" w:hAnsi="Times New Roman" w:cs="Times New Roman"/>
          <w:sz w:val="24"/>
          <w:szCs w:val="24"/>
        </w:rPr>
      </w:pPr>
      <w:r>
        <w:rPr>
          <w:rtl/>
        </w:rPr>
        <w:t>שרת</w:t>
      </w:r>
      <w:r>
        <w:t xml:space="preserve"> </w:t>
      </w:r>
      <w:r>
        <w:rPr>
          <w:rtl/>
        </w:rPr>
        <w:t>הבינוי והשיכון ציפי לבני:</w:t>
      </w:r>
      <w:r>
        <w:tab/>
      </w:r>
      <w:r>
        <w:fldChar w:fldCharType="begin"/>
      </w:r>
      <w:r>
        <w:instrText xml:space="preserve"> PAGEREF _Toc81561566 \h </w:instrText>
      </w:r>
      <w:r>
        <w:fldChar w:fldCharType="separate"/>
      </w:r>
      <w:r>
        <w:t>300</w:t>
      </w:r>
      <w:r>
        <w:fldChar w:fldCharType="end"/>
      </w:r>
    </w:p>
    <w:p w14:paraId="41355E56" w14:textId="77777777" w:rsidR="00000000" w:rsidRDefault="0058110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_Toc81561567 \h </w:instrText>
      </w:r>
      <w:r>
        <w:fldChar w:fldCharType="separate"/>
      </w:r>
      <w:r>
        <w:t>301</w:t>
      </w:r>
      <w:r>
        <w:fldChar w:fldCharType="end"/>
      </w:r>
    </w:p>
    <w:p w14:paraId="3770E16F" w14:textId="77777777" w:rsidR="00000000" w:rsidRDefault="0058110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_Toc81561568 \h </w:instrText>
      </w:r>
      <w:r>
        <w:fldChar w:fldCharType="separate"/>
      </w:r>
      <w:r>
        <w:t>303</w:t>
      </w:r>
      <w:r>
        <w:fldChar w:fldCharType="end"/>
      </w:r>
    </w:p>
    <w:p w14:paraId="00853126" w14:textId="77777777" w:rsidR="00000000" w:rsidRDefault="00581103">
      <w:pPr>
        <w:pStyle w:val="TOC1"/>
        <w:tabs>
          <w:tab w:val="right" w:leader="dot" w:pos="8296"/>
        </w:tabs>
        <w:ind w:right="0"/>
        <w:rPr>
          <w:rFonts w:ascii="Times New Roman" w:hAnsi="Times New Roman" w:cs="Times New Roman"/>
          <w:sz w:val="24"/>
          <w:szCs w:val="24"/>
        </w:rPr>
      </w:pPr>
      <w:r>
        <w:t xml:space="preserve">1047. </w:t>
      </w:r>
      <w:r>
        <w:rPr>
          <w:rtl/>
        </w:rPr>
        <w:t>דרכונים ישראליים בידי עב</w:t>
      </w:r>
      <w:r>
        <w:rPr>
          <w:rtl/>
        </w:rPr>
        <w:t>ריינים</w:t>
      </w:r>
      <w:r>
        <w:t xml:space="preserve"> </w:t>
      </w:r>
      <w:r>
        <w:rPr>
          <w:rtl/>
        </w:rPr>
        <w:t>תושבי חוץ</w:t>
      </w:r>
      <w:r>
        <w:tab/>
      </w:r>
      <w:r>
        <w:fldChar w:fldCharType="begin"/>
      </w:r>
      <w:r>
        <w:instrText xml:space="preserve"> PAGEREF _Toc81561569 \h </w:instrText>
      </w:r>
      <w:r>
        <w:fldChar w:fldCharType="separate"/>
      </w:r>
      <w:r>
        <w:t>303</w:t>
      </w:r>
      <w:r>
        <w:fldChar w:fldCharType="end"/>
      </w:r>
    </w:p>
    <w:p w14:paraId="10BB3FC5" w14:textId="77777777" w:rsidR="00000000" w:rsidRDefault="00581103">
      <w:pPr>
        <w:pStyle w:val="TOC1"/>
        <w:tabs>
          <w:tab w:val="right" w:leader="dot" w:pos="8296"/>
        </w:tabs>
        <w:ind w:right="0"/>
        <w:rPr>
          <w:rFonts w:ascii="Times New Roman" w:hAnsi="Times New Roman" w:cs="Times New Roman"/>
          <w:sz w:val="24"/>
          <w:szCs w:val="24"/>
        </w:rPr>
      </w:pPr>
      <w:r>
        <w:t xml:space="preserve">1055. </w:t>
      </w:r>
      <w:r>
        <w:rPr>
          <w:rtl/>
        </w:rPr>
        <w:t>תנאי המאסר של עצור מינהלי</w:t>
      </w:r>
      <w:r>
        <w:tab/>
      </w:r>
      <w:r>
        <w:fldChar w:fldCharType="begin"/>
      </w:r>
      <w:r>
        <w:instrText xml:space="preserve"> PAGEREF _Toc81561570 \h </w:instrText>
      </w:r>
      <w:r>
        <w:fldChar w:fldCharType="separate"/>
      </w:r>
      <w:r>
        <w:t>304</w:t>
      </w:r>
      <w:r>
        <w:fldChar w:fldCharType="end"/>
      </w:r>
    </w:p>
    <w:p w14:paraId="7A8A2E8C" w14:textId="77777777" w:rsidR="00000000" w:rsidRDefault="00581103">
      <w:pPr>
        <w:pStyle w:val="TOC1"/>
        <w:tabs>
          <w:tab w:val="right" w:leader="dot" w:pos="8296"/>
        </w:tabs>
        <w:ind w:right="0"/>
        <w:rPr>
          <w:rFonts w:ascii="Times New Roman" w:hAnsi="Times New Roman" w:cs="Times New Roman"/>
          <w:sz w:val="24"/>
          <w:szCs w:val="24"/>
        </w:rPr>
      </w:pPr>
      <w:r>
        <w:t xml:space="preserve">1238. </w:t>
      </w:r>
      <w:r>
        <w:rPr>
          <w:rtl/>
        </w:rPr>
        <w:t>מעורבות בני נוער מנותקים בפשיעה</w:t>
      </w:r>
      <w:r>
        <w:tab/>
      </w:r>
      <w:r>
        <w:fldChar w:fldCharType="begin"/>
      </w:r>
      <w:r>
        <w:instrText xml:space="preserve"> PAGEREF _Toc81561571 \h </w:instrText>
      </w:r>
      <w:r>
        <w:fldChar w:fldCharType="separate"/>
      </w:r>
      <w:r>
        <w:t>305</w:t>
      </w:r>
      <w:r>
        <w:fldChar w:fldCharType="end"/>
      </w:r>
    </w:p>
    <w:p w14:paraId="2228AF3A" w14:textId="77777777" w:rsidR="00000000" w:rsidRDefault="00581103">
      <w:pPr>
        <w:pStyle w:val="TOC1"/>
        <w:tabs>
          <w:tab w:val="right" w:leader="dot" w:pos="8296"/>
        </w:tabs>
        <w:ind w:right="0"/>
        <w:rPr>
          <w:rFonts w:ascii="Times New Roman" w:hAnsi="Times New Roman" w:cs="Times New Roman"/>
          <w:sz w:val="24"/>
          <w:szCs w:val="24"/>
        </w:rPr>
      </w:pPr>
      <w:r>
        <w:t xml:space="preserve">1289. </w:t>
      </w:r>
      <w:r>
        <w:rPr>
          <w:rtl/>
        </w:rPr>
        <w:t>אלימות מטופלים כלפי רופאים בבתי-חולים</w:t>
      </w:r>
      <w:r>
        <w:tab/>
      </w:r>
      <w:r>
        <w:fldChar w:fldCharType="begin"/>
      </w:r>
      <w:r>
        <w:instrText xml:space="preserve"> PAGEREF _Toc81561572 \h </w:instrText>
      </w:r>
      <w:r>
        <w:fldChar w:fldCharType="separate"/>
      </w:r>
      <w:r>
        <w:t>306</w:t>
      </w:r>
      <w:r>
        <w:fldChar w:fldCharType="end"/>
      </w:r>
    </w:p>
    <w:p w14:paraId="0DD717C5" w14:textId="77777777" w:rsidR="00000000" w:rsidRDefault="00581103">
      <w:pPr>
        <w:pStyle w:val="TOC1"/>
        <w:tabs>
          <w:tab w:val="right" w:leader="dot" w:pos="8296"/>
        </w:tabs>
        <w:ind w:right="0"/>
        <w:rPr>
          <w:rFonts w:ascii="Times New Roman" w:hAnsi="Times New Roman" w:cs="Times New Roman"/>
          <w:sz w:val="24"/>
          <w:szCs w:val="24"/>
        </w:rPr>
      </w:pPr>
      <w:r>
        <w:t xml:space="preserve">1308. </w:t>
      </w:r>
      <w:r>
        <w:rPr>
          <w:rtl/>
        </w:rPr>
        <w:t>מניעת העסקת עברייני מין במוסד הנותן שירות לקטינים</w:t>
      </w:r>
      <w:r>
        <w:tab/>
      </w:r>
      <w:r>
        <w:fldChar w:fldCharType="begin"/>
      </w:r>
      <w:r>
        <w:instrText xml:space="preserve"> PAGEREF _Toc81561573 \h </w:instrText>
      </w:r>
      <w:r>
        <w:fldChar w:fldCharType="separate"/>
      </w:r>
      <w:r>
        <w:t>308</w:t>
      </w:r>
      <w:r>
        <w:fldChar w:fldCharType="end"/>
      </w:r>
    </w:p>
    <w:p w14:paraId="0FB78FED" w14:textId="77777777" w:rsidR="00000000" w:rsidRDefault="00581103">
      <w:pPr>
        <w:pStyle w:val="TOC1"/>
        <w:tabs>
          <w:tab w:val="right" w:leader="dot" w:pos="8296"/>
        </w:tabs>
        <w:ind w:right="0"/>
        <w:rPr>
          <w:rFonts w:ascii="Times New Roman" w:hAnsi="Times New Roman" w:cs="Times New Roman"/>
          <w:sz w:val="24"/>
          <w:szCs w:val="24"/>
        </w:rPr>
      </w:pPr>
      <w:r>
        <w:t xml:space="preserve">1338. </w:t>
      </w:r>
      <w:r>
        <w:rPr>
          <w:rtl/>
        </w:rPr>
        <w:t>השתתפות אסירים באירועים משפחתיים</w:t>
      </w:r>
      <w:r>
        <w:tab/>
      </w:r>
      <w:r>
        <w:fldChar w:fldCharType="begin"/>
      </w:r>
      <w:r>
        <w:instrText xml:space="preserve"> PAGEREF _Toc81561574 \h </w:instrText>
      </w:r>
      <w:r>
        <w:fldChar w:fldCharType="separate"/>
      </w:r>
      <w:r>
        <w:t>309</w:t>
      </w:r>
      <w:r>
        <w:fldChar w:fldCharType="end"/>
      </w:r>
    </w:p>
    <w:p w14:paraId="101922C9" w14:textId="77777777" w:rsidR="00000000" w:rsidRDefault="00581103">
      <w:pPr>
        <w:pStyle w:val="TOC1"/>
        <w:tabs>
          <w:tab w:val="right" w:leader="dot" w:pos="8296"/>
        </w:tabs>
        <w:ind w:right="0"/>
        <w:rPr>
          <w:rFonts w:ascii="Times New Roman" w:hAnsi="Times New Roman" w:cs="Times New Roman"/>
          <w:sz w:val="24"/>
          <w:szCs w:val="24"/>
        </w:rPr>
      </w:pPr>
      <w:r>
        <w:t xml:space="preserve">1367. </w:t>
      </w:r>
      <w:r>
        <w:rPr>
          <w:rtl/>
        </w:rPr>
        <w:t>חקירות בגין שידול להמרת דת</w:t>
      </w:r>
      <w:r>
        <w:tab/>
      </w:r>
      <w:r>
        <w:fldChar w:fldCharType="begin"/>
      </w:r>
      <w:r>
        <w:instrText xml:space="preserve"> PAGEREF _Toc81561575 \h </w:instrText>
      </w:r>
      <w:r>
        <w:fldChar w:fldCharType="separate"/>
      </w:r>
      <w:r>
        <w:t>310</w:t>
      </w:r>
      <w:r>
        <w:fldChar w:fldCharType="end"/>
      </w:r>
    </w:p>
    <w:p w14:paraId="2F582887" w14:textId="77777777" w:rsidR="00000000" w:rsidRDefault="00581103">
      <w:pPr>
        <w:pStyle w:val="TOC1"/>
        <w:tabs>
          <w:tab w:val="right" w:leader="dot" w:pos="8296"/>
        </w:tabs>
        <w:ind w:right="0"/>
        <w:rPr>
          <w:rFonts w:ascii="Times New Roman" w:hAnsi="Times New Roman" w:cs="Times New Roman"/>
          <w:sz w:val="24"/>
          <w:szCs w:val="24"/>
        </w:rPr>
      </w:pPr>
      <w:r>
        <w:t xml:space="preserve">1461. </w:t>
      </w:r>
      <w:r>
        <w:rPr>
          <w:rtl/>
        </w:rPr>
        <w:t>הכשרת מתנדבי המש</w:t>
      </w:r>
      <w:r>
        <w:rPr>
          <w:rtl/>
        </w:rPr>
        <w:t>מר האזרחי</w:t>
      </w:r>
      <w:r>
        <w:tab/>
      </w:r>
      <w:r>
        <w:fldChar w:fldCharType="begin"/>
      </w:r>
      <w:r>
        <w:instrText xml:space="preserve"> PAGEREF _Toc81561576 \h </w:instrText>
      </w:r>
      <w:r>
        <w:fldChar w:fldCharType="separate"/>
      </w:r>
      <w:r>
        <w:t>311</w:t>
      </w:r>
      <w:r>
        <w:fldChar w:fldCharType="end"/>
      </w:r>
    </w:p>
    <w:p w14:paraId="64177CA9" w14:textId="77777777" w:rsidR="00000000" w:rsidRDefault="00581103">
      <w:pPr>
        <w:pStyle w:val="TOC1"/>
        <w:tabs>
          <w:tab w:val="right" w:leader="dot" w:pos="8296"/>
        </w:tabs>
        <w:ind w:right="0"/>
        <w:rPr>
          <w:rFonts w:ascii="Times New Roman" w:hAnsi="Times New Roman" w:cs="Times New Roman"/>
          <w:sz w:val="24"/>
          <w:szCs w:val="24"/>
        </w:rPr>
      </w:pPr>
      <w:r>
        <w:t xml:space="preserve">1476. </w:t>
      </w:r>
      <w:r>
        <w:rPr>
          <w:rtl/>
        </w:rPr>
        <w:t>השלכת רימון לעבר ביתו של ראש מועצת אבו-סנאן לשעבר</w:t>
      </w:r>
      <w:r>
        <w:tab/>
      </w:r>
      <w:r>
        <w:fldChar w:fldCharType="begin"/>
      </w:r>
      <w:r>
        <w:instrText xml:space="preserve"> PAGEREF _Toc81561577 \h </w:instrText>
      </w:r>
      <w:r>
        <w:fldChar w:fldCharType="separate"/>
      </w:r>
      <w:r>
        <w:t>312</w:t>
      </w:r>
      <w:r>
        <w:fldChar w:fldCharType="end"/>
      </w:r>
    </w:p>
    <w:p w14:paraId="74165361" w14:textId="77777777" w:rsidR="00000000" w:rsidRDefault="00581103">
      <w:pPr>
        <w:pStyle w:val="TOC1"/>
        <w:tabs>
          <w:tab w:val="right" w:leader="dot" w:pos="8296"/>
        </w:tabs>
        <w:ind w:right="0"/>
        <w:rPr>
          <w:rFonts w:ascii="Times New Roman" w:hAnsi="Times New Roman" w:cs="Times New Roman"/>
          <w:sz w:val="24"/>
          <w:szCs w:val="24"/>
        </w:rPr>
      </w:pPr>
      <w:r>
        <w:t xml:space="preserve">1509. </w:t>
      </w:r>
      <w:r>
        <w:rPr>
          <w:rtl/>
        </w:rPr>
        <w:t>מחסומים בכניסות</w:t>
      </w:r>
      <w:r>
        <w:t xml:space="preserve"> </w:t>
      </w:r>
      <w:r>
        <w:rPr>
          <w:rtl/>
        </w:rPr>
        <w:t>לשכונות הערביות</w:t>
      </w:r>
      <w:r>
        <w:t xml:space="preserve"> </w:t>
      </w:r>
      <w:r>
        <w:rPr>
          <w:rtl/>
        </w:rPr>
        <w:t>בלוד</w:t>
      </w:r>
      <w:r>
        <w:tab/>
      </w:r>
      <w:r>
        <w:fldChar w:fldCharType="begin"/>
      </w:r>
      <w:r>
        <w:instrText xml:space="preserve"> PAGEREF _Toc81561578 \h </w:instrText>
      </w:r>
      <w:r>
        <w:fldChar w:fldCharType="separate"/>
      </w:r>
      <w:r>
        <w:t>313</w:t>
      </w:r>
      <w:r>
        <w:fldChar w:fldCharType="end"/>
      </w:r>
    </w:p>
    <w:p w14:paraId="1789B756" w14:textId="77777777" w:rsidR="00000000" w:rsidRDefault="00581103">
      <w:pPr>
        <w:pStyle w:val="TOC1"/>
        <w:tabs>
          <w:tab w:val="right" w:leader="dot" w:pos="8296"/>
        </w:tabs>
        <w:ind w:right="0"/>
        <w:rPr>
          <w:rFonts w:ascii="Times New Roman" w:hAnsi="Times New Roman" w:cs="Times New Roman"/>
          <w:sz w:val="24"/>
          <w:szCs w:val="24"/>
        </w:rPr>
      </w:pPr>
      <w:r>
        <w:t xml:space="preserve">1513. </w:t>
      </w:r>
      <w:r>
        <w:rPr>
          <w:rtl/>
        </w:rPr>
        <w:t>שרפת מסגד "אל</w:t>
      </w:r>
      <w:r>
        <w:t>-</w:t>
      </w:r>
      <w:r>
        <w:rPr>
          <w:rtl/>
        </w:rPr>
        <w:t>פארוקי" בבית-שאן</w:t>
      </w:r>
      <w:r>
        <w:tab/>
      </w:r>
      <w:r>
        <w:fldChar w:fldCharType="begin"/>
      </w:r>
      <w:r>
        <w:instrText xml:space="preserve"> PAGEREF _</w:instrText>
      </w:r>
      <w:r>
        <w:instrText xml:space="preserve">Toc81561579 \h </w:instrText>
      </w:r>
      <w:r>
        <w:fldChar w:fldCharType="separate"/>
      </w:r>
      <w:r>
        <w:t>314</w:t>
      </w:r>
      <w:r>
        <w:fldChar w:fldCharType="end"/>
      </w:r>
    </w:p>
    <w:p w14:paraId="194B24E7" w14:textId="77777777" w:rsidR="00000000" w:rsidRDefault="00581103">
      <w:pPr>
        <w:pStyle w:val="TOC1"/>
        <w:tabs>
          <w:tab w:val="right" w:leader="dot" w:pos="8296"/>
        </w:tabs>
        <w:ind w:right="0"/>
        <w:rPr>
          <w:rFonts w:ascii="Times New Roman" w:hAnsi="Times New Roman" w:cs="Times New Roman"/>
          <w:sz w:val="24"/>
          <w:szCs w:val="24"/>
        </w:rPr>
      </w:pPr>
      <w:r>
        <w:t xml:space="preserve">1519, 1538. </w:t>
      </w:r>
      <w:r>
        <w:rPr>
          <w:rtl/>
        </w:rPr>
        <w:t>חקירת רצח החייל אולג שייחט ז"ל</w:t>
      </w:r>
      <w:r>
        <w:tab/>
      </w:r>
      <w:r>
        <w:fldChar w:fldCharType="begin"/>
      </w:r>
      <w:r>
        <w:instrText xml:space="preserve"> PAGEREF _Toc81561580 \h </w:instrText>
      </w:r>
      <w:r>
        <w:fldChar w:fldCharType="separate"/>
      </w:r>
      <w:r>
        <w:t>315</w:t>
      </w:r>
      <w:r>
        <w:fldChar w:fldCharType="end"/>
      </w:r>
    </w:p>
    <w:p w14:paraId="72D37068" w14:textId="77777777" w:rsidR="00000000" w:rsidRDefault="00581103">
      <w:pPr>
        <w:pStyle w:val="TOC1"/>
        <w:tabs>
          <w:tab w:val="right" w:leader="dot" w:pos="8296"/>
        </w:tabs>
        <w:ind w:right="0"/>
        <w:rPr>
          <w:rFonts w:ascii="Times New Roman" w:hAnsi="Times New Roman" w:cs="Times New Roman"/>
          <w:sz w:val="24"/>
          <w:szCs w:val="24"/>
        </w:rPr>
      </w:pPr>
      <w:r>
        <w:t xml:space="preserve">1537. </w:t>
      </w:r>
      <w:r>
        <w:rPr>
          <w:rtl/>
        </w:rPr>
        <w:t>מחסומים בכניסות לשכונות הערביות בלוד</w:t>
      </w:r>
      <w:r>
        <w:tab/>
      </w:r>
      <w:r>
        <w:fldChar w:fldCharType="begin"/>
      </w:r>
      <w:r>
        <w:instrText xml:space="preserve"> PAGEREF _Toc81561581 \h </w:instrText>
      </w:r>
      <w:r>
        <w:fldChar w:fldCharType="separate"/>
      </w:r>
      <w:r>
        <w:t>316</w:t>
      </w:r>
      <w:r>
        <w:fldChar w:fldCharType="end"/>
      </w:r>
    </w:p>
    <w:p w14:paraId="348C325A" w14:textId="77777777" w:rsidR="00000000" w:rsidRDefault="00581103">
      <w:pPr>
        <w:pStyle w:val="TOC1"/>
        <w:tabs>
          <w:tab w:val="right" w:leader="dot" w:pos="8296"/>
        </w:tabs>
        <w:ind w:right="0"/>
        <w:rPr>
          <w:rFonts w:ascii="Times New Roman" w:hAnsi="Times New Roman" w:cs="Times New Roman"/>
          <w:sz w:val="24"/>
          <w:szCs w:val="24"/>
        </w:rPr>
      </w:pPr>
      <w:r>
        <w:t xml:space="preserve">1544. </w:t>
      </w:r>
      <w:r>
        <w:rPr>
          <w:rtl/>
        </w:rPr>
        <w:t>אכיפה במסגרת האחריות המוניציפלית במתחם הר-הבית</w:t>
      </w:r>
      <w:r>
        <w:tab/>
      </w:r>
      <w:r>
        <w:fldChar w:fldCharType="begin"/>
      </w:r>
      <w:r>
        <w:instrText xml:space="preserve"> PAGEREF _Toc81561582 \h </w:instrText>
      </w:r>
      <w:r>
        <w:fldChar w:fldCharType="separate"/>
      </w:r>
      <w:r>
        <w:t>3</w:t>
      </w:r>
      <w:r>
        <w:t>19</w:t>
      </w:r>
      <w:r>
        <w:fldChar w:fldCharType="end"/>
      </w:r>
    </w:p>
    <w:p w14:paraId="0174882E" w14:textId="77777777" w:rsidR="00000000" w:rsidRDefault="00581103">
      <w:pPr>
        <w:pStyle w:val="TOC1"/>
        <w:tabs>
          <w:tab w:val="right" w:leader="dot" w:pos="8296"/>
        </w:tabs>
        <w:ind w:right="0"/>
        <w:rPr>
          <w:rFonts w:ascii="Times New Roman" w:hAnsi="Times New Roman" w:cs="Times New Roman"/>
          <w:sz w:val="24"/>
          <w:szCs w:val="24"/>
        </w:rPr>
      </w:pPr>
      <w:r>
        <w:t xml:space="preserve">1548. </w:t>
      </w:r>
      <w:r>
        <w:rPr>
          <w:rtl/>
        </w:rPr>
        <w:t>חבלה בשעוני מים</w:t>
      </w:r>
      <w:r>
        <w:tab/>
      </w:r>
      <w:r>
        <w:fldChar w:fldCharType="begin"/>
      </w:r>
      <w:r>
        <w:instrText xml:space="preserve"> PAGEREF _Toc81561583 \h </w:instrText>
      </w:r>
      <w:r>
        <w:fldChar w:fldCharType="separate"/>
      </w:r>
      <w:r>
        <w:t>320</w:t>
      </w:r>
      <w:r>
        <w:fldChar w:fldCharType="end"/>
      </w:r>
    </w:p>
    <w:p w14:paraId="6E990C3F" w14:textId="77777777" w:rsidR="00000000" w:rsidRDefault="00581103">
      <w:pPr>
        <w:pStyle w:val="TOC1"/>
        <w:tabs>
          <w:tab w:val="right" w:leader="dot" w:pos="8296"/>
        </w:tabs>
        <w:ind w:right="0"/>
        <w:rPr>
          <w:rFonts w:ascii="Times New Roman" w:hAnsi="Times New Roman" w:cs="Times New Roman"/>
          <w:sz w:val="24"/>
          <w:szCs w:val="24"/>
        </w:rPr>
      </w:pPr>
      <w:r>
        <w:t xml:space="preserve">1577. </w:t>
      </w:r>
      <w:r>
        <w:rPr>
          <w:rtl/>
        </w:rPr>
        <w:t>הפרטת בתי-הסוהר</w:t>
      </w:r>
      <w:r>
        <w:tab/>
      </w:r>
      <w:r>
        <w:fldChar w:fldCharType="begin"/>
      </w:r>
      <w:r>
        <w:instrText xml:space="preserve"> PAGEREF _Toc81561584 \h </w:instrText>
      </w:r>
      <w:r>
        <w:fldChar w:fldCharType="separate"/>
      </w:r>
      <w:r>
        <w:t>321</w:t>
      </w:r>
      <w:r>
        <w:fldChar w:fldCharType="end"/>
      </w:r>
    </w:p>
    <w:p w14:paraId="0077CE4B" w14:textId="77777777" w:rsidR="00000000" w:rsidRDefault="00581103">
      <w:pPr>
        <w:pStyle w:val="TOC1"/>
        <w:tabs>
          <w:tab w:val="right" w:leader="dot" w:pos="8296"/>
        </w:tabs>
        <w:ind w:right="0"/>
        <w:rPr>
          <w:rFonts w:ascii="Times New Roman" w:hAnsi="Times New Roman" w:cs="Times New Roman"/>
          <w:sz w:val="24"/>
          <w:szCs w:val="24"/>
        </w:rPr>
      </w:pPr>
      <w:r>
        <w:t xml:space="preserve">1586. </w:t>
      </w:r>
      <w:r>
        <w:rPr>
          <w:rtl/>
        </w:rPr>
        <w:t>ידיעה על הריגת תושב קלקיליה</w:t>
      </w:r>
      <w:r>
        <w:tab/>
      </w:r>
      <w:r>
        <w:fldChar w:fldCharType="begin"/>
      </w:r>
      <w:r>
        <w:instrText xml:space="preserve"> PAGEREF _Toc81561585 \h </w:instrText>
      </w:r>
      <w:r>
        <w:fldChar w:fldCharType="separate"/>
      </w:r>
      <w:r>
        <w:t>322</w:t>
      </w:r>
      <w:r>
        <w:fldChar w:fldCharType="end"/>
      </w:r>
    </w:p>
    <w:p w14:paraId="0F31C693" w14:textId="77777777" w:rsidR="00000000" w:rsidRDefault="00581103">
      <w:pPr>
        <w:pStyle w:val="TOC1"/>
        <w:tabs>
          <w:tab w:val="right" w:leader="dot" w:pos="8296"/>
        </w:tabs>
        <w:ind w:right="0"/>
        <w:rPr>
          <w:rFonts w:ascii="Times New Roman" w:hAnsi="Times New Roman" w:cs="Times New Roman"/>
          <w:sz w:val="24"/>
          <w:szCs w:val="24"/>
        </w:rPr>
      </w:pPr>
      <w:r>
        <w:t xml:space="preserve">1651. </w:t>
      </w:r>
      <w:r>
        <w:rPr>
          <w:rtl/>
        </w:rPr>
        <w:t>כללי שב"ס לגבי התייחדות אסירים</w:t>
      </w:r>
      <w:r>
        <w:tab/>
      </w:r>
      <w:r>
        <w:fldChar w:fldCharType="begin"/>
      </w:r>
      <w:r>
        <w:instrText xml:space="preserve"> PAGEREF _Toc81561586 \h </w:instrText>
      </w:r>
      <w:r>
        <w:fldChar w:fldCharType="separate"/>
      </w:r>
      <w:r>
        <w:t>324</w:t>
      </w:r>
      <w:r>
        <w:fldChar w:fldCharType="end"/>
      </w:r>
    </w:p>
    <w:p w14:paraId="039BB925" w14:textId="77777777" w:rsidR="00000000" w:rsidRDefault="00581103">
      <w:pPr>
        <w:pStyle w:val="TOC1"/>
        <w:tabs>
          <w:tab w:val="right" w:leader="dot" w:pos="8296"/>
        </w:tabs>
        <w:ind w:right="0"/>
        <w:rPr>
          <w:rFonts w:ascii="Times New Roman" w:hAnsi="Times New Roman" w:cs="Times New Roman"/>
          <w:sz w:val="24"/>
          <w:szCs w:val="24"/>
        </w:rPr>
      </w:pPr>
      <w:r>
        <w:t>1652.</w:t>
      </w:r>
      <w:r>
        <w:t xml:space="preserve"> </w:t>
      </w:r>
      <w:r>
        <w:rPr>
          <w:rtl/>
        </w:rPr>
        <w:t>ידיעה על הימנעות המשטרה מסיוע למימוש צו הריסה באזור הר-הבית</w:t>
      </w:r>
      <w:r>
        <w:tab/>
      </w:r>
      <w:r>
        <w:fldChar w:fldCharType="begin"/>
      </w:r>
      <w:r>
        <w:instrText xml:space="preserve"> PAGEREF _Toc81561587 \h </w:instrText>
      </w:r>
      <w:r>
        <w:fldChar w:fldCharType="separate"/>
      </w:r>
      <w:r>
        <w:t>325</w:t>
      </w:r>
      <w:r>
        <w:fldChar w:fldCharType="end"/>
      </w:r>
    </w:p>
    <w:p w14:paraId="081A60DA" w14:textId="77777777" w:rsidR="00000000" w:rsidRDefault="00581103">
      <w:pPr>
        <w:pStyle w:val="TOC1"/>
        <w:tabs>
          <w:tab w:val="right" w:leader="dot" w:pos="8296"/>
        </w:tabs>
        <w:ind w:right="0"/>
        <w:rPr>
          <w:rFonts w:ascii="Times New Roman" w:hAnsi="Times New Roman" w:cs="Times New Roman"/>
          <w:sz w:val="24"/>
          <w:szCs w:val="24"/>
        </w:rPr>
      </w:pPr>
      <w:r>
        <w:t xml:space="preserve">1653. </w:t>
      </w:r>
      <w:r>
        <w:rPr>
          <w:rtl/>
        </w:rPr>
        <w:t>פגיעות במתקני המים של "מקורות" בדרום</w:t>
      </w:r>
      <w:r>
        <w:tab/>
      </w:r>
      <w:r>
        <w:fldChar w:fldCharType="begin"/>
      </w:r>
      <w:r>
        <w:instrText xml:space="preserve"> PAGEREF _Toc81561588 \h </w:instrText>
      </w:r>
      <w:r>
        <w:fldChar w:fldCharType="separate"/>
      </w:r>
      <w:r>
        <w:t>327</w:t>
      </w:r>
      <w:r>
        <w:fldChar w:fldCharType="end"/>
      </w:r>
    </w:p>
    <w:p w14:paraId="770240F4" w14:textId="77777777" w:rsidR="00000000" w:rsidRDefault="00581103">
      <w:pPr>
        <w:pStyle w:val="TOC1"/>
        <w:tabs>
          <w:tab w:val="right" w:leader="dot" w:pos="8296"/>
        </w:tabs>
        <w:ind w:right="0"/>
        <w:rPr>
          <w:rFonts w:ascii="Times New Roman" w:hAnsi="Times New Roman" w:cs="Times New Roman"/>
          <w:sz w:val="24"/>
          <w:szCs w:val="24"/>
        </w:rPr>
      </w:pPr>
      <w:r>
        <w:t xml:space="preserve">1696. </w:t>
      </w:r>
      <w:r>
        <w:rPr>
          <w:rtl/>
        </w:rPr>
        <w:t>אלימות כלפי נבחרי ציבור</w:t>
      </w:r>
      <w:r>
        <w:tab/>
      </w:r>
      <w:r>
        <w:fldChar w:fldCharType="begin"/>
      </w:r>
      <w:r>
        <w:instrText xml:space="preserve"> PAGEREF _Toc81561589 \h </w:instrText>
      </w:r>
      <w:r>
        <w:fldChar w:fldCharType="separate"/>
      </w:r>
      <w:r>
        <w:t>329</w:t>
      </w:r>
      <w:r>
        <w:fldChar w:fldCharType="end"/>
      </w:r>
    </w:p>
    <w:p w14:paraId="2C82CA37" w14:textId="77777777" w:rsidR="00000000" w:rsidRDefault="00581103">
      <w:pPr>
        <w:pStyle w:val="TOC1"/>
        <w:tabs>
          <w:tab w:val="right" w:leader="dot" w:pos="8296"/>
        </w:tabs>
        <w:ind w:right="0"/>
        <w:rPr>
          <w:rFonts w:ascii="Times New Roman" w:hAnsi="Times New Roman" w:cs="Times New Roman"/>
          <w:sz w:val="24"/>
          <w:szCs w:val="24"/>
        </w:rPr>
      </w:pPr>
      <w:r>
        <w:t xml:space="preserve">1751. </w:t>
      </w:r>
      <w:r>
        <w:rPr>
          <w:rtl/>
        </w:rPr>
        <w:t>חקירת היעדרות חיי</w:t>
      </w:r>
      <w:r>
        <w:rPr>
          <w:rtl/>
        </w:rPr>
        <w:t>ל</w:t>
      </w:r>
      <w:r>
        <w:tab/>
      </w:r>
      <w:r>
        <w:fldChar w:fldCharType="begin"/>
      </w:r>
      <w:r>
        <w:instrText xml:space="preserve"> PAGEREF _Toc81561590 \h </w:instrText>
      </w:r>
      <w:r>
        <w:fldChar w:fldCharType="separate"/>
      </w:r>
      <w:r>
        <w:t>330</w:t>
      </w:r>
      <w:r>
        <w:fldChar w:fldCharType="end"/>
      </w:r>
    </w:p>
    <w:p w14:paraId="30945BB3" w14:textId="77777777" w:rsidR="00000000" w:rsidRDefault="00581103">
      <w:pPr>
        <w:pStyle w:val="TOC1"/>
        <w:tabs>
          <w:tab w:val="right" w:leader="dot" w:pos="8296"/>
        </w:tabs>
        <w:ind w:right="0"/>
        <w:rPr>
          <w:rFonts w:ascii="Times New Roman" w:hAnsi="Times New Roman" w:cs="Times New Roman"/>
          <w:sz w:val="24"/>
          <w:szCs w:val="24"/>
        </w:rPr>
      </w:pPr>
      <w:r>
        <w:t xml:space="preserve">1771. </w:t>
      </w:r>
      <w:r>
        <w:rPr>
          <w:rtl/>
        </w:rPr>
        <w:t>קטטה בין נערים בבת-ים</w:t>
      </w:r>
      <w:r>
        <w:tab/>
      </w:r>
      <w:r>
        <w:fldChar w:fldCharType="begin"/>
      </w:r>
      <w:r>
        <w:instrText xml:space="preserve"> PAGEREF _Toc81561591 \h </w:instrText>
      </w:r>
      <w:r>
        <w:fldChar w:fldCharType="separate"/>
      </w:r>
      <w:r>
        <w:t>331</w:t>
      </w:r>
      <w:r>
        <w:fldChar w:fldCharType="end"/>
      </w:r>
    </w:p>
    <w:p w14:paraId="468EB2F3" w14:textId="77777777" w:rsidR="00000000" w:rsidRDefault="00581103">
      <w:pPr>
        <w:pStyle w:val="TOC1"/>
        <w:tabs>
          <w:tab w:val="right" w:leader="dot" w:pos="8296"/>
        </w:tabs>
        <w:ind w:right="0"/>
        <w:rPr>
          <w:rFonts w:ascii="Times New Roman" w:hAnsi="Times New Roman" w:cs="Times New Roman"/>
          <w:sz w:val="24"/>
          <w:szCs w:val="24"/>
        </w:rPr>
      </w:pPr>
      <w:r>
        <w:t xml:space="preserve">1785. </w:t>
      </w:r>
      <w:r>
        <w:rPr>
          <w:rtl/>
        </w:rPr>
        <w:t>זיוף הכשר בד"ץ "מחזיקי</w:t>
      </w:r>
      <w:r>
        <w:t xml:space="preserve"> </w:t>
      </w:r>
      <w:r>
        <w:rPr>
          <w:rtl/>
        </w:rPr>
        <w:t>הדת"</w:t>
      </w:r>
      <w:r>
        <w:tab/>
      </w:r>
      <w:r>
        <w:fldChar w:fldCharType="begin"/>
      </w:r>
      <w:r>
        <w:instrText xml:space="preserve"> PAGEREF _Toc81561592 \h </w:instrText>
      </w:r>
      <w:r>
        <w:fldChar w:fldCharType="separate"/>
      </w:r>
      <w:r>
        <w:t>332</w:t>
      </w:r>
      <w:r>
        <w:fldChar w:fldCharType="end"/>
      </w:r>
    </w:p>
    <w:p w14:paraId="6B73F4B5" w14:textId="77777777" w:rsidR="00000000" w:rsidRDefault="00581103">
      <w:pPr>
        <w:pStyle w:val="TOC1"/>
        <w:tabs>
          <w:tab w:val="right" w:leader="dot" w:pos="8296"/>
        </w:tabs>
        <w:ind w:right="0"/>
        <w:rPr>
          <w:rFonts w:ascii="Times New Roman" w:hAnsi="Times New Roman" w:cs="Times New Roman"/>
          <w:sz w:val="24"/>
          <w:szCs w:val="24"/>
        </w:rPr>
      </w:pPr>
      <w:r>
        <w:t xml:space="preserve">1786. </w:t>
      </w:r>
      <w:r>
        <w:rPr>
          <w:rtl/>
        </w:rPr>
        <w:t>חקירת תלונה על זיוף המחאה</w:t>
      </w:r>
      <w:r>
        <w:tab/>
      </w:r>
      <w:r>
        <w:fldChar w:fldCharType="begin"/>
      </w:r>
      <w:r>
        <w:instrText xml:space="preserve"> PAGEREF _Toc81561593 \h </w:instrText>
      </w:r>
      <w:r>
        <w:fldChar w:fldCharType="separate"/>
      </w:r>
      <w:r>
        <w:t>333</w:t>
      </w:r>
      <w:r>
        <w:fldChar w:fldCharType="end"/>
      </w:r>
    </w:p>
    <w:p w14:paraId="5A7FBB30" w14:textId="77777777" w:rsidR="00000000" w:rsidRDefault="00581103">
      <w:pPr>
        <w:pStyle w:val="a0"/>
        <w:jc w:val="center"/>
        <w:rPr>
          <w:rtl/>
        </w:rPr>
      </w:pPr>
      <w:r>
        <w:rPr>
          <w:bCs/>
          <w:szCs w:val="36"/>
          <w:u w:val="single"/>
          <w:rtl/>
        </w:rPr>
        <w:fldChar w:fldCharType="end"/>
      </w:r>
    </w:p>
    <w:p w14:paraId="713D0EF4" w14:textId="77777777" w:rsidR="00000000" w:rsidRDefault="00581103">
      <w:pPr>
        <w:pStyle w:val="a0"/>
        <w:rPr>
          <w:rtl/>
        </w:rPr>
      </w:pPr>
      <w:r>
        <w:rPr>
          <w:rtl/>
        </w:rPr>
        <w:br w:type="page"/>
      </w:r>
    </w:p>
    <w:p w14:paraId="4E73A3C5" w14:textId="77777777" w:rsidR="00000000" w:rsidRDefault="00581103">
      <w:pPr>
        <w:pStyle w:val="a0"/>
        <w:rPr>
          <w:rFonts w:hint="cs"/>
        </w:rPr>
      </w:pPr>
      <w:bookmarkStart w:id="0" w:name="CS29938FI0029938T14_07_2004_11_19_38"/>
      <w:bookmarkEnd w:id="0"/>
    </w:p>
    <w:p w14:paraId="455EA398" w14:textId="77777777" w:rsidR="00000000" w:rsidRDefault="00581103">
      <w:pPr>
        <w:pStyle w:val="a5"/>
        <w:bidi/>
        <w:rPr>
          <w:rFonts w:hint="cs"/>
          <w:rtl/>
        </w:rPr>
      </w:pPr>
    </w:p>
    <w:p w14:paraId="5AB6CEB1" w14:textId="77777777" w:rsidR="00000000" w:rsidRDefault="00581103">
      <w:pPr>
        <w:pStyle w:val="a0"/>
        <w:rPr>
          <w:rtl/>
        </w:rPr>
      </w:pPr>
      <w:r>
        <w:rPr>
          <w:rFonts w:hint="cs"/>
          <w:rtl/>
        </w:rPr>
        <w:t>חוב' ל"ה</w:t>
      </w:r>
    </w:p>
    <w:p w14:paraId="3224394A" w14:textId="77777777" w:rsidR="00000000" w:rsidRDefault="00581103">
      <w:pPr>
        <w:pStyle w:val="a0"/>
        <w:rPr>
          <w:rFonts w:hint="cs"/>
          <w:rtl/>
        </w:rPr>
      </w:pPr>
      <w:r>
        <w:rPr>
          <w:rFonts w:hint="cs"/>
          <w:rtl/>
        </w:rPr>
        <w:t>ישיבה קנ"ה</w:t>
      </w:r>
    </w:p>
    <w:p w14:paraId="32B68F52" w14:textId="77777777" w:rsidR="00000000" w:rsidRDefault="00581103">
      <w:pPr>
        <w:pStyle w:val="a5"/>
        <w:bidi/>
        <w:rPr>
          <w:rFonts w:hint="cs"/>
          <w:rtl/>
        </w:rPr>
      </w:pPr>
    </w:p>
    <w:p w14:paraId="20A5028D" w14:textId="77777777" w:rsidR="00000000" w:rsidRDefault="00581103">
      <w:pPr>
        <w:pStyle w:val="a5"/>
        <w:bidi/>
        <w:rPr>
          <w:rtl/>
        </w:rPr>
      </w:pPr>
      <w:r>
        <w:rPr>
          <w:rFonts w:hint="eastAsia"/>
          <w:rtl/>
        </w:rPr>
        <w:t>ה</w:t>
      </w:r>
      <w:r>
        <w:rPr>
          <w:rFonts w:hint="eastAsia"/>
          <w:rtl/>
        </w:rPr>
        <w:t>ישיבה</w:t>
      </w:r>
      <w:r>
        <w:rPr>
          <w:rtl/>
        </w:rPr>
        <w:t xml:space="preserve"> המאה-וחמישים-ו</w:t>
      </w:r>
      <w:r>
        <w:rPr>
          <w:rFonts w:hint="cs"/>
          <w:rtl/>
        </w:rPr>
        <w:t>חמש</w:t>
      </w:r>
      <w:r>
        <w:rPr>
          <w:rtl/>
        </w:rPr>
        <w:t xml:space="preserve"> של הכנסת השש-עשרה</w:t>
      </w:r>
    </w:p>
    <w:p w14:paraId="755F92D1" w14:textId="77777777" w:rsidR="00000000" w:rsidRDefault="00581103">
      <w:pPr>
        <w:pStyle w:val="a6"/>
        <w:bidi/>
        <w:rPr>
          <w:rtl/>
        </w:rPr>
      </w:pPr>
      <w:r>
        <w:rPr>
          <w:rFonts w:hint="eastAsia"/>
          <w:rtl/>
        </w:rPr>
        <w:t>יום</w:t>
      </w:r>
      <w:r>
        <w:rPr>
          <w:rtl/>
        </w:rPr>
        <w:t xml:space="preserve"> </w:t>
      </w:r>
      <w:r>
        <w:rPr>
          <w:rFonts w:hint="cs"/>
          <w:rtl/>
        </w:rPr>
        <w:t>רביעי</w:t>
      </w:r>
      <w:r>
        <w:rPr>
          <w:rtl/>
        </w:rPr>
        <w:t>, כ"</w:t>
      </w:r>
      <w:r>
        <w:rPr>
          <w:rFonts w:hint="cs"/>
          <w:rtl/>
        </w:rPr>
        <w:t>ה</w:t>
      </w:r>
      <w:r>
        <w:rPr>
          <w:rtl/>
        </w:rPr>
        <w:t xml:space="preserve"> בתמוז התשס"</w:t>
      </w:r>
      <w:r>
        <w:rPr>
          <w:rFonts w:hint="eastAsia"/>
          <w:rtl/>
        </w:rPr>
        <w:t>ד</w:t>
      </w:r>
      <w:r>
        <w:rPr>
          <w:rtl/>
        </w:rPr>
        <w:t xml:space="preserve"> </w:t>
      </w:r>
      <w:r>
        <w:rPr>
          <w:rFonts w:hint="cs"/>
          <w:rtl/>
        </w:rPr>
        <w:t>(14</w:t>
      </w:r>
      <w:r>
        <w:rPr>
          <w:rtl/>
        </w:rPr>
        <w:t xml:space="preserve"> ביולי 2004)</w:t>
      </w:r>
    </w:p>
    <w:p w14:paraId="6E905395" w14:textId="77777777" w:rsidR="00000000" w:rsidRDefault="00581103">
      <w:pPr>
        <w:pStyle w:val="a7"/>
        <w:bidi/>
        <w:rPr>
          <w:rFonts w:hint="cs"/>
          <w:rtl/>
        </w:rPr>
      </w:pPr>
      <w:r>
        <w:rPr>
          <w:rFonts w:hint="eastAsia"/>
          <w:rtl/>
        </w:rPr>
        <w:t>ירושלים</w:t>
      </w:r>
      <w:r>
        <w:rPr>
          <w:rtl/>
        </w:rPr>
        <w:t xml:space="preserve">, הכנסת, שעה </w:t>
      </w:r>
      <w:r>
        <w:rPr>
          <w:rFonts w:hint="cs"/>
          <w:rtl/>
        </w:rPr>
        <w:t>11:00</w:t>
      </w:r>
    </w:p>
    <w:p w14:paraId="31E37E7B" w14:textId="77777777" w:rsidR="00000000" w:rsidRDefault="00581103">
      <w:pPr>
        <w:pStyle w:val="a2"/>
        <w:rPr>
          <w:rFonts w:hint="cs"/>
          <w:rtl/>
        </w:rPr>
      </w:pPr>
    </w:p>
    <w:p w14:paraId="7F77F831" w14:textId="77777777" w:rsidR="00000000" w:rsidRDefault="00581103">
      <w:pPr>
        <w:pStyle w:val="a0"/>
        <w:rPr>
          <w:rFonts w:hint="cs"/>
          <w:rtl/>
        </w:rPr>
      </w:pPr>
    </w:p>
    <w:p w14:paraId="387962E4" w14:textId="77777777" w:rsidR="00000000" w:rsidRDefault="00581103">
      <w:pPr>
        <w:pStyle w:val="a2"/>
        <w:rPr>
          <w:rFonts w:hint="cs"/>
          <w:rtl/>
        </w:rPr>
      </w:pPr>
      <w:bookmarkStart w:id="1" w:name="_Toc81561376"/>
      <w:r>
        <w:rPr>
          <w:rtl/>
        </w:rPr>
        <w:t>שאילתות בעל-פה</w:t>
      </w:r>
      <w:bookmarkEnd w:id="1"/>
    </w:p>
    <w:p w14:paraId="23D39EAB" w14:textId="77777777" w:rsidR="00000000" w:rsidRDefault="00581103">
      <w:pPr>
        <w:pStyle w:val="a0"/>
        <w:rPr>
          <w:rFonts w:hint="cs"/>
          <w:rtl/>
        </w:rPr>
      </w:pPr>
    </w:p>
    <w:p w14:paraId="087AD7CC" w14:textId="77777777" w:rsidR="00000000" w:rsidRDefault="00581103">
      <w:pPr>
        <w:pStyle w:val="af1"/>
        <w:rPr>
          <w:rtl/>
        </w:rPr>
      </w:pPr>
      <w:r>
        <w:rPr>
          <w:rtl/>
        </w:rPr>
        <w:t>היו"ר ראובן ריבלין:</w:t>
      </w:r>
    </w:p>
    <w:p w14:paraId="6BB56022" w14:textId="77777777" w:rsidR="00000000" w:rsidRDefault="00581103">
      <w:pPr>
        <w:pStyle w:val="a0"/>
        <w:rPr>
          <w:rtl/>
        </w:rPr>
      </w:pPr>
    </w:p>
    <w:p w14:paraId="2835ECF1" w14:textId="77777777" w:rsidR="00000000" w:rsidRDefault="00581103">
      <w:pPr>
        <w:pStyle w:val="a0"/>
        <w:rPr>
          <w:rFonts w:hint="cs"/>
          <w:rtl/>
        </w:rPr>
      </w:pPr>
      <w:r>
        <w:rPr>
          <w:rFonts w:hint="cs"/>
          <w:rtl/>
        </w:rPr>
        <w:t>אדוני סגן שר הביטחון, חברי הכנסת, היום יום רביעי, כ"ה בתמוז התשס"ד, 14 בחודש יולי 2004 למניינם. אני מתכבד</w:t>
      </w:r>
      <w:r>
        <w:rPr>
          <w:rFonts w:hint="cs"/>
          <w:rtl/>
        </w:rPr>
        <w:t xml:space="preserve"> לפתוח את ישיבת הכנסת.</w:t>
      </w:r>
    </w:p>
    <w:p w14:paraId="37CFA54E" w14:textId="77777777" w:rsidR="00000000" w:rsidRDefault="00581103">
      <w:pPr>
        <w:pStyle w:val="a0"/>
        <w:rPr>
          <w:rFonts w:hint="cs"/>
          <w:rtl/>
        </w:rPr>
      </w:pPr>
    </w:p>
    <w:p w14:paraId="34056D50" w14:textId="77777777" w:rsidR="00000000" w:rsidRDefault="00581103">
      <w:pPr>
        <w:pStyle w:val="a0"/>
        <w:rPr>
          <w:rFonts w:hint="cs"/>
          <w:rtl/>
        </w:rPr>
      </w:pPr>
      <w:r>
        <w:rPr>
          <w:rFonts w:hint="cs"/>
          <w:rtl/>
        </w:rPr>
        <w:t>רבותי חברי הכנסת, על סדר-היום שאילתות בעל-פה לסגן השר, המקפיד על עבודת הכנסת ועל נוכחות מלאה בכל פעם שהוא נדרש לכך. יבוא על הברכה. ישיב על שאילתא בעל-פה מס' 178, מאת חבר הכנסת צבי הנדל, בנושא: הקמת יחידה לפינוי מתנחלים. בבקשה.</w:t>
      </w:r>
    </w:p>
    <w:p w14:paraId="4F3F76F2" w14:textId="77777777" w:rsidR="00000000" w:rsidRDefault="00581103">
      <w:pPr>
        <w:pStyle w:val="a0"/>
        <w:rPr>
          <w:rFonts w:hint="cs"/>
          <w:rtl/>
        </w:rPr>
      </w:pPr>
    </w:p>
    <w:p w14:paraId="50C2F66F" w14:textId="77777777" w:rsidR="00000000" w:rsidRDefault="00581103">
      <w:pPr>
        <w:pStyle w:val="a1"/>
        <w:jc w:val="center"/>
        <w:rPr>
          <w:rFonts w:hint="cs"/>
          <w:rtl/>
        </w:rPr>
      </w:pPr>
      <w:bookmarkStart w:id="2" w:name="_Toc81561377"/>
      <w:r>
        <w:rPr>
          <w:rFonts w:hint="cs"/>
          <w:rtl/>
        </w:rPr>
        <w:t>178.</w:t>
      </w:r>
      <w:r>
        <w:rPr>
          <w:rFonts w:hint="cs"/>
          <w:rtl/>
        </w:rPr>
        <w:t xml:space="preserve"> הקמת יחידה לפינוי מתנחלים</w:t>
      </w:r>
      <w:bookmarkEnd w:id="2"/>
    </w:p>
    <w:p w14:paraId="6274D5F7" w14:textId="77777777" w:rsidR="00000000" w:rsidRDefault="00581103">
      <w:pPr>
        <w:pStyle w:val="a0"/>
        <w:rPr>
          <w:rFonts w:hint="cs"/>
          <w:rtl/>
        </w:rPr>
      </w:pPr>
    </w:p>
    <w:p w14:paraId="3741562C" w14:textId="77777777" w:rsidR="00000000" w:rsidRDefault="00581103">
      <w:pPr>
        <w:pStyle w:val="a"/>
        <w:rPr>
          <w:rtl/>
        </w:rPr>
      </w:pPr>
      <w:r>
        <w:rPr>
          <w:rtl/>
        </w:rPr>
        <w:br/>
      </w:r>
      <w:bookmarkStart w:id="3" w:name="FS000000412T14_07_2004_11_22_02"/>
      <w:bookmarkStart w:id="4" w:name="_Toc81561378"/>
      <w:bookmarkEnd w:id="3"/>
      <w:r>
        <w:rPr>
          <w:rtl/>
        </w:rPr>
        <w:t>צבי הנדל (האיחוד הלאומי - ישראל ביתנו):</w:t>
      </w:r>
      <w:bookmarkEnd w:id="4"/>
    </w:p>
    <w:p w14:paraId="6093AFF9" w14:textId="77777777" w:rsidR="00000000" w:rsidRDefault="00581103">
      <w:pPr>
        <w:pStyle w:val="a0"/>
        <w:rPr>
          <w:rtl/>
        </w:rPr>
      </w:pPr>
    </w:p>
    <w:p w14:paraId="1CD2C311" w14:textId="77777777" w:rsidR="00000000" w:rsidRDefault="00581103">
      <w:pPr>
        <w:pStyle w:val="a0"/>
        <w:rPr>
          <w:rFonts w:hint="cs"/>
          <w:rtl/>
        </w:rPr>
      </w:pPr>
      <w:r>
        <w:rPr>
          <w:rFonts w:hint="cs"/>
          <w:rtl/>
        </w:rPr>
        <w:t>מכובדי היושב בראש, חברי חברי הכנסת, אדוני סגן השר, ב"מעריב" פורסם כי תוקם יחידה של כ-2,000 חיילים, שתתאמן אך ורק לקראת פינוי מתנחלים, ואליה לא יגויסו חיילים השוקלים סירוב ממניעים אידיאול</w:t>
      </w:r>
      <w:r>
        <w:rPr>
          <w:rFonts w:hint="cs"/>
          <w:rtl/>
        </w:rPr>
        <w:t>וגיים.</w:t>
      </w:r>
    </w:p>
    <w:p w14:paraId="5C923452" w14:textId="77777777" w:rsidR="00000000" w:rsidRDefault="00581103">
      <w:pPr>
        <w:pStyle w:val="a0"/>
        <w:rPr>
          <w:rFonts w:hint="cs"/>
          <w:rtl/>
        </w:rPr>
      </w:pPr>
    </w:p>
    <w:p w14:paraId="6FEE2320" w14:textId="77777777" w:rsidR="00000000" w:rsidRDefault="00581103">
      <w:pPr>
        <w:pStyle w:val="a0"/>
        <w:rPr>
          <w:rFonts w:hint="cs"/>
          <w:rtl/>
        </w:rPr>
      </w:pPr>
      <w:r>
        <w:rPr>
          <w:rFonts w:hint="cs"/>
          <w:rtl/>
        </w:rPr>
        <w:t xml:space="preserve">ברצוני לשאול: </w:t>
      </w:r>
    </w:p>
    <w:p w14:paraId="1DC66DB3" w14:textId="77777777" w:rsidR="00000000" w:rsidRDefault="00581103">
      <w:pPr>
        <w:pStyle w:val="a0"/>
        <w:rPr>
          <w:rFonts w:hint="cs"/>
          <w:rtl/>
        </w:rPr>
      </w:pPr>
    </w:p>
    <w:p w14:paraId="606B353B" w14:textId="77777777" w:rsidR="00000000" w:rsidRDefault="00581103">
      <w:pPr>
        <w:pStyle w:val="a0"/>
        <w:rPr>
          <w:rFonts w:hint="cs"/>
          <w:rtl/>
        </w:rPr>
      </w:pPr>
      <w:r>
        <w:rPr>
          <w:rFonts w:hint="cs"/>
          <w:rtl/>
        </w:rPr>
        <w:t xml:space="preserve">1. האם הפרסום נכון? </w:t>
      </w:r>
    </w:p>
    <w:p w14:paraId="0BE60409" w14:textId="77777777" w:rsidR="00000000" w:rsidRDefault="00581103">
      <w:pPr>
        <w:pStyle w:val="a0"/>
        <w:rPr>
          <w:rFonts w:hint="cs"/>
          <w:rtl/>
        </w:rPr>
      </w:pPr>
    </w:p>
    <w:p w14:paraId="12357A74" w14:textId="77777777" w:rsidR="00000000" w:rsidRDefault="00581103">
      <w:pPr>
        <w:pStyle w:val="a0"/>
        <w:rPr>
          <w:rFonts w:hint="cs"/>
          <w:rtl/>
        </w:rPr>
      </w:pPr>
      <w:r>
        <w:rPr>
          <w:rFonts w:hint="cs"/>
          <w:rtl/>
        </w:rPr>
        <w:t xml:space="preserve">2. אם כן - האם אימוני היחידה יותאמו למשימת הגירוש, ולא למשימות לחימה בצה"ל? </w:t>
      </w:r>
    </w:p>
    <w:p w14:paraId="28A77BEC" w14:textId="77777777" w:rsidR="00000000" w:rsidRDefault="00581103">
      <w:pPr>
        <w:pStyle w:val="a0"/>
        <w:rPr>
          <w:rFonts w:hint="cs"/>
          <w:rtl/>
        </w:rPr>
      </w:pPr>
    </w:p>
    <w:p w14:paraId="3C49E706" w14:textId="77777777" w:rsidR="00000000" w:rsidRDefault="00581103">
      <w:pPr>
        <w:pStyle w:val="a0"/>
        <w:rPr>
          <w:rFonts w:hint="cs"/>
          <w:rtl/>
        </w:rPr>
      </w:pPr>
      <w:r>
        <w:rPr>
          <w:rFonts w:hint="cs"/>
          <w:rtl/>
        </w:rPr>
        <w:t>3. האם חיילים או  מתגייסים בימים אלה נשאלים כל אחד בדבר הזדהותם האידיאולוגית? תודה.</w:t>
      </w:r>
    </w:p>
    <w:p w14:paraId="7A30A64C" w14:textId="77777777" w:rsidR="00000000" w:rsidRDefault="00581103">
      <w:pPr>
        <w:pStyle w:val="af1"/>
        <w:rPr>
          <w:rtl/>
        </w:rPr>
      </w:pPr>
      <w:r>
        <w:rPr>
          <w:rtl/>
        </w:rPr>
        <w:br/>
        <w:t>היו"ר ראובן ריבלין:</w:t>
      </w:r>
    </w:p>
    <w:p w14:paraId="376898A3" w14:textId="77777777" w:rsidR="00000000" w:rsidRDefault="00581103">
      <w:pPr>
        <w:pStyle w:val="a0"/>
        <w:rPr>
          <w:rtl/>
        </w:rPr>
      </w:pPr>
    </w:p>
    <w:p w14:paraId="42B475C3" w14:textId="77777777" w:rsidR="00000000" w:rsidRDefault="00581103">
      <w:pPr>
        <w:pStyle w:val="a0"/>
        <w:rPr>
          <w:rFonts w:hint="cs"/>
          <w:rtl/>
        </w:rPr>
      </w:pPr>
      <w:r>
        <w:rPr>
          <w:rFonts w:hint="cs"/>
          <w:rtl/>
        </w:rPr>
        <w:t xml:space="preserve">תודה. סגן השר, אדוני יכול </w:t>
      </w:r>
      <w:r>
        <w:rPr>
          <w:rFonts w:hint="cs"/>
          <w:rtl/>
        </w:rPr>
        <w:t xml:space="preserve">להשיב גם מהדוכן. אנחנו ביטלנו את הנוהג הזה, מהטעם שיש מצבים שבהם המשיב נמצא מאחורי גבו של השר, ולכן אנחנו מעדיפים שהשרים ישיבו מעל הדוכן. </w:t>
      </w:r>
    </w:p>
    <w:p w14:paraId="20169DCC" w14:textId="77777777" w:rsidR="00000000" w:rsidRDefault="00581103">
      <w:pPr>
        <w:pStyle w:val="a"/>
        <w:rPr>
          <w:rtl/>
        </w:rPr>
      </w:pPr>
      <w:r>
        <w:rPr>
          <w:rtl/>
        </w:rPr>
        <w:br/>
      </w:r>
      <w:bookmarkStart w:id="5" w:name="FS000000464T14_07_2004_11_26_40"/>
      <w:bookmarkStart w:id="6" w:name="_Toc81561379"/>
      <w:bookmarkEnd w:id="5"/>
      <w:r>
        <w:rPr>
          <w:rtl/>
        </w:rPr>
        <w:t>סגן שר הביטחון זאב בוים:</w:t>
      </w:r>
      <w:bookmarkEnd w:id="6"/>
    </w:p>
    <w:p w14:paraId="1EB05A6D" w14:textId="77777777" w:rsidR="00000000" w:rsidRDefault="00581103">
      <w:pPr>
        <w:pStyle w:val="a0"/>
        <w:rPr>
          <w:rtl/>
        </w:rPr>
      </w:pPr>
    </w:p>
    <w:p w14:paraId="6E89CDBA" w14:textId="77777777" w:rsidR="00000000" w:rsidRDefault="00581103">
      <w:pPr>
        <w:pStyle w:val="a0"/>
        <w:rPr>
          <w:rFonts w:hint="cs"/>
          <w:rtl/>
        </w:rPr>
      </w:pPr>
      <w:r>
        <w:rPr>
          <w:rFonts w:hint="cs"/>
          <w:rtl/>
        </w:rPr>
        <w:t>אדוני היושב-ראש, תודה לך על דברי השבח, הם רק מחייבים יותר לעתיד. אני מקווה שאני אעמוד  - -</w:t>
      </w:r>
      <w:r>
        <w:rPr>
          <w:rFonts w:hint="cs"/>
          <w:rtl/>
        </w:rPr>
        <w:t xml:space="preserve"> -</w:t>
      </w:r>
    </w:p>
    <w:p w14:paraId="37A6595F" w14:textId="77777777" w:rsidR="00000000" w:rsidRDefault="00581103">
      <w:pPr>
        <w:pStyle w:val="af1"/>
        <w:rPr>
          <w:rtl/>
        </w:rPr>
      </w:pPr>
    </w:p>
    <w:p w14:paraId="03BF74A5" w14:textId="77777777" w:rsidR="00000000" w:rsidRDefault="00581103">
      <w:pPr>
        <w:pStyle w:val="af1"/>
        <w:rPr>
          <w:rtl/>
        </w:rPr>
      </w:pPr>
      <w:r>
        <w:rPr>
          <w:rtl/>
        </w:rPr>
        <w:t>היו"ר ראובן ריבלין:</w:t>
      </w:r>
    </w:p>
    <w:p w14:paraId="62EA9D54" w14:textId="77777777" w:rsidR="00000000" w:rsidRDefault="00581103">
      <w:pPr>
        <w:pStyle w:val="a0"/>
        <w:rPr>
          <w:rtl/>
        </w:rPr>
      </w:pPr>
    </w:p>
    <w:p w14:paraId="5DA292FB" w14:textId="77777777" w:rsidR="00000000" w:rsidRDefault="00581103">
      <w:pPr>
        <w:pStyle w:val="a0"/>
        <w:rPr>
          <w:rFonts w:hint="cs"/>
          <w:rtl/>
        </w:rPr>
      </w:pPr>
      <w:r>
        <w:rPr>
          <w:rFonts w:hint="cs"/>
          <w:rtl/>
        </w:rPr>
        <w:t xml:space="preserve">אי-אפשר לשנות את האנשים, שהם מוותיקי הבית והפרלמנט. אדוני, כחבר הכנסת, הקפיד - כמו חבר הכנסת דהאמשה - להשתתף בישיבות, ומי שמקפיד, מקפיד גם כשר, וכמובן עתידו לפניו. </w:t>
      </w:r>
    </w:p>
    <w:p w14:paraId="40ED7D80" w14:textId="77777777" w:rsidR="00000000" w:rsidRDefault="00581103">
      <w:pPr>
        <w:pStyle w:val="-"/>
        <w:rPr>
          <w:rtl/>
        </w:rPr>
      </w:pPr>
      <w:r>
        <w:rPr>
          <w:rtl/>
        </w:rPr>
        <w:br/>
      </w:r>
      <w:bookmarkStart w:id="7" w:name="FS000000464T14_07_2004_11_29_44C"/>
      <w:bookmarkEnd w:id="7"/>
      <w:r>
        <w:rPr>
          <w:rtl/>
        </w:rPr>
        <w:t>סגן שר הביטחון זאב בוים:</w:t>
      </w:r>
    </w:p>
    <w:p w14:paraId="71F47AED" w14:textId="77777777" w:rsidR="00000000" w:rsidRDefault="00581103">
      <w:pPr>
        <w:pStyle w:val="a0"/>
        <w:rPr>
          <w:rtl/>
        </w:rPr>
      </w:pPr>
    </w:p>
    <w:p w14:paraId="4B1CD7B9" w14:textId="77777777" w:rsidR="00000000" w:rsidRDefault="00581103">
      <w:pPr>
        <w:pStyle w:val="a0"/>
        <w:rPr>
          <w:rFonts w:hint="cs"/>
          <w:rtl/>
        </w:rPr>
      </w:pPr>
      <w:r>
        <w:rPr>
          <w:rFonts w:hint="cs"/>
          <w:rtl/>
        </w:rPr>
        <w:t xml:space="preserve">חן חן. </w:t>
      </w:r>
    </w:p>
    <w:p w14:paraId="2C8CB757" w14:textId="77777777" w:rsidR="00000000" w:rsidRDefault="00581103">
      <w:pPr>
        <w:pStyle w:val="a0"/>
        <w:rPr>
          <w:rFonts w:hint="cs"/>
          <w:rtl/>
        </w:rPr>
      </w:pPr>
    </w:p>
    <w:p w14:paraId="2D6243FF" w14:textId="77777777" w:rsidR="00000000" w:rsidRDefault="00581103">
      <w:pPr>
        <w:pStyle w:val="a0"/>
        <w:rPr>
          <w:rFonts w:hint="cs"/>
          <w:rtl/>
        </w:rPr>
      </w:pPr>
      <w:r>
        <w:rPr>
          <w:rFonts w:hint="cs"/>
          <w:rtl/>
        </w:rPr>
        <w:t>חבר הכנסת צבי הנדל, הנושא שאתה</w:t>
      </w:r>
      <w:r>
        <w:rPr>
          <w:rFonts w:hint="cs"/>
          <w:rtl/>
        </w:rPr>
        <w:t xml:space="preserve"> מעלה אינו מוכר בצה"ל, ולכן אין ביכולתי להגיב על הפרסום כלל. אני ראיתי אותו, אבל אני לא מכיר אותו.</w:t>
      </w:r>
    </w:p>
    <w:p w14:paraId="2DD75ABD" w14:textId="77777777" w:rsidR="00000000" w:rsidRDefault="00581103">
      <w:pPr>
        <w:pStyle w:val="af1"/>
        <w:rPr>
          <w:rtl/>
        </w:rPr>
      </w:pPr>
      <w:r>
        <w:rPr>
          <w:rtl/>
        </w:rPr>
        <w:br/>
        <w:t>היו"ר ראובן ריבלין:</w:t>
      </w:r>
    </w:p>
    <w:p w14:paraId="39C0DAFA" w14:textId="77777777" w:rsidR="00000000" w:rsidRDefault="00581103">
      <w:pPr>
        <w:pStyle w:val="a0"/>
        <w:rPr>
          <w:rtl/>
        </w:rPr>
      </w:pPr>
    </w:p>
    <w:p w14:paraId="369D8C40" w14:textId="77777777" w:rsidR="00000000" w:rsidRDefault="00581103">
      <w:pPr>
        <w:pStyle w:val="a0"/>
        <w:rPr>
          <w:rFonts w:hint="cs"/>
          <w:rtl/>
        </w:rPr>
      </w:pPr>
      <w:r>
        <w:rPr>
          <w:rFonts w:hint="cs"/>
          <w:rtl/>
        </w:rPr>
        <w:t xml:space="preserve">בבקשה. עכשיו אדוני יפרט לו כדי שהוא ידע מאיפה. </w:t>
      </w:r>
    </w:p>
    <w:p w14:paraId="551A4E83" w14:textId="77777777" w:rsidR="00000000" w:rsidRDefault="00581103">
      <w:pPr>
        <w:pStyle w:val="a"/>
        <w:rPr>
          <w:rtl/>
        </w:rPr>
      </w:pPr>
      <w:r>
        <w:rPr>
          <w:rtl/>
        </w:rPr>
        <w:br/>
      </w:r>
      <w:bookmarkStart w:id="8" w:name="FS000000412T14_07_2004_11_30_46"/>
      <w:bookmarkStart w:id="9" w:name="_Toc81561380"/>
      <w:bookmarkEnd w:id="8"/>
      <w:r>
        <w:rPr>
          <w:rtl/>
        </w:rPr>
        <w:t>צבי הנדל (האיחוד הלאומי - ישראל ביתנו):</w:t>
      </w:r>
      <w:bookmarkEnd w:id="9"/>
    </w:p>
    <w:p w14:paraId="6D42DA91" w14:textId="77777777" w:rsidR="00000000" w:rsidRDefault="00581103">
      <w:pPr>
        <w:pStyle w:val="a0"/>
        <w:rPr>
          <w:rtl/>
        </w:rPr>
      </w:pPr>
    </w:p>
    <w:p w14:paraId="38C7EADB" w14:textId="77777777" w:rsidR="00000000" w:rsidRDefault="00581103">
      <w:pPr>
        <w:pStyle w:val="a0"/>
        <w:rPr>
          <w:rFonts w:hint="cs"/>
          <w:rtl/>
        </w:rPr>
      </w:pPr>
      <w:r>
        <w:rPr>
          <w:rFonts w:hint="cs"/>
          <w:rtl/>
        </w:rPr>
        <w:t>א. כבוד סגן השר לא ענה לי על כל השאלות. למשל,</w:t>
      </w:r>
      <w:r>
        <w:rPr>
          <w:rFonts w:hint="cs"/>
          <w:rtl/>
        </w:rPr>
        <w:t xml:space="preserve"> האם נשאל שם כל חייל שמתגייס על האידיאולוגיה שלו. אבל המאמר הוא כותרת גדולה מאוד ב"מעריב". הכותרת היא: "מתגבשת יחידה לפינוי בכוח של מתנחלים", וכותרת משנה היא: "כ-2,000 חיילים יגויסו באופן סלקטיבי ממאגר עודפי גיוס ויהיו כפופים למשטרה". יכול מאוד להיות שמאחר</w:t>
      </w:r>
      <w:r>
        <w:rPr>
          <w:rFonts w:hint="cs"/>
          <w:rtl/>
        </w:rPr>
        <w:t xml:space="preserve"> שהם יהיו כפופים למשטרה, אף שהם חיילים שמגויסים על-ידי צה"ל, אולי העניין נשמט. חשוב מאוד לבדוק את העניין הזה, כי לא שמעתי שום תגובה ממשרד הביטחון על הכותרת הזאת. </w:t>
      </w:r>
    </w:p>
    <w:p w14:paraId="6889A8E6" w14:textId="77777777" w:rsidR="00000000" w:rsidRDefault="00581103">
      <w:pPr>
        <w:pStyle w:val="af1"/>
        <w:rPr>
          <w:rtl/>
        </w:rPr>
      </w:pPr>
      <w:r>
        <w:rPr>
          <w:rtl/>
        </w:rPr>
        <w:br/>
        <w:t>היו"ר ראובן ריבלין:</w:t>
      </w:r>
    </w:p>
    <w:p w14:paraId="04217B7D" w14:textId="77777777" w:rsidR="00000000" w:rsidRDefault="00581103">
      <w:pPr>
        <w:pStyle w:val="a0"/>
        <w:rPr>
          <w:rtl/>
        </w:rPr>
      </w:pPr>
    </w:p>
    <w:p w14:paraId="138B2E86" w14:textId="77777777" w:rsidR="00000000" w:rsidRDefault="00581103">
      <w:pPr>
        <w:pStyle w:val="a0"/>
        <w:rPr>
          <w:rFonts w:hint="cs"/>
          <w:rtl/>
        </w:rPr>
      </w:pPr>
      <w:r>
        <w:rPr>
          <w:rFonts w:hint="cs"/>
          <w:rtl/>
        </w:rPr>
        <w:t>אני מוכרח לומר לך, כבוד סגן השר, שאני אישרתי את השאילתא - בלי שתיאמתי א</w:t>
      </w:r>
      <w:r>
        <w:rPr>
          <w:rFonts w:hint="cs"/>
          <w:rtl/>
        </w:rPr>
        <w:t>תך ובלי שדיברתי אתך - כדי שפעם שר יבוא ויאמר. פעם, כשהייתי אחד מנשיאי "בית"ר ירושלים", היו אומרים לי במס הכנסה, שכתוב בעיתון שאורי מלמיליאן מרוויח כך וכך מיליונים. אמרתי: טוב, אז מה אתם רוצים ממני. אמרו: תשלם מס הכנסה. אמרתי: למה, אני אמרתי לכם שהוא מרוויח</w:t>
      </w:r>
      <w:r>
        <w:rPr>
          <w:rFonts w:hint="cs"/>
          <w:rtl/>
        </w:rPr>
        <w:t xml:space="preserve"> כך וכך מיליונים? אמרו לי: כתוב בעיתון. אמרתי: לכו לעיתון ותיקחו ממנו מס הכנסה.</w:t>
      </w:r>
    </w:p>
    <w:p w14:paraId="5D84826D" w14:textId="77777777" w:rsidR="00000000" w:rsidRDefault="00581103">
      <w:pPr>
        <w:pStyle w:val="a0"/>
        <w:rPr>
          <w:rFonts w:hint="cs"/>
          <w:rtl/>
        </w:rPr>
      </w:pPr>
    </w:p>
    <w:p w14:paraId="3F8C6ED5" w14:textId="77777777" w:rsidR="00000000" w:rsidRDefault="00581103">
      <w:pPr>
        <w:pStyle w:val="a0"/>
        <w:rPr>
          <w:rFonts w:hint="cs"/>
          <w:rtl/>
        </w:rPr>
      </w:pPr>
      <w:r>
        <w:rPr>
          <w:rFonts w:hint="cs"/>
          <w:rtl/>
        </w:rPr>
        <w:t>יש פה מצב שבגללו אישרתי את השאילתא - כדי לבוא ולשאול. שאלתך מוצדקת, כלומר האם ידוע לכם - לא מה שכתוב בעיתון - אם אחד מהפרטים נכונים.</w:t>
      </w:r>
    </w:p>
    <w:p w14:paraId="0984B60D" w14:textId="77777777" w:rsidR="00000000" w:rsidRDefault="00581103">
      <w:pPr>
        <w:pStyle w:val="-"/>
        <w:rPr>
          <w:rtl/>
        </w:rPr>
      </w:pPr>
    </w:p>
    <w:p w14:paraId="4348CDF0" w14:textId="77777777" w:rsidR="00000000" w:rsidRDefault="00581103">
      <w:pPr>
        <w:pStyle w:val="-"/>
        <w:rPr>
          <w:rtl/>
        </w:rPr>
      </w:pPr>
      <w:r>
        <w:rPr>
          <w:rtl/>
        </w:rPr>
        <w:br/>
      </w:r>
      <w:bookmarkStart w:id="10" w:name="FS000000412T14_07_2004_12_01_51"/>
      <w:bookmarkEnd w:id="10"/>
      <w:r>
        <w:rPr>
          <w:rtl/>
        </w:rPr>
        <w:t>צבי הנדל (האיחוד הלאומי - ישראל ביתנו):</w:t>
      </w:r>
    </w:p>
    <w:p w14:paraId="5B115963" w14:textId="77777777" w:rsidR="00000000" w:rsidRDefault="00581103">
      <w:pPr>
        <w:pStyle w:val="a0"/>
        <w:rPr>
          <w:rtl/>
        </w:rPr>
      </w:pPr>
    </w:p>
    <w:p w14:paraId="439F05B4" w14:textId="77777777" w:rsidR="00000000" w:rsidRDefault="00581103">
      <w:pPr>
        <w:pStyle w:val="a0"/>
        <w:rPr>
          <w:rFonts w:hint="cs"/>
          <w:rtl/>
        </w:rPr>
      </w:pPr>
      <w:r>
        <w:rPr>
          <w:rFonts w:hint="cs"/>
          <w:rtl/>
        </w:rPr>
        <w:t>ברשות היושב-ראש, עוד משפט אחד. אני רוצה שהיושב-ראש יבין וסגן השר יבין, וחשוב לי מאוד שיעביר את זה גם לממשלה. סף הרגישות בימים האלה הוא לא נורמלי. מי שלא מבין את זה, מתעלם ממשהו מאוד מאוד מהותי, מעבר לכל חילוקי הדעות. לכן, הבקשה שלי, כשדברים מתפרסמים - ואנ</w:t>
      </w:r>
      <w:r>
        <w:rPr>
          <w:rFonts w:hint="cs"/>
          <w:rtl/>
        </w:rPr>
        <w:t>י מכיר את העיתונות בדיוק כמו אדוני היושב-ראש ואני יודע שנכתבים שם דברים שכל קשר בינם לבין המציאות הוא מקרי. לכן, חשובה הרגישות, ואם כבוד סגן השר אומר שהוא ראה את זה, חשוב שבפעם הבאה שיש פרסום כזה והוא לא אמיתי - שתצא תגובה. מאוד חשוב. תודה.</w:t>
      </w:r>
    </w:p>
    <w:p w14:paraId="46AAA2F5" w14:textId="77777777" w:rsidR="00000000" w:rsidRDefault="00581103">
      <w:pPr>
        <w:pStyle w:val="af1"/>
        <w:rPr>
          <w:rtl/>
        </w:rPr>
      </w:pPr>
      <w:r>
        <w:rPr>
          <w:rtl/>
        </w:rPr>
        <w:br/>
        <w:t>היו"ר ראובן רי</w:t>
      </w:r>
      <w:r>
        <w:rPr>
          <w:rtl/>
        </w:rPr>
        <w:t>בלין:</w:t>
      </w:r>
    </w:p>
    <w:p w14:paraId="1B3A5F4E" w14:textId="77777777" w:rsidR="00000000" w:rsidRDefault="00581103">
      <w:pPr>
        <w:pStyle w:val="a0"/>
        <w:rPr>
          <w:rtl/>
        </w:rPr>
      </w:pPr>
    </w:p>
    <w:p w14:paraId="2967060F" w14:textId="77777777" w:rsidR="00000000" w:rsidRDefault="00581103">
      <w:pPr>
        <w:pStyle w:val="a0"/>
        <w:rPr>
          <w:rFonts w:hint="cs"/>
          <w:rtl/>
        </w:rPr>
      </w:pPr>
      <w:r>
        <w:rPr>
          <w:rFonts w:hint="cs"/>
          <w:rtl/>
        </w:rPr>
        <w:t>נכון. לכן אישרנו את השאילתא, וגם השר נמצא פה לענות. בבקשה.</w:t>
      </w:r>
    </w:p>
    <w:p w14:paraId="7060354E" w14:textId="77777777" w:rsidR="00000000" w:rsidRDefault="00581103">
      <w:pPr>
        <w:pStyle w:val="a"/>
        <w:rPr>
          <w:rtl/>
        </w:rPr>
      </w:pPr>
      <w:r>
        <w:rPr>
          <w:rtl/>
        </w:rPr>
        <w:br/>
      </w:r>
      <w:bookmarkStart w:id="11" w:name="FS000000464T14_07_2004_12_06_41"/>
      <w:bookmarkStart w:id="12" w:name="_Toc81561381"/>
      <w:bookmarkEnd w:id="11"/>
      <w:r>
        <w:rPr>
          <w:rtl/>
        </w:rPr>
        <w:t>סגן שר הביטחון זאב בוים:</w:t>
      </w:r>
      <w:bookmarkEnd w:id="12"/>
    </w:p>
    <w:p w14:paraId="35E9D298" w14:textId="77777777" w:rsidR="00000000" w:rsidRDefault="00581103">
      <w:pPr>
        <w:pStyle w:val="a0"/>
        <w:rPr>
          <w:rtl/>
        </w:rPr>
      </w:pPr>
    </w:p>
    <w:p w14:paraId="6640E25D" w14:textId="77777777" w:rsidR="00000000" w:rsidRDefault="00581103">
      <w:pPr>
        <w:pStyle w:val="a0"/>
        <w:rPr>
          <w:rFonts w:hint="cs"/>
          <w:rtl/>
        </w:rPr>
      </w:pPr>
      <w:r>
        <w:rPr>
          <w:rFonts w:hint="cs"/>
          <w:rtl/>
        </w:rPr>
        <w:t xml:space="preserve">קודם כול, גם אני ראיתי את הידיעה הזאת, ואני - - - </w:t>
      </w:r>
    </w:p>
    <w:p w14:paraId="6238FF1F" w14:textId="77777777" w:rsidR="00000000" w:rsidRDefault="00581103">
      <w:pPr>
        <w:pStyle w:val="af1"/>
        <w:rPr>
          <w:rtl/>
        </w:rPr>
      </w:pPr>
      <w:r>
        <w:rPr>
          <w:rtl/>
        </w:rPr>
        <w:br/>
        <w:t>היו"ר ראובן ריבלין:</w:t>
      </w:r>
    </w:p>
    <w:p w14:paraId="3FA03356" w14:textId="77777777" w:rsidR="00000000" w:rsidRDefault="00581103">
      <w:pPr>
        <w:pStyle w:val="a0"/>
        <w:rPr>
          <w:rtl/>
        </w:rPr>
      </w:pPr>
    </w:p>
    <w:p w14:paraId="7FDE335E" w14:textId="77777777" w:rsidR="00000000" w:rsidRDefault="00581103">
      <w:pPr>
        <w:pStyle w:val="a0"/>
        <w:rPr>
          <w:rFonts w:hint="cs"/>
          <w:rtl/>
        </w:rPr>
      </w:pPr>
      <w:r>
        <w:rPr>
          <w:rFonts w:hint="cs"/>
          <w:rtl/>
        </w:rPr>
        <w:t xml:space="preserve">סליחה, סליחה. </w:t>
      </w:r>
    </w:p>
    <w:p w14:paraId="0A65A825" w14:textId="77777777" w:rsidR="00000000" w:rsidRDefault="00581103">
      <w:pPr>
        <w:pStyle w:val="-"/>
        <w:rPr>
          <w:rtl/>
        </w:rPr>
      </w:pPr>
      <w:r>
        <w:rPr>
          <w:rtl/>
        </w:rPr>
        <w:br/>
      </w:r>
      <w:bookmarkStart w:id="13" w:name="FS000000464T14_07_2004_12_07_35C"/>
      <w:bookmarkEnd w:id="13"/>
      <w:r>
        <w:rPr>
          <w:rtl/>
        </w:rPr>
        <w:t>סגן שר הביטחון זאב בוים:</w:t>
      </w:r>
    </w:p>
    <w:p w14:paraId="78F044D1" w14:textId="77777777" w:rsidR="00000000" w:rsidRDefault="00581103">
      <w:pPr>
        <w:pStyle w:val="a0"/>
        <w:rPr>
          <w:rtl/>
        </w:rPr>
      </w:pPr>
    </w:p>
    <w:p w14:paraId="348CFAAA" w14:textId="77777777" w:rsidR="00000000" w:rsidRDefault="00581103">
      <w:pPr>
        <w:pStyle w:val="a0"/>
        <w:rPr>
          <w:rFonts w:hint="cs"/>
          <w:rtl/>
        </w:rPr>
      </w:pPr>
      <w:r>
        <w:rPr>
          <w:rFonts w:hint="cs"/>
          <w:rtl/>
        </w:rPr>
        <w:t>יש עוד שאלות?</w:t>
      </w:r>
    </w:p>
    <w:p w14:paraId="1F792599" w14:textId="77777777" w:rsidR="00000000" w:rsidRDefault="00581103">
      <w:pPr>
        <w:pStyle w:val="af1"/>
        <w:rPr>
          <w:rtl/>
        </w:rPr>
      </w:pPr>
      <w:r>
        <w:rPr>
          <w:rtl/>
        </w:rPr>
        <w:br/>
        <w:t>היו"ר ראובן ריבלין:</w:t>
      </w:r>
    </w:p>
    <w:p w14:paraId="05A43042" w14:textId="77777777" w:rsidR="00000000" w:rsidRDefault="00581103">
      <w:pPr>
        <w:pStyle w:val="a0"/>
        <w:rPr>
          <w:rtl/>
        </w:rPr>
      </w:pPr>
    </w:p>
    <w:p w14:paraId="06DC0702" w14:textId="77777777" w:rsidR="00000000" w:rsidRDefault="00581103">
      <w:pPr>
        <w:pStyle w:val="a0"/>
        <w:rPr>
          <w:rFonts w:hint="cs"/>
          <w:rtl/>
        </w:rPr>
      </w:pPr>
      <w:r>
        <w:rPr>
          <w:rFonts w:hint="cs"/>
          <w:rtl/>
        </w:rPr>
        <w:t>כן. חבר הכנס</w:t>
      </w:r>
      <w:r>
        <w:rPr>
          <w:rFonts w:hint="cs"/>
          <w:rtl/>
        </w:rPr>
        <w:t>ת דהאמשה, בבקשה, שאלה נוספת. אני מתנצל.</w:t>
      </w:r>
    </w:p>
    <w:p w14:paraId="42057F97" w14:textId="77777777" w:rsidR="00000000" w:rsidRDefault="00581103">
      <w:pPr>
        <w:pStyle w:val="a"/>
        <w:rPr>
          <w:rtl/>
        </w:rPr>
      </w:pPr>
      <w:r>
        <w:rPr>
          <w:rtl/>
        </w:rPr>
        <w:br/>
      </w:r>
      <w:bookmarkStart w:id="14" w:name="FS000000550T14_07_2004_12_07_57"/>
      <w:bookmarkStart w:id="15" w:name="_Toc81561382"/>
      <w:bookmarkEnd w:id="14"/>
      <w:r>
        <w:rPr>
          <w:rtl/>
        </w:rPr>
        <w:t>עבד-אלמאלכ דהאמשה (רע"ם):</w:t>
      </w:r>
      <w:bookmarkEnd w:id="15"/>
    </w:p>
    <w:p w14:paraId="67FC8F9B" w14:textId="77777777" w:rsidR="00000000" w:rsidRDefault="00581103">
      <w:pPr>
        <w:pStyle w:val="a0"/>
        <w:rPr>
          <w:rFonts w:hint="cs"/>
          <w:rtl/>
        </w:rPr>
      </w:pPr>
    </w:p>
    <w:p w14:paraId="5F1E1FA6" w14:textId="77777777" w:rsidR="00000000" w:rsidRDefault="00581103">
      <w:pPr>
        <w:pStyle w:val="a0"/>
        <w:rPr>
          <w:rFonts w:hint="cs"/>
          <w:rtl/>
        </w:rPr>
      </w:pPr>
      <w:r>
        <w:rPr>
          <w:rFonts w:hint="cs"/>
          <w:rtl/>
        </w:rPr>
        <w:t xml:space="preserve">כבוד היושב-ראש, מכובדי סגן השר, חברי חברי הכנסת, אם בחיילים למטרות מיוחדות עסקינן, אני רוצה לשאול את סגן השר, למה לא יאמנו יחידות מיוחדות למחסומים </w:t>
      </w:r>
      <w:r>
        <w:rPr>
          <w:rtl/>
        </w:rPr>
        <w:t>–</w:t>
      </w:r>
      <w:r>
        <w:rPr>
          <w:rFonts w:hint="cs"/>
          <w:rtl/>
        </w:rPr>
        <w:t xml:space="preserve"> אף שהמחסומים בכלל לא היו צריכים להיות -</w:t>
      </w:r>
      <w:r>
        <w:rPr>
          <w:rFonts w:hint="cs"/>
          <w:rtl/>
        </w:rPr>
        <w:t xml:space="preserve"> אבל אם בכל זאת הרע הזה נמצא וקיים, אז במקום שנראה את התמונות על ההתעללות, כפי שפורסם ביומיים, שלושה הימים האחרונים בלבד, ואותו קצין אמר: אף אחד לא הדריך אותי, אף אחד לא אימן אותי, אף אחד לא אמר לי מה אני הולך לעשות; כאילו הוא רוצה להסביר בזה למה הוא התעלל</w:t>
      </w:r>
      <w:r>
        <w:rPr>
          <w:rFonts w:hint="cs"/>
          <w:rtl/>
        </w:rPr>
        <w:t xml:space="preserve"> בפלסטיני באותו בוקר במחסום חווארה.</w:t>
      </w:r>
    </w:p>
    <w:p w14:paraId="21B10430" w14:textId="77777777" w:rsidR="00000000" w:rsidRDefault="00581103">
      <w:pPr>
        <w:pStyle w:val="a0"/>
        <w:rPr>
          <w:rFonts w:hint="cs"/>
          <w:rtl/>
        </w:rPr>
      </w:pPr>
    </w:p>
    <w:p w14:paraId="1EFA79F5" w14:textId="77777777" w:rsidR="00000000" w:rsidRDefault="00581103">
      <w:pPr>
        <w:pStyle w:val="a0"/>
        <w:rPr>
          <w:rFonts w:hint="cs"/>
          <w:rtl/>
        </w:rPr>
      </w:pPr>
      <w:r>
        <w:rPr>
          <w:rFonts w:hint="cs"/>
          <w:rtl/>
        </w:rPr>
        <w:t>אם אלה הם הדברים, אני מציע שלפחות בעניין הזה תקהו את העוקץ ותאמנו אנשים שידעו איך להסתדר עם העוברים. תודה.</w:t>
      </w:r>
    </w:p>
    <w:p w14:paraId="0A2581A7" w14:textId="77777777" w:rsidR="00000000" w:rsidRDefault="00581103">
      <w:pPr>
        <w:pStyle w:val="af1"/>
        <w:rPr>
          <w:rtl/>
        </w:rPr>
      </w:pPr>
      <w:r>
        <w:rPr>
          <w:rtl/>
        </w:rPr>
        <w:br/>
        <w:t>היו"ר ראובן ריבלין:</w:t>
      </w:r>
    </w:p>
    <w:p w14:paraId="5BEB8862" w14:textId="77777777" w:rsidR="00000000" w:rsidRDefault="00581103">
      <w:pPr>
        <w:pStyle w:val="a0"/>
        <w:rPr>
          <w:rtl/>
        </w:rPr>
      </w:pPr>
    </w:p>
    <w:p w14:paraId="75DBF196" w14:textId="77777777" w:rsidR="00000000" w:rsidRDefault="00581103">
      <w:pPr>
        <w:pStyle w:val="a0"/>
        <w:rPr>
          <w:rFonts w:hint="cs"/>
          <w:rtl/>
        </w:rPr>
      </w:pPr>
      <w:r>
        <w:rPr>
          <w:rFonts w:hint="cs"/>
          <w:rtl/>
        </w:rPr>
        <w:t>השאלה ברורה. בבקשה, כבוד סגן השר.</w:t>
      </w:r>
    </w:p>
    <w:p w14:paraId="11D00D78" w14:textId="77777777" w:rsidR="00000000" w:rsidRDefault="00581103">
      <w:pPr>
        <w:pStyle w:val="a"/>
        <w:rPr>
          <w:rtl/>
        </w:rPr>
      </w:pPr>
      <w:r>
        <w:rPr>
          <w:rtl/>
        </w:rPr>
        <w:br/>
      </w:r>
      <w:bookmarkStart w:id="16" w:name="FS000000464T14_07_2004_12_11_20"/>
      <w:bookmarkStart w:id="17" w:name="_Toc81561383"/>
      <w:bookmarkEnd w:id="16"/>
      <w:r>
        <w:rPr>
          <w:rtl/>
        </w:rPr>
        <w:t>סגן שר הביטחון זאב בוים:</w:t>
      </w:r>
      <w:bookmarkEnd w:id="17"/>
    </w:p>
    <w:p w14:paraId="75A15F60" w14:textId="77777777" w:rsidR="00000000" w:rsidRDefault="00581103">
      <w:pPr>
        <w:pStyle w:val="a0"/>
        <w:rPr>
          <w:rtl/>
        </w:rPr>
      </w:pPr>
    </w:p>
    <w:p w14:paraId="4AD4DB36" w14:textId="77777777" w:rsidR="00000000" w:rsidRDefault="00581103">
      <w:pPr>
        <w:pStyle w:val="a0"/>
        <w:rPr>
          <w:rFonts w:hint="cs"/>
          <w:rtl/>
        </w:rPr>
      </w:pPr>
      <w:r>
        <w:rPr>
          <w:rFonts w:hint="cs"/>
          <w:rtl/>
        </w:rPr>
        <w:t>קודם כול, אני מסתכל על הפרסום</w:t>
      </w:r>
      <w:r>
        <w:rPr>
          <w:rFonts w:hint="cs"/>
          <w:rtl/>
        </w:rPr>
        <w:t>. כתוב כי בדרגים המדיניים מתגבשת אפשרות להקים יחידה מיוחדת. זאת אומרת, כפי שאמרתי, אנחנו לא יודעים על האפשרות המתגבשת הזאת. אנחנו קוראים כמוך, זה דבר אחד.</w:t>
      </w:r>
    </w:p>
    <w:p w14:paraId="62EA91D6" w14:textId="77777777" w:rsidR="00000000" w:rsidRDefault="00581103">
      <w:pPr>
        <w:pStyle w:val="a0"/>
        <w:rPr>
          <w:rFonts w:hint="cs"/>
          <w:rtl/>
        </w:rPr>
      </w:pPr>
    </w:p>
    <w:p w14:paraId="5BE9BC2C" w14:textId="77777777" w:rsidR="00000000" w:rsidRDefault="00581103">
      <w:pPr>
        <w:pStyle w:val="a0"/>
        <w:rPr>
          <w:rFonts w:hint="cs"/>
          <w:rtl/>
        </w:rPr>
      </w:pPr>
      <w:r>
        <w:rPr>
          <w:rFonts w:hint="cs"/>
          <w:rtl/>
        </w:rPr>
        <w:t>אבל, אני רוצה להרחיב קצת. יש לנו ניסיון בעניין המאחזים, למשל. בעניין המאחזים יש פקודה מאוד ברורה, וי</w:t>
      </w:r>
      <w:r>
        <w:rPr>
          <w:rFonts w:hint="cs"/>
          <w:rtl/>
        </w:rPr>
        <w:t xml:space="preserve">ש החלטה שמעגל החיכוך הראשוני, יעסקו בו שוטרים, שוטרים במשטרת ישראל - ראיתי את השר לביטחון פנים עובר פה, אולי הוא עוד ייכנס - כאשר המעגל המאבטח החיצוני יהיה חיילי צה"ל, ובהתאם להתפתחויות שתהיינה בתהליך הפינוי, ייתכן גם שיצטרכו שכוחות צה"ל יתערבו בעניין. אם </w:t>
      </w:r>
      <w:r>
        <w:rPr>
          <w:rFonts w:hint="cs"/>
          <w:rtl/>
        </w:rPr>
        <w:t>זו דוגמה - אני לא בטוח, כי זה גם סוג אחר, אלה ממדים אחרים, קרוב לוודאי. אני הייתי אומר ככה, שאי-אפשר לעשות הבחנה.</w:t>
      </w:r>
    </w:p>
    <w:p w14:paraId="30E4C05F" w14:textId="77777777" w:rsidR="00000000" w:rsidRDefault="00581103">
      <w:pPr>
        <w:pStyle w:val="a0"/>
        <w:rPr>
          <w:rFonts w:hint="cs"/>
          <w:rtl/>
        </w:rPr>
      </w:pPr>
    </w:p>
    <w:p w14:paraId="52B4D4ED" w14:textId="77777777" w:rsidR="00000000" w:rsidRDefault="00581103">
      <w:pPr>
        <w:pStyle w:val="a0"/>
        <w:rPr>
          <w:rFonts w:hint="cs"/>
          <w:rtl/>
        </w:rPr>
      </w:pPr>
      <w:r>
        <w:rPr>
          <w:rFonts w:hint="cs"/>
          <w:rtl/>
        </w:rPr>
        <w:t>אני לא אומר דבר חדש. צה"ל הוא זה שמבצע את מדיניות הממשלה והוא אחראי לביצוע משימות מהסוג הזה. עם זאת, חבר הכנסת הנדל, אתה דיברת בצדק על הרגישו</w:t>
      </w:r>
      <w:r>
        <w:rPr>
          <w:rFonts w:hint="cs"/>
          <w:rtl/>
        </w:rPr>
        <w:t>ת. אני למשל מעריך שאף  שאוכלוסיית החיילים שבאה משטחי יהודה, שומרון ועזה היא לא רק אוכלוסייה גדולה, היא גם זו  שבסטטיסטיקה, יותר מאחרים, באחוזים, נושאת בעול ביחידות המובחרות וכדומה, אי-אפשר לעשות הבחנה ולהתחיל להוציא מיחידות אורגניות חיילים כאלה, גם אם מביא</w:t>
      </w:r>
      <w:r>
        <w:rPr>
          <w:rFonts w:hint="cs"/>
          <w:rtl/>
        </w:rPr>
        <w:t>ים בחשבון, ויש צורך להתחשב.</w:t>
      </w:r>
    </w:p>
    <w:p w14:paraId="7E596ED2" w14:textId="77777777" w:rsidR="00000000" w:rsidRDefault="00581103">
      <w:pPr>
        <w:pStyle w:val="a0"/>
        <w:rPr>
          <w:rFonts w:hint="cs"/>
          <w:rtl/>
        </w:rPr>
      </w:pPr>
    </w:p>
    <w:p w14:paraId="47FD6F9D" w14:textId="77777777" w:rsidR="00000000" w:rsidRDefault="00581103">
      <w:pPr>
        <w:pStyle w:val="a0"/>
        <w:rPr>
          <w:rFonts w:hint="cs"/>
          <w:rtl/>
        </w:rPr>
      </w:pPr>
      <w:r>
        <w:rPr>
          <w:rFonts w:hint="cs"/>
          <w:rtl/>
        </w:rPr>
        <w:t>אם תקום יחידה כזאת, זו סוגיה בפני עצמה. אני לא הייתי מציע, דרך אגב, לבחור חיילים מאיזה סקטור, כאלה שיש להם להיטות יתר לעשות את הפינוי הזה, זאת אומרת שהם מזדהים - לא סתם הזדהות, הזדהות עמוקה. הלוא כשמנסים להקים יחידות מיוחדות למ</w:t>
      </w:r>
      <w:r>
        <w:rPr>
          <w:rFonts w:hint="cs"/>
          <w:rtl/>
        </w:rPr>
        <w:t xml:space="preserve">שימה ספציפית, אז יכול להיות שאולי זה הפתרון, שבלהט ההזדהות הזאת הם יבצעו. אני חושב שזה רע מאוד מצד אחד, כמו שאני חושב שגם מצד שני. </w:t>
      </w:r>
    </w:p>
    <w:p w14:paraId="60AFC7A7" w14:textId="77777777" w:rsidR="00000000" w:rsidRDefault="00581103">
      <w:pPr>
        <w:pStyle w:val="a0"/>
        <w:rPr>
          <w:rFonts w:hint="cs"/>
          <w:rtl/>
        </w:rPr>
      </w:pPr>
    </w:p>
    <w:p w14:paraId="528B47E7" w14:textId="77777777" w:rsidR="00000000" w:rsidRDefault="00581103">
      <w:pPr>
        <w:pStyle w:val="a0"/>
        <w:rPr>
          <w:rFonts w:hint="cs"/>
          <w:rtl/>
        </w:rPr>
      </w:pPr>
      <w:r>
        <w:rPr>
          <w:rFonts w:hint="cs"/>
          <w:rtl/>
        </w:rPr>
        <w:t>עם זאת, צריך להביא בחשבון - אם לא תוקם איזו יחידה מיוחדת או אם תוקם יחידה מיוחדת - אני גם ביחידות האורגניות הייתי בודק. במע</w:t>
      </w:r>
      <w:r>
        <w:rPr>
          <w:rFonts w:hint="cs"/>
          <w:rtl/>
        </w:rPr>
        <w:t xml:space="preserve">גל הקרבה הראשון יש חיילים שגרים נניח ביישוב שיש לפנות, וזה קשה מאוד, הרגישות גדולה מאוד, ועם כל מה שאנחנו מדברים על צה"ל כמבצע הפקודות וכן הלאה, אני למשל הייתי מאבחן ובוחן ומוציא מהמשימה הספציפית הזאת של פינוי את אלה שצריכים לפנות את עצמם או את משפחותיהם. </w:t>
      </w:r>
      <w:r>
        <w:rPr>
          <w:rFonts w:hint="cs"/>
          <w:rtl/>
        </w:rPr>
        <w:t>אני מניח שמתוך רגישות כזאת יובא הדבר בחשבון גם כאשר ייקראו יחידות אורגניות לבצע פעולות כאלה, בלי להתייחס לעניין הזה של היחידה שעליה מדובר, כאפשרות להקל.</w:t>
      </w:r>
    </w:p>
    <w:p w14:paraId="44525AE2" w14:textId="77777777" w:rsidR="00000000" w:rsidRDefault="00581103">
      <w:pPr>
        <w:pStyle w:val="a0"/>
        <w:rPr>
          <w:rFonts w:hint="cs"/>
          <w:rtl/>
        </w:rPr>
      </w:pPr>
    </w:p>
    <w:p w14:paraId="26757482" w14:textId="77777777" w:rsidR="00000000" w:rsidRDefault="00581103">
      <w:pPr>
        <w:pStyle w:val="a0"/>
        <w:rPr>
          <w:rFonts w:hint="cs"/>
          <w:rtl/>
        </w:rPr>
      </w:pPr>
      <w:r>
        <w:rPr>
          <w:rFonts w:hint="cs"/>
          <w:rtl/>
        </w:rPr>
        <w:t>זה מתקשר בהחלט, חבר הכנסת דהאמשה. אתה בשאלתך נתת את התשובה על מה שאני אומר. צה"ל מבצע את כל המשימות. ה</w:t>
      </w:r>
      <w:r>
        <w:rPr>
          <w:rFonts w:hint="cs"/>
          <w:rtl/>
        </w:rPr>
        <w:t>יחידות שמבצעות את השמירה על המחסומים, את הפעילות במחסומים, הן יחידות אורגניות של הצבא, אבל יש הכנה מיוחדת, אחרי שהתגלו בעיות. יש הכנה מיוחדת היום לכל יחידה, ובתוך יחידות שיחידות משנה שלהן הן אלה שצריכות לבצע את הפעילות במחסומים. עושים להן הכנה מיוחדת איך ל</w:t>
      </w:r>
      <w:r>
        <w:rPr>
          <w:rFonts w:hint="cs"/>
          <w:rtl/>
        </w:rPr>
        <w:t>פעול במסגרת המחסום.</w:t>
      </w:r>
    </w:p>
    <w:p w14:paraId="030361FE" w14:textId="77777777" w:rsidR="00000000" w:rsidRDefault="00581103">
      <w:pPr>
        <w:pStyle w:val="a0"/>
        <w:rPr>
          <w:rFonts w:hint="cs"/>
          <w:rtl/>
        </w:rPr>
      </w:pPr>
    </w:p>
    <w:p w14:paraId="33D2FAAE" w14:textId="77777777" w:rsidR="00000000" w:rsidRDefault="00581103">
      <w:pPr>
        <w:pStyle w:val="af1"/>
        <w:rPr>
          <w:rtl/>
        </w:rPr>
      </w:pPr>
      <w:r>
        <w:rPr>
          <w:rtl/>
        </w:rPr>
        <w:t>היו"ר</w:t>
      </w:r>
      <w:r>
        <w:rPr>
          <w:rFonts w:hint="cs"/>
          <w:rtl/>
        </w:rPr>
        <w:t xml:space="preserve"> ראובן ריבלין</w:t>
      </w:r>
      <w:r>
        <w:rPr>
          <w:rtl/>
        </w:rPr>
        <w:t>:</w:t>
      </w:r>
    </w:p>
    <w:p w14:paraId="3FE7C1E6" w14:textId="77777777" w:rsidR="00000000" w:rsidRDefault="00581103">
      <w:pPr>
        <w:pStyle w:val="a0"/>
        <w:rPr>
          <w:rtl/>
        </w:rPr>
      </w:pPr>
    </w:p>
    <w:p w14:paraId="3906797C" w14:textId="77777777" w:rsidR="00000000" w:rsidRDefault="00581103">
      <w:pPr>
        <w:pStyle w:val="a0"/>
        <w:rPr>
          <w:rFonts w:hint="cs"/>
          <w:rtl/>
        </w:rPr>
      </w:pPr>
      <w:r>
        <w:rPr>
          <w:rFonts w:hint="cs"/>
          <w:rtl/>
        </w:rPr>
        <w:t xml:space="preserve">תודה לסגן שר הביטחון. אדוני סגן שר הביטחון יישאר על הדוכן ויענה על שאילתא בעל-פה של חברת הכנסת אתי לבני בנושא: שילובן של נהגות "האמרים" בפעילות בשטחים. גברתי, נא לקרוא את השאילתא בעל-פה כפי שהיא; בסיבוב השני גברתי </w:t>
      </w:r>
      <w:r>
        <w:rPr>
          <w:rFonts w:hint="cs"/>
          <w:rtl/>
        </w:rPr>
        <w:t>תוכל להרחיב כהנה וכהנה.</w:t>
      </w:r>
    </w:p>
    <w:p w14:paraId="486F5739" w14:textId="77777777" w:rsidR="00000000" w:rsidRDefault="00581103">
      <w:pPr>
        <w:pStyle w:val="a0"/>
        <w:rPr>
          <w:rFonts w:hint="cs"/>
          <w:rtl/>
        </w:rPr>
      </w:pPr>
    </w:p>
    <w:p w14:paraId="727202FD" w14:textId="77777777" w:rsidR="00000000" w:rsidRDefault="00581103">
      <w:pPr>
        <w:pStyle w:val="a0"/>
        <w:rPr>
          <w:rFonts w:hint="cs"/>
          <w:rtl/>
        </w:rPr>
      </w:pPr>
    </w:p>
    <w:p w14:paraId="1AE9A996" w14:textId="77777777" w:rsidR="00000000" w:rsidRDefault="00581103">
      <w:pPr>
        <w:pStyle w:val="a0"/>
        <w:rPr>
          <w:rFonts w:hint="cs"/>
          <w:rtl/>
        </w:rPr>
      </w:pPr>
    </w:p>
    <w:p w14:paraId="111B94C5" w14:textId="77777777" w:rsidR="00000000" w:rsidRDefault="00581103">
      <w:pPr>
        <w:pStyle w:val="a1"/>
        <w:jc w:val="center"/>
        <w:rPr>
          <w:rFonts w:hint="cs"/>
          <w:rtl/>
        </w:rPr>
      </w:pPr>
      <w:bookmarkStart w:id="18" w:name="CS29938FI0029938T14_07_2004_11_58_49"/>
      <w:bookmarkStart w:id="19" w:name="_Toc81561384"/>
      <w:bookmarkEnd w:id="18"/>
      <w:r>
        <w:rPr>
          <w:rFonts w:hint="cs"/>
          <w:rtl/>
        </w:rPr>
        <w:t>180. שילובן של נהגות "האמרים" בפעילות בשטחים</w:t>
      </w:r>
      <w:bookmarkEnd w:id="19"/>
    </w:p>
    <w:p w14:paraId="6A2702A9" w14:textId="77777777" w:rsidR="00000000" w:rsidRDefault="00581103">
      <w:pPr>
        <w:pStyle w:val="a0"/>
        <w:rPr>
          <w:rFonts w:hint="cs"/>
          <w:rtl/>
        </w:rPr>
      </w:pPr>
    </w:p>
    <w:p w14:paraId="759DF6F7" w14:textId="77777777" w:rsidR="00000000" w:rsidRDefault="00581103">
      <w:pPr>
        <w:pStyle w:val="a0"/>
        <w:rPr>
          <w:rFonts w:hint="cs"/>
          <w:rtl/>
        </w:rPr>
      </w:pPr>
    </w:p>
    <w:p w14:paraId="48185F4F" w14:textId="77777777" w:rsidR="00000000" w:rsidRDefault="00581103">
      <w:pPr>
        <w:pStyle w:val="a"/>
        <w:rPr>
          <w:rtl/>
        </w:rPr>
      </w:pPr>
      <w:bookmarkStart w:id="20" w:name="FS000001051T14_07_2004_11_14_53"/>
      <w:bookmarkStart w:id="21" w:name="_Toc81561385"/>
      <w:bookmarkEnd w:id="20"/>
      <w:r>
        <w:rPr>
          <w:rFonts w:hint="eastAsia"/>
          <w:rtl/>
        </w:rPr>
        <w:t>אתי</w:t>
      </w:r>
      <w:r>
        <w:rPr>
          <w:rtl/>
        </w:rPr>
        <w:t xml:space="preserve"> לבני (שינוי):</w:t>
      </w:r>
      <w:bookmarkEnd w:id="21"/>
    </w:p>
    <w:p w14:paraId="6A0D4405" w14:textId="77777777" w:rsidR="00000000" w:rsidRDefault="00581103">
      <w:pPr>
        <w:pStyle w:val="a0"/>
        <w:rPr>
          <w:rFonts w:hint="cs"/>
          <w:rtl/>
        </w:rPr>
      </w:pPr>
    </w:p>
    <w:p w14:paraId="19F76A5B" w14:textId="77777777" w:rsidR="00000000" w:rsidRDefault="00581103">
      <w:pPr>
        <w:pStyle w:val="a0"/>
        <w:rPr>
          <w:rFonts w:hint="cs"/>
          <w:rtl/>
        </w:rPr>
      </w:pPr>
      <w:r>
        <w:rPr>
          <w:rFonts w:hint="cs"/>
          <w:rtl/>
        </w:rPr>
        <w:t>אדוני היושב-ראש, מכובדי סגן השר, בעקבות כתבה בעיתון שפורסמה השבוע, רציתי לשאול</w:t>
      </w:r>
      <w:r>
        <w:rPr>
          <w:rtl/>
        </w:rPr>
        <w:t xml:space="preserve"> </w:t>
      </w:r>
      <w:r>
        <w:rPr>
          <w:rFonts w:hint="cs"/>
          <w:rtl/>
        </w:rPr>
        <w:t>על כך שנהגות "האמרים" משולבות במערך הלוחם בשטחים ללא הכשרה קרבית, למעט קורס נהיגה קצ</w:t>
      </w:r>
      <w:r>
        <w:rPr>
          <w:rFonts w:hint="cs"/>
          <w:rtl/>
        </w:rPr>
        <w:t>ר שאינו הולם את תנאי הלחימה בשטח.</w:t>
      </w:r>
    </w:p>
    <w:p w14:paraId="43B7E62C" w14:textId="77777777" w:rsidR="00000000" w:rsidRDefault="00581103">
      <w:pPr>
        <w:pStyle w:val="a0"/>
        <w:rPr>
          <w:rFonts w:hint="cs"/>
          <w:rtl/>
        </w:rPr>
      </w:pPr>
    </w:p>
    <w:p w14:paraId="0105F9E9" w14:textId="77777777" w:rsidR="00000000" w:rsidRDefault="00581103">
      <w:pPr>
        <w:pStyle w:val="a0"/>
        <w:rPr>
          <w:rFonts w:hint="cs"/>
          <w:rtl/>
        </w:rPr>
      </w:pPr>
      <w:r>
        <w:rPr>
          <w:rFonts w:hint="cs"/>
          <w:rtl/>
        </w:rPr>
        <w:t xml:space="preserve">יש לי שלוש שאלות: </w:t>
      </w:r>
    </w:p>
    <w:p w14:paraId="5D50FD8A" w14:textId="77777777" w:rsidR="00000000" w:rsidRDefault="00581103">
      <w:pPr>
        <w:pStyle w:val="a0"/>
        <w:rPr>
          <w:rFonts w:hint="cs"/>
          <w:rtl/>
        </w:rPr>
      </w:pPr>
    </w:p>
    <w:p w14:paraId="071B832F" w14:textId="77777777" w:rsidR="00000000" w:rsidRDefault="00581103">
      <w:pPr>
        <w:pStyle w:val="a0"/>
        <w:rPr>
          <w:rFonts w:hint="cs"/>
          <w:rtl/>
        </w:rPr>
      </w:pPr>
      <w:r>
        <w:rPr>
          <w:rFonts w:hint="cs"/>
          <w:rtl/>
        </w:rPr>
        <w:t>1. האם נהגות "האמרים" נכנסות לתוך שטחי הלחימה בשטחים?</w:t>
      </w:r>
    </w:p>
    <w:p w14:paraId="45845E2B" w14:textId="77777777" w:rsidR="00000000" w:rsidRDefault="00581103">
      <w:pPr>
        <w:pStyle w:val="a0"/>
        <w:rPr>
          <w:rFonts w:hint="cs"/>
          <w:rtl/>
        </w:rPr>
      </w:pPr>
    </w:p>
    <w:p w14:paraId="021D6507" w14:textId="77777777" w:rsidR="00000000" w:rsidRDefault="00581103">
      <w:pPr>
        <w:pStyle w:val="a0"/>
        <w:rPr>
          <w:rFonts w:hint="cs"/>
          <w:rtl/>
        </w:rPr>
      </w:pPr>
      <w:r>
        <w:rPr>
          <w:rFonts w:hint="cs"/>
          <w:rtl/>
        </w:rPr>
        <w:t>2. איזו הכשרה קרבית ניתנת לחיילות הללו, למעט קורס הנהיגה?</w:t>
      </w:r>
    </w:p>
    <w:p w14:paraId="3CB96302" w14:textId="77777777" w:rsidR="00000000" w:rsidRDefault="00581103">
      <w:pPr>
        <w:pStyle w:val="a0"/>
        <w:rPr>
          <w:rFonts w:hint="cs"/>
          <w:rtl/>
        </w:rPr>
      </w:pPr>
    </w:p>
    <w:p w14:paraId="2F1816AD" w14:textId="77777777" w:rsidR="00000000" w:rsidRDefault="00581103">
      <w:pPr>
        <w:pStyle w:val="a0"/>
        <w:rPr>
          <w:rFonts w:hint="cs"/>
          <w:rtl/>
        </w:rPr>
      </w:pPr>
      <w:r>
        <w:rPr>
          <w:rFonts w:hint="cs"/>
          <w:rtl/>
        </w:rPr>
        <w:t>3. כיצד יפעל משרדך בעניין הספציפי הזה?</w:t>
      </w:r>
    </w:p>
    <w:p w14:paraId="4A2AB840" w14:textId="77777777" w:rsidR="00000000" w:rsidRDefault="00581103">
      <w:pPr>
        <w:pStyle w:val="a0"/>
        <w:rPr>
          <w:rFonts w:hint="cs"/>
          <w:rtl/>
        </w:rPr>
      </w:pPr>
    </w:p>
    <w:p w14:paraId="63EB3B13" w14:textId="77777777" w:rsidR="00000000" w:rsidRDefault="00581103">
      <w:pPr>
        <w:pStyle w:val="af1"/>
        <w:rPr>
          <w:rtl/>
        </w:rPr>
      </w:pPr>
      <w:r>
        <w:rPr>
          <w:rtl/>
        </w:rPr>
        <w:t>היו"ר</w:t>
      </w:r>
      <w:r>
        <w:rPr>
          <w:rFonts w:hint="cs"/>
          <w:rtl/>
        </w:rPr>
        <w:t xml:space="preserve"> ראובן ריבלין</w:t>
      </w:r>
      <w:r>
        <w:rPr>
          <w:rtl/>
        </w:rPr>
        <w:t>:</w:t>
      </w:r>
    </w:p>
    <w:p w14:paraId="52464136" w14:textId="77777777" w:rsidR="00000000" w:rsidRDefault="00581103">
      <w:pPr>
        <w:pStyle w:val="a0"/>
        <w:rPr>
          <w:rtl/>
        </w:rPr>
      </w:pPr>
    </w:p>
    <w:p w14:paraId="6C409160" w14:textId="77777777" w:rsidR="00000000" w:rsidRDefault="00581103">
      <w:pPr>
        <w:pStyle w:val="a0"/>
        <w:rPr>
          <w:rFonts w:hint="cs"/>
          <w:rtl/>
        </w:rPr>
      </w:pPr>
      <w:r>
        <w:rPr>
          <w:rFonts w:hint="cs"/>
          <w:rtl/>
        </w:rPr>
        <w:t>תודה רבה.</w:t>
      </w:r>
    </w:p>
    <w:p w14:paraId="04160B23" w14:textId="77777777" w:rsidR="00000000" w:rsidRDefault="00581103">
      <w:pPr>
        <w:pStyle w:val="a0"/>
        <w:rPr>
          <w:rFonts w:hint="cs"/>
          <w:rtl/>
        </w:rPr>
      </w:pPr>
    </w:p>
    <w:p w14:paraId="5CB5E98C" w14:textId="77777777" w:rsidR="00000000" w:rsidRDefault="00581103">
      <w:pPr>
        <w:pStyle w:val="a"/>
        <w:rPr>
          <w:rtl/>
        </w:rPr>
      </w:pPr>
      <w:bookmarkStart w:id="22" w:name="FS000000464T14_07_2004_11_15_41C"/>
      <w:bookmarkStart w:id="23" w:name="FS000000464T14_07_2004_12_06_57"/>
      <w:bookmarkStart w:id="24" w:name="_Toc81561386"/>
      <w:bookmarkEnd w:id="22"/>
      <w:r>
        <w:rPr>
          <w:rtl/>
        </w:rPr>
        <w:t xml:space="preserve">סגן שר הביטחון </w:t>
      </w:r>
      <w:r>
        <w:rPr>
          <w:rtl/>
        </w:rPr>
        <w:t>זאב בוים:</w:t>
      </w:r>
      <w:bookmarkEnd w:id="24"/>
    </w:p>
    <w:p w14:paraId="49CD83AA" w14:textId="77777777" w:rsidR="00000000" w:rsidRDefault="00581103">
      <w:pPr>
        <w:pStyle w:val="a0"/>
        <w:rPr>
          <w:rtl/>
        </w:rPr>
      </w:pPr>
    </w:p>
    <w:bookmarkEnd w:id="23"/>
    <w:p w14:paraId="6C40E87F" w14:textId="77777777" w:rsidR="00000000" w:rsidRDefault="00581103">
      <w:pPr>
        <w:pStyle w:val="a0"/>
        <w:rPr>
          <w:rFonts w:hint="cs"/>
          <w:rtl/>
        </w:rPr>
      </w:pPr>
      <w:r>
        <w:rPr>
          <w:rFonts w:hint="cs"/>
          <w:rtl/>
        </w:rPr>
        <w:t xml:space="preserve">תודה, חברת הכנסת לבני. </w:t>
      </w:r>
    </w:p>
    <w:p w14:paraId="112444E1" w14:textId="77777777" w:rsidR="00000000" w:rsidRDefault="00581103">
      <w:pPr>
        <w:pStyle w:val="a0"/>
        <w:rPr>
          <w:rFonts w:hint="cs"/>
          <w:rtl/>
        </w:rPr>
      </w:pPr>
    </w:p>
    <w:p w14:paraId="37731F37" w14:textId="77777777" w:rsidR="00000000" w:rsidRDefault="00581103">
      <w:pPr>
        <w:pStyle w:val="a0"/>
        <w:rPr>
          <w:rFonts w:hint="cs"/>
          <w:rtl/>
        </w:rPr>
      </w:pPr>
      <w:r>
        <w:rPr>
          <w:rFonts w:hint="cs"/>
          <w:rtl/>
        </w:rPr>
        <w:t xml:space="preserve">1. נהגות "האמרים" מבצעות משימות נהיגה בעיקר באזור מרחב התפר ובצירים הראשיים ביהודה ובשומרון. הנהגות מוצבות ביחידות שבהן הן עתידות לשרת לאחר ביצוע הכשרה צבאית של רובאי 02, קורס והשתלמות. </w:t>
      </w:r>
    </w:p>
    <w:p w14:paraId="568152A7" w14:textId="77777777" w:rsidR="00000000" w:rsidRDefault="00581103">
      <w:pPr>
        <w:pStyle w:val="a0"/>
        <w:rPr>
          <w:rFonts w:hint="cs"/>
          <w:rtl/>
        </w:rPr>
      </w:pPr>
    </w:p>
    <w:p w14:paraId="3A4CAA0F" w14:textId="77777777" w:rsidR="00000000" w:rsidRDefault="00581103">
      <w:pPr>
        <w:pStyle w:val="a0"/>
        <w:rPr>
          <w:rFonts w:hint="cs"/>
          <w:rtl/>
        </w:rPr>
      </w:pPr>
      <w:r>
        <w:rPr>
          <w:rFonts w:hint="cs"/>
          <w:rtl/>
        </w:rPr>
        <w:t>2. עם קליטת הנהגות ביחידותיהן הן</w:t>
      </w:r>
      <w:r>
        <w:rPr>
          <w:rFonts w:hint="cs"/>
          <w:rtl/>
        </w:rPr>
        <w:t xml:space="preserve"> עוברות, יחד עם הנהגים הבנים המיועדים לתפקידי נהיגה, הכשרה מרוכזת במשך כשבועיים. ההכשרה הזאת כוללת הכנה מנטלית, אימוני ירי בנשק אישי לשיפור מיומנות הפעלת הנשק, תרגולת מבצעית, הכרת גזרת הפעולה ובטיחות בנהיגה. </w:t>
      </w:r>
    </w:p>
    <w:p w14:paraId="2A24CFAD" w14:textId="77777777" w:rsidR="00000000" w:rsidRDefault="00581103">
      <w:pPr>
        <w:pStyle w:val="a0"/>
        <w:rPr>
          <w:rFonts w:hint="cs"/>
          <w:rtl/>
        </w:rPr>
      </w:pPr>
    </w:p>
    <w:p w14:paraId="613FEB99" w14:textId="77777777" w:rsidR="00000000" w:rsidRDefault="00581103">
      <w:pPr>
        <w:pStyle w:val="a0"/>
        <w:rPr>
          <w:rFonts w:hint="cs"/>
          <w:rtl/>
        </w:rPr>
      </w:pPr>
      <w:r>
        <w:rPr>
          <w:rFonts w:hint="cs"/>
          <w:rtl/>
        </w:rPr>
        <w:t xml:space="preserve">3. יודגש, כי חיילים המבצעים משימות נהיגה מסוג </w:t>
      </w:r>
      <w:r>
        <w:rPr>
          <w:rFonts w:hint="cs"/>
          <w:rtl/>
        </w:rPr>
        <w:t>זה עוברים אותה הכשרה בדיוק. עם זאת, בימים הקרובים עתידה להיבחן על-ידי הגורמים המוסמכים בצה"ל מהות הכשרת החיילות מול המשימות שהן נדרשות לבצע. אני אומר "בדיקה", על רקע הידיעות והפניות שהיו לאי-אלה נהגות שטענו שהכשרתן אינה מספקת. צה"ל יבדוק את זה. אם ימצא לנכ</w:t>
      </w:r>
      <w:r>
        <w:rPr>
          <w:rFonts w:hint="cs"/>
          <w:rtl/>
        </w:rPr>
        <w:t>ון שיש אמת בתלונות האלה, הרי בוודאי יתאים את ההכשרה ויענה על מה שחסר.</w:t>
      </w:r>
    </w:p>
    <w:p w14:paraId="6C3E3EEC" w14:textId="77777777" w:rsidR="00000000" w:rsidRDefault="00581103">
      <w:pPr>
        <w:pStyle w:val="a0"/>
        <w:rPr>
          <w:rFonts w:hint="cs"/>
          <w:rtl/>
        </w:rPr>
      </w:pPr>
    </w:p>
    <w:p w14:paraId="2B00C49E" w14:textId="77777777" w:rsidR="00000000" w:rsidRDefault="00581103">
      <w:pPr>
        <w:pStyle w:val="af1"/>
        <w:rPr>
          <w:rtl/>
        </w:rPr>
      </w:pPr>
      <w:r>
        <w:rPr>
          <w:rtl/>
        </w:rPr>
        <w:t>היו"ר</w:t>
      </w:r>
      <w:r>
        <w:rPr>
          <w:rFonts w:hint="cs"/>
          <w:rtl/>
        </w:rPr>
        <w:t xml:space="preserve"> ראובן ריבלין</w:t>
      </w:r>
      <w:r>
        <w:rPr>
          <w:rtl/>
        </w:rPr>
        <w:t>:</w:t>
      </w:r>
    </w:p>
    <w:p w14:paraId="5783B5FE" w14:textId="77777777" w:rsidR="00000000" w:rsidRDefault="00581103">
      <w:pPr>
        <w:pStyle w:val="a0"/>
        <w:rPr>
          <w:rtl/>
        </w:rPr>
      </w:pPr>
    </w:p>
    <w:p w14:paraId="72E9ADE2" w14:textId="77777777" w:rsidR="00000000" w:rsidRDefault="00581103">
      <w:pPr>
        <w:pStyle w:val="a0"/>
        <w:rPr>
          <w:rFonts w:hint="cs"/>
          <w:rtl/>
        </w:rPr>
      </w:pPr>
      <w:r>
        <w:rPr>
          <w:rFonts w:hint="cs"/>
          <w:rtl/>
        </w:rPr>
        <w:t xml:space="preserve">תודה. חברת הכנסת לבני </w:t>
      </w:r>
      <w:r>
        <w:rPr>
          <w:rtl/>
        </w:rPr>
        <w:t>–</w:t>
      </w:r>
      <w:r>
        <w:rPr>
          <w:rFonts w:hint="cs"/>
          <w:rtl/>
        </w:rPr>
        <w:t xml:space="preserve"> שאלה נוספת. ואחריה </w:t>
      </w:r>
      <w:r>
        <w:rPr>
          <w:rtl/>
        </w:rPr>
        <w:t>–</w:t>
      </w:r>
      <w:r>
        <w:rPr>
          <w:rFonts w:hint="cs"/>
          <w:rtl/>
        </w:rPr>
        <w:t xml:space="preserve"> חבר הכנסת אורי אריאל וחבר הכנסת דהאמשה.</w:t>
      </w:r>
    </w:p>
    <w:p w14:paraId="09C0A46D" w14:textId="77777777" w:rsidR="00000000" w:rsidRDefault="00581103">
      <w:pPr>
        <w:pStyle w:val="a0"/>
        <w:rPr>
          <w:rFonts w:hint="cs"/>
          <w:rtl/>
        </w:rPr>
      </w:pPr>
    </w:p>
    <w:p w14:paraId="3E709DAC" w14:textId="77777777" w:rsidR="00000000" w:rsidRDefault="00581103">
      <w:pPr>
        <w:pStyle w:val="a"/>
        <w:rPr>
          <w:rtl/>
        </w:rPr>
      </w:pPr>
      <w:bookmarkStart w:id="25" w:name="FS000001051T14_07_2004_11_17_25"/>
      <w:bookmarkStart w:id="26" w:name="_Toc81561387"/>
      <w:bookmarkEnd w:id="25"/>
      <w:r>
        <w:rPr>
          <w:rFonts w:hint="eastAsia"/>
          <w:rtl/>
        </w:rPr>
        <w:t>אתי</w:t>
      </w:r>
      <w:r>
        <w:rPr>
          <w:rtl/>
        </w:rPr>
        <w:t xml:space="preserve"> לבני (שינוי):</w:t>
      </w:r>
      <w:bookmarkEnd w:id="26"/>
    </w:p>
    <w:p w14:paraId="015DB28B" w14:textId="77777777" w:rsidR="00000000" w:rsidRDefault="00581103">
      <w:pPr>
        <w:pStyle w:val="a0"/>
        <w:rPr>
          <w:rFonts w:hint="cs"/>
          <w:rtl/>
        </w:rPr>
      </w:pPr>
    </w:p>
    <w:p w14:paraId="029736EC" w14:textId="77777777" w:rsidR="00000000" w:rsidRDefault="00581103">
      <w:pPr>
        <w:pStyle w:val="a0"/>
        <w:rPr>
          <w:rFonts w:hint="cs"/>
          <w:rtl/>
        </w:rPr>
      </w:pPr>
      <w:r>
        <w:rPr>
          <w:rFonts w:hint="cs"/>
          <w:rtl/>
        </w:rPr>
        <w:t>הייתי רוצה להרחיב בנושא הזה ולשאול: כמה חיילות לוחמות משרתו</w:t>
      </w:r>
      <w:r>
        <w:rPr>
          <w:rFonts w:hint="cs"/>
          <w:rtl/>
        </w:rPr>
        <w:t>ת עכשיו בשטחי יהודה ושומרון וברצועה? באילו תפקידים? האם המדיניות שלכם היא להגדיל את מספר החיילות שיופנו ליחידות לוחמות, ובאיזו צורה אתם עושים את זה?</w:t>
      </w:r>
    </w:p>
    <w:p w14:paraId="7E22A697" w14:textId="77777777" w:rsidR="00000000" w:rsidRDefault="00581103">
      <w:pPr>
        <w:pStyle w:val="a0"/>
        <w:rPr>
          <w:rFonts w:hint="cs"/>
          <w:rtl/>
        </w:rPr>
      </w:pPr>
    </w:p>
    <w:p w14:paraId="125DF6AA" w14:textId="77777777" w:rsidR="00000000" w:rsidRDefault="00581103">
      <w:pPr>
        <w:pStyle w:val="af1"/>
        <w:rPr>
          <w:rtl/>
        </w:rPr>
      </w:pPr>
      <w:r>
        <w:rPr>
          <w:rtl/>
        </w:rPr>
        <w:t>היו"ר</w:t>
      </w:r>
      <w:r>
        <w:rPr>
          <w:rFonts w:hint="cs"/>
          <w:rtl/>
        </w:rPr>
        <w:t xml:space="preserve"> ראובן ריבלין</w:t>
      </w:r>
      <w:r>
        <w:rPr>
          <w:rtl/>
        </w:rPr>
        <w:t>:</w:t>
      </w:r>
    </w:p>
    <w:p w14:paraId="39CC9008" w14:textId="77777777" w:rsidR="00000000" w:rsidRDefault="00581103">
      <w:pPr>
        <w:pStyle w:val="a0"/>
        <w:rPr>
          <w:rtl/>
        </w:rPr>
      </w:pPr>
    </w:p>
    <w:p w14:paraId="77BE4630" w14:textId="77777777" w:rsidR="00000000" w:rsidRDefault="00581103">
      <w:pPr>
        <w:pStyle w:val="a0"/>
        <w:rPr>
          <w:rFonts w:hint="cs"/>
          <w:rtl/>
        </w:rPr>
      </w:pPr>
      <w:r>
        <w:rPr>
          <w:rFonts w:hint="cs"/>
          <w:rtl/>
        </w:rPr>
        <w:t>תודה רבה לחברת הכנסת לבני. חבר הכנסת אורי אריאל.</w:t>
      </w:r>
    </w:p>
    <w:p w14:paraId="5997A3FC" w14:textId="77777777" w:rsidR="00000000" w:rsidRDefault="00581103">
      <w:pPr>
        <w:pStyle w:val="a0"/>
        <w:rPr>
          <w:rFonts w:hint="cs"/>
          <w:rtl/>
        </w:rPr>
      </w:pPr>
    </w:p>
    <w:p w14:paraId="297AE0D3" w14:textId="77777777" w:rsidR="00000000" w:rsidRDefault="00581103">
      <w:pPr>
        <w:pStyle w:val="a"/>
        <w:rPr>
          <w:rtl/>
        </w:rPr>
      </w:pPr>
      <w:bookmarkStart w:id="27" w:name="FS000000713T14_07_2004_11_17_53"/>
      <w:bookmarkStart w:id="28" w:name="_Toc81561388"/>
      <w:bookmarkEnd w:id="27"/>
      <w:r>
        <w:rPr>
          <w:rFonts w:hint="eastAsia"/>
          <w:rtl/>
        </w:rPr>
        <w:t>אורי</w:t>
      </w:r>
      <w:r>
        <w:rPr>
          <w:rtl/>
        </w:rPr>
        <w:t xml:space="preserve"> יהודה אריאל (האיחוד הלאומי - י</w:t>
      </w:r>
      <w:r>
        <w:rPr>
          <w:rtl/>
        </w:rPr>
        <w:t>שראל ביתנו):</w:t>
      </w:r>
      <w:bookmarkEnd w:id="28"/>
    </w:p>
    <w:p w14:paraId="6A0FD62B" w14:textId="77777777" w:rsidR="00000000" w:rsidRDefault="00581103">
      <w:pPr>
        <w:pStyle w:val="a0"/>
        <w:rPr>
          <w:rFonts w:hint="cs"/>
          <w:rtl/>
        </w:rPr>
      </w:pPr>
    </w:p>
    <w:p w14:paraId="7C980F73" w14:textId="77777777" w:rsidR="00000000" w:rsidRDefault="00581103">
      <w:pPr>
        <w:pStyle w:val="a0"/>
        <w:rPr>
          <w:rFonts w:hint="cs"/>
          <w:rtl/>
        </w:rPr>
      </w:pPr>
      <w:r>
        <w:rPr>
          <w:rFonts w:hint="cs"/>
          <w:rtl/>
        </w:rPr>
        <w:t>אדוני היושב-ראש, אדוני סגן השר, השאלה נוגעת יותר לתשובתך הקודמת. אם יוחלט לנתק ערבים באזור שהוא צפוף אוכלוסייה יהודית, האם המשטרה תפנה אותם או הצבא? תודה.</w:t>
      </w:r>
    </w:p>
    <w:p w14:paraId="7095BB31" w14:textId="77777777" w:rsidR="00000000" w:rsidRDefault="00581103">
      <w:pPr>
        <w:pStyle w:val="a0"/>
        <w:rPr>
          <w:rFonts w:hint="cs"/>
          <w:rtl/>
        </w:rPr>
      </w:pPr>
    </w:p>
    <w:p w14:paraId="3B3B2FED" w14:textId="77777777" w:rsidR="00000000" w:rsidRDefault="00581103">
      <w:pPr>
        <w:pStyle w:val="af0"/>
        <w:rPr>
          <w:rtl/>
        </w:rPr>
      </w:pPr>
      <w:r>
        <w:rPr>
          <w:rFonts w:hint="eastAsia"/>
          <w:rtl/>
        </w:rPr>
        <w:t>אתי</w:t>
      </w:r>
      <w:r>
        <w:rPr>
          <w:rtl/>
        </w:rPr>
        <w:t xml:space="preserve"> לבני (שינוי):</w:t>
      </w:r>
    </w:p>
    <w:p w14:paraId="68AA6AF1" w14:textId="77777777" w:rsidR="00000000" w:rsidRDefault="00581103">
      <w:pPr>
        <w:pStyle w:val="a0"/>
        <w:rPr>
          <w:rFonts w:hint="cs"/>
          <w:rtl/>
        </w:rPr>
      </w:pPr>
    </w:p>
    <w:p w14:paraId="6CD58334" w14:textId="77777777" w:rsidR="00000000" w:rsidRDefault="00581103">
      <w:pPr>
        <w:pStyle w:val="a0"/>
        <w:rPr>
          <w:rFonts w:hint="cs"/>
          <w:rtl/>
        </w:rPr>
      </w:pPr>
      <w:r>
        <w:rPr>
          <w:rFonts w:hint="cs"/>
          <w:rtl/>
        </w:rPr>
        <w:t>מה זה?</w:t>
      </w:r>
    </w:p>
    <w:p w14:paraId="5617520F" w14:textId="77777777" w:rsidR="00000000" w:rsidRDefault="00581103">
      <w:pPr>
        <w:pStyle w:val="a0"/>
        <w:rPr>
          <w:rFonts w:hint="cs"/>
          <w:rtl/>
        </w:rPr>
      </w:pPr>
    </w:p>
    <w:p w14:paraId="57B3E024" w14:textId="77777777" w:rsidR="00000000" w:rsidRDefault="00581103">
      <w:pPr>
        <w:pStyle w:val="af1"/>
        <w:rPr>
          <w:rtl/>
        </w:rPr>
      </w:pPr>
      <w:r>
        <w:rPr>
          <w:rtl/>
        </w:rPr>
        <w:t>היו"ר</w:t>
      </w:r>
      <w:r>
        <w:rPr>
          <w:rFonts w:hint="cs"/>
          <w:rtl/>
        </w:rPr>
        <w:t xml:space="preserve"> ראובן ריבלין</w:t>
      </w:r>
      <w:r>
        <w:rPr>
          <w:rtl/>
        </w:rPr>
        <w:t>:</w:t>
      </w:r>
    </w:p>
    <w:p w14:paraId="2AAAA4FD" w14:textId="77777777" w:rsidR="00000000" w:rsidRDefault="00581103">
      <w:pPr>
        <w:pStyle w:val="a0"/>
        <w:rPr>
          <w:rtl/>
        </w:rPr>
      </w:pPr>
    </w:p>
    <w:p w14:paraId="6F884491" w14:textId="77777777" w:rsidR="00000000" w:rsidRDefault="00581103">
      <w:pPr>
        <w:pStyle w:val="a0"/>
        <w:rPr>
          <w:rFonts w:hint="cs"/>
          <w:rtl/>
        </w:rPr>
      </w:pPr>
      <w:r>
        <w:rPr>
          <w:rFonts w:hint="cs"/>
          <w:rtl/>
        </w:rPr>
        <w:t>הוא שאל שאלה. סגן השר יודע לענות על שא</w:t>
      </w:r>
      <w:r>
        <w:rPr>
          <w:rFonts w:hint="cs"/>
          <w:rtl/>
        </w:rPr>
        <w:t>לה במסגרת הוויכוח הפרלמנטרי.</w:t>
      </w:r>
    </w:p>
    <w:p w14:paraId="59BB5387" w14:textId="77777777" w:rsidR="00000000" w:rsidRDefault="00581103">
      <w:pPr>
        <w:pStyle w:val="a0"/>
        <w:rPr>
          <w:rFonts w:hint="cs"/>
          <w:rtl/>
        </w:rPr>
      </w:pPr>
    </w:p>
    <w:p w14:paraId="02804EC5" w14:textId="77777777" w:rsidR="00000000" w:rsidRDefault="00581103">
      <w:pPr>
        <w:pStyle w:val="a"/>
        <w:rPr>
          <w:rtl/>
        </w:rPr>
      </w:pPr>
      <w:bookmarkStart w:id="29" w:name="FS000000550T14_07_2004_11_18_29"/>
      <w:bookmarkStart w:id="30" w:name="_Toc81561389"/>
      <w:bookmarkEnd w:id="29"/>
      <w:r>
        <w:rPr>
          <w:rFonts w:hint="eastAsia"/>
          <w:rtl/>
        </w:rPr>
        <w:t>עבד</w:t>
      </w:r>
      <w:r>
        <w:rPr>
          <w:rtl/>
        </w:rPr>
        <w:t>-אלמאלכ דהאמשה (רע"ם):</w:t>
      </w:r>
      <w:bookmarkEnd w:id="30"/>
    </w:p>
    <w:p w14:paraId="0F5A7E30" w14:textId="77777777" w:rsidR="00000000" w:rsidRDefault="00581103">
      <w:pPr>
        <w:pStyle w:val="a0"/>
        <w:rPr>
          <w:rFonts w:hint="cs"/>
          <w:rtl/>
        </w:rPr>
      </w:pPr>
    </w:p>
    <w:p w14:paraId="1DA7A7C5" w14:textId="77777777" w:rsidR="00000000" w:rsidRDefault="00581103">
      <w:pPr>
        <w:pStyle w:val="a0"/>
        <w:rPr>
          <w:rFonts w:hint="cs"/>
          <w:rtl/>
        </w:rPr>
      </w:pPr>
      <w:r>
        <w:rPr>
          <w:rFonts w:hint="cs"/>
          <w:rtl/>
        </w:rPr>
        <w:t>כבוד היושב-ראש, מכובדי סגן השר, חברי חברי הכנסת, אם בתוך כמה דקות כל השאילתות סובבות סביב עניין הכיבוש בשטחים המוחזקים, בין שזה נהגות "האמרים", בין שזה פינוי ובין שזה מחסומים, אני שואל, האם לא יהא זה</w:t>
      </w:r>
      <w:r>
        <w:rPr>
          <w:rFonts w:hint="cs"/>
          <w:rtl/>
        </w:rPr>
        <w:t xml:space="preserve"> נכון שכבוד השר יעלה בפני הדרגים המתאימים את האפשרות להתנתק מהכיבוש בכלל ולפתור את כל הבעיות האלה? יש פתגם שאומר: נעקור את השן ונעקור את הכאבים, ומסיימים את כל הסיפור.</w:t>
      </w:r>
    </w:p>
    <w:p w14:paraId="43DC011D" w14:textId="77777777" w:rsidR="00000000" w:rsidRDefault="00581103">
      <w:pPr>
        <w:pStyle w:val="a0"/>
        <w:rPr>
          <w:rFonts w:hint="cs"/>
          <w:rtl/>
        </w:rPr>
      </w:pPr>
    </w:p>
    <w:p w14:paraId="6A23997D" w14:textId="77777777" w:rsidR="00000000" w:rsidRDefault="00581103">
      <w:pPr>
        <w:pStyle w:val="af1"/>
        <w:rPr>
          <w:rtl/>
        </w:rPr>
      </w:pPr>
      <w:r>
        <w:rPr>
          <w:rtl/>
        </w:rPr>
        <w:t>היו"ר</w:t>
      </w:r>
      <w:r>
        <w:rPr>
          <w:rFonts w:hint="cs"/>
          <w:rtl/>
        </w:rPr>
        <w:t xml:space="preserve"> ראובן ריבלין</w:t>
      </w:r>
      <w:r>
        <w:rPr>
          <w:rtl/>
        </w:rPr>
        <w:t>:</w:t>
      </w:r>
    </w:p>
    <w:p w14:paraId="72C43616" w14:textId="77777777" w:rsidR="00000000" w:rsidRDefault="00581103">
      <w:pPr>
        <w:pStyle w:val="a0"/>
        <w:rPr>
          <w:rFonts w:hint="cs"/>
          <w:rtl/>
        </w:rPr>
      </w:pPr>
    </w:p>
    <w:p w14:paraId="6C5BD67C" w14:textId="77777777" w:rsidR="00000000" w:rsidRDefault="00581103">
      <w:pPr>
        <w:pStyle w:val="a0"/>
        <w:rPr>
          <w:rFonts w:hint="cs"/>
          <w:rtl/>
        </w:rPr>
      </w:pPr>
      <w:r>
        <w:rPr>
          <w:rFonts w:hint="cs"/>
          <w:rtl/>
        </w:rPr>
        <w:t>תודה רבה לחבר הכנסת דהאמשה. את רואה, חברת הכנסת לבני, יש שאלה, ויש</w:t>
      </w:r>
      <w:r>
        <w:rPr>
          <w:rFonts w:hint="cs"/>
          <w:rtl/>
        </w:rPr>
        <w:t xml:space="preserve"> שאלה. כל אחד שואל בכנסת הזאת את השאלות המעניינות אותו בלי שהוא מתעניין כל כך בתשובות. בבקשה.</w:t>
      </w:r>
    </w:p>
    <w:p w14:paraId="1A4053DA" w14:textId="77777777" w:rsidR="00000000" w:rsidRDefault="00581103">
      <w:pPr>
        <w:pStyle w:val="a0"/>
        <w:rPr>
          <w:rFonts w:hint="cs"/>
          <w:rtl/>
        </w:rPr>
      </w:pPr>
    </w:p>
    <w:p w14:paraId="30DD8EF7" w14:textId="77777777" w:rsidR="00000000" w:rsidRDefault="00581103">
      <w:pPr>
        <w:pStyle w:val="a"/>
        <w:rPr>
          <w:rtl/>
        </w:rPr>
      </w:pPr>
      <w:bookmarkStart w:id="31" w:name="FS000000464T14_07_2004_11_18_25"/>
      <w:bookmarkStart w:id="32" w:name="_Toc81561390"/>
      <w:bookmarkEnd w:id="31"/>
      <w:r>
        <w:rPr>
          <w:rFonts w:hint="eastAsia"/>
          <w:rtl/>
        </w:rPr>
        <w:t>סגן</w:t>
      </w:r>
      <w:r>
        <w:rPr>
          <w:rtl/>
        </w:rPr>
        <w:t xml:space="preserve"> שר הביטחון זאב בוים:</w:t>
      </w:r>
      <w:bookmarkEnd w:id="32"/>
    </w:p>
    <w:p w14:paraId="3EC2591F" w14:textId="77777777" w:rsidR="00000000" w:rsidRDefault="00581103">
      <w:pPr>
        <w:pStyle w:val="a0"/>
        <w:rPr>
          <w:rFonts w:hint="cs"/>
          <w:rtl/>
        </w:rPr>
      </w:pPr>
    </w:p>
    <w:p w14:paraId="40E1C75D" w14:textId="77777777" w:rsidR="00000000" w:rsidRDefault="00581103">
      <w:pPr>
        <w:pStyle w:val="a0"/>
        <w:rPr>
          <w:rFonts w:hint="cs"/>
          <w:rtl/>
        </w:rPr>
      </w:pPr>
      <w:r>
        <w:rPr>
          <w:rFonts w:hint="cs"/>
          <w:rtl/>
        </w:rPr>
        <w:t>נכון, וכמובן לכן אני חושב שגם חבר הכנסת דהאמשה יסתפק בשתיקתי לגבי שאלתו, כיוון שזאת היתה הצהרה יותר מאשר שאלה.</w:t>
      </w:r>
    </w:p>
    <w:p w14:paraId="30AA111B" w14:textId="77777777" w:rsidR="00000000" w:rsidRDefault="00581103">
      <w:pPr>
        <w:pStyle w:val="a0"/>
        <w:rPr>
          <w:rFonts w:hint="cs"/>
          <w:rtl/>
        </w:rPr>
      </w:pPr>
    </w:p>
    <w:p w14:paraId="075EF5E1" w14:textId="77777777" w:rsidR="00000000" w:rsidRDefault="00581103">
      <w:pPr>
        <w:pStyle w:val="af1"/>
        <w:rPr>
          <w:rtl/>
        </w:rPr>
      </w:pPr>
      <w:r>
        <w:rPr>
          <w:rtl/>
        </w:rPr>
        <w:t>היו"ר</w:t>
      </w:r>
      <w:r>
        <w:rPr>
          <w:rFonts w:hint="cs"/>
          <w:rtl/>
        </w:rPr>
        <w:t xml:space="preserve"> ראובן ריבלין</w:t>
      </w:r>
      <w:r>
        <w:rPr>
          <w:rtl/>
        </w:rPr>
        <w:t>:</w:t>
      </w:r>
    </w:p>
    <w:p w14:paraId="610B6DA3" w14:textId="77777777" w:rsidR="00000000" w:rsidRDefault="00581103">
      <w:pPr>
        <w:pStyle w:val="a0"/>
        <w:rPr>
          <w:rtl/>
        </w:rPr>
      </w:pPr>
    </w:p>
    <w:p w14:paraId="0E79E933" w14:textId="77777777" w:rsidR="00000000" w:rsidRDefault="00581103">
      <w:pPr>
        <w:pStyle w:val="a0"/>
        <w:rPr>
          <w:rFonts w:hint="cs"/>
          <w:rtl/>
        </w:rPr>
      </w:pPr>
      <w:r>
        <w:rPr>
          <w:rFonts w:hint="cs"/>
          <w:rtl/>
        </w:rPr>
        <w:t>הו</w:t>
      </w:r>
      <w:r>
        <w:rPr>
          <w:rFonts w:hint="cs"/>
          <w:rtl/>
        </w:rPr>
        <w:t>א שאל: האומנם?</w:t>
      </w:r>
    </w:p>
    <w:p w14:paraId="75F3FAFA" w14:textId="77777777" w:rsidR="00000000" w:rsidRDefault="00581103">
      <w:pPr>
        <w:pStyle w:val="a0"/>
        <w:rPr>
          <w:rFonts w:hint="cs"/>
          <w:rtl/>
        </w:rPr>
      </w:pPr>
    </w:p>
    <w:p w14:paraId="2BF04487" w14:textId="77777777" w:rsidR="00000000" w:rsidRDefault="00581103">
      <w:pPr>
        <w:pStyle w:val="-"/>
        <w:rPr>
          <w:rtl/>
        </w:rPr>
      </w:pPr>
      <w:bookmarkStart w:id="33" w:name="FS000000464T14_07_2004_11_19_31"/>
      <w:bookmarkEnd w:id="33"/>
      <w:r>
        <w:rPr>
          <w:rFonts w:hint="eastAsia"/>
          <w:rtl/>
        </w:rPr>
        <w:t>סגן</w:t>
      </w:r>
      <w:r>
        <w:rPr>
          <w:rtl/>
        </w:rPr>
        <w:t xml:space="preserve"> שר הביטחון זאב בוים:</w:t>
      </w:r>
    </w:p>
    <w:p w14:paraId="3B81C4B0" w14:textId="77777777" w:rsidR="00000000" w:rsidRDefault="00581103">
      <w:pPr>
        <w:pStyle w:val="a0"/>
        <w:rPr>
          <w:rFonts w:hint="cs"/>
          <w:rtl/>
        </w:rPr>
      </w:pPr>
    </w:p>
    <w:p w14:paraId="7C635F03" w14:textId="77777777" w:rsidR="00000000" w:rsidRDefault="00581103">
      <w:pPr>
        <w:pStyle w:val="a0"/>
        <w:rPr>
          <w:rFonts w:hint="cs"/>
          <w:rtl/>
        </w:rPr>
      </w:pPr>
      <w:r>
        <w:rPr>
          <w:rFonts w:hint="cs"/>
          <w:rtl/>
        </w:rPr>
        <w:t>לשאלתך, אני לא יכול לתת לך עכשיו תשובה כמה חיילות לוחמות בכלל בשטחים ובאילו תפקידים. אני מציע שחברת הכנסת לבני תעיין בפרוטוקול של דיון שהתקיים בוועדת החוץ והביטחון, אם את יכולה להגיע אליו. חלק מהדברים פורסמו גם בעת</w:t>
      </w:r>
      <w:r>
        <w:rPr>
          <w:rFonts w:hint="cs"/>
          <w:rtl/>
        </w:rPr>
        <w:t xml:space="preserve"> פרידתו של סגן הרמטכ"ל - - -</w:t>
      </w:r>
    </w:p>
    <w:p w14:paraId="0B40F672" w14:textId="77777777" w:rsidR="00000000" w:rsidRDefault="00581103">
      <w:pPr>
        <w:pStyle w:val="af0"/>
        <w:rPr>
          <w:rtl/>
        </w:rPr>
      </w:pPr>
    </w:p>
    <w:p w14:paraId="563B2CBC" w14:textId="77777777" w:rsidR="00000000" w:rsidRDefault="00581103">
      <w:pPr>
        <w:pStyle w:val="af0"/>
        <w:rPr>
          <w:rtl/>
        </w:rPr>
      </w:pPr>
      <w:r>
        <w:rPr>
          <w:rFonts w:hint="eastAsia"/>
          <w:rtl/>
        </w:rPr>
        <w:t>אתי</w:t>
      </w:r>
      <w:r>
        <w:rPr>
          <w:rtl/>
        </w:rPr>
        <w:t xml:space="preserve"> לבני (שינוי):</w:t>
      </w:r>
    </w:p>
    <w:p w14:paraId="3730006A" w14:textId="77777777" w:rsidR="00000000" w:rsidRDefault="00581103">
      <w:pPr>
        <w:pStyle w:val="a0"/>
        <w:rPr>
          <w:rFonts w:hint="cs"/>
          <w:rtl/>
        </w:rPr>
      </w:pPr>
    </w:p>
    <w:p w14:paraId="478CAD5C" w14:textId="77777777" w:rsidR="00000000" w:rsidRDefault="00581103">
      <w:pPr>
        <w:pStyle w:val="a0"/>
        <w:rPr>
          <w:rFonts w:hint="cs"/>
          <w:rtl/>
        </w:rPr>
      </w:pPr>
      <w:r>
        <w:rPr>
          <w:rFonts w:hint="cs"/>
          <w:rtl/>
        </w:rPr>
        <w:t>הייתי שם אתמול, והנתונים לא היו.</w:t>
      </w:r>
    </w:p>
    <w:p w14:paraId="7AE38DDE" w14:textId="77777777" w:rsidR="00000000" w:rsidRDefault="00581103">
      <w:pPr>
        <w:pStyle w:val="a0"/>
        <w:rPr>
          <w:rFonts w:hint="cs"/>
          <w:rtl/>
        </w:rPr>
      </w:pPr>
    </w:p>
    <w:p w14:paraId="06C669A0" w14:textId="77777777" w:rsidR="00000000" w:rsidRDefault="00581103">
      <w:pPr>
        <w:pStyle w:val="-"/>
        <w:rPr>
          <w:rtl/>
        </w:rPr>
      </w:pPr>
      <w:bookmarkStart w:id="34" w:name="FS000000464T14_07_2004_11_20_08C"/>
      <w:bookmarkEnd w:id="34"/>
      <w:r>
        <w:rPr>
          <w:rtl/>
        </w:rPr>
        <w:t>סגן שר הביטחון זאב בוים:</w:t>
      </w:r>
    </w:p>
    <w:p w14:paraId="04CEC8DD" w14:textId="77777777" w:rsidR="00000000" w:rsidRDefault="00581103">
      <w:pPr>
        <w:pStyle w:val="a0"/>
        <w:rPr>
          <w:rtl/>
        </w:rPr>
      </w:pPr>
    </w:p>
    <w:p w14:paraId="0BFC806F" w14:textId="77777777" w:rsidR="00000000" w:rsidRDefault="00581103">
      <w:pPr>
        <w:pStyle w:val="a0"/>
        <w:rPr>
          <w:rFonts w:hint="cs"/>
          <w:rtl/>
        </w:rPr>
      </w:pPr>
      <w:r>
        <w:rPr>
          <w:rFonts w:hint="cs"/>
          <w:rtl/>
        </w:rPr>
        <w:t>אני אכין לך את התשובה הזאת. היא לא מונחת לפני, כי אין לי הנתונים המדויקים.</w:t>
      </w:r>
    </w:p>
    <w:p w14:paraId="70D7D400" w14:textId="77777777" w:rsidR="00000000" w:rsidRDefault="00581103">
      <w:pPr>
        <w:pStyle w:val="a0"/>
        <w:rPr>
          <w:rFonts w:hint="cs"/>
          <w:rtl/>
        </w:rPr>
      </w:pPr>
    </w:p>
    <w:p w14:paraId="22ECEE40" w14:textId="77777777" w:rsidR="00000000" w:rsidRDefault="00581103">
      <w:pPr>
        <w:pStyle w:val="a0"/>
        <w:rPr>
          <w:rFonts w:hint="cs"/>
          <w:rtl/>
        </w:rPr>
      </w:pPr>
      <w:r>
        <w:rPr>
          <w:rFonts w:hint="cs"/>
          <w:rtl/>
        </w:rPr>
        <w:t>אורי אריאל, לגבי שאלתך, אם הבנתי, פינוי ערבים מהיכן?</w:t>
      </w:r>
    </w:p>
    <w:p w14:paraId="767CD69A" w14:textId="77777777" w:rsidR="00000000" w:rsidRDefault="00581103">
      <w:pPr>
        <w:pStyle w:val="a0"/>
        <w:rPr>
          <w:rFonts w:hint="cs"/>
          <w:rtl/>
        </w:rPr>
      </w:pPr>
    </w:p>
    <w:p w14:paraId="2E41CB7B" w14:textId="77777777" w:rsidR="00000000" w:rsidRDefault="00581103">
      <w:pPr>
        <w:pStyle w:val="af0"/>
        <w:rPr>
          <w:rtl/>
        </w:rPr>
      </w:pPr>
      <w:r>
        <w:rPr>
          <w:rFonts w:hint="eastAsia"/>
          <w:rtl/>
        </w:rPr>
        <w:t>אתי</w:t>
      </w:r>
      <w:r>
        <w:rPr>
          <w:rtl/>
        </w:rPr>
        <w:t xml:space="preserve"> לבני (שינוי):</w:t>
      </w:r>
    </w:p>
    <w:p w14:paraId="2D27F923" w14:textId="77777777" w:rsidR="00000000" w:rsidRDefault="00581103">
      <w:pPr>
        <w:pStyle w:val="a0"/>
        <w:rPr>
          <w:rFonts w:hint="cs"/>
          <w:rtl/>
        </w:rPr>
      </w:pPr>
    </w:p>
    <w:p w14:paraId="718D8A2E" w14:textId="77777777" w:rsidR="00000000" w:rsidRDefault="00581103">
      <w:pPr>
        <w:pStyle w:val="a0"/>
        <w:rPr>
          <w:rFonts w:hint="cs"/>
          <w:rtl/>
        </w:rPr>
      </w:pPr>
      <w:r>
        <w:rPr>
          <w:rFonts w:hint="cs"/>
          <w:rtl/>
        </w:rPr>
        <w:t>שאלתי: האם יש מדיניות של הצבא להגדיל את מספר הבנות?</w:t>
      </w:r>
    </w:p>
    <w:p w14:paraId="5DFAF813" w14:textId="77777777" w:rsidR="00000000" w:rsidRDefault="00581103">
      <w:pPr>
        <w:pStyle w:val="a0"/>
        <w:rPr>
          <w:rFonts w:hint="cs"/>
          <w:rtl/>
        </w:rPr>
      </w:pPr>
    </w:p>
    <w:p w14:paraId="000BEA5E" w14:textId="77777777" w:rsidR="00000000" w:rsidRDefault="00581103">
      <w:pPr>
        <w:pStyle w:val="-"/>
        <w:rPr>
          <w:rtl/>
        </w:rPr>
      </w:pPr>
      <w:bookmarkStart w:id="35" w:name="FS000000464T14_07_2004_12_19_31"/>
      <w:bookmarkStart w:id="36" w:name="FS000000464T14_07_2004_12_19_34C"/>
      <w:bookmarkEnd w:id="35"/>
      <w:r>
        <w:rPr>
          <w:rFonts w:hint="eastAsia"/>
          <w:rtl/>
        </w:rPr>
        <w:t>סגן</w:t>
      </w:r>
      <w:r>
        <w:rPr>
          <w:rtl/>
        </w:rPr>
        <w:t xml:space="preserve"> שר הביטחון זאב בוים:</w:t>
      </w:r>
    </w:p>
    <w:p w14:paraId="642AB61E" w14:textId="77777777" w:rsidR="00000000" w:rsidRDefault="00581103">
      <w:pPr>
        <w:pStyle w:val="a0"/>
        <w:rPr>
          <w:rtl/>
        </w:rPr>
      </w:pPr>
    </w:p>
    <w:bookmarkEnd w:id="36"/>
    <w:p w14:paraId="55998FEA" w14:textId="77777777" w:rsidR="00000000" w:rsidRDefault="00581103">
      <w:pPr>
        <w:pStyle w:val="a0"/>
        <w:rPr>
          <w:rFonts w:hint="cs"/>
          <w:rtl/>
        </w:rPr>
      </w:pPr>
      <w:r>
        <w:rPr>
          <w:rFonts w:hint="cs"/>
          <w:rtl/>
        </w:rPr>
        <w:t xml:space="preserve">יש מדיניות של הצבא לשלב ככל האפשר בנות בתפקידים תומכי לחימה, בוודאי. זו בהחלט מדיניות, </w:t>
      </w:r>
      <w:bookmarkStart w:id="37" w:name="FS000000464T14_07_2004_11_14_57"/>
      <w:bookmarkEnd w:id="37"/>
      <w:r>
        <w:rPr>
          <w:rFonts w:hint="cs"/>
          <w:rtl/>
        </w:rPr>
        <w:t>ואנחנו פועלים בכיוון הזה, וכל אימת שאנחנו מצליחים לשכנע ולגייס, אנחנו מאוד שמחים.</w:t>
      </w:r>
    </w:p>
    <w:p w14:paraId="7F32E483" w14:textId="77777777" w:rsidR="00000000" w:rsidRDefault="00581103">
      <w:pPr>
        <w:pStyle w:val="a0"/>
        <w:rPr>
          <w:rFonts w:hint="cs"/>
          <w:rtl/>
        </w:rPr>
      </w:pPr>
    </w:p>
    <w:p w14:paraId="5E7573FE" w14:textId="77777777" w:rsidR="00000000" w:rsidRDefault="00581103">
      <w:pPr>
        <w:pStyle w:val="-"/>
        <w:rPr>
          <w:rtl/>
        </w:rPr>
      </w:pPr>
      <w:bookmarkStart w:id="38" w:name="FS000000464T14_07_2004_11_20_51C"/>
      <w:bookmarkStart w:id="39" w:name="FS000000713T14_07_2004_11_21_00"/>
      <w:bookmarkStart w:id="40" w:name="FS000000713T14_07_2004_12_20_28"/>
      <w:bookmarkStart w:id="41" w:name="FS000000713T14_07_2004_12_20_29C"/>
      <w:bookmarkEnd w:id="38"/>
      <w:bookmarkEnd w:id="39"/>
      <w:r>
        <w:rPr>
          <w:rFonts w:hint="eastAsia"/>
          <w:rtl/>
        </w:rPr>
        <w:t>אורי</w:t>
      </w:r>
      <w:r>
        <w:rPr>
          <w:rtl/>
        </w:rPr>
        <w:t xml:space="preserve"> </w:t>
      </w:r>
      <w:r>
        <w:rPr>
          <w:rtl/>
        </w:rPr>
        <w:t>יהודה אריאל (האיחוד הלאומי - ישראל ביתנו):</w:t>
      </w:r>
    </w:p>
    <w:p w14:paraId="5AEFC198" w14:textId="77777777" w:rsidR="00000000" w:rsidRDefault="00581103">
      <w:pPr>
        <w:pStyle w:val="a0"/>
        <w:rPr>
          <w:rtl/>
        </w:rPr>
      </w:pPr>
    </w:p>
    <w:bookmarkEnd w:id="40"/>
    <w:bookmarkEnd w:id="41"/>
    <w:p w14:paraId="3AE2DAC2" w14:textId="77777777" w:rsidR="00000000" w:rsidRDefault="00581103">
      <w:pPr>
        <w:pStyle w:val="a0"/>
        <w:rPr>
          <w:rFonts w:hint="cs"/>
          <w:rtl/>
        </w:rPr>
      </w:pPr>
      <w:r>
        <w:rPr>
          <w:rFonts w:hint="cs"/>
          <w:rtl/>
        </w:rPr>
        <w:t>הוא שאל אותי שאלה.</w:t>
      </w:r>
    </w:p>
    <w:p w14:paraId="2BEF0597" w14:textId="77777777" w:rsidR="00000000" w:rsidRDefault="00581103">
      <w:pPr>
        <w:pStyle w:val="a0"/>
        <w:rPr>
          <w:rFonts w:hint="cs"/>
          <w:rtl/>
        </w:rPr>
      </w:pPr>
    </w:p>
    <w:p w14:paraId="0BB645C7" w14:textId="77777777" w:rsidR="00000000" w:rsidRDefault="00581103">
      <w:pPr>
        <w:pStyle w:val="af1"/>
        <w:rPr>
          <w:rtl/>
        </w:rPr>
      </w:pPr>
      <w:r>
        <w:rPr>
          <w:rtl/>
        </w:rPr>
        <w:t>היו"ר</w:t>
      </w:r>
      <w:r>
        <w:rPr>
          <w:rFonts w:hint="cs"/>
          <w:rtl/>
        </w:rPr>
        <w:t xml:space="preserve"> ראובן ריבלין</w:t>
      </w:r>
      <w:r>
        <w:rPr>
          <w:rtl/>
        </w:rPr>
        <w:t>:</w:t>
      </w:r>
    </w:p>
    <w:p w14:paraId="6A9FA78D" w14:textId="77777777" w:rsidR="00000000" w:rsidRDefault="00581103">
      <w:pPr>
        <w:pStyle w:val="a0"/>
        <w:rPr>
          <w:rtl/>
        </w:rPr>
      </w:pPr>
    </w:p>
    <w:p w14:paraId="09EBB846" w14:textId="77777777" w:rsidR="00000000" w:rsidRDefault="00581103">
      <w:pPr>
        <w:pStyle w:val="a0"/>
        <w:rPr>
          <w:rFonts w:hint="cs"/>
          <w:rtl/>
        </w:rPr>
      </w:pPr>
      <w:r>
        <w:rPr>
          <w:rFonts w:hint="cs"/>
          <w:rtl/>
        </w:rPr>
        <w:t xml:space="preserve">אם הוא שאל אותך שאלה, הוא יגיש לי אותה, ואני אאפשר לך לענות עליה. אתם תיפגשו אחרי כן, אני אתן לכם מקום בלשכתי. אין פרוצדורה כזאת, חבר הכנסת אריאל. </w:t>
      </w:r>
    </w:p>
    <w:p w14:paraId="3309060F" w14:textId="77777777" w:rsidR="00000000" w:rsidRDefault="00581103">
      <w:pPr>
        <w:pStyle w:val="a0"/>
        <w:rPr>
          <w:rFonts w:hint="cs"/>
          <w:rtl/>
        </w:rPr>
      </w:pPr>
    </w:p>
    <w:p w14:paraId="7C3A42DD" w14:textId="77777777" w:rsidR="00000000" w:rsidRDefault="00581103">
      <w:pPr>
        <w:pStyle w:val="-"/>
        <w:rPr>
          <w:rtl/>
        </w:rPr>
      </w:pPr>
      <w:bookmarkStart w:id="42" w:name="FS000000713T14_07_2004_11_21_11C"/>
      <w:bookmarkStart w:id="43" w:name="FS000000464T14_07_2004_12_21_17"/>
      <w:bookmarkStart w:id="44" w:name="FS000000464T14_07_2004_12_21_19C"/>
      <w:bookmarkEnd w:id="42"/>
      <w:r>
        <w:rPr>
          <w:rtl/>
        </w:rPr>
        <w:t>סגן שר הביטחון זאב בוי</w:t>
      </w:r>
      <w:r>
        <w:rPr>
          <w:rtl/>
        </w:rPr>
        <w:t>ם:</w:t>
      </w:r>
    </w:p>
    <w:p w14:paraId="62241B2F" w14:textId="77777777" w:rsidR="00000000" w:rsidRDefault="00581103">
      <w:pPr>
        <w:pStyle w:val="a0"/>
        <w:rPr>
          <w:rtl/>
        </w:rPr>
      </w:pPr>
    </w:p>
    <w:bookmarkEnd w:id="43"/>
    <w:bookmarkEnd w:id="44"/>
    <w:p w14:paraId="1E33C081" w14:textId="77777777" w:rsidR="00000000" w:rsidRDefault="00581103">
      <w:pPr>
        <w:pStyle w:val="a0"/>
        <w:rPr>
          <w:rFonts w:hint="cs"/>
          <w:rtl/>
        </w:rPr>
      </w:pPr>
      <w:r>
        <w:rPr>
          <w:rFonts w:hint="cs"/>
          <w:rtl/>
        </w:rPr>
        <w:t>בדוגמה ההיפותטית שהבאת, נראה לי שאותו נוהל שאנחנו עושים, למשל, לגבי פינוי מאחזים הוא דומה וראוי שיתקיים בכל מצב כזה, שבמגע עם אזרחים ראוי ונכון שהמשטרה הכחולה, האזרחית, היא זו שתהיה בקו המגע והחיכוך עם האזרחים, הוא הקו היותר קשה, היותר רגיש במצבים מסוב</w:t>
      </w:r>
      <w:r>
        <w:rPr>
          <w:rFonts w:hint="cs"/>
          <w:rtl/>
        </w:rPr>
        <w:t>כים כאלה, אבל זה תלוי גם בהשתלשלות. תמיד תהיה מעטפת, תלוי באיזה נפח של כוח-אדם יש צורך, ואתה תמיד יודע איפה אתה מתחיל, ואתה לא יודע בדיוק איפה ההמשך, וצריך להכין את העתודה המתאימה, ובממדים יותר גדולים אי-אפשר לבצע משימות כאלה בלי מעורבות של הצבא.</w:t>
      </w:r>
    </w:p>
    <w:p w14:paraId="426CD3F4" w14:textId="77777777" w:rsidR="00000000" w:rsidRDefault="00581103">
      <w:pPr>
        <w:pStyle w:val="af1"/>
        <w:rPr>
          <w:rtl/>
        </w:rPr>
      </w:pPr>
    </w:p>
    <w:p w14:paraId="640C0F3B" w14:textId="77777777" w:rsidR="00000000" w:rsidRDefault="00581103">
      <w:pPr>
        <w:pStyle w:val="af1"/>
        <w:rPr>
          <w:rtl/>
        </w:rPr>
      </w:pPr>
      <w:r>
        <w:rPr>
          <w:rtl/>
        </w:rPr>
        <w:t>היו"ר</w:t>
      </w:r>
      <w:r>
        <w:rPr>
          <w:rFonts w:hint="cs"/>
          <w:rtl/>
        </w:rPr>
        <w:t xml:space="preserve"> רא</w:t>
      </w:r>
      <w:r>
        <w:rPr>
          <w:rFonts w:hint="cs"/>
          <w:rtl/>
        </w:rPr>
        <w:t>ובן ריבלין</w:t>
      </w:r>
      <w:r>
        <w:rPr>
          <w:rtl/>
        </w:rPr>
        <w:t>:</w:t>
      </w:r>
    </w:p>
    <w:p w14:paraId="3DB1313C" w14:textId="77777777" w:rsidR="00000000" w:rsidRDefault="00581103">
      <w:pPr>
        <w:pStyle w:val="a0"/>
        <w:rPr>
          <w:rtl/>
        </w:rPr>
      </w:pPr>
    </w:p>
    <w:p w14:paraId="51BAACBA" w14:textId="77777777" w:rsidR="00000000" w:rsidRDefault="00581103">
      <w:pPr>
        <w:pStyle w:val="a0"/>
        <w:rPr>
          <w:rFonts w:hint="cs"/>
          <w:rtl/>
        </w:rPr>
      </w:pPr>
      <w:r>
        <w:rPr>
          <w:rFonts w:hint="cs"/>
          <w:rtl/>
        </w:rPr>
        <w:t xml:space="preserve">חן חן. תודה רבה לסגן שר הביטחון. אנחנו מודים לו על כך. </w:t>
      </w:r>
    </w:p>
    <w:p w14:paraId="018144EC" w14:textId="77777777" w:rsidR="00000000" w:rsidRDefault="00581103">
      <w:pPr>
        <w:pStyle w:val="a0"/>
        <w:rPr>
          <w:rFonts w:hint="cs"/>
          <w:rtl/>
        </w:rPr>
      </w:pPr>
    </w:p>
    <w:p w14:paraId="573DD40B" w14:textId="77777777" w:rsidR="00000000" w:rsidRDefault="00581103">
      <w:pPr>
        <w:pStyle w:val="-"/>
        <w:rPr>
          <w:rtl/>
        </w:rPr>
      </w:pPr>
      <w:bookmarkStart w:id="45" w:name="FS000000464T14_07_2004_12_26_04C"/>
      <w:bookmarkEnd w:id="45"/>
      <w:r>
        <w:rPr>
          <w:rtl/>
        </w:rPr>
        <w:t>סגן שר הביטחון זאב בוים:</w:t>
      </w:r>
    </w:p>
    <w:p w14:paraId="79FCA0AE" w14:textId="77777777" w:rsidR="00000000" w:rsidRDefault="00581103">
      <w:pPr>
        <w:pStyle w:val="a0"/>
        <w:rPr>
          <w:rtl/>
        </w:rPr>
      </w:pPr>
    </w:p>
    <w:p w14:paraId="6BAD3416" w14:textId="77777777" w:rsidR="00000000" w:rsidRDefault="00581103">
      <w:pPr>
        <w:pStyle w:val="a0"/>
        <w:rPr>
          <w:rFonts w:hint="cs"/>
          <w:rtl/>
        </w:rPr>
      </w:pPr>
      <w:r>
        <w:rPr>
          <w:rFonts w:hint="cs"/>
          <w:rtl/>
        </w:rPr>
        <w:t>תודה, אדוני היושב-ראש.</w:t>
      </w:r>
    </w:p>
    <w:p w14:paraId="6EB41A03" w14:textId="77777777" w:rsidR="00000000" w:rsidRDefault="00581103">
      <w:pPr>
        <w:pStyle w:val="a0"/>
        <w:rPr>
          <w:rFonts w:hint="cs"/>
          <w:rtl/>
        </w:rPr>
      </w:pPr>
    </w:p>
    <w:p w14:paraId="0E56E632" w14:textId="77777777" w:rsidR="00000000" w:rsidRDefault="00581103">
      <w:pPr>
        <w:pStyle w:val="af1"/>
        <w:rPr>
          <w:rtl/>
        </w:rPr>
      </w:pPr>
      <w:r>
        <w:rPr>
          <w:rtl/>
        </w:rPr>
        <w:t>היו"ר</w:t>
      </w:r>
      <w:r>
        <w:rPr>
          <w:rFonts w:hint="cs"/>
          <w:rtl/>
        </w:rPr>
        <w:t xml:space="preserve"> ראובן ריבלין</w:t>
      </w:r>
      <w:r>
        <w:rPr>
          <w:rtl/>
        </w:rPr>
        <w:t>:</w:t>
      </w:r>
    </w:p>
    <w:p w14:paraId="36C9BE71" w14:textId="77777777" w:rsidR="00000000" w:rsidRDefault="00581103">
      <w:pPr>
        <w:pStyle w:val="a0"/>
        <w:rPr>
          <w:rtl/>
        </w:rPr>
      </w:pPr>
    </w:p>
    <w:p w14:paraId="749BCA51" w14:textId="77777777" w:rsidR="00000000" w:rsidRDefault="00581103">
      <w:pPr>
        <w:pStyle w:val="a0"/>
        <w:rPr>
          <w:rFonts w:hint="cs"/>
          <w:rtl/>
        </w:rPr>
      </w:pPr>
      <w:r>
        <w:rPr>
          <w:rFonts w:hint="cs"/>
          <w:rtl/>
        </w:rPr>
        <w:t>השר גדעון עזרא, שר התיירות, ישיב על שאילתא בעל-פה מס' 177, שהוגשה לראש הממשלה, מאת חבר הכנסת עבד-אלמאלכ דהאמשה, בנו</w:t>
      </w:r>
      <w:r>
        <w:rPr>
          <w:rFonts w:hint="cs"/>
          <w:rtl/>
        </w:rPr>
        <w:t>שא: קשרי ישראל עם הכורדים.</w:t>
      </w:r>
    </w:p>
    <w:p w14:paraId="17AD7A64" w14:textId="77777777" w:rsidR="00000000" w:rsidRDefault="00581103">
      <w:pPr>
        <w:pStyle w:val="a0"/>
        <w:rPr>
          <w:rFonts w:hint="cs"/>
          <w:rtl/>
        </w:rPr>
      </w:pPr>
    </w:p>
    <w:p w14:paraId="753D16A2" w14:textId="77777777" w:rsidR="00000000" w:rsidRDefault="00581103">
      <w:pPr>
        <w:pStyle w:val="a1"/>
        <w:jc w:val="center"/>
        <w:rPr>
          <w:rFonts w:hint="cs"/>
          <w:rtl/>
        </w:rPr>
      </w:pPr>
      <w:bookmarkStart w:id="46" w:name="_Toc81561391"/>
      <w:r>
        <w:rPr>
          <w:rFonts w:hint="cs"/>
          <w:rtl/>
        </w:rPr>
        <w:t>177. קשרי ישראל עם הכורדים</w:t>
      </w:r>
      <w:bookmarkEnd w:id="46"/>
    </w:p>
    <w:p w14:paraId="439A298E" w14:textId="77777777" w:rsidR="00000000" w:rsidRDefault="00581103">
      <w:pPr>
        <w:pStyle w:val="a0"/>
        <w:rPr>
          <w:rFonts w:hint="cs"/>
          <w:rtl/>
        </w:rPr>
      </w:pPr>
    </w:p>
    <w:p w14:paraId="0C390B39" w14:textId="77777777" w:rsidR="00000000" w:rsidRDefault="00581103">
      <w:pPr>
        <w:pStyle w:val="a"/>
        <w:rPr>
          <w:rtl/>
        </w:rPr>
      </w:pPr>
      <w:bookmarkStart w:id="47" w:name="FS000000550T14_07_2004_12_06_37"/>
      <w:bookmarkStart w:id="48" w:name="_Toc81561392"/>
      <w:bookmarkEnd w:id="47"/>
      <w:r>
        <w:rPr>
          <w:rFonts w:hint="eastAsia"/>
          <w:rtl/>
        </w:rPr>
        <w:t>עבד</w:t>
      </w:r>
      <w:r>
        <w:rPr>
          <w:rtl/>
        </w:rPr>
        <w:t>-אלמאלכ דהאמשה (רע"ם):</w:t>
      </w:r>
      <w:bookmarkEnd w:id="48"/>
    </w:p>
    <w:p w14:paraId="03704CFF" w14:textId="77777777" w:rsidR="00000000" w:rsidRDefault="00581103">
      <w:pPr>
        <w:pStyle w:val="a0"/>
        <w:rPr>
          <w:rFonts w:hint="cs"/>
          <w:rtl/>
        </w:rPr>
      </w:pPr>
    </w:p>
    <w:p w14:paraId="06468A76" w14:textId="77777777" w:rsidR="00000000" w:rsidRDefault="00581103">
      <w:pPr>
        <w:pStyle w:val="a0"/>
        <w:rPr>
          <w:rFonts w:hint="cs"/>
          <w:rtl/>
        </w:rPr>
      </w:pPr>
      <w:r>
        <w:rPr>
          <w:rFonts w:hint="cs"/>
          <w:rtl/>
        </w:rPr>
        <w:t xml:space="preserve">אדוני היושב-ראש, אדוני השר, חברי חברי הכנסת, בשם ראש הממשלה פורסם, כי לישראל יש קשרים עם הכורדים בעירק. </w:t>
      </w:r>
    </w:p>
    <w:p w14:paraId="5B3A90B4" w14:textId="77777777" w:rsidR="00000000" w:rsidRDefault="00581103">
      <w:pPr>
        <w:pStyle w:val="a0"/>
        <w:rPr>
          <w:rFonts w:hint="cs"/>
          <w:rtl/>
        </w:rPr>
      </w:pPr>
    </w:p>
    <w:p w14:paraId="70CE404D" w14:textId="77777777" w:rsidR="00000000" w:rsidRDefault="00581103">
      <w:pPr>
        <w:pStyle w:val="a0"/>
        <w:rPr>
          <w:rFonts w:hint="cs"/>
          <w:rtl/>
        </w:rPr>
      </w:pPr>
      <w:r>
        <w:rPr>
          <w:rFonts w:hint="cs"/>
          <w:rtl/>
        </w:rPr>
        <w:t>ברצוני לשאול:</w:t>
      </w:r>
    </w:p>
    <w:p w14:paraId="3385ADEE" w14:textId="77777777" w:rsidR="00000000" w:rsidRDefault="00581103">
      <w:pPr>
        <w:pStyle w:val="a0"/>
        <w:rPr>
          <w:rFonts w:hint="cs"/>
          <w:rtl/>
        </w:rPr>
      </w:pPr>
    </w:p>
    <w:p w14:paraId="2A6E42ED" w14:textId="77777777" w:rsidR="00000000" w:rsidRDefault="00581103">
      <w:pPr>
        <w:pStyle w:val="a0"/>
        <w:rPr>
          <w:rFonts w:hint="cs"/>
          <w:rtl/>
        </w:rPr>
      </w:pPr>
      <w:r>
        <w:rPr>
          <w:rFonts w:hint="cs"/>
          <w:rtl/>
        </w:rPr>
        <w:t xml:space="preserve">1. האם הפרסום נכון? </w:t>
      </w:r>
    </w:p>
    <w:p w14:paraId="630A522A" w14:textId="77777777" w:rsidR="00000000" w:rsidRDefault="00581103">
      <w:pPr>
        <w:pStyle w:val="a0"/>
        <w:rPr>
          <w:rFonts w:hint="cs"/>
          <w:rtl/>
        </w:rPr>
      </w:pPr>
    </w:p>
    <w:p w14:paraId="1DFF0DD2" w14:textId="77777777" w:rsidR="00000000" w:rsidRDefault="00581103">
      <w:pPr>
        <w:pStyle w:val="a0"/>
        <w:rPr>
          <w:rFonts w:hint="cs"/>
          <w:rtl/>
        </w:rPr>
      </w:pPr>
      <w:r>
        <w:rPr>
          <w:rFonts w:hint="cs"/>
          <w:rtl/>
        </w:rPr>
        <w:t>2. אם כן - מה הוא טיב הקשר והא</w:t>
      </w:r>
      <w:r>
        <w:rPr>
          <w:rFonts w:hint="cs"/>
          <w:rtl/>
        </w:rPr>
        <w:t>ם הוא על דעת ארצות-הברית ובתיאום עמה?</w:t>
      </w:r>
    </w:p>
    <w:p w14:paraId="5CC1EEBB" w14:textId="77777777" w:rsidR="00000000" w:rsidRDefault="00581103">
      <w:pPr>
        <w:pStyle w:val="a0"/>
        <w:rPr>
          <w:rFonts w:hint="cs"/>
          <w:rtl/>
        </w:rPr>
      </w:pPr>
    </w:p>
    <w:p w14:paraId="16F053AD" w14:textId="77777777" w:rsidR="00000000" w:rsidRDefault="00581103">
      <w:pPr>
        <w:pStyle w:val="a0"/>
        <w:rPr>
          <w:rFonts w:hint="cs"/>
          <w:rtl/>
        </w:rPr>
      </w:pPr>
      <w:r>
        <w:rPr>
          <w:rFonts w:hint="cs"/>
          <w:rtl/>
        </w:rPr>
        <w:t xml:space="preserve">3. האם לישראל קשרים עם המשטר החדש בעירק, ואם כן - מה טיבם? </w:t>
      </w:r>
    </w:p>
    <w:p w14:paraId="1CC6E23A" w14:textId="77777777" w:rsidR="00000000" w:rsidRDefault="00581103">
      <w:pPr>
        <w:pStyle w:val="a0"/>
        <w:rPr>
          <w:rFonts w:hint="cs"/>
          <w:rtl/>
        </w:rPr>
      </w:pPr>
    </w:p>
    <w:p w14:paraId="14E17E66" w14:textId="77777777" w:rsidR="00000000" w:rsidRDefault="00581103">
      <w:pPr>
        <w:pStyle w:val="a0"/>
        <w:rPr>
          <w:rFonts w:hint="cs"/>
          <w:rtl/>
        </w:rPr>
      </w:pPr>
      <w:r>
        <w:rPr>
          <w:rFonts w:hint="cs"/>
          <w:rtl/>
        </w:rPr>
        <w:t>4. האם שוהים ישראלים בעירק, ואם כן - כמה ומה עיסוקם?</w:t>
      </w:r>
    </w:p>
    <w:p w14:paraId="29BAD2CB" w14:textId="77777777" w:rsidR="00000000" w:rsidRDefault="00581103">
      <w:pPr>
        <w:pStyle w:val="a0"/>
        <w:ind w:firstLine="0"/>
        <w:rPr>
          <w:rFonts w:hint="cs"/>
          <w:rtl/>
        </w:rPr>
      </w:pPr>
    </w:p>
    <w:p w14:paraId="7F357103" w14:textId="77777777" w:rsidR="00000000" w:rsidRDefault="00581103">
      <w:pPr>
        <w:pStyle w:val="af1"/>
        <w:rPr>
          <w:rtl/>
        </w:rPr>
      </w:pPr>
      <w:r>
        <w:rPr>
          <w:rtl/>
        </w:rPr>
        <w:t>היו"ר ראובן ריבלין:</w:t>
      </w:r>
    </w:p>
    <w:p w14:paraId="403D73EE" w14:textId="77777777" w:rsidR="00000000" w:rsidRDefault="00581103">
      <w:pPr>
        <w:pStyle w:val="a0"/>
        <w:rPr>
          <w:rtl/>
        </w:rPr>
      </w:pPr>
    </w:p>
    <w:p w14:paraId="10954469" w14:textId="77777777" w:rsidR="00000000" w:rsidRDefault="00581103">
      <w:pPr>
        <w:pStyle w:val="a0"/>
        <w:rPr>
          <w:rFonts w:hint="cs"/>
          <w:rtl/>
        </w:rPr>
      </w:pPr>
      <w:r>
        <w:rPr>
          <w:rFonts w:hint="cs"/>
          <w:rtl/>
        </w:rPr>
        <w:t xml:space="preserve">תודה רבה. כמובן אישרנו את השאילתא, וכמובן השר יכול לומר שמטעמים כאלה או אחרים יש </w:t>
      </w:r>
      <w:r>
        <w:rPr>
          <w:rFonts w:hint="cs"/>
          <w:rtl/>
        </w:rPr>
        <w:t xml:space="preserve">שאילתות שנותנים עליהן פרטים בוועדה כזאת או אחרת. השר בקיא ממני בנושאים האלה. </w:t>
      </w:r>
    </w:p>
    <w:p w14:paraId="496E268B" w14:textId="77777777" w:rsidR="00000000" w:rsidRDefault="00581103">
      <w:pPr>
        <w:pStyle w:val="a0"/>
        <w:ind w:firstLine="0"/>
        <w:rPr>
          <w:rFonts w:hint="cs"/>
          <w:rtl/>
        </w:rPr>
      </w:pPr>
    </w:p>
    <w:p w14:paraId="21C97764" w14:textId="77777777" w:rsidR="00000000" w:rsidRDefault="00581103">
      <w:pPr>
        <w:pStyle w:val="a"/>
        <w:rPr>
          <w:rtl/>
        </w:rPr>
      </w:pPr>
      <w:bookmarkStart w:id="49" w:name="FS000000474T14_07_2004_12_09_02"/>
      <w:bookmarkStart w:id="50" w:name="_Toc81561393"/>
      <w:bookmarkEnd w:id="49"/>
      <w:r>
        <w:rPr>
          <w:rFonts w:hint="eastAsia"/>
          <w:rtl/>
        </w:rPr>
        <w:t>שר</w:t>
      </w:r>
      <w:r>
        <w:rPr>
          <w:rtl/>
        </w:rPr>
        <w:t xml:space="preserve"> התיירות גדעון עזרא:</w:t>
      </w:r>
      <w:bookmarkEnd w:id="50"/>
    </w:p>
    <w:p w14:paraId="48F60973" w14:textId="77777777" w:rsidR="00000000" w:rsidRDefault="00581103">
      <w:pPr>
        <w:pStyle w:val="a0"/>
        <w:rPr>
          <w:rFonts w:hint="cs"/>
          <w:rtl/>
        </w:rPr>
      </w:pPr>
    </w:p>
    <w:p w14:paraId="21D55D9E" w14:textId="77777777" w:rsidR="00000000" w:rsidRDefault="00581103">
      <w:pPr>
        <w:pStyle w:val="a0"/>
        <w:rPr>
          <w:rFonts w:hint="cs"/>
          <w:rtl/>
        </w:rPr>
      </w:pPr>
      <w:r>
        <w:rPr>
          <w:rFonts w:hint="cs"/>
          <w:rtl/>
        </w:rPr>
        <w:t>אדוני היושב-ראש, חברי חברי הכנסת, אני לא יודע מדוע אתה שואל את השאילתא הזאת. אתה רוצה שיהיו קשרים או לא רוצה שיהיו? אני שואל אותך, תגיד לי.</w:t>
      </w:r>
    </w:p>
    <w:p w14:paraId="11752BE7" w14:textId="77777777" w:rsidR="00000000" w:rsidRDefault="00581103">
      <w:pPr>
        <w:pStyle w:val="a0"/>
        <w:ind w:firstLine="0"/>
        <w:rPr>
          <w:rFonts w:hint="cs"/>
          <w:rtl/>
        </w:rPr>
      </w:pPr>
    </w:p>
    <w:p w14:paraId="5721E48E" w14:textId="77777777" w:rsidR="00000000" w:rsidRDefault="00581103">
      <w:pPr>
        <w:pStyle w:val="af0"/>
        <w:rPr>
          <w:rtl/>
        </w:rPr>
      </w:pPr>
      <w:r>
        <w:rPr>
          <w:rFonts w:hint="eastAsia"/>
          <w:rtl/>
        </w:rPr>
        <w:t>בנימין</w:t>
      </w:r>
      <w:r>
        <w:rPr>
          <w:rtl/>
        </w:rPr>
        <w:t xml:space="preserve"> אלון </w:t>
      </w:r>
      <w:r>
        <w:rPr>
          <w:rtl/>
        </w:rPr>
        <w:t>(האיחוד הלאומי - ישראל ביתנו):</w:t>
      </w:r>
    </w:p>
    <w:p w14:paraId="4A49F8CC" w14:textId="77777777" w:rsidR="00000000" w:rsidRDefault="00581103">
      <w:pPr>
        <w:pStyle w:val="a0"/>
        <w:rPr>
          <w:rFonts w:hint="cs"/>
          <w:rtl/>
        </w:rPr>
      </w:pPr>
    </w:p>
    <w:p w14:paraId="12DA8274" w14:textId="77777777" w:rsidR="00000000" w:rsidRDefault="00581103">
      <w:pPr>
        <w:pStyle w:val="a0"/>
        <w:rPr>
          <w:rFonts w:hint="cs"/>
          <w:rtl/>
        </w:rPr>
      </w:pPr>
      <w:r>
        <w:rPr>
          <w:rFonts w:hint="cs"/>
          <w:rtl/>
        </w:rPr>
        <w:t xml:space="preserve">- - - </w:t>
      </w:r>
    </w:p>
    <w:p w14:paraId="63CB5589" w14:textId="77777777" w:rsidR="00000000" w:rsidRDefault="00581103">
      <w:pPr>
        <w:pStyle w:val="a0"/>
        <w:rPr>
          <w:rFonts w:hint="cs"/>
          <w:rtl/>
        </w:rPr>
      </w:pPr>
    </w:p>
    <w:p w14:paraId="0A9D47DB" w14:textId="77777777" w:rsidR="00000000" w:rsidRDefault="00581103">
      <w:pPr>
        <w:pStyle w:val="af0"/>
        <w:rPr>
          <w:rtl/>
        </w:rPr>
      </w:pPr>
      <w:r>
        <w:rPr>
          <w:rFonts w:hint="eastAsia"/>
          <w:rtl/>
        </w:rPr>
        <w:t>עבד</w:t>
      </w:r>
      <w:r>
        <w:rPr>
          <w:rtl/>
        </w:rPr>
        <w:t>-אלמאלכ דהאמשה (רע"ם):</w:t>
      </w:r>
    </w:p>
    <w:p w14:paraId="4EDA634A" w14:textId="77777777" w:rsidR="00000000" w:rsidRDefault="00581103">
      <w:pPr>
        <w:pStyle w:val="a0"/>
        <w:rPr>
          <w:rFonts w:hint="cs"/>
          <w:rtl/>
        </w:rPr>
      </w:pPr>
    </w:p>
    <w:p w14:paraId="2B1FF9B5" w14:textId="77777777" w:rsidR="00000000" w:rsidRDefault="00581103">
      <w:pPr>
        <w:pStyle w:val="a0"/>
        <w:rPr>
          <w:rFonts w:hint="cs"/>
          <w:rtl/>
        </w:rPr>
      </w:pPr>
      <w:r>
        <w:rPr>
          <w:rFonts w:hint="cs"/>
          <w:rtl/>
        </w:rPr>
        <w:t xml:space="preserve">אני רוצה לדעת. </w:t>
      </w:r>
    </w:p>
    <w:p w14:paraId="04BB56D8" w14:textId="77777777" w:rsidR="00000000" w:rsidRDefault="00581103">
      <w:pPr>
        <w:pStyle w:val="a0"/>
        <w:ind w:firstLine="0"/>
        <w:rPr>
          <w:rFonts w:hint="cs"/>
          <w:rtl/>
        </w:rPr>
      </w:pPr>
    </w:p>
    <w:p w14:paraId="21FF57E4" w14:textId="77777777" w:rsidR="00000000" w:rsidRDefault="00581103">
      <w:pPr>
        <w:pStyle w:val="-"/>
        <w:rPr>
          <w:rtl/>
        </w:rPr>
      </w:pPr>
      <w:bookmarkStart w:id="51" w:name="FS000000474T14_07_2004_12_09_49C"/>
      <w:bookmarkEnd w:id="51"/>
      <w:r>
        <w:rPr>
          <w:rtl/>
        </w:rPr>
        <w:t>שר התיירות גדעון עזרא:</w:t>
      </w:r>
    </w:p>
    <w:p w14:paraId="5BDB7AE0" w14:textId="77777777" w:rsidR="00000000" w:rsidRDefault="00581103">
      <w:pPr>
        <w:pStyle w:val="a0"/>
        <w:rPr>
          <w:rtl/>
        </w:rPr>
      </w:pPr>
    </w:p>
    <w:p w14:paraId="0E05D44C" w14:textId="77777777" w:rsidR="00000000" w:rsidRDefault="00581103">
      <w:pPr>
        <w:pStyle w:val="a0"/>
        <w:rPr>
          <w:rFonts w:hint="cs"/>
          <w:rtl/>
        </w:rPr>
      </w:pPr>
      <w:r>
        <w:rPr>
          <w:rFonts w:hint="cs"/>
          <w:rtl/>
        </w:rPr>
        <w:t xml:space="preserve">אני לא יודע אם אתה רוצה או לא רוצה. </w:t>
      </w:r>
    </w:p>
    <w:p w14:paraId="10AE10D3" w14:textId="77777777" w:rsidR="00000000" w:rsidRDefault="00581103">
      <w:pPr>
        <w:pStyle w:val="a0"/>
        <w:ind w:firstLine="0"/>
        <w:rPr>
          <w:rFonts w:hint="cs"/>
          <w:rtl/>
        </w:rPr>
      </w:pPr>
    </w:p>
    <w:p w14:paraId="00C81E63" w14:textId="77777777" w:rsidR="00000000" w:rsidRDefault="00581103">
      <w:pPr>
        <w:pStyle w:val="af1"/>
        <w:rPr>
          <w:rtl/>
        </w:rPr>
      </w:pPr>
      <w:r>
        <w:rPr>
          <w:rtl/>
        </w:rPr>
        <w:t>היו"ר ראובן ריבלין:</w:t>
      </w:r>
    </w:p>
    <w:p w14:paraId="18426421" w14:textId="77777777" w:rsidR="00000000" w:rsidRDefault="00581103">
      <w:pPr>
        <w:pStyle w:val="a0"/>
        <w:rPr>
          <w:rtl/>
        </w:rPr>
      </w:pPr>
    </w:p>
    <w:p w14:paraId="46080741" w14:textId="77777777" w:rsidR="00000000" w:rsidRDefault="00581103">
      <w:pPr>
        <w:pStyle w:val="a0"/>
        <w:rPr>
          <w:rFonts w:hint="cs"/>
          <w:rtl/>
        </w:rPr>
      </w:pPr>
      <w:r>
        <w:rPr>
          <w:rFonts w:hint="cs"/>
          <w:rtl/>
        </w:rPr>
        <w:t xml:space="preserve">כבוד השר עזרא </w:t>
      </w:r>
      <w:r>
        <w:rPr>
          <w:rtl/>
        </w:rPr>
        <w:t>–</w:t>
      </w:r>
      <w:r>
        <w:rPr>
          <w:rFonts w:hint="cs"/>
          <w:rtl/>
        </w:rPr>
        <w:t xml:space="preserve"> רגע, חבר הכנסת דהאמשה. כבוד השר עזרא, ההליך של שאילתא בעל-פה הוא שאלות של</w:t>
      </w:r>
      <w:r>
        <w:rPr>
          <w:rFonts w:hint="cs"/>
          <w:rtl/>
        </w:rPr>
        <w:t xml:space="preserve"> חבר הכנסת לשר, לא שאלות של השר לחבר הכנסת. אבל אנחנו יכולים לשפר את זה. </w:t>
      </w:r>
    </w:p>
    <w:p w14:paraId="3D0B0F9C" w14:textId="77777777" w:rsidR="00000000" w:rsidRDefault="00581103">
      <w:pPr>
        <w:pStyle w:val="a0"/>
        <w:ind w:firstLine="0"/>
        <w:rPr>
          <w:rFonts w:hint="cs"/>
          <w:rtl/>
        </w:rPr>
      </w:pPr>
    </w:p>
    <w:p w14:paraId="6C629E4C" w14:textId="77777777" w:rsidR="00000000" w:rsidRDefault="00581103">
      <w:pPr>
        <w:pStyle w:val="-"/>
        <w:rPr>
          <w:rtl/>
        </w:rPr>
      </w:pPr>
      <w:bookmarkStart w:id="52" w:name="FS000000474T14_07_2004_12_10_22C"/>
      <w:bookmarkEnd w:id="52"/>
      <w:r>
        <w:rPr>
          <w:rtl/>
        </w:rPr>
        <w:t>שר התיירות גדעון עזרא:</w:t>
      </w:r>
    </w:p>
    <w:p w14:paraId="1E5FC684" w14:textId="77777777" w:rsidR="00000000" w:rsidRDefault="00581103">
      <w:pPr>
        <w:pStyle w:val="a0"/>
        <w:rPr>
          <w:rtl/>
        </w:rPr>
      </w:pPr>
    </w:p>
    <w:p w14:paraId="5B4F8800" w14:textId="77777777" w:rsidR="00000000" w:rsidRDefault="00581103">
      <w:pPr>
        <w:pStyle w:val="a0"/>
        <w:rPr>
          <w:rFonts w:hint="cs"/>
          <w:rtl/>
        </w:rPr>
      </w:pPr>
      <w:r>
        <w:rPr>
          <w:rFonts w:hint="cs"/>
          <w:rtl/>
        </w:rPr>
        <w:t xml:space="preserve">הוא מוטרד. </w:t>
      </w:r>
    </w:p>
    <w:p w14:paraId="15213DDF" w14:textId="77777777" w:rsidR="00000000" w:rsidRDefault="00581103">
      <w:pPr>
        <w:pStyle w:val="a0"/>
        <w:ind w:firstLine="0"/>
        <w:rPr>
          <w:rFonts w:hint="cs"/>
          <w:rtl/>
        </w:rPr>
      </w:pPr>
    </w:p>
    <w:p w14:paraId="374F4DA2" w14:textId="77777777" w:rsidR="00000000" w:rsidRDefault="00581103">
      <w:pPr>
        <w:pStyle w:val="af1"/>
        <w:rPr>
          <w:rtl/>
        </w:rPr>
      </w:pPr>
      <w:r>
        <w:rPr>
          <w:rtl/>
        </w:rPr>
        <w:t>היו"ר ראובן ריבלין:</w:t>
      </w:r>
    </w:p>
    <w:p w14:paraId="78620D79" w14:textId="77777777" w:rsidR="00000000" w:rsidRDefault="00581103">
      <w:pPr>
        <w:pStyle w:val="a0"/>
        <w:rPr>
          <w:rtl/>
        </w:rPr>
      </w:pPr>
    </w:p>
    <w:p w14:paraId="64ABE20D" w14:textId="77777777" w:rsidR="00000000" w:rsidRDefault="00581103">
      <w:pPr>
        <w:pStyle w:val="a0"/>
        <w:rPr>
          <w:rFonts w:hint="cs"/>
          <w:rtl/>
        </w:rPr>
      </w:pPr>
      <w:r>
        <w:rPr>
          <w:rFonts w:hint="cs"/>
          <w:rtl/>
        </w:rPr>
        <w:t xml:space="preserve">בסדר, זאת שאלה נוספת. </w:t>
      </w:r>
    </w:p>
    <w:p w14:paraId="310BF9BF" w14:textId="77777777" w:rsidR="00000000" w:rsidRDefault="00581103">
      <w:pPr>
        <w:pStyle w:val="a0"/>
        <w:ind w:firstLine="0"/>
        <w:rPr>
          <w:rFonts w:hint="cs"/>
          <w:rtl/>
        </w:rPr>
      </w:pPr>
    </w:p>
    <w:p w14:paraId="3378D2E1" w14:textId="77777777" w:rsidR="00000000" w:rsidRDefault="00581103">
      <w:pPr>
        <w:pStyle w:val="af0"/>
        <w:rPr>
          <w:rtl/>
        </w:rPr>
      </w:pPr>
      <w:r>
        <w:rPr>
          <w:rFonts w:hint="eastAsia"/>
          <w:rtl/>
        </w:rPr>
        <w:t>עבד</w:t>
      </w:r>
      <w:r>
        <w:rPr>
          <w:rtl/>
        </w:rPr>
        <w:t>-אלמאלכ דהאמשה (רע"ם):</w:t>
      </w:r>
    </w:p>
    <w:p w14:paraId="3D3EC7F2" w14:textId="77777777" w:rsidR="00000000" w:rsidRDefault="00581103">
      <w:pPr>
        <w:pStyle w:val="a0"/>
        <w:rPr>
          <w:rFonts w:hint="cs"/>
          <w:rtl/>
        </w:rPr>
      </w:pPr>
    </w:p>
    <w:p w14:paraId="2C897053" w14:textId="77777777" w:rsidR="00000000" w:rsidRDefault="00581103">
      <w:pPr>
        <w:pStyle w:val="a0"/>
        <w:rPr>
          <w:rFonts w:hint="cs"/>
          <w:rtl/>
        </w:rPr>
      </w:pPr>
      <w:r>
        <w:rPr>
          <w:rFonts w:hint="cs"/>
          <w:rtl/>
        </w:rPr>
        <w:t xml:space="preserve">- - - </w:t>
      </w:r>
    </w:p>
    <w:p w14:paraId="2FA6D8B9" w14:textId="77777777" w:rsidR="00000000" w:rsidRDefault="00581103">
      <w:pPr>
        <w:pStyle w:val="a0"/>
        <w:ind w:firstLine="0"/>
        <w:rPr>
          <w:rFonts w:hint="cs"/>
          <w:rtl/>
        </w:rPr>
      </w:pPr>
    </w:p>
    <w:p w14:paraId="2ED5105E" w14:textId="77777777" w:rsidR="00000000" w:rsidRDefault="00581103">
      <w:pPr>
        <w:pStyle w:val="af1"/>
        <w:rPr>
          <w:rtl/>
        </w:rPr>
      </w:pPr>
      <w:r>
        <w:rPr>
          <w:rtl/>
        </w:rPr>
        <w:t>היו"ר ראובן ריבלין:</w:t>
      </w:r>
    </w:p>
    <w:p w14:paraId="3EE1B3D9" w14:textId="77777777" w:rsidR="00000000" w:rsidRDefault="00581103">
      <w:pPr>
        <w:pStyle w:val="a0"/>
        <w:rPr>
          <w:rtl/>
        </w:rPr>
      </w:pPr>
    </w:p>
    <w:p w14:paraId="73BD7388" w14:textId="77777777" w:rsidR="00000000" w:rsidRDefault="00581103">
      <w:pPr>
        <w:pStyle w:val="a0"/>
        <w:rPr>
          <w:rFonts w:hint="cs"/>
          <w:rtl/>
        </w:rPr>
      </w:pPr>
      <w:r>
        <w:rPr>
          <w:rFonts w:hint="cs"/>
          <w:rtl/>
        </w:rPr>
        <w:t>בבקשה, אדוני יוכל לדבר אחרי זה. מה אתה רוצה</w:t>
      </w:r>
      <w:r>
        <w:rPr>
          <w:rFonts w:hint="cs"/>
          <w:rtl/>
        </w:rPr>
        <w:t>.</w:t>
      </w:r>
    </w:p>
    <w:p w14:paraId="4606113B" w14:textId="77777777" w:rsidR="00000000" w:rsidRDefault="00581103">
      <w:pPr>
        <w:pStyle w:val="a0"/>
        <w:ind w:firstLine="0"/>
        <w:rPr>
          <w:rFonts w:hint="cs"/>
          <w:rtl/>
        </w:rPr>
      </w:pPr>
    </w:p>
    <w:p w14:paraId="71CFE2C4" w14:textId="77777777" w:rsidR="00000000" w:rsidRDefault="00581103">
      <w:pPr>
        <w:pStyle w:val="-"/>
        <w:rPr>
          <w:rtl/>
        </w:rPr>
      </w:pPr>
      <w:bookmarkStart w:id="53" w:name="FS000000474T14_07_2004_12_10_44C"/>
      <w:bookmarkEnd w:id="53"/>
      <w:r>
        <w:rPr>
          <w:rtl/>
        </w:rPr>
        <w:t>שר התיירות גדעון עזרא:</w:t>
      </w:r>
    </w:p>
    <w:p w14:paraId="4F3B6D57" w14:textId="77777777" w:rsidR="00000000" w:rsidRDefault="00581103">
      <w:pPr>
        <w:pStyle w:val="a0"/>
        <w:rPr>
          <w:rtl/>
        </w:rPr>
      </w:pPr>
    </w:p>
    <w:p w14:paraId="35DE916D" w14:textId="77777777" w:rsidR="00000000" w:rsidRDefault="00581103">
      <w:pPr>
        <w:pStyle w:val="a0"/>
        <w:rPr>
          <w:rFonts w:hint="cs"/>
          <w:rtl/>
        </w:rPr>
      </w:pPr>
      <w:r>
        <w:rPr>
          <w:rFonts w:hint="cs"/>
          <w:rtl/>
        </w:rPr>
        <w:t xml:space="preserve">יש ספר של יעקב נמרודי, קוראים לו "חיי", כמדומני. אני ממליץ לך לקרוא את הספר. תראה את ההתפתחות של יחסי ישראל עם הכורדים. לישראל היו יחסים היסטוריים עם המנהיגות הכורדית. </w:t>
      </w:r>
    </w:p>
    <w:p w14:paraId="367DCEE0" w14:textId="77777777" w:rsidR="00000000" w:rsidRDefault="00581103">
      <w:pPr>
        <w:pStyle w:val="a0"/>
        <w:rPr>
          <w:rFonts w:hint="cs"/>
          <w:rtl/>
        </w:rPr>
      </w:pPr>
    </w:p>
    <w:p w14:paraId="13763DC5" w14:textId="77777777" w:rsidR="00000000" w:rsidRDefault="00581103">
      <w:pPr>
        <w:pStyle w:val="a0"/>
        <w:rPr>
          <w:rFonts w:hint="cs"/>
          <w:rtl/>
        </w:rPr>
      </w:pPr>
      <w:r>
        <w:rPr>
          <w:rFonts w:hint="cs"/>
          <w:rtl/>
        </w:rPr>
        <w:t>לשאלה שלך, שאתה מגיש ביום שני: אתה שואל כמה ישראלים יש בעיר</w:t>
      </w:r>
      <w:r>
        <w:rPr>
          <w:rFonts w:hint="cs"/>
          <w:rtl/>
        </w:rPr>
        <w:t xml:space="preserve">ק, וכל השאלות הללו. אלו שאלות מורכבות מאוד וקשה מאוד לתת עליהן תשובה. </w:t>
      </w:r>
    </w:p>
    <w:p w14:paraId="3A2C729A" w14:textId="77777777" w:rsidR="00000000" w:rsidRDefault="00581103">
      <w:pPr>
        <w:pStyle w:val="a0"/>
        <w:ind w:firstLine="0"/>
        <w:rPr>
          <w:rFonts w:hint="cs"/>
          <w:rtl/>
        </w:rPr>
      </w:pPr>
    </w:p>
    <w:p w14:paraId="56355516" w14:textId="77777777" w:rsidR="00000000" w:rsidRDefault="00581103">
      <w:pPr>
        <w:pStyle w:val="af0"/>
        <w:rPr>
          <w:rtl/>
        </w:rPr>
      </w:pPr>
      <w:r>
        <w:rPr>
          <w:rFonts w:hint="eastAsia"/>
          <w:rtl/>
        </w:rPr>
        <w:t>עבד</w:t>
      </w:r>
      <w:r>
        <w:rPr>
          <w:rtl/>
        </w:rPr>
        <w:t>-אלמאלכ דהאמשה (רע"ם):</w:t>
      </w:r>
    </w:p>
    <w:p w14:paraId="570E1059" w14:textId="77777777" w:rsidR="00000000" w:rsidRDefault="00581103">
      <w:pPr>
        <w:pStyle w:val="a0"/>
        <w:rPr>
          <w:rFonts w:hint="cs"/>
          <w:rtl/>
        </w:rPr>
      </w:pPr>
    </w:p>
    <w:p w14:paraId="5195FAA0" w14:textId="77777777" w:rsidR="00000000" w:rsidRDefault="00581103">
      <w:pPr>
        <w:pStyle w:val="a0"/>
        <w:rPr>
          <w:rFonts w:hint="cs"/>
          <w:rtl/>
        </w:rPr>
      </w:pPr>
      <w:r>
        <w:rPr>
          <w:rFonts w:hint="cs"/>
          <w:rtl/>
        </w:rPr>
        <w:t xml:space="preserve">אסתפק בתשובה בערך. </w:t>
      </w:r>
    </w:p>
    <w:p w14:paraId="01BCB33B" w14:textId="77777777" w:rsidR="00000000" w:rsidRDefault="00581103">
      <w:pPr>
        <w:pStyle w:val="a0"/>
        <w:ind w:firstLine="0"/>
        <w:rPr>
          <w:rFonts w:hint="cs"/>
          <w:rtl/>
        </w:rPr>
      </w:pPr>
    </w:p>
    <w:p w14:paraId="3F348F83" w14:textId="77777777" w:rsidR="00000000" w:rsidRDefault="00581103">
      <w:pPr>
        <w:pStyle w:val="-"/>
        <w:rPr>
          <w:rtl/>
        </w:rPr>
      </w:pPr>
      <w:bookmarkStart w:id="54" w:name="FS000000474T14_07_2004_12_11_33C"/>
      <w:bookmarkEnd w:id="54"/>
      <w:r>
        <w:rPr>
          <w:rtl/>
        </w:rPr>
        <w:t>שר התיירות גדעון עזרא:</w:t>
      </w:r>
    </w:p>
    <w:p w14:paraId="5E726D75" w14:textId="77777777" w:rsidR="00000000" w:rsidRDefault="00581103">
      <w:pPr>
        <w:pStyle w:val="a0"/>
        <w:rPr>
          <w:rtl/>
        </w:rPr>
      </w:pPr>
    </w:p>
    <w:p w14:paraId="66DDFC51" w14:textId="77777777" w:rsidR="00000000" w:rsidRDefault="00581103">
      <w:pPr>
        <w:pStyle w:val="a0"/>
        <w:rPr>
          <w:rFonts w:hint="cs"/>
          <w:rtl/>
        </w:rPr>
      </w:pPr>
      <w:r>
        <w:rPr>
          <w:rFonts w:hint="cs"/>
          <w:rtl/>
        </w:rPr>
        <w:t xml:space="preserve">בערך </w:t>
      </w:r>
      <w:r>
        <w:rPr>
          <w:rtl/>
        </w:rPr>
        <w:t>–</w:t>
      </w:r>
      <w:r>
        <w:rPr>
          <w:rFonts w:hint="cs"/>
          <w:rtl/>
        </w:rPr>
        <w:t xml:space="preserve"> עזוב, תן לי להגיד לך את הדברים. קשה מאוד לתת תשובה מלאה ונכונה בנושא הזה מיום שני ליום רביעי. אני מציע לך</w:t>
      </w:r>
      <w:r>
        <w:rPr>
          <w:rFonts w:hint="cs"/>
          <w:rtl/>
        </w:rPr>
        <w:t xml:space="preserve"> שתגיש שאילתא רגילה בנושא הזה ותיענה. תודה רבה. </w:t>
      </w:r>
    </w:p>
    <w:p w14:paraId="6D258EF5" w14:textId="77777777" w:rsidR="00000000" w:rsidRDefault="00581103">
      <w:pPr>
        <w:pStyle w:val="a0"/>
        <w:ind w:firstLine="0"/>
        <w:rPr>
          <w:rFonts w:hint="cs"/>
          <w:rtl/>
        </w:rPr>
      </w:pPr>
    </w:p>
    <w:p w14:paraId="54EA3D8C" w14:textId="77777777" w:rsidR="00000000" w:rsidRDefault="00581103">
      <w:pPr>
        <w:pStyle w:val="af1"/>
        <w:rPr>
          <w:rtl/>
        </w:rPr>
      </w:pPr>
      <w:r>
        <w:rPr>
          <w:rtl/>
        </w:rPr>
        <w:t>היו"ר ראובן ריבלין:</w:t>
      </w:r>
    </w:p>
    <w:p w14:paraId="3947F71B" w14:textId="77777777" w:rsidR="00000000" w:rsidRDefault="00581103">
      <w:pPr>
        <w:pStyle w:val="a0"/>
        <w:rPr>
          <w:rtl/>
        </w:rPr>
      </w:pPr>
    </w:p>
    <w:p w14:paraId="18DF9915" w14:textId="77777777" w:rsidR="00000000" w:rsidRDefault="00581103">
      <w:pPr>
        <w:pStyle w:val="a0"/>
        <w:rPr>
          <w:rFonts w:hint="cs"/>
          <w:rtl/>
        </w:rPr>
      </w:pPr>
      <w:r>
        <w:rPr>
          <w:rFonts w:hint="cs"/>
          <w:rtl/>
        </w:rPr>
        <w:t xml:space="preserve">בבקשה, שאלה נוספת. </w:t>
      </w:r>
    </w:p>
    <w:p w14:paraId="55007F0A" w14:textId="77777777" w:rsidR="00000000" w:rsidRDefault="00581103">
      <w:pPr>
        <w:pStyle w:val="a0"/>
        <w:ind w:firstLine="0"/>
        <w:rPr>
          <w:rFonts w:hint="cs"/>
          <w:rtl/>
        </w:rPr>
      </w:pPr>
    </w:p>
    <w:p w14:paraId="0F167642" w14:textId="77777777" w:rsidR="00000000" w:rsidRDefault="00581103">
      <w:pPr>
        <w:pStyle w:val="-"/>
        <w:rPr>
          <w:rtl/>
        </w:rPr>
      </w:pPr>
      <w:bookmarkStart w:id="55" w:name="FS000000474T14_07_2004_12_12_03C"/>
      <w:bookmarkEnd w:id="55"/>
      <w:r>
        <w:rPr>
          <w:rtl/>
        </w:rPr>
        <w:t>שר התיירות גדעון עזרא:</w:t>
      </w:r>
    </w:p>
    <w:p w14:paraId="6BC36A5C" w14:textId="77777777" w:rsidR="00000000" w:rsidRDefault="00581103">
      <w:pPr>
        <w:pStyle w:val="a0"/>
        <w:rPr>
          <w:rtl/>
        </w:rPr>
      </w:pPr>
    </w:p>
    <w:p w14:paraId="42D447F4" w14:textId="77777777" w:rsidR="00000000" w:rsidRDefault="00581103">
      <w:pPr>
        <w:pStyle w:val="a0"/>
        <w:rPr>
          <w:rFonts w:hint="cs"/>
          <w:rtl/>
        </w:rPr>
      </w:pPr>
      <w:r>
        <w:rPr>
          <w:rFonts w:hint="cs"/>
          <w:rtl/>
        </w:rPr>
        <w:t>הוא ישאל אותי עוד שאלה שאני לא יכול להשיב עליה. אז מה?</w:t>
      </w:r>
    </w:p>
    <w:p w14:paraId="64D93148" w14:textId="77777777" w:rsidR="00000000" w:rsidRDefault="00581103">
      <w:pPr>
        <w:pStyle w:val="a0"/>
        <w:ind w:firstLine="0"/>
        <w:rPr>
          <w:rFonts w:hint="cs"/>
          <w:rtl/>
        </w:rPr>
      </w:pPr>
    </w:p>
    <w:p w14:paraId="7B448898" w14:textId="77777777" w:rsidR="00000000" w:rsidRDefault="00581103">
      <w:pPr>
        <w:pStyle w:val="a"/>
        <w:rPr>
          <w:rtl/>
        </w:rPr>
      </w:pPr>
      <w:bookmarkStart w:id="56" w:name="_Toc81561394"/>
      <w:r>
        <w:rPr>
          <w:rFonts w:hint="eastAsia"/>
          <w:rtl/>
        </w:rPr>
        <w:t>עבד</w:t>
      </w:r>
      <w:r>
        <w:rPr>
          <w:rtl/>
        </w:rPr>
        <w:t>-אלמאלכ דהאמשה (רע"ם):</w:t>
      </w:r>
      <w:bookmarkEnd w:id="56"/>
    </w:p>
    <w:p w14:paraId="0F392F93" w14:textId="77777777" w:rsidR="00000000" w:rsidRDefault="00581103">
      <w:pPr>
        <w:pStyle w:val="a0"/>
        <w:rPr>
          <w:rFonts w:hint="cs"/>
          <w:rtl/>
        </w:rPr>
      </w:pPr>
    </w:p>
    <w:p w14:paraId="1FE2D3BA" w14:textId="77777777" w:rsidR="00000000" w:rsidRDefault="00581103">
      <w:pPr>
        <w:pStyle w:val="a0"/>
        <w:rPr>
          <w:rFonts w:hint="cs"/>
          <w:rtl/>
        </w:rPr>
      </w:pPr>
      <w:r>
        <w:rPr>
          <w:rFonts w:hint="cs"/>
          <w:rtl/>
        </w:rPr>
        <w:t xml:space="preserve">כבוד היושב-ראש, מכובדי השר, ענית רק על חלק קטן. אני מוכן </w:t>
      </w:r>
      <w:r>
        <w:rPr>
          <w:rFonts w:hint="cs"/>
          <w:rtl/>
        </w:rPr>
        <w:t xml:space="preserve">לקבל שאי-אפשר למסור את הפרטים המדויקים בתוך יומיים, מספר החיילים וכל זה. אני מוכן לקבל את זה. אבל לטיב העניין: יש קשרים, אין קשרים, יש ישראלים, אין ישראלים? אני מוכן שאדוני יענה עכשיו על השאלות שלא מצריכות פירוט מדויק, ולגבי היתר </w:t>
      </w:r>
      <w:r>
        <w:rPr>
          <w:rtl/>
        </w:rPr>
        <w:t>–</w:t>
      </w:r>
      <w:r>
        <w:rPr>
          <w:rFonts w:hint="cs"/>
          <w:rtl/>
        </w:rPr>
        <w:t xml:space="preserve"> תישלח תשובה משלימה גם לי</w:t>
      </w:r>
      <w:r>
        <w:rPr>
          <w:rFonts w:hint="cs"/>
          <w:rtl/>
        </w:rPr>
        <w:t xml:space="preserve">ושב-ראש וגם אלי. </w:t>
      </w:r>
    </w:p>
    <w:p w14:paraId="5BE13852" w14:textId="77777777" w:rsidR="00000000" w:rsidRDefault="00581103">
      <w:pPr>
        <w:pStyle w:val="a0"/>
        <w:ind w:firstLine="0"/>
        <w:rPr>
          <w:rFonts w:hint="cs"/>
          <w:rtl/>
        </w:rPr>
      </w:pPr>
    </w:p>
    <w:p w14:paraId="6A3A9301" w14:textId="77777777" w:rsidR="00000000" w:rsidRDefault="00581103">
      <w:pPr>
        <w:pStyle w:val="-"/>
        <w:rPr>
          <w:rtl/>
        </w:rPr>
      </w:pPr>
      <w:bookmarkStart w:id="57" w:name="FS000000474T14_07_2004_12_13_00C"/>
      <w:bookmarkEnd w:id="57"/>
      <w:r>
        <w:rPr>
          <w:rtl/>
        </w:rPr>
        <w:t>שר התיירות גדעון עזרא:</w:t>
      </w:r>
    </w:p>
    <w:p w14:paraId="642678CF" w14:textId="77777777" w:rsidR="00000000" w:rsidRDefault="00581103">
      <w:pPr>
        <w:pStyle w:val="a0"/>
        <w:rPr>
          <w:rtl/>
        </w:rPr>
      </w:pPr>
    </w:p>
    <w:p w14:paraId="32F5892C" w14:textId="77777777" w:rsidR="00000000" w:rsidRDefault="00581103">
      <w:pPr>
        <w:pStyle w:val="a0"/>
        <w:rPr>
          <w:rFonts w:hint="cs"/>
          <w:rtl/>
        </w:rPr>
      </w:pPr>
      <w:r>
        <w:rPr>
          <w:rFonts w:hint="cs"/>
          <w:rtl/>
        </w:rPr>
        <w:t xml:space="preserve">אתה יודע שאנחנו מתייחסים ברצינות רבה לכל השאילתות שלך, והיינו מעדיפים לתת לך תשובה מלאה. תשאל שאילתא רגילה ותיענה. </w:t>
      </w:r>
    </w:p>
    <w:p w14:paraId="109C2D03" w14:textId="77777777" w:rsidR="00000000" w:rsidRDefault="00581103">
      <w:pPr>
        <w:pStyle w:val="a0"/>
        <w:ind w:firstLine="0"/>
        <w:rPr>
          <w:rFonts w:hint="cs"/>
          <w:rtl/>
        </w:rPr>
      </w:pPr>
    </w:p>
    <w:p w14:paraId="52777F44" w14:textId="77777777" w:rsidR="00000000" w:rsidRDefault="00581103">
      <w:pPr>
        <w:pStyle w:val="af1"/>
        <w:rPr>
          <w:rtl/>
        </w:rPr>
      </w:pPr>
      <w:r>
        <w:rPr>
          <w:rtl/>
        </w:rPr>
        <w:t>היו"ר ראובן ריבלין:</w:t>
      </w:r>
    </w:p>
    <w:p w14:paraId="4D5A2FDD" w14:textId="77777777" w:rsidR="00000000" w:rsidRDefault="00581103">
      <w:pPr>
        <w:pStyle w:val="a0"/>
        <w:rPr>
          <w:rtl/>
        </w:rPr>
      </w:pPr>
    </w:p>
    <w:p w14:paraId="17EB1B29" w14:textId="77777777" w:rsidR="00000000" w:rsidRDefault="00581103">
      <w:pPr>
        <w:pStyle w:val="a0"/>
        <w:rPr>
          <w:rFonts w:hint="cs"/>
          <w:rtl/>
        </w:rPr>
      </w:pPr>
      <w:r>
        <w:rPr>
          <w:rFonts w:hint="cs"/>
          <w:rtl/>
        </w:rPr>
        <w:t>חבר הכנסת דהאמשה.</w:t>
      </w:r>
    </w:p>
    <w:p w14:paraId="317DC09F" w14:textId="77777777" w:rsidR="00000000" w:rsidRDefault="00581103">
      <w:pPr>
        <w:pStyle w:val="a0"/>
        <w:ind w:firstLine="0"/>
        <w:rPr>
          <w:rFonts w:hint="cs"/>
          <w:rtl/>
        </w:rPr>
      </w:pPr>
    </w:p>
    <w:p w14:paraId="40536D9A" w14:textId="77777777" w:rsidR="00000000" w:rsidRDefault="00581103">
      <w:pPr>
        <w:pStyle w:val="-"/>
        <w:rPr>
          <w:rtl/>
        </w:rPr>
      </w:pPr>
      <w:r>
        <w:rPr>
          <w:rFonts w:hint="eastAsia"/>
          <w:rtl/>
        </w:rPr>
        <w:t>עבד</w:t>
      </w:r>
      <w:r>
        <w:rPr>
          <w:rtl/>
        </w:rPr>
        <w:t>-אלמאלכ דהאמשה (רע"ם):</w:t>
      </w:r>
    </w:p>
    <w:p w14:paraId="5BA07E9E" w14:textId="77777777" w:rsidR="00000000" w:rsidRDefault="00581103">
      <w:pPr>
        <w:pStyle w:val="a0"/>
        <w:rPr>
          <w:rFonts w:hint="cs"/>
          <w:rtl/>
        </w:rPr>
      </w:pPr>
    </w:p>
    <w:p w14:paraId="37264CCA" w14:textId="77777777" w:rsidR="00000000" w:rsidRDefault="00581103">
      <w:pPr>
        <w:pStyle w:val="a0"/>
        <w:rPr>
          <w:rFonts w:hint="cs"/>
          <w:rtl/>
        </w:rPr>
      </w:pPr>
      <w:r>
        <w:rPr>
          <w:rFonts w:hint="cs"/>
          <w:rtl/>
        </w:rPr>
        <w:t xml:space="preserve">כן, מה היושב-ראש אומר בעניין </w:t>
      </w:r>
      <w:r>
        <w:rPr>
          <w:rFonts w:hint="cs"/>
          <w:rtl/>
        </w:rPr>
        <w:t xml:space="preserve">הזה? </w:t>
      </w:r>
    </w:p>
    <w:p w14:paraId="535CAF9B" w14:textId="77777777" w:rsidR="00000000" w:rsidRDefault="00581103">
      <w:pPr>
        <w:pStyle w:val="a0"/>
        <w:ind w:firstLine="0"/>
        <w:rPr>
          <w:rFonts w:hint="cs"/>
          <w:rtl/>
        </w:rPr>
      </w:pPr>
    </w:p>
    <w:p w14:paraId="25C9BF6D" w14:textId="77777777" w:rsidR="00000000" w:rsidRDefault="00581103">
      <w:pPr>
        <w:pStyle w:val="af1"/>
        <w:rPr>
          <w:rtl/>
        </w:rPr>
      </w:pPr>
      <w:r>
        <w:rPr>
          <w:rtl/>
        </w:rPr>
        <w:t>היו"ר ראובן ריבלין:</w:t>
      </w:r>
    </w:p>
    <w:p w14:paraId="47C18493" w14:textId="77777777" w:rsidR="00000000" w:rsidRDefault="00581103">
      <w:pPr>
        <w:pStyle w:val="a0"/>
        <w:rPr>
          <w:rtl/>
        </w:rPr>
      </w:pPr>
    </w:p>
    <w:p w14:paraId="6607DC48" w14:textId="77777777" w:rsidR="00000000" w:rsidRDefault="00581103">
      <w:pPr>
        <w:pStyle w:val="a0"/>
        <w:rPr>
          <w:rFonts w:hint="cs"/>
          <w:rtl/>
        </w:rPr>
      </w:pPr>
      <w:r>
        <w:rPr>
          <w:rFonts w:hint="cs"/>
          <w:rtl/>
        </w:rPr>
        <w:t>אני רוצה לומר לך, על מנת שתוכל להמשיך את דבריך. ביום שני אישרנו את השאילתא. לאחר התלבטויות אישרנו את השאילתא. השאילתא הועברה למשרד ראש הממשלה ולשר עזרא. כמובן, הם צריכים להתכונן. הם מחויבים לבוא ולהתייצב בפני הכנסת ביום רביעי. ה</w:t>
      </w:r>
      <w:r>
        <w:rPr>
          <w:rFonts w:hint="cs"/>
          <w:rtl/>
        </w:rPr>
        <w:t xml:space="preserve">ם ביקשו ממני שפרטים שהם צריכים לעבוד עליהם כדי לתת לך אותם </w:t>
      </w:r>
      <w:r>
        <w:rPr>
          <w:rtl/>
        </w:rPr>
        <w:t>–</w:t>
      </w:r>
      <w:r>
        <w:rPr>
          <w:rFonts w:hint="cs"/>
          <w:rtl/>
        </w:rPr>
        <w:t xml:space="preserve"> הם יעבירו אותם אליך ואלי בכתב. עכשיו, אדוני יכול להמשיך לשאול. אולי יש עוד דברים שהוא רוצה בכתב. </w:t>
      </w:r>
    </w:p>
    <w:p w14:paraId="569AB10A" w14:textId="77777777" w:rsidR="00000000" w:rsidRDefault="00581103">
      <w:pPr>
        <w:pStyle w:val="a0"/>
        <w:ind w:firstLine="0"/>
        <w:rPr>
          <w:rFonts w:hint="cs"/>
          <w:rtl/>
        </w:rPr>
      </w:pPr>
    </w:p>
    <w:p w14:paraId="0786A248" w14:textId="77777777" w:rsidR="00000000" w:rsidRDefault="00581103">
      <w:pPr>
        <w:pStyle w:val="-"/>
        <w:rPr>
          <w:rtl/>
        </w:rPr>
      </w:pPr>
      <w:r>
        <w:rPr>
          <w:rFonts w:hint="eastAsia"/>
          <w:rtl/>
        </w:rPr>
        <w:t>עבד</w:t>
      </w:r>
      <w:r>
        <w:rPr>
          <w:rtl/>
        </w:rPr>
        <w:t>-אלמאלכ דהאמשה (רע"ם):</w:t>
      </w:r>
    </w:p>
    <w:p w14:paraId="530C48DF" w14:textId="77777777" w:rsidR="00000000" w:rsidRDefault="00581103">
      <w:pPr>
        <w:pStyle w:val="a0"/>
        <w:rPr>
          <w:rFonts w:hint="cs"/>
          <w:rtl/>
        </w:rPr>
      </w:pPr>
    </w:p>
    <w:p w14:paraId="19546D01" w14:textId="77777777" w:rsidR="00000000" w:rsidRDefault="00581103">
      <w:pPr>
        <w:pStyle w:val="a0"/>
        <w:rPr>
          <w:rFonts w:hint="cs"/>
          <w:rtl/>
        </w:rPr>
      </w:pPr>
      <w:r>
        <w:rPr>
          <w:rFonts w:hint="cs"/>
          <w:rtl/>
        </w:rPr>
        <w:t xml:space="preserve">מקובל עלי מה שאדוני סיכם. נקבל את התשובה שבכתב. הייתי רק רוצה לשמוע: </w:t>
      </w:r>
      <w:r>
        <w:rPr>
          <w:rFonts w:hint="cs"/>
          <w:rtl/>
        </w:rPr>
        <w:t xml:space="preserve">אם יש דברים שאפשר למסור גם עכשיו, אפשר למסור אותם. אפשר לאשר </w:t>
      </w:r>
      <w:r>
        <w:rPr>
          <w:rtl/>
        </w:rPr>
        <w:t>–</w:t>
      </w:r>
      <w:r>
        <w:rPr>
          <w:rFonts w:hint="cs"/>
          <w:rtl/>
        </w:rPr>
        <w:t xml:space="preserve"> יש קשרים, אין קשרים. זה לא מצריך חיפוש מיוחד, נדמה לי. </w:t>
      </w:r>
    </w:p>
    <w:p w14:paraId="56E6789C" w14:textId="77777777" w:rsidR="00000000" w:rsidRDefault="00581103">
      <w:pPr>
        <w:pStyle w:val="a0"/>
        <w:ind w:firstLine="0"/>
        <w:rPr>
          <w:rFonts w:hint="cs"/>
          <w:rtl/>
        </w:rPr>
      </w:pPr>
    </w:p>
    <w:p w14:paraId="62ADC9D1" w14:textId="77777777" w:rsidR="00000000" w:rsidRDefault="00581103">
      <w:pPr>
        <w:pStyle w:val="af1"/>
        <w:rPr>
          <w:rtl/>
        </w:rPr>
      </w:pPr>
      <w:r>
        <w:rPr>
          <w:rtl/>
        </w:rPr>
        <w:t>היו"ר ראובן ריבלין:</w:t>
      </w:r>
    </w:p>
    <w:p w14:paraId="40244C44" w14:textId="77777777" w:rsidR="00000000" w:rsidRDefault="00581103">
      <w:pPr>
        <w:pStyle w:val="a0"/>
        <w:rPr>
          <w:rtl/>
        </w:rPr>
      </w:pPr>
    </w:p>
    <w:p w14:paraId="4B8E9169" w14:textId="77777777" w:rsidR="00000000" w:rsidRDefault="00581103">
      <w:pPr>
        <w:pStyle w:val="a0"/>
        <w:rPr>
          <w:rFonts w:hint="cs"/>
          <w:rtl/>
        </w:rPr>
      </w:pPr>
      <w:r>
        <w:rPr>
          <w:rFonts w:hint="cs"/>
          <w:rtl/>
        </w:rPr>
        <w:t xml:space="preserve">השאלה שלך ברורה. חבר הכנסת מרגי ביקש שאלה נוספת. </w:t>
      </w:r>
    </w:p>
    <w:p w14:paraId="376D58A4" w14:textId="77777777" w:rsidR="00000000" w:rsidRDefault="00581103">
      <w:pPr>
        <w:pStyle w:val="a0"/>
        <w:ind w:firstLine="0"/>
        <w:rPr>
          <w:rFonts w:hint="cs"/>
          <w:rtl/>
        </w:rPr>
      </w:pPr>
    </w:p>
    <w:p w14:paraId="78EE49D7" w14:textId="77777777" w:rsidR="00000000" w:rsidRDefault="00581103">
      <w:pPr>
        <w:pStyle w:val="a"/>
        <w:rPr>
          <w:rtl/>
        </w:rPr>
      </w:pPr>
      <w:bookmarkStart w:id="58" w:name="_Toc81561395"/>
      <w:r>
        <w:rPr>
          <w:rFonts w:hint="eastAsia"/>
          <w:rtl/>
        </w:rPr>
        <w:t>יעקב</w:t>
      </w:r>
      <w:r>
        <w:rPr>
          <w:rtl/>
        </w:rPr>
        <w:t xml:space="preserve"> מרגי (ש"ס):</w:t>
      </w:r>
      <w:bookmarkEnd w:id="58"/>
    </w:p>
    <w:p w14:paraId="6893BB22" w14:textId="77777777" w:rsidR="00000000" w:rsidRDefault="00581103">
      <w:pPr>
        <w:pStyle w:val="a0"/>
        <w:rPr>
          <w:rFonts w:hint="cs"/>
          <w:rtl/>
        </w:rPr>
      </w:pPr>
    </w:p>
    <w:p w14:paraId="067EF546" w14:textId="77777777" w:rsidR="00000000" w:rsidRDefault="00581103">
      <w:pPr>
        <w:pStyle w:val="a0"/>
        <w:rPr>
          <w:rFonts w:hint="cs"/>
          <w:rtl/>
        </w:rPr>
      </w:pPr>
      <w:r>
        <w:rPr>
          <w:rFonts w:hint="cs"/>
          <w:rtl/>
        </w:rPr>
        <w:t>סלח לי, אדוני היושב-ראש, אם אנצל את הכלי הפרלמ</w:t>
      </w:r>
      <w:r>
        <w:rPr>
          <w:rFonts w:hint="cs"/>
          <w:rtl/>
        </w:rPr>
        <w:t xml:space="preserve">נטרי הזה כמעט למחאה. אני יודע שהקשרים של ישראל עם הכורדים הם על בסיס הומניטרי, בסיס היסטורי. אבל אני באמת לא יודע מה הקשרים של חברי הכנסת הערבים עם המדינות העוינות את ישראל ולמה הם יוצרים קשרים כאלה. </w:t>
      </w:r>
    </w:p>
    <w:p w14:paraId="4F9443D0" w14:textId="77777777" w:rsidR="00000000" w:rsidRDefault="00581103">
      <w:pPr>
        <w:pStyle w:val="a0"/>
        <w:ind w:firstLine="0"/>
        <w:rPr>
          <w:rFonts w:hint="cs"/>
          <w:rtl/>
        </w:rPr>
      </w:pPr>
    </w:p>
    <w:p w14:paraId="05FA640C" w14:textId="77777777" w:rsidR="00000000" w:rsidRDefault="00581103">
      <w:pPr>
        <w:pStyle w:val="af1"/>
        <w:rPr>
          <w:rtl/>
        </w:rPr>
      </w:pPr>
      <w:r>
        <w:rPr>
          <w:rtl/>
        </w:rPr>
        <w:t>היו"ר ראובן ריבלין:</w:t>
      </w:r>
    </w:p>
    <w:p w14:paraId="71DCDFE5" w14:textId="77777777" w:rsidR="00000000" w:rsidRDefault="00581103">
      <w:pPr>
        <w:pStyle w:val="a0"/>
        <w:rPr>
          <w:rtl/>
        </w:rPr>
      </w:pPr>
    </w:p>
    <w:p w14:paraId="41865598" w14:textId="77777777" w:rsidR="00000000" w:rsidRDefault="00581103">
      <w:pPr>
        <w:pStyle w:val="a0"/>
        <w:rPr>
          <w:rFonts w:hint="cs"/>
          <w:rtl/>
        </w:rPr>
      </w:pPr>
      <w:r>
        <w:rPr>
          <w:rFonts w:hint="cs"/>
          <w:rtl/>
        </w:rPr>
        <w:t>זאת מחאה. אתה שואל את השר, "האומנ</w:t>
      </w:r>
      <w:r>
        <w:rPr>
          <w:rFonts w:hint="cs"/>
          <w:rtl/>
        </w:rPr>
        <w:t xml:space="preserve">ם". חבר הכנסת מרגי, רק רציתי להזכיר לך שחבר הכנסת דהאמשה, למשל </w:t>
      </w:r>
      <w:r>
        <w:rPr>
          <w:rtl/>
        </w:rPr>
        <w:t>–</w:t>
      </w:r>
      <w:r>
        <w:rPr>
          <w:rFonts w:hint="cs"/>
          <w:rtl/>
        </w:rPr>
        <w:t xml:space="preserve"> שהוא ערבי-ישראלי, שגם מכנה את עצמו "פלסטיני" </w:t>
      </w:r>
      <w:r>
        <w:rPr>
          <w:rtl/>
        </w:rPr>
        <w:t>–</w:t>
      </w:r>
      <w:r>
        <w:rPr>
          <w:rFonts w:hint="cs"/>
          <w:rtl/>
        </w:rPr>
        <w:t xml:space="preserve"> הוא אזרחה של מדינת ישראל ונבחר ציבור בכנסת ישראל. </w:t>
      </w:r>
    </w:p>
    <w:p w14:paraId="598E765E" w14:textId="77777777" w:rsidR="00000000" w:rsidRDefault="00581103">
      <w:pPr>
        <w:pStyle w:val="a0"/>
        <w:ind w:firstLine="0"/>
        <w:rPr>
          <w:rFonts w:hint="cs"/>
          <w:rtl/>
        </w:rPr>
      </w:pPr>
    </w:p>
    <w:p w14:paraId="495FDF4C" w14:textId="77777777" w:rsidR="00000000" w:rsidRDefault="00581103">
      <w:pPr>
        <w:pStyle w:val="af0"/>
        <w:rPr>
          <w:rtl/>
        </w:rPr>
      </w:pPr>
      <w:r>
        <w:rPr>
          <w:rFonts w:hint="eastAsia"/>
          <w:rtl/>
        </w:rPr>
        <w:t>יעקב</w:t>
      </w:r>
      <w:r>
        <w:rPr>
          <w:rtl/>
        </w:rPr>
        <w:t xml:space="preserve"> מרגי (ש"ס):</w:t>
      </w:r>
    </w:p>
    <w:p w14:paraId="7E0636B4" w14:textId="77777777" w:rsidR="00000000" w:rsidRDefault="00581103">
      <w:pPr>
        <w:pStyle w:val="a0"/>
        <w:rPr>
          <w:rFonts w:hint="cs"/>
          <w:rtl/>
        </w:rPr>
      </w:pPr>
    </w:p>
    <w:p w14:paraId="4F6D9E43" w14:textId="77777777" w:rsidR="00000000" w:rsidRDefault="00581103">
      <w:pPr>
        <w:pStyle w:val="a0"/>
        <w:rPr>
          <w:rFonts w:hint="cs"/>
          <w:rtl/>
        </w:rPr>
      </w:pPr>
      <w:r>
        <w:rPr>
          <w:rFonts w:hint="cs"/>
          <w:rtl/>
        </w:rPr>
        <w:t xml:space="preserve">רק שאלתי. </w:t>
      </w:r>
    </w:p>
    <w:p w14:paraId="3B5D4862" w14:textId="77777777" w:rsidR="00000000" w:rsidRDefault="00581103">
      <w:pPr>
        <w:pStyle w:val="a0"/>
        <w:ind w:firstLine="0"/>
        <w:rPr>
          <w:rFonts w:hint="cs"/>
          <w:rtl/>
        </w:rPr>
      </w:pPr>
    </w:p>
    <w:p w14:paraId="04AE9B7E" w14:textId="77777777" w:rsidR="00000000" w:rsidRDefault="00581103">
      <w:pPr>
        <w:pStyle w:val="af1"/>
        <w:rPr>
          <w:rtl/>
        </w:rPr>
      </w:pPr>
      <w:r>
        <w:rPr>
          <w:rtl/>
        </w:rPr>
        <w:t>היו"ר ראובן ריבלין:</w:t>
      </w:r>
    </w:p>
    <w:p w14:paraId="398FD39E" w14:textId="77777777" w:rsidR="00000000" w:rsidRDefault="00581103">
      <w:pPr>
        <w:pStyle w:val="a0"/>
        <w:rPr>
          <w:rtl/>
        </w:rPr>
      </w:pPr>
    </w:p>
    <w:p w14:paraId="5DB619A1" w14:textId="77777777" w:rsidR="00000000" w:rsidRDefault="00581103">
      <w:pPr>
        <w:pStyle w:val="a0"/>
        <w:rPr>
          <w:rFonts w:hint="cs"/>
          <w:rtl/>
        </w:rPr>
      </w:pPr>
      <w:r>
        <w:rPr>
          <w:rFonts w:hint="cs"/>
          <w:rtl/>
        </w:rPr>
        <w:t xml:space="preserve">הואיל ולך יש הכרזה, גם לי יש הכרזה. </w:t>
      </w:r>
    </w:p>
    <w:p w14:paraId="2E022F66" w14:textId="77777777" w:rsidR="00000000" w:rsidRDefault="00581103">
      <w:pPr>
        <w:pStyle w:val="a0"/>
        <w:ind w:firstLine="0"/>
        <w:rPr>
          <w:rFonts w:hint="cs"/>
          <w:rtl/>
        </w:rPr>
      </w:pPr>
    </w:p>
    <w:p w14:paraId="24E123D7" w14:textId="77777777" w:rsidR="00000000" w:rsidRDefault="00581103">
      <w:pPr>
        <w:pStyle w:val="af0"/>
        <w:rPr>
          <w:rtl/>
        </w:rPr>
      </w:pPr>
      <w:r>
        <w:rPr>
          <w:rFonts w:hint="eastAsia"/>
          <w:rtl/>
        </w:rPr>
        <w:t>עבד</w:t>
      </w:r>
      <w:r>
        <w:rPr>
          <w:rtl/>
        </w:rPr>
        <w:t>-אלמאלכ דהאמשה (רע"ם):</w:t>
      </w:r>
    </w:p>
    <w:p w14:paraId="6C28A307" w14:textId="77777777" w:rsidR="00000000" w:rsidRDefault="00581103">
      <w:pPr>
        <w:pStyle w:val="a0"/>
        <w:rPr>
          <w:rFonts w:hint="cs"/>
          <w:rtl/>
        </w:rPr>
      </w:pPr>
    </w:p>
    <w:p w14:paraId="6E033F06" w14:textId="77777777" w:rsidR="00000000" w:rsidRDefault="00581103">
      <w:pPr>
        <w:pStyle w:val="a0"/>
        <w:rPr>
          <w:rFonts w:hint="cs"/>
          <w:rtl/>
        </w:rPr>
      </w:pPr>
      <w:r>
        <w:rPr>
          <w:rFonts w:hint="cs"/>
          <w:rtl/>
        </w:rPr>
        <w:t xml:space="preserve">- - - </w:t>
      </w:r>
    </w:p>
    <w:p w14:paraId="0D95B036" w14:textId="77777777" w:rsidR="00000000" w:rsidRDefault="00581103">
      <w:pPr>
        <w:pStyle w:val="a0"/>
        <w:ind w:firstLine="0"/>
        <w:rPr>
          <w:rtl/>
        </w:rPr>
      </w:pPr>
    </w:p>
    <w:p w14:paraId="4295B1CD" w14:textId="77777777" w:rsidR="00000000" w:rsidRDefault="00581103">
      <w:pPr>
        <w:pStyle w:val="af1"/>
        <w:rPr>
          <w:rtl/>
        </w:rPr>
      </w:pPr>
      <w:r>
        <w:rPr>
          <w:rtl/>
        </w:rPr>
        <w:t>היו"ר ראובן ריבלין:</w:t>
      </w:r>
    </w:p>
    <w:p w14:paraId="03D2E96E" w14:textId="77777777" w:rsidR="00000000" w:rsidRDefault="00581103">
      <w:pPr>
        <w:pStyle w:val="a0"/>
        <w:rPr>
          <w:rtl/>
        </w:rPr>
      </w:pPr>
    </w:p>
    <w:p w14:paraId="4D51E046" w14:textId="77777777" w:rsidR="00000000" w:rsidRDefault="00581103">
      <w:pPr>
        <w:pStyle w:val="a0"/>
        <w:rPr>
          <w:rFonts w:hint="cs"/>
          <w:rtl/>
        </w:rPr>
      </w:pPr>
      <w:r>
        <w:rPr>
          <w:rFonts w:hint="cs"/>
          <w:rtl/>
        </w:rPr>
        <w:t xml:space="preserve">עכשיו, רבותי, ברגע זה מסתיימות השאלות מהאולם. רשות הדיבור לשר בלבד. </w:t>
      </w:r>
    </w:p>
    <w:p w14:paraId="5915C9ED" w14:textId="77777777" w:rsidR="00000000" w:rsidRDefault="00581103">
      <w:pPr>
        <w:pStyle w:val="a0"/>
        <w:ind w:firstLine="0"/>
        <w:rPr>
          <w:rFonts w:hint="cs"/>
          <w:rtl/>
        </w:rPr>
      </w:pPr>
    </w:p>
    <w:p w14:paraId="33F0638A" w14:textId="77777777" w:rsidR="00000000" w:rsidRDefault="00581103">
      <w:pPr>
        <w:pStyle w:val="a"/>
        <w:rPr>
          <w:rtl/>
        </w:rPr>
      </w:pPr>
      <w:bookmarkStart w:id="59" w:name="FS000000474T14_07_2004_12_17_02C"/>
      <w:bookmarkStart w:id="60" w:name="_Toc81561396"/>
      <w:bookmarkEnd w:id="59"/>
      <w:r>
        <w:rPr>
          <w:rtl/>
        </w:rPr>
        <w:t>שר התיירות גדעון עזרא:</w:t>
      </w:r>
      <w:bookmarkEnd w:id="60"/>
    </w:p>
    <w:p w14:paraId="282761D4" w14:textId="77777777" w:rsidR="00000000" w:rsidRDefault="00581103">
      <w:pPr>
        <w:pStyle w:val="a0"/>
        <w:rPr>
          <w:rtl/>
        </w:rPr>
      </w:pPr>
    </w:p>
    <w:p w14:paraId="09E0BA71" w14:textId="77777777" w:rsidR="00000000" w:rsidRDefault="00581103">
      <w:pPr>
        <w:pStyle w:val="a0"/>
        <w:rPr>
          <w:rFonts w:hint="cs"/>
          <w:rtl/>
        </w:rPr>
      </w:pPr>
      <w:r>
        <w:rPr>
          <w:rFonts w:hint="cs"/>
          <w:rtl/>
        </w:rPr>
        <w:t>אני בטוח, חבר הכנסת דהאמשה, שאתה עושה את כל מה שאתה יכול על מנת לחזק את הקשרים בין ישראל למדינות ערב. השאלה ש</w:t>
      </w:r>
      <w:r>
        <w:rPr>
          <w:rFonts w:hint="cs"/>
          <w:rtl/>
        </w:rPr>
        <w:t xml:space="preserve">לך היא במסגרת הזאת. עד אשר תהיה התשובה, אם  תוכל להוסיף לנו פרטים על קשרים של ערבים אזרחים ישראלים שאתה מכיר עם עירק, נוכל גם להשלים את התשובה. תודה רבה. </w:t>
      </w:r>
    </w:p>
    <w:p w14:paraId="0D5D2BEA" w14:textId="77777777" w:rsidR="00000000" w:rsidRDefault="00581103">
      <w:pPr>
        <w:pStyle w:val="a0"/>
        <w:ind w:firstLine="0"/>
        <w:rPr>
          <w:rFonts w:hint="cs"/>
          <w:rtl/>
        </w:rPr>
      </w:pPr>
    </w:p>
    <w:p w14:paraId="4A6A5F96" w14:textId="77777777" w:rsidR="00000000" w:rsidRDefault="00581103">
      <w:pPr>
        <w:pStyle w:val="af1"/>
        <w:rPr>
          <w:rtl/>
        </w:rPr>
      </w:pPr>
      <w:r>
        <w:rPr>
          <w:rtl/>
        </w:rPr>
        <w:t>היו"ר ראובן ריבלין:</w:t>
      </w:r>
    </w:p>
    <w:p w14:paraId="6DE1E471" w14:textId="77777777" w:rsidR="00000000" w:rsidRDefault="00581103">
      <w:pPr>
        <w:pStyle w:val="a0"/>
        <w:rPr>
          <w:rtl/>
        </w:rPr>
      </w:pPr>
    </w:p>
    <w:p w14:paraId="0E05B2EC" w14:textId="77777777" w:rsidR="00000000" w:rsidRDefault="00581103">
      <w:pPr>
        <w:pStyle w:val="a0"/>
        <w:rPr>
          <w:rFonts w:hint="cs"/>
          <w:rtl/>
        </w:rPr>
      </w:pPr>
      <w:r>
        <w:rPr>
          <w:rFonts w:hint="cs"/>
          <w:rtl/>
        </w:rPr>
        <w:t>תודה רבה. חבר הכנסת דהאמשה, בלי כל ספק זכית לקבל שאילתא בעל-פה שלא היה לה תקדים</w:t>
      </w:r>
      <w:r>
        <w:rPr>
          <w:rFonts w:hint="cs"/>
          <w:rtl/>
        </w:rPr>
        <w:t xml:space="preserve"> בכנסת ישראל. וראית שאישרנו את זה. התייעצתי עם אנשים, ואישרנו את זה. כמובן, נצפה לתשובה. </w:t>
      </w:r>
    </w:p>
    <w:p w14:paraId="0BADC28E" w14:textId="77777777" w:rsidR="00000000" w:rsidRDefault="00581103">
      <w:pPr>
        <w:pStyle w:val="a0"/>
        <w:ind w:firstLine="0"/>
        <w:rPr>
          <w:rFonts w:hint="cs"/>
          <w:rtl/>
        </w:rPr>
      </w:pPr>
    </w:p>
    <w:p w14:paraId="240D8B9E" w14:textId="77777777" w:rsidR="00000000" w:rsidRDefault="00581103">
      <w:pPr>
        <w:pStyle w:val="af0"/>
        <w:rPr>
          <w:rtl/>
        </w:rPr>
      </w:pPr>
      <w:r>
        <w:rPr>
          <w:rFonts w:hint="eastAsia"/>
          <w:rtl/>
        </w:rPr>
        <w:t>עבד</w:t>
      </w:r>
      <w:r>
        <w:rPr>
          <w:rtl/>
        </w:rPr>
        <w:t>-אלמאלכ דהאמשה (רע"ם):</w:t>
      </w:r>
    </w:p>
    <w:p w14:paraId="36B1F18F" w14:textId="77777777" w:rsidR="00000000" w:rsidRDefault="00581103">
      <w:pPr>
        <w:pStyle w:val="a0"/>
        <w:rPr>
          <w:rFonts w:hint="cs"/>
          <w:rtl/>
        </w:rPr>
      </w:pPr>
    </w:p>
    <w:p w14:paraId="638CC786" w14:textId="77777777" w:rsidR="00000000" w:rsidRDefault="00581103">
      <w:pPr>
        <w:pStyle w:val="a0"/>
        <w:rPr>
          <w:rFonts w:hint="cs"/>
          <w:rtl/>
        </w:rPr>
      </w:pPr>
      <w:r>
        <w:rPr>
          <w:rFonts w:hint="cs"/>
          <w:rtl/>
        </w:rPr>
        <w:t xml:space="preserve">שתהיה תשובה בכתב. </w:t>
      </w:r>
    </w:p>
    <w:p w14:paraId="2ACF51F2" w14:textId="77777777" w:rsidR="00000000" w:rsidRDefault="00581103">
      <w:pPr>
        <w:pStyle w:val="a0"/>
        <w:ind w:firstLine="0"/>
        <w:rPr>
          <w:rFonts w:hint="cs"/>
          <w:rtl/>
        </w:rPr>
      </w:pPr>
    </w:p>
    <w:p w14:paraId="6E878AD3" w14:textId="77777777" w:rsidR="00000000" w:rsidRDefault="00581103">
      <w:pPr>
        <w:pStyle w:val="af1"/>
        <w:rPr>
          <w:rtl/>
        </w:rPr>
      </w:pPr>
      <w:r>
        <w:rPr>
          <w:rtl/>
        </w:rPr>
        <w:t>היו"ר ראובן ריבלין:</w:t>
      </w:r>
    </w:p>
    <w:p w14:paraId="60E5BFA7" w14:textId="77777777" w:rsidR="00000000" w:rsidRDefault="00581103">
      <w:pPr>
        <w:pStyle w:val="a0"/>
        <w:rPr>
          <w:rtl/>
        </w:rPr>
      </w:pPr>
    </w:p>
    <w:p w14:paraId="68F6655F" w14:textId="77777777" w:rsidR="00000000" w:rsidRDefault="00581103">
      <w:pPr>
        <w:pStyle w:val="a0"/>
        <w:rPr>
          <w:rFonts w:hint="cs"/>
          <w:rtl/>
        </w:rPr>
      </w:pPr>
      <w:r>
        <w:rPr>
          <w:rFonts w:hint="cs"/>
          <w:rtl/>
        </w:rPr>
        <w:t xml:space="preserve">בוודאי ובוודאי, אדוני, קיבלתי התחייבות מפורשת. תודה רבה. תם נושא השאילתות בעל-פה. </w:t>
      </w:r>
    </w:p>
    <w:p w14:paraId="4F9BE971" w14:textId="77777777" w:rsidR="00000000" w:rsidRDefault="00581103">
      <w:pPr>
        <w:pStyle w:val="a0"/>
        <w:ind w:firstLine="0"/>
        <w:rPr>
          <w:rFonts w:hint="cs"/>
          <w:rtl/>
        </w:rPr>
      </w:pPr>
    </w:p>
    <w:p w14:paraId="2B577E87" w14:textId="77777777" w:rsidR="00000000" w:rsidRDefault="00581103">
      <w:pPr>
        <w:pStyle w:val="a2"/>
        <w:rPr>
          <w:rtl/>
        </w:rPr>
      </w:pPr>
    </w:p>
    <w:p w14:paraId="569DB8CA" w14:textId="77777777" w:rsidR="00000000" w:rsidRDefault="00581103">
      <w:pPr>
        <w:pStyle w:val="a2"/>
        <w:rPr>
          <w:rFonts w:hint="cs"/>
          <w:rtl/>
        </w:rPr>
      </w:pPr>
      <w:bookmarkStart w:id="61" w:name="CS29933FI0029933T14_07_2004_12_19_10"/>
      <w:bookmarkStart w:id="62" w:name="_Toc81561397"/>
      <w:bookmarkEnd w:id="61"/>
      <w:r>
        <w:rPr>
          <w:rtl/>
        </w:rPr>
        <w:t>הצעת חוק לתי</w:t>
      </w:r>
      <w:r>
        <w:rPr>
          <w:rtl/>
        </w:rPr>
        <w:t>קון פקודת התעבורה (אגרות), התשס"ג-2003</w:t>
      </w:r>
      <w:bookmarkEnd w:id="62"/>
    </w:p>
    <w:p w14:paraId="7BC6FC9D" w14:textId="77777777" w:rsidR="00000000" w:rsidRDefault="00581103">
      <w:pPr>
        <w:pStyle w:val="a0"/>
        <w:rPr>
          <w:rFonts w:hint="cs"/>
          <w:rtl/>
        </w:rPr>
      </w:pPr>
      <w:r>
        <w:rPr>
          <w:rtl/>
        </w:rPr>
        <w:t>[נספחות.</w:t>
      </w:r>
      <w:r>
        <w:rPr>
          <w:rFonts w:hint="cs"/>
          <w:rtl/>
        </w:rPr>
        <w:t>]</w:t>
      </w:r>
    </w:p>
    <w:p w14:paraId="1BD60E12" w14:textId="77777777" w:rsidR="00000000" w:rsidRDefault="00581103">
      <w:pPr>
        <w:pStyle w:val="-0"/>
        <w:rPr>
          <w:rFonts w:hint="cs"/>
          <w:rtl/>
        </w:rPr>
      </w:pPr>
      <w:r>
        <w:rPr>
          <w:rFonts w:hint="cs"/>
          <w:rtl/>
        </w:rPr>
        <w:t>(הצעת קבוצת חברי הכנסת)</w:t>
      </w:r>
    </w:p>
    <w:p w14:paraId="7DE685E7" w14:textId="77777777" w:rsidR="00000000" w:rsidRDefault="00581103">
      <w:pPr>
        <w:pStyle w:val="a0"/>
        <w:ind w:firstLine="0"/>
        <w:rPr>
          <w:rFonts w:hint="cs"/>
          <w:b/>
          <w:bCs/>
          <w:sz w:val="24"/>
          <w:szCs w:val="24"/>
          <w:u w:val="single"/>
          <w:rtl/>
          <w:lang w:eastAsia="en-US"/>
        </w:rPr>
      </w:pPr>
    </w:p>
    <w:p w14:paraId="0FABE60F" w14:textId="77777777" w:rsidR="00000000" w:rsidRDefault="00581103">
      <w:pPr>
        <w:pStyle w:val="af1"/>
        <w:rPr>
          <w:rtl/>
        </w:rPr>
      </w:pPr>
      <w:r>
        <w:rPr>
          <w:rtl/>
        </w:rPr>
        <w:t>היו"ר ראובן ריבלין:</w:t>
      </w:r>
    </w:p>
    <w:p w14:paraId="50A579BB" w14:textId="77777777" w:rsidR="00000000" w:rsidRDefault="00581103">
      <w:pPr>
        <w:pStyle w:val="a0"/>
        <w:rPr>
          <w:rtl/>
        </w:rPr>
      </w:pPr>
    </w:p>
    <w:p w14:paraId="773BE22F" w14:textId="77777777" w:rsidR="00000000" w:rsidRDefault="00581103">
      <w:pPr>
        <w:pStyle w:val="a0"/>
        <w:rPr>
          <w:rFonts w:hint="cs"/>
          <w:rtl/>
        </w:rPr>
      </w:pPr>
      <w:r>
        <w:rPr>
          <w:rFonts w:hint="cs"/>
          <w:rtl/>
        </w:rPr>
        <w:t>הצעות חוק לדיון מוקדם. אנחנו מתחילים בהצעת חוק לתיקון פקודת התעבורה (אגרות), שמספרה פ/527. שר התחבורה נמצא? אנחנו ממתינים, רבותי. על כל פנים, דוד טל, האם אדוני מ</w:t>
      </w:r>
      <w:r>
        <w:rPr>
          <w:rFonts w:hint="cs"/>
          <w:rtl/>
        </w:rPr>
        <w:t xml:space="preserve">וכן להרצות את טיעוניו? אני אפילו מודיע לך שתוכל לדבר יותר מעשר דקות, כי אתה תדבר עשר דקות כשהשר נמצא. </w:t>
      </w:r>
    </w:p>
    <w:p w14:paraId="4F610A74" w14:textId="77777777" w:rsidR="00000000" w:rsidRDefault="00581103">
      <w:pPr>
        <w:pStyle w:val="a0"/>
        <w:ind w:firstLine="0"/>
        <w:rPr>
          <w:rFonts w:hint="cs"/>
          <w:rtl/>
        </w:rPr>
      </w:pPr>
    </w:p>
    <w:p w14:paraId="58DAD4D6" w14:textId="77777777" w:rsidR="00000000" w:rsidRDefault="00581103">
      <w:pPr>
        <w:pStyle w:val="af0"/>
        <w:rPr>
          <w:rtl/>
        </w:rPr>
      </w:pPr>
      <w:r>
        <w:rPr>
          <w:rFonts w:hint="eastAsia"/>
          <w:rtl/>
        </w:rPr>
        <w:t>אופיר</w:t>
      </w:r>
      <w:r>
        <w:rPr>
          <w:rtl/>
        </w:rPr>
        <w:t xml:space="preserve"> פינס-פז (העבודה-מימד):</w:t>
      </w:r>
    </w:p>
    <w:p w14:paraId="5E2407A2" w14:textId="77777777" w:rsidR="00000000" w:rsidRDefault="00581103">
      <w:pPr>
        <w:pStyle w:val="a0"/>
        <w:rPr>
          <w:rFonts w:hint="cs"/>
          <w:rtl/>
        </w:rPr>
      </w:pPr>
    </w:p>
    <w:p w14:paraId="2745AF4A" w14:textId="77777777" w:rsidR="00000000" w:rsidRDefault="00581103">
      <w:pPr>
        <w:pStyle w:val="a0"/>
        <w:rPr>
          <w:rFonts w:hint="cs"/>
          <w:rtl/>
        </w:rPr>
      </w:pPr>
      <w:r>
        <w:rPr>
          <w:rFonts w:hint="cs"/>
          <w:rtl/>
        </w:rPr>
        <w:t xml:space="preserve">השר פה, השר עזרא. </w:t>
      </w:r>
    </w:p>
    <w:p w14:paraId="376270C4" w14:textId="77777777" w:rsidR="00000000" w:rsidRDefault="00581103">
      <w:pPr>
        <w:pStyle w:val="a0"/>
        <w:ind w:firstLine="0"/>
        <w:rPr>
          <w:rFonts w:hint="cs"/>
          <w:rtl/>
        </w:rPr>
      </w:pPr>
    </w:p>
    <w:p w14:paraId="568CE299" w14:textId="77777777" w:rsidR="00000000" w:rsidRDefault="00581103">
      <w:pPr>
        <w:pStyle w:val="af1"/>
        <w:rPr>
          <w:rtl/>
        </w:rPr>
      </w:pPr>
      <w:r>
        <w:rPr>
          <w:rtl/>
        </w:rPr>
        <w:t>היו"ר ראובן ריבלין:</w:t>
      </w:r>
    </w:p>
    <w:p w14:paraId="75DDE7C9" w14:textId="77777777" w:rsidR="00000000" w:rsidRDefault="00581103">
      <w:pPr>
        <w:pStyle w:val="a0"/>
        <w:rPr>
          <w:rtl/>
        </w:rPr>
      </w:pPr>
    </w:p>
    <w:p w14:paraId="5D1212E9" w14:textId="77777777" w:rsidR="00000000" w:rsidRDefault="00581103">
      <w:pPr>
        <w:pStyle w:val="a0"/>
        <w:rPr>
          <w:rFonts w:hint="cs"/>
          <w:rtl/>
        </w:rPr>
      </w:pPr>
      <w:r>
        <w:rPr>
          <w:rFonts w:hint="cs"/>
          <w:rtl/>
        </w:rPr>
        <w:t xml:space="preserve">לא. אתה משיב כשר התחבורה? </w:t>
      </w:r>
    </w:p>
    <w:p w14:paraId="196C6F74" w14:textId="77777777" w:rsidR="00000000" w:rsidRDefault="00581103">
      <w:pPr>
        <w:pStyle w:val="a0"/>
        <w:ind w:firstLine="0"/>
        <w:rPr>
          <w:rFonts w:hint="cs"/>
          <w:rtl/>
        </w:rPr>
      </w:pPr>
    </w:p>
    <w:p w14:paraId="6FFC83D0" w14:textId="77777777" w:rsidR="00000000" w:rsidRDefault="00581103">
      <w:pPr>
        <w:pStyle w:val="a"/>
        <w:rPr>
          <w:rtl/>
        </w:rPr>
      </w:pPr>
      <w:bookmarkStart w:id="63" w:name="FS000000493T14_07_2004_12_21_12"/>
      <w:bookmarkStart w:id="64" w:name="_Toc81561398"/>
      <w:bookmarkEnd w:id="63"/>
      <w:r>
        <w:rPr>
          <w:rFonts w:hint="eastAsia"/>
          <w:rtl/>
        </w:rPr>
        <w:t>דוד</w:t>
      </w:r>
      <w:r>
        <w:rPr>
          <w:rtl/>
        </w:rPr>
        <w:t xml:space="preserve"> טל (עם אחד):</w:t>
      </w:r>
      <w:bookmarkEnd w:id="64"/>
    </w:p>
    <w:p w14:paraId="4559B820" w14:textId="77777777" w:rsidR="00000000" w:rsidRDefault="00581103">
      <w:pPr>
        <w:pStyle w:val="a0"/>
        <w:rPr>
          <w:rFonts w:hint="cs"/>
          <w:rtl/>
        </w:rPr>
      </w:pPr>
    </w:p>
    <w:p w14:paraId="1DF97D51" w14:textId="77777777" w:rsidR="00000000" w:rsidRDefault="00581103">
      <w:pPr>
        <w:pStyle w:val="a0"/>
        <w:rPr>
          <w:rFonts w:hint="cs"/>
          <w:rtl/>
        </w:rPr>
      </w:pPr>
      <w:r>
        <w:rPr>
          <w:rFonts w:hint="cs"/>
          <w:rtl/>
        </w:rPr>
        <w:t xml:space="preserve">שר התחבורה הוא מאיר שטרית. </w:t>
      </w:r>
    </w:p>
    <w:p w14:paraId="0749502A" w14:textId="77777777" w:rsidR="00000000" w:rsidRDefault="00581103">
      <w:pPr>
        <w:pStyle w:val="a0"/>
        <w:ind w:firstLine="0"/>
        <w:rPr>
          <w:rFonts w:hint="cs"/>
          <w:rtl/>
        </w:rPr>
      </w:pPr>
    </w:p>
    <w:p w14:paraId="22951687" w14:textId="77777777" w:rsidR="00000000" w:rsidRDefault="00581103">
      <w:pPr>
        <w:pStyle w:val="af1"/>
        <w:rPr>
          <w:rtl/>
        </w:rPr>
      </w:pPr>
      <w:r>
        <w:rPr>
          <w:rtl/>
        </w:rPr>
        <w:t xml:space="preserve">היו"ר </w:t>
      </w:r>
      <w:r>
        <w:rPr>
          <w:rtl/>
        </w:rPr>
        <w:t>ראובן ריבלין:</w:t>
      </w:r>
    </w:p>
    <w:p w14:paraId="4C8E0685" w14:textId="77777777" w:rsidR="00000000" w:rsidRDefault="00581103">
      <w:pPr>
        <w:pStyle w:val="a0"/>
        <w:rPr>
          <w:rtl/>
        </w:rPr>
      </w:pPr>
    </w:p>
    <w:p w14:paraId="7F9CEF1C" w14:textId="77777777" w:rsidR="00000000" w:rsidRDefault="00581103">
      <w:pPr>
        <w:pStyle w:val="a0"/>
        <w:rPr>
          <w:rFonts w:hint="cs"/>
          <w:rtl/>
        </w:rPr>
      </w:pPr>
      <w:r>
        <w:rPr>
          <w:rFonts w:hint="cs"/>
          <w:rtl/>
        </w:rPr>
        <w:t xml:space="preserve">הבנתי. זה לא השר שנמצא כרגע בתורנות. אבל הנה, פתרנו את כל הבעיות. גם השר שטרית כאן. אז לא איחרו פעמי מרכבותיו, הוא מגיע. </w:t>
      </w:r>
    </w:p>
    <w:p w14:paraId="428DFA5C" w14:textId="77777777" w:rsidR="00000000" w:rsidRDefault="00581103">
      <w:pPr>
        <w:pStyle w:val="a0"/>
        <w:ind w:firstLine="0"/>
        <w:rPr>
          <w:rFonts w:hint="cs"/>
          <w:rtl/>
        </w:rPr>
      </w:pPr>
    </w:p>
    <w:p w14:paraId="5BCA788E" w14:textId="77777777" w:rsidR="00000000" w:rsidRDefault="00581103">
      <w:pPr>
        <w:pStyle w:val="-"/>
        <w:rPr>
          <w:rtl/>
        </w:rPr>
      </w:pPr>
      <w:bookmarkStart w:id="65" w:name="FS000000493T14_07_2004_12_21_55C"/>
      <w:bookmarkEnd w:id="65"/>
      <w:r>
        <w:rPr>
          <w:rtl/>
        </w:rPr>
        <w:t>דוד טל (עם אחד):</w:t>
      </w:r>
    </w:p>
    <w:p w14:paraId="017FD753" w14:textId="77777777" w:rsidR="00000000" w:rsidRDefault="00581103">
      <w:pPr>
        <w:pStyle w:val="a0"/>
        <w:rPr>
          <w:rtl/>
        </w:rPr>
      </w:pPr>
    </w:p>
    <w:p w14:paraId="207448AC" w14:textId="77777777" w:rsidR="00000000" w:rsidRDefault="00581103">
      <w:pPr>
        <w:pStyle w:val="a0"/>
        <w:rPr>
          <w:rFonts w:hint="cs"/>
          <w:rtl/>
        </w:rPr>
      </w:pPr>
      <w:r>
        <w:rPr>
          <w:rFonts w:hint="cs"/>
          <w:rtl/>
        </w:rPr>
        <w:t>אדוני היושב-ראש, כבוד השר, מעל במה זו אני רוצה לברך אותך על תפקידך החדש. ירבו ימיך בטוב ושעותיך בנעי</w:t>
      </w:r>
      <w:r>
        <w:rPr>
          <w:rFonts w:hint="cs"/>
          <w:rtl/>
        </w:rPr>
        <w:t xml:space="preserve">מים, ויהי רצון שלא תצא שום תקלה מתחת ידך. </w:t>
      </w:r>
    </w:p>
    <w:p w14:paraId="2814A6D5" w14:textId="77777777" w:rsidR="00000000" w:rsidRDefault="00581103">
      <w:pPr>
        <w:pStyle w:val="a0"/>
        <w:rPr>
          <w:rFonts w:hint="cs"/>
          <w:rtl/>
        </w:rPr>
      </w:pPr>
    </w:p>
    <w:p w14:paraId="3B510F23" w14:textId="77777777" w:rsidR="00000000" w:rsidRDefault="00581103">
      <w:pPr>
        <w:pStyle w:val="a0"/>
        <w:rPr>
          <w:rFonts w:hint="cs"/>
          <w:rtl/>
        </w:rPr>
      </w:pPr>
      <w:r>
        <w:rPr>
          <w:rFonts w:hint="cs"/>
          <w:rtl/>
        </w:rPr>
        <w:t xml:space="preserve">אדוני היושב-ראש, הצעת החוק הזאת באה לתקן את פקודת התעבורה בנושא האגרות. אקדים ואומר שמדובר באגרות של נהגי המוניות. נהגי המוניות היום הם מגזר שנפגע </w:t>
      </w:r>
      <w:r>
        <w:rPr>
          <w:rtl/>
        </w:rPr>
        <w:t>–</w:t>
      </w:r>
      <w:r>
        <w:rPr>
          <w:rFonts w:hint="cs"/>
          <w:rtl/>
        </w:rPr>
        <w:t xml:space="preserve"> לא אומר כתוצאה מהמדיניות הכלכלית האחרונה, אבל כתוצאה מכל המדיני</w:t>
      </w:r>
      <w:r>
        <w:rPr>
          <w:rFonts w:hint="cs"/>
          <w:rtl/>
        </w:rPr>
        <w:t>ויות שהיו עד היום במשרד האוצר. בעצם זה גרם לכך שהיום נהג מונית צריך לעבוד 14 שעות, סביב השעון, ובמעט מהמקרים הוא מצליח להביא שכר מינימום. אגב, הדברים שאני אומר בדוקים. חבר כנסת שירצה בכך יוכל לקבל ממני חוברת שנעשתה על-ידי כלכלן בכיר בשם אורן גוטסמן, הוא יו</w:t>
      </w:r>
      <w:r>
        <w:rPr>
          <w:rFonts w:hint="cs"/>
          <w:rtl/>
        </w:rPr>
        <w:t xml:space="preserve">כל לראות את הדברים שם. </w:t>
      </w:r>
    </w:p>
    <w:p w14:paraId="2FBE7411" w14:textId="77777777" w:rsidR="00000000" w:rsidRDefault="00581103">
      <w:pPr>
        <w:pStyle w:val="a0"/>
        <w:rPr>
          <w:rFonts w:hint="cs"/>
          <w:rtl/>
        </w:rPr>
      </w:pPr>
    </w:p>
    <w:p w14:paraId="387770C4" w14:textId="77777777" w:rsidR="00000000" w:rsidRDefault="00581103">
      <w:pPr>
        <w:pStyle w:val="a0"/>
        <w:rPr>
          <w:rFonts w:hint="cs"/>
          <w:rtl/>
        </w:rPr>
      </w:pPr>
      <w:r>
        <w:rPr>
          <w:rFonts w:hint="cs"/>
          <w:rtl/>
        </w:rPr>
        <w:t xml:space="preserve">אני סבור שהיום, בצוק העתים, גם לנהגי המוניות צריך לאפשר לחיות בכבוד. מה הצעת החוק באה לומר? בעצם הצעת החוק באה להקשיח את הקריטריונים לקבלת רשיון או מספר ירוק, כפי שקובעים אותם. </w:t>
      </w:r>
    </w:p>
    <w:p w14:paraId="592DD8B5" w14:textId="77777777" w:rsidR="00000000" w:rsidRDefault="00581103">
      <w:pPr>
        <w:pStyle w:val="a0"/>
        <w:rPr>
          <w:rFonts w:hint="cs"/>
          <w:rtl/>
        </w:rPr>
      </w:pPr>
    </w:p>
    <w:p w14:paraId="4EDF78DC" w14:textId="77777777" w:rsidR="00000000" w:rsidRDefault="00581103">
      <w:pPr>
        <w:pStyle w:val="a0"/>
        <w:rPr>
          <w:rFonts w:hint="cs"/>
          <w:rtl/>
        </w:rPr>
      </w:pPr>
      <w:r>
        <w:rPr>
          <w:rFonts w:hint="cs"/>
          <w:rtl/>
        </w:rPr>
        <w:t>הקריטריונים שאנחנו רוצים לשנות כרגע: במקום הסכום שהי</w:t>
      </w:r>
      <w:r>
        <w:rPr>
          <w:rFonts w:hint="cs"/>
          <w:rtl/>
        </w:rPr>
        <w:t xml:space="preserve">ה </w:t>
      </w:r>
      <w:r>
        <w:rPr>
          <w:rtl/>
        </w:rPr>
        <w:t>–</w:t>
      </w:r>
      <w:r>
        <w:rPr>
          <w:rFonts w:hint="cs"/>
          <w:rtl/>
        </w:rPr>
        <w:t xml:space="preserve"> ואגב, בזמן שכתבנו את הצעת החוק הזאת הסכום היה 185,000 ש"ח, והיום הוא 156,000 ש"ח. בעצם אנחנו רוצים להשאיר את זה היום על 132,000 ש"ח כפי שזה, ולא כפי שכתוב </w:t>
      </w:r>
      <w:r>
        <w:rPr>
          <w:rtl/>
        </w:rPr>
        <w:t>–</w:t>
      </w:r>
      <w:r>
        <w:rPr>
          <w:rFonts w:hint="cs"/>
          <w:rtl/>
        </w:rPr>
        <w:t xml:space="preserve"> 250,000 ש"ח, משום שהצעת החוק כבר היתה בעבר, כפי שאמרתי. </w:t>
      </w:r>
    </w:p>
    <w:p w14:paraId="6E2C7958" w14:textId="77777777" w:rsidR="00000000" w:rsidRDefault="00581103">
      <w:pPr>
        <w:pStyle w:val="a0"/>
        <w:ind w:firstLine="0"/>
        <w:rPr>
          <w:rFonts w:hint="cs"/>
          <w:rtl/>
        </w:rPr>
      </w:pPr>
    </w:p>
    <w:p w14:paraId="3B38149D" w14:textId="77777777" w:rsidR="00000000" w:rsidRDefault="00581103">
      <w:pPr>
        <w:pStyle w:val="a0"/>
        <w:ind w:firstLine="0"/>
        <w:rPr>
          <w:rFonts w:hint="cs"/>
          <w:rtl/>
        </w:rPr>
      </w:pPr>
      <w:r>
        <w:rPr>
          <w:rFonts w:hint="cs"/>
          <w:rtl/>
        </w:rPr>
        <w:tab/>
        <w:t>אנחנו רוצים להעלות את הוותק מחמש שני</w:t>
      </w:r>
      <w:r>
        <w:rPr>
          <w:rFonts w:hint="cs"/>
          <w:rtl/>
        </w:rPr>
        <w:t xml:space="preserve">ם לשמונה שנים. לאמור, עד היום נהג מונית שעבד חמש שנים היה רשאי לקנות את הרשיון, את המספר הירוק, במחצית מהסכום. היות שנוספו הרבה מאוד נהגים לשוק, ומשרד התחבורה הנפיק הרבה מאוד רשיונות, נוצר מצב שבעצם הרבה מאוד אנשים רכשו את זה </w:t>
      </w:r>
      <w:r>
        <w:rPr>
          <w:rtl/>
        </w:rPr>
        <w:t>–</w:t>
      </w:r>
      <w:r>
        <w:rPr>
          <w:rFonts w:hint="cs"/>
          <w:rtl/>
        </w:rPr>
        <w:t xml:space="preserve"> וכך העוגה התחלקה בין הרבה מא</w:t>
      </w:r>
      <w:r>
        <w:rPr>
          <w:rFonts w:hint="cs"/>
          <w:rtl/>
        </w:rPr>
        <w:t xml:space="preserve">וד אנשים. לאותם נהגי מוניות הוותיקים לא נותרה אפשרות להשתכר בכבוד. </w:t>
      </w:r>
    </w:p>
    <w:p w14:paraId="717B9762" w14:textId="77777777" w:rsidR="00000000" w:rsidRDefault="00581103">
      <w:pPr>
        <w:pStyle w:val="a0"/>
        <w:ind w:firstLine="0"/>
        <w:rPr>
          <w:rFonts w:hint="cs"/>
          <w:rtl/>
        </w:rPr>
      </w:pPr>
    </w:p>
    <w:p w14:paraId="2D6B8E54" w14:textId="77777777" w:rsidR="00000000" w:rsidRDefault="00581103">
      <w:pPr>
        <w:pStyle w:val="a0"/>
        <w:ind w:firstLine="0"/>
        <w:rPr>
          <w:rFonts w:hint="cs"/>
          <w:rtl/>
        </w:rPr>
      </w:pPr>
      <w:r>
        <w:rPr>
          <w:rFonts w:hint="cs"/>
          <w:rtl/>
        </w:rPr>
        <w:tab/>
        <w:t xml:space="preserve">יותר מזה, אדוני היושב-ראש, אני רוצה להזכיר ולומר, שתמיד אמרו שלנהגי המוניות יש בעצם פנסיה, פרנסה כזאת או אחרת. הגענו למצב כזה </w:t>
      </w:r>
      <w:r>
        <w:rPr>
          <w:rtl/>
        </w:rPr>
        <w:t>–</w:t>
      </w:r>
      <w:r>
        <w:rPr>
          <w:rFonts w:hint="cs"/>
          <w:rtl/>
        </w:rPr>
        <w:t xml:space="preserve"> ואני מסתמך כרגע על דוח של אורן גוטסמן, כלכלן בכיר, שבדק את</w:t>
      </w:r>
      <w:r>
        <w:rPr>
          <w:rFonts w:hint="cs"/>
          <w:rtl/>
        </w:rPr>
        <w:t xml:space="preserve"> הדברים האלה </w:t>
      </w:r>
      <w:r>
        <w:rPr>
          <w:rtl/>
        </w:rPr>
        <w:t>–</w:t>
      </w:r>
      <w:r>
        <w:rPr>
          <w:rFonts w:hint="cs"/>
          <w:rtl/>
        </w:rPr>
        <w:t xml:space="preserve"> שהענף כולו נמצא על סף קריסה. אם נאפשר לכל דיכפין לרכוש את המספרים הירוקים הללו, בסוף לא יהיה לאף אחד שום דבר. </w:t>
      </w:r>
    </w:p>
    <w:p w14:paraId="123FEC95" w14:textId="77777777" w:rsidR="00000000" w:rsidRDefault="00581103">
      <w:pPr>
        <w:pStyle w:val="a0"/>
        <w:ind w:firstLine="0"/>
        <w:rPr>
          <w:rFonts w:hint="cs"/>
          <w:rtl/>
        </w:rPr>
      </w:pPr>
    </w:p>
    <w:p w14:paraId="3963CF38" w14:textId="77777777" w:rsidR="00000000" w:rsidRDefault="00581103">
      <w:pPr>
        <w:pStyle w:val="a0"/>
        <w:ind w:firstLine="0"/>
        <w:rPr>
          <w:rFonts w:hint="cs"/>
          <w:rtl/>
        </w:rPr>
      </w:pPr>
      <w:r>
        <w:rPr>
          <w:rFonts w:hint="cs"/>
          <w:rtl/>
        </w:rPr>
        <w:tab/>
        <w:t>אגב, בארץ הדוגמה הזאת היא בהרבה מאוד תחומים. אתה יכול לראות את זה גם בתחום של ערוצי הטלוויזיה, למשל, ערוץ-10 בזמנו וערוצים אחרים</w:t>
      </w:r>
      <w:r>
        <w:rPr>
          <w:rFonts w:hint="cs"/>
          <w:rtl/>
        </w:rPr>
        <w:t xml:space="preserve">, ובתחומים נוספים. כנראה המשק לא בנוי להכנסת יותר מדי אנשים לאותו פלח שוק. </w:t>
      </w:r>
    </w:p>
    <w:p w14:paraId="45116EEF" w14:textId="77777777" w:rsidR="00000000" w:rsidRDefault="00581103">
      <w:pPr>
        <w:pStyle w:val="a0"/>
        <w:ind w:firstLine="0"/>
        <w:rPr>
          <w:rFonts w:hint="cs"/>
          <w:rtl/>
        </w:rPr>
      </w:pPr>
    </w:p>
    <w:p w14:paraId="48D9ADA0" w14:textId="77777777" w:rsidR="00000000" w:rsidRDefault="00581103">
      <w:pPr>
        <w:pStyle w:val="a0"/>
        <w:ind w:firstLine="0"/>
        <w:rPr>
          <w:rFonts w:hint="cs"/>
          <w:rtl/>
        </w:rPr>
      </w:pPr>
      <w:r>
        <w:rPr>
          <w:rFonts w:hint="cs"/>
          <w:rtl/>
        </w:rPr>
        <w:tab/>
        <w:t xml:space="preserve">לכן, יש לנו שתי אפשרויות. אפשר להגיד: כלכלה חופשית </w:t>
      </w:r>
      <w:r>
        <w:rPr>
          <w:rtl/>
        </w:rPr>
        <w:t>–</w:t>
      </w:r>
      <w:r>
        <w:rPr>
          <w:rFonts w:hint="cs"/>
          <w:rtl/>
        </w:rPr>
        <w:t xml:space="preserve"> ואז הכול מתרסק; ואפשר גם לתכנן אותה, בצורה כזאת או אחרת. בהצעת החוק הזאת אנחנו באים לנסות לתכנן במשהו, כדי לשמור על פת לחמם ש</w:t>
      </w:r>
      <w:r>
        <w:rPr>
          <w:rFonts w:hint="cs"/>
          <w:rtl/>
        </w:rPr>
        <w:t xml:space="preserve">ל אותם אנשים שהיום יש להם מספר, והם השקיעו את כל הונם בזמנם </w:t>
      </w:r>
      <w:r>
        <w:rPr>
          <w:rtl/>
        </w:rPr>
        <w:t>–</w:t>
      </w:r>
      <w:r>
        <w:rPr>
          <w:rFonts w:hint="cs"/>
          <w:rtl/>
        </w:rPr>
        <w:t xml:space="preserve"> ובמידה מסוימת גם את אונם </w:t>
      </w:r>
      <w:r>
        <w:rPr>
          <w:rtl/>
        </w:rPr>
        <w:t>–</w:t>
      </w:r>
      <w:r>
        <w:rPr>
          <w:rFonts w:hint="cs"/>
          <w:rtl/>
        </w:rPr>
        <w:t xml:space="preserve"> בעבודה הזאת. אני חושב שצריך לאפשר להם פרק זמן כדי שיוכלו לחיות ברווחה מעצם העובדה שלא ייתוספו מספרים ועל-ידי כך לא תהיה אינפלציה של מספרים, דבר שממילא מוריד גם את המחי</w:t>
      </w:r>
      <w:r>
        <w:rPr>
          <w:rFonts w:hint="cs"/>
          <w:rtl/>
        </w:rPr>
        <w:t xml:space="preserve">ר וממילא מקטין את פיסת העוגה שנותרת לכל נהג ונהג. </w:t>
      </w:r>
    </w:p>
    <w:p w14:paraId="61E6B50E" w14:textId="77777777" w:rsidR="00000000" w:rsidRDefault="00581103">
      <w:pPr>
        <w:pStyle w:val="a0"/>
        <w:ind w:firstLine="0"/>
        <w:rPr>
          <w:rFonts w:hint="cs"/>
          <w:rtl/>
        </w:rPr>
      </w:pPr>
    </w:p>
    <w:p w14:paraId="6ABCC36F" w14:textId="77777777" w:rsidR="00000000" w:rsidRDefault="00581103">
      <w:pPr>
        <w:pStyle w:val="a0"/>
        <w:ind w:firstLine="0"/>
        <w:rPr>
          <w:rFonts w:hint="cs"/>
          <w:rtl/>
        </w:rPr>
      </w:pPr>
      <w:r>
        <w:rPr>
          <w:rFonts w:hint="cs"/>
          <w:rtl/>
        </w:rPr>
        <w:tab/>
        <w:t xml:space="preserve">הנושא הנוסף: בחוק המקורי, בחוק הראשי, בפקודת התעבורה מופיע שמשנת 2000 השר, שר התחבורה, רשאי להורות שזה יהיה פחות משש שנים. ההצעה שלנו היא ששר התחבורה לא יוכל לעשות זאת </w:t>
      </w:r>
      <w:r>
        <w:rPr>
          <w:rtl/>
        </w:rPr>
        <w:t>–</w:t>
      </w:r>
      <w:r>
        <w:rPr>
          <w:rFonts w:hint="cs"/>
          <w:rtl/>
        </w:rPr>
        <w:t xml:space="preserve"> אני מבקש להפקיע משר התחבורה את הס</w:t>
      </w:r>
      <w:r>
        <w:rPr>
          <w:rFonts w:hint="cs"/>
          <w:rtl/>
        </w:rPr>
        <w:t xml:space="preserve">מכות שניתנה בחוק. משש שנים זה יעבור לשמונה שנים, ולא פחות. </w:t>
      </w:r>
    </w:p>
    <w:p w14:paraId="66A261FF" w14:textId="77777777" w:rsidR="00000000" w:rsidRDefault="00581103">
      <w:pPr>
        <w:pStyle w:val="a0"/>
        <w:ind w:firstLine="0"/>
        <w:rPr>
          <w:rFonts w:hint="cs"/>
          <w:rtl/>
        </w:rPr>
      </w:pPr>
    </w:p>
    <w:p w14:paraId="7E966A52" w14:textId="77777777" w:rsidR="00000000" w:rsidRDefault="00581103">
      <w:pPr>
        <w:pStyle w:val="a0"/>
        <w:ind w:firstLine="720"/>
        <w:rPr>
          <w:rFonts w:hint="cs"/>
          <w:rtl/>
        </w:rPr>
      </w:pPr>
      <w:r>
        <w:rPr>
          <w:rFonts w:hint="cs"/>
          <w:rtl/>
        </w:rPr>
        <w:t>בפסקה (2) מוצע שבמקום "ינואר 2007" יבוא "אפריל 2003". כפי שעיניכם רואות, הצעת החוק היתה כבר מאז. אנחנו רוצים לתקן את זה ליולי 2004. הזמן הזה בעצם נקבע בחוק. אנחנו מבקשים להפסיק את הירידה של ה-1.2</w:t>
      </w:r>
      <w:r>
        <w:rPr>
          <w:rFonts w:hint="cs"/>
          <w:rtl/>
        </w:rPr>
        <w:t xml:space="preserve">5% בכל רבעון. על-פי החוק הזה, בכל שנה משרד התחבורה הוריד 5% מהערך של המספר. הדבר בעצם גרם לכך שערך המספר הלך וירד, וממילא זה גרם לכך שיותר ויותר אנשים רכשו את המספר הזה. שוב, האנשים שרכשו את המספר הזה </w:t>
      </w:r>
      <w:r>
        <w:rPr>
          <w:rtl/>
        </w:rPr>
        <w:t>–</w:t>
      </w:r>
      <w:r>
        <w:rPr>
          <w:rFonts w:hint="cs"/>
          <w:rtl/>
        </w:rPr>
        <w:t xml:space="preserve"> גם להם לא היה. יש אנשים שרכשו אותו כדי להישען ביום סג</w:t>
      </w:r>
      <w:r>
        <w:rPr>
          <w:rFonts w:hint="cs"/>
          <w:rtl/>
        </w:rPr>
        <w:t>ריר על כמה שקלים, כדי לחיות מהם, וזה אפילו לא מהווה להם פנסיה חלקית.</w:t>
      </w:r>
    </w:p>
    <w:p w14:paraId="6B79C133" w14:textId="77777777" w:rsidR="00000000" w:rsidRDefault="00581103">
      <w:pPr>
        <w:pStyle w:val="a0"/>
        <w:ind w:firstLine="0"/>
        <w:rPr>
          <w:rFonts w:hint="cs"/>
          <w:rtl/>
        </w:rPr>
      </w:pPr>
    </w:p>
    <w:p w14:paraId="38F5B3A5" w14:textId="77777777" w:rsidR="00000000" w:rsidRDefault="00581103">
      <w:pPr>
        <w:pStyle w:val="a0"/>
        <w:ind w:firstLine="0"/>
        <w:rPr>
          <w:rFonts w:hint="cs"/>
          <w:rtl/>
        </w:rPr>
      </w:pPr>
      <w:r>
        <w:rPr>
          <w:rFonts w:hint="cs"/>
          <w:rtl/>
        </w:rPr>
        <w:tab/>
        <w:t xml:space="preserve">אגב, את פסקה (3) אני מבקש למחוק. היא לא רלוונטית היום, ואנחנו מבקשים למחוק אותה. </w:t>
      </w:r>
    </w:p>
    <w:p w14:paraId="44F98CFE" w14:textId="77777777" w:rsidR="00000000" w:rsidRDefault="00581103">
      <w:pPr>
        <w:pStyle w:val="a0"/>
        <w:ind w:firstLine="0"/>
        <w:rPr>
          <w:rFonts w:hint="cs"/>
          <w:rtl/>
        </w:rPr>
      </w:pPr>
    </w:p>
    <w:p w14:paraId="34A2D420" w14:textId="77777777" w:rsidR="00000000" w:rsidRDefault="00581103">
      <w:pPr>
        <w:pStyle w:val="a0"/>
        <w:ind w:firstLine="0"/>
        <w:rPr>
          <w:rFonts w:hint="cs"/>
          <w:rtl/>
        </w:rPr>
      </w:pPr>
      <w:r>
        <w:rPr>
          <w:rFonts w:hint="cs"/>
          <w:rtl/>
        </w:rPr>
        <w:tab/>
        <w:t>חברי הכנסת, אני פונה אליכם היום בשעה זו, משום שהרבה מאוד מגזרים נפגעו מכל המדיניות הכלכלית שהיתה. אנח</w:t>
      </w:r>
      <w:r>
        <w:rPr>
          <w:rFonts w:hint="cs"/>
          <w:rtl/>
        </w:rPr>
        <w:t>נו גם צריכים לפקוח עיניים, להישיר מבט אל אותם נהגי מוניות שהשקיעו כל אשר היה להם כדי שיוכלו להתפרנס בכבוד. המצב היום הוא כזה שהם לא יכולים להתפרנס בכבוד. אני חושב שאף לא אחד מאתנו היה רוצה לראות את בנו עובד למעלה מ-14 שעות ולא מביא אפילו שכר מינימום לביתו.</w:t>
      </w:r>
      <w:r>
        <w:rPr>
          <w:rFonts w:hint="cs"/>
          <w:rtl/>
        </w:rPr>
        <w:t xml:space="preserve"> </w:t>
      </w:r>
    </w:p>
    <w:p w14:paraId="65B0A005" w14:textId="77777777" w:rsidR="00000000" w:rsidRDefault="00581103">
      <w:pPr>
        <w:pStyle w:val="a0"/>
        <w:ind w:firstLine="0"/>
        <w:rPr>
          <w:rFonts w:hint="cs"/>
          <w:rtl/>
        </w:rPr>
      </w:pPr>
    </w:p>
    <w:p w14:paraId="43F7DC33" w14:textId="77777777" w:rsidR="00000000" w:rsidRDefault="00581103">
      <w:pPr>
        <w:pStyle w:val="a0"/>
        <w:ind w:firstLine="0"/>
        <w:rPr>
          <w:rFonts w:hint="cs"/>
          <w:rtl/>
        </w:rPr>
      </w:pPr>
      <w:r>
        <w:rPr>
          <w:rFonts w:hint="cs"/>
          <w:rtl/>
        </w:rPr>
        <w:tab/>
        <w:t xml:space="preserve">אשר על כן, אני פונה פה לעמיתי חברי האופוזיציה ולכבוד שר התחבורה, שייאותו להצביע עבור ההצעה הזאת. כפי שאמרתי ליושב-ראש הקואליציה, אני מוכן להמשיך יחד, בהסכמה, את כל ההליכים, עם משרד התחבורה או עם כל משרד רלוונטי אחר. אשמח שזה יהיה משרד התחבורה ולא משרד </w:t>
      </w:r>
      <w:r>
        <w:rPr>
          <w:rFonts w:hint="cs"/>
          <w:rtl/>
        </w:rPr>
        <w:t xml:space="preserve">האוצר. </w:t>
      </w:r>
    </w:p>
    <w:p w14:paraId="16C75816" w14:textId="77777777" w:rsidR="00000000" w:rsidRDefault="00581103">
      <w:pPr>
        <w:pStyle w:val="a0"/>
        <w:ind w:firstLine="0"/>
        <w:rPr>
          <w:rFonts w:hint="cs"/>
          <w:rtl/>
        </w:rPr>
      </w:pPr>
    </w:p>
    <w:p w14:paraId="788B095F" w14:textId="77777777" w:rsidR="00000000" w:rsidRDefault="00581103">
      <w:pPr>
        <w:pStyle w:val="af1"/>
        <w:rPr>
          <w:rtl/>
        </w:rPr>
      </w:pPr>
      <w:r>
        <w:rPr>
          <w:rtl/>
        </w:rPr>
        <w:t>היו"ר ראובן ריבלין:</w:t>
      </w:r>
    </w:p>
    <w:p w14:paraId="08F3895C" w14:textId="77777777" w:rsidR="00000000" w:rsidRDefault="00581103">
      <w:pPr>
        <w:pStyle w:val="a0"/>
        <w:rPr>
          <w:rtl/>
        </w:rPr>
      </w:pPr>
    </w:p>
    <w:p w14:paraId="01E94E0A" w14:textId="77777777" w:rsidR="00000000" w:rsidRDefault="00581103">
      <w:pPr>
        <w:pStyle w:val="a0"/>
        <w:rPr>
          <w:rFonts w:hint="cs"/>
          <w:rtl/>
        </w:rPr>
      </w:pPr>
      <w:r>
        <w:rPr>
          <w:rFonts w:hint="cs"/>
          <w:rtl/>
        </w:rPr>
        <w:t xml:space="preserve">אדוני פנה רק לחברי האופוזיציה ולשר, או גם לאנשי הקואליציה? </w:t>
      </w:r>
    </w:p>
    <w:p w14:paraId="6E639146" w14:textId="77777777" w:rsidR="00000000" w:rsidRDefault="00581103">
      <w:pPr>
        <w:pStyle w:val="a0"/>
        <w:ind w:firstLine="0"/>
        <w:rPr>
          <w:rFonts w:hint="cs"/>
          <w:rtl/>
        </w:rPr>
      </w:pPr>
    </w:p>
    <w:p w14:paraId="7CC91ABF" w14:textId="77777777" w:rsidR="00000000" w:rsidRDefault="00581103">
      <w:pPr>
        <w:pStyle w:val="-"/>
        <w:rPr>
          <w:rtl/>
        </w:rPr>
      </w:pPr>
      <w:bookmarkStart w:id="66" w:name="FS000000493T14_07_2004_12_49_15C"/>
      <w:bookmarkEnd w:id="66"/>
      <w:r>
        <w:rPr>
          <w:rtl/>
        </w:rPr>
        <w:t>דוד טל (עם אחד):</w:t>
      </w:r>
    </w:p>
    <w:p w14:paraId="4A140CF1" w14:textId="77777777" w:rsidR="00000000" w:rsidRDefault="00581103">
      <w:pPr>
        <w:pStyle w:val="a0"/>
        <w:rPr>
          <w:rtl/>
        </w:rPr>
      </w:pPr>
    </w:p>
    <w:p w14:paraId="7E41679E" w14:textId="77777777" w:rsidR="00000000" w:rsidRDefault="00581103">
      <w:pPr>
        <w:pStyle w:val="a0"/>
        <w:rPr>
          <w:rFonts w:hint="cs"/>
          <w:rtl/>
        </w:rPr>
      </w:pPr>
      <w:r>
        <w:rPr>
          <w:rFonts w:hint="cs"/>
          <w:rtl/>
        </w:rPr>
        <w:t xml:space="preserve">אני מניח שאנשי הקואליציה, ברוב רגישותם כי רבה לנושאים החברתיים </w:t>
      </w:r>
      <w:r>
        <w:rPr>
          <w:rtl/>
        </w:rPr>
        <w:t>–</w:t>
      </w:r>
      <w:r>
        <w:rPr>
          <w:rFonts w:hint="cs"/>
          <w:rtl/>
        </w:rPr>
        <w:t xml:space="preserve"> אנשי העבודה כבר חזרו בתשובה והם מתחילים להיות חברתיים. החברים האחרים, אני מניח שיצ</w:t>
      </w:r>
      <w:r>
        <w:rPr>
          <w:rFonts w:hint="cs"/>
          <w:rtl/>
        </w:rPr>
        <w:t xml:space="preserve">ביעו בנושא הזה אתנו. כאמור, נמשיך את הצעת החוק הזאת על-פי ההסכמות שיהיו לנו עם שר התחבורה. תודה רבה. </w:t>
      </w:r>
    </w:p>
    <w:p w14:paraId="2E311215" w14:textId="77777777" w:rsidR="00000000" w:rsidRDefault="00581103">
      <w:pPr>
        <w:pStyle w:val="af1"/>
        <w:rPr>
          <w:rtl/>
        </w:rPr>
      </w:pPr>
    </w:p>
    <w:p w14:paraId="2B8F88DF" w14:textId="77777777" w:rsidR="00000000" w:rsidRDefault="00581103">
      <w:pPr>
        <w:pStyle w:val="af1"/>
        <w:rPr>
          <w:rtl/>
        </w:rPr>
      </w:pPr>
      <w:r>
        <w:rPr>
          <w:rtl/>
        </w:rPr>
        <w:t>היו"ר ראובן ריבלין:</w:t>
      </w:r>
    </w:p>
    <w:p w14:paraId="3C82934D" w14:textId="77777777" w:rsidR="00000000" w:rsidRDefault="00581103">
      <w:pPr>
        <w:pStyle w:val="a0"/>
        <w:rPr>
          <w:rtl/>
        </w:rPr>
      </w:pPr>
    </w:p>
    <w:p w14:paraId="7859C4F7" w14:textId="77777777" w:rsidR="00000000" w:rsidRDefault="00581103">
      <w:pPr>
        <w:pStyle w:val="a0"/>
        <w:rPr>
          <w:rFonts w:hint="cs"/>
          <w:rtl/>
        </w:rPr>
      </w:pPr>
      <w:r>
        <w:rPr>
          <w:rFonts w:hint="cs"/>
          <w:rtl/>
        </w:rPr>
        <w:t xml:space="preserve">בבקשה. אדוני השר, האם הממשלה מסכימה? לא מסכימה. הממשלה מתנגדת. לכן, חבר הכנסת טל, נא להקשיב. נא לצלצל. </w:t>
      </w:r>
    </w:p>
    <w:p w14:paraId="26E62953" w14:textId="77777777" w:rsidR="00000000" w:rsidRDefault="00581103">
      <w:pPr>
        <w:pStyle w:val="a0"/>
        <w:ind w:firstLine="0"/>
        <w:rPr>
          <w:rFonts w:hint="cs"/>
          <w:rtl/>
        </w:rPr>
      </w:pPr>
    </w:p>
    <w:p w14:paraId="66CC16B6" w14:textId="77777777" w:rsidR="00000000" w:rsidRDefault="00581103">
      <w:pPr>
        <w:pStyle w:val="a0"/>
        <w:ind w:firstLine="0"/>
        <w:jc w:val="center"/>
        <w:rPr>
          <w:rFonts w:hint="cs"/>
          <w:rtl/>
        </w:rPr>
      </w:pPr>
      <w:r>
        <w:rPr>
          <w:rFonts w:hint="cs"/>
          <w:rtl/>
        </w:rPr>
        <w:t>(הישיבה נפסקה בשעה 11:34 ונ</w:t>
      </w:r>
      <w:r>
        <w:rPr>
          <w:rFonts w:hint="cs"/>
          <w:rtl/>
        </w:rPr>
        <w:t>תחדשה בשעה  11:37.)</w:t>
      </w:r>
    </w:p>
    <w:p w14:paraId="3E9041D9" w14:textId="77777777" w:rsidR="00000000" w:rsidRDefault="00581103">
      <w:pPr>
        <w:pStyle w:val="a0"/>
        <w:ind w:firstLine="0"/>
        <w:rPr>
          <w:rFonts w:hint="cs"/>
          <w:rtl/>
        </w:rPr>
      </w:pPr>
    </w:p>
    <w:p w14:paraId="3F3AF3BB" w14:textId="77777777" w:rsidR="00000000" w:rsidRDefault="00581103">
      <w:pPr>
        <w:pStyle w:val="a"/>
        <w:rPr>
          <w:rtl/>
        </w:rPr>
      </w:pPr>
      <w:bookmarkStart w:id="67" w:name="FS000000478T14_07_2004_12_50_12"/>
      <w:bookmarkStart w:id="68" w:name="_Toc81561399"/>
      <w:bookmarkEnd w:id="67"/>
      <w:r>
        <w:rPr>
          <w:rFonts w:hint="eastAsia"/>
          <w:rtl/>
        </w:rPr>
        <w:t>שר</w:t>
      </w:r>
      <w:r>
        <w:rPr>
          <w:rtl/>
        </w:rPr>
        <w:t xml:space="preserve"> התחבורה מאיר שטרית:</w:t>
      </w:r>
      <w:bookmarkEnd w:id="68"/>
    </w:p>
    <w:p w14:paraId="53A514DD" w14:textId="77777777" w:rsidR="00000000" w:rsidRDefault="00581103">
      <w:pPr>
        <w:pStyle w:val="a0"/>
        <w:rPr>
          <w:rFonts w:hint="cs"/>
          <w:rtl/>
        </w:rPr>
      </w:pPr>
    </w:p>
    <w:p w14:paraId="7F1E4A82" w14:textId="77777777" w:rsidR="00000000" w:rsidRDefault="00581103">
      <w:pPr>
        <w:pStyle w:val="a0"/>
        <w:rPr>
          <w:rFonts w:hint="cs"/>
          <w:rtl/>
        </w:rPr>
      </w:pPr>
      <w:r>
        <w:rPr>
          <w:rFonts w:hint="cs"/>
          <w:rtl/>
        </w:rPr>
        <w:t xml:space="preserve">אדוני היושב-ראש, אני יכול לענות? </w:t>
      </w:r>
    </w:p>
    <w:p w14:paraId="481D5077" w14:textId="77777777" w:rsidR="00000000" w:rsidRDefault="00581103">
      <w:pPr>
        <w:pStyle w:val="a0"/>
        <w:ind w:firstLine="0"/>
        <w:rPr>
          <w:rFonts w:hint="cs"/>
          <w:rtl/>
        </w:rPr>
      </w:pPr>
    </w:p>
    <w:p w14:paraId="27A4CD28" w14:textId="77777777" w:rsidR="00000000" w:rsidRDefault="00581103">
      <w:pPr>
        <w:pStyle w:val="af1"/>
        <w:rPr>
          <w:rtl/>
        </w:rPr>
      </w:pPr>
      <w:r>
        <w:rPr>
          <w:rtl/>
        </w:rPr>
        <w:t>היו"ר ראובן ריבלין:</w:t>
      </w:r>
    </w:p>
    <w:p w14:paraId="785F4EE5" w14:textId="77777777" w:rsidR="00000000" w:rsidRDefault="00581103">
      <w:pPr>
        <w:pStyle w:val="a0"/>
        <w:rPr>
          <w:rtl/>
        </w:rPr>
      </w:pPr>
    </w:p>
    <w:p w14:paraId="7B629F73" w14:textId="77777777" w:rsidR="00000000" w:rsidRDefault="00581103">
      <w:pPr>
        <w:pStyle w:val="a0"/>
        <w:rPr>
          <w:rFonts w:hint="cs"/>
          <w:rtl/>
        </w:rPr>
      </w:pPr>
      <w:r>
        <w:rPr>
          <w:rFonts w:hint="cs"/>
          <w:rtl/>
        </w:rPr>
        <w:t>בבקשה. אני מכריז על פתיחת הישיבה, הואיל ואין עניין של הצבעות כרגע, אלא רק אחרי שהשר מסיים. אני מכריז על פתיחת הישיבה. לכן חבר הכנסת דהן יצא עם הטלפון החוצה</w:t>
      </w:r>
      <w:r>
        <w:rPr>
          <w:rFonts w:hint="cs"/>
          <w:rtl/>
        </w:rPr>
        <w:t xml:space="preserve">. </w:t>
      </w:r>
    </w:p>
    <w:p w14:paraId="118BED26" w14:textId="77777777" w:rsidR="00000000" w:rsidRDefault="00581103">
      <w:pPr>
        <w:pStyle w:val="a0"/>
        <w:ind w:firstLine="0"/>
        <w:rPr>
          <w:rFonts w:hint="cs"/>
          <w:rtl/>
        </w:rPr>
      </w:pPr>
    </w:p>
    <w:p w14:paraId="401593B6" w14:textId="77777777" w:rsidR="00000000" w:rsidRDefault="00581103">
      <w:pPr>
        <w:pStyle w:val="af0"/>
        <w:rPr>
          <w:rtl/>
        </w:rPr>
      </w:pPr>
      <w:r>
        <w:rPr>
          <w:rFonts w:hint="eastAsia"/>
          <w:rtl/>
        </w:rPr>
        <w:t>נסים</w:t>
      </w:r>
      <w:r>
        <w:rPr>
          <w:rtl/>
        </w:rPr>
        <w:t xml:space="preserve"> דהן (ש"ס):</w:t>
      </w:r>
    </w:p>
    <w:p w14:paraId="16D07CD8" w14:textId="77777777" w:rsidR="00000000" w:rsidRDefault="00581103">
      <w:pPr>
        <w:pStyle w:val="a0"/>
        <w:rPr>
          <w:rFonts w:hint="cs"/>
          <w:rtl/>
        </w:rPr>
      </w:pPr>
    </w:p>
    <w:p w14:paraId="57522822" w14:textId="77777777" w:rsidR="00000000" w:rsidRDefault="00581103">
      <w:pPr>
        <w:pStyle w:val="a0"/>
        <w:rPr>
          <w:rFonts w:hint="cs"/>
          <w:rtl/>
        </w:rPr>
      </w:pPr>
      <w:r>
        <w:rPr>
          <w:rFonts w:hint="cs"/>
          <w:rtl/>
        </w:rPr>
        <w:t xml:space="preserve">אמרת הפסקה. </w:t>
      </w:r>
    </w:p>
    <w:p w14:paraId="05DA8D00" w14:textId="77777777" w:rsidR="00000000" w:rsidRDefault="00581103">
      <w:pPr>
        <w:pStyle w:val="a0"/>
        <w:ind w:firstLine="0"/>
        <w:rPr>
          <w:rFonts w:hint="cs"/>
          <w:rtl/>
        </w:rPr>
      </w:pPr>
    </w:p>
    <w:p w14:paraId="2C5FFB03" w14:textId="77777777" w:rsidR="00000000" w:rsidRDefault="00581103">
      <w:pPr>
        <w:pStyle w:val="af1"/>
        <w:rPr>
          <w:rtl/>
        </w:rPr>
      </w:pPr>
      <w:r>
        <w:rPr>
          <w:rtl/>
        </w:rPr>
        <w:t>היו"ר ראובן ריבלין:</w:t>
      </w:r>
    </w:p>
    <w:p w14:paraId="792D7CE6" w14:textId="77777777" w:rsidR="00000000" w:rsidRDefault="00581103">
      <w:pPr>
        <w:pStyle w:val="a0"/>
        <w:rPr>
          <w:rtl/>
        </w:rPr>
      </w:pPr>
    </w:p>
    <w:p w14:paraId="611D8973" w14:textId="77777777" w:rsidR="00000000" w:rsidRDefault="00581103">
      <w:pPr>
        <w:pStyle w:val="a0"/>
        <w:rPr>
          <w:rFonts w:hint="cs"/>
          <w:rtl/>
        </w:rPr>
      </w:pPr>
      <w:r>
        <w:rPr>
          <w:rFonts w:hint="cs"/>
          <w:rtl/>
        </w:rPr>
        <w:t xml:space="preserve">מאה אחוז, אני לא בא בטענה. אמרתי: הואיל ואני מכריז על פתיחת הישיבה. נצלצל לפתיחת הישיבה. כבוד השר ישיב על הצעת החוק של חבר הכנסת טל. </w:t>
      </w:r>
    </w:p>
    <w:p w14:paraId="452EF165" w14:textId="77777777" w:rsidR="00000000" w:rsidRDefault="00581103">
      <w:pPr>
        <w:pStyle w:val="a0"/>
        <w:ind w:firstLine="0"/>
        <w:rPr>
          <w:rFonts w:hint="cs"/>
          <w:rtl/>
        </w:rPr>
      </w:pPr>
    </w:p>
    <w:p w14:paraId="34EF89C2" w14:textId="77777777" w:rsidR="00000000" w:rsidRDefault="00581103">
      <w:pPr>
        <w:pStyle w:val="-"/>
        <w:rPr>
          <w:rtl/>
        </w:rPr>
      </w:pPr>
      <w:bookmarkStart w:id="69" w:name="FS000000478T14_07_2004_12_52_25C"/>
      <w:bookmarkEnd w:id="69"/>
      <w:r>
        <w:rPr>
          <w:rtl/>
        </w:rPr>
        <w:t>שר התחבורה מאיר שטרית:</w:t>
      </w:r>
    </w:p>
    <w:p w14:paraId="648497B0" w14:textId="77777777" w:rsidR="00000000" w:rsidRDefault="00581103">
      <w:pPr>
        <w:pStyle w:val="a0"/>
        <w:rPr>
          <w:rtl/>
        </w:rPr>
      </w:pPr>
    </w:p>
    <w:p w14:paraId="4DBC2E54" w14:textId="77777777" w:rsidR="00000000" w:rsidRDefault="00581103">
      <w:pPr>
        <w:pStyle w:val="a0"/>
        <w:rPr>
          <w:rFonts w:hint="cs"/>
          <w:rtl/>
        </w:rPr>
      </w:pPr>
      <w:r>
        <w:rPr>
          <w:rFonts w:hint="cs"/>
          <w:rtl/>
        </w:rPr>
        <w:t>אדוני היושב-ראש, רבותי חברי הכנסת, אני מת</w:t>
      </w:r>
      <w:r>
        <w:rPr>
          <w:rFonts w:hint="cs"/>
          <w:rtl/>
        </w:rPr>
        <w:t>כבד להשיב על הצעתו של חבר הכנסת טל בעניין  פקודת התעבורה (אגרות). הצעת החוק של חבר הכנסת טל מבקשת לתקן את סעיף 14ה לפקודת התעבורה, העוסק בתשלום אגרות ממקבל רשיון להפעלת מונית, כדלהלן:  בפסקה (1) הוא מציע להעלות את סכום האגרה של מי שקונה רשיון מונית מסכום ש</w:t>
      </w:r>
      <w:r>
        <w:rPr>
          <w:rFonts w:hint="cs"/>
          <w:rtl/>
        </w:rPr>
        <w:t xml:space="preserve">ל 185,000 ש"ח לסכום של 250,000 ש"ח. בהמשך מוצע להעלות את האגרה לשנים 2001-2007 מסכום של 110,000 ש"ח לסכום של 120,000 ש"ח. </w:t>
      </w:r>
    </w:p>
    <w:p w14:paraId="474A1BDD" w14:textId="77777777" w:rsidR="00000000" w:rsidRDefault="00581103">
      <w:pPr>
        <w:pStyle w:val="a0"/>
        <w:rPr>
          <w:rFonts w:hint="cs"/>
          <w:rtl/>
        </w:rPr>
      </w:pPr>
    </w:p>
    <w:p w14:paraId="011BD4D7" w14:textId="77777777" w:rsidR="00000000" w:rsidRDefault="00581103">
      <w:pPr>
        <w:pStyle w:val="a0"/>
        <w:rPr>
          <w:rFonts w:hint="cs"/>
          <w:rtl/>
        </w:rPr>
      </w:pPr>
      <w:r>
        <w:rPr>
          <w:rFonts w:hint="cs"/>
          <w:rtl/>
        </w:rPr>
        <w:t xml:space="preserve">מדובר גם בנהגים שעוסקים כנהגים שכירים, מה שנקרא, והוא מציע להאריך את התקופה עבורם </w:t>
      </w:r>
      <w:r>
        <w:rPr>
          <w:rtl/>
        </w:rPr>
        <w:t>–</w:t>
      </w:r>
      <w:r>
        <w:rPr>
          <w:rFonts w:hint="cs"/>
          <w:rtl/>
        </w:rPr>
        <w:t xml:space="preserve"> כדי שיוכלו לרכוש רשיון למונית </w:t>
      </w:r>
      <w:r>
        <w:rPr>
          <w:rtl/>
        </w:rPr>
        <w:t>–</w:t>
      </w:r>
      <w:r>
        <w:rPr>
          <w:rFonts w:hint="cs"/>
          <w:rtl/>
        </w:rPr>
        <w:t xml:space="preserve"> מחמש שנים לשמונה</w:t>
      </w:r>
      <w:r>
        <w:rPr>
          <w:rFonts w:hint="cs"/>
          <w:rtl/>
        </w:rPr>
        <w:t xml:space="preserve"> שנים. כך שבעצם בסעיף קטן (א)(2) הוא מציע: "שר התחבורה יהיה רשאי, באישור ועדת הכספים של הכנסת, לקבוע בצו, לעניין השנים 2001-2007 תקופה הקצרה משש השנים האמורות". </w:t>
      </w:r>
    </w:p>
    <w:p w14:paraId="23C0F0A2" w14:textId="77777777" w:rsidR="00000000" w:rsidRDefault="00581103">
      <w:pPr>
        <w:pStyle w:val="a0"/>
        <w:ind w:firstLine="0"/>
        <w:rPr>
          <w:rFonts w:hint="cs"/>
          <w:rtl/>
        </w:rPr>
      </w:pPr>
    </w:p>
    <w:p w14:paraId="3BDC36FE" w14:textId="77777777" w:rsidR="00000000" w:rsidRDefault="00581103">
      <w:pPr>
        <w:pStyle w:val="af1"/>
        <w:rPr>
          <w:rtl/>
        </w:rPr>
      </w:pPr>
      <w:r>
        <w:rPr>
          <w:rtl/>
        </w:rPr>
        <w:t>היו"ר ראובן ריבלין:</w:t>
      </w:r>
    </w:p>
    <w:p w14:paraId="0A367FD6" w14:textId="77777777" w:rsidR="00000000" w:rsidRDefault="00581103">
      <w:pPr>
        <w:pStyle w:val="a0"/>
        <w:rPr>
          <w:rtl/>
        </w:rPr>
      </w:pPr>
    </w:p>
    <w:p w14:paraId="67D2F088" w14:textId="77777777" w:rsidR="00000000" w:rsidRDefault="00581103">
      <w:pPr>
        <w:pStyle w:val="a0"/>
        <w:rPr>
          <w:rFonts w:hint="cs"/>
          <w:rtl/>
        </w:rPr>
      </w:pPr>
      <w:r>
        <w:rPr>
          <w:rFonts w:hint="cs"/>
          <w:rtl/>
        </w:rPr>
        <w:t>כבוד השר פורז, עם השרים לשעבר ולעתיד, מתבקשים לאפשר לשר שטרית לומר את דב</w:t>
      </w:r>
      <w:r>
        <w:rPr>
          <w:rFonts w:hint="cs"/>
          <w:rtl/>
        </w:rPr>
        <w:t xml:space="preserve">ריו. יושב-ראש ועדת הכלכלה. רבותי, אל תקיימו ישיבה שם. צאו למסדרון. </w:t>
      </w:r>
    </w:p>
    <w:p w14:paraId="22628FAA" w14:textId="77777777" w:rsidR="00000000" w:rsidRDefault="00581103">
      <w:pPr>
        <w:pStyle w:val="a0"/>
        <w:ind w:firstLine="0"/>
        <w:rPr>
          <w:rFonts w:hint="cs"/>
          <w:rtl/>
        </w:rPr>
      </w:pPr>
    </w:p>
    <w:p w14:paraId="3A2E22B5" w14:textId="77777777" w:rsidR="00000000" w:rsidRDefault="00581103">
      <w:pPr>
        <w:pStyle w:val="-"/>
        <w:rPr>
          <w:rtl/>
        </w:rPr>
      </w:pPr>
      <w:bookmarkStart w:id="70" w:name="FS000000478T14_07_2004_12_56_40C"/>
      <w:bookmarkEnd w:id="70"/>
      <w:r>
        <w:rPr>
          <w:rtl/>
        </w:rPr>
        <w:t>שר התחבורה מאיר שטרית:</w:t>
      </w:r>
    </w:p>
    <w:p w14:paraId="16F64B34" w14:textId="77777777" w:rsidR="00000000" w:rsidRDefault="00581103">
      <w:pPr>
        <w:pStyle w:val="a0"/>
        <w:rPr>
          <w:rtl/>
        </w:rPr>
      </w:pPr>
    </w:p>
    <w:p w14:paraId="01AFCE61" w14:textId="77777777" w:rsidR="00000000" w:rsidRDefault="00581103">
      <w:pPr>
        <w:pStyle w:val="a0"/>
        <w:rPr>
          <w:rFonts w:hint="cs"/>
          <w:rtl/>
        </w:rPr>
      </w:pPr>
      <w:r>
        <w:rPr>
          <w:rFonts w:hint="cs"/>
          <w:rtl/>
        </w:rPr>
        <w:t>כוונתו של חבר הכנסת טל טובה לנהגי המוניות. בעליל, במה שמוצע פה יש לו שתי בעיות. האחת, הוא סותר את מה שהוצע ברפורמה בתחום נהגי מוניות - חלק מהרפורמה הולך בכיוון שאת</w:t>
      </w:r>
      <w:r>
        <w:rPr>
          <w:rFonts w:hint="cs"/>
          <w:rtl/>
        </w:rPr>
        <w:t xml:space="preserve">ה מדבר עליו, רק בצורה יותר מינורית, מתוך מגמה לתת אפשרות לנהגי המוניות לעבור את התקופה הקשה ולחזור למסלול. אז אתה לא לגמרי לוקח דברים מן ההפטרה, יש ידיים ורגליים לדבר. </w:t>
      </w:r>
    </w:p>
    <w:p w14:paraId="508D1376" w14:textId="77777777" w:rsidR="00000000" w:rsidRDefault="00581103">
      <w:pPr>
        <w:pStyle w:val="a0"/>
        <w:rPr>
          <w:rFonts w:hint="cs"/>
          <w:rtl/>
        </w:rPr>
      </w:pPr>
    </w:p>
    <w:p w14:paraId="4F3086DC" w14:textId="77777777" w:rsidR="00000000" w:rsidRDefault="00581103">
      <w:pPr>
        <w:pStyle w:val="a0"/>
        <w:rPr>
          <w:rFonts w:hint="cs"/>
          <w:rtl/>
        </w:rPr>
      </w:pPr>
      <w:r>
        <w:rPr>
          <w:rFonts w:hint="cs"/>
          <w:rtl/>
        </w:rPr>
        <w:t>משום שיש ידיים ורגליים לדבר, דיברתי עם חבר הכנסת טל והסכמנו שנדבר בינינו, שהיום נדחה א</w:t>
      </w:r>
      <w:r>
        <w:rPr>
          <w:rFonts w:hint="cs"/>
          <w:rtl/>
        </w:rPr>
        <w:t>ת ההצבעה על החוק למועד אחר. אדבר עם חבר הכנסת טל ונראה אם ניתן יהיה לשלב חלק מהצעתו ברפורמה הכללית של הממשלה, ועל-פי זה לקבל את הצעת החוק. ככה סיכמתי עם חבר הכנסת טל, ולכן אני מציע, אדוני היושב-ראש, לדחות את ההצבעה.</w:t>
      </w:r>
    </w:p>
    <w:p w14:paraId="13B29378" w14:textId="77777777" w:rsidR="00000000" w:rsidRDefault="00581103">
      <w:pPr>
        <w:pStyle w:val="a0"/>
        <w:rPr>
          <w:rFonts w:hint="cs"/>
          <w:rtl/>
        </w:rPr>
      </w:pPr>
    </w:p>
    <w:p w14:paraId="44D02B80" w14:textId="77777777" w:rsidR="00000000" w:rsidRDefault="00581103">
      <w:pPr>
        <w:pStyle w:val="af1"/>
        <w:rPr>
          <w:rtl/>
        </w:rPr>
      </w:pPr>
      <w:r>
        <w:rPr>
          <w:rtl/>
        </w:rPr>
        <w:t>היו"ר ראובן ריבלין:</w:t>
      </w:r>
    </w:p>
    <w:p w14:paraId="01219D3A" w14:textId="77777777" w:rsidR="00000000" w:rsidRDefault="00581103">
      <w:pPr>
        <w:pStyle w:val="a0"/>
        <w:rPr>
          <w:rtl/>
        </w:rPr>
      </w:pPr>
    </w:p>
    <w:p w14:paraId="019977BE" w14:textId="77777777" w:rsidR="00000000" w:rsidRDefault="00581103">
      <w:pPr>
        <w:pStyle w:val="a0"/>
        <w:rPr>
          <w:rFonts w:hint="cs"/>
          <w:rtl/>
        </w:rPr>
      </w:pPr>
      <w:r>
        <w:rPr>
          <w:rFonts w:hint="cs"/>
          <w:rtl/>
        </w:rPr>
        <w:t>אדוני מבקש לדחות א</w:t>
      </w:r>
      <w:r>
        <w:rPr>
          <w:rFonts w:hint="cs"/>
          <w:rtl/>
        </w:rPr>
        <w:t xml:space="preserve">ת ההצבעה? אדוני מבקש. חבר הכנסת טל, אתה מבקש להשיב? אתה מסכים להצעת השר? כן. חברי הכנסת, הממשלה מבקשת את דחיית ההצבעה. אם אין מי שמתנגד, אנחנו דוחים את ההצבעה. אמרתי, ואיש לא התנגד, לכן אני קובע שההצבעה נדחתה. </w:t>
      </w:r>
    </w:p>
    <w:p w14:paraId="779353F1" w14:textId="77777777" w:rsidR="00000000" w:rsidRDefault="00581103">
      <w:pPr>
        <w:pStyle w:val="a0"/>
        <w:rPr>
          <w:rFonts w:hint="cs"/>
          <w:rtl/>
        </w:rPr>
      </w:pPr>
    </w:p>
    <w:p w14:paraId="6A08386C" w14:textId="77777777" w:rsidR="00000000" w:rsidRDefault="00581103">
      <w:pPr>
        <w:pStyle w:val="a2"/>
        <w:rPr>
          <w:rFonts w:hint="cs"/>
          <w:rtl/>
        </w:rPr>
      </w:pPr>
    </w:p>
    <w:p w14:paraId="58698018" w14:textId="77777777" w:rsidR="00000000" w:rsidRDefault="00581103">
      <w:pPr>
        <w:pStyle w:val="a0"/>
        <w:rPr>
          <w:rFonts w:hint="cs"/>
          <w:rtl/>
        </w:rPr>
      </w:pPr>
    </w:p>
    <w:p w14:paraId="6263F208" w14:textId="77777777" w:rsidR="00000000" w:rsidRDefault="00581103">
      <w:pPr>
        <w:pStyle w:val="a2"/>
        <w:rPr>
          <w:rFonts w:hint="cs"/>
          <w:rtl/>
        </w:rPr>
      </w:pPr>
      <w:bookmarkStart w:id="71" w:name="CS22645FI0022645T14_07_2004_12_17_20"/>
      <w:bookmarkStart w:id="72" w:name="_Toc81561400"/>
      <w:bookmarkEnd w:id="71"/>
      <w:r>
        <w:rPr>
          <w:rFonts w:hint="cs"/>
          <w:rtl/>
        </w:rPr>
        <w:t xml:space="preserve">הצעת חוק </w:t>
      </w:r>
      <w:r>
        <w:rPr>
          <w:rtl/>
        </w:rPr>
        <w:t xml:space="preserve">ביטוח בריאות ממלכתי (תיקון </w:t>
      </w:r>
      <w:r>
        <w:rPr>
          <w:rFonts w:hint="cs"/>
          <w:rtl/>
        </w:rPr>
        <w:t xml:space="preserve">- </w:t>
      </w:r>
      <w:r>
        <w:rPr>
          <w:rtl/>
        </w:rPr>
        <w:t>פרסו</w:t>
      </w:r>
      <w:r>
        <w:rPr>
          <w:rtl/>
        </w:rPr>
        <w:t xml:space="preserve">ם נגיש </w:t>
      </w:r>
      <w:r>
        <w:rPr>
          <w:rFonts w:hint="cs"/>
          <w:rtl/>
        </w:rPr>
        <w:br/>
      </w:r>
      <w:r>
        <w:rPr>
          <w:rtl/>
        </w:rPr>
        <w:t>של סל הבריאות למבוטחים), התשס"ד-2004</w:t>
      </w:r>
      <w:bookmarkEnd w:id="72"/>
    </w:p>
    <w:p w14:paraId="2F490A87" w14:textId="77777777" w:rsidR="00000000" w:rsidRDefault="00581103">
      <w:pPr>
        <w:pStyle w:val="a0"/>
        <w:rPr>
          <w:rFonts w:hint="cs"/>
          <w:rtl/>
        </w:rPr>
      </w:pPr>
      <w:r>
        <w:rPr>
          <w:rtl/>
        </w:rPr>
        <w:t>[נספחות.]</w:t>
      </w:r>
    </w:p>
    <w:p w14:paraId="2025ACEB" w14:textId="77777777" w:rsidR="00000000" w:rsidRDefault="00581103">
      <w:pPr>
        <w:pStyle w:val="-0"/>
        <w:rPr>
          <w:rFonts w:hint="cs"/>
          <w:rtl/>
        </w:rPr>
      </w:pPr>
      <w:r>
        <w:rPr>
          <w:rFonts w:hint="cs"/>
          <w:rtl/>
        </w:rPr>
        <w:t>(הצעת קבוצת חברי הכנסת)</w:t>
      </w:r>
    </w:p>
    <w:p w14:paraId="60677EF9" w14:textId="77777777" w:rsidR="00000000" w:rsidRDefault="00581103">
      <w:pPr>
        <w:pStyle w:val="-0"/>
        <w:rPr>
          <w:rFonts w:hint="cs"/>
          <w:rtl/>
        </w:rPr>
      </w:pPr>
    </w:p>
    <w:p w14:paraId="7D7EFADC" w14:textId="77777777" w:rsidR="00000000" w:rsidRDefault="00581103">
      <w:pPr>
        <w:pStyle w:val="af1"/>
        <w:rPr>
          <w:rtl/>
        </w:rPr>
      </w:pPr>
      <w:r>
        <w:rPr>
          <w:rtl/>
        </w:rPr>
        <w:t>היו"ר ראובן ריבלין:</w:t>
      </w:r>
    </w:p>
    <w:p w14:paraId="0B6AB30D" w14:textId="77777777" w:rsidR="00000000" w:rsidRDefault="00581103">
      <w:pPr>
        <w:pStyle w:val="a0"/>
        <w:rPr>
          <w:rtl/>
        </w:rPr>
      </w:pPr>
    </w:p>
    <w:p w14:paraId="1763A735" w14:textId="77777777" w:rsidR="00000000" w:rsidRDefault="00581103">
      <w:pPr>
        <w:pStyle w:val="a0"/>
        <w:rPr>
          <w:rFonts w:hint="cs"/>
          <w:rtl/>
        </w:rPr>
      </w:pPr>
      <w:r>
        <w:rPr>
          <w:rFonts w:hint="cs"/>
          <w:rtl/>
        </w:rPr>
        <w:t>יעלה ויבוא חבר הכנסת מתן וילנאי להסביר את הצעת חוק ביטוח בריאות ממלכתי</w:t>
      </w:r>
      <w:r>
        <w:rPr>
          <w:rtl/>
        </w:rPr>
        <w:t xml:space="preserve"> (תיקון </w:t>
      </w:r>
      <w:r>
        <w:rPr>
          <w:rFonts w:hint="cs"/>
          <w:rtl/>
        </w:rPr>
        <w:t xml:space="preserve">- </w:t>
      </w:r>
      <w:r>
        <w:rPr>
          <w:rtl/>
        </w:rPr>
        <w:t>פרסום נגיש של סל הבריאות למבוטחים)</w:t>
      </w:r>
      <w:r>
        <w:rPr>
          <w:rFonts w:hint="cs"/>
          <w:rtl/>
        </w:rPr>
        <w:t>, שמספרה פ/2102, על מנת לבקש את תמיכה הכנ</w:t>
      </w:r>
      <w:r>
        <w:rPr>
          <w:rFonts w:hint="cs"/>
          <w:rtl/>
        </w:rPr>
        <w:t>סת. ישיב שר הבריאות.</w:t>
      </w:r>
    </w:p>
    <w:p w14:paraId="6512598B" w14:textId="77777777" w:rsidR="00000000" w:rsidRDefault="00581103">
      <w:pPr>
        <w:pStyle w:val="a0"/>
        <w:rPr>
          <w:rFonts w:hint="cs"/>
          <w:rtl/>
        </w:rPr>
      </w:pPr>
    </w:p>
    <w:p w14:paraId="0C0219AB" w14:textId="77777777" w:rsidR="00000000" w:rsidRDefault="00581103">
      <w:pPr>
        <w:pStyle w:val="a"/>
        <w:rPr>
          <w:rtl/>
        </w:rPr>
      </w:pPr>
      <w:bookmarkStart w:id="73" w:name="FS000000473T14_07_2004_12_17_39"/>
      <w:bookmarkStart w:id="74" w:name="FS000001067T14_07_2004_12_18_10"/>
      <w:bookmarkStart w:id="75" w:name="_Toc81561401"/>
      <w:bookmarkEnd w:id="73"/>
      <w:bookmarkEnd w:id="74"/>
      <w:r>
        <w:rPr>
          <w:rFonts w:hint="eastAsia"/>
          <w:rtl/>
        </w:rPr>
        <w:t>מתן</w:t>
      </w:r>
      <w:r>
        <w:rPr>
          <w:rtl/>
        </w:rPr>
        <w:t xml:space="preserve"> וילנאי (העבודה-מימד):</w:t>
      </w:r>
      <w:bookmarkEnd w:id="75"/>
    </w:p>
    <w:p w14:paraId="479F6560" w14:textId="77777777" w:rsidR="00000000" w:rsidRDefault="00581103">
      <w:pPr>
        <w:pStyle w:val="a0"/>
        <w:rPr>
          <w:rFonts w:hint="cs"/>
          <w:rtl/>
        </w:rPr>
      </w:pPr>
    </w:p>
    <w:p w14:paraId="4900ECD1" w14:textId="77777777" w:rsidR="00000000" w:rsidRDefault="00581103">
      <w:pPr>
        <w:pStyle w:val="a0"/>
        <w:rPr>
          <w:rFonts w:hint="cs"/>
          <w:rtl/>
        </w:rPr>
      </w:pPr>
      <w:r>
        <w:rPr>
          <w:rFonts w:hint="cs"/>
          <w:rtl/>
        </w:rPr>
        <w:t xml:space="preserve">כבוד היושב-ראש, רבותי חברי הכנסת, אני מבקש להביא הצעת תיקון לחוק ביטוח בריאות ממלכתי בנושא פרסום נגיש של סל הבריאות למבוטחים. </w:t>
      </w:r>
    </w:p>
    <w:p w14:paraId="4389D8B4" w14:textId="77777777" w:rsidR="00000000" w:rsidRDefault="00581103">
      <w:pPr>
        <w:pStyle w:val="a0"/>
        <w:rPr>
          <w:rFonts w:hint="cs"/>
          <w:rtl/>
        </w:rPr>
      </w:pPr>
    </w:p>
    <w:p w14:paraId="1A4B55DF" w14:textId="77777777" w:rsidR="00000000" w:rsidRDefault="00581103">
      <w:pPr>
        <w:pStyle w:val="a0"/>
        <w:rPr>
          <w:rFonts w:hint="cs"/>
          <w:rtl/>
        </w:rPr>
      </w:pPr>
      <w:r>
        <w:rPr>
          <w:rFonts w:hint="cs"/>
          <w:rtl/>
        </w:rPr>
        <w:t>סל הבריאות, על-פי סעיף 13 בחוק ביטוח בריאות ממלכתי, ממומן מתקציב המדינה. כל אזר</w:t>
      </w:r>
      <w:r>
        <w:rPr>
          <w:rFonts w:hint="cs"/>
          <w:rtl/>
        </w:rPr>
        <w:t>ח - - -</w:t>
      </w:r>
    </w:p>
    <w:p w14:paraId="572A15BD" w14:textId="77777777" w:rsidR="00000000" w:rsidRDefault="00581103">
      <w:pPr>
        <w:pStyle w:val="a0"/>
        <w:rPr>
          <w:rFonts w:hint="cs"/>
          <w:rtl/>
        </w:rPr>
      </w:pPr>
    </w:p>
    <w:p w14:paraId="0490E9AD" w14:textId="77777777" w:rsidR="00000000" w:rsidRDefault="00581103">
      <w:pPr>
        <w:pStyle w:val="af1"/>
        <w:rPr>
          <w:rtl/>
        </w:rPr>
      </w:pPr>
      <w:r>
        <w:rPr>
          <w:rtl/>
        </w:rPr>
        <w:t>היו"ר ראובן ריבלין:</w:t>
      </w:r>
    </w:p>
    <w:p w14:paraId="4661488C" w14:textId="77777777" w:rsidR="00000000" w:rsidRDefault="00581103">
      <w:pPr>
        <w:pStyle w:val="a0"/>
        <w:rPr>
          <w:rtl/>
        </w:rPr>
      </w:pPr>
    </w:p>
    <w:p w14:paraId="1D28ED44" w14:textId="77777777" w:rsidR="00000000" w:rsidRDefault="00581103">
      <w:pPr>
        <w:pStyle w:val="a0"/>
        <w:rPr>
          <w:rFonts w:hint="cs"/>
          <w:rtl/>
        </w:rPr>
      </w:pPr>
      <w:r>
        <w:rPr>
          <w:rFonts w:hint="cs"/>
          <w:rtl/>
        </w:rPr>
        <w:t xml:space="preserve">חברי הכנסת מסיעת העבודה, אחד מטובי בניכם עומד על הדוכן ואתם לא מאפשרים לו לדבר. חברת הכנסת קולט אביטל, כבוד מנהיגנו, מורנו ורבנו, חבר הכנסת בן-אליעזר, תצאו למסדרון, תדברו. </w:t>
      </w:r>
    </w:p>
    <w:p w14:paraId="46230B57" w14:textId="77777777" w:rsidR="00000000" w:rsidRDefault="00581103">
      <w:pPr>
        <w:pStyle w:val="a0"/>
        <w:rPr>
          <w:rFonts w:hint="cs"/>
          <w:rtl/>
        </w:rPr>
      </w:pPr>
    </w:p>
    <w:p w14:paraId="4976E6F1" w14:textId="77777777" w:rsidR="00000000" w:rsidRDefault="00581103">
      <w:pPr>
        <w:pStyle w:val="-"/>
        <w:rPr>
          <w:rtl/>
        </w:rPr>
      </w:pPr>
      <w:bookmarkStart w:id="76" w:name="FS000001067T14_07_2004_12_21_19C"/>
      <w:bookmarkEnd w:id="76"/>
      <w:r>
        <w:rPr>
          <w:rtl/>
        </w:rPr>
        <w:t>מתן וילנאי (העבודה-מימד):</w:t>
      </w:r>
    </w:p>
    <w:p w14:paraId="71867953" w14:textId="77777777" w:rsidR="00000000" w:rsidRDefault="00581103">
      <w:pPr>
        <w:pStyle w:val="a0"/>
        <w:rPr>
          <w:rtl/>
        </w:rPr>
      </w:pPr>
    </w:p>
    <w:p w14:paraId="4EE953D2" w14:textId="77777777" w:rsidR="00000000" w:rsidRDefault="00581103">
      <w:pPr>
        <w:pStyle w:val="a0"/>
        <w:rPr>
          <w:rFonts w:hint="cs"/>
          <w:rtl/>
        </w:rPr>
      </w:pPr>
      <w:r>
        <w:rPr>
          <w:rFonts w:hint="cs"/>
          <w:rtl/>
        </w:rPr>
        <w:t>שלום, אתה עוד לא שר החקלא</w:t>
      </w:r>
      <w:r>
        <w:rPr>
          <w:rFonts w:hint="cs"/>
          <w:rtl/>
        </w:rPr>
        <w:t xml:space="preserve">ות. אני מתחיל פעם נוספת. </w:t>
      </w:r>
    </w:p>
    <w:p w14:paraId="68418411" w14:textId="77777777" w:rsidR="00000000" w:rsidRDefault="00581103">
      <w:pPr>
        <w:pStyle w:val="a0"/>
        <w:rPr>
          <w:rFonts w:hint="cs"/>
          <w:rtl/>
        </w:rPr>
      </w:pPr>
    </w:p>
    <w:p w14:paraId="347465C8" w14:textId="77777777" w:rsidR="00000000" w:rsidRDefault="00581103">
      <w:pPr>
        <w:pStyle w:val="a0"/>
        <w:rPr>
          <w:rFonts w:hint="cs"/>
          <w:rtl/>
        </w:rPr>
      </w:pPr>
      <w:r>
        <w:rPr>
          <w:rFonts w:hint="cs"/>
          <w:rtl/>
        </w:rPr>
        <w:t>על-פי חוק ביטוח בריאות ממלכתי ממומן סל הבריאות</w:t>
      </w:r>
      <w:r>
        <w:rPr>
          <w:rtl/>
        </w:rPr>
        <w:t xml:space="preserve"> </w:t>
      </w:r>
      <w:r>
        <w:rPr>
          <w:rFonts w:hint="cs"/>
          <w:rtl/>
        </w:rPr>
        <w:t>מתקציב המדינה. כל אזרח רשאי וצריך לדעת את כל האינפורמציה הנובעת מחוק זה. העובדות בשטח הן - והיו אל משרדי פניות רבות בעניין - שהמבוטחים לא בקיאים ברשימת התרופות, בשירותים ובטיפולים הכ</w:t>
      </w:r>
      <w:r>
        <w:rPr>
          <w:rFonts w:hint="cs"/>
          <w:rtl/>
        </w:rPr>
        <w:t xml:space="preserve">לולים בסל הבריאות. לעתים יש קושי רב למבוטח לקבל את המידע מהקופות ונדרשת התערבות של גורמים חיצוניים על מנת שאנשים ידעו מה מגיע להם. </w:t>
      </w:r>
    </w:p>
    <w:p w14:paraId="707168D1" w14:textId="77777777" w:rsidR="00000000" w:rsidRDefault="00581103">
      <w:pPr>
        <w:pStyle w:val="a0"/>
        <w:rPr>
          <w:rFonts w:hint="cs"/>
          <w:rtl/>
        </w:rPr>
      </w:pPr>
    </w:p>
    <w:p w14:paraId="49CF1ED9" w14:textId="77777777" w:rsidR="00000000" w:rsidRDefault="00581103">
      <w:pPr>
        <w:pStyle w:val="a0"/>
        <w:rPr>
          <w:rFonts w:hint="cs"/>
          <w:rtl/>
        </w:rPr>
      </w:pPr>
      <w:r>
        <w:rPr>
          <w:rFonts w:hint="cs"/>
          <w:rtl/>
        </w:rPr>
        <w:t xml:space="preserve">הצעת התיקון שלי מבקשת לחייב את הקופות לפרסם את התרופות, את הטיפולים ואת השירותים השונים שמתעדכנים מעת לעת. זה חלק מהשקיפות </w:t>
      </w:r>
      <w:r>
        <w:rPr>
          <w:rFonts w:hint="cs"/>
          <w:rtl/>
        </w:rPr>
        <w:t>הנדרשת בפעולות המינהל שלנו לכל אזרח, בכל פינה ובכל מקום. לכן, כל כוונת התיקון היא שיהיה פרסום נגיש לכל מבוטח, לכל אזרח, למה הוא זכאי בתוקף חוק ביטוח בריאות ממלכתי. תודה רבה.</w:t>
      </w:r>
    </w:p>
    <w:p w14:paraId="29DF4DAA" w14:textId="77777777" w:rsidR="00000000" w:rsidRDefault="00581103">
      <w:pPr>
        <w:pStyle w:val="a0"/>
        <w:rPr>
          <w:rFonts w:hint="cs"/>
          <w:rtl/>
        </w:rPr>
      </w:pPr>
    </w:p>
    <w:p w14:paraId="76B33CA2" w14:textId="77777777" w:rsidR="00000000" w:rsidRDefault="00581103">
      <w:pPr>
        <w:pStyle w:val="af1"/>
        <w:rPr>
          <w:rtl/>
        </w:rPr>
      </w:pPr>
    </w:p>
    <w:p w14:paraId="552A16CD" w14:textId="77777777" w:rsidR="00000000" w:rsidRDefault="00581103">
      <w:pPr>
        <w:pStyle w:val="af1"/>
        <w:rPr>
          <w:rtl/>
        </w:rPr>
      </w:pPr>
      <w:r>
        <w:rPr>
          <w:rtl/>
        </w:rPr>
        <w:t>היו"ר ראובן ריבלין:</w:t>
      </w:r>
    </w:p>
    <w:p w14:paraId="4AB98B5E" w14:textId="77777777" w:rsidR="00000000" w:rsidRDefault="00581103">
      <w:pPr>
        <w:pStyle w:val="a0"/>
        <w:rPr>
          <w:rtl/>
        </w:rPr>
      </w:pPr>
    </w:p>
    <w:p w14:paraId="4B246745" w14:textId="77777777" w:rsidR="00000000" w:rsidRDefault="00581103">
      <w:pPr>
        <w:pStyle w:val="a0"/>
        <w:rPr>
          <w:rFonts w:hint="cs"/>
          <w:rtl/>
        </w:rPr>
      </w:pPr>
      <w:r>
        <w:rPr>
          <w:rFonts w:hint="cs"/>
          <w:rtl/>
        </w:rPr>
        <w:t xml:space="preserve">תודה רבה. שר התחבורה, אני חייב להגן על הדוברים מפניך, והוא </w:t>
      </w:r>
      <w:r>
        <w:rPr>
          <w:rFonts w:hint="cs"/>
          <w:rtl/>
        </w:rPr>
        <w:t>יגן על עצמו מפני חברי סיעתו. נא לשבת ולדבר בשקט. כבוד שר הבריאות, בבקשה.</w:t>
      </w:r>
    </w:p>
    <w:p w14:paraId="4E9A9EE7" w14:textId="77777777" w:rsidR="00000000" w:rsidRDefault="00581103">
      <w:pPr>
        <w:pStyle w:val="a0"/>
        <w:rPr>
          <w:rFonts w:hint="cs"/>
          <w:rtl/>
        </w:rPr>
      </w:pPr>
    </w:p>
    <w:p w14:paraId="1CCEDFC8" w14:textId="77777777" w:rsidR="00000000" w:rsidRDefault="00581103">
      <w:pPr>
        <w:pStyle w:val="a"/>
        <w:rPr>
          <w:rtl/>
        </w:rPr>
      </w:pPr>
      <w:bookmarkStart w:id="77" w:name="FS000000473T14_07_2004_12_26_32"/>
      <w:bookmarkStart w:id="78" w:name="_Toc81561402"/>
      <w:bookmarkEnd w:id="77"/>
      <w:r>
        <w:rPr>
          <w:rFonts w:hint="eastAsia"/>
          <w:rtl/>
        </w:rPr>
        <w:t>שר</w:t>
      </w:r>
      <w:r>
        <w:rPr>
          <w:rtl/>
        </w:rPr>
        <w:t xml:space="preserve"> הבריאות דני נוה:</w:t>
      </w:r>
      <w:bookmarkEnd w:id="78"/>
    </w:p>
    <w:p w14:paraId="476BC9A8" w14:textId="77777777" w:rsidR="00000000" w:rsidRDefault="00581103">
      <w:pPr>
        <w:pStyle w:val="a0"/>
        <w:rPr>
          <w:rFonts w:hint="cs"/>
          <w:rtl/>
        </w:rPr>
      </w:pPr>
    </w:p>
    <w:p w14:paraId="0D240F3F" w14:textId="77777777" w:rsidR="00000000" w:rsidRDefault="00581103">
      <w:pPr>
        <w:pStyle w:val="a0"/>
        <w:rPr>
          <w:rFonts w:hint="cs"/>
          <w:rtl/>
        </w:rPr>
      </w:pPr>
      <w:r>
        <w:rPr>
          <w:rFonts w:hint="cs"/>
          <w:rtl/>
        </w:rPr>
        <w:t>אדוני היושב-ראש, חברי חברי הכנסת, קודם כול אני רוצה לשבח את חבר הכנסת מתן וילנאי, שהעלה את הנושא הזה על סדר-היום של הכנסת באמצעות הצעת חוק. עמד פה, נדמה לי, על ה</w:t>
      </w:r>
      <w:r>
        <w:rPr>
          <w:rFonts w:hint="cs"/>
          <w:rtl/>
        </w:rPr>
        <w:t>דוכן לפני כחצי שנה חבר הכנסת רומן ברונפמן והציע הצעת חוק דומה. הסברתי אז שהדבר נכון וראוי, חשוב מאוד שאנחנו נביא לזה שכל מבוטח של קופת-חולים - - -</w:t>
      </w:r>
    </w:p>
    <w:p w14:paraId="3B6995DD" w14:textId="77777777" w:rsidR="00000000" w:rsidRDefault="00581103">
      <w:pPr>
        <w:pStyle w:val="a0"/>
        <w:rPr>
          <w:rFonts w:hint="cs"/>
          <w:rtl/>
        </w:rPr>
      </w:pPr>
    </w:p>
    <w:p w14:paraId="5CA71F0B" w14:textId="77777777" w:rsidR="00000000" w:rsidRDefault="00581103">
      <w:pPr>
        <w:pStyle w:val="af1"/>
        <w:rPr>
          <w:rtl/>
        </w:rPr>
      </w:pPr>
      <w:r>
        <w:rPr>
          <w:rtl/>
        </w:rPr>
        <w:t>היו"ר ראובן ריבלין:</w:t>
      </w:r>
    </w:p>
    <w:p w14:paraId="125EC815" w14:textId="77777777" w:rsidR="00000000" w:rsidRDefault="00581103">
      <w:pPr>
        <w:pStyle w:val="a0"/>
        <w:rPr>
          <w:rtl/>
        </w:rPr>
      </w:pPr>
    </w:p>
    <w:p w14:paraId="592E945C" w14:textId="77777777" w:rsidR="00000000" w:rsidRDefault="00581103">
      <w:pPr>
        <w:pStyle w:val="a0"/>
        <w:rPr>
          <w:rFonts w:hint="cs"/>
          <w:rtl/>
        </w:rPr>
      </w:pPr>
      <w:r>
        <w:rPr>
          <w:rFonts w:hint="cs"/>
          <w:rtl/>
        </w:rPr>
        <w:t>רבותי, לא ייתכן  - לשבת מתחת לדוכן ולצעוק. בבקשה, כבוד השר.</w:t>
      </w:r>
    </w:p>
    <w:p w14:paraId="6AFE793E" w14:textId="77777777" w:rsidR="00000000" w:rsidRDefault="00581103">
      <w:pPr>
        <w:pStyle w:val="a0"/>
        <w:rPr>
          <w:rFonts w:hint="cs"/>
          <w:rtl/>
        </w:rPr>
      </w:pPr>
    </w:p>
    <w:p w14:paraId="3F7E27F9" w14:textId="77777777" w:rsidR="00000000" w:rsidRDefault="00581103">
      <w:pPr>
        <w:pStyle w:val="-"/>
        <w:rPr>
          <w:rtl/>
        </w:rPr>
      </w:pPr>
      <w:bookmarkStart w:id="79" w:name="FS000000473T14_07_2004_12_28_58C"/>
      <w:bookmarkEnd w:id="79"/>
      <w:r>
        <w:rPr>
          <w:rtl/>
        </w:rPr>
        <w:t>שר הבריאות דני נוה:</w:t>
      </w:r>
    </w:p>
    <w:p w14:paraId="65D05D63" w14:textId="77777777" w:rsidR="00000000" w:rsidRDefault="00581103">
      <w:pPr>
        <w:pStyle w:val="a0"/>
        <w:rPr>
          <w:rtl/>
        </w:rPr>
      </w:pPr>
    </w:p>
    <w:p w14:paraId="059B8851" w14:textId="77777777" w:rsidR="00000000" w:rsidRDefault="00581103">
      <w:pPr>
        <w:pStyle w:val="a0"/>
        <w:rPr>
          <w:rFonts w:hint="cs"/>
          <w:rtl/>
        </w:rPr>
      </w:pPr>
      <w:r>
        <w:rPr>
          <w:rFonts w:hint="cs"/>
          <w:rtl/>
        </w:rPr>
        <w:t>הצטרפ</w:t>
      </w:r>
      <w:r>
        <w:rPr>
          <w:rFonts w:hint="cs"/>
          <w:rtl/>
        </w:rPr>
        <w:t>תי לדעה שגם הציג כאן היום חבר הכנסת מתן וילנאי, שכל מבוטח של קופת-חולים, כל אחד מאתנו, צריך לדעת מה הזכויות שלו, מה מגיע לו, מהו סל השירותים שהקופה שלו נותנת. אחת הבעיות, שעולה בהרבה מאוד מקרים, תלונות וקבילות של אנשים, היא שהם לא יודעים מה מגיע להם, ולפעמ</w:t>
      </w:r>
      <w:r>
        <w:rPr>
          <w:rFonts w:hint="cs"/>
          <w:rtl/>
        </w:rPr>
        <w:t xml:space="preserve">ים הם מפסידים זכויות של טיפולים או תרופות שמגיעות להם רק מפני שהם לא יודעים זאת. לכן הסכמתי שזה דבר שחייבים להסדיר אותו, שחייבים להביא לזה שקופות-החולים תהיינה חייבות לפרסם את סל השירותים שלהן באופן מסודר. </w:t>
      </w:r>
    </w:p>
    <w:p w14:paraId="3AC94DBD" w14:textId="77777777" w:rsidR="00000000" w:rsidRDefault="00581103">
      <w:pPr>
        <w:pStyle w:val="a0"/>
        <w:rPr>
          <w:rFonts w:hint="cs"/>
          <w:rtl/>
        </w:rPr>
      </w:pPr>
    </w:p>
    <w:p w14:paraId="57B81BFB" w14:textId="77777777" w:rsidR="00000000" w:rsidRDefault="00581103">
      <w:pPr>
        <w:pStyle w:val="a0"/>
        <w:rPr>
          <w:rFonts w:hint="cs"/>
          <w:rtl/>
        </w:rPr>
      </w:pPr>
      <w:r>
        <w:rPr>
          <w:rFonts w:hint="cs"/>
          <w:rtl/>
        </w:rPr>
        <w:t>כשעמד פה חבר הכנסת רומן ברונפמן - אני מניח שזה ה</w:t>
      </w:r>
      <w:r>
        <w:rPr>
          <w:rFonts w:hint="cs"/>
          <w:rtl/>
        </w:rPr>
        <w:t xml:space="preserve">יה לפני יותר מחצי שנה, אחרת לא היה אפשר להעלות את הצעת החוק הזאת פעם נוספת היום - אמרתי שאני מתחייב להסדיר זאת בתקנות. אמרתי ועשיתי, והדבר הזה הוסדר בתקנות שפורסמו ברשומות לפני שבועיים, שלושה שבועות, תקנות שאומרות אחת לאחת מה שאומרת הצעת החוק של חבר הכנסת </w:t>
      </w:r>
      <w:r>
        <w:rPr>
          <w:rFonts w:hint="cs"/>
          <w:rtl/>
        </w:rPr>
        <w:t xml:space="preserve">מתן וילנאי היום. </w:t>
      </w:r>
    </w:p>
    <w:p w14:paraId="4D166199" w14:textId="77777777" w:rsidR="00000000" w:rsidRDefault="00581103">
      <w:pPr>
        <w:pStyle w:val="a0"/>
        <w:rPr>
          <w:rFonts w:hint="cs"/>
          <w:rtl/>
        </w:rPr>
      </w:pPr>
    </w:p>
    <w:p w14:paraId="6EAAF642" w14:textId="77777777" w:rsidR="00000000" w:rsidRDefault="00581103">
      <w:pPr>
        <w:pStyle w:val="a0"/>
        <w:rPr>
          <w:rFonts w:hint="cs"/>
          <w:rtl/>
        </w:rPr>
      </w:pPr>
      <w:r>
        <w:rPr>
          <w:rFonts w:hint="cs"/>
          <w:rtl/>
        </w:rPr>
        <w:t>אתייחס לתקנות שנמצאות כאן לפני.</w:t>
      </w:r>
    </w:p>
    <w:p w14:paraId="2FB62D5A" w14:textId="77777777" w:rsidR="00000000" w:rsidRDefault="00581103">
      <w:pPr>
        <w:pStyle w:val="a0"/>
        <w:rPr>
          <w:rFonts w:hint="cs"/>
          <w:rtl/>
        </w:rPr>
      </w:pPr>
    </w:p>
    <w:p w14:paraId="7AF69468" w14:textId="77777777" w:rsidR="00000000" w:rsidRDefault="00581103">
      <w:pPr>
        <w:pStyle w:val="af1"/>
        <w:rPr>
          <w:rtl/>
        </w:rPr>
      </w:pPr>
      <w:r>
        <w:rPr>
          <w:rtl/>
        </w:rPr>
        <w:t>היו"ר ראובן ריבלין:</w:t>
      </w:r>
    </w:p>
    <w:p w14:paraId="60A85B41" w14:textId="77777777" w:rsidR="00000000" w:rsidRDefault="00581103">
      <w:pPr>
        <w:pStyle w:val="a0"/>
        <w:rPr>
          <w:rtl/>
        </w:rPr>
      </w:pPr>
    </w:p>
    <w:p w14:paraId="35C1C805" w14:textId="77777777" w:rsidR="00000000" w:rsidRDefault="00581103">
      <w:pPr>
        <w:pStyle w:val="a0"/>
        <w:rPr>
          <w:rFonts w:hint="cs"/>
          <w:rtl/>
        </w:rPr>
      </w:pPr>
      <w:r>
        <w:rPr>
          <w:rFonts w:hint="cs"/>
          <w:rtl/>
        </w:rPr>
        <w:t>חבר הכנסת טיבי, לא ארשה לאף אחד להפריע לך לדבר, אבל גם לא ארשה לך להפריע לאחרים לדבר.</w:t>
      </w:r>
    </w:p>
    <w:p w14:paraId="662347DF" w14:textId="77777777" w:rsidR="00000000" w:rsidRDefault="00581103">
      <w:pPr>
        <w:pStyle w:val="a0"/>
        <w:rPr>
          <w:rFonts w:hint="cs"/>
          <w:rtl/>
        </w:rPr>
      </w:pPr>
    </w:p>
    <w:p w14:paraId="728930F7" w14:textId="77777777" w:rsidR="00000000" w:rsidRDefault="00581103">
      <w:pPr>
        <w:pStyle w:val="-"/>
        <w:rPr>
          <w:rtl/>
        </w:rPr>
      </w:pPr>
      <w:bookmarkStart w:id="80" w:name="FS000000473T14_07_2004_12_34_05C"/>
      <w:bookmarkEnd w:id="80"/>
      <w:r>
        <w:rPr>
          <w:rtl/>
        </w:rPr>
        <w:t>שר הבריאות דני נוה:</w:t>
      </w:r>
    </w:p>
    <w:p w14:paraId="142876B5" w14:textId="77777777" w:rsidR="00000000" w:rsidRDefault="00581103">
      <w:pPr>
        <w:pStyle w:val="a0"/>
        <w:rPr>
          <w:rtl/>
        </w:rPr>
      </w:pPr>
    </w:p>
    <w:p w14:paraId="6F5EC4B5" w14:textId="77777777" w:rsidR="00000000" w:rsidRDefault="00581103">
      <w:pPr>
        <w:pStyle w:val="a0"/>
        <w:rPr>
          <w:rFonts w:hint="cs"/>
          <w:rtl/>
        </w:rPr>
      </w:pPr>
      <w:r>
        <w:rPr>
          <w:rFonts w:hint="cs"/>
          <w:rtl/>
        </w:rPr>
        <w:t>בסניפי כל קופה יהיה פירוט מלא של סל השירותים, וכל מבוטח יהיה זכאי לקבל עותק</w:t>
      </w:r>
      <w:r>
        <w:rPr>
          <w:rFonts w:hint="cs"/>
          <w:rtl/>
        </w:rPr>
        <w:t xml:space="preserve"> של זה, ותהיה לו נגישות לרשימה. דבר נוסף שעשינו באותה מסגרת של תקנות, שכל קופה צריכה לפרסם לא יאוחר מ-1 בספטמבר של כל שנה, גם פירוט מלא של השירותים שהיא מחייבת את המבוטחים שלה בתשלום עבורם, או מה שנקרא השתתפות עצמית - מה שווי ההשתתפות העצמית בשורה של טיפול</w:t>
      </w:r>
      <w:r>
        <w:rPr>
          <w:rFonts w:hint="cs"/>
          <w:rtl/>
        </w:rPr>
        <w:t>ים ושירותים שהקופה מעניקה.</w:t>
      </w:r>
    </w:p>
    <w:p w14:paraId="21AD547C" w14:textId="77777777" w:rsidR="00000000" w:rsidRDefault="00581103">
      <w:pPr>
        <w:pStyle w:val="a0"/>
        <w:rPr>
          <w:rFonts w:hint="cs"/>
          <w:rtl/>
        </w:rPr>
      </w:pPr>
    </w:p>
    <w:p w14:paraId="118ECEEC" w14:textId="77777777" w:rsidR="00000000" w:rsidRDefault="00581103">
      <w:pPr>
        <w:pStyle w:val="af1"/>
        <w:rPr>
          <w:rtl/>
        </w:rPr>
      </w:pPr>
      <w:r>
        <w:rPr>
          <w:rtl/>
        </w:rPr>
        <w:t>היו"ר ראובן ריבלין:</w:t>
      </w:r>
    </w:p>
    <w:p w14:paraId="2EA4FE37" w14:textId="77777777" w:rsidR="00000000" w:rsidRDefault="00581103">
      <w:pPr>
        <w:pStyle w:val="a0"/>
        <w:rPr>
          <w:rtl/>
        </w:rPr>
      </w:pPr>
    </w:p>
    <w:p w14:paraId="0AB94C97" w14:textId="77777777" w:rsidR="00000000" w:rsidRDefault="00581103">
      <w:pPr>
        <w:pStyle w:val="a0"/>
        <w:rPr>
          <w:rFonts w:hint="cs"/>
          <w:rtl/>
        </w:rPr>
      </w:pPr>
      <w:r>
        <w:rPr>
          <w:rFonts w:hint="cs"/>
          <w:rtl/>
        </w:rPr>
        <w:t>חבר הכנסת רמון, למה אתה צועק על חברת הכנסת איציק? אפשר להשיג מחברת הכנסת איציק בלחש הרבה יותר מאשר ברעש. אתה אפילו לא שומע אותי, כי אני שומע אותך כל הזמן.</w:t>
      </w:r>
    </w:p>
    <w:p w14:paraId="01BBF0B6" w14:textId="77777777" w:rsidR="00000000" w:rsidRDefault="00581103">
      <w:pPr>
        <w:pStyle w:val="a0"/>
        <w:rPr>
          <w:rFonts w:hint="cs"/>
          <w:rtl/>
        </w:rPr>
      </w:pPr>
    </w:p>
    <w:p w14:paraId="220E1DE8" w14:textId="77777777" w:rsidR="00000000" w:rsidRDefault="00581103">
      <w:pPr>
        <w:pStyle w:val="-"/>
        <w:rPr>
          <w:rtl/>
        </w:rPr>
      </w:pPr>
      <w:bookmarkStart w:id="81" w:name="FS000000473T14_07_2004_12_36_39C"/>
      <w:bookmarkEnd w:id="81"/>
      <w:r>
        <w:rPr>
          <w:rtl/>
        </w:rPr>
        <w:t>שר הבריאות דני נוה:</w:t>
      </w:r>
    </w:p>
    <w:p w14:paraId="129E1212" w14:textId="77777777" w:rsidR="00000000" w:rsidRDefault="00581103">
      <w:pPr>
        <w:pStyle w:val="a0"/>
        <w:rPr>
          <w:rtl/>
        </w:rPr>
      </w:pPr>
    </w:p>
    <w:p w14:paraId="5527FD47" w14:textId="77777777" w:rsidR="00000000" w:rsidRDefault="00581103">
      <w:pPr>
        <w:pStyle w:val="a0"/>
        <w:rPr>
          <w:rFonts w:hint="cs"/>
          <w:rtl/>
        </w:rPr>
      </w:pPr>
      <w:r>
        <w:rPr>
          <w:rFonts w:hint="cs"/>
          <w:rtl/>
        </w:rPr>
        <w:t>אדוני היושב-ראש, הנושא הזה הוס</w:t>
      </w:r>
      <w:r>
        <w:rPr>
          <w:rFonts w:hint="cs"/>
          <w:rtl/>
        </w:rPr>
        <w:t>דר, ולפי התקנות מ-1 בינואר - נתנו לקופות זמן להתארגן - הקופות תהיינה חייבות מכוח התקנות האלה לקיים את החובה הזאת, לדאוג שהמבוטחים שלהן, אזרחי המדינה, ידעו מה הזכויות, ידעו מה מגיע להם לפי סל השירותים.</w:t>
      </w:r>
    </w:p>
    <w:p w14:paraId="7A2C643B" w14:textId="77777777" w:rsidR="00000000" w:rsidRDefault="00581103">
      <w:pPr>
        <w:pStyle w:val="a0"/>
        <w:rPr>
          <w:rFonts w:hint="cs"/>
          <w:rtl/>
        </w:rPr>
      </w:pPr>
    </w:p>
    <w:p w14:paraId="140E2AAA" w14:textId="77777777" w:rsidR="00000000" w:rsidRDefault="00581103">
      <w:pPr>
        <w:pStyle w:val="a0"/>
        <w:rPr>
          <w:rFonts w:hint="cs"/>
          <w:rtl/>
        </w:rPr>
      </w:pPr>
      <w:r>
        <w:rPr>
          <w:rFonts w:hint="cs"/>
          <w:rtl/>
        </w:rPr>
        <w:t>הבעיה שלנו היום, שאנחנו נאבקים עליה כאן יחד, הבעיה הגד</w:t>
      </w:r>
      <w:r>
        <w:rPr>
          <w:rFonts w:hint="cs"/>
          <w:rtl/>
        </w:rPr>
        <w:t>ולה האמיתית היא הרחבת סל השירותים הזה, הדאגה והצורך שסל השירותים וסל התרופות שלנו יגדל, שנוכל לקבל תקציבים שיאפשרו לנו להכניס תרופות חשובות רבות נוספות לסל הבריאות שלנו, ואני מקווה שהדבר הזה יבוא לידי ביטוי בתקציב המדינה לשנת 2005.</w:t>
      </w:r>
    </w:p>
    <w:p w14:paraId="7E877FB7" w14:textId="77777777" w:rsidR="00000000" w:rsidRDefault="00581103">
      <w:pPr>
        <w:pStyle w:val="a0"/>
        <w:rPr>
          <w:rFonts w:hint="cs"/>
          <w:rtl/>
        </w:rPr>
      </w:pPr>
    </w:p>
    <w:p w14:paraId="2F3B8605" w14:textId="77777777" w:rsidR="00000000" w:rsidRDefault="00581103">
      <w:pPr>
        <w:pStyle w:val="a0"/>
        <w:rPr>
          <w:rFonts w:hint="cs"/>
          <w:rtl/>
        </w:rPr>
      </w:pPr>
      <w:r>
        <w:rPr>
          <w:rFonts w:hint="cs"/>
          <w:rtl/>
        </w:rPr>
        <w:t xml:space="preserve">בכל מקרה, בכל מה שנוגע </w:t>
      </w:r>
      <w:r>
        <w:rPr>
          <w:rFonts w:hint="cs"/>
          <w:rtl/>
        </w:rPr>
        <w:t>להצעת החוק הזאת אני מציע, חבר הכנסת וילנאי - כדאי שגם יתקיים מעקב ודיון ובקרה של ועדת העבודה, הרווחה והבריאות של הכנסת בכל מה שנוגע ליישום התקנות האלה על-ידי קופות-החולים. אני מציע לך להסכים להפוך את הצעת החוק שלך להצעה לסדר-היום, שתועבר לוועדת העבודה, הרו</w:t>
      </w:r>
      <w:r>
        <w:rPr>
          <w:rFonts w:hint="cs"/>
          <w:rtl/>
        </w:rPr>
        <w:t>וחה והבריאות של הכנסת, ושם נוכל לקיים דיון, בקרה ומעקב אחר יישום התקנות ויישום הנורמה שאתה רצית להחיל במסגרת הצעת חוק. אם חבר הכנסת וילנאי יסכים לזאת, אז אני ודאי, כנציג הממשלה, אסכים שהנושא יעבור לדיון בוועדה.</w:t>
      </w:r>
    </w:p>
    <w:p w14:paraId="19912F15" w14:textId="77777777" w:rsidR="00000000" w:rsidRDefault="00581103">
      <w:pPr>
        <w:pStyle w:val="a0"/>
        <w:rPr>
          <w:rFonts w:hint="cs"/>
          <w:rtl/>
        </w:rPr>
      </w:pPr>
    </w:p>
    <w:p w14:paraId="71C7F41F" w14:textId="77777777" w:rsidR="00000000" w:rsidRDefault="00581103">
      <w:pPr>
        <w:pStyle w:val="af1"/>
        <w:rPr>
          <w:rtl/>
        </w:rPr>
      </w:pPr>
      <w:r>
        <w:rPr>
          <w:rtl/>
        </w:rPr>
        <w:t>היו"ר ראובן ריבלין:</w:t>
      </w:r>
    </w:p>
    <w:p w14:paraId="1EED2BA5" w14:textId="77777777" w:rsidR="00000000" w:rsidRDefault="00581103">
      <w:pPr>
        <w:pStyle w:val="a0"/>
        <w:rPr>
          <w:rtl/>
        </w:rPr>
      </w:pPr>
    </w:p>
    <w:p w14:paraId="0BB01F74" w14:textId="77777777" w:rsidR="00000000" w:rsidRDefault="00581103">
      <w:pPr>
        <w:pStyle w:val="a0"/>
        <w:rPr>
          <w:rFonts w:hint="cs"/>
          <w:rtl/>
        </w:rPr>
      </w:pPr>
      <w:r>
        <w:rPr>
          <w:rFonts w:hint="cs"/>
          <w:rtl/>
        </w:rPr>
        <w:t>תודה רבה. חבר הכנסת ויל</w:t>
      </w:r>
      <w:r>
        <w:rPr>
          <w:rFonts w:hint="cs"/>
          <w:rtl/>
        </w:rPr>
        <w:t>נאי, הממשלה מתנגדת. האם אתה מסכים להפוך את ההצעה להצעה לסדר-היום?</w:t>
      </w:r>
    </w:p>
    <w:p w14:paraId="7EB355B1" w14:textId="77777777" w:rsidR="00000000" w:rsidRDefault="00581103">
      <w:pPr>
        <w:pStyle w:val="a0"/>
        <w:rPr>
          <w:rFonts w:hint="cs"/>
          <w:rtl/>
        </w:rPr>
      </w:pPr>
    </w:p>
    <w:p w14:paraId="40EB5C1D" w14:textId="77777777" w:rsidR="00000000" w:rsidRDefault="00581103">
      <w:pPr>
        <w:pStyle w:val="af0"/>
        <w:rPr>
          <w:rtl/>
        </w:rPr>
      </w:pPr>
      <w:r>
        <w:rPr>
          <w:rFonts w:hint="eastAsia"/>
          <w:rtl/>
        </w:rPr>
        <w:t>מתן</w:t>
      </w:r>
      <w:r>
        <w:rPr>
          <w:rtl/>
        </w:rPr>
        <w:t xml:space="preserve"> וילנאי (העבודה-מימד):</w:t>
      </w:r>
    </w:p>
    <w:p w14:paraId="2039A545" w14:textId="77777777" w:rsidR="00000000" w:rsidRDefault="00581103">
      <w:pPr>
        <w:pStyle w:val="a0"/>
        <w:rPr>
          <w:rFonts w:hint="cs"/>
          <w:rtl/>
        </w:rPr>
      </w:pPr>
    </w:p>
    <w:p w14:paraId="5E860EA6" w14:textId="77777777" w:rsidR="00000000" w:rsidRDefault="00581103">
      <w:pPr>
        <w:pStyle w:val="a0"/>
        <w:rPr>
          <w:rFonts w:hint="cs"/>
          <w:rtl/>
        </w:rPr>
      </w:pPr>
      <w:r>
        <w:rPr>
          <w:rFonts w:hint="cs"/>
          <w:rtl/>
        </w:rPr>
        <w:t>כן, מקבל.</w:t>
      </w:r>
    </w:p>
    <w:p w14:paraId="57ECD430" w14:textId="77777777" w:rsidR="00000000" w:rsidRDefault="00581103">
      <w:pPr>
        <w:pStyle w:val="a0"/>
        <w:rPr>
          <w:rFonts w:hint="cs"/>
          <w:rtl/>
        </w:rPr>
      </w:pPr>
    </w:p>
    <w:p w14:paraId="33952621" w14:textId="77777777" w:rsidR="00000000" w:rsidRDefault="00581103">
      <w:pPr>
        <w:pStyle w:val="af1"/>
        <w:rPr>
          <w:rtl/>
        </w:rPr>
      </w:pPr>
      <w:r>
        <w:rPr>
          <w:rtl/>
        </w:rPr>
        <w:t>היו"ר ראובן ריבלין:</w:t>
      </w:r>
    </w:p>
    <w:p w14:paraId="7BE4A104" w14:textId="77777777" w:rsidR="00000000" w:rsidRDefault="00581103">
      <w:pPr>
        <w:pStyle w:val="a0"/>
        <w:rPr>
          <w:rtl/>
        </w:rPr>
      </w:pPr>
    </w:p>
    <w:p w14:paraId="0D021F47" w14:textId="77777777" w:rsidR="00000000" w:rsidRDefault="00581103">
      <w:pPr>
        <w:pStyle w:val="a0"/>
        <w:rPr>
          <w:rFonts w:hint="cs"/>
          <w:rtl/>
        </w:rPr>
      </w:pPr>
      <w:r>
        <w:rPr>
          <w:rFonts w:hint="cs"/>
          <w:rtl/>
        </w:rPr>
        <w:t xml:space="preserve">טוב. רבותי, הואיל והחשמל הלך לו לשעה, אני מבקש לקיים הצבעת ניסיון. הצבעת ניסיון בלבד, רק מי שרוצה להצביע. רק מי שהצביע ולא נקלט </w:t>
      </w:r>
      <w:r>
        <w:rPr>
          <w:rtl/>
        </w:rPr>
        <w:t>–</w:t>
      </w:r>
      <w:r>
        <w:rPr>
          <w:rFonts w:hint="cs"/>
          <w:rtl/>
        </w:rPr>
        <w:t xml:space="preserve"> </w:t>
      </w:r>
      <w:r>
        <w:rPr>
          <w:rFonts w:hint="cs"/>
          <w:rtl/>
        </w:rPr>
        <w:t xml:space="preserve">יודיע לי. נא להצביע. זו הצבעת ניסיון, לא להתרגש. תודה רבה, אני מודה לכם על עזרתכם. </w:t>
      </w:r>
    </w:p>
    <w:p w14:paraId="25768DFB" w14:textId="77777777" w:rsidR="00000000" w:rsidRDefault="00581103">
      <w:pPr>
        <w:pStyle w:val="a0"/>
        <w:rPr>
          <w:rFonts w:hint="cs"/>
          <w:rtl/>
        </w:rPr>
      </w:pPr>
    </w:p>
    <w:p w14:paraId="5031AFF2" w14:textId="77777777" w:rsidR="00000000" w:rsidRDefault="00581103">
      <w:pPr>
        <w:pStyle w:val="a0"/>
        <w:rPr>
          <w:rFonts w:hint="cs"/>
          <w:rtl/>
        </w:rPr>
      </w:pPr>
      <w:r>
        <w:rPr>
          <w:rFonts w:hint="cs"/>
          <w:rtl/>
        </w:rPr>
        <w:t>רבותי חברי הכנסת, הצעת החוק הפכה להיות הצעה לסדר-היום, ואנחנו נצביע על הצעת החוק כהצעה לסדר-היום. השר ביקש והסכים לקבל את ההצעה לסדר-היום ולהעבירה - אם תתקבל - לדיון בוועד</w:t>
      </w:r>
      <w:r>
        <w:rPr>
          <w:rFonts w:hint="cs"/>
          <w:rtl/>
        </w:rPr>
        <w:t xml:space="preserve">ת העבודה והרווחה. לכן, רבותי, מי בעד ההצעה לסדר-היום - יצביע בעד, מי נגד - יצביע נגד, מי נמנע - יצביע נמנע. </w:t>
      </w:r>
    </w:p>
    <w:p w14:paraId="1D37C7FC" w14:textId="77777777" w:rsidR="00000000" w:rsidRDefault="00581103">
      <w:pPr>
        <w:pStyle w:val="a0"/>
        <w:rPr>
          <w:rFonts w:hint="cs"/>
          <w:rtl/>
        </w:rPr>
      </w:pPr>
    </w:p>
    <w:p w14:paraId="7FFFC5B1" w14:textId="77777777" w:rsidR="00000000" w:rsidRDefault="00581103">
      <w:pPr>
        <w:pStyle w:val="ab"/>
        <w:bidi/>
        <w:rPr>
          <w:rFonts w:hint="cs"/>
          <w:rtl/>
        </w:rPr>
      </w:pPr>
      <w:r>
        <w:rPr>
          <w:rFonts w:hint="cs"/>
          <w:rtl/>
        </w:rPr>
        <w:t>הצבעה מס' 2</w:t>
      </w:r>
    </w:p>
    <w:p w14:paraId="12500B85" w14:textId="77777777" w:rsidR="00000000" w:rsidRDefault="00581103">
      <w:pPr>
        <w:pStyle w:val="a0"/>
        <w:rPr>
          <w:rFonts w:hint="cs"/>
          <w:rtl/>
        </w:rPr>
      </w:pPr>
    </w:p>
    <w:p w14:paraId="23D6964E" w14:textId="77777777" w:rsidR="00000000" w:rsidRDefault="00581103">
      <w:pPr>
        <w:pStyle w:val="ac"/>
        <w:bidi/>
        <w:rPr>
          <w:rFonts w:hint="cs"/>
          <w:rtl/>
        </w:rPr>
      </w:pPr>
      <w:r>
        <w:rPr>
          <w:rFonts w:hint="cs"/>
          <w:rtl/>
        </w:rPr>
        <w:t xml:space="preserve">בעד ההצעה להעביר את הנושא לוועדה </w:t>
      </w:r>
      <w:r>
        <w:rPr>
          <w:rtl/>
        </w:rPr>
        <w:t>–</w:t>
      </w:r>
      <w:r>
        <w:rPr>
          <w:rFonts w:hint="cs"/>
          <w:rtl/>
        </w:rPr>
        <w:t xml:space="preserve"> 67</w:t>
      </w:r>
    </w:p>
    <w:p w14:paraId="7A50EF85" w14:textId="77777777" w:rsidR="00000000" w:rsidRDefault="00581103">
      <w:pPr>
        <w:pStyle w:val="ac"/>
        <w:bidi/>
        <w:rPr>
          <w:rFonts w:hint="cs"/>
          <w:rtl/>
        </w:rPr>
      </w:pPr>
      <w:r>
        <w:rPr>
          <w:rFonts w:hint="cs"/>
          <w:rtl/>
        </w:rPr>
        <w:t xml:space="preserve">נגד </w:t>
      </w:r>
      <w:r>
        <w:rPr>
          <w:rtl/>
        </w:rPr>
        <w:t>–</w:t>
      </w:r>
      <w:r>
        <w:rPr>
          <w:rFonts w:hint="cs"/>
          <w:rtl/>
        </w:rPr>
        <w:t xml:space="preserve"> אין</w:t>
      </w:r>
    </w:p>
    <w:p w14:paraId="0E01C292"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74921B40" w14:textId="77777777" w:rsidR="00000000" w:rsidRDefault="00581103">
      <w:pPr>
        <w:pStyle w:val="ad"/>
        <w:bidi/>
        <w:rPr>
          <w:rFonts w:hint="cs"/>
          <w:rtl/>
        </w:rPr>
      </w:pPr>
      <w:r>
        <w:rPr>
          <w:rFonts w:hint="cs"/>
          <w:rtl/>
        </w:rPr>
        <w:t xml:space="preserve">ההצעה להעביר את הנושא לוועדת העבודה, הרווחה והבריאות נתקבלה. </w:t>
      </w:r>
    </w:p>
    <w:p w14:paraId="242C59A4" w14:textId="77777777" w:rsidR="00000000" w:rsidRDefault="00581103">
      <w:pPr>
        <w:pStyle w:val="a0"/>
        <w:rPr>
          <w:rFonts w:hint="cs"/>
          <w:rtl/>
        </w:rPr>
      </w:pPr>
    </w:p>
    <w:p w14:paraId="5477B7ED" w14:textId="77777777" w:rsidR="00000000" w:rsidRDefault="00581103">
      <w:pPr>
        <w:pStyle w:val="af1"/>
        <w:rPr>
          <w:rtl/>
        </w:rPr>
      </w:pPr>
      <w:r>
        <w:rPr>
          <w:rtl/>
        </w:rPr>
        <w:t>היו"ר ראו</w:t>
      </w:r>
      <w:r>
        <w:rPr>
          <w:rtl/>
        </w:rPr>
        <w:t>בן ריבלין:</w:t>
      </w:r>
    </w:p>
    <w:p w14:paraId="0FD7E6A7" w14:textId="77777777" w:rsidR="00000000" w:rsidRDefault="00581103">
      <w:pPr>
        <w:pStyle w:val="a0"/>
        <w:rPr>
          <w:rtl/>
        </w:rPr>
      </w:pPr>
    </w:p>
    <w:p w14:paraId="68B84931" w14:textId="77777777" w:rsidR="00000000" w:rsidRDefault="00581103">
      <w:pPr>
        <w:pStyle w:val="a0"/>
        <w:rPr>
          <w:rFonts w:hint="cs"/>
          <w:rtl/>
        </w:rPr>
      </w:pPr>
      <w:r>
        <w:rPr>
          <w:rFonts w:hint="cs"/>
          <w:rtl/>
        </w:rPr>
        <w:t xml:space="preserve">67 בעד, אין מתנגדים, אין נמנעים, אני קובע שההצעה לסדר-היום, אשר הוגשה בתחילה כהצעת חוק, תעבור כהצעה לסדר-היום לדיון בוועדת העבודה והרווחה. תודה רבה. </w:t>
      </w:r>
    </w:p>
    <w:p w14:paraId="00DCC34F" w14:textId="77777777" w:rsidR="00000000" w:rsidRDefault="00581103">
      <w:pPr>
        <w:pStyle w:val="a2"/>
        <w:rPr>
          <w:rFonts w:hint="cs"/>
          <w:rtl/>
        </w:rPr>
      </w:pPr>
    </w:p>
    <w:p w14:paraId="303D4D65" w14:textId="77777777" w:rsidR="00000000" w:rsidRDefault="00581103">
      <w:pPr>
        <w:pStyle w:val="a0"/>
        <w:rPr>
          <w:rFonts w:hint="cs"/>
          <w:rtl/>
        </w:rPr>
      </w:pPr>
    </w:p>
    <w:p w14:paraId="3ACEEF2A" w14:textId="77777777" w:rsidR="00000000" w:rsidRDefault="00581103">
      <w:pPr>
        <w:pStyle w:val="a2"/>
        <w:rPr>
          <w:rFonts w:hint="cs"/>
          <w:rtl/>
        </w:rPr>
      </w:pPr>
      <w:bookmarkStart w:id="82" w:name="CS29927FI0029927T14_07_2004_12_27_56"/>
      <w:bookmarkStart w:id="83" w:name="_Toc81561403"/>
      <w:bookmarkEnd w:id="82"/>
      <w:r>
        <w:rPr>
          <w:rtl/>
        </w:rPr>
        <w:t xml:space="preserve">הצעת חוק לעידוד מחקר ופיתוח בתעשייה </w:t>
      </w:r>
      <w:r>
        <w:rPr>
          <w:rFonts w:hint="cs"/>
          <w:rtl/>
        </w:rPr>
        <w:br/>
      </w:r>
      <w:r>
        <w:rPr>
          <w:rtl/>
        </w:rPr>
        <w:t>(תיקון - נציגות שני המינים), התשס"ג-2003</w:t>
      </w:r>
      <w:bookmarkEnd w:id="83"/>
    </w:p>
    <w:p w14:paraId="2FB9EA93" w14:textId="77777777" w:rsidR="00000000" w:rsidRDefault="00581103">
      <w:pPr>
        <w:pStyle w:val="a0"/>
        <w:rPr>
          <w:rFonts w:hint="cs"/>
          <w:rtl/>
        </w:rPr>
      </w:pPr>
      <w:r>
        <w:rPr>
          <w:rtl/>
        </w:rPr>
        <w:t>[נספחות.]</w:t>
      </w:r>
    </w:p>
    <w:p w14:paraId="0A68D023" w14:textId="77777777" w:rsidR="00000000" w:rsidRDefault="00581103">
      <w:pPr>
        <w:pStyle w:val="-0"/>
        <w:rPr>
          <w:rFonts w:hint="cs"/>
          <w:rtl/>
        </w:rPr>
      </w:pPr>
      <w:r>
        <w:rPr>
          <w:rFonts w:hint="cs"/>
          <w:rtl/>
        </w:rPr>
        <w:t>(הצע</w:t>
      </w:r>
      <w:r>
        <w:rPr>
          <w:rFonts w:hint="cs"/>
          <w:rtl/>
        </w:rPr>
        <w:t>ת קבוצת חברי הכנסת)</w:t>
      </w:r>
    </w:p>
    <w:p w14:paraId="7205942C" w14:textId="77777777" w:rsidR="00000000" w:rsidRDefault="00581103">
      <w:pPr>
        <w:pStyle w:val="a0"/>
        <w:rPr>
          <w:rFonts w:hint="cs"/>
          <w:rtl/>
        </w:rPr>
      </w:pPr>
    </w:p>
    <w:p w14:paraId="5B12446F" w14:textId="77777777" w:rsidR="00000000" w:rsidRDefault="00581103">
      <w:pPr>
        <w:pStyle w:val="a0"/>
        <w:ind w:firstLine="0"/>
        <w:rPr>
          <w:rFonts w:hint="cs"/>
          <w:rtl/>
        </w:rPr>
      </w:pPr>
    </w:p>
    <w:p w14:paraId="66D83841" w14:textId="77777777" w:rsidR="00000000" w:rsidRDefault="00581103">
      <w:pPr>
        <w:pStyle w:val="af1"/>
        <w:rPr>
          <w:rtl/>
        </w:rPr>
      </w:pPr>
      <w:r>
        <w:rPr>
          <w:rtl/>
        </w:rPr>
        <w:t>היו"ר ראובן ריבלין:</w:t>
      </w:r>
    </w:p>
    <w:p w14:paraId="0FF2FEF7" w14:textId="77777777" w:rsidR="00000000" w:rsidRDefault="00581103">
      <w:pPr>
        <w:pStyle w:val="a0"/>
        <w:rPr>
          <w:rtl/>
        </w:rPr>
      </w:pPr>
    </w:p>
    <w:p w14:paraId="782C0C0A" w14:textId="77777777" w:rsidR="00000000" w:rsidRDefault="00581103">
      <w:pPr>
        <w:pStyle w:val="a0"/>
        <w:rPr>
          <w:rFonts w:hint="cs"/>
          <w:rtl/>
        </w:rPr>
      </w:pPr>
      <w:r>
        <w:rPr>
          <w:rFonts w:hint="cs"/>
          <w:rtl/>
        </w:rPr>
        <w:t xml:space="preserve">אנחנו ממשיכים בסדר-היום: הצעת חוק לעידוד מחקר ופיתוח בתעשייה </w:t>
      </w:r>
      <w:r>
        <w:rPr>
          <w:rtl/>
        </w:rPr>
        <w:t>(תיקון - נציגות שני המינים)</w:t>
      </w:r>
      <w:r>
        <w:rPr>
          <w:rFonts w:hint="cs"/>
          <w:rtl/>
        </w:rPr>
        <w:t xml:space="preserve">, של חברת הכנסת מלי פולישוק, שמספרה פ/1189, בבקשה. ישיב סגן שר התעשייה, אשר אינו נוכח באולם. </w:t>
      </w:r>
    </w:p>
    <w:p w14:paraId="4CD6D252" w14:textId="77777777" w:rsidR="00000000" w:rsidRDefault="00581103">
      <w:pPr>
        <w:pStyle w:val="a0"/>
        <w:rPr>
          <w:rFonts w:hint="cs"/>
          <w:rtl/>
        </w:rPr>
      </w:pPr>
    </w:p>
    <w:p w14:paraId="684F62D6" w14:textId="77777777" w:rsidR="00000000" w:rsidRDefault="00581103">
      <w:pPr>
        <w:pStyle w:val="af0"/>
        <w:rPr>
          <w:rtl/>
        </w:rPr>
      </w:pPr>
      <w:r>
        <w:rPr>
          <w:rFonts w:hint="eastAsia"/>
          <w:rtl/>
        </w:rPr>
        <w:t>אהוד</w:t>
      </w:r>
      <w:r>
        <w:rPr>
          <w:rtl/>
        </w:rPr>
        <w:t xml:space="preserve"> רצאבי (שינוי):</w:t>
      </w:r>
    </w:p>
    <w:p w14:paraId="488F9DC8" w14:textId="77777777" w:rsidR="00000000" w:rsidRDefault="00581103">
      <w:pPr>
        <w:pStyle w:val="a0"/>
        <w:rPr>
          <w:rFonts w:hint="cs"/>
          <w:rtl/>
        </w:rPr>
      </w:pPr>
    </w:p>
    <w:p w14:paraId="48A4ED07" w14:textId="77777777" w:rsidR="00000000" w:rsidRDefault="00581103">
      <w:pPr>
        <w:pStyle w:val="a0"/>
        <w:rPr>
          <w:rFonts w:hint="cs"/>
          <w:rtl/>
        </w:rPr>
      </w:pPr>
      <w:r>
        <w:rPr>
          <w:rFonts w:hint="cs"/>
          <w:rtl/>
        </w:rPr>
        <w:t>הנה הוא פ</w:t>
      </w:r>
      <w:r>
        <w:rPr>
          <w:rFonts w:hint="cs"/>
          <w:rtl/>
        </w:rPr>
        <w:t xml:space="preserve">ה. </w:t>
      </w:r>
    </w:p>
    <w:p w14:paraId="7A260A8B" w14:textId="77777777" w:rsidR="00000000" w:rsidRDefault="00581103">
      <w:pPr>
        <w:pStyle w:val="a0"/>
        <w:rPr>
          <w:rFonts w:hint="cs"/>
          <w:rtl/>
        </w:rPr>
      </w:pPr>
    </w:p>
    <w:p w14:paraId="206F7102" w14:textId="77777777" w:rsidR="00000000" w:rsidRDefault="00581103">
      <w:pPr>
        <w:pStyle w:val="af1"/>
        <w:rPr>
          <w:rtl/>
        </w:rPr>
      </w:pPr>
      <w:r>
        <w:rPr>
          <w:rtl/>
        </w:rPr>
        <w:t>היו"ר ראובן ריבלין:</w:t>
      </w:r>
    </w:p>
    <w:p w14:paraId="6E4F0C9A" w14:textId="77777777" w:rsidR="00000000" w:rsidRDefault="00581103">
      <w:pPr>
        <w:pStyle w:val="a0"/>
        <w:rPr>
          <w:rtl/>
        </w:rPr>
      </w:pPr>
    </w:p>
    <w:p w14:paraId="69A35698" w14:textId="77777777" w:rsidR="00000000" w:rsidRDefault="00581103">
      <w:pPr>
        <w:pStyle w:val="a0"/>
        <w:rPr>
          <w:rFonts w:hint="cs"/>
          <w:rtl/>
        </w:rPr>
      </w:pPr>
      <w:r>
        <w:rPr>
          <w:rFonts w:hint="cs"/>
          <w:rtl/>
        </w:rPr>
        <w:t xml:space="preserve">סליחה, סגן השר מיכאל רצון נמצא באולם גם נמצא, הסתכלתי על הכיסא שלך ולא ראיתיך. בבקשה, גברתי. </w:t>
      </w:r>
    </w:p>
    <w:p w14:paraId="3A3DFFBA" w14:textId="77777777" w:rsidR="00000000" w:rsidRDefault="00581103">
      <w:pPr>
        <w:pStyle w:val="a0"/>
        <w:rPr>
          <w:rFonts w:hint="cs"/>
          <w:rtl/>
        </w:rPr>
      </w:pPr>
    </w:p>
    <w:p w14:paraId="77885BBB" w14:textId="77777777" w:rsidR="00000000" w:rsidRDefault="00581103">
      <w:pPr>
        <w:pStyle w:val="a"/>
        <w:rPr>
          <w:rtl/>
        </w:rPr>
      </w:pPr>
      <w:bookmarkStart w:id="84" w:name="FS000001047T14_07_2004_12_33_34"/>
      <w:bookmarkStart w:id="85" w:name="_Toc81561404"/>
      <w:bookmarkEnd w:id="84"/>
      <w:r>
        <w:rPr>
          <w:rFonts w:hint="eastAsia"/>
          <w:rtl/>
        </w:rPr>
        <w:t>מל</w:t>
      </w:r>
      <w:r>
        <w:rPr>
          <w:rtl/>
        </w:rPr>
        <w:t xml:space="preserve"> פולישוק-בלוך (שינוי):</w:t>
      </w:r>
      <w:bookmarkEnd w:id="85"/>
    </w:p>
    <w:p w14:paraId="45341AFB" w14:textId="77777777" w:rsidR="00000000" w:rsidRDefault="00581103">
      <w:pPr>
        <w:pStyle w:val="a0"/>
        <w:rPr>
          <w:rFonts w:hint="cs"/>
          <w:rtl/>
        </w:rPr>
      </w:pPr>
    </w:p>
    <w:p w14:paraId="7AFBE75F" w14:textId="77777777" w:rsidR="00000000" w:rsidRDefault="00581103">
      <w:pPr>
        <w:pStyle w:val="a0"/>
        <w:ind w:firstLine="0"/>
        <w:rPr>
          <w:rFonts w:hint="cs"/>
          <w:rtl/>
        </w:rPr>
      </w:pPr>
      <w:r>
        <w:rPr>
          <w:rFonts w:hint="cs"/>
          <w:rtl/>
        </w:rPr>
        <w:tab/>
        <w:t>אדוני היושב-ראש, כנסת נכבדה, הצעת החוק עוסקת בתיקון חוק עידוד מחקר ופיתוח בתעשייה, חוק המו"פ, והוא מתייחס לנ</w:t>
      </w:r>
      <w:r>
        <w:rPr>
          <w:rFonts w:hint="cs"/>
          <w:rtl/>
        </w:rPr>
        <w:t>ציגות שני המינים. העובדה היא, שנשים אינן שותפות מלאות בתחום המדע והטכנולוגיה. לאחר כמה ישיבות שבהן עסקנו בנושא הזה בישיבות ועדת המדע והטכנולוגיה, כדי לראות איך אפשר לשלב יותר נשים הן באקדמיה והן בתחום הטכנולוגיה, מצאנו כי אין מספיק נשים השותפות למחקר. לא ש</w:t>
      </w:r>
      <w:r>
        <w:rPr>
          <w:rFonts w:hint="cs"/>
          <w:rtl/>
        </w:rPr>
        <w:t xml:space="preserve">אין נשים באוניברסיטאות, כאלה יש הרבה, אבל כשמגיעים לשלב של חלוקת המשאבים, חלקן של הנשים נגרע. </w:t>
      </w:r>
    </w:p>
    <w:p w14:paraId="2CE81FB3" w14:textId="77777777" w:rsidR="00000000" w:rsidRDefault="00581103">
      <w:pPr>
        <w:pStyle w:val="a0"/>
        <w:ind w:firstLine="0"/>
        <w:rPr>
          <w:rFonts w:hint="cs"/>
          <w:rtl/>
        </w:rPr>
      </w:pPr>
    </w:p>
    <w:p w14:paraId="6014D6FD" w14:textId="77777777" w:rsidR="00000000" w:rsidRDefault="00581103">
      <w:pPr>
        <w:pStyle w:val="a0"/>
        <w:ind w:firstLine="0"/>
        <w:rPr>
          <w:rFonts w:hint="cs"/>
          <w:rtl/>
        </w:rPr>
      </w:pPr>
      <w:r>
        <w:rPr>
          <w:rFonts w:hint="cs"/>
          <w:rtl/>
        </w:rPr>
        <w:tab/>
        <w:t>העובדה שהנשים אינן שותפות מלאות בתחום המדע והטכנולוגיה, היא בבחינת בזבוז משווע של המשאב האנושי הישראלי והפסד לחברה כולה, כי תמיד צריך להזכיר לכם, חברי חברי הכנ</w:t>
      </w:r>
      <w:r>
        <w:rPr>
          <w:rFonts w:hint="cs"/>
          <w:rtl/>
        </w:rPr>
        <w:t xml:space="preserve">סת, ששיעור הנשים בכלל האוכלוסייה הוא 52%. ברגע שאתה מרחיק חלק נרחב, חלק כל כך מכובד מתקציבים למחקרים, לאקדמיה, אתה בעצם אומר: האוכלוסייה שלי מצומצמת במחצית. ואז גם היכולות והכשרונות  מצומצמים למחצית. </w:t>
      </w:r>
    </w:p>
    <w:p w14:paraId="1A889442" w14:textId="77777777" w:rsidR="00000000" w:rsidRDefault="00581103">
      <w:pPr>
        <w:pStyle w:val="a0"/>
        <w:ind w:firstLine="0"/>
        <w:rPr>
          <w:rFonts w:hint="cs"/>
          <w:rtl/>
        </w:rPr>
      </w:pPr>
    </w:p>
    <w:p w14:paraId="04AC747B" w14:textId="77777777" w:rsidR="00000000" w:rsidRDefault="00581103">
      <w:pPr>
        <w:pStyle w:val="a0"/>
        <w:ind w:firstLine="0"/>
        <w:rPr>
          <w:rFonts w:hint="cs"/>
          <w:rtl/>
        </w:rPr>
      </w:pPr>
      <w:r>
        <w:rPr>
          <w:rFonts w:hint="cs"/>
          <w:rtl/>
        </w:rPr>
        <w:tab/>
        <w:t>על מנת להתחיל ולתקן עיוות זה, מוצע לקבוע כי בהרכבן של</w:t>
      </w:r>
      <w:r>
        <w:rPr>
          <w:rFonts w:hint="cs"/>
          <w:rtl/>
        </w:rPr>
        <w:t xml:space="preserve"> ועדות המחקר, ועדת הערר והנהלת הקרן לקידום טכנולוגי במשרד התמ"ת, תהיה נציגות של שני המינים על-פי חוק. הניסיון מוכיח, כי כשיש נשים בצמתים שבהם מקבלים החלטות על משאבים, במקומות שבהם מחלקים תקציבים, כמו למשל ועדת הכספים של הכנסת, או למשל בוועדת המדען הראשי, ו</w:t>
      </w:r>
      <w:r>
        <w:rPr>
          <w:rFonts w:hint="cs"/>
          <w:rtl/>
        </w:rPr>
        <w:t xml:space="preserve">עדת המחקר של המדען הראשי, שמחלקת לא פחות - בערך, פלוס מינוס </w:t>
      </w:r>
      <w:r>
        <w:rPr>
          <w:rtl/>
        </w:rPr>
        <w:t>–</w:t>
      </w:r>
      <w:r>
        <w:rPr>
          <w:rFonts w:hint="cs"/>
          <w:rtl/>
        </w:rPr>
        <w:t xml:space="preserve"> מ-1.5 מיליארד שקל בשנה, שזה הרבה מאוד כסף, זה החלק הגדול ביותר של הכסף שהולך למחקר ולפיתוח במדינת ישראל, זה לא דבר של מה בכך. ובכן, אני אומרת, שאם יהיו במקום כזה</w:t>
      </w:r>
      <w:r>
        <w:rPr>
          <w:rtl/>
        </w:rPr>
        <w:t xml:space="preserve"> </w:t>
      </w:r>
      <w:r>
        <w:rPr>
          <w:rFonts w:hint="cs"/>
          <w:rtl/>
        </w:rPr>
        <w:t xml:space="preserve">גם נשים, תהיה התייחסות שונה. </w:t>
      </w:r>
    </w:p>
    <w:p w14:paraId="66FD579E" w14:textId="77777777" w:rsidR="00000000" w:rsidRDefault="00581103">
      <w:pPr>
        <w:pStyle w:val="a0"/>
        <w:ind w:firstLine="0"/>
        <w:rPr>
          <w:rFonts w:hint="cs"/>
          <w:rtl/>
        </w:rPr>
      </w:pPr>
    </w:p>
    <w:p w14:paraId="20172670" w14:textId="77777777" w:rsidR="00000000" w:rsidRDefault="00581103">
      <w:pPr>
        <w:pStyle w:val="a0"/>
        <w:ind w:firstLine="0"/>
        <w:rPr>
          <w:rFonts w:hint="cs"/>
          <w:rtl/>
        </w:rPr>
      </w:pPr>
      <w:r>
        <w:rPr>
          <w:rFonts w:hint="cs"/>
          <w:rtl/>
        </w:rPr>
        <w:tab/>
      </w:r>
      <w:r>
        <w:rPr>
          <w:rFonts w:hint="cs"/>
          <w:rtl/>
        </w:rPr>
        <w:t>אינני מציעה חלילה, חס וחלילה, שנשים תקבלנה מענקי מחקר כיוון שהן נשים. לא זאת הנקודה. אבל, ידוע לכולנו, שכאשר יש דילמה בכל הנוגע לחלוקת המשאבים, כשיש מקרים שבהם עברנו את סף המקצועיות וראינו שיש כמה הצעות שהן ברמה הראויה, לפי הקריטריונים הדרושים, ועדיין אנחנ</w:t>
      </w:r>
      <w:r>
        <w:rPr>
          <w:rFonts w:hint="cs"/>
          <w:rtl/>
        </w:rPr>
        <w:t xml:space="preserve">ו צריכים לבחור רק אחת מתוך כמה, כדאי להכניס את השיקולים הנוספים. </w:t>
      </w:r>
    </w:p>
    <w:p w14:paraId="332A4897" w14:textId="77777777" w:rsidR="00000000" w:rsidRDefault="00581103">
      <w:pPr>
        <w:pStyle w:val="a0"/>
        <w:ind w:firstLine="0"/>
        <w:rPr>
          <w:rFonts w:hint="cs"/>
          <w:rtl/>
        </w:rPr>
      </w:pPr>
    </w:p>
    <w:p w14:paraId="782FA1A4" w14:textId="77777777" w:rsidR="00000000" w:rsidRDefault="00581103">
      <w:pPr>
        <w:pStyle w:val="af1"/>
        <w:rPr>
          <w:rtl/>
        </w:rPr>
      </w:pPr>
      <w:r>
        <w:rPr>
          <w:rtl/>
        </w:rPr>
        <w:t>היו"ר ראובן ריבלין:</w:t>
      </w:r>
    </w:p>
    <w:p w14:paraId="56591A25" w14:textId="77777777" w:rsidR="00000000" w:rsidRDefault="00581103">
      <w:pPr>
        <w:pStyle w:val="a0"/>
        <w:rPr>
          <w:rtl/>
        </w:rPr>
      </w:pPr>
    </w:p>
    <w:p w14:paraId="334CEA2A" w14:textId="77777777" w:rsidR="00000000" w:rsidRDefault="00581103">
      <w:pPr>
        <w:pStyle w:val="a0"/>
        <w:ind w:firstLine="720"/>
        <w:rPr>
          <w:rFonts w:hint="cs"/>
          <w:rtl/>
        </w:rPr>
      </w:pPr>
      <w:r>
        <w:rPr>
          <w:rFonts w:hint="cs"/>
          <w:rtl/>
        </w:rPr>
        <w:t xml:space="preserve">נגיד שיש מצב שבו לוועדה כזאת צריך להתקבל במכרז, האם יהיה מכרז לנשים לבד ולגברים לבד? </w:t>
      </w:r>
    </w:p>
    <w:p w14:paraId="28C0163D" w14:textId="77777777" w:rsidR="00000000" w:rsidRDefault="00581103">
      <w:pPr>
        <w:pStyle w:val="a0"/>
        <w:ind w:firstLine="0"/>
        <w:rPr>
          <w:rFonts w:hint="cs"/>
          <w:rtl/>
        </w:rPr>
      </w:pPr>
    </w:p>
    <w:p w14:paraId="6C21F8DA" w14:textId="77777777" w:rsidR="00000000" w:rsidRDefault="00581103">
      <w:pPr>
        <w:pStyle w:val="-"/>
        <w:rPr>
          <w:rtl/>
        </w:rPr>
      </w:pPr>
      <w:bookmarkStart w:id="86" w:name="FS000001047T14_07_2004_12_41_16C"/>
      <w:bookmarkEnd w:id="86"/>
      <w:r>
        <w:rPr>
          <w:rtl/>
        </w:rPr>
        <w:t>מל פולישוק-בלוך (שינוי):</w:t>
      </w:r>
    </w:p>
    <w:p w14:paraId="6E54A31A" w14:textId="77777777" w:rsidR="00000000" w:rsidRDefault="00581103">
      <w:pPr>
        <w:pStyle w:val="a0"/>
        <w:rPr>
          <w:rtl/>
        </w:rPr>
      </w:pPr>
    </w:p>
    <w:p w14:paraId="40020977" w14:textId="77777777" w:rsidR="00000000" w:rsidRDefault="00581103">
      <w:pPr>
        <w:pStyle w:val="a0"/>
        <w:ind w:firstLine="0"/>
        <w:rPr>
          <w:rFonts w:hint="cs"/>
          <w:rtl/>
        </w:rPr>
      </w:pPr>
      <w:r>
        <w:rPr>
          <w:rFonts w:hint="cs"/>
          <w:rtl/>
        </w:rPr>
        <w:tab/>
        <w:t xml:space="preserve">לא, חלילה. כל מה שאני אומרת הוא, שהעובדות מראות שכאשר </w:t>
      </w:r>
      <w:r>
        <w:rPr>
          <w:rFonts w:hint="cs"/>
          <w:rtl/>
        </w:rPr>
        <w:t>יש נשים במקום שבו מחלקים כספים, יש יותר התייחסות לנושא הנשים. זה הכול. אני לא רוצה קריטריונים חדשים. הקריטריונים הם, מי מחלק מה. ברגע שבוועדה שמחלקת את הכספים - היום המצב יחסית טוב, יש שם כמה נשים, באופן יחסי המצב בסדר, אבל בדרך כלל, ואם אני בוחנת את העניי</w:t>
      </w:r>
      <w:r>
        <w:rPr>
          <w:rFonts w:hint="cs"/>
          <w:rtl/>
        </w:rPr>
        <w:t xml:space="preserve">ן היסטורית, מאז חוקק חוק המו"פ,  ברוב המקרים לא היו שם נשים לחלוטין וגם התוצאות הן בהתאם. </w:t>
      </w:r>
    </w:p>
    <w:p w14:paraId="2931FF29" w14:textId="77777777" w:rsidR="00000000" w:rsidRDefault="00581103">
      <w:pPr>
        <w:pStyle w:val="a0"/>
        <w:ind w:firstLine="0"/>
        <w:rPr>
          <w:rFonts w:hint="cs"/>
          <w:rtl/>
        </w:rPr>
      </w:pPr>
    </w:p>
    <w:p w14:paraId="7E169511" w14:textId="77777777" w:rsidR="00000000" w:rsidRDefault="00581103">
      <w:pPr>
        <w:pStyle w:val="af1"/>
        <w:rPr>
          <w:rtl/>
        </w:rPr>
      </w:pPr>
      <w:r>
        <w:rPr>
          <w:rtl/>
        </w:rPr>
        <w:t>היו"ר ראובן ריבלין:</w:t>
      </w:r>
    </w:p>
    <w:p w14:paraId="4361B0D3" w14:textId="77777777" w:rsidR="00000000" w:rsidRDefault="00581103">
      <w:pPr>
        <w:pStyle w:val="a0"/>
        <w:rPr>
          <w:rtl/>
        </w:rPr>
      </w:pPr>
    </w:p>
    <w:p w14:paraId="15C96E0A" w14:textId="77777777" w:rsidR="00000000" w:rsidRDefault="00581103">
      <w:pPr>
        <w:pStyle w:val="a0"/>
        <w:ind w:firstLine="720"/>
        <w:rPr>
          <w:rFonts w:hint="cs"/>
          <w:rtl/>
        </w:rPr>
      </w:pPr>
      <w:r>
        <w:rPr>
          <w:rFonts w:hint="cs"/>
          <w:rtl/>
        </w:rPr>
        <w:t xml:space="preserve">ועדת-רביבי היא ועדה שקובעת, ששר לא יכול למנות או להציע אדם אלא אם הקווטה שנקבעה על-פי החלטת הממשלה והחלטת הכנסת התמלאה. </w:t>
      </w:r>
    </w:p>
    <w:p w14:paraId="6B8F31DF" w14:textId="77777777" w:rsidR="00000000" w:rsidRDefault="00581103">
      <w:pPr>
        <w:pStyle w:val="a0"/>
        <w:ind w:firstLine="720"/>
        <w:rPr>
          <w:rFonts w:hint="cs"/>
          <w:rtl/>
        </w:rPr>
      </w:pPr>
    </w:p>
    <w:p w14:paraId="6F7939B6" w14:textId="77777777" w:rsidR="00000000" w:rsidRDefault="00581103">
      <w:pPr>
        <w:pStyle w:val="-"/>
        <w:rPr>
          <w:rtl/>
        </w:rPr>
      </w:pPr>
      <w:bookmarkStart w:id="87" w:name="FS000001047T14_07_2004_12_47_10C"/>
      <w:bookmarkEnd w:id="87"/>
      <w:r>
        <w:rPr>
          <w:rtl/>
        </w:rPr>
        <w:t>מל פולישוק-בלוך (שינו</w:t>
      </w:r>
      <w:r>
        <w:rPr>
          <w:rtl/>
        </w:rPr>
        <w:t>י):</w:t>
      </w:r>
    </w:p>
    <w:p w14:paraId="18A7E525" w14:textId="77777777" w:rsidR="00000000" w:rsidRDefault="00581103">
      <w:pPr>
        <w:pStyle w:val="a0"/>
        <w:rPr>
          <w:rtl/>
        </w:rPr>
      </w:pPr>
    </w:p>
    <w:p w14:paraId="7C0E70D0" w14:textId="77777777" w:rsidR="00000000" w:rsidRDefault="00581103">
      <w:pPr>
        <w:pStyle w:val="a0"/>
        <w:rPr>
          <w:rFonts w:hint="cs"/>
          <w:rtl/>
        </w:rPr>
      </w:pPr>
      <w:r>
        <w:rPr>
          <w:rFonts w:hint="cs"/>
          <w:rtl/>
        </w:rPr>
        <w:t xml:space="preserve">זה לגבי דירקטוריונים בלבד. </w:t>
      </w:r>
    </w:p>
    <w:p w14:paraId="510ADA7E" w14:textId="77777777" w:rsidR="00000000" w:rsidRDefault="00581103">
      <w:pPr>
        <w:pStyle w:val="a0"/>
        <w:rPr>
          <w:rFonts w:hint="cs"/>
          <w:rtl/>
        </w:rPr>
      </w:pPr>
    </w:p>
    <w:p w14:paraId="286CE23A" w14:textId="77777777" w:rsidR="00000000" w:rsidRDefault="00581103">
      <w:pPr>
        <w:pStyle w:val="af1"/>
        <w:rPr>
          <w:rtl/>
        </w:rPr>
      </w:pPr>
      <w:r>
        <w:rPr>
          <w:rtl/>
        </w:rPr>
        <w:t>היו"ר ראובן ריבלין:</w:t>
      </w:r>
    </w:p>
    <w:p w14:paraId="742F855D" w14:textId="77777777" w:rsidR="00000000" w:rsidRDefault="00581103">
      <w:pPr>
        <w:pStyle w:val="a0"/>
        <w:rPr>
          <w:rtl/>
        </w:rPr>
      </w:pPr>
    </w:p>
    <w:p w14:paraId="5E1C26C3" w14:textId="77777777" w:rsidR="00000000" w:rsidRDefault="00581103">
      <w:pPr>
        <w:pStyle w:val="a0"/>
        <w:rPr>
          <w:rFonts w:hint="cs"/>
          <w:rtl/>
        </w:rPr>
      </w:pPr>
      <w:r>
        <w:rPr>
          <w:rFonts w:hint="cs"/>
          <w:rtl/>
        </w:rPr>
        <w:t>אני לא אומר בני מיעוטים, אני אומר אם יש ערבים לעומת יהודים, אם יש נשים לעומת גברים,  אומרים, אתה לא יכול היום למנות אף דירקטור עד שלא תמנה ערבי כחבר בדירקטוריון, עד שלא יהיה לפחות אחוז כזה של נשים בדיר</w:t>
      </w:r>
      <w:r>
        <w:rPr>
          <w:rFonts w:hint="cs"/>
          <w:rtl/>
        </w:rPr>
        <w:t xml:space="preserve">קטוריון, ומונעים מהשר למנות. </w:t>
      </w:r>
    </w:p>
    <w:p w14:paraId="7907E8EB" w14:textId="77777777" w:rsidR="00000000" w:rsidRDefault="00581103">
      <w:pPr>
        <w:pStyle w:val="a0"/>
        <w:rPr>
          <w:rFonts w:hint="cs"/>
          <w:rtl/>
        </w:rPr>
      </w:pPr>
    </w:p>
    <w:p w14:paraId="3F7F76A8" w14:textId="77777777" w:rsidR="00000000" w:rsidRDefault="00581103">
      <w:pPr>
        <w:pStyle w:val="-"/>
        <w:rPr>
          <w:rtl/>
        </w:rPr>
      </w:pPr>
      <w:bookmarkStart w:id="88" w:name="FS000001047T14_07_2004_12_48_49C"/>
      <w:bookmarkEnd w:id="88"/>
      <w:r>
        <w:rPr>
          <w:rtl/>
        </w:rPr>
        <w:t>מל פולישוק-בלוך (שינוי):</w:t>
      </w:r>
    </w:p>
    <w:p w14:paraId="17F7EB77" w14:textId="77777777" w:rsidR="00000000" w:rsidRDefault="00581103">
      <w:pPr>
        <w:pStyle w:val="a0"/>
        <w:rPr>
          <w:rtl/>
        </w:rPr>
      </w:pPr>
    </w:p>
    <w:p w14:paraId="1D11054E" w14:textId="77777777" w:rsidR="00000000" w:rsidRDefault="00581103">
      <w:pPr>
        <w:pStyle w:val="a0"/>
        <w:rPr>
          <w:rFonts w:hint="cs"/>
          <w:rtl/>
        </w:rPr>
      </w:pPr>
      <w:r>
        <w:rPr>
          <w:rFonts w:hint="cs"/>
          <w:rtl/>
        </w:rPr>
        <w:t xml:space="preserve">נכון. </w:t>
      </w:r>
    </w:p>
    <w:p w14:paraId="31054958" w14:textId="77777777" w:rsidR="00000000" w:rsidRDefault="00581103">
      <w:pPr>
        <w:pStyle w:val="a0"/>
        <w:rPr>
          <w:rFonts w:hint="cs"/>
          <w:rtl/>
        </w:rPr>
      </w:pPr>
    </w:p>
    <w:p w14:paraId="32DB7DCD" w14:textId="77777777" w:rsidR="00000000" w:rsidRDefault="00581103">
      <w:pPr>
        <w:pStyle w:val="af1"/>
        <w:rPr>
          <w:rtl/>
        </w:rPr>
      </w:pPr>
      <w:r>
        <w:rPr>
          <w:rtl/>
        </w:rPr>
        <w:t>היו"ר ראובן ריבלין:</w:t>
      </w:r>
    </w:p>
    <w:p w14:paraId="2975EA3B" w14:textId="77777777" w:rsidR="00000000" w:rsidRDefault="00581103">
      <w:pPr>
        <w:pStyle w:val="a0"/>
        <w:rPr>
          <w:rtl/>
        </w:rPr>
      </w:pPr>
    </w:p>
    <w:p w14:paraId="2BA79B39" w14:textId="77777777" w:rsidR="00000000" w:rsidRDefault="00581103">
      <w:pPr>
        <w:pStyle w:val="a0"/>
        <w:rPr>
          <w:rFonts w:hint="cs"/>
          <w:rtl/>
        </w:rPr>
      </w:pPr>
      <w:r>
        <w:rPr>
          <w:rFonts w:hint="cs"/>
          <w:rtl/>
        </w:rPr>
        <w:t xml:space="preserve">עכשיו, גברתי פה רוצה שהמשרדים עצמם יעדיפו אשה על גבר? </w:t>
      </w:r>
    </w:p>
    <w:p w14:paraId="57FA9F9D" w14:textId="77777777" w:rsidR="00000000" w:rsidRDefault="00581103">
      <w:pPr>
        <w:pStyle w:val="a0"/>
        <w:ind w:firstLine="0"/>
        <w:rPr>
          <w:rFonts w:hint="cs"/>
          <w:rtl/>
        </w:rPr>
      </w:pPr>
    </w:p>
    <w:p w14:paraId="44CA35EF" w14:textId="77777777" w:rsidR="00000000" w:rsidRDefault="00581103">
      <w:pPr>
        <w:pStyle w:val="-"/>
        <w:rPr>
          <w:rtl/>
        </w:rPr>
      </w:pPr>
      <w:bookmarkStart w:id="89" w:name="FS000001047T14_07_2004_12_49_19C"/>
      <w:bookmarkEnd w:id="89"/>
      <w:r>
        <w:rPr>
          <w:rtl/>
        </w:rPr>
        <w:t>מל פולישוק-בלוך (שינוי):</w:t>
      </w:r>
    </w:p>
    <w:p w14:paraId="1C83DAE2" w14:textId="77777777" w:rsidR="00000000" w:rsidRDefault="00581103">
      <w:pPr>
        <w:pStyle w:val="a0"/>
        <w:rPr>
          <w:rtl/>
        </w:rPr>
      </w:pPr>
    </w:p>
    <w:p w14:paraId="0970C767" w14:textId="77777777" w:rsidR="00000000" w:rsidRDefault="00581103">
      <w:pPr>
        <w:pStyle w:val="a0"/>
        <w:rPr>
          <w:rFonts w:hint="cs"/>
          <w:rtl/>
        </w:rPr>
      </w:pPr>
      <w:r>
        <w:rPr>
          <w:rFonts w:hint="cs"/>
          <w:rtl/>
        </w:rPr>
        <w:t>לא. אולי אני אסביר את המנגנון כדי שיהיה ברור, כי זה קצת מבולבל. אצל המדען הראשי במשרד הת</w:t>
      </w:r>
      <w:r>
        <w:rPr>
          <w:rFonts w:hint="cs"/>
          <w:rtl/>
        </w:rPr>
        <w:t xml:space="preserve">מ"ת יש ועדת מחקר. הוועדה הזאת היא הממונה מטעם הממשלה על חלוקת כספים המיועדים למחקר ולפיתוח בלבד. הוועדה הזאת מתחלקת לפי נושאים. אנחנו מדברים על ועדת המחקר בלבד, שיש בה תשעה חברים שבאים מכל מיני גופים ממשלתיים אחרים או מהאקדמיה כדי להחליט איך לחלק את הכסף. </w:t>
      </w:r>
      <w:r>
        <w:rPr>
          <w:rFonts w:hint="cs"/>
          <w:rtl/>
        </w:rPr>
        <w:t xml:space="preserve">אני טוענת, שבוועדה הזאת צריכות להיות נשים. </w:t>
      </w:r>
    </w:p>
    <w:p w14:paraId="469E6FD7" w14:textId="77777777" w:rsidR="00000000" w:rsidRDefault="00581103">
      <w:pPr>
        <w:pStyle w:val="a0"/>
        <w:ind w:firstLine="720"/>
        <w:rPr>
          <w:rFonts w:hint="cs"/>
          <w:rtl/>
        </w:rPr>
      </w:pPr>
    </w:p>
    <w:p w14:paraId="47357880" w14:textId="77777777" w:rsidR="00000000" w:rsidRDefault="00581103">
      <w:pPr>
        <w:pStyle w:val="af1"/>
        <w:rPr>
          <w:rtl/>
        </w:rPr>
      </w:pPr>
      <w:r>
        <w:rPr>
          <w:rtl/>
        </w:rPr>
        <w:t>היו"ר ראובן ריבלין:</w:t>
      </w:r>
    </w:p>
    <w:p w14:paraId="695CA7D4" w14:textId="77777777" w:rsidR="00000000" w:rsidRDefault="00581103">
      <w:pPr>
        <w:pStyle w:val="a0"/>
        <w:rPr>
          <w:rtl/>
        </w:rPr>
      </w:pPr>
    </w:p>
    <w:p w14:paraId="229F6E59" w14:textId="77777777" w:rsidR="00000000" w:rsidRDefault="00581103">
      <w:pPr>
        <w:pStyle w:val="a0"/>
        <w:rPr>
          <w:rFonts w:hint="cs"/>
          <w:rtl/>
        </w:rPr>
      </w:pPr>
      <w:r>
        <w:rPr>
          <w:rFonts w:hint="cs"/>
          <w:rtl/>
        </w:rPr>
        <w:t xml:space="preserve">חבר הכנסת כהן, הוועדה לביקורת המדינה אינה מאפשרת לי, מבחינת הנוהל התקין, להפריע למישהו שמדבר. </w:t>
      </w:r>
    </w:p>
    <w:p w14:paraId="5959093F" w14:textId="77777777" w:rsidR="00000000" w:rsidRDefault="00581103">
      <w:pPr>
        <w:pStyle w:val="a0"/>
        <w:rPr>
          <w:rFonts w:hint="cs"/>
          <w:rtl/>
        </w:rPr>
      </w:pPr>
    </w:p>
    <w:p w14:paraId="47C4A993" w14:textId="77777777" w:rsidR="00000000" w:rsidRDefault="00581103">
      <w:pPr>
        <w:pStyle w:val="-"/>
        <w:rPr>
          <w:rtl/>
        </w:rPr>
      </w:pPr>
      <w:bookmarkStart w:id="90" w:name="FS000001047T14_07_2004_12_52_53C"/>
      <w:bookmarkEnd w:id="90"/>
      <w:r>
        <w:rPr>
          <w:rtl/>
        </w:rPr>
        <w:t>מל פולישוק-בלוך (שינוי):</w:t>
      </w:r>
    </w:p>
    <w:p w14:paraId="5EAA57A0" w14:textId="77777777" w:rsidR="00000000" w:rsidRDefault="00581103">
      <w:pPr>
        <w:pStyle w:val="a0"/>
        <w:rPr>
          <w:rtl/>
        </w:rPr>
      </w:pPr>
    </w:p>
    <w:p w14:paraId="47F06C31" w14:textId="77777777" w:rsidR="00000000" w:rsidRDefault="00581103">
      <w:pPr>
        <w:pStyle w:val="a0"/>
        <w:rPr>
          <w:rFonts w:hint="cs"/>
          <w:rtl/>
        </w:rPr>
      </w:pPr>
      <w:r>
        <w:rPr>
          <w:rFonts w:hint="cs"/>
          <w:rtl/>
        </w:rPr>
        <w:t>הכוונה היא שתהיינה נשים במקומות שבהם מחלקים תקציבים, ולכן באה הצעת ה</w:t>
      </w:r>
      <w:r>
        <w:rPr>
          <w:rFonts w:hint="cs"/>
          <w:rtl/>
        </w:rPr>
        <w:t>חוק שלי. באה הממשלה ואומרת, עכשיו לא נחוץ כי יש שם נשים. אנחנו לא מחוקקים חוקים לפי מצב נקודתי עכשווי, אלא לפי בעיה שמתעוררת. כרגע בתחום הטכנולוגיה יש מעט מאוד נשים, בתחום האקדמי ברמות גבוהות יש מעט מאוד נשים. יש מעט מאוד נשים שמקבלות מענקי מחקר. אני חושבת</w:t>
      </w:r>
      <w:r>
        <w:rPr>
          <w:rFonts w:hint="cs"/>
          <w:rtl/>
        </w:rPr>
        <w:t xml:space="preserve"> שמי שצריך להסב את תשומת לבו - זה תפקידי. ומישהו צריך לתת את הדין על העניין הזה ולשנות את המצב הלא-תקין שיש היום. </w:t>
      </w:r>
    </w:p>
    <w:p w14:paraId="6D73702F" w14:textId="77777777" w:rsidR="00000000" w:rsidRDefault="00581103">
      <w:pPr>
        <w:pStyle w:val="a0"/>
        <w:rPr>
          <w:rFonts w:hint="cs"/>
          <w:rtl/>
        </w:rPr>
      </w:pPr>
    </w:p>
    <w:p w14:paraId="00A3B9DB" w14:textId="77777777" w:rsidR="00000000" w:rsidRDefault="00581103">
      <w:pPr>
        <w:pStyle w:val="a0"/>
        <w:rPr>
          <w:rFonts w:hint="cs"/>
          <w:rtl/>
        </w:rPr>
      </w:pPr>
      <w:r>
        <w:rPr>
          <w:rFonts w:hint="cs"/>
          <w:rtl/>
        </w:rPr>
        <w:t xml:space="preserve">לצערי הרב, הממשלה חושבת שיש דרך אחרת לעשות את זה. אני הסכמתי, בפניות שהיו אלי ממשרד המשפטים, לעשות איזה שינוי: לתקן את המעוות באיזה חוק שהם </w:t>
      </w:r>
      <w:r>
        <w:rPr>
          <w:rFonts w:hint="cs"/>
          <w:rtl/>
        </w:rPr>
        <w:t xml:space="preserve">יחליטו, כפי שהם מבינים. זאת אומרת, אני לא מגבילה דווקא לחוק זה או אחר. היתה לי הבנה עם משרד המשפטים. מי שסירב להבנות האלה, זה דווקא מהמדען הראשי; נימוקיו עמו, בטח נשמע את זה. </w:t>
      </w:r>
    </w:p>
    <w:p w14:paraId="241DC6ED" w14:textId="77777777" w:rsidR="00000000" w:rsidRDefault="00581103">
      <w:pPr>
        <w:pStyle w:val="a0"/>
        <w:rPr>
          <w:rFonts w:hint="cs"/>
          <w:color w:val="0000FF"/>
          <w:szCs w:val="28"/>
          <w:rtl/>
        </w:rPr>
      </w:pPr>
    </w:p>
    <w:p w14:paraId="256526B3" w14:textId="77777777" w:rsidR="00000000" w:rsidRDefault="00581103">
      <w:pPr>
        <w:pStyle w:val="af1"/>
        <w:rPr>
          <w:rtl/>
        </w:rPr>
      </w:pPr>
      <w:r>
        <w:rPr>
          <w:rtl/>
        </w:rPr>
        <w:t>היו"ר ראובן ריבלין:</w:t>
      </w:r>
    </w:p>
    <w:p w14:paraId="348A73A3" w14:textId="77777777" w:rsidR="00000000" w:rsidRDefault="00581103">
      <w:pPr>
        <w:pStyle w:val="a0"/>
        <w:rPr>
          <w:rtl/>
        </w:rPr>
      </w:pPr>
    </w:p>
    <w:p w14:paraId="3E8304CD" w14:textId="77777777" w:rsidR="00000000" w:rsidRDefault="00581103">
      <w:pPr>
        <w:pStyle w:val="a0"/>
        <w:rPr>
          <w:rFonts w:hint="cs"/>
          <w:rtl/>
        </w:rPr>
      </w:pPr>
      <w:r>
        <w:rPr>
          <w:rFonts w:hint="cs"/>
          <w:rtl/>
        </w:rPr>
        <w:t>סדרן, תבקש מחיים רמון ומהרצוג לצאת ולדבר בחוץ. זה בלתי אפש</w:t>
      </w:r>
      <w:r>
        <w:rPr>
          <w:rFonts w:hint="cs"/>
          <w:rtl/>
        </w:rPr>
        <w:t xml:space="preserve">רי, הם לא שומעים מה שאני אומר להם. שיצאו החוצה. זה לא ייתכן, יש כבוד לדובר. </w:t>
      </w:r>
    </w:p>
    <w:p w14:paraId="435C00BB" w14:textId="77777777" w:rsidR="00000000" w:rsidRDefault="00581103">
      <w:pPr>
        <w:pStyle w:val="a0"/>
        <w:ind w:firstLine="0"/>
        <w:rPr>
          <w:rFonts w:hint="cs"/>
          <w:rtl/>
        </w:rPr>
      </w:pPr>
    </w:p>
    <w:p w14:paraId="3B94D668" w14:textId="77777777" w:rsidR="00000000" w:rsidRDefault="00581103">
      <w:pPr>
        <w:pStyle w:val="af0"/>
        <w:rPr>
          <w:rtl/>
        </w:rPr>
      </w:pPr>
      <w:r>
        <w:rPr>
          <w:rFonts w:hint="eastAsia"/>
          <w:rtl/>
        </w:rPr>
        <w:t>חיים</w:t>
      </w:r>
      <w:r>
        <w:rPr>
          <w:rtl/>
        </w:rPr>
        <w:t xml:space="preserve"> אורון (יחד):</w:t>
      </w:r>
    </w:p>
    <w:p w14:paraId="57F230C4" w14:textId="77777777" w:rsidR="00000000" w:rsidRDefault="00581103">
      <w:pPr>
        <w:pStyle w:val="a0"/>
        <w:rPr>
          <w:rFonts w:hint="cs"/>
          <w:rtl/>
        </w:rPr>
      </w:pPr>
    </w:p>
    <w:p w14:paraId="0145B902" w14:textId="77777777" w:rsidR="00000000" w:rsidRDefault="00581103">
      <w:pPr>
        <w:pStyle w:val="a0"/>
        <w:rPr>
          <w:rFonts w:hint="cs"/>
          <w:rtl/>
        </w:rPr>
      </w:pPr>
      <w:r>
        <w:rPr>
          <w:rFonts w:hint="cs"/>
          <w:rtl/>
        </w:rPr>
        <w:t>יש התרגשות רבה בבית. בונים קואליציות.</w:t>
      </w:r>
    </w:p>
    <w:p w14:paraId="6AD7211F" w14:textId="77777777" w:rsidR="00000000" w:rsidRDefault="00581103">
      <w:pPr>
        <w:pStyle w:val="a0"/>
        <w:ind w:firstLine="0"/>
        <w:rPr>
          <w:rFonts w:hint="cs"/>
          <w:rtl/>
        </w:rPr>
      </w:pPr>
    </w:p>
    <w:p w14:paraId="5A1E8039" w14:textId="77777777" w:rsidR="00000000" w:rsidRDefault="00581103">
      <w:pPr>
        <w:pStyle w:val="-"/>
        <w:rPr>
          <w:rtl/>
        </w:rPr>
      </w:pPr>
      <w:bookmarkStart w:id="91" w:name="FS000001047T14_07_2004_12_43_28"/>
      <w:bookmarkStart w:id="92" w:name="FS000001047T14_07_2004_12_44_01C"/>
      <w:bookmarkEnd w:id="91"/>
      <w:bookmarkEnd w:id="92"/>
      <w:r>
        <w:rPr>
          <w:rtl/>
        </w:rPr>
        <w:t>מל פולישוק-בלוך (שינוי):</w:t>
      </w:r>
    </w:p>
    <w:p w14:paraId="5F29E78B" w14:textId="77777777" w:rsidR="00000000" w:rsidRDefault="00581103">
      <w:pPr>
        <w:pStyle w:val="a0"/>
        <w:rPr>
          <w:rtl/>
        </w:rPr>
      </w:pPr>
    </w:p>
    <w:p w14:paraId="65A49B5B" w14:textId="77777777" w:rsidR="00000000" w:rsidRDefault="00581103">
      <w:pPr>
        <w:pStyle w:val="a0"/>
        <w:rPr>
          <w:rFonts w:hint="cs"/>
          <w:rtl/>
        </w:rPr>
      </w:pPr>
      <w:r>
        <w:rPr>
          <w:rFonts w:hint="cs"/>
          <w:rtl/>
        </w:rPr>
        <w:t>ובכן, אסיים ואומר: חבל שבמשרד התמ"ת, ובמיוחד במשרד המדען הראשי, אין הבנה לצרכים של מחצית האוכל</w:t>
      </w:r>
      <w:r>
        <w:rPr>
          <w:rFonts w:hint="cs"/>
          <w:rtl/>
        </w:rPr>
        <w:t>וסייה. מנסים להכניס אותנו כל פעם לסקטורים, ואני מדגישה, כפי שתמיד אני מדגישה, שנשים הן הרוב והן לא סקטור, לא כזה ולא אחר, וצריך לתת את הדעת ואת הפתרון לדברים האלה. רציתי לקבל כל פתרון שהממשלה תציע. לצערי, הם מסרבים כרגע, ואני אשמח לשמוע את תגובת השר. תודה.</w:t>
      </w:r>
    </w:p>
    <w:p w14:paraId="76E8E66B" w14:textId="77777777" w:rsidR="00000000" w:rsidRDefault="00581103">
      <w:pPr>
        <w:pStyle w:val="a0"/>
        <w:ind w:firstLine="0"/>
        <w:rPr>
          <w:rFonts w:hint="cs"/>
          <w:rtl/>
        </w:rPr>
      </w:pPr>
    </w:p>
    <w:p w14:paraId="5FDC9A72" w14:textId="77777777" w:rsidR="00000000" w:rsidRDefault="00581103">
      <w:pPr>
        <w:pStyle w:val="af1"/>
        <w:rPr>
          <w:rtl/>
        </w:rPr>
      </w:pPr>
      <w:r>
        <w:rPr>
          <w:rtl/>
        </w:rPr>
        <w:t>היו"ר ראובן ריבלין:</w:t>
      </w:r>
    </w:p>
    <w:p w14:paraId="2D1DDFC2" w14:textId="77777777" w:rsidR="00000000" w:rsidRDefault="00581103">
      <w:pPr>
        <w:pStyle w:val="a0"/>
        <w:rPr>
          <w:rtl/>
        </w:rPr>
      </w:pPr>
    </w:p>
    <w:p w14:paraId="6E1DCEDF" w14:textId="77777777" w:rsidR="00000000" w:rsidRDefault="00581103">
      <w:pPr>
        <w:pStyle w:val="a0"/>
        <w:rPr>
          <w:rFonts w:hint="cs"/>
          <w:rtl/>
        </w:rPr>
      </w:pPr>
      <w:r>
        <w:rPr>
          <w:rFonts w:hint="cs"/>
          <w:rtl/>
        </w:rPr>
        <w:t>בבקשה, כבוד סגן התעשייה והמסחר, חבר הכנסת מיכאל רצון.</w:t>
      </w:r>
    </w:p>
    <w:p w14:paraId="08962019" w14:textId="77777777" w:rsidR="00000000" w:rsidRDefault="00581103">
      <w:pPr>
        <w:pStyle w:val="a0"/>
        <w:rPr>
          <w:rFonts w:hint="cs"/>
          <w:rtl/>
        </w:rPr>
      </w:pPr>
    </w:p>
    <w:p w14:paraId="025A25E5" w14:textId="77777777" w:rsidR="00000000" w:rsidRDefault="00581103">
      <w:pPr>
        <w:pStyle w:val="a"/>
        <w:rPr>
          <w:rtl/>
        </w:rPr>
      </w:pPr>
      <w:bookmarkStart w:id="93" w:name="FS000001029T14_07_2004_12_45_20"/>
      <w:bookmarkStart w:id="94" w:name="_Toc81561405"/>
      <w:bookmarkEnd w:id="93"/>
      <w:r>
        <w:rPr>
          <w:rFonts w:hint="eastAsia"/>
          <w:rtl/>
        </w:rPr>
        <w:t>סגן שר התעשייה, המסחר והתעסוקה מיכאל רצון:</w:t>
      </w:r>
      <w:bookmarkEnd w:id="94"/>
    </w:p>
    <w:p w14:paraId="576C6841" w14:textId="77777777" w:rsidR="00000000" w:rsidRDefault="00581103">
      <w:pPr>
        <w:pStyle w:val="a0"/>
        <w:rPr>
          <w:rFonts w:hint="cs"/>
          <w:rtl/>
        </w:rPr>
      </w:pPr>
    </w:p>
    <w:p w14:paraId="74E869F1" w14:textId="77777777" w:rsidR="00000000" w:rsidRDefault="00581103">
      <w:pPr>
        <w:pStyle w:val="a0"/>
        <w:ind w:firstLine="720"/>
        <w:rPr>
          <w:rFonts w:hint="cs"/>
          <w:rtl/>
        </w:rPr>
      </w:pPr>
      <w:r>
        <w:rPr>
          <w:rFonts w:hint="cs"/>
          <w:rtl/>
        </w:rPr>
        <w:t>אדוני היושב-ראש, חברי הכנסת, חברת הכנסת מלי פולישוק - - -</w:t>
      </w:r>
    </w:p>
    <w:p w14:paraId="13353BB7" w14:textId="77777777" w:rsidR="00000000" w:rsidRDefault="00581103">
      <w:pPr>
        <w:pStyle w:val="a0"/>
        <w:ind w:firstLine="720"/>
        <w:rPr>
          <w:rFonts w:hint="cs"/>
          <w:rtl/>
        </w:rPr>
      </w:pPr>
    </w:p>
    <w:p w14:paraId="7C408403" w14:textId="77777777" w:rsidR="00000000" w:rsidRDefault="00581103">
      <w:pPr>
        <w:pStyle w:val="af0"/>
        <w:rPr>
          <w:rtl/>
        </w:rPr>
      </w:pPr>
      <w:bookmarkStart w:id="95" w:name="FS000001029T14_07_2004_12_46_01C"/>
      <w:bookmarkEnd w:id="95"/>
      <w:r>
        <w:rPr>
          <w:rtl/>
        </w:rPr>
        <w:t>מל פולישוק-בלוך (שינוי):</w:t>
      </w:r>
    </w:p>
    <w:p w14:paraId="5215718E" w14:textId="77777777" w:rsidR="00000000" w:rsidRDefault="00581103">
      <w:pPr>
        <w:pStyle w:val="a0"/>
        <w:rPr>
          <w:rtl/>
        </w:rPr>
      </w:pPr>
    </w:p>
    <w:p w14:paraId="1BB24834" w14:textId="77777777" w:rsidR="00000000" w:rsidRDefault="00581103">
      <w:pPr>
        <w:pStyle w:val="a0"/>
        <w:rPr>
          <w:rFonts w:hint="cs"/>
          <w:rtl/>
        </w:rPr>
      </w:pPr>
      <w:r>
        <w:rPr>
          <w:rFonts w:hint="cs"/>
          <w:rtl/>
        </w:rPr>
        <w:t xml:space="preserve">רוצים לנסות לעזור לי להעביר את החוק, אז אולי אני </w:t>
      </w:r>
      <w:r>
        <w:rPr>
          <w:rFonts w:hint="cs"/>
          <w:rtl/>
        </w:rPr>
        <w:t>אסכים.</w:t>
      </w:r>
    </w:p>
    <w:p w14:paraId="2188B0C9" w14:textId="77777777" w:rsidR="00000000" w:rsidRDefault="00581103">
      <w:pPr>
        <w:pStyle w:val="a0"/>
        <w:ind w:firstLine="0"/>
        <w:rPr>
          <w:rFonts w:hint="cs"/>
          <w:rtl/>
        </w:rPr>
      </w:pPr>
    </w:p>
    <w:p w14:paraId="13F2C3D9" w14:textId="77777777" w:rsidR="00000000" w:rsidRDefault="00581103">
      <w:pPr>
        <w:pStyle w:val="-"/>
        <w:rPr>
          <w:rtl/>
        </w:rPr>
      </w:pPr>
      <w:bookmarkStart w:id="96" w:name="FS000001029T14_07_2004_12_46_25C"/>
      <w:bookmarkEnd w:id="96"/>
      <w:r>
        <w:rPr>
          <w:rtl/>
        </w:rPr>
        <w:t>סגן שר התעשייה, המסחר והתעסוקה מיכאל רצון:</w:t>
      </w:r>
    </w:p>
    <w:p w14:paraId="6350117B" w14:textId="77777777" w:rsidR="00000000" w:rsidRDefault="00581103">
      <w:pPr>
        <w:pStyle w:val="a0"/>
        <w:rPr>
          <w:rtl/>
        </w:rPr>
      </w:pPr>
    </w:p>
    <w:p w14:paraId="11BB77A0" w14:textId="77777777" w:rsidR="00000000" w:rsidRDefault="00581103">
      <w:pPr>
        <w:pStyle w:val="a0"/>
        <w:rPr>
          <w:rFonts w:hint="cs"/>
          <w:rtl/>
        </w:rPr>
      </w:pPr>
      <w:r>
        <w:rPr>
          <w:rFonts w:hint="cs"/>
          <w:rtl/>
        </w:rPr>
        <w:t>בתור חברת קואליציה, אני לא מציע לך להתפתות לדרכיה של דליה איציק מהאופוזיציה.</w:t>
      </w:r>
    </w:p>
    <w:p w14:paraId="5FE8E3BB" w14:textId="77777777" w:rsidR="00000000" w:rsidRDefault="00581103">
      <w:pPr>
        <w:pStyle w:val="a0"/>
        <w:ind w:firstLine="0"/>
        <w:rPr>
          <w:rFonts w:hint="cs"/>
          <w:rtl/>
        </w:rPr>
      </w:pPr>
    </w:p>
    <w:p w14:paraId="04755607" w14:textId="77777777" w:rsidR="00000000" w:rsidRDefault="00581103">
      <w:pPr>
        <w:pStyle w:val="af1"/>
        <w:rPr>
          <w:rtl/>
        </w:rPr>
      </w:pPr>
      <w:r>
        <w:rPr>
          <w:rtl/>
        </w:rPr>
        <w:t>היו"ר ראובן ריבלין:</w:t>
      </w:r>
    </w:p>
    <w:p w14:paraId="2471FCE6" w14:textId="77777777" w:rsidR="00000000" w:rsidRDefault="00581103">
      <w:pPr>
        <w:pStyle w:val="a0"/>
        <w:rPr>
          <w:rtl/>
        </w:rPr>
      </w:pPr>
    </w:p>
    <w:p w14:paraId="43FFB96E" w14:textId="77777777" w:rsidR="00000000" w:rsidRDefault="00581103">
      <w:pPr>
        <w:pStyle w:val="a0"/>
        <w:ind w:firstLine="720"/>
        <w:rPr>
          <w:rFonts w:hint="cs"/>
          <w:rtl/>
        </w:rPr>
      </w:pPr>
      <w:r>
        <w:rPr>
          <w:rFonts w:hint="cs"/>
          <w:rtl/>
        </w:rPr>
        <w:t>אדוני סגן השר, תשאיר את ענייני הקואליציה ליושב-ראש הקואליציה. אדוני ישיב לגופו של עניין.</w:t>
      </w:r>
    </w:p>
    <w:p w14:paraId="44797B71" w14:textId="77777777" w:rsidR="00000000" w:rsidRDefault="00581103">
      <w:pPr>
        <w:pStyle w:val="a0"/>
        <w:ind w:firstLine="0"/>
        <w:rPr>
          <w:rFonts w:hint="cs"/>
          <w:rtl/>
        </w:rPr>
      </w:pPr>
    </w:p>
    <w:p w14:paraId="038166A9" w14:textId="77777777" w:rsidR="00000000" w:rsidRDefault="00581103">
      <w:pPr>
        <w:pStyle w:val="-"/>
        <w:rPr>
          <w:rtl/>
        </w:rPr>
      </w:pPr>
      <w:bookmarkStart w:id="97" w:name="FS000001029T14_07_2004_12_47_24C"/>
      <w:bookmarkEnd w:id="97"/>
      <w:r>
        <w:rPr>
          <w:rtl/>
        </w:rPr>
        <w:t>סגן שר התעשייה,</w:t>
      </w:r>
      <w:r>
        <w:rPr>
          <w:rtl/>
        </w:rPr>
        <w:t xml:space="preserve"> המסחר והתעסוקה מיכאל רצון:</w:t>
      </w:r>
    </w:p>
    <w:p w14:paraId="164C153F" w14:textId="77777777" w:rsidR="00000000" w:rsidRDefault="00581103">
      <w:pPr>
        <w:pStyle w:val="a0"/>
        <w:rPr>
          <w:rtl/>
        </w:rPr>
      </w:pPr>
    </w:p>
    <w:p w14:paraId="7FD7E009" w14:textId="77777777" w:rsidR="00000000" w:rsidRDefault="00581103">
      <w:pPr>
        <w:pStyle w:val="a0"/>
        <w:ind w:firstLine="720"/>
        <w:rPr>
          <w:rFonts w:hint="cs"/>
          <w:rtl/>
        </w:rPr>
      </w:pPr>
      <w:r>
        <w:rPr>
          <w:rFonts w:hint="cs"/>
          <w:rtl/>
        </w:rPr>
        <w:t xml:space="preserve">הצעת החוק מבקשת להוסיף הוראה בדבר נציגות לשני המינים בוועדות הממונות מכוח החוק. הממשלה מתנגדת להצעת החוק שבנדון מן הטעמים הבאים: </w:t>
      </w:r>
    </w:p>
    <w:p w14:paraId="17BAA46B" w14:textId="77777777" w:rsidR="00000000" w:rsidRDefault="00581103">
      <w:pPr>
        <w:pStyle w:val="a0"/>
        <w:ind w:firstLine="720"/>
        <w:rPr>
          <w:rFonts w:hint="cs"/>
          <w:rtl/>
        </w:rPr>
      </w:pPr>
    </w:p>
    <w:p w14:paraId="6E426D1E" w14:textId="77777777" w:rsidR="00000000" w:rsidRDefault="00581103">
      <w:pPr>
        <w:pStyle w:val="a0"/>
        <w:ind w:firstLine="720"/>
        <w:rPr>
          <w:rFonts w:hint="cs"/>
          <w:rtl/>
        </w:rPr>
      </w:pPr>
      <w:r>
        <w:rPr>
          <w:rFonts w:hint="cs"/>
          <w:rtl/>
        </w:rPr>
        <w:t>1. מהצעת החוק ניתן להבין כי כיום אין נציגות לשני המינים בוועדות מכוח החוק, כשבפועל ההיפך הוא הנכ</w:t>
      </w:r>
      <w:r>
        <w:rPr>
          <w:rFonts w:hint="cs"/>
          <w:rtl/>
        </w:rPr>
        <w:t xml:space="preserve">ון. היום מספר הנשים בוועדת המחקר - שהיא הוועדה המרכזית המוקמת על-פי חוק זה - עומד על שליש מהנציגים. </w:t>
      </w:r>
    </w:p>
    <w:p w14:paraId="05610659" w14:textId="77777777" w:rsidR="00000000" w:rsidRDefault="00581103">
      <w:pPr>
        <w:pStyle w:val="a0"/>
        <w:ind w:firstLine="720"/>
        <w:rPr>
          <w:rFonts w:hint="cs"/>
          <w:rtl/>
        </w:rPr>
      </w:pPr>
    </w:p>
    <w:p w14:paraId="763D2DEA" w14:textId="77777777" w:rsidR="00000000" w:rsidRDefault="00581103">
      <w:pPr>
        <w:pStyle w:val="a0"/>
        <w:ind w:firstLine="720"/>
        <w:rPr>
          <w:rFonts w:hint="cs"/>
          <w:rtl/>
        </w:rPr>
      </w:pPr>
      <w:r>
        <w:rPr>
          <w:rFonts w:hint="cs"/>
          <w:rtl/>
        </w:rPr>
        <w:t>2. מבחינה נורמטיבית, על המינויים לוועדות מכוח החוק חלות ומיושמות הנחיות היועץ המשפטי לממשלה בדבר ייצוג נשים בדירקטוריונים של חברות ממשלתיות ובמועצות המנהל</w:t>
      </w:r>
      <w:r>
        <w:rPr>
          <w:rFonts w:hint="cs"/>
          <w:rtl/>
        </w:rPr>
        <w:t xml:space="preserve">ות של תאגידים שהוקמו בחוק מיום 31 בדצמבר 1997 וכן הנחיות היועץ המשפטי לממשלה בדבר מינויים על-ידי הממשלה והשרים, דרכי המינוי ומנגנוני בקרה. הנחיות היועץ המשפטי מרחיבות את תחולת סעיף 18א לחוק החברות הממשלתיות, התשל"ה-1975, הקובע כי "בהרכב דירקטוריון של חברה </w:t>
      </w:r>
      <w:r>
        <w:rPr>
          <w:rFonts w:hint="cs"/>
          <w:rtl/>
        </w:rPr>
        <w:t>ממשלתי יינתן ביטוי הולם לייצוגם של בני שני המינים" ומחילות את הסעיף גם על מינויים שאינם נופלים בתחומו של חוק החברות הממשלתיות.</w:t>
      </w:r>
    </w:p>
    <w:p w14:paraId="241762F2" w14:textId="77777777" w:rsidR="00000000" w:rsidRDefault="00581103">
      <w:pPr>
        <w:pStyle w:val="a0"/>
        <w:ind w:firstLine="720"/>
        <w:rPr>
          <w:rFonts w:hint="cs"/>
          <w:rtl/>
        </w:rPr>
      </w:pPr>
    </w:p>
    <w:p w14:paraId="303B97FC" w14:textId="77777777" w:rsidR="00000000" w:rsidRDefault="00581103">
      <w:pPr>
        <w:pStyle w:val="a0"/>
        <w:ind w:firstLine="720"/>
        <w:rPr>
          <w:rFonts w:hint="cs"/>
          <w:rtl/>
        </w:rPr>
      </w:pPr>
      <w:r>
        <w:rPr>
          <w:rFonts w:hint="cs"/>
          <w:rtl/>
        </w:rPr>
        <w:t>הנחיות היועץ המשפטי לממשלה מקוימות כולן במלואן, ובכלל זה ההנחיות לעניין ייצוג לשני המינים בוועדות. ההקפדה על קיום הנחיות היועץ ה</w:t>
      </w:r>
      <w:r>
        <w:rPr>
          <w:rFonts w:hint="cs"/>
          <w:rtl/>
        </w:rPr>
        <w:t>משפטי לממשלה בעניין ייצוג לשני המינים הביאה לכך שבמשך כל השנים קיימת נציגות לשני המינים בוועדות על-פי החוק.</w:t>
      </w:r>
    </w:p>
    <w:p w14:paraId="79426F9E" w14:textId="77777777" w:rsidR="00000000" w:rsidRDefault="00581103">
      <w:pPr>
        <w:pStyle w:val="a0"/>
        <w:ind w:firstLine="720"/>
        <w:rPr>
          <w:rFonts w:hint="cs"/>
          <w:rtl/>
        </w:rPr>
      </w:pPr>
    </w:p>
    <w:p w14:paraId="04C0EEC6" w14:textId="77777777" w:rsidR="00000000" w:rsidRDefault="00581103">
      <w:pPr>
        <w:pStyle w:val="af1"/>
        <w:rPr>
          <w:rtl/>
        </w:rPr>
      </w:pPr>
      <w:r>
        <w:rPr>
          <w:rtl/>
        </w:rPr>
        <w:t>היו"ר ראובן ריבלין:</w:t>
      </w:r>
    </w:p>
    <w:p w14:paraId="7894C478" w14:textId="77777777" w:rsidR="00000000" w:rsidRDefault="00581103">
      <w:pPr>
        <w:pStyle w:val="a0"/>
        <w:rPr>
          <w:rtl/>
        </w:rPr>
      </w:pPr>
    </w:p>
    <w:p w14:paraId="7E4225AD" w14:textId="77777777" w:rsidR="00000000" w:rsidRDefault="00581103">
      <w:pPr>
        <w:pStyle w:val="a0"/>
        <w:rPr>
          <w:rFonts w:hint="cs"/>
          <w:rtl/>
        </w:rPr>
      </w:pPr>
      <w:r>
        <w:rPr>
          <w:rFonts w:hint="cs"/>
          <w:rtl/>
        </w:rPr>
        <w:t>אני מציע לך לציין, שהחוק הזה הוא פרי יוזמתו של חבר הכנסת חיים אורון; נדמה לי, שכשנכנסנו לכנסת - ב-88', לא?</w:t>
      </w:r>
    </w:p>
    <w:p w14:paraId="4AAC683D" w14:textId="77777777" w:rsidR="00000000" w:rsidRDefault="00581103">
      <w:pPr>
        <w:pStyle w:val="a0"/>
        <w:ind w:firstLine="0"/>
        <w:rPr>
          <w:rFonts w:hint="cs"/>
          <w:rtl/>
        </w:rPr>
      </w:pPr>
    </w:p>
    <w:p w14:paraId="5327D8E1" w14:textId="77777777" w:rsidR="00000000" w:rsidRDefault="00581103">
      <w:pPr>
        <w:pStyle w:val="af0"/>
        <w:rPr>
          <w:rtl/>
        </w:rPr>
      </w:pPr>
      <w:r>
        <w:rPr>
          <w:rFonts w:hint="eastAsia"/>
          <w:rtl/>
        </w:rPr>
        <w:t>חיים</w:t>
      </w:r>
      <w:r>
        <w:rPr>
          <w:rtl/>
        </w:rPr>
        <w:t xml:space="preserve"> אורון (יחד):</w:t>
      </w:r>
    </w:p>
    <w:p w14:paraId="3AB81F15" w14:textId="77777777" w:rsidR="00000000" w:rsidRDefault="00581103">
      <w:pPr>
        <w:pStyle w:val="a0"/>
        <w:rPr>
          <w:rFonts w:hint="cs"/>
          <w:rtl/>
        </w:rPr>
      </w:pPr>
    </w:p>
    <w:p w14:paraId="448D3F52" w14:textId="77777777" w:rsidR="00000000" w:rsidRDefault="00581103">
      <w:pPr>
        <w:pStyle w:val="a0"/>
        <w:rPr>
          <w:rFonts w:hint="cs"/>
          <w:rtl/>
        </w:rPr>
      </w:pPr>
      <w:r>
        <w:rPr>
          <w:rFonts w:hint="cs"/>
          <w:rtl/>
        </w:rPr>
        <w:t>לא, ב-90 ומשהו.</w:t>
      </w:r>
    </w:p>
    <w:p w14:paraId="79C30CB2" w14:textId="77777777" w:rsidR="00000000" w:rsidRDefault="00581103">
      <w:pPr>
        <w:pStyle w:val="a0"/>
        <w:ind w:firstLine="0"/>
        <w:rPr>
          <w:rFonts w:hint="cs"/>
          <w:rtl/>
        </w:rPr>
      </w:pPr>
    </w:p>
    <w:p w14:paraId="4ACAF5AF" w14:textId="77777777" w:rsidR="00000000" w:rsidRDefault="00581103">
      <w:pPr>
        <w:pStyle w:val="-"/>
        <w:rPr>
          <w:rtl/>
        </w:rPr>
      </w:pPr>
      <w:bookmarkStart w:id="98" w:name="FS000001029T14_07_2004_12_53_11C"/>
      <w:bookmarkEnd w:id="98"/>
      <w:r>
        <w:rPr>
          <w:rtl/>
        </w:rPr>
        <w:t>סגן שר התעשייה, המסחר והתעסוקה מיכאל רצון:</w:t>
      </w:r>
    </w:p>
    <w:p w14:paraId="67401F80" w14:textId="77777777" w:rsidR="00000000" w:rsidRDefault="00581103">
      <w:pPr>
        <w:pStyle w:val="a0"/>
        <w:rPr>
          <w:rtl/>
        </w:rPr>
      </w:pPr>
    </w:p>
    <w:p w14:paraId="2205650B" w14:textId="77777777" w:rsidR="00000000" w:rsidRDefault="00581103">
      <w:pPr>
        <w:pStyle w:val="a0"/>
        <w:rPr>
          <w:rFonts w:hint="cs"/>
          <w:rtl/>
        </w:rPr>
      </w:pPr>
      <w:r>
        <w:rPr>
          <w:rFonts w:hint="cs"/>
          <w:rtl/>
        </w:rPr>
        <w:t>עמדת הממשלה היא כי יש חשיבות רבה בקידומן של נשים בכל המגזרים, ולכן כדי לקדם נשים בכלל בוועדות שנוצרו מכוח חקיקה, הדרך המתאימה לכך היא בתיקון רוחבי, שיכלול את כל החוקים שמכוחם מוקמות ועדות, ולא ת</w:t>
      </w:r>
      <w:r>
        <w:rPr>
          <w:rFonts w:hint="cs"/>
          <w:rtl/>
        </w:rPr>
        <w:t xml:space="preserve">יקון ספציפי של חוק אחד מני רבים. לפיכך התחייבו משרדי התמ"ת והמשפטים לגבש הצעת חוק שתחייב נציגות לשני המינים בכל הוועדות שנוצרו מכוח חקיקה, ובכך להעניק מעמד נורמטיבי בחקיקה להנחיות היועץ המשפטי לממשלה וליצור האחדה בדינים של מינויים לגופים ציבוריים. </w:t>
      </w:r>
    </w:p>
    <w:p w14:paraId="44020DEB" w14:textId="77777777" w:rsidR="00000000" w:rsidRDefault="00581103">
      <w:pPr>
        <w:pStyle w:val="a0"/>
        <w:rPr>
          <w:rFonts w:hint="cs"/>
          <w:rtl/>
        </w:rPr>
      </w:pPr>
    </w:p>
    <w:p w14:paraId="1DDCCFAF" w14:textId="77777777" w:rsidR="00000000" w:rsidRDefault="00581103">
      <w:pPr>
        <w:pStyle w:val="a0"/>
        <w:rPr>
          <w:rFonts w:hint="cs"/>
          <w:rtl/>
        </w:rPr>
      </w:pPr>
      <w:r>
        <w:rPr>
          <w:rFonts w:hint="cs"/>
          <w:rtl/>
        </w:rPr>
        <w:t>אשר על</w:t>
      </w:r>
      <w:r>
        <w:rPr>
          <w:rFonts w:hint="cs"/>
          <w:rtl/>
        </w:rPr>
        <w:t xml:space="preserve"> כן, אנחנו מתנגדים להצעת החוק שבנדון ומתחייבים להביא הצעת חוק ממשלתית ומקיפה יותר להסדרת נציגות לשני המינים בכל המינויים על-פי החוק.</w:t>
      </w:r>
    </w:p>
    <w:p w14:paraId="3B1821D9" w14:textId="77777777" w:rsidR="00000000" w:rsidRDefault="00581103">
      <w:pPr>
        <w:pStyle w:val="a0"/>
        <w:ind w:firstLine="0"/>
        <w:rPr>
          <w:rFonts w:hint="cs"/>
          <w:rtl/>
        </w:rPr>
      </w:pPr>
    </w:p>
    <w:p w14:paraId="27D7614B" w14:textId="77777777" w:rsidR="00000000" w:rsidRDefault="00581103">
      <w:pPr>
        <w:pStyle w:val="a0"/>
        <w:ind w:firstLine="0"/>
        <w:rPr>
          <w:rFonts w:hint="cs"/>
          <w:rtl/>
        </w:rPr>
      </w:pPr>
      <w:r>
        <w:rPr>
          <w:rFonts w:hint="cs"/>
          <w:rtl/>
        </w:rPr>
        <w:tab/>
        <w:t>חברת הכנסת פולישוק, אני מבין שאת רוצה שאני אומר בשמך?</w:t>
      </w:r>
    </w:p>
    <w:p w14:paraId="0CBC3D76" w14:textId="77777777" w:rsidR="00000000" w:rsidRDefault="00581103">
      <w:pPr>
        <w:pStyle w:val="a0"/>
        <w:ind w:firstLine="0"/>
        <w:rPr>
          <w:rFonts w:hint="cs"/>
          <w:rtl/>
        </w:rPr>
      </w:pPr>
    </w:p>
    <w:p w14:paraId="2C8E88B9" w14:textId="77777777" w:rsidR="00000000" w:rsidRDefault="00581103">
      <w:pPr>
        <w:pStyle w:val="af0"/>
        <w:rPr>
          <w:rtl/>
        </w:rPr>
      </w:pPr>
      <w:r>
        <w:rPr>
          <w:rFonts w:hint="eastAsia"/>
          <w:rtl/>
        </w:rPr>
        <w:t>מל</w:t>
      </w:r>
      <w:r>
        <w:rPr>
          <w:rtl/>
        </w:rPr>
        <w:t xml:space="preserve"> פולישוק-בלוך (שינוי):</w:t>
      </w:r>
    </w:p>
    <w:p w14:paraId="731FE52A" w14:textId="77777777" w:rsidR="00000000" w:rsidRDefault="00581103">
      <w:pPr>
        <w:pStyle w:val="a0"/>
        <w:rPr>
          <w:rFonts w:hint="cs"/>
          <w:rtl/>
        </w:rPr>
      </w:pPr>
    </w:p>
    <w:p w14:paraId="29A772CC" w14:textId="77777777" w:rsidR="00000000" w:rsidRDefault="00581103">
      <w:pPr>
        <w:pStyle w:val="a0"/>
        <w:rPr>
          <w:rFonts w:hint="cs"/>
          <w:rtl/>
        </w:rPr>
      </w:pPr>
      <w:r>
        <w:rPr>
          <w:rFonts w:hint="cs"/>
          <w:rtl/>
        </w:rPr>
        <w:t>לא, אני עולה לענות.</w:t>
      </w:r>
    </w:p>
    <w:p w14:paraId="17EBBD60" w14:textId="77777777" w:rsidR="00000000" w:rsidRDefault="00581103">
      <w:pPr>
        <w:pStyle w:val="a0"/>
        <w:ind w:firstLine="0"/>
        <w:rPr>
          <w:rFonts w:hint="cs"/>
          <w:rtl/>
        </w:rPr>
      </w:pPr>
    </w:p>
    <w:p w14:paraId="49CCC75E" w14:textId="77777777" w:rsidR="00000000" w:rsidRDefault="00581103">
      <w:pPr>
        <w:pStyle w:val="af1"/>
        <w:rPr>
          <w:rtl/>
        </w:rPr>
      </w:pPr>
      <w:r>
        <w:rPr>
          <w:rtl/>
        </w:rPr>
        <w:t>היו"ר ראובן ריבלין:</w:t>
      </w:r>
    </w:p>
    <w:p w14:paraId="50094387" w14:textId="77777777" w:rsidR="00000000" w:rsidRDefault="00581103">
      <w:pPr>
        <w:pStyle w:val="a0"/>
        <w:rPr>
          <w:rtl/>
        </w:rPr>
      </w:pPr>
    </w:p>
    <w:p w14:paraId="0E707ED8" w14:textId="77777777" w:rsidR="00000000" w:rsidRDefault="00581103">
      <w:pPr>
        <w:pStyle w:val="a0"/>
        <w:ind w:firstLine="720"/>
        <w:rPr>
          <w:rFonts w:hint="cs"/>
          <w:rtl/>
        </w:rPr>
      </w:pPr>
      <w:r>
        <w:rPr>
          <w:rFonts w:hint="cs"/>
          <w:rtl/>
        </w:rPr>
        <w:t>חברת הכנסת פולישוק, נא לשבת. את יכולה להשיב, אבל גברתי עומדת בכל זמן התשובה.</w:t>
      </w:r>
    </w:p>
    <w:p w14:paraId="0CBECE0F" w14:textId="77777777" w:rsidR="00000000" w:rsidRDefault="00581103">
      <w:pPr>
        <w:pStyle w:val="a0"/>
        <w:ind w:firstLine="0"/>
        <w:rPr>
          <w:rFonts w:hint="cs"/>
          <w:rtl/>
        </w:rPr>
      </w:pPr>
    </w:p>
    <w:p w14:paraId="0EF3C1A9" w14:textId="77777777" w:rsidR="00000000" w:rsidRDefault="00581103">
      <w:pPr>
        <w:pStyle w:val="a"/>
        <w:rPr>
          <w:rtl/>
        </w:rPr>
      </w:pPr>
      <w:bookmarkStart w:id="99" w:name="_Toc81561406"/>
      <w:r>
        <w:rPr>
          <w:rFonts w:hint="eastAsia"/>
          <w:rtl/>
        </w:rPr>
        <w:t>מל</w:t>
      </w:r>
      <w:r>
        <w:rPr>
          <w:rtl/>
        </w:rPr>
        <w:t xml:space="preserve"> פולישוק-בלוך (שינוי):</w:t>
      </w:r>
      <w:bookmarkEnd w:id="99"/>
    </w:p>
    <w:p w14:paraId="38592A51" w14:textId="77777777" w:rsidR="00000000" w:rsidRDefault="00581103">
      <w:pPr>
        <w:pStyle w:val="a0"/>
        <w:rPr>
          <w:rFonts w:hint="cs"/>
          <w:rtl/>
        </w:rPr>
      </w:pPr>
    </w:p>
    <w:p w14:paraId="4FB92890" w14:textId="77777777" w:rsidR="00000000" w:rsidRDefault="00581103">
      <w:pPr>
        <w:pStyle w:val="a0"/>
        <w:ind w:firstLine="720"/>
        <w:rPr>
          <w:rFonts w:hint="cs"/>
          <w:rtl/>
        </w:rPr>
      </w:pPr>
      <w:r>
        <w:rPr>
          <w:rFonts w:hint="cs"/>
          <w:rtl/>
        </w:rPr>
        <w:t xml:space="preserve">רציתי לחסוך זמן. אני אעשה את זה בקיצור. </w:t>
      </w:r>
    </w:p>
    <w:p w14:paraId="0D55EC90" w14:textId="77777777" w:rsidR="00000000" w:rsidRDefault="00581103">
      <w:pPr>
        <w:pStyle w:val="a0"/>
        <w:ind w:firstLine="720"/>
        <w:rPr>
          <w:rFonts w:hint="cs"/>
          <w:rtl/>
        </w:rPr>
      </w:pPr>
    </w:p>
    <w:p w14:paraId="34611865" w14:textId="77777777" w:rsidR="00000000" w:rsidRDefault="00581103">
      <w:pPr>
        <w:pStyle w:val="a0"/>
        <w:ind w:firstLine="720"/>
        <w:rPr>
          <w:rFonts w:hint="cs"/>
          <w:rtl/>
        </w:rPr>
      </w:pPr>
      <w:r>
        <w:rPr>
          <w:rFonts w:hint="cs"/>
          <w:rtl/>
        </w:rPr>
        <w:t>אדוני סגן השר, אם היית מקשיב לי היית שומע, שהיום יש שלוש נשים. גם עכשיו הוא לא מקשיב, זה בסדר. אני ציינתי וא</w:t>
      </w:r>
      <w:r>
        <w:rPr>
          <w:rFonts w:hint="cs"/>
          <w:rtl/>
        </w:rPr>
        <w:t xml:space="preserve">מרתי, שהיום יש שלוש נשים מתוך תשעה, ואכן, המצב היום הרבה יותר טוב. אבל אם אנחנו בודקים את ההיסטוריה, ברוב השנים בדרך כלל לא היו נשים, וגם היום, הנשים הן מתוקף תפקידן, ואם מחר הן לא תהיינה בתפקיד הן גם לא תהיינה שם. </w:t>
      </w:r>
    </w:p>
    <w:p w14:paraId="0BF1AA7E" w14:textId="77777777" w:rsidR="00000000" w:rsidRDefault="00581103">
      <w:pPr>
        <w:pStyle w:val="a0"/>
        <w:ind w:firstLine="720"/>
        <w:rPr>
          <w:rFonts w:hint="cs"/>
          <w:rtl/>
        </w:rPr>
      </w:pPr>
    </w:p>
    <w:p w14:paraId="51266868" w14:textId="77777777" w:rsidR="00000000" w:rsidRDefault="00581103">
      <w:pPr>
        <w:pStyle w:val="a0"/>
        <w:ind w:firstLine="720"/>
        <w:rPr>
          <w:rFonts w:hint="cs"/>
          <w:rtl/>
        </w:rPr>
      </w:pPr>
      <w:r>
        <w:rPr>
          <w:rFonts w:hint="cs"/>
          <w:rtl/>
        </w:rPr>
        <w:t>להערתך השנייה, לצערנו הרב, הנחיות נורמט</w:t>
      </w:r>
      <w:r>
        <w:rPr>
          <w:rFonts w:hint="cs"/>
          <w:rtl/>
        </w:rPr>
        <w:t xml:space="preserve">יביות לא פועלות כשזה נוגע לנשים, ולכן אי-אפשר להסתפק רק בהנחיות נורמטיביות כלליות וצריכים משהו יותר ספציפי, ולכן זו לשון החוק. </w:t>
      </w:r>
    </w:p>
    <w:p w14:paraId="4980464E" w14:textId="77777777" w:rsidR="00000000" w:rsidRDefault="00581103">
      <w:pPr>
        <w:pStyle w:val="a0"/>
        <w:ind w:firstLine="720"/>
        <w:rPr>
          <w:rFonts w:hint="cs"/>
          <w:rtl/>
        </w:rPr>
      </w:pPr>
    </w:p>
    <w:p w14:paraId="59160716" w14:textId="77777777" w:rsidR="00000000" w:rsidRDefault="00581103">
      <w:pPr>
        <w:pStyle w:val="a0"/>
        <w:ind w:firstLine="720"/>
        <w:rPr>
          <w:rFonts w:hint="cs"/>
          <w:rtl/>
        </w:rPr>
      </w:pPr>
      <w:r>
        <w:rPr>
          <w:rFonts w:hint="cs"/>
          <w:rtl/>
        </w:rPr>
        <w:t>לגבי ההצעה שלך, לעשות הצעת חוק רוחבית, בדקתי את זה וחשבתי לעשות את זה. הייעוץ המשפטי כאן בכנסת אמר לי שזה הרבה יותר מסובך, ולכן</w:t>
      </w:r>
      <w:r>
        <w:rPr>
          <w:rFonts w:hint="cs"/>
          <w:rtl/>
        </w:rPr>
        <w:t xml:space="preserve"> חשבתי לעשות את זה נקודתית. אבל אני מקבלת את הצעת הממשלה. אני לא אחכה שהממשלה תכין הצעת חוק, כי אני יודעת שזה לא יקרה כל כך מהר. אני אכין הצעת חוק שתהיה רוחבית, אגיש אותה, ואני מקווה שאז אתם תעזרו לי להעביר אותה. </w:t>
      </w:r>
    </w:p>
    <w:p w14:paraId="3D1AAE49" w14:textId="77777777" w:rsidR="00000000" w:rsidRDefault="00581103">
      <w:pPr>
        <w:pStyle w:val="a0"/>
        <w:ind w:firstLine="720"/>
        <w:rPr>
          <w:rFonts w:hint="cs"/>
          <w:rtl/>
        </w:rPr>
      </w:pPr>
    </w:p>
    <w:p w14:paraId="439CF173" w14:textId="77777777" w:rsidR="00000000" w:rsidRDefault="00581103">
      <w:pPr>
        <w:pStyle w:val="a0"/>
        <w:ind w:firstLine="720"/>
        <w:rPr>
          <w:rFonts w:hint="cs"/>
          <w:rtl/>
        </w:rPr>
      </w:pPr>
      <w:r>
        <w:rPr>
          <w:rFonts w:hint="cs"/>
          <w:rtl/>
        </w:rPr>
        <w:t>אני  מציעה להעביר את ההצעה כהצעה לסדר-היו</w:t>
      </w:r>
      <w:r>
        <w:rPr>
          <w:rFonts w:hint="cs"/>
          <w:rtl/>
        </w:rPr>
        <w:t>ם לוועדת המדע, שתדון בעניין. תודה.</w:t>
      </w:r>
    </w:p>
    <w:p w14:paraId="76E794D4" w14:textId="77777777" w:rsidR="00000000" w:rsidRDefault="00581103">
      <w:pPr>
        <w:pStyle w:val="a0"/>
        <w:ind w:firstLine="0"/>
        <w:rPr>
          <w:rFonts w:hint="cs"/>
          <w:rtl/>
        </w:rPr>
      </w:pPr>
    </w:p>
    <w:p w14:paraId="2D4570DE" w14:textId="77777777" w:rsidR="00000000" w:rsidRDefault="00581103">
      <w:pPr>
        <w:pStyle w:val="af1"/>
        <w:rPr>
          <w:rtl/>
        </w:rPr>
      </w:pPr>
      <w:r>
        <w:rPr>
          <w:rtl/>
        </w:rPr>
        <w:t>היו"ר ראובן ריבלין:</w:t>
      </w:r>
    </w:p>
    <w:p w14:paraId="5C07C532" w14:textId="77777777" w:rsidR="00000000" w:rsidRDefault="00581103">
      <w:pPr>
        <w:pStyle w:val="a0"/>
        <w:rPr>
          <w:rtl/>
        </w:rPr>
      </w:pPr>
    </w:p>
    <w:p w14:paraId="3124F31F" w14:textId="77777777" w:rsidR="00000000" w:rsidRDefault="00581103">
      <w:pPr>
        <w:pStyle w:val="a0"/>
        <w:rPr>
          <w:rFonts w:hint="cs"/>
          <w:rtl/>
        </w:rPr>
      </w:pPr>
      <w:r>
        <w:rPr>
          <w:rFonts w:hint="cs"/>
          <w:rtl/>
        </w:rPr>
        <w:t>האם אדוני הציע להעביר את הנושא כהצעה לסדר-היום?</w:t>
      </w:r>
    </w:p>
    <w:p w14:paraId="718FAB93" w14:textId="77777777" w:rsidR="00000000" w:rsidRDefault="00581103">
      <w:pPr>
        <w:pStyle w:val="a0"/>
        <w:ind w:firstLine="0"/>
        <w:rPr>
          <w:rFonts w:hint="cs"/>
          <w:rtl/>
        </w:rPr>
      </w:pPr>
    </w:p>
    <w:p w14:paraId="2FB612E6" w14:textId="77777777" w:rsidR="00000000" w:rsidRDefault="00581103">
      <w:pPr>
        <w:pStyle w:val="af0"/>
        <w:rPr>
          <w:rtl/>
        </w:rPr>
      </w:pPr>
      <w:r>
        <w:rPr>
          <w:rFonts w:hint="eastAsia"/>
          <w:rtl/>
        </w:rPr>
        <w:t>חיים</w:t>
      </w:r>
      <w:r>
        <w:rPr>
          <w:rtl/>
        </w:rPr>
        <w:t xml:space="preserve"> אורון (יחד):</w:t>
      </w:r>
    </w:p>
    <w:p w14:paraId="76FFDBFD" w14:textId="77777777" w:rsidR="00000000" w:rsidRDefault="00581103">
      <w:pPr>
        <w:pStyle w:val="a0"/>
        <w:rPr>
          <w:rFonts w:hint="cs"/>
          <w:rtl/>
        </w:rPr>
      </w:pPr>
    </w:p>
    <w:p w14:paraId="50A78254" w14:textId="77777777" w:rsidR="00000000" w:rsidRDefault="00581103">
      <w:pPr>
        <w:pStyle w:val="a0"/>
        <w:ind w:firstLine="720"/>
        <w:rPr>
          <w:rFonts w:hint="cs"/>
          <w:rtl/>
        </w:rPr>
      </w:pPr>
      <w:r>
        <w:rPr>
          <w:rFonts w:hint="cs"/>
          <w:rtl/>
        </w:rPr>
        <w:t>אני מתנגד.</w:t>
      </w:r>
    </w:p>
    <w:p w14:paraId="453FAF73" w14:textId="77777777" w:rsidR="00000000" w:rsidRDefault="00581103">
      <w:pPr>
        <w:pStyle w:val="af1"/>
        <w:rPr>
          <w:rtl/>
        </w:rPr>
      </w:pPr>
    </w:p>
    <w:p w14:paraId="373AADF0" w14:textId="77777777" w:rsidR="00000000" w:rsidRDefault="00581103">
      <w:pPr>
        <w:pStyle w:val="af1"/>
        <w:rPr>
          <w:rtl/>
        </w:rPr>
      </w:pPr>
      <w:r>
        <w:rPr>
          <w:rtl/>
        </w:rPr>
        <w:t>היו"ר ראובן ריבלין:</w:t>
      </w:r>
    </w:p>
    <w:p w14:paraId="612F9DE3" w14:textId="77777777" w:rsidR="00000000" w:rsidRDefault="00581103">
      <w:pPr>
        <w:pStyle w:val="a0"/>
        <w:rPr>
          <w:rtl/>
        </w:rPr>
      </w:pPr>
    </w:p>
    <w:p w14:paraId="7AC8F52A" w14:textId="77777777" w:rsidR="00000000" w:rsidRDefault="00581103">
      <w:pPr>
        <w:pStyle w:val="a0"/>
        <w:rPr>
          <w:rFonts w:hint="cs"/>
          <w:rtl/>
        </w:rPr>
      </w:pPr>
      <w:r>
        <w:rPr>
          <w:rFonts w:hint="cs"/>
          <w:rtl/>
        </w:rPr>
        <w:t>בסדר גמור. להצעה לסדר-היום אתה יכול גם להתנגד, תצביע נגד. אתה יכול לבקש הצעה אחרת, להוריד מסדר-היו</w:t>
      </w:r>
      <w:r>
        <w:rPr>
          <w:rFonts w:hint="cs"/>
          <w:rtl/>
        </w:rPr>
        <w:t>ם. חבר הכנסת אורון, בבקשה, דקה מהמקום.</w:t>
      </w:r>
    </w:p>
    <w:p w14:paraId="0A723516" w14:textId="77777777" w:rsidR="00000000" w:rsidRDefault="00581103">
      <w:pPr>
        <w:pStyle w:val="a0"/>
        <w:ind w:firstLine="0"/>
        <w:rPr>
          <w:rFonts w:hint="cs"/>
          <w:rtl/>
        </w:rPr>
      </w:pPr>
    </w:p>
    <w:p w14:paraId="5A6B44F6" w14:textId="77777777" w:rsidR="00000000" w:rsidRDefault="00581103">
      <w:pPr>
        <w:pStyle w:val="a"/>
        <w:rPr>
          <w:rtl/>
        </w:rPr>
      </w:pPr>
      <w:bookmarkStart w:id="100" w:name="_Toc81561407"/>
      <w:r>
        <w:rPr>
          <w:rFonts w:hint="eastAsia"/>
          <w:rtl/>
        </w:rPr>
        <w:t>חיים</w:t>
      </w:r>
      <w:r>
        <w:rPr>
          <w:rtl/>
        </w:rPr>
        <w:t xml:space="preserve"> אורון (יחד):</w:t>
      </w:r>
      <w:bookmarkEnd w:id="100"/>
    </w:p>
    <w:p w14:paraId="60418581" w14:textId="77777777" w:rsidR="00000000" w:rsidRDefault="00581103">
      <w:pPr>
        <w:pStyle w:val="a0"/>
        <w:rPr>
          <w:rFonts w:hint="cs"/>
          <w:rtl/>
        </w:rPr>
      </w:pPr>
    </w:p>
    <w:p w14:paraId="4CAB9488" w14:textId="77777777" w:rsidR="00000000" w:rsidRDefault="00581103">
      <w:pPr>
        <w:pStyle w:val="a0"/>
        <w:ind w:firstLine="720"/>
        <w:rPr>
          <w:rFonts w:hint="cs"/>
          <w:rtl/>
        </w:rPr>
      </w:pPr>
      <w:r>
        <w:rPr>
          <w:rFonts w:hint="cs"/>
          <w:rtl/>
        </w:rPr>
        <w:t>אדוני היושב-ראש, אני מבקש לקיים דיון במליאה. אני השתכנעתי מדברי המציעה שהנושא חשוב. הדרך שלפיה הממשלה פוסלת הצעות חוק פרטיות, של חברי הכנסת, ולא נותנת להם אפשרות לעבור בקריאה טרומית, אינה מקובלת. ת</w:t>
      </w:r>
      <w:r>
        <w:rPr>
          <w:rFonts w:hint="cs"/>
          <w:rtl/>
        </w:rPr>
        <w:t xml:space="preserve">אשרו אותה בקריאה טרומית, תזדרזו, תכינו חוק רחב, ואז ממילא יאוחדו הליכי החקיקה. מדי שבוע עולים פה נציגי הממשלה ואומרים: תורידו מסדר-היום, ולצערי, חברי הכנסת מקבלים את ההצעה שלהם. לכן, אני בעד דיון במליאה על הנושא כולו, על האופן שבו הממשלה מתייחסת לחקיקה של </w:t>
      </w:r>
      <w:r>
        <w:rPr>
          <w:rFonts w:hint="cs"/>
          <w:rtl/>
        </w:rPr>
        <w:t>חברי הכנסת.</w:t>
      </w:r>
    </w:p>
    <w:p w14:paraId="6D6E0A1C" w14:textId="77777777" w:rsidR="00000000" w:rsidRDefault="00581103">
      <w:pPr>
        <w:pStyle w:val="a0"/>
        <w:ind w:firstLine="0"/>
        <w:rPr>
          <w:rFonts w:hint="cs"/>
          <w:rtl/>
        </w:rPr>
      </w:pPr>
    </w:p>
    <w:p w14:paraId="3186B2CF" w14:textId="77777777" w:rsidR="00000000" w:rsidRDefault="00581103">
      <w:pPr>
        <w:pStyle w:val="af1"/>
        <w:rPr>
          <w:rtl/>
        </w:rPr>
      </w:pPr>
      <w:r>
        <w:rPr>
          <w:rtl/>
        </w:rPr>
        <w:t>היו"ר ראובן ריבלין:</w:t>
      </w:r>
    </w:p>
    <w:p w14:paraId="17867290" w14:textId="77777777" w:rsidR="00000000" w:rsidRDefault="00581103">
      <w:pPr>
        <w:pStyle w:val="a0"/>
        <w:rPr>
          <w:rtl/>
        </w:rPr>
      </w:pPr>
    </w:p>
    <w:p w14:paraId="1BE5BD1B" w14:textId="77777777" w:rsidR="00000000" w:rsidRDefault="00581103">
      <w:pPr>
        <w:pStyle w:val="a0"/>
        <w:rPr>
          <w:rFonts w:hint="cs"/>
          <w:rtl/>
        </w:rPr>
      </w:pPr>
      <w:r>
        <w:rPr>
          <w:rFonts w:hint="cs"/>
          <w:rtl/>
        </w:rPr>
        <w:t>תודה לחבר הכנסת אורון על היצירתיות. אין צורך להשיב. חבר הכנסת אורון, אתה יכול לבקש להסיר מסדר-היום. ובכן, אנחנו מתייחסים לבקשתה של חברת הכנסת פולישוק, לראות בהצעת החוק שלה הצעה לסדר-היום ולהעבירה לוועדה. חבר הכנסת אורון הב</w:t>
      </w:r>
      <w:r>
        <w:rPr>
          <w:rFonts w:hint="cs"/>
          <w:rtl/>
        </w:rPr>
        <w:t>יע את מחאתו. מי שנגד העברה לוועדה, יצביע נגד.</w:t>
      </w:r>
    </w:p>
    <w:p w14:paraId="57947086" w14:textId="77777777" w:rsidR="00000000" w:rsidRDefault="00581103">
      <w:pPr>
        <w:pStyle w:val="a0"/>
        <w:ind w:firstLine="0"/>
        <w:rPr>
          <w:rFonts w:hint="cs"/>
          <w:rtl/>
        </w:rPr>
      </w:pPr>
    </w:p>
    <w:p w14:paraId="74ADBBF6" w14:textId="77777777" w:rsidR="00000000" w:rsidRDefault="00581103">
      <w:pPr>
        <w:pStyle w:val="af0"/>
        <w:rPr>
          <w:rtl/>
        </w:rPr>
      </w:pPr>
      <w:r>
        <w:rPr>
          <w:rFonts w:hint="eastAsia"/>
          <w:rtl/>
        </w:rPr>
        <w:t>מל</w:t>
      </w:r>
      <w:r>
        <w:rPr>
          <w:rtl/>
        </w:rPr>
        <w:t xml:space="preserve"> פולישוק-בלוך (שינוי):</w:t>
      </w:r>
    </w:p>
    <w:p w14:paraId="4810D32A" w14:textId="77777777" w:rsidR="00000000" w:rsidRDefault="00581103">
      <w:pPr>
        <w:pStyle w:val="a0"/>
        <w:rPr>
          <w:rFonts w:hint="cs"/>
          <w:rtl/>
        </w:rPr>
      </w:pPr>
    </w:p>
    <w:p w14:paraId="4881C368" w14:textId="77777777" w:rsidR="00000000" w:rsidRDefault="00581103">
      <w:pPr>
        <w:pStyle w:val="a0"/>
        <w:ind w:firstLine="720"/>
        <w:rPr>
          <w:rFonts w:hint="cs"/>
          <w:rtl/>
        </w:rPr>
      </w:pPr>
      <w:r>
        <w:rPr>
          <w:rFonts w:hint="cs"/>
          <w:rtl/>
        </w:rPr>
        <w:t>אין אופציה למליאה?</w:t>
      </w:r>
    </w:p>
    <w:p w14:paraId="35323BC2" w14:textId="77777777" w:rsidR="00000000" w:rsidRDefault="00581103">
      <w:pPr>
        <w:pStyle w:val="a0"/>
        <w:ind w:firstLine="0"/>
        <w:rPr>
          <w:rFonts w:hint="cs"/>
          <w:rtl/>
        </w:rPr>
      </w:pPr>
    </w:p>
    <w:p w14:paraId="632B462F" w14:textId="77777777" w:rsidR="00000000" w:rsidRDefault="00581103">
      <w:pPr>
        <w:pStyle w:val="af1"/>
        <w:rPr>
          <w:rtl/>
        </w:rPr>
      </w:pPr>
      <w:r>
        <w:rPr>
          <w:rtl/>
        </w:rPr>
        <w:t>היו"ר ראובן ריבלין:</w:t>
      </w:r>
    </w:p>
    <w:p w14:paraId="0E306892" w14:textId="77777777" w:rsidR="00000000" w:rsidRDefault="00581103">
      <w:pPr>
        <w:pStyle w:val="a0"/>
        <w:rPr>
          <w:rtl/>
        </w:rPr>
      </w:pPr>
    </w:p>
    <w:p w14:paraId="7228674D" w14:textId="77777777" w:rsidR="00000000" w:rsidRDefault="00581103">
      <w:pPr>
        <w:pStyle w:val="a0"/>
        <w:ind w:firstLine="0"/>
        <w:rPr>
          <w:rFonts w:hint="cs"/>
          <w:rtl/>
        </w:rPr>
      </w:pPr>
      <w:r>
        <w:rPr>
          <w:rFonts w:hint="cs"/>
          <w:rtl/>
        </w:rPr>
        <w:tab/>
        <w:t>יש, תבקשי הצעה לסדר-יום למליאה. את רוצה?</w:t>
      </w:r>
    </w:p>
    <w:p w14:paraId="130FF301" w14:textId="77777777" w:rsidR="00000000" w:rsidRDefault="00581103">
      <w:pPr>
        <w:pStyle w:val="a0"/>
        <w:ind w:firstLine="0"/>
        <w:rPr>
          <w:rFonts w:hint="cs"/>
          <w:rtl/>
        </w:rPr>
      </w:pPr>
    </w:p>
    <w:p w14:paraId="65EA34EB" w14:textId="77777777" w:rsidR="00000000" w:rsidRDefault="00581103">
      <w:pPr>
        <w:pStyle w:val="af0"/>
        <w:rPr>
          <w:rtl/>
        </w:rPr>
      </w:pPr>
      <w:r>
        <w:rPr>
          <w:rFonts w:hint="eastAsia"/>
          <w:rtl/>
        </w:rPr>
        <w:t>חיים</w:t>
      </w:r>
      <w:r>
        <w:rPr>
          <w:rtl/>
        </w:rPr>
        <w:t xml:space="preserve"> אורון (יחד):</w:t>
      </w:r>
    </w:p>
    <w:p w14:paraId="64FD071E" w14:textId="77777777" w:rsidR="00000000" w:rsidRDefault="00581103">
      <w:pPr>
        <w:pStyle w:val="a0"/>
        <w:rPr>
          <w:rFonts w:hint="cs"/>
          <w:rtl/>
        </w:rPr>
      </w:pPr>
    </w:p>
    <w:p w14:paraId="5A06EB61" w14:textId="77777777" w:rsidR="00000000" w:rsidRDefault="00581103">
      <w:pPr>
        <w:pStyle w:val="a0"/>
        <w:ind w:firstLine="720"/>
        <w:rPr>
          <w:rFonts w:hint="cs"/>
          <w:rtl/>
        </w:rPr>
      </w:pPr>
      <w:r>
        <w:rPr>
          <w:rFonts w:hint="cs"/>
          <w:rtl/>
        </w:rPr>
        <w:t>אני ביקשתי למליאה.</w:t>
      </w:r>
    </w:p>
    <w:p w14:paraId="5680CE24" w14:textId="77777777" w:rsidR="00000000" w:rsidRDefault="00581103">
      <w:pPr>
        <w:pStyle w:val="a0"/>
        <w:ind w:firstLine="0"/>
        <w:rPr>
          <w:rFonts w:hint="cs"/>
          <w:rtl/>
        </w:rPr>
      </w:pPr>
    </w:p>
    <w:p w14:paraId="2671161E" w14:textId="77777777" w:rsidR="00000000" w:rsidRDefault="00581103">
      <w:pPr>
        <w:pStyle w:val="af1"/>
        <w:rPr>
          <w:rtl/>
        </w:rPr>
      </w:pPr>
      <w:r>
        <w:rPr>
          <w:rtl/>
        </w:rPr>
        <w:t>היו"ר ראובן ריבלין:</w:t>
      </w:r>
    </w:p>
    <w:p w14:paraId="5B6A4AF9" w14:textId="77777777" w:rsidR="00000000" w:rsidRDefault="00581103">
      <w:pPr>
        <w:pStyle w:val="a0"/>
        <w:rPr>
          <w:rtl/>
        </w:rPr>
      </w:pPr>
    </w:p>
    <w:p w14:paraId="17CB16A4" w14:textId="77777777" w:rsidR="00000000" w:rsidRDefault="00581103">
      <w:pPr>
        <w:pStyle w:val="a0"/>
        <w:ind w:firstLine="720"/>
        <w:rPr>
          <w:rFonts w:hint="cs"/>
          <w:rtl/>
        </w:rPr>
      </w:pPr>
      <w:r>
        <w:rPr>
          <w:rFonts w:hint="cs"/>
          <w:rtl/>
        </w:rPr>
        <w:t>אתה לא יכול לבקש, רק המבקשת יכולה. חברת</w:t>
      </w:r>
      <w:r>
        <w:rPr>
          <w:rFonts w:hint="cs"/>
          <w:rtl/>
        </w:rPr>
        <w:t xml:space="preserve"> הכנסת פולישוק העלתה הצעת חוק שהיא רוצה לראות בה הצעה לסדר-היום והצעתה היא לדון במליאה. בא השר ואמר: אני מציע להעביר לוועדה; אמרה חברת הכנסת פולישוק: אני מסכימה. חבר הכנסת אורון אמר: מנימוקים כאלה ואחרים אני מתנגד, אבל רוצה שזה יהיה במליאה. זה נקרא הצעה אח</w:t>
      </w:r>
      <w:r>
        <w:rPr>
          <w:rFonts w:hint="cs"/>
          <w:rtl/>
        </w:rPr>
        <w:t xml:space="preserve">רת. אפשר להצביע לוועדה או להסיר מסדר-היום. בבקשה, רבותי חברי הכנסת. לכן, אנחנו מצביעים בעד </w:t>
      </w:r>
      <w:r>
        <w:rPr>
          <w:rtl/>
        </w:rPr>
        <w:t>–</w:t>
      </w:r>
      <w:r>
        <w:rPr>
          <w:rFonts w:hint="cs"/>
          <w:rtl/>
        </w:rPr>
        <w:t xml:space="preserve"> ועדה, נגד </w:t>
      </w:r>
      <w:r>
        <w:rPr>
          <w:rtl/>
        </w:rPr>
        <w:t>–</w:t>
      </w:r>
      <w:r>
        <w:rPr>
          <w:rFonts w:hint="cs"/>
          <w:rtl/>
        </w:rPr>
        <w:t xml:space="preserve"> להסיר מסדר-היום.</w:t>
      </w:r>
    </w:p>
    <w:p w14:paraId="65303F6F" w14:textId="77777777" w:rsidR="00000000" w:rsidRDefault="00581103">
      <w:pPr>
        <w:pStyle w:val="a0"/>
        <w:ind w:firstLine="0"/>
        <w:rPr>
          <w:rFonts w:hint="cs"/>
          <w:rtl/>
        </w:rPr>
      </w:pPr>
    </w:p>
    <w:p w14:paraId="06FE6576" w14:textId="77777777" w:rsidR="00000000" w:rsidRDefault="00581103">
      <w:pPr>
        <w:pStyle w:val="ab"/>
        <w:bidi/>
        <w:rPr>
          <w:rFonts w:hint="cs"/>
          <w:rtl/>
        </w:rPr>
      </w:pPr>
      <w:r>
        <w:rPr>
          <w:rFonts w:hint="cs"/>
          <w:rtl/>
        </w:rPr>
        <w:t>הצבעה מס' 4</w:t>
      </w:r>
    </w:p>
    <w:p w14:paraId="68871510" w14:textId="77777777" w:rsidR="00000000" w:rsidRDefault="00581103">
      <w:pPr>
        <w:pStyle w:val="a0"/>
        <w:rPr>
          <w:rFonts w:hint="cs"/>
          <w:rtl/>
        </w:rPr>
      </w:pPr>
    </w:p>
    <w:p w14:paraId="214005AB" w14:textId="77777777" w:rsidR="00000000" w:rsidRDefault="00581103">
      <w:pPr>
        <w:pStyle w:val="ac"/>
        <w:bidi/>
        <w:rPr>
          <w:rFonts w:hint="cs"/>
          <w:rtl/>
        </w:rPr>
      </w:pPr>
      <w:r>
        <w:rPr>
          <w:rFonts w:hint="cs"/>
          <w:rtl/>
        </w:rPr>
        <w:t xml:space="preserve">בעד ההצעה להעביר את הנושא לוועדה </w:t>
      </w:r>
      <w:r>
        <w:rPr>
          <w:rtl/>
        </w:rPr>
        <w:t>–</w:t>
      </w:r>
      <w:r>
        <w:rPr>
          <w:rFonts w:hint="cs"/>
          <w:rtl/>
        </w:rPr>
        <w:t xml:space="preserve"> 42</w:t>
      </w:r>
    </w:p>
    <w:p w14:paraId="30263874" w14:textId="77777777" w:rsidR="00000000" w:rsidRDefault="00581103">
      <w:pPr>
        <w:pStyle w:val="ac"/>
        <w:bidi/>
        <w:rPr>
          <w:rFonts w:hint="cs"/>
          <w:rtl/>
        </w:rPr>
      </w:pPr>
      <w:r>
        <w:rPr>
          <w:rFonts w:hint="cs"/>
          <w:rtl/>
        </w:rPr>
        <w:t xml:space="preserve">נגד </w:t>
      </w:r>
      <w:r>
        <w:rPr>
          <w:rtl/>
        </w:rPr>
        <w:t>–</w:t>
      </w:r>
      <w:r>
        <w:rPr>
          <w:rFonts w:hint="cs"/>
          <w:rtl/>
        </w:rPr>
        <w:t xml:space="preserve"> אין</w:t>
      </w:r>
    </w:p>
    <w:p w14:paraId="455090FC"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3ED6DB07" w14:textId="77777777" w:rsidR="00000000" w:rsidRDefault="00581103">
      <w:pPr>
        <w:pStyle w:val="ad"/>
        <w:bidi/>
        <w:rPr>
          <w:rFonts w:hint="cs"/>
          <w:rtl/>
        </w:rPr>
      </w:pPr>
      <w:r>
        <w:rPr>
          <w:rFonts w:hint="cs"/>
          <w:rtl/>
        </w:rPr>
        <w:t xml:space="preserve">ההצעה להעביר את הנושא לוועדת המדע והטכנולוגיה נתקבלה. </w:t>
      </w:r>
    </w:p>
    <w:p w14:paraId="539D8052" w14:textId="77777777" w:rsidR="00000000" w:rsidRDefault="00581103">
      <w:pPr>
        <w:pStyle w:val="a0"/>
        <w:rPr>
          <w:rFonts w:hint="cs"/>
          <w:rtl/>
        </w:rPr>
      </w:pPr>
    </w:p>
    <w:p w14:paraId="5C50AF64" w14:textId="77777777" w:rsidR="00000000" w:rsidRDefault="00581103">
      <w:pPr>
        <w:pStyle w:val="af1"/>
        <w:rPr>
          <w:rtl/>
        </w:rPr>
      </w:pPr>
      <w:r>
        <w:rPr>
          <w:rtl/>
        </w:rPr>
        <w:t>היו</w:t>
      </w:r>
      <w:r>
        <w:rPr>
          <w:rtl/>
        </w:rPr>
        <w:t>"ר ראובן ריבלין:</w:t>
      </w:r>
    </w:p>
    <w:p w14:paraId="1E6574DC" w14:textId="77777777" w:rsidR="00000000" w:rsidRDefault="00581103">
      <w:pPr>
        <w:pStyle w:val="a0"/>
        <w:rPr>
          <w:rtl/>
        </w:rPr>
      </w:pPr>
    </w:p>
    <w:p w14:paraId="3540D41E" w14:textId="77777777" w:rsidR="00000000" w:rsidRDefault="00581103">
      <w:pPr>
        <w:pStyle w:val="a0"/>
        <w:rPr>
          <w:rFonts w:hint="cs"/>
          <w:rtl/>
        </w:rPr>
      </w:pPr>
      <w:r>
        <w:rPr>
          <w:rFonts w:hint="cs"/>
          <w:rtl/>
        </w:rPr>
        <w:t xml:space="preserve">42 בעד, נגד - אין, נמנעים - אין. אני קובע שהצעת החוק שנדונה כהצעה לסדר-היום ואושרה כהצעה לסדר-היום, הועברה לדיון בוועדת המדע. </w:t>
      </w:r>
    </w:p>
    <w:p w14:paraId="13166595" w14:textId="77777777" w:rsidR="00000000" w:rsidRDefault="00581103">
      <w:pPr>
        <w:pStyle w:val="a0"/>
        <w:rPr>
          <w:rFonts w:hint="cs"/>
          <w:rtl/>
        </w:rPr>
      </w:pPr>
    </w:p>
    <w:p w14:paraId="5D43C112" w14:textId="77777777" w:rsidR="00000000" w:rsidRDefault="00581103">
      <w:pPr>
        <w:pStyle w:val="a0"/>
        <w:rPr>
          <w:rFonts w:hint="cs"/>
          <w:rtl/>
        </w:rPr>
      </w:pPr>
      <w:r>
        <w:rPr>
          <w:rFonts w:hint="cs"/>
          <w:rtl/>
        </w:rPr>
        <w:t>חבר הכנסת מגלי והבה רצה להתייחס לנושא הקווטות. אני ציינתי שיש קווטה על-פי דוח-רביבי ליהודים ולשאינם יהודים. אנ</w:t>
      </w:r>
      <w:r>
        <w:rPr>
          <w:rFonts w:hint="cs"/>
          <w:rtl/>
        </w:rPr>
        <w:t>י אמרתי יהודים וערבים, כי כאן חברי הכנסת הערבים מבקשים ממני לומר כך בכל עת. חבר הכנסת מגלי והבה ביקש להתייחס לעניין זה.</w:t>
      </w:r>
    </w:p>
    <w:p w14:paraId="0B52B55F" w14:textId="77777777" w:rsidR="00000000" w:rsidRDefault="00581103">
      <w:pPr>
        <w:pStyle w:val="a0"/>
        <w:rPr>
          <w:rFonts w:hint="cs"/>
          <w:rtl/>
        </w:rPr>
      </w:pPr>
    </w:p>
    <w:p w14:paraId="7F04AB37" w14:textId="77777777" w:rsidR="00000000" w:rsidRDefault="00581103">
      <w:pPr>
        <w:pStyle w:val="a"/>
        <w:rPr>
          <w:rtl/>
        </w:rPr>
      </w:pPr>
      <w:bookmarkStart w:id="101" w:name="FS000001030T14_07_2004_12_59_10"/>
      <w:bookmarkStart w:id="102" w:name="_Toc81561408"/>
      <w:bookmarkEnd w:id="101"/>
      <w:r>
        <w:rPr>
          <w:rFonts w:hint="eastAsia"/>
          <w:rtl/>
        </w:rPr>
        <w:t>מגלי</w:t>
      </w:r>
      <w:r>
        <w:rPr>
          <w:rtl/>
        </w:rPr>
        <w:t xml:space="preserve"> והבה (הליכוד):</w:t>
      </w:r>
      <w:bookmarkEnd w:id="102"/>
    </w:p>
    <w:p w14:paraId="7129558A" w14:textId="77777777" w:rsidR="00000000" w:rsidRDefault="00581103">
      <w:pPr>
        <w:pStyle w:val="a0"/>
        <w:rPr>
          <w:rFonts w:hint="cs"/>
          <w:rtl/>
        </w:rPr>
      </w:pPr>
    </w:p>
    <w:p w14:paraId="59C37303" w14:textId="77777777" w:rsidR="00000000" w:rsidRDefault="00581103">
      <w:pPr>
        <w:pStyle w:val="a0"/>
        <w:rPr>
          <w:rFonts w:hint="cs"/>
          <w:rtl/>
        </w:rPr>
      </w:pPr>
      <w:r>
        <w:rPr>
          <w:rFonts w:hint="cs"/>
          <w:rtl/>
        </w:rPr>
        <w:t>אדוני היושב-ראש, אני שמעתי אותך, וזו לא הפעם הראשונה, אומר יהודים וערבים, כאשר אתה מתעלם ממיעוטים אחרים, צ'רקסים ו</w:t>
      </w:r>
      <w:r>
        <w:rPr>
          <w:rFonts w:hint="cs"/>
          <w:rtl/>
        </w:rPr>
        <w:t>מוסלמים שאינם ערבים. לגבי הדרוזים, כל הזכויות שלנו במדינה הזאת התבססו על כך שאנחנו והצ'רקסים היחידים שעושים שירות חובה בצה"ל מאז שנות ה-50. כל הזכויות שלנו התבססו על כך שאנחנו גם מיעוט שיש לו  האפיונים שלו, ואי-אפשר להתעלם מאתנו כדי לבטל את הזכויות שלנו ול</w:t>
      </w:r>
      <w:r>
        <w:rPr>
          <w:rFonts w:hint="cs"/>
          <w:rtl/>
        </w:rPr>
        <w:t xml:space="preserve">תת זכויות לאלה שעדיין לא עושים את מה שמתחייב כל אזרח לעשות במדינה הזאת, לתת שירות. אי-אפשר לשים אותנו בפינה ולהתעלם מזכויותינו. </w:t>
      </w:r>
    </w:p>
    <w:p w14:paraId="3A2018E0" w14:textId="77777777" w:rsidR="00000000" w:rsidRDefault="00581103">
      <w:pPr>
        <w:pStyle w:val="a0"/>
        <w:rPr>
          <w:rFonts w:hint="cs"/>
          <w:rtl/>
        </w:rPr>
      </w:pPr>
    </w:p>
    <w:p w14:paraId="7C671A98" w14:textId="77777777" w:rsidR="00000000" w:rsidRDefault="00581103">
      <w:pPr>
        <w:pStyle w:val="a0"/>
        <w:rPr>
          <w:rFonts w:hint="cs"/>
          <w:rtl/>
        </w:rPr>
      </w:pPr>
      <w:r>
        <w:rPr>
          <w:rFonts w:hint="cs"/>
          <w:rtl/>
        </w:rPr>
        <w:t xml:space="preserve">זה בא לידי ביטוי לא רק בדבריך, אדוני היושב-ראש, אלא גם כשמפיצים מכרזים הקשורים לשירות המדינה, אומרים מכרזים לערבים. כשהדרוזים </w:t>
      </w:r>
      <w:r>
        <w:rPr>
          <w:rFonts w:hint="cs"/>
          <w:rtl/>
        </w:rPr>
        <w:t>ניגשים למכרזים האלה, הם לא יכולים לעבור את המכרזים האלה. זכויות אזרח נקבעו במדינה לפני הרבה שנים על בסיס היותנו מיעוט אתני מיוחד, בעל אפיונים מיוחדים. אנחנו חלק מהערבים, כי נולדנו במזרח התיכון. זה שיש לחלקנו התנגשויות עם הלאומיות הערבית, לא צריך להפוך את ז</w:t>
      </w:r>
      <w:r>
        <w:rPr>
          <w:rFonts w:hint="cs"/>
          <w:rtl/>
        </w:rPr>
        <w:t>ה לקנה-מידה אצל אדוני היושב-ראש.</w:t>
      </w:r>
    </w:p>
    <w:p w14:paraId="1A743587" w14:textId="77777777" w:rsidR="00000000" w:rsidRDefault="00581103">
      <w:pPr>
        <w:pStyle w:val="a0"/>
        <w:rPr>
          <w:rFonts w:hint="cs"/>
          <w:rtl/>
        </w:rPr>
      </w:pPr>
    </w:p>
    <w:p w14:paraId="77363CB4" w14:textId="77777777" w:rsidR="00000000" w:rsidRDefault="00581103">
      <w:pPr>
        <w:pStyle w:val="af1"/>
        <w:rPr>
          <w:rtl/>
        </w:rPr>
      </w:pPr>
      <w:r>
        <w:rPr>
          <w:rFonts w:hint="eastAsia"/>
          <w:rtl/>
        </w:rPr>
        <w:t>היו</w:t>
      </w:r>
      <w:r>
        <w:rPr>
          <w:rtl/>
        </w:rPr>
        <w:t>"ר ראובן ריבלין:</w:t>
      </w:r>
    </w:p>
    <w:p w14:paraId="76C3BC39" w14:textId="77777777" w:rsidR="00000000" w:rsidRDefault="00581103">
      <w:pPr>
        <w:pStyle w:val="a0"/>
        <w:rPr>
          <w:rFonts w:hint="cs"/>
          <w:rtl/>
        </w:rPr>
      </w:pPr>
    </w:p>
    <w:p w14:paraId="4E18DA35" w14:textId="77777777" w:rsidR="00000000" w:rsidRDefault="00581103">
      <w:pPr>
        <w:pStyle w:val="a0"/>
        <w:rPr>
          <w:rFonts w:hint="cs"/>
          <w:rtl/>
        </w:rPr>
      </w:pPr>
      <w:r>
        <w:rPr>
          <w:rFonts w:hint="cs"/>
          <w:rtl/>
        </w:rPr>
        <w:t>תודה רבה. זה לא קנה-מידה אצלי, אלא קנה-מידה שנמצא בחוק. אני רוצה להעיר ולומר - ראה חוק בשארה, ראה חוק אורון וחוקים אחרים. אין ספק בלבי שיש יהודים שאינם ממלאים את חובותיהם במדינה והם יהודים. יש ערבים שע</w:t>
      </w:r>
      <w:r>
        <w:rPr>
          <w:rFonts w:hint="cs"/>
          <w:rtl/>
        </w:rPr>
        <w:t xml:space="preserve">ל-פי חוק אינם ממלאים את חובותיהם, אלה או אחרות, אבל הם אזרחים לכל דבר. אני הבחנתי בין יהודים לערבים. אני אומר מוסלמים, דרוזים, נוצרים ויהודים. העירו לי פעמים מספר שרוב המיעוטים במדינה הזאת הם ערבים, ולכן ביקשו ממני שלא לומר מיעוטים, אלא לומר את השם ערבים. </w:t>
      </w:r>
      <w:r>
        <w:rPr>
          <w:rFonts w:hint="cs"/>
          <w:rtl/>
        </w:rPr>
        <w:t>האם אני צודק, חברי הכנסת?</w:t>
      </w:r>
    </w:p>
    <w:p w14:paraId="2A77F4B4" w14:textId="77777777" w:rsidR="00000000" w:rsidRDefault="00581103">
      <w:pPr>
        <w:pStyle w:val="a0"/>
        <w:rPr>
          <w:rFonts w:hint="cs"/>
          <w:rtl/>
        </w:rPr>
      </w:pPr>
    </w:p>
    <w:p w14:paraId="56F361E0" w14:textId="77777777" w:rsidR="00000000" w:rsidRDefault="00581103">
      <w:pPr>
        <w:pStyle w:val="a0"/>
        <w:rPr>
          <w:rFonts w:hint="cs"/>
          <w:rtl/>
        </w:rPr>
      </w:pPr>
      <w:r>
        <w:rPr>
          <w:rFonts w:hint="cs"/>
          <w:rtl/>
        </w:rPr>
        <w:t xml:space="preserve"> לא פגעתי במוסלמי או בדרוזי, שאני אחד מיקירי העדה הזאת. לא היתה כוונה לפגוע, חלילה, במישהו באמירתי זו. אני חושב, שערבי ויהודי וכל אזרח ישראלי, כל אחד גאווה לעצמו. אני חושב שבין הערבים יש הדרוזים והצ'רקסים. אם תבוא העדה ותאמר לי, </w:t>
      </w:r>
      <w:r>
        <w:rPr>
          <w:rFonts w:hint="cs"/>
          <w:rtl/>
        </w:rPr>
        <w:t>דרוזים אינם ערבים במובן הרחב - אני רואה כבוד גדול בערביות וביהודיות כלאום. עכשיו אדוני ישיב. אני אקבל הנחיה.</w:t>
      </w:r>
    </w:p>
    <w:p w14:paraId="51FEA8F6" w14:textId="77777777" w:rsidR="00000000" w:rsidRDefault="00581103">
      <w:pPr>
        <w:pStyle w:val="a0"/>
        <w:rPr>
          <w:rFonts w:hint="cs"/>
          <w:rtl/>
        </w:rPr>
      </w:pPr>
    </w:p>
    <w:p w14:paraId="31A4D65C" w14:textId="77777777" w:rsidR="00000000" w:rsidRDefault="00581103">
      <w:pPr>
        <w:pStyle w:val="-"/>
        <w:rPr>
          <w:rtl/>
        </w:rPr>
      </w:pPr>
      <w:bookmarkStart w:id="103" w:name="FS000001030T14_07_2004_13_08_33C"/>
      <w:r>
        <w:rPr>
          <w:rFonts w:hint="eastAsia"/>
          <w:rtl/>
        </w:rPr>
        <w:t>מגלי</w:t>
      </w:r>
      <w:r>
        <w:rPr>
          <w:rtl/>
        </w:rPr>
        <w:t xml:space="preserve"> והבה (הליכוד):</w:t>
      </w:r>
    </w:p>
    <w:bookmarkEnd w:id="103"/>
    <w:p w14:paraId="1BC05DF7" w14:textId="77777777" w:rsidR="00000000" w:rsidRDefault="00581103">
      <w:pPr>
        <w:pStyle w:val="a0"/>
        <w:rPr>
          <w:rFonts w:hint="cs"/>
          <w:rtl/>
        </w:rPr>
      </w:pPr>
    </w:p>
    <w:p w14:paraId="3DE19EB4" w14:textId="77777777" w:rsidR="00000000" w:rsidRDefault="00581103">
      <w:pPr>
        <w:pStyle w:val="a0"/>
        <w:rPr>
          <w:rFonts w:hint="cs"/>
          <w:rtl/>
        </w:rPr>
      </w:pPr>
      <w:r>
        <w:rPr>
          <w:rFonts w:hint="cs"/>
          <w:rtl/>
        </w:rPr>
        <w:t>אדוני היושב-ראש, אני מתפלא עליך עוד הפעם. זכויות הדרוזים במדינה הזאת נקבעו לפי היותם מיעוט אתני שקיים. חברי הכנסת הערבים, בשב</w:t>
      </w:r>
      <w:r>
        <w:rPr>
          <w:rFonts w:hint="cs"/>
          <w:rtl/>
        </w:rPr>
        <w:t>ילם חלקנו לא קיימים.</w:t>
      </w:r>
    </w:p>
    <w:p w14:paraId="13922E4B" w14:textId="77777777" w:rsidR="00000000" w:rsidRDefault="00581103">
      <w:pPr>
        <w:pStyle w:val="a0"/>
        <w:rPr>
          <w:rFonts w:hint="cs"/>
          <w:rtl/>
        </w:rPr>
      </w:pPr>
    </w:p>
    <w:p w14:paraId="6A06B0FC" w14:textId="77777777" w:rsidR="00000000" w:rsidRDefault="00581103">
      <w:pPr>
        <w:pStyle w:val="af1"/>
        <w:rPr>
          <w:rtl/>
        </w:rPr>
      </w:pPr>
      <w:r>
        <w:rPr>
          <w:rFonts w:hint="eastAsia"/>
          <w:rtl/>
        </w:rPr>
        <w:t>היו</w:t>
      </w:r>
      <w:r>
        <w:rPr>
          <w:rtl/>
        </w:rPr>
        <w:t>"ר ראובן ריבלין:</w:t>
      </w:r>
    </w:p>
    <w:p w14:paraId="1DC0A72A" w14:textId="77777777" w:rsidR="00000000" w:rsidRDefault="00581103">
      <w:pPr>
        <w:pStyle w:val="a0"/>
        <w:rPr>
          <w:rFonts w:hint="cs"/>
          <w:rtl/>
        </w:rPr>
      </w:pPr>
    </w:p>
    <w:p w14:paraId="02D9B427" w14:textId="77777777" w:rsidR="00000000" w:rsidRDefault="00581103">
      <w:pPr>
        <w:pStyle w:val="a0"/>
        <w:rPr>
          <w:rFonts w:hint="cs"/>
          <w:rtl/>
        </w:rPr>
      </w:pPr>
      <w:r>
        <w:rPr>
          <w:rFonts w:hint="cs"/>
          <w:rtl/>
        </w:rPr>
        <w:t>חבר הכנסת והבה, אני לא מקבל הנחיות לגבי הדרוזים.</w:t>
      </w:r>
    </w:p>
    <w:p w14:paraId="74E0F0FD" w14:textId="77777777" w:rsidR="00000000" w:rsidRDefault="00581103">
      <w:pPr>
        <w:pStyle w:val="a0"/>
        <w:rPr>
          <w:rFonts w:hint="cs"/>
          <w:rtl/>
        </w:rPr>
      </w:pPr>
    </w:p>
    <w:p w14:paraId="748A1C49" w14:textId="77777777" w:rsidR="00000000" w:rsidRDefault="00581103">
      <w:pPr>
        <w:pStyle w:val="-"/>
        <w:rPr>
          <w:rtl/>
        </w:rPr>
      </w:pPr>
      <w:bookmarkStart w:id="104" w:name="FS000001030T14_07_2004_13_10_07C"/>
      <w:bookmarkEnd w:id="104"/>
      <w:r>
        <w:rPr>
          <w:rFonts w:hint="eastAsia"/>
          <w:rtl/>
        </w:rPr>
        <w:t>מגלי</w:t>
      </w:r>
      <w:r>
        <w:rPr>
          <w:rtl/>
        </w:rPr>
        <w:t xml:space="preserve"> והבה (הליכוד):</w:t>
      </w:r>
    </w:p>
    <w:p w14:paraId="716C0F88" w14:textId="77777777" w:rsidR="00000000" w:rsidRDefault="00581103">
      <w:pPr>
        <w:pStyle w:val="a0"/>
        <w:rPr>
          <w:rFonts w:hint="cs"/>
          <w:rtl/>
        </w:rPr>
      </w:pPr>
    </w:p>
    <w:p w14:paraId="599CCDB7" w14:textId="77777777" w:rsidR="00000000" w:rsidRDefault="00581103">
      <w:pPr>
        <w:pStyle w:val="a0"/>
        <w:rPr>
          <w:rFonts w:hint="cs"/>
          <w:rtl/>
        </w:rPr>
      </w:pPr>
      <w:r>
        <w:rPr>
          <w:rFonts w:hint="cs"/>
          <w:rtl/>
        </w:rPr>
        <w:t xml:space="preserve">ככה אתה אמרת. אמרת שהם ביקשו ממך. </w:t>
      </w:r>
    </w:p>
    <w:p w14:paraId="6F8CC250" w14:textId="77777777" w:rsidR="00000000" w:rsidRDefault="00581103">
      <w:pPr>
        <w:pStyle w:val="a0"/>
        <w:rPr>
          <w:rFonts w:hint="cs"/>
          <w:rtl/>
        </w:rPr>
      </w:pPr>
    </w:p>
    <w:p w14:paraId="0607794B" w14:textId="77777777" w:rsidR="00000000" w:rsidRDefault="00581103">
      <w:pPr>
        <w:pStyle w:val="af1"/>
        <w:rPr>
          <w:rtl/>
        </w:rPr>
      </w:pPr>
      <w:r>
        <w:rPr>
          <w:rFonts w:hint="eastAsia"/>
          <w:rtl/>
        </w:rPr>
        <w:t>היו</w:t>
      </w:r>
      <w:r>
        <w:rPr>
          <w:rtl/>
        </w:rPr>
        <w:t>"ר ראובן ריבלין:</w:t>
      </w:r>
    </w:p>
    <w:p w14:paraId="67C4DA08" w14:textId="77777777" w:rsidR="00000000" w:rsidRDefault="00581103">
      <w:pPr>
        <w:pStyle w:val="a0"/>
        <w:rPr>
          <w:rFonts w:hint="cs"/>
          <w:rtl/>
        </w:rPr>
      </w:pPr>
    </w:p>
    <w:p w14:paraId="05ED500F" w14:textId="77777777" w:rsidR="00000000" w:rsidRDefault="00581103">
      <w:pPr>
        <w:pStyle w:val="a0"/>
        <w:rPr>
          <w:rFonts w:hint="cs"/>
          <w:rtl/>
        </w:rPr>
      </w:pPr>
      <w:r>
        <w:rPr>
          <w:rFonts w:hint="cs"/>
          <w:rtl/>
        </w:rPr>
        <w:t xml:space="preserve"> לא הם ביקשו ממני. חברי הדרוזים אמרו שהם ערבים. אני רואה בזה גאווה.</w:t>
      </w:r>
    </w:p>
    <w:p w14:paraId="7C24F92E" w14:textId="77777777" w:rsidR="00000000" w:rsidRDefault="00581103">
      <w:pPr>
        <w:pStyle w:val="a0"/>
        <w:rPr>
          <w:rFonts w:hint="cs"/>
          <w:rtl/>
        </w:rPr>
      </w:pPr>
    </w:p>
    <w:p w14:paraId="31786095" w14:textId="77777777" w:rsidR="00000000" w:rsidRDefault="00581103">
      <w:pPr>
        <w:pStyle w:val="-"/>
        <w:rPr>
          <w:rtl/>
        </w:rPr>
      </w:pPr>
      <w:bookmarkStart w:id="105" w:name="FS000001030T14_07_2004_13_10_46C"/>
      <w:bookmarkEnd w:id="105"/>
      <w:r>
        <w:rPr>
          <w:rtl/>
        </w:rPr>
        <w:t>מגלי והבה (הליכו</w:t>
      </w:r>
      <w:r>
        <w:rPr>
          <w:rtl/>
        </w:rPr>
        <w:t>ד):</w:t>
      </w:r>
    </w:p>
    <w:p w14:paraId="721E0C2B" w14:textId="77777777" w:rsidR="00000000" w:rsidRDefault="00581103">
      <w:pPr>
        <w:pStyle w:val="a0"/>
        <w:rPr>
          <w:rtl/>
        </w:rPr>
      </w:pPr>
    </w:p>
    <w:p w14:paraId="05C5B7E0" w14:textId="77777777" w:rsidR="00000000" w:rsidRDefault="00581103">
      <w:pPr>
        <w:pStyle w:val="a0"/>
        <w:rPr>
          <w:rFonts w:hint="cs"/>
          <w:rtl/>
        </w:rPr>
      </w:pPr>
      <w:r>
        <w:rPr>
          <w:rFonts w:hint="cs"/>
          <w:rtl/>
        </w:rPr>
        <w:t xml:space="preserve">אני לא צריך עכשיו להסביר לך את הלאומיות הערבית. כל מי שנולד במזרח התיכון שייך לעם הערבי. גם יהודים שנולדו בתימן יכולים להיחשב לערבים, לפי התיאוריה הזאת. אני לא על זה מתווכח, אני  מדבר על מדינת ישראל. אנחנו מיעוט אתני, שיש לו הזכויות שלו, ולכן לא יכול </w:t>
      </w:r>
      <w:r>
        <w:rPr>
          <w:rFonts w:hint="cs"/>
          <w:rtl/>
        </w:rPr>
        <w:t>להיות שיתעלמו מקיומנו וימחקו אותנו, כי נוח להגיד יהודים וערבים. אני אומר את זה וחברי הכנסת שומעים אותי: אנחנו גאים להיות דרוזים בעלי אפיונים משלנו. ברגע שנעמוד לפני ההחלטה להצטרף ללאומיות הערבית או לאפיונים של העדה הדרוזית, נחליט. תשאיר לנו להחליט, ואל תתע</w:t>
      </w:r>
      <w:r>
        <w:rPr>
          <w:rFonts w:hint="cs"/>
          <w:rtl/>
        </w:rPr>
        <w:t>לם מקיום העדה הדרוזית.</w:t>
      </w:r>
    </w:p>
    <w:p w14:paraId="0D2BAF5F" w14:textId="77777777" w:rsidR="00000000" w:rsidRDefault="00581103">
      <w:pPr>
        <w:pStyle w:val="af1"/>
        <w:rPr>
          <w:rtl/>
        </w:rPr>
      </w:pPr>
    </w:p>
    <w:p w14:paraId="5FF37C51" w14:textId="77777777" w:rsidR="00000000" w:rsidRDefault="00581103">
      <w:pPr>
        <w:pStyle w:val="af1"/>
        <w:rPr>
          <w:rtl/>
        </w:rPr>
      </w:pPr>
      <w:r>
        <w:rPr>
          <w:rtl/>
        </w:rPr>
        <w:t>היו"ר ראובן ריבלין:</w:t>
      </w:r>
    </w:p>
    <w:p w14:paraId="1AF52118" w14:textId="77777777" w:rsidR="00000000" w:rsidRDefault="00581103">
      <w:pPr>
        <w:pStyle w:val="a0"/>
        <w:rPr>
          <w:rtl/>
        </w:rPr>
      </w:pPr>
    </w:p>
    <w:p w14:paraId="49035E40" w14:textId="77777777" w:rsidR="00000000" w:rsidRDefault="00581103">
      <w:pPr>
        <w:pStyle w:val="a0"/>
        <w:rPr>
          <w:rFonts w:hint="cs"/>
          <w:rtl/>
        </w:rPr>
      </w:pPr>
      <w:r>
        <w:rPr>
          <w:rFonts w:hint="cs"/>
          <w:rtl/>
        </w:rPr>
        <w:t>אני מבקש מאדוני שלא להגיד שאני מתעלם מהעדה הדרוזית. אפילו לא עולה על דעתי להשיב על שאלה זו. יחד עם זה, רשמתי לעצמי שאדוני רוצה שאני אומר שיש בישראל יהודים, ערבים ודרוזים.</w:t>
      </w:r>
    </w:p>
    <w:p w14:paraId="2143907F" w14:textId="77777777" w:rsidR="00000000" w:rsidRDefault="00581103">
      <w:pPr>
        <w:pStyle w:val="a0"/>
        <w:rPr>
          <w:rFonts w:hint="cs"/>
          <w:rtl/>
        </w:rPr>
      </w:pPr>
    </w:p>
    <w:p w14:paraId="380B2A69" w14:textId="77777777" w:rsidR="00000000" w:rsidRDefault="00581103">
      <w:pPr>
        <w:pStyle w:val="-"/>
        <w:rPr>
          <w:rtl/>
        </w:rPr>
      </w:pPr>
      <w:bookmarkStart w:id="106" w:name="FS000001030T14_07_2004_13_14_49C"/>
      <w:bookmarkEnd w:id="106"/>
      <w:r>
        <w:rPr>
          <w:rtl/>
        </w:rPr>
        <w:t>מגלי והבה (הליכוד):</w:t>
      </w:r>
    </w:p>
    <w:p w14:paraId="1F66C28E" w14:textId="77777777" w:rsidR="00000000" w:rsidRDefault="00581103">
      <w:pPr>
        <w:pStyle w:val="a0"/>
        <w:rPr>
          <w:rtl/>
        </w:rPr>
      </w:pPr>
    </w:p>
    <w:p w14:paraId="44429535" w14:textId="77777777" w:rsidR="00000000" w:rsidRDefault="00581103">
      <w:pPr>
        <w:pStyle w:val="a0"/>
        <w:rPr>
          <w:rFonts w:hint="cs"/>
          <w:rtl/>
        </w:rPr>
      </w:pPr>
      <w:r>
        <w:rPr>
          <w:rFonts w:hint="cs"/>
          <w:rtl/>
        </w:rPr>
        <w:t>וצ'רקסים. נכון.</w:t>
      </w:r>
    </w:p>
    <w:p w14:paraId="4962E101" w14:textId="77777777" w:rsidR="00000000" w:rsidRDefault="00581103">
      <w:pPr>
        <w:pStyle w:val="a0"/>
        <w:rPr>
          <w:rFonts w:hint="cs"/>
          <w:rtl/>
        </w:rPr>
      </w:pPr>
    </w:p>
    <w:p w14:paraId="715EB987" w14:textId="77777777" w:rsidR="00000000" w:rsidRDefault="00581103">
      <w:pPr>
        <w:pStyle w:val="af1"/>
        <w:rPr>
          <w:rtl/>
        </w:rPr>
      </w:pPr>
      <w:r>
        <w:rPr>
          <w:rtl/>
        </w:rPr>
        <w:t>ה</w:t>
      </w:r>
      <w:r>
        <w:rPr>
          <w:rtl/>
        </w:rPr>
        <w:t>יו"ר ראובן ריבלין:</w:t>
      </w:r>
    </w:p>
    <w:p w14:paraId="5A006BE6" w14:textId="77777777" w:rsidR="00000000" w:rsidRDefault="00581103">
      <w:pPr>
        <w:pStyle w:val="a0"/>
        <w:rPr>
          <w:rtl/>
        </w:rPr>
      </w:pPr>
    </w:p>
    <w:p w14:paraId="5D383A22" w14:textId="77777777" w:rsidR="00000000" w:rsidRDefault="00581103">
      <w:pPr>
        <w:pStyle w:val="a0"/>
        <w:rPr>
          <w:rFonts w:hint="cs"/>
          <w:rtl/>
        </w:rPr>
      </w:pPr>
      <w:r>
        <w:rPr>
          <w:rFonts w:hint="cs"/>
          <w:rtl/>
        </w:rPr>
        <w:t xml:space="preserve">ברמה של לאום, ולא ברמה של דת. </w:t>
      </w:r>
    </w:p>
    <w:p w14:paraId="511B138D" w14:textId="77777777" w:rsidR="00000000" w:rsidRDefault="00581103">
      <w:pPr>
        <w:pStyle w:val="a0"/>
        <w:rPr>
          <w:rFonts w:hint="cs"/>
          <w:rtl/>
        </w:rPr>
      </w:pPr>
    </w:p>
    <w:p w14:paraId="16C9E2F7" w14:textId="77777777" w:rsidR="00000000" w:rsidRDefault="00581103">
      <w:pPr>
        <w:pStyle w:val="-"/>
        <w:rPr>
          <w:rtl/>
        </w:rPr>
      </w:pPr>
      <w:bookmarkStart w:id="107" w:name="FS000001030T14_07_2004_13_15_12C"/>
      <w:bookmarkEnd w:id="107"/>
      <w:r>
        <w:rPr>
          <w:rtl/>
        </w:rPr>
        <w:t>מגלי והבה (הליכוד):</w:t>
      </w:r>
    </w:p>
    <w:p w14:paraId="5A14CFEE" w14:textId="77777777" w:rsidR="00000000" w:rsidRDefault="00581103">
      <w:pPr>
        <w:pStyle w:val="a0"/>
        <w:rPr>
          <w:rtl/>
        </w:rPr>
      </w:pPr>
    </w:p>
    <w:p w14:paraId="6B79D21F" w14:textId="77777777" w:rsidR="00000000" w:rsidRDefault="00581103">
      <w:pPr>
        <w:pStyle w:val="a0"/>
        <w:rPr>
          <w:rFonts w:hint="cs"/>
          <w:rtl/>
        </w:rPr>
      </w:pPr>
      <w:r>
        <w:rPr>
          <w:rFonts w:hint="cs"/>
          <w:rtl/>
        </w:rPr>
        <w:t>נכון.</w:t>
      </w:r>
    </w:p>
    <w:p w14:paraId="3B7EE859" w14:textId="77777777" w:rsidR="00000000" w:rsidRDefault="00581103">
      <w:pPr>
        <w:pStyle w:val="a0"/>
        <w:rPr>
          <w:rFonts w:hint="cs"/>
          <w:rtl/>
        </w:rPr>
      </w:pPr>
    </w:p>
    <w:p w14:paraId="0EA46631" w14:textId="77777777" w:rsidR="00000000" w:rsidRDefault="00581103">
      <w:pPr>
        <w:pStyle w:val="af1"/>
        <w:rPr>
          <w:rtl/>
        </w:rPr>
      </w:pPr>
      <w:r>
        <w:rPr>
          <w:rtl/>
        </w:rPr>
        <w:t>היו"ר ראובן ריבלין:</w:t>
      </w:r>
    </w:p>
    <w:p w14:paraId="53F120B2" w14:textId="77777777" w:rsidR="00000000" w:rsidRDefault="00581103">
      <w:pPr>
        <w:pStyle w:val="a0"/>
        <w:rPr>
          <w:rtl/>
        </w:rPr>
      </w:pPr>
    </w:p>
    <w:p w14:paraId="64801DA9" w14:textId="77777777" w:rsidR="00000000" w:rsidRDefault="00581103">
      <w:pPr>
        <w:pStyle w:val="a0"/>
        <w:rPr>
          <w:rFonts w:hint="cs"/>
          <w:rtl/>
        </w:rPr>
      </w:pPr>
      <w:r>
        <w:rPr>
          <w:rFonts w:hint="cs"/>
          <w:rtl/>
        </w:rPr>
        <w:t>אשאל את מכובדי העדה, ואם הם יורו לי לפעול כמוך, אפעל כך. אני קיבלתי את ההערה, לא מחבר הכנסת הנוצרי בשארה ולא מחבר הכנסת המוסלמי דהאמשה, כל אדם יכול להיות א</w:t>
      </w:r>
      <w:r>
        <w:rPr>
          <w:rFonts w:hint="cs"/>
          <w:rtl/>
        </w:rPr>
        <w:t xml:space="preserve">תאיסט, אלא מאחד מחברי הדרוזים. אני מייד אברר את העניין הזה, ואשמח להשיב. </w:t>
      </w:r>
    </w:p>
    <w:p w14:paraId="21FEC3CC" w14:textId="77777777" w:rsidR="00000000" w:rsidRDefault="00581103">
      <w:pPr>
        <w:pStyle w:val="a0"/>
        <w:rPr>
          <w:rFonts w:hint="cs"/>
          <w:rtl/>
        </w:rPr>
      </w:pPr>
    </w:p>
    <w:p w14:paraId="45AA3610" w14:textId="77777777" w:rsidR="00000000" w:rsidRDefault="00581103">
      <w:pPr>
        <w:pStyle w:val="-"/>
        <w:rPr>
          <w:rtl/>
        </w:rPr>
      </w:pPr>
      <w:bookmarkStart w:id="108" w:name="FS000001030T14_07_2004_13_17_23C"/>
      <w:bookmarkEnd w:id="108"/>
      <w:r>
        <w:rPr>
          <w:rtl/>
        </w:rPr>
        <w:t>מגלי והבה (הליכוד):</w:t>
      </w:r>
    </w:p>
    <w:p w14:paraId="2DE8CC32" w14:textId="77777777" w:rsidR="00000000" w:rsidRDefault="00581103">
      <w:pPr>
        <w:pStyle w:val="a0"/>
        <w:rPr>
          <w:rtl/>
        </w:rPr>
      </w:pPr>
    </w:p>
    <w:p w14:paraId="56EE5F79" w14:textId="77777777" w:rsidR="00000000" w:rsidRDefault="00581103">
      <w:pPr>
        <w:pStyle w:val="a0"/>
        <w:rPr>
          <w:rFonts w:hint="cs"/>
          <w:rtl/>
        </w:rPr>
      </w:pPr>
      <w:r>
        <w:rPr>
          <w:rFonts w:hint="cs"/>
          <w:rtl/>
        </w:rPr>
        <w:t>בנושא זכויותינו כמיעוט אתני במדינה הזאת, בכל פעם שאתה אומר בנושא הקשור לחוקים ולזכויות, ערבים ויהודים, אתה מוחק את זכויותיהם של הדרוזים והצ'רקסים, שהם היחידים ש</w:t>
      </w:r>
      <w:r>
        <w:rPr>
          <w:rFonts w:hint="cs"/>
          <w:rtl/>
        </w:rPr>
        <w:t>עושים שירות חובה במדינת ישראל וחרתו על דגלם להיות חלק בלתי נפרד ממדינת ישראל, אף שאני תומך בדמוקרטיה ובשוויון לכל המיעוטים. כרגע זה המצב.</w:t>
      </w:r>
    </w:p>
    <w:p w14:paraId="11D17F79" w14:textId="77777777" w:rsidR="00000000" w:rsidRDefault="00581103">
      <w:pPr>
        <w:pStyle w:val="a0"/>
        <w:rPr>
          <w:rFonts w:hint="cs"/>
          <w:rtl/>
        </w:rPr>
      </w:pPr>
    </w:p>
    <w:p w14:paraId="2D14089E" w14:textId="77777777" w:rsidR="00000000" w:rsidRDefault="00581103">
      <w:pPr>
        <w:pStyle w:val="af1"/>
        <w:rPr>
          <w:rtl/>
        </w:rPr>
      </w:pPr>
      <w:r>
        <w:rPr>
          <w:rtl/>
        </w:rPr>
        <w:t>היו"ר ראובן ריבלין:</w:t>
      </w:r>
    </w:p>
    <w:p w14:paraId="749B700F" w14:textId="77777777" w:rsidR="00000000" w:rsidRDefault="00581103">
      <w:pPr>
        <w:pStyle w:val="a0"/>
        <w:rPr>
          <w:rtl/>
        </w:rPr>
      </w:pPr>
    </w:p>
    <w:p w14:paraId="0A26E76A" w14:textId="77777777" w:rsidR="00000000" w:rsidRDefault="00581103">
      <w:pPr>
        <w:pStyle w:val="a0"/>
        <w:ind w:firstLine="720"/>
        <w:rPr>
          <w:rFonts w:hint="cs"/>
          <w:rtl/>
        </w:rPr>
      </w:pPr>
      <w:r>
        <w:rPr>
          <w:rFonts w:hint="cs"/>
          <w:rtl/>
        </w:rPr>
        <w:t xml:space="preserve">אני המום מהפרשנות שלך לדברי, אבל  אקח זאת לתשומת לבי. </w:t>
      </w:r>
    </w:p>
    <w:p w14:paraId="118879A5" w14:textId="77777777" w:rsidR="00000000" w:rsidRDefault="00581103">
      <w:pPr>
        <w:pStyle w:val="a0"/>
        <w:ind w:firstLine="720"/>
        <w:rPr>
          <w:rFonts w:hint="cs"/>
          <w:rtl/>
        </w:rPr>
      </w:pPr>
    </w:p>
    <w:p w14:paraId="3BAF61E5" w14:textId="77777777" w:rsidR="00000000" w:rsidRDefault="00581103">
      <w:pPr>
        <w:pStyle w:val="-"/>
        <w:rPr>
          <w:rtl/>
        </w:rPr>
      </w:pPr>
      <w:bookmarkStart w:id="109" w:name="FS000001030T14_07_2004_13_19_49C"/>
      <w:bookmarkEnd w:id="109"/>
      <w:r>
        <w:rPr>
          <w:rtl/>
        </w:rPr>
        <w:t>מגלי והבה (הליכוד):</w:t>
      </w:r>
    </w:p>
    <w:p w14:paraId="524B5573" w14:textId="77777777" w:rsidR="00000000" w:rsidRDefault="00581103">
      <w:pPr>
        <w:pStyle w:val="a0"/>
        <w:rPr>
          <w:rtl/>
        </w:rPr>
      </w:pPr>
    </w:p>
    <w:p w14:paraId="2F19ECA7" w14:textId="77777777" w:rsidR="00000000" w:rsidRDefault="00581103">
      <w:pPr>
        <w:pStyle w:val="a0"/>
        <w:rPr>
          <w:rFonts w:hint="cs"/>
          <w:rtl/>
        </w:rPr>
      </w:pPr>
      <w:r>
        <w:rPr>
          <w:rFonts w:hint="cs"/>
          <w:rtl/>
        </w:rPr>
        <w:t>אני מפנה את תשומת ל</w:t>
      </w:r>
      <w:r>
        <w:rPr>
          <w:rFonts w:hint="cs"/>
          <w:rtl/>
        </w:rPr>
        <w:t>בך.</w:t>
      </w:r>
    </w:p>
    <w:p w14:paraId="10988E46" w14:textId="77777777" w:rsidR="00000000" w:rsidRDefault="00581103">
      <w:pPr>
        <w:pStyle w:val="a0"/>
        <w:rPr>
          <w:rFonts w:hint="cs"/>
          <w:rtl/>
        </w:rPr>
      </w:pPr>
    </w:p>
    <w:p w14:paraId="4796D178" w14:textId="77777777" w:rsidR="00000000" w:rsidRDefault="00581103">
      <w:pPr>
        <w:pStyle w:val="af1"/>
        <w:rPr>
          <w:rtl/>
        </w:rPr>
      </w:pPr>
      <w:r>
        <w:rPr>
          <w:rtl/>
        </w:rPr>
        <w:t>היו"ר ראובן ריבלין:</w:t>
      </w:r>
    </w:p>
    <w:p w14:paraId="7FEED1B7" w14:textId="77777777" w:rsidR="00000000" w:rsidRDefault="00581103">
      <w:pPr>
        <w:pStyle w:val="a0"/>
        <w:rPr>
          <w:rtl/>
        </w:rPr>
      </w:pPr>
    </w:p>
    <w:p w14:paraId="07F0539E" w14:textId="77777777" w:rsidR="00000000" w:rsidRDefault="00581103">
      <w:pPr>
        <w:pStyle w:val="a0"/>
        <w:ind w:firstLine="720"/>
        <w:rPr>
          <w:rFonts w:hint="cs"/>
          <w:rtl/>
        </w:rPr>
      </w:pPr>
      <w:r>
        <w:rPr>
          <w:rFonts w:hint="cs"/>
          <w:rtl/>
        </w:rPr>
        <w:t>אני מודיע לך שאשאל את נכבדי העדה, משום שקיבלתי פעם ממכובדי העדה הוראה מפורשת שלא אבחינם ואבדילם. אבל אם אדוני אומר לי, אשאל את נכבדי העדה.</w:t>
      </w:r>
    </w:p>
    <w:p w14:paraId="29C48ADF" w14:textId="77777777" w:rsidR="00000000" w:rsidRDefault="00581103">
      <w:pPr>
        <w:pStyle w:val="a0"/>
        <w:ind w:firstLine="720"/>
        <w:rPr>
          <w:rFonts w:hint="cs"/>
          <w:rtl/>
        </w:rPr>
      </w:pPr>
    </w:p>
    <w:p w14:paraId="741068DF" w14:textId="77777777" w:rsidR="00000000" w:rsidRDefault="00581103">
      <w:pPr>
        <w:pStyle w:val="-"/>
        <w:rPr>
          <w:rtl/>
        </w:rPr>
      </w:pPr>
      <w:bookmarkStart w:id="110" w:name="FS000001030T14_07_2004_13_20_56C"/>
      <w:bookmarkEnd w:id="110"/>
      <w:r>
        <w:rPr>
          <w:rtl/>
        </w:rPr>
        <w:t>מגלי והבה (הליכוד):</w:t>
      </w:r>
    </w:p>
    <w:p w14:paraId="34942760" w14:textId="77777777" w:rsidR="00000000" w:rsidRDefault="00581103">
      <w:pPr>
        <w:pStyle w:val="a0"/>
        <w:rPr>
          <w:rFonts w:hint="cs"/>
          <w:rtl/>
        </w:rPr>
      </w:pPr>
    </w:p>
    <w:p w14:paraId="32B76B29" w14:textId="77777777" w:rsidR="00000000" w:rsidRDefault="00581103">
      <w:pPr>
        <w:pStyle w:val="a0"/>
        <w:rPr>
          <w:rFonts w:hint="cs"/>
          <w:rtl/>
        </w:rPr>
      </w:pPr>
      <w:r>
        <w:rPr>
          <w:rFonts w:hint="cs"/>
          <w:rtl/>
        </w:rPr>
        <w:t>אני מתפלא על אדוני שאני כחבר הכנסת, מייצג את המיעוט הזה באותה מפלגה -</w:t>
      </w:r>
      <w:r>
        <w:rPr>
          <w:rFonts w:hint="cs"/>
          <w:rtl/>
        </w:rPr>
        <w:t xml:space="preserve"> - -</w:t>
      </w:r>
    </w:p>
    <w:p w14:paraId="4196E334" w14:textId="77777777" w:rsidR="00000000" w:rsidRDefault="00581103">
      <w:pPr>
        <w:pStyle w:val="a0"/>
        <w:rPr>
          <w:rFonts w:hint="cs"/>
          <w:rtl/>
        </w:rPr>
      </w:pPr>
    </w:p>
    <w:p w14:paraId="54971D87" w14:textId="77777777" w:rsidR="00000000" w:rsidRDefault="00581103">
      <w:pPr>
        <w:pStyle w:val="af1"/>
        <w:rPr>
          <w:rtl/>
        </w:rPr>
      </w:pPr>
      <w:r>
        <w:rPr>
          <w:rtl/>
        </w:rPr>
        <w:t>היו"ר ראובן ריבלין:</w:t>
      </w:r>
    </w:p>
    <w:p w14:paraId="4454A380" w14:textId="77777777" w:rsidR="00000000" w:rsidRDefault="00581103">
      <w:pPr>
        <w:pStyle w:val="a0"/>
        <w:rPr>
          <w:rtl/>
        </w:rPr>
      </w:pPr>
    </w:p>
    <w:p w14:paraId="7E114F12" w14:textId="77777777" w:rsidR="00000000" w:rsidRDefault="00581103">
      <w:pPr>
        <w:pStyle w:val="a0"/>
        <w:rPr>
          <w:rFonts w:hint="cs"/>
          <w:rtl/>
        </w:rPr>
      </w:pPr>
      <w:r>
        <w:rPr>
          <w:rFonts w:hint="cs"/>
          <w:rtl/>
        </w:rPr>
        <w:t>אף אחד לא פגע בזכויות של איש שהוא אזרחי ישראלי.</w:t>
      </w:r>
    </w:p>
    <w:p w14:paraId="7913631E" w14:textId="77777777" w:rsidR="00000000" w:rsidRDefault="00581103">
      <w:pPr>
        <w:pStyle w:val="a0"/>
        <w:rPr>
          <w:rFonts w:hint="cs"/>
          <w:rtl/>
        </w:rPr>
      </w:pPr>
    </w:p>
    <w:p w14:paraId="77CE6038" w14:textId="77777777" w:rsidR="00000000" w:rsidRDefault="00581103">
      <w:pPr>
        <w:pStyle w:val="-"/>
        <w:rPr>
          <w:rtl/>
        </w:rPr>
      </w:pPr>
      <w:bookmarkStart w:id="111" w:name="FS000001030T14_07_2004_13_21_46C"/>
      <w:bookmarkEnd w:id="111"/>
      <w:r>
        <w:rPr>
          <w:rtl/>
        </w:rPr>
        <w:t>מגלי והבה (הליכוד):</w:t>
      </w:r>
    </w:p>
    <w:p w14:paraId="434E3AF5" w14:textId="77777777" w:rsidR="00000000" w:rsidRDefault="00581103">
      <w:pPr>
        <w:pStyle w:val="a0"/>
        <w:rPr>
          <w:rtl/>
        </w:rPr>
      </w:pPr>
    </w:p>
    <w:p w14:paraId="2B389129" w14:textId="77777777" w:rsidR="00000000" w:rsidRDefault="00581103">
      <w:pPr>
        <w:pStyle w:val="a0"/>
        <w:rPr>
          <w:rFonts w:hint="cs"/>
          <w:rtl/>
        </w:rPr>
      </w:pPr>
      <w:r>
        <w:rPr>
          <w:rFonts w:hint="cs"/>
          <w:rtl/>
        </w:rPr>
        <w:t xml:space="preserve">אני חלק ממנהיגי העדה הדרוזית. אני חי בתוך עמי. </w:t>
      </w:r>
    </w:p>
    <w:p w14:paraId="3425A8AA" w14:textId="77777777" w:rsidR="00000000" w:rsidRDefault="00581103">
      <w:pPr>
        <w:pStyle w:val="a0"/>
        <w:rPr>
          <w:rFonts w:hint="cs"/>
          <w:rtl/>
        </w:rPr>
      </w:pPr>
    </w:p>
    <w:p w14:paraId="23C44246" w14:textId="77777777" w:rsidR="00000000" w:rsidRDefault="00581103">
      <w:pPr>
        <w:pStyle w:val="af1"/>
        <w:rPr>
          <w:rtl/>
        </w:rPr>
      </w:pPr>
      <w:r>
        <w:rPr>
          <w:rtl/>
        </w:rPr>
        <w:t>היו"ר ראובן ריבלין:</w:t>
      </w:r>
    </w:p>
    <w:p w14:paraId="3B2F39F7" w14:textId="77777777" w:rsidR="00000000" w:rsidRDefault="00581103">
      <w:pPr>
        <w:pStyle w:val="a0"/>
        <w:rPr>
          <w:rtl/>
        </w:rPr>
      </w:pPr>
    </w:p>
    <w:p w14:paraId="1DCF9DF6" w14:textId="77777777" w:rsidR="00000000" w:rsidRDefault="00581103">
      <w:pPr>
        <w:pStyle w:val="a0"/>
        <w:rPr>
          <w:rFonts w:hint="cs"/>
          <w:rtl/>
        </w:rPr>
      </w:pPr>
      <w:r>
        <w:rPr>
          <w:rFonts w:hint="cs"/>
          <w:rtl/>
        </w:rPr>
        <w:t>אדוני רוצה שזה יהיה הפסק.</w:t>
      </w:r>
    </w:p>
    <w:p w14:paraId="40EBA90E" w14:textId="77777777" w:rsidR="00000000" w:rsidRDefault="00581103">
      <w:pPr>
        <w:pStyle w:val="a0"/>
        <w:rPr>
          <w:rFonts w:hint="cs"/>
          <w:rtl/>
        </w:rPr>
      </w:pPr>
    </w:p>
    <w:p w14:paraId="2BC14AE4" w14:textId="77777777" w:rsidR="00000000" w:rsidRDefault="00581103">
      <w:pPr>
        <w:pStyle w:val="-"/>
        <w:rPr>
          <w:rtl/>
        </w:rPr>
      </w:pPr>
      <w:bookmarkStart w:id="112" w:name="FS000001030T14_07_2004_13_22_18C"/>
      <w:bookmarkEnd w:id="112"/>
      <w:r>
        <w:rPr>
          <w:rtl/>
        </w:rPr>
        <w:t>מגלי והבה (הליכוד):</w:t>
      </w:r>
    </w:p>
    <w:p w14:paraId="3162C746" w14:textId="77777777" w:rsidR="00000000" w:rsidRDefault="00581103">
      <w:pPr>
        <w:pStyle w:val="a0"/>
        <w:rPr>
          <w:rtl/>
        </w:rPr>
      </w:pPr>
    </w:p>
    <w:p w14:paraId="358395FB" w14:textId="77777777" w:rsidR="00000000" w:rsidRDefault="00581103">
      <w:pPr>
        <w:pStyle w:val="a0"/>
        <w:rPr>
          <w:rFonts w:hint="cs"/>
          <w:rtl/>
        </w:rPr>
      </w:pPr>
      <w:r>
        <w:rPr>
          <w:rFonts w:hint="cs"/>
          <w:rtl/>
        </w:rPr>
        <w:t>אני אומר לך שוב, צריך להבחין בין שני דברי</w:t>
      </w:r>
      <w:r>
        <w:rPr>
          <w:rFonts w:hint="cs"/>
          <w:rtl/>
        </w:rPr>
        <w:t>ם.</w:t>
      </w:r>
    </w:p>
    <w:p w14:paraId="141D97F3" w14:textId="77777777" w:rsidR="00000000" w:rsidRDefault="00581103">
      <w:pPr>
        <w:pStyle w:val="a0"/>
        <w:rPr>
          <w:rFonts w:hint="cs"/>
          <w:rtl/>
        </w:rPr>
      </w:pPr>
    </w:p>
    <w:p w14:paraId="4E5B0FFB" w14:textId="77777777" w:rsidR="00000000" w:rsidRDefault="00581103">
      <w:pPr>
        <w:pStyle w:val="af1"/>
        <w:rPr>
          <w:rtl/>
        </w:rPr>
      </w:pPr>
      <w:r>
        <w:rPr>
          <w:rtl/>
        </w:rPr>
        <w:t>היו"ר ראובן ריבלין:</w:t>
      </w:r>
    </w:p>
    <w:p w14:paraId="1680EDB2" w14:textId="77777777" w:rsidR="00000000" w:rsidRDefault="00581103">
      <w:pPr>
        <w:pStyle w:val="a0"/>
        <w:rPr>
          <w:rtl/>
        </w:rPr>
      </w:pPr>
    </w:p>
    <w:p w14:paraId="6B2B9383" w14:textId="77777777" w:rsidR="00000000" w:rsidRDefault="00581103">
      <w:pPr>
        <w:pStyle w:val="a0"/>
        <w:rPr>
          <w:rFonts w:hint="cs"/>
          <w:rtl/>
        </w:rPr>
      </w:pPr>
      <w:r>
        <w:rPr>
          <w:rFonts w:hint="cs"/>
          <w:rtl/>
        </w:rPr>
        <w:t xml:space="preserve">אני אשאל את אותם מורי נבוכים שלך ושלי בעדה הדרוזית. </w:t>
      </w:r>
    </w:p>
    <w:p w14:paraId="01C6FE3B" w14:textId="77777777" w:rsidR="00000000" w:rsidRDefault="00581103">
      <w:pPr>
        <w:pStyle w:val="a0"/>
        <w:rPr>
          <w:rFonts w:hint="cs"/>
          <w:rtl/>
        </w:rPr>
      </w:pPr>
    </w:p>
    <w:p w14:paraId="4A13D7CD" w14:textId="77777777" w:rsidR="00000000" w:rsidRDefault="00581103">
      <w:pPr>
        <w:pStyle w:val="-"/>
        <w:rPr>
          <w:rtl/>
        </w:rPr>
      </w:pPr>
      <w:bookmarkStart w:id="113" w:name="FS000001030T14_07_2004_13_22_54C"/>
      <w:bookmarkEnd w:id="113"/>
      <w:r>
        <w:rPr>
          <w:rtl/>
        </w:rPr>
        <w:t>מגלי והבה (הליכוד):</w:t>
      </w:r>
    </w:p>
    <w:p w14:paraId="764AC06B" w14:textId="77777777" w:rsidR="00000000" w:rsidRDefault="00581103">
      <w:pPr>
        <w:pStyle w:val="a0"/>
        <w:rPr>
          <w:rtl/>
        </w:rPr>
      </w:pPr>
    </w:p>
    <w:p w14:paraId="2CC4BDC3" w14:textId="77777777" w:rsidR="00000000" w:rsidRDefault="00581103">
      <w:pPr>
        <w:pStyle w:val="a0"/>
        <w:rPr>
          <w:rFonts w:hint="cs"/>
          <w:rtl/>
        </w:rPr>
      </w:pPr>
      <w:r>
        <w:rPr>
          <w:rFonts w:hint="cs"/>
          <w:rtl/>
        </w:rPr>
        <w:t>אני חוזר בפעם הרביעית. אתה לא יכול, אפילו ברגע זה, להתעלם מזכויותיהם של מיעוטים.</w:t>
      </w:r>
    </w:p>
    <w:p w14:paraId="12B0A31B" w14:textId="77777777" w:rsidR="00000000" w:rsidRDefault="00581103">
      <w:pPr>
        <w:pStyle w:val="a0"/>
        <w:rPr>
          <w:rFonts w:hint="cs"/>
          <w:rtl/>
        </w:rPr>
      </w:pPr>
    </w:p>
    <w:p w14:paraId="1D6DFE4E" w14:textId="77777777" w:rsidR="00000000" w:rsidRDefault="00581103">
      <w:pPr>
        <w:pStyle w:val="af1"/>
        <w:rPr>
          <w:rtl/>
        </w:rPr>
      </w:pPr>
      <w:r>
        <w:rPr>
          <w:rtl/>
        </w:rPr>
        <w:t>היו"ר ראובן ריבלין:</w:t>
      </w:r>
    </w:p>
    <w:p w14:paraId="1FC1B25B" w14:textId="77777777" w:rsidR="00000000" w:rsidRDefault="00581103">
      <w:pPr>
        <w:pStyle w:val="a0"/>
        <w:rPr>
          <w:rtl/>
        </w:rPr>
      </w:pPr>
    </w:p>
    <w:p w14:paraId="64E4137D" w14:textId="77777777" w:rsidR="00000000" w:rsidRDefault="00581103">
      <w:pPr>
        <w:pStyle w:val="a0"/>
        <w:rPr>
          <w:rFonts w:hint="cs"/>
          <w:rtl/>
        </w:rPr>
      </w:pPr>
      <w:r>
        <w:rPr>
          <w:rFonts w:hint="cs"/>
          <w:rtl/>
        </w:rPr>
        <w:t>מי מתעלם?</w:t>
      </w:r>
    </w:p>
    <w:p w14:paraId="1CCC98B9" w14:textId="77777777" w:rsidR="00000000" w:rsidRDefault="00581103">
      <w:pPr>
        <w:pStyle w:val="a0"/>
        <w:rPr>
          <w:rFonts w:hint="cs"/>
          <w:rtl/>
        </w:rPr>
      </w:pPr>
    </w:p>
    <w:p w14:paraId="700BC3C7" w14:textId="77777777" w:rsidR="00000000" w:rsidRDefault="00581103">
      <w:pPr>
        <w:pStyle w:val="-"/>
        <w:rPr>
          <w:rtl/>
        </w:rPr>
      </w:pPr>
      <w:bookmarkStart w:id="114" w:name="FS000001030T14_07_2004_13_23_28C"/>
      <w:bookmarkEnd w:id="114"/>
      <w:r>
        <w:rPr>
          <w:rtl/>
        </w:rPr>
        <w:t>מגלי והבה (הליכוד):</w:t>
      </w:r>
    </w:p>
    <w:p w14:paraId="0E628994" w14:textId="77777777" w:rsidR="00000000" w:rsidRDefault="00581103">
      <w:pPr>
        <w:pStyle w:val="a0"/>
        <w:rPr>
          <w:rtl/>
        </w:rPr>
      </w:pPr>
    </w:p>
    <w:p w14:paraId="7544B5F9" w14:textId="77777777" w:rsidR="00000000" w:rsidRDefault="00581103">
      <w:pPr>
        <w:pStyle w:val="a0"/>
        <w:rPr>
          <w:rFonts w:hint="cs"/>
          <w:rtl/>
        </w:rPr>
      </w:pPr>
      <w:r>
        <w:rPr>
          <w:rFonts w:hint="cs"/>
          <w:rtl/>
        </w:rPr>
        <w:t>כשאתה אומר יהודים וער</w:t>
      </w:r>
      <w:r>
        <w:rPr>
          <w:rFonts w:hint="cs"/>
          <w:rtl/>
        </w:rPr>
        <w:t>בים בהצעת חוק, אתה מתעלם מקיומם של מיעוטים אחרים.</w:t>
      </w:r>
    </w:p>
    <w:p w14:paraId="68060F09" w14:textId="77777777" w:rsidR="00000000" w:rsidRDefault="00581103">
      <w:pPr>
        <w:pStyle w:val="af1"/>
        <w:rPr>
          <w:rFonts w:hint="cs"/>
          <w:rtl/>
        </w:rPr>
      </w:pPr>
    </w:p>
    <w:p w14:paraId="4B7BB698" w14:textId="77777777" w:rsidR="00000000" w:rsidRDefault="00581103">
      <w:pPr>
        <w:pStyle w:val="af1"/>
        <w:rPr>
          <w:rtl/>
        </w:rPr>
      </w:pPr>
      <w:r>
        <w:rPr>
          <w:rtl/>
        </w:rPr>
        <w:t>היו"ר ראובן ריבלין:</w:t>
      </w:r>
    </w:p>
    <w:p w14:paraId="6418B564" w14:textId="77777777" w:rsidR="00000000" w:rsidRDefault="00581103">
      <w:pPr>
        <w:pStyle w:val="a0"/>
        <w:rPr>
          <w:rtl/>
        </w:rPr>
      </w:pPr>
    </w:p>
    <w:p w14:paraId="22F3A4CE" w14:textId="77777777" w:rsidR="00000000" w:rsidRDefault="00581103">
      <w:pPr>
        <w:pStyle w:val="a0"/>
        <w:rPr>
          <w:rFonts w:hint="cs"/>
          <w:rtl/>
        </w:rPr>
      </w:pPr>
      <w:r>
        <w:rPr>
          <w:rFonts w:hint="cs"/>
          <w:rtl/>
        </w:rPr>
        <w:t>תודה רבה. אם מישהו מכל אזרחי מדינת ישראל חשב, שאני באמירתי התעלמתי מזכויותיהם של אזרחי ישראל הדרוזים, הרי הוא קיבל פרשנות מוטעה לחלוטין, ואני מתנצל בפניו אם הוא חשב כך. אני רוצה לומר ל</w:t>
      </w:r>
      <w:r>
        <w:rPr>
          <w:rFonts w:hint="cs"/>
          <w:rtl/>
        </w:rPr>
        <w:t>ו, שאני בטוח ש-99% מהאזרחים לא חשבו שאמרתי דבר כזה.</w:t>
      </w:r>
    </w:p>
    <w:p w14:paraId="780646C1" w14:textId="77777777" w:rsidR="00000000" w:rsidRDefault="00581103">
      <w:pPr>
        <w:pStyle w:val="a0"/>
        <w:rPr>
          <w:rFonts w:hint="cs"/>
          <w:rtl/>
        </w:rPr>
      </w:pPr>
    </w:p>
    <w:p w14:paraId="23D544BD" w14:textId="77777777" w:rsidR="00000000" w:rsidRDefault="00581103">
      <w:pPr>
        <w:pStyle w:val="af0"/>
        <w:rPr>
          <w:rtl/>
        </w:rPr>
      </w:pPr>
      <w:r>
        <w:rPr>
          <w:rFonts w:hint="eastAsia"/>
          <w:rtl/>
        </w:rPr>
        <w:t>אליעזר</w:t>
      </w:r>
      <w:r>
        <w:rPr>
          <w:rtl/>
        </w:rPr>
        <w:t xml:space="preserve"> כהן (האיחוד הלאומי - ישראל ביתנו):</w:t>
      </w:r>
    </w:p>
    <w:p w14:paraId="47BACC6B" w14:textId="77777777" w:rsidR="00000000" w:rsidRDefault="00581103">
      <w:pPr>
        <w:pStyle w:val="a0"/>
        <w:rPr>
          <w:rFonts w:hint="cs"/>
          <w:rtl/>
        </w:rPr>
      </w:pPr>
    </w:p>
    <w:p w14:paraId="644102D4" w14:textId="77777777" w:rsidR="00000000" w:rsidRDefault="00581103">
      <w:pPr>
        <w:pStyle w:val="a0"/>
        <w:rPr>
          <w:rFonts w:hint="cs"/>
          <w:rtl/>
        </w:rPr>
      </w:pPr>
      <w:r>
        <w:rPr>
          <w:rFonts w:hint="cs"/>
          <w:rtl/>
        </w:rPr>
        <w:t>האם אני יכול לומר משפט אחד?</w:t>
      </w:r>
    </w:p>
    <w:p w14:paraId="2D1676AD" w14:textId="77777777" w:rsidR="00000000" w:rsidRDefault="00581103">
      <w:pPr>
        <w:pStyle w:val="a0"/>
        <w:rPr>
          <w:rFonts w:hint="cs"/>
          <w:rtl/>
        </w:rPr>
      </w:pPr>
    </w:p>
    <w:p w14:paraId="51D3A7C2" w14:textId="77777777" w:rsidR="00000000" w:rsidRDefault="00581103">
      <w:pPr>
        <w:pStyle w:val="af1"/>
        <w:rPr>
          <w:rtl/>
        </w:rPr>
      </w:pPr>
      <w:r>
        <w:rPr>
          <w:rtl/>
        </w:rPr>
        <w:t>היו"ר ראובן ריבלין:</w:t>
      </w:r>
    </w:p>
    <w:p w14:paraId="3FD7A04F" w14:textId="77777777" w:rsidR="00000000" w:rsidRDefault="00581103">
      <w:pPr>
        <w:pStyle w:val="a0"/>
        <w:rPr>
          <w:rtl/>
        </w:rPr>
      </w:pPr>
    </w:p>
    <w:p w14:paraId="4E2DC094" w14:textId="77777777" w:rsidR="00000000" w:rsidRDefault="00581103">
      <w:pPr>
        <w:pStyle w:val="a0"/>
        <w:rPr>
          <w:rFonts w:hint="cs"/>
          <w:rtl/>
        </w:rPr>
      </w:pPr>
      <w:r>
        <w:rPr>
          <w:rFonts w:hint="cs"/>
          <w:rtl/>
        </w:rPr>
        <w:t>אין צורך, אנחנו ממשיכים בסדר-היום.</w:t>
      </w:r>
    </w:p>
    <w:p w14:paraId="4C41CB5A" w14:textId="77777777" w:rsidR="00000000" w:rsidRDefault="00581103">
      <w:pPr>
        <w:pStyle w:val="a0"/>
        <w:rPr>
          <w:rFonts w:hint="cs"/>
          <w:rtl/>
        </w:rPr>
      </w:pPr>
    </w:p>
    <w:p w14:paraId="13231084" w14:textId="77777777" w:rsidR="00000000" w:rsidRDefault="00581103">
      <w:pPr>
        <w:pStyle w:val="a2"/>
        <w:rPr>
          <w:rtl/>
        </w:rPr>
      </w:pPr>
    </w:p>
    <w:p w14:paraId="433D631B" w14:textId="77777777" w:rsidR="00000000" w:rsidRDefault="00581103">
      <w:pPr>
        <w:pStyle w:val="a2"/>
        <w:rPr>
          <w:rFonts w:hint="cs"/>
          <w:rtl/>
        </w:rPr>
      </w:pPr>
      <w:bookmarkStart w:id="115" w:name="CS29925FI0029925T14_07_2004_13_27_13"/>
      <w:bookmarkStart w:id="116" w:name="_Toc81561409"/>
      <w:bookmarkEnd w:id="115"/>
      <w:r>
        <w:rPr>
          <w:rtl/>
        </w:rPr>
        <w:t>הצעת חוק הגנת הצרכן (תיקון - הרשות לסחר הוגן), התשס"ד-2004</w:t>
      </w:r>
      <w:bookmarkEnd w:id="116"/>
    </w:p>
    <w:p w14:paraId="250FE3C5" w14:textId="77777777" w:rsidR="00000000" w:rsidRDefault="00581103">
      <w:pPr>
        <w:pStyle w:val="a0"/>
        <w:rPr>
          <w:rFonts w:hint="cs"/>
          <w:rtl/>
        </w:rPr>
      </w:pPr>
      <w:r>
        <w:rPr>
          <w:rtl/>
        </w:rPr>
        <w:t>[נספחות.]</w:t>
      </w:r>
    </w:p>
    <w:p w14:paraId="6DA1B1B0" w14:textId="77777777" w:rsidR="00000000" w:rsidRDefault="00581103">
      <w:pPr>
        <w:pStyle w:val="-0"/>
        <w:rPr>
          <w:rFonts w:hint="cs"/>
          <w:rtl/>
        </w:rPr>
      </w:pPr>
      <w:r>
        <w:rPr>
          <w:rFonts w:hint="cs"/>
          <w:rtl/>
        </w:rPr>
        <w:t>(הצע</w:t>
      </w:r>
      <w:r>
        <w:rPr>
          <w:rFonts w:hint="cs"/>
          <w:rtl/>
        </w:rPr>
        <w:t>ת קבוצת חברי הכנסת)</w:t>
      </w:r>
    </w:p>
    <w:p w14:paraId="6F2AA4D2" w14:textId="77777777" w:rsidR="00000000" w:rsidRDefault="00581103">
      <w:pPr>
        <w:pStyle w:val="a0"/>
        <w:rPr>
          <w:rFonts w:hint="cs"/>
          <w:rtl/>
        </w:rPr>
      </w:pPr>
    </w:p>
    <w:p w14:paraId="5201FE1B" w14:textId="77777777" w:rsidR="00000000" w:rsidRDefault="00581103">
      <w:pPr>
        <w:pStyle w:val="af1"/>
        <w:rPr>
          <w:rtl/>
        </w:rPr>
      </w:pPr>
      <w:r>
        <w:rPr>
          <w:rtl/>
        </w:rPr>
        <w:t>היו"ר ראובן ריבלין:</w:t>
      </w:r>
    </w:p>
    <w:p w14:paraId="317E285A" w14:textId="77777777" w:rsidR="00000000" w:rsidRDefault="00581103">
      <w:pPr>
        <w:pStyle w:val="a0"/>
        <w:rPr>
          <w:rtl/>
        </w:rPr>
      </w:pPr>
    </w:p>
    <w:p w14:paraId="4FDED6AB" w14:textId="77777777" w:rsidR="00000000" w:rsidRDefault="00581103">
      <w:pPr>
        <w:pStyle w:val="a0"/>
        <w:rPr>
          <w:rFonts w:hint="cs"/>
          <w:rtl/>
        </w:rPr>
      </w:pPr>
      <w:r>
        <w:rPr>
          <w:rFonts w:hint="cs"/>
          <w:rtl/>
        </w:rPr>
        <w:t>אנחנו עוברים להצעת חוק הגנת הצרכן</w:t>
      </w:r>
      <w:r>
        <w:rPr>
          <w:rtl/>
        </w:rPr>
        <w:t xml:space="preserve"> (תיקון - הרשות לסחר הוגן)</w:t>
      </w:r>
      <w:r>
        <w:rPr>
          <w:rFonts w:hint="cs"/>
          <w:rtl/>
        </w:rPr>
        <w:t xml:space="preserve">, שמספרה פ/2250. חברת הכנסת דליה איציק, בבקשה. </w:t>
      </w:r>
    </w:p>
    <w:p w14:paraId="32DE2D06" w14:textId="77777777" w:rsidR="00000000" w:rsidRDefault="00581103">
      <w:pPr>
        <w:pStyle w:val="a0"/>
        <w:rPr>
          <w:rFonts w:hint="cs"/>
          <w:rtl/>
        </w:rPr>
      </w:pPr>
    </w:p>
    <w:p w14:paraId="1071FCED" w14:textId="77777777" w:rsidR="00000000" w:rsidRDefault="00581103">
      <w:pPr>
        <w:pStyle w:val="af0"/>
        <w:rPr>
          <w:rtl/>
        </w:rPr>
      </w:pPr>
      <w:r>
        <w:rPr>
          <w:rFonts w:hint="eastAsia"/>
          <w:rtl/>
        </w:rPr>
        <w:t>אליעזר</w:t>
      </w:r>
      <w:r>
        <w:rPr>
          <w:rtl/>
        </w:rPr>
        <w:t xml:space="preserve"> כהן (האיחוד הלאומי - ישראל ביתנו):</w:t>
      </w:r>
    </w:p>
    <w:p w14:paraId="0000B6FD" w14:textId="77777777" w:rsidR="00000000" w:rsidRDefault="00581103">
      <w:pPr>
        <w:pStyle w:val="a0"/>
        <w:rPr>
          <w:rFonts w:hint="cs"/>
          <w:rtl/>
        </w:rPr>
      </w:pPr>
    </w:p>
    <w:p w14:paraId="3678C5CD" w14:textId="77777777" w:rsidR="00000000" w:rsidRDefault="00581103">
      <w:pPr>
        <w:pStyle w:val="a0"/>
        <w:rPr>
          <w:rFonts w:hint="cs"/>
          <w:rtl/>
        </w:rPr>
      </w:pPr>
      <w:r>
        <w:rPr>
          <w:rFonts w:hint="cs"/>
          <w:rtl/>
        </w:rPr>
        <w:t xml:space="preserve">נאמרה הערה נכונה לאדם הלא-נכון. צריך להגיד יהודים ומיעוטים. </w:t>
      </w:r>
    </w:p>
    <w:p w14:paraId="524924A9" w14:textId="77777777" w:rsidR="00000000" w:rsidRDefault="00581103">
      <w:pPr>
        <w:pStyle w:val="a0"/>
        <w:rPr>
          <w:rFonts w:hint="cs"/>
          <w:rtl/>
        </w:rPr>
      </w:pPr>
    </w:p>
    <w:p w14:paraId="5B105131" w14:textId="77777777" w:rsidR="00000000" w:rsidRDefault="00581103">
      <w:pPr>
        <w:pStyle w:val="af1"/>
        <w:rPr>
          <w:rtl/>
        </w:rPr>
      </w:pPr>
      <w:r>
        <w:rPr>
          <w:rtl/>
        </w:rPr>
        <w:t>ה</w:t>
      </w:r>
      <w:r>
        <w:rPr>
          <w:rtl/>
        </w:rPr>
        <w:t>יו"ר ראובן ריבלין:</w:t>
      </w:r>
    </w:p>
    <w:p w14:paraId="1C07B0ED" w14:textId="77777777" w:rsidR="00000000" w:rsidRDefault="00581103">
      <w:pPr>
        <w:pStyle w:val="a0"/>
        <w:rPr>
          <w:rtl/>
        </w:rPr>
      </w:pPr>
    </w:p>
    <w:p w14:paraId="6E1B2BB1" w14:textId="77777777" w:rsidR="00000000" w:rsidRDefault="00581103">
      <w:pPr>
        <w:pStyle w:val="a0"/>
        <w:rPr>
          <w:rFonts w:hint="cs"/>
          <w:rtl/>
        </w:rPr>
      </w:pPr>
      <w:r>
        <w:rPr>
          <w:rFonts w:hint="cs"/>
          <w:rtl/>
        </w:rPr>
        <w:t xml:space="preserve">מיעוטים זה כאילו מישהו מהמיעוטים מתבייש. מיעוטים זה בסדר. אני אמרתי כך והעירו לי הערה. </w:t>
      </w:r>
    </w:p>
    <w:p w14:paraId="23681CF7" w14:textId="77777777" w:rsidR="00000000" w:rsidRDefault="00581103">
      <w:pPr>
        <w:pStyle w:val="a0"/>
        <w:rPr>
          <w:rFonts w:hint="cs"/>
          <w:rtl/>
        </w:rPr>
      </w:pPr>
    </w:p>
    <w:p w14:paraId="6C2BE65A" w14:textId="77777777" w:rsidR="00000000" w:rsidRDefault="00581103">
      <w:pPr>
        <w:pStyle w:val="af0"/>
        <w:rPr>
          <w:rtl/>
        </w:rPr>
      </w:pPr>
      <w:r>
        <w:rPr>
          <w:rFonts w:hint="eastAsia"/>
          <w:rtl/>
        </w:rPr>
        <w:t>עבד</w:t>
      </w:r>
      <w:r>
        <w:rPr>
          <w:rtl/>
        </w:rPr>
        <w:t>-אלמאלכ דהאמשה (רע"ם):</w:t>
      </w:r>
    </w:p>
    <w:p w14:paraId="6B30F47E" w14:textId="77777777" w:rsidR="00000000" w:rsidRDefault="00581103">
      <w:pPr>
        <w:pStyle w:val="a0"/>
        <w:rPr>
          <w:rFonts w:hint="cs"/>
          <w:rtl/>
        </w:rPr>
      </w:pPr>
    </w:p>
    <w:p w14:paraId="502071E5" w14:textId="77777777" w:rsidR="00000000" w:rsidRDefault="00581103">
      <w:pPr>
        <w:pStyle w:val="a0"/>
        <w:rPr>
          <w:rFonts w:hint="cs"/>
          <w:rtl/>
        </w:rPr>
      </w:pPr>
      <w:r>
        <w:rPr>
          <w:rFonts w:hint="cs"/>
          <w:rtl/>
        </w:rPr>
        <w:t>אדוני, ההערה היא נכונה וצודקת.</w:t>
      </w:r>
    </w:p>
    <w:p w14:paraId="07BE3C3B" w14:textId="77777777" w:rsidR="00000000" w:rsidRDefault="00581103">
      <w:pPr>
        <w:pStyle w:val="a0"/>
        <w:rPr>
          <w:rFonts w:hint="cs"/>
          <w:rtl/>
        </w:rPr>
      </w:pPr>
    </w:p>
    <w:p w14:paraId="28195556" w14:textId="77777777" w:rsidR="00000000" w:rsidRDefault="00581103">
      <w:pPr>
        <w:pStyle w:val="af1"/>
        <w:rPr>
          <w:rtl/>
        </w:rPr>
      </w:pPr>
      <w:r>
        <w:rPr>
          <w:rtl/>
        </w:rPr>
        <w:t>היו"ר ראובן ריבלין:</w:t>
      </w:r>
    </w:p>
    <w:p w14:paraId="6EEB9D08" w14:textId="77777777" w:rsidR="00000000" w:rsidRDefault="00581103">
      <w:pPr>
        <w:pStyle w:val="a0"/>
        <w:rPr>
          <w:rtl/>
        </w:rPr>
      </w:pPr>
    </w:p>
    <w:p w14:paraId="5FF41F1C" w14:textId="77777777" w:rsidR="00000000" w:rsidRDefault="00581103">
      <w:pPr>
        <w:pStyle w:val="a0"/>
        <w:rPr>
          <w:rFonts w:hint="cs"/>
          <w:rtl/>
        </w:rPr>
      </w:pPr>
      <w:r>
        <w:rPr>
          <w:rFonts w:hint="cs"/>
          <w:rtl/>
        </w:rPr>
        <w:t>חבר הכנסת דהאמשה, האם אתה רוצה לתפוס טרמפ על מה שאני אמרתי?</w:t>
      </w:r>
    </w:p>
    <w:p w14:paraId="335A61E5" w14:textId="77777777" w:rsidR="00000000" w:rsidRDefault="00581103">
      <w:pPr>
        <w:pStyle w:val="a0"/>
        <w:rPr>
          <w:rFonts w:hint="cs"/>
          <w:rtl/>
        </w:rPr>
      </w:pPr>
    </w:p>
    <w:p w14:paraId="2D6A572C" w14:textId="77777777" w:rsidR="00000000" w:rsidRDefault="00581103">
      <w:pPr>
        <w:pStyle w:val="a"/>
        <w:rPr>
          <w:rtl/>
        </w:rPr>
      </w:pPr>
      <w:bookmarkStart w:id="117" w:name="FS000000433T14_07_2004_13_30_05"/>
      <w:bookmarkStart w:id="118" w:name="_Toc81561410"/>
      <w:bookmarkEnd w:id="117"/>
      <w:r>
        <w:rPr>
          <w:rFonts w:hint="eastAsia"/>
          <w:rtl/>
        </w:rPr>
        <w:t>דליה</w:t>
      </w:r>
      <w:r>
        <w:rPr>
          <w:rtl/>
        </w:rPr>
        <w:t xml:space="preserve"> א</w:t>
      </w:r>
      <w:r>
        <w:rPr>
          <w:rtl/>
        </w:rPr>
        <w:t>יציק (העבודה-מימד):</w:t>
      </w:r>
      <w:bookmarkEnd w:id="118"/>
    </w:p>
    <w:p w14:paraId="639F09AD" w14:textId="77777777" w:rsidR="00000000" w:rsidRDefault="00581103">
      <w:pPr>
        <w:pStyle w:val="a0"/>
        <w:rPr>
          <w:rFonts w:hint="cs"/>
          <w:rtl/>
        </w:rPr>
      </w:pPr>
    </w:p>
    <w:p w14:paraId="674311C1" w14:textId="77777777" w:rsidR="00000000" w:rsidRDefault="00581103">
      <w:pPr>
        <w:pStyle w:val="a0"/>
        <w:rPr>
          <w:rFonts w:hint="cs"/>
          <w:rtl/>
        </w:rPr>
      </w:pPr>
      <w:r>
        <w:rPr>
          <w:rFonts w:hint="cs"/>
          <w:rtl/>
        </w:rPr>
        <w:t>אדוני היושב-ראש, חברי חברי הכנסת, חברי השרים, היושב-ראש בוודאי לא צריך את ההגנה שלי, אבל אני חייבת לומר שאני לא מכירה הרבה יושבי-ראש שהיתה להם גישה כל כך רחבה והוגנת כלפי כל המגזרים וכל המיעוטים, ונראה לי שיש פה מישהו שרוצה לעשות קצת ק</w:t>
      </w:r>
      <w:r>
        <w:rPr>
          <w:rFonts w:hint="cs"/>
          <w:rtl/>
        </w:rPr>
        <w:t xml:space="preserve">מפיין על הגב שלו. </w:t>
      </w:r>
    </w:p>
    <w:p w14:paraId="130D0623" w14:textId="77777777" w:rsidR="00000000" w:rsidRDefault="00581103">
      <w:pPr>
        <w:pStyle w:val="a0"/>
        <w:rPr>
          <w:rFonts w:hint="cs"/>
          <w:rtl/>
        </w:rPr>
      </w:pPr>
    </w:p>
    <w:p w14:paraId="75B12B34" w14:textId="77777777" w:rsidR="00000000" w:rsidRDefault="00581103">
      <w:pPr>
        <w:pStyle w:val="af1"/>
        <w:rPr>
          <w:rtl/>
        </w:rPr>
      </w:pPr>
      <w:r>
        <w:rPr>
          <w:rtl/>
        </w:rPr>
        <w:t>היו"ר ראובן ריבלין:</w:t>
      </w:r>
    </w:p>
    <w:p w14:paraId="28D35677" w14:textId="77777777" w:rsidR="00000000" w:rsidRDefault="00581103">
      <w:pPr>
        <w:pStyle w:val="a0"/>
        <w:rPr>
          <w:rtl/>
        </w:rPr>
      </w:pPr>
    </w:p>
    <w:p w14:paraId="4EA8CE59" w14:textId="77777777" w:rsidR="00000000" w:rsidRDefault="00581103">
      <w:pPr>
        <w:pStyle w:val="a0"/>
        <w:rPr>
          <w:rFonts w:hint="cs"/>
          <w:rtl/>
        </w:rPr>
      </w:pPr>
      <w:r>
        <w:rPr>
          <w:rFonts w:hint="cs"/>
          <w:rtl/>
        </w:rPr>
        <w:t xml:space="preserve">לא. חבר הכנסת מגלי הוא חבר טוב. היה שר תקשורת בישראל, שהתמנה בשנת 2001, והמינוי הראשון שלו היה של האלוף אמל אסעד לתפקיד דירקטור דרוזי ראשון ב"בזק". </w:t>
      </w:r>
    </w:p>
    <w:p w14:paraId="3D01123C" w14:textId="77777777" w:rsidR="00000000" w:rsidRDefault="00581103">
      <w:pPr>
        <w:pStyle w:val="a0"/>
        <w:rPr>
          <w:rFonts w:hint="cs"/>
          <w:rtl/>
        </w:rPr>
      </w:pPr>
    </w:p>
    <w:p w14:paraId="6D2562D5" w14:textId="77777777" w:rsidR="00000000" w:rsidRDefault="00581103">
      <w:pPr>
        <w:pStyle w:val="-"/>
        <w:rPr>
          <w:rtl/>
        </w:rPr>
      </w:pPr>
      <w:bookmarkStart w:id="119" w:name="FS000000433T14_07_2004_12_24_58"/>
      <w:bookmarkStart w:id="120" w:name="FS000000433T14_07_2004_12_25_01C"/>
      <w:bookmarkEnd w:id="119"/>
      <w:bookmarkEnd w:id="120"/>
      <w:r>
        <w:rPr>
          <w:rtl/>
        </w:rPr>
        <w:t>דליה איציק (העבודה-מימד):</w:t>
      </w:r>
    </w:p>
    <w:p w14:paraId="4E4D79D1" w14:textId="77777777" w:rsidR="00000000" w:rsidRDefault="00581103">
      <w:pPr>
        <w:pStyle w:val="a0"/>
        <w:rPr>
          <w:rtl/>
        </w:rPr>
      </w:pPr>
    </w:p>
    <w:p w14:paraId="0D472B42" w14:textId="77777777" w:rsidR="00000000" w:rsidRDefault="00581103">
      <w:pPr>
        <w:pStyle w:val="a0"/>
        <w:rPr>
          <w:rFonts w:hint="cs"/>
          <w:rtl/>
        </w:rPr>
      </w:pPr>
      <w:r>
        <w:rPr>
          <w:rFonts w:hint="cs"/>
          <w:rtl/>
        </w:rPr>
        <w:t xml:space="preserve">אדוני היושב-ראש, אדוני סגן שר התעשייה </w:t>
      </w:r>
      <w:r>
        <w:rPr>
          <w:rFonts w:hint="cs"/>
          <w:rtl/>
        </w:rPr>
        <w:t>והמסחר, חבר הכנסת מיכי רצון, בסיכום אתך ובסיכום עם יושב-ראש הנהלת הקואליציה, אנחנו לא נצביע היום על הצעת החוק הזאת. אבל אני, ברשותך, מבקשת לספר כאן לחברים איזו "ויה דולורוזה" עברתי במשרד שאתה עכשיו מופקד עליו בסוגיה שהיא חשובה מאוד, אני בטוחה שבעיקר לך, כי</w:t>
      </w:r>
      <w:r>
        <w:rPr>
          <w:rFonts w:hint="cs"/>
          <w:rtl/>
        </w:rPr>
        <w:t xml:space="preserve"> אני מבינה שאתה גם ממונה על התחום הזה. </w:t>
      </w:r>
    </w:p>
    <w:p w14:paraId="7E533EC4" w14:textId="77777777" w:rsidR="00000000" w:rsidRDefault="00581103">
      <w:pPr>
        <w:pStyle w:val="a0"/>
        <w:rPr>
          <w:rFonts w:hint="cs"/>
          <w:rtl/>
        </w:rPr>
      </w:pPr>
    </w:p>
    <w:p w14:paraId="5A9BE375" w14:textId="77777777" w:rsidR="00000000" w:rsidRDefault="00581103">
      <w:pPr>
        <w:pStyle w:val="a0"/>
        <w:rPr>
          <w:rFonts w:hint="cs"/>
          <w:rtl/>
        </w:rPr>
      </w:pPr>
      <w:r>
        <w:rPr>
          <w:rFonts w:hint="cs"/>
          <w:rtl/>
        </w:rPr>
        <w:t>תחום הגנת הצרכן, או תרצה, הסחר במדינת ישראל, פרוץ גם פרוץ. שמע סיפור: סיפרה לי חברה דבר שאולי אתה יודע - לפני שמונה חודשים היא קנתה נעליים בחנות בניו-יורק. יצא לה עוד הפעם להיות בניו-יורק, והיא חזרה לאותה חנות. החלי</w:t>
      </w:r>
      <w:r>
        <w:rPr>
          <w:rFonts w:hint="cs"/>
          <w:rtl/>
        </w:rPr>
        <w:t xml:space="preserve">פו לה את הנעליים, לא שאלו דבר, לא אמרו מלה. כל התחום הזה במדינת ישראל הוא נוראי. הסחר הוא כל כך לא הוגן במדינת ישראל, שבסוף הוא ישפיע גם על הסוחרים - כי אם יש סחר הוגן, זה יהיה גם טוב להם </w:t>
      </w:r>
      <w:r>
        <w:rPr>
          <w:rtl/>
        </w:rPr>
        <w:t>–</w:t>
      </w:r>
      <w:r>
        <w:rPr>
          <w:rFonts w:hint="cs"/>
          <w:rtl/>
        </w:rPr>
        <w:t xml:space="preserve"> וגם על הנסחרים, או תרצה, גם על הסחר עצמו. </w:t>
      </w:r>
    </w:p>
    <w:p w14:paraId="2971DBE4" w14:textId="77777777" w:rsidR="00000000" w:rsidRDefault="00581103">
      <w:pPr>
        <w:pStyle w:val="a0"/>
        <w:rPr>
          <w:rFonts w:hint="cs"/>
          <w:rtl/>
        </w:rPr>
      </w:pPr>
    </w:p>
    <w:p w14:paraId="100D923F" w14:textId="77777777" w:rsidR="00000000" w:rsidRDefault="00581103">
      <w:pPr>
        <w:pStyle w:val="a0"/>
        <w:rPr>
          <w:rFonts w:hint="cs"/>
          <w:rtl/>
        </w:rPr>
      </w:pPr>
      <w:r>
        <w:rPr>
          <w:rFonts w:hint="cs"/>
          <w:rtl/>
        </w:rPr>
        <w:t>כשרובי ריבלין ואני היי</w:t>
      </w:r>
      <w:r>
        <w:rPr>
          <w:rFonts w:hint="cs"/>
          <w:rtl/>
        </w:rPr>
        <w:t xml:space="preserve">נו שרים, היינו מתבכיינים על זה הרבה מאוד בממשלה, אבל כל שר יגיד לך </w:t>
      </w:r>
      <w:r>
        <w:rPr>
          <w:rtl/>
        </w:rPr>
        <w:t>–</w:t>
      </w:r>
      <w:r>
        <w:rPr>
          <w:rFonts w:hint="cs"/>
          <w:rtl/>
        </w:rPr>
        <w:t xml:space="preserve"> ואתה בוודאי יודע גם כן </w:t>
      </w:r>
      <w:r>
        <w:rPr>
          <w:rtl/>
        </w:rPr>
        <w:t>–</w:t>
      </w:r>
      <w:r>
        <w:rPr>
          <w:rFonts w:hint="cs"/>
          <w:rtl/>
        </w:rPr>
        <w:t xml:space="preserve"> שהביורוקרטיה במדינת ישראל היא בלתי נסבלת, בלתי אפשרית, היא מחסלת כל רצון טוב. צריך לומר שיש פקידים מצוינים, אבל יש גם פקידים לא טובים, ולא רק שלפעמים הם לא מועילי</w:t>
      </w:r>
      <w:r>
        <w:rPr>
          <w:rFonts w:hint="cs"/>
          <w:rtl/>
        </w:rPr>
        <w:t xml:space="preserve">ם, אלא הם גם מפריעים. מה לעשות, נכון שקשה להזיז אותם. </w:t>
      </w:r>
    </w:p>
    <w:p w14:paraId="73B03B3F" w14:textId="77777777" w:rsidR="00000000" w:rsidRDefault="00581103">
      <w:pPr>
        <w:pStyle w:val="a0"/>
        <w:rPr>
          <w:rFonts w:hint="cs"/>
          <w:rtl/>
        </w:rPr>
      </w:pPr>
    </w:p>
    <w:p w14:paraId="4ADDE136" w14:textId="77777777" w:rsidR="00000000" w:rsidRDefault="00581103">
      <w:pPr>
        <w:pStyle w:val="a0"/>
        <w:rPr>
          <w:rFonts w:hint="cs"/>
          <w:rtl/>
        </w:rPr>
      </w:pPr>
      <w:r>
        <w:rPr>
          <w:rFonts w:hint="cs"/>
          <w:rtl/>
        </w:rPr>
        <w:t>סיפור של ראש ממשלה, שהיום הוא עדיין ראש הממשלה, שרון, שרת התמ"ס לשעבר מכנסת את שרי התמ"ס לדורותיהם במשרדה. הוועד, בגין ההצעה הזאת, מחליט לשבות, ואיננו מוכן לקבל את ראש הממשלה אריק שרון, ומנסה גם כמובן</w:t>
      </w:r>
      <w:r>
        <w:rPr>
          <w:rFonts w:hint="cs"/>
          <w:rtl/>
        </w:rPr>
        <w:t xml:space="preserve"> לסגור דלתות. אני, כמו אני, לא נכנעת. מובן שהם אחר כך יוצאים החוצה, והשביתה נשברת. </w:t>
      </w:r>
    </w:p>
    <w:p w14:paraId="3D15C23D" w14:textId="77777777" w:rsidR="00000000" w:rsidRDefault="00581103">
      <w:pPr>
        <w:pStyle w:val="a0"/>
        <w:rPr>
          <w:rFonts w:hint="cs"/>
          <w:rtl/>
        </w:rPr>
      </w:pPr>
    </w:p>
    <w:p w14:paraId="06C96E0A" w14:textId="77777777" w:rsidR="00000000" w:rsidRDefault="00581103">
      <w:pPr>
        <w:pStyle w:val="a0"/>
        <w:rPr>
          <w:rFonts w:hint="cs"/>
          <w:rtl/>
        </w:rPr>
      </w:pPr>
      <w:r>
        <w:rPr>
          <w:rFonts w:hint="cs"/>
          <w:rtl/>
        </w:rPr>
        <w:t>כל הסיפור הוא על הרשות לסחר הוגן. אתה יודע כמוני שצריך להקים את זה, צריך לעשות איגום משאבים. לא צריך אלף אגודות להגנת צרכן כאלה או אחרות. צריך להעמיד שם רשות, שתהיה אימת ה</w:t>
      </w:r>
      <w:r>
        <w:rPr>
          <w:rFonts w:hint="cs"/>
          <w:rtl/>
        </w:rPr>
        <w:t xml:space="preserve">מסחר </w:t>
      </w:r>
      <w:r>
        <w:rPr>
          <w:rtl/>
        </w:rPr>
        <w:t>–</w:t>
      </w:r>
      <w:r>
        <w:rPr>
          <w:rFonts w:hint="cs"/>
          <w:rtl/>
        </w:rPr>
        <w:t xml:space="preserve"> לא הסוחרים - במדינת ישראל. הבנקאים עושים מה שהם רוצים, כולם עושים מה שהם רוצים, אין שום אפשרות היום לאכוף שום דבר. </w:t>
      </w:r>
    </w:p>
    <w:p w14:paraId="788F1ADE" w14:textId="77777777" w:rsidR="00000000" w:rsidRDefault="00581103">
      <w:pPr>
        <w:pStyle w:val="a0"/>
        <w:rPr>
          <w:rFonts w:hint="cs"/>
          <w:rtl/>
        </w:rPr>
      </w:pPr>
    </w:p>
    <w:p w14:paraId="2506C16B" w14:textId="77777777" w:rsidR="00000000" w:rsidRDefault="00581103">
      <w:pPr>
        <w:pStyle w:val="a0"/>
        <w:rPr>
          <w:rFonts w:hint="cs"/>
          <w:rtl/>
        </w:rPr>
      </w:pPr>
      <w:r>
        <w:rPr>
          <w:rFonts w:hint="cs"/>
          <w:rtl/>
        </w:rPr>
        <w:t xml:space="preserve">אני רוצה משהו כמו הכוח שיש היום, אם תרצה, לרשות להגבלים עסקיים. היא התחילה מכלום, מאפס, מי שם עליה בכלל? יגיד לך רובי ריבלין </w:t>
      </w:r>
      <w:r>
        <w:rPr>
          <w:rtl/>
        </w:rPr>
        <w:t>–</w:t>
      </w:r>
      <w:r>
        <w:rPr>
          <w:rFonts w:hint="cs"/>
          <w:rtl/>
        </w:rPr>
        <w:t xml:space="preserve"> ואתה </w:t>
      </w:r>
      <w:r>
        <w:rPr>
          <w:rFonts w:hint="cs"/>
          <w:rtl/>
        </w:rPr>
        <w:t xml:space="preserve">בוודאי יודע את זה, כי זה גם תחום שלכם </w:t>
      </w:r>
      <w:r>
        <w:rPr>
          <w:rtl/>
        </w:rPr>
        <w:t>–</w:t>
      </w:r>
      <w:r>
        <w:rPr>
          <w:rFonts w:hint="cs"/>
          <w:rtl/>
        </w:rPr>
        <w:t xml:space="preserve"> עד כמה הכוח שלה היום איתן. </w:t>
      </w:r>
    </w:p>
    <w:p w14:paraId="0F36E8A3" w14:textId="77777777" w:rsidR="00000000" w:rsidRDefault="00581103">
      <w:pPr>
        <w:pStyle w:val="a0"/>
        <w:rPr>
          <w:rFonts w:hint="cs"/>
          <w:rtl/>
        </w:rPr>
      </w:pPr>
    </w:p>
    <w:p w14:paraId="4887629F" w14:textId="77777777" w:rsidR="00000000" w:rsidRDefault="00581103">
      <w:pPr>
        <w:pStyle w:val="a0"/>
        <w:rPr>
          <w:rFonts w:hint="cs"/>
          <w:rtl/>
        </w:rPr>
      </w:pPr>
      <w:r>
        <w:rPr>
          <w:rFonts w:hint="cs"/>
          <w:rtl/>
        </w:rPr>
        <w:t>ראה גם ראה, אני את ההצעה הזאת "הקמתי" על-ידי משרד האוצר. משרד האוצר, בינינו אל תספר, כפה עלי את ההצעה הזאת. אני חשבתי שזה נכון, והחלטתי להתעמת עם העובדים. פתאום אני שומעת שמשרד האוצר לא ר</w:t>
      </w:r>
      <w:r>
        <w:rPr>
          <w:rFonts w:hint="cs"/>
          <w:rtl/>
        </w:rPr>
        <w:t xml:space="preserve">וצה; אני מקווה שזה לא נכון. </w:t>
      </w:r>
    </w:p>
    <w:p w14:paraId="0CDF4A74" w14:textId="77777777" w:rsidR="00000000" w:rsidRDefault="00581103">
      <w:pPr>
        <w:pStyle w:val="a0"/>
        <w:rPr>
          <w:rFonts w:hint="cs"/>
          <w:rtl/>
        </w:rPr>
      </w:pPr>
    </w:p>
    <w:p w14:paraId="6D37EBB3" w14:textId="77777777" w:rsidR="00000000" w:rsidRDefault="00581103">
      <w:pPr>
        <w:pStyle w:val="a0"/>
        <w:rPr>
          <w:rFonts w:hint="cs"/>
          <w:rtl/>
        </w:rPr>
      </w:pPr>
      <w:r>
        <w:rPr>
          <w:rFonts w:hint="cs"/>
          <w:rtl/>
        </w:rPr>
        <w:t>אני רוצה לעזור לכם. יושב-ראש ועדת הכלכלה רוצה מאוד לעזור. אז היה פורז, אף אחד לא ייקח ממנו את זה. אפשר לאהוב את האופן שבו הוא מנהל את המשרד עכשיו, או לא, אבל אף אחד לא ייקח ממנו את העובדה שהוא היה חבר כנסת מצוין. הוא ניסה מאוד</w:t>
      </w:r>
      <w:r>
        <w:rPr>
          <w:rFonts w:hint="cs"/>
          <w:rtl/>
        </w:rPr>
        <w:t xml:space="preserve"> לעזור לי, רק מה קרה? הקואליציה התפרקה. עכשיו אני רוצה את העזרה שלך, אני רוצה לעזור לך כאן בכנסת, בוא נעזור אחד לשני, הסיפור איננו פוליטי בכלל. </w:t>
      </w:r>
    </w:p>
    <w:p w14:paraId="155A2EA3" w14:textId="77777777" w:rsidR="00000000" w:rsidRDefault="00581103">
      <w:pPr>
        <w:pStyle w:val="a0"/>
        <w:rPr>
          <w:rFonts w:hint="cs"/>
          <w:rtl/>
        </w:rPr>
      </w:pPr>
    </w:p>
    <w:p w14:paraId="3FBBD963" w14:textId="77777777" w:rsidR="00000000" w:rsidRDefault="00581103">
      <w:pPr>
        <w:pStyle w:val="a0"/>
        <w:rPr>
          <w:rFonts w:hint="cs"/>
          <w:rtl/>
        </w:rPr>
      </w:pPr>
      <w:r>
        <w:rPr>
          <w:rFonts w:hint="cs"/>
          <w:rtl/>
        </w:rPr>
        <w:t>לכן, ההצעה היא מקיפה, היא רחבה, היא רצינית. ישבו עליה אנשים מקצועיים, כמו שאתה מבין, הרבה מאוד זמן. אני לא צרי</w:t>
      </w:r>
      <w:r>
        <w:rPr>
          <w:rFonts w:hint="cs"/>
          <w:rtl/>
        </w:rPr>
        <w:t xml:space="preserve">כה לתת דוגמה, אתה יודע שהמשרד שבת חודש, ואני לא נבהלתי, לא מיושבת-ראש הוועד ולא מאף אחד. אני מאמינה שבכוחות משותפים אפשר להסדיר את העניין הזה. אני רוצה את העזרה שלך, סגן השר מיכי רצון, כמו שאתה כמובן תקבל את העזרה של יושב-ראש הוועדה ושלי. </w:t>
      </w:r>
    </w:p>
    <w:p w14:paraId="248F9152" w14:textId="77777777" w:rsidR="00000000" w:rsidRDefault="00581103">
      <w:pPr>
        <w:pStyle w:val="a0"/>
        <w:rPr>
          <w:rFonts w:hint="cs"/>
          <w:rtl/>
        </w:rPr>
      </w:pPr>
    </w:p>
    <w:p w14:paraId="32C6AEE9" w14:textId="77777777" w:rsidR="00000000" w:rsidRDefault="00581103">
      <w:pPr>
        <w:pStyle w:val="a0"/>
        <w:rPr>
          <w:rFonts w:hint="cs"/>
          <w:rtl/>
        </w:rPr>
      </w:pPr>
      <w:r>
        <w:rPr>
          <w:rFonts w:hint="cs"/>
          <w:rtl/>
        </w:rPr>
        <w:t>ברשותך, אדוני ה</w:t>
      </w:r>
      <w:r>
        <w:rPr>
          <w:rFonts w:hint="cs"/>
          <w:rtl/>
        </w:rPr>
        <w:t xml:space="preserve">יושב-ראש, אני בחרתי לנמק חמש דקות. אם אתה מסכים, אני אאפשר גם ליושב-ראש ועדת הכלכלה לקבל את חמש הדקות הנוספות. </w:t>
      </w:r>
    </w:p>
    <w:p w14:paraId="0B30FC5C" w14:textId="77777777" w:rsidR="00000000" w:rsidRDefault="00581103">
      <w:pPr>
        <w:pStyle w:val="a0"/>
        <w:rPr>
          <w:rFonts w:hint="cs"/>
          <w:rtl/>
        </w:rPr>
      </w:pPr>
    </w:p>
    <w:p w14:paraId="714E157C" w14:textId="77777777" w:rsidR="00000000" w:rsidRDefault="00581103">
      <w:pPr>
        <w:pStyle w:val="af1"/>
        <w:rPr>
          <w:rtl/>
        </w:rPr>
      </w:pPr>
      <w:r>
        <w:rPr>
          <w:rtl/>
        </w:rPr>
        <w:t>היו"ר ראובן ריבלין:</w:t>
      </w:r>
    </w:p>
    <w:p w14:paraId="5B9B1B80" w14:textId="77777777" w:rsidR="00000000" w:rsidRDefault="00581103">
      <w:pPr>
        <w:pStyle w:val="a0"/>
        <w:rPr>
          <w:rtl/>
        </w:rPr>
      </w:pPr>
    </w:p>
    <w:p w14:paraId="687AD53D" w14:textId="77777777" w:rsidR="00000000" w:rsidRDefault="00581103">
      <w:pPr>
        <w:pStyle w:val="a0"/>
        <w:rPr>
          <w:rFonts w:hint="cs"/>
          <w:rtl/>
        </w:rPr>
      </w:pPr>
      <w:r>
        <w:rPr>
          <w:rFonts w:hint="cs"/>
          <w:rtl/>
        </w:rPr>
        <w:t xml:space="preserve">כשהוא ישיב; אין פרוצדורה כזאת. </w:t>
      </w:r>
    </w:p>
    <w:p w14:paraId="4B5379E6" w14:textId="77777777" w:rsidR="00000000" w:rsidRDefault="00581103">
      <w:pPr>
        <w:pStyle w:val="a0"/>
        <w:rPr>
          <w:rFonts w:hint="cs"/>
          <w:rtl/>
        </w:rPr>
      </w:pPr>
    </w:p>
    <w:p w14:paraId="5C78463E" w14:textId="77777777" w:rsidR="00000000" w:rsidRDefault="00581103">
      <w:pPr>
        <w:pStyle w:val="-"/>
        <w:rPr>
          <w:rtl/>
        </w:rPr>
      </w:pPr>
      <w:bookmarkStart w:id="121" w:name="FS000000433T14_07_2004_13_51_08"/>
      <w:bookmarkStart w:id="122" w:name="FS000000433T14_07_2004_13_51_12C"/>
      <w:bookmarkEnd w:id="121"/>
      <w:bookmarkEnd w:id="122"/>
      <w:r>
        <w:rPr>
          <w:rtl/>
        </w:rPr>
        <w:t>דליה איציק (העבודה-מימד):</w:t>
      </w:r>
    </w:p>
    <w:p w14:paraId="0D2BA2A0" w14:textId="77777777" w:rsidR="00000000" w:rsidRDefault="00581103">
      <w:pPr>
        <w:pStyle w:val="a0"/>
        <w:rPr>
          <w:rtl/>
        </w:rPr>
      </w:pPr>
    </w:p>
    <w:p w14:paraId="5E0A8F64" w14:textId="77777777" w:rsidR="00000000" w:rsidRDefault="00581103">
      <w:pPr>
        <w:pStyle w:val="a0"/>
        <w:rPr>
          <w:rFonts w:hint="cs"/>
          <w:rtl/>
        </w:rPr>
      </w:pPr>
      <w:r>
        <w:rPr>
          <w:rFonts w:hint="cs"/>
          <w:rtl/>
        </w:rPr>
        <w:t>אם זה כך, במשך השבוע הזה נשב על העניין הזה. אני מודה לך על ההק</w:t>
      </w:r>
      <w:r>
        <w:rPr>
          <w:rFonts w:hint="cs"/>
          <w:rtl/>
        </w:rPr>
        <w:t xml:space="preserve">שבה. </w:t>
      </w:r>
    </w:p>
    <w:p w14:paraId="562BE32B" w14:textId="77777777" w:rsidR="00000000" w:rsidRDefault="00581103">
      <w:pPr>
        <w:pStyle w:val="a0"/>
        <w:rPr>
          <w:rFonts w:hint="cs"/>
          <w:rtl/>
        </w:rPr>
      </w:pPr>
    </w:p>
    <w:p w14:paraId="6CB6BB6A" w14:textId="77777777" w:rsidR="00000000" w:rsidRDefault="00581103">
      <w:pPr>
        <w:pStyle w:val="af1"/>
        <w:rPr>
          <w:rtl/>
        </w:rPr>
      </w:pPr>
      <w:r>
        <w:rPr>
          <w:rtl/>
        </w:rPr>
        <w:t>היו"ר ראובן ריבלין:</w:t>
      </w:r>
    </w:p>
    <w:p w14:paraId="3940C6B2" w14:textId="77777777" w:rsidR="00000000" w:rsidRDefault="00581103">
      <w:pPr>
        <w:pStyle w:val="a0"/>
        <w:rPr>
          <w:rtl/>
        </w:rPr>
      </w:pPr>
    </w:p>
    <w:p w14:paraId="051377CE" w14:textId="77777777" w:rsidR="00000000" w:rsidRDefault="00581103">
      <w:pPr>
        <w:pStyle w:val="a0"/>
        <w:rPr>
          <w:rFonts w:hint="cs"/>
          <w:rtl/>
        </w:rPr>
      </w:pPr>
      <w:r>
        <w:rPr>
          <w:rFonts w:hint="cs"/>
          <w:rtl/>
        </w:rPr>
        <w:t xml:space="preserve">תודה רבה. תשובת הממשלה וההצבעה יהיו במועד מאוחר יותר. אין תשובה היום, כי אם יש תשובה, יש הצבעה. </w:t>
      </w:r>
    </w:p>
    <w:p w14:paraId="56E7C4D8" w14:textId="77777777" w:rsidR="00000000" w:rsidRDefault="00581103">
      <w:pPr>
        <w:pStyle w:val="a0"/>
        <w:rPr>
          <w:rFonts w:hint="cs"/>
          <w:rtl/>
        </w:rPr>
      </w:pPr>
    </w:p>
    <w:p w14:paraId="1477765A" w14:textId="77777777" w:rsidR="00000000" w:rsidRDefault="00581103">
      <w:pPr>
        <w:pStyle w:val="af0"/>
        <w:rPr>
          <w:rtl/>
        </w:rPr>
      </w:pPr>
      <w:r>
        <w:rPr>
          <w:rFonts w:hint="eastAsia"/>
          <w:rtl/>
        </w:rPr>
        <w:t>דליה</w:t>
      </w:r>
      <w:r>
        <w:rPr>
          <w:rtl/>
        </w:rPr>
        <w:t xml:space="preserve"> איציק (העבודה-מימד):</w:t>
      </w:r>
    </w:p>
    <w:p w14:paraId="4604130B" w14:textId="77777777" w:rsidR="00000000" w:rsidRDefault="00581103">
      <w:pPr>
        <w:pStyle w:val="a0"/>
        <w:rPr>
          <w:rFonts w:hint="cs"/>
          <w:rtl/>
        </w:rPr>
      </w:pPr>
    </w:p>
    <w:p w14:paraId="255B5741" w14:textId="77777777" w:rsidR="00000000" w:rsidRDefault="00581103">
      <w:pPr>
        <w:pStyle w:val="a0"/>
        <w:rPr>
          <w:rFonts w:hint="cs"/>
          <w:rtl/>
        </w:rPr>
      </w:pPr>
      <w:r>
        <w:rPr>
          <w:rFonts w:hint="cs"/>
          <w:rtl/>
        </w:rPr>
        <w:t>מה עם חבר הכנסת שלום שמחון?</w:t>
      </w:r>
    </w:p>
    <w:p w14:paraId="3C2F0C50" w14:textId="77777777" w:rsidR="00000000" w:rsidRDefault="00581103">
      <w:pPr>
        <w:pStyle w:val="a0"/>
        <w:rPr>
          <w:rFonts w:hint="cs"/>
          <w:rtl/>
        </w:rPr>
      </w:pPr>
    </w:p>
    <w:p w14:paraId="73F83FA3" w14:textId="77777777" w:rsidR="00000000" w:rsidRDefault="00581103">
      <w:pPr>
        <w:pStyle w:val="af1"/>
        <w:rPr>
          <w:rtl/>
        </w:rPr>
      </w:pPr>
      <w:r>
        <w:rPr>
          <w:rtl/>
        </w:rPr>
        <w:t>היו"ר ראובן ריבלין:</w:t>
      </w:r>
    </w:p>
    <w:p w14:paraId="15AE439B" w14:textId="77777777" w:rsidR="00000000" w:rsidRDefault="00581103">
      <w:pPr>
        <w:pStyle w:val="a0"/>
        <w:rPr>
          <w:rtl/>
        </w:rPr>
      </w:pPr>
    </w:p>
    <w:p w14:paraId="596460A8" w14:textId="77777777" w:rsidR="00000000" w:rsidRDefault="00581103">
      <w:pPr>
        <w:pStyle w:val="a0"/>
        <w:rPr>
          <w:rtl/>
        </w:rPr>
      </w:pPr>
      <w:r>
        <w:rPr>
          <w:rFonts w:hint="cs"/>
          <w:rtl/>
        </w:rPr>
        <w:t>הוא ישיב. אחרי שהממשלה תענה, הוא יוכל לדבר. אני לא אק</w:t>
      </w:r>
      <w:r>
        <w:rPr>
          <w:rFonts w:hint="cs"/>
          <w:rtl/>
        </w:rPr>
        <w:t xml:space="preserve">פיד אתו. את דיברת פחות, יהיו לו עשר הדקות שלך, ואת לקחת את חמש הדקות שלו. פשוט אין פרוצדורה כזאת, ואני לא רוצה להיכנס לפרוצדורות לא ראויות. </w:t>
      </w:r>
    </w:p>
    <w:p w14:paraId="7ADCF494" w14:textId="77777777" w:rsidR="00000000" w:rsidRDefault="00581103">
      <w:pPr>
        <w:pStyle w:val="a2"/>
        <w:rPr>
          <w:rFonts w:hint="cs"/>
          <w:rtl/>
        </w:rPr>
      </w:pPr>
    </w:p>
    <w:p w14:paraId="099FD305" w14:textId="77777777" w:rsidR="00000000" w:rsidRDefault="00581103">
      <w:pPr>
        <w:pStyle w:val="a0"/>
        <w:rPr>
          <w:rFonts w:hint="cs"/>
          <w:rtl/>
        </w:rPr>
      </w:pPr>
    </w:p>
    <w:p w14:paraId="536F2707" w14:textId="77777777" w:rsidR="00000000" w:rsidRDefault="00581103">
      <w:pPr>
        <w:pStyle w:val="a2"/>
        <w:rPr>
          <w:rFonts w:hint="cs"/>
          <w:rtl/>
        </w:rPr>
      </w:pPr>
      <w:bookmarkStart w:id="123" w:name="CS29924FI0029924T14_07_2004_13_52_30"/>
      <w:bookmarkStart w:id="124" w:name="_Toc81561411"/>
      <w:bookmarkEnd w:id="123"/>
      <w:r>
        <w:rPr>
          <w:rtl/>
        </w:rPr>
        <w:t xml:space="preserve">הצעת חוק דמי מחלה </w:t>
      </w:r>
      <w:r>
        <w:rPr>
          <w:rFonts w:hint="cs"/>
          <w:rtl/>
        </w:rPr>
        <w:br/>
      </w:r>
      <w:r>
        <w:rPr>
          <w:rtl/>
        </w:rPr>
        <w:t>(היעדרות בשל מחלת בן משפחה יחיד), התשס"ג-2003</w:t>
      </w:r>
      <w:bookmarkEnd w:id="124"/>
    </w:p>
    <w:p w14:paraId="6A392AEE" w14:textId="77777777" w:rsidR="00000000" w:rsidRDefault="00581103">
      <w:pPr>
        <w:pStyle w:val="a0"/>
        <w:rPr>
          <w:rFonts w:hint="cs"/>
          <w:rtl/>
        </w:rPr>
      </w:pPr>
      <w:r>
        <w:rPr>
          <w:rtl/>
        </w:rPr>
        <w:t>[נספחות.]</w:t>
      </w:r>
    </w:p>
    <w:p w14:paraId="2E30E22D" w14:textId="77777777" w:rsidR="00000000" w:rsidRDefault="00581103">
      <w:pPr>
        <w:pStyle w:val="-0"/>
        <w:rPr>
          <w:rFonts w:hint="cs"/>
          <w:rtl/>
        </w:rPr>
      </w:pPr>
      <w:r>
        <w:rPr>
          <w:rFonts w:hint="cs"/>
          <w:rtl/>
        </w:rPr>
        <w:t>(הצעת חבר הכנסת אמנון כהן)</w:t>
      </w:r>
    </w:p>
    <w:p w14:paraId="2461998A" w14:textId="77777777" w:rsidR="00000000" w:rsidRDefault="00581103">
      <w:pPr>
        <w:pStyle w:val="-0"/>
        <w:rPr>
          <w:rFonts w:hint="cs"/>
          <w:rtl/>
        </w:rPr>
      </w:pPr>
    </w:p>
    <w:p w14:paraId="4F4BF7A8" w14:textId="77777777" w:rsidR="00000000" w:rsidRDefault="00581103">
      <w:pPr>
        <w:pStyle w:val="af1"/>
        <w:rPr>
          <w:rtl/>
        </w:rPr>
      </w:pPr>
      <w:r>
        <w:rPr>
          <w:rtl/>
        </w:rPr>
        <w:t>היו"ר ראוב</w:t>
      </w:r>
      <w:r>
        <w:rPr>
          <w:rtl/>
        </w:rPr>
        <w:t>ן ריבלין:</w:t>
      </w:r>
    </w:p>
    <w:p w14:paraId="3068CE89" w14:textId="77777777" w:rsidR="00000000" w:rsidRDefault="00581103">
      <w:pPr>
        <w:pStyle w:val="a0"/>
        <w:rPr>
          <w:rtl/>
        </w:rPr>
      </w:pPr>
    </w:p>
    <w:p w14:paraId="3FC823D4" w14:textId="77777777" w:rsidR="00000000" w:rsidRDefault="00581103">
      <w:pPr>
        <w:pStyle w:val="a0"/>
        <w:rPr>
          <w:rFonts w:hint="cs"/>
          <w:rtl/>
        </w:rPr>
      </w:pPr>
      <w:r>
        <w:rPr>
          <w:rFonts w:hint="cs"/>
          <w:rtl/>
        </w:rPr>
        <w:t>הצעת חוק דמי מחלה (היעדרות בשל מחלת בן משפחה יחיד), של חבר הכנסת אמנון כהן, שמספרה פ/491 - יעלה ויבוא אדוני יושב-ראש ועדת הביקורת. גם אדוני לא רוצה להצביע? גם אדוני רוצה הצעה לסדר-היום?</w:t>
      </w:r>
    </w:p>
    <w:p w14:paraId="7C134F7B" w14:textId="77777777" w:rsidR="00000000" w:rsidRDefault="00581103">
      <w:pPr>
        <w:pStyle w:val="a0"/>
        <w:rPr>
          <w:rFonts w:hint="cs"/>
          <w:rtl/>
        </w:rPr>
      </w:pPr>
    </w:p>
    <w:p w14:paraId="0BDD2F3A" w14:textId="77777777" w:rsidR="00000000" w:rsidRDefault="00581103">
      <w:pPr>
        <w:pStyle w:val="af0"/>
        <w:rPr>
          <w:rtl/>
        </w:rPr>
      </w:pPr>
      <w:r>
        <w:rPr>
          <w:rFonts w:hint="eastAsia"/>
          <w:rtl/>
        </w:rPr>
        <w:t>קריאה</w:t>
      </w:r>
      <w:r>
        <w:rPr>
          <w:rtl/>
        </w:rPr>
        <w:t>:</w:t>
      </w:r>
    </w:p>
    <w:p w14:paraId="3F697C31" w14:textId="77777777" w:rsidR="00000000" w:rsidRDefault="00581103">
      <w:pPr>
        <w:pStyle w:val="a0"/>
        <w:rPr>
          <w:rFonts w:hint="cs"/>
          <w:rtl/>
        </w:rPr>
      </w:pPr>
    </w:p>
    <w:p w14:paraId="4CCE3F83" w14:textId="77777777" w:rsidR="00000000" w:rsidRDefault="00581103">
      <w:pPr>
        <w:pStyle w:val="a0"/>
        <w:rPr>
          <w:rFonts w:hint="cs"/>
          <w:rtl/>
        </w:rPr>
      </w:pPr>
      <w:r>
        <w:rPr>
          <w:rFonts w:hint="cs"/>
          <w:rtl/>
        </w:rPr>
        <w:t>- - -</w:t>
      </w:r>
    </w:p>
    <w:p w14:paraId="1F676B05" w14:textId="77777777" w:rsidR="00000000" w:rsidRDefault="00581103">
      <w:pPr>
        <w:pStyle w:val="a0"/>
        <w:rPr>
          <w:rFonts w:hint="cs"/>
          <w:rtl/>
        </w:rPr>
      </w:pPr>
    </w:p>
    <w:p w14:paraId="5D815DE8" w14:textId="77777777" w:rsidR="00000000" w:rsidRDefault="00581103">
      <w:pPr>
        <w:pStyle w:val="af1"/>
        <w:rPr>
          <w:rtl/>
        </w:rPr>
      </w:pPr>
      <w:r>
        <w:rPr>
          <w:rtl/>
        </w:rPr>
        <w:t>היו"ר ראובן ריבלין:</w:t>
      </w:r>
    </w:p>
    <w:p w14:paraId="46FC64DF" w14:textId="77777777" w:rsidR="00000000" w:rsidRDefault="00581103">
      <w:pPr>
        <w:pStyle w:val="a0"/>
        <w:rPr>
          <w:rtl/>
        </w:rPr>
      </w:pPr>
    </w:p>
    <w:p w14:paraId="5BB6A5D0" w14:textId="77777777" w:rsidR="00000000" w:rsidRDefault="00581103">
      <w:pPr>
        <w:pStyle w:val="a0"/>
        <w:rPr>
          <w:rFonts w:hint="cs"/>
          <w:rtl/>
        </w:rPr>
      </w:pPr>
      <w:r>
        <w:rPr>
          <w:rFonts w:hint="cs"/>
          <w:rtl/>
        </w:rPr>
        <w:t>יפה מאוד. סוף-סוף תהיה</w:t>
      </w:r>
      <w:r>
        <w:rPr>
          <w:rFonts w:hint="cs"/>
          <w:rtl/>
        </w:rPr>
        <w:t xml:space="preserve"> לנו פה הצבעה. </w:t>
      </w:r>
    </w:p>
    <w:p w14:paraId="0903FE7F" w14:textId="77777777" w:rsidR="00000000" w:rsidRDefault="00581103">
      <w:pPr>
        <w:pStyle w:val="a0"/>
        <w:rPr>
          <w:rFonts w:hint="cs"/>
          <w:rtl/>
        </w:rPr>
      </w:pPr>
    </w:p>
    <w:p w14:paraId="7947111F" w14:textId="77777777" w:rsidR="00000000" w:rsidRDefault="00581103">
      <w:pPr>
        <w:pStyle w:val="a"/>
        <w:rPr>
          <w:rtl/>
        </w:rPr>
      </w:pPr>
      <w:bookmarkStart w:id="125" w:name="FS000000495T14_07_2004_13_54_12"/>
      <w:bookmarkStart w:id="126" w:name="_Toc81561412"/>
      <w:bookmarkEnd w:id="125"/>
      <w:r>
        <w:rPr>
          <w:rFonts w:hint="eastAsia"/>
          <w:rtl/>
        </w:rPr>
        <w:t>אמנון</w:t>
      </w:r>
      <w:r>
        <w:rPr>
          <w:rtl/>
        </w:rPr>
        <w:t xml:space="preserve"> כהן (ש"ס):</w:t>
      </w:r>
      <w:bookmarkEnd w:id="126"/>
    </w:p>
    <w:p w14:paraId="3668BAF0" w14:textId="77777777" w:rsidR="00000000" w:rsidRDefault="00581103">
      <w:pPr>
        <w:pStyle w:val="a0"/>
        <w:rPr>
          <w:rFonts w:hint="cs"/>
          <w:rtl/>
        </w:rPr>
      </w:pPr>
    </w:p>
    <w:p w14:paraId="6AD85995" w14:textId="77777777" w:rsidR="00000000" w:rsidRDefault="00581103">
      <w:pPr>
        <w:pStyle w:val="a0"/>
        <w:rPr>
          <w:rFonts w:hint="cs"/>
          <w:rtl/>
        </w:rPr>
      </w:pPr>
      <w:r>
        <w:rPr>
          <w:rFonts w:hint="cs"/>
          <w:rtl/>
        </w:rPr>
        <w:t xml:space="preserve">אדוני היושב-ראש, השרים, חברי הכנסת, נוסף על חוק דמי מחלה עצמו, שבא להקנות לעובד זכות קבלת משכורת בזמן מחלתו, קיימים ארבעה חוקים שונים, שבאים להקנות לעובד אפשרות להשתמש בזכות זו כאשר מישהו מבני משפחתו הקרובים חולה. </w:t>
      </w:r>
    </w:p>
    <w:p w14:paraId="08F1A583" w14:textId="77777777" w:rsidR="00000000" w:rsidRDefault="00581103">
      <w:pPr>
        <w:pStyle w:val="a0"/>
        <w:rPr>
          <w:rFonts w:hint="cs"/>
          <w:rtl/>
        </w:rPr>
      </w:pPr>
    </w:p>
    <w:p w14:paraId="39675A26" w14:textId="77777777" w:rsidR="00000000" w:rsidRDefault="00581103">
      <w:pPr>
        <w:pStyle w:val="a0"/>
        <w:rPr>
          <w:rFonts w:hint="cs"/>
          <w:rtl/>
        </w:rPr>
      </w:pPr>
      <w:r>
        <w:rPr>
          <w:rFonts w:hint="cs"/>
          <w:rtl/>
        </w:rPr>
        <w:t>הצעות</w:t>
      </w:r>
      <w:r>
        <w:rPr>
          <w:rFonts w:hint="cs"/>
          <w:rtl/>
        </w:rPr>
        <w:t xml:space="preserve"> חוק דמי מחלה הקיימות היום קובעות בהתאם לכללים שקבע שר העבודה, כי עובד זכאי לזקוף היעדרות של שישה עד שמונה ימים בשנה על חשבון תקופת המחלה הצבורה שלו רק כאשר ההיעדרות היא: 1. בשל מחלת ילדו; 2. בשל מחלת בן-הזוג; 3. בזמן היריון ולידה של בת-הזוג; 4. בשל מחלת ה</w:t>
      </w:r>
      <w:r>
        <w:rPr>
          <w:rFonts w:hint="cs"/>
          <w:rtl/>
        </w:rPr>
        <w:t xml:space="preserve">ורה. כל האמור מותנה בחוק אם החולים הנ"ל </w:t>
      </w:r>
      <w:r>
        <w:rPr>
          <w:rtl/>
        </w:rPr>
        <w:t>–</w:t>
      </w:r>
      <w:r>
        <w:rPr>
          <w:rFonts w:hint="cs"/>
          <w:rtl/>
        </w:rPr>
        <w:t xml:space="preserve"> בן-הזוג, ההורה או הבן - הפכו להיות תלויים לחלוטין  בעזרת הזולת בביצוע פעולות יום-יום, שמשמעותן עזרה בלבישה, אכילה, שליטה בהפרשות, רחצה וכו'. </w:t>
      </w:r>
    </w:p>
    <w:p w14:paraId="4CFA2930" w14:textId="77777777" w:rsidR="00000000" w:rsidRDefault="00581103">
      <w:pPr>
        <w:pStyle w:val="a0"/>
        <w:rPr>
          <w:rFonts w:hint="cs"/>
          <w:rtl/>
        </w:rPr>
      </w:pPr>
    </w:p>
    <w:p w14:paraId="340AF7EC" w14:textId="77777777" w:rsidR="00000000" w:rsidRDefault="00581103">
      <w:pPr>
        <w:pStyle w:val="a0"/>
        <w:rPr>
          <w:rFonts w:hint="cs"/>
          <w:rtl/>
        </w:rPr>
      </w:pPr>
      <w:r>
        <w:rPr>
          <w:rFonts w:hint="cs"/>
          <w:rtl/>
        </w:rPr>
        <w:t>עד כאן טוב ויפה, אך נשאלת השאלה, אדוני היושב-ראש, מי יטפל טיפול דחוף בא</w:t>
      </w:r>
      <w:r>
        <w:rPr>
          <w:rFonts w:hint="cs"/>
          <w:rtl/>
        </w:rPr>
        <w:t>דם שהפך להיות חולה סיעודי, והוא אינו נשוי, ואין אדם הידוע בציבור כבן-זוגו? ומי יטפל באדם חולה, שהוא כן נשוי, אך חי בנפרד מבן-זוגו ונמצא בתהליך של גירושים, ואם אין אדם אחר הידוע בציבור כבן-זוגו? ומי יטפל באשה עגונה חולה, שאין לה בן-זוג בנמצא? מי יטפל, אדוני</w:t>
      </w:r>
      <w:r>
        <w:rPr>
          <w:rFonts w:hint="cs"/>
          <w:rtl/>
        </w:rPr>
        <w:t xml:space="preserve"> היושב-ראש, בעולה חדש חולה החי בארץ, ובן-זוגו לא עלה לארץ ואין לו בן-זוג אחר? </w:t>
      </w:r>
    </w:p>
    <w:p w14:paraId="23D5D847" w14:textId="77777777" w:rsidR="00000000" w:rsidRDefault="00581103">
      <w:pPr>
        <w:pStyle w:val="a0"/>
        <w:rPr>
          <w:rFonts w:hint="cs"/>
          <w:rtl/>
        </w:rPr>
      </w:pPr>
    </w:p>
    <w:p w14:paraId="5DD6D077" w14:textId="77777777" w:rsidR="00000000" w:rsidRDefault="00581103">
      <w:pPr>
        <w:pStyle w:val="a0"/>
        <w:rPr>
          <w:rFonts w:hint="cs"/>
          <w:rtl/>
        </w:rPr>
      </w:pPr>
      <w:r>
        <w:rPr>
          <w:rFonts w:hint="cs"/>
          <w:rtl/>
        </w:rPr>
        <w:t>אשר על כן, הצעת חוק זו המונחת לפניכם באה לאפשר לבן-משפחה יחיד: בן, אח, סבא או נכד, לזקוף עד שישה ימים בשנה - אותם שישה ימים שקיימים בחוק, לא שישה ימים נוספים, ופשוט להרחיב את ה</w:t>
      </w:r>
      <w:r>
        <w:rPr>
          <w:rFonts w:hint="cs"/>
          <w:rtl/>
        </w:rPr>
        <w:t xml:space="preserve">נושא גם לאנשים הבודדים האלה; היעדרות בשל מחלת בן-משפחה יחיד, כהגדרתו בחוק זה, אשר הפך להיות תלוי בעזרת הזולת בביצוע פעולות יום-יום. </w:t>
      </w:r>
    </w:p>
    <w:p w14:paraId="150859AC" w14:textId="77777777" w:rsidR="00000000" w:rsidRDefault="00581103">
      <w:pPr>
        <w:pStyle w:val="a0"/>
        <w:rPr>
          <w:rFonts w:hint="cs"/>
          <w:rtl/>
        </w:rPr>
      </w:pPr>
    </w:p>
    <w:p w14:paraId="7C64D94C" w14:textId="77777777" w:rsidR="00000000" w:rsidRDefault="00581103">
      <w:pPr>
        <w:pStyle w:val="a0"/>
        <w:rPr>
          <w:rFonts w:hint="cs"/>
          <w:rtl/>
        </w:rPr>
      </w:pPr>
      <w:r>
        <w:rPr>
          <w:rFonts w:hint="cs"/>
          <w:rtl/>
        </w:rPr>
        <w:t>אדוני היושב-ראש, אדוני סגן השר, הצעת חוק זו המונחת לפניכם הינה הצעת חוק סוציאלית, שבאה להשלים את החקיקה הקיימת המאפשרת להי</w:t>
      </w:r>
      <w:r>
        <w:rPr>
          <w:rFonts w:hint="cs"/>
          <w:rtl/>
        </w:rPr>
        <w:t xml:space="preserve">עדר מהעבודה על חשבון ימי המחלה הצבורה בשל מחלת הורה, מחלת בן-זוג או בשל מחלת ילד. הצעת חוק זו הינה הומניטרית, רצויה והכרחית, והנהנים ממנה יהיו אנשים ערירים חולים, וכן עולים חדשים שרבים מהם מוצאים עצמם בארץ לבדם או מטופלים בבן-משפחה בודד. </w:t>
      </w:r>
    </w:p>
    <w:p w14:paraId="43F13331" w14:textId="77777777" w:rsidR="00000000" w:rsidRDefault="00581103">
      <w:pPr>
        <w:pStyle w:val="a0"/>
        <w:rPr>
          <w:rFonts w:hint="cs"/>
          <w:rtl/>
        </w:rPr>
      </w:pPr>
    </w:p>
    <w:p w14:paraId="1745BEF0" w14:textId="77777777" w:rsidR="00000000" w:rsidRDefault="00581103">
      <w:pPr>
        <w:pStyle w:val="a0"/>
        <w:rPr>
          <w:rFonts w:hint="cs"/>
          <w:rtl/>
        </w:rPr>
      </w:pPr>
      <w:r>
        <w:rPr>
          <w:rFonts w:hint="cs"/>
          <w:rtl/>
        </w:rPr>
        <w:t>אדוני היושב-ראש,</w:t>
      </w:r>
      <w:r>
        <w:rPr>
          <w:rFonts w:hint="cs"/>
          <w:rtl/>
        </w:rPr>
        <w:t xml:space="preserve"> עלי לציין כי הצעת חוק זו עלתה בכנסת החמש-עשרה וזכתה בתמיכה ממשלתית, עברה קריאה טרומית ברוב מוחלט מול אפס מתנגדים או נמנעים. היא עברה אפילו לדיון בוועדת העבודה והרווחה. לצערי, היו בחירות. אני רוצה לחדש את הנושא הזה. זה אכן חוק רציני וחשוב, והוא לא עולה כסף</w:t>
      </w:r>
      <w:r>
        <w:rPr>
          <w:rFonts w:hint="cs"/>
          <w:rtl/>
        </w:rPr>
        <w:t xml:space="preserve">. לכן אני מבקש מכל סיעות הבית לתמוך בחוק סיעודי וחברתי חשוב זה. </w:t>
      </w:r>
    </w:p>
    <w:p w14:paraId="69BAB262" w14:textId="77777777" w:rsidR="00000000" w:rsidRDefault="00581103">
      <w:pPr>
        <w:pStyle w:val="a0"/>
        <w:rPr>
          <w:rFonts w:hint="cs"/>
          <w:rtl/>
        </w:rPr>
      </w:pPr>
    </w:p>
    <w:p w14:paraId="3A5A5875" w14:textId="77777777" w:rsidR="00000000" w:rsidRDefault="00581103">
      <w:pPr>
        <w:pStyle w:val="af1"/>
        <w:rPr>
          <w:rtl/>
        </w:rPr>
      </w:pPr>
      <w:r>
        <w:rPr>
          <w:rtl/>
        </w:rPr>
        <w:t>היו"ר ראובן ריבלין:</w:t>
      </w:r>
    </w:p>
    <w:p w14:paraId="370047D6" w14:textId="77777777" w:rsidR="00000000" w:rsidRDefault="00581103">
      <w:pPr>
        <w:pStyle w:val="a0"/>
        <w:rPr>
          <w:rtl/>
        </w:rPr>
      </w:pPr>
    </w:p>
    <w:p w14:paraId="20D0B396" w14:textId="77777777" w:rsidR="00000000" w:rsidRDefault="00581103">
      <w:pPr>
        <w:pStyle w:val="a0"/>
        <w:rPr>
          <w:rFonts w:hint="cs"/>
          <w:rtl/>
        </w:rPr>
      </w:pPr>
      <w:r>
        <w:rPr>
          <w:rFonts w:hint="cs"/>
          <w:rtl/>
        </w:rPr>
        <w:t xml:space="preserve">תודה לחבר הכנסת אמנון כהן. ישיב סגן שר התעשייה, המסחר והתעסוקה. </w:t>
      </w:r>
    </w:p>
    <w:p w14:paraId="018648FA" w14:textId="77777777" w:rsidR="00000000" w:rsidRDefault="00581103">
      <w:pPr>
        <w:pStyle w:val="a0"/>
        <w:rPr>
          <w:rFonts w:hint="cs"/>
          <w:rtl/>
        </w:rPr>
      </w:pPr>
    </w:p>
    <w:p w14:paraId="17AA5D3D" w14:textId="77777777" w:rsidR="00000000" w:rsidRDefault="00581103">
      <w:pPr>
        <w:pStyle w:val="af0"/>
        <w:rPr>
          <w:rtl/>
        </w:rPr>
      </w:pPr>
      <w:r>
        <w:rPr>
          <w:rFonts w:hint="eastAsia"/>
          <w:rtl/>
        </w:rPr>
        <w:t>אמנון</w:t>
      </w:r>
      <w:r>
        <w:rPr>
          <w:rtl/>
        </w:rPr>
        <w:t xml:space="preserve"> כהן (ש"ס):</w:t>
      </w:r>
    </w:p>
    <w:p w14:paraId="7DC7AC66" w14:textId="77777777" w:rsidR="00000000" w:rsidRDefault="00581103">
      <w:pPr>
        <w:pStyle w:val="a0"/>
        <w:rPr>
          <w:rFonts w:hint="cs"/>
          <w:rtl/>
        </w:rPr>
      </w:pPr>
    </w:p>
    <w:p w14:paraId="702DB615" w14:textId="77777777" w:rsidR="00000000" w:rsidRDefault="00581103">
      <w:pPr>
        <w:pStyle w:val="a0"/>
        <w:rPr>
          <w:rFonts w:hint="cs"/>
          <w:rtl/>
        </w:rPr>
      </w:pPr>
      <w:r>
        <w:rPr>
          <w:rFonts w:hint="cs"/>
          <w:rtl/>
        </w:rPr>
        <w:t>והתקשורת. תקשורת לא?</w:t>
      </w:r>
    </w:p>
    <w:p w14:paraId="24AF30F4" w14:textId="77777777" w:rsidR="00000000" w:rsidRDefault="00581103">
      <w:pPr>
        <w:pStyle w:val="a0"/>
        <w:rPr>
          <w:rFonts w:hint="cs"/>
          <w:rtl/>
        </w:rPr>
      </w:pPr>
    </w:p>
    <w:p w14:paraId="6FF5B4B7" w14:textId="77777777" w:rsidR="00000000" w:rsidRDefault="00581103">
      <w:pPr>
        <w:pStyle w:val="af1"/>
        <w:rPr>
          <w:rtl/>
        </w:rPr>
      </w:pPr>
      <w:r>
        <w:rPr>
          <w:rtl/>
        </w:rPr>
        <w:t>היו"ר ראובן ריבלין:</w:t>
      </w:r>
    </w:p>
    <w:p w14:paraId="4022B389" w14:textId="77777777" w:rsidR="00000000" w:rsidRDefault="00581103">
      <w:pPr>
        <w:pStyle w:val="a0"/>
        <w:rPr>
          <w:rtl/>
        </w:rPr>
      </w:pPr>
    </w:p>
    <w:p w14:paraId="0E4E6DB5" w14:textId="77777777" w:rsidR="00000000" w:rsidRDefault="00581103">
      <w:pPr>
        <w:pStyle w:val="a0"/>
        <w:rPr>
          <w:rFonts w:hint="cs"/>
          <w:rtl/>
        </w:rPr>
      </w:pPr>
      <w:r>
        <w:rPr>
          <w:rFonts w:hint="cs"/>
          <w:rtl/>
        </w:rPr>
        <w:t>לא. לא תקשורת. לא מינו אותו. בבקשה, אדוני,</w:t>
      </w:r>
      <w:r>
        <w:rPr>
          <w:rFonts w:hint="cs"/>
          <w:rtl/>
        </w:rPr>
        <w:t xml:space="preserve"> כבוד סגן השר. </w:t>
      </w:r>
    </w:p>
    <w:p w14:paraId="71D3718C" w14:textId="77777777" w:rsidR="00000000" w:rsidRDefault="00581103">
      <w:pPr>
        <w:pStyle w:val="a0"/>
        <w:rPr>
          <w:rFonts w:hint="cs"/>
          <w:rtl/>
        </w:rPr>
      </w:pPr>
    </w:p>
    <w:p w14:paraId="57B7FBEC" w14:textId="77777777" w:rsidR="00000000" w:rsidRDefault="00581103">
      <w:pPr>
        <w:pStyle w:val="a"/>
        <w:rPr>
          <w:rtl/>
        </w:rPr>
      </w:pPr>
      <w:bookmarkStart w:id="127" w:name="_Toc81561413"/>
      <w:r>
        <w:rPr>
          <w:rFonts w:hint="eastAsia"/>
          <w:rtl/>
        </w:rPr>
        <w:t>סגן</w:t>
      </w:r>
      <w:r>
        <w:rPr>
          <w:rtl/>
        </w:rPr>
        <w:t xml:space="preserve"> שר התעשייה, המסחר והתעסוקה מיכאל רצון:</w:t>
      </w:r>
      <w:bookmarkEnd w:id="127"/>
    </w:p>
    <w:p w14:paraId="48487483" w14:textId="77777777" w:rsidR="00000000" w:rsidRDefault="00581103">
      <w:pPr>
        <w:pStyle w:val="a0"/>
        <w:rPr>
          <w:rFonts w:hint="cs"/>
          <w:rtl/>
        </w:rPr>
      </w:pPr>
    </w:p>
    <w:p w14:paraId="1EAA8F06" w14:textId="77777777" w:rsidR="00000000" w:rsidRDefault="00581103">
      <w:pPr>
        <w:pStyle w:val="a0"/>
        <w:rPr>
          <w:rFonts w:hint="cs"/>
          <w:rtl/>
        </w:rPr>
      </w:pPr>
      <w:r>
        <w:rPr>
          <w:rFonts w:hint="cs"/>
          <w:rtl/>
        </w:rPr>
        <w:t xml:space="preserve">אדוני היושב-ראש, חברי חברי הכנסת, חבר הכנסת כהן, אין ספק שהצעת החוק שלך היא ראויה, רק התוצאות שלה, לא בטוח שהן מה שאתה תרצה שתהיינה. </w:t>
      </w:r>
    </w:p>
    <w:p w14:paraId="103D8CF5" w14:textId="77777777" w:rsidR="00000000" w:rsidRDefault="00581103">
      <w:pPr>
        <w:pStyle w:val="a0"/>
        <w:rPr>
          <w:rFonts w:hint="cs"/>
          <w:rtl/>
        </w:rPr>
      </w:pPr>
    </w:p>
    <w:p w14:paraId="24555A30" w14:textId="77777777" w:rsidR="00000000" w:rsidRDefault="00581103">
      <w:pPr>
        <w:pStyle w:val="a0"/>
        <w:rPr>
          <w:rFonts w:hint="cs"/>
          <w:rtl/>
        </w:rPr>
      </w:pPr>
      <w:r>
        <w:rPr>
          <w:rFonts w:hint="cs"/>
          <w:rtl/>
        </w:rPr>
        <w:t>הצעת החוק הזאת מבקשת לאפשר ניצול של עד שישה ימים לטיפול בבן-</w:t>
      </w:r>
      <w:r>
        <w:rPr>
          <w:rFonts w:hint="cs"/>
          <w:rtl/>
        </w:rPr>
        <w:t>משפחה בודד של העובד. הצעת חוק זו מצטרפת לשורה של חוקים דומים, כולם פרי הצעות חוק פרטיות, אשר נגסו בימי המחלה המיועדים לעובד עצמו, על-ידי מתן אפשרות להיעדר בשל מחלתם של קרובים מרמות קרבה שונות, על חשבון ימי המחלה הצבורים של העובד - עד שמונה ימים בשנה בשל מח</w:t>
      </w:r>
      <w:r>
        <w:rPr>
          <w:rFonts w:hint="cs"/>
          <w:rtl/>
        </w:rPr>
        <w:t>לת ילד, או תקופות מוגדלות בשל מחלתו הממארת, או לילד במשפחה חד-הורית. חבר הכנסת כהן, אתה שומע? אני רוצה שהוא יקשיב לי.</w:t>
      </w:r>
    </w:p>
    <w:p w14:paraId="7971AC57" w14:textId="77777777" w:rsidR="00000000" w:rsidRDefault="00581103">
      <w:pPr>
        <w:pStyle w:val="a0"/>
        <w:rPr>
          <w:rFonts w:hint="cs"/>
          <w:rtl/>
        </w:rPr>
      </w:pPr>
    </w:p>
    <w:p w14:paraId="18ED7BB2" w14:textId="77777777" w:rsidR="00000000" w:rsidRDefault="00581103">
      <w:pPr>
        <w:pStyle w:val="af1"/>
        <w:rPr>
          <w:rtl/>
        </w:rPr>
      </w:pPr>
      <w:r>
        <w:rPr>
          <w:rtl/>
        </w:rPr>
        <w:t>היו"ר ראובן ריבלין:</w:t>
      </w:r>
    </w:p>
    <w:p w14:paraId="69AF1954" w14:textId="77777777" w:rsidR="00000000" w:rsidRDefault="00581103">
      <w:pPr>
        <w:pStyle w:val="a0"/>
        <w:rPr>
          <w:rtl/>
        </w:rPr>
      </w:pPr>
    </w:p>
    <w:p w14:paraId="7D6B9829" w14:textId="77777777" w:rsidR="00000000" w:rsidRDefault="00581103">
      <w:pPr>
        <w:pStyle w:val="a0"/>
        <w:rPr>
          <w:rFonts w:hint="cs"/>
          <w:rtl/>
        </w:rPr>
      </w:pPr>
      <w:r>
        <w:rPr>
          <w:rFonts w:hint="cs"/>
          <w:rtl/>
        </w:rPr>
        <w:t xml:space="preserve">חבר הכנסת כהן, בבקשה. </w:t>
      </w:r>
    </w:p>
    <w:p w14:paraId="23B94546" w14:textId="77777777" w:rsidR="00000000" w:rsidRDefault="00581103">
      <w:pPr>
        <w:pStyle w:val="a0"/>
        <w:rPr>
          <w:rFonts w:hint="cs"/>
          <w:rtl/>
        </w:rPr>
      </w:pPr>
    </w:p>
    <w:p w14:paraId="15A342F5" w14:textId="77777777" w:rsidR="00000000" w:rsidRDefault="00581103">
      <w:pPr>
        <w:pStyle w:val="-"/>
        <w:rPr>
          <w:rtl/>
        </w:rPr>
      </w:pPr>
      <w:bookmarkStart w:id="128" w:name="FS000001029T14_07_2004_13_23_42C"/>
      <w:bookmarkEnd w:id="128"/>
      <w:r>
        <w:rPr>
          <w:rtl/>
        </w:rPr>
        <w:t>סגן שר התעשייה, המסחר והתעסוקה מיכאל רצון:</w:t>
      </w:r>
    </w:p>
    <w:p w14:paraId="334C7125" w14:textId="77777777" w:rsidR="00000000" w:rsidRDefault="00581103">
      <w:pPr>
        <w:pStyle w:val="a0"/>
        <w:rPr>
          <w:rtl/>
        </w:rPr>
      </w:pPr>
    </w:p>
    <w:p w14:paraId="169D5E81" w14:textId="77777777" w:rsidR="00000000" w:rsidRDefault="00581103">
      <w:pPr>
        <w:pStyle w:val="a0"/>
        <w:rPr>
          <w:rFonts w:hint="cs"/>
          <w:rtl/>
        </w:rPr>
      </w:pPr>
      <w:r>
        <w:rPr>
          <w:rFonts w:hint="cs"/>
          <w:rtl/>
        </w:rPr>
        <w:t xml:space="preserve">אני רוצה שתספור את הימים שכבר יש לאותו עובד - - </w:t>
      </w:r>
      <w:r>
        <w:rPr>
          <w:rFonts w:hint="cs"/>
          <w:rtl/>
        </w:rPr>
        <w:t>-</w:t>
      </w:r>
    </w:p>
    <w:p w14:paraId="2E3F27F9" w14:textId="77777777" w:rsidR="00000000" w:rsidRDefault="00581103">
      <w:pPr>
        <w:pStyle w:val="a0"/>
        <w:rPr>
          <w:rFonts w:hint="cs"/>
          <w:rtl/>
        </w:rPr>
      </w:pPr>
    </w:p>
    <w:p w14:paraId="47ED3C45" w14:textId="77777777" w:rsidR="00000000" w:rsidRDefault="00581103">
      <w:pPr>
        <w:pStyle w:val="af1"/>
        <w:rPr>
          <w:rtl/>
        </w:rPr>
      </w:pPr>
      <w:r>
        <w:rPr>
          <w:rtl/>
        </w:rPr>
        <w:t>היו"ר ראובן ריבלין:</w:t>
      </w:r>
    </w:p>
    <w:p w14:paraId="732E0179" w14:textId="77777777" w:rsidR="00000000" w:rsidRDefault="00581103">
      <w:pPr>
        <w:pStyle w:val="a0"/>
        <w:rPr>
          <w:rtl/>
        </w:rPr>
      </w:pPr>
    </w:p>
    <w:p w14:paraId="46FB7A10" w14:textId="77777777" w:rsidR="00000000" w:rsidRDefault="00581103">
      <w:pPr>
        <w:pStyle w:val="a0"/>
        <w:rPr>
          <w:rFonts w:hint="cs"/>
          <w:rtl/>
        </w:rPr>
      </w:pPr>
      <w:r>
        <w:rPr>
          <w:rFonts w:hint="cs"/>
          <w:rtl/>
        </w:rPr>
        <w:t>איך אדוני ידע לומר לו למה הוא טועה?</w:t>
      </w:r>
    </w:p>
    <w:p w14:paraId="3886A270" w14:textId="77777777" w:rsidR="00000000" w:rsidRDefault="00581103">
      <w:pPr>
        <w:pStyle w:val="a0"/>
        <w:rPr>
          <w:rFonts w:hint="cs"/>
          <w:rtl/>
        </w:rPr>
      </w:pPr>
    </w:p>
    <w:p w14:paraId="20126860" w14:textId="77777777" w:rsidR="00000000" w:rsidRDefault="00581103">
      <w:pPr>
        <w:pStyle w:val="-"/>
        <w:rPr>
          <w:rtl/>
        </w:rPr>
      </w:pPr>
      <w:bookmarkStart w:id="129" w:name="FS000001029T14_07_2004_13_25_19C"/>
      <w:bookmarkEnd w:id="129"/>
      <w:r>
        <w:rPr>
          <w:rtl/>
        </w:rPr>
        <w:t>סגן שר התעשייה, המסחר והתעסוקה מיכאל רצון:</w:t>
      </w:r>
    </w:p>
    <w:p w14:paraId="7D3ADB80" w14:textId="77777777" w:rsidR="00000000" w:rsidRDefault="00581103">
      <w:pPr>
        <w:pStyle w:val="a0"/>
        <w:rPr>
          <w:rtl/>
        </w:rPr>
      </w:pPr>
    </w:p>
    <w:p w14:paraId="5603B948" w14:textId="77777777" w:rsidR="00000000" w:rsidRDefault="00581103">
      <w:pPr>
        <w:pStyle w:val="a0"/>
        <w:rPr>
          <w:rFonts w:hint="cs"/>
          <w:rtl/>
        </w:rPr>
      </w:pPr>
      <w:r>
        <w:rPr>
          <w:rFonts w:hint="cs"/>
          <w:rtl/>
        </w:rPr>
        <w:t>עד שישה בשנה - כבר אמרתי, או שמונה ימים. עכשיו עוד שישה ימים בשנה בשל מחלת הורה או הורהו של בן-הזוג, שמלאו לו 65 שנים; עד שישה ימים בשנה, בשל מחלת בן-ז</w:t>
      </w:r>
      <w:r>
        <w:rPr>
          <w:rFonts w:hint="cs"/>
          <w:rtl/>
        </w:rPr>
        <w:t>וגו של העובד; עד שבעה ימים בשנה בשל טיפולים ובדיקות הקשורים בהיריון של בת-זוגו של העובד. למרות ההכרה במקרים שעשויים לדרוש סיוע לבן-משפחה בודד, יש לזכור כי חוק דמי מחלה נועד מלכתחילה למנוע פגיעה משמעותית בהשתכרותו של עובד הנופל למשכב. ניצול ימי המחלה המיועד</w:t>
      </w:r>
      <w:r>
        <w:rPr>
          <w:rFonts w:hint="cs"/>
          <w:rtl/>
        </w:rPr>
        <w:t xml:space="preserve">ים לעובד לשם טיפול באחרים עלול להביא למצב שבו לעובד עצמו לא יישארו ימי מחלה צבורים כאשר יחלה. </w:t>
      </w:r>
    </w:p>
    <w:p w14:paraId="67E7DBB1" w14:textId="77777777" w:rsidR="00000000" w:rsidRDefault="00581103">
      <w:pPr>
        <w:pStyle w:val="a0"/>
        <w:rPr>
          <w:rFonts w:hint="cs"/>
          <w:rtl/>
        </w:rPr>
      </w:pPr>
    </w:p>
    <w:p w14:paraId="44E3FBA7" w14:textId="77777777" w:rsidR="00000000" w:rsidRDefault="00581103">
      <w:pPr>
        <w:pStyle w:val="a0"/>
        <w:ind w:firstLine="720"/>
        <w:rPr>
          <w:rFonts w:hint="cs"/>
          <w:rtl/>
        </w:rPr>
      </w:pPr>
      <w:r>
        <w:rPr>
          <w:rFonts w:hint="cs"/>
          <w:rtl/>
        </w:rPr>
        <w:t xml:space="preserve">כמו כן קיים חשש שריבוי ההוראות לעניין ימי מחלה, יביא לכרסום באיזון שמשיג חוק דמי מחלה בין הצורך לסייע לעובד לבין מגבלת הזמנים שנקבעה פה. </w:t>
      </w:r>
    </w:p>
    <w:p w14:paraId="793A1426" w14:textId="77777777" w:rsidR="00000000" w:rsidRDefault="00581103">
      <w:pPr>
        <w:pStyle w:val="a0"/>
        <w:ind w:firstLine="720"/>
        <w:rPr>
          <w:rFonts w:hint="cs"/>
          <w:rtl/>
        </w:rPr>
      </w:pPr>
    </w:p>
    <w:p w14:paraId="4423F7E1" w14:textId="77777777" w:rsidR="00000000" w:rsidRDefault="00581103">
      <w:pPr>
        <w:pStyle w:val="a0"/>
        <w:ind w:firstLine="720"/>
        <w:rPr>
          <w:rFonts w:hint="cs"/>
          <w:rtl/>
        </w:rPr>
      </w:pPr>
      <w:r>
        <w:rPr>
          <w:rFonts w:hint="cs"/>
          <w:rtl/>
        </w:rPr>
        <w:t>לכן הממשלה מתנגדת להצ</w:t>
      </w:r>
      <w:r>
        <w:rPr>
          <w:rFonts w:hint="cs"/>
          <w:rtl/>
        </w:rPr>
        <w:t>עה. אם תספור את כל הימים, הרי כמעט כל ימי המחלה הקבועים בחוק כבר תפוסים לטיפול בבן-זוג, בילדים, בהורים, ועוד כהנה, ואנחנו נמצא את עצמנו חלילה מזיקים לעובד, שכשהוא יהיה חולה לא יהיו לו ימי מחלה צבורים והוא יפסיד את דמי ההשתכרות. על כן הממשלה מתנגדת לכך, ואנ</w:t>
      </w:r>
      <w:r>
        <w:rPr>
          <w:rFonts w:hint="cs"/>
          <w:rtl/>
        </w:rPr>
        <w:t>י מקווה שהצעת החוק הזאת לא תעבור. תודה.</w:t>
      </w:r>
    </w:p>
    <w:p w14:paraId="32E9592B" w14:textId="77777777" w:rsidR="00000000" w:rsidRDefault="00581103">
      <w:pPr>
        <w:pStyle w:val="a0"/>
        <w:rPr>
          <w:rFonts w:hint="cs"/>
          <w:rtl/>
        </w:rPr>
      </w:pPr>
    </w:p>
    <w:p w14:paraId="3D0E85B6" w14:textId="77777777" w:rsidR="00000000" w:rsidRDefault="00581103">
      <w:pPr>
        <w:pStyle w:val="af1"/>
        <w:rPr>
          <w:rtl/>
        </w:rPr>
      </w:pPr>
      <w:r>
        <w:rPr>
          <w:rtl/>
        </w:rPr>
        <w:t>היו"ר ראובן ריבלין:</w:t>
      </w:r>
    </w:p>
    <w:p w14:paraId="712C6EB5" w14:textId="77777777" w:rsidR="00000000" w:rsidRDefault="00581103">
      <w:pPr>
        <w:pStyle w:val="a0"/>
        <w:rPr>
          <w:rtl/>
        </w:rPr>
      </w:pPr>
    </w:p>
    <w:p w14:paraId="509FFC8E" w14:textId="77777777" w:rsidR="00000000" w:rsidRDefault="00581103">
      <w:pPr>
        <w:pStyle w:val="a0"/>
        <w:rPr>
          <w:rFonts w:hint="cs"/>
          <w:rtl/>
        </w:rPr>
      </w:pPr>
      <w:r>
        <w:rPr>
          <w:rFonts w:hint="cs"/>
          <w:rtl/>
        </w:rPr>
        <w:t xml:space="preserve">חבר הכנסת כהן - בבקשה, אדוני. נא להשיב. לרשות אדוני שלוש דקות. </w:t>
      </w:r>
    </w:p>
    <w:p w14:paraId="24A8B585" w14:textId="77777777" w:rsidR="00000000" w:rsidRDefault="00581103">
      <w:pPr>
        <w:pStyle w:val="a0"/>
        <w:rPr>
          <w:rFonts w:hint="cs"/>
          <w:rtl/>
        </w:rPr>
      </w:pPr>
    </w:p>
    <w:p w14:paraId="7748724D" w14:textId="77777777" w:rsidR="00000000" w:rsidRDefault="00581103">
      <w:pPr>
        <w:pStyle w:val="a"/>
        <w:rPr>
          <w:rtl/>
        </w:rPr>
      </w:pPr>
      <w:bookmarkStart w:id="130" w:name="FS000000495T14_07_2004_13_29_46"/>
      <w:bookmarkStart w:id="131" w:name="_Toc81561414"/>
      <w:bookmarkEnd w:id="130"/>
      <w:r>
        <w:rPr>
          <w:rFonts w:hint="eastAsia"/>
          <w:rtl/>
        </w:rPr>
        <w:t>אמנון</w:t>
      </w:r>
      <w:r>
        <w:rPr>
          <w:rtl/>
        </w:rPr>
        <w:t xml:space="preserve"> כהן (ש"ס):</w:t>
      </w:r>
      <w:bookmarkEnd w:id="131"/>
    </w:p>
    <w:p w14:paraId="3155DCA6" w14:textId="77777777" w:rsidR="00000000" w:rsidRDefault="00581103">
      <w:pPr>
        <w:pStyle w:val="a0"/>
        <w:rPr>
          <w:rFonts w:hint="cs"/>
          <w:rtl/>
        </w:rPr>
      </w:pPr>
    </w:p>
    <w:p w14:paraId="45FE9CB4" w14:textId="77777777" w:rsidR="00000000" w:rsidRDefault="00581103">
      <w:pPr>
        <w:pStyle w:val="a0"/>
        <w:rPr>
          <w:rFonts w:hint="cs"/>
          <w:rtl/>
        </w:rPr>
      </w:pPr>
      <w:r>
        <w:rPr>
          <w:rFonts w:hint="cs"/>
          <w:rtl/>
        </w:rPr>
        <w:t xml:space="preserve">אדוני סגן השר, אני אומר: כל הימים שנתנו בחוק, אני לא רוצה לפרוץ. אפשר פשוט להרחיב את הקשר המשפחתי ולהיכנס לתוך </w:t>
      </w:r>
      <w:r>
        <w:rPr>
          <w:rFonts w:hint="cs"/>
          <w:rtl/>
        </w:rPr>
        <w:t xml:space="preserve">המעגל הזה. אני לא רוצה לפרוץ את החוק, לא רוצה להגדיל ימים, לא על חשבון מעסיקים, לא על חשבון ביטוח לאומי, על חשבון אף אחד. אני פשוט אומר: אחד שאין לו בן שהוא צריך לטפל בו, אז יש לו את חמיו, נגיד, שצריך, זקוק. </w:t>
      </w:r>
    </w:p>
    <w:p w14:paraId="53CE7B68" w14:textId="77777777" w:rsidR="00000000" w:rsidRDefault="00581103">
      <w:pPr>
        <w:pStyle w:val="a0"/>
        <w:rPr>
          <w:rFonts w:hint="cs"/>
          <w:rtl/>
        </w:rPr>
      </w:pPr>
    </w:p>
    <w:p w14:paraId="336132B4" w14:textId="77777777" w:rsidR="00000000" w:rsidRDefault="00581103">
      <w:pPr>
        <w:pStyle w:val="af1"/>
        <w:rPr>
          <w:rtl/>
        </w:rPr>
      </w:pPr>
      <w:r>
        <w:rPr>
          <w:rtl/>
        </w:rPr>
        <w:t>היו"ר ראובן ריבלין:</w:t>
      </w:r>
    </w:p>
    <w:p w14:paraId="32E2E8C6" w14:textId="77777777" w:rsidR="00000000" w:rsidRDefault="00581103">
      <w:pPr>
        <w:pStyle w:val="a0"/>
        <w:rPr>
          <w:rtl/>
        </w:rPr>
      </w:pPr>
    </w:p>
    <w:p w14:paraId="4608D569" w14:textId="77777777" w:rsidR="00000000" w:rsidRDefault="00581103">
      <w:pPr>
        <w:pStyle w:val="a0"/>
        <w:rPr>
          <w:rFonts w:hint="cs"/>
          <w:rtl/>
        </w:rPr>
      </w:pPr>
      <w:r>
        <w:rPr>
          <w:rFonts w:hint="cs"/>
          <w:rtl/>
        </w:rPr>
        <w:t xml:space="preserve">כבוד סגן השר, נא לשבת. </w:t>
      </w:r>
    </w:p>
    <w:p w14:paraId="5BF0030C" w14:textId="77777777" w:rsidR="00000000" w:rsidRDefault="00581103">
      <w:pPr>
        <w:pStyle w:val="a0"/>
        <w:rPr>
          <w:rFonts w:hint="cs"/>
          <w:rtl/>
        </w:rPr>
      </w:pPr>
    </w:p>
    <w:p w14:paraId="21B1BE66" w14:textId="77777777" w:rsidR="00000000" w:rsidRDefault="00581103">
      <w:pPr>
        <w:pStyle w:val="-"/>
        <w:rPr>
          <w:rtl/>
        </w:rPr>
      </w:pPr>
      <w:bookmarkStart w:id="132" w:name="FS000000495T14_07_2004_13_32_20C"/>
      <w:bookmarkEnd w:id="132"/>
      <w:r>
        <w:rPr>
          <w:rtl/>
        </w:rPr>
        <w:t>אמנון כהן (ש"ס):</w:t>
      </w:r>
    </w:p>
    <w:p w14:paraId="3AE21D21" w14:textId="77777777" w:rsidR="00000000" w:rsidRDefault="00581103">
      <w:pPr>
        <w:pStyle w:val="a0"/>
        <w:rPr>
          <w:rtl/>
        </w:rPr>
      </w:pPr>
    </w:p>
    <w:p w14:paraId="0F845F2C" w14:textId="77777777" w:rsidR="00000000" w:rsidRDefault="00581103">
      <w:pPr>
        <w:pStyle w:val="a0"/>
        <w:rPr>
          <w:rFonts w:hint="cs"/>
          <w:rtl/>
        </w:rPr>
      </w:pPr>
      <w:r>
        <w:rPr>
          <w:rFonts w:hint="cs"/>
          <w:rtl/>
        </w:rPr>
        <w:t xml:space="preserve">לכן אני אומר: לא על חשבון הימים. </w:t>
      </w:r>
    </w:p>
    <w:p w14:paraId="6443C8D7" w14:textId="77777777" w:rsidR="00000000" w:rsidRDefault="00581103">
      <w:pPr>
        <w:pStyle w:val="a0"/>
        <w:rPr>
          <w:rFonts w:hint="cs"/>
          <w:rtl/>
        </w:rPr>
      </w:pPr>
    </w:p>
    <w:p w14:paraId="177CC03E" w14:textId="77777777" w:rsidR="00000000" w:rsidRDefault="00581103">
      <w:pPr>
        <w:pStyle w:val="a0"/>
        <w:rPr>
          <w:rFonts w:hint="cs"/>
          <w:rtl/>
        </w:rPr>
      </w:pPr>
      <w:r>
        <w:rPr>
          <w:rFonts w:hint="cs"/>
          <w:rtl/>
        </w:rPr>
        <w:t xml:space="preserve">בנוגע לאנשים שאתה חושש שהם יחלו ולא יהיו להם ימים </w:t>
      </w:r>
      <w:r>
        <w:rPr>
          <w:rtl/>
        </w:rPr>
        <w:t>–</w:t>
      </w:r>
      <w:r>
        <w:rPr>
          <w:rFonts w:hint="cs"/>
          <w:rtl/>
        </w:rPr>
        <w:t xml:space="preserve"> זו החלטה שלהם: האם אני יכול לקחת את הימים האלה, או לא יכול לקחת. לכן פה אין בעיה. לא מדובר כאן בפגיעה ולא בהרחבה מבחינה תקציבית. </w:t>
      </w:r>
    </w:p>
    <w:p w14:paraId="27E7BFB9" w14:textId="77777777" w:rsidR="00000000" w:rsidRDefault="00581103">
      <w:pPr>
        <w:pStyle w:val="a0"/>
        <w:rPr>
          <w:rFonts w:hint="cs"/>
          <w:rtl/>
        </w:rPr>
      </w:pPr>
    </w:p>
    <w:p w14:paraId="00B2F4B4" w14:textId="77777777" w:rsidR="00000000" w:rsidRDefault="00581103">
      <w:pPr>
        <w:pStyle w:val="af0"/>
        <w:rPr>
          <w:rtl/>
        </w:rPr>
      </w:pPr>
      <w:r>
        <w:rPr>
          <w:rFonts w:hint="eastAsia"/>
          <w:rtl/>
        </w:rPr>
        <w:t>סגן</w:t>
      </w:r>
      <w:r>
        <w:rPr>
          <w:rtl/>
        </w:rPr>
        <w:t xml:space="preserve"> שר התעשייה, המסח</w:t>
      </w:r>
      <w:r>
        <w:rPr>
          <w:rtl/>
        </w:rPr>
        <w:t>ר והתעסוקה מיכאל רצון:</w:t>
      </w:r>
    </w:p>
    <w:p w14:paraId="6C623E5B" w14:textId="77777777" w:rsidR="00000000" w:rsidRDefault="00581103">
      <w:pPr>
        <w:pStyle w:val="a0"/>
        <w:rPr>
          <w:rFonts w:hint="cs"/>
          <w:rtl/>
        </w:rPr>
      </w:pPr>
    </w:p>
    <w:p w14:paraId="0FFF2645" w14:textId="77777777" w:rsidR="00000000" w:rsidRDefault="00581103">
      <w:pPr>
        <w:pStyle w:val="a0"/>
        <w:rPr>
          <w:rFonts w:hint="cs"/>
          <w:rtl/>
        </w:rPr>
      </w:pPr>
      <w:r>
        <w:rPr>
          <w:rFonts w:hint="cs"/>
          <w:rtl/>
        </w:rPr>
        <w:t>- - -</w:t>
      </w:r>
    </w:p>
    <w:p w14:paraId="4A6BD1CC" w14:textId="77777777" w:rsidR="00000000" w:rsidRDefault="00581103">
      <w:pPr>
        <w:pStyle w:val="a0"/>
        <w:rPr>
          <w:rFonts w:hint="cs"/>
          <w:rtl/>
        </w:rPr>
      </w:pPr>
    </w:p>
    <w:p w14:paraId="255C69CF" w14:textId="77777777" w:rsidR="00000000" w:rsidRDefault="00581103">
      <w:pPr>
        <w:pStyle w:val="af1"/>
        <w:rPr>
          <w:rtl/>
        </w:rPr>
      </w:pPr>
      <w:r>
        <w:rPr>
          <w:rtl/>
        </w:rPr>
        <w:t>היו"ר ראובן ריבלין:</w:t>
      </w:r>
    </w:p>
    <w:p w14:paraId="6553F6D9" w14:textId="77777777" w:rsidR="00000000" w:rsidRDefault="00581103">
      <w:pPr>
        <w:pStyle w:val="a0"/>
        <w:rPr>
          <w:rtl/>
        </w:rPr>
      </w:pPr>
    </w:p>
    <w:p w14:paraId="6131DC10" w14:textId="77777777" w:rsidR="00000000" w:rsidRDefault="00581103">
      <w:pPr>
        <w:pStyle w:val="a0"/>
        <w:rPr>
          <w:rFonts w:hint="cs"/>
          <w:rtl/>
        </w:rPr>
      </w:pPr>
      <w:r>
        <w:rPr>
          <w:rFonts w:hint="cs"/>
          <w:rtl/>
        </w:rPr>
        <w:t xml:space="preserve">שב, שב, שב. נא לא לדבר מפה, כי אי-אפשר לשמוע. </w:t>
      </w:r>
    </w:p>
    <w:p w14:paraId="50D44DF8" w14:textId="77777777" w:rsidR="00000000" w:rsidRDefault="00581103">
      <w:pPr>
        <w:pStyle w:val="a0"/>
        <w:rPr>
          <w:rFonts w:hint="cs"/>
          <w:rtl/>
        </w:rPr>
      </w:pPr>
    </w:p>
    <w:p w14:paraId="7BBFFC1B" w14:textId="77777777" w:rsidR="00000000" w:rsidRDefault="00581103">
      <w:pPr>
        <w:pStyle w:val="a0"/>
        <w:rPr>
          <w:rFonts w:hint="cs"/>
          <w:rtl/>
        </w:rPr>
      </w:pPr>
      <w:r>
        <w:rPr>
          <w:rFonts w:hint="cs"/>
          <w:rtl/>
        </w:rPr>
        <w:t>הוא הציע לך להפוך את ההצעה להצעה לסדר-היום. מסכים?</w:t>
      </w:r>
    </w:p>
    <w:p w14:paraId="0F378FEC" w14:textId="77777777" w:rsidR="00000000" w:rsidRDefault="00581103">
      <w:pPr>
        <w:pStyle w:val="a0"/>
        <w:rPr>
          <w:rFonts w:hint="cs"/>
          <w:rtl/>
        </w:rPr>
      </w:pPr>
    </w:p>
    <w:p w14:paraId="61990ACD" w14:textId="77777777" w:rsidR="00000000" w:rsidRDefault="00581103">
      <w:pPr>
        <w:pStyle w:val="-"/>
        <w:rPr>
          <w:rtl/>
        </w:rPr>
      </w:pPr>
      <w:bookmarkStart w:id="133" w:name="FS000000495T14_07_2004_13_34_09C"/>
      <w:bookmarkEnd w:id="133"/>
      <w:r>
        <w:rPr>
          <w:rtl/>
        </w:rPr>
        <w:t>אמנון כהן (ש"ס):</w:t>
      </w:r>
    </w:p>
    <w:p w14:paraId="474051E9" w14:textId="77777777" w:rsidR="00000000" w:rsidRDefault="00581103">
      <w:pPr>
        <w:pStyle w:val="a0"/>
        <w:rPr>
          <w:rtl/>
        </w:rPr>
      </w:pPr>
    </w:p>
    <w:p w14:paraId="09931FA7" w14:textId="77777777" w:rsidR="00000000" w:rsidRDefault="00581103">
      <w:pPr>
        <w:pStyle w:val="a0"/>
        <w:rPr>
          <w:rFonts w:hint="cs"/>
          <w:rtl/>
        </w:rPr>
      </w:pPr>
      <w:r>
        <w:rPr>
          <w:rFonts w:hint="cs"/>
          <w:rtl/>
        </w:rPr>
        <w:t xml:space="preserve">לא, לא מסכים. </w:t>
      </w:r>
    </w:p>
    <w:p w14:paraId="6C32127F" w14:textId="77777777" w:rsidR="00000000" w:rsidRDefault="00581103">
      <w:pPr>
        <w:pStyle w:val="a0"/>
        <w:rPr>
          <w:rFonts w:hint="cs"/>
          <w:rtl/>
        </w:rPr>
      </w:pPr>
    </w:p>
    <w:p w14:paraId="57FC8141" w14:textId="77777777" w:rsidR="00000000" w:rsidRDefault="00581103">
      <w:pPr>
        <w:pStyle w:val="af1"/>
        <w:rPr>
          <w:rtl/>
        </w:rPr>
      </w:pPr>
      <w:r>
        <w:rPr>
          <w:rtl/>
        </w:rPr>
        <w:t>היו"ר ראובן ריבלין:</w:t>
      </w:r>
    </w:p>
    <w:p w14:paraId="0CF782D8" w14:textId="77777777" w:rsidR="00000000" w:rsidRDefault="00581103">
      <w:pPr>
        <w:pStyle w:val="a0"/>
        <w:rPr>
          <w:rtl/>
        </w:rPr>
      </w:pPr>
    </w:p>
    <w:p w14:paraId="0E633EFC" w14:textId="77777777" w:rsidR="00000000" w:rsidRDefault="00581103">
      <w:pPr>
        <w:pStyle w:val="a0"/>
        <w:rPr>
          <w:rFonts w:hint="cs"/>
          <w:rtl/>
        </w:rPr>
      </w:pPr>
      <w:r>
        <w:rPr>
          <w:rFonts w:hint="cs"/>
          <w:rtl/>
        </w:rPr>
        <w:t>בוודאי. הוא לא מסכים. מה, זו זכותו. הלוואי שהיה ל</w:t>
      </w:r>
      <w:r>
        <w:rPr>
          <w:rFonts w:hint="cs"/>
          <w:rtl/>
        </w:rPr>
        <w:t xml:space="preserve">י כל כך הרבה כסף כמו הצעות חוק שלי שעפו פה כלא היו. בבקשה, רבותי, חברי הכנסת, נא לשבת. </w:t>
      </w:r>
    </w:p>
    <w:p w14:paraId="10740AF6" w14:textId="77777777" w:rsidR="00000000" w:rsidRDefault="00581103">
      <w:pPr>
        <w:pStyle w:val="a0"/>
        <w:rPr>
          <w:rFonts w:hint="cs"/>
          <w:rtl/>
        </w:rPr>
      </w:pPr>
    </w:p>
    <w:p w14:paraId="4ED548CC" w14:textId="77777777" w:rsidR="00000000" w:rsidRDefault="00581103">
      <w:pPr>
        <w:pStyle w:val="a0"/>
        <w:rPr>
          <w:rFonts w:hint="cs"/>
          <w:rtl/>
        </w:rPr>
      </w:pPr>
      <w:r>
        <w:rPr>
          <w:rFonts w:hint="cs"/>
          <w:rtl/>
        </w:rPr>
        <w:t xml:space="preserve">זה עיקרון. בעוד חצי שנה חבר הכנסת כהן ישים את זה עוד הפעם, או אחרי עוד חצי שנה עוד הפעם. </w:t>
      </w:r>
    </w:p>
    <w:p w14:paraId="6756943F" w14:textId="77777777" w:rsidR="00000000" w:rsidRDefault="00581103">
      <w:pPr>
        <w:pStyle w:val="a0"/>
        <w:rPr>
          <w:rFonts w:hint="cs"/>
          <w:rtl/>
        </w:rPr>
      </w:pPr>
    </w:p>
    <w:p w14:paraId="7F82226E" w14:textId="77777777" w:rsidR="00000000" w:rsidRDefault="00581103">
      <w:pPr>
        <w:pStyle w:val="af0"/>
        <w:rPr>
          <w:rtl/>
        </w:rPr>
      </w:pPr>
      <w:r>
        <w:rPr>
          <w:rFonts w:hint="eastAsia"/>
          <w:rtl/>
        </w:rPr>
        <w:t>אבשלום</w:t>
      </w:r>
      <w:r>
        <w:rPr>
          <w:rtl/>
        </w:rPr>
        <w:t xml:space="preserve"> וילן (יחד):</w:t>
      </w:r>
    </w:p>
    <w:p w14:paraId="3E6FC53B" w14:textId="77777777" w:rsidR="00000000" w:rsidRDefault="00581103">
      <w:pPr>
        <w:pStyle w:val="a0"/>
        <w:rPr>
          <w:rFonts w:hint="cs"/>
          <w:rtl/>
        </w:rPr>
      </w:pPr>
    </w:p>
    <w:p w14:paraId="60EE383B" w14:textId="77777777" w:rsidR="00000000" w:rsidRDefault="00581103">
      <w:pPr>
        <w:pStyle w:val="a0"/>
        <w:rPr>
          <w:rFonts w:hint="cs"/>
          <w:rtl/>
        </w:rPr>
      </w:pPr>
      <w:r>
        <w:rPr>
          <w:rFonts w:hint="cs"/>
          <w:rtl/>
        </w:rPr>
        <w:t>מי יודע? אולי זה יעבור עכשיו בהצבעה?</w:t>
      </w:r>
    </w:p>
    <w:p w14:paraId="2DF01A6F" w14:textId="77777777" w:rsidR="00000000" w:rsidRDefault="00581103">
      <w:pPr>
        <w:pStyle w:val="a0"/>
        <w:rPr>
          <w:rFonts w:hint="cs"/>
          <w:rtl/>
        </w:rPr>
      </w:pPr>
    </w:p>
    <w:p w14:paraId="6F32D67C" w14:textId="77777777" w:rsidR="00000000" w:rsidRDefault="00581103">
      <w:pPr>
        <w:pStyle w:val="af1"/>
        <w:rPr>
          <w:rtl/>
        </w:rPr>
      </w:pPr>
      <w:r>
        <w:rPr>
          <w:rtl/>
        </w:rPr>
        <w:t>היו"ר ראובן ריבלין</w:t>
      </w:r>
      <w:r>
        <w:rPr>
          <w:rtl/>
        </w:rPr>
        <w:t>:</w:t>
      </w:r>
    </w:p>
    <w:p w14:paraId="0C5B3BCD" w14:textId="77777777" w:rsidR="00000000" w:rsidRDefault="00581103">
      <w:pPr>
        <w:pStyle w:val="a0"/>
        <w:rPr>
          <w:rtl/>
        </w:rPr>
      </w:pPr>
    </w:p>
    <w:p w14:paraId="2311D88E" w14:textId="77777777" w:rsidR="00000000" w:rsidRDefault="00581103">
      <w:pPr>
        <w:pStyle w:val="a0"/>
        <w:rPr>
          <w:rFonts w:hint="cs"/>
          <w:rtl/>
        </w:rPr>
      </w:pPr>
      <w:r>
        <w:rPr>
          <w:rFonts w:hint="cs"/>
          <w:rtl/>
        </w:rPr>
        <w:t xml:space="preserve">או שכן, או שלא. אני התחלתי לדבר על חצאי שנים כדי שתבינו. בבקשה, רבותי חברי הכנסת, נא לשבת. </w:t>
      </w:r>
    </w:p>
    <w:p w14:paraId="7EAD7216" w14:textId="77777777" w:rsidR="00000000" w:rsidRDefault="00581103">
      <w:pPr>
        <w:pStyle w:val="a0"/>
        <w:rPr>
          <w:rFonts w:hint="cs"/>
          <w:rtl/>
        </w:rPr>
      </w:pPr>
    </w:p>
    <w:p w14:paraId="5EFEA02A" w14:textId="77777777" w:rsidR="00000000" w:rsidRDefault="00581103">
      <w:pPr>
        <w:pStyle w:val="a0"/>
        <w:rPr>
          <w:rFonts w:hint="cs"/>
          <w:rtl/>
        </w:rPr>
      </w:pPr>
      <w:r>
        <w:rPr>
          <w:rFonts w:hint="cs"/>
          <w:rtl/>
        </w:rPr>
        <w:t>הצעת חוק דמי מחלה (היעדרות בשל מחלת בן משפחה יחיד), התשס"ג-2003 - נא להצביע. מי בעד ומי נגד החוק? מי נמנע?</w:t>
      </w:r>
    </w:p>
    <w:p w14:paraId="695353EE" w14:textId="77777777" w:rsidR="00000000" w:rsidRDefault="00581103">
      <w:pPr>
        <w:pStyle w:val="a0"/>
        <w:rPr>
          <w:rFonts w:hint="cs"/>
          <w:rtl/>
        </w:rPr>
      </w:pPr>
    </w:p>
    <w:p w14:paraId="3CC7C826" w14:textId="77777777" w:rsidR="00000000" w:rsidRDefault="00581103">
      <w:pPr>
        <w:pStyle w:val="a0"/>
        <w:rPr>
          <w:rFonts w:hint="cs"/>
          <w:rtl/>
        </w:rPr>
      </w:pPr>
    </w:p>
    <w:p w14:paraId="575628DA" w14:textId="77777777" w:rsidR="00000000" w:rsidRDefault="00581103">
      <w:pPr>
        <w:pStyle w:val="ab"/>
        <w:bidi/>
        <w:rPr>
          <w:rFonts w:hint="cs"/>
          <w:rtl/>
        </w:rPr>
      </w:pPr>
      <w:r>
        <w:rPr>
          <w:rFonts w:hint="cs"/>
          <w:rtl/>
        </w:rPr>
        <w:t>הצבעה מס' 5</w:t>
      </w:r>
    </w:p>
    <w:p w14:paraId="1F6A253D" w14:textId="77777777" w:rsidR="00000000" w:rsidRDefault="00581103">
      <w:pPr>
        <w:pStyle w:val="a0"/>
        <w:rPr>
          <w:rFonts w:hint="cs"/>
          <w:rtl/>
        </w:rPr>
      </w:pPr>
    </w:p>
    <w:p w14:paraId="46235A2B" w14:textId="77777777" w:rsidR="00000000" w:rsidRDefault="00581103">
      <w:pPr>
        <w:pStyle w:val="ac"/>
        <w:bidi/>
        <w:rPr>
          <w:rFonts w:hint="cs"/>
          <w:rtl/>
        </w:rPr>
      </w:pPr>
      <w:r>
        <w:rPr>
          <w:rFonts w:hint="cs"/>
          <w:rtl/>
        </w:rPr>
        <w:t>בעד ההצעה להעביר את הצעת החוק לדיון מו</w:t>
      </w:r>
      <w:r>
        <w:rPr>
          <w:rFonts w:hint="cs"/>
          <w:rtl/>
        </w:rPr>
        <w:t>קדם בוועדה - 17</w:t>
      </w:r>
    </w:p>
    <w:p w14:paraId="554708A0" w14:textId="77777777" w:rsidR="00000000" w:rsidRDefault="00581103">
      <w:pPr>
        <w:pStyle w:val="ac"/>
        <w:bidi/>
        <w:rPr>
          <w:rFonts w:hint="cs"/>
          <w:rtl/>
        </w:rPr>
      </w:pPr>
      <w:r>
        <w:rPr>
          <w:rFonts w:hint="cs"/>
          <w:rtl/>
        </w:rPr>
        <w:t>בעד ההצעה להסיר מסדר-היום את הצעת החוק - 42</w:t>
      </w:r>
    </w:p>
    <w:p w14:paraId="2122B646" w14:textId="77777777" w:rsidR="00000000" w:rsidRDefault="00581103">
      <w:pPr>
        <w:pStyle w:val="ac"/>
        <w:bidi/>
        <w:rPr>
          <w:rFonts w:hint="cs"/>
          <w:rtl/>
        </w:rPr>
      </w:pPr>
      <w:r>
        <w:rPr>
          <w:rFonts w:hint="cs"/>
          <w:rtl/>
        </w:rPr>
        <w:t>נמנעים - אין</w:t>
      </w:r>
    </w:p>
    <w:p w14:paraId="4BB74E3B" w14:textId="77777777" w:rsidR="00000000" w:rsidRDefault="00581103">
      <w:pPr>
        <w:pStyle w:val="ad"/>
        <w:bidi/>
        <w:rPr>
          <w:rFonts w:hint="cs"/>
          <w:rtl/>
        </w:rPr>
      </w:pPr>
      <w:r>
        <w:rPr>
          <w:rFonts w:hint="cs"/>
          <w:rtl/>
        </w:rPr>
        <w:t xml:space="preserve">ההצעה להסיר מסדר-היום את הצעת חוק דמי מחלה </w:t>
      </w:r>
    </w:p>
    <w:p w14:paraId="52410D1E" w14:textId="77777777" w:rsidR="00000000" w:rsidRDefault="00581103">
      <w:pPr>
        <w:pStyle w:val="ad"/>
        <w:bidi/>
        <w:rPr>
          <w:rFonts w:hint="cs"/>
          <w:rtl/>
        </w:rPr>
      </w:pPr>
      <w:r>
        <w:rPr>
          <w:rFonts w:hint="cs"/>
          <w:rtl/>
        </w:rPr>
        <w:t xml:space="preserve">(היעדרות בשל בן-משפחה יחיד), התשס"ג-2003, נתקבלה. </w:t>
      </w:r>
    </w:p>
    <w:p w14:paraId="24A11004" w14:textId="77777777" w:rsidR="00000000" w:rsidRDefault="00581103">
      <w:pPr>
        <w:pStyle w:val="a0"/>
        <w:rPr>
          <w:rFonts w:hint="cs"/>
          <w:rtl/>
        </w:rPr>
      </w:pPr>
    </w:p>
    <w:p w14:paraId="51F0344E" w14:textId="77777777" w:rsidR="00000000" w:rsidRDefault="00581103">
      <w:pPr>
        <w:pStyle w:val="af1"/>
        <w:rPr>
          <w:rtl/>
        </w:rPr>
      </w:pPr>
      <w:r>
        <w:rPr>
          <w:rtl/>
        </w:rPr>
        <w:t>היו"ר ראובן ריבלין:</w:t>
      </w:r>
    </w:p>
    <w:p w14:paraId="07137FC9" w14:textId="77777777" w:rsidR="00000000" w:rsidRDefault="00581103">
      <w:pPr>
        <w:pStyle w:val="a0"/>
        <w:rPr>
          <w:rtl/>
        </w:rPr>
      </w:pPr>
    </w:p>
    <w:p w14:paraId="121A07A2" w14:textId="77777777" w:rsidR="00000000" w:rsidRDefault="00581103">
      <w:pPr>
        <w:pStyle w:val="a0"/>
        <w:rPr>
          <w:rFonts w:hint="cs"/>
          <w:rtl/>
        </w:rPr>
      </w:pPr>
      <w:r>
        <w:rPr>
          <w:rFonts w:hint="cs"/>
          <w:rtl/>
        </w:rPr>
        <w:t>ובכן, בעד - 17, נגד - 42, אין - - -</w:t>
      </w:r>
    </w:p>
    <w:p w14:paraId="0BA37B84" w14:textId="77777777" w:rsidR="00000000" w:rsidRDefault="00581103">
      <w:pPr>
        <w:pStyle w:val="a0"/>
        <w:rPr>
          <w:rFonts w:hint="cs"/>
          <w:rtl/>
        </w:rPr>
      </w:pPr>
    </w:p>
    <w:p w14:paraId="19C62A22" w14:textId="77777777" w:rsidR="00000000" w:rsidRDefault="00581103">
      <w:pPr>
        <w:pStyle w:val="af0"/>
        <w:rPr>
          <w:rtl/>
        </w:rPr>
      </w:pPr>
      <w:r>
        <w:rPr>
          <w:rFonts w:hint="eastAsia"/>
          <w:rtl/>
        </w:rPr>
        <w:t>קריאות</w:t>
      </w:r>
      <w:r>
        <w:rPr>
          <w:rtl/>
        </w:rPr>
        <w:t>:</w:t>
      </w:r>
    </w:p>
    <w:p w14:paraId="624B1026" w14:textId="77777777" w:rsidR="00000000" w:rsidRDefault="00581103">
      <w:pPr>
        <w:pStyle w:val="a0"/>
        <w:rPr>
          <w:rFonts w:hint="cs"/>
          <w:rtl/>
        </w:rPr>
      </w:pPr>
    </w:p>
    <w:p w14:paraId="74B76BAD" w14:textId="77777777" w:rsidR="00000000" w:rsidRDefault="00581103">
      <w:pPr>
        <w:pStyle w:val="a0"/>
        <w:rPr>
          <w:rFonts w:hint="cs"/>
          <w:rtl/>
        </w:rPr>
      </w:pPr>
      <w:r>
        <w:rPr>
          <w:rFonts w:hint="cs"/>
          <w:rtl/>
        </w:rPr>
        <w:t>- - -</w:t>
      </w:r>
    </w:p>
    <w:p w14:paraId="3BAABEF0" w14:textId="77777777" w:rsidR="00000000" w:rsidRDefault="00581103">
      <w:pPr>
        <w:pStyle w:val="a0"/>
        <w:rPr>
          <w:rFonts w:hint="cs"/>
          <w:rtl/>
        </w:rPr>
      </w:pPr>
    </w:p>
    <w:p w14:paraId="206BD707" w14:textId="77777777" w:rsidR="00000000" w:rsidRDefault="00581103">
      <w:pPr>
        <w:pStyle w:val="af0"/>
        <w:rPr>
          <w:rtl/>
        </w:rPr>
      </w:pPr>
      <w:r>
        <w:rPr>
          <w:rFonts w:hint="eastAsia"/>
          <w:rtl/>
        </w:rPr>
        <w:t>רשף</w:t>
      </w:r>
      <w:r>
        <w:rPr>
          <w:rtl/>
        </w:rPr>
        <w:t xml:space="preserve"> חן (שינוי</w:t>
      </w:r>
      <w:r>
        <w:rPr>
          <w:rtl/>
        </w:rPr>
        <w:t>):</w:t>
      </w:r>
    </w:p>
    <w:p w14:paraId="6424F937" w14:textId="77777777" w:rsidR="00000000" w:rsidRDefault="00581103">
      <w:pPr>
        <w:pStyle w:val="a0"/>
        <w:rPr>
          <w:rFonts w:hint="cs"/>
          <w:rtl/>
        </w:rPr>
      </w:pPr>
    </w:p>
    <w:p w14:paraId="79798C5E" w14:textId="77777777" w:rsidR="00000000" w:rsidRDefault="00581103">
      <w:pPr>
        <w:pStyle w:val="a0"/>
        <w:rPr>
          <w:rFonts w:hint="cs"/>
          <w:rtl/>
        </w:rPr>
      </w:pPr>
      <w:r>
        <w:rPr>
          <w:rFonts w:hint="cs"/>
          <w:rtl/>
        </w:rPr>
        <w:t>- - -</w:t>
      </w:r>
    </w:p>
    <w:p w14:paraId="470AE6BD" w14:textId="77777777" w:rsidR="00000000" w:rsidRDefault="00581103">
      <w:pPr>
        <w:pStyle w:val="a0"/>
        <w:rPr>
          <w:rFonts w:hint="cs"/>
          <w:rtl/>
        </w:rPr>
      </w:pPr>
    </w:p>
    <w:p w14:paraId="0842AC6B" w14:textId="77777777" w:rsidR="00000000" w:rsidRDefault="00581103">
      <w:pPr>
        <w:pStyle w:val="af1"/>
        <w:rPr>
          <w:rtl/>
        </w:rPr>
      </w:pPr>
      <w:r>
        <w:rPr>
          <w:rtl/>
        </w:rPr>
        <w:t>היו"ר ראובן ריבלין:</w:t>
      </w:r>
    </w:p>
    <w:p w14:paraId="00DD2A7D" w14:textId="77777777" w:rsidR="00000000" w:rsidRDefault="00581103">
      <w:pPr>
        <w:pStyle w:val="a0"/>
        <w:rPr>
          <w:rtl/>
        </w:rPr>
      </w:pPr>
    </w:p>
    <w:p w14:paraId="3FB3B7EE" w14:textId="77777777" w:rsidR="00000000" w:rsidRDefault="00581103">
      <w:pPr>
        <w:pStyle w:val="a0"/>
        <w:rPr>
          <w:rFonts w:hint="cs"/>
          <w:rtl/>
        </w:rPr>
      </w:pPr>
      <w:r>
        <w:rPr>
          <w:rFonts w:hint="cs"/>
          <w:rtl/>
        </w:rPr>
        <w:t xml:space="preserve">אדוני, ראיתי שלחצת. באת הרבה אחרי זה. </w:t>
      </w:r>
    </w:p>
    <w:p w14:paraId="6CA3F9FB" w14:textId="77777777" w:rsidR="00000000" w:rsidRDefault="00581103">
      <w:pPr>
        <w:pStyle w:val="a0"/>
        <w:rPr>
          <w:rFonts w:hint="cs"/>
          <w:rtl/>
        </w:rPr>
      </w:pPr>
    </w:p>
    <w:p w14:paraId="69B9F34A" w14:textId="77777777" w:rsidR="00000000" w:rsidRDefault="00581103">
      <w:pPr>
        <w:pStyle w:val="af0"/>
        <w:rPr>
          <w:rtl/>
        </w:rPr>
      </w:pPr>
      <w:r>
        <w:rPr>
          <w:rFonts w:hint="eastAsia"/>
          <w:rtl/>
        </w:rPr>
        <w:t>רשף</w:t>
      </w:r>
      <w:r>
        <w:rPr>
          <w:rtl/>
        </w:rPr>
        <w:t xml:space="preserve"> חן (שינוי):</w:t>
      </w:r>
    </w:p>
    <w:p w14:paraId="1DB7474F" w14:textId="77777777" w:rsidR="00000000" w:rsidRDefault="00581103">
      <w:pPr>
        <w:pStyle w:val="a0"/>
        <w:rPr>
          <w:rFonts w:hint="cs"/>
          <w:rtl/>
        </w:rPr>
      </w:pPr>
    </w:p>
    <w:p w14:paraId="1B376AFB" w14:textId="77777777" w:rsidR="00000000" w:rsidRDefault="00581103">
      <w:pPr>
        <w:pStyle w:val="a0"/>
        <w:rPr>
          <w:rFonts w:hint="cs"/>
          <w:rtl/>
        </w:rPr>
      </w:pPr>
      <w:r>
        <w:rPr>
          <w:rFonts w:hint="cs"/>
          <w:rtl/>
        </w:rPr>
        <w:t>לא, הצבעתי נגד - - -</w:t>
      </w:r>
    </w:p>
    <w:p w14:paraId="380FEB63" w14:textId="77777777" w:rsidR="00000000" w:rsidRDefault="00581103">
      <w:pPr>
        <w:pStyle w:val="a0"/>
        <w:rPr>
          <w:rFonts w:hint="cs"/>
          <w:rtl/>
        </w:rPr>
      </w:pPr>
    </w:p>
    <w:p w14:paraId="55C60463" w14:textId="77777777" w:rsidR="00000000" w:rsidRDefault="00581103">
      <w:pPr>
        <w:pStyle w:val="af1"/>
        <w:rPr>
          <w:rtl/>
        </w:rPr>
      </w:pPr>
      <w:r>
        <w:rPr>
          <w:rFonts w:hint="eastAsia"/>
          <w:rtl/>
        </w:rPr>
        <w:t>היו</w:t>
      </w:r>
      <w:r>
        <w:rPr>
          <w:rtl/>
        </w:rPr>
        <w:t>"ר ראובן ריבלין:</w:t>
      </w:r>
    </w:p>
    <w:p w14:paraId="28A3387C" w14:textId="77777777" w:rsidR="00000000" w:rsidRDefault="00581103">
      <w:pPr>
        <w:pStyle w:val="a0"/>
        <w:rPr>
          <w:rFonts w:hint="cs"/>
          <w:rtl/>
        </w:rPr>
      </w:pPr>
    </w:p>
    <w:p w14:paraId="18BAC3D1" w14:textId="77777777" w:rsidR="00000000" w:rsidRDefault="00581103">
      <w:pPr>
        <w:pStyle w:val="a0"/>
        <w:rPr>
          <w:rFonts w:hint="cs"/>
          <w:rtl/>
        </w:rPr>
      </w:pPr>
      <w:r>
        <w:rPr>
          <w:rFonts w:hint="cs"/>
          <w:rtl/>
        </w:rPr>
        <w:t xml:space="preserve">בסדר. בסדר. שימו לב, שימו לב. 17 בעד, 42 נגד, אין נמנעים. אני קובע שהצעת החוק לא נתקבלה. </w:t>
      </w:r>
    </w:p>
    <w:p w14:paraId="4FF6E970" w14:textId="77777777" w:rsidR="00000000" w:rsidRDefault="00581103">
      <w:pPr>
        <w:pStyle w:val="a0"/>
        <w:rPr>
          <w:rFonts w:hint="cs"/>
          <w:rtl/>
        </w:rPr>
      </w:pPr>
    </w:p>
    <w:p w14:paraId="4E665696" w14:textId="77777777" w:rsidR="00000000" w:rsidRDefault="00581103">
      <w:pPr>
        <w:pStyle w:val="a0"/>
        <w:rPr>
          <w:rFonts w:hint="cs"/>
          <w:rtl/>
        </w:rPr>
      </w:pPr>
      <w:r>
        <w:rPr>
          <w:rFonts w:hint="cs"/>
          <w:rtl/>
        </w:rPr>
        <w:t>חבר הכנסת חן רשף מודיע שהוא הצביע</w:t>
      </w:r>
      <w:r>
        <w:rPr>
          <w:rFonts w:hint="cs"/>
          <w:rtl/>
        </w:rPr>
        <w:t xml:space="preserve"> הפוך ממה שרצה. </w:t>
      </w:r>
    </w:p>
    <w:p w14:paraId="47149DB8" w14:textId="77777777" w:rsidR="00000000" w:rsidRDefault="00581103">
      <w:pPr>
        <w:pStyle w:val="a0"/>
        <w:rPr>
          <w:rFonts w:hint="cs"/>
          <w:rtl/>
        </w:rPr>
      </w:pPr>
    </w:p>
    <w:p w14:paraId="7CF384E4" w14:textId="77777777" w:rsidR="00000000" w:rsidRDefault="00581103">
      <w:pPr>
        <w:pStyle w:val="af0"/>
        <w:rPr>
          <w:rtl/>
        </w:rPr>
      </w:pPr>
      <w:r>
        <w:rPr>
          <w:rFonts w:hint="eastAsia"/>
          <w:rtl/>
        </w:rPr>
        <w:t>קריאות</w:t>
      </w:r>
      <w:r>
        <w:rPr>
          <w:rtl/>
        </w:rPr>
        <w:t>:</w:t>
      </w:r>
    </w:p>
    <w:p w14:paraId="253E11FF" w14:textId="77777777" w:rsidR="00000000" w:rsidRDefault="00581103">
      <w:pPr>
        <w:pStyle w:val="a0"/>
        <w:rPr>
          <w:rFonts w:hint="cs"/>
          <w:rtl/>
        </w:rPr>
      </w:pPr>
    </w:p>
    <w:p w14:paraId="59451E28" w14:textId="77777777" w:rsidR="00000000" w:rsidRDefault="00581103">
      <w:pPr>
        <w:pStyle w:val="a0"/>
        <w:rPr>
          <w:rFonts w:hint="cs"/>
          <w:rtl/>
        </w:rPr>
      </w:pPr>
      <w:r>
        <w:rPr>
          <w:rFonts w:hint="cs"/>
          <w:rtl/>
        </w:rPr>
        <w:t>- - -</w:t>
      </w:r>
    </w:p>
    <w:p w14:paraId="4BA2B90D" w14:textId="77777777" w:rsidR="00000000" w:rsidRDefault="00581103">
      <w:pPr>
        <w:pStyle w:val="a0"/>
        <w:rPr>
          <w:rFonts w:hint="cs"/>
          <w:rtl/>
        </w:rPr>
      </w:pPr>
    </w:p>
    <w:p w14:paraId="3CA1FD5E" w14:textId="77777777" w:rsidR="00000000" w:rsidRDefault="00581103">
      <w:pPr>
        <w:pStyle w:val="af1"/>
        <w:rPr>
          <w:rtl/>
        </w:rPr>
      </w:pPr>
      <w:r>
        <w:rPr>
          <w:rFonts w:hint="eastAsia"/>
          <w:rtl/>
        </w:rPr>
        <w:t>היו</w:t>
      </w:r>
      <w:r>
        <w:rPr>
          <w:rtl/>
        </w:rPr>
        <w:t>"ר ראובן ריבלין:</w:t>
      </w:r>
    </w:p>
    <w:p w14:paraId="2D81CA3A" w14:textId="77777777" w:rsidR="00000000" w:rsidRDefault="00581103">
      <w:pPr>
        <w:pStyle w:val="a0"/>
        <w:rPr>
          <w:rFonts w:hint="cs"/>
          <w:rtl/>
        </w:rPr>
      </w:pPr>
    </w:p>
    <w:p w14:paraId="6737ED0F" w14:textId="77777777" w:rsidR="00000000" w:rsidRDefault="00581103">
      <w:pPr>
        <w:pStyle w:val="a0"/>
        <w:rPr>
          <w:rFonts w:hint="cs"/>
          <w:rtl/>
        </w:rPr>
      </w:pPr>
      <w:r>
        <w:rPr>
          <w:rFonts w:hint="cs"/>
          <w:rtl/>
        </w:rPr>
        <w:t xml:space="preserve">אני מודיע לך, חבר הכנסת רשף: כבר היתה לי דרמה השבוע, על שם רשף בן ראובן חן. וזה מספיק לי. בזכות אביך שהיה אתי גם בגימנסיה וגם בצבא אני לא - - -  </w:t>
      </w:r>
    </w:p>
    <w:p w14:paraId="678E380E" w14:textId="77777777" w:rsidR="00000000" w:rsidRDefault="00581103">
      <w:pPr>
        <w:pStyle w:val="a0"/>
        <w:rPr>
          <w:rFonts w:hint="cs"/>
          <w:rtl/>
        </w:rPr>
      </w:pPr>
    </w:p>
    <w:p w14:paraId="56096898" w14:textId="77777777" w:rsidR="00000000" w:rsidRDefault="00581103">
      <w:pPr>
        <w:pStyle w:val="af0"/>
        <w:rPr>
          <w:rtl/>
        </w:rPr>
      </w:pPr>
      <w:r>
        <w:rPr>
          <w:rFonts w:hint="eastAsia"/>
          <w:rtl/>
        </w:rPr>
        <w:t>רשף</w:t>
      </w:r>
      <w:r>
        <w:rPr>
          <w:rtl/>
        </w:rPr>
        <w:t xml:space="preserve"> חן (שינוי):</w:t>
      </w:r>
    </w:p>
    <w:p w14:paraId="41FE848F" w14:textId="77777777" w:rsidR="00000000" w:rsidRDefault="00581103">
      <w:pPr>
        <w:pStyle w:val="a0"/>
        <w:rPr>
          <w:rFonts w:hint="cs"/>
          <w:rtl/>
        </w:rPr>
      </w:pPr>
    </w:p>
    <w:p w14:paraId="5C3026A8" w14:textId="77777777" w:rsidR="00000000" w:rsidRDefault="00581103">
      <w:pPr>
        <w:pStyle w:val="a0"/>
        <w:rPr>
          <w:rFonts w:hint="cs"/>
          <w:rtl/>
        </w:rPr>
      </w:pPr>
      <w:r>
        <w:rPr>
          <w:rFonts w:hint="cs"/>
          <w:rtl/>
        </w:rPr>
        <w:t>רגע, אדוני. בסופו של דבר נרשם נגד, כפ</w:t>
      </w:r>
      <w:r>
        <w:rPr>
          <w:rFonts w:hint="cs"/>
          <w:rtl/>
        </w:rPr>
        <w:t>י שאמרתי שהצבעתי. אבל תוך כדי התהליך הופיע נמנע. לכן קפצתי. פשוט תוך כדי ההצבעה הופיע נמנע.</w:t>
      </w:r>
    </w:p>
    <w:p w14:paraId="3E47EA86" w14:textId="77777777" w:rsidR="00000000" w:rsidRDefault="00581103">
      <w:pPr>
        <w:pStyle w:val="a0"/>
        <w:rPr>
          <w:rFonts w:hint="cs"/>
          <w:rtl/>
        </w:rPr>
      </w:pPr>
    </w:p>
    <w:p w14:paraId="67FCFB4E" w14:textId="77777777" w:rsidR="00000000" w:rsidRDefault="00581103">
      <w:pPr>
        <w:pStyle w:val="af1"/>
        <w:rPr>
          <w:rtl/>
        </w:rPr>
      </w:pPr>
      <w:r>
        <w:rPr>
          <w:rFonts w:hint="eastAsia"/>
          <w:rtl/>
        </w:rPr>
        <w:t>היו</w:t>
      </w:r>
      <w:r>
        <w:rPr>
          <w:rtl/>
        </w:rPr>
        <w:t>"ר ראובן ריבלין:</w:t>
      </w:r>
    </w:p>
    <w:p w14:paraId="6F41DD5D" w14:textId="77777777" w:rsidR="00000000" w:rsidRDefault="00581103">
      <w:pPr>
        <w:pStyle w:val="a0"/>
        <w:rPr>
          <w:rFonts w:hint="cs"/>
          <w:rtl/>
        </w:rPr>
      </w:pPr>
    </w:p>
    <w:p w14:paraId="4CD6268E" w14:textId="77777777" w:rsidR="00000000" w:rsidRDefault="00581103">
      <w:pPr>
        <w:pStyle w:val="a0"/>
        <w:rPr>
          <w:rFonts w:hint="cs"/>
          <w:rtl/>
        </w:rPr>
      </w:pPr>
      <w:r>
        <w:rPr>
          <w:rFonts w:hint="cs"/>
          <w:rtl/>
        </w:rPr>
        <w:t xml:space="preserve">אתה, פשוט, בדרך להצביע נגד, שפשפת לנמנע. אתה יכול תמיד לשנות את הצבעתך. תמיד, עד שהיא ננעלת.  </w:t>
      </w:r>
    </w:p>
    <w:p w14:paraId="4E91F378" w14:textId="77777777" w:rsidR="00000000" w:rsidRDefault="00581103">
      <w:pPr>
        <w:pStyle w:val="a0"/>
        <w:rPr>
          <w:rFonts w:hint="cs"/>
          <w:rtl/>
        </w:rPr>
      </w:pPr>
    </w:p>
    <w:p w14:paraId="50363349" w14:textId="77777777" w:rsidR="00000000" w:rsidRDefault="00581103">
      <w:pPr>
        <w:pStyle w:val="af0"/>
        <w:rPr>
          <w:rtl/>
        </w:rPr>
      </w:pPr>
      <w:r>
        <w:rPr>
          <w:rFonts w:hint="eastAsia"/>
          <w:rtl/>
        </w:rPr>
        <w:t>זאב</w:t>
      </w:r>
      <w:r>
        <w:rPr>
          <w:rtl/>
        </w:rPr>
        <w:t xml:space="preserve"> בוים (הליכוד):</w:t>
      </w:r>
    </w:p>
    <w:p w14:paraId="4A5A588D" w14:textId="77777777" w:rsidR="00000000" w:rsidRDefault="00581103">
      <w:pPr>
        <w:pStyle w:val="a0"/>
        <w:rPr>
          <w:rFonts w:hint="cs"/>
          <w:rtl/>
        </w:rPr>
      </w:pPr>
    </w:p>
    <w:p w14:paraId="0703FBAF" w14:textId="77777777" w:rsidR="00000000" w:rsidRDefault="00581103">
      <w:pPr>
        <w:pStyle w:val="a0"/>
        <w:rPr>
          <w:rFonts w:hint="cs"/>
          <w:rtl/>
        </w:rPr>
      </w:pPr>
      <w:r>
        <w:rPr>
          <w:rFonts w:hint="cs"/>
          <w:rtl/>
        </w:rPr>
        <w:t>יש לי הצעה, שבכל הצבעה, רש</w:t>
      </w:r>
      <w:r>
        <w:rPr>
          <w:rFonts w:hint="cs"/>
          <w:rtl/>
        </w:rPr>
        <w:t>ף, תהיה לו הצבעה אישית.</w:t>
      </w:r>
    </w:p>
    <w:p w14:paraId="3EDB0F9D" w14:textId="77777777" w:rsidR="00000000" w:rsidRDefault="00581103">
      <w:pPr>
        <w:pStyle w:val="a0"/>
        <w:rPr>
          <w:rFonts w:hint="cs"/>
          <w:rtl/>
        </w:rPr>
      </w:pPr>
    </w:p>
    <w:p w14:paraId="74F2C5DC" w14:textId="77777777" w:rsidR="00000000" w:rsidRDefault="00581103">
      <w:pPr>
        <w:pStyle w:val="af1"/>
        <w:rPr>
          <w:rtl/>
        </w:rPr>
      </w:pPr>
      <w:r>
        <w:rPr>
          <w:rtl/>
        </w:rPr>
        <w:t>היו"ר ראובן ריבלין:</w:t>
      </w:r>
    </w:p>
    <w:p w14:paraId="209D823C" w14:textId="77777777" w:rsidR="00000000" w:rsidRDefault="00581103">
      <w:pPr>
        <w:pStyle w:val="a0"/>
        <w:rPr>
          <w:rtl/>
        </w:rPr>
      </w:pPr>
    </w:p>
    <w:p w14:paraId="5599EE45" w14:textId="77777777" w:rsidR="00000000" w:rsidRDefault="00581103">
      <w:pPr>
        <w:pStyle w:val="a0"/>
        <w:rPr>
          <w:rFonts w:hint="cs"/>
          <w:rtl/>
        </w:rPr>
      </w:pPr>
      <w:r>
        <w:rPr>
          <w:rFonts w:hint="cs"/>
          <w:rtl/>
        </w:rPr>
        <w:t xml:space="preserve">חברי הכנסת, אנחנו ממשיכים. תאמינו לי. אם תשימו לב להצבעה, הכול יהיה בסדר. ראיתי, חבר הכנסת רשף חן, אתה רשום - מתנגד. כך כתוב. </w:t>
      </w:r>
    </w:p>
    <w:p w14:paraId="0D56A8EF" w14:textId="77777777" w:rsidR="00000000" w:rsidRDefault="00581103">
      <w:pPr>
        <w:pStyle w:val="a0"/>
        <w:rPr>
          <w:rFonts w:hint="cs"/>
          <w:rtl/>
        </w:rPr>
      </w:pPr>
    </w:p>
    <w:p w14:paraId="509B8076" w14:textId="77777777" w:rsidR="00000000" w:rsidRDefault="00581103">
      <w:pPr>
        <w:pStyle w:val="a0"/>
        <w:rPr>
          <w:rFonts w:hint="cs"/>
          <w:rtl/>
        </w:rPr>
      </w:pPr>
    </w:p>
    <w:p w14:paraId="789C0C13" w14:textId="77777777" w:rsidR="00000000" w:rsidRDefault="00581103">
      <w:pPr>
        <w:pStyle w:val="a2"/>
        <w:rPr>
          <w:rtl/>
        </w:rPr>
      </w:pPr>
    </w:p>
    <w:p w14:paraId="1588339C" w14:textId="77777777" w:rsidR="00000000" w:rsidRDefault="00581103">
      <w:pPr>
        <w:pStyle w:val="a2"/>
        <w:rPr>
          <w:rFonts w:hint="cs"/>
          <w:rtl/>
        </w:rPr>
      </w:pPr>
      <w:bookmarkStart w:id="134" w:name="CS29922FI0029922T14_07_2004_13_47_56"/>
      <w:bookmarkStart w:id="135" w:name="_Toc81561415"/>
      <w:bookmarkEnd w:id="134"/>
      <w:r>
        <w:rPr>
          <w:rtl/>
        </w:rPr>
        <w:t xml:space="preserve">הצעת חוק ערבויות מטעם המדינה (תיקון - הגבלת </w:t>
      </w:r>
      <w:r>
        <w:rPr>
          <w:rFonts w:hint="cs"/>
          <w:rtl/>
        </w:rPr>
        <w:br/>
      </w:r>
      <w:r>
        <w:rPr>
          <w:rtl/>
        </w:rPr>
        <w:t>סכום הערבויות המצטבר), התשס"ג-2003</w:t>
      </w:r>
      <w:bookmarkEnd w:id="135"/>
    </w:p>
    <w:p w14:paraId="2530A125" w14:textId="77777777" w:rsidR="00000000" w:rsidRDefault="00581103">
      <w:pPr>
        <w:pStyle w:val="a0"/>
        <w:rPr>
          <w:rFonts w:hint="cs"/>
          <w:rtl/>
        </w:rPr>
      </w:pPr>
      <w:r>
        <w:rPr>
          <w:rtl/>
        </w:rPr>
        <w:t>[נספחות.]</w:t>
      </w:r>
    </w:p>
    <w:p w14:paraId="55A2C821" w14:textId="77777777" w:rsidR="00000000" w:rsidRDefault="00581103">
      <w:pPr>
        <w:pStyle w:val="-0"/>
        <w:rPr>
          <w:rFonts w:hint="cs"/>
          <w:rtl/>
        </w:rPr>
      </w:pPr>
      <w:r>
        <w:rPr>
          <w:rFonts w:hint="cs"/>
          <w:rtl/>
        </w:rPr>
        <w:t>(הצעת חבר הכנסת אבשלום וילן)</w:t>
      </w:r>
    </w:p>
    <w:p w14:paraId="60E482F6" w14:textId="77777777" w:rsidR="00000000" w:rsidRDefault="00581103">
      <w:pPr>
        <w:pStyle w:val="-0"/>
        <w:rPr>
          <w:rFonts w:hint="cs"/>
          <w:rtl/>
        </w:rPr>
      </w:pPr>
    </w:p>
    <w:p w14:paraId="39810390" w14:textId="77777777" w:rsidR="00000000" w:rsidRDefault="00581103">
      <w:pPr>
        <w:pStyle w:val="af1"/>
        <w:rPr>
          <w:rtl/>
        </w:rPr>
      </w:pPr>
      <w:r>
        <w:rPr>
          <w:rtl/>
        </w:rPr>
        <w:t>היו"ר ראובן ריבלין:</w:t>
      </w:r>
    </w:p>
    <w:p w14:paraId="2572903E" w14:textId="77777777" w:rsidR="00000000" w:rsidRDefault="00581103">
      <w:pPr>
        <w:pStyle w:val="a0"/>
        <w:rPr>
          <w:rtl/>
        </w:rPr>
      </w:pPr>
    </w:p>
    <w:p w14:paraId="371467B3" w14:textId="77777777" w:rsidR="00000000" w:rsidRDefault="00581103">
      <w:pPr>
        <w:pStyle w:val="a0"/>
        <w:rPr>
          <w:rFonts w:hint="cs"/>
          <w:rtl/>
        </w:rPr>
      </w:pPr>
      <w:r>
        <w:rPr>
          <w:rFonts w:hint="cs"/>
          <w:rtl/>
        </w:rPr>
        <w:t>הצעת חוק ערבויות מטעם המדינה</w:t>
      </w:r>
      <w:r>
        <w:rPr>
          <w:rtl/>
        </w:rPr>
        <w:t xml:space="preserve"> (תיקון – הגבלת</w:t>
      </w:r>
      <w:r>
        <w:rPr>
          <w:rFonts w:hint="cs"/>
          <w:rtl/>
        </w:rPr>
        <w:t xml:space="preserve"> </w:t>
      </w:r>
      <w:r>
        <w:rPr>
          <w:rtl/>
        </w:rPr>
        <w:t>סכום הערבויות המצטבר)</w:t>
      </w:r>
      <w:r>
        <w:rPr>
          <w:rFonts w:hint="cs"/>
          <w:rtl/>
        </w:rPr>
        <w:t>, של חבר הכנסת אבשלום וילן, שמספרה פ/71. בבקשה, אדוני. השר גדעון עזרא משיב. השר גדעון עזרא נמצא פה. אדוני משיב, כן?</w:t>
      </w:r>
    </w:p>
    <w:p w14:paraId="24DB1B51" w14:textId="77777777" w:rsidR="00000000" w:rsidRDefault="00581103">
      <w:pPr>
        <w:pStyle w:val="a0"/>
        <w:rPr>
          <w:rFonts w:hint="cs"/>
          <w:rtl/>
        </w:rPr>
      </w:pPr>
    </w:p>
    <w:p w14:paraId="04B3AB60" w14:textId="77777777" w:rsidR="00000000" w:rsidRDefault="00581103">
      <w:pPr>
        <w:pStyle w:val="a"/>
        <w:rPr>
          <w:rtl/>
        </w:rPr>
      </w:pPr>
      <w:bookmarkStart w:id="136" w:name="FS000000505T14_07_2004_13_49_01"/>
      <w:bookmarkStart w:id="137" w:name="_Toc81561416"/>
      <w:bookmarkEnd w:id="136"/>
      <w:r>
        <w:rPr>
          <w:rFonts w:hint="eastAsia"/>
          <w:rtl/>
        </w:rPr>
        <w:t>אבשלום</w:t>
      </w:r>
      <w:r>
        <w:rPr>
          <w:rtl/>
        </w:rPr>
        <w:t xml:space="preserve"> וילן (</w:t>
      </w:r>
      <w:r>
        <w:rPr>
          <w:rtl/>
        </w:rPr>
        <w:t>יחד):</w:t>
      </w:r>
      <w:bookmarkEnd w:id="137"/>
    </w:p>
    <w:p w14:paraId="7BC23725" w14:textId="77777777" w:rsidR="00000000" w:rsidRDefault="00581103">
      <w:pPr>
        <w:pStyle w:val="a0"/>
        <w:rPr>
          <w:rFonts w:hint="cs"/>
          <w:rtl/>
        </w:rPr>
      </w:pPr>
    </w:p>
    <w:p w14:paraId="64CA8C43" w14:textId="77777777" w:rsidR="00000000" w:rsidRDefault="00581103">
      <w:pPr>
        <w:pStyle w:val="a0"/>
        <w:rPr>
          <w:rFonts w:hint="cs"/>
          <w:rtl/>
        </w:rPr>
      </w:pPr>
      <w:r>
        <w:rPr>
          <w:rFonts w:hint="cs"/>
          <w:rtl/>
        </w:rPr>
        <w:t xml:space="preserve">לא, היה סיכום שהצבעה במועד אחר. </w:t>
      </w:r>
    </w:p>
    <w:p w14:paraId="4973D010" w14:textId="77777777" w:rsidR="00000000" w:rsidRDefault="00581103">
      <w:pPr>
        <w:pStyle w:val="a0"/>
        <w:rPr>
          <w:rFonts w:hint="cs"/>
          <w:rtl/>
        </w:rPr>
      </w:pPr>
    </w:p>
    <w:p w14:paraId="7B01DAF6" w14:textId="77777777" w:rsidR="00000000" w:rsidRDefault="00581103">
      <w:pPr>
        <w:pStyle w:val="af1"/>
        <w:rPr>
          <w:rtl/>
        </w:rPr>
      </w:pPr>
      <w:r>
        <w:rPr>
          <w:rtl/>
        </w:rPr>
        <w:t>היו"ר ראובן ריבלין:</w:t>
      </w:r>
    </w:p>
    <w:p w14:paraId="113A17D1" w14:textId="77777777" w:rsidR="00000000" w:rsidRDefault="00581103">
      <w:pPr>
        <w:pStyle w:val="a0"/>
        <w:rPr>
          <w:rtl/>
        </w:rPr>
      </w:pPr>
    </w:p>
    <w:p w14:paraId="7CB0578E" w14:textId="77777777" w:rsidR="00000000" w:rsidRDefault="00581103">
      <w:pPr>
        <w:pStyle w:val="a0"/>
        <w:rPr>
          <w:rFonts w:hint="cs"/>
          <w:rtl/>
        </w:rPr>
      </w:pPr>
      <w:r>
        <w:rPr>
          <w:rFonts w:hint="cs"/>
          <w:rtl/>
        </w:rPr>
        <w:t>הצבעה במועד אחר - להודיע לי לפני כן. הסיכום הוא - רבותי, אני לא מסכים - אני אומר לך: אם אתה מסכים לזה, למה אתה מבזבז פה את - - -</w:t>
      </w:r>
    </w:p>
    <w:p w14:paraId="141BF05A" w14:textId="77777777" w:rsidR="00000000" w:rsidRDefault="00581103">
      <w:pPr>
        <w:pStyle w:val="a0"/>
        <w:rPr>
          <w:rFonts w:hint="cs"/>
          <w:rtl/>
        </w:rPr>
      </w:pPr>
    </w:p>
    <w:p w14:paraId="0EE079A6" w14:textId="77777777" w:rsidR="00000000" w:rsidRDefault="00581103">
      <w:pPr>
        <w:pStyle w:val="af0"/>
        <w:rPr>
          <w:rtl/>
        </w:rPr>
      </w:pPr>
      <w:r>
        <w:rPr>
          <w:rFonts w:hint="eastAsia"/>
          <w:rtl/>
        </w:rPr>
        <w:t>שר</w:t>
      </w:r>
      <w:r>
        <w:rPr>
          <w:rtl/>
        </w:rPr>
        <w:t xml:space="preserve"> התיירות גדעון עזרא:</w:t>
      </w:r>
    </w:p>
    <w:p w14:paraId="54A79DAF" w14:textId="77777777" w:rsidR="00000000" w:rsidRDefault="00581103">
      <w:pPr>
        <w:pStyle w:val="a0"/>
        <w:rPr>
          <w:rFonts w:hint="cs"/>
          <w:rtl/>
        </w:rPr>
      </w:pPr>
    </w:p>
    <w:p w14:paraId="3D592E3F" w14:textId="77777777" w:rsidR="00000000" w:rsidRDefault="00581103">
      <w:pPr>
        <w:pStyle w:val="a0"/>
        <w:rPr>
          <w:rFonts w:hint="cs"/>
          <w:rtl/>
        </w:rPr>
      </w:pPr>
      <w:r>
        <w:rPr>
          <w:rFonts w:hint="cs"/>
          <w:rtl/>
        </w:rPr>
        <w:t>אני הצעתי לו, אמרתי לו שיעלה את זה בשבוע</w:t>
      </w:r>
      <w:r>
        <w:rPr>
          <w:rFonts w:hint="cs"/>
          <w:rtl/>
        </w:rPr>
        <w:t xml:space="preserve"> הבא. אמר - לא. </w:t>
      </w:r>
    </w:p>
    <w:p w14:paraId="21500167" w14:textId="77777777" w:rsidR="00000000" w:rsidRDefault="00581103">
      <w:pPr>
        <w:pStyle w:val="a0"/>
        <w:rPr>
          <w:rFonts w:hint="cs"/>
          <w:rtl/>
        </w:rPr>
      </w:pPr>
    </w:p>
    <w:p w14:paraId="15529015" w14:textId="77777777" w:rsidR="00000000" w:rsidRDefault="00581103">
      <w:pPr>
        <w:pStyle w:val="af1"/>
        <w:rPr>
          <w:rtl/>
        </w:rPr>
      </w:pPr>
      <w:r>
        <w:rPr>
          <w:rtl/>
        </w:rPr>
        <w:t>היו"ר ראובן ריבלין:</w:t>
      </w:r>
    </w:p>
    <w:p w14:paraId="1B6E29EE" w14:textId="77777777" w:rsidR="00000000" w:rsidRDefault="00581103">
      <w:pPr>
        <w:pStyle w:val="a0"/>
        <w:rPr>
          <w:rtl/>
        </w:rPr>
      </w:pPr>
    </w:p>
    <w:p w14:paraId="6C4B610E" w14:textId="77777777" w:rsidR="00000000" w:rsidRDefault="00581103">
      <w:pPr>
        <w:pStyle w:val="a0"/>
        <w:rPr>
          <w:rFonts w:hint="cs"/>
          <w:rtl/>
        </w:rPr>
      </w:pPr>
      <w:r>
        <w:rPr>
          <w:rFonts w:hint="cs"/>
          <w:rtl/>
        </w:rPr>
        <w:t>זו החלטה שלו. הצעת חוק ערבויות מטעם המדינה (תיקון - הגבלת סכום הערבויות המצטבר) - תשובה והצבעה במועד מאוחר. בהסכמת - - -</w:t>
      </w:r>
    </w:p>
    <w:p w14:paraId="22D74EDF" w14:textId="77777777" w:rsidR="00000000" w:rsidRDefault="00581103">
      <w:pPr>
        <w:pStyle w:val="a0"/>
        <w:rPr>
          <w:rFonts w:hint="cs"/>
          <w:rtl/>
        </w:rPr>
      </w:pPr>
    </w:p>
    <w:p w14:paraId="38F9935C" w14:textId="77777777" w:rsidR="00000000" w:rsidRDefault="00581103">
      <w:pPr>
        <w:pStyle w:val="-"/>
        <w:rPr>
          <w:rtl/>
        </w:rPr>
      </w:pPr>
      <w:bookmarkStart w:id="138" w:name="FS000000505T14_07_2004_13_51_50C"/>
      <w:bookmarkEnd w:id="138"/>
      <w:r>
        <w:rPr>
          <w:rtl/>
        </w:rPr>
        <w:t>אבשלום וילן (יחד):</w:t>
      </w:r>
    </w:p>
    <w:p w14:paraId="5996FBCC" w14:textId="77777777" w:rsidR="00000000" w:rsidRDefault="00581103">
      <w:pPr>
        <w:pStyle w:val="a0"/>
        <w:rPr>
          <w:rtl/>
        </w:rPr>
      </w:pPr>
    </w:p>
    <w:p w14:paraId="1046B6FA" w14:textId="77777777" w:rsidR="00000000" w:rsidRDefault="00581103">
      <w:pPr>
        <w:pStyle w:val="a0"/>
        <w:rPr>
          <w:rFonts w:hint="cs"/>
          <w:rtl/>
        </w:rPr>
      </w:pPr>
      <w:r>
        <w:rPr>
          <w:rFonts w:hint="cs"/>
          <w:rtl/>
        </w:rPr>
        <w:t>הצעת חוק ערבויות מטעם המדינה (תיקון - הגבלת סכום הערבויות המצטבר), היא הצעה</w:t>
      </w:r>
      <w:r>
        <w:rPr>
          <w:rFonts w:hint="cs"/>
          <w:rtl/>
        </w:rPr>
        <w:t xml:space="preserve"> שהנחתי כבר בכנסת החמש-עשרה והיא עברה בהסכמה כללית, פה-אחד, בתמיכת האוצר, ולא גמרנו את תהליך החקיקה עקב התפטרות הכנסת. גם בכנסת הזאת הנחתי את ההצעה. התחלף החשב הכללי של האוצר, וביקש ללמוד את הנושא, ובינתיים, אף שהדיון היה פעמיים בוועדת שרים, היא התקשתה לגב</w:t>
      </w:r>
      <w:r>
        <w:rPr>
          <w:rFonts w:hint="cs"/>
          <w:rtl/>
        </w:rPr>
        <w:t xml:space="preserve">ש עמדה, משום שהאוצר לא נתן את עמדתו הכללית. תיכף אני אגיד משהו בנושא. </w:t>
      </w:r>
    </w:p>
    <w:p w14:paraId="03E63D96" w14:textId="77777777" w:rsidR="00000000" w:rsidRDefault="00581103">
      <w:pPr>
        <w:pStyle w:val="a0"/>
        <w:rPr>
          <w:rFonts w:hint="cs"/>
          <w:rtl/>
        </w:rPr>
      </w:pPr>
    </w:p>
    <w:p w14:paraId="32D54FC7" w14:textId="77777777" w:rsidR="00000000" w:rsidRDefault="00581103">
      <w:pPr>
        <w:pStyle w:val="a0"/>
        <w:rPr>
          <w:rFonts w:hint="cs"/>
          <w:rtl/>
        </w:rPr>
      </w:pPr>
      <w:r>
        <w:rPr>
          <w:rFonts w:hint="cs"/>
          <w:rtl/>
        </w:rPr>
        <w:t>אבל, כדי להסביר את המקרה בקצרה - - -</w:t>
      </w:r>
    </w:p>
    <w:p w14:paraId="3C62462E" w14:textId="77777777" w:rsidR="00000000" w:rsidRDefault="00581103">
      <w:pPr>
        <w:pStyle w:val="a0"/>
        <w:rPr>
          <w:rFonts w:hint="cs"/>
          <w:rtl/>
        </w:rPr>
      </w:pPr>
    </w:p>
    <w:p w14:paraId="212B3817" w14:textId="77777777" w:rsidR="00000000" w:rsidRDefault="00581103">
      <w:pPr>
        <w:pStyle w:val="af1"/>
        <w:rPr>
          <w:rtl/>
        </w:rPr>
      </w:pPr>
      <w:r>
        <w:rPr>
          <w:rtl/>
        </w:rPr>
        <w:t>היו"ר ראובן ריבלין:</w:t>
      </w:r>
    </w:p>
    <w:p w14:paraId="12139AFB" w14:textId="77777777" w:rsidR="00000000" w:rsidRDefault="00581103">
      <w:pPr>
        <w:pStyle w:val="a0"/>
        <w:rPr>
          <w:rtl/>
        </w:rPr>
      </w:pPr>
    </w:p>
    <w:p w14:paraId="152D53BF" w14:textId="77777777" w:rsidR="00000000" w:rsidRDefault="00581103">
      <w:pPr>
        <w:pStyle w:val="a0"/>
        <w:rPr>
          <w:rFonts w:hint="cs"/>
          <w:rtl/>
        </w:rPr>
      </w:pPr>
      <w:r>
        <w:rPr>
          <w:rFonts w:hint="cs"/>
          <w:rtl/>
        </w:rPr>
        <w:t xml:space="preserve">חבר הכנסת דהן. </w:t>
      </w:r>
    </w:p>
    <w:p w14:paraId="06F28195" w14:textId="77777777" w:rsidR="00000000" w:rsidRDefault="00581103">
      <w:pPr>
        <w:pStyle w:val="a0"/>
        <w:rPr>
          <w:rFonts w:hint="cs"/>
          <w:rtl/>
        </w:rPr>
      </w:pPr>
    </w:p>
    <w:p w14:paraId="2061F7A4" w14:textId="77777777" w:rsidR="00000000" w:rsidRDefault="00581103">
      <w:pPr>
        <w:pStyle w:val="-"/>
        <w:rPr>
          <w:rtl/>
        </w:rPr>
      </w:pPr>
      <w:bookmarkStart w:id="139" w:name="FS000000505T14_07_2004_13_54_36C"/>
      <w:bookmarkEnd w:id="139"/>
      <w:r>
        <w:rPr>
          <w:rtl/>
        </w:rPr>
        <w:t>אבשלום וילן (יחד):</w:t>
      </w:r>
    </w:p>
    <w:p w14:paraId="6965FF21" w14:textId="77777777" w:rsidR="00000000" w:rsidRDefault="00581103">
      <w:pPr>
        <w:pStyle w:val="a0"/>
        <w:rPr>
          <w:rtl/>
        </w:rPr>
      </w:pPr>
    </w:p>
    <w:p w14:paraId="08F989CE" w14:textId="77777777" w:rsidR="00000000" w:rsidRDefault="00581103">
      <w:pPr>
        <w:pStyle w:val="a0"/>
        <w:rPr>
          <w:rFonts w:hint="cs"/>
          <w:rtl/>
        </w:rPr>
      </w:pPr>
      <w:r>
        <w:rPr>
          <w:rFonts w:hint="cs"/>
          <w:rtl/>
        </w:rPr>
        <w:t>על-פי החוק הקיים היום, ערבות המדינה היא 10% מגובה התקציב הרגיל. נניח, במונחים של היום, ה</w:t>
      </w:r>
      <w:r>
        <w:rPr>
          <w:rFonts w:hint="cs"/>
          <w:rtl/>
        </w:rPr>
        <w:t xml:space="preserve">יא קרוב ל-18 מיליארד שקל, סדר-גודל. </w:t>
      </w:r>
    </w:p>
    <w:p w14:paraId="68285E21" w14:textId="77777777" w:rsidR="00000000" w:rsidRDefault="00581103">
      <w:pPr>
        <w:pStyle w:val="a0"/>
        <w:rPr>
          <w:rFonts w:hint="cs"/>
          <w:rtl/>
        </w:rPr>
      </w:pPr>
    </w:p>
    <w:p w14:paraId="6FAFFDF7" w14:textId="77777777" w:rsidR="00000000" w:rsidRDefault="00581103">
      <w:pPr>
        <w:pStyle w:val="a0"/>
        <w:rPr>
          <w:rFonts w:hint="cs"/>
          <w:rtl/>
        </w:rPr>
      </w:pPr>
      <w:r>
        <w:rPr>
          <w:rFonts w:hint="cs"/>
          <w:rtl/>
        </w:rPr>
        <w:t xml:space="preserve">אנחנו עמדנו בפני בעיה בוועדת הכספים. לאחר אירועי ה-11 בספטמבר, אירועי התאומים, שלושה ימים לאחר מכן, כונסה בבהילות ועדת הכספים, ונאמר לנו שחברות הביטוח הבין-לאומיות הסירו את הביטוח מצי התעופה הישראלי </w:t>
      </w:r>
      <w:r>
        <w:rPr>
          <w:rtl/>
        </w:rPr>
        <w:t>–</w:t>
      </w:r>
      <w:r>
        <w:rPr>
          <w:rFonts w:hint="cs"/>
          <w:rtl/>
        </w:rPr>
        <w:t xml:space="preserve"> "אל על", "ארקיע" </w:t>
      </w:r>
      <w:r>
        <w:rPr>
          <w:rFonts w:hint="cs"/>
          <w:rtl/>
        </w:rPr>
        <w:t>וכל השאר - ואם ועדת הכספים לא תיתן מייד ערבות מדינה, פירושו של דבר שמטוסים ישראליים לא יוכלו לנחות בשום מקום בעולם. לכן ועדת הכספים נתנה את הערבות, אבל אז הסתבר שבעצם המדינה לא מוגנת. באופן עקרוני כל שנה היא יכולה לתת 10% ערבות מדינה, ותקציב המדינה כולו, ת</w:t>
      </w:r>
      <w:r>
        <w:rPr>
          <w:rFonts w:hint="cs"/>
          <w:rtl/>
        </w:rPr>
        <w:t xml:space="preserve">יאורטית, יכול בתוך עשר שנים להיות משועבד לערבות מדינה. וזה דבר בלתי אפשרי מבחינה כלכלית. </w:t>
      </w:r>
    </w:p>
    <w:p w14:paraId="4DAECEBC" w14:textId="77777777" w:rsidR="00000000" w:rsidRDefault="00581103">
      <w:pPr>
        <w:pStyle w:val="a0"/>
        <w:rPr>
          <w:rFonts w:hint="cs"/>
          <w:rtl/>
        </w:rPr>
      </w:pPr>
    </w:p>
    <w:p w14:paraId="463DF29D" w14:textId="77777777" w:rsidR="00000000" w:rsidRDefault="00581103">
      <w:pPr>
        <w:pStyle w:val="a0"/>
        <w:rPr>
          <w:rFonts w:hint="cs"/>
          <w:rtl/>
        </w:rPr>
      </w:pPr>
      <w:r>
        <w:rPr>
          <w:rFonts w:hint="cs"/>
          <w:rtl/>
        </w:rPr>
        <w:t>לכן, ביוזמת היועצת הכלכלית של ועדת הכספים, סמדר אלחנני, ששנים עסקה בנושא, הגשתי, בתיאום עם החשב הכללי דאז, ניר גלעד, הצעת חוק שמגבילה את סכום הערבות השנתית, היום 10%</w:t>
      </w:r>
      <w:r>
        <w:rPr>
          <w:rFonts w:hint="cs"/>
          <w:rtl/>
        </w:rPr>
        <w:t xml:space="preserve">, אבל אם מצטברת ערבות מדינה מעבר ל-10%, צריך אישור מיוחד של הממשלה ושל ועדת הכספים של הכנסת, כדי שתהיה בקרה ולא יהיה מצב שהערבות המצטברת יכולה להגיע ל-20%, 30% ו-100% של תקציב המדינה, וזה מצב בלתי אפשרי. </w:t>
      </w:r>
    </w:p>
    <w:p w14:paraId="51915597" w14:textId="77777777" w:rsidR="00000000" w:rsidRDefault="00581103">
      <w:pPr>
        <w:pStyle w:val="a0"/>
        <w:ind w:firstLine="0"/>
        <w:rPr>
          <w:rFonts w:hint="cs"/>
          <w:rtl/>
        </w:rPr>
      </w:pPr>
    </w:p>
    <w:p w14:paraId="4F8D528D" w14:textId="77777777" w:rsidR="00000000" w:rsidRDefault="00581103">
      <w:pPr>
        <w:pStyle w:val="a0"/>
        <w:ind w:firstLine="0"/>
        <w:rPr>
          <w:rFonts w:hint="cs"/>
          <w:rtl/>
        </w:rPr>
      </w:pPr>
      <w:r>
        <w:rPr>
          <w:rFonts w:hint="cs"/>
          <w:rtl/>
        </w:rPr>
        <w:tab/>
        <w:t>מכיוון שבמגעים שניהלתי עם האוצר התברר לי שהאוצר מ</w:t>
      </w:r>
      <w:r>
        <w:rPr>
          <w:rFonts w:hint="cs"/>
          <w:rtl/>
        </w:rPr>
        <w:t>כין הצעת חוק מתוקנת של כל נושא ערבות המדינה, והוא רוצה להתייחס גם לנושא הזה, ולאחר שיחות שניהלתי עם החשב הכללי החדש, קיבלתי את הצעתו של יושב-ראש הקואליציה, שלפני השבוע הבא, כשנקבל את התשובה וההצבעה, ננסה להגיע לסיכום משותף עם האוצר, כדי להבטיח גם את הרציפו</w:t>
      </w:r>
      <w:r>
        <w:rPr>
          <w:rFonts w:hint="cs"/>
          <w:rtl/>
        </w:rPr>
        <w:t>ת של החשב הכללי החדש עם הישן, ולהגיע לנוסח מוסכם. לכן אני מוכן לחכות שתשובה והצבעה יהיו בשבוע הבא, לאחר שנדון עם החשב הכללי ונגיע לסיכום משותף. בכל מקרה, אני מצהיר גם פה, אני מוכן לחכות עד אשר יגיע החוק החדש ונראה איך מאחדים את ההצעות, כי זו איננה הצעה פרט</w:t>
      </w:r>
      <w:r>
        <w:rPr>
          <w:rFonts w:hint="cs"/>
          <w:rtl/>
        </w:rPr>
        <w:t>ית שלי, זו הצעה שיש בה הרבה מאוד היגיון כלכלי והיא באה להבטיח את המדינה, שלא תסתבך בערבויות חסרות תוחלת. תודה, אדוני.</w:t>
      </w:r>
    </w:p>
    <w:p w14:paraId="7BA4DD1C" w14:textId="77777777" w:rsidR="00000000" w:rsidRDefault="00581103">
      <w:pPr>
        <w:pStyle w:val="a0"/>
        <w:ind w:firstLine="0"/>
        <w:rPr>
          <w:rFonts w:hint="cs"/>
          <w:rtl/>
        </w:rPr>
      </w:pPr>
    </w:p>
    <w:p w14:paraId="7EC37EF8" w14:textId="77777777" w:rsidR="00000000" w:rsidRDefault="00581103">
      <w:pPr>
        <w:pStyle w:val="af1"/>
        <w:rPr>
          <w:rtl/>
        </w:rPr>
      </w:pPr>
      <w:r>
        <w:rPr>
          <w:rtl/>
        </w:rPr>
        <w:t>היו"ר נסים דהן:</w:t>
      </w:r>
    </w:p>
    <w:p w14:paraId="2CEADD6A" w14:textId="77777777" w:rsidR="00000000" w:rsidRDefault="00581103">
      <w:pPr>
        <w:pStyle w:val="a0"/>
        <w:rPr>
          <w:rtl/>
        </w:rPr>
      </w:pPr>
    </w:p>
    <w:p w14:paraId="493D05F2" w14:textId="77777777" w:rsidR="00000000" w:rsidRDefault="00581103">
      <w:pPr>
        <w:pStyle w:val="a0"/>
        <w:rPr>
          <w:rFonts w:hint="cs"/>
          <w:rtl/>
        </w:rPr>
      </w:pPr>
      <w:r>
        <w:rPr>
          <w:rFonts w:hint="cs"/>
          <w:rtl/>
        </w:rPr>
        <w:t>תודה רבה. האם המדינה באמת משיבה בפעם אחרת?</w:t>
      </w:r>
    </w:p>
    <w:p w14:paraId="4519F7F8" w14:textId="77777777" w:rsidR="00000000" w:rsidRDefault="00581103">
      <w:pPr>
        <w:pStyle w:val="a0"/>
        <w:ind w:firstLine="0"/>
        <w:rPr>
          <w:rFonts w:hint="cs"/>
          <w:rtl/>
        </w:rPr>
      </w:pPr>
    </w:p>
    <w:p w14:paraId="104AC3E2" w14:textId="77777777" w:rsidR="00000000" w:rsidRDefault="00581103">
      <w:pPr>
        <w:pStyle w:val="af0"/>
        <w:rPr>
          <w:rtl/>
        </w:rPr>
      </w:pPr>
      <w:r>
        <w:rPr>
          <w:rFonts w:hint="eastAsia"/>
          <w:rtl/>
        </w:rPr>
        <w:t>שר</w:t>
      </w:r>
      <w:r>
        <w:rPr>
          <w:rtl/>
        </w:rPr>
        <w:t xml:space="preserve"> התיירות גדעון עזרא:</w:t>
      </w:r>
    </w:p>
    <w:p w14:paraId="1F495FF6" w14:textId="77777777" w:rsidR="00000000" w:rsidRDefault="00581103">
      <w:pPr>
        <w:pStyle w:val="a0"/>
        <w:rPr>
          <w:rFonts w:hint="cs"/>
          <w:rtl/>
        </w:rPr>
      </w:pPr>
    </w:p>
    <w:p w14:paraId="5CF3364F" w14:textId="77777777" w:rsidR="00000000" w:rsidRDefault="00581103">
      <w:pPr>
        <w:pStyle w:val="a0"/>
        <w:rPr>
          <w:rFonts w:hint="cs"/>
          <w:rtl/>
        </w:rPr>
      </w:pPr>
      <w:r>
        <w:rPr>
          <w:rFonts w:hint="cs"/>
          <w:rtl/>
        </w:rPr>
        <w:t>כן.</w:t>
      </w:r>
    </w:p>
    <w:p w14:paraId="79775BA6" w14:textId="77777777" w:rsidR="00000000" w:rsidRDefault="00581103">
      <w:pPr>
        <w:pStyle w:val="a0"/>
        <w:ind w:firstLine="0"/>
        <w:rPr>
          <w:rFonts w:hint="cs"/>
          <w:rtl/>
        </w:rPr>
      </w:pPr>
    </w:p>
    <w:p w14:paraId="7303DF2B" w14:textId="77777777" w:rsidR="00000000" w:rsidRDefault="00581103">
      <w:pPr>
        <w:pStyle w:val="af1"/>
        <w:rPr>
          <w:rtl/>
        </w:rPr>
      </w:pPr>
      <w:r>
        <w:rPr>
          <w:rtl/>
        </w:rPr>
        <w:t>היו"ר נסים דהן:</w:t>
      </w:r>
    </w:p>
    <w:p w14:paraId="76957C2A" w14:textId="77777777" w:rsidR="00000000" w:rsidRDefault="00581103">
      <w:pPr>
        <w:pStyle w:val="a0"/>
        <w:rPr>
          <w:rtl/>
        </w:rPr>
      </w:pPr>
    </w:p>
    <w:p w14:paraId="5FC947B9" w14:textId="77777777" w:rsidR="00000000" w:rsidRDefault="00581103">
      <w:pPr>
        <w:pStyle w:val="a0"/>
        <w:rPr>
          <w:rFonts w:hint="cs"/>
          <w:rtl/>
        </w:rPr>
      </w:pPr>
      <w:r>
        <w:rPr>
          <w:rFonts w:hint="cs"/>
          <w:rtl/>
        </w:rPr>
        <w:t xml:space="preserve">הממשלה תשיב בפעם אחרת. </w:t>
      </w:r>
    </w:p>
    <w:p w14:paraId="47D176C6" w14:textId="77777777" w:rsidR="00000000" w:rsidRDefault="00581103">
      <w:pPr>
        <w:pStyle w:val="a2"/>
        <w:rPr>
          <w:rFonts w:hint="cs"/>
          <w:rtl/>
        </w:rPr>
      </w:pPr>
    </w:p>
    <w:p w14:paraId="49C6595A" w14:textId="77777777" w:rsidR="00000000" w:rsidRDefault="00581103">
      <w:pPr>
        <w:pStyle w:val="a0"/>
        <w:rPr>
          <w:rFonts w:hint="cs"/>
          <w:rtl/>
        </w:rPr>
      </w:pPr>
    </w:p>
    <w:p w14:paraId="595EC037" w14:textId="77777777" w:rsidR="00000000" w:rsidRDefault="00581103">
      <w:pPr>
        <w:pStyle w:val="a2"/>
        <w:rPr>
          <w:rFonts w:hint="cs"/>
          <w:rtl/>
        </w:rPr>
      </w:pPr>
      <w:bookmarkStart w:id="140" w:name="_Toc81561417"/>
      <w:r>
        <w:rPr>
          <w:rFonts w:hint="cs"/>
          <w:rtl/>
        </w:rPr>
        <w:t>הודע</w:t>
      </w:r>
      <w:r>
        <w:rPr>
          <w:rFonts w:hint="cs"/>
          <w:rtl/>
        </w:rPr>
        <w:t>ת הממשלה על הפסקת כהונתו של שר התשתיות הלאומיות יוסף פריצקי</w:t>
      </w:r>
      <w:bookmarkEnd w:id="140"/>
    </w:p>
    <w:p w14:paraId="2300D4C0" w14:textId="77777777" w:rsidR="00000000" w:rsidRDefault="00581103">
      <w:pPr>
        <w:pStyle w:val="a0"/>
        <w:ind w:firstLine="0"/>
        <w:rPr>
          <w:rFonts w:hint="cs"/>
          <w:rtl/>
        </w:rPr>
      </w:pPr>
    </w:p>
    <w:p w14:paraId="71EE8A43" w14:textId="77777777" w:rsidR="00000000" w:rsidRDefault="00581103">
      <w:pPr>
        <w:pStyle w:val="af1"/>
        <w:rPr>
          <w:rtl/>
        </w:rPr>
      </w:pPr>
      <w:r>
        <w:rPr>
          <w:rtl/>
        </w:rPr>
        <w:t>היו"ר נסים דהן:</w:t>
      </w:r>
    </w:p>
    <w:p w14:paraId="673B153D" w14:textId="77777777" w:rsidR="00000000" w:rsidRDefault="00581103">
      <w:pPr>
        <w:pStyle w:val="a0"/>
        <w:ind w:firstLine="0"/>
        <w:rPr>
          <w:rFonts w:hint="cs"/>
          <w:rtl/>
        </w:rPr>
      </w:pPr>
    </w:p>
    <w:p w14:paraId="60AAAA63" w14:textId="77777777" w:rsidR="00000000" w:rsidRDefault="00581103">
      <w:pPr>
        <w:pStyle w:val="a0"/>
        <w:rPr>
          <w:rFonts w:hint="cs"/>
          <w:rtl/>
        </w:rPr>
      </w:pPr>
      <w:r>
        <w:rPr>
          <w:rFonts w:hint="cs"/>
          <w:rtl/>
        </w:rPr>
        <w:t xml:space="preserve">מורי ורבותי חברי הכנסת, לפני שאנחנו ממשיכים בסדר-היום, תרשו לי לקרוא בפניכם מכתב שהתקבל מהממשלה: </w:t>
      </w:r>
    </w:p>
    <w:p w14:paraId="0E578105" w14:textId="77777777" w:rsidR="00000000" w:rsidRDefault="00581103">
      <w:pPr>
        <w:pStyle w:val="a0"/>
        <w:rPr>
          <w:rFonts w:hint="cs"/>
          <w:rtl/>
        </w:rPr>
      </w:pPr>
    </w:p>
    <w:p w14:paraId="4DFD4341" w14:textId="77777777" w:rsidR="00000000" w:rsidRDefault="00581103">
      <w:pPr>
        <w:pStyle w:val="a0"/>
        <w:rPr>
          <w:rFonts w:hint="cs"/>
          <w:rtl/>
        </w:rPr>
      </w:pPr>
      <w:r>
        <w:rPr>
          <w:rFonts w:hint="cs"/>
          <w:rtl/>
        </w:rPr>
        <w:t>"לכבוד יושב-ראש הכנסת, חבר הכנסת ראובן ריבלין, הכנסת, כאן. נכבדי היושב-ראש, בהת</w:t>
      </w:r>
      <w:r>
        <w:rPr>
          <w:rFonts w:hint="cs"/>
          <w:rtl/>
        </w:rPr>
        <w:t>אם לסעיף 9(א)(6) ו-(ב) לחוק הממשלה, התשס"א-2001, אני מתכבד להודיעך, כי כהונתו בממשלה של השר יוסף פריצקי, שר התשתיות הלאומיות, נפסקה ביום ג', 13 ביולי 2004,</w:t>
      </w:r>
      <w:r>
        <w:t xml:space="preserve"> </w:t>
      </w:r>
      <w:r>
        <w:rPr>
          <w:rFonts w:hint="cs"/>
          <w:rtl/>
        </w:rPr>
        <w:t>בשעה 10:45, לאחר שראש הממשלה החליט, בהתאם לסעיף 22(ב) לחוק-יסוד: הממשלה, להעבירו מכהונתו, וכתב ההעבר</w:t>
      </w:r>
      <w:r>
        <w:rPr>
          <w:rFonts w:hint="cs"/>
          <w:rtl/>
        </w:rPr>
        <w:t>ה מהכהונה נמסר לו ביום א', 11 ביולי 2004, בשעה 10:45. על-פי סעיף 24(ב) לחוק-יסוד: הממשלה, ימלא ראש הממשלה את תפקיד שר התשתיות הלאומיות" - עד להודעה חדשה. "בכבוד רב, ישראל מימון, מזכיר הממשלה. העתקים: ראש הממשלה, היועץ המשפטי לממשלה, לשכת שר התשתיות הלאומיו</w:t>
      </w:r>
      <w:r>
        <w:rPr>
          <w:rFonts w:hint="cs"/>
          <w:rtl/>
        </w:rPr>
        <w:t>ת ומזכיר הכנסת".</w:t>
      </w:r>
    </w:p>
    <w:p w14:paraId="0809F56D" w14:textId="77777777" w:rsidR="00000000" w:rsidRDefault="00581103">
      <w:pPr>
        <w:pStyle w:val="a0"/>
        <w:ind w:firstLine="0"/>
        <w:rPr>
          <w:rFonts w:hint="cs"/>
          <w:rtl/>
        </w:rPr>
      </w:pPr>
    </w:p>
    <w:p w14:paraId="0118FDCA" w14:textId="77777777" w:rsidR="00000000" w:rsidRDefault="00581103">
      <w:pPr>
        <w:pStyle w:val="af0"/>
        <w:rPr>
          <w:rtl/>
        </w:rPr>
      </w:pPr>
      <w:r>
        <w:rPr>
          <w:rFonts w:hint="eastAsia"/>
          <w:rtl/>
        </w:rPr>
        <w:t>דוד</w:t>
      </w:r>
      <w:r>
        <w:rPr>
          <w:rtl/>
        </w:rPr>
        <w:t xml:space="preserve"> אזולאי (ש"ס):</w:t>
      </w:r>
    </w:p>
    <w:p w14:paraId="36CCE1C9" w14:textId="77777777" w:rsidR="00000000" w:rsidRDefault="00581103">
      <w:pPr>
        <w:pStyle w:val="a0"/>
        <w:rPr>
          <w:rFonts w:hint="cs"/>
          <w:rtl/>
        </w:rPr>
      </w:pPr>
    </w:p>
    <w:p w14:paraId="6CFEA6B9" w14:textId="77777777" w:rsidR="00000000" w:rsidRDefault="00581103">
      <w:pPr>
        <w:pStyle w:val="a0"/>
        <w:rPr>
          <w:rFonts w:hint="cs"/>
          <w:rtl/>
        </w:rPr>
      </w:pPr>
      <w:r>
        <w:rPr>
          <w:rFonts w:hint="cs"/>
          <w:rtl/>
        </w:rPr>
        <w:t>למה?</w:t>
      </w:r>
    </w:p>
    <w:p w14:paraId="004EF030" w14:textId="77777777" w:rsidR="00000000" w:rsidRDefault="00581103">
      <w:pPr>
        <w:pStyle w:val="af1"/>
        <w:rPr>
          <w:rFonts w:hint="cs"/>
          <w:rtl/>
        </w:rPr>
      </w:pPr>
    </w:p>
    <w:p w14:paraId="6F6100FB" w14:textId="77777777" w:rsidR="00000000" w:rsidRDefault="00581103">
      <w:pPr>
        <w:pStyle w:val="af1"/>
        <w:rPr>
          <w:rtl/>
        </w:rPr>
      </w:pPr>
      <w:r>
        <w:rPr>
          <w:rtl/>
        </w:rPr>
        <w:t>היו"ר נסים דהן:</w:t>
      </w:r>
    </w:p>
    <w:p w14:paraId="776F8914" w14:textId="77777777" w:rsidR="00000000" w:rsidRDefault="00581103">
      <w:pPr>
        <w:pStyle w:val="a0"/>
        <w:rPr>
          <w:rtl/>
        </w:rPr>
      </w:pPr>
    </w:p>
    <w:p w14:paraId="0CEAC213" w14:textId="77777777" w:rsidR="00000000" w:rsidRDefault="00581103">
      <w:pPr>
        <w:pStyle w:val="a0"/>
        <w:rPr>
          <w:rFonts w:hint="cs"/>
          <w:rtl/>
        </w:rPr>
      </w:pPr>
      <w:r>
        <w:rPr>
          <w:rFonts w:hint="cs"/>
          <w:rtl/>
        </w:rPr>
        <w:t xml:space="preserve">ההודעה נקראה בפני חברי הכנסת, שאלות </w:t>
      </w:r>
      <w:r>
        <w:rPr>
          <w:rtl/>
        </w:rPr>
        <w:t>–</w:t>
      </w:r>
      <w:r>
        <w:rPr>
          <w:rFonts w:hint="cs"/>
          <w:rtl/>
        </w:rPr>
        <w:t xml:space="preserve"> בשעת שאלות, חבר הכנסת אזולאי, ולא עכשיו. </w:t>
      </w:r>
    </w:p>
    <w:p w14:paraId="2524057B" w14:textId="77777777" w:rsidR="00000000" w:rsidRDefault="00581103">
      <w:pPr>
        <w:pStyle w:val="a0"/>
        <w:rPr>
          <w:rFonts w:hint="cs"/>
          <w:rtl/>
        </w:rPr>
      </w:pPr>
    </w:p>
    <w:p w14:paraId="71F30A76" w14:textId="77777777" w:rsidR="00000000" w:rsidRDefault="00581103">
      <w:pPr>
        <w:pStyle w:val="a2"/>
        <w:rPr>
          <w:rFonts w:hint="cs"/>
          <w:rtl/>
        </w:rPr>
      </w:pPr>
    </w:p>
    <w:p w14:paraId="13E53559" w14:textId="77777777" w:rsidR="00000000" w:rsidRDefault="00581103">
      <w:pPr>
        <w:pStyle w:val="a0"/>
        <w:rPr>
          <w:rFonts w:hint="cs"/>
          <w:rtl/>
        </w:rPr>
      </w:pPr>
    </w:p>
    <w:p w14:paraId="5B3C6123" w14:textId="77777777" w:rsidR="00000000" w:rsidRDefault="00581103">
      <w:pPr>
        <w:pStyle w:val="a2"/>
        <w:rPr>
          <w:rFonts w:hint="cs"/>
          <w:rtl/>
        </w:rPr>
      </w:pPr>
      <w:bookmarkStart w:id="141" w:name="CS29923FI0029923T14_07_2004_13_28_47"/>
      <w:bookmarkStart w:id="142" w:name="_Toc81561418"/>
      <w:bookmarkEnd w:id="141"/>
      <w:r>
        <w:rPr>
          <w:rtl/>
        </w:rPr>
        <w:t>הצעת חוק הקלות במס ליחידת דיור שני</w:t>
      </w:r>
      <w:r>
        <w:rPr>
          <w:rFonts w:hint="cs"/>
          <w:rtl/>
        </w:rPr>
        <w:t>י</w:t>
      </w:r>
      <w:r>
        <w:rPr>
          <w:rtl/>
        </w:rPr>
        <w:t>ה (תיקוני חקיקה), התשס"ד-2004</w:t>
      </w:r>
      <w:bookmarkEnd w:id="142"/>
    </w:p>
    <w:p w14:paraId="36675255" w14:textId="77777777" w:rsidR="00000000" w:rsidRDefault="00581103">
      <w:pPr>
        <w:pStyle w:val="a0"/>
        <w:rPr>
          <w:rFonts w:hint="cs"/>
          <w:rtl/>
        </w:rPr>
      </w:pPr>
      <w:r>
        <w:rPr>
          <w:rtl/>
        </w:rPr>
        <w:t>[נספחות.]</w:t>
      </w:r>
    </w:p>
    <w:p w14:paraId="34CE5FD2" w14:textId="77777777" w:rsidR="00000000" w:rsidRDefault="00581103">
      <w:pPr>
        <w:pStyle w:val="-0"/>
        <w:rPr>
          <w:rFonts w:hint="cs"/>
          <w:rtl/>
        </w:rPr>
      </w:pPr>
      <w:r>
        <w:rPr>
          <w:rFonts w:hint="cs"/>
          <w:rtl/>
        </w:rPr>
        <w:t>(הצעת חבר הכנסת נסים זאב)</w:t>
      </w:r>
    </w:p>
    <w:p w14:paraId="6C3EC611" w14:textId="77777777" w:rsidR="00000000" w:rsidRDefault="00581103">
      <w:pPr>
        <w:pStyle w:val="a0"/>
        <w:ind w:firstLine="0"/>
        <w:rPr>
          <w:rFonts w:hint="cs"/>
          <w:rtl/>
        </w:rPr>
      </w:pPr>
    </w:p>
    <w:p w14:paraId="3F415EA8" w14:textId="77777777" w:rsidR="00000000" w:rsidRDefault="00581103">
      <w:pPr>
        <w:pStyle w:val="af1"/>
        <w:rPr>
          <w:rtl/>
        </w:rPr>
      </w:pPr>
      <w:r>
        <w:rPr>
          <w:rtl/>
        </w:rPr>
        <w:t xml:space="preserve">היו"ר נסים </w:t>
      </w:r>
      <w:r>
        <w:rPr>
          <w:rtl/>
        </w:rPr>
        <w:t>דהן:</w:t>
      </w:r>
    </w:p>
    <w:p w14:paraId="49D91CD6" w14:textId="77777777" w:rsidR="00000000" w:rsidRDefault="00581103">
      <w:pPr>
        <w:pStyle w:val="a0"/>
        <w:rPr>
          <w:rtl/>
        </w:rPr>
      </w:pPr>
    </w:p>
    <w:p w14:paraId="2934145C" w14:textId="77777777" w:rsidR="00000000" w:rsidRDefault="00581103">
      <w:pPr>
        <w:pStyle w:val="a0"/>
        <w:rPr>
          <w:rFonts w:hint="cs"/>
          <w:rtl/>
        </w:rPr>
      </w:pPr>
      <w:r>
        <w:rPr>
          <w:rFonts w:hint="cs"/>
          <w:rtl/>
        </w:rPr>
        <w:t>אנחנו ממשיכים בסדר-היום: הצעת חוק להקלות במס ליחידת דיור שנייה (תיקוני חקיקה), התשס"ד-2004, שמספרה פ/2073, של חבר הכנסת נסים זאב. בבקשה. עשר דקות לנמק כמה החוק הזה חשוב למדינה. ישיב השר גדעון עזרא.</w:t>
      </w:r>
    </w:p>
    <w:p w14:paraId="4DFDE65C" w14:textId="77777777" w:rsidR="00000000" w:rsidRDefault="00581103">
      <w:pPr>
        <w:pStyle w:val="a0"/>
        <w:ind w:firstLine="0"/>
        <w:rPr>
          <w:rFonts w:hint="cs"/>
          <w:rtl/>
        </w:rPr>
      </w:pPr>
    </w:p>
    <w:p w14:paraId="207B4891" w14:textId="77777777" w:rsidR="00000000" w:rsidRDefault="00581103">
      <w:pPr>
        <w:pStyle w:val="a"/>
        <w:rPr>
          <w:rtl/>
        </w:rPr>
      </w:pPr>
      <w:bookmarkStart w:id="143" w:name="FS000000490T14_07_2004_13_38_27"/>
      <w:bookmarkStart w:id="144" w:name="_Toc81561419"/>
      <w:bookmarkEnd w:id="143"/>
      <w:r>
        <w:rPr>
          <w:rFonts w:hint="eastAsia"/>
          <w:rtl/>
        </w:rPr>
        <w:t>נסים</w:t>
      </w:r>
      <w:r>
        <w:rPr>
          <w:rtl/>
        </w:rPr>
        <w:t xml:space="preserve"> זאב (ש"ס):</w:t>
      </w:r>
      <w:bookmarkEnd w:id="144"/>
    </w:p>
    <w:p w14:paraId="349BA0CB" w14:textId="77777777" w:rsidR="00000000" w:rsidRDefault="00581103">
      <w:pPr>
        <w:pStyle w:val="a0"/>
        <w:rPr>
          <w:rFonts w:hint="cs"/>
          <w:rtl/>
        </w:rPr>
      </w:pPr>
    </w:p>
    <w:p w14:paraId="5174557A" w14:textId="77777777" w:rsidR="00000000" w:rsidRDefault="00581103">
      <w:pPr>
        <w:pStyle w:val="a0"/>
        <w:rPr>
          <w:rFonts w:hint="cs"/>
          <w:rtl/>
        </w:rPr>
      </w:pPr>
      <w:r>
        <w:rPr>
          <w:rFonts w:hint="cs"/>
          <w:rtl/>
        </w:rPr>
        <w:t>אדוני היושב בראש, כנסת נכבדה, נוכח</w:t>
      </w:r>
      <w:r>
        <w:rPr>
          <w:rFonts w:hint="cs"/>
          <w:rtl/>
        </w:rPr>
        <w:t>תי לראות בדקות האחרונות, שוועדת השרים לא הצליחה להבין את מהות החוק, ולכן אשרי המדבר על אוזן שומעת. אנסה להסביר את כוונת החוק.</w:t>
      </w:r>
    </w:p>
    <w:p w14:paraId="76FFF8F7" w14:textId="77777777" w:rsidR="00000000" w:rsidRDefault="00581103">
      <w:pPr>
        <w:pStyle w:val="a0"/>
        <w:rPr>
          <w:rFonts w:hint="cs"/>
          <w:rtl/>
        </w:rPr>
      </w:pPr>
    </w:p>
    <w:p w14:paraId="54FF1F27" w14:textId="77777777" w:rsidR="00000000" w:rsidRDefault="00581103">
      <w:pPr>
        <w:pStyle w:val="a0"/>
        <w:rPr>
          <w:rFonts w:hint="cs"/>
          <w:rtl/>
        </w:rPr>
      </w:pPr>
      <w:r>
        <w:rPr>
          <w:rFonts w:hint="cs"/>
          <w:rtl/>
        </w:rPr>
        <w:t>לפי הכתוב בדברי ההסבר, החוק המוצע מיועד למנוע מיסוי בלתי צודק מבעליה של דירת מגורים המורכבת משתי יחידות דיור קטנות, אשר ניתנה לבע</w:t>
      </w:r>
      <w:r>
        <w:rPr>
          <w:rFonts w:hint="cs"/>
          <w:rtl/>
        </w:rPr>
        <w:t>ליה תעודת זכאות על-ידי משרד השיכון - זאת אומרת, משרד השיכון אישר את הדירה הנוספת - וכן ניתנו לו הלוואה ומענק לרכישת היחידה השנייה, שמשמעותם הכרה רשמית במצוקת הדיור שלו ושל בני-משפחתו. מדובר בדרך כלל בשתי דירות קטנות בנות שני חדרים כל אחת. האישור שניתן לרכי</w:t>
      </w:r>
      <w:r>
        <w:rPr>
          <w:rFonts w:hint="cs"/>
          <w:rtl/>
        </w:rPr>
        <w:t xml:space="preserve">שת יחידת הדיור השנייה מטרתו לפתור את מצוקת הדיור של אותה משפחה. </w:t>
      </w:r>
    </w:p>
    <w:p w14:paraId="5A5B0C15" w14:textId="77777777" w:rsidR="00000000" w:rsidRDefault="00581103">
      <w:pPr>
        <w:pStyle w:val="a0"/>
        <w:rPr>
          <w:rFonts w:hint="cs"/>
          <w:rtl/>
        </w:rPr>
      </w:pPr>
    </w:p>
    <w:p w14:paraId="71EB7790" w14:textId="77777777" w:rsidR="00000000" w:rsidRDefault="00581103">
      <w:pPr>
        <w:pStyle w:val="a0"/>
        <w:rPr>
          <w:rFonts w:hint="cs"/>
          <w:rtl/>
        </w:rPr>
      </w:pPr>
      <w:r>
        <w:rPr>
          <w:rFonts w:hint="cs"/>
          <w:rtl/>
        </w:rPr>
        <w:t>על-פי המצב החוקי הקיים היום, נוצר מצב שאין הדעת סובלתו בשני תחומים: בתחום החיוב במס רכישה ומס שבח מקרקעין, אשר מוצע בזה לתקנו כאמור בסעיפים 1 ו-2 של הצעת החוק; ובתחום חיקוקי מסי הארנונה גם כ</w:t>
      </w:r>
      <w:r>
        <w:rPr>
          <w:rFonts w:hint="cs"/>
          <w:rtl/>
        </w:rPr>
        <w:t>ן, אשר על-פי המצב החוקי הקיים אותו בעל דירה שנחשבת כשתי יחידות דיור, אין לו זכות לקבל הקלה בארנונה שמגיעה לו על-פי דין.</w:t>
      </w:r>
    </w:p>
    <w:p w14:paraId="7156CBC4" w14:textId="77777777" w:rsidR="00000000" w:rsidRDefault="00581103">
      <w:pPr>
        <w:pStyle w:val="a0"/>
        <w:rPr>
          <w:rFonts w:hint="cs"/>
          <w:rtl/>
        </w:rPr>
      </w:pPr>
    </w:p>
    <w:p w14:paraId="29D4132B" w14:textId="77777777" w:rsidR="00000000" w:rsidRDefault="00581103">
      <w:pPr>
        <w:pStyle w:val="a0"/>
        <w:rPr>
          <w:rFonts w:hint="cs"/>
          <w:rtl/>
        </w:rPr>
      </w:pPr>
      <w:r>
        <w:rPr>
          <w:rFonts w:hint="cs"/>
          <w:rtl/>
        </w:rPr>
        <w:t xml:space="preserve">אני רוצה לתת דוגמה של אנשים שנמצאים במצב מסוים, כאשר משרד השיכון בא והציע להם לרכוש דירה נוספת. אגב, זה קיים גם בתעודת הזכאות שמעבירים </w:t>
      </w:r>
      <w:r>
        <w:rPr>
          <w:rFonts w:hint="cs"/>
          <w:rtl/>
        </w:rPr>
        <w:t xml:space="preserve">לאותם זכאים. אדם זכאי להרחבת דירה, שלא תהיה פחות מארבעה חדרים. אבל כתוב במפורש, שיש אפשרות לקנות דירה סמוכה או להרחיב את הדירה. דהיינו, אדם שיש לו דירת שני חדרים ועשרה ילדים </w:t>
      </w:r>
      <w:r>
        <w:rPr>
          <w:rtl/>
        </w:rPr>
        <w:t>–</w:t>
      </w:r>
      <w:r>
        <w:rPr>
          <w:rFonts w:hint="cs"/>
          <w:rtl/>
        </w:rPr>
        <w:t xml:space="preserve"> זאת הדוגמה </w:t>
      </w:r>
      <w:r>
        <w:rPr>
          <w:rtl/>
        </w:rPr>
        <w:t>–</w:t>
      </w:r>
      <w:r>
        <w:rPr>
          <w:rFonts w:hint="cs"/>
          <w:rtl/>
        </w:rPr>
        <w:t xml:space="preserve"> זכאי לארבעה חדרים מינימום. </w:t>
      </w:r>
    </w:p>
    <w:p w14:paraId="47F020ED" w14:textId="77777777" w:rsidR="00000000" w:rsidRDefault="00581103">
      <w:pPr>
        <w:pStyle w:val="a0"/>
        <w:rPr>
          <w:rFonts w:hint="cs"/>
          <w:rtl/>
        </w:rPr>
      </w:pPr>
    </w:p>
    <w:p w14:paraId="622C08CD" w14:textId="77777777" w:rsidR="00000000" w:rsidRDefault="00581103">
      <w:pPr>
        <w:pStyle w:val="a0"/>
        <w:rPr>
          <w:rFonts w:hint="cs"/>
          <w:rtl/>
        </w:rPr>
      </w:pPr>
      <w:r>
        <w:rPr>
          <w:rFonts w:hint="cs"/>
          <w:rtl/>
        </w:rPr>
        <w:t xml:space="preserve">משרד השיכון אומר, התנאי לקבלת ההלוואה </w:t>
      </w:r>
      <w:r>
        <w:rPr>
          <w:rFonts w:hint="cs"/>
          <w:rtl/>
        </w:rPr>
        <w:t>הוא לפחות רכישה של ארבעה חדרים. היום המצב החוקי הוא, שאם הוא מוכר את הדירה שלו, בת שני החדרים, וקונה דירה אחרת, הוא פטור ממס רכישה עד חצי מיליון שקלים. כאשר הוא קונה דירה סמוכה לדירתו, שמשרד השיכון אישר אותה והכיר באותה דירה שזו יחידה אחת, אומרים לו: תשמע,</w:t>
      </w:r>
      <w:r>
        <w:rPr>
          <w:rFonts w:hint="cs"/>
          <w:rtl/>
        </w:rPr>
        <w:t xml:space="preserve"> יש לך עכשיו שתי דירות, ולכן אתה חייב במס רכישה רגיל. </w:t>
      </w:r>
    </w:p>
    <w:p w14:paraId="4E5A7F1B" w14:textId="77777777" w:rsidR="00000000" w:rsidRDefault="00581103">
      <w:pPr>
        <w:pStyle w:val="a0"/>
        <w:rPr>
          <w:rFonts w:hint="cs"/>
          <w:rtl/>
        </w:rPr>
      </w:pPr>
    </w:p>
    <w:p w14:paraId="00CB1876" w14:textId="77777777" w:rsidR="00000000" w:rsidRDefault="00581103">
      <w:pPr>
        <w:pStyle w:val="a0"/>
        <w:rPr>
          <w:rFonts w:hint="cs"/>
          <w:rtl/>
        </w:rPr>
      </w:pPr>
      <w:r>
        <w:rPr>
          <w:rFonts w:hint="cs"/>
          <w:rtl/>
        </w:rPr>
        <w:t>זה דבר שלא יעלה על הדעת, כי היום אדם שיוצא לחיים, מתחתן, ועדיין אין לו ילדים, זכאי לחצי מיליון שקל מינימום פטור ממס רכישה. דהיינו, אם הוא קונה דירה בחצי מיליון שקלים, הוא אינו חייב במס רכישה. וכאשר מד</w:t>
      </w:r>
      <w:r>
        <w:rPr>
          <w:rFonts w:hint="cs"/>
          <w:rtl/>
        </w:rPr>
        <w:t xml:space="preserve">ובר על משפחה שגדלה במהלך השנים, והיו לו שלושה או ארבעה ילדים והיום יש לו עשרה ילדים, ומשרד השיכון מכיר במצוקת הדיור </w:t>
      </w:r>
      <w:r>
        <w:rPr>
          <w:rtl/>
        </w:rPr>
        <w:t>–</w:t>
      </w:r>
      <w:r>
        <w:rPr>
          <w:rFonts w:hint="cs"/>
          <w:rtl/>
        </w:rPr>
        <w:t xml:space="preserve"> זה לא שהוא לא מכיר, הוא יוצא בהכרזות לאותם זכאים </w:t>
      </w:r>
      <w:r>
        <w:rPr>
          <w:rtl/>
        </w:rPr>
        <w:t>–</w:t>
      </w:r>
      <w:r>
        <w:rPr>
          <w:rFonts w:hint="cs"/>
          <w:rtl/>
        </w:rPr>
        <w:t xml:space="preserve"> והאיש רוכש דירה על-פי ההנחיה של משרד השיכון, אומרים לו: תשמע, אם קנית יחידה נוספת צמודה</w:t>
      </w:r>
      <w:r>
        <w:rPr>
          <w:rFonts w:hint="cs"/>
          <w:rtl/>
        </w:rPr>
        <w:t>, סמוכה, אתה חייב במס. אבל אם מכרת את הדירה הקטנה שלך וקנית דירה גדולה בת ארבעה או חמישה חדרים, אתה פטור ממס. יש כאן עוול שצריך לתקן אותו.</w:t>
      </w:r>
    </w:p>
    <w:p w14:paraId="0A761EB1" w14:textId="77777777" w:rsidR="00000000" w:rsidRDefault="00581103">
      <w:pPr>
        <w:pStyle w:val="a0"/>
        <w:rPr>
          <w:rFonts w:hint="cs"/>
          <w:rtl/>
        </w:rPr>
      </w:pPr>
    </w:p>
    <w:p w14:paraId="70842C23" w14:textId="77777777" w:rsidR="00000000" w:rsidRDefault="00581103">
      <w:pPr>
        <w:pStyle w:val="a0"/>
        <w:rPr>
          <w:rFonts w:hint="cs"/>
          <w:rtl/>
        </w:rPr>
      </w:pPr>
      <w:r>
        <w:rPr>
          <w:rFonts w:hint="cs"/>
          <w:rtl/>
        </w:rPr>
        <w:t xml:space="preserve">אגב, אני רוצה לומר למי שצריך לענות מטעם האוצר, אין מדובר פה במאות או באלפי יחידות כאלה בשנה אלא בעשרות בודדות. כאשר </w:t>
      </w:r>
      <w:r>
        <w:rPr>
          <w:rFonts w:hint="cs"/>
          <w:rtl/>
        </w:rPr>
        <w:t xml:space="preserve">אדם חי במקומו, חי בשכונתו, והתמזל מזלו והוא יכול לקנות דירה קטנה סמוכה, והוא מקבל הלוואה ממשרד השיכון, מדוע האוצר לא יכיר בעניין הזה רק לצורך הפטור של 3.5% מס רכישה? </w:t>
      </w:r>
    </w:p>
    <w:p w14:paraId="199E3D21" w14:textId="77777777" w:rsidR="00000000" w:rsidRDefault="00581103">
      <w:pPr>
        <w:pStyle w:val="a0"/>
        <w:ind w:firstLine="0"/>
        <w:rPr>
          <w:rFonts w:hint="cs"/>
          <w:rtl/>
        </w:rPr>
      </w:pPr>
    </w:p>
    <w:p w14:paraId="669BE757" w14:textId="77777777" w:rsidR="00000000" w:rsidRDefault="00581103">
      <w:pPr>
        <w:pStyle w:val="a0"/>
        <w:rPr>
          <w:rFonts w:hint="cs"/>
          <w:rtl/>
        </w:rPr>
      </w:pPr>
      <w:r>
        <w:rPr>
          <w:rFonts w:hint="cs"/>
          <w:rtl/>
        </w:rPr>
        <w:t>סיפר לי בן-אדם שהוא קיבל הלוואה של 140,000 שקל ממשרד השיכון, כיוון שהכירו במצוקת הדיור ש</w:t>
      </w:r>
      <w:r>
        <w:rPr>
          <w:rFonts w:hint="cs"/>
          <w:rtl/>
        </w:rPr>
        <w:t>לו, והוא התבקש לשלם 35,000 שקלים. הוא אומר: אני לא מבין, אני מקבל 140,000 שקל הלוואה וצריך לתת עכשיו מעל 35,000 שקלים, כאילו אני איזה מיליונר שרוכש עכשיו דירה שנייה.</w:t>
      </w:r>
    </w:p>
    <w:p w14:paraId="0606D1F8" w14:textId="77777777" w:rsidR="00000000" w:rsidRDefault="00581103">
      <w:pPr>
        <w:pStyle w:val="a0"/>
        <w:rPr>
          <w:rFonts w:hint="cs"/>
          <w:rtl/>
        </w:rPr>
      </w:pPr>
    </w:p>
    <w:p w14:paraId="4EB1D702" w14:textId="77777777" w:rsidR="00000000" w:rsidRDefault="00581103">
      <w:pPr>
        <w:pStyle w:val="a0"/>
        <w:rPr>
          <w:rFonts w:hint="cs"/>
          <w:rtl/>
        </w:rPr>
      </w:pPr>
      <w:r>
        <w:rPr>
          <w:rFonts w:hint="cs"/>
          <w:rtl/>
        </w:rPr>
        <w:t>והבקשה בסך הכול - כאשר משרד השיכון מכיר במצוקת הדיור, והאיש זכאי על-פי דין לרכוש דירה, וה</w:t>
      </w:r>
      <w:r>
        <w:rPr>
          <w:rFonts w:hint="cs"/>
          <w:rtl/>
        </w:rPr>
        <w:t>סעיף אומר במפורש - אם אתה רוצה להרחיב את דירתך או אתה רוצה לקנות דירה נוספת בתנאים המקבילים, זאת אומרת, אי-אפשר שאדם למשל משני חדרים יעבור לעשרה חדרים, או לשמונה חדרים. מדובר באותה צפיפות דיור שמשרד השיכון מכיר בה - לפטור אותו בסך הכול מ-3.5% של מס רכישה ו</w:t>
      </w:r>
      <w:r>
        <w:rPr>
          <w:rFonts w:hint="cs"/>
          <w:rtl/>
        </w:rPr>
        <w:t>לא לעשות כאן איפה ואיפה.</w:t>
      </w:r>
    </w:p>
    <w:p w14:paraId="17923F3F" w14:textId="77777777" w:rsidR="00000000" w:rsidRDefault="00581103">
      <w:pPr>
        <w:pStyle w:val="a0"/>
        <w:rPr>
          <w:rFonts w:hint="cs"/>
          <w:rtl/>
        </w:rPr>
      </w:pPr>
    </w:p>
    <w:p w14:paraId="60910D5B" w14:textId="77777777" w:rsidR="00000000" w:rsidRDefault="00581103">
      <w:pPr>
        <w:pStyle w:val="a0"/>
        <w:rPr>
          <w:rFonts w:hint="cs"/>
          <w:rtl/>
        </w:rPr>
      </w:pPr>
      <w:r>
        <w:rPr>
          <w:rFonts w:hint="cs"/>
          <w:rtl/>
        </w:rPr>
        <w:t xml:space="preserve">אני רוצה לומר - אני מבין שהשר יענה תשובה, וההצבעה תהיה במועד אחר, ואני מוכן לכך - כדי להסביר שוב לוועדת השרים במה מדובר, וזה על-פי הצעתו של שר האוצר, שלא נמצא פה כרגע. </w:t>
      </w:r>
    </w:p>
    <w:p w14:paraId="37BA421D" w14:textId="77777777" w:rsidR="00000000" w:rsidRDefault="00581103">
      <w:pPr>
        <w:pStyle w:val="a0"/>
        <w:rPr>
          <w:rFonts w:hint="cs"/>
          <w:rtl/>
        </w:rPr>
      </w:pPr>
    </w:p>
    <w:p w14:paraId="7F871525" w14:textId="77777777" w:rsidR="00000000" w:rsidRDefault="00581103">
      <w:pPr>
        <w:pStyle w:val="a0"/>
        <w:rPr>
          <w:rFonts w:hint="cs"/>
          <w:rtl/>
        </w:rPr>
      </w:pPr>
      <w:r>
        <w:rPr>
          <w:rFonts w:hint="cs"/>
          <w:rtl/>
        </w:rPr>
        <w:t>גם בנושא הארנונה, אדוני היושב בראש, יש כאן איזה אבסורד כשמדו</w:t>
      </w:r>
      <w:r>
        <w:rPr>
          <w:rFonts w:hint="cs"/>
          <w:rtl/>
        </w:rPr>
        <w:t xml:space="preserve">בר במשפחה ברוכת ילדים, שחיה בסך הכול בשלושה או בארבעה חדרים, אבל זה נמצא בשתי יחידות דיור. אומרים לאותו זכאי על-פי כל הכללים והקריטריונים למיסוי קצת מופחת, לארנונה מופחתת: מכיוון שיש לך שתי יחידות דיור, אתה לא זכאי. אבל אם הוא היה בדירה אחת, עם מספר חדרים </w:t>
      </w:r>
      <w:r>
        <w:rPr>
          <w:rFonts w:hint="cs"/>
          <w:rtl/>
        </w:rPr>
        <w:t xml:space="preserve">כפי שהוא חי היום, אז הוא כן היה זכאי. </w:t>
      </w:r>
    </w:p>
    <w:p w14:paraId="7C4318A2" w14:textId="77777777" w:rsidR="00000000" w:rsidRDefault="00581103">
      <w:pPr>
        <w:pStyle w:val="a0"/>
        <w:rPr>
          <w:rFonts w:hint="cs"/>
          <w:rtl/>
        </w:rPr>
      </w:pPr>
    </w:p>
    <w:p w14:paraId="35150A25" w14:textId="77777777" w:rsidR="00000000" w:rsidRDefault="00581103">
      <w:pPr>
        <w:pStyle w:val="a0"/>
        <w:rPr>
          <w:rFonts w:hint="cs"/>
          <w:rtl/>
        </w:rPr>
      </w:pPr>
      <w:r>
        <w:rPr>
          <w:rFonts w:hint="cs"/>
          <w:rtl/>
        </w:rPr>
        <w:t>מה לי דירה אחת, מה לי שתי דירות, כאשר מדובר באותם אנשים שמשרד השיכון מכיר בכך שהיחידה הנוספת היא לא לצורך ביזנס.</w:t>
      </w:r>
    </w:p>
    <w:p w14:paraId="0332FAB2" w14:textId="77777777" w:rsidR="00000000" w:rsidRDefault="00581103">
      <w:pPr>
        <w:pStyle w:val="af0"/>
        <w:rPr>
          <w:rtl/>
        </w:rPr>
      </w:pPr>
      <w:r>
        <w:rPr>
          <w:rtl/>
        </w:rPr>
        <w:br/>
        <w:t>שר התיירות גדעון עזרא:</w:t>
      </w:r>
    </w:p>
    <w:p w14:paraId="55C83C8E" w14:textId="77777777" w:rsidR="00000000" w:rsidRDefault="00581103">
      <w:pPr>
        <w:pStyle w:val="a0"/>
        <w:rPr>
          <w:rtl/>
        </w:rPr>
      </w:pPr>
    </w:p>
    <w:p w14:paraId="7DC7EEC6" w14:textId="77777777" w:rsidR="00000000" w:rsidRDefault="00581103">
      <w:pPr>
        <w:pStyle w:val="a0"/>
        <w:rPr>
          <w:rFonts w:hint="cs"/>
          <w:rtl/>
        </w:rPr>
      </w:pPr>
      <w:r>
        <w:rPr>
          <w:rFonts w:hint="cs"/>
          <w:rtl/>
        </w:rPr>
        <w:t>הרי אתה משנה את ההצעה שלך, נכון? אתה מדבר כאילו - - - אתה אמרת שאתה משנה את הה</w:t>
      </w:r>
      <w:r>
        <w:rPr>
          <w:rFonts w:hint="cs"/>
          <w:rtl/>
        </w:rPr>
        <w:t xml:space="preserve">צעה, נכון? </w:t>
      </w:r>
    </w:p>
    <w:p w14:paraId="7A2014F1" w14:textId="77777777" w:rsidR="00000000" w:rsidRDefault="00581103">
      <w:pPr>
        <w:pStyle w:val="-"/>
        <w:rPr>
          <w:rtl/>
        </w:rPr>
      </w:pPr>
      <w:r>
        <w:rPr>
          <w:rtl/>
        </w:rPr>
        <w:br/>
      </w:r>
      <w:bookmarkStart w:id="145" w:name="FS000000490T14_07_2004_13_19_14C"/>
      <w:bookmarkEnd w:id="145"/>
      <w:r>
        <w:rPr>
          <w:rtl/>
        </w:rPr>
        <w:t>נסים זאב (ש"ס):</w:t>
      </w:r>
    </w:p>
    <w:p w14:paraId="3BD05ADC" w14:textId="77777777" w:rsidR="00000000" w:rsidRDefault="00581103">
      <w:pPr>
        <w:pStyle w:val="a0"/>
        <w:rPr>
          <w:rtl/>
        </w:rPr>
      </w:pPr>
    </w:p>
    <w:p w14:paraId="433A86C2" w14:textId="77777777" w:rsidR="00000000" w:rsidRDefault="00581103">
      <w:pPr>
        <w:pStyle w:val="a0"/>
        <w:rPr>
          <w:rFonts w:hint="cs"/>
          <w:rtl/>
        </w:rPr>
      </w:pPr>
      <w:r>
        <w:rPr>
          <w:rFonts w:hint="cs"/>
          <w:rtl/>
        </w:rPr>
        <w:t>אני לא משנה שום דבר. אני אומר - יכול להיות שהשר לא הבין את ההצעה.</w:t>
      </w:r>
    </w:p>
    <w:p w14:paraId="37509C57" w14:textId="77777777" w:rsidR="00000000" w:rsidRDefault="00581103">
      <w:pPr>
        <w:pStyle w:val="af0"/>
        <w:rPr>
          <w:rFonts w:hint="cs"/>
          <w:rtl/>
        </w:rPr>
      </w:pPr>
      <w:r>
        <w:rPr>
          <w:rtl/>
        </w:rPr>
        <w:br/>
        <w:t>שר התיירות גדעון עזרא:</w:t>
      </w:r>
    </w:p>
    <w:p w14:paraId="2A8A839C" w14:textId="77777777" w:rsidR="00000000" w:rsidRDefault="00581103">
      <w:pPr>
        <w:pStyle w:val="af0"/>
        <w:rPr>
          <w:rFonts w:hint="cs"/>
          <w:rtl/>
        </w:rPr>
      </w:pPr>
    </w:p>
    <w:p w14:paraId="1EE7AE86" w14:textId="77777777" w:rsidR="00000000" w:rsidRDefault="00581103">
      <w:pPr>
        <w:pStyle w:val="a0"/>
        <w:rPr>
          <w:rFonts w:hint="cs"/>
          <w:rtl/>
        </w:rPr>
      </w:pPr>
    </w:p>
    <w:p w14:paraId="391EFCA8" w14:textId="77777777" w:rsidR="00000000" w:rsidRDefault="00581103">
      <w:pPr>
        <w:pStyle w:val="a0"/>
        <w:rPr>
          <w:rFonts w:hint="cs"/>
          <w:rtl/>
        </w:rPr>
      </w:pPr>
      <w:r>
        <w:rPr>
          <w:rFonts w:hint="cs"/>
          <w:rtl/>
        </w:rPr>
        <w:t>אם אתה לא משנה - אנחנו נצביע נגד. מה זה אתה לא משנה? נאמר לנו שאתה משנה את ההצעה שלך בצורה רצינית.</w:t>
      </w:r>
    </w:p>
    <w:p w14:paraId="74CF98C9" w14:textId="77777777" w:rsidR="00000000" w:rsidRDefault="00581103">
      <w:pPr>
        <w:pStyle w:val="-"/>
        <w:rPr>
          <w:rtl/>
        </w:rPr>
      </w:pPr>
      <w:r>
        <w:rPr>
          <w:rtl/>
        </w:rPr>
        <w:br/>
      </w:r>
      <w:bookmarkStart w:id="146" w:name="FS000000490T14_07_2004_13_20_31C"/>
      <w:bookmarkEnd w:id="146"/>
      <w:r>
        <w:rPr>
          <w:rtl/>
        </w:rPr>
        <w:t>נסים זאב (ש"ס):</w:t>
      </w:r>
    </w:p>
    <w:p w14:paraId="5B255C77" w14:textId="77777777" w:rsidR="00000000" w:rsidRDefault="00581103">
      <w:pPr>
        <w:pStyle w:val="a0"/>
        <w:rPr>
          <w:rtl/>
        </w:rPr>
      </w:pPr>
    </w:p>
    <w:p w14:paraId="43592E67" w14:textId="77777777" w:rsidR="00000000" w:rsidRDefault="00581103">
      <w:pPr>
        <w:pStyle w:val="a0"/>
        <w:rPr>
          <w:rFonts w:hint="cs"/>
          <w:rtl/>
        </w:rPr>
      </w:pPr>
      <w:r>
        <w:rPr>
          <w:rFonts w:hint="cs"/>
          <w:rtl/>
        </w:rPr>
        <w:t>אני אומר שהפרשנות</w:t>
      </w:r>
      <w:r>
        <w:rPr>
          <w:rFonts w:hint="cs"/>
          <w:rtl/>
        </w:rPr>
        <w:t xml:space="preserve"> בהצעת החוק מקובלת עלי לפי מה שהאוצר אומר, כי זו היתה הכוונה האמיתית שלי. </w:t>
      </w:r>
    </w:p>
    <w:p w14:paraId="4F55F1D8" w14:textId="77777777" w:rsidR="00000000" w:rsidRDefault="00581103">
      <w:pPr>
        <w:pStyle w:val="af0"/>
        <w:rPr>
          <w:rtl/>
        </w:rPr>
      </w:pPr>
      <w:r>
        <w:rPr>
          <w:rtl/>
        </w:rPr>
        <w:br/>
        <w:t>שר התיירות גדעון עזרא:</w:t>
      </w:r>
    </w:p>
    <w:p w14:paraId="2F2BCFCD" w14:textId="77777777" w:rsidR="00000000" w:rsidRDefault="00581103">
      <w:pPr>
        <w:pStyle w:val="a0"/>
        <w:rPr>
          <w:rtl/>
        </w:rPr>
      </w:pPr>
    </w:p>
    <w:p w14:paraId="3ECFA744" w14:textId="77777777" w:rsidR="00000000" w:rsidRDefault="00581103">
      <w:pPr>
        <w:pStyle w:val="a0"/>
        <w:rPr>
          <w:rFonts w:hint="cs"/>
          <w:rtl/>
        </w:rPr>
      </w:pPr>
      <w:r>
        <w:rPr>
          <w:rFonts w:hint="cs"/>
          <w:rtl/>
        </w:rPr>
        <w:t>האוצר מתנגד להצעה לחלוטין. מתנגד. אתה מדבר כאילו הוא לא מתנגד. אנחנו הסכמנו שהתשובה תהיה במועד אחר, ואתה מתעלם.</w:t>
      </w:r>
    </w:p>
    <w:p w14:paraId="3F50B398" w14:textId="77777777" w:rsidR="00000000" w:rsidRDefault="00581103">
      <w:pPr>
        <w:pStyle w:val="-"/>
        <w:rPr>
          <w:rtl/>
        </w:rPr>
      </w:pPr>
      <w:r>
        <w:rPr>
          <w:rtl/>
        </w:rPr>
        <w:br/>
      </w:r>
      <w:bookmarkStart w:id="147" w:name="FS000000490T14_07_2004_13_21_55C"/>
      <w:bookmarkEnd w:id="147"/>
      <w:r>
        <w:rPr>
          <w:rtl/>
        </w:rPr>
        <w:t>נסים זאב (ש"ס):</w:t>
      </w:r>
    </w:p>
    <w:p w14:paraId="1606AA89" w14:textId="77777777" w:rsidR="00000000" w:rsidRDefault="00581103">
      <w:pPr>
        <w:pStyle w:val="a0"/>
        <w:rPr>
          <w:rtl/>
        </w:rPr>
      </w:pPr>
    </w:p>
    <w:p w14:paraId="18C8F4DB" w14:textId="77777777" w:rsidR="00000000" w:rsidRDefault="00581103">
      <w:pPr>
        <w:pStyle w:val="a0"/>
        <w:ind w:firstLine="0"/>
        <w:rPr>
          <w:rFonts w:hint="cs"/>
          <w:rtl/>
        </w:rPr>
      </w:pPr>
      <w:r>
        <w:rPr>
          <w:rFonts w:hint="cs"/>
          <w:rtl/>
        </w:rPr>
        <w:tab/>
        <w:t>אני מוכן לתשובה במועד אחר</w:t>
      </w:r>
      <w:r>
        <w:rPr>
          <w:rFonts w:hint="cs"/>
          <w:rtl/>
        </w:rPr>
        <w:t xml:space="preserve">, ואני מוכן להסביר לשר האוצר או לוועדת השרים מה היתה כוונת החוק. אם מישהו לא הבין, אני בהחלט אשמח להסביר. אגב, שוחחתי אישית ביום שני עם שר האוצר, ותיכף ומייד הוא הבין אותי. </w:t>
      </w:r>
    </w:p>
    <w:p w14:paraId="70663A0A" w14:textId="77777777" w:rsidR="00000000" w:rsidRDefault="00581103">
      <w:pPr>
        <w:pStyle w:val="af0"/>
        <w:rPr>
          <w:rtl/>
        </w:rPr>
      </w:pPr>
      <w:r>
        <w:rPr>
          <w:rtl/>
        </w:rPr>
        <w:br/>
        <w:t>שר התיירות גדעון עזרא:</w:t>
      </w:r>
    </w:p>
    <w:p w14:paraId="1CCD9296" w14:textId="77777777" w:rsidR="00000000" w:rsidRDefault="00581103">
      <w:pPr>
        <w:pStyle w:val="a0"/>
        <w:rPr>
          <w:rtl/>
        </w:rPr>
      </w:pPr>
    </w:p>
    <w:p w14:paraId="157D4F33" w14:textId="77777777" w:rsidR="00000000" w:rsidRDefault="00581103">
      <w:pPr>
        <w:pStyle w:val="a0"/>
        <w:rPr>
          <w:rFonts w:hint="cs"/>
          <w:rtl/>
        </w:rPr>
      </w:pPr>
      <w:r>
        <w:rPr>
          <w:rFonts w:hint="cs"/>
          <w:rtl/>
        </w:rPr>
        <w:t xml:space="preserve">שר האוצר שלח את התשובה והוא מתנגד להצעה לחלוטין. </w:t>
      </w:r>
    </w:p>
    <w:p w14:paraId="03540EAE" w14:textId="77777777" w:rsidR="00000000" w:rsidRDefault="00581103">
      <w:pPr>
        <w:pStyle w:val="-"/>
        <w:rPr>
          <w:rtl/>
        </w:rPr>
      </w:pPr>
      <w:r>
        <w:rPr>
          <w:rtl/>
        </w:rPr>
        <w:br/>
      </w:r>
      <w:bookmarkStart w:id="148" w:name="FS000000490T14_07_2004_13_23_06C"/>
      <w:bookmarkEnd w:id="148"/>
      <w:r>
        <w:rPr>
          <w:rtl/>
        </w:rPr>
        <w:t>נסים ז</w:t>
      </w:r>
      <w:r>
        <w:rPr>
          <w:rtl/>
        </w:rPr>
        <w:t>אב (ש"ס):</w:t>
      </w:r>
    </w:p>
    <w:p w14:paraId="4AC3D0B3" w14:textId="77777777" w:rsidR="00000000" w:rsidRDefault="00581103">
      <w:pPr>
        <w:pStyle w:val="a0"/>
        <w:rPr>
          <w:rtl/>
        </w:rPr>
      </w:pPr>
    </w:p>
    <w:p w14:paraId="552A324E" w14:textId="77777777" w:rsidR="00000000" w:rsidRDefault="00581103">
      <w:pPr>
        <w:pStyle w:val="a0"/>
        <w:rPr>
          <w:rFonts w:hint="cs"/>
          <w:rtl/>
        </w:rPr>
      </w:pPr>
      <w:r>
        <w:rPr>
          <w:rFonts w:hint="cs"/>
          <w:rtl/>
        </w:rPr>
        <w:t>מי כתב לי פה את הפתק? אני קיבלתי פה עכשיו פתק שמוכנים שהתשובה וההצבעה יידחו לשבוע הבא, ובינתיים אני - - -</w:t>
      </w:r>
    </w:p>
    <w:p w14:paraId="4ED8AB8F" w14:textId="77777777" w:rsidR="00000000" w:rsidRDefault="00581103">
      <w:pPr>
        <w:pStyle w:val="af0"/>
        <w:rPr>
          <w:rtl/>
        </w:rPr>
      </w:pPr>
      <w:r>
        <w:rPr>
          <w:rtl/>
        </w:rPr>
        <w:br/>
        <w:t>שר התיירות גדעון עזרא:</w:t>
      </w:r>
    </w:p>
    <w:p w14:paraId="693A62E4" w14:textId="77777777" w:rsidR="00000000" w:rsidRDefault="00581103">
      <w:pPr>
        <w:pStyle w:val="a0"/>
        <w:rPr>
          <w:rtl/>
        </w:rPr>
      </w:pPr>
    </w:p>
    <w:p w14:paraId="7FF0ABC7" w14:textId="77777777" w:rsidR="00000000" w:rsidRDefault="00581103">
      <w:pPr>
        <w:pStyle w:val="a0"/>
        <w:rPr>
          <w:rFonts w:hint="cs"/>
          <w:rtl/>
        </w:rPr>
      </w:pPr>
      <w:r>
        <w:rPr>
          <w:rFonts w:hint="cs"/>
          <w:rtl/>
        </w:rPr>
        <w:t xml:space="preserve">לא, לא, לא בשבוע הבא. </w:t>
      </w:r>
    </w:p>
    <w:p w14:paraId="4EFAE129" w14:textId="77777777" w:rsidR="00000000" w:rsidRDefault="00581103">
      <w:pPr>
        <w:pStyle w:val="-"/>
        <w:rPr>
          <w:rtl/>
        </w:rPr>
      </w:pPr>
      <w:r>
        <w:rPr>
          <w:rtl/>
        </w:rPr>
        <w:br/>
      </w:r>
      <w:bookmarkStart w:id="149" w:name="FS000000490T14_07_2004_13_23_51C"/>
      <w:bookmarkEnd w:id="149"/>
      <w:r>
        <w:rPr>
          <w:rtl/>
        </w:rPr>
        <w:t>נסים זאב (ש"ס):</w:t>
      </w:r>
    </w:p>
    <w:p w14:paraId="099CC315" w14:textId="77777777" w:rsidR="00000000" w:rsidRDefault="00581103">
      <w:pPr>
        <w:pStyle w:val="a0"/>
        <w:rPr>
          <w:rtl/>
        </w:rPr>
      </w:pPr>
    </w:p>
    <w:p w14:paraId="5DF4A04B" w14:textId="77777777" w:rsidR="00000000" w:rsidRDefault="00581103">
      <w:pPr>
        <w:pStyle w:val="a0"/>
        <w:rPr>
          <w:rFonts w:hint="cs"/>
          <w:rtl/>
        </w:rPr>
      </w:pPr>
      <w:r>
        <w:rPr>
          <w:rFonts w:hint="cs"/>
          <w:rtl/>
        </w:rPr>
        <w:t>אלא?</w:t>
      </w:r>
    </w:p>
    <w:p w14:paraId="0CB648C6" w14:textId="77777777" w:rsidR="00000000" w:rsidRDefault="00581103">
      <w:pPr>
        <w:pStyle w:val="af0"/>
        <w:rPr>
          <w:rtl/>
        </w:rPr>
      </w:pPr>
      <w:r>
        <w:rPr>
          <w:rtl/>
        </w:rPr>
        <w:br/>
        <w:t>שר התיירות גדעון עזרא:</w:t>
      </w:r>
    </w:p>
    <w:p w14:paraId="48127A25" w14:textId="77777777" w:rsidR="00000000" w:rsidRDefault="00581103">
      <w:pPr>
        <w:pStyle w:val="a0"/>
        <w:rPr>
          <w:rtl/>
        </w:rPr>
      </w:pPr>
    </w:p>
    <w:p w14:paraId="07E4A959" w14:textId="77777777" w:rsidR="00000000" w:rsidRDefault="00581103">
      <w:pPr>
        <w:pStyle w:val="a0"/>
        <w:rPr>
          <w:rFonts w:hint="cs"/>
          <w:rtl/>
        </w:rPr>
      </w:pPr>
      <w:r>
        <w:rPr>
          <w:rFonts w:hint="cs"/>
          <w:rtl/>
        </w:rPr>
        <w:t xml:space="preserve">לא בשבוע הבא. לא יודע מתי. </w:t>
      </w:r>
    </w:p>
    <w:p w14:paraId="6A416EE1" w14:textId="77777777" w:rsidR="00000000" w:rsidRDefault="00581103">
      <w:pPr>
        <w:pStyle w:val="af0"/>
        <w:rPr>
          <w:rtl/>
        </w:rPr>
      </w:pPr>
      <w:r>
        <w:rPr>
          <w:rtl/>
        </w:rPr>
        <w:br/>
        <w:t>נסים דהן (ש"ס)</w:t>
      </w:r>
      <w:r>
        <w:rPr>
          <w:rtl/>
        </w:rPr>
        <w:t>:</w:t>
      </w:r>
    </w:p>
    <w:p w14:paraId="6B47ACBD" w14:textId="77777777" w:rsidR="00000000" w:rsidRDefault="00581103">
      <w:pPr>
        <w:pStyle w:val="a0"/>
        <w:rPr>
          <w:rtl/>
        </w:rPr>
      </w:pPr>
    </w:p>
    <w:p w14:paraId="37BACA4B" w14:textId="77777777" w:rsidR="00000000" w:rsidRDefault="00581103">
      <w:pPr>
        <w:pStyle w:val="a0"/>
        <w:rPr>
          <w:rFonts w:hint="cs"/>
          <w:rtl/>
        </w:rPr>
      </w:pPr>
      <w:r>
        <w:rPr>
          <w:rFonts w:hint="cs"/>
          <w:rtl/>
        </w:rPr>
        <w:t xml:space="preserve">מועד אחר. </w:t>
      </w:r>
    </w:p>
    <w:p w14:paraId="13EF6E00" w14:textId="77777777" w:rsidR="00000000" w:rsidRDefault="00581103">
      <w:pPr>
        <w:pStyle w:val="-"/>
        <w:rPr>
          <w:rtl/>
        </w:rPr>
      </w:pPr>
    </w:p>
    <w:p w14:paraId="635BA5CD" w14:textId="77777777" w:rsidR="00000000" w:rsidRDefault="00581103">
      <w:pPr>
        <w:pStyle w:val="-"/>
        <w:rPr>
          <w:rtl/>
        </w:rPr>
      </w:pPr>
      <w:r>
        <w:rPr>
          <w:rtl/>
        </w:rPr>
        <w:br/>
      </w:r>
      <w:bookmarkStart w:id="150" w:name="FS000000490T14_07_2004_13_24_25C"/>
      <w:bookmarkEnd w:id="150"/>
      <w:r>
        <w:rPr>
          <w:rtl/>
        </w:rPr>
        <w:t>נסים זאב (ש"ס):</w:t>
      </w:r>
    </w:p>
    <w:p w14:paraId="4DF4A554" w14:textId="77777777" w:rsidR="00000000" w:rsidRDefault="00581103">
      <w:pPr>
        <w:pStyle w:val="a0"/>
        <w:rPr>
          <w:rtl/>
        </w:rPr>
      </w:pPr>
    </w:p>
    <w:p w14:paraId="3D776B05" w14:textId="77777777" w:rsidR="00000000" w:rsidRDefault="00581103">
      <w:pPr>
        <w:pStyle w:val="a0"/>
        <w:rPr>
          <w:rFonts w:hint="cs"/>
          <w:rtl/>
        </w:rPr>
      </w:pPr>
      <w:r>
        <w:rPr>
          <w:rFonts w:hint="cs"/>
          <w:rtl/>
        </w:rPr>
        <w:t xml:space="preserve">או.קיי., למועד אחר, ואני בינתיים אנסה להסביר את עצמי בהצעת החוק, ואם יש מה לתקן - אני מוכן לתקן. </w:t>
      </w:r>
    </w:p>
    <w:p w14:paraId="2951810D" w14:textId="77777777" w:rsidR="00000000" w:rsidRDefault="00581103">
      <w:pPr>
        <w:pStyle w:val="af1"/>
        <w:rPr>
          <w:rtl/>
        </w:rPr>
      </w:pPr>
      <w:r>
        <w:rPr>
          <w:rtl/>
        </w:rPr>
        <w:br/>
        <w:t>היו"ר ראובן ריבלין:</w:t>
      </w:r>
    </w:p>
    <w:p w14:paraId="36D08838" w14:textId="77777777" w:rsidR="00000000" w:rsidRDefault="00581103">
      <w:pPr>
        <w:pStyle w:val="a0"/>
        <w:rPr>
          <w:rtl/>
        </w:rPr>
      </w:pPr>
    </w:p>
    <w:p w14:paraId="7906A488" w14:textId="77777777" w:rsidR="00000000" w:rsidRDefault="00581103">
      <w:pPr>
        <w:pStyle w:val="a0"/>
        <w:rPr>
          <w:rFonts w:hint="cs"/>
          <w:rtl/>
        </w:rPr>
      </w:pPr>
      <w:r>
        <w:rPr>
          <w:rFonts w:hint="cs"/>
          <w:rtl/>
        </w:rPr>
        <w:t xml:space="preserve">תודה. נא לא לנהל משא-ומתן מעל הבמה. אדוני רוצה תשובה והצבעה במועד אחר? </w:t>
      </w:r>
    </w:p>
    <w:p w14:paraId="0EE2ED98" w14:textId="77777777" w:rsidR="00000000" w:rsidRDefault="00581103">
      <w:pPr>
        <w:pStyle w:val="-"/>
        <w:rPr>
          <w:rtl/>
        </w:rPr>
      </w:pPr>
      <w:r>
        <w:rPr>
          <w:rtl/>
        </w:rPr>
        <w:br/>
      </w:r>
      <w:bookmarkStart w:id="151" w:name="FS000000490T14_07_2004_13_25_18C"/>
      <w:bookmarkEnd w:id="151"/>
      <w:r>
        <w:rPr>
          <w:rtl/>
        </w:rPr>
        <w:t>נסים זאב (ש"ס):</w:t>
      </w:r>
    </w:p>
    <w:p w14:paraId="32C1A12F" w14:textId="77777777" w:rsidR="00000000" w:rsidRDefault="00581103">
      <w:pPr>
        <w:pStyle w:val="a0"/>
        <w:rPr>
          <w:rtl/>
        </w:rPr>
      </w:pPr>
    </w:p>
    <w:p w14:paraId="49514E0F" w14:textId="77777777" w:rsidR="00000000" w:rsidRDefault="00581103">
      <w:pPr>
        <w:pStyle w:val="a0"/>
        <w:rPr>
          <w:rFonts w:hint="cs"/>
          <w:rtl/>
        </w:rPr>
      </w:pPr>
      <w:r>
        <w:rPr>
          <w:rFonts w:hint="cs"/>
          <w:rtl/>
        </w:rPr>
        <w:t xml:space="preserve">אני מוכן. </w:t>
      </w:r>
    </w:p>
    <w:p w14:paraId="4F2C61F3" w14:textId="77777777" w:rsidR="00000000" w:rsidRDefault="00581103">
      <w:pPr>
        <w:pStyle w:val="af1"/>
        <w:rPr>
          <w:rtl/>
        </w:rPr>
      </w:pPr>
      <w:r>
        <w:rPr>
          <w:rtl/>
        </w:rPr>
        <w:br/>
        <w:t>ה</w:t>
      </w:r>
      <w:r>
        <w:rPr>
          <w:rtl/>
        </w:rPr>
        <w:t>יו"ר ראובן ריבלין:</w:t>
      </w:r>
    </w:p>
    <w:p w14:paraId="74B69292" w14:textId="77777777" w:rsidR="00000000" w:rsidRDefault="00581103">
      <w:pPr>
        <w:pStyle w:val="a0"/>
        <w:rPr>
          <w:rtl/>
        </w:rPr>
      </w:pPr>
    </w:p>
    <w:p w14:paraId="1B21EF71" w14:textId="77777777" w:rsidR="00000000" w:rsidRDefault="00581103">
      <w:pPr>
        <w:pStyle w:val="a0"/>
        <w:rPr>
          <w:rFonts w:hint="cs"/>
          <w:rtl/>
        </w:rPr>
      </w:pPr>
      <w:r>
        <w:rPr>
          <w:rFonts w:hint="cs"/>
          <w:rtl/>
        </w:rPr>
        <w:t>אז אני מסכים. תודה רבה.</w:t>
      </w:r>
    </w:p>
    <w:p w14:paraId="7FEB7406" w14:textId="77777777" w:rsidR="00000000" w:rsidRDefault="00581103">
      <w:pPr>
        <w:pStyle w:val="-"/>
        <w:rPr>
          <w:rtl/>
        </w:rPr>
      </w:pPr>
      <w:r>
        <w:rPr>
          <w:rtl/>
        </w:rPr>
        <w:br/>
      </w:r>
      <w:bookmarkStart w:id="152" w:name="FS000000490T14_07_2004_13_25_35C"/>
      <w:bookmarkEnd w:id="152"/>
      <w:r>
        <w:rPr>
          <w:rtl/>
        </w:rPr>
        <w:t>נסים זאב (ש"ס):</w:t>
      </w:r>
    </w:p>
    <w:p w14:paraId="06CF104E" w14:textId="77777777" w:rsidR="00000000" w:rsidRDefault="00581103">
      <w:pPr>
        <w:pStyle w:val="a0"/>
        <w:rPr>
          <w:rtl/>
        </w:rPr>
      </w:pPr>
    </w:p>
    <w:p w14:paraId="50B13935" w14:textId="77777777" w:rsidR="00000000" w:rsidRDefault="00581103">
      <w:pPr>
        <w:pStyle w:val="a0"/>
        <w:rPr>
          <w:rFonts w:hint="cs"/>
          <w:rtl/>
        </w:rPr>
      </w:pPr>
      <w:r>
        <w:rPr>
          <w:rFonts w:hint="cs"/>
          <w:rtl/>
        </w:rPr>
        <w:t xml:space="preserve">יש מישהו שלא הבין אותי - אני מוכן לחזור על הדברים, אדוני היושב-ראש. </w:t>
      </w:r>
    </w:p>
    <w:p w14:paraId="39EC7AEC" w14:textId="77777777" w:rsidR="00000000" w:rsidRDefault="00581103">
      <w:pPr>
        <w:pStyle w:val="af1"/>
        <w:rPr>
          <w:rtl/>
        </w:rPr>
      </w:pPr>
      <w:r>
        <w:rPr>
          <w:rtl/>
        </w:rPr>
        <w:br/>
        <w:t>היו"ר ראובן ריבלין:</w:t>
      </w:r>
    </w:p>
    <w:p w14:paraId="40349350" w14:textId="77777777" w:rsidR="00000000" w:rsidRDefault="00581103">
      <w:pPr>
        <w:pStyle w:val="a0"/>
        <w:rPr>
          <w:rtl/>
        </w:rPr>
      </w:pPr>
    </w:p>
    <w:p w14:paraId="3C044D43" w14:textId="77777777" w:rsidR="00000000" w:rsidRDefault="00581103">
      <w:pPr>
        <w:pStyle w:val="a0"/>
        <w:rPr>
          <w:rFonts w:hint="cs"/>
          <w:rtl/>
        </w:rPr>
      </w:pPr>
      <w:r>
        <w:rPr>
          <w:rFonts w:hint="cs"/>
          <w:rtl/>
        </w:rPr>
        <w:t xml:space="preserve">לא, לא. אדוני סיים את זמנו. </w:t>
      </w:r>
    </w:p>
    <w:p w14:paraId="0C14DE15" w14:textId="77777777" w:rsidR="00000000" w:rsidRDefault="00581103">
      <w:pPr>
        <w:pStyle w:val="af0"/>
        <w:rPr>
          <w:rtl/>
        </w:rPr>
      </w:pPr>
      <w:r>
        <w:rPr>
          <w:rtl/>
        </w:rPr>
        <w:br/>
        <w:t>קריאות:</w:t>
      </w:r>
    </w:p>
    <w:p w14:paraId="17987DD5" w14:textId="77777777" w:rsidR="00000000" w:rsidRDefault="00581103">
      <w:pPr>
        <w:pStyle w:val="a0"/>
        <w:rPr>
          <w:rtl/>
        </w:rPr>
      </w:pPr>
    </w:p>
    <w:p w14:paraId="502022AE" w14:textId="77777777" w:rsidR="00000000" w:rsidRDefault="00581103">
      <w:pPr>
        <w:pStyle w:val="a0"/>
        <w:rPr>
          <w:rFonts w:hint="cs"/>
          <w:rtl/>
        </w:rPr>
      </w:pPr>
      <w:r>
        <w:rPr>
          <w:rFonts w:hint="cs"/>
          <w:rtl/>
        </w:rPr>
        <w:t>- - -</w:t>
      </w:r>
    </w:p>
    <w:p w14:paraId="7BDF3FEE" w14:textId="77777777" w:rsidR="00000000" w:rsidRDefault="00581103">
      <w:pPr>
        <w:pStyle w:val="af0"/>
        <w:rPr>
          <w:rtl/>
        </w:rPr>
      </w:pPr>
      <w:r>
        <w:rPr>
          <w:rtl/>
        </w:rPr>
        <w:br/>
        <w:t>אלי בן-מנחם (העבודה-מימד):</w:t>
      </w:r>
    </w:p>
    <w:p w14:paraId="3EA47BAE" w14:textId="77777777" w:rsidR="00000000" w:rsidRDefault="00581103">
      <w:pPr>
        <w:pStyle w:val="a0"/>
        <w:rPr>
          <w:rtl/>
        </w:rPr>
      </w:pPr>
    </w:p>
    <w:p w14:paraId="4729A38B" w14:textId="77777777" w:rsidR="00000000" w:rsidRDefault="00581103">
      <w:pPr>
        <w:pStyle w:val="a0"/>
        <w:rPr>
          <w:rFonts w:hint="cs"/>
          <w:rtl/>
        </w:rPr>
      </w:pPr>
      <w:r>
        <w:rPr>
          <w:rFonts w:hint="cs"/>
          <w:rtl/>
        </w:rPr>
        <w:t xml:space="preserve">הבינו אותך כולם. </w:t>
      </w:r>
    </w:p>
    <w:p w14:paraId="2373E377" w14:textId="77777777" w:rsidR="00000000" w:rsidRDefault="00581103">
      <w:pPr>
        <w:pStyle w:val="-"/>
        <w:rPr>
          <w:rtl/>
        </w:rPr>
      </w:pPr>
      <w:r>
        <w:rPr>
          <w:rtl/>
        </w:rPr>
        <w:br/>
      </w:r>
      <w:bookmarkStart w:id="153" w:name="FS000000490T14_07_2004_13_26_22C"/>
      <w:bookmarkEnd w:id="153"/>
      <w:r>
        <w:rPr>
          <w:rtl/>
        </w:rPr>
        <w:t>נסים זאב (</w:t>
      </w:r>
      <w:r>
        <w:rPr>
          <w:rtl/>
        </w:rPr>
        <w:t>ש"ס):</w:t>
      </w:r>
    </w:p>
    <w:p w14:paraId="2FEA0926" w14:textId="77777777" w:rsidR="00000000" w:rsidRDefault="00581103">
      <w:pPr>
        <w:pStyle w:val="a0"/>
        <w:rPr>
          <w:rtl/>
        </w:rPr>
      </w:pPr>
    </w:p>
    <w:p w14:paraId="406DC422" w14:textId="77777777" w:rsidR="00000000" w:rsidRDefault="00581103">
      <w:pPr>
        <w:pStyle w:val="a0"/>
        <w:rPr>
          <w:rFonts w:hint="cs"/>
          <w:rtl/>
        </w:rPr>
      </w:pPr>
      <w:r>
        <w:rPr>
          <w:rFonts w:hint="cs"/>
          <w:rtl/>
        </w:rPr>
        <w:t xml:space="preserve">אני מודה לך, אדוני. </w:t>
      </w:r>
    </w:p>
    <w:p w14:paraId="4E0A1136" w14:textId="77777777" w:rsidR="00000000" w:rsidRDefault="00581103">
      <w:pPr>
        <w:pStyle w:val="af1"/>
        <w:rPr>
          <w:rtl/>
        </w:rPr>
      </w:pPr>
      <w:r>
        <w:rPr>
          <w:rtl/>
        </w:rPr>
        <w:br/>
        <w:t>היו"ר ראובן ריבלין:</w:t>
      </w:r>
    </w:p>
    <w:p w14:paraId="73431BAE" w14:textId="77777777" w:rsidR="00000000" w:rsidRDefault="00581103">
      <w:pPr>
        <w:pStyle w:val="a0"/>
        <w:rPr>
          <w:rtl/>
        </w:rPr>
      </w:pPr>
    </w:p>
    <w:p w14:paraId="7089E4F5" w14:textId="77777777" w:rsidR="00000000" w:rsidRDefault="00581103">
      <w:pPr>
        <w:pStyle w:val="a0"/>
        <w:rPr>
          <w:rtl/>
        </w:rPr>
      </w:pPr>
      <w:r>
        <w:rPr>
          <w:rFonts w:hint="cs"/>
          <w:rtl/>
        </w:rPr>
        <w:t xml:space="preserve">תודה רבה. חבר הכנסת נסים זאב, אתה לא מן המקופחים. נדמה לי ש"דברי הכנסת" מכילים את דבריך לדורות. רבותי חברי הכנסת, תשובה והצבעה במועד אחר. </w:t>
      </w:r>
    </w:p>
    <w:p w14:paraId="752189DB" w14:textId="77777777" w:rsidR="00000000" w:rsidRDefault="00581103">
      <w:pPr>
        <w:pStyle w:val="a2"/>
        <w:rPr>
          <w:rFonts w:hint="cs"/>
          <w:rtl/>
        </w:rPr>
      </w:pPr>
    </w:p>
    <w:p w14:paraId="22B28455" w14:textId="77777777" w:rsidR="00000000" w:rsidRDefault="00581103">
      <w:pPr>
        <w:pStyle w:val="a0"/>
        <w:rPr>
          <w:rFonts w:hint="cs"/>
          <w:rtl/>
        </w:rPr>
      </w:pPr>
    </w:p>
    <w:p w14:paraId="358B6867" w14:textId="77777777" w:rsidR="00000000" w:rsidRDefault="00581103">
      <w:pPr>
        <w:pStyle w:val="a2"/>
        <w:rPr>
          <w:rFonts w:hint="cs"/>
          <w:rtl/>
        </w:rPr>
      </w:pPr>
      <w:bookmarkStart w:id="154" w:name="CS16639FI0016639T14_07_2004_13_28_51"/>
      <w:bookmarkStart w:id="155" w:name="_Toc81561420"/>
      <w:bookmarkEnd w:id="154"/>
      <w:r>
        <w:rPr>
          <w:rtl/>
        </w:rPr>
        <w:t>הצעת חוק נכי רדיפות הנאצים  (תיקון - כפל קצבה), התשס"ג-2003</w:t>
      </w:r>
      <w:bookmarkEnd w:id="155"/>
    </w:p>
    <w:p w14:paraId="403101BF" w14:textId="77777777" w:rsidR="00000000" w:rsidRDefault="00581103">
      <w:pPr>
        <w:pStyle w:val="a0"/>
        <w:rPr>
          <w:rFonts w:hint="cs"/>
          <w:rtl/>
        </w:rPr>
      </w:pPr>
      <w:r>
        <w:rPr>
          <w:rtl/>
        </w:rPr>
        <w:t>[נספח</w:t>
      </w:r>
      <w:r>
        <w:rPr>
          <w:rtl/>
        </w:rPr>
        <w:t>ות.]</w:t>
      </w:r>
    </w:p>
    <w:p w14:paraId="331CDD6C" w14:textId="77777777" w:rsidR="00000000" w:rsidRDefault="00581103">
      <w:pPr>
        <w:pStyle w:val="-0"/>
        <w:rPr>
          <w:rFonts w:hint="cs"/>
          <w:rtl/>
        </w:rPr>
      </w:pPr>
      <w:r>
        <w:rPr>
          <w:rFonts w:hint="cs"/>
          <w:rtl/>
        </w:rPr>
        <w:t>(הצעת חבר הכנסת אברהם הירשזון)</w:t>
      </w:r>
    </w:p>
    <w:p w14:paraId="75673453" w14:textId="77777777" w:rsidR="00000000" w:rsidRDefault="00581103">
      <w:pPr>
        <w:pStyle w:val="af1"/>
        <w:rPr>
          <w:rFonts w:hint="cs"/>
          <w:rtl/>
        </w:rPr>
      </w:pPr>
    </w:p>
    <w:p w14:paraId="134F47EB" w14:textId="77777777" w:rsidR="00000000" w:rsidRDefault="00581103">
      <w:pPr>
        <w:pStyle w:val="af1"/>
        <w:rPr>
          <w:rFonts w:hint="cs"/>
          <w:rtl/>
        </w:rPr>
      </w:pPr>
      <w:r>
        <w:rPr>
          <w:rtl/>
        </w:rPr>
        <w:t>היו"ר ראובן ריבלין:</w:t>
      </w:r>
    </w:p>
    <w:p w14:paraId="6386CE46" w14:textId="77777777" w:rsidR="00000000" w:rsidRDefault="00581103">
      <w:pPr>
        <w:pStyle w:val="a0"/>
        <w:rPr>
          <w:rFonts w:hint="cs"/>
          <w:rtl/>
        </w:rPr>
      </w:pPr>
    </w:p>
    <w:p w14:paraId="45A42D58" w14:textId="77777777" w:rsidR="00000000" w:rsidRDefault="00581103">
      <w:pPr>
        <w:pStyle w:val="a0"/>
        <w:rPr>
          <w:rFonts w:hint="cs"/>
          <w:rtl/>
        </w:rPr>
      </w:pPr>
      <w:r>
        <w:rPr>
          <w:rFonts w:hint="cs"/>
          <w:rtl/>
        </w:rPr>
        <w:t>הצעת חוק נכי רדיפות הנאצים (תיקון - כפל קצבה), מס' פ/1449. חבר הכנסת אברהם הירשזון - מהמקום, אדוני, משום שהממשלה לא מתנגדת.</w:t>
      </w:r>
    </w:p>
    <w:p w14:paraId="466C619C" w14:textId="77777777" w:rsidR="00000000" w:rsidRDefault="00581103">
      <w:pPr>
        <w:pStyle w:val="a"/>
        <w:rPr>
          <w:rtl/>
        </w:rPr>
      </w:pPr>
      <w:r>
        <w:rPr>
          <w:rtl/>
        </w:rPr>
        <w:br/>
      </w:r>
      <w:bookmarkStart w:id="156" w:name="FS000000466T14_07_2004_13_30_12"/>
      <w:bookmarkStart w:id="157" w:name="_Toc81561421"/>
      <w:bookmarkEnd w:id="156"/>
      <w:r>
        <w:rPr>
          <w:rtl/>
        </w:rPr>
        <w:t>אברהם הירשזון (הליכוד):</w:t>
      </w:r>
      <w:bookmarkEnd w:id="157"/>
    </w:p>
    <w:p w14:paraId="46E972F1" w14:textId="77777777" w:rsidR="00000000" w:rsidRDefault="00581103">
      <w:pPr>
        <w:pStyle w:val="a0"/>
        <w:rPr>
          <w:rtl/>
        </w:rPr>
      </w:pPr>
    </w:p>
    <w:p w14:paraId="04EB5628" w14:textId="77777777" w:rsidR="00000000" w:rsidRDefault="00581103">
      <w:pPr>
        <w:pStyle w:val="a0"/>
        <w:rPr>
          <w:rFonts w:hint="cs"/>
          <w:rtl/>
        </w:rPr>
      </w:pPr>
      <w:r>
        <w:rPr>
          <w:rFonts w:hint="cs"/>
          <w:rtl/>
        </w:rPr>
        <w:t xml:space="preserve">אדוני היושב-ראש, רבותי חברי הכנסת, הצעת חוק נכי </w:t>
      </w:r>
      <w:r>
        <w:rPr>
          <w:rFonts w:hint="cs"/>
          <w:rtl/>
        </w:rPr>
        <w:t>רדיפות הנאצים (תיקון - כפל קצבה), התשס"ג-2003. המוסד לביטוח לאומי נוהג כיום להפחית מהגמלה המגיעה לנכה רדיפות הנאצים את גמלת הזיקנה המגיעה לו. הדבר פוגע בנכי רדיפות הנאצים, שחלקם הגיעו למצב כלכלי נחות, שקשה להשלים עמו, בייחוד לאור העובדה שממשלות ישראל ניצלו</w:t>
      </w:r>
      <w:r>
        <w:rPr>
          <w:rFonts w:hint="cs"/>
          <w:rtl/>
        </w:rPr>
        <w:t xml:space="preserve"> היטב את השילומים שממשלת גרמניה העבירה למדינת ישראל על חשבון אותם נכי רדיפות הנאצים.</w:t>
      </w:r>
    </w:p>
    <w:p w14:paraId="5354DE66" w14:textId="77777777" w:rsidR="00000000" w:rsidRDefault="00581103">
      <w:pPr>
        <w:pStyle w:val="a0"/>
        <w:rPr>
          <w:rFonts w:hint="cs"/>
          <w:rtl/>
        </w:rPr>
      </w:pPr>
    </w:p>
    <w:p w14:paraId="79E4CCC9" w14:textId="77777777" w:rsidR="00000000" w:rsidRDefault="00581103">
      <w:pPr>
        <w:pStyle w:val="a0"/>
        <w:rPr>
          <w:rFonts w:hint="cs"/>
          <w:rtl/>
        </w:rPr>
      </w:pPr>
      <w:r>
        <w:rPr>
          <w:rFonts w:hint="cs"/>
          <w:rtl/>
        </w:rPr>
        <w:t xml:space="preserve">הצעת חוק זו באה להקל מעט על נכי רדיפות הנאצים בישראל. אין להציג את מי שמקבל קצבת זיקנה מהביטוח הלאומי כאדם עתיר אמצעים שראוי להפחית את קצבת הזיקנה שלו מקצבת הנכות שמגיעה </w:t>
      </w:r>
      <w:r>
        <w:rPr>
          <w:rFonts w:hint="cs"/>
          <w:rtl/>
        </w:rPr>
        <w:t>לו כנכה רדיפות הנאצים.</w:t>
      </w:r>
    </w:p>
    <w:p w14:paraId="59914423" w14:textId="77777777" w:rsidR="00000000" w:rsidRDefault="00581103">
      <w:pPr>
        <w:pStyle w:val="a0"/>
        <w:rPr>
          <w:rFonts w:hint="cs"/>
          <w:rtl/>
        </w:rPr>
      </w:pPr>
    </w:p>
    <w:p w14:paraId="34EFDC24" w14:textId="77777777" w:rsidR="00000000" w:rsidRDefault="00581103">
      <w:pPr>
        <w:pStyle w:val="a0"/>
        <w:rPr>
          <w:rFonts w:hint="cs"/>
          <w:rtl/>
        </w:rPr>
      </w:pPr>
      <w:r>
        <w:rPr>
          <w:rFonts w:hint="cs"/>
          <w:rtl/>
        </w:rPr>
        <w:t xml:space="preserve">אדוני היושב-ראש, אני מבקש לומר, שמדינת ישראל, יש לה איזה חוב של כבוד גם כלפי נכי רדיפות הנאצים שגרים בה, ובמקומות אחרים בעולם לא נהוג להפחית בשל כפל הקצבה. </w:t>
      </w:r>
    </w:p>
    <w:p w14:paraId="70DD1A5B" w14:textId="77777777" w:rsidR="00000000" w:rsidRDefault="00581103">
      <w:pPr>
        <w:pStyle w:val="a0"/>
        <w:rPr>
          <w:rFonts w:hint="cs"/>
          <w:rtl/>
        </w:rPr>
      </w:pPr>
    </w:p>
    <w:p w14:paraId="6D49079F" w14:textId="77777777" w:rsidR="00000000" w:rsidRDefault="00581103">
      <w:pPr>
        <w:pStyle w:val="a0"/>
        <w:rPr>
          <w:rFonts w:hint="cs"/>
          <w:rtl/>
        </w:rPr>
      </w:pPr>
      <w:r>
        <w:rPr>
          <w:rFonts w:hint="cs"/>
          <w:rtl/>
        </w:rPr>
        <w:t>לכן, אני מבקש להעמיד את הצעת החוק להצבעה. לפני הקריאה הראשונה אני</w:t>
      </w:r>
      <w:r>
        <w:rPr>
          <w:rtl/>
        </w:rPr>
        <w:t xml:space="preserve"> </w:t>
      </w:r>
      <w:r>
        <w:rPr>
          <w:rFonts w:hint="cs"/>
          <w:rtl/>
        </w:rPr>
        <w:t>אתייעץ ע</w:t>
      </w:r>
      <w:r>
        <w:rPr>
          <w:rFonts w:hint="cs"/>
          <w:rtl/>
        </w:rPr>
        <w:t xml:space="preserve">ם הממשלה, משום שיש לנו איזו פלוגתא בנושא של הסכום הכולל של ההצעה הזאת. אני מבקש בשלב זה להעמיד את הצעת החוק להצבעה. תודה רבה, אדוני. </w:t>
      </w:r>
    </w:p>
    <w:p w14:paraId="25B654A0" w14:textId="77777777" w:rsidR="00000000" w:rsidRDefault="00581103">
      <w:pPr>
        <w:pStyle w:val="af1"/>
        <w:rPr>
          <w:rtl/>
        </w:rPr>
      </w:pPr>
      <w:r>
        <w:rPr>
          <w:rtl/>
        </w:rPr>
        <w:br/>
        <w:t>היו"ר ראובן ריבלין:</w:t>
      </w:r>
    </w:p>
    <w:p w14:paraId="5ED94D53" w14:textId="77777777" w:rsidR="00000000" w:rsidRDefault="00581103">
      <w:pPr>
        <w:pStyle w:val="a0"/>
        <w:rPr>
          <w:rtl/>
        </w:rPr>
      </w:pPr>
    </w:p>
    <w:p w14:paraId="517842C4" w14:textId="77777777" w:rsidR="00000000" w:rsidRDefault="00581103">
      <w:pPr>
        <w:pStyle w:val="a0"/>
        <w:rPr>
          <w:rFonts w:hint="cs"/>
          <w:rtl/>
        </w:rPr>
      </w:pPr>
      <w:r>
        <w:rPr>
          <w:rFonts w:hint="cs"/>
          <w:rtl/>
        </w:rPr>
        <w:t>תודה רבה לחבר הכנסת הירשזון. אדוני השר גדעון עזרא.</w:t>
      </w:r>
    </w:p>
    <w:p w14:paraId="0DA63C56" w14:textId="77777777" w:rsidR="00000000" w:rsidRDefault="00581103">
      <w:pPr>
        <w:pStyle w:val="a"/>
        <w:rPr>
          <w:rtl/>
        </w:rPr>
      </w:pPr>
      <w:r>
        <w:rPr>
          <w:rtl/>
        </w:rPr>
        <w:br/>
      </w:r>
      <w:bookmarkStart w:id="158" w:name="FS000000474T14_07_2004_13_41_50"/>
      <w:bookmarkStart w:id="159" w:name="_Toc81561422"/>
      <w:bookmarkEnd w:id="158"/>
      <w:r>
        <w:rPr>
          <w:rtl/>
        </w:rPr>
        <w:t>שר התיירות גדעון עזרא:</w:t>
      </w:r>
      <w:bookmarkEnd w:id="159"/>
    </w:p>
    <w:p w14:paraId="3D656EA2" w14:textId="77777777" w:rsidR="00000000" w:rsidRDefault="00581103">
      <w:pPr>
        <w:pStyle w:val="a0"/>
        <w:rPr>
          <w:rtl/>
        </w:rPr>
      </w:pPr>
    </w:p>
    <w:p w14:paraId="775209F3" w14:textId="77777777" w:rsidR="00000000" w:rsidRDefault="00581103">
      <w:pPr>
        <w:pStyle w:val="a0"/>
        <w:rPr>
          <w:rFonts w:hint="cs"/>
          <w:rtl/>
        </w:rPr>
      </w:pPr>
      <w:r>
        <w:rPr>
          <w:rFonts w:hint="cs"/>
          <w:rtl/>
        </w:rPr>
        <w:t>אדוני היושב-ראש, חבר הכנ</w:t>
      </w:r>
      <w:r>
        <w:rPr>
          <w:rFonts w:hint="cs"/>
          <w:rtl/>
        </w:rPr>
        <w:t>סת הירשזון, הממשלה איננה מתנגדת להצעת החוק. תודה.</w:t>
      </w:r>
    </w:p>
    <w:p w14:paraId="2154ABF6" w14:textId="77777777" w:rsidR="00000000" w:rsidRDefault="00581103">
      <w:pPr>
        <w:pStyle w:val="af1"/>
        <w:rPr>
          <w:rFonts w:hint="cs"/>
          <w:rtl/>
        </w:rPr>
      </w:pPr>
      <w:r>
        <w:rPr>
          <w:rtl/>
        </w:rPr>
        <w:br/>
      </w:r>
    </w:p>
    <w:p w14:paraId="4855B96F" w14:textId="77777777" w:rsidR="00000000" w:rsidRDefault="00581103">
      <w:pPr>
        <w:pStyle w:val="af1"/>
        <w:rPr>
          <w:rtl/>
        </w:rPr>
      </w:pPr>
      <w:r>
        <w:rPr>
          <w:rtl/>
        </w:rPr>
        <w:t>היו"ר ראובן ריבלין:</w:t>
      </w:r>
    </w:p>
    <w:p w14:paraId="1BB7B297" w14:textId="77777777" w:rsidR="00000000" w:rsidRDefault="00581103">
      <w:pPr>
        <w:pStyle w:val="a0"/>
        <w:rPr>
          <w:rtl/>
        </w:rPr>
      </w:pPr>
    </w:p>
    <w:p w14:paraId="714B0778" w14:textId="77777777" w:rsidR="00000000" w:rsidRDefault="00581103">
      <w:pPr>
        <w:pStyle w:val="a0"/>
        <w:rPr>
          <w:rFonts w:hint="cs"/>
          <w:rtl/>
        </w:rPr>
      </w:pPr>
      <w:r>
        <w:rPr>
          <w:rFonts w:hint="cs"/>
          <w:rtl/>
        </w:rPr>
        <w:t>תודה רבה. ובכן, חבר הכנסת הירשזון הצהיר את אשר הצהיר, הממשלה אינה מתנגדת. רבותי חברי הכנסת, איש לא ביקש להתנגד. לכן, אנחנו עוברים להצבעה. נא לשבת. חבר הכנסת בן-מנחם, אם אתה רוצה להצבי</w:t>
      </w:r>
      <w:r>
        <w:rPr>
          <w:rFonts w:hint="cs"/>
          <w:rtl/>
        </w:rPr>
        <w:t xml:space="preserve">ע על חוק רדיפות הנאצים - נא לשבת במקומך. רבותי חברי הכנסת, רבותי השרים, נא לשבת. </w:t>
      </w:r>
    </w:p>
    <w:p w14:paraId="666A84C5" w14:textId="77777777" w:rsidR="00000000" w:rsidRDefault="00581103">
      <w:pPr>
        <w:pStyle w:val="a0"/>
        <w:rPr>
          <w:rFonts w:hint="cs"/>
          <w:rtl/>
        </w:rPr>
      </w:pPr>
    </w:p>
    <w:p w14:paraId="1F747546" w14:textId="77777777" w:rsidR="00000000" w:rsidRDefault="00581103">
      <w:pPr>
        <w:pStyle w:val="a0"/>
        <w:rPr>
          <w:rFonts w:hint="cs"/>
          <w:rtl/>
        </w:rPr>
      </w:pPr>
      <w:r>
        <w:rPr>
          <w:rFonts w:hint="cs"/>
          <w:rtl/>
        </w:rPr>
        <w:t>נא להצביע על הצעת חוק נכי רדיפות הנאצים (תיקון - כפל קצבה). הצבעה - מי בעד, מי נגד, מי נמנע? נא להצביע. בבקשה.</w:t>
      </w:r>
    </w:p>
    <w:p w14:paraId="51C3D3FF" w14:textId="77777777" w:rsidR="00000000" w:rsidRDefault="00581103">
      <w:pPr>
        <w:pStyle w:val="ab"/>
        <w:bidi/>
        <w:rPr>
          <w:rFonts w:hint="cs"/>
          <w:rtl/>
        </w:rPr>
      </w:pPr>
      <w:r>
        <w:rPr>
          <w:rtl/>
        </w:rPr>
        <w:br/>
      </w:r>
      <w:r>
        <w:rPr>
          <w:rFonts w:hint="cs"/>
          <w:rtl/>
        </w:rPr>
        <w:t>הצבעה מס' 6</w:t>
      </w:r>
    </w:p>
    <w:p w14:paraId="60A8C81C" w14:textId="77777777" w:rsidR="00000000" w:rsidRDefault="00581103">
      <w:pPr>
        <w:pStyle w:val="a0"/>
        <w:rPr>
          <w:rFonts w:hint="cs"/>
          <w:rtl/>
        </w:rPr>
      </w:pPr>
    </w:p>
    <w:p w14:paraId="4611B848" w14:textId="77777777" w:rsidR="00000000" w:rsidRDefault="00581103">
      <w:pPr>
        <w:pStyle w:val="ac"/>
        <w:bidi/>
        <w:rPr>
          <w:rFonts w:hint="cs"/>
          <w:rtl/>
        </w:rPr>
      </w:pPr>
      <w:r>
        <w:rPr>
          <w:rFonts w:hint="cs"/>
          <w:rtl/>
        </w:rPr>
        <w:t>בעד ההצעה להעביר את הצעת החוק לדיון מוקדם בוועדה</w:t>
      </w:r>
      <w:r>
        <w:rPr>
          <w:rFonts w:hint="cs"/>
          <w:rtl/>
        </w:rPr>
        <w:t xml:space="preserve"> - 38</w:t>
      </w:r>
    </w:p>
    <w:p w14:paraId="30D78164" w14:textId="77777777" w:rsidR="00000000" w:rsidRDefault="00581103">
      <w:pPr>
        <w:pStyle w:val="ac"/>
        <w:bidi/>
        <w:rPr>
          <w:rFonts w:hint="cs"/>
          <w:rtl/>
        </w:rPr>
      </w:pPr>
      <w:r>
        <w:rPr>
          <w:rFonts w:hint="cs"/>
          <w:rtl/>
        </w:rPr>
        <w:t>נגד - אין</w:t>
      </w:r>
    </w:p>
    <w:p w14:paraId="568BADFF" w14:textId="77777777" w:rsidR="00000000" w:rsidRDefault="00581103">
      <w:pPr>
        <w:pStyle w:val="ac"/>
        <w:bidi/>
        <w:rPr>
          <w:rFonts w:hint="cs"/>
          <w:rtl/>
        </w:rPr>
      </w:pPr>
      <w:r>
        <w:rPr>
          <w:rFonts w:hint="cs"/>
          <w:rtl/>
        </w:rPr>
        <w:t>נמנעים - 1</w:t>
      </w:r>
    </w:p>
    <w:p w14:paraId="479EF337" w14:textId="77777777" w:rsidR="00000000" w:rsidRDefault="00581103">
      <w:pPr>
        <w:pStyle w:val="ad"/>
        <w:bidi/>
        <w:rPr>
          <w:rFonts w:hint="cs"/>
          <w:rtl/>
        </w:rPr>
      </w:pPr>
      <w:r>
        <w:rPr>
          <w:rFonts w:hint="cs"/>
          <w:rtl/>
        </w:rPr>
        <w:t xml:space="preserve">ההצעה להעביר את הצעת חוק נכי רדיפות הנאצים (תיקון - כפל קצבה), </w:t>
      </w:r>
    </w:p>
    <w:p w14:paraId="37E56E2E" w14:textId="77777777" w:rsidR="00000000" w:rsidRDefault="00581103">
      <w:pPr>
        <w:pStyle w:val="ad"/>
        <w:bidi/>
        <w:rPr>
          <w:rFonts w:hint="cs"/>
          <w:rtl/>
        </w:rPr>
      </w:pPr>
      <w:r>
        <w:rPr>
          <w:rFonts w:hint="cs"/>
          <w:rtl/>
        </w:rPr>
        <w:t>התשס"ג-2003, לדיון מוקדם בוועדה שתקבע ועדת הכנסת נתקבלה.</w:t>
      </w:r>
    </w:p>
    <w:p w14:paraId="77C0B572" w14:textId="77777777" w:rsidR="00000000" w:rsidRDefault="00581103">
      <w:pPr>
        <w:pStyle w:val="af1"/>
        <w:rPr>
          <w:rtl/>
        </w:rPr>
      </w:pPr>
      <w:r>
        <w:rPr>
          <w:rFonts w:hint="cs"/>
          <w:rtl/>
        </w:rPr>
        <w:br/>
      </w:r>
      <w:r>
        <w:rPr>
          <w:rFonts w:hint="eastAsia"/>
          <w:rtl/>
        </w:rPr>
        <w:t>היו</w:t>
      </w:r>
      <w:r>
        <w:rPr>
          <w:rtl/>
        </w:rPr>
        <w:t>"ר ראובן ריבלין:</w:t>
      </w:r>
    </w:p>
    <w:p w14:paraId="36FDD558" w14:textId="77777777" w:rsidR="00000000" w:rsidRDefault="00581103">
      <w:pPr>
        <w:pStyle w:val="a0"/>
        <w:rPr>
          <w:rtl/>
        </w:rPr>
      </w:pPr>
    </w:p>
    <w:p w14:paraId="42EE5F6B" w14:textId="77777777" w:rsidR="00000000" w:rsidRDefault="00581103">
      <w:pPr>
        <w:pStyle w:val="a0"/>
        <w:rPr>
          <w:rFonts w:hint="cs"/>
          <w:rtl/>
        </w:rPr>
      </w:pPr>
      <w:r>
        <w:rPr>
          <w:rFonts w:hint="cs"/>
          <w:rtl/>
        </w:rPr>
        <w:t>38 בעד, אין מתנגדים,  נמנע אחד. אני קובע שהצעת החוק עברה בקריאה טרומית והיא תועבר להכנ</w:t>
      </w:r>
      <w:r>
        <w:rPr>
          <w:rFonts w:hint="cs"/>
          <w:rtl/>
        </w:rPr>
        <w:t>תה לקריאה ראשונה בוועדת הכספים - - -</w:t>
      </w:r>
    </w:p>
    <w:p w14:paraId="4DCF6C87" w14:textId="77777777" w:rsidR="00000000" w:rsidRDefault="00581103">
      <w:pPr>
        <w:pStyle w:val="af0"/>
        <w:rPr>
          <w:rtl/>
        </w:rPr>
      </w:pPr>
      <w:r>
        <w:rPr>
          <w:rtl/>
        </w:rPr>
        <w:br/>
        <w:t>שאול יהלום (מפד"ל):</w:t>
      </w:r>
    </w:p>
    <w:p w14:paraId="29835D06" w14:textId="77777777" w:rsidR="00000000" w:rsidRDefault="00581103">
      <w:pPr>
        <w:pStyle w:val="a0"/>
        <w:rPr>
          <w:rtl/>
        </w:rPr>
      </w:pPr>
    </w:p>
    <w:p w14:paraId="2F946AD3" w14:textId="77777777" w:rsidR="00000000" w:rsidRDefault="00581103">
      <w:pPr>
        <w:pStyle w:val="a0"/>
        <w:rPr>
          <w:rFonts w:hint="cs"/>
          <w:rtl/>
        </w:rPr>
      </w:pPr>
      <w:r>
        <w:rPr>
          <w:rFonts w:hint="cs"/>
          <w:rtl/>
        </w:rPr>
        <w:t>ועדת העבודה.</w:t>
      </w:r>
    </w:p>
    <w:p w14:paraId="6BD2EA9B" w14:textId="77777777" w:rsidR="00000000" w:rsidRDefault="00581103">
      <w:pPr>
        <w:pStyle w:val="af1"/>
        <w:rPr>
          <w:rtl/>
        </w:rPr>
      </w:pPr>
      <w:r>
        <w:rPr>
          <w:rtl/>
        </w:rPr>
        <w:br/>
        <w:t>היו"ר ראובן ריבלין:</w:t>
      </w:r>
    </w:p>
    <w:p w14:paraId="157F20DE" w14:textId="77777777" w:rsidR="00000000" w:rsidRDefault="00581103">
      <w:pPr>
        <w:pStyle w:val="a0"/>
        <w:rPr>
          <w:rtl/>
        </w:rPr>
      </w:pPr>
    </w:p>
    <w:p w14:paraId="491C8F22" w14:textId="77777777" w:rsidR="00000000" w:rsidRDefault="00581103">
      <w:pPr>
        <w:pStyle w:val="a0"/>
        <w:rPr>
          <w:rFonts w:hint="cs"/>
          <w:rtl/>
        </w:rPr>
      </w:pPr>
      <w:r>
        <w:rPr>
          <w:rFonts w:hint="cs"/>
          <w:rtl/>
        </w:rPr>
        <w:t>מבקש להעביר לוועדת העבודה והרווחה - תועבר לוועדת הכנסת על מנת שזו תקבע איזו ועדה תכינה לקריאה ראשונה. תודה רבה.</w:t>
      </w:r>
    </w:p>
    <w:p w14:paraId="67ABE4D0" w14:textId="77777777" w:rsidR="00000000" w:rsidRDefault="00581103">
      <w:pPr>
        <w:pStyle w:val="a0"/>
        <w:rPr>
          <w:rtl/>
        </w:rPr>
      </w:pPr>
      <w:r>
        <w:rPr>
          <w:rtl/>
        </w:rPr>
        <w:br/>
      </w:r>
    </w:p>
    <w:p w14:paraId="4875FB1E" w14:textId="77777777" w:rsidR="00000000" w:rsidRDefault="00581103">
      <w:pPr>
        <w:pStyle w:val="a2"/>
        <w:rPr>
          <w:rtl/>
        </w:rPr>
      </w:pPr>
    </w:p>
    <w:p w14:paraId="712F9BE4" w14:textId="77777777" w:rsidR="00000000" w:rsidRDefault="00581103">
      <w:pPr>
        <w:pStyle w:val="a2"/>
        <w:rPr>
          <w:rFonts w:hint="cs"/>
          <w:rtl/>
        </w:rPr>
      </w:pPr>
      <w:bookmarkStart w:id="160" w:name="CS25253FI0025253T14_07_2004_13_48_46"/>
      <w:bookmarkStart w:id="161" w:name="_Toc81561423"/>
      <w:bookmarkEnd w:id="160"/>
      <w:r>
        <w:rPr>
          <w:rtl/>
        </w:rPr>
        <w:t xml:space="preserve">הצעת חוק מס </w:t>
      </w:r>
      <w:r>
        <w:rPr>
          <w:rFonts w:hint="cs"/>
          <w:rtl/>
        </w:rPr>
        <w:t>ה</w:t>
      </w:r>
      <w:r>
        <w:rPr>
          <w:rtl/>
        </w:rPr>
        <w:t>בולים על מסמכים</w:t>
      </w:r>
      <w:r>
        <w:rPr>
          <w:rFonts w:hint="cs"/>
          <w:rtl/>
        </w:rPr>
        <w:t xml:space="preserve"> (תיקון - ביטול </w:t>
      </w:r>
      <w:r>
        <w:rPr>
          <w:rtl/>
        </w:rPr>
        <w:br/>
      </w:r>
      <w:r>
        <w:rPr>
          <w:rFonts w:hint="cs"/>
          <w:rtl/>
        </w:rPr>
        <w:t>הד</w:t>
      </w:r>
      <w:r>
        <w:rPr>
          <w:rFonts w:hint="cs"/>
          <w:rtl/>
        </w:rPr>
        <w:t xml:space="preserve">רגתי של מס הבולים), </w:t>
      </w:r>
      <w:r>
        <w:rPr>
          <w:rtl/>
        </w:rPr>
        <w:t>התשס"ד-2004</w:t>
      </w:r>
      <w:bookmarkEnd w:id="161"/>
    </w:p>
    <w:p w14:paraId="4A7C6C8B" w14:textId="77777777" w:rsidR="00000000" w:rsidRDefault="00581103">
      <w:pPr>
        <w:pStyle w:val="a0"/>
        <w:rPr>
          <w:rFonts w:hint="cs"/>
          <w:rtl/>
        </w:rPr>
      </w:pPr>
      <w:r>
        <w:rPr>
          <w:rtl/>
        </w:rPr>
        <w:t>[נספחות.]</w:t>
      </w:r>
    </w:p>
    <w:p w14:paraId="225CEDEF" w14:textId="77777777" w:rsidR="00000000" w:rsidRDefault="00581103">
      <w:pPr>
        <w:pStyle w:val="-0"/>
        <w:rPr>
          <w:rFonts w:hint="cs"/>
          <w:rtl/>
        </w:rPr>
      </w:pPr>
      <w:r>
        <w:rPr>
          <w:rFonts w:hint="cs"/>
          <w:rtl/>
        </w:rPr>
        <w:t>(הצעת קבוצת חברי הכנסת)</w:t>
      </w:r>
    </w:p>
    <w:p w14:paraId="6220B0B4" w14:textId="77777777" w:rsidR="00000000" w:rsidRDefault="00581103">
      <w:pPr>
        <w:pStyle w:val="af1"/>
        <w:rPr>
          <w:rFonts w:hint="cs"/>
          <w:rtl/>
        </w:rPr>
      </w:pPr>
    </w:p>
    <w:p w14:paraId="1B27E327" w14:textId="77777777" w:rsidR="00000000" w:rsidRDefault="00581103">
      <w:pPr>
        <w:pStyle w:val="af1"/>
        <w:rPr>
          <w:rtl/>
        </w:rPr>
      </w:pPr>
      <w:r>
        <w:rPr>
          <w:rtl/>
        </w:rPr>
        <w:t>היו"ר ראובן ריבלין:</w:t>
      </w:r>
    </w:p>
    <w:p w14:paraId="64420903" w14:textId="77777777" w:rsidR="00000000" w:rsidRDefault="00581103">
      <w:pPr>
        <w:pStyle w:val="a0"/>
        <w:rPr>
          <w:rtl/>
        </w:rPr>
      </w:pPr>
    </w:p>
    <w:p w14:paraId="54609A9F" w14:textId="77777777" w:rsidR="00000000" w:rsidRDefault="00581103">
      <w:pPr>
        <w:pStyle w:val="a0"/>
        <w:rPr>
          <w:rFonts w:hint="cs"/>
          <w:rtl/>
        </w:rPr>
      </w:pPr>
      <w:r>
        <w:rPr>
          <w:rFonts w:hint="cs"/>
          <w:rtl/>
        </w:rPr>
        <w:t>רבותי חברי הכנסת, אנחנו ממשיכים בסדר-היום. הצעת חוק מס הבולים על מסמכים (תיקון - ביטול הדרגתי של מס הבולים), מס' פ/2316, של חבר הכנסת אהוד רצאבי. בבקשה, אדוני, הצעה חשו</w:t>
      </w:r>
      <w:r>
        <w:rPr>
          <w:rFonts w:hint="cs"/>
          <w:rtl/>
        </w:rPr>
        <w:t>בה ביותר.</w:t>
      </w:r>
    </w:p>
    <w:p w14:paraId="19189A22" w14:textId="77777777" w:rsidR="00000000" w:rsidRDefault="00581103">
      <w:pPr>
        <w:pStyle w:val="a"/>
        <w:rPr>
          <w:rtl/>
        </w:rPr>
      </w:pPr>
      <w:r>
        <w:rPr>
          <w:rtl/>
        </w:rPr>
        <w:br/>
      </w:r>
      <w:bookmarkStart w:id="162" w:name="FS000001050T14_07_2004_13_50_07"/>
      <w:bookmarkStart w:id="163" w:name="_Toc81561424"/>
      <w:bookmarkEnd w:id="162"/>
      <w:r>
        <w:rPr>
          <w:rtl/>
        </w:rPr>
        <w:t>אהוד רצאבי (שינוי):</w:t>
      </w:r>
      <w:bookmarkEnd w:id="163"/>
    </w:p>
    <w:p w14:paraId="5FDDD20E" w14:textId="77777777" w:rsidR="00000000" w:rsidRDefault="00581103">
      <w:pPr>
        <w:pStyle w:val="a0"/>
        <w:rPr>
          <w:rtl/>
        </w:rPr>
      </w:pPr>
    </w:p>
    <w:p w14:paraId="5BD05CC5" w14:textId="77777777" w:rsidR="00000000" w:rsidRDefault="00581103">
      <w:pPr>
        <w:pStyle w:val="a0"/>
        <w:rPr>
          <w:rFonts w:hint="cs"/>
          <w:rtl/>
        </w:rPr>
      </w:pPr>
      <w:r>
        <w:rPr>
          <w:rFonts w:hint="cs"/>
          <w:rtl/>
        </w:rPr>
        <w:t xml:space="preserve">אבל הממשלה מתנגדת. </w:t>
      </w:r>
    </w:p>
    <w:p w14:paraId="6383CACE" w14:textId="77777777" w:rsidR="00000000" w:rsidRDefault="00581103">
      <w:pPr>
        <w:pStyle w:val="af1"/>
        <w:rPr>
          <w:rtl/>
        </w:rPr>
      </w:pPr>
      <w:r>
        <w:rPr>
          <w:rtl/>
        </w:rPr>
        <w:br/>
        <w:t>היו"ר ראובן ריבלין:</w:t>
      </w:r>
    </w:p>
    <w:p w14:paraId="5208277D" w14:textId="77777777" w:rsidR="00000000" w:rsidRDefault="00581103">
      <w:pPr>
        <w:pStyle w:val="a0"/>
        <w:rPr>
          <w:rtl/>
        </w:rPr>
      </w:pPr>
    </w:p>
    <w:p w14:paraId="1DDFBA68" w14:textId="77777777" w:rsidR="00000000" w:rsidRDefault="00581103">
      <w:pPr>
        <w:pStyle w:val="a0"/>
        <w:rPr>
          <w:rFonts w:hint="cs"/>
          <w:rtl/>
        </w:rPr>
      </w:pPr>
      <w:r>
        <w:rPr>
          <w:rFonts w:hint="cs"/>
          <w:rtl/>
        </w:rPr>
        <w:t>אם היא מתנגדת - אין לי ברירה, אבל ההצעה מצוינת.</w:t>
      </w:r>
    </w:p>
    <w:p w14:paraId="2AFEF303" w14:textId="77777777" w:rsidR="00000000" w:rsidRDefault="00581103">
      <w:pPr>
        <w:pStyle w:val="-"/>
        <w:rPr>
          <w:rtl/>
        </w:rPr>
      </w:pPr>
      <w:r>
        <w:rPr>
          <w:rtl/>
        </w:rPr>
        <w:br/>
      </w:r>
      <w:bookmarkStart w:id="164" w:name="FS000001050T14_07_2004_13_50_33C"/>
      <w:bookmarkEnd w:id="164"/>
      <w:r>
        <w:rPr>
          <w:rtl/>
        </w:rPr>
        <w:t>אהוד רצאבי (שינוי):</w:t>
      </w:r>
    </w:p>
    <w:p w14:paraId="11BD7BA8" w14:textId="77777777" w:rsidR="00000000" w:rsidRDefault="00581103">
      <w:pPr>
        <w:pStyle w:val="a0"/>
        <w:rPr>
          <w:rtl/>
        </w:rPr>
      </w:pPr>
    </w:p>
    <w:p w14:paraId="2D3D8D09" w14:textId="77777777" w:rsidR="00000000" w:rsidRDefault="00581103">
      <w:pPr>
        <w:pStyle w:val="a0"/>
        <w:rPr>
          <w:rFonts w:hint="cs"/>
          <w:rtl/>
        </w:rPr>
      </w:pPr>
      <w:r>
        <w:rPr>
          <w:rFonts w:hint="cs"/>
          <w:rtl/>
        </w:rPr>
        <w:t>אדוני היושב-ראש, חברי הכנסת, בהצעת חוק זו מוצע לקבוע את ביטולו למעשה של חוק מס הבולים על מסמכים, תוך השארת שלד ה</w:t>
      </w:r>
      <w:r>
        <w:rPr>
          <w:rFonts w:hint="cs"/>
          <w:rtl/>
        </w:rPr>
        <w:t xml:space="preserve">חוק על כנו. </w:t>
      </w:r>
    </w:p>
    <w:p w14:paraId="2D58642B" w14:textId="77777777" w:rsidR="00000000" w:rsidRDefault="00581103">
      <w:pPr>
        <w:pStyle w:val="a0"/>
        <w:rPr>
          <w:rFonts w:hint="cs"/>
          <w:rtl/>
        </w:rPr>
      </w:pPr>
    </w:p>
    <w:p w14:paraId="33078D8E" w14:textId="77777777" w:rsidR="00000000" w:rsidRDefault="00581103">
      <w:pPr>
        <w:pStyle w:val="a0"/>
        <w:rPr>
          <w:rFonts w:hint="cs"/>
          <w:rtl/>
        </w:rPr>
      </w:pPr>
      <w:r>
        <w:rPr>
          <w:rFonts w:hint="cs"/>
          <w:rtl/>
        </w:rPr>
        <w:t xml:space="preserve">ההצעה לביטול חוק מס הבולים הובאה על-ידי הממשלה עוד בספטמבר 2003, במסגרת תוכנית המדיניות הכלכלית לשנת 2004. עם זאת, עד היום - פרט למימוש נושא איגרות חוב - אין כל המשך למדיניות של הממשלה להמשיך ולבטל באופן הדרגתי את מס הבולים. הצעה זו לא יושמה </w:t>
      </w:r>
      <w:r>
        <w:rPr>
          <w:rFonts w:hint="cs"/>
          <w:rtl/>
        </w:rPr>
        <w:t xml:space="preserve">בחקיקה, לבד מחקיקת משנה אשר ביטלה את מס הבולים על איגרות חוב סחירות. </w:t>
      </w:r>
    </w:p>
    <w:p w14:paraId="43CE4273" w14:textId="77777777" w:rsidR="00000000" w:rsidRDefault="00581103">
      <w:pPr>
        <w:pStyle w:val="a0"/>
        <w:rPr>
          <w:rFonts w:hint="cs"/>
          <w:rtl/>
        </w:rPr>
      </w:pPr>
    </w:p>
    <w:p w14:paraId="5AD802A7" w14:textId="77777777" w:rsidR="00000000" w:rsidRDefault="00581103">
      <w:pPr>
        <w:pStyle w:val="a0"/>
        <w:rPr>
          <w:rFonts w:hint="cs"/>
          <w:rtl/>
        </w:rPr>
      </w:pPr>
      <w:r>
        <w:rPr>
          <w:rFonts w:hint="cs"/>
          <w:rtl/>
        </w:rPr>
        <w:t>חוק מס הבולים הינו חוק מס ארכאי, אשר בשונה מהמגמה השלטת כיום בדיני המס, מגביר את העול הביורוקרטי על הנישום ואת החיכוך בין רשויות המס לנישום.</w:t>
      </w:r>
    </w:p>
    <w:p w14:paraId="2BEAA872" w14:textId="77777777" w:rsidR="00000000" w:rsidRDefault="00581103">
      <w:pPr>
        <w:pStyle w:val="a0"/>
        <w:rPr>
          <w:rFonts w:hint="cs"/>
          <w:rtl/>
        </w:rPr>
      </w:pPr>
    </w:p>
    <w:p w14:paraId="644CE6D8" w14:textId="77777777" w:rsidR="00000000" w:rsidRDefault="00581103">
      <w:pPr>
        <w:pStyle w:val="a0"/>
        <w:rPr>
          <w:rFonts w:hint="cs"/>
          <w:rtl/>
        </w:rPr>
      </w:pPr>
      <w:r>
        <w:rPr>
          <w:rFonts w:hint="cs"/>
          <w:rtl/>
        </w:rPr>
        <w:t>כיום מוטל מס בולים בשיעור של 4 פרומיל על עס</w:t>
      </w:r>
      <w:r>
        <w:rPr>
          <w:rFonts w:hint="cs"/>
          <w:rtl/>
        </w:rPr>
        <w:t>קאות חוזיות במשק. מדובר במס שאין לו הצדקה כלכלית, וקיומו מעכב ומונע ביצוע עסקאות במשק ומהווה נטל על המגזר העסקי. גביית המס הנצמח להכנסות המדינה מכוח חוק זה מזערית ואף פוחתת והולכת משנה לשנה. במקביל, רשימת המסמכים הפטורים הקבועים בתוספת ב' לחוק, גדלה והולכת</w:t>
      </w:r>
      <w:r>
        <w:rPr>
          <w:rFonts w:hint="cs"/>
          <w:rtl/>
        </w:rPr>
        <w:t xml:space="preserve">. </w:t>
      </w:r>
    </w:p>
    <w:p w14:paraId="7540C69B" w14:textId="77777777" w:rsidR="00000000" w:rsidRDefault="00581103">
      <w:pPr>
        <w:pStyle w:val="a0"/>
        <w:rPr>
          <w:rFonts w:hint="cs"/>
          <w:rtl/>
        </w:rPr>
      </w:pPr>
    </w:p>
    <w:p w14:paraId="511015DA" w14:textId="77777777" w:rsidR="00000000" w:rsidRDefault="00581103">
      <w:pPr>
        <w:pStyle w:val="a0"/>
        <w:rPr>
          <w:rFonts w:hint="cs"/>
          <w:rtl/>
        </w:rPr>
      </w:pPr>
      <w:r>
        <w:rPr>
          <w:rFonts w:hint="cs"/>
          <w:rtl/>
        </w:rPr>
        <w:t xml:space="preserve">לכן, ולאור האמור לעיל, מוצע לפעול לביטולו למעשה של מס הבולים על-ידי קביעת שיעור מס אפס הדרגתי לכל המסמכים החייבים בביול, המפורטים בתוספת א'. </w:t>
      </w:r>
    </w:p>
    <w:p w14:paraId="71233B9C" w14:textId="77777777" w:rsidR="00000000" w:rsidRDefault="00581103">
      <w:pPr>
        <w:pStyle w:val="a0"/>
        <w:rPr>
          <w:rFonts w:hint="cs"/>
          <w:rtl/>
        </w:rPr>
      </w:pPr>
    </w:p>
    <w:p w14:paraId="6FB2D3B1" w14:textId="77777777" w:rsidR="00000000" w:rsidRDefault="00581103">
      <w:pPr>
        <w:pStyle w:val="a0"/>
        <w:rPr>
          <w:rFonts w:hint="cs"/>
          <w:rtl/>
        </w:rPr>
      </w:pPr>
      <w:r>
        <w:rPr>
          <w:rFonts w:hint="cs"/>
          <w:rtl/>
        </w:rPr>
        <w:t>על מנת לאפשר לרשויות המס להתארגן לביטולו של החוק, מוצע לקבוע באופן מיידי מס בשיעור אפס לתקנה 9 בתוספת א', העו</w:t>
      </w:r>
      <w:r>
        <w:rPr>
          <w:rFonts w:hint="cs"/>
          <w:rtl/>
        </w:rPr>
        <w:t xml:space="preserve">סקת בביול דוח הקצאה של ניירות ערך. זאת לצורך הקלה מיידית על ביצוע עסקאות בשוק ההון והקלה על גיוסי הון לאור היותם של אלה זרזי צמיחה. הוראה כאמור תשלים את הוראת צו שר האוצר משנת 2003, אשר קבעה פטור בין השאר לאיגרות חוב נסחרות בבורסה במסגרת תוספת ב' של החוק. </w:t>
      </w:r>
    </w:p>
    <w:p w14:paraId="3A702F9A" w14:textId="77777777" w:rsidR="00000000" w:rsidRDefault="00581103">
      <w:pPr>
        <w:pStyle w:val="a0"/>
        <w:rPr>
          <w:rFonts w:hint="cs"/>
          <w:rtl/>
        </w:rPr>
      </w:pPr>
    </w:p>
    <w:p w14:paraId="7CDEFBFC" w14:textId="77777777" w:rsidR="00000000" w:rsidRDefault="00581103">
      <w:pPr>
        <w:pStyle w:val="a0"/>
        <w:rPr>
          <w:rFonts w:hint="cs"/>
          <w:rtl/>
        </w:rPr>
      </w:pPr>
      <w:r>
        <w:rPr>
          <w:rFonts w:hint="cs"/>
          <w:rtl/>
        </w:rPr>
        <w:t>בשלב הבא יוטל מס בשיעור אפס על כל המסמכים הנוספים המפורטים בתוספת א', לבד מהוראת החיוב הראשית הקבועה בתקנה 2 לתוספת א'. יישומו של שלב זה יביא לפישוט ההליך של הנישום מול רשויות מס בולים, ימנע דיונים ארוכים מול רשויות מס בולים בדבר אופי המסמכים הנמסרים לבי</w:t>
      </w:r>
      <w:r>
        <w:rPr>
          <w:rFonts w:hint="cs"/>
          <w:rtl/>
        </w:rPr>
        <w:t>ול, כאשר לצורך הטלת המס תהא הוראה אחת פשוטה הקבועה בתקנה 2 לתוספת א'. בשלב השלישי, לפי הצעתי, כעבור תקופת התארגנות והחל מהמועד הקובע הנוסף המפורט לעיל, יוטל מס בשיעור אפס על כל המסמכים שיש לבייל בהתאם להוראות תוספת א'.</w:t>
      </w:r>
    </w:p>
    <w:p w14:paraId="1175F8F9" w14:textId="77777777" w:rsidR="00000000" w:rsidRDefault="00581103">
      <w:pPr>
        <w:pStyle w:val="a0"/>
        <w:ind w:firstLine="0"/>
        <w:rPr>
          <w:rFonts w:hint="cs"/>
          <w:rtl/>
        </w:rPr>
      </w:pPr>
    </w:p>
    <w:p w14:paraId="75DD16D6" w14:textId="77777777" w:rsidR="00000000" w:rsidRDefault="00581103">
      <w:pPr>
        <w:pStyle w:val="a0"/>
        <w:ind w:firstLine="0"/>
        <w:rPr>
          <w:rFonts w:hint="cs"/>
          <w:rtl/>
        </w:rPr>
      </w:pPr>
      <w:r>
        <w:rPr>
          <w:rFonts w:hint="cs"/>
          <w:rtl/>
        </w:rPr>
        <w:tab/>
        <w:t xml:space="preserve">רבותי, השוק חייב לצמוח, חייבים לתת </w:t>
      </w:r>
      <w:r>
        <w:rPr>
          <w:rFonts w:hint="cs"/>
          <w:rtl/>
        </w:rPr>
        <w:t>זרזי צמיחה. כל מיסוי מהווה למעשה חסם בשוק שאליו הוא מתייחס, אם בשוק הנדל"ן ואם בשוק ההון. 4 פרומיל מוטלים בשוק הנדל"ן, אחוז אחד שלם מוטל בשוק ההון. כל חברה ציבורית שמגייסת הון חייבת לשלם אחוז אחד שלם מהגיוס שלה לטובת אותו מס בולים. מובן שהדברים האלה מעכבים</w:t>
      </w:r>
      <w:r>
        <w:rPr>
          <w:rFonts w:hint="cs"/>
          <w:rtl/>
        </w:rPr>
        <w:t xml:space="preserve"> את הצמיחה בשוק ההון.</w:t>
      </w:r>
    </w:p>
    <w:p w14:paraId="3DC1FA4A" w14:textId="77777777" w:rsidR="00000000" w:rsidRDefault="00581103">
      <w:pPr>
        <w:pStyle w:val="a0"/>
        <w:rPr>
          <w:rFonts w:hint="cs"/>
          <w:rtl/>
        </w:rPr>
      </w:pPr>
    </w:p>
    <w:p w14:paraId="55ABCE1C" w14:textId="77777777" w:rsidR="00000000" w:rsidRDefault="00581103">
      <w:pPr>
        <w:pStyle w:val="a0"/>
        <w:rPr>
          <w:rFonts w:hint="cs"/>
          <w:rtl/>
        </w:rPr>
      </w:pPr>
      <w:r>
        <w:rPr>
          <w:rFonts w:hint="cs"/>
          <w:rtl/>
        </w:rPr>
        <w:t>אני חייב לחזור דווקא אל שוק הנדל"ן. שוק הנדל"ן, שכידוע נמצא במצב משברי כבר כמעט שמונה שנים, ודאי שאנחנו חייבים לעשות כל מאמץ כדי לזרז את הפעילות בו, ואחד מאלה הוא ביטול מס בולים. מס בולים בשיעור 4 פרומיל מוטל למעשה על משכנתאות שאנשים</w:t>
      </w:r>
      <w:r>
        <w:rPr>
          <w:rFonts w:hint="cs"/>
          <w:rtl/>
        </w:rPr>
        <w:t xml:space="preserve"> לוקחים, וכפי שאנחנו יודעים היום, משכנתאות נלקחות בעיקר על-ידי זוגות צעירים ועל-ידי אותו מעמד ביניים שאנחנו כל כך מצווים לעזור לו. היום לשלם 4 פרומיל זה סכום עתק, שבהחלט יכול להיות הקלה גדולה מאוד גם לאותה אוכלוסייה וגם לענף הנדל"ן, ליזמים בענף הזה, אשר יכ</w:t>
      </w:r>
      <w:r>
        <w:rPr>
          <w:rFonts w:hint="cs"/>
          <w:rtl/>
        </w:rPr>
        <w:t>ולים במקרה כזה לבנות ולהקל את מצוקת הדיור.</w:t>
      </w:r>
    </w:p>
    <w:p w14:paraId="3B0EF139" w14:textId="77777777" w:rsidR="00000000" w:rsidRDefault="00581103">
      <w:pPr>
        <w:pStyle w:val="a0"/>
        <w:rPr>
          <w:rFonts w:hint="cs"/>
          <w:rtl/>
        </w:rPr>
      </w:pPr>
    </w:p>
    <w:p w14:paraId="4748E482" w14:textId="77777777" w:rsidR="00000000" w:rsidRDefault="00581103">
      <w:pPr>
        <w:pStyle w:val="af1"/>
        <w:rPr>
          <w:rtl/>
        </w:rPr>
      </w:pPr>
      <w:r>
        <w:rPr>
          <w:rtl/>
        </w:rPr>
        <w:t>היו"ר ראובן ריבלין:</w:t>
      </w:r>
    </w:p>
    <w:p w14:paraId="52733008" w14:textId="77777777" w:rsidR="00000000" w:rsidRDefault="00581103">
      <w:pPr>
        <w:pStyle w:val="a0"/>
        <w:rPr>
          <w:rtl/>
        </w:rPr>
      </w:pPr>
    </w:p>
    <w:p w14:paraId="280696D2" w14:textId="77777777" w:rsidR="00000000" w:rsidRDefault="00581103">
      <w:pPr>
        <w:pStyle w:val="a0"/>
        <w:rPr>
          <w:rFonts w:hint="cs"/>
          <w:rtl/>
        </w:rPr>
      </w:pPr>
      <w:r>
        <w:rPr>
          <w:rFonts w:hint="cs"/>
          <w:rtl/>
        </w:rPr>
        <w:t>עד לאיזה סכום יש פטור ממס בולים?</w:t>
      </w:r>
    </w:p>
    <w:p w14:paraId="1FD4D00E" w14:textId="77777777" w:rsidR="00000000" w:rsidRDefault="00581103">
      <w:pPr>
        <w:pStyle w:val="a0"/>
        <w:rPr>
          <w:rFonts w:hint="cs"/>
          <w:rtl/>
        </w:rPr>
      </w:pPr>
    </w:p>
    <w:p w14:paraId="423E73CA" w14:textId="77777777" w:rsidR="00000000" w:rsidRDefault="00581103">
      <w:pPr>
        <w:pStyle w:val="-"/>
        <w:rPr>
          <w:rtl/>
        </w:rPr>
      </w:pPr>
      <w:bookmarkStart w:id="165" w:name="FS000001050T14_07_2004_13_04_34"/>
      <w:bookmarkEnd w:id="165"/>
      <w:r>
        <w:rPr>
          <w:rFonts w:hint="eastAsia"/>
          <w:rtl/>
        </w:rPr>
        <w:t>אהוד</w:t>
      </w:r>
      <w:r>
        <w:rPr>
          <w:rtl/>
        </w:rPr>
        <w:t xml:space="preserve"> רצאבי (שינוי):</w:t>
      </w:r>
    </w:p>
    <w:p w14:paraId="70ECE9E4" w14:textId="77777777" w:rsidR="00000000" w:rsidRDefault="00581103">
      <w:pPr>
        <w:pStyle w:val="a0"/>
        <w:rPr>
          <w:rFonts w:hint="cs"/>
          <w:rtl/>
        </w:rPr>
      </w:pPr>
    </w:p>
    <w:p w14:paraId="4BD5C40B" w14:textId="77777777" w:rsidR="00000000" w:rsidRDefault="00581103">
      <w:pPr>
        <w:pStyle w:val="a0"/>
        <w:rPr>
          <w:rFonts w:hint="cs"/>
          <w:rtl/>
        </w:rPr>
      </w:pPr>
      <w:r>
        <w:rPr>
          <w:rFonts w:hint="cs"/>
          <w:rtl/>
        </w:rPr>
        <w:t>אין פטור.</w:t>
      </w:r>
    </w:p>
    <w:p w14:paraId="62CEA958" w14:textId="77777777" w:rsidR="00000000" w:rsidRDefault="00581103">
      <w:pPr>
        <w:pStyle w:val="a0"/>
        <w:rPr>
          <w:rFonts w:hint="cs"/>
          <w:rtl/>
        </w:rPr>
      </w:pPr>
    </w:p>
    <w:p w14:paraId="2D437C85" w14:textId="77777777" w:rsidR="00000000" w:rsidRDefault="00581103">
      <w:pPr>
        <w:pStyle w:val="af1"/>
        <w:rPr>
          <w:rtl/>
        </w:rPr>
      </w:pPr>
      <w:r>
        <w:rPr>
          <w:rtl/>
        </w:rPr>
        <w:t>היו"ר ראובן ריבלין:</w:t>
      </w:r>
    </w:p>
    <w:p w14:paraId="110CD535" w14:textId="77777777" w:rsidR="00000000" w:rsidRDefault="00581103">
      <w:pPr>
        <w:pStyle w:val="a0"/>
        <w:rPr>
          <w:rtl/>
        </w:rPr>
      </w:pPr>
    </w:p>
    <w:p w14:paraId="345C1265" w14:textId="77777777" w:rsidR="00000000" w:rsidRDefault="00581103">
      <w:pPr>
        <w:pStyle w:val="a0"/>
        <w:rPr>
          <w:rFonts w:hint="cs"/>
          <w:rtl/>
        </w:rPr>
      </w:pPr>
      <w:r>
        <w:rPr>
          <w:rFonts w:hint="cs"/>
          <w:rtl/>
        </w:rPr>
        <w:t>אדוני גם יכול להציע שעד סכום מסוים יהיה פטור. למשל האוצר גובה, ויוצר על-ידי כך מס עקיף, אבל יש אנשים מסכ</w:t>
      </w:r>
      <w:r>
        <w:rPr>
          <w:rFonts w:hint="cs"/>
          <w:rtl/>
        </w:rPr>
        <w:t>נים, שאנחנו רוצים לדאוג להם נקודתית. תבוא ותאמר בהסכמי דירות, למשל, שהסכום שלהן עד 100,000 דולר, 80,000 דולר, הם יהיו פטור ממס בולים.</w:t>
      </w:r>
    </w:p>
    <w:p w14:paraId="4B3A72C0" w14:textId="77777777" w:rsidR="00000000" w:rsidRDefault="00581103">
      <w:pPr>
        <w:pStyle w:val="a0"/>
        <w:rPr>
          <w:rFonts w:hint="cs"/>
          <w:rtl/>
        </w:rPr>
      </w:pPr>
    </w:p>
    <w:p w14:paraId="1C510339" w14:textId="77777777" w:rsidR="00000000" w:rsidRDefault="00581103">
      <w:pPr>
        <w:pStyle w:val="-"/>
        <w:rPr>
          <w:rtl/>
        </w:rPr>
      </w:pPr>
      <w:bookmarkStart w:id="166" w:name="FS000001050T14_07_2004_13_05_03C"/>
      <w:bookmarkEnd w:id="166"/>
      <w:r>
        <w:rPr>
          <w:rtl/>
        </w:rPr>
        <w:t>אהוד רצאבי (שינוי):</w:t>
      </w:r>
    </w:p>
    <w:p w14:paraId="6AF56285" w14:textId="77777777" w:rsidR="00000000" w:rsidRDefault="00581103">
      <w:pPr>
        <w:pStyle w:val="a0"/>
        <w:rPr>
          <w:rtl/>
        </w:rPr>
      </w:pPr>
    </w:p>
    <w:p w14:paraId="62D166B9" w14:textId="77777777" w:rsidR="00000000" w:rsidRDefault="00581103">
      <w:pPr>
        <w:pStyle w:val="a0"/>
        <w:rPr>
          <w:rFonts w:hint="cs"/>
          <w:rtl/>
        </w:rPr>
      </w:pPr>
      <w:r>
        <w:rPr>
          <w:rFonts w:hint="cs"/>
          <w:rtl/>
        </w:rPr>
        <w:t>בנושא הזה של מס בולים - - -</w:t>
      </w:r>
    </w:p>
    <w:p w14:paraId="165EC251" w14:textId="77777777" w:rsidR="00000000" w:rsidRDefault="00581103">
      <w:pPr>
        <w:pStyle w:val="a0"/>
        <w:rPr>
          <w:rFonts w:hint="cs"/>
          <w:rtl/>
        </w:rPr>
      </w:pPr>
    </w:p>
    <w:p w14:paraId="4C51619C" w14:textId="77777777" w:rsidR="00000000" w:rsidRDefault="00581103">
      <w:pPr>
        <w:pStyle w:val="af0"/>
        <w:rPr>
          <w:rtl/>
        </w:rPr>
      </w:pPr>
    </w:p>
    <w:p w14:paraId="691A82BF" w14:textId="77777777" w:rsidR="00000000" w:rsidRDefault="00581103">
      <w:pPr>
        <w:pStyle w:val="af0"/>
        <w:rPr>
          <w:rtl/>
        </w:rPr>
      </w:pPr>
      <w:r>
        <w:rPr>
          <w:rFonts w:hint="eastAsia"/>
          <w:rtl/>
        </w:rPr>
        <w:t>אילן</w:t>
      </w:r>
      <w:r>
        <w:rPr>
          <w:rtl/>
        </w:rPr>
        <w:t xml:space="preserve"> שלגי (שינוי):</w:t>
      </w:r>
    </w:p>
    <w:p w14:paraId="3916DADD" w14:textId="77777777" w:rsidR="00000000" w:rsidRDefault="00581103">
      <w:pPr>
        <w:pStyle w:val="a0"/>
        <w:rPr>
          <w:rFonts w:hint="cs"/>
          <w:rtl/>
        </w:rPr>
      </w:pPr>
    </w:p>
    <w:p w14:paraId="3CD72554" w14:textId="77777777" w:rsidR="00000000" w:rsidRDefault="00581103">
      <w:pPr>
        <w:pStyle w:val="a0"/>
        <w:rPr>
          <w:rFonts w:hint="cs"/>
          <w:rtl/>
        </w:rPr>
      </w:pPr>
      <w:r>
        <w:rPr>
          <w:rFonts w:hint="cs"/>
          <w:rtl/>
        </w:rPr>
        <w:t>בתי-משפט מקבלים היום הסכמים גם ללא ביול.</w:t>
      </w:r>
    </w:p>
    <w:p w14:paraId="24BFE793" w14:textId="77777777" w:rsidR="00000000" w:rsidRDefault="00581103">
      <w:pPr>
        <w:pStyle w:val="a0"/>
        <w:rPr>
          <w:rFonts w:hint="cs"/>
          <w:rtl/>
        </w:rPr>
      </w:pPr>
    </w:p>
    <w:p w14:paraId="7123C6FE" w14:textId="77777777" w:rsidR="00000000" w:rsidRDefault="00581103">
      <w:pPr>
        <w:pStyle w:val="af1"/>
        <w:rPr>
          <w:rtl/>
        </w:rPr>
      </w:pPr>
      <w:r>
        <w:rPr>
          <w:rtl/>
        </w:rPr>
        <w:t>היו"ר רא</w:t>
      </w:r>
      <w:r>
        <w:rPr>
          <w:rtl/>
        </w:rPr>
        <w:t>ובן ריבלין:</w:t>
      </w:r>
    </w:p>
    <w:p w14:paraId="04960141" w14:textId="77777777" w:rsidR="00000000" w:rsidRDefault="00581103">
      <w:pPr>
        <w:pStyle w:val="a0"/>
        <w:rPr>
          <w:rtl/>
        </w:rPr>
      </w:pPr>
    </w:p>
    <w:p w14:paraId="09BABB36" w14:textId="77777777" w:rsidR="00000000" w:rsidRDefault="00581103">
      <w:pPr>
        <w:pStyle w:val="a0"/>
        <w:rPr>
          <w:rFonts w:hint="cs"/>
          <w:rtl/>
        </w:rPr>
      </w:pPr>
      <w:r>
        <w:rPr>
          <w:rFonts w:hint="cs"/>
          <w:rtl/>
        </w:rPr>
        <w:t>זה אותו דבר. אם אתה קונה את הבולים מהדואר, זה אותו מס.</w:t>
      </w:r>
    </w:p>
    <w:p w14:paraId="5BACBA9E" w14:textId="77777777" w:rsidR="00000000" w:rsidRDefault="00581103">
      <w:pPr>
        <w:pStyle w:val="a0"/>
        <w:rPr>
          <w:rFonts w:hint="cs"/>
          <w:rtl/>
        </w:rPr>
      </w:pPr>
    </w:p>
    <w:p w14:paraId="0C801B7D" w14:textId="77777777" w:rsidR="00000000" w:rsidRDefault="00581103">
      <w:pPr>
        <w:pStyle w:val="af0"/>
        <w:rPr>
          <w:rtl/>
        </w:rPr>
      </w:pPr>
      <w:r>
        <w:rPr>
          <w:rFonts w:hint="eastAsia"/>
          <w:rtl/>
        </w:rPr>
        <w:t>אילן</w:t>
      </w:r>
      <w:r>
        <w:rPr>
          <w:rtl/>
        </w:rPr>
        <w:t xml:space="preserve"> שלגי (שינוי):</w:t>
      </w:r>
    </w:p>
    <w:p w14:paraId="29AB46F4" w14:textId="77777777" w:rsidR="00000000" w:rsidRDefault="00581103">
      <w:pPr>
        <w:pStyle w:val="a0"/>
        <w:rPr>
          <w:rFonts w:hint="cs"/>
          <w:rtl/>
        </w:rPr>
      </w:pPr>
    </w:p>
    <w:p w14:paraId="2ACDCF7D" w14:textId="77777777" w:rsidR="00000000" w:rsidRDefault="00581103">
      <w:pPr>
        <w:pStyle w:val="a0"/>
        <w:rPr>
          <w:rFonts w:hint="cs"/>
          <w:rtl/>
        </w:rPr>
      </w:pPr>
      <w:r>
        <w:rPr>
          <w:rFonts w:hint="cs"/>
          <w:rtl/>
        </w:rPr>
        <w:t>אנשים לא קונים.</w:t>
      </w:r>
    </w:p>
    <w:p w14:paraId="349DC7E0" w14:textId="77777777" w:rsidR="00000000" w:rsidRDefault="00581103">
      <w:pPr>
        <w:pStyle w:val="a0"/>
        <w:rPr>
          <w:rFonts w:hint="cs"/>
          <w:rtl/>
        </w:rPr>
      </w:pPr>
    </w:p>
    <w:p w14:paraId="2409B192" w14:textId="77777777" w:rsidR="00000000" w:rsidRDefault="00581103">
      <w:pPr>
        <w:pStyle w:val="-"/>
        <w:rPr>
          <w:rtl/>
        </w:rPr>
      </w:pPr>
      <w:bookmarkStart w:id="167" w:name="FS000001050T14_07_2004_13_05_28C"/>
      <w:bookmarkEnd w:id="167"/>
      <w:r>
        <w:rPr>
          <w:rtl/>
        </w:rPr>
        <w:t>אהוד רצאבי (שינוי):</w:t>
      </w:r>
    </w:p>
    <w:p w14:paraId="22EDF5AC" w14:textId="77777777" w:rsidR="00000000" w:rsidRDefault="00581103">
      <w:pPr>
        <w:pStyle w:val="a0"/>
        <w:rPr>
          <w:rtl/>
        </w:rPr>
      </w:pPr>
    </w:p>
    <w:p w14:paraId="1DF693D7" w14:textId="77777777" w:rsidR="00000000" w:rsidRDefault="00581103">
      <w:pPr>
        <w:pStyle w:val="a0"/>
        <w:rPr>
          <w:rFonts w:hint="cs"/>
          <w:rtl/>
        </w:rPr>
      </w:pPr>
      <w:r>
        <w:rPr>
          <w:rFonts w:hint="cs"/>
          <w:rtl/>
        </w:rPr>
        <w:t xml:space="preserve">חבר הכנסת שלגי, היום כשאתה עושה חוזים, למעשה יש איזו מוסכמה שאף אחד לא מבייל. אבל, כשאתה נזקק להגיע לבית-משפט, או שאתה נזקק ללכת </w:t>
      </w:r>
      <w:r>
        <w:rPr>
          <w:rFonts w:hint="cs"/>
          <w:rtl/>
        </w:rPr>
        <w:t xml:space="preserve">למס ערך מוסף ולרשום את התיק שלך כעוסק מורשה, מס ערך מוסף אומר לך: אדוני, קודם כול תבייל, ואחרי זה תבוא, ואז אנחנו נכנסים למיסוי שהוא מיסוי ארכאי, מיותר. זה מס עות'מאני, שהוא מיותר לחלוטין, והוא בוטל ברוב מדינות העולם. </w:t>
      </w:r>
    </w:p>
    <w:p w14:paraId="1792561B" w14:textId="77777777" w:rsidR="00000000" w:rsidRDefault="00581103">
      <w:pPr>
        <w:pStyle w:val="a0"/>
        <w:rPr>
          <w:rFonts w:hint="cs"/>
          <w:rtl/>
        </w:rPr>
      </w:pPr>
    </w:p>
    <w:p w14:paraId="63FE09B8" w14:textId="77777777" w:rsidR="00000000" w:rsidRDefault="00581103">
      <w:pPr>
        <w:pStyle w:val="a0"/>
        <w:rPr>
          <w:rFonts w:hint="cs"/>
          <w:rtl/>
        </w:rPr>
      </w:pPr>
      <w:r>
        <w:rPr>
          <w:rFonts w:hint="cs"/>
          <w:rtl/>
        </w:rPr>
        <w:t>אשר לדבריך, כבוד היושב-ראש, בנושא או</w:t>
      </w:r>
      <w:r>
        <w:rPr>
          <w:rFonts w:hint="cs"/>
          <w:rtl/>
        </w:rPr>
        <w:t>תם חסמים והקלות שאנחנו רוצים לתת דווקא לאותן אוכלוסיות נזקקות. דווקא בענף הנדל"ן קיימים עוד שני סוגי מיסוי מיותרים לחלוטין: האחד נקרא מס מכירה, והשני נקרא מס רכישה. מס המכירה בזמנו היה תחליף למס רכוש. מס רכוש בשיעור של 2.5% שולם במשך שנים רבות. אנשים הגיעו</w:t>
      </w:r>
      <w:r>
        <w:rPr>
          <w:rFonts w:hint="cs"/>
          <w:rtl/>
        </w:rPr>
        <w:t xml:space="preserve"> למצב שכעבור 40 שנה הם למעשה שילמו את שווי המקרקעין שלהם. הבינו שהמס הזה לא נכון, ואז הטילו מס מכירה. מס המכירה, גם הוא בוטל ברפורמה של רבינוביץ משנת 2001, אבל נשאר זנב קטן של אותם אנשים שהיו להם רכישות מקרקעין מלפני נובמבר 2001. על מקרקעין אלה עדיין מטילי</w:t>
      </w:r>
      <w:r>
        <w:rPr>
          <w:rFonts w:hint="cs"/>
          <w:rtl/>
        </w:rPr>
        <w:t>ם מס מכירה. שוב זה נושא שמעכב יוזמות, כיוון שאדם שיש לו מקרקעין, והוא רוצה לבנות עליהם, אומר שברגע שהוא מוכר את המקרקעין האלה, הוא צריך לשלם מס בשיעור של 2.5%, ולכן יש מקום לבטל את זה, מה עוד שתשואת המס שם היא די מזערית, היא סביב 200 מיליון שקלים, וזה ניתן</w:t>
      </w:r>
      <w:r>
        <w:rPr>
          <w:rFonts w:hint="cs"/>
          <w:rtl/>
        </w:rPr>
        <w:t xml:space="preserve"> לביטול.</w:t>
      </w:r>
    </w:p>
    <w:p w14:paraId="23C7D5BA" w14:textId="77777777" w:rsidR="00000000" w:rsidRDefault="00581103">
      <w:pPr>
        <w:pStyle w:val="a0"/>
        <w:rPr>
          <w:rFonts w:hint="cs"/>
          <w:rtl/>
        </w:rPr>
      </w:pPr>
    </w:p>
    <w:p w14:paraId="445EFA0A" w14:textId="77777777" w:rsidR="00000000" w:rsidRDefault="00581103">
      <w:pPr>
        <w:pStyle w:val="a0"/>
        <w:rPr>
          <w:rFonts w:hint="cs"/>
          <w:rtl/>
        </w:rPr>
      </w:pPr>
      <w:r>
        <w:rPr>
          <w:rFonts w:hint="cs"/>
          <w:rtl/>
        </w:rPr>
        <w:t>יש מס אחר, שגם עליו דובר רבות, וזה מס הרכישה. מס הרכישה מוטל בשיעור של 5% על מקרקעין, בעוד שבדירות מגורים המס הזה הוא מס פרוגרסיבי במידה מסוימת. הוא מתחיל בשיעור של 0.5%, דהיינו, 5 פרומיל, ועולה ל-3.5% ועד 5%. הצעת החוק שהגשתי, שעדיין לא הגיעה לי</w:t>
      </w:r>
      <w:r>
        <w:rPr>
          <w:rFonts w:hint="cs"/>
          <w:rtl/>
        </w:rPr>
        <w:t xml:space="preserve">די דיון </w:t>
      </w:r>
      <w:r>
        <w:rPr>
          <w:rtl/>
        </w:rPr>
        <w:t>–</w:t>
      </w:r>
      <w:r>
        <w:rPr>
          <w:rFonts w:hint="cs"/>
          <w:rtl/>
        </w:rPr>
        <w:t xml:space="preserve"> אני בהחלט קורא למשרד האוצר לאמץ אותה </w:t>
      </w:r>
      <w:r>
        <w:rPr>
          <w:rtl/>
        </w:rPr>
        <w:t>–</w:t>
      </w:r>
      <w:r>
        <w:rPr>
          <w:rFonts w:hint="cs"/>
          <w:rtl/>
        </w:rPr>
        <w:t xml:space="preserve"> אומרת, שמי שיש לו מקרקעין, ישלם מס רכישה של 5%, אבל יקבל החזר של עד 70% אם הוא מימש את המקרקעין שלו והצליח לגרום לכך שהאדמה שהוא מחזיק בידיים למעשה הפכה להיות דירות או בניין מסחרי. </w:t>
      </w:r>
    </w:p>
    <w:p w14:paraId="0AAB37B0" w14:textId="77777777" w:rsidR="00000000" w:rsidRDefault="00581103">
      <w:pPr>
        <w:pStyle w:val="a0"/>
        <w:rPr>
          <w:rFonts w:hint="cs"/>
          <w:rtl/>
        </w:rPr>
      </w:pPr>
    </w:p>
    <w:p w14:paraId="65841D8C" w14:textId="77777777" w:rsidR="00000000" w:rsidRDefault="00581103">
      <w:pPr>
        <w:pStyle w:val="a0"/>
        <w:rPr>
          <w:rFonts w:hint="cs"/>
          <w:rtl/>
        </w:rPr>
      </w:pPr>
      <w:r>
        <w:rPr>
          <w:rFonts w:hint="cs"/>
          <w:rtl/>
        </w:rPr>
        <w:t>בנושא דירות המגורים, ההצ</w:t>
      </w:r>
      <w:r>
        <w:rPr>
          <w:rFonts w:hint="cs"/>
          <w:rtl/>
        </w:rPr>
        <w:t xml:space="preserve">עה שלי אומרת לבטל את המדרגה של ה-3.5% שמוטלת על דירה בשווי של עד 150,000 דולר, ולעשות את מס הרכישה בשיעור 0.5% עד לאותה תקרה של 150,000 דולר. מצב כזה למעשה כן יתמוך וייתן עזרה לאותן שכבות חלשות, לאותם זוגות צעירים, לאותו מעמד ביניים שאנחנו רוצים לעזור לו, </w:t>
      </w:r>
      <w:r>
        <w:rPr>
          <w:rFonts w:hint="cs"/>
          <w:rtl/>
        </w:rPr>
        <w:t>בסביבות 20,000 שקלים חיסכון במס, ואילו אותם אנשים עשירים, שקונים דירות ביותר מ-150,000 דולר, ב-300,000-400,000 דולר - - -</w:t>
      </w:r>
    </w:p>
    <w:p w14:paraId="186E700F" w14:textId="77777777" w:rsidR="00000000" w:rsidRDefault="00581103">
      <w:pPr>
        <w:pStyle w:val="a0"/>
        <w:rPr>
          <w:rFonts w:hint="cs"/>
          <w:rtl/>
        </w:rPr>
      </w:pPr>
    </w:p>
    <w:p w14:paraId="5FCDAE03" w14:textId="77777777" w:rsidR="00000000" w:rsidRDefault="00581103">
      <w:pPr>
        <w:pStyle w:val="af1"/>
        <w:rPr>
          <w:rtl/>
        </w:rPr>
      </w:pPr>
      <w:r>
        <w:rPr>
          <w:rtl/>
        </w:rPr>
        <w:t>היו"ר ראובן ריבלין:</w:t>
      </w:r>
    </w:p>
    <w:p w14:paraId="70999CA0" w14:textId="77777777" w:rsidR="00000000" w:rsidRDefault="00581103">
      <w:pPr>
        <w:pStyle w:val="a0"/>
        <w:rPr>
          <w:rtl/>
        </w:rPr>
      </w:pPr>
    </w:p>
    <w:p w14:paraId="501AA9C6" w14:textId="77777777" w:rsidR="00000000" w:rsidRDefault="00581103">
      <w:pPr>
        <w:pStyle w:val="a0"/>
        <w:rPr>
          <w:rFonts w:hint="cs"/>
          <w:rtl/>
        </w:rPr>
      </w:pPr>
      <w:r>
        <w:rPr>
          <w:rFonts w:hint="cs"/>
          <w:rtl/>
        </w:rPr>
        <w:t>איזה נזק החוק שלך מביא לאוצר?</w:t>
      </w:r>
    </w:p>
    <w:p w14:paraId="29EFF051" w14:textId="77777777" w:rsidR="00000000" w:rsidRDefault="00581103">
      <w:pPr>
        <w:pStyle w:val="a0"/>
        <w:rPr>
          <w:rFonts w:hint="cs"/>
          <w:rtl/>
        </w:rPr>
      </w:pPr>
    </w:p>
    <w:p w14:paraId="74E30FAA" w14:textId="77777777" w:rsidR="00000000" w:rsidRDefault="00581103">
      <w:pPr>
        <w:pStyle w:val="-"/>
        <w:rPr>
          <w:rtl/>
        </w:rPr>
      </w:pPr>
      <w:bookmarkStart w:id="168" w:name="FS000001050T14_07_2004_13_08_35C"/>
      <w:bookmarkEnd w:id="168"/>
      <w:r>
        <w:rPr>
          <w:rtl/>
        </w:rPr>
        <w:t>אהוד רצאבי (שינוי):</w:t>
      </w:r>
    </w:p>
    <w:p w14:paraId="45DCEE75" w14:textId="77777777" w:rsidR="00000000" w:rsidRDefault="00581103">
      <w:pPr>
        <w:pStyle w:val="a0"/>
        <w:rPr>
          <w:rtl/>
        </w:rPr>
      </w:pPr>
    </w:p>
    <w:p w14:paraId="47B4E887" w14:textId="77777777" w:rsidR="00000000" w:rsidRDefault="00581103">
      <w:pPr>
        <w:pStyle w:val="a0"/>
        <w:rPr>
          <w:rFonts w:hint="cs"/>
          <w:rtl/>
        </w:rPr>
      </w:pPr>
      <w:r>
        <w:rPr>
          <w:rFonts w:hint="cs"/>
          <w:rtl/>
        </w:rPr>
        <w:t>מס הבולים זה סכום גדול. הסכום שנגבה היום הוא בסביבות 800 מיל</w:t>
      </w:r>
      <w:r>
        <w:rPr>
          <w:rFonts w:hint="cs"/>
          <w:rtl/>
        </w:rPr>
        <w:t>יון שקלים לשנה. זה מס בעל תשואה פנטסטית, כיוון שמספר המועסקים הוא מינימלי. אבל ההצעה שלי אומרת, כבוד היושב-ראש, לבטל את המס הזה בהדרגה - לא בשנה אחת, אלא על פני ארבע שנים.</w:t>
      </w:r>
    </w:p>
    <w:p w14:paraId="02495DB6" w14:textId="77777777" w:rsidR="00000000" w:rsidRDefault="00581103">
      <w:pPr>
        <w:pStyle w:val="a0"/>
        <w:rPr>
          <w:rFonts w:hint="cs"/>
          <w:rtl/>
        </w:rPr>
      </w:pPr>
    </w:p>
    <w:p w14:paraId="539CBA5A" w14:textId="77777777" w:rsidR="00000000" w:rsidRDefault="00581103">
      <w:pPr>
        <w:pStyle w:val="af1"/>
        <w:rPr>
          <w:rtl/>
        </w:rPr>
      </w:pPr>
      <w:r>
        <w:rPr>
          <w:rtl/>
        </w:rPr>
        <w:t>היו"ר ראובן ריבלין:</w:t>
      </w:r>
    </w:p>
    <w:p w14:paraId="3EA5E11F" w14:textId="77777777" w:rsidR="00000000" w:rsidRDefault="00581103">
      <w:pPr>
        <w:pStyle w:val="a0"/>
        <w:rPr>
          <w:rtl/>
        </w:rPr>
      </w:pPr>
    </w:p>
    <w:p w14:paraId="7CBA253F" w14:textId="77777777" w:rsidR="00000000" w:rsidRDefault="00581103">
      <w:pPr>
        <w:pStyle w:val="a0"/>
        <w:rPr>
          <w:rFonts w:hint="cs"/>
          <w:rtl/>
        </w:rPr>
      </w:pPr>
      <w:r>
        <w:rPr>
          <w:rFonts w:hint="cs"/>
          <w:rtl/>
        </w:rPr>
        <w:t>שיתחיל הדבר הראשון, וזה באמת לאותם נצרכים, שבלאו הכי אנחנו נות</w:t>
      </w:r>
      <w:r>
        <w:rPr>
          <w:rFonts w:hint="cs"/>
          <w:rtl/>
        </w:rPr>
        <w:t>נים להם את הכסף במשכנתאות. מצד אחד אתה נותן להם זכאות, ומצד שני לוקח מהם מס. קודם נתחיל עם המיסוי.</w:t>
      </w:r>
    </w:p>
    <w:p w14:paraId="0C33CA91" w14:textId="77777777" w:rsidR="00000000" w:rsidRDefault="00581103">
      <w:pPr>
        <w:pStyle w:val="a0"/>
        <w:rPr>
          <w:rFonts w:hint="cs"/>
          <w:rtl/>
        </w:rPr>
      </w:pPr>
    </w:p>
    <w:p w14:paraId="39EEC6B6" w14:textId="77777777" w:rsidR="00000000" w:rsidRDefault="00581103">
      <w:pPr>
        <w:pStyle w:val="-"/>
        <w:rPr>
          <w:rtl/>
        </w:rPr>
      </w:pPr>
      <w:bookmarkStart w:id="169" w:name="FS000001050T14_07_2004_13_09_12C"/>
      <w:bookmarkEnd w:id="169"/>
      <w:r>
        <w:rPr>
          <w:rtl/>
        </w:rPr>
        <w:t>אהוד רצאבי (שינוי):</w:t>
      </w:r>
    </w:p>
    <w:p w14:paraId="184A0A23" w14:textId="77777777" w:rsidR="00000000" w:rsidRDefault="00581103">
      <w:pPr>
        <w:pStyle w:val="a0"/>
        <w:rPr>
          <w:rtl/>
        </w:rPr>
      </w:pPr>
    </w:p>
    <w:p w14:paraId="6B73A845" w14:textId="77777777" w:rsidR="00000000" w:rsidRDefault="00581103">
      <w:pPr>
        <w:pStyle w:val="a0"/>
        <w:rPr>
          <w:rFonts w:hint="cs"/>
          <w:rtl/>
        </w:rPr>
      </w:pPr>
      <w:r>
        <w:rPr>
          <w:rFonts w:hint="cs"/>
          <w:rtl/>
        </w:rPr>
        <w:t>מיסוי הוא בהחלט דבר מעכב צמיחה ומעכב עסקאות.</w:t>
      </w:r>
    </w:p>
    <w:p w14:paraId="4F0B4AD0" w14:textId="77777777" w:rsidR="00000000" w:rsidRDefault="00581103">
      <w:pPr>
        <w:pStyle w:val="a0"/>
        <w:rPr>
          <w:rFonts w:hint="cs"/>
          <w:rtl/>
        </w:rPr>
      </w:pPr>
    </w:p>
    <w:p w14:paraId="7F41EF31" w14:textId="77777777" w:rsidR="00000000" w:rsidRDefault="00581103">
      <w:pPr>
        <w:pStyle w:val="a0"/>
        <w:rPr>
          <w:rFonts w:hint="cs"/>
          <w:rtl/>
        </w:rPr>
      </w:pPr>
      <w:r>
        <w:rPr>
          <w:rFonts w:hint="cs"/>
          <w:rtl/>
        </w:rPr>
        <w:t>אני רוצה להזכיר לגבי מס בולים דבר אחד. הממשלה העלתה בתוכנית שלה את היישום של ביטול מס בול</w:t>
      </w:r>
      <w:r>
        <w:rPr>
          <w:rFonts w:hint="cs"/>
          <w:rtl/>
        </w:rPr>
        <w:t>ים, אבל היא לא מממשת. הצעת החוק שלי הוגשה אחרי ספטמבר 2003, והיא מחייבת את האוצר לממש את ההבטחה הזאת. בזה אני אסיים. תודה.</w:t>
      </w:r>
    </w:p>
    <w:p w14:paraId="1F821EA4" w14:textId="77777777" w:rsidR="00000000" w:rsidRDefault="00581103">
      <w:pPr>
        <w:pStyle w:val="a0"/>
        <w:rPr>
          <w:rFonts w:hint="cs"/>
          <w:rtl/>
        </w:rPr>
      </w:pPr>
    </w:p>
    <w:p w14:paraId="5DDE4C86" w14:textId="77777777" w:rsidR="00000000" w:rsidRDefault="00581103">
      <w:pPr>
        <w:pStyle w:val="af1"/>
        <w:rPr>
          <w:rtl/>
        </w:rPr>
      </w:pPr>
      <w:r>
        <w:rPr>
          <w:rtl/>
        </w:rPr>
        <w:t>היו"ר ראובן ריבלין:</w:t>
      </w:r>
    </w:p>
    <w:p w14:paraId="342A8D71" w14:textId="77777777" w:rsidR="00000000" w:rsidRDefault="00581103">
      <w:pPr>
        <w:pStyle w:val="a0"/>
        <w:rPr>
          <w:rtl/>
        </w:rPr>
      </w:pPr>
    </w:p>
    <w:p w14:paraId="5F80FCF1" w14:textId="77777777" w:rsidR="00000000" w:rsidRDefault="00581103">
      <w:pPr>
        <w:pStyle w:val="a0"/>
        <w:rPr>
          <w:rFonts w:hint="cs"/>
          <w:rtl/>
        </w:rPr>
      </w:pPr>
      <w:r>
        <w:rPr>
          <w:rFonts w:hint="cs"/>
          <w:rtl/>
        </w:rPr>
        <w:t>תודה רבה. דרך אגב, זה חוק שיצטרך 51 חברי כנסת בקריאה ראשונה, שנייה ושלישית. הוא כרוך ביותר מ-5 מיליוני שקלים. כ</w:t>
      </w:r>
      <w:r>
        <w:rPr>
          <w:rFonts w:hint="cs"/>
          <w:rtl/>
        </w:rPr>
        <w:t>בוד השר גדעון עזרא ישיב אם הממשלה מסכימה לכך.</w:t>
      </w:r>
    </w:p>
    <w:p w14:paraId="7274A208" w14:textId="77777777" w:rsidR="00000000" w:rsidRDefault="00581103">
      <w:pPr>
        <w:pStyle w:val="a0"/>
        <w:rPr>
          <w:rFonts w:hint="cs"/>
          <w:rtl/>
        </w:rPr>
      </w:pPr>
    </w:p>
    <w:p w14:paraId="7F79101A" w14:textId="77777777" w:rsidR="00000000" w:rsidRDefault="00581103">
      <w:pPr>
        <w:pStyle w:val="a"/>
        <w:rPr>
          <w:rtl/>
        </w:rPr>
      </w:pPr>
      <w:bookmarkStart w:id="170" w:name="FS000000474T14_07_2004_13_10_11"/>
      <w:bookmarkStart w:id="171" w:name="_Toc81561425"/>
      <w:bookmarkEnd w:id="170"/>
      <w:r>
        <w:rPr>
          <w:rFonts w:hint="eastAsia"/>
          <w:rtl/>
        </w:rPr>
        <w:t>שר</w:t>
      </w:r>
      <w:r>
        <w:rPr>
          <w:rtl/>
        </w:rPr>
        <w:t xml:space="preserve"> התיירות גדעון עזרא:</w:t>
      </w:r>
      <w:bookmarkEnd w:id="171"/>
    </w:p>
    <w:p w14:paraId="626BB7BE" w14:textId="77777777" w:rsidR="00000000" w:rsidRDefault="00581103">
      <w:pPr>
        <w:pStyle w:val="a0"/>
        <w:rPr>
          <w:rFonts w:hint="cs"/>
          <w:rtl/>
        </w:rPr>
      </w:pPr>
    </w:p>
    <w:p w14:paraId="5974EF6E" w14:textId="77777777" w:rsidR="00000000" w:rsidRDefault="00581103">
      <w:pPr>
        <w:pStyle w:val="a0"/>
        <w:rPr>
          <w:rFonts w:hint="cs"/>
          <w:rtl/>
        </w:rPr>
      </w:pPr>
      <w:r>
        <w:rPr>
          <w:rFonts w:hint="cs"/>
          <w:rtl/>
        </w:rPr>
        <w:t>אדוני היושב-ראש, חברי חברי הכנסת, מדובר בהצעה לסדר-היום.</w:t>
      </w:r>
    </w:p>
    <w:p w14:paraId="76122F04" w14:textId="77777777" w:rsidR="00000000" w:rsidRDefault="00581103">
      <w:pPr>
        <w:pStyle w:val="af1"/>
        <w:rPr>
          <w:rtl/>
        </w:rPr>
      </w:pPr>
    </w:p>
    <w:p w14:paraId="32A2A769" w14:textId="77777777" w:rsidR="00000000" w:rsidRDefault="00581103">
      <w:pPr>
        <w:pStyle w:val="af1"/>
        <w:rPr>
          <w:rtl/>
        </w:rPr>
      </w:pPr>
      <w:r>
        <w:rPr>
          <w:rtl/>
        </w:rPr>
        <w:t>היו"ר ראובן ריבלין:</w:t>
      </w:r>
    </w:p>
    <w:p w14:paraId="24FD43D5" w14:textId="77777777" w:rsidR="00000000" w:rsidRDefault="00581103">
      <w:pPr>
        <w:pStyle w:val="a0"/>
        <w:rPr>
          <w:rtl/>
        </w:rPr>
      </w:pPr>
    </w:p>
    <w:p w14:paraId="2320104E" w14:textId="77777777" w:rsidR="00000000" w:rsidRDefault="00581103">
      <w:pPr>
        <w:pStyle w:val="a0"/>
        <w:rPr>
          <w:rFonts w:hint="cs"/>
          <w:rtl/>
        </w:rPr>
      </w:pPr>
      <w:r>
        <w:rPr>
          <w:rFonts w:hint="cs"/>
          <w:rtl/>
        </w:rPr>
        <w:t>זו הצעה לסדר-היום?</w:t>
      </w:r>
    </w:p>
    <w:p w14:paraId="201E5695" w14:textId="77777777" w:rsidR="00000000" w:rsidRDefault="00581103">
      <w:pPr>
        <w:pStyle w:val="a0"/>
        <w:rPr>
          <w:rFonts w:hint="cs"/>
          <w:rtl/>
        </w:rPr>
      </w:pPr>
    </w:p>
    <w:p w14:paraId="46EC483A" w14:textId="77777777" w:rsidR="00000000" w:rsidRDefault="00581103">
      <w:pPr>
        <w:pStyle w:val="af0"/>
        <w:rPr>
          <w:rtl/>
        </w:rPr>
      </w:pPr>
      <w:r>
        <w:rPr>
          <w:rFonts w:hint="eastAsia"/>
          <w:rtl/>
        </w:rPr>
        <w:t>אהוד</w:t>
      </w:r>
      <w:r>
        <w:rPr>
          <w:rtl/>
        </w:rPr>
        <w:t xml:space="preserve"> רצאבי (שינוי):</w:t>
      </w:r>
    </w:p>
    <w:p w14:paraId="719BB874" w14:textId="77777777" w:rsidR="00000000" w:rsidRDefault="00581103">
      <w:pPr>
        <w:pStyle w:val="a0"/>
        <w:rPr>
          <w:rFonts w:hint="cs"/>
          <w:rtl/>
        </w:rPr>
      </w:pPr>
    </w:p>
    <w:p w14:paraId="7E001CBE" w14:textId="77777777" w:rsidR="00000000" w:rsidRDefault="00581103">
      <w:pPr>
        <w:pStyle w:val="a0"/>
        <w:rPr>
          <w:rFonts w:hint="cs"/>
          <w:rtl/>
        </w:rPr>
      </w:pPr>
      <w:r>
        <w:rPr>
          <w:rFonts w:hint="cs"/>
          <w:rtl/>
        </w:rPr>
        <w:t>אם הממשלה מתנגדת.</w:t>
      </w:r>
    </w:p>
    <w:p w14:paraId="655BA6B9" w14:textId="77777777" w:rsidR="00000000" w:rsidRDefault="00581103">
      <w:pPr>
        <w:pStyle w:val="a0"/>
        <w:rPr>
          <w:rFonts w:hint="cs"/>
          <w:rtl/>
        </w:rPr>
      </w:pPr>
    </w:p>
    <w:p w14:paraId="0817F13C" w14:textId="77777777" w:rsidR="00000000" w:rsidRDefault="00581103">
      <w:pPr>
        <w:pStyle w:val="-"/>
        <w:rPr>
          <w:rtl/>
        </w:rPr>
      </w:pPr>
      <w:bookmarkStart w:id="172" w:name="FS000000474T14_07_2004_13_10_30C"/>
      <w:bookmarkEnd w:id="172"/>
      <w:r>
        <w:rPr>
          <w:rtl/>
        </w:rPr>
        <w:t>שר התיירות גדעון עזרא:</w:t>
      </w:r>
    </w:p>
    <w:p w14:paraId="198E3F19" w14:textId="77777777" w:rsidR="00000000" w:rsidRDefault="00581103">
      <w:pPr>
        <w:pStyle w:val="a0"/>
        <w:rPr>
          <w:rtl/>
        </w:rPr>
      </w:pPr>
    </w:p>
    <w:p w14:paraId="011773AF" w14:textId="77777777" w:rsidR="00000000" w:rsidRDefault="00581103">
      <w:pPr>
        <w:pStyle w:val="a0"/>
        <w:rPr>
          <w:rFonts w:hint="cs"/>
          <w:rtl/>
        </w:rPr>
      </w:pPr>
      <w:r>
        <w:rPr>
          <w:rFonts w:hint="cs"/>
          <w:rtl/>
        </w:rPr>
        <w:t xml:space="preserve">זו הצעה לסדר-היום, זה </w:t>
      </w:r>
      <w:r>
        <w:rPr>
          <w:rFonts w:hint="cs"/>
          <w:rtl/>
        </w:rPr>
        <w:t xml:space="preserve">היה הסיכום אתך, לכן אין מקום לדיבור נוסף בעניין. </w:t>
      </w:r>
    </w:p>
    <w:p w14:paraId="7BBDACA1" w14:textId="77777777" w:rsidR="00000000" w:rsidRDefault="00581103">
      <w:pPr>
        <w:pStyle w:val="a0"/>
        <w:rPr>
          <w:rFonts w:hint="cs"/>
          <w:rtl/>
        </w:rPr>
      </w:pPr>
    </w:p>
    <w:p w14:paraId="36949533" w14:textId="77777777" w:rsidR="00000000" w:rsidRDefault="00581103">
      <w:pPr>
        <w:pStyle w:val="a0"/>
        <w:rPr>
          <w:rFonts w:hint="cs"/>
          <w:rtl/>
        </w:rPr>
      </w:pPr>
      <w:bookmarkStart w:id="173" w:name="FS000000474T14_07_2004_13_10_49C"/>
      <w:bookmarkEnd w:id="173"/>
      <w:r>
        <w:rPr>
          <w:rFonts w:hint="cs"/>
          <w:rtl/>
        </w:rPr>
        <w:t>חבר הכנסת רצאבי, ההתנגדות להצעת החוק איננה משום שההצעה איננה טובה, אלא מאחר שאנחנו נמצאים בהליך של ביטול מס הבולים. כיום מוטל, כפי שאמרת, מס בולים בשיעור של 0.4% על עסקאות חוזיות במשק, והצעת החוק הזאת שהצע</w:t>
      </w:r>
      <w:r>
        <w:rPr>
          <w:rFonts w:hint="cs"/>
          <w:rtl/>
        </w:rPr>
        <w:t xml:space="preserve">ת היא מיותרת, מאחר שהחלטת הממשלה בנושא התקבלה ב-15 בספטמבר 2003, ומחודש ינואר 2004 בוטל מס בולים על איגרות חוב, ובכוונת משרד האוצר להוציא צו, ובו ביטול הדרגתי של מס בולים, כך שבשנים 2005-2007 יצא חלק גדול מהמסמכים מתחולת החוק, ולא יהיה חייב עוד במס בולים. </w:t>
      </w:r>
      <w:r>
        <w:rPr>
          <w:rFonts w:hint="cs"/>
          <w:rtl/>
        </w:rPr>
        <w:t>ב-2008 זה יבוטל כליל, ולכן אנחנו לא מתנגדים שהנושא יועלה כהצעה לסדר-היום.</w:t>
      </w:r>
    </w:p>
    <w:p w14:paraId="7D2C9C84" w14:textId="77777777" w:rsidR="00000000" w:rsidRDefault="00581103">
      <w:pPr>
        <w:pStyle w:val="a0"/>
        <w:rPr>
          <w:rFonts w:hint="cs"/>
          <w:rtl/>
        </w:rPr>
      </w:pPr>
    </w:p>
    <w:p w14:paraId="337D6FBC" w14:textId="77777777" w:rsidR="00000000" w:rsidRDefault="00581103">
      <w:pPr>
        <w:pStyle w:val="af1"/>
        <w:rPr>
          <w:rtl/>
        </w:rPr>
      </w:pPr>
      <w:r>
        <w:rPr>
          <w:rtl/>
        </w:rPr>
        <w:t>היו"ר ראובן ריבלין:</w:t>
      </w:r>
    </w:p>
    <w:p w14:paraId="6E345BD5" w14:textId="77777777" w:rsidR="00000000" w:rsidRDefault="00581103">
      <w:pPr>
        <w:pStyle w:val="a0"/>
        <w:rPr>
          <w:rtl/>
        </w:rPr>
      </w:pPr>
    </w:p>
    <w:p w14:paraId="69B3E0BB" w14:textId="77777777" w:rsidR="00000000" w:rsidRDefault="00581103">
      <w:pPr>
        <w:pStyle w:val="a0"/>
        <w:rPr>
          <w:rFonts w:hint="cs"/>
          <w:rtl/>
        </w:rPr>
      </w:pPr>
      <w:r>
        <w:rPr>
          <w:rFonts w:hint="cs"/>
          <w:rtl/>
        </w:rPr>
        <w:t xml:space="preserve">ראו את הצעת החוק כאילו הוגשה כהצעה לסדר-היום. תודה רבה לאדוני השר. אתה מציע להעביר את ההצעה לדיון בוועדת הכספים. יש הצעה אחרת </w:t>
      </w:r>
      <w:r>
        <w:rPr>
          <w:rtl/>
        </w:rPr>
        <w:t>–</w:t>
      </w:r>
      <w:r>
        <w:rPr>
          <w:rFonts w:hint="cs"/>
          <w:rtl/>
        </w:rPr>
        <w:t xml:space="preserve"> חבר הכנסת פינס, בבקשה.</w:t>
      </w:r>
    </w:p>
    <w:p w14:paraId="34C14492" w14:textId="77777777" w:rsidR="00000000" w:rsidRDefault="00581103">
      <w:pPr>
        <w:pStyle w:val="a0"/>
        <w:rPr>
          <w:rFonts w:hint="cs"/>
          <w:rtl/>
        </w:rPr>
      </w:pPr>
    </w:p>
    <w:p w14:paraId="75705852" w14:textId="77777777" w:rsidR="00000000" w:rsidRDefault="00581103">
      <w:pPr>
        <w:pStyle w:val="a"/>
        <w:rPr>
          <w:rtl/>
        </w:rPr>
      </w:pPr>
      <w:bookmarkStart w:id="174" w:name="FS000000455T14_07_2004_13_12_13"/>
      <w:bookmarkStart w:id="175" w:name="_Toc81561426"/>
      <w:bookmarkEnd w:id="174"/>
      <w:r>
        <w:rPr>
          <w:rFonts w:hint="eastAsia"/>
          <w:rtl/>
        </w:rPr>
        <w:t>אופיר</w:t>
      </w:r>
      <w:r>
        <w:rPr>
          <w:rtl/>
        </w:rPr>
        <w:t xml:space="preserve"> פי</w:t>
      </w:r>
      <w:r>
        <w:rPr>
          <w:rtl/>
        </w:rPr>
        <w:t>נס-פז (העבודה-מימד):</w:t>
      </w:r>
      <w:bookmarkEnd w:id="175"/>
    </w:p>
    <w:p w14:paraId="71F94656" w14:textId="77777777" w:rsidR="00000000" w:rsidRDefault="00581103">
      <w:pPr>
        <w:pStyle w:val="a0"/>
        <w:rPr>
          <w:rFonts w:hint="cs"/>
          <w:rtl/>
        </w:rPr>
      </w:pPr>
    </w:p>
    <w:p w14:paraId="030C3786" w14:textId="77777777" w:rsidR="00000000" w:rsidRDefault="00581103">
      <w:pPr>
        <w:pStyle w:val="a0"/>
        <w:rPr>
          <w:rFonts w:hint="cs"/>
          <w:rtl/>
        </w:rPr>
      </w:pPr>
      <w:r>
        <w:rPr>
          <w:rFonts w:hint="cs"/>
          <w:rtl/>
        </w:rPr>
        <w:t xml:space="preserve">אדוני היושב-ראש, בעיקרון אני תומך בהצעת החוק של חבר הכנסת רצאבי. זה מס מיותר, בעייתי, מקשה על המגזר העסקי </w:t>
      </w:r>
      <w:r>
        <w:rPr>
          <w:rtl/>
        </w:rPr>
        <w:t>–</w:t>
      </w:r>
      <w:r>
        <w:rPr>
          <w:rFonts w:hint="cs"/>
          <w:rtl/>
        </w:rPr>
        <w:t xml:space="preserve"> הכול נכון. אבל זו השעה, זה העיתוי להביא הצעות חוק מהסוג הזה, כשאנחנו נמצאים במקום שאנחנו נמצאים בו, ואין לנו יכולת לשמר את מדי</w:t>
      </w:r>
      <w:r>
        <w:rPr>
          <w:rFonts w:hint="cs"/>
          <w:rtl/>
        </w:rPr>
        <w:t>נת הרווחה ואת קריסת הרשויות המקומיות, ומה לא קורה כאן? לכן אני מציע להסיר את ההצעה מסדר-היום ולתת מזור למצוקות החברתיות היום ולא להמשיך להוריד מסים, חופשי-חופשי, כשאי-אפשר לקיים כאן מדינה מבחינה חברתית.</w:t>
      </w:r>
    </w:p>
    <w:p w14:paraId="06BAC0E9" w14:textId="77777777" w:rsidR="00000000" w:rsidRDefault="00581103">
      <w:pPr>
        <w:pStyle w:val="a0"/>
        <w:rPr>
          <w:rFonts w:hint="cs"/>
          <w:rtl/>
        </w:rPr>
      </w:pPr>
    </w:p>
    <w:p w14:paraId="45876B16" w14:textId="77777777" w:rsidR="00000000" w:rsidRDefault="00581103">
      <w:pPr>
        <w:pStyle w:val="af1"/>
        <w:rPr>
          <w:rtl/>
        </w:rPr>
      </w:pPr>
      <w:r>
        <w:rPr>
          <w:rtl/>
        </w:rPr>
        <w:t>היו"ר ראובן ריבלין:</w:t>
      </w:r>
    </w:p>
    <w:p w14:paraId="7723FD8D" w14:textId="77777777" w:rsidR="00000000" w:rsidRDefault="00581103">
      <w:pPr>
        <w:pStyle w:val="a0"/>
        <w:rPr>
          <w:rtl/>
        </w:rPr>
      </w:pPr>
    </w:p>
    <w:p w14:paraId="3AC30196" w14:textId="77777777" w:rsidR="00000000" w:rsidRDefault="00581103">
      <w:pPr>
        <w:pStyle w:val="a0"/>
        <w:rPr>
          <w:rFonts w:hint="cs"/>
          <w:rtl/>
        </w:rPr>
      </w:pPr>
      <w:r>
        <w:rPr>
          <w:rFonts w:hint="cs"/>
          <w:rtl/>
        </w:rPr>
        <w:t xml:space="preserve">תודה לחבר הכנסת פינס-פז. </w:t>
      </w:r>
    </w:p>
    <w:p w14:paraId="6620989A" w14:textId="77777777" w:rsidR="00000000" w:rsidRDefault="00581103">
      <w:pPr>
        <w:pStyle w:val="a0"/>
        <w:rPr>
          <w:rFonts w:hint="cs"/>
          <w:rtl/>
        </w:rPr>
      </w:pPr>
    </w:p>
    <w:p w14:paraId="0B8B463B" w14:textId="77777777" w:rsidR="00000000" w:rsidRDefault="00581103">
      <w:pPr>
        <w:pStyle w:val="a0"/>
        <w:rPr>
          <w:rFonts w:hint="cs"/>
          <w:rtl/>
        </w:rPr>
      </w:pPr>
      <w:r>
        <w:rPr>
          <w:rFonts w:hint="cs"/>
          <w:rtl/>
        </w:rPr>
        <w:t>רבות</w:t>
      </w:r>
      <w:r>
        <w:rPr>
          <w:rFonts w:hint="cs"/>
          <w:rtl/>
        </w:rPr>
        <w:t>י, אנחנו מצביעים על הצעת החוק כאילו היתה הצעה לסדר-היום שהממשלה מסכימה לדון בה במסגרת ועדת הכספים של הכנסת, וחבר הכנסת רצאבי מסכים. מי בעד העברת הנושא לוועדת הכספים לדון בו כאילו היה הצעה לסדר-היום? מי נגד? - בעד הורדתה מסדר-היום? נא להצביע.</w:t>
      </w:r>
    </w:p>
    <w:p w14:paraId="791209B1" w14:textId="77777777" w:rsidR="00000000" w:rsidRDefault="00581103">
      <w:pPr>
        <w:pStyle w:val="a0"/>
        <w:rPr>
          <w:rFonts w:hint="cs"/>
          <w:rtl/>
        </w:rPr>
      </w:pPr>
    </w:p>
    <w:p w14:paraId="440AB759" w14:textId="77777777" w:rsidR="00000000" w:rsidRDefault="00581103">
      <w:pPr>
        <w:pStyle w:val="ab"/>
        <w:bidi/>
        <w:rPr>
          <w:rFonts w:hint="cs"/>
          <w:rtl/>
        </w:rPr>
      </w:pPr>
      <w:r>
        <w:rPr>
          <w:rFonts w:hint="cs"/>
          <w:rtl/>
        </w:rPr>
        <w:t>הצבעה מס' 7</w:t>
      </w:r>
    </w:p>
    <w:p w14:paraId="6A28A879" w14:textId="77777777" w:rsidR="00000000" w:rsidRDefault="00581103">
      <w:pPr>
        <w:pStyle w:val="a0"/>
        <w:rPr>
          <w:rFonts w:hint="cs"/>
          <w:rtl/>
        </w:rPr>
      </w:pPr>
    </w:p>
    <w:p w14:paraId="34D40D50" w14:textId="77777777" w:rsidR="00000000" w:rsidRDefault="00581103">
      <w:pPr>
        <w:pStyle w:val="ac"/>
        <w:bidi/>
        <w:rPr>
          <w:rFonts w:hint="cs"/>
          <w:rtl/>
        </w:rPr>
      </w:pPr>
      <w:r>
        <w:rPr>
          <w:rFonts w:hint="cs"/>
          <w:rtl/>
        </w:rPr>
        <w:t>בעד ההצעה להעביר את הנושא לוועדה - 37</w:t>
      </w:r>
    </w:p>
    <w:p w14:paraId="460F8A5B" w14:textId="77777777" w:rsidR="00000000" w:rsidRDefault="00581103">
      <w:pPr>
        <w:pStyle w:val="ac"/>
        <w:bidi/>
        <w:rPr>
          <w:rFonts w:hint="cs"/>
          <w:rtl/>
        </w:rPr>
      </w:pPr>
      <w:r>
        <w:rPr>
          <w:rFonts w:hint="cs"/>
          <w:rtl/>
        </w:rPr>
        <w:t>בעד ההצעה שלא לכלול את הנושא בסדר-היום - 1</w:t>
      </w:r>
    </w:p>
    <w:p w14:paraId="5D3BAC29" w14:textId="77777777" w:rsidR="00000000" w:rsidRDefault="00581103">
      <w:pPr>
        <w:pStyle w:val="ac"/>
        <w:bidi/>
        <w:rPr>
          <w:rFonts w:hint="cs"/>
          <w:rtl/>
        </w:rPr>
      </w:pPr>
      <w:r>
        <w:rPr>
          <w:rFonts w:hint="cs"/>
          <w:rtl/>
        </w:rPr>
        <w:t>נמנעים - אין</w:t>
      </w:r>
    </w:p>
    <w:p w14:paraId="55487856" w14:textId="77777777" w:rsidR="00000000" w:rsidRDefault="00581103">
      <w:pPr>
        <w:pStyle w:val="ad"/>
        <w:bidi/>
        <w:rPr>
          <w:rFonts w:hint="cs"/>
          <w:rtl/>
        </w:rPr>
      </w:pPr>
      <w:r>
        <w:rPr>
          <w:rFonts w:hint="cs"/>
          <w:rtl/>
        </w:rPr>
        <w:t>ההצעה להעביר את הנושא לוועדת הכספים נתקבלה.</w:t>
      </w:r>
    </w:p>
    <w:p w14:paraId="583D541B" w14:textId="77777777" w:rsidR="00000000" w:rsidRDefault="00581103">
      <w:pPr>
        <w:pStyle w:val="a0"/>
        <w:rPr>
          <w:rFonts w:hint="cs"/>
          <w:rtl/>
        </w:rPr>
      </w:pPr>
    </w:p>
    <w:p w14:paraId="43D079FB" w14:textId="77777777" w:rsidR="00000000" w:rsidRDefault="00581103">
      <w:pPr>
        <w:pStyle w:val="af1"/>
        <w:rPr>
          <w:rtl/>
        </w:rPr>
      </w:pPr>
      <w:r>
        <w:rPr>
          <w:rtl/>
        </w:rPr>
        <w:t>היו"ר ראובן ריבלין:</w:t>
      </w:r>
    </w:p>
    <w:p w14:paraId="2FE47AC9" w14:textId="77777777" w:rsidR="00000000" w:rsidRDefault="00581103">
      <w:pPr>
        <w:pStyle w:val="a0"/>
        <w:rPr>
          <w:rtl/>
        </w:rPr>
      </w:pPr>
    </w:p>
    <w:p w14:paraId="6B473A5F" w14:textId="77777777" w:rsidR="00000000" w:rsidRDefault="00581103">
      <w:pPr>
        <w:pStyle w:val="a0"/>
        <w:rPr>
          <w:rFonts w:hint="cs"/>
          <w:rtl/>
        </w:rPr>
      </w:pPr>
      <w:r>
        <w:rPr>
          <w:rFonts w:hint="cs"/>
          <w:rtl/>
        </w:rPr>
        <w:t xml:space="preserve">בעד - 37, נגד </w:t>
      </w:r>
      <w:r>
        <w:rPr>
          <w:rtl/>
        </w:rPr>
        <w:t>–</w:t>
      </w:r>
      <w:r>
        <w:rPr>
          <w:rFonts w:hint="cs"/>
          <w:rtl/>
        </w:rPr>
        <w:t xml:space="preserve"> 1 ואין נמנעים. אני קובע שההצעה עברה לוועדת הכספים על מנת שתידון כהצעה לסדר-היום.</w:t>
      </w:r>
      <w:r>
        <w:rPr>
          <w:rFonts w:hint="cs"/>
          <w:rtl/>
        </w:rPr>
        <w:t xml:space="preserve"> תודה רבה.</w:t>
      </w:r>
    </w:p>
    <w:p w14:paraId="2697480C" w14:textId="77777777" w:rsidR="00000000" w:rsidRDefault="00581103">
      <w:pPr>
        <w:pStyle w:val="a2"/>
        <w:rPr>
          <w:rFonts w:hint="cs"/>
          <w:rtl/>
        </w:rPr>
      </w:pPr>
    </w:p>
    <w:p w14:paraId="14B3BFD1" w14:textId="77777777" w:rsidR="00000000" w:rsidRDefault="00581103">
      <w:pPr>
        <w:pStyle w:val="a0"/>
        <w:rPr>
          <w:rFonts w:hint="cs"/>
          <w:rtl/>
        </w:rPr>
      </w:pPr>
    </w:p>
    <w:p w14:paraId="4ED26507" w14:textId="77777777" w:rsidR="00000000" w:rsidRDefault="00581103">
      <w:pPr>
        <w:pStyle w:val="a2"/>
        <w:rPr>
          <w:rFonts w:hint="cs"/>
          <w:rtl/>
        </w:rPr>
      </w:pPr>
      <w:bookmarkStart w:id="176" w:name="CS29919FI0029919T14_07_2004_13_51_32"/>
      <w:bookmarkStart w:id="177" w:name="_Toc81561427"/>
      <w:bookmarkEnd w:id="176"/>
      <w:r>
        <w:rPr>
          <w:rtl/>
        </w:rPr>
        <w:t>הצעת חוק התכנון והבנ</w:t>
      </w:r>
      <w:r>
        <w:rPr>
          <w:rFonts w:hint="cs"/>
          <w:rtl/>
        </w:rPr>
        <w:t>י</w:t>
      </w:r>
      <w:r>
        <w:rPr>
          <w:rtl/>
        </w:rPr>
        <w:t>יה (תיקון</w:t>
      </w:r>
      <w:r>
        <w:rPr>
          <w:rFonts w:hint="cs"/>
          <w:rtl/>
        </w:rPr>
        <w:t xml:space="preserve"> </w:t>
      </w:r>
      <w:r>
        <w:rPr>
          <w:rtl/>
        </w:rPr>
        <w:t>-</w:t>
      </w:r>
      <w:r>
        <w:rPr>
          <w:rFonts w:hint="cs"/>
          <w:rtl/>
        </w:rPr>
        <w:t xml:space="preserve"> </w:t>
      </w:r>
      <w:r>
        <w:rPr>
          <w:rtl/>
        </w:rPr>
        <w:t xml:space="preserve">הספקת חשמל </w:t>
      </w:r>
      <w:r>
        <w:rPr>
          <w:rFonts w:hint="cs"/>
          <w:rtl/>
        </w:rPr>
        <w:br/>
      </w:r>
      <w:r>
        <w:rPr>
          <w:rtl/>
        </w:rPr>
        <w:t>לבתים שעומדים בתנאים לקבלת היתרי בני</w:t>
      </w:r>
      <w:r>
        <w:rPr>
          <w:rFonts w:hint="cs"/>
          <w:rtl/>
        </w:rPr>
        <w:t>י</w:t>
      </w:r>
      <w:r>
        <w:rPr>
          <w:rtl/>
        </w:rPr>
        <w:t>ה),  התשס"ד-2004</w:t>
      </w:r>
      <w:bookmarkEnd w:id="177"/>
    </w:p>
    <w:p w14:paraId="787AAEE8" w14:textId="77777777" w:rsidR="00000000" w:rsidRDefault="00581103">
      <w:pPr>
        <w:pStyle w:val="a0"/>
        <w:rPr>
          <w:rFonts w:hint="cs"/>
          <w:rtl/>
        </w:rPr>
      </w:pPr>
      <w:r>
        <w:rPr>
          <w:rtl/>
        </w:rPr>
        <w:t>[נספחות.]</w:t>
      </w:r>
    </w:p>
    <w:p w14:paraId="1594F3AB" w14:textId="77777777" w:rsidR="00000000" w:rsidRDefault="00581103">
      <w:pPr>
        <w:pStyle w:val="-0"/>
        <w:rPr>
          <w:rFonts w:hint="cs"/>
          <w:rtl/>
        </w:rPr>
      </w:pPr>
      <w:r>
        <w:rPr>
          <w:rFonts w:hint="cs"/>
          <w:rtl/>
        </w:rPr>
        <w:t>(הצעת קבוצת חברי הכנסת)</w:t>
      </w:r>
    </w:p>
    <w:p w14:paraId="0E54A47E" w14:textId="77777777" w:rsidR="00000000" w:rsidRDefault="00581103">
      <w:pPr>
        <w:pStyle w:val="a0"/>
        <w:rPr>
          <w:rFonts w:hint="cs"/>
          <w:rtl/>
        </w:rPr>
      </w:pPr>
    </w:p>
    <w:p w14:paraId="6037202E" w14:textId="77777777" w:rsidR="00000000" w:rsidRDefault="00581103">
      <w:pPr>
        <w:pStyle w:val="af1"/>
        <w:rPr>
          <w:rtl/>
        </w:rPr>
      </w:pPr>
      <w:r>
        <w:rPr>
          <w:rtl/>
        </w:rPr>
        <w:t>היו"ר ראובן ריבלין:</w:t>
      </w:r>
    </w:p>
    <w:p w14:paraId="3DDA7D92" w14:textId="77777777" w:rsidR="00000000" w:rsidRDefault="00581103">
      <w:pPr>
        <w:pStyle w:val="a0"/>
        <w:rPr>
          <w:rtl/>
        </w:rPr>
      </w:pPr>
    </w:p>
    <w:p w14:paraId="0210235C" w14:textId="77777777" w:rsidR="00000000" w:rsidRDefault="00581103">
      <w:pPr>
        <w:pStyle w:val="a0"/>
        <w:rPr>
          <w:rFonts w:hint="cs"/>
          <w:rtl/>
        </w:rPr>
      </w:pPr>
      <w:r>
        <w:rPr>
          <w:rFonts w:hint="cs"/>
          <w:rtl/>
        </w:rPr>
        <w:t>חבר הכנסת עזמי בשארה יעלה ויבוא ויציג את הצעת חוק פ/2023 - הצעת חוק התכנון והבנייה (תיקו</w:t>
      </w:r>
      <w:r>
        <w:rPr>
          <w:rFonts w:hint="cs"/>
          <w:rtl/>
        </w:rPr>
        <w:t>ן - הספקת חשמל לבתים שעומדים בתנאים לקבלת היתרי בנייה), התשס"ד-2004.</w:t>
      </w:r>
    </w:p>
    <w:p w14:paraId="40292151" w14:textId="77777777" w:rsidR="00000000" w:rsidRDefault="00581103">
      <w:pPr>
        <w:pStyle w:val="a0"/>
        <w:rPr>
          <w:rFonts w:hint="cs"/>
          <w:rtl/>
        </w:rPr>
      </w:pPr>
    </w:p>
    <w:p w14:paraId="04EFF04E" w14:textId="77777777" w:rsidR="00000000" w:rsidRDefault="00581103">
      <w:pPr>
        <w:pStyle w:val="a"/>
        <w:rPr>
          <w:rtl/>
        </w:rPr>
      </w:pPr>
      <w:bookmarkStart w:id="178" w:name="FS000000558T14_07_2004_13_52_32"/>
      <w:bookmarkStart w:id="179" w:name="_Toc81561428"/>
      <w:bookmarkEnd w:id="178"/>
      <w:r>
        <w:rPr>
          <w:rFonts w:hint="eastAsia"/>
          <w:rtl/>
        </w:rPr>
        <w:t>עזמי</w:t>
      </w:r>
      <w:r>
        <w:rPr>
          <w:rtl/>
        </w:rPr>
        <w:t xml:space="preserve"> בשארה (בל"ד):</w:t>
      </w:r>
      <w:bookmarkEnd w:id="179"/>
    </w:p>
    <w:p w14:paraId="03E29C95" w14:textId="77777777" w:rsidR="00000000" w:rsidRDefault="00581103">
      <w:pPr>
        <w:pStyle w:val="a0"/>
        <w:rPr>
          <w:rFonts w:hint="cs"/>
          <w:rtl/>
        </w:rPr>
      </w:pPr>
    </w:p>
    <w:p w14:paraId="279DB51B" w14:textId="77777777" w:rsidR="00000000" w:rsidRDefault="00581103">
      <w:pPr>
        <w:pStyle w:val="a0"/>
        <w:rPr>
          <w:rFonts w:hint="cs"/>
          <w:rtl/>
        </w:rPr>
      </w:pPr>
      <w:r>
        <w:rPr>
          <w:rFonts w:hint="cs"/>
          <w:rtl/>
        </w:rPr>
        <w:t>אדוני היושב-ראש, חברי הכנסת, לפני שבועיים אישרה הכנסת בקריאה שנייה ובקריאה שלישית חוק שנגע למבנים שלפי דוח ועדת-מרקוביץ משנת 1987 היו צריכים להיות מאושרים ומחוברים לח</w:t>
      </w:r>
      <w:r>
        <w:rPr>
          <w:rFonts w:hint="cs"/>
          <w:rtl/>
        </w:rPr>
        <w:t xml:space="preserve">שמל מכיוון שהם תאמו את מה שנקרא אז קטגוריה </w:t>
      </w:r>
      <w:r>
        <w:t>B</w:t>
      </w:r>
      <w:r>
        <w:rPr>
          <w:rFonts w:hint="cs"/>
          <w:rtl/>
        </w:rPr>
        <w:t xml:space="preserve">, או הקטגוריה האפורה; הם נצבעו בצבע אפור, מכיוון שעם התקדמות תוכניות המיתאר הם נכנסו לתוכניות המיתאר ולא היתה התנגדות לוועדה לחבר אותם. לגבי חלקם - שר האנרגיה אז, מר משה שחל, ב-1996, ראה שמספר גדול של בתים עדיין </w:t>
      </w:r>
      <w:r>
        <w:rPr>
          <w:rFonts w:hint="cs"/>
          <w:rtl/>
        </w:rPr>
        <w:t>לא חובר, והציע חוק שכן יחוברו הבתים האלה לחשמל, אף שהם לא קיבלו רשיון, אבל הם עומדים בתנאי היתרי הבנייה ואף אחד לא הולך להרוס אותם. הם לא ייהרסו, כלומר אין נגדם צו הריסה. עם התקדמות תוכנית המיתאר הם ודאי ייכללו. בעליהם לא הגישו בקשות מסיבות כלכליות, מסיבות</w:t>
      </w:r>
      <w:r>
        <w:rPr>
          <w:rFonts w:hint="cs"/>
          <w:rtl/>
        </w:rPr>
        <w:t xml:space="preserve"> ביול אישורים וכו' במועצה.</w:t>
      </w:r>
    </w:p>
    <w:p w14:paraId="68399064" w14:textId="77777777" w:rsidR="00000000" w:rsidRDefault="00581103">
      <w:pPr>
        <w:pStyle w:val="a0"/>
        <w:rPr>
          <w:rFonts w:hint="cs"/>
          <w:rtl/>
        </w:rPr>
      </w:pPr>
    </w:p>
    <w:p w14:paraId="03654664" w14:textId="77777777" w:rsidR="00000000" w:rsidRDefault="00581103">
      <w:pPr>
        <w:pStyle w:val="a0"/>
        <w:rPr>
          <w:rFonts w:hint="cs"/>
          <w:rtl/>
        </w:rPr>
      </w:pPr>
      <w:r>
        <w:rPr>
          <w:rFonts w:hint="cs"/>
          <w:rtl/>
        </w:rPr>
        <w:t>אני הבאתי את החוק הזה לחידוש לעוד שלוש שנים לפני שבועיים, והוא עבר, לא כדי להוכיח לאדון פורז שאנחנו מתעניינים בנושאי האוכלוסייה הערבית ולא רק בנושאי השטחים - כך הוא הולך לספר עלינו בכפרים הערביים, שאנחנו בכלל לא מתעניינים בנושאי</w:t>
      </w:r>
      <w:r>
        <w:rPr>
          <w:rFonts w:hint="cs"/>
          <w:rtl/>
        </w:rPr>
        <w:t>ם אלה. פעם אחת ביקר פורז בכפר ערבי, והוא כבר התרברב. פעם אחת ביקרת בכפר.</w:t>
      </w:r>
    </w:p>
    <w:p w14:paraId="5F4A19AE" w14:textId="77777777" w:rsidR="00000000" w:rsidRDefault="00581103">
      <w:pPr>
        <w:pStyle w:val="a0"/>
        <w:rPr>
          <w:rFonts w:hint="cs"/>
          <w:rtl/>
        </w:rPr>
      </w:pPr>
    </w:p>
    <w:p w14:paraId="38C8209F" w14:textId="77777777" w:rsidR="00000000" w:rsidRDefault="00581103">
      <w:pPr>
        <w:pStyle w:val="af0"/>
        <w:rPr>
          <w:rtl/>
        </w:rPr>
      </w:pPr>
      <w:r>
        <w:rPr>
          <w:rFonts w:hint="eastAsia"/>
          <w:rtl/>
        </w:rPr>
        <w:t>שר</w:t>
      </w:r>
      <w:r>
        <w:rPr>
          <w:rtl/>
        </w:rPr>
        <w:t xml:space="preserve"> הפנים אברהם פורז:</w:t>
      </w:r>
    </w:p>
    <w:p w14:paraId="709849A0" w14:textId="77777777" w:rsidR="00000000" w:rsidRDefault="00581103">
      <w:pPr>
        <w:pStyle w:val="a0"/>
        <w:rPr>
          <w:rFonts w:hint="cs"/>
          <w:rtl/>
        </w:rPr>
      </w:pPr>
    </w:p>
    <w:p w14:paraId="1D4D8579" w14:textId="77777777" w:rsidR="00000000" w:rsidRDefault="00581103">
      <w:pPr>
        <w:pStyle w:val="a0"/>
        <w:rPr>
          <w:rFonts w:hint="cs"/>
          <w:rtl/>
        </w:rPr>
      </w:pPr>
      <w:r>
        <w:rPr>
          <w:rFonts w:hint="cs"/>
          <w:rtl/>
        </w:rPr>
        <w:t>הציטוט לא נכון.</w:t>
      </w:r>
    </w:p>
    <w:p w14:paraId="420640A8" w14:textId="77777777" w:rsidR="00000000" w:rsidRDefault="00581103">
      <w:pPr>
        <w:pStyle w:val="a0"/>
        <w:rPr>
          <w:rFonts w:hint="cs"/>
          <w:rtl/>
        </w:rPr>
      </w:pPr>
    </w:p>
    <w:p w14:paraId="04EB54BC" w14:textId="77777777" w:rsidR="00000000" w:rsidRDefault="00581103">
      <w:pPr>
        <w:pStyle w:val="-"/>
        <w:rPr>
          <w:rtl/>
        </w:rPr>
      </w:pPr>
      <w:bookmarkStart w:id="180" w:name="FS000000558T14_07_2004_13_56_50C"/>
      <w:bookmarkEnd w:id="180"/>
      <w:r>
        <w:rPr>
          <w:rtl/>
        </w:rPr>
        <w:t>עזמי בשארה (בל"ד):</w:t>
      </w:r>
    </w:p>
    <w:p w14:paraId="531E72C2" w14:textId="77777777" w:rsidR="00000000" w:rsidRDefault="00581103">
      <w:pPr>
        <w:pStyle w:val="a0"/>
        <w:rPr>
          <w:rtl/>
        </w:rPr>
      </w:pPr>
    </w:p>
    <w:p w14:paraId="52255ABC" w14:textId="77777777" w:rsidR="00000000" w:rsidRDefault="00581103">
      <w:pPr>
        <w:pStyle w:val="a0"/>
        <w:rPr>
          <w:rFonts w:hint="cs"/>
          <w:rtl/>
        </w:rPr>
      </w:pPr>
      <w:r>
        <w:rPr>
          <w:rFonts w:hint="cs"/>
          <w:rtl/>
        </w:rPr>
        <w:t>יופי. אני שמח שהציטוט לא נכון.</w:t>
      </w:r>
    </w:p>
    <w:p w14:paraId="7E16CB77" w14:textId="77777777" w:rsidR="00000000" w:rsidRDefault="00581103">
      <w:pPr>
        <w:pStyle w:val="a0"/>
        <w:rPr>
          <w:rFonts w:hint="cs"/>
          <w:rtl/>
        </w:rPr>
      </w:pPr>
    </w:p>
    <w:p w14:paraId="4B888705" w14:textId="77777777" w:rsidR="00000000" w:rsidRDefault="00581103">
      <w:pPr>
        <w:pStyle w:val="af0"/>
        <w:rPr>
          <w:rtl/>
        </w:rPr>
      </w:pPr>
      <w:r>
        <w:rPr>
          <w:rFonts w:hint="eastAsia"/>
          <w:rtl/>
        </w:rPr>
        <w:t>שר</w:t>
      </w:r>
      <w:r>
        <w:rPr>
          <w:rtl/>
        </w:rPr>
        <w:t xml:space="preserve"> הפנים אברהם פורז:</w:t>
      </w:r>
    </w:p>
    <w:p w14:paraId="4FB0AF25" w14:textId="77777777" w:rsidR="00000000" w:rsidRDefault="00581103">
      <w:pPr>
        <w:pStyle w:val="a0"/>
        <w:rPr>
          <w:rFonts w:hint="cs"/>
          <w:rtl/>
        </w:rPr>
      </w:pPr>
    </w:p>
    <w:p w14:paraId="483C0099" w14:textId="77777777" w:rsidR="00000000" w:rsidRDefault="00581103">
      <w:pPr>
        <w:pStyle w:val="a0"/>
        <w:rPr>
          <w:rFonts w:hint="cs"/>
          <w:rtl/>
        </w:rPr>
      </w:pPr>
      <w:r>
        <w:rPr>
          <w:rFonts w:hint="cs"/>
          <w:rtl/>
        </w:rPr>
        <w:t>אמרתי שאתם מתעניינים יותר מדי - - -</w:t>
      </w:r>
    </w:p>
    <w:p w14:paraId="40EFC579" w14:textId="77777777" w:rsidR="00000000" w:rsidRDefault="00581103">
      <w:pPr>
        <w:pStyle w:val="-"/>
        <w:rPr>
          <w:rtl/>
        </w:rPr>
      </w:pPr>
    </w:p>
    <w:p w14:paraId="49778F45" w14:textId="77777777" w:rsidR="00000000" w:rsidRDefault="00581103">
      <w:pPr>
        <w:pStyle w:val="-"/>
        <w:rPr>
          <w:rtl/>
        </w:rPr>
      </w:pPr>
      <w:bookmarkStart w:id="181" w:name="FS000000558T14_07_2004_13_57_16C"/>
      <w:bookmarkEnd w:id="181"/>
      <w:r>
        <w:rPr>
          <w:rtl/>
        </w:rPr>
        <w:t>עזמי בשארה (בל"ד):</w:t>
      </w:r>
    </w:p>
    <w:p w14:paraId="0AC01B84" w14:textId="77777777" w:rsidR="00000000" w:rsidRDefault="00581103">
      <w:pPr>
        <w:pStyle w:val="a0"/>
        <w:rPr>
          <w:rFonts w:hint="cs"/>
          <w:rtl/>
        </w:rPr>
      </w:pPr>
    </w:p>
    <w:p w14:paraId="06EC5B71" w14:textId="77777777" w:rsidR="00000000" w:rsidRDefault="00581103">
      <w:pPr>
        <w:pStyle w:val="a0"/>
        <w:rPr>
          <w:rFonts w:hint="cs"/>
          <w:rtl/>
        </w:rPr>
      </w:pPr>
      <w:r>
        <w:rPr>
          <w:rFonts w:hint="cs"/>
          <w:rtl/>
        </w:rPr>
        <w:t xml:space="preserve">בסדר, תודה. </w:t>
      </w:r>
      <w:r>
        <w:rPr>
          <w:rFonts w:hint="cs"/>
          <w:rtl/>
        </w:rPr>
        <w:t>על כל פנים, אדוני היושב-ראש, זה לא נאמר בשביל זה, אלא מכיוון שעלתה השאלה בוועדת הכלכלה, ומי שהעלה אותה הוא מר שמחון. היו שם חברי כנסת, גם מהקואליציה. דרך אגב, בחוק שעבר תמכה הקואליציה, והוא עבר בגלל זה, ואני הודיתי אז.</w:t>
      </w:r>
    </w:p>
    <w:p w14:paraId="347CB247" w14:textId="77777777" w:rsidR="00000000" w:rsidRDefault="00581103">
      <w:pPr>
        <w:pStyle w:val="a0"/>
        <w:rPr>
          <w:rFonts w:hint="cs"/>
          <w:rtl/>
        </w:rPr>
      </w:pPr>
    </w:p>
    <w:p w14:paraId="2ED0186C" w14:textId="77777777" w:rsidR="00000000" w:rsidRDefault="00581103">
      <w:pPr>
        <w:pStyle w:val="af0"/>
        <w:rPr>
          <w:rtl/>
        </w:rPr>
      </w:pPr>
      <w:r>
        <w:rPr>
          <w:rFonts w:hint="eastAsia"/>
          <w:rtl/>
        </w:rPr>
        <w:t>מגלי</w:t>
      </w:r>
      <w:r>
        <w:rPr>
          <w:rtl/>
        </w:rPr>
        <w:t xml:space="preserve"> והבה (הליכוד):</w:t>
      </w:r>
    </w:p>
    <w:p w14:paraId="0045BDC8" w14:textId="77777777" w:rsidR="00000000" w:rsidRDefault="00581103">
      <w:pPr>
        <w:pStyle w:val="a0"/>
        <w:rPr>
          <w:rFonts w:hint="cs"/>
          <w:rtl/>
        </w:rPr>
      </w:pPr>
    </w:p>
    <w:p w14:paraId="0E8E4D45" w14:textId="77777777" w:rsidR="00000000" w:rsidRDefault="00581103">
      <w:pPr>
        <w:pStyle w:val="a0"/>
        <w:rPr>
          <w:rFonts w:hint="cs"/>
          <w:rtl/>
        </w:rPr>
      </w:pPr>
      <w:r>
        <w:rPr>
          <w:rFonts w:hint="cs"/>
          <w:rtl/>
        </w:rPr>
        <w:t>בלי הקואליציה ה</w:t>
      </w:r>
      <w:r>
        <w:rPr>
          <w:rFonts w:hint="cs"/>
          <w:rtl/>
        </w:rPr>
        <w:t>וא לא היה עובר.</w:t>
      </w:r>
    </w:p>
    <w:p w14:paraId="0436F89C" w14:textId="77777777" w:rsidR="00000000" w:rsidRDefault="00581103">
      <w:pPr>
        <w:pStyle w:val="a0"/>
        <w:rPr>
          <w:rFonts w:hint="cs"/>
          <w:rtl/>
        </w:rPr>
      </w:pPr>
    </w:p>
    <w:p w14:paraId="4BEC1E6B" w14:textId="77777777" w:rsidR="00000000" w:rsidRDefault="00581103">
      <w:pPr>
        <w:pStyle w:val="-"/>
        <w:rPr>
          <w:rtl/>
        </w:rPr>
      </w:pPr>
      <w:bookmarkStart w:id="182" w:name="FS000000558T14_07_2004_13_58_23C"/>
      <w:bookmarkEnd w:id="182"/>
      <w:r>
        <w:rPr>
          <w:rFonts w:hint="eastAsia"/>
          <w:rtl/>
        </w:rPr>
        <w:t>עזמי</w:t>
      </w:r>
      <w:r>
        <w:rPr>
          <w:rtl/>
        </w:rPr>
        <w:t xml:space="preserve"> בשארה (בל"ד):</w:t>
      </w:r>
    </w:p>
    <w:p w14:paraId="3C57BF2D" w14:textId="77777777" w:rsidR="00000000" w:rsidRDefault="00581103">
      <w:pPr>
        <w:pStyle w:val="a0"/>
        <w:rPr>
          <w:rFonts w:hint="cs"/>
          <w:rtl/>
        </w:rPr>
      </w:pPr>
    </w:p>
    <w:p w14:paraId="0D4DF845" w14:textId="77777777" w:rsidR="00000000" w:rsidRDefault="00581103">
      <w:pPr>
        <w:pStyle w:val="a0"/>
        <w:rPr>
          <w:rFonts w:hint="cs"/>
          <w:rtl/>
        </w:rPr>
      </w:pPr>
      <w:r>
        <w:rPr>
          <w:rFonts w:hint="cs"/>
          <w:rtl/>
        </w:rPr>
        <w:t>הוא לא היה עובר. אני אמרתי זאת.</w:t>
      </w:r>
    </w:p>
    <w:p w14:paraId="033A1728" w14:textId="77777777" w:rsidR="00000000" w:rsidRDefault="00581103">
      <w:pPr>
        <w:pStyle w:val="a0"/>
        <w:rPr>
          <w:rFonts w:hint="cs"/>
          <w:rtl/>
        </w:rPr>
      </w:pPr>
    </w:p>
    <w:p w14:paraId="669713D3" w14:textId="77777777" w:rsidR="00000000" w:rsidRDefault="00581103">
      <w:pPr>
        <w:pStyle w:val="af0"/>
        <w:rPr>
          <w:rtl/>
        </w:rPr>
      </w:pPr>
      <w:r>
        <w:rPr>
          <w:rFonts w:hint="eastAsia"/>
          <w:rtl/>
        </w:rPr>
        <w:t>מגלי</w:t>
      </w:r>
      <w:r>
        <w:rPr>
          <w:rtl/>
        </w:rPr>
        <w:t xml:space="preserve"> והבה (הליכוד):</w:t>
      </w:r>
    </w:p>
    <w:p w14:paraId="4CE06BA2" w14:textId="77777777" w:rsidR="00000000" w:rsidRDefault="00581103">
      <w:pPr>
        <w:pStyle w:val="a0"/>
        <w:rPr>
          <w:rFonts w:hint="cs"/>
          <w:rtl/>
        </w:rPr>
      </w:pPr>
    </w:p>
    <w:p w14:paraId="588DF87F" w14:textId="77777777" w:rsidR="00000000" w:rsidRDefault="00581103">
      <w:pPr>
        <w:pStyle w:val="a0"/>
        <w:rPr>
          <w:rFonts w:hint="cs"/>
          <w:rtl/>
        </w:rPr>
      </w:pPr>
      <w:r>
        <w:rPr>
          <w:rFonts w:hint="cs"/>
          <w:rtl/>
        </w:rPr>
        <w:t xml:space="preserve"> התפרסם בתקשורת שאתם העברתם את החוק בקריאה שנייה ובקריאה שלישית, ואותם חברי קואליציה שהביאו את החוק לא הוזכרו. זה נאמר למען הפרוטוקול.</w:t>
      </w:r>
    </w:p>
    <w:p w14:paraId="59830763" w14:textId="77777777" w:rsidR="00000000" w:rsidRDefault="00581103">
      <w:pPr>
        <w:pStyle w:val="a0"/>
        <w:rPr>
          <w:rFonts w:hint="cs"/>
          <w:rtl/>
        </w:rPr>
      </w:pPr>
    </w:p>
    <w:p w14:paraId="12BF4659" w14:textId="77777777" w:rsidR="00000000" w:rsidRDefault="00581103">
      <w:pPr>
        <w:pStyle w:val="-"/>
        <w:rPr>
          <w:rtl/>
        </w:rPr>
      </w:pPr>
      <w:bookmarkStart w:id="183" w:name="FS000000558T14_07_2004_13_59_18C"/>
      <w:bookmarkEnd w:id="183"/>
      <w:r>
        <w:rPr>
          <w:rtl/>
        </w:rPr>
        <w:t>עזמי בשארה (בל"ד):</w:t>
      </w:r>
    </w:p>
    <w:p w14:paraId="4EFA6E97" w14:textId="77777777" w:rsidR="00000000" w:rsidRDefault="00581103">
      <w:pPr>
        <w:pStyle w:val="a0"/>
        <w:rPr>
          <w:rtl/>
        </w:rPr>
      </w:pPr>
    </w:p>
    <w:p w14:paraId="787181C6" w14:textId="77777777" w:rsidR="00000000" w:rsidRDefault="00581103">
      <w:pPr>
        <w:pStyle w:val="a0"/>
        <w:rPr>
          <w:rFonts w:hint="cs"/>
          <w:rtl/>
        </w:rPr>
      </w:pPr>
      <w:r>
        <w:rPr>
          <w:rFonts w:hint="cs"/>
          <w:rtl/>
        </w:rPr>
        <w:t>זה לפרוטו</w:t>
      </w:r>
      <w:r>
        <w:rPr>
          <w:rFonts w:hint="cs"/>
          <w:rtl/>
        </w:rPr>
        <w:t>קול. בסדר. בדרך כלל, החוק עובר בשם האנשים שמציעים אותו, ויש רוב שמעביר אותו. אין רוב בכנסת ללא הקואליציה. לדעתי, זה טאוטולוגי. בכל זאת, אמרתי זאת בזמן שהודיתי. בדרך כלל, לא עושים זאת, אבל אני אמרתי את זה אז. ברור שאין רוב ללא הקואליציה בכנסת.</w:t>
      </w:r>
    </w:p>
    <w:p w14:paraId="358C90DA" w14:textId="77777777" w:rsidR="00000000" w:rsidRDefault="00581103">
      <w:pPr>
        <w:pStyle w:val="a0"/>
        <w:rPr>
          <w:rFonts w:hint="cs"/>
          <w:rtl/>
        </w:rPr>
      </w:pPr>
    </w:p>
    <w:p w14:paraId="6C9DC1DA" w14:textId="77777777" w:rsidR="00000000" w:rsidRDefault="00581103">
      <w:pPr>
        <w:pStyle w:val="af1"/>
        <w:rPr>
          <w:rtl/>
        </w:rPr>
      </w:pPr>
      <w:r>
        <w:rPr>
          <w:rtl/>
        </w:rPr>
        <w:t xml:space="preserve">היו"ר ראובן </w:t>
      </w:r>
      <w:r>
        <w:rPr>
          <w:rtl/>
        </w:rPr>
        <w:t>ריבלין:</w:t>
      </w:r>
    </w:p>
    <w:p w14:paraId="7B22AD0C" w14:textId="77777777" w:rsidR="00000000" w:rsidRDefault="00581103">
      <w:pPr>
        <w:pStyle w:val="a0"/>
        <w:rPr>
          <w:rtl/>
        </w:rPr>
      </w:pPr>
    </w:p>
    <w:p w14:paraId="7C559214" w14:textId="77777777" w:rsidR="00000000" w:rsidRDefault="00581103">
      <w:pPr>
        <w:pStyle w:val="a0"/>
        <w:rPr>
          <w:rFonts w:hint="cs"/>
          <w:rtl/>
        </w:rPr>
      </w:pPr>
      <w:r>
        <w:rPr>
          <w:rFonts w:hint="cs"/>
          <w:rtl/>
        </w:rPr>
        <w:t>לא. יכול להיות למשל מצב שתשעה חברים נמצאים במליאה וכולם מהאופוזיציה, לרבות היושב-ראש, למשל מוחמד ברכה.</w:t>
      </w:r>
    </w:p>
    <w:p w14:paraId="79D1F8AE" w14:textId="77777777" w:rsidR="00000000" w:rsidRDefault="00581103">
      <w:pPr>
        <w:pStyle w:val="a0"/>
        <w:rPr>
          <w:rFonts w:hint="cs"/>
          <w:rtl/>
        </w:rPr>
      </w:pPr>
    </w:p>
    <w:p w14:paraId="073E2F50" w14:textId="77777777" w:rsidR="00000000" w:rsidRDefault="00581103">
      <w:pPr>
        <w:pStyle w:val="-"/>
        <w:rPr>
          <w:rtl/>
        </w:rPr>
      </w:pPr>
      <w:bookmarkStart w:id="184" w:name="FS000000558T14_07_2004_14_00_38C"/>
      <w:bookmarkEnd w:id="184"/>
      <w:r>
        <w:rPr>
          <w:rtl/>
        </w:rPr>
        <w:t>עזמי בשארה (בל"ד):</w:t>
      </w:r>
    </w:p>
    <w:p w14:paraId="77A9CC87" w14:textId="77777777" w:rsidR="00000000" w:rsidRDefault="00581103">
      <w:pPr>
        <w:pStyle w:val="a0"/>
        <w:rPr>
          <w:rtl/>
        </w:rPr>
      </w:pPr>
    </w:p>
    <w:p w14:paraId="48184749" w14:textId="77777777" w:rsidR="00000000" w:rsidRDefault="00581103">
      <w:pPr>
        <w:pStyle w:val="a0"/>
        <w:rPr>
          <w:rFonts w:hint="cs"/>
          <w:rtl/>
        </w:rPr>
      </w:pPr>
      <w:r>
        <w:rPr>
          <w:rFonts w:hint="cs"/>
          <w:rtl/>
        </w:rPr>
        <w:t>לא. במקרה זה, אדוני, אתן להם קרדיט. הממשלה אישרה. זה היה באישור הממשלה.</w:t>
      </w:r>
    </w:p>
    <w:p w14:paraId="66739941" w14:textId="77777777" w:rsidR="00000000" w:rsidRDefault="00581103">
      <w:pPr>
        <w:pStyle w:val="a0"/>
        <w:rPr>
          <w:rFonts w:hint="cs"/>
          <w:rtl/>
        </w:rPr>
      </w:pPr>
    </w:p>
    <w:p w14:paraId="7BCB355E" w14:textId="77777777" w:rsidR="00000000" w:rsidRDefault="00581103">
      <w:pPr>
        <w:pStyle w:val="af1"/>
        <w:rPr>
          <w:rtl/>
        </w:rPr>
      </w:pPr>
      <w:r>
        <w:rPr>
          <w:rtl/>
        </w:rPr>
        <w:t>היו"ר ראובן ריבלין:</w:t>
      </w:r>
    </w:p>
    <w:p w14:paraId="3DCB406C" w14:textId="77777777" w:rsidR="00000000" w:rsidRDefault="00581103">
      <w:pPr>
        <w:pStyle w:val="a0"/>
        <w:rPr>
          <w:rtl/>
        </w:rPr>
      </w:pPr>
    </w:p>
    <w:p w14:paraId="39735104" w14:textId="77777777" w:rsidR="00000000" w:rsidRDefault="00581103">
      <w:pPr>
        <w:pStyle w:val="a0"/>
        <w:rPr>
          <w:rFonts w:hint="cs"/>
          <w:rtl/>
        </w:rPr>
      </w:pPr>
      <w:r>
        <w:rPr>
          <w:rFonts w:hint="cs"/>
          <w:rtl/>
        </w:rPr>
        <w:t xml:space="preserve">הצביעו גם חברי קואליציה. בזה </w:t>
      </w:r>
      <w:r>
        <w:rPr>
          <w:rFonts w:hint="cs"/>
          <w:rtl/>
        </w:rPr>
        <w:t>צודק גם חבר הכנסת והבה.</w:t>
      </w:r>
    </w:p>
    <w:p w14:paraId="17F7E1DE" w14:textId="77777777" w:rsidR="00000000" w:rsidRDefault="00581103">
      <w:pPr>
        <w:pStyle w:val="a0"/>
        <w:rPr>
          <w:rtl/>
        </w:rPr>
      </w:pPr>
    </w:p>
    <w:p w14:paraId="1BA0CC34" w14:textId="77777777" w:rsidR="00000000" w:rsidRDefault="00581103">
      <w:pPr>
        <w:pStyle w:val="a0"/>
        <w:rPr>
          <w:rFonts w:hint="cs"/>
          <w:rtl/>
        </w:rPr>
      </w:pPr>
    </w:p>
    <w:p w14:paraId="02C6B678" w14:textId="77777777" w:rsidR="00000000" w:rsidRDefault="00581103">
      <w:pPr>
        <w:pStyle w:val="-"/>
        <w:rPr>
          <w:rtl/>
        </w:rPr>
      </w:pPr>
      <w:bookmarkStart w:id="185" w:name="FS000000558T14_07_2004_14_01_19C"/>
      <w:bookmarkEnd w:id="185"/>
      <w:r>
        <w:rPr>
          <w:rtl/>
        </w:rPr>
        <w:t>עזמי בשארה (בל"ד):</w:t>
      </w:r>
    </w:p>
    <w:p w14:paraId="1C52C953" w14:textId="77777777" w:rsidR="00000000" w:rsidRDefault="00581103">
      <w:pPr>
        <w:pStyle w:val="a0"/>
        <w:rPr>
          <w:rtl/>
        </w:rPr>
      </w:pPr>
    </w:p>
    <w:p w14:paraId="2F0243AE" w14:textId="77777777" w:rsidR="00000000" w:rsidRDefault="00581103">
      <w:pPr>
        <w:pStyle w:val="a0"/>
        <w:rPr>
          <w:rFonts w:hint="cs"/>
          <w:rtl/>
        </w:rPr>
      </w:pPr>
      <w:r>
        <w:rPr>
          <w:rFonts w:hint="cs"/>
          <w:rtl/>
        </w:rPr>
        <w:t>בסדר. אם כבר עזרתם לי, וחברי הקואליציה ישבו גם בישיבת הוועדה וגם שם תמכו בחוק - - -</w:t>
      </w:r>
    </w:p>
    <w:p w14:paraId="04EB427B" w14:textId="77777777" w:rsidR="00000000" w:rsidRDefault="00581103">
      <w:pPr>
        <w:pStyle w:val="a0"/>
        <w:rPr>
          <w:rFonts w:hint="cs"/>
          <w:rtl/>
        </w:rPr>
      </w:pPr>
    </w:p>
    <w:p w14:paraId="50621B1C" w14:textId="77777777" w:rsidR="00000000" w:rsidRDefault="00581103">
      <w:pPr>
        <w:pStyle w:val="af1"/>
        <w:rPr>
          <w:rtl/>
        </w:rPr>
      </w:pPr>
      <w:r>
        <w:rPr>
          <w:rtl/>
        </w:rPr>
        <w:t>היו"ר ראובן ריבלין:</w:t>
      </w:r>
    </w:p>
    <w:p w14:paraId="5EB6E460" w14:textId="77777777" w:rsidR="00000000" w:rsidRDefault="00581103">
      <w:pPr>
        <w:pStyle w:val="a0"/>
        <w:rPr>
          <w:rtl/>
        </w:rPr>
      </w:pPr>
    </w:p>
    <w:p w14:paraId="29642399" w14:textId="77777777" w:rsidR="00000000" w:rsidRDefault="00581103">
      <w:pPr>
        <w:pStyle w:val="a0"/>
        <w:rPr>
          <w:rFonts w:hint="cs"/>
          <w:rtl/>
        </w:rPr>
      </w:pPr>
      <w:r>
        <w:rPr>
          <w:rFonts w:hint="cs"/>
          <w:rtl/>
        </w:rPr>
        <w:t>אז תעזרו גם פה.</w:t>
      </w:r>
    </w:p>
    <w:p w14:paraId="01B66D91" w14:textId="77777777" w:rsidR="00000000" w:rsidRDefault="00581103">
      <w:pPr>
        <w:pStyle w:val="a0"/>
        <w:rPr>
          <w:rFonts w:hint="cs"/>
          <w:rtl/>
        </w:rPr>
      </w:pPr>
    </w:p>
    <w:p w14:paraId="4E960401" w14:textId="77777777" w:rsidR="00000000" w:rsidRDefault="00581103">
      <w:pPr>
        <w:pStyle w:val="-"/>
        <w:rPr>
          <w:rtl/>
        </w:rPr>
      </w:pPr>
      <w:bookmarkStart w:id="186" w:name="FS000000558T14_07_2004_14_02_02C"/>
      <w:bookmarkEnd w:id="186"/>
      <w:r>
        <w:rPr>
          <w:rtl/>
        </w:rPr>
        <w:t>עזמי בשארה (בל"ד):</w:t>
      </w:r>
    </w:p>
    <w:p w14:paraId="6C247A45" w14:textId="77777777" w:rsidR="00000000" w:rsidRDefault="00581103">
      <w:pPr>
        <w:pStyle w:val="a0"/>
        <w:rPr>
          <w:rtl/>
        </w:rPr>
      </w:pPr>
    </w:p>
    <w:p w14:paraId="4E73AD17" w14:textId="77777777" w:rsidR="00000000" w:rsidRDefault="00581103">
      <w:pPr>
        <w:pStyle w:val="a0"/>
        <w:rPr>
          <w:rFonts w:hint="cs"/>
          <w:rtl/>
        </w:rPr>
      </w:pPr>
      <w:r>
        <w:rPr>
          <w:rFonts w:hint="cs"/>
          <w:rtl/>
        </w:rPr>
        <w:t xml:space="preserve">כן. עכשיו אני מבקש את תשומת לבם גם למקרה הזה. חבר הכנסת שלום שמחון </w:t>
      </w:r>
      <w:r>
        <w:rPr>
          <w:rFonts w:hint="cs"/>
          <w:rtl/>
        </w:rPr>
        <w:t>שאל, וכולכם שאלתם: אם היתה קמה ועדת-מרקוביץ היום, מה עם המבנים שהיא היתה אומרת היום שהיו נכנסים כמו כל היתר? הרי אז רשימת הבתים סגורה, הבתים שלא אושרו עד שנת 1987. אבל מאז, נניח שוועדת-מרקוביץ היתה קמה היום, אני אומר לכם שהיא היתה אומרת את הדבר הבא: מהבתים</w:t>
      </w:r>
      <w:r>
        <w:rPr>
          <w:rFonts w:hint="cs"/>
          <w:rtl/>
        </w:rPr>
        <w:t xml:space="preserve"> שנבנו ללא אישורי בנייה, 65%, אמרה לנו המומחית ממשרד הפנים, אין להם צווי הריסה והם היו נכנסים לתוכנית המיתאר אם היתה תוכנית המיתאר מתקדמת. 65% מהבתים היו נכנסים לתוכנית המיתאר, ואין שום התנגדות לחברם לחשמל. אבל פשוט אין חוק.</w:t>
      </w:r>
    </w:p>
    <w:p w14:paraId="46C4274B" w14:textId="77777777" w:rsidR="00000000" w:rsidRDefault="00581103">
      <w:pPr>
        <w:pStyle w:val="a0"/>
        <w:rPr>
          <w:rFonts w:hint="cs"/>
          <w:rtl/>
        </w:rPr>
      </w:pPr>
    </w:p>
    <w:p w14:paraId="6E243D36" w14:textId="77777777" w:rsidR="00000000" w:rsidRDefault="00581103">
      <w:pPr>
        <w:pStyle w:val="a0"/>
        <w:rPr>
          <w:rFonts w:hint="cs"/>
          <w:rtl/>
        </w:rPr>
      </w:pPr>
      <w:r>
        <w:rPr>
          <w:rFonts w:hint="cs"/>
          <w:rtl/>
        </w:rPr>
        <w:t>כל החוק הזה של קשירת החיבור לח</w:t>
      </w:r>
      <w:r>
        <w:rPr>
          <w:rFonts w:hint="cs"/>
          <w:rtl/>
        </w:rPr>
        <w:t xml:space="preserve">שמל עם היתרי הבנייה הוא חוק של נשיא המדינה, משה קצב, כשהיה חבר הכנסת, בשנת 1981. עד 1981 לא היה קשר כזה. לא היה קשר לחיבור לחשמל. אנשים חשבו שחיבור לחשמל הוא זכותו של אזרח במדינת ישראל - לחיות עם חשמל ומים. הריסה או לא הריסה - זה סיפור אחר. ב-1981 קשרו את </w:t>
      </w:r>
      <w:r>
        <w:rPr>
          <w:rFonts w:hint="cs"/>
          <w:rtl/>
        </w:rPr>
        <w:t>שני הדברים ביחד, וקראו לזה טופס 4.</w:t>
      </w:r>
    </w:p>
    <w:p w14:paraId="7F4D4011" w14:textId="77777777" w:rsidR="00000000" w:rsidRDefault="00581103">
      <w:pPr>
        <w:pStyle w:val="a0"/>
        <w:rPr>
          <w:rFonts w:hint="cs"/>
          <w:rtl/>
        </w:rPr>
      </w:pPr>
    </w:p>
    <w:p w14:paraId="519FCB54" w14:textId="77777777" w:rsidR="00000000" w:rsidRDefault="00581103">
      <w:pPr>
        <w:pStyle w:val="af1"/>
        <w:rPr>
          <w:rtl/>
        </w:rPr>
      </w:pPr>
      <w:r>
        <w:rPr>
          <w:rtl/>
        </w:rPr>
        <w:t>היו"ר ראובן ריבלין:</w:t>
      </w:r>
    </w:p>
    <w:p w14:paraId="7A4838CB" w14:textId="77777777" w:rsidR="00000000" w:rsidRDefault="00581103">
      <w:pPr>
        <w:pStyle w:val="a0"/>
        <w:rPr>
          <w:rtl/>
        </w:rPr>
      </w:pPr>
    </w:p>
    <w:p w14:paraId="3FB7B770" w14:textId="77777777" w:rsidR="00000000" w:rsidRDefault="00581103">
      <w:pPr>
        <w:pStyle w:val="a0"/>
        <w:rPr>
          <w:rFonts w:hint="cs"/>
          <w:rtl/>
        </w:rPr>
      </w:pPr>
      <w:r>
        <w:rPr>
          <w:rFonts w:hint="cs"/>
          <w:rtl/>
        </w:rPr>
        <w:t>טופס אכלוס.</w:t>
      </w:r>
    </w:p>
    <w:p w14:paraId="0605088D" w14:textId="77777777" w:rsidR="00000000" w:rsidRDefault="00581103">
      <w:pPr>
        <w:pStyle w:val="a0"/>
        <w:rPr>
          <w:rFonts w:hint="cs"/>
          <w:rtl/>
        </w:rPr>
      </w:pPr>
    </w:p>
    <w:p w14:paraId="0A25B9EE" w14:textId="77777777" w:rsidR="00000000" w:rsidRDefault="00581103">
      <w:pPr>
        <w:pStyle w:val="-"/>
        <w:rPr>
          <w:rtl/>
        </w:rPr>
      </w:pPr>
      <w:bookmarkStart w:id="187" w:name="FS000000558T14_07_2004_14_02_03C"/>
      <w:bookmarkEnd w:id="187"/>
      <w:r>
        <w:rPr>
          <w:rtl/>
        </w:rPr>
        <w:t>עזמי בשארה (בל"ד):</w:t>
      </w:r>
    </w:p>
    <w:p w14:paraId="645A957B" w14:textId="77777777" w:rsidR="00000000" w:rsidRDefault="00581103">
      <w:pPr>
        <w:pStyle w:val="a0"/>
        <w:rPr>
          <w:rtl/>
        </w:rPr>
      </w:pPr>
    </w:p>
    <w:p w14:paraId="02258E77" w14:textId="77777777" w:rsidR="00000000" w:rsidRDefault="00581103">
      <w:pPr>
        <w:pStyle w:val="a0"/>
        <w:rPr>
          <w:rFonts w:hint="cs"/>
          <w:rtl/>
        </w:rPr>
      </w:pPr>
      <w:r>
        <w:rPr>
          <w:rFonts w:hint="cs"/>
          <w:rtl/>
        </w:rPr>
        <w:t>אתה צריך טופס 4 בשביל החשמל.</w:t>
      </w:r>
    </w:p>
    <w:p w14:paraId="75D72B97" w14:textId="77777777" w:rsidR="00000000" w:rsidRDefault="00581103">
      <w:pPr>
        <w:pStyle w:val="a0"/>
        <w:rPr>
          <w:rFonts w:hint="cs"/>
          <w:rtl/>
        </w:rPr>
      </w:pPr>
    </w:p>
    <w:p w14:paraId="5AB0412F" w14:textId="77777777" w:rsidR="00000000" w:rsidRDefault="00581103">
      <w:pPr>
        <w:pStyle w:val="a0"/>
        <w:rPr>
          <w:rtl/>
        </w:rPr>
      </w:pPr>
      <w:r>
        <w:rPr>
          <w:rFonts w:hint="cs"/>
          <w:rtl/>
        </w:rPr>
        <w:t>אנחנו לא אומרים שצריך לבטל את טופס 4 ואנחנו לא אומרים לחבר את כולם, אף שלדעתי צריך לחבר את כולם, כי הרי ממילא הם יתחברו בצורה לא-חוקית ו</w:t>
      </w:r>
      <w:r>
        <w:rPr>
          <w:rFonts w:hint="cs"/>
          <w:rtl/>
        </w:rPr>
        <w:t>לא-בטיחותית ולא ישלמו. ממילא אין אדם שיחיה היום ללא חשמל. אין דבר כזה. אני אפילו לא אומר זאת. אני אומר: בתים שאין נגדם צווי הריסה והיו נכנסים להיתר בנייה עם הזמן - למה לתת לאנשים כמה שנים שיהיו מחוברים לחשמל בצורה לא-חוקית ולא-בטיחותית? הרי בסופו של דבר הם</w:t>
      </w:r>
      <w:r>
        <w:rPr>
          <w:rFonts w:hint="cs"/>
          <w:rtl/>
        </w:rPr>
        <w:t xml:space="preserve"> ייכנסו לתוכניות המיתאר. אין יותר קל מהחוק הזה. בעיקרון, אנחנו אישרנו חוק כזה, רק שזה היה סגור עד שנת 1987.</w:t>
      </w:r>
    </w:p>
    <w:p w14:paraId="36C18643" w14:textId="77777777" w:rsidR="00000000" w:rsidRDefault="00581103">
      <w:pPr>
        <w:pStyle w:val="af1"/>
        <w:rPr>
          <w:rFonts w:hint="cs"/>
          <w:rtl/>
        </w:rPr>
      </w:pPr>
    </w:p>
    <w:p w14:paraId="3948782E" w14:textId="77777777" w:rsidR="00000000" w:rsidRDefault="00581103">
      <w:pPr>
        <w:pStyle w:val="af1"/>
        <w:rPr>
          <w:rtl/>
        </w:rPr>
      </w:pPr>
      <w:r>
        <w:rPr>
          <w:rtl/>
        </w:rPr>
        <w:t>היו"ר ראובן ריבלין:</w:t>
      </w:r>
    </w:p>
    <w:p w14:paraId="2C374D43" w14:textId="77777777" w:rsidR="00000000" w:rsidRDefault="00581103">
      <w:pPr>
        <w:pStyle w:val="a0"/>
        <w:rPr>
          <w:rFonts w:hint="cs"/>
          <w:rtl/>
        </w:rPr>
      </w:pPr>
    </w:p>
    <w:p w14:paraId="609BC0EE" w14:textId="77777777" w:rsidR="00000000" w:rsidRDefault="00581103">
      <w:pPr>
        <w:pStyle w:val="a0"/>
        <w:rPr>
          <w:rFonts w:hint="cs"/>
          <w:rtl/>
        </w:rPr>
      </w:pPr>
      <w:r>
        <w:rPr>
          <w:rFonts w:hint="cs"/>
          <w:rtl/>
        </w:rPr>
        <w:t xml:space="preserve">זה חוק שיכול להיות בעייתי. חבר הכנסת בשארה, הייתי חבר מועצת עיר וחבר ועדת תכנון ובנייה עשר שנים. החוק הזה יכול להביא לידי מצב </w:t>
      </w:r>
      <w:r>
        <w:rPr>
          <w:rFonts w:hint="cs"/>
          <w:rtl/>
        </w:rPr>
        <w:t>שהעיריות יגישו בקשות לצווי הריסה.</w:t>
      </w:r>
    </w:p>
    <w:p w14:paraId="52455023" w14:textId="77777777" w:rsidR="00000000" w:rsidRDefault="00581103">
      <w:pPr>
        <w:pStyle w:val="a0"/>
        <w:rPr>
          <w:rFonts w:hint="cs"/>
          <w:rtl/>
        </w:rPr>
      </w:pPr>
    </w:p>
    <w:p w14:paraId="48203B36" w14:textId="77777777" w:rsidR="00000000" w:rsidRDefault="00581103">
      <w:pPr>
        <w:pStyle w:val="af0"/>
        <w:rPr>
          <w:rtl/>
        </w:rPr>
      </w:pPr>
      <w:r>
        <w:rPr>
          <w:rFonts w:hint="eastAsia"/>
          <w:rtl/>
        </w:rPr>
        <w:t>רוחמה</w:t>
      </w:r>
      <w:r>
        <w:rPr>
          <w:rtl/>
        </w:rPr>
        <w:t xml:space="preserve"> אברהם (הליכוד):</w:t>
      </w:r>
    </w:p>
    <w:p w14:paraId="178C610F" w14:textId="77777777" w:rsidR="00000000" w:rsidRDefault="00581103">
      <w:pPr>
        <w:pStyle w:val="a0"/>
        <w:rPr>
          <w:rFonts w:hint="cs"/>
          <w:rtl/>
        </w:rPr>
      </w:pPr>
    </w:p>
    <w:p w14:paraId="7F743923" w14:textId="77777777" w:rsidR="00000000" w:rsidRDefault="00581103">
      <w:pPr>
        <w:pStyle w:val="a0"/>
        <w:rPr>
          <w:rFonts w:hint="cs"/>
          <w:rtl/>
        </w:rPr>
      </w:pPr>
      <w:r>
        <w:rPr>
          <w:rFonts w:hint="cs"/>
          <w:rtl/>
        </w:rPr>
        <w:t>בגלל - - -</w:t>
      </w:r>
    </w:p>
    <w:p w14:paraId="28C0F8DD" w14:textId="77777777" w:rsidR="00000000" w:rsidRDefault="00581103">
      <w:pPr>
        <w:pStyle w:val="a0"/>
        <w:rPr>
          <w:rFonts w:hint="cs"/>
          <w:rtl/>
        </w:rPr>
      </w:pPr>
    </w:p>
    <w:p w14:paraId="0E180796" w14:textId="77777777" w:rsidR="00000000" w:rsidRDefault="00581103">
      <w:pPr>
        <w:pStyle w:val="-"/>
        <w:rPr>
          <w:rtl/>
        </w:rPr>
      </w:pPr>
      <w:bookmarkStart w:id="188" w:name="FS000000558T14_07_2004_14_07_47C"/>
      <w:bookmarkEnd w:id="188"/>
      <w:r>
        <w:rPr>
          <w:rtl/>
        </w:rPr>
        <w:t>עזמי בשארה (בל"ד):</w:t>
      </w:r>
    </w:p>
    <w:p w14:paraId="4AE7BC0A" w14:textId="77777777" w:rsidR="00000000" w:rsidRDefault="00581103">
      <w:pPr>
        <w:pStyle w:val="a0"/>
        <w:rPr>
          <w:rtl/>
        </w:rPr>
      </w:pPr>
    </w:p>
    <w:p w14:paraId="3725AE77" w14:textId="77777777" w:rsidR="00000000" w:rsidRDefault="00581103">
      <w:pPr>
        <w:pStyle w:val="a0"/>
        <w:rPr>
          <w:rFonts w:hint="cs"/>
          <w:rtl/>
        </w:rPr>
      </w:pPr>
      <w:r>
        <w:rPr>
          <w:rFonts w:hint="cs"/>
          <w:rtl/>
        </w:rPr>
        <w:t>אדוני, סליחה, לא הבנתי. היה שיבוש.</w:t>
      </w:r>
    </w:p>
    <w:p w14:paraId="3BA2D51C" w14:textId="77777777" w:rsidR="00000000" w:rsidRDefault="00581103">
      <w:pPr>
        <w:pStyle w:val="a0"/>
        <w:rPr>
          <w:rFonts w:hint="cs"/>
          <w:rtl/>
        </w:rPr>
      </w:pPr>
    </w:p>
    <w:p w14:paraId="70D670C1" w14:textId="77777777" w:rsidR="00000000" w:rsidRDefault="00581103">
      <w:pPr>
        <w:pStyle w:val="af0"/>
        <w:rPr>
          <w:rtl/>
        </w:rPr>
      </w:pPr>
      <w:r>
        <w:rPr>
          <w:rFonts w:hint="eastAsia"/>
          <w:rtl/>
        </w:rPr>
        <w:t>חיים</w:t>
      </w:r>
      <w:r>
        <w:rPr>
          <w:rtl/>
        </w:rPr>
        <w:t xml:space="preserve"> אורון (יחד):</w:t>
      </w:r>
    </w:p>
    <w:p w14:paraId="6DB0974B" w14:textId="77777777" w:rsidR="00000000" w:rsidRDefault="00581103">
      <w:pPr>
        <w:pStyle w:val="a0"/>
        <w:rPr>
          <w:rFonts w:hint="cs"/>
          <w:rtl/>
        </w:rPr>
      </w:pPr>
    </w:p>
    <w:p w14:paraId="2AA909C4" w14:textId="77777777" w:rsidR="00000000" w:rsidRDefault="00581103">
      <w:pPr>
        <w:pStyle w:val="a0"/>
        <w:rPr>
          <w:rFonts w:hint="cs"/>
          <w:rtl/>
        </w:rPr>
      </w:pPr>
      <w:r>
        <w:rPr>
          <w:rFonts w:hint="cs"/>
          <w:rtl/>
        </w:rPr>
        <w:t>זה היה כבר. כששחל היה שר, הוא חיבר את כולם.</w:t>
      </w:r>
    </w:p>
    <w:p w14:paraId="31E85EE0" w14:textId="77777777" w:rsidR="00000000" w:rsidRDefault="00581103">
      <w:pPr>
        <w:pStyle w:val="a0"/>
        <w:rPr>
          <w:rFonts w:hint="cs"/>
          <w:rtl/>
        </w:rPr>
      </w:pPr>
    </w:p>
    <w:p w14:paraId="3A8C7378" w14:textId="77777777" w:rsidR="00000000" w:rsidRDefault="00581103">
      <w:pPr>
        <w:pStyle w:val="-"/>
        <w:rPr>
          <w:rtl/>
        </w:rPr>
      </w:pPr>
      <w:bookmarkStart w:id="189" w:name="FS000000558T14_07_2004_14_00_39C"/>
      <w:bookmarkEnd w:id="189"/>
      <w:r>
        <w:rPr>
          <w:rtl/>
        </w:rPr>
        <w:t>עזמי בשארה (בל"ד):</w:t>
      </w:r>
    </w:p>
    <w:p w14:paraId="39368FFF" w14:textId="77777777" w:rsidR="00000000" w:rsidRDefault="00581103">
      <w:pPr>
        <w:pStyle w:val="a0"/>
        <w:rPr>
          <w:rtl/>
        </w:rPr>
      </w:pPr>
    </w:p>
    <w:p w14:paraId="7D3EF576" w14:textId="77777777" w:rsidR="00000000" w:rsidRDefault="00581103">
      <w:pPr>
        <w:pStyle w:val="a0"/>
        <w:rPr>
          <w:rFonts w:hint="cs"/>
          <w:rtl/>
        </w:rPr>
      </w:pPr>
      <w:r>
        <w:rPr>
          <w:rFonts w:hint="cs"/>
          <w:rtl/>
        </w:rPr>
        <w:t>כן.</w:t>
      </w:r>
    </w:p>
    <w:p w14:paraId="735BA92C" w14:textId="77777777" w:rsidR="00000000" w:rsidRDefault="00581103">
      <w:pPr>
        <w:pStyle w:val="a0"/>
        <w:rPr>
          <w:rFonts w:hint="cs"/>
          <w:rtl/>
        </w:rPr>
      </w:pPr>
    </w:p>
    <w:p w14:paraId="1E760030" w14:textId="77777777" w:rsidR="00000000" w:rsidRDefault="00581103">
      <w:pPr>
        <w:pStyle w:val="af1"/>
        <w:rPr>
          <w:rtl/>
        </w:rPr>
      </w:pPr>
      <w:r>
        <w:rPr>
          <w:rtl/>
        </w:rPr>
        <w:t>היו"ר ראובן ריבלין:</w:t>
      </w:r>
    </w:p>
    <w:p w14:paraId="2FF1E703" w14:textId="77777777" w:rsidR="00000000" w:rsidRDefault="00581103">
      <w:pPr>
        <w:pStyle w:val="a0"/>
        <w:rPr>
          <w:rtl/>
        </w:rPr>
      </w:pPr>
    </w:p>
    <w:p w14:paraId="6E38330E" w14:textId="77777777" w:rsidR="00000000" w:rsidRDefault="00581103">
      <w:pPr>
        <w:pStyle w:val="a0"/>
        <w:rPr>
          <w:rFonts w:hint="cs"/>
          <w:rtl/>
        </w:rPr>
      </w:pPr>
      <w:r>
        <w:rPr>
          <w:rFonts w:hint="cs"/>
          <w:rtl/>
        </w:rPr>
        <w:t xml:space="preserve">לא. שחל הוציא הוראה </w:t>
      </w:r>
      <w:r>
        <w:rPr>
          <w:rFonts w:hint="cs"/>
          <w:rtl/>
        </w:rPr>
        <w:t>ועשה חנינה לכולם.</w:t>
      </w:r>
    </w:p>
    <w:p w14:paraId="7D0B9F89" w14:textId="77777777" w:rsidR="00000000" w:rsidRDefault="00581103">
      <w:pPr>
        <w:pStyle w:val="a0"/>
        <w:rPr>
          <w:rFonts w:hint="cs"/>
          <w:rtl/>
        </w:rPr>
      </w:pPr>
    </w:p>
    <w:p w14:paraId="41F449EC" w14:textId="77777777" w:rsidR="00000000" w:rsidRDefault="00581103">
      <w:pPr>
        <w:pStyle w:val="-"/>
        <w:rPr>
          <w:rtl/>
        </w:rPr>
      </w:pPr>
      <w:bookmarkStart w:id="190" w:name="FS000000558T14_07_2004_14_09_21C"/>
      <w:bookmarkEnd w:id="190"/>
      <w:r>
        <w:rPr>
          <w:rtl/>
        </w:rPr>
        <w:t>עזמי בשארה (בל"ד):</w:t>
      </w:r>
    </w:p>
    <w:p w14:paraId="53C4C603" w14:textId="77777777" w:rsidR="00000000" w:rsidRDefault="00581103">
      <w:pPr>
        <w:pStyle w:val="a0"/>
        <w:rPr>
          <w:rtl/>
        </w:rPr>
      </w:pPr>
    </w:p>
    <w:p w14:paraId="3EED54C8" w14:textId="77777777" w:rsidR="00000000" w:rsidRDefault="00581103">
      <w:pPr>
        <w:pStyle w:val="a0"/>
        <w:rPr>
          <w:rFonts w:hint="cs"/>
          <w:rtl/>
        </w:rPr>
      </w:pPr>
      <w:r>
        <w:rPr>
          <w:rFonts w:hint="cs"/>
          <w:rtl/>
        </w:rPr>
        <w:t>הוא חיבר את כולם לפי מרקוביץ. החוק הזה שאישרנו וחידשנו כל פעם הוא מאז שחל, ואנחנו מחדשים אותו כל שנה. עכשיו, אני אומר: אם ועדת-מרקוביץ היתה קמה היום - - -</w:t>
      </w:r>
    </w:p>
    <w:p w14:paraId="31DA4184" w14:textId="77777777" w:rsidR="00000000" w:rsidRDefault="00581103">
      <w:pPr>
        <w:pStyle w:val="a0"/>
        <w:rPr>
          <w:rFonts w:hint="cs"/>
          <w:rtl/>
        </w:rPr>
      </w:pPr>
    </w:p>
    <w:p w14:paraId="1D103C06" w14:textId="77777777" w:rsidR="00000000" w:rsidRDefault="00581103">
      <w:pPr>
        <w:pStyle w:val="af0"/>
        <w:rPr>
          <w:rtl/>
        </w:rPr>
      </w:pPr>
      <w:r>
        <w:rPr>
          <w:rFonts w:hint="eastAsia"/>
          <w:rtl/>
        </w:rPr>
        <w:t>יעקב</w:t>
      </w:r>
      <w:r>
        <w:rPr>
          <w:rtl/>
        </w:rPr>
        <w:t xml:space="preserve"> ליצמן (יהדות התורה):</w:t>
      </w:r>
    </w:p>
    <w:p w14:paraId="12DB6835" w14:textId="77777777" w:rsidR="00000000" w:rsidRDefault="00581103">
      <w:pPr>
        <w:pStyle w:val="a0"/>
        <w:rPr>
          <w:rFonts w:hint="cs"/>
          <w:rtl/>
        </w:rPr>
      </w:pPr>
    </w:p>
    <w:p w14:paraId="06396B4F" w14:textId="77777777" w:rsidR="00000000" w:rsidRDefault="00581103">
      <w:pPr>
        <w:pStyle w:val="a0"/>
        <w:rPr>
          <w:rFonts w:hint="cs"/>
          <w:rtl/>
        </w:rPr>
      </w:pPr>
      <w:r>
        <w:rPr>
          <w:rFonts w:hint="cs"/>
          <w:rtl/>
        </w:rPr>
        <w:t>- - - חברת חשמל.</w:t>
      </w:r>
    </w:p>
    <w:p w14:paraId="63D67610" w14:textId="77777777" w:rsidR="00000000" w:rsidRDefault="00581103">
      <w:pPr>
        <w:pStyle w:val="a0"/>
        <w:rPr>
          <w:rFonts w:hint="cs"/>
          <w:rtl/>
        </w:rPr>
      </w:pPr>
    </w:p>
    <w:p w14:paraId="357C1EC7" w14:textId="77777777" w:rsidR="00000000" w:rsidRDefault="00581103">
      <w:pPr>
        <w:pStyle w:val="af1"/>
        <w:rPr>
          <w:rtl/>
        </w:rPr>
      </w:pPr>
    </w:p>
    <w:p w14:paraId="75B57F66" w14:textId="77777777" w:rsidR="00000000" w:rsidRDefault="00581103">
      <w:pPr>
        <w:pStyle w:val="af1"/>
        <w:rPr>
          <w:rtl/>
        </w:rPr>
      </w:pPr>
      <w:r>
        <w:rPr>
          <w:rtl/>
        </w:rPr>
        <w:t>היו"ר ראובן ריב</w:t>
      </w:r>
      <w:r>
        <w:rPr>
          <w:rtl/>
        </w:rPr>
        <w:t>לין:</w:t>
      </w:r>
    </w:p>
    <w:p w14:paraId="4EE5545B" w14:textId="77777777" w:rsidR="00000000" w:rsidRDefault="00581103">
      <w:pPr>
        <w:pStyle w:val="a0"/>
        <w:rPr>
          <w:rtl/>
        </w:rPr>
      </w:pPr>
    </w:p>
    <w:p w14:paraId="4EE1FAE7" w14:textId="77777777" w:rsidR="00000000" w:rsidRDefault="00581103">
      <w:pPr>
        <w:pStyle w:val="a0"/>
        <w:rPr>
          <w:rFonts w:hint="cs"/>
          <w:rtl/>
        </w:rPr>
      </w:pPr>
      <w:r>
        <w:rPr>
          <w:rFonts w:hint="cs"/>
          <w:rtl/>
        </w:rPr>
        <w:t xml:space="preserve">לא. מבחינת חוק התכנון והבנייה, אני אומר לך שיכול להיות מצב שבו עיריות יזדרזו להגיש צווי הריסה. כלומר, יש מקומות שהם רוצים עוד לשקול. אבל אם אתה תבקש את החשמל בלי טופס 4, גם הם יבקשו. אתה יכול לצאת עם מצב שהם יכבידו. בהחלט, אם היית בא ואומר שאתה רוצה </w:t>
      </w:r>
      <w:r>
        <w:rPr>
          <w:rFonts w:hint="cs"/>
          <w:rtl/>
        </w:rPr>
        <w:t>את חוק שחל, הוראת שעה לפעם אחת - - -</w:t>
      </w:r>
    </w:p>
    <w:p w14:paraId="4E635392" w14:textId="77777777" w:rsidR="00000000" w:rsidRDefault="00581103">
      <w:pPr>
        <w:pStyle w:val="a0"/>
        <w:rPr>
          <w:rtl/>
        </w:rPr>
      </w:pPr>
    </w:p>
    <w:p w14:paraId="5389F835" w14:textId="77777777" w:rsidR="00000000" w:rsidRDefault="00581103">
      <w:pPr>
        <w:pStyle w:val="-"/>
        <w:rPr>
          <w:rtl/>
        </w:rPr>
      </w:pPr>
      <w:bookmarkStart w:id="191" w:name="FS000000558T14_07_2004_14_11_21C"/>
      <w:bookmarkEnd w:id="191"/>
      <w:r>
        <w:rPr>
          <w:rtl/>
        </w:rPr>
        <w:t>עזמי בשארה (בל"ד):</w:t>
      </w:r>
    </w:p>
    <w:p w14:paraId="6F03DFDE" w14:textId="77777777" w:rsidR="00000000" w:rsidRDefault="00581103">
      <w:pPr>
        <w:pStyle w:val="a0"/>
        <w:rPr>
          <w:rFonts w:hint="cs"/>
          <w:rtl/>
        </w:rPr>
      </w:pPr>
    </w:p>
    <w:p w14:paraId="02B046F5" w14:textId="77777777" w:rsidR="00000000" w:rsidRDefault="00581103">
      <w:pPr>
        <w:pStyle w:val="a0"/>
        <w:rPr>
          <w:rFonts w:hint="cs"/>
          <w:rtl/>
        </w:rPr>
      </w:pPr>
      <w:r>
        <w:rPr>
          <w:rFonts w:hint="cs"/>
          <w:rtl/>
        </w:rPr>
        <w:t>אני רוצה שזה יהיה - - -</w:t>
      </w:r>
    </w:p>
    <w:p w14:paraId="3F9EC97F" w14:textId="77777777" w:rsidR="00000000" w:rsidRDefault="00581103">
      <w:pPr>
        <w:pStyle w:val="a0"/>
        <w:rPr>
          <w:rFonts w:hint="cs"/>
          <w:rtl/>
        </w:rPr>
      </w:pPr>
    </w:p>
    <w:p w14:paraId="49A4D239" w14:textId="77777777" w:rsidR="00000000" w:rsidRDefault="00581103">
      <w:pPr>
        <w:pStyle w:val="af0"/>
        <w:rPr>
          <w:rtl/>
        </w:rPr>
      </w:pPr>
      <w:r>
        <w:rPr>
          <w:rFonts w:hint="eastAsia"/>
          <w:rtl/>
        </w:rPr>
        <w:t>רוני</w:t>
      </w:r>
      <w:r>
        <w:rPr>
          <w:rtl/>
        </w:rPr>
        <w:t xml:space="preserve"> בר-און (הליכוד):</w:t>
      </w:r>
    </w:p>
    <w:p w14:paraId="5321B151" w14:textId="77777777" w:rsidR="00000000" w:rsidRDefault="00581103">
      <w:pPr>
        <w:pStyle w:val="a0"/>
        <w:rPr>
          <w:rFonts w:hint="cs"/>
          <w:rtl/>
        </w:rPr>
      </w:pPr>
    </w:p>
    <w:p w14:paraId="4E9C5DBF" w14:textId="77777777" w:rsidR="00000000" w:rsidRDefault="00581103">
      <w:pPr>
        <w:pStyle w:val="a0"/>
        <w:rPr>
          <w:rFonts w:hint="cs"/>
          <w:rtl/>
        </w:rPr>
      </w:pPr>
      <w:r>
        <w:rPr>
          <w:rFonts w:hint="cs"/>
          <w:rtl/>
        </w:rPr>
        <w:t>מי יהיה אחראי לאסונות שיקרו כתוצאה מאכלוס לא - - -?</w:t>
      </w:r>
    </w:p>
    <w:p w14:paraId="5FC542C0" w14:textId="77777777" w:rsidR="00000000" w:rsidRDefault="00581103">
      <w:pPr>
        <w:pStyle w:val="a0"/>
        <w:rPr>
          <w:rFonts w:hint="cs"/>
          <w:rtl/>
        </w:rPr>
      </w:pPr>
    </w:p>
    <w:p w14:paraId="2D9E9BD7" w14:textId="77777777" w:rsidR="00000000" w:rsidRDefault="00581103">
      <w:pPr>
        <w:pStyle w:val="af1"/>
        <w:rPr>
          <w:rtl/>
        </w:rPr>
      </w:pPr>
      <w:r>
        <w:rPr>
          <w:rtl/>
        </w:rPr>
        <w:t>היו"ר ראובן ריבלין:</w:t>
      </w:r>
    </w:p>
    <w:p w14:paraId="38CD43A6" w14:textId="77777777" w:rsidR="00000000" w:rsidRDefault="00581103">
      <w:pPr>
        <w:pStyle w:val="a0"/>
        <w:rPr>
          <w:rtl/>
        </w:rPr>
      </w:pPr>
    </w:p>
    <w:p w14:paraId="35A90827" w14:textId="77777777" w:rsidR="00000000" w:rsidRDefault="00581103">
      <w:pPr>
        <w:pStyle w:val="a0"/>
        <w:rPr>
          <w:rFonts w:hint="cs"/>
          <w:rtl/>
        </w:rPr>
      </w:pPr>
      <w:r>
        <w:rPr>
          <w:rFonts w:hint="cs"/>
          <w:rtl/>
        </w:rPr>
        <w:t>הוא אומר שחברת החשמל תחבר רק בית שראוי לאכלוס. אבל, בגלל, למשל - - -</w:t>
      </w:r>
    </w:p>
    <w:p w14:paraId="30AA99A2" w14:textId="77777777" w:rsidR="00000000" w:rsidRDefault="00581103">
      <w:pPr>
        <w:pStyle w:val="a0"/>
        <w:rPr>
          <w:rFonts w:hint="cs"/>
          <w:rtl/>
        </w:rPr>
      </w:pPr>
    </w:p>
    <w:p w14:paraId="1BD4B10C" w14:textId="77777777" w:rsidR="00000000" w:rsidRDefault="00581103">
      <w:pPr>
        <w:pStyle w:val="af0"/>
        <w:rPr>
          <w:rtl/>
        </w:rPr>
      </w:pPr>
      <w:r>
        <w:rPr>
          <w:rFonts w:hint="eastAsia"/>
          <w:rtl/>
        </w:rPr>
        <w:t>רוני</w:t>
      </w:r>
      <w:r>
        <w:rPr>
          <w:rtl/>
        </w:rPr>
        <w:t xml:space="preserve"> ב</w:t>
      </w:r>
      <w:r>
        <w:rPr>
          <w:rtl/>
        </w:rPr>
        <w:t>ר-און (הליכוד):</w:t>
      </w:r>
    </w:p>
    <w:p w14:paraId="4998E0FE" w14:textId="77777777" w:rsidR="00000000" w:rsidRDefault="00581103">
      <w:pPr>
        <w:pStyle w:val="a0"/>
        <w:rPr>
          <w:rFonts w:hint="cs"/>
          <w:rtl/>
        </w:rPr>
      </w:pPr>
    </w:p>
    <w:p w14:paraId="08FC3CA1" w14:textId="77777777" w:rsidR="00000000" w:rsidRDefault="00581103">
      <w:pPr>
        <w:pStyle w:val="a0"/>
        <w:rPr>
          <w:rFonts w:hint="cs"/>
          <w:rtl/>
        </w:rPr>
      </w:pPr>
      <w:r>
        <w:rPr>
          <w:rFonts w:hint="cs"/>
          <w:rtl/>
        </w:rPr>
        <w:t>- - -</w:t>
      </w:r>
    </w:p>
    <w:p w14:paraId="4FAEA37C" w14:textId="77777777" w:rsidR="00000000" w:rsidRDefault="00581103">
      <w:pPr>
        <w:pStyle w:val="a0"/>
        <w:rPr>
          <w:rFonts w:hint="cs"/>
          <w:rtl/>
        </w:rPr>
      </w:pPr>
    </w:p>
    <w:p w14:paraId="79C2B252" w14:textId="77777777" w:rsidR="00000000" w:rsidRDefault="00581103">
      <w:pPr>
        <w:pStyle w:val="af1"/>
        <w:rPr>
          <w:rtl/>
        </w:rPr>
      </w:pPr>
      <w:r>
        <w:rPr>
          <w:rtl/>
        </w:rPr>
        <w:t>היו"ר ראובן ריבלין:</w:t>
      </w:r>
    </w:p>
    <w:p w14:paraId="3D3FF1AB" w14:textId="77777777" w:rsidR="00000000" w:rsidRDefault="00581103">
      <w:pPr>
        <w:pStyle w:val="a0"/>
        <w:rPr>
          <w:rtl/>
        </w:rPr>
      </w:pPr>
    </w:p>
    <w:p w14:paraId="59270CF4" w14:textId="77777777" w:rsidR="00000000" w:rsidRDefault="00581103">
      <w:pPr>
        <w:pStyle w:val="a0"/>
        <w:rPr>
          <w:rFonts w:hint="cs"/>
          <w:rtl/>
        </w:rPr>
      </w:pPr>
      <w:r>
        <w:rPr>
          <w:rFonts w:hint="cs"/>
          <w:rtl/>
        </w:rPr>
        <w:t>רק העירייה יכולה. הוא רוצה להסמיך בחוק אנשים בעירייה לבוא ולתת טופס 4 בלי רשיון. זה מה שאתה מתכוון. דרך אגב, חבר הכנסת בר-און, יש רשיון למשל על-ידי בית-משפט. שמעת פעם דבר כזה? למשל, באה עירייה ומבקשת צו הריסה על</w:t>
      </w:r>
      <w:r>
        <w:rPr>
          <w:rFonts w:hint="cs"/>
          <w:rtl/>
        </w:rPr>
        <w:t xml:space="preserve"> בית שנבנה ללא היתר, ובית-המשפט בא ואומר: "אני לא נותן לכם צו הריסה", או שהוא נותן חמש שנים לצדדים אפשרות לקבל - - -</w:t>
      </w:r>
    </w:p>
    <w:p w14:paraId="4A28D2B1" w14:textId="77777777" w:rsidR="00000000" w:rsidRDefault="00581103">
      <w:pPr>
        <w:pStyle w:val="a0"/>
        <w:rPr>
          <w:rFonts w:hint="cs"/>
          <w:rtl/>
        </w:rPr>
      </w:pPr>
    </w:p>
    <w:p w14:paraId="1B27B947" w14:textId="77777777" w:rsidR="00000000" w:rsidRDefault="00581103">
      <w:pPr>
        <w:pStyle w:val="af0"/>
        <w:rPr>
          <w:rtl/>
        </w:rPr>
      </w:pPr>
      <w:r>
        <w:rPr>
          <w:rFonts w:hint="eastAsia"/>
          <w:rtl/>
        </w:rPr>
        <w:t>רוני</w:t>
      </w:r>
      <w:r>
        <w:rPr>
          <w:rtl/>
        </w:rPr>
        <w:t xml:space="preserve"> בר-און (הליכוד):</w:t>
      </w:r>
    </w:p>
    <w:p w14:paraId="5DFB9EA0" w14:textId="77777777" w:rsidR="00000000" w:rsidRDefault="00581103">
      <w:pPr>
        <w:pStyle w:val="a0"/>
        <w:rPr>
          <w:rFonts w:hint="cs"/>
          <w:rtl/>
        </w:rPr>
      </w:pPr>
    </w:p>
    <w:p w14:paraId="1901450E" w14:textId="77777777" w:rsidR="00000000" w:rsidRDefault="00581103">
      <w:pPr>
        <w:pStyle w:val="a0"/>
        <w:rPr>
          <w:rFonts w:hint="cs"/>
          <w:rtl/>
        </w:rPr>
      </w:pPr>
      <w:r>
        <w:rPr>
          <w:rFonts w:hint="cs"/>
          <w:rtl/>
        </w:rPr>
        <w:t>אם הוא רוצה תעודת יושר מהעירייה, שהיא פחות מטופס 4 - - -</w:t>
      </w:r>
    </w:p>
    <w:p w14:paraId="60C2F743" w14:textId="77777777" w:rsidR="00000000" w:rsidRDefault="00581103">
      <w:pPr>
        <w:pStyle w:val="a0"/>
        <w:rPr>
          <w:rFonts w:hint="cs"/>
          <w:rtl/>
        </w:rPr>
      </w:pPr>
    </w:p>
    <w:p w14:paraId="3294A2A0" w14:textId="77777777" w:rsidR="00000000" w:rsidRDefault="00581103">
      <w:pPr>
        <w:pStyle w:val="-"/>
        <w:rPr>
          <w:rtl/>
        </w:rPr>
      </w:pPr>
      <w:bookmarkStart w:id="192" w:name="FS000000558T14_07_2004_14_14_24C"/>
      <w:bookmarkEnd w:id="192"/>
      <w:r>
        <w:rPr>
          <w:rtl/>
        </w:rPr>
        <w:t>עזמי בשארה (בל"ד):</w:t>
      </w:r>
    </w:p>
    <w:p w14:paraId="0B2FB370" w14:textId="77777777" w:rsidR="00000000" w:rsidRDefault="00581103">
      <w:pPr>
        <w:pStyle w:val="a0"/>
        <w:rPr>
          <w:rtl/>
        </w:rPr>
      </w:pPr>
    </w:p>
    <w:p w14:paraId="400384F6" w14:textId="77777777" w:rsidR="00000000" w:rsidRDefault="00581103">
      <w:pPr>
        <w:pStyle w:val="a0"/>
        <w:rPr>
          <w:rFonts w:hint="cs"/>
          <w:rtl/>
        </w:rPr>
      </w:pPr>
      <w:r>
        <w:rPr>
          <w:rFonts w:hint="cs"/>
          <w:rtl/>
        </w:rPr>
        <w:t>לא.</w:t>
      </w:r>
    </w:p>
    <w:p w14:paraId="6210B0D3" w14:textId="77777777" w:rsidR="00000000" w:rsidRDefault="00581103">
      <w:pPr>
        <w:pStyle w:val="af0"/>
        <w:rPr>
          <w:rtl/>
        </w:rPr>
      </w:pPr>
    </w:p>
    <w:p w14:paraId="355C783A" w14:textId="77777777" w:rsidR="00000000" w:rsidRDefault="00581103">
      <w:pPr>
        <w:pStyle w:val="af0"/>
        <w:rPr>
          <w:rtl/>
        </w:rPr>
      </w:pPr>
      <w:r>
        <w:rPr>
          <w:rFonts w:hint="eastAsia"/>
          <w:rtl/>
        </w:rPr>
        <w:t>רוני</w:t>
      </w:r>
      <w:r>
        <w:rPr>
          <w:rtl/>
        </w:rPr>
        <w:t xml:space="preserve"> בר-און (הליכוד):</w:t>
      </w:r>
    </w:p>
    <w:p w14:paraId="377D204A" w14:textId="77777777" w:rsidR="00000000" w:rsidRDefault="00581103">
      <w:pPr>
        <w:pStyle w:val="a0"/>
        <w:rPr>
          <w:rFonts w:hint="cs"/>
          <w:rtl/>
        </w:rPr>
      </w:pPr>
    </w:p>
    <w:p w14:paraId="564C7AD7" w14:textId="77777777" w:rsidR="00000000" w:rsidRDefault="00581103">
      <w:pPr>
        <w:pStyle w:val="a0"/>
        <w:rPr>
          <w:rFonts w:hint="cs"/>
          <w:rtl/>
        </w:rPr>
      </w:pPr>
      <w:r>
        <w:rPr>
          <w:rFonts w:hint="cs"/>
          <w:rtl/>
        </w:rPr>
        <w:t>- - - באו</w:t>
      </w:r>
      <w:r>
        <w:rPr>
          <w:rFonts w:hint="cs"/>
          <w:rtl/>
        </w:rPr>
        <w:t>תו רגע הוא הטיל אחריות על הרשות המוניציפלית על כל מה - - -</w:t>
      </w:r>
    </w:p>
    <w:p w14:paraId="4F1180A4" w14:textId="77777777" w:rsidR="00000000" w:rsidRDefault="00581103">
      <w:pPr>
        <w:pStyle w:val="a0"/>
        <w:rPr>
          <w:rFonts w:hint="cs"/>
          <w:rtl/>
        </w:rPr>
      </w:pPr>
    </w:p>
    <w:p w14:paraId="6D80FB0D" w14:textId="77777777" w:rsidR="00000000" w:rsidRDefault="00581103">
      <w:pPr>
        <w:pStyle w:val="af1"/>
        <w:rPr>
          <w:rtl/>
        </w:rPr>
      </w:pPr>
      <w:r>
        <w:rPr>
          <w:rtl/>
        </w:rPr>
        <w:t>היו"ר ראובן ריבלין:</w:t>
      </w:r>
    </w:p>
    <w:p w14:paraId="082C1C02" w14:textId="77777777" w:rsidR="00000000" w:rsidRDefault="00581103">
      <w:pPr>
        <w:pStyle w:val="a0"/>
        <w:rPr>
          <w:rtl/>
        </w:rPr>
      </w:pPr>
    </w:p>
    <w:p w14:paraId="1F3B3CFD" w14:textId="77777777" w:rsidR="00000000" w:rsidRDefault="00581103">
      <w:pPr>
        <w:pStyle w:val="a0"/>
        <w:rPr>
          <w:rFonts w:hint="cs"/>
          <w:rtl/>
        </w:rPr>
      </w:pPr>
      <w:r>
        <w:rPr>
          <w:rFonts w:hint="cs"/>
          <w:rtl/>
        </w:rPr>
        <w:t>אין על זה ויכוח. אתה צודק, ודאי.</w:t>
      </w:r>
    </w:p>
    <w:p w14:paraId="3E9F7B98" w14:textId="77777777" w:rsidR="00000000" w:rsidRDefault="00581103">
      <w:pPr>
        <w:pStyle w:val="a0"/>
        <w:rPr>
          <w:rFonts w:hint="cs"/>
          <w:rtl/>
        </w:rPr>
      </w:pPr>
    </w:p>
    <w:p w14:paraId="07554D37" w14:textId="77777777" w:rsidR="00000000" w:rsidRDefault="00581103">
      <w:pPr>
        <w:pStyle w:val="-"/>
        <w:rPr>
          <w:rtl/>
        </w:rPr>
      </w:pPr>
      <w:bookmarkStart w:id="193" w:name="FS000000558T14_07_2004_14_14_53C"/>
      <w:bookmarkEnd w:id="193"/>
      <w:r>
        <w:rPr>
          <w:rtl/>
        </w:rPr>
        <w:t>עזמי בשארה (בל"ד):</w:t>
      </w:r>
    </w:p>
    <w:p w14:paraId="6E7FE608" w14:textId="77777777" w:rsidR="00000000" w:rsidRDefault="00581103">
      <w:pPr>
        <w:pStyle w:val="a0"/>
        <w:rPr>
          <w:rtl/>
        </w:rPr>
      </w:pPr>
    </w:p>
    <w:p w14:paraId="3BA8C3CE" w14:textId="77777777" w:rsidR="00000000" w:rsidRDefault="00581103">
      <w:pPr>
        <w:pStyle w:val="a0"/>
        <w:rPr>
          <w:rFonts w:hint="cs"/>
          <w:rtl/>
        </w:rPr>
      </w:pPr>
      <w:r>
        <w:rPr>
          <w:rFonts w:hint="cs"/>
          <w:rtl/>
        </w:rPr>
        <w:t>חבר הכנסת בר-און, אני מסכים בעיקרון למה שאתה אומר מבחינת ההליך. אני לא מדבר על הליכים ופרוצדורה. אתה צודק לגמרי.</w:t>
      </w:r>
    </w:p>
    <w:p w14:paraId="546C9C43" w14:textId="77777777" w:rsidR="00000000" w:rsidRDefault="00581103">
      <w:pPr>
        <w:pStyle w:val="a0"/>
        <w:rPr>
          <w:rFonts w:hint="cs"/>
          <w:rtl/>
        </w:rPr>
      </w:pPr>
    </w:p>
    <w:p w14:paraId="65B39BCA" w14:textId="77777777" w:rsidR="00000000" w:rsidRDefault="00581103">
      <w:pPr>
        <w:pStyle w:val="a0"/>
        <w:rPr>
          <w:rFonts w:hint="cs"/>
          <w:rtl/>
        </w:rPr>
      </w:pPr>
      <w:r>
        <w:rPr>
          <w:rFonts w:hint="cs"/>
          <w:rtl/>
        </w:rPr>
        <w:t xml:space="preserve">מה היה </w:t>
      </w:r>
      <w:r>
        <w:rPr>
          <w:rFonts w:hint="cs"/>
          <w:rtl/>
        </w:rPr>
        <w:t>אז? אתה צודק שהיתה אז ועדה. ועדת-מרקוביץ אמרה: אלה - כן, אלה - לא וכו' עד 1987. שחל גילה ב-1996 שלא הכול בוצע, והוא חוקק חוק. דרך אגב, אנחנו חידשנו אותו לפני שבועיים, ואתם הצבעתם בעד. עכשיו, אני אומר: אם היתה קמה היום ועדת-מרקוביץ, איך היא היתה מחלקת? אותו</w:t>
      </w:r>
      <w:r>
        <w:rPr>
          <w:rFonts w:hint="cs"/>
          <w:rtl/>
        </w:rPr>
        <w:t xml:space="preserve"> דבר. בשביל יישום החוק היא צריכה להיות מוקמת. לא נכנסתי לפרוצדורה. אני מוכן יותר: להפוך אותו להוראת שעה. אני מוכן להפוך אותו להוראת שעה, שייתן תקופת זמן לחלוּת החוק עד זמן מסוים. אבל יש בעיה שצריך לפתור אותה. אי-אפשר להישאר בלי לפתור את הבעיה של חיבור לחשמ</w:t>
      </w:r>
      <w:r>
        <w:rPr>
          <w:rFonts w:hint="cs"/>
          <w:rtl/>
        </w:rPr>
        <w:t>ל של הרבה בתים ושכונות. דרך אגב, חלקם כבר מוכר. למשל, חוסייניה כבר מוכר. זה הוכר על-ידי המדינה. אתה יודע שעדיין אי-אפשר לחבר חוקית לחשמל?</w:t>
      </w:r>
    </w:p>
    <w:p w14:paraId="366C9257" w14:textId="77777777" w:rsidR="00000000" w:rsidRDefault="00581103">
      <w:pPr>
        <w:pStyle w:val="a0"/>
        <w:rPr>
          <w:rFonts w:hint="cs"/>
          <w:rtl/>
        </w:rPr>
      </w:pPr>
    </w:p>
    <w:p w14:paraId="7E36D40A" w14:textId="77777777" w:rsidR="00000000" w:rsidRDefault="00581103">
      <w:pPr>
        <w:pStyle w:val="af1"/>
        <w:rPr>
          <w:rtl/>
        </w:rPr>
      </w:pPr>
      <w:r>
        <w:rPr>
          <w:rtl/>
        </w:rPr>
        <w:t>היו"ר ראובן ריבלין:</w:t>
      </w:r>
    </w:p>
    <w:p w14:paraId="18718BEE" w14:textId="77777777" w:rsidR="00000000" w:rsidRDefault="00581103">
      <w:pPr>
        <w:pStyle w:val="a0"/>
        <w:rPr>
          <w:rtl/>
        </w:rPr>
      </w:pPr>
    </w:p>
    <w:p w14:paraId="5711EC85" w14:textId="77777777" w:rsidR="00000000" w:rsidRDefault="00581103">
      <w:pPr>
        <w:pStyle w:val="a0"/>
        <w:rPr>
          <w:rFonts w:hint="cs"/>
          <w:rtl/>
        </w:rPr>
      </w:pPr>
      <w:r>
        <w:rPr>
          <w:rFonts w:hint="cs"/>
          <w:rtl/>
        </w:rPr>
        <w:t>כדאי שנשמע את השר הממונה.</w:t>
      </w:r>
    </w:p>
    <w:p w14:paraId="65AB99F5" w14:textId="77777777" w:rsidR="00000000" w:rsidRDefault="00581103">
      <w:pPr>
        <w:pStyle w:val="a0"/>
        <w:rPr>
          <w:rFonts w:hint="cs"/>
          <w:rtl/>
        </w:rPr>
      </w:pPr>
    </w:p>
    <w:p w14:paraId="033E3E93" w14:textId="77777777" w:rsidR="00000000" w:rsidRDefault="00581103">
      <w:pPr>
        <w:pStyle w:val="-"/>
        <w:rPr>
          <w:rtl/>
        </w:rPr>
      </w:pPr>
      <w:bookmarkStart w:id="194" w:name="FS000000558T14_07_2004_14_18_26C"/>
      <w:bookmarkEnd w:id="194"/>
      <w:r>
        <w:rPr>
          <w:rtl/>
        </w:rPr>
        <w:t>עזמי בשארה (בל"ד):</w:t>
      </w:r>
    </w:p>
    <w:p w14:paraId="05F33678" w14:textId="77777777" w:rsidR="00000000" w:rsidRDefault="00581103">
      <w:pPr>
        <w:pStyle w:val="a0"/>
        <w:rPr>
          <w:rtl/>
        </w:rPr>
      </w:pPr>
    </w:p>
    <w:p w14:paraId="5E7D3B63" w14:textId="77777777" w:rsidR="00000000" w:rsidRDefault="00581103">
      <w:pPr>
        <w:pStyle w:val="a0"/>
        <w:rPr>
          <w:rFonts w:hint="cs"/>
          <w:rtl/>
        </w:rPr>
      </w:pPr>
      <w:r>
        <w:rPr>
          <w:rFonts w:hint="cs"/>
          <w:rtl/>
        </w:rPr>
        <w:t>יש כפרים שכבר מוכרים ועדיין אין, כלומר עדיין לא ס</w:t>
      </w:r>
      <w:r>
        <w:rPr>
          <w:rFonts w:hint="cs"/>
          <w:rtl/>
        </w:rPr>
        <w:t>ודר הכול שיקבלו. דרך אגב, כולם יודעים שיש להם חשמל לא-חוקי. בשביל מה? חשמל לא-חוקי בשביל מה? זה לא בטיחותי ולא חוקי. אנחנו הופכים אנשים למפירי חוק. זה הכול. אדוני, תודה רבה.</w:t>
      </w:r>
    </w:p>
    <w:p w14:paraId="055C32BB" w14:textId="77777777" w:rsidR="00000000" w:rsidRDefault="00581103">
      <w:pPr>
        <w:pStyle w:val="a0"/>
        <w:rPr>
          <w:rFonts w:hint="cs"/>
          <w:rtl/>
        </w:rPr>
      </w:pPr>
    </w:p>
    <w:p w14:paraId="3D12D818" w14:textId="77777777" w:rsidR="00000000" w:rsidRDefault="00581103">
      <w:pPr>
        <w:pStyle w:val="af1"/>
        <w:rPr>
          <w:rtl/>
        </w:rPr>
      </w:pPr>
      <w:r>
        <w:rPr>
          <w:rtl/>
        </w:rPr>
        <w:t>היו"ר ראובן ריבלין:</w:t>
      </w:r>
    </w:p>
    <w:p w14:paraId="16F8F859" w14:textId="77777777" w:rsidR="00000000" w:rsidRDefault="00581103">
      <w:pPr>
        <w:pStyle w:val="a0"/>
        <w:rPr>
          <w:rtl/>
        </w:rPr>
      </w:pPr>
    </w:p>
    <w:p w14:paraId="685C29D3" w14:textId="77777777" w:rsidR="00000000" w:rsidRDefault="00581103">
      <w:pPr>
        <w:pStyle w:val="a0"/>
        <w:rPr>
          <w:rFonts w:hint="cs"/>
          <w:rtl/>
        </w:rPr>
      </w:pPr>
      <w:r>
        <w:rPr>
          <w:rFonts w:hint="cs"/>
          <w:rtl/>
        </w:rPr>
        <w:t>לא. יש סכנות גדולות לגבי מי שמחבר חשמל כך.</w:t>
      </w:r>
    </w:p>
    <w:p w14:paraId="32BD6609" w14:textId="77777777" w:rsidR="00000000" w:rsidRDefault="00581103">
      <w:pPr>
        <w:pStyle w:val="a0"/>
        <w:rPr>
          <w:rFonts w:hint="cs"/>
          <w:rtl/>
        </w:rPr>
      </w:pPr>
    </w:p>
    <w:p w14:paraId="27002DB4" w14:textId="77777777" w:rsidR="00000000" w:rsidRDefault="00581103">
      <w:pPr>
        <w:pStyle w:val="af0"/>
        <w:rPr>
          <w:rtl/>
        </w:rPr>
      </w:pPr>
      <w:r>
        <w:rPr>
          <w:rFonts w:hint="eastAsia"/>
          <w:rtl/>
        </w:rPr>
        <w:t>חיים</w:t>
      </w:r>
      <w:r>
        <w:rPr>
          <w:rtl/>
        </w:rPr>
        <w:t xml:space="preserve"> אורון (יחד)</w:t>
      </w:r>
      <w:r>
        <w:rPr>
          <w:rtl/>
        </w:rPr>
        <w:t>:</w:t>
      </w:r>
    </w:p>
    <w:p w14:paraId="4CE62257" w14:textId="77777777" w:rsidR="00000000" w:rsidRDefault="00581103">
      <w:pPr>
        <w:pStyle w:val="a0"/>
        <w:rPr>
          <w:rFonts w:hint="cs"/>
          <w:rtl/>
        </w:rPr>
      </w:pPr>
    </w:p>
    <w:p w14:paraId="33C0362D" w14:textId="77777777" w:rsidR="00000000" w:rsidRDefault="00581103">
      <w:pPr>
        <w:pStyle w:val="a0"/>
        <w:rPr>
          <w:rFonts w:hint="cs"/>
          <w:rtl/>
        </w:rPr>
      </w:pPr>
      <w:r>
        <w:rPr>
          <w:rFonts w:hint="cs"/>
          <w:rtl/>
        </w:rPr>
        <w:t>כולם מעבירים.</w:t>
      </w:r>
    </w:p>
    <w:p w14:paraId="6FEB3CA1" w14:textId="77777777" w:rsidR="00000000" w:rsidRDefault="00581103">
      <w:pPr>
        <w:pStyle w:val="a0"/>
        <w:rPr>
          <w:rFonts w:hint="cs"/>
          <w:rtl/>
        </w:rPr>
      </w:pPr>
    </w:p>
    <w:p w14:paraId="2E81D5FD" w14:textId="77777777" w:rsidR="00000000" w:rsidRDefault="00581103">
      <w:pPr>
        <w:pStyle w:val="af1"/>
        <w:rPr>
          <w:rtl/>
        </w:rPr>
      </w:pPr>
      <w:r>
        <w:rPr>
          <w:rtl/>
        </w:rPr>
        <w:t>היו"ר ראובן ריבלין:</w:t>
      </w:r>
    </w:p>
    <w:p w14:paraId="45FB1B29" w14:textId="77777777" w:rsidR="00000000" w:rsidRDefault="00581103">
      <w:pPr>
        <w:pStyle w:val="a0"/>
        <w:rPr>
          <w:rtl/>
        </w:rPr>
      </w:pPr>
    </w:p>
    <w:p w14:paraId="4D4DBBFA" w14:textId="77777777" w:rsidR="00000000" w:rsidRDefault="00581103">
      <w:pPr>
        <w:pStyle w:val="a0"/>
        <w:rPr>
          <w:rFonts w:hint="cs"/>
          <w:rtl/>
        </w:rPr>
      </w:pPr>
      <w:r>
        <w:rPr>
          <w:rFonts w:hint="cs"/>
          <w:rtl/>
        </w:rPr>
        <w:t xml:space="preserve">חבר הכנסת בר-און, אנחנו לא הקובעים. חבר הכנסת פורז, שהוא שר הפנים הנכבד, יכול לתת לנו תשובה מוסמכת. </w:t>
      </w:r>
    </w:p>
    <w:p w14:paraId="3A31359F" w14:textId="77777777" w:rsidR="00000000" w:rsidRDefault="00581103">
      <w:pPr>
        <w:pStyle w:val="a0"/>
        <w:rPr>
          <w:rFonts w:hint="cs"/>
          <w:rtl/>
        </w:rPr>
      </w:pPr>
    </w:p>
    <w:p w14:paraId="0CE2D966" w14:textId="77777777" w:rsidR="00000000" w:rsidRDefault="00581103">
      <w:pPr>
        <w:pStyle w:val="af0"/>
        <w:rPr>
          <w:rtl/>
        </w:rPr>
      </w:pPr>
      <w:r>
        <w:rPr>
          <w:rFonts w:hint="eastAsia"/>
          <w:rtl/>
        </w:rPr>
        <w:t>חיים</w:t>
      </w:r>
      <w:r>
        <w:rPr>
          <w:rtl/>
        </w:rPr>
        <w:t xml:space="preserve"> אורון (יחד):</w:t>
      </w:r>
    </w:p>
    <w:p w14:paraId="75BAE037" w14:textId="77777777" w:rsidR="00000000" w:rsidRDefault="00581103">
      <w:pPr>
        <w:pStyle w:val="a0"/>
        <w:rPr>
          <w:rFonts w:hint="cs"/>
          <w:rtl/>
        </w:rPr>
      </w:pPr>
    </w:p>
    <w:p w14:paraId="1D3886BC" w14:textId="77777777" w:rsidR="00000000" w:rsidRDefault="00581103">
      <w:pPr>
        <w:pStyle w:val="a0"/>
        <w:rPr>
          <w:rFonts w:hint="cs"/>
          <w:rtl/>
        </w:rPr>
      </w:pPr>
      <w:r>
        <w:rPr>
          <w:rFonts w:hint="cs"/>
          <w:rtl/>
        </w:rPr>
        <w:t>לדעתי, הוא תומך בהצעת החוק.</w:t>
      </w:r>
    </w:p>
    <w:p w14:paraId="1C958B61" w14:textId="77777777" w:rsidR="00000000" w:rsidRDefault="00581103">
      <w:pPr>
        <w:pStyle w:val="a0"/>
        <w:rPr>
          <w:rFonts w:hint="cs"/>
          <w:rtl/>
        </w:rPr>
      </w:pPr>
    </w:p>
    <w:p w14:paraId="3010BABE" w14:textId="77777777" w:rsidR="00000000" w:rsidRDefault="00581103">
      <w:pPr>
        <w:pStyle w:val="af0"/>
        <w:rPr>
          <w:rtl/>
        </w:rPr>
      </w:pPr>
      <w:r>
        <w:rPr>
          <w:rFonts w:hint="eastAsia"/>
          <w:rtl/>
        </w:rPr>
        <w:t>ג</w:t>
      </w:r>
      <w:r>
        <w:rPr>
          <w:rtl/>
        </w:rPr>
        <w:t>'מאל זחאלקה (בל"ד):</w:t>
      </w:r>
    </w:p>
    <w:p w14:paraId="0CD8CED6" w14:textId="77777777" w:rsidR="00000000" w:rsidRDefault="00581103">
      <w:pPr>
        <w:pStyle w:val="a0"/>
        <w:rPr>
          <w:rFonts w:hint="cs"/>
          <w:rtl/>
        </w:rPr>
      </w:pPr>
    </w:p>
    <w:p w14:paraId="7483A9FA" w14:textId="77777777" w:rsidR="00000000" w:rsidRDefault="00581103">
      <w:pPr>
        <w:pStyle w:val="a0"/>
        <w:rPr>
          <w:rFonts w:hint="cs"/>
          <w:rtl/>
        </w:rPr>
      </w:pPr>
      <w:r>
        <w:rPr>
          <w:rFonts w:hint="cs"/>
          <w:rtl/>
        </w:rPr>
        <w:t>פריצקי תמך.</w:t>
      </w:r>
    </w:p>
    <w:p w14:paraId="7A1CCB89" w14:textId="77777777" w:rsidR="00000000" w:rsidRDefault="00581103">
      <w:pPr>
        <w:pStyle w:val="a0"/>
        <w:rPr>
          <w:rFonts w:hint="cs"/>
          <w:rtl/>
        </w:rPr>
      </w:pPr>
    </w:p>
    <w:p w14:paraId="3DB94061" w14:textId="77777777" w:rsidR="00000000" w:rsidRDefault="00581103">
      <w:pPr>
        <w:pStyle w:val="af0"/>
        <w:rPr>
          <w:rtl/>
        </w:rPr>
      </w:pPr>
      <w:r>
        <w:rPr>
          <w:rFonts w:hint="eastAsia"/>
          <w:rtl/>
        </w:rPr>
        <w:t>עזמי</w:t>
      </w:r>
      <w:r>
        <w:rPr>
          <w:rtl/>
        </w:rPr>
        <w:t xml:space="preserve"> בשארה (בל"ד):</w:t>
      </w:r>
    </w:p>
    <w:p w14:paraId="06E79B97" w14:textId="77777777" w:rsidR="00000000" w:rsidRDefault="00581103">
      <w:pPr>
        <w:pStyle w:val="a0"/>
        <w:rPr>
          <w:rFonts w:hint="cs"/>
          <w:rtl/>
        </w:rPr>
      </w:pPr>
    </w:p>
    <w:p w14:paraId="7E4894DE" w14:textId="77777777" w:rsidR="00000000" w:rsidRDefault="00581103">
      <w:pPr>
        <w:pStyle w:val="a0"/>
        <w:rPr>
          <w:rFonts w:hint="cs"/>
          <w:rtl/>
        </w:rPr>
      </w:pPr>
      <w:r>
        <w:rPr>
          <w:rFonts w:hint="cs"/>
          <w:rtl/>
        </w:rPr>
        <w:t>גמרת.</w:t>
      </w:r>
    </w:p>
    <w:p w14:paraId="4183FE83" w14:textId="77777777" w:rsidR="00000000" w:rsidRDefault="00581103">
      <w:pPr>
        <w:pStyle w:val="a0"/>
        <w:rPr>
          <w:rFonts w:hint="cs"/>
          <w:rtl/>
        </w:rPr>
      </w:pPr>
    </w:p>
    <w:p w14:paraId="7FC7B6C9" w14:textId="77777777" w:rsidR="00000000" w:rsidRDefault="00581103">
      <w:pPr>
        <w:pStyle w:val="af1"/>
        <w:rPr>
          <w:rtl/>
        </w:rPr>
      </w:pPr>
      <w:r>
        <w:rPr>
          <w:rtl/>
        </w:rPr>
        <w:t>היו"ר</w:t>
      </w:r>
      <w:r>
        <w:rPr>
          <w:rtl/>
        </w:rPr>
        <w:t xml:space="preserve"> ראובן ריבלין:</w:t>
      </w:r>
    </w:p>
    <w:p w14:paraId="2BBC3D00" w14:textId="77777777" w:rsidR="00000000" w:rsidRDefault="00581103">
      <w:pPr>
        <w:pStyle w:val="a0"/>
        <w:rPr>
          <w:rtl/>
        </w:rPr>
      </w:pPr>
    </w:p>
    <w:p w14:paraId="6F7CE5C4" w14:textId="77777777" w:rsidR="00000000" w:rsidRDefault="00581103">
      <w:pPr>
        <w:pStyle w:val="a0"/>
        <w:rPr>
          <w:rFonts w:hint="cs"/>
          <w:rtl/>
        </w:rPr>
      </w:pPr>
      <w:r>
        <w:rPr>
          <w:rFonts w:hint="cs"/>
          <w:rtl/>
        </w:rPr>
        <w:t>נא לשמוע. השר פורז עונה ברצינות.</w:t>
      </w:r>
    </w:p>
    <w:p w14:paraId="258775F5" w14:textId="77777777" w:rsidR="00000000" w:rsidRDefault="00581103">
      <w:pPr>
        <w:pStyle w:val="a0"/>
        <w:rPr>
          <w:rFonts w:hint="cs"/>
          <w:rtl/>
        </w:rPr>
      </w:pPr>
    </w:p>
    <w:p w14:paraId="58C50541" w14:textId="77777777" w:rsidR="00000000" w:rsidRDefault="00581103">
      <w:pPr>
        <w:pStyle w:val="a"/>
        <w:rPr>
          <w:rtl/>
        </w:rPr>
      </w:pPr>
      <w:bookmarkStart w:id="195" w:name="FS000000519T14_07_2004_14_21_34"/>
      <w:bookmarkStart w:id="196" w:name="_Toc81561429"/>
      <w:bookmarkEnd w:id="195"/>
      <w:r>
        <w:rPr>
          <w:rFonts w:hint="eastAsia"/>
          <w:rtl/>
        </w:rPr>
        <w:t>שר</w:t>
      </w:r>
      <w:r>
        <w:rPr>
          <w:rtl/>
        </w:rPr>
        <w:t xml:space="preserve"> הפנים אברהם פורז:</w:t>
      </w:r>
      <w:bookmarkEnd w:id="196"/>
    </w:p>
    <w:p w14:paraId="196772DF" w14:textId="77777777" w:rsidR="00000000" w:rsidRDefault="00581103">
      <w:pPr>
        <w:pStyle w:val="a0"/>
        <w:rPr>
          <w:rFonts w:hint="cs"/>
          <w:rtl/>
        </w:rPr>
      </w:pPr>
    </w:p>
    <w:p w14:paraId="30AE89D6" w14:textId="77777777" w:rsidR="00000000" w:rsidRDefault="00581103">
      <w:pPr>
        <w:pStyle w:val="a0"/>
        <w:rPr>
          <w:rFonts w:hint="cs"/>
          <w:rtl/>
        </w:rPr>
      </w:pPr>
      <w:r>
        <w:rPr>
          <w:rFonts w:hint="cs"/>
          <w:rtl/>
        </w:rPr>
        <w:t>אדוני היושב-ראש, חברי הכנסת, ועדת-מרקוביץ, בראשות יעקב מרקוביץ, שבאותם ימים היה המשנה למנכ"ל משרד הפנים, דנה בסוף שנות ה-80 בשאלה: איך מטפלים בבעיות הבנייה הבלתי-חוקית? בעקבות המלצות ו</w:t>
      </w:r>
      <w:r>
        <w:rPr>
          <w:rFonts w:hint="cs"/>
          <w:rtl/>
        </w:rPr>
        <w:t xml:space="preserve">עדת-מרקוביץ הוקמה במשרד הפנים היחידה הארצית לפיקוח על הבנייה, אשר מטרתה לאכוף את חוקי התכנון והבנייה. </w:t>
      </w:r>
    </w:p>
    <w:p w14:paraId="32EAB2C1" w14:textId="77777777" w:rsidR="00000000" w:rsidRDefault="00581103">
      <w:pPr>
        <w:pStyle w:val="a0"/>
        <w:rPr>
          <w:rFonts w:hint="cs"/>
          <w:rtl/>
        </w:rPr>
      </w:pPr>
    </w:p>
    <w:p w14:paraId="70D8720C" w14:textId="77777777" w:rsidR="00000000" w:rsidRDefault="00581103">
      <w:pPr>
        <w:pStyle w:val="a0"/>
        <w:rPr>
          <w:rFonts w:hint="cs"/>
          <w:rtl/>
        </w:rPr>
      </w:pPr>
      <w:r>
        <w:rPr>
          <w:rFonts w:hint="cs"/>
          <w:rtl/>
        </w:rPr>
        <w:t>ועדת-מרקוביץ התלבטה באותם ימים מה לעשות בכמה מאות בתים שאז היו בנויים שלא כחוק ואיך לבצע הוראת מעבר לאור הכוונה שהיתה אז, עם הקמת יחידת הפיקוח על הבנייה</w:t>
      </w:r>
      <w:r>
        <w:rPr>
          <w:rFonts w:hint="cs"/>
          <w:rtl/>
        </w:rPr>
        <w:t>, שמטרתה היתה להגביר את האכיפה, ומה עושים עם בניינים שהיו קיימים באותה תקופה. לכן, ועדת-מרקוביץ סימנה בצורה מדויקת</w:t>
      </w:r>
      <w:r>
        <w:rPr>
          <w:rtl/>
        </w:rPr>
        <w:t xml:space="preserve"> </w:t>
      </w:r>
      <w:r>
        <w:rPr>
          <w:rFonts w:hint="cs"/>
          <w:rtl/>
        </w:rPr>
        <w:t>כמה מאות מבנים, שלדעתה - לפי ראייתה את הדברים באותה עת - ניתן היה לגבי אותם מבנים לעשות תוכניות בניין עיר שיאפשרו בבוא העת להוציא היתרים. לכן</w:t>
      </w:r>
      <w:r>
        <w:rPr>
          <w:rFonts w:hint="cs"/>
          <w:rtl/>
        </w:rPr>
        <w:t>, הוועדה המליצה באותו שלב להימנע מפעולות הריסה לגבי הבתים הללו. מובן שההנחה היתה, שאם תאושר תוכנית בניין עיר שתאפשר הוצאת היתר ואם יוצאו היתרים, הרי חבל להרוס דבר שבסופו של דבר יכול לקבל הכשר ולו בדיעבד.</w:t>
      </w:r>
    </w:p>
    <w:p w14:paraId="3A9C31B1" w14:textId="77777777" w:rsidR="00000000" w:rsidRDefault="00581103">
      <w:pPr>
        <w:pStyle w:val="a0"/>
        <w:rPr>
          <w:rFonts w:hint="cs"/>
          <w:rtl/>
        </w:rPr>
      </w:pPr>
    </w:p>
    <w:p w14:paraId="152B2C8B" w14:textId="77777777" w:rsidR="00000000" w:rsidRDefault="00581103">
      <w:pPr>
        <w:pStyle w:val="a0"/>
        <w:rPr>
          <w:rFonts w:hint="cs"/>
          <w:rtl/>
        </w:rPr>
      </w:pPr>
      <w:r>
        <w:rPr>
          <w:rFonts w:hint="cs"/>
          <w:rtl/>
        </w:rPr>
        <w:t xml:space="preserve">לאחר מכן התעוררה שאלה - וזו השאלה העיקרית שמועלית </w:t>
      </w:r>
      <w:r>
        <w:rPr>
          <w:rtl/>
        </w:rPr>
        <w:t>–</w:t>
      </w:r>
      <w:r>
        <w:rPr>
          <w:rFonts w:hint="cs"/>
          <w:rtl/>
        </w:rPr>
        <w:t xml:space="preserve"> מה הוא האינטרס הציבורי היותר גדול. האם האינטרס הציבורי הוא להילחם בעבריינות הבנייה ולשלול מעבריין הבנייה כל טובת הנאה ככל שהשלטון או הציבור יכול לעשות, ובין היתר לשלול ממנו את החיבור למים ולחשמל? ואכן, חבר הכנסת בשארה צדק בכך שהרעיון הזה - לשלול ממי שבונה</w:t>
      </w:r>
      <w:r>
        <w:rPr>
          <w:rFonts w:hint="cs"/>
          <w:rtl/>
        </w:rPr>
        <w:t xml:space="preserve"> בנייה בלתי-חוקית חיבור למים וחשמל - היה יוזמה של מי שכיהן אז כחבר הכנסת ויכול להיות שאפילו היה שר, משה קצב.</w:t>
      </w:r>
    </w:p>
    <w:p w14:paraId="345890C9" w14:textId="77777777" w:rsidR="00000000" w:rsidRDefault="00581103">
      <w:pPr>
        <w:pStyle w:val="a0"/>
        <w:rPr>
          <w:rFonts w:hint="cs"/>
          <w:rtl/>
        </w:rPr>
      </w:pPr>
    </w:p>
    <w:p w14:paraId="44B74304" w14:textId="77777777" w:rsidR="00000000" w:rsidRDefault="00581103">
      <w:pPr>
        <w:pStyle w:val="a0"/>
        <w:rPr>
          <w:rFonts w:hint="cs"/>
          <w:rtl/>
        </w:rPr>
      </w:pPr>
      <w:r>
        <w:rPr>
          <w:rFonts w:hint="cs"/>
          <w:rtl/>
        </w:rPr>
        <w:t xml:space="preserve">דרך אגב, חבר הכנסת בשארה, בביקור האחרון שלי אתמול אחר הצהריים בבועינה, מג'ד-אל-כרום ודיר-אל-אסד, אצל ראש הרשות החדש - והיה שם מישהו שהציג את עצמו </w:t>
      </w:r>
      <w:r>
        <w:rPr>
          <w:rFonts w:hint="cs"/>
          <w:rtl/>
        </w:rPr>
        <w:t>כנציג בל"ד במועצה - לא אמרתי שאתם לא מטפלים בנושאי פנים.</w:t>
      </w:r>
    </w:p>
    <w:p w14:paraId="4592BBAE" w14:textId="77777777" w:rsidR="00000000" w:rsidRDefault="00581103">
      <w:pPr>
        <w:pStyle w:val="a0"/>
        <w:rPr>
          <w:rFonts w:hint="cs"/>
          <w:rtl/>
        </w:rPr>
      </w:pPr>
    </w:p>
    <w:p w14:paraId="2936EA23" w14:textId="77777777" w:rsidR="00000000" w:rsidRDefault="00581103">
      <w:pPr>
        <w:pStyle w:val="af0"/>
        <w:rPr>
          <w:rtl/>
        </w:rPr>
      </w:pPr>
      <w:r>
        <w:rPr>
          <w:rFonts w:hint="eastAsia"/>
          <w:rtl/>
        </w:rPr>
        <w:t>עזמי</w:t>
      </w:r>
      <w:r>
        <w:rPr>
          <w:rtl/>
        </w:rPr>
        <w:t xml:space="preserve"> בשארה (בל"ד):</w:t>
      </w:r>
    </w:p>
    <w:p w14:paraId="3AC11815" w14:textId="77777777" w:rsidR="00000000" w:rsidRDefault="00581103">
      <w:pPr>
        <w:pStyle w:val="a0"/>
        <w:rPr>
          <w:rFonts w:hint="cs"/>
          <w:rtl/>
        </w:rPr>
      </w:pPr>
    </w:p>
    <w:p w14:paraId="1CC5AF87" w14:textId="77777777" w:rsidR="00000000" w:rsidRDefault="00581103">
      <w:pPr>
        <w:pStyle w:val="a0"/>
        <w:rPr>
          <w:rFonts w:hint="cs"/>
          <w:rtl/>
        </w:rPr>
      </w:pPr>
      <w:r>
        <w:rPr>
          <w:rFonts w:hint="cs"/>
          <w:rtl/>
        </w:rPr>
        <w:t>לא ממנו. קראתי ב"ידיעות אחרונות".</w:t>
      </w:r>
    </w:p>
    <w:p w14:paraId="66EB95F9" w14:textId="77777777" w:rsidR="00000000" w:rsidRDefault="00581103">
      <w:pPr>
        <w:pStyle w:val="a0"/>
        <w:rPr>
          <w:rFonts w:hint="cs"/>
          <w:rtl/>
        </w:rPr>
      </w:pPr>
    </w:p>
    <w:p w14:paraId="76E559AE" w14:textId="77777777" w:rsidR="00000000" w:rsidRDefault="00581103">
      <w:pPr>
        <w:pStyle w:val="-"/>
        <w:rPr>
          <w:rtl/>
        </w:rPr>
      </w:pPr>
      <w:bookmarkStart w:id="197" w:name="FS000000519T14_07_2004_14_27_19C"/>
      <w:bookmarkEnd w:id="197"/>
      <w:r>
        <w:rPr>
          <w:rtl/>
        </w:rPr>
        <w:t>שר הפנים אברהם פורז:</w:t>
      </w:r>
    </w:p>
    <w:p w14:paraId="57AE5B73" w14:textId="77777777" w:rsidR="00000000" w:rsidRDefault="00581103">
      <w:pPr>
        <w:pStyle w:val="a0"/>
        <w:rPr>
          <w:rtl/>
        </w:rPr>
      </w:pPr>
    </w:p>
    <w:p w14:paraId="56F732B4" w14:textId="77777777" w:rsidR="00000000" w:rsidRDefault="00581103">
      <w:pPr>
        <w:pStyle w:val="a0"/>
        <w:rPr>
          <w:rFonts w:hint="cs"/>
          <w:rtl/>
        </w:rPr>
      </w:pPr>
      <w:r>
        <w:rPr>
          <w:rFonts w:hint="cs"/>
          <w:rtl/>
        </w:rPr>
        <w:t>אני יכול להגיד לך מה אני אמרתי, והיו שם 400 איש ששמעו אותי ואתה יכול לשאול אותם. אמרתי שלטעמי אתם עוסקים יותר מדי בנושא ה</w:t>
      </w:r>
      <w:r>
        <w:rPr>
          <w:rFonts w:hint="cs"/>
          <w:rtl/>
        </w:rPr>
        <w:t>סכסוך הישראלי-הפלסטיני ופחות מדי בנושא הפנים.</w:t>
      </w:r>
    </w:p>
    <w:p w14:paraId="6460FAC1" w14:textId="77777777" w:rsidR="00000000" w:rsidRDefault="00581103">
      <w:pPr>
        <w:pStyle w:val="a0"/>
        <w:rPr>
          <w:rFonts w:hint="cs"/>
          <w:rtl/>
        </w:rPr>
      </w:pPr>
    </w:p>
    <w:p w14:paraId="7780B65F" w14:textId="77777777" w:rsidR="00000000" w:rsidRDefault="00581103">
      <w:pPr>
        <w:pStyle w:val="af0"/>
        <w:rPr>
          <w:rtl/>
        </w:rPr>
      </w:pPr>
      <w:r>
        <w:rPr>
          <w:rFonts w:hint="eastAsia"/>
          <w:rtl/>
        </w:rPr>
        <w:t>עזמי</w:t>
      </w:r>
      <w:r>
        <w:rPr>
          <w:rtl/>
        </w:rPr>
        <w:t xml:space="preserve"> בשארה (בל"ד):</w:t>
      </w:r>
    </w:p>
    <w:p w14:paraId="1FE148CF" w14:textId="77777777" w:rsidR="00000000" w:rsidRDefault="00581103">
      <w:pPr>
        <w:pStyle w:val="a0"/>
        <w:rPr>
          <w:rFonts w:hint="cs"/>
          <w:rtl/>
        </w:rPr>
      </w:pPr>
    </w:p>
    <w:p w14:paraId="20B2EF10" w14:textId="77777777" w:rsidR="00000000" w:rsidRDefault="00581103">
      <w:pPr>
        <w:pStyle w:val="a0"/>
        <w:rPr>
          <w:rFonts w:hint="cs"/>
          <w:rtl/>
        </w:rPr>
      </w:pPr>
      <w:r>
        <w:rPr>
          <w:rFonts w:hint="cs"/>
          <w:rtl/>
        </w:rPr>
        <w:t>לא נתווכח על ענייני טעם.</w:t>
      </w:r>
    </w:p>
    <w:p w14:paraId="0B8A05B1" w14:textId="77777777" w:rsidR="00000000" w:rsidRDefault="00581103">
      <w:pPr>
        <w:pStyle w:val="a0"/>
        <w:rPr>
          <w:rFonts w:hint="cs"/>
          <w:rtl/>
        </w:rPr>
      </w:pPr>
    </w:p>
    <w:p w14:paraId="490918B7" w14:textId="77777777" w:rsidR="00000000" w:rsidRDefault="00581103">
      <w:pPr>
        <w:pStyle w:val="-"/>
        <w:rPr>
          <w:rtl/>
        </w:rPr>
      </w:pPr>
      <w:bookmarkStart w:id="198" w:name="FS000000519T14_07_2004_14_28_21C"/>
      <w:bookmarkEnd w:id="198"/>
      <w:r>
        <w:rPr>
          <w:rtl/>
        </w:rPr>
        <w:t>שר הפנים אברהם פורז:</w:t>
      </w:r>
    </w:p>
    <w:p w14:paraId="7D05EDE8" w14:textId="77777777" w:rsidR="00000000" w:rsidRDefault="00581103">
      <w:pPr>
        <w:pStyle w:val="a0"/>
        <w:rPr>
          <w:rtl/>
        </w:rPr>
      </w:pPr>
    </w:p>
    <w:p w14:paraId="6784DDC8" w14:textId="77777777" w:rsidR="00000000" w:rsidRDefault="00581103">
      <w:pPr>
        <w:pStyle w:val="a0"/>
        <w:rPr>
          <w:rFonts w:hint="cs"/>
          <w:rtl/>
        </w:rPr>
      </w:pPr>
      <w:r>
        <w:rPr>
          <w:rFonts w:hint="cs"/>
          <w:rtl/>
        </w:rPr>
        <w:t>לא אמרתי שאתם לא עוסקים.</w:t>
      </w:r>
    </w:p>
    <w:p w14:paraId="6F3D2F46" w14:textId="77777777" w:rsidR="00000000" w:rsidRDefault="00581103">
      <w:pPr>
        <w:pStyle w:val="a0"/>
        <w:rPr>
          <w:rFonts w:hint="cs"/>
          <w:rtl/>
        </w:rPr>
      </w:pPr>
    </w:p>
    <w:p w14:paraId="194B86AB" w14:textId="77777777" w:rsidR="00000000" w:rsidRDefault="00581103">
      <w:pPr>
        <w:pStyle w:val="af1"/>
        <w:rPr>
          <w:rtl/>
        </w:rPr>
      </w:pPr>
      <w:r>
        <w:rPr>
          <w:rtl/>
        </w:rPr>
        <w:t>היו"ר מוחמד ברכה:</w:t>
      </w:r>
    </w:p>
    <w:p w14:paraId="017A19E1" w14:textId="77777777" w:rsidR="00000000" w:rsidRDefault="00581103">
      <w:pPr>
        <w:pStyle w:val="a0"/>
        <w:rPr>
          <w:rtl/>
        </w:rPr>
      </w:pPr>
    </w:p>
    <w:p w14:paraId="443F725A" w14:textId="77777777" w:rsidR="00000000" w:rsidRDefault="00581103">
      <w:pPr>
        <w:pStyle w:val="a0"/>
        <w:rPr>
          <w:rFonts w:hint="cs"/>
          <w:rtl/>
        </w:rPr>
      </w:pPr>
      <w:r>
        <w:rPr>
          <w:rFonts w:hint="cs"/>
          <w:rtl/>
        </w:rPr>
        <w:t>כבוד השר יכול לקדם יוזמות כאלה, למשל, ואז יהיה יותר חשק לעסוק בדברים האלה.</w:t>
      </w:r>
    </w:p>
    <w:p w14:paraId="5112C794" w14:textId="77777777" w:rsidR="00000000" w:rsidRDefault="00581103">
      <w:pPr>
        <w:pStyle w:val="a0"/>
        <w:rPr>
          <w:rFonts w:hint="cs"/>
          <w:rtl/>
        </w:rPr>
      </w:pPr>
    </w:p>
    <w:p w14:paraId="587F58BF" w14:textId="77777777" w:rsidR="00000000" w:rsidRDefault="00581103">
      <w:pPr>
        <w:pStyle w:val="-"/>
        <w:rPr>
          <w:rtl/>
        </w:rPr>
      </w:pPr>
      <w:bookmarkStart w:id="199" w:name="FS000000519T14_07_2004_14_29_17C"/>
      <w:bookmarkEnd w:id="199"/>
      <w:r>
        <w:rPr>
          <w:rtl/>
        </w:rPr>
        <w:t>שר הפנים אברהם פורז:</w:t>
      </w:r>
    </w:p>
    <w:p w14:paraId="287C8B61" w14:textId="77777777" w:rsidR="00000000" w:rsidRDefault="00581103">
      <w:pPr>
        <w:pStyle w:val="a0"/>
        <w:rPr>
          <w:rtl/>
        </w:rPr>
      </w:pPr>
    </w:p>
    <w:p w14:paraId="4CFBC29B" w14:textId="77777777" w:rsidR="00000000" w:rsidRDefault="00581103">
      <w:pPr>
        <w:pStyle w:val="a0"/>
        <w:rPr>
          <w:rFonts w:hint="cs"/>
          <w:rtl/>
        </w:rPr>
      </w:pPr>
      <w:r>
        <w:rPr>
          <w:rFonts w:hint="cs"/>
          <w:rtl/>
        </w:rPr>
        <w:t>בסדר, אבל בתנאי שהיוזמות הן טובות וראויות.</w:t>
      </w:r>
    </w:p>
    <w:p w14:paraId="7165A140" w14:textId="77777777" w:rsidR="00000000" w:rsidRDefault="00581103">
      <w:pPr>
        <w:pStyle w:val="a0"/>
        <w:rPr>
          <w:rFonts w:hint="cs"/>
          <w:rtl/>
        </w:rPr>
      </w:pPr>
    </w:p>
    <w:p w14:paraId="62E8187F" w14:textId="77777777" w:rsidR="00000000" w:rsidRDefault="00581103">
      <w:pPr>
        <w:pStyle w:val="a0"/>
        <w:rPr>
          <w:rFonts w:hint="cs"/>
          <w:rtl/>
        </w:rPr>
      </w:pPr>
      <w:r>
        <w:rPr>
          <w:rFonts w:hint="cs"/>
          <w:rtl/>
        </w:rPr>
        <w:t>רבותי, במאבק הזה בין החשש של חברת החשמל ומשרד התשתיות, שבסופו של דבר יהיה חיבור חשמל בלתי חוקי, לבין הרצון לאכוף את חוק התכנון והבנייה, דעתי נוטה לכיוון חוק התכנון והבנייה. מה גם שהאפשרות הזאת לומר שניתן היה לק</w:t>
      </w:r>
      <w:r>
        <w:rPr>
          <w:rFonts w:hint="cs"/>
          <w:rtl/>
        </w:rPr>
        <w:t>בל היתר - הרי ממה נפשך? אם ניתן לקבל היתר, למה אין היתר? האיש לא רוצה לשלם את האגרה? אז בטח לא מגיע לו. אם תוכנית בניין עיר לא מאפשרת, אי-אפשר לקבל היתר. זו איזו טעות לוגית שיש בהצעת החוק.</w:t>
      </w:r>
    </w:p>
    <w:p w14:paraId="7D00B0E7" w14:textId="77777777" w:rsidR="00000000" w:rsidRDefault="00581103">
      <w:pPr>
        <w:pStyle w:val="a0"/>
        <w:rPr>
          <w:rFonts w:hint="cs"/>
          <w:rtl/>
        </w:rPr>
      </w:pPr>
    </w:p>
    <w:p w14:paraId="1E8F75EC" w14:textId="77777777" w:rsidR="00000000" w:rsidRDefault="00581103">
      <w:pPr>
        <w:pStyle w:val="af0"/>
        <w:rPr>
          <w:rtl/>
        </w:rPr>
      </w:pPr>
      <w:r>
        <w:rPr>
          <w:rFonts w:hint="eastAsia"/>
          <w:rtl/>
        </w:rPr>
        <w:t>ג</w:t>
      </w:r>
      <w:r>
        <w:rPr>
          <w:rtl/>
        </w:rPr>
        <w:t>'מאל זחאלקה (בל"ד):</w:t>
      </w:r>
    </w:p>
    <w:p w14:paraId="00AB96B6" w14:textId="77777777" w:rsidR="00000000" w:rsidRDefault="00581103">
      <w:pPr>
        <w:pStyle w:val="a0"/>
        <w:rPr>
          <w:rFonts w:hint="cs"/>
          <w:rtl/>
        </w:rPr>
      </w:pPr>
    </w:p>
    <w:p w14:paraId="51C16B87" w14:textId="77777777" w:rsidR="00000000" w:rsidRDefault="00581103">
      <w:pPr>
        <w:pStyle w:val="a0"/>
        <w:rPr>
          <w:rtl/>
        </w:rPr>
      </w:pPr>
      <w:r>
        <w:rPr>
          <w:rFonts w:hint="cs"/>
          <w:rtl/>
        </w:rPr>
        <w:t>כשיש ערעורים על תוכנית מיתאר - - -</w:t>
      </w:r>
    </w:p>
    <w:p w14:paraId="044708B8" w14:textId="77777777" w:rsidR="00000000" w:rsidRDefault="00581103">
      <w:pPr>
        <w:pStyle w:val="a0"/>
        <w:rPr>
          <w:rFonts w:hint="cs"/>
          <w:rtl/>
        </w:rPr>
      </w:pPr>
    </w:p>
    <w:p w14:paraId="34261E49" w14:textId="77777777" w:rsidR="00000000" w:rsidRDefault="00581103">
      <w:pPr>
        <w:pStyle w:val="-"/>
        <w:rPr>
          <w:rtl/>
        </w:rPr>
      </w:pPr>
      <w:bookmarkStart w:id="200" w:name="FS000000519T14_07_2004_14_31_22C"/>
      <w:bookmarkEnd w:id="200"/>
      <w:r>
        <w:rPr>
          <w:rtl/>
        </w:rPr>
        <w:t>שר הפנים</w:t>
      </w:r>
      <w:r>
        <w:rPr>
          <w:rtl/>
        </w:rPr>
        <w:t xml:space="preserve"> אברהם פורז:</w:t>
      </w:r>
    </w:p>
    <w:p w14:paraId="3564AD23" w14:textId="77777777" w:rsidR="00000000" w:rsidRDefault="00581103">
      <w:pPr>
        <w:pStyle w:val="a0"/>
        <w:rPr>
          <w:rtl/>
        </w:rPr>
      </w:pPr>
    </w:p>
    <w:p w14:paraId="7252F0A7" w14:textId="77777777" w:rsidR="00000000" w:rsidRDefault="00581103">
      <w:pPr>
        <w:pStyle w:val="a0"/>
        <w:rPr>
          <w:rFonts w:hint="cs"/>
          <w:rtl/>
        </w:rPr>
      </w:pPr>
      <w:r>
        <w:rPr>
          <w:rFonts w:hint="cs"/>
          <w:rtl/>
        </w:rPr>
        <w:t xml:space="preserve">לא יכול להיות מצב שאפשר לקבל היתר ואין היתר. אם אפשר לקבל היתר, נותנים היתר. אם אי-אפשר לקבל היתר, אי-אפשר לקבל היתר. אתם מבקשים פה שיהיה היתר סוג ב', היתר שהוא לא היתר. למה? כי אדם לא רוצה לשלם אגרות פיתוח? לא רוצה לשלם היטל השבחה? זה לקופת </w:t>
      </w:r>
      <w:r>
        <w:rPr>
          <w:rFonts w:hint="cs"/>
          <w:rtl/>
        </w:rPr>
        <w:t>הרשות המקומית, זה לא הולך לכיס שלנו.</w:t>
      </w:r>
    </w:p>
    <w:p w14:paraId="72E727CF" w14:textId="77777777" w:rsidR="00000000" w:rsidRDefault="00581103">
      <w:pPr>
        <w:pStyle w:val="a0"/>
        <w:rPr>
          <w:rFonts w:hint="cs"/>
          <w:rtl/>
        </w:rPr>
      </w:pPr>
    </w:p>
    <w:p w14:paraId="28EF14D4" w14:textId="77777777" w:rsidR="00000000" w:rsidRDefault="00581103">
      <w:pPr>
        <w:pStyle w:val="a0"/>
        <w:rPr>
          <w:rFonts w:hint="cs"/>
          <w:rtl/>
        </w:rPr>
      </w:pPr>
      <w:r>
        <w:rPr>
          <w:rFonts w:hint="cs"/>
          <w:rtl/>
        </w:rPr>
        <w:t>רבותי, בנסיבות אלו אנחנו מתנגדים להצעת החוק.</w:t>
      </w:r>
    </w:p>
    <w:p w14:paraId="76FEE0C1" w14:textId="77777777" w:rsidR="00000000" w:rsidRDefault="00581103">
      <w:pPr>
        <w:pStyle w:val="a0"/>
        <w:rPr>
          <w:rFonts w:hint="cs"/>
          <w:rtl/>
        </w:rPr>
      </w:pPr>
    </w:p>
    <w:p w14:paraId="2B0140DA" w14:textId="77777777" w:rsidR="00000000" w:rsidRDefault="00581103">
      <w:pPr>
        <w:pStyle w:val="af1"/>
        <w:rPr>
          <w:rtl/>
        </w:rPr>
      </w:pPr>
      <w:r>
        <w:rPr>
          <w:rtl/>
        </w:rPr>
        <w:t>היו"ר מוחמד ברכה:</w:t>
      </w:r>
    </w:p>
    <w:p w14:paraId="6A21C508" w14:textId="77777777" w:rsidR="00000000" w:rsidRDefault="00581103">
      <w:pPr>
        <w:pStyle w:val="a0"/>
        <w:rPr>
          <w:rtl/>
        </w:rPr>
      </w:pPr>
    </w:p>
    <w:p w14:paraId="2C90BBF1" w14:textId="77777777" w:rsidR="00000000" w:rsidRDefault="00581103">
      <w:pPr>
        <w:pStyle w:val="a0"/>
        <w:rPr>
          <w:rFonts w:hint="cs"/>
          <w:rtl/>
        </w:rPr>
      </w:pPr>
      <w:r>
        <w:rPr>
          <w:rFonts w:hint="cs"/>
          <w:rtl/>
        </w:rPr>
        <w:t>אדוני השר, תודה.</w:t>
      </w:r>
    </w:p>
    <w:p w14:paraId="4786E5F1" w14:textId="77777777" w:rsidR="00000000" w:rsidRDefault="00581103">
      <w:pPr>
        <w:pStyle w:val="a0"/>
        <w:rPr>
          <w:rFonts w:hint="cs"/>
          <w:rtl/>
        </w:rPr>
      </w:pPr>
    </w:p>
    <w:p w14:paraId="1D301CC7" w14:textId="77777777" w:rsidR="00000000" w:rsidRDefault="00581103">
      <w:pPr>
        <w:pStyle w:val="a0"/>
        <w:rPr>
          <w:rFonts w:hint="cs"/>
          <w:rtl/>
        </w:rPr>
      </w:pPr>
      <w:r>
        <w:rPr>
          <w:rFonts w:hint="cs"/>
          <w:rtl/>
        </w:rPr>
        <w:t>רבותי חברי הכנסת, אנחנו נעבור להצבעה בקריאה טרומית על הצעת חוק התכנון והבנייה (תיקון - הספקת חשמל לבתים שעומדים בתנאים לקבלת היתרי בניי</w:t>
      </w:r>
      <w:r>
        <w:rPr>
          <w:rFonts w:hint="cs"/>
          <w:rtl/>
        </w:rPr>
        <w:t>ה), התשס"ד-2004, מאת חבר הכנסת עזמי בשארה וקבוצת חברי הכנסת. רבותי, ההצבעה החלה.</w:t>
      </w:r>
    </w:p>
    <w:p w14:paraId="59CCCA0B" w14:textId="77777777" w:rsidR="00000000" w:rsidRDefault="00581103">
      <w:pPr>
        <w:pStyle w:val="a0"/>
        <w:rPr>
          <w:rFonts w:hint="cs"/>
          <w:rtl/>
        </w:rPr>
      </w:pPr>
    </w:p>
    <w:p w14:paraId="206FFA57" w14:textId="77777777" w:rsidR="00000000" w:rsidRDefault="00581103">
      <w:pPr>
        <w:pStyle w:val="ab"/>
        <w:bidi/>
        <w:rPr>
          <w:rFonts w:hint="cs"/>
          <w:rtl/>
        </w:rPr>
      </w:pPr>
      <w:r>
        <w:rPr>
          <w:rFonts w:hint="cs"/>
          <w:rtl/>
        </w:rPr>
        <w:t>הצבעה מס' 8</w:t>
      </w:r>
    </w:p>
    <w:p w14:paraId="02E39621" w14:textId="77777777" w:rsidR="00000000" w:rsidRDefault="00581103">
      <w:pPr>
        <w:pStyle w:val="a0"/>
        <w:rPr>
          <w:rFonts w:hint="cs"/>
          <w:rtl/>
        </w:rPr>
      </w:pPr>
    </w:p>
    <w:p w14:paraId="70031E24" w14:textId="77777777" w:rsidR="00000000" w:rsidRDefault="00581103">
      <w:pPr>
        <w:pStyle w:val="ac"/>
        <w:bidi/>
        <w:rPr>
          <w:rFonts w:hint="cs"/>
          <w:rtl/>
        </w:rPr>
      </w:pPr>
      <w:r>
        <w:rPr>
          <w:rFonts w:hint="cs"/>
          <w:rtl/>
        </w:rPr>
        <w:t>בעד ההצעה להעביר את הצעת החוק לדיון מוקדם בוועדה - 26</w:t>
      </w:r>
    </w:p>
    <w:p w14:paraId="42A84716" w14:textId="77777777" w:rsidR="00000000" w:rsidRDefault="00581103">
      <w:pPr>
        <w:pStyle w:val="ac"/>
        <w:bidi/>
        <w:rPr>
          <w:rFonts w:hint="cs"/>
          <w:rtl/>
        </w:rPr>
      </w:pPr>
      <w:r>
        <w:rPr>
          <w:rFonts w:hint="cs"/>
          <w:rtl/>
        </w:rPr>
        <w:t>בעד ההצעה להסיר מסדר-היום את הצעת החוק - 36</w:t>
      </w:r>
    </w:p>
    <w:p w14:paraId="4CBBF913" w14:textId="77777777" w:rsidR="00000000" w:rsidRDefault="00581103">
      <w:pPr>
        <w:pStyle w:val="ac"/>
        <w:bidi/>
        <w:rPr>
          <w:rFonts w:hint="cs"/>
          <w:rtl/>
        </w:rPr>
      </w:pPr>
      <w:r>
        <w:rPr>
          <w:rFonts w:hint="cs"/>
          <w:rtl/>
        </w:rPr>
        <w:t>נמנעים - אין</w:t>
      </w:r>
    </w:p>
    <w:p w14:paraId="624F1ED3" w14:textId="77777777" w:rsidR="00000000" w:rsidRDefault="00581103">
      <w:pPr>
        <w:pStyle w:val="ad"/>
        <w:bidi/>
        <w:rPr>
          <w:rFonts w:hint="cs"/>
          <w:rtl/>
        </w:rPr>
      </w:pPr>
      <w:r>
        <w:rPr>
          <w:rFonts w:hint="cs"/>
          <w:rtl/>
        </w:rPr>
        <w:t>ההצעה להסיר מסדר-היום את הצעת חוק התכנון והבנייה (</w:t>
      </w:r>
      <w:r>
        <w:rPr>
          <w:rFonts w:hint="cs"/>
          <w:rtl/>
        </w:rPr>
        <w:t xml:space="preserve">תיקון - הספקת חשמל </w:t>
      </w:r>
    </w:p>
    <w:p w14:paraId="105E6517" w14:textId="77777777" w:rsidR="00000000" w:rsidRDefault="00581103">
      <w:pPr>
        <w:pStyle w:val="ad"/>
        <w:bidi/>
        <w:rPr>
          <w:rFonts w:hint="cs"/>
          <w:rtl/>
        </w:rPr>
      </w:pPr>
      <w:r>
        <w:rPr>
          <w:rFonts w:hint="cs"/>
          <w:rtl/>
        </w:rPr>
        <w:t>לבתים שעומדים בתנאים לקבלת היתרי בנייה), התשס"ד-2004, נתקבלה.</w:t>
      </w:r>
    </w:p>
    <w:p w14:paraId="1058CE11" w14:textId="77777777" w:rsidR="00000000" w:rsidRDefault="00581103">
      <w:pPr>
        <w:pStyle w:val="a0"/>
        <w:rPr>
          <w:rFonts w:hint="cs"/>
          <w:rtl/>
        </w:rPr>
      </w:pPr>
    </w:p>
    <w:p w14:paraId="39E62A2F" w14:textId="77777777" w:rsidR="00000000" w:rsidRDefault="00581103">
      <w:pPr>
        <w:pStyle w:val="af0"/>
        <w:rPr>
          <w:rtl/>
        </w:rPr>
      </w:pPr>
      <w:r>
        <w:rPr>
          <w:rFonts w:hint="eastAsia"/>
          <w:rtl/>
        </w:rPr>
        <w:t>נסים</w:t>
      </w:r>
      <w:r>
        <w:rPr>
          <w:rtl/>
        </w:rPr>
        <w:t xml:space="preserve"> זאב (ש"ס):</w:t>
      </w:r>
    </w:p>
    <w:p w14:paraId="4DED15E7" w14:textId="77777777" w:rsidR="00000000" w:rsidRDefault="00581103">
      <w:pPr>
        <w:pStyle w:val="a0"/>
        <w:rPr>
          <w:rFonts w:hint="cs"/>
          <w:rtl/>
        </w:rPr>
      </w:pPr>
    </w:p>
    <w:p w14:paraId="1B6E2E0A" w14:textId="77777777" w:rsidR="00000000" w:rsidRDefault="00581103">
      <w:pPr>
        <w:pStyle w:val="a0"/>
        <w:rPr>
          <w:rFonts w:hint="cs"/>
          <w:rtl/>
        </w:rPr>
      </w:pPr>
      <w:r>
        <w:rPr>
          <w:rFonts w:hint="cs"/>
          <w:rtl/>
        </w:rPr>
        <w:t>אנחנו בעד החיבורים. אנחנו בעד לחבר את פריצקי - - -</w:t>
      </w:r>
    </w:p>
    <w:p w14:paraId="6CE8F76B" w14:textId="77777777" w:rsidR="00000000" w:rsidRDefault="00581103">
      <w:pPr>
        <w:pStyle w:val="a0"/>
        <w:rPr>
          <w:rFonts w:hint="cs"/>
          <w:rtl/>
        </w:rPr>
      </w:pPr>
    </w:p>
    <w:p w14:paraId="4068B025" w14:textId="77777777" w:rsidR="00000000" w:rsidRDefault="00581103">
      <w:pPr>
        <w:pStyle w:val="af0"/>
        <w:rPr>
          <w:rtl/>
        </w:rPr>
      </w:pPr>
      <w:r>
        <w:rPr>
          <w:rFonts w:hint="eastAsia"/>
          <w:rtl/>
        </w:rPr>
        <w:t>יצחק</w:t>
      </w:r>
      <w:r>
        <w:rPr>
          <w:rtl/>
        </w:rPr>
        <w:t xml:space="preserve"> הרצוג (העבודה-מימד):</w:t>
      </w:r>
    </w:p>
    <w:p w14:paraId="0B3A410E" w14:textId="77777777" w:rsidR="00000000" w:rsidRDefault="00581103">
      <w:pPr>
        <w:pStyle w:val="a0"/>
        <w:rPr>
          <w:rFonts w:hint="cs"/>
          <w:rtl/>
        </w:rPr>
      </w:pPr>
    </w:p>
    <w:p w14:paraId="54DE5FBF" w14:textId="77777777" w:rsidR="00000000" w:rsidRDefault="00581103">
      <w:pPr>
        <w:pStyle w:val="a0"/>
        <w:rPr>
          <w:rFonts w:hint="cs"/>
          <w:rtl/>
        </w:rPr>
      </w:pPr>
      <w:r>
        <w:rPr>
          <w:rFonts w:hint="cs"/>
          <w:rtl/>
        </w:rPr>
        <w:t>ההצבעה שלי לא נקלטה.</w:t>
      </w:r>
    </w:p>
    <w:p w14:paraId="720BFBEC" w14:textId="77777777" w:rsidR="00000000" w:rsidRDefault="00581103">
      <w:pPr>
        <w:pStyle w:val="af1"/>
        <w:rPr>
          <w:rtl/>
        </w:rPr>
      </w:pPr>
    </w:p>
    <w:p w14:paraId="50CC8F42" w14:textId="77777777" w:rsidR="00000000" w:rsidRDefault="00581103">
      <w:pPr>
        <w:pStyle w:val="af1"/>
        <w:rPr>
          <w:rtl/>
        </w:rPr>
      </w:pPr>
      <w:r>
        <w:rPr>
          <w:rtl/>
        </w:rPr>
        <w:t>היו"ר מוחמד ברכה:</w:t>
      </w:r>
    </w:p>
    <w:p w14:paraId="52A0C100" w14:textId="77777777" w:rsidR="00000000" w:rsidRDefault="00581103">
      <w:pPr>
        <w:pStyle w:val="a0"/>
        <w:rPr>
          <w:rtl/>
        </w:rPr>
      </w:pPr>
    </w:p>
    <w:p w14:paraId="7C18F7A9" w14:textId="77777777" w:rsidR="00000000" w:rsidRDefault="00581103">
      <w:pPr>
        <w:pStyle w:val="a0"/>
        <w:rPr>
          <w:rFonts w:hint="cs"/>
          <w:rtl/>
        </w:rPr>
      </w:pPr>
      <w:r>
        <w:rPr>
          <w:rFonts w:hint="cs"/>
          <w:rtl/>
        </w:rPr>
        <w:t xml:space="preserve">חבר הכנסת זאב, עכשיו זה זמן הצבעה. </w:t>
      </w:r>
    </w:p>
    <w:p w14:paraId="64E2065A" w14:textId="77777777" w:rsidR="00000000" w:rsidRDefault="00581103">
      <w:pPr>
        <w:pStyle w:val="a0"/>
        <w:rPr>
          <w:rFonts w:hint="cs"/>
          <w:rtl/>
        </w:rPr>
      </w:pPr>
    </w:p>
    <w:p w14:paraId="4E1AA38E" w14:textId="77777777" w:rsidR="00000000" w:rsidRDefault="00581103">
      <w:pPr>
        <w:pStyle w:val="a0"/>
        <w:rPr>
          <w:rtl/>
        </w:rPr>
      </w:pPr>
      <w:r>
        <w:rPr>
          <w:rFonts w:hint="cs"/>
          <w:rtl/>
        </w:rPr>
        <w:t>ההצעה לא התקבלה ברוב של 37, לרבות קולו של היושב-ראש, שהתנגדו, מול 26 שתמכו. לכן, ההצעה מוסרת מסדר-יומה של הכנסת.</w:t>
      </w:r>
      <w:bookmarkStart w:id="201" w:name="FS000000519T14_07_2004_14_35_35C"/>
      <w:bookmarkEnd w:id="201"/>
    </w:p>
    <w:p w14:paraId="6F0157E6" w14:textId="77777777" w:rsidR="00000000" w:rsidRDefault="00581103">
      <w:pPr>
        <w:pStyle w:val="a2"/>
        <w:rPr>
          <w:rFonts w:hint="cs"/>
          <w:rtl/>
        </w:rPr>
      </w:pPr>
    </w:p>
    <w:p w14:paraId="2196002D" w14:textId="77777777" w:rsidR="00000000" w:rsidRDefault="00581103">
      <w:pPr>
        <w:pStyle w:val="a0"/>
        <w:rPr>
          <w:rFonts w:hint="cs"/>
          <w:rtl/>
        </w:rPr>
      </w:pPr>
    </w:p>
    <w:p w14:paraId="12918E4D" w14:textId="77777777" w:rsidR="00000000" w:rsidRDefault="00581103">
      <w:pPr>
        <w:pStyle w:val="a2"/>
        <w:rPr>
          <w:rFonts w:hint="cs"/>
          <w:rtl/>
        </w:rPr>
      </w:pPr>
      <w:bookmarkStart w:id="202" w:name="CS21911FI0021911T14_07_2004_14_37_16"/>
      <w:bookmarkStart w:id="203" w:name="_Toc81561430"/>
      <w:bookmarkEnd w:id="202"/>
      <w:r>
        <w:rPr>
          <w:rtl/>
        </w:rPr>
        <w:t>הצעת חוק אישור מועצת רשות מקומית להצבת מתקן פולט קרינה, התשס"ד-2004</w:t>
      </w:r>
      <w:bookmarkEnd w:id="203"/>
    </w:p>
    <w:p w14:paraId="750CCC2D" w14:textId="77777777" w:rsidR="00000000" w:rsidRDefault="00581103">
      <w:pPr>
        <w:pStyle w:val="a0"/>
        <w:rPr>
          <w:rFonts w:hint="cs"/>
          <w:rtl/>
        </w:rPr>
      </w:pPr>
      <w:r>
        <w:rPr>
          <w:rtl/>
        </w:rPr>
        <w:t>["דברי הכנסת", חוב</w:t>
      </w:r>
      <w:r>
        <w:rPr>
          <w:rFonts w:hint="cs"/>
          <w:rtl/>
        </w:rPr>
        <w:t>' ל"א</w:t>
      </w:r>
      <w:r>
        <w:rPr>
          <w:rtl/>
        </w:rPr>
        <w:t>, עמ'</w:t>
      </w:r>
      <w:r>
        <w:rPr>
          <w:rFonts w:hint="cs"/>
          <w:rtl/>
        </w:rPr>
        <w:t xml:space="preserve"> 13000</w:t>
      </w:r>
      <w:r>
        <w:rPr>
          <w:rtl/>
        </w:rPr>
        <w:t>.]</w:t>
      </w:r>
    </w:p>
    <w:p w14:paraId="0701E0FF" w14:textId="77777777" w:rsidR="00000000" w:rsidRDefault="00581103">
      <w:pPr>
        <w:pStyle w:val="-0"/>
        <w:rPr>
          <w:rFonts w:hint="cs"/>
          <w:rtl/>
        </w:rPr>
      </w:pPr>
      <w:r>
        <w:rPr>
          <w:rFonts w:hint="cs"/>
          <w:rtl/>
        </w:rPr>
        <w:t>(הצעת קבוצת חברי הכנסת)</w:t>
      </w:r>
    </w:p>
    <w:p w14:paraId="6E2159D8" w14:textId="77777777" w:rsidR="00000000" w:rsidRDefault="00581103">
      <w:pPr>
        <w:pStyle w:val="-0"/>
        <w:rPr>
          <w:rFonts w:hint="cs"/>
          <w:rtl/>
        </w:rPr>
      </w:pPr>
    </w:p>
    <w:p w14:paraId="1080B10D" w14:textId="77777777" w:rsidR="00000000" w:rsidRDefault="00581103">
      <w:pPr>
        <w:pStyle w:val="af1"/>
        <w:rPr>
          <w:rtl/>
        </w:rPr>
      </w:pPr>
      <w:r>
        <w:rPr>
          <w:rtl/>
        </w:rPr>
        <w:t>היו"ר מוחמ</w:t>
      </w:r>
      <w:r>
        <w:rPr>
          <w:rtl/>
        </w:rPr>
        <w:t>ד ברכה:</w:t>
      </w:r>
    </w:p>
    <w:p w14:paraId="341503AF" w14:textId="77777777" w:rsidR="00000000" w:rsidRDefault="00581103">
      <w:pPr>
        <w:pStyle w:val="a0"/>
        <w:rPr>
          <w:rtl/>
        </w:rPr>
      </w:pPr>
    </w:p>
    <w:p w14:paraId="253B20C0" w14:textId="77777777" w:rsidR="00000000" w:rsidRDefault="00581103">
      <w:pPr>
        <w:pStyle w:val="a0"/>
        <w:rPr>
          <w:rFonts w:hint="cs"/>
          <w:rtl/>
        </w:rPr>
      </w:pPr>
      <w:r>
        <w:rPr>
          <w:rFonts w:hint="cs"/>
          <w:rtl/>
        </w:rPr>
        <w:t>עתה, הצעת חוק פ/2025, הצעת חוק אישור רשות מקומית להצבת מתקן פולט קרינה, התשס"ד-2004, מאת חבר הכנסת יעקב ליצמן - תשובה והצבעה. השר המשיב הוא שר הפנים. אדוני, בבקשה.</w:t>
      </w:r>
    </w:p>
    <w:p w14:paraId="686426DC" w14:textId="77777777" w:rsidR="00000000" w:rsidRDefault="00581103">
      <w:pPr>
        <w:pStyle w:val="a0"/>
        <w:rPr>
          <w:rFonts w:hint="cs"/>
          <w:rtl/>
        </w:rPr>
      </w:pPr>
    </w:p>
    <w:p w14:paraId="6533C034" w14:textId="77777777" w:rsidR="00000000" w:rsidRDefault="00581103">
      <w:pPr>
        <w:pStyle w:val="a"/>
        <w:rPr>
          <w:rtl/>
        </w:rPr>
      </w:pPr>
      <w:bookmarkStart w:id="204" w:name="FS000000519T14_07_2004_14_37_25"/>
      <w:bookmarkStart w:id="205" w:name="_Toc81561431"/>
      <w:bookmarkEnd w:id="204"/>
      <w:r>
        <w:rPr>
          <w:rFonts w:hint="eastAsia"/>
          <w:rtl/>
        </w:rPr>
        <w:t>שר</w:t>
      </w:r>
      <w:r>
        <w:rPr>
          <w:rtl/>
        </w:rPr>
        <w:t xml:space="preserve"> הפנים אברהם פורז:</w:t>
      </w:r>
      <w:bookmarkEnd w:id="205"/>
    </w:p>
    <w:p w14:paraId="0D617584" w14:textId="77777777" w:rsidR="00000000" w:rsidRDefault="00581103">
      <w:pPr>
        <w:pStyle w:val="a0"/>
        <w:rPr>
          <w:rFonts w:hint="cs"/>
          <w:rtl/>
        </w:rPr>
      </w:pPr>
    </w:p>
    <w:p w14:paraId="6EE60EA2" w14:textId="77777777" w:rsidR="00000000" w:rsidRDefault="00581103">
      <w:pPr>
        <w:pStyle w:val="a0"/>
        <w:rPr>
          <w:rFonts w:hint="cs"/>
          <w:rtl/>
        </w:rPr>
      </w:pPr>
      <w:r>
        <w:rPr>
          <w:rFonts w:hint="cs"/>
          <w:rtl/>
        </w:rPr>
        <w:t>אדוני היושב-ראש, חברי הכנסת, הצעת החוק שבנדון מציעה, כי הצבת</w:t>
      </w:r>
      <w:r>
        <w:rPr>
          <w:rFonts w:hint="cs"/>
          <w:rtl/>
        </w:rPr>
        <w:t xml:space="preserve"> מתקן הפולט קרינה בשטחה של רשות מקומית, תיעשה רק לאחר קבלת אישור מראש של מועצת הרשות המקומית, וכי מתקנים אשר הוצבו בעבר יוסרו ממקומם בתוך שישה חודשים מיום תחולת החוק, אלא אם כן קיבלו אישור מועצת הרשות המקומית. </w:t>
      </w:r>
    </w:p>
    <w:p w14:paraId="0ACC5A36" w14:textId="77777777" w:rsidR="00000000" w:rsidRDefault="00581103">
      <w:pPr>
        <w:pStyle w:val="a0"/>
        <w:rPr>
          <w:rFonts w:hint="cs"/>
          <w:rtl/>
        </w:rPr>
      </w:pPr>
    </w:p>
    <w:p w14:paraId="5CAD78BF" w14:textId="77777777" w:rsidR="00000000" w:rsidRDefault="00581103">
      <w:pPr>
        <w:pStyle w:val="a0"/>
        <w:rPr>
          <w:rFonts w:hint="cs"/>
          <w:rtl/>
        </w:rPr>
      </w:pPr>
      <w:r>
        <w:rPr>
          <w:rFonts w:hint="cs"/>
          <w:rtl/>
        </w:rPr>
        <w:t>הצעת החוק מיותרת, ויש להתנגד לה. הנושא מטופל</w:t>
      </w:r>
      <w:r>
        <w:rPr>
          <w:rFonts w:hint="cs"/>
          <w:rtl/>
        </w:rPr>
        <w:t xml:space="preserve"> במלואו במסגרת תוכנית המיתאר הארצית לתקשורת - תמ"א 36.</w:t>
      </w:r>
    </w:p>
    <w:p w14:paraId="05FE1AE5" w14:textId="77777777" w:rsidR="00000000" w:rsidRDefault="00581103">
      <w:pPr>
        <w:pStyle w:val="a0"/>
        <w:rPr>
          <w:rFonts w:hint="cs"/>
          <w:rtl/>
        </w:rPr>
      </w:pPr>
    </w:p>
    <w:p w14:paraId="005A7F10" w14:textId="77777777" w:rsidR="00000000" w:rsidRDefault="00581103">
      <w:pPr>
        <w:pStyle w:val="af1"/>
        <w:rPr>
          <w:rtl/>
        </w:rPr>
      </w:pPr>
      <w:r>
        <w:rPr>
          <w:rtl/>
        </w:rPr>
        <w:t>היו"ר מוחמד ברכה:</w:t>
      </w:r>
    </w:p>
    <w:p w14:paraId="2AC9414F" w14:textId="77777777" w:rsidR="00000000" w:rsidRDefault="00581103">
      <w:pPr>
        <w:pStyle w:val="a0"/>
        <w:rPr>
          <w:rtl/>
        </w:rPr>
      </w:pPr>
    </w:p>
    <w:p w14:paraId="05DB4BE5" w14:textId="77777777" w:rsidR="00000000" w:rsidRDefault="00581103">
      <w:pPr>
        <w:pStyle w:val="a0"/>
        <w:rPr>
          <w:rFonts w:hint="cs"/>
          <w:rtl/>
        </w:rPr>
      </w:pPr>
      <w:r>
        <w:rPr>
          <w:rFonts w:hint="cs"/>
          <w:rtl/>
        </w:rPr>
        <w:t>רבותי חברי הכנסת, זה לא אולם של דיונים. חברי הכנסת פינס-פז והרצוג, לא כאן ולא כך. סגן השר רצון, בבקשה.</w:t>
      </w:r>
    </w:p>
    <w:p w14:paraId="48FB4A09" w14:textId="77777777" w:rsidR="00000000" w:rsidRDefault="00581103">
      <w:pPr>
        <w:pStyle w:val="a0"/>
        <w:rPr>
          <w:rFonts w:hint="cs"/>
          <w:rtl/>
        </w:rPr>
      </w:pPr>
    </w:p>
    <w:p w14:paraId="6B541DCC" w14:textId="77777777" w:rsidR="00000000" w:rsidRDefault="00581103">
      <w:pPr>
        <w:pStyle w:val="-"/>
        <w:rPr>
          <w:rtl/>
        </w:rPr>
      </w:pPr>
      <w:bookmarkStart w:id="206" w:name="FS000000519T14_07_2004_14_40_15C"/>
      <w:bookmarkEnd w:id="206"/>
      <w:r>
        <w:rPr>
          <w:rtl/>
        </w:rPr>
        <w:t>שר הפנים אברהם פורז:</w:t>
      </w:r>
    </w:p>
    <w:p w14:paraId="150815D8" w14:textId="77777777" w:rsidR="00000000" w:rsidRDefault="00581103">
      <w:pPr>
        <w:pStyle w:val="a0"/>
        <w:rPr>
          <w:rtl/>
        </w:rPr>
      </w:pPr>
    </w:p>
    <w:p w14:paraId="723AC752" w14:textId="77777777" w:rsidR="00000000" w:rsidRDefault="00581103">
      <w:pPr>
        <w:pStyle w:val="a0"/>
        <w:rPr>
          <w:rFonts w:hint="cs"/>
          <w:rtl/>
        </w:rPr>
      </w:pPr>
      <w:r>
        <w:rPr>
          <w:rFonts w:hint="cs"/>
          <w:rtl/>
        </w:rPr>
        <w:t>תמ"א 36א היא תוכנית המיתאר הארצית למתקני תקשורת קטנים ו</w:t>
      </w:r>
      <w:r>
        <w:rPr>
          <w:rFonts w:hint="cs"/>
          <w:rtl/>
        </w:rPr>
        <w:t>זעירים, אשר אושרה בסוף מאי 2002 ואשר עוסקת בין השאר בנושא האנטנות לטלפונים ניידים. תמ"א 36ב היא למתקנים בינוניים וגדולים, ונמצאת בשלבי אישור מתקדמים.</w:t>
      </w:r>
    </w:p>
    <w:p w14:paraId="53FD9C69" w14:textId="77777777" w:rsidR="00000000" w:rsidRDefault="00581103">
      <w:pPr>
        <w:pStyle w:val="a0"/>
        <w:rPr>
          <w:rFonts w:hint="cs"/>
          <w:rtl/>
        </w:rPr>
      </w:pPr>
    </w:p>
    <w:p w14:paraId="4366394B" w14:textId="77777777" w:rsidR="00000000" w:rsidRDefault="00581103">
      <w:pPr>
        <w:pStyle w:val="a0"/>
        <w:rPr>
          <w:rFonts w:hint="cs"/>
          <w:rtl/>
        </w:rPr>
      </w:pPr>
      <w:r>
        <w:rPr>
          <w:rFonts w:hint="cs"/>
          <w:rtl/>
        </w:rPr>
        <w:t>הדרישה המוצעת בהצעת החוק היא לחייב אישור הרשות המקומית, והגוף המוסמך הוא בכלל הוועדה המקומית. זה מכניס או</w:t>
      </w:r>
      <w:r>
        <w:rPr>
          <w:rFonts w:hint="cs"/>
          <w:rtl/>
        </w:rPr>
        <w:t>תנו לסבך מיותר. לכן, אנחנו מתנגדים להצעת החוק.</w:t>
      </w:r>
    </w:p>
    <w:p w14:paraId="43B0C138" w14:textId="77777777" w:rsidR="00000000" w:rsidRDefault="00581103">
      <w:pPr>
        <w:pStyle w:val="a0"/>
        <w:rPr>
          <w:rFonts w:hint="cs"/>
          <w:rtl/>
        </w:rPr>
      </w:pPr>
    </w:p>
    <w:p w14:paraId="6EF16C6A" w14:textId="77777777" w:rsidR="00000000" w:rsidRDefault="00581103">
      <w:pPr>
        <w:pStyle w:val="af1"/>
        <w:rPr>
          <w:rtl/>
        </w:rPr>
      </w:pPr>
      <w:r>
        <w:rPr>
          <w:rtl/>
        </w:rPr>
        <w:t>היו"ר מוחמד ברכה:</w:t>
      </w:r>
    </w:p>
    <w:p w14:paraId="3ED90E00" w14:textId="77777777" w:rsidR="00000000" w:rsidRDefault="00581103">
      <w:pPr>
        <w:pStyle w:val="a0"/>
        <w:rPr>
          <w:rtl/>
        </w:rPr>
      </w:pPr>
    </w:p>
    <w:p w14:paraId="27FAFAA1" w14:textId="77777777" w:rsidR="00000000" w:rsidRDefault="00581103">
      <w:pPr>
        <w:pStyle w:val="a0"/>
        <w:rPr>
          <w:rFonts w:hint="cs"/>
          <w:rtl/>
        </w:rPr>
      </w:pPr>
      <w:r>
        <w:rPr>
          <w:rFonts w:hint="cs"/>
          <w:rtl/>
        </w:rPr>
        <w:t>תודה. רבותי, אנחנו עוברים להצבעה.</w:t>
      </w:r>
    </w:p>
    <w:p w14:paraId="626DCA27" w14:textId="77777777" w:rsidR="00000000" w:rsidRDefault="00581103">
      <w:pPr>
        <w:pStyle w:val="af0"/>
        <w:rPr>
          <w:rtl/>
        </w:rPr>
      </w:pPr>
    </w:p>
    <w:p w14:paraId="28F127F1" w14:textId="77777777" w:rsidR="00000000" w:rsidRDefault="00581103">
      <w:pPr>
        <w:pStyle w:val="af0"/>
        <w:rPr>
          <w:rtl/>
        </w:rPr>
      </w:pPr>
      <w:r>
        <w:rPr>
          <w:rtl/>
        </w:rPr>
        <w:t>קריאה:</w:t>
      </w:r>
    </w:p>
    <w:p w14:paraId="4695FFFF" w14:textId="77777777" w:rsidR="00000000" w:rsidRDefault="00581103">
      <w:pPr>
        <w:pStyle w:val="a0"/>
        <w:rPr>
          <w:rFonts w:hint="cs"/>
          <w:rtl/>
        </w:rPr>
      </w:pPr>
    </w:p>
    <w:p w14:paraId="038AC35D" w14:textId="77777777" w:rsidR="00000000" w:rsidRDefault="00581103">
      <w:pPr>
        <w:pStyle w:val="a0"/>
        <w:rPr>
          <w:rFonts w:hint="cs"/>
          <w:rtl/>
        </w:rPr>
      </w:pPr>
      <w:r>
        <w:rPr>
          <w:rFonts w:hint="cs"/>
          <w:rtl/>
        </w:rPr>
        <w:t>רגע.</w:t>
      </w:r>
    </w:p>
    <w:p w14:paraId="7D758592" w14:textId="77777777" w:rsidR="00000000" w:rsidRDefault="00581103">
      <w:pPr>
        <w:pStyle w:val="a0"/>
        <w:rPr>
          <w:rFonts w:hint="cs"/>
          <w:rtl/>
        </w:rPr>
      </w:pPr>
    </w:p>
    <w:p w14:paraId="20923A7C" w14:textId="77777777" w:rsidR="00000000" w:rsidRDefault="00581103">
      <w:pPr>
        <w:pStyle w:val="af1"/>
        <w:rPr>
          <w:rtl/>
        </w:rPr>
      </w:pPr>
      <w:r>
        <w:rPr>
          <w:rtl/>
        </w:rPr>
        <w:t>היו"ר מוחמד ברכה:</w:t>
      </w:r>
    </w:p>
    <w:p w14:paraId="24DA780C" w14:textId="77777777" w:rsidR="00000000" w:rsidRDefault="00581103">
      <w:pPr>
        <w:pStyle w:val="a0"/>
        <w:rPr>
          <w:rtl/>
        </w:rPr>
      </w:pPr>
    </w:p>
    <w:p w14:paraId="6C3C2565" w14:textId="77777777" w:rsidR="00000000" w:rsidRDefault="00581103">
      <w:pPr>
        <w:pStyle w:val="a0"/>
        <w:rPr>
          <w:rFonts w:hint="cs"/>
          <w:rtl/>
        </w:rPr>
      </w:pPr>
      <w:r>
        <w:rPr>
          <w:rFonts w:hint="cs"/>
          <w:rtl/>
        </w:rPr>
        <w:t>אתה רוצה לענות? בבקשה. אתה רוצה לענות - כן או לא?</w:t>
      </w:r>
    </w:p>
    <w:p w14:paraId="5A738701" w14:textId="77777777" w:rsidR="00000000" w:rsidRDefault="00581103">
      <w:pPr>
        <w:pStyle w:val="a0"/>
        <w:rPr>
          <w:rFonts w:hint="cs"/>
          <w:rtl/>
        </w:rPr>
      </w:pPr>
    </w:p>
    <w:p w14:paraId="1D0F202F" w14:textId="77777777" w:rsidR="00000000" w:rsidRDefault="00581103">
      <w:pPr>
        <w:pStyle w:val="af0"/>
        <w:rPr>
          <w:rtl/>
        </w:rPr>
      </w:pPr>
      <w:r>
        <w:rPr>
          <w:rFonts w:hint="eastAsia"/>
          <w:rtl/>
        </w:rPr>
        <w:t>קריאה</w:t>
      </w:r>
      <w:r>
        <w:rPr>
          <w:rtl/>
        </w:rPr>
        <w:t>:</w:t>
      </w:r>
    </w:p>
    <w:p w14:paraId="68527759" w14:textId="77777777" w:rsidR="00000000" w:rsidRDefault="00581103">
      <w:pPr>
        <w:pStyle w:val="a0"/>
        <w:rPr>
          <w:rFonts w:hint="cs"/>
          <w:rtl/>
        </w:rPr>
      </w:pPr>
    </w:p>
    <w:p w14:paraId="3EB98E17" w14:textId="77777777" w:rsidR="00000000" w:rsidRDefault="00581103">
      <w:pPr>
        <w:pStyle w:val="a0"/>
        <w:rPr>
          <w:rFonts w:hint="cs"/>
          <w:rtl/>
        </w:rPr>
      </w:pPr>
      <w:r>
        <w:rPr>
          <w:rFonts w:hint="cs"/>
          <w:rtl/>
        </w:rPr>
        <w:t>תצביע.</w:t>
      </w:r>
    </w:p>
    <w:p w14:paraId="6F8CCC63" w14:textId="77777777" w:rsidR="00000000" w:rsidRDefault="00581103">
      <w:pPr>
        <w:pStyle w:val="a0"/>
        <w:rPr>
          <w:rFonts w:hint="cs"/>
          <w:rtl/>
        </w:rPr>
      </w:pPr>
    </w:p>
    <w:p w14:paraId="0789EF79" w14:textId="77777777" w:rsidR="00000000" w:rsidRDefault="00581103">
      <w:pPr>
        <w:pStyle w:val="af1"/>
        <w:rPr>
          <w:rtl/>
        </w:rPr>
      </w:pPr>
      <w:r>
        <w:rPr>
          <w:rtl/>
        </w:rPr>
        <w:t>היו"ר מוחמד ברכה:</w:t>
      </w:r>
    </w:p>
    <w:p w14:paraId="51B4B206" w14:textId="77777777" w:rsidR="00000000" w:rsidRDefault="00581103">
      <w:pPr>
        <w:pStyle w:val="a0"/>
        <w:rPr>
          <w:rtl/>
        </w:rPr>
      </w:pPr>
    </w:p>
    <w:p w14:paraId="1C1E6B72" w14:textId="77777777" w:rsidR="00000000" w:rsidRDefault="00581103">
      <w:pPr>
        <w:pStyle w:val="a0"/>
        <w:rPr>
          <w:rFonts w:hint="cs"/>
          <w:rtl/>
        </w:rPr>
      </w:pPr>
      <w:r>
        <w:rPr>
          <w:rFonts w:hint="cs"/>
          <w:rtl/>
        </w:rPr>
        <w:t xml:space="preserve">רבותי, אנחנו עוברים להצבעה. ההצבעה </w:t>
      </w:r>
      <w:r>
        <w:rPr>
          <w:rFonts w:hint="cs"/>
          <w:rtl/>
        </w:rPr>
        <w:t>החלה.</w:t>
      </w:r>
    </w:p>
    <w:p w14:paraId="560CB108" w14:textId="77777777" w:rsidR="00000000" w:rsidRDefault="00581103">
      <w:pPr>
        <w:pStyle w:val="a0"/>
        <w:rPr>
          <w:rFonts w:hint="cs"/>
          <w:rtl/>
        </w:rPr>
      </w:pPr>
    </w:p>
    <w:p w14:paraId="3FF057B9" w14:textId="77777777" w:rsidR="00000000" w:rsidRDefault="00581103">
      <w:pPr>
        <w:pStyle w:val="ab"/>
        <w:bidi/>
        <w:rPr>
          <w:rFonts w:hint="cs"/>
          <w:rtl/>
        </w:rPr>
      </w:pPr>
      <w:r>
        <w:rPr>
          <w:rFonts w:hint="cs"/>
          <w:rtl/>
        </w:rPr>
        <w:t>הצבעה מס' 9</w:t>
      </w:r>
    </w:p>
    <w:p w14:paraId="0262298E" w14:textId="77777777" w:rsidR="00000000" w:rsidRDefault="00581103">
      <w:pPr>
        <w:pStyle w:val="a0"/>
        <w:rPr>
          <w:rFonts w:hint="cs"/>
          <w:rtl/>
        </w:rPr>
      </w:pPr>
    </w:p>
    <w:p w14:paraId="0AE0DBCB" w14:textId="77777777" w:rsidR="00000000" w:rsidRDefault="00581103">
      <w:pPr>
        <w:pStyle w:val="ac"/>
        <w:bidi/>
        <w:rPr>
          <w:rFonts w:hint="cs"/>
          <w:rtl/>
        </w:rPr>
      </w:pPr>
      <w:r>
        <w:rPr>
          <w:rFonts w:hint="cs"/>
          <w:rtl/>
        </w:rPr>
        <w:t>בעד ההצעה להעביר את הצעת החוק לדיון מוקדם בוועדה - 27</w:t>
      </w:r>
    </w:p>
    <w:p w14:paraId="6F5CBEDB" w14:textId="77777777" w:rsidR="00000000" w:rsidRDefault="00581103">
      <w:pPr>
        <w:pStyle w:val="ac"/>
        <w:bidi/>
        <w:rPr>
          <w:rFonts w:hint="cs"/>
          <w:rtl/>
        </w:rPr>
      </w:pPr>
      <w:r>
        <w:rPr>
          <w:rFonts w:hint="cs"/>
          <w:rtl/>
        </w:rPr>
        <w:t>בעד ההצעה להסיר מסדר-היום את הצעת החוק - 31</w:t>
      </w:r>
    </w:p>
    <w:p w14:paraId="5412CCA9" w14:textId="77777777" w:rsidR="00000000" w:rsidRDefault="00581103">
      <w:pPr>
        <w:pStyle w:val="ac"/>
        <w:bidi/>
        <w:rPr>
          <w:rFonts w:hint="cs"/>
          <w:rtl/>
        </w:rPr>
      </w:pPr>
      <w:r>
        <w:rPr>
          <w:rFonts w:hint="cs"/>
          <w:rtl/>
        </w:rPr>
        <w:t>נמנעים - אין</w:t>
      </w:r>
    </w:p>
    <w:p w14:paraId="70425CB6" w14:textId="77777777" w:rsidR="00000000" w:rsidRDefault="00581103">
      <w:pPr>
        <w:pStyle w:val="ad"/>
        <w:bidi/>
        <w:rPr>
          <w:rFonts w:hint="cs"/>
          <w:rtl/>
        </w:rPr>
      </w:pPr>
      <w:r>
        <w:rPr>
          <w:rFonts w:hint="cs"/>
          <w:rtl/>
        </w:rPr>
        <w:t>ההצעה להסיר מסדר-היום את הצעת חוק אישור מועצת רשות מקומית להצבת מתקן פולט קרינה, התשס"ד-2004, נתקבלה.</w:t>
      </w:r>
    </w:p>
    <w:p w14:paraId="3CEBB2D8" w14:textId="77777777" w:rsidR="00000000" w:rsidRDefault="00581103">
      <w:pPr>
        <w:pStyle w:val="a0"/>
        <w:rPr>
          <w:rFonts w:hint="cs"/>
          <w:rtl/>
        </w:rPr>
      </w:pPr>
    </w:p>
    <w:p w14:paraId="3938E4B5" w14:textId="77777777" w:rsidR="00000000" w:rsidRDefault="00581103">
      <w:pPr>
        <w:pStyle w:val="af1"/>
        <w:rPr>
          <w:rtl/>
        </w:rPr>
      </w:pPr>
      <w:r>
        <w:rPr>
          <w:rtl/>
        </w:rPr>
        <w:t>היו"ר מוחמד ברכה:</w:t>
      </w:r>
    </w:p>
    <w:p w14:paraId="56AABE3B" w14:textId="77777777" w:rsidR="00000000" w:rsidRDefault="00581103">
      <w:pPr>
        <w:pStyle w:val="a0"/>
        <w:rPr>
          <w:rtl/>
        </w:rPr>
      </w:pPr>
    </w:p>
    <w:p w14:paraId="6F50CC66" w14:textId="77777777" w:rsidR="00000000" w:rsidRDefault="00581103">
      <w:pPr>
        <w:pStyle w:val="a0"/>
        <w:rPr>
          <w:rFonts w:hint="cs"/>
          <w:rtl/>
        </w:rPr>
      </w:pPr>
      <w:r>
        <w:rPr>
          <w:rFonts w:hint="cs"/>
          <w:rtl/>
        </w:rPr>
        <w:t>ברו</w:t>
      </w:r>
      <w:r>
        <w:rPr>
          <w:rFonts w:hint="cs"/>
          <w:rtl/>
        </w:rPr>
        <w:t>ב של 32 מתנגדים, לרבות קולו של היושב-ראש, מול 27 שתומכים, הצעת החוק הוסרה מסדר-יומה של הכנסת.</w:t>
      </w:r>
    </w:p>
    <w:p w14:paraId="09BE65A3" w14:textId="77777777" w:rsidR="00000000" w:rsidRDefault="00581103">
      <w:pPr>
        <w:pStyle w:val="a0"/>
        <w:rPr>
          <w:rFonts w:hint="cs"/>
          <w:rtl/>
        </w:rPr>
      </w:pPr>
    </w:p>
    <w:p w14:paraId="684DC600" w14:textId="77777777" w:rsidR="00000000" w:rsidRDefault="00581103">
      <w:pPr>
        <w:pStyle w:val="a2"/>
        <w:rPr>
          <w:rFonts w:hint="cs"/>
          <w:rtl/>
        </w:rPr>
      </w:pPr>
    </w:p>
    <w:p w14:paraId="0AB1D927" w14:textId="77777777" w:rsidR="00000000" w:rsidRDefault="00581103">
      <w:pPr>
        <w:pStyle w:val="a0"/>
        <w:rPr>
          <w:rFonts w:hint="cs"/>
          <w:rtl/>
        </w:rPr>
      </w:pPr>
    </w:p>
    <w:p w14:paraId="63E456E7" w14:textId="77777777" w:rsidR="00000000" w:rsidRDefault="00581103">
      <w:pPr>
        <w:pStyle w:val="a2"/>
        <w:rPr>
          <w:rFonts w:hint="cs"/>
          <w:rtl/>
        </w:rPr>
      </w:pPr>
      <w:bookmarkStart w:id="207" w:name="CS29932FI0029932T14_07_2004_14_46_02"/>
      <w:bookmarkStart w:id="208" w:name="_Toc81561432"/>
      <w:bookmarkEnd w:id="207"/>
      <w:r>
        <w:rPr>
          <w:rtl/>
        </w:rPr>
        <w:t>הצעת חוק העונשין (גילויי גזענות כלפי דת או קבוצה דתית), התשס"ג-2003</w:t>
      </w:r>
      <w:bookmarkEnd w:id="208"/>
    </w:p>
    <w:p w14:paraId="49E6BC6D" w14:textId="77777777" w:rsidR="00000000" w:rsidRDefault="00581103">
      <w:pPr>
        <w:pStyle w:val="a0"/>
        <w:rPr>
          <w:rFonts w:hint="cs"/>
          <w:rtl/>
        </w:rPr>
      </w:pPr>
      <w:r>
        <w:rPr>
          <w:rtl/>
        </w:rPr>
        <w:t>[נספחות.]</w:t>
      </w:r>
    </w:p>
    <w:p w14:paraId="33D779A4" w14:textId="77777777" w:rsidR="00000000" w:rsidRDefault="00581103">
      <w:pPr>
        <w:pStyle w:val="-0"/>
        <w:rPr>
          <w:rFonts w:hint="cs"/>
          <w:rtl/>
        </w:rPr>
      </w:pPr>
      <w:r>
        <w:rPr>
          <w:rFonts w:hint="cs"/>
          <w:rtl/>
        </w:rPr>
        <w:t>(הצעת חבר הכנסת ישראל אייכלר)</w:t>
      </w:r>
    </w:p>
    <w:p w14:paraId="6C624C76" w14:textId="77777777" w:rsidR="00000000" w:rsidRDefault="00581103">
      <w:pPr>
        <w:pStyle w:val="-0"/>
        <w:rPr>
          <w:rFonts w:hint="cs"/>
          <w:rtl/>
        </w:rPr>
      </w:pPr>
    </w:p>
    <w:p w14:paraId="121C3A70" w14:textId="77777777" w:rsidR="00000000" w:rsidRDefault="00581103">
      <w:pPr>
        <w:pStyle w:val="a0"/>
        <w:rPr>
          <w:rFonts w:hint="cs"/>
          <w:rtl/>
        </w:rPr>
      </w:pPr>
    </w:p>
    <w:p w14:paraId="5FFA9FFF" w14:textId="77777777" w:rsidR="00000000" w:rsidRDefault="00581103">
      <w:pPr>
        <w:pStyle w:val="af1"/>
        <w:rPr>
          <w:rtl/>
        </w:rPr>
      </w:pPr>
      <w:r>
        <w:rPr>
          <w:rtl/>
        </w:rPr>
        <w:t>היו"ר מוחמד ברכה:</w:t>
      </w:r>
    </w:p>
    <w:p w14:paraId="2CD8D427" w14:textId="77777777" w:rsidR="00000000" w:rsidRDefault="00581103">
      <w:pPr>
        <w:pStyle w:val="a0"/>
        <w:rPr>
          <w:rtl/>
        </w:rPr>
      </w:pPr>
    </w:p>
    <w:p w14:paraId="154F9FD5" w14:textId="77777777" w:rsidR="00000000" w:rsidRDefault="00581103">
      <w:pPr>
        <w:pStyle w:val="a0"/>
        <w:rPr>
          <w:rFonts w:hint="cs"/>
          <w:rtl/>
        </w:rPr>
      </w:pPr>
      <w:r>
        <w:rPr>
          <w:rFonts w:hint="cs"/>
          <w:rtl/>
        </w:rPr>
        <w:t>הצעת חוק פ/1343, הצעת חוק העונ</w:t>
      </w:r>
      <w:r>
        <w:rPr>
          <w:rFonts w:hint="cs"/>
          <w:rtl/>
        </w:rPr>
        <w:t>שין (גילויי גזענות כלפי דת או קבוצה דתית), התשס"ג-2003 - מאת חבר הכנסת ישראל אייכלר. אדוני, בבקשה.</w:t>
      </w:r>
    </w:p>
    <w:p w14:paraId="2AB362AE" w14:textId="77777777" w:rsidR="00000000" w:rsidRDefault="00581103">
      <w:pPr>
        <w:pStyle w:val="a0"/>
        <w:rPr>
          <w:rFonts w:hint="cs"/>
          <w:rtl/>
        </w:rPr>
      </w:pPr>
    </w:p>
    <w:p w14:paraId="3EDD7ECF" w14:textId="77777777" w:rsidR="00000000" w:rsidRDefault="00581103">
      <w:pPr>
        <w:pStyle w:val="a"/>
        <w:rPr>
          <w:rtl/>
        </w:rPr>
      </w:pPr>
      <w:bookmarkStart w:id="209" w:name="FS000001057T14_07_2004_14_46_45"/>
      <w:bookmarkStart w:id="210" w:name="_Toc81561433"/>
      <w:bookmarkEnd w:id="209"/>
      <w:r>
        <w:rPr>
          <w:rFonts w:hint="eastAsia"/>
          <w:rtl/>
        </w:rPr>
        <w:t>ישראל</w:t>
      </w:r>
      <w:r>
        <w:rPr>
          <w:rtl/>
        </w:rPr>
        <w:t xml:space="preserve"> אייכלר (יהדות התורה):</w:t>
      </w:r>
      <w:bookmarkEnd w:id="210"/>
    </w:p>
    <w:p w14:paraId="52569D9F" w14:textId="77777777" w:rsidR="00000000" w:rsidRDefault="00581103">
      <w:pPr>
        <w:pStyle w:val="a0"/>
        <w:rPr>
          <w:rFonts w:hint="cs"/>
          <w:rtl/>
        </w:rPr>
      </w:pPr>
    </w:p>
    <w:p w14:paraId="5FE9AF1B" w14:textId="77777777" w:rsidR="00000000" w:rsidRDefault="00581103">
      <w:pPr>
        <w:pStyle w:val="a0"/>
        <w:rPr>
          <w:rFonts w:hint="cs"/>
          <w:rtl/>
        </w:rPr>
      </w:pPr>
      <w:r>
        <w:rPr>
          <w:rFonts w:hint="cs"/>
          <w:rtl/>
        </w:rPr>
        <w:t>אדוני היושב-ראש, חברי הכנסת, מדינת ישראל קיימת הרבה שנים, ויש בה ערבוביה וציבור גדול של כל מיני אנשים מכל מיני ארצות, כל מיני ד</w:t>
      </w:r>
      <w:r>
        <w:rPr>
          <w:rFonts w:hint="cs"/>
          <w:rtl/>
        </w:rPr>
        <w:t>עות וכל מיני השקפות. המדינה הוקמה, בעצם, על השמטת הבסיס התורני האמוני שאיחד את כל עם ישראל בכל הדורות. ידענו שיש לנו אל אחד, חוקה אחת, תורה אחת, אמונה אחת וגורל אחד. מאז קמה המדינה אמרו: לא. התורה וחוקת התורה הן לא הבסיס, ולכן חיפשו בסיסים אחרים להשתית ולג</w:t>
      </w:r>
      <w:r>
        <w:rPr>
          <w:rFonts w:hint="cs"/>
          <w:rtl/>
        </w:rPr>
        <w:t>בש עם אחד, עם חדש, יהודי חדש. זה כמובן נכשל. כולנו יודעים שאין היום עם אחד. יש הרבה עמים, הרבה קבוצות, הרבה אמונות והרבה דעות, עד כדי כך שכמעט אין שום דבר שמאחד את האוכלוסייה האזרחית היהודית בארץ-ישראל - ממש שום דבר.</w:t>
      </w:r>
    </w:p>
    <w:p w14:paraId="22EF908D" w14:textId="77777777" w:rsidR="00000000" w:rsidRDefault="00581103">
      <w:pPr>
        <w:pStyle w:val="a0"/>
        <w:rPr>
          <w:rFonts w:hint="cs"/>
          <w:rtl/>
        </w:rPr>
      </w:pPr>
    </w:p>
    <w:p w14:paraId="5B8940B8" w14:textId="77777777" w:rsidR="00000000" w:rsidRDefault="00581103">
      <w:pPr>
        <w:pStyle w:val="a0"/>
        <w:rPr>
          <w:rFonts w:hint="cs"/>
          <w:rtl/>
        </w:rPr>
      </w:pPr>
      <w:r>
        <w:rPr>
          <w:rFonts w:hint="cs"/>
          <w:rtl/>
        </w:rPr>
        <w:t xml:space="preserve"> פעם חשבו שהגורל המשותף מאחד, שהאויב ה</w:t>
      </w:r>
      <w:r>
        <w:rPr>
          <w:rFonts w:hint="cs"/>
          <w:rtl/>
        </w:rPr>
        <w:t xml:space="preserve">משותף </w:t>
      </w:r>
      <w:r>
        <w:rPr>
          <w:rtl/>
        </w:rPr>
        <w:t>–</w:t>
      </w:r>
      <w:r>
        <w:rPr>
          <w:rFonts w:hint="cs"/>
          <w:rtl/>
        </w:rPr>
        <w:t xml:space="preserve"> וכבר קוננו רבים ואמרו: אוי לעם שאגרוף הפלדה מאחד אותו. גם זה כבר לא מאחד, זה כבר הגורם המפלג ביותר. נותר דבר אחד: עניין האזרחות, העניין האזרחי, ועד-הבית, העובדה שכולם חיים בבית אחד, במדינה אחת. צריכים להקים ועד-בית, וועד הבית ידאג לכולם בשוויוניות.</w:t>
      </w:r>
      <w:r>
        <w:rPr>
          <w:rFonts w:hint="cs"/>
          <w:rtl/>
        </w:rPr>
        <w:t xml:space="preserve"> </w:t>
      </w:r>
    </w:p>
    <w:p w14:paraId="3B84C855" w14:textId="77777777" w:rsidR="00000000" w:rsidRDefault="00581103">
      <w:pPr>
        <w:pStyle w:val="a0"/>
        <w:rPr>
          <w:rFonts w:hint="cs"/>
          <w:rtl/>
        </w:rPr>
      </w:pPr>
    </w:p>
    <w:p w14:paraId="70063786" w14:textId="77777777" w:rsidR="00000000" w:rsidRDefault="00581103">
      <w:pPr>
        <w:pStyle w:val="a0"/>
        <w:rPr>
          <w:rFonts w:hint="cs"/>
          <w:rtl/>
        </w:rPr>
      </w:pPr>
      <w:r>
        <w:rPr>
          <w:rFonts w:hint="cs"/>
          <w:rtl/>
        </w:rPr>
        <w:t xml:space="preserve">אבל, כשיש רכלניות ורכלנים בוועד-הבית, שמציתים אש ושנאה זה כלפי זה, הבית ייחרב. לכן בארצות-הברית ובמדינות גדולות שיש בהן הרבה עמים והרבה קבוצות, גם באירופה, יש כללים בסיסיים שעליהם כולם מסכימים </w:t>
      </w:r>
      <w:r>
        <w:rPr>
          <w:rtl/>
        </w:rPr>
        <w:t>–</w:t>
      </w:r>
      <w:r>
        <w:rPr>
          <w:rFonts w:hint="cs"/>
          <w:rtl/>
        </w:rPr>
        <w:t xml:space="preserve"> שאסור להסית בדברי גזענות קבוצה אחת כלפי השנייה. אנחנו יודע</w:t>
      </w:r>
      <w:r>
        <w:rPr>
          <w:rFonts w:hint="cs"/>
          <w:rtl/>
        </w:rPr>
        <w:t xml:space="preserve">ים שיש היום באירופה וגם בארצות-הברית חוקים נגד גילויי שנאה ואיבה של קבוצה אחת נגד השנייה על בסיס קבוצתי, אתני, גזעי. אפילו במדינת ישראל: כאשר היתה פה תנועה שהטיפה לטרנספר של ערבים, חוקקו חוק נגד הסתה לגזענות ופסלו תנועות שהסיתו לגזענות. </w:t>
      </w:r>
    </w:p>
    <w:p w14:paraId="398CF6EE" w14:textId="77777777" w:rsidR="00000000" w:rsidRDefault="00581103">
      <w:pPr>
        <w:pStyle w:val="a0"/>
        <w:rPr>
          <w:rFonts w:hint="cs"/>
          <w:rtl/>
        </w:rPr>
      </w:pPr>
    </w:p>
    <w:p w14:paraId="6FE9EDFC" w14:textId="77777777" w:rsidR="00000000" w:rsidRDefault="00581103">
      <w:pPr>
        <w:pStyle w:val="a0"/>
        <w:rPr>
          <w:rFonts w:hint="cs"/>
          <w:rtl/>
        </w:rPr>
      </w:pPr>
      <w:r>
        <w:rPr>
          <w:rFonts w:hint="cs"/>
          <w:rtl/>
        </w:rPr>
        <w:t>אבל, יש קבוצה אחת</w:t>
      </w:r>
      <w:r>
        <w:rPr>
          <w:rFonts w:hint="cs"/>
          <w:rtl/>
        </w:rPr>
        <w:t xml:space="preserve"> במדינה שנגדה מותר, וזה פופולרי, להסית, ואפילו להשיג הישגים אלקטורליים על-ידי הסתה נגדה ויצירת איבה ומדנים כלפיה, ואני גאה להימנות עם הקבוצה הזאת כבן ירושלים, כבן העם היהודי, כאיש ארץ-ישראל, כיהודי חסידי. ב-49 שנותי בארץ-ישראל הייתי, כמו כל חברי ובני-גילי,</w:t>
      </w:r>
      <w:r>
        <w:rPr>
          <w:rFonts w:hint="cs"/>
          <w:rtl/>
        </w:rPr>
        <w:t xml:space="preserve"> מושא לשטנה ולשנאה בלי שום הגנה אזרחית משפטית. עד כדי כך שכשפניתי ליועץ המשפטי לממשלה הקודם ושאלתי: איך אתם מאפשרים הסתה כל כך נוראה בתקשורת, במשך הרבה שנים, ואנחנו לא יכולים לתבוע, והיועץ המשפטי לא יכול לתבוע אף אחד בעניין הזה </w:t>
      </w:r>
      <w:r>
        <w:rPr>
          <w:rtl/>
        </w:rPr>
        <w:t>–</w:t>
      </w:r>
      <w:r>
        <w:rPr>
          <w:rFonts w:hint="cs"/>
          <w:rtl/>
        </w:rPr>
        <w:t xml:space="preserve"> הוא אמר לי שחוק הגזענות מג</w:t>
      </w:r>
      <w:r>
        <w:rPr>
          <w:rFonts w:hint="cs"/>
          <w:rtl/>
        </w:rPr>
        <w:t xml:space="preserve">ן רק על ערבים ועל עמים אחרים. אבל היות שהחרדים אינם בגדר עם, אינם בגדר דת </w:t>
      </w:r>
      <w:r>
        <w:rPr>
          <w:rtl/>
        </w:rPr>
        <w:t>–</w:t>
      </w:r>
      <w:r>
        <w:rPr>
          <w:rFonts w:hint="cs"/>
          <w:rtl/>
        </w:rPr>
        <w:t xml:space="preserve"> כי כולנו שייכים לדת היהודית על-פי ההגדרה </w:t>
      </w:r>
      <w:r>
        <w:rPr>
          <w:rtl/>
        </w:rPr>
        <w:t>–</w:t>
      </w:r>
      <w:r>
        <w:rPr>
          <w:rFonts w:hint="cs"/>
          <w:rtl/>
        </w:rPr>
        <w:t xml:space="preserve"> זה מאפשר לכל אחד לעשות מה שהוא רוצה.</w:t>
      </w:r>
    </w:p>
    <w:p w14:paraId="7C5BE177" w14:textId="77777777" w:rsidR="00000000" w:rsidRDefault="00581103">
      <w:pPr>
        <w:pStyle w:val="a0"/>
        <w:rPr>
          <w:rFonts w:hint="cs"/>
          <w:rtl/>
        </w:rPr>
      </w:pPr>
    </w:p>
    <w:p w14:paraId="6BE59B6C" w14:textId="77777777" w:rsidR="00000000" w:rsidRDefault="00581103">
      <w:pPr>
        <w:pStyle w:val="a0"/>
        <w:rPr>
          <w:rFonts w:hint="cs"/>
          <w:rtl/>
        </w:rPr>
      </w:pPr>
      <w:r>
        <w:rPr>
          <w:rFonts w:hint="cs"/>
          <w:rtl/>
        </w:rPr>
        <w:t>הגיע המצב עד כדי כך שמאות אלפי אנשים הלכו להצביע בבחירות אך ורק בגלל שנאת חרדים. תשאלו אותם: האם את</w:t>
      </w:r>
      <w:r>
        <w:rPr>
          <w:rFonts w:hint="cs"/>
          <w:rtl/>
        </w:rPr>
        <w:t>ם מכירים את החרדים? ישבתם אתם, דיברתם אתם? כמה אנשים חרדים אתם מכירים? הם יגידו לכם: לא, לא ראינו אף חרדי כמעט. מאיפה אתם מכירים את אופיים השלילי של החרדים? מן מהתקשורת, קראנו, שמענו, דיברנו. תשאלו אנשי תקשורת, עיתונאים: למה אתם עושים את זה? הם יגידו לכם א</w:t>
      </w:r>
      <w:r>
        <w:rPr>
          <w:rFonts w:hint="cs"/>
          <w:rtl/>
        </w:rPr>
        <w:t xml:space="preserve">ת האמת: הם לא שונאים חרדים, אבל הם יודעים שאם הם יביאו למערכת כותרת מאיימת כמו "החרדים באים", זה ימכור עיתונים. אם יפרסמו שאיש מבני-ברק עשה עבירה שאם איש מתל-אביב היה עושה אותה זה לא היה אומר כלום, זה יהיה פופולרי. </w:t>
      </w:r>
    </w:p>
    <w:p w14:paraId="62886E8D" w14:textId="77777777" w:rsidR="00000000" w:rsidRDefault="00581103">
      <w:pPr>
        <w:pStyle w:val="a0"/>
        <w:ind w:firstLine="0"/>
        <w:rPr>
          <w:rFonts w:hint="cs"/>
          <w:rtl/>
        </w:rPr>
      </w:pPr>
    </w:p>
    <w:p w14:paraId="2705FBDA" w14:textId="77777777" w:rsidR="00000000" w:rsidRDefault="00581103">
      <w:pPr>
        <w:pStyle w:val="af0"/>
        <w:rPr>
          <w:rtl/>
        </w:rPr>
      </w:pPr>
      <w:r>
        <w:rPr>
          <w:rFonts w:hint="eastAsia"/>
          <w:rtl/>
        </w:rPr>
        <w:t>שאול</w:t>
      </w:r>
      <w:r>
        <w:rPr>
          <w:rtl/>
        </w:rPr>
        <w:t xml:space="preserve"> יהלום (מפד"ל):</w:t>
      </w:r>
    </w:p>
    <w:p w14:paraId="2B9BB1DD" w14:textId="77777777" w:rsidR="00000000" w:rsidRDefault="00581103">
      <w:pPr>
        <w:pStyle w:val="a0"/>
        <w:rPr>
          <w:rFonts w:hint="cs"/>
          <w:rtl/>
        </w:rPr>
      </w:pPr>
    </w:p>
    <w:p w14:paraId="0F0332B2" w14:textId="77777777" w:rsidR="00000000" w:rsidRDefault="00581103">
      <w:pPr>
        <w:pStyle w:val="a0"/>
        <w:rPr>
          <w:rFonts w:hint="cs"/>
          <w:rtl/>
        </w:rPr>
      </w:pPr>
      <w:r>
        <w:rPr>
          <w:rFonts w:hint="cs"/>
          <w:rtl/>
        </w:rPr>
        <w:t>"החרדים באים", זאת</w:t>
      </w:r>
      <w:r>
        <w:rPr>
          <w:rFonts w:hint="cs"/>
          <w:rtl/>
        </w:rPr>
        <w:t xml:space="preserve"> הסתה?</w:t>
      </w:r>
    </w:p>
    <w:p w14:paraId="08BC8E1D" w14:textId="77777777" w:rsidR="00000000" w:rsidRDefault="00581103">
      <w:pPr>
        <w:pStyle w:val="a0"/>
        <w:ind w:firstLine="0"/>
        <w:rPr>
          <w:rFonts w:hint="cs"/>
          <w:rtl/>
        </w:rPr>
      </w:pPr>
    </w:p>
    <w:p w14:paraId="44A4B1E5" w14:textId="77777777" w:rsidR="00000000" w:rsidRDefault="00581103">
      <w:pPr>
        <w:pStyle w:val="-"/>
        <w:rPr>
          <w:rtl/>
        </w:rPr>
      </w:pPr>
      <w:bookmarkStart w:id="211" w:name="FS000001057T14_07_2004_13_57_45C"/>
      <w:bookmarkEnd w:id="211"/>
      <w:r>
        <w:rPr>
          <w:rtl/>
        </w:rPr>
        <w:t>ישראל אייכלר (יהדות התורה):</w:t>
      </w:r>
    </w:p>
    <w:p w14:paraId="7D498357" w14:textId="77777777" w:rsidR="00000000" w:rsidRDefault="00581103">
      <w:pPr>
        <w:pStyle w:val="a0"/>
        <w:rPr>
          <w:rtl/>
        </w:rPr>
      </w:pPr>
    </w:p>
    <w:p w14:paraId="0840A90E" w14:textId="77777777" w:rsidR="00000000" w:rsidRDefault="00581103">
      <w:pPr>
        <w:pStyle w:val="a0"/>
        <w:rPr>
          <w:rFonts w:hint="cs"/>
          <w:rtl/>
        </w:rPr>
      </w:pPr>
      <w:r>
        <w:rPr>
          <w:rFonts w:hint="cs"/>
          <w:rtl/>
        </w:rPr>
        <w:t xml:space="preserve">זה איום על אותם אנשים. </w:t>
      </w:r>
    </w:p>
    <w:p w14:paraId="33A228B9" w14:textId="77777777" w:rsidR="00000000" w:rsidRDefault="00581103">
      <w:pPr>
        <w:pStyle w:val="a0"/>
        <w:rPr>
          <w:rFonts w:hint="cs"/>
          <w:rtl/>
        </w:rPr>
      </w:pPr>
    </w:p>
    <w:p w14:paraId="6F01023E" w14:textId="77777777" w:rsidR="00000000" w:rsidRDefault="00581103">
      <w:pPr>
        <w:pStyle w:val="af0"/>
        <w:rPr>
          <w:rtl/>
        </w:rPr>
      </w:pPr>
      <w:r>
        <w:rPr>
          <w:rFonts w:hint="eastAsia"/>
          <w:rtl/>
        </w:rPr>
        <w:t>שאול</w:t>
      </w:r>
      <w:r>
        <w:rPr>
          <w:rtl/>
        </w:rPr>
        <w:t xml:space="preserve"> יהלום (מפד"ל):</w:t>
      </w:r>
    </w:p>
    <w:p w14:paraId="14BFF7D7" w14:textId="77777777" w:rsidR="00000000" w:rsidRDefault="00581103">
      <w:pPr>
        <w:pStyle w:val="a0"/>
        <w:rPr>
          <w:rFonts w:hint="cs"/>
          <w:rtl/>
        </w:rPr>
      </w:pPr>
    </w:p>
    <w:p w14:paraId="2393BB90" w14:textId="77777777" w:rsidR="00000000" w:rsidRDefault="00581103">
      <w:pPr>
        <w:pStyle w:val="a0"/>
        <w:rPr>
          <w:rFonts w:hint="cs"/>
          <w:rtl/>
        </w:rPr>
      </w:pPr>
      <w:r>
        <w:rPr>
          <w:rFonts w:hint="cs"/>
          <w:rtl/>
        </w:rPr>
        <w:t>- - -</w:t>
      </w:r>
    </w:p>
    <w:p w14:paraId="758F4F96" w14:textId="77777777" w:rsidR="00000000" w:rsidRDefault="00581103">
      <w:pPr>
        <w:pStyle w:val="a0"/>
        <w:rPr>
          <w:rFonts w:hint="cs"/>
          <w:rtl/>
        </w:rPr>
      </w:pPr>
    </w:p>
    <w:p w14:paraId="15ED2A40" w14:textId="77777777" w:rsidR="00000000" w:rsidRDefault="00581103">
      <w:pPr>
        <w:pStyle w:val="-"/>
        <w:rPr>
          <w:rtl/>
        </w:rPr>
      </w:pPr>
      <w:bookmarkStart w:id="212" w:name="FS000001057T14_07_2004_13_58_03C"/>
      <w:bookmarkEnd w:id="212"/>
      <w:r>
        <w:rPr>
          <w:rtl/>
        </w:rPr>
        <w:t>ישראל אייכלר (יהדות התורה):</w:t>
      </w:r>
    </w:p>
    <w:p w14:paraId="467A9D5C" w14:textId="77777777" w:rsidR="00000000" w:rsidRDefault="00581103">
      <w:pPr>
        <w:pStyle w:val="a0"/>
        <w:rPr>
          <w:rtl/>
        </w:rPr>
      </w:pPr>
    </w:p>
    <w:p w14:paraId="68F3B088" w14:textId="77777777" w:rsidR="00000000" w:rsidRDefault="00581103">
      <w:pPr>
        <w:pStyle w:val="a0"/>
        <w:rPr>
          <w:rFonts w:hint="cs"/>
          <w:rtl/>
        </w:rPr>
      </w:pPr>
      <w:r>
        <w:rPr>
          <w:rFonts w:hint="cs"/>
          <w:rtl/>
        </w:rPr>
        <w:t xml:space="preserve">אם יעשו מזה כותרת מאיימת, שתפחיד את כל עם ישראל, שהחרדים הולכים לכבוש את המדינה מידי שלטון הכיבוש של שינוי, זה מפחיד, זה מאיים, וזה גורם </w:t>
      </w:r>
      <w:r>
        <w:rPr>
          <w:rFonts w:hint="cs"/>
          <w:rtl/>
        </w:rPr>
        <w:t>לשנאה ולשטנה. וזאת הסתה. זאת בדיוק הסתה.</w:t>
      </w:r>
    </w:p>
    <w:p w14:paraId="67C830A3" w14:textId="77777777" w:rsidR="00000000" w:rsidRDefault="00581103">
      <w:pPr>
        <w:pStyle w:val="a0"/>
        <w:rPr>
          <w:rFonts w:hint="cs"/>
          <w:rtl/>
        </w:rPr>
      </w:pPr>
    </w:p>
    <w:p w14:paraId="05FED840" w14:textId="77777777" w:rsidR="00000000" w:rsidRDefault="00581103">
      <w:pPr>
        <w:pStyle w:val="af0"/>
        <w:rPr>
          <w:rtl/>
        </w:rPr>
      </w:pPr>
      <w:r>
        <w:rPr>
          <w:rFonts w:hint="eastAsia"/>
          <w:rtl/>
        </w:rPr>
        <w:t>חמי</w:t>
      </w:r>
      <w:r>
        <w:rPr>
          <w:rtl/>
        </w:rPr>
        <w:t xml:space="preserve"> דורון (שינוי):</w:t>
      </w:r>
    </w:p>
    <w:p w14:paraId="1CBACC78" w14:textId="77777777" w:rsidR="00000000" w:rsidRDefault="00581103">
      <w:pPr>
        <w:pStyle w:val="a0"/>
        <w:rPr>
          <w:rFonts w:hint="cs"/>
          <w:rtl/>
        </w:rPr>
      </w:pPr>
    </w:p>
    <w:p w14:paraId="4542DA6E" w14:textId="77777777" w:rsidR="00000000" w:rsidRDefault="00581103">
      <w:pPr>
        <w:pStyle w:val="a0"/>
        <w:rPr>
          <w:rFonts w:hint="cs"/>
          <w:rtl/>
        </w:rPr>
      </w:pPr>
      <w:r>
        <w:rPr>
          <w:rFonts w:hint="cs"/>
          <w:rtl/>
        </w:rPr>
        <w:t>מה מאיים, שלטון הכיבוש או השלטון שלכם?</w:t>
      </w:r>
    </w:p>
    <w:p w14:paraId="30C288B3" w14:textId="77777777" w:rsidR="00000000" w:rsidRDefault="00581103">
      <w:pPr>
        <w:pStyle w:val="a0"/>
        <w:rPr>
          <w:rFonts w:hint="cs"/>
          <w:rtl/>
        </w:rPr>
      </w:pPr>
    </w:p>
    <w:p w14:paraId="32031398" w14:textId="77777777" w:rsidR="00000000" w:rsidRDefault="00581103">
      <w:pPr>
        <w:pStyle w:val="af0"/>
        <w:rPr>
          <w:rtl/>
        </w:rPr>
      </w:pPr>
      <w:r>
        <w:rPr>
          <w:rFonts w:hint="eastAsia"/>
          <w:rtl/>
        </w:rPr>
        <w:t>שר</w:t>
      </w:r>
      <w:r>
        <w:rPr>
          <w:rtl/>
        </w:rPr>
        <w:t xml:space="preserve"> הפנים אברהם פורז:</w:t>
      </w:r>
    </w:p>
    <w:p w14:paraId="3B137C85" w14:textId="77777777" w:rsidR="00000000" w:rsidRDefault="00581103">
      <w:pPr>
        <w:pStyle w:val="a0"/>
        <w:rPr>
          <w:rFonts w:hint="cs"/>
          <w:rtl/>
        </w:rPr>
      </w:pPr>
    </w:p>
    <w:p w14:paraId="759CCD09" w14:textId="77777777" w:rsidR="00000000" w:rsidRDefault="00581103">
      <w:pPr>
        <w:pStyle w:val="a0"/>
        <w:rPr>
          <w:rFonts w:hint="cs"/>
          <w:rtl/>
        </w:rPr>
      </w:pPr>
      <w:r>
        <w:rPr>
          <w:rFonts w:hint="cs"/>
          <w:rtl/>
        </w:rPr>
        <w:t>- - -</w:t>
      </w:r>
    </w:p>
    <w:p w14:paraId="1B72C07E" w14:textId="77777777" w:rsidR="00000000" w:rsidRDefault="00581103">
      <w:pPr>
        <w:pStyle w:val="a0"/>
        <w:ind w:firstLine="0"/>
        <w:rPr>
          <w:rFonts w:hint="cs"/>
          <w:rtl/>
        </w:rPr>
      </w:pPr>
    </w:p>
    <w:p w14:paraId="1C4F5CBF" w14:textId="77777777" w:rsidR="00000000" w:rsidRDefault="00581103">
      <w:pPr>
        <w:pStyle w:val="af1"/>
        <w:rPr>
          <w:rtl/>
        </w:rPr>
      </w:pPr>
      <w:r>
        <w:rPr>
          <w:rtl/>
        </w:rPr>
        <w:t>היו"ר מוחמד ברכה:</w:t>
      </w:r>
    </w:p>
    <w:p w14:paraId="2BA5BCFE" w14:textId="77777777" w:rsidR="00000000" w:rsidRDefault="00581103">
      <w:pPr>
        <w:pStyle w:val="a0"/>
        <w:rPr>
          <w:rtl/>
        </w:rPr>
      </w:pPr>
    </w:p>
    <w:p w14:paraId="10501932" w14:textId="77777777" w:rsidR="00000000" w:rsidRDefault="00581103">
      <w:pPr>
        <w:pStyle w:val="a0"/>
        <w:rPr>
          <w:rFonts w:hint="cs"/>
          <w:rtl/>
        </w:rPr>
      </w:pPr>
      <w:r>
        <w:rPr>
          <w:rFonts w:hint="cs"/>
          <w:rtl/>
        </w:rPr>
        <w:t xml:space="preserve">נא לשבת. חמי דורון, קריאות ביניים בישיבה. </w:t>
      </w:r>
    </w:p>
    <w:p w14:paraId="6BE33A20" w14:textId="77777777" w:rsidR="00000000" w:rsidRDefault="00581103">
      <w:pPr>
        <w:pStyle w:val="a0"/>
        <w:ind w:firstLine="0"/>
        <w:rPr>
          <w:rFonts w:hint="cs"/>
          <w:rtl/>
        </w:rPr>
      </w:pPr>
    </w:p>
    <w:p w14:paraId="0739C8DA" w14:textId="77777777" w:rsidR="00000000" w:rsidRDefault="00581103">
      <w:pPr>
        <w:pStyle w:val="-"/>
        <w:rPr>
          <w:rtl/>
        </w:rPr>
      </w:pPr>
      <w:bookmarkStart w:id="213" w:name="FS000001057T14_07_2004_13_59_22C"/>
      <w:bookmarkEnd w:id="213"/>
      <w:r>
        <w:rPr>
          <w:rtl/>
        </w:rPr>
        <w:t>ישראל אייכלר (יהדות התורה):</w:t>
      </w:r>
    </w:p>
    <w:p w14:paraId="4EDB03F9" w14:textId="77777777" w:rsidR="00000000" w:rsidRDefault="00581103">
      <w:pPr>
        <w:pStyle w:val="a0"/>
        <w:rPr>
          <w:rtl/>
        </w:rPr>
      </w:pPr>
    </w:p>
    <w:p w14:paraId="43344AD0" w14:textId="77777777" w:rsidR="00000000" w:rsidRDefault="00581103">
      <w:pPr>
        <w:pStyle w:val="a0"/>
        <w:rPr>
          <w:rFonts w:hint="cs"/>
          <w:rtl/>
        </w:rPr>
      </w:pPr>
      <w:r>
        <w:rPr>
          <w:rFonts w:hint="cs"/>
          <w:rtl/>
        </w:rPr>
        <w:t>כך התקשורת נהגה. בזכות ההסתה הזאת</w:t>
      </w:r>
      <w:r>
        <w:rPr>
          <w:rFonts w:hint="cs"/>
          <w:rtl/>
        </w:rPr>
        <w:t xml:space="preserve"> הרעילו עם שלם, שבאמת הוא תינוק שנשבה. להיפך, אנשים אומרים שהם רוצים יהדות ואוהבים את הדת, אך שונאים חרדים. תשאלו אותם: למה, חרדי עשה לך פעם משהו? לא. כי יש הסתה במשך שנים רבות. כבר יותר מ-20 שנה אני עושה לי משחקי מחשבה: אני לוקח ידיעה בעיתון ומחליף את המל</w:t>
      </w:r>
      <w:r>
        <w:rPr>
          <w:rFonts w:hint="cs"/>
          <w:rtl/>
        </w:rPr>
        <w:t xml:space="preserve">ה "חרדים" ב"ערבים", ואז, מי שהיה כותב את זה לא היה יכול לעבור ברחוב. </w:t>
      </w:r>
    </w:p>
    <w:p w14:paraId="4826E1DB" w14:textId="77777777" w:rsidR="00000000" w:rsidRDefault="00581103">
      <w:pPr>
        <w:pStyle w:val="a0"/>
        <w:rPr>
          <w:rFonts w:hint="cs"/>
          <w:rtl/>
        </w:rPr>
      </w:pPr>
    </w:p>
    <w:p w14:paraId="16B375AA" w14:textId="77777777" w:rsidR="00000000" w:rsidRDefault="00581103">
      <w:pPr>
        <w:pStyle w:val="a0"/>
        <w:rPr>
          <w:rFonts w:hint="cs"/>
          <w:rtl/>
        </w:rPr>
      </w:pPr>
      <w:r>
        <w:rPr>
          <w:rFonts w:hint="cs"/>
          <w:rtl/>
        </w:rPr>
        <w:t>לכן, אנחנו באים ואומרים: אבוי לנו שבמדינה דמוקרטית, שבה הבסיס היחיד שמאחד הוא הדמוקרטיה, אני בכלל צריך להציע הצעת חוק כזאת. זה היה צריך להיות "פוליטיקלי קורקט". תארו לעצמכם שמישהו יכתוב</w:t>
      </w:r>
      <w:r>
        <w:rPr>
          <w:rFonts w:hint="cs"/>
          <w:rtl/>
        </w:rPr>
        <w:t xml:space="preserve"> נגד נשים, שמישהו יכתוב נגד זקנים, שמישהו יכתוב נגד ילדים. הוא לא יוכל לעבור ברחוב, ובצדק. </w:t>
      </w:r>
    </w:p>
    <w:p w14:paraId="7DB5ABD5" w14:textId="77777777" w:rsidR="00000000" w:rsidRDefault="00581103">
      <w:pPr>
        <w:pStyle w:val="a0"/>
        <w:rPr>
          <w:rFonts w:hint="cs"/>
          <w:rtl/>
        </w:rPr>
      </w:pPr>
    </w:p>
    <w:p w14:paraId="3D8E099C" w14:textId="77777777" w:rsidR="00000000" w:rsidRDefault="00581103">
      <w:pPr>
        <w:pStyle w:val="af0"/>
        <w:rPr>
          <w:rtl/>
        </w:rPr>
      </w:pPr>
      <w:r>
        <w:rPr>
          <w:rFonts w:hint="eastAsia"/>
          <w:rtl/>
        </w:rPr>
        <w:t>שאול</w:t>
      </w:r>
      <w:r>
        <w:rPr>
          <w:rtl/>
        </w:rPr>
        <w:t xml:space="preserve"> יהלום (מפד"ל):</w:t>
      </w:r>
    </w:p>
    <w:p w14:paraId="0D1369A3" w14:textId="77777777" w:rsidR="00000000" w:rsidRDefault="00581103">
      <w:pPr>
        <w:pStyle w:val="a0"/>
        <w:rPr>
          <w:rFonts w:hint="cs"/>
          <w:rtl/>
        </w:rPr>
      </w:pPr>
    </w:p>
    <w:p w14:paraId="3CC83C06" w14:textId="77777777" w:rsidR="00000000" w:rsidRDefault="00581103">
      <w:pPr>
        <w:pStyle w:val="a0"/>
        <w:rPr>
          <w:rFonts w:hint="cs"/>
          <w:rtl/>
        </w:rPr>
      </w:pPr>
      <w:r>
        <w:rPr>
          <w:rFonts w:hint="cs"/>
          <w:rtl/>
        </w:rPr>
        <w:t xml:space="preserve">הנשים - - - </w:t>
      </w:r>
    </w:p>
    <w:p w14:paraId="68B399A7" w14:textId="77777777" w:rsidR="00000000" w:rsidRDefault="00581103">
      <w:pPr>
        <w:pStyle w:val="a0"/>
        <w:ind w:firstLine="0"/>
        <w:rPr>
          <w:rFonts w:hint="cs"/>
          <w:rtl/>
        </w:rPr>
      </w:pPr>
    </w:p>
    <w:p w14:paraId="4D1A95F3" w14:textId="77777777" w:rsidR="00000000" w:rsidRDefault="00581103">
      <w:pPr>
        <w:pStyle w:val="af0"/>
        <w:rPr>
          <w:rtl/>
        </w:rPr>
      </w:pPr>
      <w:r>
        <w:rPr>
          <w:rFonts w:hint="eastAsia"/>
          <w:rtl/>
        </w:rPr>
        <w:t>נסים</w:t>
      </w:r>
      <w:r>
        <w:rPr>
          <w:rtl/>
        </w:rPr>
        <w:t xml:space="preserve"> זאב (ש"ס):</w:t>
      </w:r>
    </w:p>
    <w:p w14:paraId="0FF775E7" w14:textId="77777777" w:rsidR="00000000" w:rsidRDefault="00581103">
      <w:pPr>
        <w:pStyle w:val="a0"/>
        <w:rPr>
          <w:rFonts w:hint="cs"/>
          <w:rtl/>
        </w:rPr>
      </w:pPr>
    </w:p>
    <w:p w14:paraId="2372E49A" w14:textId="77777777" w:rsidR="00000000" w:rsidRDefault="00581103">
      <w:pPr>
        <w:pStyle w:val="a0"/>
        <w:rPr>
          <w:rFonts w:hint="cs"/>
          <w:rtl/>
        </w:rPr>
      </w:pPr>
      <w:r>
        <w:rPr>
          <w:rFonts w:hint="cs"/>
          <w:rtl/>
        </w:rPr>
        <w:t xml:space="preserve">זאת הצעת חוק נגד שר המשפטים, וזה לא הוגן. אתה מביא הצעת חוק נגד שר המשפטים, אתה פוגע בו. </w:t>
      </w:r>
    </w:p>
    <w:p w14:paraId="09B8BEF1" w14:textId="77777777" w:rsidR="00000000" w:rsidRDefault="00581103">
      <w:pPr>
        <w:pStyle w:val="a0"/>
        <w:rPr>
          <w:rFonts w:hint="cs"/>
          <w:rtl/>
        </w:rPr>
      </w:pPr>
    </w:p>
    <w:p w14:paraId="0F81D29C" w14:textId="77777777" w:rsidR="00000000" w:rsidRDefault="00581103">
      <w:pPr>
        <w:pStyle w:val="-"/>
        <w:rPr>
          <w:rtl/>
        </w:rPr>
      </w:pPr>
      <w:bookmarkStart w:id="214" w:name="FS000001057T14_07_2004_14_01_59C"/>
      <w:bookmarkEnd w:id="214"/>
      <w:r>
        <w:rPr>
          <w:rtl/>
        </w:rPr>
        <w:t xml:space="preserve">ישראל אייכלר (יהדות </w:t>
      </w:r>
      <w:r>
        <w:rPr>
          <w:rtl/>
        </w:rPr>
        <w:t>התורה):</w:t>
      </w:r>
    </w:p>
    <w:p w14:paraId="027960D9" w14:textId="77777777" w:rsidR="00000000" w:rsidRDefault="00581103">
      <w:pPr>
        <w:pStyle w:val="a0"/>
        <w:rPr>
          <w:rtl/>
        </w:rPr>
      </w:pPr>
    </w:p>
    <w:p w14:paraId="058524D3" w14:textId="77777777" w:rsidR="00000000" w:rsidRDefault="00581103">
      <w:pPr>
        <w:pStyle w:val="a0"/>
        <w:rPr>
          <w:rFonts w:hint="cs"/>
          <w:rtl/>
        </w:rPr>
      </w:pPr>
      <w:r>
        <w:rPr>
          <w:rFonts w:hint="cs"/>
          <w:rtl/>
        </w:rPr>
        <w:t xml:space="preserve">למה זה נגד שר המשפטים? שר המשפטים אמון על ביצוע שלטון החוק, ולפי החוק צריך לדעת שאסור להביא לשנאה ואיבה ומדנים בין אזרחים לאזרחים </w:t>
      </w:r>
      <w:r>
        <w:rPr>
          <w:rtl/>
        </w:rPr>
        <w:t>–</w:t>
      </w:r>
      <w:r>
        <w:rPr>
          <w:rFonts w:hint="cs"/>
          <w:rtl/>
        </w:rPr>
        <w:t xml:space="preserve"> גם לפי החוק הקיים. </w:t>
      </w:r>
    </w:p>
    <w:p w14:paraId="5FE26AC6" w14:textId="77777777" w:rsidR="00000000" w:rsidRDefault="00581103">
      <w:pPr>
        <w:pStyle w:val="a0"/>
        <w:rPr>
          <w:rFonts w:hint="cs"/>
          <w:rtl/>
        </w:rPr>
      </w:pPr>
    </w:p>
    <w:p w14:paraId="0C2720A4" w14:textId="77777777" w:rsidR="00000000" w:rsidRDefault="00581103">
      <w:pPr>
        <w:pStyle w:val="a0"/>
        <w:rPr>
          <w:rFonts w:hint="cs"/>
          <w:rtl/>
        </w:rPr>
      </w:pPr>
      <w:r>
        <w:rPr>
          <w:rFonts w:hint="cs"/>
          <w:rtl/>
        </w:rPr>
        <w:t>לכן אני אומר: כל חברי הכנסת צריכים לתמוך בהצעת החוק הזאת. אני לא רוצה להעדיף פה את החרדים על א</w:t>
      </w:r>
      <w:r>
        <w:rPr>
          <w:rFonts w:hint="cs"/>
          <w:rtl/>
        </w:rPr>
        <w:t xml:space="preserve">חרים. אני לא אומר שאסור לבקר איש או מפלגה או מעשה של אדם חרדי, בכלל לא. אבל אני רוצה שיהיה ברור, שהקבוצה הזאת, החרדים, מותר להזכיר אותה רק לטובה, כמו הדתיים, כמו החילונים. מותר להגיד: מעשה זה אסור, מעשה זה מותר. </w:t>
      </w:r>
    </w:p>
    <w:p w14:paraId="541BDB4A" w14:textId="77777777" w:rsidR="00000000" w:rsidRDefault="00581103">
      <w:pPr>
        <w:pStyle w:val="a0"/>
        <w:rPr>
          <w:rFonts w:hint="cs"/>
          <w:rtl/>
        </w:rPr>
      </w:pPr>
    </w:p>
    <w:p w14:paraId="4BB88A10" w14:textId="77777777" w:rsidR="00000000" w:rsidRDefault="00581103">
      <w:pPr>
        <w:pStyle w:val="af0"/>
        <w:rPr>
          <w:rtl/>
        </w:rPr>
      </w:pPr>
      <w:r>
        <w:rPr>
          <w:rFonts w:hint="eastAsia"/>
          <w:rtl/>
        </w:rPr>
        <w:t>רוני</w:t>
      </w:r>
      <w:r>
        <w:rPr>
          <w:rtl/>
        </w:rPr>
        <w:t xml:space="preserve"> בריזון (שינוי):</w:t>
      </w:r>
    </w:p>
    <w:p w14:paraId="01955C09" w14:textId="77777777" w:rsidR="00000000" w:rsidRDefault="00581103">
      <w:pPr>
        <w:pStyle w:val="a0"/>
        <w:rPr>
          <w:rFonts w:hint="cs"/>
          <w:rtl/>
        </w:rPr>
      </w:pPr>
    </w:p>
    <w:p w14:paraId="59F87F0A" w14:textId="77777777" w:rsidR="00000000" w:rsidRDefault="00581103">
      <w:pPr>
        <w:pStyle w:val="a0"/>
        <w:rPr>
          <w:rFonts w:hint="cs"/>
          <w:rtl/>
        </w:rPr>
      </w:pPr>
      <w:r>
        <w:rPr>
          <w:rFonts w:hint="cs"/>
          <w:rtl/>
        </w:rPr>
        <w:t>חילונים זו קבוצה דתי</w:t>
      </w:r>
      <w:r>
        <w:rPr>
          <w:rFonts w:hint="cs"/>
          <w:rtl/>
        </w:rPr>
        <w:t>ת?</w:t>
      </w:r>
    </w:p>
    <w:p w14:paraId="2D2E7E33" w14:textId="77777777" w:rsidR="00000000" w:rsidRDefault="00581103">
      <w:pPr>
        <w:pStyle w:val="a0"/>
        <w:ind w:firstLine="0"/>
        <w:rPr>
          <w:rFonts w:hint="cs"/>
          <w:rtl/>
        </w:rPr>
      </w:pPr>
    </w:p>
    <w:p w14:paraId="6BAC281E" w14:textId="77777777" w:rsidR="00000000" w:rsidRDefault="00581103">
      <w:pPr>
        <w:pStyle w:val="-"/>
        <w:rPr>
          <w:rtl/>
        </w:rPr>
      </w:pPr>
      <w:bookmarkStart w:id="215" w:name="FS000001057T14_07_2004_14_03_28C"/>
      <w:bookmarkEnd w:id="215"/>
      <w:r>
        <w:rPr>
          <w:rtl/>
        </w:rPr>
        <w:t>ישראל אייכלר (יהדות התורה):</w:t>
      </w:r>
    </w:p>
    <w:p w14:paraId="468BEC93" w14:textId="77777777" w:rsidR="00000000" w:rsidRDefault="00581103">
      <w:pPr>
        <w:pStyle w:val="a0"/>
        <w:rPr>
          <w:rtl/>
        </w:rPr>
      </w:pPr>
    </w:p>
    <w:p w14:paraId="00FFAFFA" w14:textId="77777777" w:rsidR="00000000" w:rsidRDefault="00581103">
      <w:pPr>
        <w:pStyle w:val="a0"/>
        <w:rPr>
          <w:rFonts w:hint="cs"/>
          <w:rtl/>
        </w:rPr>
      </w:pPr>
      <w:r>
        <w:rPr>
          <w:rFonts w:hint="cs"/>
          <w:rtl/>
        </w:rPr>
        <w:t xml:space="preserve">חילונים זו קבוצה דתית? שאלה מבית-מדרשו של רוני בריזון. אתה צריך להשיב עליה, לא אני. </w:t>
      </w:r>
    </w:p>
    <w:p w14:paraId="6C0EC4DD" w14:textId="77777777" w:rsidR="00000000" w:rsidRDefault="00581103">
      <w:pPr>
        <w:pStyle w:val="a0"/>
        <w:rPr>
          <w:rFonts w:hint="cs"/>
          <w:rtl/>
        </w:rPr>
      </w:pPr>
    </w:p>
    <w:p w14:paraId="0DA33139" w14:textId="77777777" w:rsidR="00000000" w:rsidRDefault="00581103">
      <w:pPr>
        <w:pStyle w:val="af0"/>
        <w:rPr>
          <w:rtl/>
        </w:rPr>
      </w:pPr>
      <w:r>
        <w:rPr>
          <w:rFonts w:hint="eastAsia"/>
          <w:rtl/>
        </w:rPr>
        <w:t>רוני</w:t>
      </w:r>
      <w:r>
        <w:rPr>
          <w:rtl/>
        </w:rPr>
        <w:t xml:space="preserve"> בריזון (שינוי):</w:t>
      </w:r>
    </w:p>
    <w:p w14:paraId="48A41C1E" w14:textId="77777777" w:rsidR="00000000" w:rsidRDefault="00581103">
      <w:pPr>
        <w:pStyle w:val="a0"/>
        <w:rPr>
          <w:rFonts w:hint="cs"/>
          <w:rtl/>
        </w:rPr>
      </w:pPr>
    </w:p>
    <w:p w14:paraId="5AD77E84" w14:textId="77777777" w:rsidR="00000000" w:rsidRDefault="00581103">
      <w:pPr>
        <w:pStyle w:val="a0"/>
        <w:rPr>
          <w:rFonts w:hint="cs"/>
          <w:rtl/>
        </w:rPr>
      </w:pPr>
      <w:r>
        <w:rPr>
          <w:rFonts w:hint="cs"/>
          <w:rtl/>
        </w:rPr>
        <w:t xml:space="preserve">אני חושב שכן. </w:t>
      </w:r>
    </w:p>
    <w:p w14:paraId="181D8312" w14:textId="77777777" w:rsidR="00000000" w:rsidRDefault="00581103">
      <w:pPr>
        <w:pStyle w:val="a0"/>
        <w:rPr>
          <w:rFonts w:hint="cs"/>
          <w:rtl/>
        </w:rPr>
      </w:pPr>
    </w:p>
    <w:p w14:paraId="3F39F958" w14:textId="77777777" w:rsidR="00000000" w:rsidRDefault="00581103">
      <w:pPr>
        <w:pStyle w:val="-"/>
        <w:rPr>
          <w:rtl/>
        </w:rPr>
      </w:pPr>
      <w:bookmarkStart w:id="216" w:name="FS000001057T14_07_2004_14_03_45C"/>
      <w:bookmarkEnd w:id="216"/>
      <w:r>
        <w:rPr>
          <w:rtl/>
        </w:rPr>
        <w:t>ישראל אייכלר (יהדות התורה):</w:t>
      </w:r>
    </w:p>
    <w:p w14:paraId="2E1F7A77" w14:textId="77777777" w:rsidR="00000000" w:rsidRDefault="00581103">
      <w:pPr>
        <w:pStyle w:val="a0"/>
        <w:rPr>
          <w:rtl/>
        </w:rPr>
      </w:pPr>
    </w:p>
    <w:p w14:paraId="08A9E460" w14:textId="77777777" w:rsidR="00000000" w:rsidRDefault="00581103">
      <w:pPr>
        <w:pStyle w:val="a0"/>
        <w:rPr>
          <w:rFonts w:hint="cs"/>
          <w:rtl/>
        </w:rPr>
      </w:pPr>
      <w:r>
        <w:rPr>
          <w:rFonts w:hint="cs"/>
          <w:rtl/>
        </w:rPr>
        <w:t>אני לא הרב של החילונים, אתה האדמו"ר של החילונים, תשיב אם החילונים זו ק</w:t>
      </w:r>
      <w:r>
        <w:rPr>
          <w:rFonts w:hint="cs"/>
          <w:rtl/>
        </w:rPr>
        <w:t>בוצה דתית.</w:t>
      </w:r>
    </w:p>
    <w:p w14:paraId="78AAF2BD" w14:textId="77777777" w:rsidR="00000000" w:rsidRDefault="00581103">
      <w:pPr>
        <w:pStyle w:val="a0"/>
        <w:rPr>
          <w:rtl/>
        </w:rPr>
      </w:pPr>
    </w:p>
    <w:p w14:paraId="512F41E2" w14:textId="77777777" w:rsidR="00000000" w:rsidRDefault="00581103">
      <w:pPr>
        <w:pStyle w:val="af0"/>
        <w:rPr>
          <w:rtl/>
        </w:rPr>
      </w:pPr>
      <w:r>
        <w:rPr>
          <w:rFonts w:hint="eastAsia"/>
          <w:rtl/>
        </w:rPr>
        <w:t>רוני</w:t>
      </w:r>
      <w:r>
        <w:rPr>
          <w:rtl/>
        </w:rPr>
        <w:t xml:space="preserve"> בריזון (שינוי):</w:t>
      </w:r>
    </w:p>
    <w:p w14:paraId="1CFF5372" w14:textId="77777777" w:rsidR="00000000" w:rsidRDefault="00581103">
      <w:pPr>
        <w:pStyle w:val="a0"/>
        <w:rPr>
          <w:rFonts w:hint="cs"/>
          <w:rtl/>
        </w:rPr>
      </w:pPr>
    </w:p>
    <w:p w14:paraId="0A30F5D0" w14:textId="77777777" w:rsidR="00000000" w:rsidRDefault="00581103">
      <w:pPr>
        <w:pStyle w:val="a0"/>
        <w:rPr>
          <w:rFonts w:hint="cs"/>
          <w:rtl/>
        </w:rPr>
      </w:pPr>
      <w:r>
        <w:rPr>
          <w:rFonts w:hint="cs"/>
          <w:rtl/>
        </w:rPr>
        <w:t>אענה לך.</w:t>
      </w:r>
    </w:p>
    <w:p w14:paraId="1352E549" w14:textId="77777777" w:rsidR="00000000" w:rsidRDefault="00581103">
      <w:pPr>
        <w:pStyle w:val="a0"/>
        <w:rPr>
          <w:rFonts w:hint="cs"/>
          <w:rtl/>
        </w:rPr>
      </w:pPr>
    </w:p>
    <w:p w14:paraId="6E32E840" w14:textId="77777777" w:rsidR="00000000" w:rsidRDefault="00581103">
      <w:pPr>
        <w:pStyle w:val="-"/>
        <w:rPr>
          <w:rtl/>
        </w:rPr>
      </w:pPr>
      <w:bookmarkStart w:id="217" w:name="FS000001057T14_07_2004_14_04_13C"/>
      <w:bookmarkEnd w:id="217"/>
      <w:r>
        <w:rPr>
          <w:rtl/>
        </w:rPr>
        <w:t>ישראל אייכלר (יהדות התורה):</w:t>
      </w:r>
    </w:p>
    <w:p w14:paraId="3204CB13" w14:textId="77777777" w:rsidR="00000000" w:rsidRDefault="00581103">
      <w:pPr>
        <w:pStyle w:val="a0"/>
        <w:rPr>
          <w:rtl/>
        </w:rPr>
      </w:pPr>
    </w:p>
    <w:p w14:paraId="7CEF5A10" w14:textId="77777777" w:rsidR="00000000" w:rsidRDefault="00581103">
      <w:pPr>
        <w:pStyle w:val="a0"/>
        <w:rPr>
          <w:rFonts w:hint="cs"/>
          <w:rtl/>
        </w:rPr>
      </w:pPr>
      <w:r>
        <w:rPr>
          <w:rFonts w:hint="cs"/>
          <w:rtl/>
        </w:rPr>
        <w:t>כשאתם נלחמתם נגד המזוזות עלה לפה חבר הכנסת זחאלקה, ואמר: אני איש חילוני, וכאיש חילוני אני צריך לכבד את הדת. הוא אמר עליכם שאתם לא חילונים, אתם לא מייצגים את החילונים, אתם מייצגים את ה</w:t>
      </w:r>
      <w:r>
        <w:rPr>
          <w:rFonts w:hint="cs"/>
          <w:rtl/>
        </w:rPr>
        <w:t xml:space="preserve">מלחמה בדת. את זה אמר חבר הכנסת זחאלקה. </w:t>
      </w:r>
    </w:p>
    <w:p w14:paraId="055F0091" w14:textId="77777777" w:rsidR="00000000" w:rsidRDefault="00581103">
      <w:pPr>
        <w:pStyle w:val="a0"/>
        <w:ind w:firstLine="0"/>
        <w:rPr>
          <w:rFonts w:hint="cs"/>
          <w:rtl/>
        </w:rPr>
      </w:pPr>
    </w:p>
    <w:p w14:paraId="28A56BC1" w14:textId="77777777" w:rsidR="00000000" w:rsidRDefault="00581103">
      <w:pPr>
        <w:pStyle w:val="af0"/>
        <w:rPr>
          <w:rtl/>
        </w:rPr>
      </w:pPr>
      <w:r>
        <w:rPr>
          <w:rFonts w:hint="eastAsia"/>
          <w:rtl/>
        </w:rPr>
        <w:t>רוני</w:t>
      </w:r>
      <w:r>
        <w:rPr>
          <w:rtl/>
        </w:rPr>
        <w:t xml:space="preserve"> בריזון (שינוי):</w:t>
      </w:r>
    </w:p>
    <w:p w14:paraId="6D23A3FA" w14:textId="77777777" w:rsidR="00000000" w:rsidRDefault="00581103">
      <w:pPr>
        <w:pStyle w:val="a0"/>
        <w:rPr>
          <w:rFonts w:hint="cs"/>
          <w:rtl/>
        </w:rPr>
      </w:pPr>
    </w:p>
    <w:p w14:paraId="0B5697FF" w14:textId="77777777" w:rsidR="00000000" w:rsidRDefault="00581103">
      <w:pPr>
        <w:pStyle w:val="a0"/>
        <w:rPr>
          <w:rFonts w:hint="cs"/>
          <w:rtl/>
        </w:rPr>
      </w:pPr>
      <w:r>
        <w:rPr>
          <w:rFonts w:hint="cs"/>
          <w:rtl/>
        </w:rPr>
        <w:t>חבר הכנסת זחאלקה הוא הפוסק שלך? הוא הפוסק בשבילך?</w:t>
      </w:r>
    </w:p>
    <w:p w14:paraId="1411D3F4" w14:textId="77777777" w:rsidR="00000000" w:rsidRDefault="00581103">
      <w:pPr>
        <w:pStyle w:val="a0"/>
        <w:rPr>
          <w:rFonts w:hint="cs"/>
          <w:rtl/>
        </w:rPr>
      </w:pPr>
    </w:p>
    <w:p w14:paraId="0AFCE19B" w14:textId="77777777" w:rsidR="00000000" w:rsidRDefault="00581103">
      <w:pPr>
        <w:pStyle w:val="af1"/>
        <w:rPr>
          <w:rtl/>
        </w:rPr>
      </w:pPr>
      <w:r>
        <w:rPr>
          <w:rtl/>
        </w:rPr>
        <w:t>היו"ר מוחמד ברכה:</w:t>
      </w:r>
    </w:p>
    <w:p w14:paraId="22679FFF" w14:textId="77777777" w:rsidR="00000000" w:rsidRDefault="00581103">
      <w:pPr>
        <w:pStyle w:val="a0"/>
        <w:rPr>
          <w:rtl/>
        </w:rPr>
      </w:pPr>
    </w:p>
    <w:p w14:paraId="7C71C550" w14:textId="77777777" w:rsidR="00000000" w:rsidRDefault="00581103">
      <w:pPr>
        <w:pStyle w:val="a0"/>
        <w:rPr>
          <w:rFonts w:hint="cs"/>
          <w:rtl/>
        </w:rPr>
      </w:pPr>
      <w:r>
        <w:rPr>
          <w:rFonts w:hint="cs"/>
          <w:rtl/>
        </w:rPr>
        <w:t xml:space="preserve">טוב. חבר הכנסת בריזון, בבקשה. </w:t>
      </w:r>
    </w:p>
    <w:p w14:paraId="33AB7970" w14:textId="77777777" w:rsidR="00000000" w:rsidRDefault="00581103">
      <w:pPr>
        <w:pStyle w:val="a0"/>
        <w:ind w:firstLine="0"/>
        <w:rPr>
          <w:rFonts w:hint="cs"/>
          <w:rtl/>
        </w:rPr>
      </w:pPr>
    </w:p>
    <w:p w14:paraId="545E7C67" w14:textId="77777777" w:rsidR="00000000" w:rsidRDefault="00581103">
      <w:pPr>
        <w:pStyle w:val="-"/>
        <w:rPr>
          <w:rtl/>
        </w:rPr>
      </w:pPr>
      <w:bookmarkStart w:id="218" w:name="FS000001057T14_07_2004_14_05_15C"/>
      <w:bookmarkEnd w:id="218"/>
      <w:r>
        <w:rPr>
          <w:rtl/>
        </w:rPr>
        <w:t>ישראל אייכלר (יהדות התורה):</w:t>
      </w:r>
    </w:p>
    <w:p w14:paraId="47D75688" w14:textId="77777777" w:rsidR="00000000" w:rsidRDefault="00581103">
      <w:pPr>
        <w:pStyle w:val="a0"/>
        <w:rPr>
          <w:rtl/>
        </w:rPr>
      </w:pPr>
    </w:p>
    <w:p w14:paraId="2B1F7474" w14:textId="77777777" w:rsidR="00000000" w:rsidRDefault="00581103">
      <w:pPr>
        <w:pStyle w:val="a0"/>
        <w:rPr>
          <w:rFonts w:hint="cs"/>
          <w:rtl/>
        </w:rPr>
      </w:pPr>
      <w:r>
        <w:rPr>
          <w:rFonts w:hint="cs"/>
          <w:rtl/>
        </w:rPr>
        <w:t>לא, זחאלקה הוא הפוסק של החילוניות, כי הוא איש חילוני שמכבד אנש</w:t>
      </w:r>
      <w:r>
        <w:rPr>
          <w:rFonts w:hint="cs"/>
          <w:rtl/>
        </w:rPr>
        <w:t xml:space="preserve">ים דתיים. ואגב, יהודי לא יכול להיות חילוני, כי "חילוני" בתרגום לארמית </w:t>
      </w:r>
      <w:r>
        <w:rPr>
          <w:rtl/>
        </w:rPr>
        <w:t>–</w:t>
      </w:r>
      <w:r>
        <w:rPr>
          <w:rFonts w:hint="cs"/>
          <w:rtl/>
        </w:rPr>
        <w:t xml:space="preserve"> בוא תשמע: "ואיש הזר" בתרגום אונקלוס כתוב "חילוני". יהודי איננו זר ליהדות ולכן אין יהודי חילוני גם אם הוא רוצה. כל יהודי יש לו ניצוץ של קדושה, שהוא לא השתחרר ממנה מרגע לידתו ועד למקומו </w:t>
      </w:r>
      <w:r>
        <w:rPr>
          <w:rFonts w:hint="cs"/>
          <w:rtl/>
        </w:rPr>
        <w:t>בגן-עדן.</w:t>
      </w:r>
    </w:p>
    <w:p w14:paraId="70C33FD5" w14:textId="77777777" w:rsidR="00000000" w:rsidRDefault="00581103">
      <w:pPr>
        <w:pStyle w:val="a0"/>
        <w:ind w:firstLine="0"/>
        <w:rPr>
          <w:rFonts w:hint="cs"/>
          <w:rtl/>
        </w:rPr>
      </w:pPr>
    </w:p>
    <w:p w14:paraId="0D74C957" w14:textId="77777777" w:rsidR="00000000" w:rsidRDefault="00581103">
      <w:pPr>
        <w:pStyle w:val="af0"/>
        <w:rPr>
          <w:rtl/>
        </w:rPr>
      </w:pPr>
      <w:r>
        <w:rPr>
          <w:rFonts w:hint="eastAsia"/>
          <w:rtl/>
        </w:rPr>
        <w:t>אילן</w:t>
      </w:r>
      <w:r>
        <w:rPr>
          <w:rtl/>
        </w:rPr>
        <w:t xml:space="preserve"> שלגי (שינוי):</w:t>
      </w:r>
    </w:p>
    <w:p w14:paraId="545CC4ED" w14:textId="77777777" w:rsidR="00000000" w:rsidRDefault="00581103">
      <w:pPr>
        <w:pStyle w:val="a0"/>
        <w:rPr>
          <w:rFonts w:hint="cs"/>
          <w:rtl/>
        </w:rPr>
      </w:pPr>
    </w:p>
    <w:p w14:paraId="05FBAC64" w14:textId="77777777" w:rsidR="00000000" w:rsidRDefault="00581103">
      <w:pPr>
        <w:pStyle w:val="a0"/>
        <w:rPr>
          <w:rFonts w:hint="cs"/>
          <w:rtl/>
        </w:rPr>
      </w:pPr>
      <w:r>
        <w:rPr>
          <w:rFonts w:hint="cs"/>
          <w:rtl/>
        </w:rPr>
        <w:t>בלי קדושה.</w:t>
      </w:r>
    </w:p>
    <w:p w14:paraId="23112836" w14:textId="77777777" w:rsidR="00000000" w:rsidRDefault="00581103">
      <w:pPr>
        <w:pStyle w:val="a0"/>
        <w:ind w:firstLine="0"/>
        <w:rPr>
          <w:rFonts w:hint="cs"/>
          <w:rtl/>
        </w:rPr>
      </w:pPr>
    </w:p>
    <w:p w14:paraId="644055B7" w14:textId="77777777" w:rsidR="00000000" w:rsidRDefault="00581103">
      <w:pPr>
        <w:pStyle w:val="-"/>
        <w:rPr>
          <w:rtl/>
        </w:rPr>
      </w:pPr>
      <w:bookmarkStart w:id="219" w:name="FS000001057T14_07_2004_14_07_13C"/>
      <w:bookmarkEnd w:id="219"/>
      <w:r>
        <w:rPr>
          <w:rtl/>
        </w:rPr>
        <w:t>ישראל אייכלר (יהדות התורה):</w:t>
      </w:r>
    </w:p>
    <w:p w14:paraId="13252CDE" w14:textId="77777777" w:rsidR="00000000" w:rsidRDefault="00581103">
      <w:pPr>
        <w:pStyle w:val="a0"/>
        <w:rPr>
          <w:rtl/>
        </w:rPr>
      </w:pPr>
    </w:p>
    <w:p w14:paraId="1436FCE5" w14:textId="77777777" w:rsidR="00000000" w:rsidRDefault="00581103">
      <w:pPr>
        <w:pStyle w:val="a0"/>
        <w:rPr>
          <w:rFonts w:hint="cs"/>
          <w:rtl/>
        </w:rPr>
      </w:pPr>
      <w:r>
        <w:rPr>
          <w:rFonts w:hint="cs"/>
          <w:rtl/>
        </w:rPr>
        <w:t xml:space="preserve">ולכן הוא לא חילוני. אבל אם אתם תקבעו שיש דת חילונית, נבוא לשאול אתכם מהם עקרונות הדת, ואסור יהיה לנו לפגוע בעקרונות הדת שלכם כקבוצת אוכלוסייה. יהיה מותר לנו להגיד שיש לנו ביקורת על הדת </w:t>
      </w:r>
      <w:r>
        <w:rPr>
          <w:rFonts w:hint="cs"/>
          <w:rtl/>
        </w:rPr>
        <w:t xml:space="preserve">הזאת, שיש לנו ביקורת על החוקים שלה - - </w:t>
      </w:r>
    </w:p>
    <w:p w14:paraId="1C90922B" w14:textId="77777777" w:rsidR="00000000" w:rsidRDefault="00581103">
      <w:pPr>
        <w:pStyle w:val="a0"/>
        <w:ind w:firstLine="0"/>
        <w:rPr>
          <w:rFonts w:hint="cs"/>
          <w:rtl/>
        </w:rPr>
      </w:pPr>
    </w:p>
    <w:p w14:paraId="71443F34" w14:textId="77777777" w:rsidR="00000000" w:rsidRDefault="00581103">
      <w:pPr>
        <w:pStyle w:val="af0"/>
        <w:rPr>
          <w:rtl/>
        </w:rPr>
      </w:pPr>
      <w:r>
        <w:rPr>
          <w:rFonts w:hint="eastAsia"/>
          <w:rtl/>
        </w:rPr>
        <w:t>רוני</w:t>
      </w:r>
      <w:r>
        <w:rPr>
          <w:rtl/>
        </w:rPr>
        <w:t xml:space="preserve"> בריזון (שינוי):</w:t>
      </w:r>
    </w:p>
    <w:p w14:paraId="6239A7F2" w14:textId="77777777" w:rsidR="00000000" w:rsidRDefault="00581103">
      <w:pPr>
        <w:pStyle w:val="a0"/>
        <w:rPr>
          <w:rFonts w:hint="cs"/>
          <w:rtl/>
        </w:rPr>
      </w:pPr>
    </w:p>
    <w:p w14:paraId="58ECEB12" w14:textId="77777777" w:rsidR="00000000" w:rsidRDefault="00581103">
      <w:pPr>
        <w:pStyle w:val="a0"/>
        <w:rPr>
          <w:rFonts w:hint="cs"/>
          <w:rtl/>
        </w:rPr>
      </w:pPr>
      <w:r>
        <w:rPr>
          <w:rFonts w:hint="cs"/>
          <w:rtl/>
        </w:rPr>
        <w:t>יהיה מותר לכתוב "החילונים באים"?</w:t>
      </w:r>
    </w:p>
    <w:p w14:paraId="1402EA8F" w14:textId="77777777" w:rsidR="00000000" w:rsidRDefault="00581103">
      <w:pPr>
        <w:pStyle w:val="a0"/>
        <w:ind w:firstLine="0"/>
        <w:rPr>
          <w:rFonts w:hint="cs"/>
          <w:rtl/>
        </w:rPr>
      </w:pPr>
    </w:p>
    <w:p w14:paraId="4EED1B55" w14:textId="77777777" w:rsidR="00000000" w:rsidRDefault="00581103">
      <w:pPr>
        <w:pStyle w:val="-"/>
        <w:rPr>
          <w:rtl/>
        </w:rPr>
      </w:pPr>
      <w:bookmarkStart w:id="220" w:name="FS000001057T14_07_2004_14_08_03C"/>
      <w:bookmarkEnd w:id="220"/>
      <w:r>
        <w:rPr>
          <w:rtl/>
        </w:rPr>
        <w:t>ישראל אייכלר (יהדות התורה):</w:t>
      </w:r>
    </w:p>
    <w:p w14:paraId="793E6C3C" w14:textId="77777777" w:rsidR="00000000" w:rsidRDefault="00581103">
      <w:pPr>
        <w:pStyle w:val="a0"/>
        <w:rPr>
          <w:rtl/>
        </w:rPr>
      </w:pPr>
    </w:p>
    <w:p w14:paraId="6ACB2A43" w14:textId="77777777" w:rsidR="00000000" w:rsidRDefault="00581103">
      <w:pPr>
        <w:pStyle w:val="a0"/>
        <w:rPr>
          <w:rFonts w:hint="cs"/>
          <w:rtl/>
        </w:rPr>
      </w:pPr>
      <w:r>
        <w:rPr>
          <w:rFonts w:hint="cs"/>
          <w:rtl/>
        </w:rPr>
        <w:t xml:space="preserve">- - אבל אסור יהיה להסית ולעשות דמוניזציה </w:t>
      </w:r>
      <w:r>
        <w:rPr>
          <w:rtl/>
        </w:rPr>
        <w:t>–</w:t>
      </w:r>
      <w:r>
        <w:rPr>
          <w:rFonts w:hint="cs"/>
          <w:rtl/>
        </w:rPr>
        <w:t xml:space="preserve"> וזה מה שעשיתם. יהודי חרדי שעובר ברחוב </w:t>
      </w:r>
      <w:r>
        <w:rPr>
          <w:rtl/>
        </w:rPr>
        <w:t>–</w:t>
      </w:r>
      <w:r>
        <w:rPr>
          <w:rFonts w:hint="cs"/>
          <w:rtl/>
        </w:rPr>
        <w:t xml:space="preserve"> מצד אחד יש אליו אהבה והערצה, וזה רוב העם. אבל מ</w:t>
      </w:r>
      <w:r>
        <w:rPr>
          <w:rFonts w:hint="cs"/>
          <w:rtl/>
        </w:rPr>
        <w:t xml:space="preserve">צד שני יש אנשים שסולדים </w:t>
      </w:r>
      <w:r>
        <w:rPr>
          <w:rtl/>
        </w:rPr>
        <w:t>–</w:t>
      </w:r>
      <w:r>
        <w:rPr>
          <w:rFonts w:hint="cs"/>
          <w:rtl/>
        </w:rPr>
        <w:t xml:space="preserve"> מקבלים "חררה" כשהם רואים יהודי חרדי. ולא כיוון שהוא מכיר אותו, לא כיוון שהוא עשה לו משהו רע, משום שזה מה שהוא קיבל. תראה איזה שטף של תגובות אנטישמיות יש באתרי החדשות באינטרנט בעברית. אילו בצרפת היו כאלה תגובות, כולנו היינו אומרים </w:t>
      </w:r>
      <w:r>
        <w:rPr>
          <w:rFonts w:hint="cs"/>
          <w:rtl/>
        </w:rPr>
        <w:t xml:space="preserve">לצרפתים: תעלו לארץ. אבל לנו אין לאן לרדת, כי אין לנו ארץ אחרת. ולכן אני חייב לחוקק את זה כחוק פה. </w:t>
      </w:r>
    </w:p>
    <w:p w14:paraId="0F213EE9" w14:textId="77777777" w:rsidR="00000000" w:rsidRDefault="00581103">
      <w:pPr>
        <w:pStyle w:val="a0"/>
        <w:rPr>
          <w:rFonts w:hint="cs"/>
          <w:rtl/>
        </w:rPr>
      </w:pPr>
    </w:p>
    <w:p w14:paraId="097719C9" w14:textId="77777777" w:rsidR="00000000" w:rsidRDefault="00581103">
      <w:pPr>
        <w:pStyle w:val="a0"/>
        <w:rPr>
          <w:rFonts w:hint="cs"/>
          <w:rtl/>
        </w:rPr>
      </w:pPr>
      <w:r>
        <w:rPr>
          <w:rFonts w:hint="cs"/>
          <w:rtl/>
        </w:rPr>
        <w:t>אני רוצה לציין, שחבר הכנסת איתן אמר לי שבוועדת החוקה עומדים לגבש הצעת חוק בדומה לזו על עבירות השנאה שיש באירופה.</w:t>
      </w:r>
    </w:p>
    <w:p w14:paraId="3924DCC8" w14:textId="77777777" w:rsidR="00000000" w:rsidRDefault="00581103">
      <w:pPr>
        <w:pStyle w:val="a0"/>
        <w:rPr>
          <w:rFonts w:hint="cs"/>
          <w:rtl/>
        </w:rPr>
      </w:pPr>
    </w:p>
    <w:p w14:paraId="5636B74D" w14:textId="77777777" w:rsidR="00000000" w:rsidRDefault="00581103">
      <w:pPr>
        <w:pStyle w:val="af0"/>
        <w:rPr>
          <w:rtl/>
        </w:rPr>
      </w:pPr>
      <w:r>
        <w:rPr>
          <w:rFonts w:hint="eastAsia"/>
          <w:rtl/>
        </w:rPr>
        <w:t>אופיר</w:t>
      </w:r>
      <w:r>
        <w:rPr>
          <w:rtl/>
        </w:rPr>
        <w:t xml:space="preserve"> פינס-פז (העבודה-מימד):</w:t>
      </w:r>
    </w:p>
    <w:p w14:paraId="0C22EC3A" w14:textId="77777777" w:rsidR="00000000" w:rsidRDefault="00581103">
      <w:pPr>
        <w:pStyle w:val="a0"/>
        <w:rPr>
          <w:rFonts w:hint="cs"/>
          <w:rtl/>
        </w:rPr>
      </w:pPr>
    </w:p>
    <w:p w14:paraId="32CD2C16" w14:textId="77777777" w:rsidR="00000000" w:rsidRDefault="00581103">
      <w:pPr>
        <w:pStyle w:val="a0"/>
        <w:rPr>
          <w:rFonts w:hint="cs"/>
          <w:rtl/>
        </w:rPr>
      </w:pPr>
      <w:r>
        <w:rPr>
          <w:rFonts w:hint="cs"/>
          <w:rtl/>
        </w:rPr>
        <w:t>אתה מוכן שזה</w:t>
      </w:r>
      <w:r>
        <w:rPr>
          <w:rFonts w:hint="cs"/>
          <w:rtl/>
        </w:rPr>
        <w:t xml:space="preserve"> ייקרא "עבירות שנאה" ולא "גזענות"?</w:t>
      </w:r>
    </w:p>
    <w:p w14:paraId="0421189E" w14:textId="77777777" w:rsidR="00000000" w:rsidRDefault="00581103">
      <w:pPr>
        <w:pStyle w:val="a0"/>
        <w:ind w:firstLine="0"/>
        <w:rPr>
          <w:rFonts w:hint="cs"/>
          <w:rtl/>
        </w:rPr>
      </w:pPr>
    </w:p>
    <w:p w14:paraId="04BA29F6" w14:textId="77777777" w:rsidR="00000000" w:rsidRDefault="00581103">
      <w:pPr>
        <w:pStyle w:val="-"/>
        <w:rPr>
          <w:rtl/>
        </w:rPr>
      </w:pPr>
      <w:bookmarkStart w:id="221" w:name="FS000001057T14_07_2004_14_10_15C"/>
      <w:bookmarkEnd w:id="221"/>
      <w:r>
        <w:rPr>
          <w:rtl/>
        </w:rPr>
        <w:t>ישראל אייכלר (יהדות התורה):</w:t>
      </w:r>
    </w:p>
    <w:p w14:paraId="74E87D8F" w14:textId="77777777" w:rsidR="00000000" w:rsidRDefault="00581103">
      <w:pPr>
        <w:pStyle w:val="a0"/>
        <w:rPr>
          <w:rtl/>
        </w:rPr>
      </w:pPr>
    </w:p>
    <w:p w14:paraId="1625C3D3" w14:textId="77777777" w:rsidR="00000000" w:rsidRDefault="00581103">
      <w:pPr>
        <w:pStyle w:val="a0"/>
        <w:rPr>
          <w:rFonts w:hint="cs"/>
          <w:rtl/>
        </w:rPr>
      </w:pPr>
      <w:r>
        <w:rPr>
          <w:rFonts w:hint="cs"/>
          <w:rtl/>
        </w:rPr>
        <w:t xml:space="preserve">ההגדרה בכלל לא מעניינת אותי, מצדי שזה יהיה עבירות שנאה ולא יקראו לזה גזענות. העיקר שידע כל אדם שהוא חייב, ומותר לו לבקר ולדבר </w:t>
      </w:r>
      <w:r>
        <w:rPr>
          <w:rtl/>
        </w:rPr>
        <w:t>–</w:t>
      </w:r>
      <w:r>
        <w:rPr>
          <w:rFonts w:hint="cs"/>
          <w:rtl/>
        </w:rPr>
        <w:t xml:space="preserve"> ואני האחרון שאהיה נגד ביקורת ונגד חופש ביטוי </w:t>
      </w:r>
      <w:r>
        <w:rPr>
          <w:rtl/>
        </w:rPr>
        <w:t>–</w:t>
      </w:r>
      <w:r>
        <w:rPr>
          <w:rFonts w:hint="cs"/>
          <w:rtl/>
        </w:rPr>
        <w:t xml:space="preserve"> אבל אסור להסית נ</w:t>
      </w:r>
      <w:r>
        <w:rPr>
          <w:rFonts w:hint="cs"/>
          <w:rtl/>
        </w:rPr>
        <w:t xml:space="preserve">גד קבוצות אוכלוסייה, תהיינה אשר תהיינה. </w:t>
      </w:r>
    </w:p>
    <w:p w14:paraId="41D62648" w14:textId="77777777" w:rsidR="00000000" w:rsidRDefault="00581103">
      <w:pPr>
        <w:pStyle w:val="a0"/>
        <w:rPr>
          <w:rFonts w:hint="cs"/>
          <w:rtl/>
        </w:rPr>
      </w:pPr>
    </w:p>
    <w:p w14:paraId="4F876D93" w14:textId="77777777" w:rsidR="00000000" w:rsidRDefault="00581103">
      <w:pPr>
        <w:pStyle w:val="a0"/>
        <w:rPr>
          <w:rFonts w:hint="cs"/>
          <w:rtl/>
        </w:rPr>
      </w:pPr>
      <w:r>
        <w:rPr>
          <w:rFonts w:hint="cs"/>
          <w:rtl/>
        </w:rPr>
        <w:t xml:space="preserve">לכן, על-פי הצעת הקואליציה, אני מציע לדחות את התשובה וההצבעה, כדי לגבש את הצעת החוק בצורה שכל חברי הכנסת יוכלו להתאחד סביבה. תודה רבה לכם. </w:t>
      </w:r>
    </w:p>
    <w:p w14:paraId="19837CF1" w14:textId="77777777" w:rsidR="00000000" w:rsidRDefault="00581103">
      <w:pPr>
        <w:pStyle w:val="a0"/>
        <w:ind w:firstLine="0"/>
        <w:rPr>
          <w:rFonts w:hint="cs"/>
          <w:rtl/>
        </w:rPr>
      </w:pPr>
    </w:p>
    <w:p w14:paraId="645CE98A" w14:textId="77777777" w:rsidR="00000000" w:rsidRDefault="00581103">
      <w:pPr>
        <w:pStyle w:val="af1"/>
        <w:rPr>
          <w:rtl/>
        </w:rPr>
      </w:pPr>
      <w:r>
        <w:rPr>
          <w:rtl/>
        </w:rPr>
        <w:t>היו"ר מוחמד ברכה:</w:t>
      </w:r>
    </w:p>
    <w:p w14:paraId="5B78319E" w14:textId="77777777" w:rsidR="00000000" w:rsidRDefault="00581103">
      <w:pPr>
        <w:pStyle w:val="a0"/>
        <w:rPr>
          <w:rtl/>
        </w:rPr>
      </w:pPr>
    </w:p>
    <w:p w14:paraId="2D14561D" w14:textId="77777777" w:rsidR="00000000" w:rsidRDefault="00581103">
      <w:pPr>
        <w:pStyle w:val="a0"/>
        <w:rPr>
          <w:rFonts w:hint="cs"/>
          <w:rtl/>
        </w:rPr>
      </w:pPr>
      <w:r>
        <w:rPr>
          <w:rFonts w:hint="cs"/>
          <w:rtl/>
        </w:rPr>
        <w:t>השר וחבר הכנסת מציעים לדחות את התשובה וההצבעה. יש התנגד</w:t>
      </w:r>
      <w:r>
        <w:rPr>
          <w:rFonts w:hint="cs"/>
          <w:rtl/>
        </w:rPr>
        <w:t xml:space="preserve">ות באולם? לא. אנחנו דוחים את התשובה וההצבעה למועד אחר. </w:t>
      </w:r>
    </w:p>
    <w:p w14:paraId="0038569A" w14:textId="77777777" w:rsidR="00000000" w:rsidRDefault="00581103">
      <w:pPr>
        <w:pStyle w:val="a0"/>
        <w:rPr>
          <w:rFonts w:hint="cs"/>
          <w:rtl/>
        </w:rPr>
      </w:pPr>
    </w:p>
    <w:p w14:paraId="0C5F110A" w14:textId="77777777" w:rsidR="00000000" w:rsidRDefault="00581103">
      <w:pPr>
        <w:pStyle w:val="a0"/>
        <w:ind w:firstLine="0"/>
        <w:rPr>
          <w:rFonts w:hint="cs"/>
          <w:rtl/>
        </w:rPr>
      </w:pPr>
    </w:p>
    <w:p w14:paraId="361D5DDD" w14:textId="77777777" w:rsidR="00000000" w:rsidRDefault="00581103">
      <w:pPr>
        <w:pStyle w:val="a0"/>
        <w:ind w:firstLine="0"/>
        <w:rPr>
          <w:rFonts w:hint="cs"/>
          <w:rtl/>
        </w:rPr>
      </w:pPr>
    </w:p>
    <w:p w14:paraId="1FA6B61A" w14:textId="77777777" w:rsidR="00000000" w:rsidRDefault="00581103">
      <w:pPr>
        <w:pStyle w:val="a2"/>
        <w:rPr>
          <w:rFonts w:hint="cs"/>
          <w:rtl/>
        </w:rPr>
      </w:pPr>
      <w:bookmarkStart w:id="222" w:name="_Toc81561434"/>
      <w:r>
        <w:rPr>
          <w:rFonts w:hint="cs"/>
          <w:rtl/>
        </w:rPr>
        <w:t>ה</w:t>
      </w:r>
      <w:r>
        <w:rPr>
          <w:rtl/>
        </w:rPr>
        <w:t>צעת חוק להקמת בית-דין בי</w:t>
      </w:r>
      <w:r>
        <w:rPr>
          <w:rFonts w:hint="cs"/>
          <w:rtl/>
        </w:rPr>
        <w:t>ן-</w:t>
      </w:r>
      <w:r>
        <w:rPr>
          <w:rtl/>
        </w:rPr>
        <w:t xml:space="preserve">לאומי בישראל </w:t>
      </w:r>
      <w:r>
        <w:rPr>
          <w:rFonts w:hint="cs"/>
          <w:rtl/>
        </w:rPr>
        <w:br/>
      </w:r>
      <w:r>
        <w:rPr>
          <w:rtl/>
        </w:rPr>
        <w:t>לפשעים נגד יהודים, התשס"ג-2003</w:t>
      </w:r>
      <w:bookmarkEnd w:id="222"/>
    </w:p>
    <w:p w14:paraId="59A4D14B" w14:textId="77777777" w:rsidR="00000000" w:rsidRDefault="00581103">
      <w:pPr>
        <w:pStyle w:val="a0"/>
        <w:rPr>
          <w:rFonts w:hint="cs"/>
          <w:rtl/>
        </w:rPr>
      </w:pPr>
      <w:r>
        <w:rPr>
          <w:rtl/>
        </w:rPr>
        <w:t>[נספחות.]</w:t>
      </w:r>
    </w:p>
    <w:p w14:paraId="22FE1FE3" w14:textId="77777777" w:rsidR="00000000" w:rsidRDefault="00581103">
      <w:pPr>
        <w:pStyle w:val="-0"/>
        <w:rPr>
          <w:rFonts w:hint="cs"/>
          <w:rtl/>
        </w:rPr>
      </w:pPr>
      <w:r>
        <w:rPr>
          <w:rFonts w:hint="cs"/>
          <w:rtl/>
        </w:rPr>
        <w:t>(הצעת חבר הכנסת אליעזר כהן)</w:t>
      </w:r>
    </w:p>
    <w:p w14:paraId="0A1A01B0" w14:textId="77777777" w:rsidR="00000000" w:rsidRDefault="00581103">
      <w:pPr>
        <w:pStyle w:val="-0"/>
        <w:rPr>
          <w:rFonts w:hint="cs"/>
          <w:rtl/>
        </w:rPr>
      </w:pPr>
    </w:p>
    <w:p w14:paraId="22BF7596" w14:textId="77777777" w:rsidR="00000000" w:rsidRDefault="00581103">
      <w:pPr>
        <w:pStyle w:val="af1"/>
        <w:rPr>
          <w:rtl/>
        </w:rPr>
      </w:pPr>
      <w:r>
        <w:rPr>
          <w:rtl/>
        </w:rPr>
        <w:t>היו"ר מוחמד ברכה:</w:t>
      </w:r>
    </w:p>
    <w:p w14:paraId="260EBB42" w14:textId="77777777" w:rsidR="00000000" w:rsidRDefault="00581103">
      <w:pPr>
        <w:pStyle w:val="a0"/>
        <w:rPr>
          <w:rtl/>
        </w:rPr>
      </w:pPr>
    </w:p>
    <w:p w14:paraId="1E329C8F" w14:textId="77777777" w:rsidR="00000000" w:rsidRDefault="00581103">
      <w:pPr>
        <w:pStyle w:val="a0"/>
        <w:rPr>
          <w:rFonts w:hint="cs"/>
          <w:rtl/>
        </w:rPr>
      </w:pPr>
      <w:r>
        <w:rPr>
          <w:rFonts w:hint="cs"/>
          <w:rtl/>
        </w:rPr>
        <w:t>אנחנו עוברים לנושא הבא, הצעת חוק להקמת בית-דין בין-לאומי בישראל לפש</w:t>
      </w:r>
      <w:r>
        <w:rPr>
          <w:rFonts w:hint="cs"/>
          <w:rtl/>
        </w:rPr>
        <w:t>עים נגד יהודים, התשס"ג-2003, של חבר הכנסת אליעזר כהן, שמספרה פ/1270.</w:t>
      </w:r>
    </w:p>
    <w:p w14:paraId="16ACDBAA" w14:textId="77777777" w:rsidR="00000000" w:rsidRDefault="00581103">
      <w:pPr>
        <w:pStyle w:val="a"/>
        <w:rPr>
          <w:rFonts w:hint="cs"/>
          <w:rtl/>
        </w:rPr>
      </w:pPr>
    </w:p>
    <w:p w14:paraId="0073C7B4" w14:textId="77777777" w:rsidR="00000000" w:rsidRDefault="00581103">
      <w:pPr>
        <w:pStyle w:val="a"/>
        <w:rPr>
          <w:rtl/>
        </w:rPr>
      </w:pPr>
      <w:bookmarkStart w:id="223" w:name="_Toc81561435"/>
      <w:r>
        <w:rPr>
          <w:rtl/>
        </w:rPr>
        <w:t>אליעזר כהן (האיחוד הלאומי - ישראל ביתנו):</w:t>
      </w:r>
      <w:bookmarkEnd w:id="223"/>
    </w:p>
    <w:p w14:paraId="74C0E7AE" w14:textId="77777777" w:rsidR="00000000" w:rsidRDefault="00581103">
      <w:pPr>
        <w:pStyle w:val="a0"/>
        <w:rPr>
          <w:rtl/>
        </w:rPr>
      </w:pPr>
    </w:p>
    <w:p w14:paraId="2784ED42" w14:textId="77777777" w:rsidR="00000000" w:rsidRDefault="00581103">
      <w:pPr>
        <w:pStyle w:val="a0"/>
        <w:rPr>
          <w:rFonts w:hint="cs"/>
          <w:rtl/>
        </w:rPr>
      </w:pPr>
      <w:r>
        <w:rPr>
          <w:rFonts w:hint="cs"/>
          <w:rtl/>
        </w:rPr>
        <w:t>אדוני היושב-ראש, רבותי חברי הכנסת, הצעת חוק להקמת בית-דין בישראל לפשעים נגד יהודים. בעת הקמתו של בית-הדין הבין-לאומי לפשעי מלחמה, לא הוגדר טיפו</w:t>
      </w:r>
      <w:r>
        <w:rPr>
          <w:rFonts w:hint="cs"/>
          <w:rtl/>
        </w:rPr>
        <w:t>ל באנטישמיות וברדיפות יהודים באשר הם יהודים, וזאת אף שבתולדות האנושות במאות האחרונות בוצעו כנגד יהודים הפשעים החמורים ביותר. גם אז לא מצאו אומות העולם להגדיר פעילות זו כפשע.</w:t>
      </w:r>
    </w:p>
    <w:p w14:paraId="318EC356" w14:textId="77777777" w:rsidR="00000000" w:rsidRDefault="00581103">
      <w:pPr>
        <w:pStyle w:val="a0"/>
        <w:rPr>
          <w:rFonts w:hint="cs"/>
          <w:rtl/>
        </w:rPr>
      </w:pPr>
    </w:p>
    <w:p w14:paraId="4CE88339" w14:textId="77777777" w:rsidR="00000000" w:rsidRDefault="00581103">
      <w:pPr>
        <w:pStyle w:val="a0"/>
        <w:rPr>
          <w:rFonts w:hint="cs"/>
          <w:rtl/>
        </w:rPr>
      </w:pPr>
      <w:r>
        <w:rPr>
          <w:rFonts w:hint="cs"/>
          <w:rtl/>
        </w:rPr>
        <w:t>בשבוע שעבר, בדיון בהאג בנושא גדר הביטחון, הוכיח בית-דין זה את חד-צדדיותו נגד ישרא</w:t>
      </w:r>
      <w:r>
        <w:rPr>
          <w:rFonts w:hint="cs"/>
          <w:rtl/>
        </w:rPr>
        <w:t xml:space="preserve">ל והיהודים, והתחדד הצורך להגן על היהודים. </w:t>
      </w:r>
    </w:p>
    <w:p w14:paraId="0EFEF867" w14:textId="77777777" w:rsidR="00000000" w:rsidRDefault="00581103">
      <w:pPr>
        <w:pStyle w:val="a0"/>
        <w:rPr>
          <w:rFonts w:hint="cs"/>
          <w:rtl/>
        </w:rPr>
      </w:pPr>
    </w:p>
    <w:p w14:paraId="668C40F6" w14:textId="77777777" w:rsidR="00000000" w:rsidRDefault="00581103">
      <w:pPr>
        <w:pStyle w:val="a0"/>
        <w:rPr>
          <w:rFonts w:hint="cs"/>
          <w:rtl/>
        </w:rPr>
      </w:pPr>
      <w:r>
        <w:rPr>
          <w:rFonts w:hint="cs"/>
          <w:rtl/>
        </w:rPr>
        <w:t>בשבוע שעבר גם הגשתי הצעת חוק שירות אזרחי, חוק חשוב, ממלכתי, לכל אלה שאינם מתגייסים לצה"ל. הפילו אותו ואותי בבושה גדולה רק מטעמים פוליטיים כנגד נציג האופוזיציה. היום אני חוזר ומגיש חוק כזה שהוא יהודי ממלכתי, והממש</w:t>
      </w:r>
      <w:r>
        <w:rPr>
          <w:rFonts w:hint="cs"/>
          <w:rtl/>
        </w:rPr>
        <w:t xml:space="preserve">לה מתנגדת. יהיה לי מעניין מאוד לשמוע את נימוקי הממשלה, מדוע היא מתנגדת לחוק כזה, שלא עולה שום דבר, כי בתי-המשפט קיימים, צריך רק למנותם ככאלה. </w:t>
      </w:r>
    </w:p>
    <w:p w14:paraId="2DA50A64" w14:textId="77777777" w:rsidR="00000000" w:rsidRDefault="00581103">
      <w:pPr>
        <w:pStyle w:val="a0"/>
        <w:rPr>
          <w:rFonts w:hint="cs"/>
          <w:rtl/>
        </w:rPr>
      </w:pPr>
    </w:p>
    <w:p w14:paraId="2F8C5CD2" w14:textId="77777777" w:rsidR="00000000" w:rsidRDefault="00581103">
      <w:pPr>
        <w:pStyle w:val="a0"/>
        <w:rPr>
          <w:rFonts w:hint="cs"/>
          <w:rtl/>
        </w:rPr>
      </w:pPr>
      <w:r>
        <w:rPr>
          <w:rFonts w:hint="cs"/>
          <w:rtl/>
        </w:rPr>
        <w:t>אמר לי ידידי, חבר הכנסת גדעון סער: הרי הבאנו את אייכמן למשפט בישראל, מה מונע במקרים אחרים? צריך להיות אייכמן כדי</w:t>
      </w:r>
      <w:r>
        <w:rPr>
          <w:rFonts w:hint="cs"/>
          <w:rtl/>
        </w:rPr>
        <w:t xml:space="preserve"> שמדינת ישראל תתעורר ותקום ותעשה מעשה? ומה עם אותו יהודי שזורקים אותו מאוטובוס בוונצואלה רק כיוון שהוא יהודי, והוא רוצה להתלונן, והוא רוצה לייצג את עצמו, והוא רוצה שאנחנו נעזור לו? </w:t>
      </w:r>
    </w:p>
    <w:p w14:paraId="36D1AA7F" w14:textId="77777777" w:rsidR="00000000" w:rsidRDefault="00581103">
      <w:pPr>
        <w:pStyle w:val="a0"/>
        <w:rPr>
          <w:rFonts w:hint="cs"/>
          <w:rtl/>
        </w:rPr>
      </w:pPr>
    </w:p>
    <w:p w14:paraId="2486AB8C" w14:textId="77777777" w:rsidR="00000000" w:rsidRDefault="00581103">
      <w:pPr>
        <w:pStyle w:val="a0"/>
        <w:rPr>
          <w:rFonts w:hint="cs"/>
          <w:rtl/>
        </w:rPr>
      </w:pPr>
      <w:r>
        <w:rPr>
          <w:rFonts w:hint="cs"/>
          <w:rtl/>
        </w:rPr>
        <w:t>אני מדגיש שאין כל צורך בארגון מחדש במשרד המשפטים. משרד המשפטים יקבע את מס</w:t>
      </w:r>
      <w:r>
        <w:rPr>
          <w:rFonts w:hint="cs"/>
          <w:rtl/>
        </w:rPr>
        <w:t>גרת המערכות שינהלו את הנושא הזה. הוא יכול לקבוע איזה בית-דין ילבש כובע זה, ובהרכב מלא ידון בעתירה כזאת. כאשר יתברר שבית-דין כזה עסוק או עסוק מדי, רק אז אפשר לדון, כעבור שנים, אם יש צורך במערכת נוספת. בהצעתי אינני מבקש מערכת משפטית נוספת. אני חושב שבמערכת ה</w:t>
      </w:r>
      <w:r>
        <w:rPr>
          <w:rFonts w:hint="cs"/>
          <w:rtl/>
        </w:rPr>
        <w:t xml:space="preserve">משפט בישראל אפשר לקיים הליכים ודיונים בנושא הזה. </w:t>
      </w:r>
    </w:p>
    <w:p w14:paraId="5D6FD26E" w14:textId="77777777" w:rsidR="00000000" w:rsidRDefault="00581103">
      <w:pPr>
        <w:pStyle w:val="a0"/>
        <w:rPr>
          <w:rFonts w:hint="cs"/>
          <w:rtl/>
        </w:rPr>
      </w:pPr>
    </w:p>
    <w:p w14:paraId="25E8A51F" w14:textId="77777777" w:rsidR="00000000" w:rsidRDefault="00581103">
      <w:pPr>
        <w:pStyle w:val="a0"/>
        <w:rPr>
          <w:rFonts w:hint="cs"/>
          <w:rtl/>
        </w:rPr>
      </w:pPr>
      <w:r>
        <w:rPr>
          <w:rFonts w:hint="cs"/>
          <w:rtl/>
        </w:rPr>
        <w:t>חוק זה בא להסדיר כל נושא הקשור בהגנת יהודים בכל מקום, בכל המדינות שישראל נמצאת אתן בקשר - הסכמי הסגרה, שיתוף פעולה וייצוג של כל מי שיפנה לבקש שירותי בית-הדין הבין-לאומי בישראל. הרעיון הוא פשוט, קצר ולעניין</w:t>
      </w:r>
      <w:r>
        <w:rPr>
          <w:rFonts w:hint="cs"/>
          <w:rtl/>
        </w:rPr>
        <w:t>, אני חושב שהוא ממלכתי, ואני מבקש את התמיכה של כולם בהעברתו. תודה רבה.</w:t>
      </w:r>
    </w:p>
    <w:p w14:paraId="691363F6" w14:textId="77777777" w:rsidR="00000000" w:rsidRDefault="00581103">
      <w:pPr>
        <w:pStyle w:val="a0"/>
        <w:rPr>
          <w:rFonts w:hint="cs"/>
          <w:rtl/>
        </w:rPr>
      </w:pPr>
    </w:p>
    <w:p w14:paraId="27EEBC12" w14:textId="77777777" w:rsidR="00000000" w:rsidRDefault="00581103">
      <w:pPr>
        <w:pStyle w:val="af1"/>
        <w:rPr>
          <w:rtl/>
        </w:rPr>
      </w:pPr>
      <w:r>
        <w:rPr>
          <w:rtl/>
        </w:rPr>
        <w:t>היו"ר מוחמד ברכה:</w:t>
      </w:r>
    </w:p>
    <w:p w14:paraId="0CB1C101" w14:textId="77777777" w:rsidR="00000000" w:rsidRDefault="00581103">
      <w:pPr>
        <w:pStyle w:val="a0"/>
        <w:rPr>
          <w:rtl/>
        </w:rPr>
      </w:pPr>
    </w:p>
    <w:p w14:paraId="1A45FB43" w14:textId="77777777" w:rsidR="00000000" w:rsidRDefault="00581103">
      <w:pPr>
        <w:pStyle w:val="a0"/>
        <w:rPr>
          <w:rFonts w:hint="cs"/>
          <w:rtl/>
        </w:rPr>
      </w:pPr>
      <w:r>
        <w:rPr>
          <w:rFonts w:hint="cs"/>
          <w:rtl/>
        </w:rPr>
        <w:t>תודה. אדוני שר המשפטים ישיב בשם הממשלה.</w:t>
      </w:r>
    </w:p>
    <w:p w14:paraId="09C50027" w14:textId="77777777" w:rsidR="00000000" w:rsidRDefault="00581103">
      <w:pPr>
        <w:pStyle w:val="a0"/>
        <w:rPr>
          <w:rFonts w:hint="cs"/>
          <w:rtl/>
        </w:rPr>
      </w:pPr>
    </w:p>
    <w:p w14:paraId="65A37E3B" w14:textId="77777777" w:rsidR="00000000" w:rsidRDefault="00581103">
      <w:pPr>
        <w:pStyle w:val="a"/>
        <w:rPr>
          <w:rtl/>
        </w:rPr>
      </w:pPr>
      <w:bookmarkStart w:id="224" w:name="FS000000517T14_07_2004_13_45_51"/>
      <w:bookmarkStart w:id="225" w:name="_Toc81561436"/>
      <w:bookmarkEnd w:id="224"/>
      <w:r>
        <w:rPr>
          <w:rFonts w:hint="eastAsia"/>
          <w:rtl/>
        </w:rPr>
        <w:t>שר</w:t>
      </w:r>
      <w:r>
        <w:rPr>
          <w:rtl/>
        </w:rPr>
        <w:t xml:space="preserve"> המשפטים יוסף לפיד:</w:t>
      </w:r>
      <w:bookmarkEnd w:id="225"/>
    </w:p>
    <w:p w14:paraId="4C2E81C3" w14:textId="77777777" w:rsidR="00000000" w:rsidRDefault="00581103">
      <w:pPr>
        <w:pStyle w:val="a0"/>
        <w:rPr>
          <w:rFonts w:hint="cs"/>
          <w:rtl/>
        </w:rPr>
      </w:pPr>
    </w:p>
    <w:p w14:paraId="2F34F7FF" w14:textId="77777777" w:rsidR="00000000" w:rsidRDefault="00581103">
      <w:pPr>
        <w:pStyle w:val="a0"/>
        <w:rPr>
          <w:rFonts w:hint="cs"/>
          <w:rtl/>
        </w:rPr>
      </w:pPr>
      <w:r>
        <w:rPr>
          <w:rFonts w:hint="cs"/>
          <w:rtl/>
        </w:rPr>
        <w:t>אדוני היושב-ראש, הרי אין שום ספק שכוונותיו של המציע הן כוונות טובות, אבל הממשלה מתנגדת להצעה. ההצעה ה</w:t>
      </w:r>
      <w:r>
        <w:rPr>
          <w:rFonts w:hint="cs"/>
          <w:rtl/>
        </w:rPr>
        <w:t>יא להקים בירושלים בית-דין בין-לאומי לשפיטת פשעים - - מה זה?</w:t>
      </w:r>
    </w:p>
    <w:p w14:paraId="1E1AC988" w14:textId="77777777" w:rsidR="00000000" w:rsidRDefault="00581103">
      <w:pPr>
        <w:pStyle w:val="a0"/>
        <w:rPr>
          <w:rFonts w:hint="cs"/>
          <w:rtl/>
        </w:rPr>
      </w:pPr>
    </w:p>
    <w:p w14:paraId="04B21C5C" w14:textId="77777777" w:rsidR="00000000" w:rsidRDefault="00581103">
      <w:pPr>
        <w:pStyle w:val="af1"/>
        <w:rPr>
          <w:rtl/>
        </w:rPr>
      </w:pPr>
      <w:r>
        <w:rPr>
          <w:rtl/>
        </w:rPr>
        <w:t>היו"ר מוחמד ברכה:</w:t>
      </w:r>
    </w:p>
    <w:p w14:paraId="3FF6A082" w14:textId="77777777" w:rsidR="00000000" w:rsidRDefault="00581103">
      <w:pPr>
        <w:pStyle w:val="a0"/>
        <w:rPr>
          <w:rtl/>
        </w:rPr>
      </w:pPr>
    </w:p>
    <w:p w14:paraId="73785FB5" w14:textId="77777777" w:rsidR="00000000" w:rsidRDefault="00581103">
      <w:pPr>
        <w:pStyle w:val="a0"/>
        <w:rPr>
          <w:rFonts w:hint="cs"/>
          <w:rtl/>
        </w:rPr>
      </w:pPr>
      <w:r>
        <w:rPr>
          <w:rFonts w:hint="cs"/>
          <w:rtl/>
        </w:rPr>
        <w:t>רבותי, אתם מפריעים לשר. חבר הכנסת אורון. השר שלום.</w:t>
      </w:r>
    </w:p>
    <w:p w14:paraId="6BFCA3B4" w14:textId="77777777" w:rsidR="00000000" w:rsidRDefault="00581103">
      <w:pPr>
        <w:pStyle w:val="a0"/>
        <w:rPr>
          <w:rFonts w:hint="cs"/>
          <w:rtl/>
        </w:rPr>
      </w:pPr>
    </w:p>
    <w:p w14:paraId="56212175" w14:textId="77777777" w:rsidR="00000000" w:rsidRDefault="00581103">
      <w:pPr>
        <w:pStyle w:val="-"/>
        <w:rPr>
          <w:rtl/>
        </w:rPr>
      </w:pPr>
      <w:bookmarkStart w:id="226" w:name="FS000000517T14_07_2004_14_16_34"/>
      <w:bookmarkStart w:id="227" w:name="FS000000517T14_07_2004_14_16_42C"/>
      <w:bookmarkEnd w:id="226"/>
      <w:bookmarkEnd w:id="227"/>
      <w:r>
        <w:rPr>
          <w:rtl/>
        </w:rPr>
        <w:t>שר המשפטים יוסף לפיד:</w:t>
      </w:r>
    </w:p>
    <w:p w14:paraId="500D6317" w14:textId="77777777" w:rsidR="00000000" w:rsidRDefault="00581103">
      <w:pPr>
        <w:pStyle w:val="a0"/>
        <w:rPr>
          <w:rtl/>
        </w:rPr>
      </w:pPr>
    </w:p>
    <w:p w14:paraId="2C9F3E2D" w14:textId="77777777" w:rsidR="00000000" w:rsidRDefault="00581103">
      <w:pPr>
        <w:pStyle w:val="a0"/>
        <w:rPr>
          <w:rFonts w:hint="cs"/>
          <w:rtl/>
        </w:rPr>
      </w:pPr>
      <w:r>
        <w:rPr>
          <w:rFonts w:hint="cs"/>
          <w:rtl/>
        </w:rPr>
        <w:t xml:space="preserve">- - שנעשו ונעשים נגד העם היהודי ומוסדותיו ויהודים בתור שכאלה. מוצע שבית-הדין יהיה מוסמך לשפוט נתינים </w:t>
      </w:r>
      <w:r>
        <w:rPr>
          <w:rFonts w:hint="cs"/>
          <w:rtl/>
        </w:rPr>
        <w:t xml:space="preserve">זרים שעוסקים בפעילות של הסתה ואלימות נגד יהודים ומוסדותיהם, אף שפעולות אלה נעשו מחוץ לישראל. הוא יוסמך לגזור קנסות ועונשי מאסר, ולגזור דין מוות על אלה שיורשעו ברצח יהודים בשל היותם יהודים. </w:t>
      </w:r>
    </w:p>
    <w:p w14:paraId="74210F7F" w14:textId="77777777" w:rsidR="00000000" w:rsidRDefault="00581103">
      <w:pPr>
        <w:pStyle w:val="a0"/>
        <w:rPr>
          <w:rFonts w:hint="cs"/>
          <w:rtl/>
        </w:rPr>
      </w:pPr>
    </w:p>
    <w:p w14:paraId="335C8275" w14:textId="77777777" w:rsidR="00000000" w:rsidRDefault="00581103">
      <w:pPr>
        <w:pStyle w:val="a0"/>
        <w:rPr>
          <w:rFonts w:hint="cs"/>
          <w:rtl/>
        </w:rPr>
      </w:pPr>
      <w:r>
        <w:rPr>
          <w:rFonts w:hint="cs"/>
          <w:rtl/>
        </w:rPr>
        <w:t>הסיבה להתנגדות הממשלה להצעה זו היא כי יש היום מענה מספיק בחוק היש</w:t>
      </w:r>
      <w:r>
        <w:rPr>
          <w:rFonts w:hint="cs"/>
          <w:rtl/>
        </w:rPr>
        <w:t>ראלי לבעיה שהיא מעוררת. אין חולק על כך שלמדינת ישראל יש מעמד מיוחד בהגנה על העם היהודי ועל מוסדותיו ועל כל יהודי בכל מקום בעולם. הרי המדינה הוקמה כמקלט לעם היהודי. אולם אין בהצעה תועלת משום שחוק העונשין כבר מאפשר החלת סמכות שיפוט מעבר לגבולות המדינה על עבי</w:t>
      </w:r>
      <w:r>
        <w:rPr>
          <w:rFonts w:hint="cs"/>
          <w:rtl/>
        </w:rPr>
        <w:t xml:space="preserve">רות שבוצעו "נגד חיי יהודי, גופו, חירותו או רכושו באשר הוא יהודי או רכוש מוסד יהודי באשר הוא כזה". סמכות זו אינה מותנית בזיקה של מבצע העבירה למדינה. </w:t>
      </w:r>
    </w:p>
    <w:p w14:paraId="7F059E23" w14:textId="77777777" w:rsidR="00000000" w:rsidRDefault="00581103">
      <w:pPr>
        <w:pStyle w:val="a0"/>
        <w:rPr>
          <w:rFonts w:hint="cs"/>
          <w:rtl/>
        </w:rPr>
      </w:pPr>
    </w:p>
    <w:p w14:paraId="1590AA8A" w14:textId="77777777" w:rsidR="00000000" w:rsidRDefault="00581103">
      <w:pPr>
        <w:pStyle w:val="a0"/>
        <w:rPr>
          <w:rFonts w:hint="cs"/>
          <w:rtl/>
        </w:rPr>
      </w:pPr>
      <w:r>
        <w:rPr>
          <w:rFonts w:hint="cs"/>
          <w:rtl/>
        </w:rPr>
        <w:t xml:space="preserve">ההצעה עלולה לגרום נזק משתי סיבות. ראשית, היא עלולה לפגוע ביחסי חוץ של מדינת ישראל, הנוקטת קו הסברתי שלפיו </w:t>
      </w:r>
      <w:r>
        <w:rPr>
          <w:rFonts w:hint="cs"/>
          <w:rtl/>
        </w:rPr>
        <w:t>היא מתנגדת להחיל סמכות שיפוט אוניברסלית של אנשים שביצעו פשעים מחוץ למדינה, כמו החוק שניסו לחוקק בבלגיה. כמו כן, הקמת בית-דין כזה פותחת פתח להקמת בתי-דין לאומיים באצטלה של בין-לאומיות. בנוסף, הקמה של בית-דין בין-לאומי באקט חד-צדדי נוגדת את התפיסה שערכאה כזא</w:t>
      </w:r>
      <w:r>
        <w:rPr>
          <w:rFonts w:hint="cs"/>
          <w:rtl/>
        </w:rPr>
        <w:t xml:space="preserve">ת צריכה להיות מוקמת על-ידי הסכמה בין כמה מדינות. </w:t>
      </w:r>
    </w:p>
    <w:p w14:paraId="69EB337E" w14:textId="77777777" w:rsidR="00000000" w:rsidRDefault="00581103">
      <w:pPr>
        <w:pStyle w:val="a0"/>
        <w:rPr>
          <w:rFonts w:hint="cs"/>
          <w:rtl/>
        </w:rPr>
      </w:pPr>
    </w:p>
    <w:p w14:paraId="7F234DEC" w14:textId="77777777" w:rsidR="00000000" w:rsidRDefault="00581103">
      <w:pPr>
        <w:pStyle w:val="a0"/>
        <w:rPr>
          <w:rFonts w:hint="cs"/>
          <w:rtl/>
        </w:rPr>
      </w:pPr>
      <w:r>
        <w:rPr>
          <w:rFonts w:hint="cs"/>
          <w:rtl/>
        </w:rPr>
        <w:t>מסיבות אלה ועוד, הממשלה מתנגדת, אף שאין היא חולקת על הרעיון שעומד בבסיסה, שעל המדינה ליטול על עצמה אחריות לעם היהודי בתור שכזה, לפרטיו ולמוסדותיו באשר הם שם. אני מבקש לדחות את ההצעה.</w:t>
      </w:r>
    </w:p>
    <w:p w14:paraId="08715F2F" w14:textId="77777777" w:rsidR="00000000" w:rsidRDefault="00581103">
      <w:pPr>
        <w:pStyle w:val="a0"/>
        <w:rPr>
          <w:rFonts w:hint="cs"/>
          <w:rtl/>
        </w:rPr>
      </w:pPr>
    </w:p>
    <w:p w14:paraId="005D38B6" w14:textId="77777777" w:rsidR="00000000" w:rsidRDefault="00581103">
      <w:pPr>
        <w:pStyle w:val="af1"/>
        <w:rPr>
          <w:rtl/>
        </w:rPr>
      </w:pPr>
      <w:r>
        <w:rPr>
          <w:rtl/>
        </w:rPr>
        <w:t>היו"ר מוחמד ברכה:</w:t>
      </w:r>
    </w:p>
    <w:p w14:paraId="13555F28" w14:textId="77777777" w:rsidR="00000000" w:rsidRDefault="00581103">
      <w:pPr>
        <w:pStyle w:val="a0"/>
        <w:rPr>
          <w:rtl/>
        </w:rPr>
      </w:pPr>
    </w:p>
    <w:p w14:paraId="4D304E7C" w14:textId="77777777" w:rsidR="00000000" w:rsidRDefault="00581103">
      <w:pPr>
        <w:pStyle w:val="a0"/>
        <w:rPr>
          <w:rFonts w:hint="cs"/>
          <w:rtl/>
        </w:rPr>
      </w:pPr>
      <w:r>
        <w:rPr>
          <w:rFonts w:hint="cs"/>
          <w:rtl/>
        </w:rPr>
        <w:t>תו</w:t>
      </w:r>
      <w:r>
        <w:rPr>
          <w:rFonts w:hint="cs"/>
          <w:rtl/>
        </w:rPr>
        <w:t>דה, אדוני. חבר הכנסת כהן, אתה רוצה להשיב? בוא לכאן.</w:t>
      </w:r>
    </w:p>
    <w:p w14:paraId="513FC1CB" w14:textId="77777777" w:rsidR="00000000" w:rsidRDefault="00581103">
      <w:pPr>
        <w:pStyle w:val="a0"/>
        <w:rPr>
          <w:rFonts w:hint="cs"/>
          <w:rtl/>
        </w:rPr>
      </w:pPr>
    </w:p>
    <w:p w14:paraId="15FA777E" w14:textId="77777777" w:rsidR="00000000" w:rsidRDefault="00581103">
      <w:pPr>
        <w:pStyle w:val="a"/>
        <w:rPr>
          <w:rtl/>
        </w:rPr>
      </w:pPr>
      <w:bookmarkStart w:id="228" w:name="FS000000421T14_07_2004_13_49_42"/>
      <w:bookmarkStart w:id="229" w:name="_Toc81561437"/>
      <w:bookmarkEnd w:id="228"/>
      <w:r>
        <w:rPr>
          <w:rFonts w:hint="eastAsia"/>
          <w:rtl/>
        </w:rPr>
        <w:t>אליעזר</w:t>
      </w:r>
      <w:r>
        <w:rPr>
          <w:rtl/>
        </w:rPr>
        <w:t xml:space="preserve"> כהן (האיחוד הלאומי - ישראל ביתנו):</w:t>
      </w:r>
      <w:bookmarkEnd w:id="229"/>
    </w:p>
    <w:p w14:paraId="44C6E215" w14:textId="77777777" w:rsidR="00000000" w:rsidRDefault="00581103">
      <w:pPr>
        <w:pStyle w:val="a0"/>
        <w:rPr>
          <w:rFonts w:hint="cs"/>
          <w:rtl/>
        </w:rPr>
      </w:pPr>
    </w:p>
    <w:p w14:paraId="1CDC1A25" w14:textId="77777777" w:rsidR="00000000" w:rsidRDefault="00581103">
      <w:pPr>
        <w:pStyle w:val="a0"/>
        <w:rPr>
          <w:rFonts w:hint="cs"/>
          <w:rtl/>
        </w:rPr>
      </w:pPr>
      <w:r>
        <w:rPr>
          <w:rFonts w:hint="cs"/>
          <w:rtl/>
        </w:rPr>
        <w:t xml:space="preserve">אדוני שר המשפטים, אני רוצה לשאול אותך: אם יהודי בגרמניה היום רוצה להגיש תלונה על זה שעשו לו מעשה בהיותו יהודי, במדינת ישראל, הוא יכול? </w:t>
      </w:r>
    </w:p>
    <w:p w14:paraId="42E3C11A" w14:textId="77777777" w:rsidR="00000000" w:rsidRDefault="00581103">
      <w:pPr>
        <w:pStyle w:val="a0"/>
        <w:rPr>
          <w:rFonts w:hint="cs"/>
          <w:rtl/>
        </w:rPr>
      </w:pPr>
    </w:p>
    <w:p w14:paraId="3673DD1C" w14:textId="77777777" w:rsidR="00000000" w:rsidRDefault="00581103">
      <w:pPr>
        <w:pStyle w:val="af0"/>
        <w:rPr>
          <w:rtl/>
        </w:rPr>
      </w:pPr>
      <w:r>
        <w:rPr>
          <w:rFonts w:hint="eastAsia"/>
          <w:rtl/>
        </w:rPr>
        <w:t>שר</w:t>
      </w:r>
      <w:r>
        <w:rPr>
          <w:rtl/>
        </w:rPr>
        <w:t xml:space="preserve"> המשפטים יוסף לפיד:</w:t>
      </w:r>
    </w:p>
    <w:p w14:paraId="15F64CC6" w14:textId="77777777" w:rsidR="00000000" w:rsidRDefault="00581103">
      <w:pPr>
        <w:pStyle w:val="a0"/>
        <w:rPr>
          <w:rFonts w:hint="cs"/>
          <w:rtl/>
        </w:rPr>
      </w:pPr>
    </w:p>
    <w:p w14:paraId="24EBF3FD" w14:textId="77777777" w:rsidR="00000000" w:rsidRDefault="00581103">
      <w:pPr>
        <w:pStyle w:val="a0"/>
        <w:rPr>
          <w:rFonts w:hint="cs"/>
          <w:rtl/>
        </w:rPr>
      </w:pPr>
      <w:r>
        <w:rPr>
          <w:rFonts w:hint="cs"/>
          <w:rtl/>
        </w:rPr>
        <w:t>כן.</w:t>
      </w:r>
    </w:p>
    <w:p w14:paraId="0AFC0343" w14:textId="77777777" w:rsidR="00000000" w:rsidRDefault="00581103">
      <w:pPr>
        <w:pStyle w:val="a0"/>
        <w:rPr>
          <w:rFonts w:hint="cs"/>
          <w:rtl/>
        </w:rPr>
      </w:pPr>
    </w:p>
    <w:p w14:paraId="0115C65C" w14:textId="77777777" w:rsidR="00000000" w:rsidRDefault="00581103">
      <w:pPr>
        <w:pStyle w:val="-"/>
        <w:rPr>
          <w:rtl/>
        </w:rPr>
      </w:pPr>
      <w:bookmarkStart w:id="230" w:name="FS000000421T14_07_2004_15_06_09"/>
      <w:bookmarkStart w:id="231" w:name="FS000000421T14_07_2004_15_06_15C"/>
      <w:bookmarkEnd w:id="230"/>
      <w:bookmarkEnd w:id="231"/>
      <w:r>
        <w:rPr>
          <w:rtl/>
        </w:rPr>
        <w:t>אליעזר כהן (האיחוד הלאומי - ישראל ביתנו):</w:t>
      </w:r>
    </w:p>
    <w:p w14:paraId="3B67608F" w14:textId="77777777" w:rsidR="00000000" w:rsidRDefault="00581103">
      <w:pPr>
        <w:pStyle w:val="a0"/>
        <w:rPr>
          <w:rtl/>
        </w:rPr>
      </w:pPr>
    </w:p>
    <w:p w14:paraId="07F01D14" w14:textId="77777777" w:rsidR="00000000" w:rsidRDefault="00581103">
      <w:pPr>
        <w:pStyle w:val="a0"/>
        <w:rPr>
          <w:rFonts w:hint="cs"/>
          <w:rtl/>
        </w:rPr>
      </w:pPr>
      <w:r>
        <w:rPr>
          <w:rFonts w:hint="cs"/>
          <w:rtl/>
        </w:rPr>
        <w:t>אני לא יודע על זה שהוא יכול, אנשים לא יודעים שהם יכולים, והם אינם משתמשים בזה. כשיהיה בית משפט בין-לאומי והוא ידע מזה, והוא יטפל בכמה מקרים כאלה, הרבה מאוד יהודים יתעוררו ויעשו את זה. זה דבר אחד.</w:t>
      </w:r>
    </w:p>
    <w:p w14:paraId="21984004" w14:textId="77777777" w:rsidR="00000000" w:rsidRDefault="00581103">
      <w:pPr>
        <w:pStyle w:val="a0"/>
        <w:rPr>
          <w:rFonts w:hint="cs"/>
          <w:rtl/>
        </w:rPr>
      </w:pPr>
    </w:p>
    <w:p w14:paraId="68DC9252" w14:textId="77777777" w:rsidR="00000000" w:rsidRDefault="00581103">
      <w:pPr>
        <w:pStyle w:val="a0"/>
        <w:rPr>
          <w:rFonts w:hint="cs"/>
          <w:rtl/>
        </w:rPr>
      </w:pPr>
      <w:r>
        <w:rPr>
          <w:rFonts w:hint="cs"/>
          <w:rtl/>
        </w:rPr>
        <w:t>דבר שני, אם</w:t>
      </w:r>
      <w:r>
        <w:rPr>
          <w:rFonts w:hint="cs"/>
          <w:rtl/>
        </w:rPr>
        <w:t xml:space="preserve"> אתה לא רוצה לעשות את זה חד-צדדי, אל תעשה את זה חד-צדדי, כמו בהאג. האג הסכימה, הסכימו אתה הרבה מדינות. נבקש מידידותינו וחברותינו לשתף אתנו פעולה, בדיוק כמו שעושים הסכם הסגרה בין מדינות. אני לא מבקש חד-צדדי, אני מבקש שיכירו בבית-המשפט הזה כבית-משפט בין-לאומ</w:t>
      </w:r>
      <w:r>
        <w:rPr>
          <w:rFonts w:hint="cs"/>
          <w:rtl/>
        </w:rPr>
        <w:t>י בישראל. תודה רבה.</w:t>
      </w:r>
    </w:p>
    <w:p w14:paraId="70E64ED2" w14:textId="77777777" w:rsidR="00000000" w:rsidRDefault="00581103">
      <w:pPr>
        <w:pStyle w:val="a0"/>
        <w:rPr>
          <w:rFonts w:hint="cs"/>
          <w:rtl/>
        </w:rPr>
      </w:pPr>
    </w:p>
    <w:p w14:paraId="4E6AB1DE" w14:textId="77777777" w:rsidR="00000000" w:rsidRDefault="00581103">
      <w:pPr>
        <w:pStyle w:val="af1"/>
        <w:rPr>
          <w:rtl/>
        </w:rPr>
      </w:pPr>
      <w:r>
        <w:rPr>
          <w:rtl/>
        </w:rPr>
        <w:t>היו"ר מוחמד ברכה:</w:t>
      </w:r>
    </w:p>
    <w:p w14:paraId="6E367AEC" w14:textId="77777777" w:rsidR="00000000" w:rsidRDefault="00581103">
      <w:pPr>
        <w:pStyle w:val="a0"/>
        <w:rPr>
          <w:rtl/>
        </w:rPr>
      </w:pPr>
    </w:p>
    <w:p w14:paraId="3B169171" w14:textId="77777777" w:rsidR="00000000" w:rsidRDefault="00581103">
      <w:pPr>
        <w:pStyle w:val="a0"/>
        <w:rPr>
          <w:rFonts w:hint="cs"/>
          <w:rtl/>
        </w:rPr>
      </w:pPr>
      <w:r>
        <w:rPr>
          <w:rFonts w:hint="cs"/>
          <w:rtl/>
        </w:rPr>
        <w:t xml:space="preserve">תודה. </w:t>
      </w:r>
    </w:p>
    <w:p w14:paraId="6BD6707E" w14:textId="77777777" w:rsidR="00000000" w:rsidRDefault="00581103">
      <w:pPr>
        <w:pStyle w:val="a0"/>
        <w:rPr>
          <w:rFonts w:hint="cs"/>
          <w:rtl/>
        </w:rPr>
      </w:pPr>
    </w:p>
    <w:p w14:paraId="1CA686D0" w14:textId="77777777" w:rsidR="00000000" w:rsidRDefault="00581103">
      <w:pPr>
        <w:pStyle w:val="a0"/>
        <w:rPr>
          <w:rFonts w:hint="cs"/>
          <w:rtl/>
        </w:rPr>
      </w:pPr>
      <w:r>
        <w:rPr>
          <w:rFonts w:hint="cs"/>
          <w:rtl/>
        </w:rPr>
        <w:t>רבותי, אנחנו נעבור להצבעה על הצעת חוק להקמת בית-דין בין-לאומי בישראל לפשעים נגד היהודים, התשס"ג-2003 - קריאה טרומית.</w:t>
      </w:r>
    </w:p>
    <w:p w14:paraId="3B8EA8EA" w14:textId="77777777" w:rsidR="00000000" w:rsidRDefault="00581103">
      <w:pPr>
        <w:pStyle w:val="a0"/>
        <w:rPr>
          <w:rtl/>
        </w:rPr>
      </w:pPr>
    </w:p>
    <w:p w14:paraId="6AF2DA31" w14:textId="77777777" w:rsidR="00000000" w:rsidRDefault="00581103">
      <w:pPr>
        <w:pStyle w:val="ab"/>
        <w:bidi/>
        <w:rPr>
          <w:rFonts w:hint="cs"/>
          <w:rtl/>
        </w:rPr>
      </w:pPr>
      <w:r>
        <w:rPr>
          <w:rFonts w:hint="cs"/>
          <w:rtl/>
        </w:rPr>
        <w:t>הצבעה מס'  10</w:t>
      </w:r>
    </w:p>
    <w:p w14:paraId="01A98B0E" w14:textId="77777777" w:rsidR="00000000" w:rsidRDefault="00581103">
      <w:pPr>
        <w:pStyle w:val="a0"/>
        <w:rPr>
          <w:rFonts w:hint="cs"/>
          <w:rtl/>
        </w:rPr>
      </w:pPr>
    </w:p>
    <w:p w14:paraId="6048584C" w14:textId="77777777" w:rsidR="00000000" w:rsidRDefault="005811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52704F00" w14:textId="77777777" w:rsidR="00000000" w:rsidRDefault="00581103">
      <w:pPr>
        <w:pStyle w:val="ac"/>
        <w:bidi/>
        <w:rPr>
          <w:rFonts w:hint="cs"/>
          <w:rtl/>
        </w:rPr>
      </w:pPr>
      <w:r>
        <w:rPr>
          <w:rFonts w:hint="cs"/>
          <w:rtl/>
        </w:rPr>
        <w:t>בעד ההצעה להסיר מסדר-</w:t>
      </w:r>
      <w:r>
        <w:rPr>
          <w:rFonts w:hint="cs"/>
          <w:rtl/>
        </w:rPr>
        <w:t>היום את הצעת החוק - 47</w:t>
      </w:r>
    </w:p>
    <w:p w14:paraId="39938DD0"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6CB44418" w14:textId="77777777" w:rsidR="00000000" w:rsidRDefault="00581103">
      <w:pPr>
        <w:pStyle w:val="ad"/>
        <w:bidi/>
        <w:rPr>
          <w:rFonts w:hint="cs"/>
          <w:rtl/>
        </w:rPr>
      </w:pPr>
      <w:r>
        <w:rPr>
          <w:rFonts w:hint="cs"/>
          <w:rtl/>
        </w:rPr>
        <w:t xml:space="preserve">ההצעה להסיר מסדר-היום את הצעת חוק להקמת בית-דין בין-לאומי בישראל </w:t>
      </w:r>
    </w:p>
    <w:p w14:paraId="5AA53D42" w14:textId="77777777" w:rsidR="00000000" w:rsidRDefault="00581103">
      <w:pPr>
        <w:pStyle w:val="ad"/>
        <w:bidi/>
        <w:rPr>
          <w:rFonts w:hint="cs"/>
          <w:rtl/>
        </w:rPr>
      </w:pPr>
      <w:r>
        <w:rPr>
          <w:rFonts w:hint="cs"/>
          <w:rtl/>
        </w:rPr>
        <w:t>לפשעים נגד יהודים, התשס"ג-2003, נתקבלה.</w:t>
      </w:r>
    </w:p>
    <w:p w14:paraId="102C0697" w14:textId="77777777" w:rsidR="00000000" w:rsidRDefault="00581103">
      <w:pPr>
        <w:pStyle w:val="a0"/>
        <w:rPr>
          <w:rFonts w:hint="cs"/>
          <w:rtl/>
        </w:rPr>
      </w:pPr>
    </w:p>
    <w:p w14:paraId="04057AC4" w14:textId="77777777" w:rsidR="00000000" w:rsidRDefault="00581103">
      <w:pPr>
        <w:pStyle w:val="af1"/>
        <w:rPr>
          <w:rFonts w:hint="cs"/>
          <w:rtl/>
        </w:rPr>
      </w:pPr>
    </w:p>
    <w:p w14:paraId="6143759C" w14:textId="77777777" w:rsidR="00000000" w:rsidRDefault="00581103">
      <w:pPr>
        <w:pStyle w:val="af1"/>
        <w:rPr>
          <w:rtl/>
        </w:rPr>
      </w:pPr>
      <w:r>
        <w:rPr>
          <w:rFonts w:hint="eastAsia"/>
          <w:rtl/>
        </w:rPr>
        <w:t>היו</w:t>
      </w:r>
      <w:r>
        <w:rPr>
          <w:rtl/>
        </w:rPr>
        <w:t>"ר מוחמד ברכה:</w:t>
      </w:r>
    </w:p>
    <w:p w14:paraId="7403DBA7" w14:textId="77777777" w:rsidR="00000000" w:rsidRDefault="00581103">
      <w:pPr>
        <w:pStyle w:val="a0"/>
        <w:rPr>
          <w:rFonts w:hint="cs"/>
          <w:rtl/>
        </w:rPr>
      </w:pPr>
    </w:p>
    <w:p w14:paraId="530E8AC8" w14:textId="77777777" w:rsidR="00000000" w:rsidRDefault="00581103">
      <w:pPr>
        <w:pStyle w:val="a0"/>
        <w:rPr>
          <w:rFonts w:hint="cs"/>
          <w:rtl/>
        </w:rPr>
      </w:pPr>
      <w:r>
        <w:rPr>
          <w:rFonts w:hint="cs"/>
          <w:rtl/>
        </w:rPr>
        <w:t xml:space="preserve">הצעת החוק לא התקבלה ברוב של 47 נגד, 12 בעד, ללא נמנעים. היא מוסרת מסדר-יומה של הכנסת. </w:t>
      </w:r>
    </w:p>
    <w:p w14:paraId="6FEEF0E5" w14:textId="77777777" w:rsidR="00000000" w:rsidRDefault="00581103">
      <w:pPr>
        <w:pStyle w:val="a0"/>
        <w:rPr>
          <w:rtl/>
        </w:rPr>
      </w:pPr>
    </w:p>
    <w:p w14:paraId="3C9C8404" w14:textId="77777777" w:rsidR="00000000" w:rsidRDefault="00581103">
      <w:pPr>
        <w:pStyle w:val="a0"/>
        <w:rPr>
          <w:rFonts w:hint="cs"/>
          <w:rtl/>
        </w:rPr>
      </w:pPr>
    </w:p>
    <w:p w14:paraId="5B816CFC" w14:textId="77777777" w:rsidR="00000000" w:rsidRDefault="00581103">
      <w:pPr>
        <w:pStyle w:val="a2"/>
        <w:rPr>
          <w:rFonts w:hint="cs"/>
          <w:rtl/>
        </w:rPr>
      </w:pPr>
      <w:bookmarkStart w:id="232" w:name="_Toc81561438"/>
      <w:r>
        <w:rPr>
          <w:rFonts w:hint="cs"/>
          <w:rtl/>
        </w:rPr>
        <w:t>מסמכ</w:t>
      </w:r>
      <w:r>
        <w:rPr>
          <w:rFonts w:hint="cs"/>
          <w:rtl/>
        </w:rPr>
        <w:t>ים שהונחו על שולחן הכנסת</w:t>
      </w:r>
      <w:bookmarkEnd w:id="232"/>
    </w:p>
    <w:p w14:paraId="0F3EF018" w14:textId="77777777" w:rsidR="00000000" w:rsidRDefault="00581103">
      <w:pPr>
        <w:pStyle w:val="af1"/>
        <w:rPr>
          <w:rFonts w:hint="cs"/>
          <w:rtl/>
        </w:rPr>
      </w:pPr>
    </w:p>
    <w:p w14:paraId="7C8D7573" w14:textId="77777777" w:rsidR="00000000" w:rsidRDefault="00581103">
      <w:pPr>
        <w:pStyle w:val="af1"/>
        <w:rPr>
          <w:rtl/>
        </w:rPr>
      </w:pPr>
      <w:r>
        <w:rPr>
          <w:rFonts w:hint="eastAsia"/>
          <w:rtl/>
        </w:rPr>
        <w:t>היו</w:t>
      </w:r>
      <w:r>
        <w:rPr>
          <w:rtl/>
        </w:rPr>
        <w:t>"ר מוחמד ברכה:</w:t>
      </w:r>
    </w:p>
    <w:p w14:paraId="59DFA779" w14:textId="77777777" w:rsidR="00000000" w:rsidRDefault="00581103">
      <w:pPr>
        <w:pStyle w:val="a0"/>
        <w:rPr>
          <w:rFonts w:hint="cs"/>
          <w:rtl/>
        </w:rPr>
      </w:pPr>
    </w:p>
    <w:p w14:paraId="7428BFF8" w14:textId="77777777" w:rsidR="00000000" w:rsidRDefault="00581103">
      <w:pPr>
        <w:pStyle w:val="a0"/>
        <w:rPr>
          <w:rFonts w:hint="cs"/>
          <w:rtl/>
        </w:rPr>
      </w:pPr>
      <w:r>
        <w:rPr>
          <w:rFonts w:hint="cs"/>
          <w:rtl/>
        </w:rPr>
        <w:t>הודעה לסגן מזכיר הכנסת. בבקשה, אדוני.</w:t>
      </w:r>
    </w:p>
    <w:p w14:paraId="5A598654" w14:textId="77777777" w:rsidR="00000000" w:rsidRDefault="00581103">
      <w:pPr>
        <w:pStyle w:val="a0"/>
        <w:rPr>
          <w:rFonts w:hint="cs"/>
          <w:rtl/>
        </w:rPr>
      </w:pPr>
    </w:p>
    <w:p w14:paraId="37831A76" w14:textId="77777777" w:rsidR="00000000" w:rsidRDefault="00581103">
      <w:pPr>
        <w:pStyle w:val="a"/>
        <w:rPr>
          <w:rtl/>
        </w:rPr>
      </w:pPr>
      <w:bookmarkStart w:id="233" w:name="FS000000128T14_07_2004_13_51_21"/>
      <w:bookmarkStart w:id="234" w:name="_Toc81561439"/>
      <w:bookmarkEnd w:id="233"/>
      <w:r>
        <w:rPr>
          <w:rFonts w:hint="eastAsia"/>
          <w:rtl/>
        </w:rPr>
        <w:t>סגן</w:t>
      </w:r>
      <w:r>
        <w:rPr>
          <w:rtl/>
        </w:rPr>
        <w:t xml:space="preserve"> מזכיר הכנסת דוד לב:</w:t>
      </w:r>
      <w:bookmarkEnd w:id="234"/>
    </w:p>
    <w:p w14:paraId="3B9AE175" w14:textId="77777777" w:rsidR="00000000" w:rsidRDefault="00581103">
      <w:pPr>
        <w:pStyle w:val="a0"/>
        <w:rPr>
          <w:rFonts w:hint="cs"/>
          <w:rtl/>
        </w:rPr>
      </w:pPr>
    </w:p>
    <w:p w14:paraId="3FC80F02" w14:textId="77777777" w:rsidR="00000000" w:rsidRDefault="00581103">
      <w:pPr>
        <w:pStyle w:val="a0"/>
        <w:rPr>
          <w:rFonts w:hint="cs"/>
          <w:rtl/>
        </w:rPr>
      </w:pPr>
      <w:r>
        <w:rPr>
          <w:rFonts w:hint="cs"/>
          <w:rtl/>
        </w:rPr>
        <w:t xml:space="preserve">ברשות יושב-ראש הישיבה, אני מתכבד להודיע, כי הונחו על שולחן הכנסת </w:t>
      </w:r>
      <w:r>
        <w:rPr>
          <w:rtl/>
        </w:rPr>
        <w:t>–</w:t>
      </w:r>
      <w:r>
        <w:rPr>
          <w:rFonts w:hint="cs"/>
          <w:rtl/>
        </w:rPr>
        <w:t xml:space="preserve"> </w:t>
      </w:r>
    </w:p>
    <w:p w14:paraId="78F4A0D5" w14:textId="77777777" w:rsidR="00000000" w:rsidRDefault="00581103">
      <w:pPr>
        <w:pStyle w:val="a0"/>
        <w:rPr>
          <w:rFonts w:hint="cs"/>
          <w:rtl/>
        </w:rPr>
      </w:pPr>
    </w:p>
    <w:p w14:paraId="5BCAF4CD" w14:textId="77777777" w:rsidR="00000000" w:rsidRDefault="00581103">
      <w:pPr>
        <w:pStyle w:val="a0"/>
        <w:rPr>
          <w:rFonts w:hint="cs"/>
          <w:rtl/>
        </w:rPr>
      </w:pPr>
      <w:r>
        <w:rPr>
          <w:rFonts w:hint="cs"/>
          <w:rtl/>
        </w:rPr>
        <w:t>לקריאה שנייה וקריאה שלישית: הצעת חוק רשות הספנות והנמלים, התשס"ד-2004, שהחזירה</w:t>
      </w:r>
      <w:r>
        <w:rPr>
          <w:rFonts w:hint="cs"/>
          <w:rtl/>
        </w:rPr>
        <w:t xml:space="preserve"> ועדת הכספים. </w:t>
      </w:r>
    </w:p>
    <w:p w14:paraId="141E4C32" w14:textId="77777777" w:rsidR="00000000" w:rsidRDefault="00581103">
      <w:pPr>
        <w:pStyle w:val="a0"/>
        <w:rPr>
          <w:rFonts w:hint="cs"/>
          <w:rtl/>
        </w:rPr>
      </w:pPr>
    </w:p>
    <w:p w14:paraId="695DC6F8" w14:textId="77777777" w:rsidR="00000000" w:rsidRDefault="00581103">
      <w:pPr>
        <w:pStyle w:val="a0"/>
        <w:rPr>
          <w:rFonts w:hint="cs"/>
          <w:rtl/>
        </w:rPr>
      </w:pPr>
      <w:r>
        <w:rPr>
          <w:rFonts w:hint="cs"/>
          <w:rtl/>
        </w:rPr>
        <w:t>מסקנות ועדת החינוך והתרבות, בעקבות דיון מהיר,</w:t>
      </w:r>
      <w:r>
        <w:rPr>
          <w:rtl/>
        </w:rPr>
        <w:t xml:space="preserve"> </w:t>
      </w:r>
      <w:r>
        <w:rPr>
          <w:rFonts w:hint="cs"/>
          <w:rtl/>
        </w:rPr>
        <w:t>בנושא: הפרסומים בדבר המחדלים החמורים שנמצאו בכפר-הנוער "הדסים"; ובנושא: ריבוי תלונות הורים על אי-קיום הסעות לילדים עם מוגבלויות בחינוך המיוחד. ומסקנות ועדת העלייה, הקליטה והתפוצות בנושא: חילול 1</w:t>
      </w:r>
      <w:r>
        <w:rPr>
          <w:rFonts w:hint="cs"/>
          <w:rtl/>
        </w:rPr>
        <w:t>27 מצבות בצרפת והתגברות האנטישמיות באירופה. תודה.</w:t>
      </w:r>
    </w:p>
    <w:p w14:paraId="4DA709C2" w14:textId="77777777" w:rsidR="00000000" w:rsidRDefault="00581103">
      <w:pPr>
        <w:pStyle w:val="a0"/>
        <w:rPr>
          <w:rFonts w:hint="cs"/>
          <w:rtl/>
        </w:rPr>
      </w:pPr>
    </w:p>
    <w:p w14:paraId="1C2E465F" w14:textId="77777777" w:rsidR="00000000" w:rsidRDefault="00581103">
      <w:pPr>
        <w:pStyle w:val="af1"/>
        <w:rPr>
          <w:rtl/>
        </w:rPr>
      </w:pPr>
      <w:r>
        <w:rPr>
          <w:rtl/>
        </w:rPr>
        <w:t>היו"ר מוחמד ברכה:</w:t>
      </w:r>
    </w:p>
    <w:p w14:paraId="364E7DC2" w14:textId="77777777" w:rsidR="00000000" w:rsidRDefault="00581103">
      <w:pPr>
        <w:pStyle w:val="a0"/>
        <w:rPr>
          <w:rtl/>
        </w:rPr>
      </w:pPr>
    </w:p>
    <w:p w14:paraId="7C3B4DBF" w14:textId="77777777" w:rsidR="00000000" w:rsidRDefault="00581103">
      <w:pPr>
        <w:pStyle w:val="a0"/>
        <w:rPr>
          <w:rFonts w:hint="cs"/>
          <w:rtl/>
        </w:rPr>
      </w:pPr>
      <w:r>
        <w:rPr>
          <w:rFonts w:hint="cs"/>
          <w:rtl/>
        </w:rPr>
        <w:t>תודה, אדוני. הצעת חוק המרכז לגביית קנסות, אגרות והוצאות, התשס"ד-2003, שמספרה פ/1679. חבר הכנסת אורי אריאל.</w:t>
      </w:r>
    </w:p>
    <w:p w14:paraId="0A22832A" w14:textId="77777777" w:rsidR="00000000" w:rsidRDefault="00581103">
      <w:pPr>
        <w:pStyle w:val="a0"/>
        <w:rPr>
          <w:rFonts w:hint="cs"/>
          <w:rtl/>
        </w:rPr>
      </w:pPr>
    </w:p>
    <w:p w14:paraId="690E8F96" w14:textId="77777777" w:rsidR="00000000" w:rsidRDefault="00581103">
      <w:pPr>
        <w:pStyle w:val="af0"/>
        <w:rPr>
          <w:rtl/>
        </w:rPr>
      </w:pPr>
      <w:r>
        <w:rPr>
          <w:rFonts w:hint="eastAsia"/>
          <w:rtl/>
        </w:rPr>
        <w:t>קריאות</w:t>
      </w:r>
      <w:r>
        <w:rPr>
          <w:rtl/>
        </w:rPr>
        <w:t>:</w:t>
      </w:r>
    </w:p>
    <w:p w14:paraId="6EA76992" w14:textId="77777777" w:rsidR="00000000" w:rsidRDefault="00581103">
      <w:pPr>
        <w:pStyle w:val="a0"/>
        <w:rPr>
          <w:rFonts w:hint="cs"/>
          <w:rtl/>
        </w:rPr>
      </w:pPr>
    </w:p>
    <w:p w14:paraId="2789FE73" w14:textId="77777777" w:rsidR="00000000" w:rsidRDefault="00581103">
      <w:pPr>
        <w:pStyle w:val="a0"/>
        <w:rPr>
          <w:rFonts w:hint="cs"/>
          <w:rtl/>
        </w:rPr>
      </w:pPr>
      <w:r>
        <w:rPr>
          <w:rFonts w:hint="cs"/>
          <w:rtl/>
        </w:rPr>
        <w:t>זה ירד מסדר-היום.</w:t>
      </w:r>
    </w:p>
    <w:p w14:paraId="73F357B8" w14:textId="77777777" w:rsidR="00000000" w:rsidRDefault="00581103">
      <w:pPr>
        <w:pStyle w:val="a0"/>
        <w:rPr>
          <w:rFonts w:hint="cs"/>
          <w:rtl/>
        </w:rPr>
      </w:pPr>
    </w:p>
    <w:p w14:paraId="597914CB" w14:textId="77777777" w:rsidR="00000000" w:rsidRDefault="00581103">
      <w:pPr>
        <w:pStyle w:val="af1"/>
        <w:rPr>
          <w:rtl/>
        </w:rPr>
      </w:pPr>
      <w:r>
        <w:rPr>
          <w:rtl/>
        </w:rPr>
        <w:t>היו"ר מוחמד ברכה:</w:t>
      </w:r>
    </w:p>
    <w:p w14:paraId="151F9FC4" w14:textId="77777777" w:rsidR="00000000" w:rsidRDefault="00581103">
      <w:pPr>
        <w:pStyle w:val="a0"/>
        <w:rPr>
          <w:rtl/>
        </w:rPr>
      </w:pPr>
    </w:p>
    <w:p w14:paraId="7940EAE1" w14:textId="77777777" w:rsidR="00000000" w:rsidRDefault="00581103">
      <w:pPr>
        <w:pStyle w:val="a0"/>
        <w:rPr>
          <w:rFonts w:hint="cs"/>
          <w:rtl/>
        </w:rPr>
      </w:pPr>
      <w:r>
        <w:rPr>
          <w:rFonts w:hint="cs"/>
          <w:rtl/>
        </w:rPr>
        <w:t xml:space="preserve">ירד מסדר-היום? טוב. </w:t>
      </w:r>
    </w:p>
    <w:p w14:paraId="4A7FC149" w14:textId="77777777" w:rsidR="00000000" w:rsidRDefault="00581103">
      <w:pPr>
        <w:pStyle w:val="a0"/>
        <w:rPr>
          <w:rFonts w:hint="cs"/>
          <w:rtl/>
        </w:rPr>
      </w:pPr>
    </w:p>
    <w:p w14:paraId="2226D7A0" w14:textId="77777777" w:rsidR="00000000" w:rsidRDefault="00581103">
      <w:pPr>
        <w:pStyle w:val="a0"/>
        <w:rPr>
          <w:rFonts w:hint="cs"/>
          <w:rtl/>
        </w:rPr>
      </w:pPr>
    </w:p>
    <w:p w14:paraId="472AE141" w14:textId="77777777" w:rsidR="00000000" w:rsidRDefault="00581103">
      <w:pPr>
        <w:pStyle w:val="a2"/>
        <w:rPr>
          <w:rtl/>
        </w:rPr>
      </w:pPr>
    </w:p>
    <w:p w14:paraId="53104311" w14:textId="77777777" w:rsidR="00000000" w:rsidRDefault="00581103">
      <w:pPr>
        <w:pStyle w:val="a2"/>
        <w:rPr>
          <w:rFonts w:hint="cs"/>
          <w:rtl/>
        </w:rPr>
      </w:pPr>
      <w:bookmarkStart w:id="235" w:name="CS22095FI0022095T14_07_2004_15_37_41"/>
      <w:bookmarkStart w:id="236" w:name="_Toc81561440"/>
      <w:bookmarkEnd w:id="235"/>
      <w:r>
        <w:rPr>
          <w:rtl/>
        </w:rPr>
        <w:t>הצעת חו</w:t>
      </w:r>
      <w:r>
        <w:rPr>
          <w:rtl/>
        </w:rPr>
        <w:t>ק נציבות זכויות אדם, התשס"ד-2004</w:t>
      </w:r>
      <w:bookmarkEnd w:id="236"/>
    </w:p>
    <w:p w14:paraId="31E9D5D1" w14:textId="77777777" w:rsidR="00000000" w:rsidRDefault="00581103">
      <w:pPr>
        <w:pStyle w:val="a0"/>
        <w:rPr>
          <w:rFonts w:hint="cs"/>
          <w:rtl/>
        </w:rPr>
      </w:pPr>
      <w:r>
        <w:rPr>
          <w:rtl/>
        </w:rPr>
        <w:t>[נספחות.]</w:t>
      </w:r>
    </w:p>
    <w:p w14:paraId="72BC8951" w14:textId="77777777" w:rsidR="00000000" w:rsidRDefault="00581103">
      <w:pPr>
        <w:pStyle w:val="-0"/>
        <w:rPr>
          <w:rFonts w:hint="cs"/>
          <w:rtl/>
        </w:rPr>
      </w:pPr>
      <w:r>
        <w:rPr>
          <w:rFonts w:hint="cs"/>
          <w:rtl/>
        </w:rPr>
        <w:t>(הצעת קבוצת חברי הכנסת)</w:t>
      </w:r>
    </w:p>
    <w:p w14:paraId="45ECD2D3" w14:textId="77777777" w:rsidR="00000000" w:rsidRDefault="00581103">
      <w:pPr>
        <w:pStyle w:val="-0"/>
        <w:rPr>
          <w:rFonts w:hint="cs"/>
          <w:rtl/>
        </w:rPr>
      </w:pPr>
    </w:p>
    <w:p w14:paraId="2960BFCC" w14:textId="77777777" w:rsidR="00000000" w:rsidRDefault="00581103">
      <w:pPr>
        <w:pStyle w:val="af1"/>
        <w:rPr>
          <w:rtl/>
        </w:rPr>
      </w:pPr>
      <w:r>
        <w:rPr>
          <w:rtl/>
        </w:rPr>
        <w:t>היו"ר מוחמד ברכה:</w:t>
      </w:r>
    </w:p>
    <w:p w14:paraId="7FAAB219" w14:textId="77777777" w:rsidR="00000000" w:rsidRDefault="00581103">
      <w:pPr>
        <w:pStyle w:val="a0"/>
        <w:rPr>
          <w:rtl/>
        </w:rPr>
      </w:pPr>
    </w:p>
    <w:p w14:paraId="527F63BD" w14:textId="77777777" w:rsidR="00000000" w:rsidRDefault="00581103">
      <w:pPr>
        <w:pStyle w:val="a0"/>
        <w:rPr>
          <w:rFonts w:hint="cs"/>
          <w:rtl/>
        </w:rPr>
      </w:pPr>
      <w:r>
        <w:rPr>
          <w:rFonts w:hint="cs"/>
          <w:rtl/>
        </w:rPr>
        <w:t>אנחנו נעבור לנושא שלאחריו, הצעת חוק נציבות זכויות אדם, התשס"ד-2004, שמספרה פ/1962, של חבר הכנסת חיים אורון. בבקשה, אדוני.</w:t>
      </w:r>
    </w:p>
    <w:p w14:paraId="7C2230D5" w14:textId="77777777" w:rsidR="00000000" w:rsidRDefault="00581103">
      <w:pPr>
        <w:pStyle w:val="a0"/>
        <w:rPr>
          <w:rFonts w:hint="cs"/>
          <w:rtl/>
        </w:rPr>
      </w:pPr>
    </w:p>
    <w:p w14:paraId="46B86027" w14:textId="77777777" w:rsidR="00000000" w:rsidRDefault="00581103">
      <w:pPr>
        <w:pStyle w:val="a"/>
        <w:rPr>
          <w:rtl/>
        </w:rPr>
      </w:pPr>
      <w:bookmarkStart w:id="237" w:name="FS000001065T14_07_2004_13_53_23"/>
      <w:bookmarkStart w:id="238" w:name="_Toc81561441"/>
      <w:bookmarkEnd w:id="237"/>
      <w:r>
        <w:rPr>
          <w:rtl/>
        </w:rPr>
        <w:t>חיים אורון (יחד):</w:t>
      </w:r>
      <w:bookmarkEnd w:id="238"/>
    </w:p>
    <w:p w14:paraId="2A4D8CEA" w14:textId="77777777" w:rsidR="00000000" w:rsidRDefault="00581103">
      <w:pPr>
        <w:pStyle w:val="a0"/>
        <w:rPr>
          <w:rtl/>
        </w:rPr>
      </w:pPr>
    </w:p>
    <w:p w14:paraId="7C23B130" w14:textId="77777777" w:rsidR="00000000" w:rsidRDefault="00581103">
      <w:pPr>
        <w:pStyle w:val="a0"/>
        <w:rPr>
          <w:rFonts w:hint="cs"/>
          <w:rtl/>
        </w:rPr>
      </w:pPr>
      <w:r>
        <w:rPr>
          <w:rFonts w:hint="cs"/>
          <w:rtl/>
        </w:rPr>
        <w:t>אדוני היושב-ראש, חברי הכנסת</w:t>
      </w:r>
      <w:r>
        <w:rPr>
          <w:rFonts w:hint="cs"/>
          <w:rtl/>
        </w:rPr>
        <w:t xml:space="preserve">, מדובר בהצעת חוק ארוכה ומפורטת, שבעיקרה נוסחה במשרד המשפטים בשנים הקודמות, ועניינה כינון נציבות זכויות האדם במדינת ישראל. </w:t>
      </w:r>
    </w:p>
    <w:p w14:paraId="005189E2" w14:textId="77777777" w:rsidR="00000000" w:rsidRDefault="00581103">
      <w:pPr>
        <w:pStyle w:val="a0"/>
        <w:rPr>
          <w:rFonts w:hint="cs"/>
          <w:rtl/>
        </w:rPr>
      </w:pPr>
    </w:p>
    <w:p w14:paraId="532357ED" w14:textId="77777777" w:rsidR="00000000" w:rsidRDefault="00581103">
      <w:pPr>
        <w:pStyle w:val="a0"/>
        <w:rPr>
          <w:rFonts w:hint="cs"/>
          <w:rtl/>
        </w:rPr>
      </w:pPr>
      <w:r>
        <w:rPr>
          <w:rFonts w:hint="cs"/>
          <w:rtl/>
        </w:rPr>
        <w:t>זכויות האדם במדינת ישראל מובטחות על-ידי שורה של חוקים, כמה חוקי-יסוד, פסיקות בית-המשפט העליון, אמנות בין-לאומיות, ואני מקווה, אף שא</w:t>
      </w:r>
      <w:r>
        <w:rPr>
          <w:rFonts w:hint="cs"/>
          <w:rtl/>
        </w:rPr>
        <w:t xml:space="preserve">ני מודה שצריך לגלות לשם זה הרבה מאוד אופטימיות, שהמהלכים שחבר הכנסת איתן מנסה להוליך אותם, של כינון חוקה, יוסיפו נדבך מרכזי להגדרה, לקיבוע ולהגנה על זכויות האדם במדינת ישראל. </w:t>
      </w:r>
    </w:p>
    <w:p w14:paraId="0DF0FB1D" w14:textId="77777777" w:rsidR="00000000" w:rsidRDefault="00581103">
      <w:pPr>
        <w:pStyle w:val="a0"/>
        <w:rPr>
          <w:rFonts w:hint="cs"/>
          <w:rtl/>
        </w:rPr>
      </w:pPr>
    </w:p>
    <w:p w14:paraId="70DE4B7E" w14:textId="77777777" w:rsidR="00000000" w:rsidRDefault="00581103">
      <w:pPr>
        <w:pStyle w:val="a0"/>
        <w:rPr>
          <w:rFonts w:hint="cs"/>
          <w:rtl/>
        </w:rPr>
      </w:pPr>
      <w:r>
        <w:rPr>
          <w:rFonts w:hint="cs"/>
          <w:rtl/>
        </w:rPr>
        <w:t xml:space="preserve">מה שמוצע כאן הוא לכונן נציבות זכויות אדם במתכונת שהתפתחה בשנים האחרונות בארצות </w:t>
      </w:r>
      <w:r>
        <w:rPr>
          <w:rFonts w:hint="cs"/>
          <w:rtl/>
        </w:rPr>
        <w:t xml:space="preserve">רבות בעולם שכוננו בהן נציבויות מהסוג הזה. ההצעה שמונחת כאן מבוססת על הניסיון הבין-לאומי כפי שנוסח במה שנקרא "מסמך פריס" ועל מהלך של התאמת הניסיון הזה לחוק ולמציאות הישראליים. </w:t>
      </w:r>
    </w:p>
    <w:p w14:paraId="1B031750" w14:textId="77777777" w:rsidR="00000000" w:rsidRDefault="00581103">
      <w:pPr>
        <w:pStyle w:val="a0"/>
        <w:rPr>
          <w:rFonts w:hint="cs"/>
          <w:rtl/>
        </w:rPr>
      </w:pPr>
    </w:p>
    <w:p w14:paraId="60A21953" w14:textId="77777777" w:rsidR="00000000" w:rsidRDefault="00581103">
      <w:pPr>
        <w:pStyle w:val="a0"/>
        <w:rPr>
          <w:rFonts w:hint="cs"/>
          <w:rtl/>
        </w:rPr>
      </w:pPr>
      <w:r>
        <w:rPr>
          <w:rFonts w:hint="cs"/>
          <w:rtl/>
        </w:rPr>
        <w:t>אני חושב שמיותר במציאות הנוכחית להסביר לחברי הכנסת מהסיעות השונות, שיש להם רגיש</w:t>
      </w:r>
      <w:r>
        <w:rPr>
          <w:rFonts w:hint="cs"/>
          <w:rtl/>
        </w:rPr>
        <w:t xml:space="preserve">ויות שונות, עד כמה חשובה יצירת מסגרת ממלכתית במסגרת משרד ממשלתי - כרשות עצמאית, אבל במסגרת משרד ממשלתי, במקרה זה משרד המשפטים - שתהיה ממוקדת וקשובה לשאלת קיומן והבטחתן של  זכויות אדם במדינת ישראל. </w:t>
      </w:r>
    </w:p>
    <w:p w14:paraId="45B26702" w14:textId="77777777" w:rsidR="00000000" w:rsidRDefault="00581103">
      <w:pPr>
        <w:pStyle w:val="a0"/>
        <w:rPr>
          <w:rFonts w:hint="cs"/>
          <w:rtl/>
        </w:rPr>
      </w:pPr>
    </w:p>
    <w:p w14:paraId="68269A1B" w14:textId="77777777" w:rsidR="00000000" w:rsidRDefault="00581103">
      <w:pPr>
        <w:pStyle w:val="a0"/>
        <w:rPr>
          <w:rFonts w:hint="cs"/>
          <w:rtl/>
        </w:rPr>
      </w:pPr>
      <w:r>
        <w:rPr>
          <w:rFonts w:hint="cs"/>
          <w:rtl/>
        </w:rPr>
        <w:t>בשום פנים ואופן לא מדובר במערכת שצריכה או יכולה להחליף את</w:t>
      </w:r>
      <w:r>
        <w:rPr>
          <w:rFonts w:hint="cs"/>
          <w:rtl/>
        </w:rPr>
        <w:t xml:space="preserve"> החוק. בשום פנים ואופן לא מדובר במערכת שצריכה או יכולה להחליף את בתי-המשפט. אבל נושא זכויות האדם הוא במהותו </w:t>
      </w:r>
      <w:r>
        <w:rPr>
          <w:rtl/>
        </w:rPr>
        <w:t>–</w:t>
      </w:r>
      <w:r>
        <w:rPr>
          <w:rFonts w:hint="cs"/>
          <w:rtl/>
        </w:rPr>
        <w:t xml:space="preserve"> ואני מקווה שיהפוך ליותר ויותר </w:t>
      </w:r>
      <w:r>
        <w:rPr>
          <w:rtl/>
        </w:rPr>
        <w:t>–</w:t>
      </w:r>
      <w:r>
        <w:rPr>
          <w:rFonts w:hint="cs"/>
          <w:rtl/>
        </w:rPr>
        <w:t xml:space="preserve"> נושא שמשולבים בו יחד היבטים חוקיים, היבטים חינוכיים, שאלות של קביעת נורמות, של קביעת דפוסים, של קביעת מסגרות, והעו</w:t>
      </w:r>
      <w:r>
        <w:rPr>
          <w:rFonts w:hint="cs"/>
          <w:rtl/>
        </w:rPr>
        <w:t xml:space="preserve">בדה שקיימות היום במדינת ישראל הרבה מאוד עמותות, הרבה מאוד קבוצות שעוסקות בנושאים הללו כגופים חוץ-ממשלתיים - אני חושב שהתהליך הזה חשוב מאוד וחשוב שיתפתח. אבל גם חשוב מאוד לכונן ולייצב את המסגרת של הנציבות בתוך המערכת הממסדית הישראלית. </w:t>
      </w:r>
    </w:p>
    <w:p w14:paraId="2BF2EA9B" w14:textId="77777777" w:rsidR="00000000" w:rsidRDefault="00581103">
      <w:pPr>
        <w:pStyle w:val="a0"/>
        <w:rPr>
          <w:rFonts w:hint="cs"/>
          <w:rtl/>
        </w:rPr>
      </w:pPr>
    </w:p>
    <w:p w14:paraId="211F0C42" w14:textId="77777777" w:rsidR="00000000" w:rsidRDefault="00581103">
      <w:pPr>
        <w:pStyle w:val="a0"/>
        <w:rPr>
          <w:rFonts w:hint="cs"/>
          <w:rtl/>
        </w:rPr>
      </w:pPr>
      <w:r>
        <w:rPr>
          <w:rFonts w:hint="cs"/>
          <w:rtl/>
        </w:rPr>
        <w:t>הדבר הדומה ביותר להצ</w:t>
      </w:r>
      <w:r>
        <w:rPr>
          <w:rFonts w:hint="cs"/>
          <w:rtl/>
        </w:rPr>
        <w:t>עה שאני מעלה פה - הנציבות לשמירת זכויותיהם של אנשים עם מוגבלויות. היא לא מחליפה אף אחד מהגופים שעוסקים בכך, אבל היא הופכת לגורם חשוב שמעורר את הנושא,  שלומד אותו, שבוחן אותו, שמפנה תשומת לב לנושאים השונים. וכאשר מדובר בזכויות אדם, בעצם מדובר במגוון רחב מאו</w:t>
      </w:r>
      <w:r>
        <w:rPr>
          <w:rFonts w:hint="cs"/>
          <w:rtl/>
        </w:rPr>
        <w:t>ד מאוד של זכויות שמעוגנות בחקיקה הישראלית, בשורה ארוכה של חוקים, משוויון הזדמנויות בעבודה, שכר שווה לעובד ולעובדת, אפליה, זכויות האשה, חוק לימוד חובה, חוק שירות המדינה וכו' וכו' וכו', זכויות החולה, עד שורה ארוכה של אמנות בין-לאומיות שמדינת ישראל חתומה עליה</w:t>
      </w:r>
      <w:r>
        <w:rPr>
          <w:rFonts w:hint="cs"/>
          <w:rtl/>
        </w:rPr>
        <w:t xml:space="preserve">ן, ולצערי הרב לא תמיד היא מקיימת את כולן, לא תמיד אימצה את החקיקה המתחייבת מהאמנות הללו. ולכן קיומה של המסגרת הזאת יכול לפתח את המהלך הזה. </w:t>
      </w:r>
    </w:p>
    <w:p w14:paraId="3F26128C" w14:textId="77777777" w:rsidR="00000000" w:rsidRDefault="00581103">
      <w:pPr>
        <w:pStyle w:val="a0"/>
        <w:rPr>
          <w:rFonts w:hint="cs"/>
          <w:rtl/>
        </w:rPr>
      </w:pPr>
    </w:p>
    <w:p w14:paraId="32A26525" w14:textId="77777777" w:rsidR="00000000" w:rsidRDefault="00581103">
      <w:pPr>
        <w:pStyle w:val="a0"/>
        <w:rPr>
          <w:rFonts w:hint="cs"/>
          <w:rtl/>
        </w:rPr>
      </w:pPr>
      <w:r>
        <w:rPr>
          <w:rFonts w:hint="cs"/>
          <w:rtl/>
        </w:rPr>
        <w:t>לא מדובר פה במערכת שיש לה עלויות תקציביות גדולות. מראש אני אומר, היא בתוך המגבלה של חקיקה עד 5 מיליוני שקלים. הניסי</w:t>
      </w:r>
      <w:r>
        <w:rPr>
          <w:rFonts w:hint="cs"/>
          <w:rtl/>
        </w:rPr>
        <w:t>ון של הרשות להגנה על אנשים עם מוגבלויות מראה, שהסכומים עוד נמוכים יותר, לא מדובר פה בהוצאה תקציבית, אבל בהחלט מדובר באמירה שהכנסת תאמר, וכאשר היא תיצור את הכלי הזה היא בעצם תאמר: אנחנו רואים בהגנה על זכויות האדם במדינת ישראל אחד המאפיינים והמרכיבים העיקריי</w:t>
      </w:r>
      <w:r>
        <w:rPr>
          <w:rFonts w:hint="cs"/>
          <w:rtl/>
        </w:rPr>
        <w:t xml:space="preserve">ם של  החברה הישראלית, ולקידום התהליך הזה מכוננים את הנציבות שבה מדובר. </w:t>
      </w:r>
    </w:p>
    <w:p w14:paraId="1B0EFF94" w14:textId="77777777" w:rsidR="00000000" w:rsidRDefault="00581103">
      <w:pPr>
        <w:pStyle w:val="a0"/>
        <w:rPr>
          <w:rFonts w:hint="cs"/>
          <w:rtl/>
        </w:rPr>
      </w:pPr>
    </w:p>
    <w:p w14:paraId="296FA104" w14:textId="77777777" w:rsidR="00000000" w:rsidRDefault="00581103">
      <w:pPr>
        <w:pStyle w:val="a0"/>
        <w:rPr>
          <w:rFonts w:hint="cs"/>
          <w:rtl/>
        </w:rPr>
      </w:pPr>
      <w:r>
        <w:rPr>
          <w:rFonts w:hint="cs"/>
          <w:rtl/>
        </w:rPr>
        <w:t xml:space="preserve">אדוני היושב-ראש, אני יודע שאני מביע עכשיו משאלה חסודה, אבל אני מקווה שהכנסת תצליח להצביע על ההצעה הזאת לא על-פי הוראה של קואליציה ואופוזיציה. </w:t>
      </w:r>
    </w:p>
    <w:p w14:paraId="3A80DE89" w14:textId="77777777" w:rsidR="00000000" w:rsidRDefault="00581103">
      <w:pPr>
        <w:pStyle w:val="a0"/>
        <w:rPr>
          <w:rFonts w:hint="cs"/>
          <w:rtl/>
        </w:rPr>
      </w:pPr>
    </w:p>
    <w:p w14:paraId="7CE5FD91" w14:textId="77777777" w:rsidR="00000000" w:rsidRDefault="00581103">
      <w:pPr>
        <w:pStyle w:val="a0"/>
        <w:rPr>
          <w:rFonts w:hint="cs"/>
          <w:rtl/>
        </w:rPr>
      </w:pPr>
      <w:r>
        <w:rPr>
          <w:rFonts w:hint="cs"/>
          <w:rtl/>
        </w:rPr>
        <w:t>אני מודה שכאשר עסקתי בהכנת החוק התקשיתי</w:t>
      </w:r>
      <w:r>
        <w:rPr>
          <w:rFonts w:hint="cs"/>
          <w:rtl/>
        </w:rPr>
        <w:t xml:space="preserve"> למצוא ולו נימוק אחד, למה לא לכונן נציבות להגנת זכויות האדם בישראל. בחברה שיש בה מתחים כה רבים, בחברה שיש בה קבוצות כה רבות - כמו למשל חבר הכנסת אייכלר, שחש תחושה קשה כשמדובר בציבור שהוא מייצג, כמו חבר הכנסת ברכה, היושב-ראש, כשמדובר בציבור שהוא מייצג. האגו</w:t>
      </w:r>
      <w:r>
        <w:rPr>
          <w:rFonts w:hint="cs"/>
          <w:rtl/>
        </w:rPr>
        <w:t xml:space="preserve">דה לזכויות האזרח, שעושה פעולה מאוד חשובה בתחום הזה, פרסמה בשבוע האחרון דוח שנתי, עשרות עמודים על פגיעה בזכויות העובד הישראלי, העובד הזר, היהודי, הערבי, ועוד בלי לעסוק בשאלת השטחים ומה שמתרחש שם. </w:t>
      </w:r>
    </w:p>
    <w:p w14:paraId="1E3D8EAD" w14:textId="77777777" w:rsidR="00000000" w:rsidRDefault="00581103">
      <w:pPr>
        <w:pStyle w:val="a0"/>
        <w:rPr>
          <w:rFonts w:hint="cs"/>
          <w:rtl/>
        </w:rPr>
      </w:pPr>
    </w:p>
    <w:p w14:paraId="3A974503" w14:textId="77777777" w:rsidR="00000000" w:rsidRDefault="00581103">
      <w:pPr>
        <w:pStyle w:val="a0"/>
        <w:rPr>
          <w:rFonts w:hint="cs"/>
          <w:rtl/>
        </w:rPr>
      </w:pPr>
      <w:r>
        <w:rPr>
          <w:rFonts w:hint="cs"/>
          <w:rtl/>
        </w:rPr>
        <w:t>זאת נציבות, כפי שאמרתי, שקיימת היום ברוב הארצות שאנחנו רוצי</w:t>
      </w:r>
      <w:r>
        <w:rPr>
          <w:rFonts w:hint="cs"/>
          <w:rtl/>
        </w:rPr>
        <w:t>ם להידמות להן. אני אומר, אני מתקשה למצוא סיבה, ולו אחת, למה הכנסת לא תחליט לכונן אותה גם כאן - כמו כל הצעה טרומית. אם יש הערות, ולא פירטתי - מדובר בהצעת חוק שפרוסה על כמה עמודים - אם יש הערות  על הרכב הוועדה או על הרכב הנציבות, או על  האיזון בין המשרדים הש</w:t>
      </w:r>
      <w:r>
        <w:rPr>
          <w:rFonts w:hint="cs"/>
          <w:rtl/>
        </w:rPr>
        <w:t xml:space="preserve">ונים, לא על זה עומד החוק. החוק בעצם אומר: נקים ונכונן את המסגרת הזאת, ואולי נצליח לעשות את זה היום. תודה רבה. </w:t>
      </w:r>
    </w:p>
    <w:p w14:paraId="583F467A" w14:textId="77777777" w:rsidR="00000000" w:rsidRDefault="00581103">
      <w:pPr>
        <w:pStyle w:val="a0"/>
        <w:rPr>
          <w:rFonts w:hint="cs"/>
          <w:rtl/>
        </w:rPr>
      </w:pPr>
    </w:p>
    <w:p w14:paraId="0E7F8D9D" w14:textId="77777777" w:rsidR="00000000" w:rsidRDefault="00581103">
      <w:pPr>
        <w:pStyle w:val="af1"/>
        <w:rPr>
          <w:rtl/>
        </w:rPr>
      </w:pPr>
      <w:r>
        <w:rPr>
          <w:rtl/>
        </w:rPr>
        <w:t>היו"ר</w:t>
      </w:r>
      <w:r>
        <w:rPr>
          <w:rFonts w:hint="cs"/>
          <w:rtl/>
        </w:rPr>
        <w:t xml:space="preserve"> מוחמד ברכה</w:t>
      </w:r>
      <w:r>
        <w:rPr>
          <w:rtl/>
        </w:rPr>
        <w:t>:</w:t>
      </w:r>
    </w:p>
    <w:p w14:paraId="4E688AF7" w14:textId="77777777" w:rsidR="00000000" w:rsidRDefault="00581103">
      <w:pPr>
        <w:pStyle w:val="a0"/>
        <w:rPr>
          <w:rtl/>
        </w:rPr>
      </w:pPr>
    </w:p>
    <w:p w14:paraId="1BA7F1C9" w14:textId="77777777" w:rsidR="00000000" w:rsidRDefault="00581103">
      <w:pPr>
        <w:pStyle w:val="a0"/>
        <w:rPr>
          <w:rFonts w:hint="cs"/>
          <w:rtl/>
        </w:rPr>
      </w:pPr>
      <w:r>
        <w:rPr>
          <w:rFonts w:hint="cs"/>
          <w:rtl/>
        </w:rPr>
        <w:t xml:space="preserve">תודה, חבר הכנסת אורון. השר מאיר שטרית ישיב בשם הממשלה. </w:t>
      </w:r>
    </w:p>
    <w:p w14:paraId="14F36D83" w14:textId="77777777" w:rsidR="00000000" w:rsidRDefault="00581103">
      <w:pPr>
        <w:pStyle w:val="a0"/>
        <w:rPr>
          <w:rFonts w:hint="cs"/>
          <w:rtl/>
        </w:rPr>
      </w:pPr>
    </w:p>
    <w:p w14:paraId="59BCE4A0" w14:textId="77777777" w:rsidR="00000000" w:rsidRDefault="00581103">
      <w:pPr>
        <w:pStyle w:val="a"/>
        <w:rPr>
          <w:rtl/>
        </w:rPr>
      </w:pPr>
      <w:bookmarkStart w:id="239" w:name="FS000000478T14_07_2004_14_01_18"/>
      <w:bookmarkStart w:id="240" w:name="_Toc81561442"/>
      <w:bookmarkEnd w:id="239"/>
      <w:r>
        <w:rPr>
          <w:rFonts w:hint="eastAsia"/>
          <w:rtl/>
        </w:rPr>
        <w:t>שר</w:t>
      </w:r>
      <w:r>
        <w:rPr>
          <w:rtl/>
        </w:rPr>
        <w:t xml:space="preserve"> התחבורה מאיר שטרית:</w:t>
      </w:r>
      <w:bookmarkEnd w:id="240"/>
    </w:p>
    <w:p w14:paraId="3E9BA425" w14:textId="77777777" w:rsidR="00000000" w:rsidRDefault="00581103">
      <w:pPr>
        <w:pStyle w:val="a0"/>
        <w:rPr>
          <w:rFonts w:hint="cs"/>
          <w:rtl/>
        </w:rPr>
      </w:pPr>
    </w:p>
    <w:p w14:paraId="73F4E6FF" w14:textId="77777777" w:rsidR="00000000" w:rsidRDefault="00581103">
      <w:pPr>
        <w:pStyle w:val="a0"/>
        <w:rPr>
          <w:rFonts w:hint="cs"/>
          <w:rtl/>
        </w:rPr>
      </w:pPr>
      <w:r>
        <w:rPr>
          <w:rFonts w:hint="cs"/>
          <w:rtl/>
        </w:rPr>
        <w:t>אדוני היושב-ראש, רבותי חברי הכנסת, התבקשתי ל</w:t>
      </w:r>
      <w:r>
        <w:rPr>
          <w:rFonts w:hint="cs"/>
          <w:rtl/>
        </w:rPr>
        <w:t>ענות על הצעת החוק הזאת כמי שקיבל את הדוח של מרכז מינרבה, שממליץ על הקמת הנציבות הזאת, בזמני כשר המשפטים. והודעתי כבר אז, שאני לא מתכוון להקים את הנציבות הזאת מכיוון שהדוח הזה לא נראה לי. הדוח הזה לא הוכן על-ידי המדינה אלא על-ידי גוף חיצוני למדינה; נכון, בש</w:t>
      </w:r>
      <w:r>
        <w:rPr>
          <w:rFonts w:hint="cs"/>
          <w:rtl/>
        </w:rPr>
        <w:t xml:space="preserve">יתוף פעולה עם חלק מאנשי המדינה. לדעתי, הדוח איננו עונה על הבעיות שאמורים לענות עליהן. </w:t>
      </w:r>
    </w:p>
    <w:p w14:paraId="154EB063" w14:textId="77777777" w:rsidR="00000000" w:rsidRDefault="00581103">
      <w:pPr>
        <w:pStyle w:val="a0"/>
        <w:rPr>
          <w:rFonts w:hint="cs"/>
          <w:rtl/>
        </w:rPr>
      </w:pPr>
    </w:p>
    <w:p w14:paraId="06D1813D" w14:textId="77777777" w:rsidR="00000000" w:rsidRDefault="00581103">
      <w:pPr>
        <w:pStyle w:val="af0"/>
        <w:rPr>
          <w:rtl/>
        </w:rPr>
      </w:pPr>
      <w:r>
        <w:rPr>
          <w:rFonts w:hint="eastAsia"/>
          <w:rtl/>
        </w:rPr>
        <w:t>חיים</w:t>
      </w:r>
      <w:r>
        <w:rPr>
          <w:rtl/>
        </w:rPr>
        <w:t xml:space="preserve"> אורון (יחד):</w:t>
      </w:r>
    </w:p>
    <w:p w14:paraId="2E57A846" w14:textId="77777777" w:rsidR="00000000" w:rsidRDefault="00581103">
      <w:pPr>
        <w:pStyle w:val="a0"/>
        <w:rPr>
          <w:rFonts w:hint="cs"/>
          <w:rtl/>
        </w:rPr>
      </w:pPr>
    </w:p>
    <w:p w14:paraId="73DF5839" w14:textId="77777777" w:rsidR="00000000" w:rsidRDefault="00581103">
      <w:pPr>
        <w:pStyle w:val="a0"/>
        <w:rPr>
          <w:rFonts w:hint="cs"/>
          <w:rtl/>
        </w:rPr>
      </w:pPr>
      <w:r>
        <w:rPr>
          <w:rFonts w:hint="cs"/>
          <w:rtl/>
        </w:rPr>
        <w:t xml:space="preserve">אני לא מכיר את הדוח, גם לא התייחסתי אליו. </w:t>
      </w:r>
    </w:p>
    <w:p w14:paraId="5A4877E5" w14:textId="77777777" w:rsidR="00000000" w:rsidRDefault="00581103">
      <w:pPr>
        <w:pStyle w:val="a0"/>
        <w:rPr>
          <w:rFonts w:hint="cs"/>
          <w:rtl/>
        </w:rPr>
      </w:pPr>
    </w:p>
    <w:p w14:paraId="292C6954" w14:textId="77777777" w:rsidR="00000000" w:rsidRDefault="00581103">
      <w:pPr>
        <w:pStyle w:val="-"/>
        <w:rPr>
          <w:rtl/>
        </w:rPr>
      </w:pPr>
      <w:bookmarkStart w:id="241" w:name="FS000000478T14_07_2004_14_02_17C"/>
      <w:bookmarkEnd w:id="241"/>
      <w:r>
        <w:rPr>
          <w:rtl/>
        </w:rPr>
        <w:t>שר התחבורה מאיר שטרית:</w:t>
      </w:r>
    </w:p>
    <w:p w14:paraId="27D18CE4" w14:textId="77777777" w:rsidR="00000000" w:rsidRDefault="00581103">
      <w:pPr>
        <w:pStyle w:val="a0"/>
        <w:rPr>
          <w:rtl/>
        </w:rPr>
      </w:pPr>
    </w:p>
    <w:p w14:paraId="2D16C459" w14:textId="77777777" w:rsidR="00000000" w:rsidRDefault="00581103">
      <w:pPr>
        <w:pStyle w:val="a0"/>
        <w:rPr>
          <w:rFonts w:hint="cs"/>
          <w:rtl/>
        </w:rPr>
      </w:pPr>
      <w:r>
        <w:rPr>
          <w:rFonts w:hint="cs"/>
          <w:rtl/>
        </w:rPr>
        <w:t xml:space="preserve">בטח שכן. </w:t>
      </w:r>
    </w:p>
    <w:p w14:paraId="5D7742AD" w14:textId="77777777" w:rsidR="00000000" w:rsidRDefault="00581103">
      <w:pPr>
        <w:pStyle w:val="a0"/>
        <w:rPr>
          <w:rFonts w:hint="cs"/>
          <w:rtl/>
        </w:rPr>
      </w:pPr>
    </w:p>
    <w:p w14:paraId="4345D777" w14:textId="77777777" w:rsidR="00000000" w:rsidRDefault="00581103">
      <w:pPr>
        <w:pStyle w:val="a0"/>
        <w:rPr>
          <w:rFonts w:hint="cs"/>
          <w:rtl/>
        </w:rPr>
      </w:pPr>
      <w:r>
        <w:rPr>
          <w:rFonts w:hint="cs"/>
          <w:rtl/>
        </w:rPr>
        <w:t>הקמת הגוף הזה או הנציבות הזאת בעת הזאת, בלא שהדבר מאורגן וקובעים בדיוק</w:t>
      </w:r>
      <w:r>
        <w:rPr>
          <w:rFonts w:hint="cs"/>
          <w:rtl/>
        </w:rPr>
        <w:t xml:space="preserve"> את הפרמטרים ואת הנתונים - מה הסמכויות של גוף כזה, מה מותר לו, מה סמכויות האכיפה והענישה שיש לו  - לדעתי, זה יהיה מעשה בלתי אחראי וגם לא ראוי, מכיוון שזה סתם יעלה כסף להקים נציבות, יהיו כמה אנשים שיקבלו שכר, לא יצא מזה שום דבר קונקרטי. </w:t>
      </w:r>
    </w:p>
    <w:p w14:paraId="6967CA4B" w14:textId="77777777" w:rsidR="00000000" w:rsidRDefault="00581103">
      <w:pPr>
        <w:pStyle w:val="a0"/>
        <w:ind w:firstLine="0"/>
        <w:rPr>
          <w:rFonts w:hint="cs"/>
          <w:rtl/>
        </w:rPr>
      </w:pPr>
    </w:p>
    <w:p w14:paraId="4DC885D3" w14:textId="77777777" w:rsidR="00000000" w:rsidRDefault="00581103">
      <w:pPr>
        <w:pStyle w:val="a0"/>
        <w:rPr>
          <w:rFonts w:hint="cs"/>
          <w:rtl/>
        </w:rPr>
      </w:pPr>
      <w:r>
        <w:rPr>
          <w:rFonts w:hint="cs"/>
          <w:rtl/>
        </w:rPr>
        <w:t>לדעתי, כדי להביא ל</w:t>
      </w:r>
      <w:r>
        <w:rPr>
          <w:rFonts w:hint="cs"/>
          <w:rtl/>
        </w:rPr>
        <w:t xml:space="preserve">כך שתוקם נציבות כזאת - והעיקרון, חבר הכנסת אורון, שצריך להקים גוף או אישיות או כתובת שתטפל בסוגיה הזאת, אני לא נגדו באופן מלא - זה מחייב טיפול עמוק. לצערי, בסדר העדיפויות של המשרד לא היה מספיק זמן להיכנס בעובי הקורה ולעשות את המהלך שאני אומר לך. אני מקווה </w:t>
      </w:r>
      <w:r>
        <w:rPr>
          <w:rFonts w:hint="cs"/>
          <w:rtl/>
        </w:rPr>
        <w:t>ששר המשפטים בקדנציה הנוכחית יוכל להיכנס בעובי הקורה, לחדד את הנתונים ולהקים נציבות שתהיה כתובת אמיתית, שתהיה גורם שדוחף את העניין הזה, כמו שהקמנו בזמנה את הנציבות של אנשים עם מוגבלויות. גם ככה יש בארץ הרבה מאוד גופים וולונטריים שעושים את הפעולה כמו שחבר הכ</w:t>
      </w:r>
      <w:r>
        <w:rPr>
          <w:rFonts w:hint="cs"/>
          <w:rtl/>
        </w:rPr>
        <w:t>נסת אורון אמר. לדעתי, את הקמת הנציבות הזאת צריך לעשות בזהירות, אחרת היא תהפוך להיות כלי שתמיד יפעל נגד הממשלה.</w:t>
      </w:r>
    </w:p>
    <w:p w14:paraId="20C2BCAE" w14:textId="77777777" w:rsidR="00000000" w:rsidRDefault="00581103">
      <w:pPr>
        <w:pStyle w:val="a0"/>
        <w:rPr>
          <w:rFonts w:hint="cs"/>
          <w:rtl/>
        </w:rPr>
      </w:pPr>
    </w:p>
    <w:p w14:paraId="69CD2E8F" w14:textId="77777777" w:rsidR="00000000" w:rsidRDefault="00581103">
      <w:pPr>
        <w:pStyle w:val="a0"/>
        <w:rPr>
          <w:rFonts w:hint="cs"/>
          <w:rtl/>
        </w:rPr>
      </w:pPr>
      <w:r>
        <w:rPr>
          <w:rFonts w:hint="cs"/>
          <w:rtl/>
        </w:rPr>
        <w:t>לכן, אדוני היושב-ראש, הממשלה מתנגדת להצעת החוק ומבקשת להסיר אותה מסדר-היום.</w:t>
      </w:r>
    </w:p>
    <w:p w14:paraId="7F800B7F" w14:textId="77777777" w:rsidR="00000000" w:rsidRDefault="00581103">
      <w:pPr>
        <w:pStyle w:val="a0"/>
        <w:ind w:firstLine="0"/>
        <w:rPr>
          <w:rFonts w:hint="cs"/>
          <w:rtl/>
        </w:rPr>
      </w:pPr>
    </w:p>
    <w:p w14:paraId="6E460863" w14:textId="77777777" w:rsidR="00000000" w:rsidRDefault="00581103">
      <w:pPr>
        <w:pStyle w:val="af1"/>
        <w:rPr>
          <w:rtl/>
        </w:rPr>
      </w:pPr>
      <w:r>
        <w:rPr>
          <w:rtl/>
        </w:rPr>
        <w:t>היו"ר מוחמד ברכה:</w:t>
      </w:r>
    </w:p>
    <w:p w14:paraId="0FBCA48C" w14:textId="77777777" w:rsidR="00000000" w:rsidRDefault="00581103">
      <w:pPr>
        <w:pStyle w:val="a0"/>
        <w:rPr>
          <w:rtl/>
        </w:rPr>
      </w:pPr>
    </w:p>
    <w:p w14:paraId="53013599" w14:textId="77777777" w:rsidR="00000000" w:rsidRDefault="00581103">
      <w:pPr>
        <w:pStyle w:val="a0"/>
        <w:rPr>
          <w:rFonts w:hint="cs"/>
          <w:rtl/>
        </w:rPr>
      </w:pPr>
      <w:r>
        <w:rPr>
          <w:rFonts w:hint="cs"/>
          <w:rtl/>
        </w:rPr>
        <w:t>תודה. זכות התשובה לחבר הכנסת המציע, חבר הכנסת או</w:t>
      </w:r>
      <w:r>
        <w:rPr>
          <w:rFonts w:hint="cs"/>
          <w:rtl/>
        </w:rPr>
        <w:t>רון. בבקשה.</w:t>
      </w:r>
    </w:p>
    <w:p w14:paraId="707204E6" w14:textId="77777777" w:rsidR="00000000" w:rsidRDefault="00581103">
      <w:pPr>
        <w:pStyle w:val="a0"/>
        <w:ind w:firstLine="0"/>
        <w:rPr>
          <w:rFonts w:hint="cs"/>
          <w:rtl/>
        </w:rPr>
      </w:pPr>
    </w:p>
    <w:p w14:paraId="6132CEFC" w14:textId="77777777" w:rsidR="00000000" w:rsidRDefault="00581103">
      <w:pPr>
        <w:pStyle w:val="a"/>
        <w:rPr>
          <w:rtl/>
        </w:rPr>
      </w:pPr>
      <w:bookmarkStart w:id="242" w:name="FS000001065T14_07_2004_14_03_41"/>
      <w:bookmarkStart w:id="243" w:name="_Toc81561443"/>
      <w:bookmarkEnd w:id="242"/>
      <w:r>
        <w:rPr>
          <w:rFonts w:hint="eastAsia"/>
          <w:rtl/>
        </w:rPr>
        <w:t>חיים</w:t>
      </w:r>
      <w:r>
        <w:rPr>
          <w:rtl/>
        </w:rPr>
        <w:t xml:space="preserve"> אורון (יחד):</w:t>
      </w:r>
      <w:bookmarkEnd w:id="243"/>
    </w:p>
    <w:p w14:paraId="753B74E2" w14:textId="77777777" w:rsidR="00000000" w:rsidRDefault="00581103">
      <w:pPr>
        <w:pStyle w:val="a0"/>
        <w:rPr>
          <w:rFonts w:hint="cs"/>
          <w:rtl/>
        </w:rPr>
      </w:pPr>
    </w:p>
    <w:p w14:paraId="04FFEC0E" w14:textId="77777777" w:rsidR="00000000" w:rsidRDefault="00581103">
      <w:pPr>
        <w:pStyle w:val="a0"/>
        <w:rPr>
          <w:rFonts w:hint="cs"/>
          <w:rtl/>
        </w:rPr>
      </w:pPr>
      <w:r>
        <w:rPr>
          <w:rFonts w:hint="cs"/>
          <w:rtl/>
        </w:rPr>
        <w:t>אדוני היושב-ראש, חברי הכנסת, אני מודה שיש פה תופעה טיפה משונה. המסמך שאני מחזיק בידי, אדוני שר התחבורה ואדוני שר המשפטים, הוא חוק שהוכן במשרד המשפטים, לא בקדנציה שלך. שר המשפטים הנוכחי, בוועדת שרים לחקיקה, תמך בהצעת החוק. עו</w:t>
      </w:r>
      <w:r>
        <w:rPr>
          <w:rFonts w:hint="cs"/>
          <w:rtl/>
        </w:rPr>
        <w:t>לה שר התחבורה ומסביר לכנסת, שאני מציע משהו לא רציני. תגיד שאתה נגדו. אני מציע חוק שנוסח מלה במלה במשרד המשפטים של מדינת ישראל.</w:t>
      </w:r>
    </w:p>
    <w:p w14:paraId="690F8291" w14:textId="77777777" w:rsidR="00000000" w:rsidRDefault="00581103">
      <w:pPr>
        <w:pStyle w:val="a0"/>
        <w:ind w:firstLine="0"/>
        <w:rPr>
          <w:rFonts w:hint="cs"/>
          <w:rtl/>
        </w:rPr>
      </w:pPr>
    </w:p>
    <w:p w14:paraId="1310D855" w14:textId="77777777" w:rsidR="00000000" w:rsidRDefault="00581103">
      <w:pPr>
        <w:pStyle w:val="af0"/>
        <w:rPr>
          <w:rtl/>
        </w:rPr>
      </w:pPr>
      <w:r>
        <w:rPr>
          <w:rFonts w:hint="eastAsia"/>
          <w:rtl/>
        </w:rPr>
        <w:t>שר</w:t>
      </w:r>
      <w:r>
        <w:rPr>
          <w:rtl/>
        </w:rPr>
        <w:t xml:space="preserve"> התחבורה מאיר שטרית:</w:t>
      </w:r>
    </w:p>
    <w:p w14:paraId="0847FEB0" w14:textId="77777777" w:rsidR="00000000" w:rsidRDefault="00581103">
      <w:pPr>
        <w:pStyle w:val="a0"/>
        <w:rPr>
          <w:rFonts w:hint="cs"/>
          <w:rtl/>
        </w:rPr>
      </w:pPr>
    </w:p>
    <w:p w14:paraId="4D025631" w14:textId="77777777" w:rsidR="00000000" w:rsidRDefault="00581103">
      <w:pPr>
        <w:pStyle w:val="a0"/>
        <w:rPr>
          <w:rFonts w:hint="cs"/>
          <w:rtl/>
        </w:rPr>
      </w:pPr>
      <w:r>
        <w:rPr>
          <w:rFonts w:hint="cs"/>
          <w:rtl/>
        </w:rPr>
        <w:t>אז אני מתנגד.</w:t>
      </w:r>
    </w:p>
    <w:p w14:paraId="6DB16EBD" w14:textId="77777777" w:rsidR="00000000" w:rsidRDefault="00581103">
      <w:pPr>
        <w:pStyle w:val="a0"/>
        <w:ind w:firstLine="0"/>
        <w:rPr>
          <w:rFonts w:hint="cs"/>
          <w:rtl/>
        </w:rPr>
      </w:pPr>
    </w:p>
    <w:p w14:paraId="4AF239CD" w14:textId="77777777" w:rsidR="00000000" w:rsidRDefault="00581103">
      <w:pPr>
        <w:pStyle w:val="-"/>
        <w:rPr>
          <w:rtl/>
        </w:rPr>
      </w:pPr>
      <w:bookmarkStart w:id="244" w:name="FS000001065T14_07_2004_14_04_39C"/>
      <w:bookmarkEnd w:id="244"/>
      <w:r>
        <w:rPr>
          <w:rtl/>
        </w:rPr>
        <w:t>חיים אורון (יחד):</w:t>
      </w:r>
    </w:p>
    <w:p w14:paraId="49A0521A" w14:textId="77777777" w:rsidR="00000000" w:rsidRDefault="00581103">
      <w:pPr>
        <w:pStyle w:val="a0"/>
        <w:rPr>
          <w:rtl/>
        </w:rPr>
      </w:pPr>
    </w:p>
    <w:p w14:paraId="267A871D" w14:textId="77777777" w:rsidR="00000000" w:rsidRDefault="00581103">
      <w:pPr>
        <w:pStyle w:val="a0"/>
        <w:rPr>
          <w:rFonts w:hint="cs"/>
          <w:rtl/>
        </w:rPr>
      </w:pPr>
      <w:r>
        <w:rPr>
          <w:rFonts w:hint="cs"/>
          <w:rtl/>
        </w:rPr>
        <w:t>זכותך להתנגד. אבל אל תעלה לדוכן, מאיר, זה לא יצא לך טוב. אל תעלה לדוכן</w:t>
      </w:r>
      <w:r>
        <w:rPr>
          <w:rFonts w:hint="cs"/>
          <w:rtl/>
        </w:rPr>
        <w:t xml:space="preserve"> ותגיד, שאני הגשתי חוק לפי דוח מינרבה, שאני לא יודע מה הוא. אני מודה, אני הגשתי חוק על-פי אמנת פריס, שהיא אמנה שישראל השתתפה בה, שרוב ארצות העולם חוקקו על בסיסה את הנציבות להגנת זכויות האדם. </w:t>
      </w:r>
    </w:p>
    <w:p w14:paraId="459E2AF1" w14:textId="77777777" w:rsidR="00000000" w:rsidRDefault="00581103">
      <w:pPr>
        <w:pStyle w:val="a0"/>
        <w:rPr>
          <w:rFonts w:hint="cs"/>
          <w:rtl/>
        </w:rPr>
      </w:pPr>
    </w:p>
    <w:p w14:paraId="5FE23D5C" w14:textId="77777777" w:rsidR="00000000" w:rsidRDefault="00581103">
      <w:pPr>
        <w:pStyle w:val="a0"/>
        <w:rPr>
          <w:rFonts w:hint="cs"/>
          <w:rtl/>
        </w:rPr>
      </w:pPr>
      <w:r>
        <w:rPr>
          <w:rFonts w:hint="cs"/>
          <w:rtl/>
        </w:rPr>
        <w:t xml:space="preserve">אין פה שאלה של אכיפה, כי האכיפה היא בבתי-המשפט. אין פה שאלה של </w:t>
      </w:r>
      <w:r>
        <w:rPr>
          <w:rFonts w:hint="cs"/>
          <w:rtl/>
        </w:rPr>
        <w:t>ביקורת על המדינה. איך אומרים? על ראש הגנב בוער הכובע, אולי. יש פה גוף ממלכתי ששר המשפטים עומד בראשו. אז על מה אתה מלין?</w:t>
      </w:r>
    </w:p>
    <w:p w14:paraId="0558DC26" w14:textId="77777777" w:rsidR="00000000" w:rsidRDefault="00581103">
      <w:pPr>
        <w:pStyle w:val="af0"/>
        <w:rPr>
          <w:rtl/>
        </w:rPr>
      </w:pPr>
    </w:p>
    <w:p w14:paraId="3D025C98" w14:textId="77777777" w:rsidR="00000000" w:rsidRDefault="00581103">
      <w:pPr>
        <w:pStyle w:val="af0"/>
        <w:rPr>
          <w:rtl/>
        </w:rPr>
      </w:pPr>
      <w:r>
        <w:rPr>
          <w:rFonts w:hint="eastAsia"/>
          <w:rtl/>
        </w:rPr>
        <w:t>שר</w:t>
      </w:r>
      <w:r>
        <w:rPr>
          <w:rtl/>
        </w:rPr>
        <w:t xml:space="preserve"> התחבורה מאיר שטרית:</w:t>
      </w:r>
    </w:p>
    <w:p w14:paraId="1EA7154D" w14:textId="77777777" w:rsidR="00000000" w:rsidRDefault="00581103">
      <w:pPr>
        <w:pStyle w:val="a0"/>
        <w:rPr>
          <w:rFonts w:hint="cs"/>
          <w:rtl/>
        </w:rPr>
      </w:pPr>
    </w:p>
    <w:p w14:paraId="0AE8FBE6" w14:textId="77777777" w:rsidR="00000000" w:rsidRDefault="00581103">
      <w:pPr>
        <w:pStyle w:val="a0"/>
        <w:rPr>
          <w:rFonts w:hint="cs"/>
          <w:rtl/>
        </w:rPr>
      </w:pPr>
      <w:r>
        <w:rPr>
          <w:rFonts w:hint="cs"/>
          <w:rtl/>
        </w:rPr>
        <w:t>אתה הצעת חוק שלא ניסחת אותו היטב, אני לא יודע מה הוא אומר.</w:t>
      </w:r>
    </w:p>
    <w:p w14:paraId="271460A0" w14:textId="77777777" w:rsidR="00000000" w:rsidRDefault="00581103">
      <w:pPr>
        <w:pStyle w:val="a0"/>
        <w:ind w:firstLine="0"/>
        <w:rPr>
          <w:rFonts w:hint="cs"/>
          <w:rtl/>
        </w:rPr>
      </w:pPr>
    </w:p>
    <w:p w14:paraId="53CBAB32" w14:textId="77777777" w:rsidR="00000000" w:rsidRDefault="00581103">
      <w:pPr>
        <w:pStyle w:val="af0"/>
        <w:rPr>
          <w:rtl/>
        </w:rPr>
      </w:pPr>
      <w:r>
        <w:rPr>
          <w:rFonts w:hint="eastAsia"/>
          <w:rtl/>
        </w:rPr>
        <w:t>חיים</w:t>
      </w:r>
      <w:r>
        <w:rPr>
          <w:rtl/>
        </w:rPr>
        <w:t xml:space="preserve"> אורון (יחד):</w:t>
      </w:r>
    </w:p>
    <w:p w14:paraId="47738B89" w14:textId="77777777" w:rsidR="00000000" w:rsidRDefault="00581103">
      <w:pPr>
        <w:pStyle w:val="a0"/>
        <w:rPr>
          <w:rFonts w:hint="cs"/>
          <w:rtl/>
        </w:rPr>
      </w:pPr>
    </w:p>
    <w:p w14:paraId="36BCCF9A" w14:textId="77777777" w:rsidR="00000000" w:rsidRDefault="00581103">
      <w:pPr>
        <w:pStyle w:val="a0"/>
        <w:rPr>
          <w:rFonts w:hint="cs"/>
          <w:rtl/>
        </w:rPr>
      </w:pPr>
      <w:r>
        <w:rPr>
          <w:rFonts w:hint="cs"/>
          <w:rtl/>
        </w:rPr>
        <w:t xml:space="preserve">שר המשפטים לא השיב, כי הוא תומך </w:t>
      </w:r>
      <w:r>
        <w:rPr>
          <w:rFonts w:hint="cs"/>
          <w:rtl/>
        </w:rPr>
        <w:t>בהצעה, הוא שלח את מאיר שטרית.</w:t>
      </w:r>
    </w:p>
    <w:p w14:paraId="04750FB4" w14:textId="77777777" w:rsidR="00000000" w:rsidRDefault="00581103">
      <w:pPr>
        <w:pStyle w:val="a0"/>
        <w:ind w:firstLine="0"/>
        <w:rPr>
          <w:rFonts w:hint="cs"/>
          <w:rtl/>
        </w:rPr>
      </w:pPr>
    </w:p>
    <w:p w14:paraId="19E82E2E" w14:textId="77777777" w:rsidR="00000000" w:rsidRDefault="00581103">
      <w:pPr>
        <w:pStyle w:val="af1"/>
        <w:rPr>
          <w:rtl/>
        </w:rPr>
      </w:pPr>
      <w:r>
        <w:rPr>
          <w:rtl/>
        </w:rPr>
        <w:t>היו"ר מוחמד ברכה:</w:t>
      </w:r>
    </w:p>
    <w:p w14:paraId="7B40609E" w14:textId="77777777" w:rsidR="00000000" w:rsidRDefault="00581103">
      <w:pPr>
        <w:pStyle w:val="a0"/>
        <w:rPr>
          <w:rtl/>
        </w:rPr>
      </w:pPr>
    </w:p>
    <w:p w14:paraId="6FC7794B" w14:textId="77777777" w:rsidR="00000000" w:rsidRDefault="00581103">
      <w:pPr>
        <w:pStyle w:val="a0"/>
        <w:rPr>
          <w:rFonts w:hint="cs"/>
          <w:rtl/>
        </w:rPr>
      </w:pPr>
      <w:r>
        <w:rPr>
          <w:rFonts w:hint="cs"/>
          <w:rtl/>
        </w:rPr>
        <w:t>רבותי חברי הכנסת, אנחנו עוברים להצבעה בקריאה טרומית על הצעת חוק נציבות זכויות אדם, התשס"ד-2004. ההצבעה החלה.</w:t>
      </w:r>
    </w:p>
    <w:p w14:paraId="528521AA" w14:textId="77777777" w:rsidR="00000000" w:rsidRDefault="00581103">
      <w:pPr>
        <w:pStyle w:val="a0"/>
        <w:rPr>
          <w:rFonts w:hint="cs"/>
          <w:rtl/>
        </w:rPr>
      </w:pPr>
    </w:p>
    <w:p w14:paraId="5869547E" w14:textId="77777777" w:rsidR="00000000" w:rsidRDefault="00581103">
      <w:pPr>
        <w:pStyle w:val="ab"/>
        <w:bidi/>
        <w:rPr>
          <w:rFonts w:hint="cs"/>
          <w:rtl/>
        </w:rPr>
      </w:pPr>
      <w:r>
        <w:rPr>
          <w:rFonts w:hint="cs"/>
          <w:rtl/>
        </w:rPr>
        <w:t>הצבעה מס' 11</w:t>
      </w:r>
    </w:p>
    <w:p w14:paraId="5BDB4887" w14:textId="77777777" w:rsidR="00000000" w:rsidRDefault="00581103">
      <w:pPr>
        <w:pStyle w:val="a0"/>
        <w:rPr>
          <w:rFonts w:hint="cs"/>
          <w:rtl/>
        </w:rPr>
      </w:pPr>
    </w:p>
    <w:p w14:paraId="067A4C52" w14:textId="77777777" w:rsidR="00000000" w:rsidRDefault="005811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1CCEA122" w14:textId="77777777" w:rsidR="00000000" w:rsidRDefault="00581103">
      <w:pPr>
        <w:pStyle w:val="ac"/>
        <w:bidi/>
        <w:rPr>
          <w:rFonts w:hint="cs"/>
          <w:rtl/>
        </w:rPr>
      </w:pPr>
      <w:r>
        <w:rPr>
          <w:rFonts w:hint="cs"/>
          <w:rtl/>
        </w:rPr>
        <w:t>בעד ההצעה להסיר מסדר-היום את</w:t>
      </w:r>
      <w:r>
        <w:rPr>
          <w:rFonts w:hint="cs"/>
          <w:rtl/>
        </w:rPr>
        <w:t xml:space="preserve"> הצעת החוק - 38</w:t>
      </w:r>
    </w:p>
    <w:p w14:paraId="3E0869CC" w14:textId="77777777" w:rsidR="00000000" w:rsidRDefault="00581103">
      <w:pPr>
        <w:pStyle w:val="ad"/>
        <w:bidi/>
        <w:rPr>
          <w:rFonts w:hint="cs"/>
          <w:rtl/>
        </w:rPr>
      </w:pPr>
      <w:r>
        <w:rPr>
          <w:rFonts w:hint="cs"/>
          <w:rtl/>
        </w:rPr>
        <w:t xml:space="preserve">נמנעים </w:t>
      </w:r>
      <w:r>
        <w:rPr>
          <w:rtl/>
        </w:rPr>
        <w:t>–</w:t>
      </w:r>
      <w:r>
        <w:rPr>
          <w:rFonts w:hint="cs"/>
          <w:rtl/>
        </w:rPr>
        <w:t xml:space="preserve"> אין</w:t>
      </w:r>
      <w:r>
        <w:rPr>
          <w:rtl/>
        </w:rPr>
        <w:br/>
      </w:r>
      <w:r>
        <w:rPr>
          <w:rFonts w:hint="cs"/>
          <w:rtl/>
        </w:rPr>
        <w:t>ההצעה להסיר מסדר-היום את הצעת חוק נציבות זכויות אדם, התשס"ד-2004, נתקבלה.</w:t>
      </w:r>
    </w:p>
    <w:p w14:paraId="63CF85C8" w14:textId="77777777" w:rsidR="00000000" w:rsidRDefault="00581103">
      <w:pPr>
        <w:pStyle w:val="a0"/>
        <w:ind w:firstLine="0"/>
        <w:rPr>
          <w:rFonts w:hint="cs"/>
          <w:rtl/>
        </w:rPr>
      </w:pPr>
    </w:p>
    <w:p w14:paraId="2B4C3F38" w14:textId="77777777" w:rsidR="00000000" w:rsidRDefault="00581103">
      <w:pPr>
        <w:pStyle w:val="af1"/>
        <w:rPr>
          <w:rtl/>
        </w:rPr>
      </w:pPr>
      <w:r>
        <w:rPr>
          <w:rFonts w:hint="eastAsia"/>
          <w:rtl/>
        </w:rPr>
        <w:t>היו</w:t>
      </w:r>
      <w:r>
        <w:rPr>
          <w:rtl/>
        </w:rPr>
        <w:t>"ר מוחמד ברכה:</w:t>
      </w:r>
    </w:p>
    <w:p w14:paraId="272220F6" w14:textId="77777777" w:rsidR="00000000" w:rsidRDefault="00581103">
      <w:pPr>
        <w:pStyle w:val="a0"/>
        <w:rPr>
          <w:rFonts w:hint="cs"/>
          <w:rtl/>
        </w:rPr>
      </w:pPr>
    </w:p>
    <w:p w14:paraId="63573A22" w14:textId="77777777" w:rsidR="00000000" w:rsidRDefault="00581103">
      <w:pPr>
        <w:pStyle w:val="a0"/>
        <w:rPr>
          <w:rFonts w:hint="cs"/>
          <w:rtl/>
        </w:rPr>
      </w:pPr>
      <w:r>
        <w:rPr>
          <w:rFonts w:hint="cs"/>
          <w:rtl/>
        </w:rPr>
        <w:t xml:space="preserve">הצעת החוק לא התקבלה ברוב של 39 מתנגדים, עם קולו של יושב-ראש הכנסת, ובתמיכתם של 24 חברים. לכן, הצעת החוק מוסרת מסדר-יומה של הכנסת. </w:t>
      </w:r>
    </w:p>
    <w:p w14:paraId="245E101B" w14:textId="77777777" w:rsidR="00000000" w:rsidRDefault="00581103">
      <w:pPr>
        <w:pStyle w:val="a0"/>
        <w:rPr>
          <w:rFonts w:hint="cs"/>
          <w:rtl/>
        </w:rPr>
      </w:pPr>
    </w:p>
    <w:p w14:paraId="479CA8E9" w14:textId="77777777" w:rsidR="00000000" w:rsidRDefault="00581103">
      <w:pPr>
        <w:pStyle w:val="a0"/>
        <w:ind w:firstLine="0"/>
        <w:rPr>
          <w:rFonts w:hint="cs"/>
          <w:rtl/>
        </w:rPr>
      </w:pPr>
    </w:p>
    <w:p w14:paraId="6008C8F6" w14:textId="77777777" w:rsidR="00000000" w:rsidRDefault="00581103">
      <w:pPr>
        <w:pStyle w:val="a2"/>
        <w:rPr>
          <w:rtl/>
        </w:rPr>
      </w:pPr>
    </w:p>
    <w:p w14:paraId="4C1268CC" w14:textId="77777777" w:rsidR="00000000" w:rsidRDefault="00581103">
      <w:pPr>
        <w:pStyle w:val="a2"/>
        <w:rPr>
          <w:rFonts w:hint="cs"/>
          <w:rtl/>
        </w:rPr>
      </w:pPr>
      <w:bookmarkStart w:id="245" w:name="CS29928FI0029928T14_07_2004_14_06_24"/>
      <w:bookmarkStart w:id="246" w:name="_Toc81561444"/>
      <w:bookmarkEnd w:id="245"/>
      <w:r>
        <w:rPr>
          <w:rtl/>
        </w:rPr>
        <w:t>הצעת חוק לשכת עורכי-הדין (תיקון - שכר מתמחה), התשס"ג-2003</w:t>
      </w:r>
      <w:bookmarkEnd w:id="246"/>
    </w:p>
    <w:p w14:paraId="794B355E" w14:textId="77777777" w:rsidR="00000000" w:rsidRDefault="00581103">
      <w:pPr>
        <w:pStyle w:val="a0"/>
        <w:rPr>
          <w:rFonts w:hint="cs"/>
          <w:rtl/>
        </w:rPr>
      </w:pPr>
      <w:r>
        <w:rPr>
          <w:rtl/>
        </w:rPr>
        <w:t>[נספחות.]</w:t>
      </w:r>
    </w:p>
    <w:p w14:paraId="554B607E" w14:textId="77777777" w:rsidR="00000000" w:rsidRDefault="00581103">
      <w:pPr>
        <w:pStyle w:val="-0"/>
        <w:rPr>
          <w:rFonts w:hint="cs"/>
          <w:rtl/>
        </w:rPr>
      </w:pPr>
      <w:r>
        <w:rPr>
          <w:rFonts w:hint="cs"/>
          <w:rtl/>
        </w:rPr>
        <w:t>(הצעת קבוצת חברי הכנסת)</w:t>
      </w:r>
    </w:p>
    <w:p w14:paraId="47C199AA" w14:textId="77777777" w:rsidR="00000000" w:rsidRDefault="00581103">
      <w:pPr>
        <w:pStyle w:val="af1"/>
        <w:rPr>
          <w:rtl/>
        </w:rPr>
      </w:pPr>
      <w:r>
        <w:rPr>
          <w:rFonts w:hint="eastAsia"/>
          <w:rtl/>
        </w:rPr>
        <w:t>היו</w:t>
      </w:r>
      <w:r>
        <w:rPr>
          <w:rtl/>
        </w:rPr>
        <w:t>"ר מוחמד ברכה:</w:t>
      </w:r>
    </w:p>
    <w:p w14:paraId="6930EB11" w14:textId="77777777" w:rsidR="00000000" w:rsidRDefault="00581103">
      <w:pPr>
        <w:pStyle w:val="a0"/>
        <w:rPr>
          <w:rFonts w:hint="cs"/>
          <w:rtl/>
        </w:rPr>
      </w:pPr>
    </w:p>
    <w:p w14:paraId="14B6E2FD" w14:textId="77777777" w:rsidR="00000000" w:rsidRDefault="00581103">
      <w:pPr>
        <w:pStyle w:val="a0"/>
        <w:rPr>
          <w:rFonts w:hint="cs"/>
          <w:rtl/>
        </w:rPr>
      </w:pPr>
      <w:r>
        <w:rPr>
          <w:rFonts w:hint="cs"/>
          <w:rtl/>
        </w:rPr>
        <w:t xml:space="preserve">אנחנו עוברים לנושא הבא שעל סדר-היום: הצעת חוק לשכת עורכי-הדין (תיקון </w:t>
      </w:r>
      <w:r>
        <w:rPr>
          <w:rtl/>
        </w:rPr>
        <w:t>–</w:t>
      </w:r>
      <w:r>
        <w:rPr>
          <w:rFonts w:hint="cs"/>
          <w:rtl/>
        </w:rPr>
        <w:t xml:space="preserve"> שכר מתמחה), התשס"ג-2003, של חבר הכנסת יעקב מרגי, שמספרה פ/1082. בבקשה.</w:t>
      </w:r>
    </w:p>
    <w:p w14:paraId="472EC865" w14:textId="77777777" w:rsidR="00000000" w:rsidRDefault="00581103">
      <w:pPr>
        <w:pStyle w:val="a0"/>
        <w:ind w:firstLine="0"/>
        <w:rPr>
          <w:rFonts w:hint="cs"/>
          <w:rtl/>
        </w:rPr>
      </w:pPr>
    </w:p>
    <w:p w14:paraId="68CAA547" w14:textId="77777777" w:rsidR="00000000" w:rsidRDefault="00581103">
      <w:pPr>
        <w:pStyle w:val="a"/>
        <w:rPr>
          <w:rtl/>
        </w:rPr>
      </w:pPr>
      <w:bookmarkStart w:id="247" w:name="FS000001056T14_07_2004_14_06_53"/>
      <w:bookmarkStart w:id="248" w:name="_Toc81561445"/>
      <w:bookmarkEnd w:id="247"/>
      <w:r>
        <w:rPr>
          <w:rFonts w:hint="eastAsia"/>
          <w:rtl/>
        </w:rPr>
        <w:t>י</w:t>
      </w:r>
      <w:r>
        <w:rPr>
          <w:rFonts w:hint="eastAsia"/>
          <w:rtl/>
        </w:rPr>
        <w:t>עקב</w:t>
      </w:r>
      <w:r>
        <w:rPr>
          <w:rtl/>
        </w:rPr>
        <w:t xml:space="preserve"> מרגי (ש"ס):</w:t>
      </w:r>
      <w:bookmarkEnd w:id="248"/>
    </w:p>
    <w:p w14:paraId="413385C9" w14:textId="77777777" w:rsidR="00000000" w:rsidRDefault="00581103">
      <w:pPr>
        <w:pStyle w:val="a0"/>
        <w:rPr>
          <w:rFonts w:hint="cs"/>
          <w:rtl/>
        </w:rPr>
      </w:pPr>
    </w:p>
    <w:p w14:paraId="70A0468F" w14:textId="77777777" w:rsidR="00000000" w:rsidRDefault="00581103">
      <w:pPr>
        <w:pStyle w:val="a0"/>
        <w:rPr>
          <w:rFonts w:hint="cs"/>
          <w:rtl/>
        </w:rPr>
      </w:pPr>
      <w:r>
        <w:rPr>
          <w:rFonts w:hint="cs"/>
          <w:rtl/>
        </w:rPr>
        <w:t>אדוני היושב-ראש, חברי חברי הכנסת, הצעת חוק זו באה לתקן עיוות קדמון, הקשור בהתמחות עורכי-הדין. מי שמכיר את הנושא יודע שהמתמחים במשרדי עורכי-הדין עובדים עבודה קשה, עבודת נמלים, בנבירה בחומר רב בתוך תיקים ובפסקי-דין קודמים.</w:t>
      </w:r>
      <w:bookmarkStart w:id="249" w:name="FS000001056T14_07_2004_14_07_11C"/>
      <w:bookmarkEnd w:id="249"/>
      <w:r>
        <w:rPr>
          <w:rFonts w:hint="cs"/>
          <w:rtl/>
        </w:rPr>
        <w:t xml:space="preserve"> לא אחת אנחנו נתקלי</w:t>
      </w:r>
      <w:r>
        <w:rPr>
          <w:rFonts w:hint="cs"/>
          <w:rtl/>
        </w:rPr>
        <w:t>ם בהם גם בתור גובה כספים של עורכי-הדין, בתור הכתבניות של עורכי-הדין. לעתים הנכנס למשרד עורך-דין מרגיש את הניצול של המתמחה, ואנו בתקופה שיש בה ריבוי מתמחים. לכן, הצעת שכר נמוך למתמחה יוצרת עיוות קשה, שנראה אותו בהמשך. המתמחה עובד כשנה תמימה בתחום עריכת-הדין</w:t>
      </w:r>
      <w:r>
        <w:rPr>
          <w:rFonts w:hint="cs"/>
          <w:rtl/>
        </w:rPr>
        <w:t xml:space="preserve"> - - -</w:t>
      </w:r>
    </w:p>
    <w:p w14:paraId="4FBFD449" w14:textId="77777777" w:rsidR="00000000" w:rsidRDefault="00581103">
      <w:pPr>
        <w:pStyle w:val="a0"/>
        <w:ind w:firstLine="0"/>
        <w:rPr>
          <w:rFonts w:hint="cs"/>
          <w:rtl/>
        </w:rPr>
      </w:pPr>
    </w:p>
    <w:p w14:paraId="0D3FC393" w14:textId="77777777" w:rsidR="00000000" w:rsidRDefault="00581103">
      <w:pPr>
        <w:pStyle w:val="af1"/>
        <w:rPr>
          <w:rtl/>
        </w:rPr>
      </w:pPr>
      <w:r>
        <w:rPr>
          <w:rtl/>
        </w:rPr>
        <w:t>היו"ר מוחמד ברכה:</w:t>
      </w:r>
    </w:p>
    <w:p w14:paraId="623E83B7" w14:textId="77777777" w:rsidR="00000000" w:rsidRDefault="00581103">
      <w:pPr>
        <w:pStyle w:val="a0"/>
        <w:rPr>
          <w:rtl/>
        </w:rPr>
      </w:pPr>
    </w:p>
    <w:p w14:paraId="134FEEDB" w14:textId="77777777" w:rsidR="00000000" w:rsidRDefault="00581103">
      <w:pPr>
        <w:pStyle w:val="a0"/>
        <w:rPr>
          <w:rFonts w:hint="cs"/>
          <w:rtl/>
        </w:rPr>
      </w:pPr>
      <w:r>
        <w:rPr>
          <w:rFonts w:hint="cs"/>
          <w:rtl/>
        </w:rPr>
        <w:t>חבר הכנסת הרצוג, תשב ליד החברים שלך - - -</w:t>
      </w:r>
    </w:p>
    <w:p w14:paraId="7C8B0632" w14:textId="77777777" w:rsidR="00000000" w:rsidRDefault="00581103">
      <w:pPr>
        <w:pStyle w:val="a0"/>
        <w:ind w:firstLine="0"/>
        <w:rPr>
          <w:rFonts w:hint="cs"/>
          <w:rtl/>
        </w:rPr>
      </w:pPr>
    </w:p>
    <w:p w14:paraId="7C79A6AB" w14:textId="77777777" w:rsidR="00000000" w:rsidRDefault="00581103">
      <w:pPr>
        <w:pStyle w:val="-"/>
        <w:rPr>
          <w:rtl/>
        </w:rPr>
      </w:pPr>
      <w:bookmarkStart w:id="250" w:name="FS000001056T14_07_2004_15_13_42"/>
      <w:bookmarkStart w:id="251" w:name="FS000001056T14_07_2004_15_13_53C"/>
      <w:bookmarkEnd w:id="250"/>
      <w:bookmarkEnd w:id="251"/>
      <w:r>
        <w:rPr>
          <w:rtl/>
        </w:rPr>
        <w:t>יעקב מרגי (ש"ס):</w:t>
      </w:r>
    </w:p>
    <w:p w14:paraId="61FBEDB9" w14:textId="77777777" w:rsidR="00000000" w:rsidRDefault="00581103">
      <w:pPr>
        <w:pStyle w:val="a0"/>
        <w:rPr>
          <w:rtl/>
        </w:rPr>
      </w:pPr>
    </w:p>
    <w:p w14:paraId="18DBB8F0" w14:textId="77777777" w:rsidR="00000000" w:rsidRDefault="00581103">
      <w:pPr>
        <w:pStyle w:val="a0"/>
        <w:ind w:firstLine="720"/>
        <w:rPr>
          <w:rFonts w:hint="cs"/>
          <w:rtl/>
        </w:rPr>
      </w:pPr>
      <w:r>
        <w:rPr>
          <w:rFonts w:hint="cs"/>
          <w:rtl/>
        </w:rPr>
        <w:t>היום שמעתי שאף נשקלת האפשרות להאריך את תקופת ההתמחות מעל שנה. אני חושב שראוי מאוד לעדכן את שכר המתמחה, כי לא ייתכן מצב שבו המתמחה, שהשקיע הון עתק בלימודיו האקדמיים, ייא</w:t>
      </w:r>
      <w:r>
        <w:rPr>
          <w:rFonts w:hint="cs"/>
          <w:rtl/>
        </w:rPr>
        <w:t>לץ לחיות עוד שנה בעוני ובדוחק. היום, כשעורכי-הדין מתלוננים על כך שהמכללות הציפו את השוק בעורכי-דין, כדאי שהטובים לא יברחו מתחום זה.</w:t>
      </w:r>
    </w:p>
    <w:p w14:paraId="405283CA" w14:textId="77777777" w:rsidR="00000000" w:rsidRDefault="00581103">
      <w:pPr>
        <w:pStyle w:val="a0"/>
        <w:ind w:firstLine="0"/>
        <w:rPr>
          <w:rFonts w:hint="cs"/>
          <w:rtl/>
        </w:rPr>
      </w:pPr>
    </w:p>
    <w:p w14:paraId="3896A37E" w14:textId="77777777" w:rsidR="00000000" w:rsidRDefault="00581103">
      <w:pPr>
        <w:pStyle w:val="a0"/>
        <w:ind w:firstLine="0"/>
        <w:rPr>
          <w:rFonts w:hint="cs"/>
          <w:rtl/>
        </w:rPr>
      </w:pPr>
      <w:r>
        <w:rPr>
          <w:rFonts w:hint="cs"/>
          <w:rtl/>
        </w:rPr>
        <w:tab/>
        <w:t>לסיום, אדוני היושב-ראש, הצעת החוק מדברת על הפסקת הניצול המערכתי של קהילת המתמחים ועל העמדת שכר המתמחה לאחר תום הרבעון הראש</w:t>
      </w:r>
      <w:r>
        <w:rPr>
          <w:rFonts w:hint="cs"/>
          <w:rtl/>
        </w:rPr>
        <w:t xml:space="preserve">ון על 125% משכר המינימום. אישור הצעת החוק הזאת ימנע בריחת עורכי-דין טובים מן התחום, ויגרום לכך שהמתמחה ישקיע את כל מרצו וכוחו בהתמחות במקצוע. </w:t>
      </w:r>
    </w:p>
    <w:p w14:paraId="060ADAB7" w14:textId="77777777" w:rsidR="00000000" w:rsidRDefault="00581103">
      <w:pPr>
        <w:pStyle w:val="a0"/>
        <w:ind w:firstLine="0"/>
        <w:rPr>
          <w:rFonts w:hint="cs"/>
          <w:rtl/>
        </w:rPr>
      </w:pPr>
    </w:p>
    <w:p w14:paraId="69754BF6" w14:textId="77777777" w:rsidR="00000000" w:rsidRDefault="00581103">
      <w:pPr>
        <w:pStyle w:val="a0"/>
        <w:ind w:firstLine="720"/>
        <w:rPr>
          <w:rFonts w:hint="cs"/>
          <w:rtl/>
        </w:rPr>
      </w:pPr>
      <w:r>
        <w:rPr>
          <w:rFonts w:hint="cs"/>
          <w:rtl/>
        </w:rPr>
        <w:t>אדוני היושב-ראש, חברי חברי הכנסת, אם הקואליציה לא תתמוך בהצעת החוק הזאת או שתציע פתרון חלופי, זו עוד הוכחה לכך ש</w:t>
      </w:r>
      <w:r>
        <w:rPr>
          <w:rFonts w:hint="cs"/>
          <w:rtl/>
        </w:rPr>
        <w:t>מרכיבי הקואליציה, הצלע השלישית, מפלגת עורכי-הדין וכנראה גם מפלגת האליטות, איננה מעוניינת לתת הזדמנות שווה וטובה לעורכי-הדין הצעירים להשתלב, כי אם לא כן לא ברור לי איך מי שיצביע נגד הצעת החוק הזאת יכול להסביר איך הוא שולח מתמחה להשתכר שנה שלמה שכר מינימום.</w:t>
      </w:r>
    </w:p>
    <w:p w14:paraId="53F00005" w14:textId="77777777" w:rsidR="00000000" w:rsidRDefault="00581103">
      <w:pPr>
        <w:pStyle w:val="a0"/>
        <w:ind w:firstLine="0"/>
        <w:rPr>
          <w:rFonts w:hint="cs"/>
          <w:rtl/>
        </w:rPr>
      </w:pPr>
    </w:p>
    <w:p w14:paraId="393DAFFC" w14:textId="77777777" w:rsidR="00000000" w:rsidRDefault="00581103">
      <w:pPr>
        <w:pStyle w:val="af0"/>
        <w:rPr>
          <w:rtl/>
        </w:rPr>
      </w:pPr>
      <w:r>
        <w:rPr>
          <w:rFonts w:hint="eastAsia"/>
          <w:rtl/>
        </w:rPr>
        <w:t>אילן</w:t>
      </w:r>
      <w:r>
        <w:rPr>
          <w:rtl/>
        </w:rPr>
        <w:t xml:space="preserve"> שלגי (שינוי):</w:t>
      </w:r>
    </w:p>
    <w:p w14:paraId="0E952D2B" w14:textId="77777777" w:rsidR="00000000" w:rsidRDefault="00581103">
      <w:pPr>
        <w:pStyle w:val="a0"/>
        <w:rPr>
          <w:rFonts w:hint="cs"/>
          <w:rtl/>
        </w:rPr>
      </w:pPr>
    </w:p>
    <w:p w14:paraId="0BF27D34" w14:textId="77777777" w:rsidR="00000000" w:rsidRDefault="00581103">
      <w:pPr>
        <w:pStyle w:val="a0"/>
        <w:rPr>
          <w:rFonts w:hint="cs"/>
          <w:rtl/>
        </w:rPr>
      </w:pPr>
      <w:r>
        <w:rPr>
          <w:rFonts w:hint="cs"/>
          <w:rtl/>
        </w:rPr>
        <w:t>לא ייקחו אותם לעבודה - - - המתמחים ייפגעו - - -</w:t>
      </w:r>
    </w:p>
    <w:p w14:paraId="70B9D84E" w14:textId="77777777" w:rsidR="00000000" w:rsidRDefault="00581103">
      <w:pPr>
        <w:pStyle w:val="a0"/>
        <w:ind w:firstLine="0"/>
        <w:rPr>
          <w:rFonts w:hint="cs"/>
          <w:rtl/>
        </w:rPr>
      </w:pPr>
    </w:p>
    <w:p w14:paraId="24AC0CD1" w14:textId="77777777" w:rsidR="00000000" w:rsidRDefault="00581103">
      <w:pPr>
        <w:pStyle w:val="-"/>
        <w:rPr>
          <w:rtl/>
        </w:rPr>
      </w:pPr>
      <w:bookmarkStart w:id="252" w:name="FS000001056T14_07_2004_14_10_24C"/>
      <w:bookmarkEnd w:id="252"/>
      <w:r>
        <w:rPr>
          <w:rtl/>
        </w:rPr>
        <w:t>יעקב מרגי (ש"ס):</w:t>
      </w:r>
    </w:p>
    <w:p w14:paraId="777477BA" w14:textId="77777777" w:rsidR="00000000" w:rsidRDefault="00581103">
      <w:pPr>
        <w:pStyle w:val="a0"/>
        <w:rPr>
          <w:rtl/>
        </w:rPr>
      </w:pPr>
    </w:p>
    <w:p w14:paraId="4A22178D" w14:textId="77777777" w:rsidR="00000000" w:rsidRDefault="00581103">
      <w:pPr>
        <w:pStyle w:val="a0"/>
        <w:rPr>
          <w:rFonts w:hint="cs"/>
          <w:rtl/>
        </w:rPr>
      </w:pPr>
      <w:r>
        <w:rPr>
          <w:rFonts w:hint="cs"/>
          <w:rtl/>
        </w:rPr>
        <w:t>אני שואל אותך שאלה, אילן שלגי, תענה לי, האם אתה מוכן לעבוד שנה שלמה בעבודה קשה בשכר מינימום? לא.</w:t>
      </w:r>
    </w:p>
    <w:p w14:paraId="18EE552A" w14:textId="77777777" w:rsidR="00000000" w:rsidRDefault="00581103">
      <w:pPr>
        <w:pStyle w:val="a0"/>
        <w:ind w:firstLine="0"/>
        <w:rPr>
          <w:rFonts w:hint="cs"/>
          <w:rtl/>
        </w:rPr>
      </w:pPr>
    </w:p>
    <w:p w14:paraId="0A45F70A" w14:textId="77777777" w:rsidR="00000000" w:rsidRDefault="00581103">
      <w:pPr>
        <w:pStyle w:val="af0"/>
        <w:rPr>
          <w:rtl/>
        </w:rPr>
      </w:pPr>
      <w:r>
        <w:rPr>
          <w:rFonts w:hint="eastAsia"/>
          <w:rtl/>
        </w:rPr>
        <w:t>אילן</w:t>
      </w:r>
      <w:r>
        <w:rPr>
          <w:rtl/>
        </w:rPr>
        <w:t xml:space="preserve"> שלגי (שינוי):</w:t>
      </w:r>
    </w:p>
    <w:p w14:paraId="3922F8C0" w14:textId="77777777" w:rsidR="00000000" w:rsidRDefault="00581103">
      <w:pPr>
        <w:pStyle w:val="a0"/>
        <w:rPr>
          <w:rFonts w:hint="cs"/>
          <w:rtl/>
        </w:rPr>
      </w:pPr>
    </w:p>
    <w:p w14:paraId="0DADA77C" w14:textId="77777777" w:rsidR="00000000" w:rsidRDefault="00581103">
      <w:pPr>
        <w:pStyle w:val="a0"/>
        <w:rPr>
          <w:rFonts w:hint="cs"/>
          <w:rtl/>
        </w:rPr>
      </w:pPr>
      <w:r>
        <w:rPr>
          <w:rFonts w:hint="cs"/>
          <w:rtl/>
        </w:rPr>
        <w:t>אני שילמתי למתמחים יותר משכר המינימום.</w:t>
      </w:r>
    </w:p>
    <w:p w14:paraId="59FEE955" w14:textId="77777777" w:rsidR="00000000" w:rsidRDefault="00581103">
      <w:pPr>
        <w:pStyle w:val="a0"/>
        <w:ind w:firstLine="0"/>
        <w:rPr>
          <w:rFonts w:hint="cs"/>
          <w:rtl/>
        </w:rPr>
      </w:pPr>
    </w:p>
    <w:p w14:paraId="234A3EF1" w14:textId="77777777" w:rsidR="00000000" w:rsidRDefault="00581103">
      <w:pPr>
        <w:pStyle w:val="-"/>
        <w:rPr>
          <w:rtl/>
        </w:rPr>
      </w:pPr>
      <w:bookmarkStart w:id="253" w:name="FS000001056T14_07_2004_14_10_55C"/>
      <w:bookmarkEnd w:id="253"/>
      <w:r>
        <w:rPr>
          <w:rtl/>
        </w:rPr>
        <w:t xml:space="preserve">יעקב מרגי </w:t>
      </w:r>
      <w:r>
        <w:rPr>
          <w:rtl/>
        </w:rPr>
        <w:t>(ש"ס):</w:t>
      </w:r>
    </w:p>
    <w:p w14:paraId="725D6DF4" w14:textId="77777777" w:rsidR="00000000" w:rsidRDefault="00581103">
      <w:pPr>
        <w:pStyle w:val="a0"/>
        <w:rPr>
          <w:rtl/>
        </w:rPr>
      </w:pPr>
    </w:p>
    <w:p w14:paraId="055011A5" w14:textId="77777777" w:rsidR="00000000" w:rsidRDefault="00581103">
      <w:pPr>
        <w:pStyle w:val="a0"/>
        <w:rPr>
          <w:rFonts w:hint="cs"/>
          <w:rtl/>
        </w:rPr>
      </w:pPr>
      <w:r>
        <w:rPr>
          <w:rFonts w:hint="cs"/>
          <w:rtl/>
        </w:rPr>
        <w:t>זה חמור מאוד. אתה שילמת כמתמחה?</w:t>
      </w:r>
    </w:p>
    <w:p w14:paraId="6BC19EE9" w14:textId="77777777" w:rsidR="00000000" w:rsidRDefault="00581103">
      <w:pPr>
        <w:pStyle w:val="a0"/>
        <w:ind w:firstLine="0"/>
        <w:rPr>
          <w:rFonts w:hint="cs"/>
          <w:rtl/>
        </w:rPr>
      </w:pPr>
    </w:p>
    <w:p w14:paraId="7DFA44C8" w14:textId="77777777" w:rsidR="00000000" w:rsidRDefault="00581103">
      <w:pPr>
        <w:pStyle w:val="af1"/>
        <w:rPr>
          <w:rtl/>
        </w:rPr>
      </w:pPr>
      <w:r>
        <w:rPr>
          <w:rtl/>
        </w:rPr>
        <w:t>היו"ר מוחמד ברכה:</w:t>
      </w:r>
    </w:p>
    <w:p w14:paraId="052D9B7B" w14:textId="77777777" w:rsidR="00000000" w:rsidRDefault="00581103">
      <w:pPr>
        <w:pStyle w:val="a0"/>
        <w:rPr>
          <w:rtl/>
        </w:rPr>
      </w:pPr>
    </w:p>
    <w:p w14:paraId="41B263AC" w14:textId="77777777" w:rsidR="00000000" w:rsidRDefault="00581103">
      <w:pPr>
        <w:pStyle w:val="a0"/>
        <w:rPr>
          <w:rFonts w:hint="cs"/>
          <w:rtl/>
        </w:rPr>
      </w:pPr>
      <w:r>
        <w:rPr>
          <w:rFonts w:hint="cs"/>
          <w:rtl/>
        </w:rPr>
        <w:t>הוא שילם למתמחים שלו יותר משכר המינימום.</w:t>
      </w:r>
    </w:p>
    <w:p w14:paraId="73A69AD8" w14:textId="77777777" w:rsidR="00000000" w:rsidRDefault="00581103">
      <w:pPr>
        <w:pStyle w:val="a0"/>
        <w:ind w:firstLine="0"/>
        <w:rPr>
          <w:rFonts w:hint="cs"/>
          <w:rtl/>
        </w:rPr>
      </w:pPr>
    </w:p>
    <w:p w14:paraId="598F36BF" w14:textId="77777777" w:rsidR="00000000" w:rsidRDefault="00581103">
      <w:pPr>
        <w:pStyle w:val="-"/>
        <w:rPr>
          <w:rtl/>
        </w:rPr>
      </w:pPr>
      <w:bookmarkStart w:id="254" w:name="FS000001056T14_07_2004_15_18_15C"/>
      <w:bookmarkEnd w:id="254"/>
      <w:r>
        <w:rPr>
          <w:rtl/>
        </w:rPr>
        <w:t>יעקב מרגי (ש"ס):</w:t>
      </w:r>
    </w:p>
    <w:p w14:paraId="663414FA" w14:textId="77777777" w:rsidR="00000000" w:rsidRDefault="00581103">
      <w:pPr>
        <w:pStyle w:val="a0"/>
        <w:rPr>
          <w:rtl/>
        </w:rPr>
      </w:pPr>
    </w:p>
    <w:p w14:paraId="7715A19E" w14:textId="77777777" w:rsidR="00000000" w:rsidRDefault="00581103">
      <w:pPr>
        <w:pStyle w:val="a0"/>
        <w:rPr>
          <w:rFonts w:hint="cs"/>
          <w:rtl/>
        </w:rPr>
      </w:pPr>
      <w:r>
        <w:rPr>
          <w:rFonts w:hint="cs"/>
          <w:rtl/>
        </w:rPr>
        <w:t xml:space="preserve">אז ירבו כמותך, לא בשינוי, רק בקרב עורכי-הדין. </w:t>
      </w:r>
    </w:p>
    <w:p w14:paraId="13E632B2" w14:textId="77777777" w:rsidR="00000000" w:rsidRDefault="00581103">
      <w:pPr>
        <w:pStyle w:val="a0"/>
        <w:rPr>
          <w:rFonts w:hint="cs"/>
          <w:rtl/>
        </w:rPr>
      </w:pPr>
    </w:p>
    <w:p w14:paraId="013399BB" w14:textId="77777777" w:rsidR="00000000" w:rsidRDefault="00581103">
      <w:pPr>
        <w:pStyle w:val="a0"/>
        <w:rPr>
          <w:rFonts w:hint="cs"/>
          <w:rtl/>
        </w:rPr>
      </w:pPr>
      <w:r>
        <w:rPr>
          <w:rFonts w:hint="cs"/>
          <w:rtl/>
        </w:rPr>
        <w:t xml:space="preserve">לכן, אומר שמי שיצביע נגד הצעת החוק הזאת, הוא אומר במלים אחרות לאותו סטודנט, שעכשיו סיים </w:t>
      </w:r>
      <w:r>
        <w:rPr>
          <w:rFonts w:hint="cs"/>
          <w:rtl/>
        </w:rPr>
        <w:t xml:space="preserve">ארבע שנים אקדמיות, ששילם הון עתק לאוניברסיטאות ולמכללות: לך תתפרנס עוד שנה בשכר מינימום. </w:t>
      </w:r>
    </w:p>
    <w:p w14:paraId="339D3DDA" w14:textId="77777777" w:rsidR="00000000" w:rsidRDefault="00581103">
      <w:pPr>
        <w:pStyle w:val="a0"/>
        <w:rPr>
          <w:rFonts w:hint="cs"/>
          <w:rtl/>
        </w:rPr>
      </w:pPr>
    </w:p>
    <w:p w14:paraId="325AA066" w14:textId="77777777" w:rsidR="00000000" w:rsidRDefault="00581103">
      <w:pPr>
        <w:pStyle w:val="a0"/>
        <w:rPr>
          <w:rFonts w:hint="cs"/>
          <w:rtl/>
        </w:rPr>
      </w:pPr>
      <w:r>
        <w:rPr>
          <w:rFonts w:hint="cs"/>
          <w:rtl/>
        </w:rPr>
        <w:t xml:space="preserve">רבותי, הצעת החוק לא מגדילה את השכר בצורה שעורך-הדין יפחד או לא ייקח אותו. הצעת החוק אומרת, שלאחר הרבעון הראשון יש להגדיל את השכר ב-25% משכר המינימום. אתם יודעים כמה </w:t>
      </w:r>
      <w:r>
        <w:rPr>
          <w:rFonts w:hint="cs"/>
          <w:rtl/>
        </w:rPr>
        <w:t xml:space="preserve">שכר המינימום? </w:t>
      </w:r>
    </w:p>
    <w:p w14:paraId="59C843FB" w14:textId="77777777" w:rsidR="00000000" w:rsidRDefault="00581103">
      <w:pPr>
        <w:pStyle w:val="a0"/>
        <w:rPr>
          <w:rFonts w:hint="cs"/>
          <w:rtl/>
        </w:rPr>
      </w:pPr>
    </w:p>
    <w:p w14:paraId="72E4CAFC" w14:textId="77777777" w:rsidR="00000000" w:rsidRDefault="00581103">
      <w:pPr>
        <w:pStyle w:val="a0"/>
        <w:rPr>
          <w:rFonts w:hint="cs"/>
          <w:rtl/>
        </w:rPr>
      </w:pPr>
      <w:r>
        <w:rPr>
          <w:rFonts w:hint="cs"/>
          <w:rtl/>
        </w:rPr>
        <w:t>אני לא מבין למה לא נשקלת גם הצעת חוק כזאת חיובית. לצערי הרב, לפני שבועיים עמדתי פה והטחתי דברים קשים בוועדת השרים לענייני חקיקה, כנגד שר המשפטים, יושב-ראש ועדת השרים לענייני חקיקה. לא ייתכן שכל הצעת חוק לא תישקל בצורה עניינית. מה יש פה? להצ</w:t>
      </w:r>
      <w:r>
        <w:rPr>
          <w:rFonts w:hint="cs"/>
          <w:rtl/>
        </w:rPr>
        <w:t xml:space="preserve">יע למתמחה שעובד קשה שכר של 125% משכר המינימום? </w:t>
      </w:r>
    </w:p>
    <w:p w14:paraId="4E4C2320" w14:textId="77777777" w:rsidR="00000000" w:rsidRDefault="00581103">
      <w:pPr>
        <w:pStyle w:val="a0"/>
        <w:rPr>
          <w:rFonts w:hint="cs"/>
          <w:rtl/>
        </w:rPr>
      </w:pPr>
    </w:p>
    <w:p w14:paraId="59EC6CF2" w14:textId="77777777" w:rsidR="00000000" w:rsidRDefault="00581103">
      <w:pPr>
        <w:pStyle w:val="a0"/>
        <w:rPr>
          <w:rFonts w:hint="cs"/>
          <w:rtl/>
        </w:rPr>
      </w:pPr>
      <w:r>
        <w:rPr>
          <w:rFonts w:hint="cs"/>
          <w:rtl/>
        </w:rPr>
        <w:t>השר שטרית, אתה עומד פה על הדוכן הזה ואומר: רבותי, יש לעודד. אני אשלם לכל מי שישקיע. הנה, הצעת חוק טובה, 25% הגדלה לאחר הרבעון הראשון. טוב, נראה אתכם באתגר הזה, אם עוד הפעם לא תעמדו בו. תודה.</w:t>
      </w:r>
    </w:p>
    <w:p w14:paraId="5E1C7673" w14:textId="77777777" w:rsidR="00000000" w:rsidRDefault="00581103">
      <w:pPr>
        <w:pStyle w:val="a0"/>
        <w:rPr>
          <w:rFonts w:hint="cs"/>
          <w:rtl/>
        </w:rPr>
      </w:pPr>
    </w:p>
    <w:p w14:paraId="04F90142" w14:textId="77777777" w:rsidR="00000000" w:rsidRDefault="00581103">
      <w:pPr>
        <w:pStyle w:val="af1"/>
        <w:rPr>
          <w:rtl/>
        </w:rPr>
      </w:pPr>
      <w:r>
        <w:rPr>
          <w:rFonts w:hint="eastAsia"/>
          <w:rtl/>
        </w:rPr>
        <w:t>היו</w:t>
      </w:r>
      <w:r>
        <w:rPr>
          <w:rtl/>
        </w:rPr>
        <w:t>"ר מוחמד ברכ</w:t>
      </w:r>
      <w:r>
        <w:rPr>
          <w:rtl/>
        </w:rPr>
        <w:t>ה:</w:t>
      </w:r>
    </w:p>
    <w:p w14:paraId="5FB1EE88" w14:textId="77777777" w:rsidR="00000000" w:rsidRDefault="00581103">
      <w:pPr>
        <w:pStyle w:val="a0"/>
        <w:rPr>
          <w:rFonts w:hint="cs"/>
          <w:rtl/>
        </w:rPr>
      </w:pPr>
    </w:p>
    <w:p w14:paraId="4818C207" w14:textId="77777777" w:rsidR="00000000" w:rsidRDefault="00581103">
      <w:pPr>
        <w:pStyle w:val="a0"/>
        <w:rPr>
          <w:rFonts w:hint="cs"/>
          <w:rtl/>
        </w:rPr>
      </w:pPr>
      <w:r>
        <w:rPr>
          <w:rFonts w:hint="cs"/>
          <w:rtl/>
        </w:rPr>
        <w:t>תודה, אדוני. שר המשפטים ישיב בשם הממשלה על הצעת החוק של חבר הכנסת מרגי.</w:t>
      </w:r>
    </w:p>
    <w:p w14:paraId="78D87296" w14:textId="77777777" w:rsidR="00000000" w:rsidRDefault="00581103">
      <w:pPr>
        <w:pStyle w:val="a0"/>
        <w:rPr>
          <w:rFonts w:hint="cs"/>
          <w:rtl/>
        </w:rPr>
      </w:pPr>
    </w:p>
    <w:p w14:paraId="22B0E1D9" w14:textId="77777777" w:rsidR="00000000" w:rsidRDefault="00581103">
      <w:pPr>
        <w:pStyle w:val="a"/>
        <w:rPr>
          <w:rtl/>
        </w:rPr>
      </w:pPr>
      <w:bookmarkStart w:id="255" w:name="FS000000517T14_07_2004_14_30_24"/>
      <w:bookmarkStart w:id="256" w:name="_Toc81561446"/>
      <w:bookmarkEnd w:id="255"/>
      <w:r>
        <w:rPr>
          <w:rFonts w:hint="eastAsia"/>
          <w:rtl/>
        </w:rPr>
        <w:t>שר</w:t>
      </w:r>
      <w:r>
        <w:rPr>
          <w:rtl/>
        </w:rPr>
        <w:t xml:space="preserve"> המשפטים יוסף לפיד:</w:t>
      </w:r>
      <w:bookmarkEnd w:id="256"/>
    </w:p>
    <w:p w14:paraId="76D51752" w14:textId="77777777" w:rsidR="00000000" w:rsidRDefault="00581103">
      <w:pPr>
        <w:pStyle w:val="a0"/>
        <w:rPr>
          <w:rFonts w:hint="cs"/>
          <w:rtl/>
        </w:rPr>
      </w:pPr>
    </w:p>
    <w:p w14:paraId="67ECAEA8" w14:textId="77777777" w:rsidR="00000000" w:rsidRDefault="00581103">
      <w:pPr>
        <w:pStyle w:val="a0"/>
        <w:rPr>
          <w:rFonts w:hint="cs"/>
          <w:rtl/>
        </w:rPr>
      </w:pPr>
      <w:r>
        <w:rPr>
          <w:rFonts w:hint="cs"/>
          <w:rtl/>
        </w:rPr>
        <w:t>אדוני היושב-ראש, אדוני ראש הממשלה, יש חוק שכר מינימום במשק. אני בעד עורכי-הדין. יש לנו הסיעה ה"עורכדינית" ביותר בתולדות המדינה, ואני בטוח שיש לנו הרבה מצביע</w:t>
      </w:r>
      <w:r>
        <w:rPr>
          <w:rFonts w:hint="cs"/>
          <w:rtl/>
        </w:rPr>
        <w:t xml:space="preserve">ים עורכי-דין וסטאז'רים. </w:t>
      </w:r>
    </w:p>
    <w:p w14:paraId="7DF54542" w14:textId="77777777" w:rsidR="00000000" w:rsidRDefault="00581103">
      <w:pPr>
        <w:pStyle w:val="a0"/>
        <w:rPr>
          <w:rFonts w:hint="cs"/>
          <w:rtl/>
        </w:rPr>
      </w:pPr>
    </w:p>
    <w:p w14:paraId="456EFA33" w14:textId="77777777" w:rsidR="00000000" w:rsidRDefault="00581103">
      <w:pPr>
        <w:pStyle w:val="af0"/>
        <w:rPr>
          <w:rtl/>
        </w:rPr>
      </w:pPr>
      <w:r>
        <w:rPr>
          <w:rFonts w:hint="eastAsia"/>
          <w:rtl/>
        </w:rPr>
        <w:t>יעקב</w:t>
      </w:r>
      <w:r>
        <w:rPr>
          <w:rtl/>
        </w:rPr>
        <w:t xml:space="preserve"> מרגי (ש"ס):</w:t>
      </w:r>
    </w:p>
    <w:p w14:paraId="4D814EDE" w14:textId="77777777" w:rsidR="00000000" w:rsidRDefault="00581103">
      <w:pPr>
        <w:pStyle w:val="a0"/>
        <w:rPr>
          <w:rFonts w:hint="cs"/>
          <w:rtl/>
        </w:rPr>
      </w:pPr>
    </w:p>
    <w:p w14:paraId="74BB7A67" w14:textId="77777777" w:rsidR="00000000" w:rsidRDefault="00581103">
      <w:pPr>
        <w:pStyle w:val="a0"/>
        <w:rPr>
          <w:rFonts w:hint="cs"/>
          <w:rtl/>
        </w:rPr>
      </w:pPr>
      <w:r>
        <w:rPr>
          <w:rFonts w:hint="cs"/>
          <w:rtl/>
        </w:rPr>
        <w:t>זה קצת מסוכן.</w:t>
      </w:r>
    </w:p>
    <w:p w14:paraId="5753C6DD" w14:textId="77777777" w:rsidR="00000000" w:rsidRDefault="00581103">
      <w:pPr>
        <w:pStyle w:val="a0"/>
        <w:rPr>
          <w:rFonts w:hint="cs"/>
          <w:rtl/>
        </w:rPr>
      </w:pPr>
    </w:p>
    <w:p w14:paraId="4400F975" w14:textId="77777777" w:rsidR="00000000" w:rsidRDefault="00581103">
      <w:pPr>
        <w:pStyle w:val="-"/>
        <w:rPr>
          <w:rtl/>
        </w:rPr>
      </w:pPr>
      <w:bookmarkStart w:id="257" w:name="FS000000517T14_07_2004_14_32_24C"/>
      <w:bookmarkEnd w:id="257"/>
      <w:r>
        <w:rPr>
          <w:rtl/>
        </w:rPr>
        <w:t>שר המשפטים יוסף לפיד:</w:t>
      </w:r>
    </w:p>
    <w:p w14:paraId="746EC9EE" w14:textId="77777777" w:rsidR="00000000" w:rsidRDefault="00581103">
      <w:pPr>
        <w:pStyle w:val="a0"/>
        <w:rPr>
          <w:rtl/>
        </w:rPr>
      </w:pPr>
    </w:p>
    <w:p w14:paraId="594593CA" w14:textId="77777777" w:rsidR="00000000" w:rsidRDefault="00581103">
      <w:pPr>
        <w:pStyle w:val="a0"/>
        <w:rPr>
          <w:rFonts w:hint="cs"/>
          <w:rtl/>
        </w:rPr>
      </w:pPr>
      <w:r>
        <w:rPr>
          <w:rFonts w:hint="cs"/>
          <w:rtl/>
        </w:rPr>
        <w:t>יש חוק שכר מינימום. למה שסטאז'רים יקבלו על-פי חוק אוטומטית יותר</w:t>
      </w:r>
      <w:r>
        <w:rPr>
          <w:rtl/>
        </w:rPr>
        <w:t xml:space="preserve"> </w:t>
      </w:r>
      <w:r>
        <w:rPr>
          <w:rFonts w:hint="cs"/>
          <w:rtl/>
        </w:rPr>
        <w:t>משכר מינימום, ולא מתמחים ברפואה? עם כל הכבוד למשפטים - האם הרפואה היא מקצוע פחות חשוב? האם רופאים מתמחים עובדי</w:t>
      </w:r>
      <w:r>
        <w:rPr>
          <w:rFonts w:hint="cs"/>
          <w:rtl/>
        </w:rPr>
        <w:t xml:space="preserve">ם פחות קשה מסטאז'רים? אין אף מקצוע במדינת ישראל שלגביו קיים חוק שאומר, שמי שעובד במקצוע הזה כמתמחה, חוק שכר המינימום לא חל עליו והוא צריך לקבל יותר. זה לא מתקבל על הדעת. שלא לדבר על כך שזה יהיה אינסנטיב לעורכי-דין להעסיק הרבה פחות סטאז'רים, אם זה עולה להם </w:t>
      </w:r>
      <w:r>
        <w:rPr>
          <w:rFonts w:hint="cs"/>
          <w:rtl/>
        </w:rPr>
        <w:t>יותר מדי כסף, וממילא יש לנו בעיה עם העסקת סטאז'רים.</w:t>
      </w:r>
    </w:p>
    <w:p w14:paraId="5D438E9D" w14:textId="77777777" w:rsidR="00000000" w:rsidRDefault="00581103">
      <w:pPr>
        <w:pStyle w:val="a0"/>
        <w:rPr>
          <w:rFonts w:hint="cs"/>
          <w:rtl/>
        </w:rPr>
      </w:pPr>
    </w:p>
    <w:p w14:paraId="03C2FBE6" w14:textId="77777777" w:rsidR="00000000" w:rsidRDefault="00581103">
      <w:pPr>
        <w:pStyle w:val="a0"/>
        <w:rPr>
          <w:rFonts w:hint="cs"/>
          <w:rtl/>
        </w:rPr>
      </w:pPr>
      <w:r>
        <w:rPr>
          <w:rFonts w:hint="cs"/>
          <w:rtl/>
        </w:rPr>
        <w:t>זה נשמע יפה מאוד לומר, בואו ניתן לסטאז'רים יותר כסף.  אתה מחר תגיד גם, בואו ניתן לרופאים צעירים יותר כסף, ומחרתיים תגיד, בואו ניתן לחשמלאים מתמחים יותר כסף. למה דווקא לעורכי-דין מתמחים? אין שום נימוק שמצ</w:t>
      </w:r>
      <w:r>
        <w:rPr>
          <w:rFonts w:hint="cs"/>
          <w:rtl/>
        </w:rPr>
        <w:t>דיק את זה, מלבד הסימפתיה שלנו לסטאז'רים.</w:t>
      </w:r>
    </w:p>
    <w:p w14:paraId="6A465861" w14:textId="77777777" w:rsidR="00000000" w:rsidRDefault="00581103">
      <w:pPr>
        <w:pStyle w:val="a0"/>
        <w:rPr>
          <w:rFonts w:hint="cs"/>
          <w:rtl/>
        </w:rPr>
      </w:pPr>
    </w:p>
    <w:p w14:paraId="27B9796D" w14:textId="77777777" w:rsidR="00000000" w:rsidRDefault="00581103">
      <w:pPr>
        <w:pStyle w:val="a0"/>
        <w:rPr>
          <w:rFonts w:hint="cs"/>
          <w:rtl/>
        </w:rPr>
      </w:pPr>
      <w:r>
        <w:rPr>
          <w:rFonts w:hint="cs"/>
          <w:rtl/>
        </w:rPr>
        <w:t>משרד המשפטים מאוד מודע לנושא הזה של משפטנים מתמחים, אך לאחר דיון ממצה בוועדת השרים, לאחר שגלגלנו את זה מכל הכיוונים האפשריים, הגענו למסקנה שאי-אפשר להסכים לזה בלי לסכן את כל ההסדרים במשק המבוססים על שכר מינימום. על</w:t>
      </w:r>
      <w:r>
        <w:rPr>
          <w:rFonts w:hint="cs"/>
          <w:rtl/>
        </w:rPr>
        <w:t xml:space="preserve"> כן אני מבקש לדחות את ההצעה. </w:t>
      </w:r>
    </w:p>
    <w:p w14:paraId="11740B90" w14:textId="77777777" w:rsidR="00000000" w:rsidRDefault="00581103">
      <w:pPr>
        <w:pStyle w:val="a0"/>
        <w:rPr>
          <w:rFonts w:hint="cs"/>
          <w:rtl/>
        </w:rPr>
      </w:pPr>
    </w:p>
    <w:p w14:paraId="2BEC594C" w14:textId="77777777" w:rsidR="00000000" w:rsidRDefault="00581103">
      <w:pPr>
        <w:pStyle w:val="af1"/>
        <w:rPr>
          <w:rtl/>
        </w:rPr>
      </w:pPr>
      <w:r>
        <w:rPr>
          <w:rtl/>
        </w:rPr>
        <w:t>היו"ר מוחמד ברכה:</w:t>
      </w:r>
    </w:p>
    <w:p w14:paraId="252A851D" w14:textId="77777777" w:rsidR="00000000" w:rsidRDefault="00581103">
      <w:pPr>
        <w:pStyle w:val="a0"/>
        <w:rPr>
          <w:rtl/>
        </w:rPr>
      </w:pPr>
    </w:p>
    <w:p w14:paraId="6B416E78" w14:textId="77777777" w:rsidR="00000000" w:rsidRDefault="00581103">
      <w:pPr>
        <w:pStyle w:val="a0"/>
        <w:rPr>
          <w:rFonts w:hint="cs"/>
          <w:rtl/>
        </w:rPr>
      </w:pPr>
      <w:r>
        <w:rPr>
          <w:rFonts w:hint="cs"/>
          <w:rtl/>
        </w:rPr>
        <w:t xml:space="preserve">תודה, אדוני שר המשפטים. </w:t>
      </w:r>
    </w:p>
    <w:p w14:paraId="4837CFA1" w14:textId="77777777" w:rsidR="00000000" w:rsidRDefault="00581103">
      <w:pPr>
        <w:pStyle w:val="a0"/>
        <w:rPr>
          <w:rFonts w:hint="cs"/>
          <w:rtl/>
        </w:rPr>
      </w:pPr>
    </w:p>
    <w:p w14:paraId="20252BD5" w14:textId="77777777" w:rsidR="00000000" w:rsidRDefault="00581103">
      <w:pPr>
        <w:pStyle w:val="a0"/>
        <w:rPr>
          <w:rFonts w:hint="cs"/>
          <w:rtl/>
        </w:rPr>
      </w:pPr>
      <w:r>
        <w:rPr>
          <w:rFonts w:hint="cs"/>
          <w:rtl/>
        </w:rPr>
        <w:t xml:space="preserve">אנחנו עוברים להצבעה. </w:t>
      </w:r>
    </w:p>
    <w:p w14:paraId="4D0F43C6" w14:textId="77777777" w:rsidR="00000000" w:rsidRDefault="00581103">
      <w:pPr>
        <w:pStyle w:val="a0"/>
        <w:rPr>
          <w:rtl/>
        </w:rPr>
      </w:pPr>
    </w:p>
    <w:p w14:paraId="5DA7E203" w14:textId="77777777" w:rsidR="00000000" w:rsidRDefault="00581103">
      <w:pPr>
        <w:pStyle w:val="a0"/>
        <w:rPr>
          <w:rFonts w:hint="cs"/>
          <w:rtl/>
        </w:rPr>
      </w:pPr>
    </w:p>
    <w:p w14:paraId="0C967A30" w14:textId="77777777" w:rsidR="00000000" w:rsidRDefault="00581103">
      <w:pPr>
        <w:pStyle w:val="ab"/>
        <w:bidi/>
        <w:rPr>
          <w:rFonts w:hint="cs"/>
          <w:rtl/>
        </w:rPr>
      </w:pPr>
      <w:r>
        <w:rPr>
          <w:rFonts w:hint="cs"/>
          <w:rtl/>
        </w:rPr>
        <w:t>הצבעה מס' 12</w:t>
      </w:r>
    </w:p>
    <w:p w14:paraId="03DA48E6" w14:textId="77777777" w:rsidR="00000000" w:rsidRDefault="00581103">
      <w:pPr>
        <w:pStyle w:val="a0"/>
        <w:rPr>
          <w:rFonts w:hint="cs"/>
          <w:rtl/>
        </w:rPr>
      </w:pPr>
    </w:p>
    <w:p w14:paraId="682B61A4" w14:textId="77777777" w:rsidR="00000000" w:rsidRDefault="00581103">
      <w:pPr>
        <w:pStyle w:val="ac"/>
        <w:bidi/>
        <w:rPr>
          <w:rFonts w:hint="cs"/>
          <w:rtl/>
        </w:rPr>
      </w:pPr>
      <w:r>
        <w:rPr>
          <w:rFonts w:hint="cs"/>
          <w:rtl/>
        </w:rPr>
        <w:t>בעד ההצעה להעביר את הצעת החוק לדיון מוקדם בוועדה - 18</w:t>
      </w:r>
    </w:p>
    <w:p w14:paraId="634DB25C" w14:textId="77777777" w:rsidR="00000000" w:rsidRDefault="00581103">
      <w:pPr>
        <w:pStyle w:val="ac"/>
        <w:bidi/>
        <w:rPr>
          <w:rFonts w:hint="cs"/>
          <w:rtl/>
        </w:rPr>
      </w:pPr>
      <w:r>
        <w:rPr>
          <w:rFonts w:hint="cs"/>
          <w:rtl/>
        </w:rPr>
        <w:t>בעד ההצעה להסיר מסדר-היום את הצעת החוק - 35</w:t>
      </w:r>
    </w:p>
    <w:p w14:paraId="36C04ED6" w14:textId="77777777" w:rsidR="00000000" w:rsidRDefault="00581103">
      <w:pPr>
        <w:pStyle w:val="ac"/>
        <w:bidi/>
        <w:rPr>
          <w:rFonts w:hint="cs"/>
          <w:rtl/>
        </w:rPr>
      </w:pPr>
      <w:r>
        <w:rPr>
          <w:rFonts w:hint="cs"/>
          <w:rtl/>
        </w:rPr>
        <w:t xml:space="preserve">נמנעים </w:t>
      </w:r>
      <w:r>
        <w:rPr>
          <w:rtl/>
        </w:rPr>
        <w:t>–</w:t>
      </w:r>
      <w:r>
        <w:rPr>
          <w:rFonts w:hint="cs"/>
          <w:rtl/>
        </w:rPr>
        <w:t xml:space="preserve"> 1</w:t>
      </w:r>
    </w:p>
    <w:p w14:paraId="0A9D324D" w14:textId="77777777" w:rsidR="00000000" w:rsidRDefault="00581103">
      <w:pPr>
        <w:pStyle w:val="ad"/>
        <w:bidi/>
        <w:rPr>
          <w:rFonts w:hint="cs"/>
          <w:rtl/>
        </w:rPr>
      </w:pPr>
      <w:r>
        <w:rPr>
          <w:rFonts w:hint="cs"/>
          <w:rtl/>
        </w:rPr>
        <w:t>ההצעה להסיר מסדר-היום את הצעת חוק</w:t>
      </w:r>
      <w:r>
        <w:rPr>
          <w:rFonts w:hint="cs"/>
          <w:rtl/>
        </w:rPr>
        <w:t xml:space="preserve"> לשכת עורכי-הדין </w:t>
      </w:r>
    </w:p>
    <w:p w14:paraId="4B9F5D2F" w14:textId="77777777" w:rsidR="00000000" w:rsidRDefault="00581103">
      <w:pPr>
        <w:pStyle w:val="ad"/>
        <w:bidi/>
        <w:rPr>
          <w:rFonts w:hint="cs"/>
          <w:rtl/>
        </w:rPr>
      </w:pPr>
      <w:r>
        <w:rPr>
          <w:rFonts w:hint="cs"/>
          <w:rtl/>
        </w:rPr>
        <w:t>(תיקון - שכר מתמחה), התשס"ג-2003, נתקבלה.</w:t>
      </w:r>
    </w:p>
    <w:p w14:paraId="3BC6AA2B" w14:textId="77777777" w:rsidR="00000000" w:rsidRDefault="00581103">
      <w:pPr>
        <w:pStyle w:val="ad"/>
        <w:bidi/>
        <w:rPr>
          <w:rFonts w:hint="cs"/>
          <w:rtl/>
        </w:rPr>
      </w:pPr>
    </w:p>
    <w:p w14:paraId="4F7B0225" w14:textId="77777777" w:rsidR="00000000" w:rsidRDefault="00581103">
      <w:pPr>
        <w:pStyle w:val="af1"/>
        <w:rPr>
          <w:rFonts w:hint="cs"/>
          <w:rtl/>
        </w:rPr>
      </w:pPr>
    </w:p>
    <w:p w14:paraId="3D0E2D11" w14:textId="77777777" w:rsidR="00000000" w:rsidRDefault="00581103">
      <w:pPr>
        <w:pStyle w:val="af1"/>
        <w:rPr>
          <w:rtl/>
        </w:rPr>
      </w:pPr>
      <w:r>
        <w:rPr>
          <w:rFonts w:hint="eastAsia"/>
          <w:rtl/>
        </w:rPr>
        <w:t>היו</w:t>
      </w:r>
      <w:r>
        <w:rPr>
          <w:rtl/>
        </w:rPr>
        <w:t>"ר מוחמד ברכה:</w:t>
      </w:r>
    </w:p>
    <w:p w14:paraId="63E3C708" w14:textId="77777777" w:rsidR="00000000" w:rsidRDefault="00581103">
      <w:pPr>
        <w:pStyle w:val="af1"/>
        <w:rPr>
          <w:rtl/>
        </w:rPr>
      </w:pPr>
    </w:p>
    <w:p w14:paraId="3457604A" w14:textId="77777777" w:rsidR="00000000" w:rsidRDefault="00581103">
      <w:pPr>
        <w:pStyle w:val="a0"/>
        <w:rPr>
          <w:rFonts w:hint="cs"/>
          <w:rtl/>
        </w:rPr>
      </w:pPr>
    </w:p>
    <w:p w14:paraId="1715BD51" w14:textId="77777777" w:rsidR="00000000" w:rsidRDefault="00581103">
      <w:pPr>
        <w:pStyle w:val="a0"/>
        <w:rPr>
          <w:rFonts w:hint="cs"/>
          <w:rtl/>
        </w:rPr>
      </w:pPr>
      <w:r>
        <w:rPr>
          <w:rFonts w:hint="cs"/>
          <w:rtl/>
        </w:rPr>
        <w:t xml:space="preserve"> ברוב של 35 שהתנגדו, 18 שתמכו ואחד שנמנע, הצעת החוק מוסרת מסדר-יומה של הכנסת. </w:t>
      </w:r>
    </w:p>
    <w:p w14:paraId="380C9C60" w14:textId="77777777" w:rsidR="00000000" w:rsidRDefault="00581103">
      <w:pPr>
        <w:pStyle w:val="a0"/>
        <w:rPr>
          <w:rFonts w:hint="cs"/>
          <w:rtl/>
        </w:rPr>
      </w:pPr>
    </w:p>
    <w:p w14:paraId="56D7E172" w14:textId="77777777" w:rsidR="00000000" w:rsidRDefault="00581103">
      <w:pPr>
        <w:pStyle w:val="a2"/>
        <w:rPr>
          <w:rtl/>
        </w:rPr>
      </w:pPr>
    </w:p>
    <w:p w14:paraId="32F0B2B3" w14:textId="77777777" w:rsidR="00000000" w:rsidRDefault="00581103">
      <w:pPr>
        <w:pStyle w:val="a2"/>
        <w:rPr>
          <w:rFonts w:hint="cs"/>
          <w:rtl/>
        </w:rPr>
      </w:pPr>
      <w:bookmarkStart w:id="258" w:name="CS23491FI0023491T14_07_2004_14_16_39"/>
      <w:bookmarkStart w:id="259" w:name="_Toc81561447"/>
      <w:bookmarkEnd w:id="258"/>
      <w:r>
        <w:rPr>
          <w:rtl/>
        </w:rPr>
        <w:t xml:space="preserve">הצעת חוק איסור הונאה בכשרות (תיקון - רשיון עסק </w:t>
      </w:r>
      <w:r>
        <w:rPr>
          <w:rFonts w:hint="cs"/>
          <w:rtl/>
        </w:rPr>
        <w:br/>
      </w:r>
      <w:r>
        <w:rPr>
          <w:rtl/>
        </w:rPr>
        <w:t>כתנאי למתן תעודת כשרות), התשס"ד-2004</w:t>
      </w:r>
      <w:bookmarkEnd w:id="259"/>
      <w:r>
        <w:rPr>
          <w:rFonts w:hint="cs"/>
          <w:rtl/>
        </w:rPr>
        <w:t xml:space="preserve"> </w:t>
      </w:r>
    </w:p>
    <w:p w14:paraId="57044029" w14:textId="77777777" w:rsidR="00000000" w:rsidRDefault="00581103">
      <w:pPr>
        <w:pStyle w:val="a0"/>
        <w:rPr>
          <w:rFonts w:hint="cs"/>
          <w:rtl/>
        </w:rPr>
      </w:pPr>
      <w:r>
        <w:rPr>
          <w:rtl/>
        </w:rPr>
        <w:t>[נספחות</w:t>
      </w:r>
      <w:r>
        <w:rPr>
          <w:rtl/>
        </w:rPr>
        <w:t>.]</w:t>
      </w:r>
    </w:p>
    <w:p w14:paraId="591E5B81" w14:textId="77777777" w:rsidR="00000000" w:rsidRDefault="00581103">
      <w:pPr>
        <w:pStyle w:val="-0"/>
        <w:rPr>
          <w:rFonts w:hint="cs"/>
          <w:rtl/>
        </w:rPr>
      </w:pPr>
      <w:r>
        <w:rPr>
          <w:rFonts w:hint="cs"/>
          <w:rtl/>
        </w:rPr>
        <w:t>(הצעת קבוצת חברי הכנסת)</w:t>
      </w:r>
    </w:p>
    <w:p w14:paraId="7CA9524E" w14:textId="77777777" w:rsidR="00000000" w:rsidRDefault="00581103">
      <w:pPr>
        <w:pStyle w:val="a0"/>
        <w:rPr>
          <w:rFonts w:hint="cs"/>
          <w:rtl/>
        </w:rPr>
      </w:pPr>
    </w:p>
    <w:p w14:paraId="06C77080" w14:textId="77777777" w:rsidR="00000000" w:rsidRDefault="00581103">
      <w:pPr>
        <w:pStyle w:val="af1"/>
        <w:rPr>
          <w:rtl/>
        </w:rPr>
      </w:pPr>
      <w:r>
        <w:rPr>
          <w:rtl/>
        </w:rPr>
        <w:t>היו"ר מוחמד ברכה:</w:t>
      </w:r>
    </w:p>
    <w:p w14:paraId="2C33A336" w14:textId="77777777" w:rsidR="00000000" w:rsidRDefault="00581103">
      <w:pPr>
        <w:pStyle w:val="a0"/>
        <w:rPr>
          <w:rtl/>
        </w:rPr>
      </w:pPr>
    </w:p>
    <w:p w14:paraId="540917BF" w14:textId="77777777" w:rsidR="00000000" w:rsidRDefault="00581103">
      <w:pPr>
        <w:pStyle w:val="a0"/>
        <w:rPr>
          <w:rFonts w:hint="cs"/>
          <w:rtl/>
        </w:rPr>
      </w:pPr>
      <w:r>
        <w:rPr>
          <w:rFonts w:hint="cs"/>
          <w:rtl/>
        </w:rPr>
        <w:t xml:space="preserve">אנו עוברים לנושא הבא. </w:t>
      </w:r>
      <w:r>
        <w:rPr>
          <w:rtl/>
        </w:rPr>
        <w:t>הצעת חוק איסור הונאה בכשרות (תיקון - רשיון לעסק כתנאי למתן תעודת כשרות), התשס"ד</w:t>
      </w:r>
      <w:r>
        <w:rPr>
          <w:rFonts w:hint="cs"/>
          <w:rtl/>
        </w:rPr>
        <w:t>-</w:t>
      </w:r>
      <w:r>
        <w:rPr>
          <w:rtl/>
        </w:rPr>
        <w:t>2004</w:t>
      </w:r>
      <w:r>
        <w:rPr>
          <w:rFonts w:hint="cs"/>
          <w:rtl/>
        </w:rPr>
        <w:t>, של חבר הכנסת רוני בריזון, שמספרה פ/2136. זו הנמקה מהמקום במסגרת של דקה. בבקשה.</w:t>
      </w:r>
    </w:p>
    <w:p w14:paraId="7BE0DF03" w14:textId="77777777" w:rsidR="00000000" w:rsidRDefault="00581103">
      <w:pPr>
        <w:pStyle w:val="a0"/>
        <w:rPr>
          <w:rFonts w:hint="cs"/>
          <w:rtl/>
        </w:rPr>
      </w:pPr>
    </w:p>
    <w:p w14:paraId="7CD8741E" w14:textId="77777777" w:rsidR="00000000" w:rsidRDefault="00581103">
      <w:pPr>
        <w:pStyle w:val="a"/>
        <w:rPr>
          <w:rtl/>
        </w:rPr>
      </w:pPr>
      <w:bookmarkStart w:id="260" w:name="FS000001049T14_07_2004_14_17_03"/>
      <w:bookmarkStart w:id="261" w:name="_Toc81561448"/>
      <w:bookmarkEnd w:id="260"/>
      <w:r>
        <w:rPr>
          <w:rFonts w:hint="eastAsia"/>
          <w:rtl/>
        </w:rPr>
        <w:t>רוני</w:t>
      </w:r>
      <w:r>
        <w:rPr>
          <w:rtl/>
        </w:rPr>
        <w:t xml:space="preserve"> בריזון (שינוי):</w:t>
      </w:r>
      <w:bookmarkEnd w:id="261"/>
    </w:p>
    <w:p w14:paraId="16EB90D2" w14:textId="77777777" w:rsidR="00000000" w:rsidRDefault="00581103">
      <w:pPr>
        <w:pStyle w:val="a0"/>
        <w:rPr>
          <w:rFonts w:hint="cs"/>
          <w:rtl/>
        </w:rPr>
      </w:pPr>
    </w:p>
    <w:p w14:paraId="661F8DBF" w14:textId="77777777" w:rsidR="00000000" w:rsidRDefault="00581103">
      <w:pPr>
        <w:pStyle w:val="a0"/>
        <w:rPr>
          <w:rFonts w:hint="cs"/>
          <w:rtl/>
        </w:rPr>
      </w:pPr>
      <w:r>
        <w:rPr>
          <w:rFonts w:hint="cs"/>
          <w:rtl/>
        </w:rPr>
        <w:t>אדוני היושב-ראש, חברי הכנסת, מורי ורבותי, הצעת החוק שאני מביא בפניכם היום באה לתקן מצב פגום, שבו יכול בעל עסק לפתוח את עסקו בלי שיקבל שום אישור בריאותי, תברואתי וטרינרי - מדובר בבית-אוכל, כמובן - בלי שיקבל רשיון עסק, ובכל זאת הוא מקבל תעודת כשרות. תעודת ה</w:t>
      </w:r>
      <w:r>
        <w:rPr>
          <w:rFonts w:hint="cs"/>
          <w:rtl/>
        </w:rPr>
        <w:t xml:space="preserve">כשרות מוצגת בעסק ומטעה את הציבור לחשוב שהעסק הזה מורשה עכשיו למכור מזון. הצעת החוק הזאת מבקשת להתנות את מתן תעודת הכשרות בכך שלעסק יהיה רשיון עסק. אני מבקש מחברי הכנסת להצטרף. </w:t>
      </w:r>
    </w:p>
    <w:p w14:paraId="638DC0D6" w14:textId="77777777" w:rsidR="00000000" w:rsidRDefault="00581103">
      <w:pPr>
        <w:pStyle w:val="a0"/>
        <w:rPr>
          <w:rFonts w:hint="cs"/>
          <w:rtl/>
        </w:rPr>
      </w:pPr>
    </w:p>
    <w:p w14:paraId="502BB386" w14:textId="77777777" w:rsidR="00000000" w:rsidRDefault="00581103">
      <w:pPr>
        <w:pStyle w:val="af1"/>
        <w:rPr>
          <w:rtl/>
        </w:rPr>
      </w:pPr>
      <w:r>
        <w:rPr>
          <w:rtl/>
        </w:rPr>
        <w:t>היו"ר מוחמד ברכה:</w:t>
      </w:r>
    </w:p>
    <w:p w14:paraId="3792F718" w14:textId="77777777" w:rsidR="00000000" w:rsidRDefault="00581103">
      <w:pPr>
        <w:pStyle w:val="a0"/>
        <w:rPr>
          <w:rtl/>
        </w:rPr>
      </w:pPr>
    </w:p>
    <w:p w14:paraId="1C1E1E46" w14:textId="77777777" w:rsidR="00000000" w:rsidRDefault="00581103">
      <w:pPr>
        <w:pStyle w:val="a0"/>
        <w:rPr>
          <w:rFonts w:hint="cs"/>
          <w:rtl/>
        </w:rPr>
      </w:pPr>
      <w:r>
        <w:rPr>
          <w:rFonts w:hint="cs"/>
          <w:rtl/>
        </w:rPr>
        <w:t>תודה. אדוני שר המשפטים, בבקשה.</w:t>
      </w:r>
    </w:p>
    <w:p w14:paraId="4A7C3301" w14:textId="77777777" w:rsidR="00000000" w:rsidRDefault="00581103">
      <w:pPr>
        <w:pStyle w:val="a0"/>
        <w:rPr>
          <w:rFonts w:hint="cs"/>
          <w:rtl/>
        </w:rPr>
      </w:pPr>
    </w:p>
    <w:p w14:paraId="19BD8375" w14:textId="77777777" w:rsidR="00000000" w:rsidRDefault="00581103">
      <w:pPr>
        <w:pStyle w:val="a"/>
        <w:rPr>
          <w:rtl/>
        </w:rPr>
      </w:pPr>
      <w:bookmarkStart w:id="262" w:name="FS000000517T14_07_2004_14_17_40"/>
      <w:bookmarkStart w:id="263" w:name="_Toc81561449"/>
      <w:bookmarkEnd w:id="262"/>
      <w:r>
        <w:rPr>
          <w:rFonts w:hint="eastAsia"/>
          <w:rtl/>
        </w:rPr>
        <w:t>שר</w:t>
      </w:r>
      <w:r>
        <w:rPr>
          <w:rtl/>
        </w:rPr>
        <w:t xml:space="preserve"> המשפטים יוסף לפיד:</w:t>
      </w:r>
      <w:bookmarkEnd w:id="263"/>
    </w:p>
    <w:p w14:paraId="1668EE08" w14:textId="77777777" w:rsidR="00000000" w:rsidRDefault="00581103">
      <w:pPr>
        <w:pStyle w:val="a0"/>
        <w:rPr>
          <w:rFonts w:hint="cs"/>
          <w:rtl/>
        </w:rPr>
      </w:pPr>
    </w:p>
    <w:p w14:paraId="52806A2B" w14:textId="77777777" w:rsidR="00000000" w:rsidRDefault="00581103">
      <w:pPr>
        <w:pStyle w:val="a0"/>
        <w:rPr>
          <w:rFonts w:hint="cs"/>
          <w:rtl/>
        </w:rPr>
      </w:pPr>
      <w:r>
        <w:rPr>
          <w:rFonts w:hint="cs"/>
          <w:rtl/>
        </w:rPr>
        <w:t xml:space="preserve">אני </w:t>
      </w:r>
      <w:r>
        <w:rPr>
          <w:rFonts w:hint="cs"/>
          <w:rtl/>
        </w:rPr>
        <w:t>יודע שכל הצעת חוק שנוגעת בענייני דת שבאה מטעם שינוי חשודה בעיני חברי הכנסת הדתיים בכלל והחרדים בפרט. רק  לפני כמה שבועות, בהצבעה לילית, כאשר באתי אני והצעתי הצעת חוק לגישור בבתי-דין הרבניים, הצעת חוק שהיתה בהכנה של מנכ"ל בתי-הדין הרבניים במשך שנתיים, וציפו</w:t>
      </w:r>
      <w:r>
        <w:rPr>
          <w:rFonts w:hint="cs"/>
          <w:rtl/>
        </w:rPr>
        <w:t xml:space="preserve"> לזה כל הרבנים, אנשי ש"ס שישבו חשבו שאם אני מציע את זה, זה מוכרח להיות רע, הפילו את הצעת החוק שהבאתי לפי בקשת מנכ"ל בתי-הדין הרבניים, והוא עכשיו בוכה על כך.</w:t>
      </w:r>
    </w:p>
    <w:p w14:paraId="2375D57B" w14:textId="77777777" w:rsidR="00000000" w:rsidRDefault="00581103">
      <w:pPr>
        <w:pStyle w:val="a0"/>
        <w:ind w:firstLine="0"/>
        <w:rPr>
          <w:rFonts w:hint="cs"/>
          <w:rtl/>
        </w:rPr>
      </w:pPr>
    </w:p>
    <w:p w14:paraId="7A8B8BB3" w14:textId="77777777" w:rsidR="00000000" w:rsidRDefault="00581103">
      <w:pPr>
        <w:pStyle w:val="af0"/>
        <w:rPr>
          <w:rtl/>
        </w:rPr>
      </w:pPr>
      <w:r>
        <w:rPr>
          <w:rFonts w:hint="eastAsia"/>
          <w:rtl/>
        </w:rPr>
        <w:t>יעקב</w:t>
      </w:r>
      <w:r>
        <w:rPr>
          <w:rtl/>
        </w:rPr>
        <w:t xml:space="preserve"> מרגי (ש"ס):</w:t>
      </w:r>
    </w:p>
    <w:p w14:paraId="567B3ED2" w14:textId="77777777" w:rsidR="00000000" w:rsidRDefault="00581103">
      <w:pPr>
        <w:pStyle w:val="a0"/>
        <w:rPr>
          <w:rFonts w:hint="cs"/>
          <w:rtl/>
        </w:rPr>
      </w:pPr>
    </w:p>
    <w:p w14:paraId="5125F49A" w14:textId="77777777" w:rsidR="00000000" w:rsidRDefault="00581103">
      <w:pPr>
        <w:pStyle w:val="a0"/>
        <w:ind w:left="719" w:firstLine="0"/>
        <w:rPr>
          <w:rFonts w:hint="cs"/>
          <w:rtl/>
        </w:rPr>
      </w:pPr>
      <w:r>
        <w:rPr>
          <w:rFonts w:hint="cs"/>
          <w:rtl/>
        </w:rPr>
        <w:t xml:space="preserve">- - - </w:t>
      </w:r>
    </w:p>
    <w:p w14:paraId="38258A84" w14:textId="77777777" w:rsidR="00000000" w:rsidRDefault="00581103">
      <w:pPr>
        <w:pStyle w:val="a0"/>
        <w:rPr>
          <w:rFonts w:hint="cs"/>
          <w:rtl/>
        </w:rPr>
      </w:pPr>
    </w:p>
    <w:p w14:paraId="133FCA3D" w14:textId="77777777" w:rsidR="00000000" w:rsidRDefault="00581103">
      <w:pPr>
        <w:pStyle w:val="-"/>
        <w:rPr>
          <w:rtl/>
        </w:rPr>
      </w:pPr>
      <w:bookmarkStart w:id="264" w:name="FS000000517T14_07_2004_14_47_39C"/>
      <w:bookmarkEnd w:id="264"/>
      <w:r>
        <w:rPr>
          <w:rtl/>
        </w:rPr>
        <w:t>שר המשפטים יוסף לפיד:</w:t>
      </w:r>
    </w:p>
    <w:p w14:paraId="113E494D" w14:textId="77777777" w:rsidR="00000000" w:rsidRDefault="00581103">
      <w:pPr>
        <w:pStyle w:val="a0"/>
        <w:rPr>
          <w:rtl/>
        </w:rPr>
      </w:pPr>
    </w:p>
    <w:p w14:paraId="1D8EB8DC" w14:textId="77777777" w:rsidR="00000000" w:rsidRDefault="00581103">
      <w:pPr>
        <w:pStyle w:val="a0"/>
        <w:rPr>
          <w:rFonts w:hint="cs"/>
          <w:rtl/>
        </w:rPr>
      </w:pPr>
      <w:r>
        <w:rPr>
          <w:rFonts w:hint="cs"/>
          <w:rtl/>
        </w:rPr>
        <w:t xml:space="preserve">אני אומר לכם את זה כדי שתדעו שמה שמביא עכשיו חבר </w:t>
      </w:r>
      <w:r>
        <w:rPr>
          <w:rFonts w:hint="cs"/>
          <w:rtl/>
        </w:rPr>
        <w:t>הכנסת בריזון, זה לטובת העניין שאתם דואגים לו.</w:t>
      </w:r>
    </w:p>
    <w:p w14:paraId="07569802" w14:textId="77777777" w:rsidR="00000000" w:rsidRDefault="00581103">
      <w:pPr>
        <w:pStyle w:val="a0"/>
        <w:rPr>
          <w:rFonts w:hint="cs"/>
          <w:rtl/>
        </w:rPr>
      </w:pPr>
    </w:p>
    <w:p w14:paraId="20122E2A" w14:textId="77777777" w:rsidR="00000000" w:rsidRDefault="00581103">
      <w:pPr>
        <w:pStyle w:val="af0"/>
        <w:rPr>
          <w:rtl/>
        </w:rPr>
      </w:pPr>
      <w:r>
        <w:rPr>
          <w:rFonts w:hint="eastAsia"/>
          <w:rtl/>
        </w:rPr>
        <w:t>יצחק</w:t>
      </w:r>
      <w:r>
        <w:rPr>
          <w:rtl/>
        </w:rPr>
        <w:t xml:space="preserve"> וקנין (ש"ס):</w:t>
      </w:r>
    </w:p>
    <w:p w14:paraId="7481C5E4" w14:textId="77777777" w:rsidR="00000000" w:rsidRDefault="00581103">
      <w:pPr>
        <w:pStyle w:val="a0"/>
        <w:rPr>
          <w:rFonts w:hint="cs"/>
          <w:rtl/>
        </w:rPr>
      </w:pPr>
    </w:p>
    <w:p w14:paraId="3191A45B" w14:textId="77777777" w:rsidR="00000000" w:rsidRDefault="00581103">
      <w:pPr>
        <w:pStyle w:val="a0"/>
        <w:rPr>
          <w:rFonts w:hint="cs"/>
          <w:rtl/>
        </w:rPr>
      </w:pPr>
      <w:r>
        <w:rPr>
          <w:rFonts w:hint="cs"/>
          <w:rtl/>
        </w:rPr>
        <w:t>זה לטובתך, לטובת המפלגה שלך.</w:t>
      </w:r>
    </w:p>
    <w:p w14:paraId="3B5AF985" w14:textId="77777777" w:rsidR="00000000" w:rsidRDefault="00581103">
      <w:pPr>
        <w:pStyle w:val="a0"/>
        <w:rPr>
          <w:rFonts w:hint="cs"/>
          <w:rtl/>
        </w:rPr>
      </w:pPr>
    </w:p>
    <w:p w14:paraId="2C234194" w14:textId="77777777" w:rsidR="00000000" w:rsidRDefault="00581103">
      <w:pPr>
        <w:pStyle w:val="af0"/>
        <w:rPr>
          <w:rtl/>
        </w:rPr>
      </w:pPr>
      <w:r>
        <w:rPr>
          <w:rFonts w:hint="eastAsia"/>
          <w:rtl/>
        </w:rPr>
        <w:t>יעקב</w:t>
      </w:r>
      <w:r>
        <w:rPr>
          <w:rtl/>
        </w:rPr>
        <w:t xml:space="preserve"> מרגי (ש"ס):</w:t>
      </w:r>
    </w:p>
    <w:p w14:paraId="5F979192" w14:textId="77777777" w:rsidR="00000000" w:rsidRDefault="00581103">
      <w:pPr>
        <w:pStyle w:val="a0"/>
        <w:rPr>
          <w:rFonts w:hint="cs"/>
          <w:rtl/>
        </w:rPr>
      </w:pPr>
    </w:p>
    <w:p w14:paraId="54B880D4" w14:textId="77777777" w:rsidR="00000000" w:rsidRDefault="00581103">
      <w:pPr>
        <w:pStyle w:val="a0"/>
        <w:ind w:left="719" w:firstLine="0"/>
        <w:rPr>
          <w:rFonts w:hint="cs"/>
          <w:rtl/>
        </w:rPr>
      </w:pPr>
      <w:r>
        <w:rPr>
          <w:rFonts w:hint="cs"/>
          <w:rtl/>
        </w:rPr>
        <w:t>- - -</w:t>
      </w:r>
    </w:p>
    <w:p w14:paraId="45332958" w14:textId="77777777" w:rsidR="00000000" w:rsidRDefault="00581103">
      <w:pPr>
        <w:pStyle w:val="a0"/>
        <w:rPr>
          <w:rFonts w:hint="cs"/>
          <w:rtl/>
        </w:rPr>
      </w:pPr>
    </w:p>
    <w:p w14:paraId="56C5F720" w14:textId="77777777" w:rsidR="00000000" w:rsidRDefault="00581103">
      <w:pPr>
        <w:pStyle w:val="af0"/>
        <w:rPr>
          <w:rtl/>
        </w:rPr>
      </w:pPr>
      <w:r>
        <w:rPr>
          <w:rFonts w:hint="eastAsia"/>
          <w:rtl/>
        </w:rPr>
        <w:t>שר</w:t>
      </w:r>
      <w:r>
        <w:rPr>
          <w:rtl/>
        </w:rPr>
        <w:t xml:space="preserve"> הרווחה זבולון אורלב:</w:t>
      </w:r>
    </w:p>
    <w:p w14:paraId="03A65E85" w14:textId="77777777" w:rsidR="00000000" w:rsidRDefault="00581103">
      <w:pPr>
        <w:pStyle w:val="a0"/>
        <w:rPr>
          <w:rFonts w:hint="cs"/>
          <w:rtl/>
        </w:rPr>
      </w:pPr>
    </w:p>
    <w:p w14:paraId="2084CA44" w14:textId="77777777" w:rsidR="00000000" w:rsidRDefault="00581103">
      <w:pPr>
        <w:pStyle w:val="a0"/>
        <w:rPr>
          <w:rFonts w:hint="cs"/>
          <w:rtl/>
        </w:rPr>
      </w:pPr>
      <w:r>
        <w:rPr>
          <w:rFonts w:hint="cs"/>
          <w:rtl/>
        </w:rPr>
        <w:t xml:space="preserve">- - - </w:t>
      </w:r>
    </w:p>
    <w:p w14:paraId="21506427" w14:textId="77777777" w:rsidR="00000000" w:rsidRDefault="00581103">
      <w:pPr>
        <w:pStyle w:val="a0"/>
        <w:rPr>
          <w:rFonts w:hint="cs"/>
          <w:rtl/>
        </w:rPr>
      </w:pPr>
    </w:p>
    <w:p w14:paraId="241EF0A8" w14:textId="77777777" w:rsidR="00000000" w:rsidRDefault="00581103">
      <w:pPr>
        <w:pStyle w:val="af1"/>
        <w:rPr>
          <w:rtl/>
        </w:rPr>
      </w:pPr>
      <w:r>
        <w:rPr>
          <w:rtl/>
        </w:rPr>
        <w:t>היו"ר מוחמד ברכה:</w:t>
      </w:r>
    </w:p>
    <w:p w14:paraId="52031141" w14:textId="77777777" w:rsidR="00000000" w:rsidRDefault="00581103">
      <w:pPr>
        <w:pStyle w:val="a0"/>
        <w:rPr>
          <w:rtl/>
        </w:rPr>
      </w:pPr>
    </w:p>
    <w:p w14:paraId="5AB9DB9B" w14:textId="77777777" w:rsidR="00000000" w:rsidRDefault="00581103">
      <w:pPr>
        <w:pStyle w:val="a0"/>
        <w:rPr>
          <w:rFonts w:hint="cs"/>
          <w:rtl/>
        </w:rPr>
      </w:pPr>
      <w:r>
        <w:rPr>
          <w:rFonts w:hint="cs"/>
          <w:rtl/>
        </w:rPr>
        <w:t>שני שרים לא עונים בבת-אחת.</w:t>
      </w:r>
    </w:p>
    <w:p w14:paraId="272A9FDA" w14:textId="77777777" w:rsidR="00000000" w:rsidRDefault="00581103">
      <w:pPr>
        <w:pStyle w:val="a0"/>
        <w:rPr>
          <w:rFonts w:hint="cs"/>
          <w:rtl/>
        </w:rPr>
      </w:pPr>
    </w:p>
    <w:p w14:paraId="2943402B" w14:textId="77777777" w:rsidR="00000000" w:rsidRDefault="00581103">
      <w:pPr>
        <w:pStyle w:val="-"/>
        <w:rPr>
          <w:rtl/>
        </w:rPr>
      </w:pPr>
      <w:bookmarkStart w:id="265" w:name="FS000000517T14_07_2004_14_48_48C"/>
      <w:bookmarkEnd w:id="265"/>
      <w:r>
        <w:rPr>
          <w:rtl/>
        </w:rPr>
        <w:t>שר המשפטים יוסף לפיד:</w:t>
      </w:r>
    </w:p>
    <w:p w14:paraId="14018086" w14:textId="77777777" w:rsidR="00000000" w:rsidRDefault="00581103">
      <w:pPr>
        <w:pStyle w:val="a0"/>
        <w:rPr>
          <w:rtl/>
        </w:rPr>
      </w:pPr>
    </w:p>
    <w:p w14:paraId="18AC526C" w14:textId="77777777" w:rsidR="00000000" w:rsidRDefault="00581103">
      <w:pPr>
        <w:pStyle w:val="a0"/>
        <w:rPr>
          <w:rFonts w:hint="cs"/>
          <w:rtl/>
        </w:rPr>
      </w:pPr>
      <w:r>
        <w:rPr>
          <w:rFonts w:hint="cs"/>
          <w:rtl/>
        </w:rPr>
        <w:t xml:space="preserve">תעודת הכשרות, בצדק או שלא בצדק, </w:t>
      </w:r>
      <w:r>
        <w:rPr>
          <w:rFonts w:hint="cs"/>
          <w:rtl/>
        </w:rPr>
        <w:t>מעוררת אצל ציבור שבא למסעדה הרגשה שהמסעדה הזאת נמצאת תחת פיקוח. אם יש למישהו תעודת כשרות בלי שיש לו רשיון לפתוח מסעדה, פירוש הדבר שמשרד הבריאות לא בדק את התנאים של המסעדה הזאת.</w:t>
      </w:r>
    </w:p>
    <w:p w14:paraId="25E2C67D" w14:textId="77777777" w:rsidR="00000000" w:rsidRDefault="00581103">
      <w:pPr>
        <w:pStyle w:val="a0"/>
        <w:rPr>
          <w:rFonts w:hint="cs"/>
          <w:rtl/>
        </w:rPr>
      </w:pPr>
    </w:p>
    <w:p w14:paraId="07E5674E" w14:textId="77777777" w:rsidR="00000000" w:rsidRDefault="00581103">
      <w:pPr>
        <w:pStyle w:val="af0"/>
        <w:rPr>
          <w:rtl/>
        </w:rPr>
      </w:pPr>
      <w:r>
        <w:rPr>
          <w:rFonts w:hint="eastAsia"/>
          <w:rtl/>
        </w:rPr>
        <w:t>יעקב</w:t>
      </w:r>
      <w:r>
        <w:rPr>
          <w:rtl/>
        </w:rPr>
        <w:t xml:space="preserve"> מרגי (ש"ס):</w:t>
      </w:r>
    </w:p>
    <w:p w14:paraId="06B8D02A" w14:textId="77777777" w:rsidR="00000000" w:rsidRDefault="00581103">
      <w:pPr>
        <w:pStyle w:val="a0"/>
        <w:rPr>
          <w:rFonts w:hint="cs"/>
          <w:rtl/>
        </w:rPr>
      </w:pPr>
    </w:p>
    <w:p w14:paraId="7B1690E7" w14:textId="77777777" w:rsidR="00000000" w:rsidRDefault="00581103">
      <w:pPr>
        <w:pStyle w:val="a0"/>
        <w:ind w:left="719" w:firstLine="0"/>
        <w:rPr>
          <w:rFonts w:hint="cs"/>
          <w:rtl/>
        </w:rPr>
      </w:pPr>
      <w:r>
        <w:rPr>
          <w:rFonts w:hint="cs"/>
          <w:rtl/>
        </w:rPr>
        <w:t>- - -</w:t>
      </w:r>
    </w:p>
    <w:p w14:paraId="2BC1F038" w14:textId="77777777" w:rsidR="00000000" w:rsidRDefault="00581103">
      <w:pPr>
        <w:pStyle w:val="a0"/>
        <w:rPr>
          <w:rFonts w:hint="cs"/>
          <w:rtl/>
        </w:rPr>
      </w:pPr>
    </w:p>
    <w:p w14:paraId="4A296963" w14:textId="77777777" w:rsidR="00000000" w:rsidRDefault="00581103">
      <w:pPr>
        <w:pStyle w:val="-"/>
        <w:rPr>
          <w:rtl/>
        </w:rPr>
      </w:pPr>
      <w:bookmarkStart w:id="266" w:name="FS000000517T14_07_2004_14_51_12C"/>
      <w:bookmarkEnd w:id="266"/>
      <w:r>
        <w:rPr>
          <w:rtl/>
        </w:rPr>
        <w:t>שר המשפטים יוסף לפיד:</w:t>
      </w:r>
    </w:p>
    <w:p w14:paraId="31BCDB06" w14:textId="77777777" w:rsidR="00000000" w:rsidRDefault="00581103">
      <w:pPr>
        <w:pStyle w:val="a0"/>
        <w:rPr>
          <w:rtl/>
        </w:rPr>
      </w:pPr>
    </w:p>
    <w:p w14:paraId="352B49C6" w14:textId="77777777" w:rsidR="00000000" w:rsidRDefault="00581103">
      <w:pPr>
        <w:pStyle w:val="a0"/>
        <w:rPr>
          <w:rFonts w:hint="cs"/>
          <w:rtl/>
        </w:rPr>
      </w:pPr>
      <w:r>
        <w:rPr>
          <w:rFonts w:hint="cs"/>
          <w:rtl/>
        </w:rPr>
        <w:t>והכשרות יכולה להוביל לכך שאנשי</w:t>
      </w:r>
      <w:r>
        <w:rPr>
          <w:rFonts w:hint="cs"/>
          <w:rtl/>
        </w:rPr>
        <w:t xml:space="preserve">ם יקבלו מחלות. </w:t>
      </w:r>
    </w:p>
    <w:p w14:paraId="58BA0D8A" w14:textId="77777777" w:rsidR="00000000" w:rsidRDefault="00581103">
      <w:pPr>
        <w:pStyle w:val="a0"/>
        <w:rPr>
          <w:rFonts w:hint="cs"/>
          <w:rtl/>
        </w:rPr>
      </w:pPr>
    </w:p>
    <w:p w14:paraId="74A65473" w14:textId="77777777" w:rsidR="00000000" w:rsidRDefault="00581103">
      <w:pPr>
        <w:pStyle w:val="af0"/>
        <w:rPr>
          <w:rtl/>
        </w:rPr>
      </w:pPr>
      <w:r>
        <w:rPr>
          <w:rFonts w:hint="eastAsia"/>
          <w:rtl/>
        </w:rPr>
        <w:t>יעקב</w:t>
      </w:r>
      <w:r>
        <w:rPr>
          <w:rtl/>
        </w:rPr>
        <w:t xml:space="preserve"> מרגי (ש"ס):</w:t>
      </w:r>
    </w:p>
    <w:p w14:paraId="2C02C081" w14:textId="77777777" w:rsidR="00000000" w:rsidRDefault="00581103">
      <w:pPr>
        <w:pStyle w:val="a0"/>
        <w:rPr>
          <w:rFonts w:hint="cs"/>
          <w:rtl/>
        </w:rPr>
      </w:pPr>
    </w:p>
    <w:p w14:paraId="009FF11B" w14:textId="77777777" w:rsidR="00000000" w:rsidRDefault="00581103">
      <w:pPr>
        <w:pStyle w:val="a0"/>
        <w:rPr>
          <w:rFonts w:hint="cs"/>
          <w:rtl/>
        </w:rPr>
      </w:pPr>
      <w:r>
        <w:rPr>
          <w:rFonts w:hint="cs"/>
          <w:rtl/>
        </w:rPr>
        <w:t>אני רוצה להתנגד.</w:t>
      </w:r>
    </w:p>
    <w:p w14:paraId="12F13CED" w14:textId="77777777" w:rsidR="00000000" w:rsidRDefault="00581103">
      <w:pPr>
        <w:pStyle w:val="a0"/>
        <w:rPr>
          <w:rFonts w:hint="cs"/>
          <w:rtl/>
        </w:rPr>
      </w:pPr>
    </w:p>
    <w:p w14:paraId="4BBB18B4" w14:textId="77777777" w:rsidR="00000000" w:rsidRDefault="00581103">
      <w:pPr>
        <w:pStyle w:val="af1"/>
        <w:rPr>
          <w:rtl/>
        </w:rPr>
      </w:pPr>
      <w:r>
        <w:rPr>
          <w:rtl/>
        </w:rPr>
        <w:t>היו"ר מוחמד ברכה:</w:t>
      </w:r>
    </w:p>
    <w:p w14:paraId="63AF971B" w14:textId="77777777" w:rsidR="00000000" w:rsidRDefault="00581103">
      <w:pPr>
        <w:pStyle w:val="a0"/>
        <w:rPr>
          <w:rtl/>
        </w:rPr>
      </w:pPr>
    </w:p>
    <w:p w14:paraId="6244C391" w14:textId="77777777" w:rsidR="00000000" w:rsidRDefault="00581103">
      <w:pPr>
        <w:pStyle w:val="a0"/>
        <w:rPr>
          <w:rFonts w:hint="cs"/>
          <w:rtl/>
        </w:rPr>
      </w:pPr>
      <w:r>
        <w:rPr>
          <w:rFonts w:hint="cs"/>
          <w:rtl/>
        </w:rPr>
        <w:t>יש מי שמתנגד.</w:t>
      </w:r>
    </w:p>
    <w:p w14:paraId="030F8CF0" w14:textId="77777777" w:rsidR="00000000" w:rsidRDefault="00581103">
      <w:pPr>
        <w:pStyle w:val="a0"/>
        <w:rPr>
          <w:rFonts w:hint="cs"/>
          <w:rtl/>
        </w:rPr>
      </w:pPr>
    </w:p>
    <w:p w14:paraId="069E7EF3" w14:textId="77777777" w:rsidR="00000000" w:rsidRDefault="00581103">
      <w:pPr>
        <w:pStyle w:val="-"/>
        <w:rPr>
          <w:rtl/>
        </w:rPr>
      </w:pPr>
      <w:bookmarkStart w:id="267" w:name="FS000000517T14_07_2004_14_52_37C"/>
      <w:bookmarkEnd w:id="267"/>
      <w:r>
        <w:rPr>
          <w:rtl/>
        </w:rPr>
        <w:t>שר המשפטים יוסף לפיד:</w:t>
      </w:r>
    </w:p>
    <w:p w14:paraId="0978E6C2" w14:textId="77777777" w:rsidR="00000000" w:rsidRDefault="00581103">
      <w:pPr>
        <w:pStyle w:val="a0"/>
        <w:rPr>
          <w:rtl/>
        </w:rPr>
      </w:pPr>
    </w:p>
    <w:p w14:paraId="7E39469A" w14:textId="77777777" w:rsidR="00000000" w:rsidRDefault="00581103">
      <w:pPr>
        <w:pStyle w:val="a0"/>
        <w:rPr>
          <w:rFonts w:hint="cs"/>
          <w:rtl/>
        </w:rPr>
      </w:pPr>
      <w:r>
        <w:rPr>
          <w:rFonts w:hint="cs"/>
          <w:rtl/>
        </w:rPr>
        <w:t>מצדי אתם יכולים להפיל את זה. אני מבטיח לכם לא לחזור ולהביא את זה. אם אתם רוצים להרעיל את הקליינטים שומרי הכשרות, זו זכותכם שאני לא רוצה להתערב בה.</w:t>
      </w:r>
      <w:r>
        <w:rPr>
          <w:rFonts w:hint="cs"/>
          <w:rtl/>
        </w:rPr>
        <w:t xml:space="preserve"> זה לטובת הציבור הדתי, תבינו את זה. לכן, הממשלה תומכת בהצעת החוק. </w:t>
      </w:r>
    </w:p>
    <w:p w14:paraId="76568458" w14:textId="77777777" w:rsidR="00000000" w:rsidRDefault="00581103">
      <w:pPr>
        <w:pStyle w:val="a0"/>
        <w:rPr>
          <w:rFonts w:hint="cs"/>
          <w:rtl/>
        </w:rPr>
      </w:pPr>
    </w:p>
    <w:p w14:paraId="70202DC2" w14:textId="77777777" w:rsidR="00000000" w:rsidRDefault="00581103">
      <w:pPr>
        <w:pStyle w:val="af1"/>
        <w:rPr>
          <w:rtl/>
        </w:rPr>
      </w:pPr>
      <w:r>
        <w:rPr>
          <w:rtl/>
        </w:rPr>
        <w:t>היו"ר מוחמד ברכה:</w:t>
      </w:r>
    </w:p>
    <w:p w14:paraId="1D886D2E" w14:textId="77777777" w:rsidR="00000000" w:rsidRDefault="00581103">
      <w:pPr>
        <w:pStyle w:val="a0"/>
        <w:rPr>
          <w:rtl/>
        </w:rPr>
      </w:pPr>
    </w:p>
    <w:p w14:paraId="15D14160" w14:textId="77777777" w:rsidR="00000000" w:rsidRDefault="00581103">
      <w:pPr>
        <w:pStyle w:val="a0"/>
        <w:ind w:firstLine="720"/>
        <w:rPr>
          <w:rFonts w:hint="cs"/>
          <w:rtl/>
        </w:rPr>
      </w:pPr>
      <w:r>
        <w:rPr>
          <w:rFonts w:hint="cs"/>
          <w:rtl/>
        </w:rPr>
        <w:t>היות שהממשלה תומכת בהצעת החוק, חבר הכנסת אברהם רביץ מבקש להתנגד להצעת החוק. בבקשה, אדוני.</w:t>
      </w:r>
    </w:p>
    <w:p w14:paraId="17C5B42D" w14:textId="77777777" w:rsidR="00000000" w:rsidRDefault="00581103">
      <w:pPr>
        <w:pStyle w:val="a0"/>
        <w:rPr>
          <w:rFonts w:hint="cs"/>
          <w:rtl/>
        </w:rPr>
      </w:pPr>
    </w:p>
    <w:p w14:paraId="169DF3F3" w14:textId="77777777" w:rsidR="00000000" w:rsidRDefault="00581103">
      <w:pPr>
        <w:pStyle w:val="-"/>
        <w:rPr>
          <w:rtl/>
        </w:rPr>
      </w:pPr>
      <w:bookmarkStart w:id="268" w:name="FS000000517T14_07_2004_14_20_03C"/>
      <w:bookmarkEnd w:id="268"/>
      <w:r>
        <w:rPr>
          <w:rtl/>
        </w:rPr>
        <w:t>שר המשפטים יוסף לפיד:</w:t>
      </w:r>
    </w:p>
    <w:p w14:paraId="44A45D56" w14:textId="77777777" w:rsidR="00000000" w:rsidRDefault="00581103">
      <w:pPr>
        <w:pStyle w:val="a0"/>
        <w:rPr>
          <w:rtl/>
        </w:rPr>
      </w:pPr>
    </w:p>
    <w:p w14:paraId="709D7E96" w14:textId="77777777" w:rsidR="00000000" w:rsidRDefault="00581103">
      <w:pPr>
        <w:pStyle w:val="a0"/>
        <w:rPr>
          <w:rFonts w:hint="cs"/>
          <w:rtl/>
        </w:rPr>
      </w:pPr>
      <w:r>
        <w:rPr>
          <w:rFonts w:hint="cs"/>
          <w:rtl/>
        </w:rPr>
        <w:t>אני שכחתי לומר, שהרבנות הראשית תומכת בהצעת החוק. אולי ז</w:t>
      </w:r>
      <w:r>
        <w:rPr>
          <w:rFonts w:hint="cs"/>
          <w:rtl/>
        </w:rPr>
        <w:t>ה ישכנע אי-אלו חברים דתיים.</w:t>
      </w:r>
    </w:p>
    <w:p w14:paraId="650E323B" w14:textId="77777777" w:rsidR="00000000" w:rsidRDefault="00581103">
      <w:pPr>
        <w:pStyle w:val="a0"/>
        <w:ind w:firstLine="0"/>
        <w:rPr>
          <w:rFonts w:hint="cs"/>
          <w:rtl/>
        </w:rPr>
      </w:pPr>
    </w:p>
    <w:p w14:paraId="6CA9F771" w14:textId="77777777" w:rsidR="00000000" w:rsidRDefault="00581103">
      <w:pPr>
        <w:pStyle w:val="af0"/>
        <w:rPr>
          <w:rtl/>
        </w:rPr>
      </w:pPr>
      <w:r>
        <w:rPr>
          <w:rFonts w:hint="eastAsia"/>
          <w:rtl/>
        </w:rPr>
        <w:t>רוני</w:t>
      </w:r>
      <w:r>
        <w:rPr>
          <w:rtl/>
        </w:rPr>
        <w:t xml:space="preserve"> בר-און (הליכוד):</w:t>
      </w:r>
    </w:p>
    <w:p w14:paraId="4F86AD79" w14:textId="77777777" w:rsidR="00000000" w:rsidRDefault="00581103">
      <w:pPr>
        <w:pStyle w:val="a0"/>
        <w:ind w:left="719" w:firstLine="0"/>
        <w:rPr>
          <w:rFonts w:hint="cs"/>
          <w:rtl/>
        </w:rPr>
      </w:pPr>
    </w:p>
    <w:p w14:paraId="7CB9EBDF" w14:textId="77777777" w:rsidR="00000000" w:rsidRDefault="00581103">
      <w:pPr>
        <w:pStyle w:val="a0"/>
        <w:ind w:left="719" w:firstLine="0"/>
        <w:rPr>
          <w:rFonts w:hint="cs"/>
          <w:rtl/>
        </w:rPr>
      </w:pPr>
      <w:r>
        <w:rPr>
          <w:rFonts w:hint="cs"/>
          <w:rtl/>
        </w:rPr>
        <w:t>את אנשי שינוי זה משכנע.</w:t>
      </w:r>
    </w:p>
    <w:p w14:paraId="039ABFF4" w14:textId="77777777" w:rsidR="00000000" w:rsidRDefault="00581103">
      <w:pPr>
        <w:pStyle w:val="a0"/>
        <w:ind w:left="719" w:firstLine="0"/>
        <w:rPr>
          <w:rFonts w:hint="cs"/>
          <w:rtl/>
        </w:rPr>
      </w:pPr>
    </w:p>
    <w:p w14:paraId="62C2A385" w14:textId="77777777" w:rsidR="00000000" w:rsidRDefault="00581103">
      <w:pPr>
        <w:pStyle w:val="af0"/>
        <w:rPr>
          <w:rtl/>
        </w:rPr>
      </w:pPr>
      <w:r>
        <w:rPr>
          <w:rFonts w:hint="eastAsia"/>
          <w:rtl/>
        </w:rPr>
        <w:t>שאול</w:t>
      </w:r>
      <w:r>
        <w:rPr>
          <w:rtl/>
        </w:rPr>
        <w:t xml:space="preserve"> יהלום (מפד"ל):</w:t>
      </w:r>
    </w:p>
    <w:p w14:paraId="600801C7" w14:textId="77777777" w:rsidR="00000000" w:rsidRDefault="00581103">
      <w:pPr>
        <w:pStyle w:val="a0"/>
        <w:rPr>
          <w:rFonts w:hint="cs"/>
          <w:rtl/>
        </w:rPr>
      </w:pPr>
    </w:p>
    <w:p w14:paraId="2E390EAE" w14:textId="77777777" w:rsidR="00000000" w:rsidRDefault="00581103">
      <w:pPr>
        <w:pStyle w:val="a0"/>
        <w:rPr>
          <w:rFonts w:hint="cs"/>
          <w:rtl/>
        </w:rPr>
      </w:pPr>
      <w:r>
        <w:rPr>
          <w:rFonts w:hint="cs"/>
          <w:rtl/>
        </w:rPr>
        <w:t>אם תגיד שזה לא משכנע את החברים, זו הסתה.</w:t>
      </w:r>
    </w:p>
    <w:p w14:paraId="5DF4E574" w14:textId="77777777" w:rsidR="00000000" w:rsidRDefault="00581103">
      <w:pPr>
        <w:pStyle w:val="a0"/>
        <w:ind w:firstLine="0"/>
        <w:rPr>
          <w:rFonts w:hint="cs"/>
          <w:rtl/>
        </w:rPr>
      </w:pPr>
    </w:p>
    <w:p w14:paraId="17136E7B" w14:textId="77777777" w:rsidR="00000000" w:rsidRDefault="00581103">
      <w:pPr>
        <w:pStyle w:val="a"/>
        <w:rPr>
          <w:rtl/>
        </w:rPr>
      </w:pPr>
      <w:bookmarkStart w:id="269" w:name="FS000000531T14_07_2004_14_20_45"/>
      <w:bookmarkStart w:id="270" w:name="_Toc81561450"/>
      <w:bookmarkEnd w:id="269"/>
      <w:r>
        <w:rPr>
          <w:rFonts w:hint="eastAsia"/>
          <w:rtl/>
        </w:rPr>
        <w:t>אברהם</w:t>
      </w:r>
      <w:r>
        <w:rPr>
          <w:rtl/>
        </w:rPr>
        <w:t xml:space="preserve"> רביץ (יהדות התורה):</w:t>
      </w:r>
      <w:bookmarkEnd w:id="270"/>
    </w:p>
    <w:p w14:paraId="5F822844" w14:textId="77777777" w:rsidR="00000000" w:rsidRDefault="00581103">
      <w:pPr>
        <w:pStyle w:val="a0"/>
        <w:rPr>
          <w:rFonts w:hint="cs"/>
          <w:rtl/>
        </w:rPr>
      </w:pPr>
    </w:p>
    <w:p w14:paraId="1F4FB2C3" w14:textId="77777777" w:rsidR="00000000" w:rsidRDefault="00581103">
      <w:pPr>
        <w:pStyle w:val="a0"/>
        <w:rPr>
          <w:rFonts w:hint="cs"/>
          <w:rtl/>
        </w:rPr>
      </w:pPr>
      <w:r>
        <w:rPr>
          <w:rFonts w:hint="cs"/>
          <w:rtl/>
        </w:rPr>
        <w:t>אדוני היושב-ראש, חברי חברי הכנסת, כבוד שר המשפטים, גם אני רוצה להצהיר שאני עליתי לכאן להת</w:t>
      </w:r>
      <w:r>
        <w:rPr>
          <w:rFonts w:hint="cs"/>
          <w:rtl/>
        </w:rPr>
        <w:t>נגד לא כל כך מסיבה דתית, אלא כמחוקק. אני חושב שהחוק הזה איננו ראוי. בכלל חוק כזה לא ראוי. הוא גם כוללני מדי.</w:t>
      </w:r>
    </w:p>
    <w:p w14:paraId="4F89B88F" w14:textId="77777777" w:rsidR="00000000" w:rsidRDefault="00581103">
      <w:pPr>
        <w:pStyle w:val="a0"/>
        <w:rPr>
          <w:rFonts w:hint="cs"/>
          <w:rtl/>
        </w:rPr>
      </w:pPr>
    </w:p>
    <w:p w14:paraId="717A17FE" w14:textId="77777777" w:rsidR="00000000" w:rsidRDefault="00581103">
      <w:pPr>
        <w:pStyle w:val="a0"/>
        <w:rPr>
          <w:rFonts w:hint="cs"/>
          <w:rtl/>
        </w:rPr>
      </w:pPr>
      <w:r>
        <w:rPr>
          <w:rFonts w:hint="cs"/>
          <w:rtl/>
        </w:rPr>
        <w:t>יש הרבה מוסדות שמספקים אוכל ובהגדרה הם אינם צריכים רשיון. למשל, בתי-תמחוי; זה לא עסק. למשל, יש מסעדות במפעלים, זה לא עסק. אין להן רשיון, אבל תעודת</w:t>
      </w:r>
      <w:r>
        <w:rPr>
          <w:rFonts w:hint="cs"/>
          <w:rtl/>
        </w:rPr>
        <w:t xml:space="preserve"> כשרות הן רוצות. למשל, יש מסעדות במוסדות חינוך.</w:t>
      </w:r>
    </w:p>
    <w:p w14:paraId="73F76780" w14:textId="77777777" w:rsidR="00000000" w:rsidRDefault="00581103">
      <w:pPr>
        <w:pStyle w:val="af0"/>
        <w:rPr>
          <w:rtl/>
        </w:rPr>
      </w:pPr>
    </w:p>
    <w:p w14:paraId="754A9FFE" w14:textId="77777777" w:rsidR="00000000" w:rsidRDefault="00581103">
      <w:pPr>
        <w:pStyle w:val="af0"/>
        <w:rPr>
          <w:rtl/>
        </w:rPr>
      </w:pPr>
      <w:r>
        <w:rPr>
          <w:rFonts w:hint="eastAsia"/>
          <w:rtl/>
        </w:rPr>
        <w:t>רוני</w:t>
      </w:r>
      <w:r>
        <w:rPr>
          <w:rtl/>
        </w:rPr>
        <w:t xml:space="preserve"> בר-און (הליכוד):</w:t>
      </w:r>
    </w:p>
    <w:p w14:paraId="4AE8D546" w14:textId="77777777" w:rsidR="00000000" w:rsidRDefault="00581103">
      <w:pPr>
        <w:pStyle w:val="a0"/>
        <w:rPr>
          <w:rFonts w:hint="cs"/>
          <w:rtl/>
        </w:rPr>
      </w:pPr>
    </w:p>
    <w:p w14:paraId="614ABDF6" w14:textId="77777777" w:rsidR="00000000" w:rsidRDefault="00581103">
      <w:pPr>
        <w:pStyle w:val="a0"/>
        <w:rPr>
          <w:rFonts w:hint="cs"/>
          <w:rtl/>
        </w:rPr>
      </w:pPr>
      <w:r>
        <w:rPr>
          <w:rFonts w:hint="cs"/>
          <w:rtl/>
        </w:rPr>
        <w:t>עליהם זה לא חל.</w:t>
      </w:r>
    </w:p>
    <w:p w14:paraId="0B6676EA" w14:textId="77777777" w:rsidR="00000000" w:rsidRDefault="00581103">
      <w:pPr>
        <w:pStyle w:val="a0"/>
        <w:rPr>
          <w:rFonts w:hint="cs"/>
          <w:rtl/>
        </w:rPr>
      </w:pPr>
    </w:p>
    <w:p w14:paraId="74EC9BBD" w14:textId="77777777" w:rsidR="00000000" w:rsidRDefault="00581103">
      <w:pPr>
        <w:pStyle w:val="-"/>
        <w:rPr>
          <w:rtl/>
        </w:rPr>
      </w:pPr>
      <w:r>
        <w:rPr>
          <w:rFonts w:hint="eastAsia"/>
          <w:rtl/>
        </w:rPr>
        <w:t>אברהם</w:t>
      </w:r>
      <w:r>
        <w:rPr>
          <w:rtl/>
        </w:rPr>
        <w:t xml:space="preserve"> רביץ (יהדות התורה):</w:t>
      </w:r>
    </w:p>
    <w:p w14:paraId="341F8C5C" w14:textId="77777777" w:rsidR="00000000" w:rsidRDefault="00581103">
      <w:pPr>
        <w:pStyle w:val="a0"/>
        <w:rPr>
          <w:rFonts w:hint="cs"/>
          <w:rtl/>
        </w:rPr>
      </w:pPr>
    </w:p>
    <w:p w14:paraId="39587213" w14:textId="77777777" w:rsidR="00000000" w:rsidRDefault="00581103">
      <w:pPr>
        <w:pStyle w:val="a0"/>
        <w:rPr>
          <w:rFonts w:hint="cs"/>
          <w:rtl/>
        </w:rPr>
      </w:pPr>
      <w:r>
        <w:rPr>
          <w:rFonts w:hint="cs"/>
          <w:rtl/>
        </w:rPr>
        <w:t>מאיפה אתה יודע? אתה לא קראת את החוק. הוא יחול, אלא אם נתקן אותו. תן לי להגיד את דרשת ההר שלי.</w:t>
      </w:r>
    </w:p>
    <w:p w14:paraId="111D15C7" w14:textId="77777777" w:rsidR="00000000" w:rsidRDefault="00581103">
      <w:pPr>
        <w:pStyle w:val="a0"/>
        <w:rPr>
          <w:rFonts w:hint="cs"/>
          <w:rtl/>
        </w:rPr>
      </w:pPr>
    </w:p>
    <w:p w14:paraId="23D922BA" w14:textId="77777777" w:rsidR="00000000" w:rsidRDefault="00581103">
      <w:pPr>
        <w:pStyle w:val="af0"/>
        <w:rPr>
          <w:rtl/>
        </w:rPr>
      </w:pPr>
      <w:r>
        <w:rPr>
          <w:rFonts w:hint="eastAsia"/>
          <w:rtl/>
        </w:rPr>
        <w:t>שר</w:t>
      </w:r>
      <w:r>
        <w:rPr>
          <w:rtl/>
        </w:rPr>
        <w:t xml:space="preserve"> המשפטים יוסף לפיד:</w:t>
      </w:r>
    </w:p>
    <w:p w14:paraId="5C15EC38" w14:textId="77777777" w:rsidR="00000000" w:rsidRDefault="00581103">
      <w:pPr>
        <w:pStyle w:val="a0"/>
        <w:rPr>
          <w:rFonts w:hint="cs"/>
          <w:rtl/>
        </w:rPr>
      </w:pPr>
    </w:p>
    <w:p w14:paraId="50141874" w14:textId="77777777" w:rsidR="00000000" w:rsidRDefault="00581103">
      <w:pPr>
        <w:pStyle w:val="a0"/>
        <w:rPr>
          <w:rFonts w:hint="cs"/>
          <w:rtl/>
        </w:rPr>
      </w:pPr>
      <w:r>
        <w:rPr>
          <w:rFonts w:hint="cs"/>
          <w:rtl/>
        </w:rPr>
        <w:t>זה ביטוי נוצרי.</w:t>
      </w:r>
    </w:p>
    <w:p w14:paraId="2DFAFA80" w14:textId="77777777" w:rsidR="00000000" w:rsidRDefault="00581103">
      <w:pPr>
        <w:pStyle w:val="a0"/>
        <w:rPr>
          <w:rFonts w:hint="cs"/>
          <w:rtl/>
        </w:rPr>
      </w:pPr>
    </w:p>
    <w:p w14:paraId="1068CA9B" w14:textId="77777777" w:rsidR="00000000" w:rsidRDefault="00581103">
      <w:pPr>
        <w:pStyle w:val="-"/>
        <w:rPr>
          <w:rtl/>
        </w:rPr>
      </w:pPr>
      <w:r>
        <w:rPr>
          <w:rFonts w:hint="eastAsia"/>
          <w:rtl/>
        </w:rPr>
        <w:t>אברהם</w:t>
      </w:r>
      <w:r>
        <w:rPr>
          <w:rtl/>
        </w:rPr>
        <w:t xml:space="preserve"> רביץ (יהדות התורה):</w:t>
      </w:r>
    </w:p>
    <w:p w14:paraId="1F316870" w14:textId="77777777" w:rsidR="00000000" w:rsidRDefault="00581103">
      <w:pPr>
        <w:pStyle w:val="a0"/>
        <w:rPr>
          <w:rFonts w:hint="cs"/>
          <w:rtl/>
        </w:rPr>
      </w:pPr>
    </w:p>
    <w:p w14:paraId="45805925" w14:textId="77777777" w:rsidR="00000000" w:rsidRDefault="00581103">
      <w:pPr>
        <w:pStyle w:val="a0"/>
        <w:rPr>
          <w:rFonts w:hint="cs"/>
          <w:rtl/>
        </w:rPr>
      </w:pPr>
      <w:r>
        <w:rPr>
          <w:rFonts w:hint="cs"/>
          <w:rtl/>
        </w:rPr>
        <w:t>אני יודע. אני מכיר את צאן מרעיתי.</w:t>
      </w:r>
    </w:p>
    <w:p w14:paraId="67E8ACB7" w14:textId="77777777" w:rsidR="00000000" w:rsidRDefault="00581103">
      <w:pPr>
        <w:pStyle w:val="a0"/>
        <w:rPr>
          <w:rFonts w:hint="cs"/>
          <w:rtl/>
        </w:rPr>
      </w:pPr>
    </w:p>
    <w:p w14:paraId="6436E53C" w14:textId="77777777" w:rsidR="00000000" w:rsidRDefault="00581103">
      <w:pPr>
        <w:pStyle w:val="af0"/>
        <w:rPr>
          <w:rtl/>
        </w:rPr>
      </w:pPr>
      <w:r>
        <w:rPr>
          <w:rFonts w:hint="eastAsia"/>
          <w:rtl/>
        </w:rPr>
        <w:t>יעקב</w:t>
      </w:r>
      <w:r>
        <w:rPr>
          <w:rtl/>
        </w:rPr>
        <w:t xml:space="preserve"> ליצמן (יהדות התורה):</w:t>
      </w:r>
    </w:p>
    <w:p w14:paraId="29051932" w14:textId="77777777" w:rsidR="00000000" w:rsidRDefault="00581103">
      <w:pPr>
        <w:pStyle w:val="a0"/>
        <w:rPr>
          <w:rFonts w:hint="cs"/>
          <w:rtl/>
        </w:rPr>
      </w:pPr>
    </w:p>
    <w:p w14:paraId="43A46A4E" w14:textId="77777777" w:rsidR="00000000" w:rsidRDefault="00581103">
      <w:pPr>
        <w:pStyle w:val="a0"/>
        <w:rPr>
          <w:rFonts w:hint="cs"/>
          <w:rtl/>
        </w:rPr>
      </w:pPr>
      <w:r>
        <w:rPr>
          <w:rFonts w:hint="cs"/>
          <w:rtl/>
        </w:rPr>
        <w:t xml:space="preserve">- - - </w:t>
      </w:r>
    </w:p>
    <w:p w14:paraId="158F15B2" w14:textId="77777777" w:rsidR="00000000" w:rsidRDefault="00581103">
      <w:pPr>
        <w:pStyle w:val="a0"/>
        <w:rPr>
          <w:rFonts w:hint="cs"/>
          <w:rtl/>
        </w:rPr>
      </w:pPr>
    </w:p>
    <w:p w14:paraId="2D3FFB99" w14:textId="77777777" w:rsidR="00000000" w:rsidRDefault="00581103">
      <w:pPr>
        <w:pStyle w:val="-"/>
        <w:rPr>
          <w:rtl/>
        </w:rPr>
      </w:pPr>
      <w:r>
        <w:rPr>
          <w:rFonts w:hint="eastAsia"/>
          <w:rtl/>
        </w:rPr>
        <w:t>אברהם</w:t>
      </w:r>
      <w:r>
        <w:rPr>
          <w:rtl/>
        </w:rPr>
        <w:t xml:space="preserve"> רביץ (יהדות התורה):</w:t>
      </w:r>
    </w:p>
    <w:p w14:paraId="0AA3DD53" w14:textId="77777777" w:rsidR="00000000" w:rsidRDefault="00581103">
      <w:pPr>
        <w:pStyle w:val="a0"/>
        <w:rPr>
          <w:rFonts w:hint="cs"/>
          <w:rtl/>
        </w:rPr>
      </w:pPr>
    </w:p>
    <w:p w14:paraId="4B6E6A3B" w14:textId="77777777" w:rsidR="00000000" w:rsidRDefault="00581103">
      <w:pPr>
        <w:pStyle w:val="a0"/>
        <w:rPr>
          <w:rFonts w:hint="cs"/>
          <w:rtl/>
        </w:rPr>
      </w:pPr>
      <w:r>
        <w:rPr>
          <w:rFonts w:hint="cs"/>
          <w:rtl/>
        </w:rPr>
        <w:t>לכן אני מתנגד. זה יכול להביא לאבסורד.</w:t>
      </w:r>
    </w:p>
    <w:p w14:paraId="65EE324C" w14:textId="77777777" w:rsidR="00000000" w:rsidRDefault="00581103">
      <w:pPr>
        <w:pStyle w:val="a0"/>
        <w:rPr>
          <w:rFonts w:hint="cs"/>
          <w:rtl/>
        </w:rPr>
      </w:pPr>
    </w:p>
    <w:p w14:paraId="7E0C77C8" w14:textId="77777777" w:rsidR="00000000" w:rsidRDefault="00581103">
      <w:pPr>
        <w:pStyle w:val="af0"/>
        <w:rPr>
          <w:rtl/>
        </w:rPr>
      </w:pPr>
      <w:r>
        <w:rPr>
          <w:rFonts w:hint="eastAsia"/>
          <w:rtl/>
        </w:rPr>
        <w:t>שר</w:t>
      </w:r>
      <w:r>
        <w:rPr>
          <w:rtl/>
        </w:rPr>
        <w:t xml:space="preserve"> הרווחה זבולון אורלב:</w:t>
      </w:r>
    </w:p>
    <w:p w14:paraId="3F5C1C42" w14:textId="77777777" w:rsidR="00000000" w:rsidRDefault="00581103">
      <w:pPr>
        <w:pStyle w:val="a0"/>
        <w:rPr>
          <w:rFonts w:hint="cs"/>
          <w:rtl/>
        </w:rPr>
      </w:pPr>
    </w:p>
    <w:p w14:paraId="4BB4D955" w14:textId="77777777" w:rsidR="00000000" w:rsidRDefault="00581103">
      <w:pPr>
        <w:pStyle w:val="a0"/>
        <w:rPr>
          <w:rFonts w:hint="cs"/>
          <w:rtl/>
        </w:rPr>
      </w:pPr>
      <w:r>
        <w:rPr>
          <w:rFonts w:hint="cs"/>
          <w:rtl/>
        </w:rPr>
        <w:t>לאיזה אבסורד זה יכול להביא?</w:t>
      </w:r>
    </w:p>
    <w:p w14:paraId="7402650C" w14:textId="77777777" w:rsidR="00000000" w:rsidRDefault="00581103">
      <w:pPr>
        <w:pStyle w:val="a0"/>
        <w:rPr>
          <w:rFonts w:hint="cs"/>
          <w:rtl/>
        </w:rPr>
      </w:pPr>
    </w:p>
    <w:p w14:paraId="1AEB6F07" w14:textId="77777777" w:rsidR="00000000" w:rsidRDefault="00581103">
      <w:pPr>
        <w:pStyle w:val="-"/>
        <w:rPr>
          <w:rtl/>
        </w:rPr>
      </w:pPr>
      <w:r>
        <w:rPr>
          <w:rFonts w:hint="eastAsia"/>
          <w:rtl/>
        </w:rPr>
        <w:t>אברהם</w:t>
      </w:r>
      <w:r>
        <w:rPr>
          <w:rtl/>
        </w:rPr>
        <w:t xml:space="preserve"> רביץ (יהדות התורה):</w:t>
      </w:r>
    </w:p>
    <w:p w14:paraId="550F2826" w14:textId="77777777" w:rsidR="00000000" w:rsidRDefault="00581103">
      <w:pPr>
        <w:pStyle w:val="a0"/>
        <w:rPr>
          <w:rFonts w:hint="cs"/>
          <w:rtl/>
        </w:rPr>
      </w:pPr>
    </w:p>
    <w:p w14:paraId="41841405" w14:textId="77777777" w:rsidR="00000000" w:rsidRDefault="00581103">
      <w:pPr>
        <w:pStyle w:val="a0"/>
        <w:rPr>
          <w:rFonts w:hint="cs"/>
          <w:rtl/>
        </w:rPr>
      </w:pPr>
      <w:r>
        <w:rPr>
          <w:rFonts w:hint="cs"/>
          <w:rtl/>
        </w:rPr>
        <w:t>אמרתי קודם. מה יע</w:t>
      </w:r>
      <w:r>
        <w:rPr>
          <w:rFonts w:hint="cs"/>
          <w:rtl/>
        </w:rPr>
        <w:t>שו מוסדות?</w:t>
      </w:r>
    </w:p>
    <w:p w14:paraId="0300D1F8" w14:textId="77777777" w:rsidR="00000000" w:rsidRDefault="00581103">
      <w:pPr>
        <w:pStyle w:val="af0"/>
        <w:rPr>
          <w:rFonts w:hint="cs"/>
          <w:rtl/>
        </w:rPr>
      </w:pPr>
    </w:p>
    <w:p w14:paraId="5183DBE1" w14:textId="77777777" w:rsidR="00000000" w:rsidRDefault="00581103">
      <w:pPr>
        <w:pStyle w:val="af0"/>
        <w:rPr>
          <w:rtl/>
        </w:rPr>
      </w:pPr>
      <w:r>
        <w:rPr>
          <w:rFonts w:hint="eastAsia"/>
          <w:rtl/>
        </w:rPr>
        <w:t>שר</w:t>
      </w:r>
      <w:r>
        <w:rPr>
          <w:rtl/>
        </w:rPr>
        <w:t xml:space="preserve"> הרווחה זבולון אורלב:</w:t>
      </w:r>
    </w:p>
    <w:p w14:paraId="4A9716D7" w14:textId="77777777" w:rsidR="00000000" w:rsidRDefault="00581103">
      <w:pPr>
        <w:pStyle w:val="a0"/>
        <w:rPr>
          <w:rFonts w:hint="cs"/>
          <w:rtl/>
        </w:rPr>
      </w:pPr>
    </w:p>
    <w:p w14:paraId="21540741" w14:textId="77777777" w:rsidR="00000000" w:rsidRDefault="00581103">
      <w:pPr>
        <w:pStyle w:val="a0"/>
        <w:ind w:left="719" w:firstLine="0"/>
        <w:rPr>
          <w:rFonts w:hint="cs"/>
          <w:rtl/>
        </w:rPr>
      </w:pPr>
      <w:r>
        <w:rPr>
          <w:rFonts w:hint="cs"/>
          <w:rtl/>
        </w:rPr>
        <w:t>- - -</w:t>
      </w:r>
    </w:p>
    <w:p w14:paraId="2FA71797" w14:textId="77777777" w:rsidR="00000000" w:rsidRDefault="00581103">
      <w:pPr>
        <w:pStyle w:val="-"/>
        <w:rPr>
          <w:rtl/>
        </w:rPr>
      </w:pPr>
    </w:p>
    <w:p w14:paraId="3840C091" w14:textId="77777777" w:rsidR="00000000" w:rsidRDefault="00581103">
      <w:pPr>
        <w:pStyle w:val="-"/>
        <w:rPr>
          <w:rtl/>
        </w:rPr>
      </w:pPr>
      <w:r>
        <w:rPr>
          <w:rFonts w:hint="eastAsia"/>
          <w:rtl/>
        </w:rPr>
        <w:t>אברהם</w:t>
      </w:r>
      <w:r>
        <w:rPr>
          <w:rtl/>
        </w:rPr>
        <w:t xml:space="preserve"> רביץ (יהדות התורה):</w:t>
      </w:r>
    </w:p>
    <w:p w14:paraId="272843CF" w14:textId="77777777" w:rsidR="00000000" w:rsidRDefault="00581103">
      <w:pPr>
        <w:pStyle w:val="a0"/>
        <w:rPr>
          <w:rFonts w:hint="cs"/>
          <w:rtl/>
        </w:rPr>
      </w:pPr>
    </w:p>
    <w:p w14:paraId="4EBE1A77" w14:textId="77777777" w:rsidR="00000000" w:rsidRDefault="00581103">
      <w:pPr>
        <w:pStyle w:val="a0"/>
        <w:rPr>
          <w:rFonts w:hint="cs"/>
          <w:rtl/>
        </w:rPr>
      </w:pPr>
      <w:r>
        <w:rPr>
          <w:rFonts w:hint="cs"/>
          <w:rtl/>
        </w:rPr>
        <w:t>כבוד השר, אתה שר ואני סתם חבר כנסת. אני לא יכול עליך. אני אומר לכם, יש מוסדות שפטורים מלקבל רשיון ובכל זאת הם בתי-אוכל בהגדרה, וכשרות הם רוצים. למשל, במפעלים גדולים יש סידור עם ועד העוב</w:t>
      </w:r>
      <w:r>
        <w:rPr>
          <w:rFonts w:hint="cs"/>
          <w:rtl/>
        </w:rPr>
        <w:t xml:space="preserve">דים ועם המפעל שמספקים אוכל, והמקום הזה זקוק לתעודת כשרות אבל לא לרשיון עסק. מה תעשה? תגיד שתתקן את החוק, אבל החוק כפי שהוא איננו מאפשר זאת. </w:t>
      </w:r>
    </w:p>
    <w:p w14:paraId="6E0A1EE5" w14:textId="77777777" w:rsidR="00000000" w:rsidRDefault="00581103">
      <w:pPr>
        <w:pStyle w:val="a0"/>
        <w:rPr>
          <w:rFonts w:hint="cs"/>
          <w:rtl/>
        </w:rPr>
      </w:pPr>
    </w:p>
    <w:p w14:paraId="155024F7" w14:textId="77777777" w:rsidR="00000000" w:rsidRDefault="00581103">
      <w:pPr>
        <w:pStyle w:val="a0"/>
        <w:rPr>
          <w:rFonts w:hint="cs"/>
          <w:rtl/>
        </w:rPr>
      </w:pPr>
      <w:r>
        <w:rPr>
          <w:rFonts w:hint="cs"/>
          <w:rtl/>
        </w:rPr>
        <w:t>אם אנחנו נתחיל, אם אנחנו נתחיל לשעבד - - -</w:t>
      </w:r>
    </w:p>
    <w:p w14:paraId="3EA6CF41" w14:textId="77777777" w:rsidR="00000000" w:rsidRDefault="00581103">
      <w:pPr>
        <w:pStyle w:val="a0"/>
        <w:rPr>
          <w:rFonts w:hint="cs"/>
          <w:rtl/>
        </w:rPr>
      </w:pPr>
    </w:p>
    <w:p w14:paraId="2069BAF2" w14:textId="77777777" w:rsidR="00000000" w:rsidRDefault="00581103">
      <w:pPr>
        <w:pStyle w:val="af0"/>
        <w:rPr>
          <w:rtl/>
        </w:rPr>
      </w:pPr>
      <w:r>
        <w:rPr>
          <w:rFonts w:hint="eastAsia"/>
          <w:rtl/>
        </w:rPr>
        <w:t>שר</w:t>
      </w:r>
      <w:r>
        <w:rPr>
          <w:rtl/>
        </w:rPr>
        <w:t xml:space="preserve"> הרווחה זבולון אורלב:</w:t>
      </w:r>
    </w:p>
    <w:p w14:paraId="13359096" w14:textId="77777777" w:rsidR="00000000" w:rsidRDefault="00581103">
      <w:pPr>
        <w:pStyle w:val="a0"/>
        <w:rPr>
          <w:rFonts w:hint="cs"/>
          <w:rtl/>
        </w:rPr>
      </w:pPr>
    </w:p>
    <w:p w14:paraId="08F88697" w14:textId="77777777" w:rsidR="00000000" w:rsidRDefault="00581103">
      <w:pPr>
        <w:pStyle w:val="a0"/>
        <w:rPr>
          <w:rFonts w:hint="cs"/>
          <w:rtl/>
        </w:rPr>
      </w:pPr>
      <w:r>
        <w:rPr>
          <w:rFonts w:hint="cs"/>
          <w:rtl/>
        </w:rPr>
        <w:t>- - -</w:t>
      </w:r>
    </w:p>
    <w:p w14:paraId="414FF5E5" w14:textId="77777777" w:rsidR="00000000" w:rsidRDefault="00581103">
      <w:pPr>
        <w:pStyle w:val="a0"/>
        <w:rPr>
          <w:rFonts w:hint="cs"/>
          <w:rtl/>
        </w:rPr>
      </w:pPr>
    </w:p>
    <w:p w14:paraId="33991E05" w14:textId="77777777" w:rsidR="00000000" w:rsidRDefault="00581103">
      <w:pPr>
        <w:pStyle w:val="af1"/>
        <w:rPr>
          <w:rtl/>
        </w:rPr>
      </w:pPr>
      <w:r>
        <w:rPr>
          <w:rtl/>
        </w:rPr>
        <w:t>היו"ר מוחמד ברכה:</w:t>
      </w:r>
    </w:p>
    <w:p w14:paraId="142178C4" w14:textId="77777777" w:rsidR="00000000" w:rsidRDefault="00581103">
      <w:pPr>
        <w:pStyle w:val="a0"/>
        <w:rPr>
          <w:rtl/>
        </w:rPr>
      </w:pPr>
    </w:p>
    <w:p w14:paraId="6322AD99" w14:textId="77777777" w:rsidR="00000000" w:rsidRDefault="00581103">
      <w:pPr>
        <w:pStyle w:val="a0"/>
        <w:rPr>
          <w:rFonts w:hint="cs"/>
          <w:rtl/>
        </w:rPr>
      </w:pPr>
      <w:r>
        <w:rPr>
          <w:rFonts w:hint="cs"/>
          <w:rtl/>
        </w:rPr>
        <w:t xml:space="preserve">רבותי חברי הכנסת. </w:t>
      </w:r>
    </w:p>
    <w:p w14:paraId="446AC1D7" w14:textId="77777777" w:rsidR="00000000" w:rsidRDefault="00581103">
      <w:pPr>
        <w:pStyle w:val="a0"/>
        <w:rPr>
          <w:rFonts w:hint="cs"/>
          <w:rtl/>
        </w:rPr>
      </w:pPr>
    </w:p>
    <w:p w14:paraId="4E9B273A" w14:textId="77777777" w:rsidR="00000000" w:rsidRDefault="00581103">
      <w:pPr>
        <w:pStyle w:val="-"/>
        <w:rPr>
          <w:rtl/>
        </w:rPr>
      </w:pPr>
      <w:bookmarkStart w:id="271" w:name="FS000000531T14_07_2004_15_29_17C"/>
      <w:bookmarkEnd w:id="271"/>
      <w:r>
        <w:rPr>
          <w:rtl/>
        </w:rPr>
        <w:t>אברהם רביץ (יהדות התורה):</w:t>
      </w:r>
    </w:p>
    <w:p w14:paraId="313CB8E8" w14:textId="77777777" w:rsidR="00000000" w:rsidRDefault="00581103">
      <w:pPr>
        <w:pStyle w:val="a0"/>
        <w:rPr>
          <w:rtl/>
        </w:rPr>
      </w:pPr>
    </w:p>
    <w:p w14:paraId="018E7826" w14:textId="77777777" w:rsidR="00000000" w:rsidRDefault="00581103">
      <w:pPr>
        <w:pStyle w:val="a0"/>
        <w:rPr>
          <w:rFonts w:hint="cs"/>
          <w:rtl/>
        </w:rPr>
      </w:pPr>
      <w:r>
        <w:rPr>
          <w:rFonts w:hint="cs"/>
          <w:rtl/>
        </w:rPr>
        <w:t xml:space="preserve">לא, אני לא יכול ככה. אני רוצה לנסות לשכנע, זה הכול. אני הרי לא בא אליכם באלימות. </w:t>
      </w:r>
    </w:p>
    <w:p w14:paraId="51A3F171" w14:textId="77777777" w:rsidR="00000000" w:rsidRDefault="00581103">
      <w:pPr>
        <w:pStyle w:val="a0"/>
        <w:rPr>
          <w:rFonts w:hint="cs"/>
          <w:rtl/>
        </w:rPr>
      </w:pPr>
    </w:p>
    <w:p w14:paraId="19725944" w14:textId="77777777" w:rsidR="00000000" w:rsidRDefault="00581103">
      <w:pPr>
        <w:pStyle w:val="af1"/>
        <w:rPr>
          <w:rtl/>
        </w:rPr>
      </w:pPr>
      <w:r>
        <w:rPr>
          <w:rtl/>
        </w:rPr>
        <w:t>היו"ר מוחמד ברכה:</w:t>
      </w:r>
    </w:p>
    <w:p w14:paraId="52D74325" w14:textId="77777777" w:rsidR="00000000" w:rsidRDefault="00581103">
      <w:pPr>
        <w:pStyle w:val="a0"/>
        <w:rPr>
          <w:rtl/>
        </w:rPr>
      </w:pPr>
    </w:p>
    <w:p w14:paraId="2737BA2F" w14:textId="77777777" w:rsidR="00000000" w:rsidRDefault="00581103">
      <w:pPr>
        <w:pStyle w:val="a0"/>
        <w:rPr>
          <w:rFonts w:hint="cs"/>
          <w:rtl/>
        </w:rPr>
      </w:pPr>
      <w:r>
        <w:rPr>
          <w:rFonts w:hint="cs"/>
          <w:rtl/>
        </w:rPr>
        <w:t xml:space="preserve">אתה שר, הרי יש לך הכלים. </w:t>
      </w:r>
    </w:p>
    <w:p w14:paraId="1FEE6B74" w14:textId="77777777" w:rsidR="00000000" w:rsidRDefault="00581103">
      <w:pPr>
        <w:pStyle w:val="a0"/>
        <w:rPr>
          <w:rFonts w:hint="cs"/>
          <w:rtl/>
        </w:rPr>
      </w:pPr>
    </w:p>
    <w:p w14:paraId="189CF478" w14:textId="77777777" w:rsidR="00000000" w:rsidRDefault="00581103">
      <w:pPr>
        <w:pStyle w:val="af0"/>
        <w:rPr>
          <w:rtl/>
        </w:rPr>
      </w:pPr>
      <w:r>
        <w:rPr>
          <w:rFonts w:hint="eastAsia"/>
          <w:rtl/>
        </w:rPr>
        <w:t>קריאה</w:t>
      </w:r>
      <w:r>
        <w:rPr>
          <w:rtl/>
        </w:rPr>
        <w:t>:</w:t>
      </w:r>
    </w:p>
    <w:p w14:paraId="585B6354" w14:textId="77777777" w:rsidR="00000000" w:rsidRDefault="00581103">
      <w:pPr>
        <w:pStyle w:val="a0"/>
        <w:rPr>
          <w:rFonts w:hint="cs"/>
          <w:rtl/>
        </w:rPr>
      </w:pPr>
    </w:p>
    <w:p w14:paraId="44FE6F26" w14:textId="77777777" w:rsidR="00000000" w:rsidRDefault="00581103">
      <w:pPr>
        <w:pStyle w:val="a0"/>
        <w:rPr>
          <w:rFonts w:hint="cs"/>
          <w:rtl/>
        </w:rPr>
      </w:pPr>
      <w:r>
        <w:rPr>
          <w:rFonts w:hint="cs"/>
          <w:rtl/>
        </w:rPr>
        <w:t>- - -</w:t>
      </w:r>
    </w:p>
    <w:p w14:paraId="6FFAD247" w14:textId="77777777" w:rsidR="00000000" w:rsidRDefault="00581103">
      <w:pPr>
        <w:pStyle w:val="a0"/>
        <w:rPr>
          <w:rFonts w:hint="cs"/>
          <w:rtl/>
        </w:rPr>
      </w:pPr>
    </w:p>
    <w:p w14:paraId="0461E6F5" w14:textId="77777777" w:rsidR="00000000" w:rsidRDefault="00581103">
      <w:pPr>
        <w:pStyle w:val="-"/>
        <w:rPr>
          <w:rtl/>
        </w:rPr>
      </w:pPr>
      <w:bookmarkStart w:id="272" w:name="FS000000531T14_07_2004_15_30_14C"/>
      <w:bookmarkEnd w:id="272"/>
      <w:r>
        <w:rPr>
          <w:rtl/>
        </w:rPr>
        <w:t>אברהם רביץ (יהדות התורה):</w:t>
      </w:r>
    </w:p>
    <w:p w14:paraId="3AE5ED8A" w14:textId="77777777" w:rsidR="00000000" w:rsidRDefault="00581103">
      <w:pPr>
        <w:pStyle w:val="a0"/>
        <w:rPr>
          <w:rtl/>
        </w:rPr>
      </w:pPr>
    </w:p>
    <w:p w14:paraId="21D6AB3D" w14:textId="77777777" w:rsidR="00000000" w:rsidRDefault="00581103">
      <w:pPr>
        <w:pStyle w:val="a0"/>
        <w:rPr>
          <w:rFonts w:hint="cs"/>
          <w:rtl/>
        </w:rPr>
      </w:pPr>
      <w:r>
        <w:rPr>
          <w:rFonts w:hint="cs"/>
          <w:rtl/>
        </w:rPr>
        <w:t xml:space="preserve">ברשות היושב-ראש, ולא על חשבוני. </w:t>
      </w:r>
    </w:p>
    <w:p w14:paraId="43741069" w14:textId="77777777" w:rsidR="00000000" w:rsidRDefault="00581103">
      <w:pPr>
        <w:pStyle w:val="a0"/>
        <w:rPr>
          <w:rFonts w:hint="cs"/>
          <w:rtl/>
        </w:rPr>
      </w:pPr>
    </w:p>
    <w:p w14:paraId="56A67066" w14:textId="77777777" w:rsidR="00000000" w:rsidRDefault="00581103">
      <w:pPr>
        <w:pStyle w:val="af0"/>
        <w:rPr>
          <w:rtl/>
        </w:rPr>
      </w:pPr>
      <w:r>
        <w:rPr>
          <w:rFonts w:hint="eastAsia"/>
          <w:rtl/>
        </w:rPr>
        <w:t>שר</w:t>
      </w:r>
      <w:r>
        <w:rPr>
          <w:rtl/>
        </w:rPr>
        <w:t xml:space="preserve"> הרווחה זבולון אורלב:</w:t>
      </w:r>
    </w:p>
    <w:p w14:paraId="4A32D43E" w14:textId="77777777" w:rsidR="00000000" w:rsidRDefault="00581103">
      <w:pPr>
        <w:pStyle w:val="a0"/>
        <w:rPr>
          <w:rFonts w:hint="cs"/>
          <w:rtl/>
        </w:rPr>
      </w:pPr>
    </w:p>
    <w:p w14:paraId="1B052A8A" w14:textId="77777777" w:rsidR="00000000" w:rsidRDefault="00581103">
      <w:pPr>
        <w:pStyle w:val="a0"/>
        <w:rPr>
          <w:rFonts w:hint="cs"/>
          <w:rtl/>
        </w:rPr>
      </w:pPr>
      <w:r>
        <w:rPr>
          <w:rFonts w:hint="cs"/>
          <w:rtl/>
        </w:rPr>
        <w:t xml:space="preserve">זה ברור שהחוק הזה יחול רק על מי שחייב ברישוי עסקים. </w:t>
      </w:r>
    </w:p>
    <w:p w14:paraId="303DA5B5" w14:textId="77777777" w:rsidR="00000000" w:rsidRDefault="00581103">
      <w:pPr>
        <w:pStyle w:val="a0"/>
        <w:rPr>
          <w:rFonts w:hint="cs"/>
          <w:rtl/>
        </w:rPr>
      </w:pPr>
    </w:p>
    <w:p w14:paraId="480AE5B9" w14:textId="77777777" w:rsidR="00000000" w:rsidRDefault="00581103">
      <w:pPr>
        <w:pStyle w:val="-"/>
        <w:rPr>
          <w:rtl/>
        </w:rPr>
      </w:pPr>
      <w:bookmarkStart w:id="273" w:name="FS000000531T14_07_2004_15_31_52C"/>
      <w:bookmarkEnd w:id="273"/>
      <w:r>
        <w:rPr>
          <w:rtl/>
        </w:rPr>
        <w:t>אברהם רביץ (יהדות התורה):</w:t>
      </w:r>
    </w:p>
    <w:p w14:paraId="651BC34B" w14:textId="77777777" w:rsidR="00000000" w:rsidRDefault="00581103">
      <w:pPr>
        <w:pStyle w:val="a0"/>
        <w:rPr>
          <w:rtl/>
        </w:rPr>
      </w:pPr>
    </w:p>
    <w:p w14:paraId="75201352" w14:textId="77777777" w:rsidR="00000000" w:rsidRDefault="00581103">
      <w:pPr>
        <w:pStyle w:val="a0"/>
        <w:rPr>
          <w:rFonts w:hint="cs"/>
          <w:rtl/>
        </w:rPr>
      </w:pPr>
      <w:r>
        <w:rPr>
          <w:rFonts w:hint="cs"/>
          <w:rtl/>
        </w:rPr>
        <w:t>איפה זה ברור? זה לא ברור מנוסח החוק.</w:t>
      </w:r>
    </w:p>
    <w:p w14:paraId="6A923363" w14:textId="77777777" w:rsidR="00000000" w:rsidRDefault="00581103">
      <w:pPr>
        <w:pStyle w:val="a0"/>
        <w:rPr>
          <w:rFonts w:hint="cs"/>
          <w:rtl/>
        </w:rPr>
      </w:pPr>
    </w:p>
    <w:p w14:paraId="05CA4DE3" w14:textId="77777777" w:rsidR="00000000" w:rsidRDefault="00581103">
      <w:pPr>
        <w:pStyle w:val="af0"/>
        <w:rPr>
          <w:rtl/>
        </w:rPr>
      </w:pPr>
      <w:r>
        <w:rPr>
          <w:rFonts w:hint="eastAsia"/>
          <w:rtl/>
        </w:rPr>
        <w:t>שר</w:t>
      </w:r>
      <w:r>
        <w:rPr>
          <w:rtl/>
        </w:rPr>
        <w:t xml:space="preserve"> הרווחה זבולון אורלב:</w:t>
      </w:r>
    </w:p>
    <w:p w14:paraId="3D1AA6AD" w14:textId="77777777" w:rsidR="00000000" w:rsidRDefault="00581103">
      <w:pPr>
        <w:pStyle w:val="a0"/>
        <w:rPr>
          <w:rFonts w:hint="cs"/>
          <w:rtl/>
        </w:rPr>
      </w:pPr>
    </w:p>
    <w:p w14:paraId="427910F1" w14:textId="77777777" w:rsidR="00000000" w:rsidRDefault="00581103">
      <w:pPr>
        <w:pStyle w:val="a0"/>
        <w:rPr>
          <w:rFonts w:hint="cs"/>
          <w:rtl/>
        </w:rPr>
      </w:pPr>
      <w:r>
        <w:rPr>
          <w:rFonts w:hint="cs"/>
          <w:rtl/>
        </w:rPr>
        <w:t xml:space="preserve">זה על-פי הסכמת הממשלה. </w:t>
      </w:r>
    </w:p>
    <w:p w14:paraId="398BBC14" w14:textId="77777777" w:rsidR="00000000" w:rsidRDefault="00581103">
      <w:pPr>
        <w:pStyle w:val="a0"/>
        <w:rPr>
          <w:rFonts w:hint="cs"/>
          <w:rtl/>
        </w:rPr>
      </w:pPr>
    </w:p>
    <w:p w14:paraId="40BB0C87" w14:textId="77777777" w:rsidR="00000000" w:rsidRDefault="00581103">
      <w:pPr>
        <w:pStyle w:val="-"/>
        <w:rPr>
          <w:rtl/>
        </w:rPr>
      </w:pPr>
      <w:bookmarkStart w:id="274" w:name="FS000000531T14_07_2004_15_32_27C"/>
      <w:bookmarkEnd w:id="274"/>
      <w:r>
        <w:rPr>
          <w:rtl/>
        </w:rPr>
        <w:t>אברהם רביץ (יהדות התורה):</w:t>
      </w:r>
    </w:p>
    <w:p w14:paraId="62DC78E6" w14:textId="77777777" w:rsidR="00000000" w:rsidRDefault="00581103">
      <w:pPr>
        <w:pStyle w:val="a0"/>
        <w:rPr>
          <w:rtl/>
        </w:rPr>
      </w:pPr>
    </w:p>
    <w:p w14:paraId="3F16F1F0" w14:textId="77777777" w:rsidR="00000000" w:rsidRDefault="00581103">
      <w:pPr>
        <w:pStyle w:val="a0"/>
        <w:rPr>
          <w:rFonts w:hint="cs"/>
          <w:rtl/>
        </w:rPr>
      </w:pPr>
      <w:r>
        <w:rPr>
          <w:rFonts w:hint="cs"/>
          <w:rtl/>
        </w:rPr>
        <w:t xml:space="preserve">מנוסח החוק זה לא ברור. </w:t>
      </w:r>
    </w:p>
    <w:p w14:paraId="6E4C4A9E" w14:textId="77777777" w:rsidR="00000000" w:rsidRDefault="00581103">
      <w:pPr>
        <w:pStyle w:val="a0"/>
        <w:rPr>
          <w:rFonts w:hint="cs"/>
          <w:rtl/>
        </w:rPr>
      </w:pPr>
    </w:p>
    <w:p w14:paraId="7FD785B5" w14:textId="77777777" w:rsidR="00000000" w:rsidRDefault="00581103">
      <w:pPr>
        <w:pStyle w:val="af0"/>
        <w:rPr>
          <w:rtl/>
        </w:rPr>
      </w:pPr>
      <w:r>
        <w:rPr>
          <w:rFonts w:hint="eastAsia"/>
          <w:rtl/>
        </w:rPr>
        <w:t>שר</w:t>
      </w:r>
      <w:r>
        <w:rPr>
          <w:rtl/>
        </w:rPr>
        <w:t xml:space="preserve"> הרווחה זבולון אורלב:</w:t>
      </w:r>
    </w:p>
    <w:p w14:paraId="0A3169C4" w14:textId="77777777" w:rsidR="00000000" w:rsidRDefault="00581103">
      <w:pPr>
        <w:pStyle w:val="a0"/>
        <w:rPr>
          <w:rFonts w:hint="cs"/>
          <w:rtl/>
        </w:rPr>
      </w:pPr>
    </w:p>
    <w:p w14:paraId="24B3452B" w14:textId="77777777" w:rsidR="00000000" w:rsidRDefault="00581103">
      <w:pPr>
        <w:pStyle w:val="a0"/>
        <w:rPr>
          <w:rFonts w:hint="cs"/>
          <w:rtl/>
        </w:rPr>
      </w:pPr>
      <w:r>
        <w:rPr>
          <w:rFonts w:hint="cs"/>
          <w:rtl/>
        </w:rPr>
        <w:t>אני אומר</w:t>
      </w:r>
      <w:r>
        <w:rPr>
          <w:rFonts w:hint="cs"/>
          <w:rtl/>
        </w:rPr>
        <w:t xml:space="preserve"> לך שזה על דעת הממשלה. זה רק למי שחייב רישוי עסקים. </w:t>
      </w:r>
    </w:p>
    <w:p w14:paraId="0C71489C" w14:textId="77777777" w:rsidR="00000000" w:rsidRDefault="00581103">
      <w:pPr>
        <w:pStyle w:val="a0"/>
        <w:rPr>
          <w:rFonts w:hint="cs"/>
          <w:rtl/>
        </w:rPr>
      </w:pPr>
    </w:p>
    <w:p w14:paraId="70FB2ECF" w14:textId="77777777" w:rsidR="00000000" w:rsidRDefault="00581103">
      <w:pPr>
        <w:pStyle w:val="-"/>
        <w:rPr>
          <w:rtl/>
        </w:rPr>
      </w:pPr>
      <w:bookmarkStart w:id="275" w:name="FS000000531T14_07_2004_15_33_18C"/>
      <w:bookmarkEnd w:id="275"/>
      <w:r>
        <w:rPr>
          <w:rtl/>
        </w:rPr>
        <w:t>אברהם רביץ (יהדות התורה):</w:t>
      </w:r>
    </w:p>
    <w:p w14:paraId="6F3FA67E" w14:textId="77777777" w:rsidR="00000000" w:rsidRDefault="00581103">
      <w:pPr>
        <w:pStyle w:val="a0"/>
        <w:rPr>
          <w:rtl/>
        </w:rPr>
      </w:pPr>
    </w:p>
    <w:p w14:paraId="77E3342B" w14:textId="77777777" w:rsidR="00000000" w:rsidRDefault="00581103">
      <w:pPr>
        <w:pStyle w:val="a0"/>
        <w:rPr>
          <w:rFonts w:hint="cs"/>
          <w:rtl/>
        </w:rPr>
      </w:pPr>
      <w:r>
        <w:rPr>
          <w:rFonts w:hint="cs"/>
          <w:rtl/>
        </w:rPr>
        <w:t xml:space="preserve">או.קיי., אני מקווה שזה נכנס לפרוטוקול, החלטת הממשלה. אז הנימוק הזה מסתדר. אבל יש עוד דבר. לאן אנחנו נגיע אם  נשעבד חוק אחד לחוק אחר? לאן נגיע כמחוקקים? תתארו לעצמכם שאנחנו לא </w:t>
      </w:r>
      <w:r>
        <w:rPr>
          <w:rFonts w:hint="cs"/>
          <w:rtl/>
        </w:rPr>
        <w:t>ניתן רשיון נהיגה אם מישהו לא שילם ארנונה. סיבה מספקת. גם זה חוק וגם זה חוק. או אם מישהו רוצה לבקר בגן-החיות, נגיד - -</w:t>
      </w:r>
    </w:p>
    <w:p w14:paraId="62555453" w14:textId="77777777" w:rsidR="00000000" w:rsidRDefault="00581103">
      <w:pPr>
        <w:pStyle w:val="a0"/>
        <w:rPr>
          <w:rFonts w:hint="cs"/>
          <w:rtl/>
        </w:rPr>
      </w:pPr>
    </w:p>
    <w:p w14:paraId="7E90D3FB" w14:textId="77777777" w:rsidR="00000000" w:rsidRDefault="00581103">
      <w:pPr>
        <w:pStyle w:val="af0"/>
        <w:rPr>
          <w:rtl/>
        </w:rPr>
      </w:pPr>
      <w:r>
        <w:rPr>
          <w:rFonts w:hint="eastAsia"/>
          <w:rtl/>
        </w:rPr>
        <w:t>נסים</w:t>
      </w:r>
      <w:r>
        <w:rPr>
          <w:rtl/>
        </w:rPr>
        <w:t xml:space="preserve"> זאב (ש"ס):</w:t>
      </w:r>
    </w:p>
    <w:p w14:paraId="1521509A" w14:textId="77777777" w:rsidR="00000000" w:rsidRDefault="00581103">
      <w:pPr>
        <w:pStyle w:val="a0"/>
        <w:rPr>
          <w:rFonts w:hint="cs"/>
          <w:rtl/>
        </w:rPr>
      </w:pPr>
    </w:p>
    <w:p w14:paraId="3A1DE6B5" w14:textId="77777777" w:rsidR="00000000" w:rsidRDefault="00581103">
      <w:pPr>
        <w:pStyle w:val="a0"/>
        <w:rPr>
          <w:rFonts w:hint="cs"/>
          <w:rtl/>
        </w:rPr>
      </w:pPr>
      <w:r>
        <w:rPr>
          <w:rFonts w:hint="cs"/>
          <w:rtl/>
        </w:rPr>
        <w:t>שיבוא לכנסת.</w:t>
      </w:r>
    </w:p>
    <w:p w14:paraId="28288187" w14:textId="77777777" w:rsidR="00000000" w:rsidRDefault="00581103">
      <w:pPr>
        <w:pStyle w:val="a0"/>
        <w:rPr>
          <w:rFonts w:hint="cs"/>
          <w:rtl/>
        </w:rPr>
      </w:pPr>
    </w:p>
    <w:p w14:paraId="34FDCE5E" w14:textId="77777777" w:rsidR="00000000" w:rsidRDefault="00581103">
      <w:pPr>
        <w:pStyle w:val="-"/>
        <w:rPr>
          <w:rtl/>
        </w:rPr>
      </w:pPr>
      <w:bookmarkStart w:id="276" w:name="FS000000531T14_07_2004_15_40_37C"/>
      <w:bookmarkEnd w:id="276"/>
      <w:r>
        <w:rPr>
          <w:rtl/>
        </w:rPr>
        <w:t>אברהם רביץ (יהדות התורה):</w:t>
      </w:r>
    </w:p>
    <w:p w14:paraId="07E2BA14" w14:textId="77777777" w:rsidR="00000000" w:rsidRDefault="00581103">
      <w:pPr>
        <w:pStyle w:val="a0"/>
        <w:rPr>
          <w:rtl/>
        </w:rPr>
      </w:pPr>
    </w:p>
    <w:p w14:paraId="20094126" w14:textId="77777777" w:rsidR="00000000" w:rsidRDefault="00581103">
      <w:pPr>
        <w:pStyle w:val="a0"/>
        <w:rPr>
          <w:rFonts w:hint="cs"/>
          <w:rtl/>
        </w:rPr>
      </w:pPr>
      <w:r>
        <w:rPr>
          <w:rFonts w:hint="cs"/>
          <w:rtl/>
        </w:rPr>
        <w:t>- - או בתערוכה, והאיש הזה לא צחצח שיניים, לא ניתן לו אפשרות? או נגיד שנשלול ממי</w:t>
      </w:r>
      <w:r>
        <w:rPr>
          <w:rFonts w:hint="cs"/>
          <w:rtl/>
        </w:rPr>
        <w:t xml:space="preserve">שהו - מחבר הכנסת דהן - את רשיון הטיסה שלו, כי הוא לא עבר במעבר חצייה. אנה נגיע כמחוקקים? אני חושב שזה דבר לא ראוי כמחוקק, ורק בגלל זה היית צריך להתנגד לכך. ולכן אני אומר לכם, רבותי, לא נלך לתלות דבר אחד באחר. </w:t>
      </w:r>
    </w:p>
    <w:p w14:paraId="1E1504E8" w14:textId="77777777" w:rsidR="00000000" w:rsidRDefault="00581103">
      <w:pPr>
        <w:pStyle w:val="a0"/>
        <w:rPr>
          <w:rFonts w:hint="cs"/>
          <w:rtl/>
        </w:rPr>
      </w:pPr>
    </w:p>
    <w:p w14:paraId="2769F14E" w14:textId="77777777" w:rsidR="00000000" w:rsidRDefault="00581103">
      <w:pPr>
        <w:pStyle w:val="a0"/>
        <w:rPr>
          <w:rFonts w:hint="cs"/>
          <w:rtl/>
        </w:rPr>
      </w:pPr>
      <w:r>
        <w:rPr>
          <w:rFonts w:hint="cs"/>
          <w:rtl/>
        </w:rPr>
        <w:t>עכשיו, אני כן פונה לחברי הכנסת הדתיים. חבר הכ</w:t>
      </w:r>
      <w:r>
        <w:rPr>
          <w:rFonts w:hint="cs"/>
          <w:rtl/>
        </w:rPr>
        <w:t>נסת זבולון אורלב, לא כולם ששים לקבל תעודת כשרות. לא כולם. מה לעשות? כך נראה עמנו. ואם אתה תקשה עליהם ותאמר להם: אתה תקבל ממני תעודת כשרות רק ובתנאי שתמלא אחר כל הוראות החוק - אני עוד הייתי מוכן לתלות את זה בבריאות, זה כן - - -</w:t>
      </w:r>
    </w:p>
    <w:p w14:paraId="265AF995" w14:textId="77777777" w:rsidR="00000000" w:rsidRDefault="00581103">
      <w:pPr>
        <w:pStyle w:val="a0"/>
        <w:rPr>
          <w:rFonts w:hint="cs"/>
          <w:rtl/>
        </w:rPr>
      </w:pPr>
    </w:p>
    <w:p w14:paraId="0B257E1B" w14:textId="77777777" w:rsidR="00000000" w:rsidRDefault="00581103">
      <w:pPr>
        <w:pStyle w:val="af1"/>
        <w:rPr>
          <w:rtl/>
        </w:rPr>
      </w:pPr>
      <w:r>
        <w:rPr>
          <w:rtl/>
        </w:rPr>
        <w:t>היו"ר מוחמד ברכה:</w:t>
      </w:r>
    </w:p>
    <w:p w14:paraId="38639565" w14:textId="77777777" w:rsidR="00000000" w:rsidRDefault="00581103">
      <w:pPr>
        <w:pStyle w:val="a0"/>
        <w:rPr>
          <w:rtl/>
        </w:rPr>
      </w:pPr>
    </w:p>
    <w:p w14:paraId="5F671762" w14:textId="77777777" w:rsidR="00000000" w:rsidRDefault="00581103">
      <w:pPr>
        <w:pStyle w:val="a0"/>
        <w:rPr>
          <w:rFonts w:hint="cs"/>
          <w:rtl/>
        </w:rPr>
      </w:pPr>
      <w:r>
        <w:rPr>
          <w:rFonts w:hint="cs"/>
          <w:rtl/>
        </w:rPr>
        <w:t>נא לסיים.</w:t>
      </w:r>
      <w:r>
        <w:rPr>
          <w:rFonts w:hint="cs"/>
          <w:rtl/>
        </w:rPr>
        <w:t xml:space="preserve"> </w:t>
      </w:r>
    </w:p>
    <w:p w14:paraId="10F906B0" w14:textId="77777777" w:rsidR="00000000" w:rsidRDefault="00581103">
      <w:pPr>
        <w:pStyle w:val="a0"/>
        <w:rPr>
          <w:rFonts w:hint="cs"/>
          <w:rtl/>
        </w:rPr>
      </w:pPr>
    </w:p>
    <w:p w14:paraId="3C82399F" w14:textId="77777777" w:rsidR="00000000" w:rsidRDefault="00581103">
      <w:pPr>
        <w:pStyle w:val="-"/>
        <w:rPr>
          <w:rtl/>
        </w:rPr>
      </w:pPr>
      <w:bookmarkStart w:id="277" w:name="FS000000531T14_07_2004_15_53_57C"/>
      <w:bookmarkEnd w:id="277"/>
      <w:r>
        <w:rPr>
          <w:rtl/>
        </w:rPr>
        <w:t>אברהם רביץ (יהדות התורה):</w:t>
      </w:r>
    </w:p>
    <w:p w14:paraId="6AE95EA1" w14:textId="77777777" w:rsidR="00000000" w:rsidRDefault="00581103">
      <w:pPr>
        <w:pStyle w:val="a0"/>
        <w:rPr>
          <w:rtl/>
        </w:rPr>
      </w:pPr>
    </w:p>
    <w:p w14:paraId="15E02679" w14:textId="77777777" w:rsidR="00000000" w:rsidRDefault="00581103">
      <w:pPr>
        <w:pStyle w:val="a0"/>
        <w:rPr>
          <w:rFonts w:hint="cs"/>
          <w:rtl/>
        </w:rPr>
      </w:pPr>
      <w:r>
        <w:rPr>
          <w:rFonts w:hint="cs"/>
          <w:rtl/>
        </w:rPr>
        <w:t xml:space="preserve">אני כבר מסכם, אדוני. - - - אבל את כל הוראות החוק לשם קבלת רשיון - להתלות את תעודת הכשרות בעניין הזה - זה, חבר הכנסת בריזון, זה לא תחוקתי. זה לא חוק תחוקתי. זה פשוט לא יפה - - </w:t>
      </w:r>
    </w:p>
    <w:p w14:paraId="5330BDA8" w14:textId="77777777" w:rsidR="00000000" w:rsidRDefault="00581103">
      <w:pPr>
        <w:pStyle w:val="a0"/>
        <w:rPr>
          <w:rFonts w:hint="cs"/>
          <w:rtl/>
        </w:rPr>
      </w:pPr>
    </w:p>
    <w:p w14:paraId="0FE8BDBC" w14:textId="77777777" w:rsidR="00000000" w:rsidRDefault="00581103">
      <w:pPr>
        <w:pStyle w:val="af1"/>
        <w:rPr>
          <w:rtl/>
        </w:rPr>
      </w:pPr>
      <w:r>
        <w:rPr>
          <w:rtl/>
        </w:rPr>
        <w:t>היו"ר מוחמד ברכה:</w:t>
      </w:r>
    </w:p>
    <w:p w14:paraId="6EC397C1" w14:textId="77777777" w:rsidR="00000000" w:rsidRDefault="00581103">
      <w:pPr>
        <w:pStyle w:val="a0"/>
        <w:rPr>
          <w:rtl/>
        </w:rPr>
      </w:pPr>
    </w:p>
    <w:p w14:paraId="60A1CBBC" w14:textId="77777777" w:rsidR="00000000" w:rsidRDefault="00581103">
      <w:pPr>
        <w:pStyle w:val="a0"/>
        <w:rPr>
          <w:rFonts w:hint="cs"/>
          <w:rtl/>
        </w:rPr>
      </w:pPr>
      <w:r>
        <w:rPr>
          <w:rFonts w:hint="cs"/>
          <w:rtl/>
        </w:rPr>
        <w:t xml:space="preserve">הנקודה ברורה, חבר הכנסת רביץ. </w:t>
      </w:r>
    </w:p>
    <w:p w14:paraId="3A11D89E" w14:textId="77777777" w:rsidR="00000000" w:rsidRDefault="00581103">
      <w:pPr>
        <w:pStyle w:val="a0"/>
        <w:rPr>
          <w:rFonts w:hint="cs"/>
          <w:rtl/>
        </w:rPr>
      </w:pPr>
    </w:p>
    <w:p w14:paraId="59AFFFC3" w14:textId="77777777" w:rsidR="00000000" w:rsidRDefault="00581103">
      <w:pPr>
        <w:pStyle w:val="-"/>
        <w:rPr>
          <w:rtl/>
        </w:rPr>
      </w:pPr>
      <w:bookmarkStart w:id="278" w:name="FS000000531T14_07_2004_15_55_37C"/>
      <w:bookmarkEnd w:id="278"/>
      <w:r>
        <w:rPr>
          <w:rtl/>
        </w:rPr>
        <w:t>אברהם רביץ (יהדות התורה):</w:t>
      </w:r>
    </w:p>
    <w:p w14:paraId="4FF3B7ED" w14:textId="77777777" w:rsidR="00000000" w:rsidRDefault="00581103">
      <w:pPr>
        <w:pStyle w:val="a0"/>
        <w:rPr>
          <w:rtl/>
        </w:rPr>
      </w:pPr>
    </w:p>
    <w:p w14:paraId="53E3E201" w14:textId="77777777" w:rsidR="00000000" w:rsidRDefault="00581103">
      <w:pPr>
        <w:pStyle w:val="a0"/>
        <w:rPr>
          <w:rFonts w:hint="cs"/>
          <w:rtl/>
        </w:rPr>
      </w:pPr>
      <w:r>
        <w:rPr>
          <w:rFonts w:hint="cs"/>
          <w:rtl/>
        </w:rPr>
        <w:t xml:space="preserve">- - שאנחנו נשתמש בחוק אחד כדי לחזק חוק אחר. </w:t>
      </w:r>
    </w:p>
    <w:p w14:paraId="68621135" w14:textId="77777777" w:rsidR="00000000" w:rsidRDefault="00581103">
      <w:pPr>
        <w:pStyle w:val="a0"/>
        <w:rPr>
          <w:rFonts w:hint="cs"/>
          <w:rtl/>
        </w:rPr>
      </w:pPr>
    </w:p>
    <w:p w14:paraId="153B1E16" w14:textId="77777777" w:rsidR="00000000" w:rsidRDefault="00581103">
      <w:pPr>
        <w:pStyle w:val="af1"/>
        <w:rPr>
          <w:rtl/>
        </w:rPr>
      </w:pPr>
      <w:r>
        <w:rPr>
          <w:rtl/>
        </w:rPr>
        <w:t>היו"ר מוחמד ברכה:</w:t>
      </w:r>
    </w:p>
    <w:p w14:paraId="17FDE0D3" w14:textId="77777777" w:rsidR="00000000" w:rsidRDefault="00581103">
      <w:pPr>
        <w:pStyle w:val="a0"/>
        <w:rPr>
          <w:rtl/>
        </w:rPr>
      </w:pPr>
    </w:p>
    <w:p w14:paraId="01A6C64A" w14:textId="77777777" w:rsidR="00000000" w:rsidRDefault="00581103">
      <w:pPr>
        <w:pStyle w:val="a0"/>
        <w:rPr>
          <w:rFonts w:hint="cs"/>
          <w:rtl/>
        </w:rPr>
      </w:pPr>
      <w:r>
        <w:rPr>
          <w:rFonts w:hint="cs"/>
          <w:rtl/>
        </w:rPr>
        <w:t xml:space="preserve">ברשותך, חבר הכנסת רוני בר-און רצה להפנות שאלה. </w:t>
      </w:r>
    </w:p>
    <w:p w14:paraId="7611AADE" w14:textId="77777777" w:rsidR="00000000" w:rsidRDefault="00581103">
      <w:pPr>
        <w:pStyle w:val="a0"/>
        <w:rPr>
          <w:rFonts w:hint="cs"/>
          <w:rtl/>
        </w:rPr>
      </w:pPr>
    </w:p>
    <w:p w14:paraId="1ED50A60" w14:textId="77777777" w:rsidR="00000000" w:rsidRDefault="00581103">
      <w:pPr>
        <w:pStyle w:val="-"/>
        <w:rPr>
          <w:rtl/>
        </w:rPr>
      </w:pPr>
      <w:bookmarkStart w:id="279" w:name="FS000000531T14_07_2004_15_57_05C"/>
      <w:bookmarkEnd w:id="279"/>
      <w:r>
        <w:rPr>
          <w:rtl/>
        </w:rPr>
        <w:t>אברהם רביץ (יהדות התורה):</w:t>
      </w:r>
    </w:p>
    <w:p w14:paraId="6DFBD053" w14:textId="77777777" w:rsidR="00000000" w:rsidRDefault="00581103">
      <w:pPr>
        <w:pStyle w:val="a0"/>
        <w:rPr>
          <w:rtl/>
        </w:rPr>
      </w:pPr>
    </w:p>
    <w:p w14:paraId="7073FCFB" w14:textId="77777777" w:rsidR="00000000" w:rsidRDefault="00581103">
      <w:pPr>
        <w:pStyle w:val="a0"/>
        <w:rPr>
          <w:rFonts w:hint="cs"/>
          <w:rtl/>
        </w:rPr>
      </w:pPr>
      <w:r>
        <w:rPr>
          <w:rFonts w:hint="cs"/>
          <w:rtl/>
        </w:rPr>
        <w:t xml:space="preserve">דעתו מתקבלת עלי בדרך כלל. </w:t>
      </w:r>
    </w:p>
    <w:p w14:paraId="2CBD1AB4" w14:textId="77777777" w:rsidR="00000000" w:rsidRDefault="00581103">
      <w:pPr>
        <w:pStyle w:val="a0"/>
        <w:rPr>
          <w:rFonts w:hint="cs"/>
          <w:rtl/>
        </w:rPr>
      </w:pPr>
    </w:p>
    <w:p w14:paraId="6DB6260F" w14:textId="77777777" w:rsidR="00000000" w:rsidRDefault="00581103">
      <w:pPr>
        <w:pStyle w:val="af0"/>
        <w:rPr>
          <w:rtl/>
        </w:rPr>
      </w:pPr>
      <w:r>
        <w:rPr>
          <w:rFonts w:hint="eastAsia"/>
          <w:rtl/>
        </w:rPr>
        <w:t>רוני</w:t>
      </w:r>
      <w:r>
        <w:rPr>
          <w:rtl/>
        </w:rPr>
        <w:t xml:space="preserve"> בר-און (הליכוד):</w:t>
      </w:r>
    </w:p>
    <w:p w14:paraId="7FDEEFE7" w14:textId="77777777" w:rsidR="00000000" w:rsidRDefault="00581103">
      <w:pPr>
        <w:pStyle w:val="a0"/>
        <w:rPr>
          <w:rFonts w:hint="cs"/>
          <w:rtl/>
        </w:rPr>
      </w:pPr>
    </w:p>
    <w:p w14:paraId="26A664D5" w14:textId="77777777" w:rsidR="00000000" w:rsidRDefault="00581103">
      <w:pPr>
        <w:pStyle w:val="a0"/>
        <w:rPr>
          <w:rFonts w:hint="cs"/>
          <w:rtl/>
        </w:rPr>
      </w:pPr>
      <w:r>
        <w:rPr>
          <w:rFonts w:hint="cs"/>
          <w:rtl/>
        </w:rPr>
        <w:t>חבר הכנסת רביץ, האם אתה ער לזה שהדר</w:t>
      </w:r>
      <w:r>
        <w:rPr>
          <w:rFonts w:hint="cs"/>
          <w:rtl/>
        </w:rPr>
        <w:t>ישה לרשיון עסק קבועה בחוק מיניה וביה בלי קשר לכשרות, והתחולה של החוק - - -</w:t>
      </w:r>
    </w:p>
    <w:p w14:paraId="58771937" w14:textId="77777777" w:rsidR="00000000" w:rsidRDefault="00581103">
      <w:pPr>
        <w:pStyle w:val="a0"/>
        <w:rPr>
          <w:rFonts w:hint="cs"/>
          <w:rtl/>
        </w:rPr>
      </w:pPr>
    </w:p>
    <w:p w14:paraId="6C0F4B03" w14:textId="77777777" w:rsidR="00000000" w:rsidRDefault="00581103">
      <w:pPr>
        <w:pStyle w:val="-"/>
        <w:rPr>
          <w:rtl/>
        </w:rPr>
      </w:pPr>
      <w:bookmarkStart w:id="280" w:name="FS000000531T14_07_2004_15_59_49C"/>
      <w:bookmarkEnd w:id="280"/>
      <w:r>
        <w:rPr>
          <w:rtl/>
        </w:rPr>
        <w:t>אברהם רביץ (יהדות התורה):</w:t>
      </w:r>
    </w:p>
    <w:p w14:paraId="21BDB1D8" w14:textId="77777777" w:rsidR="00000000" w:rsidRDefault="00581103">
      <w:pPr>
        <w:pStyle w:val="a0"/>
        <w:rPr>
          <w:rtl/>
        </w:rPr>
      </w:pPr>
    </w:p>
    <w:p w14:paraId="055C79C6" w14:textId="77777777" w:rsidR="00000000" w:rsidRDefault="00581103">
      <w:pPr>
        <w:pStyle w:val="a0"/>
        <w:rPr>
          <w:rFonts w:hint="cs"/>
          <w:rtl/>
        </w:rPr>
      </w:pPr>
      <w:r>
        <w:rPr>
          <w:rFonts w:hint="cs"/>
          <w:rtl/>
        </w:rPr>
        <w:t xml:space="preserve">אז תטפל בו. </w:t>
      </w:r>
    </w:p>
    <w:p w14:paraId="47B84D49" w14:textId="77777777" w:rsidR="00000000" w:rsidRDefault="00581103">
      <w:pPr>
        <w:pStyle w:val="a0"/>
        <w:rPr>
          <w:rFonts w:hint="cs"/>
          <w:rtl/>
        </w:rPr>
      </w:pPr>
    </w:p>
    <w:p w14:paraId="0479D7BE" w14:textId="77777777" w:rsidR="00000000" w:rsidRDefault="00581103">
      <w:pPr>
        <w:pStyle w:val="af0"/>
        <w:rPr>
          <w:rtl/>
        </w:rPr>
      </w:pPr>
      <w:r>
        <w:rPr>
          <w:rFonts w:hint="eastAsia"/>
          <w:rtl/>
        </w:rPr>
        <w:t>רוני</w:t>
      </w:r>
      <w:r>
        <w:rPr>
          <w:rtl/>
        </w:rPr>
        <w:t xml:space="preserve"> בר-און (הליכוד):</w:t>
      </w:r>
    </w:p>
    <w:p w14:paraId="51564EEB" w14:textId="77777777" w:rsidR="00000000" w:rsidRDefault="00581103">
      <w:pPr>
        <w:pStyle w:val="a0"/>
        <w:rPr>
          <w:rFonts w:hint="cs"/>
          <w:rtl/>
        </w:rPr>
      </w:pPr>
    </w:p>
    <w:p w14:paraId="771E5E5E" w14:textId="77777777" w:rsidR="00000000" w:rsidRDefault="00581103">
      <w:pPr>
        <w:pStyle w:val="a0"/>
        <w:rPr>
          <w:rFonts w:hint="cs"/>
          <w:rtl/>
        </w:rPr>
      </w:pPr>
      <w:r>
        <w:rPr>
          <w:rFonts w:hint="cs"/>
          <w:rtl/>
        </w:rPr>
        <w:t>החוק המוצע לא יחול על עסקים מהסוג שאתה מנית, שאינם - - - רשיון עסק.</w:t>
      </w:r>
    </w:p>
    <w:p w14:paraId="6317238C" w14:textId="77777777" w:rsidR="00000000" w:rsidRDefault="00581103">
      <w:pPr>
        <w:pStyle w:val="a0"/>
        <w:rPr>
          <w:rFonts w:hint="cs"/>
          <w:rtl/>
        </w:rPr>
      </w:pPr>
    </w:p>
    <w:p w14:paraId="09BBA52D" w14:textId="77777777" w:rsidR="00000000" w:rsidRDefault="00581103">
      <w:pPr>
        <w:pStyle w:val="af1"/>
        <w:rPr>
          <w:rtl/>
        </w:rPr>
      </w:pPr>
      <w:r>
        <w:rPr>
          <w:rtl/>
        </w:rPr>
        <w:t>היו"ר מוחמד ברכה:</w:t>
      </w:r>
    </w:p>
    <w:p w14:paraId="7EBC77BA" w14:textId="77777777" w:rsidR="00000000" w:rsidRDefault="00581103">
      <w:pPr>
        <w:pStyle w:val="a0"/>
        <w:rPr>
          <w:rtl/>
        </w:rPr>
      </w:pPr>
    </w:p>
    <w:p w14:paraId="1F4A063F" w14:textId="77777777" w:rsidR="00000000" w:rsidRDefault="00581103">
      <w:pPr>
        <w:pStyle w:val="a0"/>
        <w:rPr>
          <w:rFonts w:hint="cs"/>
          <w:rtl/>
        </w:rPr>
      </w:pPr>
      <w:r>
        <w:rPr>
          <w:rFonts w:hint="cs"/>
          <w:rtl/>
        </w:rPr>
        <w:t xml:space="preserve">תודה. </w:t>
      </w:r>
    </w:p>
    <w:p w14:paraId="75DE531C" w14:textId="77777777" w:rsidR="00000000" w:rsidRDefault="00581103">
      <w:pPr>
        <w:pStyle w:val="a0"/>
        <w:rPr>
          <w:rFonts w:hint="cs"/>
          <w:rtl/>
        </w:rPr>
      </w:pPr>
    </w:p>
    <w:p w14:paraId="6D274A29" w14:textId="77777777" w:rsidR="00000000" w:rsidRDefault="00581103">
      <w:pPr>
        <w:pStyle w:val="-"/>
        <w:rPr>
          <w:rtl/>
        </w:rPr>
      </w:pPr>
      <w:bookmarkStart w:id="281" w:name="FS000000531T14_07_2004_16_00_54C"/>
      <w:bookmarkEnd w:id="281"/>
      <w:r>
        <w:rPr>
          <w:rtl/>
        </w:rPr>
        <w:t>אברהם רביץ (יהדות הת</w:t>
      </w:r>
      <w:r>
        <w:rPr>
          <w:rtl/>
        </w:rPr>
        <w:t>ורה):</w:t>
      </w:r>
    </w:p>
    <w:p w14:paraId="175503CE" w14:textId="77777777" w:rsidR="00000000" w:rsidRDefault="00581103">
      <w:pPr>
        <w:pStyle w:val="a0"/>
        <w:rPr>
          <w:rtl/>
        </w:rPr>
      </w:pPr>
    </w:p>
    <w:p w14:paraId="337FA185" w14:textId="77777777" w:rsidR="00000000" w:rsidRDefault="00581103">
      <w:pPr>
        <w:pStyle w:val="a0"/>
        <w:rPr>
          <w:rFonts w:hint="cs"/>
          <w:rtl/>
        </w:rPr>
      </w:pPr>
      <w:r>
        <w:rPr>
          <w:rFonts w:hint="cs"/>
          <w:rtl/>
        </w:rPr>
        <w:t xml:space="preserve">טוב, אני רוצה רק לענות לו. </w:t>
      </w:r>
    </w:p>
    <w:p w14:paraId="4264412F" w14:textId="77777777" w:rsidR="00000000" w:rsidRDefault="00581103">
      <w:pPr>
        <w:pStyle w:val="a0"/>
        <w:rPr>
          <w:rFonts w:hint="cs"/>
          <w:rtl/>
        </w:rPr>
      </w:pPr>
    </w:p>
    <w:p w14:paraId="1B25880F" w14:textId="77777777" w:rsidR="00000000" w:rsidRDefault="00581103">
      <w:pPr>
        <w:pStyle w:val="af1"/>
        <w:rPr>
          <w:rtl/>
        </w:rPr>
      </w:pPr>
      <w:r>
        <w:rPr>
          <w:rtl/>
        </w:rPr>
        <w:t>היו"ר מוחמד ברכה:</w:t>
      </w:r>
    </w:p>
    <w:p w14:paraId="09E17514" w14:textId="77777777" w:rsidR="00000000" w:rsidRDefault="00581103">
      <w:pPr>
        <w:pStyle w:val="a0"/>
        <w:rPr>
          <w:rtl/>
        </w:rPr>
      </w:pPr>
    </w:p>
    <w:p w14:paraId="29553AA3" w14:textId="77777777" w:rsidR="00000000" w:rsidRDefault="00581103">
      <w:pPr>
        <w:pStyle w:val="a0"/>
        <w:rPr>
          <w:rFonts w:hint="cs"/>
          <w:rtl/>
        </w:rPr>
      </w:pPr>
      <w:r>
        <w:rPr>
          <w:rFonts w:hint="cs"/>
          <w:rtl/>
        </w:rPr>
        <w:t>לא, לא. מהמקום, חבר הכנסת שוחט. זה לא נהוג מה שאני עושה, אבל אני רואה שמתרגשים.</w:t>
      </w:r>
    </w:p>
    <w:p w14:paraId="45B745CC" w14:textId="77777777" w:rsidR="00000000" w:rsidRDefault="00581103">
      <w:pPr>
        <w:pStyle w:val="a0"/>
        <w:rPr>
          <w:rFonts w:hint="cs"/>
          <w:rtl/>
        </w:rPr>
      </w:pPr>
    </w:p>
    <w:p w14:paraId="22FD80FF" w14:textId="77777777" w:rsidR="00000000" w:rsidRDefault="00581103">
      <w:pPr>
        <w:pStyle w:val="af0"/>
        <w:rPr>
          <w:rtl/>
        </w:rPr>
      </w:pPr>
      <w:r>
        <w:rPr>
          <w:rFonts w:hint="eastAsia"/>
          <w:rtl/>
        </w:rPr>
        <w:t>אברהם</w:t>
      </w:r>
      <w:r>
        <w:rPr>
          <w:rtl/>
        </w:rPr>
        <w:t xml:space="preserve"> בייגה שוחט (העבודה-מימד):</w:t>
      </w:r>
    </w:p>
    <w:p w14:paraId="724A80F6" w14:textId="77777777" w:rsidR="00000000" w:rsidRDefault="00581103">
      <w:pPr>
        <w:pStyle w:val="a0"/>
        <w:rPr>
          <w:rFonts w:hint="cs"/>
          <w:rtl/>
        </w:rPr>
      </w:pPr>
    </w:p>
    <w:p w14:paraId="2F4264C4" w14:textId="77777777" w:rsidR="00000000" w:rsidRDefault="00581103">
      <w:pPr>
        <w:pStyle w:val="a0"/>
        <w:rPr>
          <w:rFonts w:hint="cs"/>
          <w:rtl/>
        </w:rPr>
      </w:pPr>
      <w:r>
        <w:rPr>
          <w:rFonts w:hint="cs"/>
          <w:rtl/>
        </w:rPr>
        <w:t>- - -</w:t>
      </w:r>
    </w:p>
    <w:p w14:paraId="21206F5F" w14:textId="77777777" w:rsidR="00000000" w:rsidRDefault="00581103">
      <w:pPr>
        <w:pStyle w:val="a0"/>
        <w:rPr>
          <w:rFonts w:hint="cs"/>
          <w:rtl/>
        </w:rPr>
      </w:pPr>
    </w:p>
    <w:p w14:paraId="745D63E1" w14:textId="77777777" w:rsidR="00000000" w:rsidRDefault="00581103">
      <w:pPr>
        <w:pStyle w:val="af0"/>
        <w:rPr>
          <w:rtl/>
        </w:rPr>
      </w:pPr>
      <w:r>
        <w:rPr>
          <w:rFonts w:hint="eastAsia"/>
          <w:rtl/>
        </w:rPr>
        <w:t>קריאות</w:t>
      </w:r>
      <w:r>
        <w:rPr>
          <w:rtl/>
        </w:rPr>
        <w:t>:</w:t>
      </w:r>
    </w:p>
    <w:p w14:paraId="3DCD9CCF" w14:textId="77777777" w:rsidR="00000000" w:rsidRDefault="00581103">
      <w:pPr>
        <w:pStyle w:val="a0"/>
        <w:rPr>
          <w:rFonts w:hint="cs"/>
          <w:rtl/>
        </w:rPr>
      </w:pPr>
    </w:p>
    <w:p w14:paraId="14058499" w14:textId="77777777" w:rsidR="00000000" w:rsidRDefault="00581103">
      <w:pPr>
        <w:pStyle w:val="a0"/>
        <w:rPr>
          <w:rFonts w:hint="cs"/>
          <w:rtl/>
        </w:rPr>
      </w:pPr>
      <w:r>
        <w:rPr>
          <w:rFonts w:hint="cs"/>
          <w:rtl/>
        </w:rPr>
        <w:t>- - -</w:t>
      </w:r>
    </w:p>
    <w:p w14:paraId="32BC9B6E" w14:textId="77777777" w:rsidR="00000000" w:rsidRDefault="00581103">
      <w:pPr>
        <w:pStyle w:val="a0"/>
        <w:rPr>
          <w:rFonts w:hint="cs"/>
          <w:rtl/>
        </w:rPr>
      </w:pPr>
    </w:p>
    <w:p w14:paraId="08A38722" w14:textId="77777777" w:rsidR="00000000" w:rsidRDefault="00581103">
      <w:pPr>
        <w:pStyle w:val="af1"/>
        <w:rPr>
          <w:rtl/>
        </w:rPr>
      </w:pPr>
      <w:r>
        <w:rPr>
          <w:rtl/>
        </w:rPr>
        <w:t>היו"ר מוחמד ברכה:</w:t>
      </w:r>
    </w:p>
    <w:p w14:paraId="0483D15D" w14:textId="77777777" w:rsidR="00000000" w:rsidRDefault="00581103">
      <w:pPr>
        <w:pStyle w:val="a0"/>
        <w:rPr>
          <w:rtl/>
        </w:rPr>
      </w:pPr>
    </w:p>
    <w:p w14:paraId="50037E21" w14:textId="77777777" w:rsidR="00000000" w:rsidRDefault="00581103">
      <w:pPr>
        <w:pStyle w:val="a0"/>
        <w:rPr>
          <w:rFonts w:hint="cs"/>
          <w:rtl/>
        </w:rPr>
      </w:pPr>
      <w:r>
        <w:rPr>
          <w:rFonts w:hint="cs"/>
          <w:rtl/>
        </w:rPr>
        <w:t xml:space="preserve">אני לא אסתום את הפה בעניינים של כשרות. דווקא </w:t>
      </w:r>
      <w:r>
        <w:rPr>
          <w:rFonts w:hint="cs"/>
          <w:rtl/>
        </w:rPr>
        <w:t xml:space="preserve">אני לא. </w:t>
      </w:r>
    </w:p>
    <w:p w14:paraId="310A8B4F" w14:textId="77777777" w:rsidR="00000000" w:rsidRDefault="00581103">
      <w:pPr>
        <w:pStyle w:val="a0"/>
        <w:rPr>
          <w:rFonts w:hint="cs"/>
          <w:rtl/>
        </w:rPr>
      </w:pPr>
    </w:p>
    <w:p w14:paraId="7C8F2EEF" w14:textId="77777777" w:rsidR="00000000" w:rsidRDefault="00581103">
      <w:pPr>
        <w:pStyle w:val="af0"/>
        <w:rPr>
          <w:rtl/>
        </w:rPr>
      </w:pPr>
      <w:r>
        <w:rPr>
          <w:rFonts w:hint="eastAsia"/>
          <w:rtl/>
        </w:rPr>
        <w:t>אברהם</w:t>
      </w:r>
      <w:r>
        <w:rPr>
          <w:rtl/>
        </w:rPr>
        <w:t xml:space="preserve"> בייגה שוחט (העבודה-מימד):</w:t>
      </w:r>
    </w:p>
    <w:p w14:paraId="1C0893D7" w14:textId="77777777" w:rsidR="00000000" w:rsidRDefault="00581103">
      <w:pPr>
        <w:pStyle w:val="a0"/>
        <w:rPr>
          <w:rFonts w:hint="cs"/>
          <w:rtl/>
        </w:rPr>
      </w:pPr>
    </w:p>
    <w:p w14:paraId="101C7341" w14:textId="77777777" w:rsidR="00000000" w:rsidRDefault="00581103">
      <w:pPr>
        <w:pStyle w:val="a0"/>
        <w:rPr>
          <w:rFonts w:hint="cs"/>
          <w:rtl/>
        </w:rPr>
      </w:pPr>
      <w:r>
        <w:rPr>
          <w:rFonts w:hint="cs"/>
          <w:rtl/>
        </w:rPr>
        <w:t>ולפי דעתי - - - הצעת החוק הזאת היא ממש לא ראויה - - -</w:t>
      </w:r>
    </w:p>
    <w:p w14:paraId="2E7E376B" w14:textId="77777777" w:rsidR="00000000" w:rsidRDefault="00581103">
      <w:pPr>
        <w:pStyle w:val="a0"/>
        <w:rPr>
          <w:rFonts w:hint="cs"/>
          <w:rtl/>
        </w:rPr>
      </w:pPr>
    </w:p>
    <w:p w14:paraId="3B20BD31" w14:textId="77777777" w:rsidR="00000000" w:rsidRDefault="00581103">
      <w:pPr>
        <w:pStyle w:val="af1"/>
        <w:rPr>
          <w:rtl/>
        </w:rPr>
      </w:pPr>
      <w:r>
        <w:rPr>
          <w:rtl/>
        </w:rPr>
        <w:t>היו"ר מוחמד ברכה:</w:t>
      </w:r>
    </w:p>
    <w:p w14:paraId="7206D8EA" w14:textId="77777777" w:rsidR="00000000" w:rsidRDefault="00581103">
      <w:pPr>
        <w:pStyle w:val="a0"/>
        <w:rPr>
          <w:rtl/>
        </w:rPr>
      </w:pPr>
    </w:p>
    <w:p w14:paraId="0BBC7A3A" w14:textId="77777777" w:rsidR="00000000" w:rsidRDefault="00581103">
      <w:pPr>
        <w:pStyle w:val="a0"/>
        <w:rPr>
          <w:rFonts w:hint="cs"/>
          <w:rtl/>
        </w:rPr>
      </w:pPr>
      <w:r>
        <w:rPr>
          <w:rFonts w:hint="cs"/>
          <w:rtl/>
        </w:rPr>
        <w:t>תודה. חבר הכנסת רביץ, אתה רוצה להגיד מילת סיום, בבקשה?</w:t>
      </w:r>
    </w:p>
    <w:p w14:paraId="58A9C83A" w14:textId="77777777" w:rsidR="00000000" w:rsidRDefault="00581103">
      <w:pPr>
        <w:pStyle w:val="a0"/>
        <w:rPr>
          <w:rFonts w:hint="cs"/>
          <w:rtl/>
        </w:rPr>
      </w:pPr>
    </w:p>
    <w:p w14:paraId="04734C04" w14:textId="77777777" w:rsidR="00000000" w:rsidRDefault="00581103">
      <w:pPr>
        <w:pStyle w:val="-"/>
        <w:rPr>
          <w:rtl/>
        </w:rPr>
      </w:pPr>
      <w:bookmarkStart w:id="282" w:name="FS000000531T14_07_2004_16_04_21C"/>
      <w:bookmarkEnd w:id="282"/>
      <w:r>
        <w:rPr>
          <w:rtl/>
        </w:rPr>
        <w:t>אברהם רביץ (יהדות התורה):</w:t>
      </w:r>
    </w:p>
    <w:p w14:paraId="5637DAFE" w14:textId="77777777" w:rsidR="00000000" w:rsidRDefault="00581103">
      <w:pPr>
        <w:pStyle w:val="a0"/>
        <w:rPr>
          <w:rtl/>
        </w:rPr>
      </w:pPr>
    </w:p>
    <w:p w14:paraId="37D91C30" w14:textId="77777777" w:rsidR="00000000" w:rsidRDefault="00581103">
      <w:pPr>
        <w:pStyle w:val="a0"/>
        <w:rPr>
          <w:rFonts w:hint="cs"/>
          <w:rtl/>
        </w:rPr>
      </w:pPr>
      <w:r>
        <w:rPr>
          <w:rFonts w:hint="cs"/>
          <w:rtl/>
        </w:rPr>
        <w:t xml:space="preserve">כן. </w:t>
      </w:r>
    </w:p>
    <w:p w14:paraId="1F1B3614" w14:textId="77777777" w:rsidR="00000000" w:rsidRDefault="00581103">
      <w:pPr>
        <w:pStyle w:val="a0"/>
        <w:rPr>
          <w:rFonts w:hint="cs"/>
          <w:rtl/>
        </w:rPr>
      </w:pPr>
    </w:p>
    <w:p w14:paraId="71F67288" w14:textId="77777777" w:rsidR="00000000" w:rsidRDefault="00581103">
      <w:pPr>
        <w:pStyle w:val="af1"/>
        <w:rPr>
          <w:rtl/>
        </w:rPr>
      </w:pPr>
      <w:r>
        <w:rPr>
          <w:rtl/>
        </w:rPr>
        <w:t>היו"ר מוחמד ברכה:</w:t>
      </w:r>
    </w:p>
    <w:p w14:paraId="1694C05F" w14:textId="77777777" w:rsidR="00000000" w:rsidRDefault="00581103">
      <w:pPr>
        <w:pStyle w:val="a0"/>
        <w:rPr>
          <w:rtl/>
        </w:rPr>
      </w:pPr>
    </w:p>
    <w:p w14:paraId="63A4C4D1" w14:textId="77777777" w:rsidR="00000000" w:rsidRDefault="00581103">
      <w:pPr>
        <w:pStyle w:val="a0"/>
        <w:rPr>
          <w:rFonts w:hint="cs"/>
          <w:rtl/>
        </w:rPr>
      </w:pPr>
      <w:r>
        <w:rPr>
          <w:rFonts w:hint="cs"/>
          <w:rtl/>
        </w:rPr>
        <w:t xml:space="preserve">וזהו. ואנחנו עוברים להצבעה. </w:t>
      </w:r>
    </w:p>
    <w:p w14:paraId="431F6AA1" w14:textId="77777777" w:rsidR="00000000" w:rsidRDefault="00581103">
      <w:pPr>
        <w:pStyle w:val="a0"/>
        <w:rPr>
          <w:rFonts w:hint="cs"/>
          <w:rtl/>
        </w:rPr>
      </w:pPr>
    </w:p>
    <w:p w14:paraId="274A8120" w14:textId="77777777" w:rsidR="00000000" w:rsidRDefault="00581103">
      <w:pPr>
        <w:pStyle w:val="-"/>
        <w:rPr>
          <w:rtl/>
        </w:rPr>
      </w:pPr>
      <w:bookmarkStart w:id="283" w:name="FS000000531T14_07_2004_16_04_41C"/>
      <w:bookmarkEnd w:id="283"/>
      <w:r>
        <w:rPr>
          <w:rtl/>
        </w:rPr>
        <w:t>א</w:t>
      </w:r>
      <w:r>
        <w:rPr>
          <w:rtl/>
        </w:rPr>
        <w:t>ברהם רביץ (יהדות התורה):</w:t>
      </w:r>
    </w:p>
    <w:p w14:paraId="70486BE8" w14:textId="77777777" w:rsidR="00000000" w:rsidRDefault="00581103">
      <w:pPr>
        <w:pStyle w:val="a0"/>
        <w:rPr>
          <w:rtl/>
        </w:rPr>
      </w:pPr>
    </w:p>
    <w:p w14:paraId="2560A7D5" w14:textId="77777777" w:rsidR="00000000" w:rsidRDefault="00581103">
      <w:pPr>
        <w:pStyle w:val="a0"/>
        <w:rPr>
          <w:rFonts w:hint="cs"/>
          <w:rtl/>
        </w:rPr>
      </w:pPr>
      <w:r>
        <w:rPr>
          <w:rFonts w:hint="cs"/>
          <w:rtl/>
        </w:rPr>
        <w:t xml:space="preserve">אני פשוט רוצה לחזק את הדברים שאמר חבר הכנסת שוחט. אנחנו הרי יודעים - לא בכולם - שיש מקומות שלא מקבלים רשיון עסק תקופה ארוכה בגלל ביורוקרטיה. ובינתיים האיש מזין בני-אדם, מוכר להם אוכל, וללא תעודת כשרות. </w:t>
      </w:r>
    </w:p>
    <w:p w14:paraId="0813564C" w14:textId="77777777" w:rsidR="00000000" w:rsidRDefault="00581103">
      <w:pPr>
        <w:pStyle w:val="a0"/>
        <w:rPr>
          <w:rFonts w:hint="cs"/>
          <w:rtl/>
        </w:rPr>
      </w:pPr>
    </w:p>
    <w:p w14:paraId="68E252C3" w14:textId="77777777" w:rsidR="00000000" w:rsidRDefault="00581103">
      <w:pPr>
        <w:pStyle w:val="af1"/>
        <w:rPr>
          <w:rtl/>
        </w:rPr>
      </w:pPr>
      <w:r>
        <w:rPr>
          <w:rtl/>
        </w:rPr>
        <w:t>היו"ר מוחמד ברכה:</w:t>
      </w:r>
    </w:p>
    <w:p w14:paraId="4D8DE2AC" w14:textId="77777777" w:rsidR="00000000" w:rsidRDefault="00581103">
      <w:pPr>
        <w:pStyle w:val="a0"/>
        <w:rPr>
          <w:rtl/>
        </w:rPr>
      </w:pPr>
    </w:p>
    <w:p w14:paraId="573DC689" w14:textId="77777777" w:rsidR="00000000" w:rsidRDefault="00581103">
      <w:pPr>
        <w:pStyle w:val="a0"/>
        <w:rPr>
          <w:rFonts w:hint="cs"/>
          <w:rtl/>
        </w:rPr>
      </w:pPr>
      <w:r>
        <w:rPr>
          <w:rFonts w:hint="cs"/>
          <w:rtl/>
        </w:rPr>
        <w:t xml:space="preserve">תודה. </w:t>
      </w:r>
    </w:p>
    <w:p w14:paraId="77F65EBE" w14:textId="77777777" w:rsidR="00000000" w:rsidRDefault="00581103">
      <w:pPr>
        <w:pStyle w:val="a0"/>
        <w:rPr>
          <w:rFonts w:hint="cs"/>
          <w:rtl/>
        </w:rPr>
      </w:pPr>
    </w:p>
    <w:p w14:paraId="419D8B38" w14:textId="77777777" w:rsidR="00000000" w:rsidRDefault="00581103">
      <w:pPr>
        <w:pStyle w:val="-"/>
        <w:rPr>
          <w:rtl/>
        </w:rPr>
      </w:pPr>
      <w:bookmarkStart w:id="284" w:name="FS000000531T14_07_2004_16_05_35C"/>
      <w:bookmarkEnd w:id="284"/>
      <w:r>
        <w:rPr>
          <w:rtl/>
        </w:rPr>
        <w:t>אברהם רביץ (יהדות התורה):</w:t>
      </w:r>
    </w:p>
    <w:p w14:paraId="53F2C845" w14:textId="77777777" w:rsidR="00000000" w:rsidRDefault="00581103">
      <w:pPr>
        <w:pStyle w:val="a0"/>
        <w:rPr>
          <w:rtl/>
        </w:rPr>
      </w:pPr>
    </w:p>
    <w:p w14:paraId="23F9F29C" w14:textId="77777777" w:rsidR="00000000" w:rsidRDefault="00581103">
      <w:pPr>
        <w:pStyle w:val="a0"/>
        <w:rPr>
          <w:rFonts w:hint="cs"/>
          <w:rtl/>
        </w:rPr>
      </w:pPr>
      <w:r>
        <w:rPr>
          <w:rFonts w:hint="cs"/>
          <w:rtl/>
        </w:rPr>
        <w:t xml:space="preserve">לכן אני מציע שיהפוך את זה חבר הכנסת בריזון להצעה לסדר-היום. נשב שם בוועדה, נתכנן את זה בשום שכל, ונביא חוק שיהיה ראוי, לפחות. </w:t>
      </w:r>
    </w:p>
    <w:p w14:paraId="46DD0198" w14:textId="77777777" w:rsidR="00000000" w:rsidRDefault="00581103">
      <w:pPr>
        <w:pStyle w:val="a0"/>
        <w:rPr>
          <w:rFonts w:hint="cs"/>
          <w:rtl/>
        </w:rPr>
      </w:pPr>
    </w:p>
    <w:p w14:paraId="27930388" w14:textId="77777777" w:rsidR="00000000" w:rsidRDefault="00581103">
      <w:pPr>
        <w:pStyle w:val="af1"/>
        <w:rPr>
          <w:rtl/>
        </w:rPr>
      </w:pPr>
      <w:r>
        <w:rPr>
          <w:rtl/>
        </w:rPr>
        <w:t>היו"ר מוחמד ברכה:</w:t>
      </w:r>
    </w:p>
    <w:p w14:paraId="4DFB2DAE" w14:textId="77777777" w:rsidR="00000000" w:rsidRDefault="00581103">
      <w:pPr>
        <w:pStyle w:val="a0"/>
        <w:rPr>
          <w:rtl/>
        </w:rPr>
      </w:pPr>
    </w:p>
    <w:p w14:paraId="38144BAC" w14:textId="77777777" w:rsidR="00000000" w:rsidRDefault="00581103">
      <w:pPr>
        <w:pStyle w:val="a0"/>
        <w:rPr>
          <w:rFonts w:hint="cs"/>
          <w:rtl/>
        </w:rPr>
      </w:pPr>
      <w:r>
        <w:rPr>
          <w:rFonts w:hint="cs"/>
          <w:rtl/>
        </w:rPr>
        <w:t xml:space="preserve">תודה, חבר הכנסת רביץ. חבר הכנסת בריזון יש לו זכות. </w:t>
      </w:r>
    </w:p>
    <w:p w14:paraId="7DA7C8B1" w14:textId="77777777" w:rsidR="00000000" w:rsidRDefault="00581103">
      <w:pPr>
        <w:pStyle w:val="a0"/>
        <w:rPr>
          <w:rFonts w:hint="cs"/>
          <w:rtl/>
        </w:rPr>
      </w:pPr>
    </w:p>
    <w:p w14:paraId="28CB2BE2" w14:textId="77777777" w:rsidR="00000000" w:rsidRDefault="00581103">
      <w:pPr>
        <w:pStyle w:val="a"/>
        <w:rPr>
          <w:rtl/>
        </w:rPr>
      </w:pPr>
      <w:bookmarkStart w:id="285" w:name="FS000001049T14_07_2004_16_06_38"/>
      <w:bookmarkStart w:id="286" w:name="_Toc81561451"/>
      <w:bookmarkEnd w:id="285"/>
      <w:r>
        <w:rPr>
          <w:rFonts w:hint="eastAsia"/>
          <w:rtl/>
        </w:rPr>
        <w:t>רוני</w:t>
      </w:r>
      <w:r>
        <w:rPr>
          <w:rtl/>
        </w:rPr>
        <w:t xml:space="preserve"> בריזון (שינוי):</w:t>
      </w:r>
      <w:bookmarkEnd w:id="286"/>
    </w:p>
    <w:p w14:paraId="155F4111" w14:textId="77777777" w:rsidR="00000000" w:rsidRDefault="00581103">
      <w:pPr>
        <w:pStyle w:val="a0"/>
        <w:rPr>
          <w:rFonts w:hint="cs"/>
          <w:rtl/>
        </w:rPr>
      </w:pPr>
    </w:p>
    <w:p w14:paraId="024FD2FD" w14:textId="77777777" w:rsidR="00000000" w:rsidRDefault="00581103">
      <w:pPr>
        <w:pStyle w:val="a0"/>
        <w:rPr>
          <w:rFonts w:hint="cs"/>
          <w:rtl/>
        </w:rPr>
      </w:pPr>
      <w:r>
        <w:rPr>
          <w:rFonts w:hint="cs"/>
          <w:rtl/>
        </w:rPr>
        <w:t>חבר הכ</w:t>
      </w:r>
      <w:r>
        <w:rPr>
          <w:rFonts w:hint="cs"/>
          <w:rtl/>
        </w:rPr>
        <w:t>נסת רביץ, אני מקבל את ההצעה של כבודו בשינוי קטן. השר אורלב מציע שאני אבקש דחייה בהצבעה, כדי שהוא - כך אמר - ינסה לשכנע את חברינו.</w:t>
      </w:r>
    </w:p>
    <w:p w14:paraId="4B5DF506" w14:textId="77777777" w:rsidR="00000000" w:rsidRDefault="00581103">
      <w:pPr>
        <w:pStyle w:val="a0"/>
        <w:rPr>
          <w:rFonts w:hint="cs"/>
          <w:rtl/>
        </w:rPr>
      </w:pPr>
    </w:p>
    <w:p w14:paraId="6E8DBB19" w14:textId="77777777" w:rsidR="00000000" w:rsidRDefault="00581103">
      <w:pPr>
        <w:pStyle w:val="af0"/>
        <w:rPr>
          <w:rtl/>
        </w:rPr>
      </w:pPr>
      <w:r>
        <w:rPr>
          <w:rFonts w:hint="eastAsia"/>
          <w:rtl/>
        </w:rPr>
        <w:t>אברהם</w:t>
      </w:r>
      <w:r>
        <w:rPr>
          <w:rtl/>
        </w:rPr>
        <w:t xml:space="preserve"> רביץ (יהדות התורה):</w:t>
      </w:r>
    </w:p>
    <w:p w14:paraId="4E4FAFB5" w14:textId="77777777" w:rsidR="00000000" w:rsidRDefault="00581103">
      <w:pPr>
        <w:pStyle w:val="a0"/>
        <w:rPr>
          <w:rFonts w:hint="cs"/>
          <w:rtl/>
        </w:rPr>
      </w:pPr>
    </w:p>
    <w:p w14:paraId="621495E2" w14:textId="77777777" w:rsidR="00000000" w:rsidRDefault="00581103">
      <w:pPr>
        <w:pStyle w:val="a0"/>
        <w:rPr>
          <w:rFonts w:hint="cs"/>
          <w:rtl/>
        </w:rPr>
      </w:pPr>
      <w:r>
        <w:rPr>
          <w:rFonts w:hint="cs"/>
          <w:rtl/>
        </w:rPr>
        <w:t xml:space="preserve">ואני אותך. </w:t>
      </w:r>
    </w:p>
    <w:p w14:paraId="4AC6E4DB" w14:textId="77777777" w:rsidR="00000000" w:rsidRDefault="00581103">
      <w:pPr>
        <w:pStyle w:val="a0"/>
        <w:rPr>
          <w:rFonts w:hint="cs"/>
          <w:rtl/>
        </w:rPr>
      </w:pPr>
    </w:p>
    <w:p w14:paraId="4B4672A9" w14:textId="77777777" w:rsidR="00000000" w:rsidRDefault="00581103">
      <w:pPr>
        <w:pStyle w:val="-"/>
        <w:rPr>
          <w:rtl/>
        </w:rPr>
      </w:pPr>
      <w:bookmarkStart w:id="287" w:name="FS000001049T14_07_2004_16_07_24C"/>
      <w:bookmarkEnd w:id="287"/>
      <w:r>
        <w:rPr>
          <w:rtl/>
        </w:rPr>
        <w:t>רוני בריזון (שינוי):</w:t>
      </w:r>
    </w:p>
    <w:p w14:paraId="68A993B6" w14:textId="77777777" w:rsidR="00000000" w:rsidRDefault="00581103">
      <w:pPr>
        <w:pStyle w:val="a0"/>
        <w:rPr>
          <w:rtl/>
        </w:rPr>
      </w:pPr>
    </w:p>
    <w:p w14:paraId="4C94908C" w14:textId="77777777" w:rsidR="00000000" w:rsidRDefault="00581103">
      <w:pPr>
        <w:pStyle w:val="a0"/>
        <w:rPr>
          <w:rFonts w:hint="cs"/>
          <w:rtl/>
        </w:rPr>
      </w:pPr>
      <w:r>
        <w:rPr>
          <w:rFonts w:hint="cs"/>
          <w:rtl/>
        </w:rPr>
        <w:t xml:space="preserve">ואתה אותי, כמובן. כדרכנו מימים ימימה. </w:t>
      </w:r>
    </w:p>
    <w:p w14:paraId="7A7A261E" w14:textId="77777777" w:rsidR="00000000" w:rsidRDefault="00581103">
      <w:pPr>
        <w:pStyle w:val="a0"/>
        <w:rPr>
          <w:rFonts w:hint="cs"/>
          <w:rtl/>
        </w:rPr>
      </w:pPr>
    </w:p>
    <w:p w14:paraId="3B15563E" w14:textId="77777777" w:rsidR="00000000" w:rsidRDefault="00581103">
      <w:pPr>
        <w:pStyle w:val="a0"/>
        <w:rPr>
          <w:rFonts w:hint="cs"/>
          <w:rtl/>
        </w:rPr>
      </w:pPr>
      <w:r>
        <w:rPr>
          <w:rFonts w:hint="cs"/>
          <w:rtl/>
        </w:rPr>
        <w:t xml:space="preserve">אני מציע, אדוני, שנדחה </w:t>
      </w:r>
      <w:r>
        <w:rPr>
          <w:rFonts w:hint="cs"/>
          <w:rtl/>
        </w:rPr>
        <w:t xml:space="preserve">את ההצבעה. </w:t>
      </w:r>
    </w:p>
    <w:p w14:paraId="3C9A606A" w14:textId="77777777" w:rsidR="00000000" w:rsidRDefault="00581103">
      <w:pPr>
        <w:pStyle w:val="a0"/>
        <w:rPr>
          <w:rFonts w:hint="cs"/>
          <w:rtl/>
        </w:rPr>
      </w:pPr>
    </w:p>
    <w:p w14:paraId="09719ED3" w14:textId="77777777" w:rsidR="00000000" w:rsidRDefault="00581103">
      <w:pPr>
        <w:pStyle w:val="af1"/>
        <w:rPr>
          <w:rtl/>
        </w:rPr>
      </w:pPr>
      <w:r>
        <w:rPr>
          <w:rtl/>
        </w:rPr>
        <w:t>היו"ר מוחמד ברכה:</w:t>
      </w:r>
    </w:p>
    <w:p w14:paraId="66E6AFBC" w14:textId="77777777" w:rsidR="00000000" w:rsidRDefault="00581103">
      <w:pPr>
        <w:pStyle w:val="a0"/>
        <w:rPr>
          <w:rtl/>
        </w:rPr>
      </w:pPr>
    </w:p>
    <w:p w14:paraId="3AF0AA25" w14:textId="77777777" w:rsidR="00000000" w:rsidRDefault="00581103">
      <w:pPr>
        <w:pStyle w:val="a0"/>
        <w:rPr>
          <w:rFonts w:hint="cs"/>
          <w:rtl/>
        </w:rPr>
      </w:pPr>
      <w:r>
        <w:rPr>
          <w:rFonts w:hint="cs"/>
          <w:rtl/>
        </w:rPr>
        <w:t xml:space="preserve">אתה לא מציע. אתה יכול לקבל את הצעת הממשלה אם שר המשפטים יבקש דחיית הצבעה. </w:t>
      </w:r>
    </w:p>
    <w:p w14:paraId="3DBC2808" w14:textId="77777777" w:rsidR="00000000" w:rsidRDefault="00581103">
      <w:pPr>
        <w:pStyle w:val="a0"/>
        <w:rPr>
          <w:rFonts w:hint="cs"/>
          <w:rtl/>
        </w:rPr>
      </w:pPr>
    </w:p>
    <w:p w14:paraId="76588588" w14:textId="77777777" w:rsidR="00000000" w:rsidRDefault="00581103">
      <w:pPr>
        <w:pStyle w:val="-"/>
        <w:rPr>
          <w:rtl/>
        </w:rPr>
      </w:pPr>
      <w:bookmarkStart w:id="288" w:name="FS000001049T14_07_2004_16_08_03C"/>
      <w:bookmarkEnd w:id="288"/>
      <w:r>
        <w:rPr>
          <w:rtl/>
        </w:rPr>
        <w:t>רוני בריזון (שינוי):</w:t>
      </w:r>
    </w:p>
    <w:p w14:paraId="3D07AF50" w14:textId="77777777" w:rsidR="00000000" w:rsidRDefault="00581103">
      <w:pPr>
        <w:pStyle w:val="a0"/>
        <w:rPr>
          <w:rtl/>
        </w:rPr>
      </w:pPr>
    </w:p>
    <w:p w14:paraId="6ADD621B" w14:textId="77777777" w:rsidR="00000000" w:rsidRDefault="00581103">
      <w:pPr>
        <w:pStyle w:val="a0"/>
        <w:rPr>
          <w:rFonts w:hint="cs"/>
          <w:rtl/>
        </w:rPr>
      </w:pPr>
      <w:r>
        <w:rPr>
          <w:rFonts w:hint="cs"/>
          <w:rtl/>
        </w:rPr>
        <w:t xml:space="preserve">טוב, בסדר. </w:t>
      </w:r>
    </w:p>
    <w:p w14:paraId="4A09A20A" w14:textId="77777777" w:rsidR="00000000" w:rsidRDefault="00581103">
      <w:pPr>
        <w:pStyle w:val="a0"/>
        <w:rPr>
          <w:rFonts w:hint="cs"/>
          <w:rtl/>
        </w:rPr>
      </w:pPr>
    </w:p>
    <w:p w14:paraId="6E9A39C3" w14:textId="77777777" w:rsidR="00000000" w:rsidRDefault="00581103">
      <w:pPr>
        <w:pStyle w:val="a"/>
        <w:rPr>
          <w:rtl/>
        </w:rPr>
      </w:pPr>
      <w:bookmarkStart w:id="289" w:name="FS000000517T14_07_2004_16_08_13"/>
      <w:bookmarkStart w:id="290" w:name="_Toc81561452"/>
      <w:bookmarkEnd w:id="289"/>
      <w:r>
        <w:rPr>
          <w:rFonts w:hint="eastAsia"/>
          <w:rtl/>
        </w:rPr>
        <w:t>שר</w:t>
      </w:r>
      <w:r>
        <w:rPr>
          <w:rtl/>
        </w:rPr>
        <w:t xml:space="preserve"> המשפטים יוסף לפיד:</w:t>
      </w:r>
      <w:bookmarkEnd w:id="290"/>
    </w:p>
    <w:p w14:paraId="2DA6EFC4" w14:textId="77777777" w:rsidR="00000000" w:rsidRDefault="00581103">
      <w:pPr>
        <w:pStyle w:val="a0"/>
        <w:rPr>
          <w:rFonts w:hint="cs"/>
          <w:rtl/>
        </w:rPr>
      </w:pPr>
    </w:p>
    <w:p w14:paraId="78490AD7" w14:textId="77777777" w:rsidR="00000000" w:rsidRDefault="00581103">
      <w:pPr>
        <w:pStyle w:val="a0"/>
        <w:rPr>
          <w:rFonts w:hint="cs"/>
          <w:rtl/>
        </w:rPr>
      </w:pPr>
      <w:r>
        <w:rPr>
          <w:rFonts w:hint="cs"/>
          <w:rtl/>
        </w:rPr>
        <w:t>רבותי, המאבק הוא על זכותם של מסעדנים להרעיל את הקליינטורה שלהם - - -</w:t>
      </w:r>
    </w:p>
    <w:p w14:paraId="2531D5BD" w14:textId="77777777" w:rsidR="00000000" w:rsidRDefault="00581103">
      <w:pPr>
        <w:pStyle w:val="a0"/>
        <w:rPr>
          <w:rFonts w:hint="cs"/>
          <w:rtl/>
        </w:rPr>
      </w:pPr>
    </w:p>
    <w:p w14:paraId="03E1826A" w14:textId="77777777" w:rsidR="00000000" w:rsidRDefault="00581103">
      <w:pPr>
        <w:pStyle w:val="af1"/>
        <w:rPr>
          <w:rtl/>
        </w:rPr>
      </w:pPr>
      <w:r>
        <w:rPr>
          <w:rtl/>
        </w:rPr>
        <w:t>היו"ר מוחמד ברכה:</w:t>
      </w:r>
    </w:p>
    <w:p w14:paraId="7D54CC4F" w14:textId="77777777" w:rsidR="00000000" w:rsidRDefault="00581103">
      <w:pPr>
        <w:pStyle w:val="a0"/>
        <w:rPr>
          <w:rtl/>
        </w:rPr>
      </w:pPr>
    </w:p>
    <w:p w14:paraId="392EEE8E" w14:textId="77777777" w:rsidR="00000000" w:rsidRDefault="00581103">
      <w:pPr>
        <w:pStyle w:val="a0"/>
        <w:rPr>
          <w:rFonts w:hint="cs"/>
          <w:rtl/>
        </w:rPr>
      </w:pPr>
      <w:r>
        <w:rPr>
          <w:rFonts w:hint="cs"/>
          <w:rtl/>
        </w:rPr>
        <w:t>א</w:t>
      </w:r>
      <w:r>
        <w:rPr>
          <w:rFonts w:hint="cs"/>
          <w:rtl/>
        </w:rPr>
        <w:t xml:space="preserve">דוני השר. </w:t>
      </w:r>
    </w:p>
    <w:p w14:paraId="5882A12A" w14:textId="77777777" w:rsidR="00000000" w:rsidRDefault="00581103">
      <w:pPr>
        <w:pStyle w:val="a0"/>
        <w:rPr>
          <w:rFonts w:hint="cs"/>
          <w:rtl/>
        </w:rPr>
      </w:pPr>
    </w:p>
    <w:p w14:paraId="266DB176" w14:textId="77777777" w:rsidR="00000000" w:rsidRDefault="00581103">
      <w:pPr>
        <w:pStyle w:val="-"/>
        <w:rPr>
          <w:rtl/>
        </w:rPr>
      </w:pPr>
      <w:bookmarkStart w:id="291" w:name="FS000000517T14_07_2004_16_08_36C"/>
      <w:bookmarkEnd w:id="291"/>
      <w:r>
        <w:rPr>
          <w:rtl/>
        </w:rPr>
        <w:t>שר המשפטים יוסף לפיד:</w:t>
      </w:r>
    </w:p>
    <w:p w14:paraId="593DB03E" w14:textId="77777777" w:rsidR="00000000" w:rsidRDefault="00581103">
      <w:pPr>
        <w:pStyle w:val="a0"/>
        <w:rPr>
          <w:rtl/>
        </w:rPr>
      </w:pPr>
    </w:p>
    <w:p w14:paraId="2E9F1317" w14:textId="77777777" w:rsidR="00000000" w:rsidRDefault="00581103">
      <w:pPr>
        <w:pStyle w:val="a0"/>
        <w:rPr>
          <w:rFonts w:hint="cs"/>
          <w:rtl/>
        </w:rPr>
      </w:pPr>
      <w:r>
        <w:rPr>
          <w:rFonts w:hint="cs"/>
          <w:rtl/>
        </w:rPr>
        <w:t xml:space="preserve">אם זה כל כך חשוב לכם, אני לא אתנגד לזה. אבל אתם תגרמו לזה שתעודת הכשרות תהיה אזהרה בעיני הציבור, שהמסעדה הזאת אין לה רשיון. </w:t>
      </w:r>
    </w:p>
    <w:p w14:paraId="27AC27A8" w14:textId="77777777" w:rsidR="00000000" w:rsidRDefault="00581103">
      <w:pPr>
        <w:pStyle w:val="a0"/>
        <w:rPr>
          <w:rFonts w:hint="cs"/>
          <w:rtl/>
        </w:rPr>
      </w:pPr>
    </w:p>
    <w:p w14:paraId="127A2AC1" w14:textId="77777777" w:rsidR="00000000" w:rsidRDefault="00581103">
      <w:pPr>
        <w:pStyle w:val="af1"/>
        <w:rPr>
          <w:rtl/>
        </w:rPr>
      </w:pPr>
      <w:r>
        <w:rPr>
          <w:rtl/>
        </w:rPr>
        <w:t>היו"ר מוחמד ברכה:</w:t>
      </w:r>
    </w:p>
    <w:p w14:paraId="73C6F5F7" w14:textId="77777777" w:rsidR="00000000" w:rsidRDefault="00581103">
      <w:pPr>
        <w:pStyle w:val="a0"/>
        <w:rPr>
          <w:rtl/>
        </w:rPr>
      </w:pPr>
    </w:p>
    <w:p w14:paraId="32D70C5A" w14:textId="77777777" w:rsidR="00000000" w:rsidRDefault="00581103">
      <w:pPr>
        <w:pStyle w:val="a0"/>
        <w:rPr>
          <w:rFonts w:hint="cs"/>
          <w:rtl/>
        </w:rPr>
      </w:pPr>
      <w:r>
        <w:rPr>
          <w:rFonts w:hint="cs"/>
          <w:rtl/>
        </w:rPr>
        <w:t xml:space="preserve">אדוני השר, השאלה היא פשוטה. אתה מבקש לדחות את ההצבעה, כן או לא? </w:t>
      </w:r>
    </w:p>
    <w:p w14:paraId="7F01A9D7" w14:textId="77777777" w:rsidR="00000000" w:rsidRDefault="00581103">
      <w:pPr>
        <w:pStyle w:val="a0"/>
        <w:rPr>
          <w:rFonts w:hint="cs"/>
          <w:rtl/>
        </w:rPr>
      </w:pPr>
    </w:p>
    <w:p w14:paraId="7DDD9271" w14:textId="77777777" w:rsidR="00000000" w:rsidRDefault="00581103">
      <w:pPr>
        <w:pStyle w:val="af0"/>
        <w:rPr>
          <w:rtl/>
        </w:rPr>
      </w:pPr>
      <w:r>
        <w:rPr>
          <w:rFonts w:hint="eastAsia"/>
          <w:rtl/>
        </w:rPr>
        <w:t>קריאות</w:t>
      </w:r>
      <w:r>
        <w:rPr>
          <w:rtl/>
        </w:rPr>
        <w:t>:</w:t>
      </w:r>
    </w:p>
    <w:p w14:paraId="3847E446" w14:textId="77777777" w:rsidR="00000000" w:rsidRDefault="00581103">
      <w:pPr>
        <w:pStyle w:val="a0"/>
        <w:rPr>
          <w:rFonts w:hint="cs"/>
          <w:rtl/>
        </w:rPr>
      </w:pPr>
    </w:p>
    <w:p w14:paraId="390D2892" w14:textId="77777777" w:rsidR="00000000" w:rsidRDefault="00581103">
      <w:pPr>
        <w:pStyle w:val="a0"/>
        <w:rPr>
          <w:rFonts w:hint="cs"/>
          <w:rtl/>
        </w:rPr>
      </w:pPr>
      <w:r>
        <w:rPr>
          <w:rFonts w:hint="cs"/>
          <w:rtl/>
        </w:rPr>
        <w:t>-</w:t>
      </w:r>
      <w:r>
        <w:rPr>
          <w:rFonts w:hint="cs"/>
          <w:rtl/>
        </w:rPr>
        <w:t xml:space="preserve"> - -</w:t>
      </w:r>
    </w:p>
    <w:p w14:paraId="48DA4C65" w14:textId="77777777" w:rsidR="00000000" w:rsidRDefault="00581103">
      <w:pPr>
        <w:pStyle w:val="a0"/>
        <w:rPr>
          <w:rFonts w:hint="cs"/>
          <w:rtl/>
        </w:rPr>
      </w:pPr>
    </w:p>
    <w:p w14:paraId="79B192FC" w14:textId="77777777" w:rsidR="00000000" w:rsidRDefault="00581103">
      <w:pPr>
        <w:pStyle w:val="af1"/>
        <w:rPr>
          <w:rtl/>
        </w:rPr>
      </w:pPr>
      <w:r>
        <w:rPr>
          <w:rtl/>
        </w:rPr>
        <w:t>היו"ר מוחמד ברכה:</w:t>
      </w:r>
    </w:p>
    <w:p w14:paraId="2C60B4A6" w14:textId="77777777" w:rsidR="00000000" w:rsidRDefault="00581103">
      <w:pPr>
        <w:pStyle w:val="a0"/>
        <w:rPr>
          <w:rtl/>
        </w:rPr>
      </w:pPr>
    </w:p>
    <w:p w14:paraId="14FF1BC0" w14:textId="77777777" w:rsidR="00000000" w:rsidRDefault="00581103">
      <w:pPr>
        <w:pStyle w:val="a0"/>
        <w:rPr>
          <w:rFonts w:hint="cs"/>
          <w:rtl/>
        </w:rPr>
      </w:pPr>
      <w:r>
        <w:rPr>
          <w:rFonts w:hint="cs"/>
          <w:rtl/>
        </w:rPr>
        <w:t xml:space="preserve">שר המשפטים, אני מבקש שתתייחס לשאלה שלי. </w:t>
      </w:r>
    </w:p>
    <w:p w14:paraId="19D84741" w14:textId="77777777" w:rsidR="00000000" w:rsidRDefault="00581103">
      <w:pPr>
        <w:pStyle w:val="a0"/>
        <w:rPr>
          <w:rFonts w:hint="cs"/>
          <w:rtl/>
        </w:rPr>
      </w:pPr>
    </w:p>
    <w:p w14:paraId="19324C6D" w14:textId="77777777" w:rsidR="00000000" w:rsidRDefault="00581103">
      <w:pPr>
        <w:pStyle w:val="-"/>
        <w:rPr>
          <w:rtl/>
        </w:rPr>
      </w:pPr>
      <w:bookmarkStart w:id="292" w:name="FS000000517T14_07_2004_16_10_05C"/>
      <w:bookmarkEnd w:id="292"/>
      <w:r>
        <w:rPr>
          <w:rtl/>
        </w:rPr>
        <w:t>שר המשפטים יוסף לפיד:</w:t>
      </w:r>
    </w:p>
    <w:p w14:paraId="39AAB3D6" w14:textId="77777777" w:rsidR="00000000" w:rsidRDefault="00581103">
      <w:pPr>
        <w:pStyle w:val="a0"/>
        <w:rPr>
          <w:rtl/>
        </w:rPr>
      </w:pPr>
    </w:p>
    <w:p w14:paraId="64C1E218" w14:textId="77777777" w:rsidR="00000000" w:rsidRDefault="00581103">
      <w:pPr>
        <w:pStyle w:val="a0"/>
        <w:rPr>
          <w:rFonts w:hint="cs"/>
          <w:rtl/>
        </w:rPr>
      </w:pPr>
      <w:r>
        <w:rPr>
          <w:rFonts w:hint="cs"/>
          <w:rtl/>
        </w:rPr>
        <w:t xml:space="preserve">אני מבקש לדחות את ההצבעה. </w:t>
      </w:r>
    </w:p>
    <w:p w14:paraId="7D0BAC40" w14:textId="77777777" w:rsidR="00000000" w:rsidRDefault="00581103">
      <w:pPr>
        <w:pStyle w:val="a0"/>
        <w:rPr>
          <w:rFonts w:hint="cs"/>
          <w:rtl/>
        </w:rPr>
      </w:pPr>
    </w:p>
    <w:p w14:paraId="43DC04EB" w14:textId="77777777" w:rsidR="00000000" w:rsidRDefault="00581103">
      <w:pPr>
        <w:pStyle w:val="af1"/>
        <w:rPr>
          <w:rtl/>
        </w:rPr>
      </w:pPr>
      <w:r>
        <w:rPr>
          <w:rtl/>
        </w:rPr>
        <w:t>היו"ר מוחמד ברכה:</w:t>
      </w:r>
    </w:p>
    <w:p w14:paraId="6AB573F9" w14:textId="77777777" w:rsidR="00000000" w:rsidRDefault="00581103">
      <w:pPr>
        <w:pStyle w:val="a0"/>
        <w:rPr>
          <w:rtl/>
        </w:rPr>
      </w:pPr>
    </w:p>
    <w:p w14:paraId="4E2F1809" w14:textId="77777777" w:rsidR="00000000" w:rsidRDefault="00581103">
      <w:pPr>
        <w:pStyle w:val="a0"/>
        <w:rPr>
          <w:rFonts w:hint="cs"/>
          <w:rtl/>
        </w:rPr>
      </w:pPr>
      <w:r>
        <w:rPr>
          <w:rFonts w:hint="cs"/>
          <w:rtl/>
        </w:rPr>
        <w:t>חבר הכנסת המציע מקבל?</w:t>
      </w:r>
    </w:p>
    <w:p w14:paraId="7FB9DF6B" w14:textId="77777777" w:rsidR="00000000" w:rsidRDefault="00581103">
      <w:pPr>
        <w:pStyle w:val="a0"/>
        <w:rPr>
          <w:rFonts w:hint="cs"/>
          <w:rtl/>
        </w:rPr>
      </w:pPr>
    </w:p>
    <w:p w14:paraId="18BCF705" w14:textId="77777777" w:rsidR="00000000" w:rsidRDefault="00581103">
      <w:pPr>
        <w:pStyle w:val="af0"/>
        <w:rPr>
          <w:rtl/>
        </w:rPr>
      </w:pPr>
      <w:r>
        <w:rPr>
          <w:rFonts w:hint="eastAsia"/>
          <w:rtl/>
        </w:rPr>
        <w:t>רוני</w:t>
      </w:r>
      <w:r>
        <w:rPr>
          <w:rtl/>
        </w:rPr>
        <w:t xml:space="preserve"> בריזון (שינוי):</w:t>
      </w:r>
    </w:p>
    <w:p w14:paraId="245D4B11" w14:textId="77777777" w:rsidR="00000000" w:rsidRDefault="00581103">
      <w:pPr>
        <w:pStyle w:val="a0"/>
        <w:rPr>
          <w:rFonts w:hint="cs"/>
          <w:rtl/>
        </w:rPr>
      </w:pPr>
    </w:p>
    <w:p w14:paraId="2A159342" w14:textId="77777777" w:rsidR="00000000" w:rsidRDefault="00581103">
      <w:pPr>
        <w:pStyle w:val="a0"/>
        <w:rPr>
          <w:rFonts w:hint="cs"/>
          <w:rtl/>
        </w:rPr>
      </w:pPr>
      <w:r>
        <w:rPr>
          <w:rFonts w:hint="cs"/>
          <w:rtl/>
        </w:rPr>
        <w:t xml:space="preserve">אני מסכים. </w:t>
      </w:r>
    </w:p>
    <w:p w14:paraId="18BF1AC7" w14:textId="77777777" w:rsidR="00000000" w:rsidRDefault="00581103">
      <w:pPr>
        <w:pStyle w:val="a0"/>
        <w:rPr>
          <w:rFonts w:hint="cs"/>
          <w:rtl/>
        </w:rPr>
      </w:pPr>
    </w:p>
    <w:p w14:paraId="767308ED" w14:textId="77777777" w:rsidR="00000000" w:rsidRDefault="00581103">
      <w:pPr>
        <w:pStyle w:val="af1"/>
        <w:rPr>
          <w:rtl/>
        </w:rPr>
      </w:pPr>
      <w:r>
        <w:rPr>
          <w:rtl/>
        </w:rPr>
        <w:t>היו"ר מוחמד ברכה:</w:t>
      </w:r>
    </w:p>
    <w:p w14:paraId="362A54A0" w14:textId="77777777" w:rsidR="00000000" w:rsidRDefault="00581103">
      <w:pPr>
        <w:pStyle w:val="a0"/>
        <w:rPr>
          <w:rtl/>
        </w:rPr>
      </w:pPr>
    </w:p>
    <w:p w14:paraId="10FD4097" w14:textId="77777777" w:rsidR="00000000" w:rsidRDefault="00581103">
      <w:pPr>
        <w:pStyle w:val="a0"/>
        <w:rPr>
          <w:rFonts w:hint="cs"/>
          <w:rtl/>
        </w:rPr>
      </w:pPr>
      <w:r>
        <w:rPr>
          <w:rFonts w:hint="cs"/>
          <w:rtl/>
        </w:rPr>
        <w:t>בסדר. אז אנחנו עוברים הלאה, רבותי. תודה רב</w:t>
      </w:r>
      <w:r>
        <w:rPr>
          <w:rFonts w:hint="cs"/>
          <w:rtl/>
        </w:rPr>
        <w:t xml:space="preserve">ה.  </w:t>
      </w:r>
    </w:p>
    <w:p w14:paraId="5EA398C0" w14:textId="77777777" w:rsidR="00000000" w:rsidRDefault="00581103">
      <w:pPr>
        <w:pStyle w:val="a0"/>
        <w:rPr>
          <w:rFonts w:hint="cs"/>
          <w:rtl/>
        </w:rPr>
      </w:pPr>
    </w:p>
    <w:p w14:paraId="4527EAEC" w14:textId="77777777" w:rsidR="00000000" w:rsidRDefault="00581103">
      <w:pPr>
        <w:pStyle w:val="af0"/>
        <w:rPr>
          <w:rtl/>
        </w:rPr>
      </w:pPr>
      <w:r>
        <w:rPr>
          <w:rFonts w:hint="eastAsia"/>
          <w:rtl/>
        </w:rPr>
        <w:t>קריאות</w:t>
      </w:r>
      <w:r>
        <w:rPr>
          <w:rtl/>
        </w:rPr>
        <w:t>:</w:t>
      </w:r>
    </w:p>
    <w:p w14:paraId="276C2C2A" w14:textId="77777777" w:rsidR="00000000" w:rsidRDefault="00581103">
      <w:pPr>
        <w:pStyle w:val="a0"/>
        <w:rPr>
          <w:rFonts w:hint="cs"/>
          <w:rtl/>
        </w:rPr>
      </w:pPr>
    </w:p>
    <w:p w14:paraId="7BE70538" w14:textId="77777777" w:rsidR="00000000" w:rsidRDefault="00581103">
      <w:pPr>
        <w:pStyle w:val="a0"/>
        <w:rPr>
          <w:rFonts w:hint="cs"/>
          <w:rtl/>
        </w:rPr>
      </w:pPr>
      <w:r>
        <w:rPr>
          <w:rFonts w:hint="cs"/>
          <w:rtl/>
        </w:rPr>
        <w:t xml:space="preserve">צריך להצביע. צריך להצביע על זה. </w:t>
      </w:r>
    </w:p>
    <w:p w14:paraId="68C03DDC" w14:textId="77777777" w:rsidR="00000000" w:rsidRDefault="00581103">
      <w:pPr>
        <w:pStyle w:val="a0"/>
        <w:rPr>
          <w:rFonts w:hint="cs"/>
          <w:rtl/>
        </w:rPr>
      </w:pPr>
    </w:p>
    <w:p w14:paraId="32121F54" w14:textId="77777777" w:rsidR="00000000" w:rsidRDefault="00581103">
      <w:pPr>
        <w:pStyle w:val="af1"/>
        <w:rPr>
          <w:rtl/>
        </w:rPr>
      </w:pPr>
      <w:r>
        <w:rPr>
          <w:rtl/>
        </w:rPr>
        <w:t>היו"ר מוחמד ברכה:</w:t>
      </w:r>
    </w:p>
    <w:p w14:paraId="7C489D66" w14:textId="77777777" w:rsidR="00000000" w:rsidRDefault="00581103">
      <w:pPr>
        <w:pStyle w:val="a0"/>
        <w:rPr>
          <w:rFonts w:hint="cs"/>
          <w:rtl/>
        </w:rPr>
      </w:pPr>
    </w:p>
    <w:p w14:paraId="08CB41A0" w14:textId="77777777" w:rsidR="00000000" w:rsidRDefault="00581103">
      <w:pPr>
        <w:pStyle w:val="a0"/>
        <w:rPr>
          <w:rFonts w:hint="cs"/>
          <w:rtl/>
        </w:rPr>
      </w:pPr>
      <w:r>
        <w:rPr>
          <w:rFonts w:hint="cs"/>
          <w:rtl/>
        </w:rPr>
        <w:t xml:space="preserve">יש מישהו שמתנגד לדחיית ההצבעה? לא. </w:t>
      </w:r>
    </w:p>
    <w:p w14:paraId="78A15C6E" w14:textId="77777777" w:rsidR="00000000" w:rsidRDefault="00581103">
      <w:pPr>
        <w:pStyle w:val="a0"/>
        <w:rPr>
          <w:rFonts w:hint="cs"/>
          <w:rtl/>
        </w:rPr>
      </w:pPr>
    </w:p>
    <w:p w14:paraId="6163E8D6" w14:textId="77777777" w:rsidR="00000000" w:rsidRDefault="00581103">
      <w:pPr>
        <w:pStyle w:val="a2"/>
        <w:rPr>
          <w:rtl/>
        </w:rPr>
      </w:pPr>
    </w:p>
    <w:p w14:paraId="50E843C4" w14:textId="77777777" w:rsidR="00000000" w:rsidRDefault="00581103">
      <w:pPr>
        <w:pStyle w:val="a2"/>
        <w:rPr>
          <w:rFonts w:hint="cs"/>
          <w:rtl/>
        </w:rPr>
      </w:pPr>
      <w:bookmarkStart w:id="293" w:name="CS18289FI0018289T14_07_2004_16_12_04"/>
      <w:bookmarkStart w:id="294" w:name="_Toc81561453"/>
      <w:bookmarkEnd w:id="293"/>
      <w:r>
        <w:rPr>
          <w:rtl/>
        </w:rPr>
        <w:t>הצעת חוק התכנון והבנ</w:t>
      </w:r>
      <w:r>
        <w:rPr>
          <w:rFonts w:hint="cs"/>
          <w:rtl/>
        </w:rPr>
        <w:t>י</w:t>
      </w:r>
      <w:r>
        <w:rPr>
          <w:rtl/>
        </w:rPr>
        <w:t>יה (תיקון</w:t>
      </w:r>
      <w:r>
        <w:rPr>
          <w:rFonts w:hint="cs"/>
          <w:rtl/>
        </w:rPr>
        <w:t xml:space="preserve"> </w:t>
      </w:r>
      <w:r>
        <w:rPr>
          <w:rtl/>
        </w:rPr>
        <w:t>-</w:t>
      </w:r>
      <w:r>
        <w:rPr>
          <w:rFonts w:hint="cs"/>
          <w:rtl/>
        </w:rPr>
        <w:t xml:space="preserve"> </w:t>
      </w:r>
      <w:r>
        <w:rPr>
          <w:rtl/>
        </w:rPr>
        <w:t xml:space="preserve">חובת הפקדת פיקדון </w:t>
      </w:r>
      <w:r>
        <w:rPr>
          <w:rFonts w:hint="cs"/>
          <w:rtl/>
        </w:rPr>
        <w:br/>
      </w:r>
      <w:r>
        <w:rPr>
          <w:rtl/>
        </w:rPr>
        <w:t>למגישי התנגדות וערר), התשס"ד-200</w:t>
      </w:r>
      <w:r>
        <w:rPr>
          <w:rFonts w:hint="cs"/>
          <w:rtl/>
        </w:rPr>
        <w:t>4</w:t>
      </w:r>
      <w:bookmarkEnd w:id="294"/>
    </w:p>
    <w:p w14:paraId="797C90DD" w14:textId="77777777" w:rsidR="00000000" w:rsidRDefault="00581103">
      <w:pPr>
        <w:pStyle w:val="a0"/>
        <w:rPr>
          <w:rFonts w:hint="cs"/>
          <w:rtl/>
        </w:rPr>
      </w:pPr>
      <w:r>
        <w:rPr>
          <w:rtl/>
        </w:rPr>
        <w:t>[נספחות.]</w:t>
      </w:r>
    </w:p>
    <w:p w14:paraId="3ACE663F" w14:textId="77777777" w:rsidR="00000000" w:rsidRDefault="00581103">
      <w:pPr>
        <w:pStyle w:val="-0"/>
        <w:rPr>
          <w:rFonts w:hint="cs"/>
          <w:rtl/>
        </w:rPr>
      </w:pPr>
      <w:r>
        <w:rPr>
          <w:rFonts w:hint="cs"/>
          <w:rtl/>
        </w:rPr>
        <w:t>(הצעת חברת הכנסת גילה גמליאל)</w:t>
      </w:r>
    </w:p>
    <w:p w14:paraId="1B355163" w14:textId="77777777" w:rsidR="00000000" w:rsidRDefault="00581103">
      <w:pPr>
        <w:pStyle w:val="-0"/>
        <w:rPr>
          <w:rFonts w:hint="cs"/>
          <w:rtl/>
        </w:rPr>
      </w:pPr>
    </w:p>
    <w:p w14:paraId="677FF5EA" w14:textId="77777777" w:rsidR="00000000" w:rsidRDefault="00581103">
      <w:pPr>
        <w:pStyle w:val="af1"/>
        <w:rPr>
          <w:rtl/>
        </w:rPr>
      </w:pPr>
      <w:r>
        <w:rPr>
          <w:rtl/>
        </w:rPr>
        <w:t>היו"ר מוחמד ברכה:</w:t>
      </w:r>
    </w:p>
    <w:p w14:paraId="3309FFA1" w14:textId="77777777" w:rsidR="00000000" w:rsidRDefault="00581103">
      <w:pPr>
        <w:pStyle w:val="a0"/>
        <w:rPr>
          <w:rtl/>
        </w:rPr>
      </w:pPr>
    </w:p>
    <w:p w14:paraId="21A0935D" w14:textId="77777777" w:rsidR="00000000" w:rsidRDefault="00581103">
      <w:pPr>
        <w:pStyle w:val="a0"/>
        <w:rPr>
          <w:rFonts w:hint="cs"/>
          <w:rtl/>
        </w:rPr>
      </w:pPr>
      <w:r>
        <w:rPr>
          <w:rFonts w:hint="cs"/>
          <w:rtl/>
        </w:rPr>
        <w:t>אנחנ</w:t>
      </w:r>
      <w:r>
        <w:rPr>
          <w:rFonts w:hint="cs"/>
          <w:rtl/>
        </w:rPr>
        <w:t xml:space="preserve">ו עוברים לנושא הבא, רבותי, והוא הצעת חוק התכנון והבנייה (תיקון - חובת הפקדת פיקדון למגישי התנגדות וערר), התשס"ד-2004 </w:t>
      </w:r>
      <w:r>
        <w:rPr>
          <w:rtl/>
        </w:rPr>
        <w:t>–</w:t>
      </w:r>
      <w:r>
        <w:rPr>
          <w:rFonts w:hint="cs"/>
          <w:rtl/>
        </w:rPr>
        <w:t xml:space="preserve"> הצעת חוק פ/1852, של חברת הכנסת גילה גמליאל. היא כאן? הנמקה מהמקום, כמובן. </w:t>
      </w:r>
    </w:p>
    <w:p w14:paraId="28422264" w14:textId="77777777" w:rsidR="00000000" w:rsidRDefault="00581103">
      <w:pPr>
        <w:pStyle w:val="a0"/>
        <w:rPr>
          <w:rFonts w:hint="cs"/>
          <w:rtl/>
        </w:rPr>
      </w:pPr>
    </w:p>
    <w:p w14:paraId="0C2E145F" w14:textId="77777777" w:rsidR="00000000" w:rsidRDefault="00581103">
      <w:pPr>
        <w:pStyle w:val="a"/>
        <w:rPr>
          <w:rtl/>
        </w:rPr>
      </w:pPr>
      <w:bookmarkStart w:id="295" w:name="FS000001025T14_07_2004_16_13_16"/>
      <w:bookmarkStart w:id="296" w:name="_Toc81561454"/>
      <w:bookmarkEnd w:id="295"/>
      <w:r>
        <w:rPr>
          <w:rFonts w:hint="eastAsia"/>
          <w:rtl/>
        </w:rPr>
        <w:t>גילה</w:t>
      </w:r>
      <w:r>
        <w:rPr>
          <w:rtl/>
        </w:rPr>
        <w:t xml:space="preserve"> גמליאל (הליכוד):</w:t>
      </w:r>
      <w:bookmarkEnd w:id="296"/>
    </w:p>
    <w:p w14:paraId="5ED04345" w14:textId="77777777" w:rsidR="00000000" w:rsidRDefault="00581103">
      <w:pPr>
        <w:pStyle w:val="a0"/>
        <w:rPr>
          <w:rFonts w:hint="cs"/>
          <w:rtl/>
        </w:rPr>
      </w:pPr>
    </w:p>
    <w:p w14:paraId="76B1A832" w14:textId="77777777" w:rsidR="00000000" w:rsidRDefault="00581103">
      <w:pPr>
        <w:pStyle w:val="a0"/>
        <w:rPr>
          <w:rFonts w:hint="cs"/>
          <w:rtl/>
        </w:rPr>
      </w:pPr>
      <w:r>
        <w:rPr>
          <w:rFonts w:hint="cs"/>
          <w:rtl/>
        </w:rPr>
        <w:t>אדוני היושב-ראש, ראש הממשלה, שרים, שרו</w:t>
      </w:r>
      <w:r>
        <w:rPr>
          <w:rFonts w:hint="cs"/>
          <w:rtl/>
        </w:rPr>
        <w:t xml:space="preserve">ת, חברות וחברי הכנסת, הצעת חוק התכנון והבנייה (תיקון - חובת הפקדת פיקדון למגישי התנגדות וערר), נועדה להרתיע מפני הגשת ערר על החלטת הוועדה לתכנון ובנייה, שאינו מבוסס, וזאת לאור היקף הנזק שערר כאמור עלול להסב. </w:t>
      </w:r>
    </w:p>
    <w:p w14:paraId="188E8937" w14:textId="77777777" w:rsidR="00000000" w:rsidRDefault="00581103">
      <w:pPr>
        <w:pStyle w:val="a0"/>
        <w:rPr>
          <w:rFonts w:hint="cs"/>
          <w:rtl/>
        </w:rPr>
      </w:pPr>
    </w:p>
    <w:p w14:paraId="2F32D0FB" w14:textId="77777777" w:rsidR="00000000" w:rsidRDefault="00581103">
      <w:pPr>
        <w:pStyle w:val="a0"/>
        <w:rPr>
          <w:rFonts w:hint="cs"/>
          <w:rtl/>
        </w:rPr>
      </w:pPr>
      <w:r>
        <w:rPr>
          <w:rFonts w:hint="cs"/>
          <w:rtl/>
        </w:rPr>
        <w:t>על-פי ההצעה, הגשת ערר כאמור תותנה בהפקדת ערובה</w:t>
      </w:r>
      <w:r>
        <w:rPr>
          <w:rFonts w:hint="cs"/>
          <w:rtl/>
        </w:rPr>
        <w:t xml:space="preserve"> לטובת אוצר המדינה. בעניין הזה התקיימו גם דיונים רבים, ואני אף אצטט את השר פורז, שאמר - לאור הממצאים שהוצגו בפניו - כי חלק מההתנגדויות שמוגשות הן לצורכי סחיטה. רבים מהמגישים את הערר אומרים: אני אסיר את ההתנגדות אם תשלמו לי. הדבר הזה הוא בלתי נסבל, ואנחנו ר</w:t>
      </w:r>
      <w:r>
        <w:rPr>
          <w:rFonts w:hint="cs"/>
          <w:rtl/>
        </w:rPr>
        <w:t xml:space="preserve">וצים להוקיע אותו בהצעת החוק שהגשתי. </w:t>
      </w:r>
    </w:p>
    <w:p w14:paraId="4B880A65" w14:textId="77777777" w:rsidR="00000000" w:rsidRDefault="00581103">
      <w:pPr>
        <w:pStyle w:val="a0"/>
        <w:rPr>
          <w:rFonts w:hint="cs"/>
          <w:rtl/>
        </w:rPr>
      </w:pPr>
    </w:p>
    <w:p w14:paraId="3D039D08" w14:textId="77777777" w:rsidR="00000000" w:rsidRDefault="00581103">
      <w:pPr>
        <w:pStyle w:val="a0"/>
        <w:rPr>
          <w:rFonts w:hint="cs"/>
          <w:rtl/>
        </w:rPr>
      </w:pPr>
      <w:r>
        <w:rPr>
          <w:rFonts w:hint="cs"/>
          <w:rtl/>
        </w:rPr>
        <w:t xml:space="preserve">אני פונה לכל החברים בבית הזה לתמוך בהצעה, ואני גם מקבלת את ההתניות של משרד המשפטים, כפי ששינו את ההצעה, בדבר גובה התשלום. תודה. </w:t>
      </w:r>
    </w:p>
    <w:p w14:paraId="4EAC1BAA" w14:textId="77777777" w:rsidR="00000000" w:rsidRDefault="00581103">
      <w:pPr>
        <w:pStyle w:val="a0"/>
        <w:rPr>
          <w:rFonts w:hint="cs"/>
          <w:rtl/>
        </w:rPr>
      </w:pPr>
    </w:p>
    <w:p w14:paraId="3BAE27D8" w14:textId="77777777" w:rsidR="00000000" w:rsidRDefault="00581103">
      <w:pPr>
        <w:pStyle w:val="af1"/>
        <w:rPr>
          <w:rtl/>
        </w:rPr>
      </w:pPr>
      <w:r>
        <w:rPr>
          <w:rtl/>
        </w:rPr>
        <w:t>היו"ר מוחמד ברכה:</w:t>
      </w:r>
    </w:p>
    <w:p w14:paraId="233B5034" w14:textId="77777777" w:rsidR="00000000" w:rsidRDefault="00581103">
      <w:pPr>
        <w:pStyle w:val="a0"/>
        <w:rPr>
          <w:rtl/>
        </w:rPr>
      </w:pPr>
    </w:p>
    <w:p w14:paraId="3580A05A" w14:textId="77777777" w:rsidR="00000000" w:rsidRDefault="00581103">
      <w:pPr>
        <w:pStyle w:val="a0"/>
        <w:rPr>
          <w:rFonts w:hint="cs"/>
          <w:rtl/>
        </w:rPr>
      </w:pPr>
      <w:r>
        <w:rPr>
          <w:rFonts w:hint="cs"/>
          <w:rtl/>
        </w:rPr>
        <w:t xml:space="preserve">תודה. אדוני שר הפנים ישיב בשם הממשלה. </w:t>
      </w:r>
    </w:p>
    <w:p w14:paraId="22945EC9" w14:textId="77777777" w:rsidR="00000000" w:rsidRDefault="00581103">
      <w:pPr>
        <w:pStyle w:val="a0"/>
        <w:rPr>
          <w:rFonts w:hint="cs"/>
          <w:rtl/>
        </w:rPr>
      </w:pPr>
    </w:p>
    <w:p w14:paraId="31050070" w14:textId="77777777" w:rsidR="00000000" w:rsidRDefault="00581103">
      <w:pPr>
        <w:pStyle w:val="a"/>
        <w:rPr>
          <w:rtl/>
        </w:rPr>
      </w:pPr>
      <w:bookmarkStart w:id="297" w:name="FS000000519T14_07_2004_16_16_58"/>
      <w:bookmarkStart w:id="298" w:name="_Toc81561455"/>
      <w:bookmarkEnd w:id="297"/>
      <w:r>
        <w:rPr>
          <w:rFonts w:hint="eastAsia"/>
          <w:rtl/>
        </w:rPr>
        <w:t>שר</w:t>
      </w:r>
      <w:r>
        <w:rPr>
          <w:rtl/>
        </w:rPr>
        <w:t xml:space="preserve"> הפנים אברהם פורז:</w:t>
      </w:r>
      <w:bookmarkEnd w:id="298"/>
    </w:p>
    <w:p w14:paraId="27EEA41A" w14:textId="77777777" w:rsidR="00000000" w:rsidRDefault="00581103">
      <w:pPr>
        <w:pStyle w:val="a0"/>
        <w:rPr>
          <w:rFonts w:hint="cs"/>
          <w:rtl/>
        </w:rPr>
      </w:pPr>
    </w:p>
    <w:p w14:paraId="091A4401" w14:textId="77777777" w:rsidR="00000000" w:rsidRDefault="00581103">
      <w:pPr>
        <w:pStyle w:val="a0"/>
        <w:rPr>
          <w:rFonts w:hint="cs"/>
          <w:rtl/>
        </w:rPr>
      </w:pPr>
      <w:r>
        <w:rPr>
          <w:rFonts w:hint="cs"/>
          <w:rtl/>
        </w:rPr>
        <w:t>אדוני ה</w:t>
      </w:r>
      <w:r>
        <w:rPr>
          <w:rFonts w:hint="cs"/>
          <w:rtl/>
        </w:rPr>
        <w:t>יושב-ראש, חברי הכנסת, אנחנו צריכים למצוא איזון בין היכולת של אנשים להתנגד לנושאי תכנון כאשר ההתנגדות מוצדקת לבין העניין של התנגדויות סרק. לצערי הרב, הגופים התכנוניים אינם עושים שימוש מספיק בסעיף הנמצא היום בחוק התכנון והבנייה, המאפשר הטלת הוצאות על מי שמגי</w:t>
      </w:r>
      <w:r>
        <w:rPr>
          <w:rFonts w:hint="cs"/>
          <w:rtl/>
        </w:rPr>
        <w:t xml:space="preserve">ש התנגדות סרק. הם ממעטים להשתמש בסעיף הזה. </w:t>
      </w:r>
    </w:p>
    <w:p w14:paraId="4FAF8393" w14:textId="77777777" w:rsidR="00000000" w:rsidRDefault="00581103">
      <w:pPr>
        <w:pStyle w:val="a0"/>
        <w:rPr>
          <w:rFonts w:hint="cs"/>
          <w:rtl/>
        </w:rPr>
      </w:pPr>
    </w:p>
    <w:p w14:paraId="1B57747F" w14:textId="77777777" w:rsidR="00000000" w:rsidRDefault="00581103">
      <w:pPr>
        <w:pStyle w:val="a0"/>
        <w:rPr>
          <w:rFonts w:hint="cs"/>
          <w:rtl/>
        </w:rPr>
      </w:pPr>
      <w:r>
        <w:rPr>
          <w:rFonts w:hint="cs"/>
          <w:rtl/>
        </w:rPr>
        <w:t>העניין הוא מורכב, אבל הואיל והמציעה הסכימה לתאם אתנו את המשך הליכי החקיקה, כי גם צריך למצוא דרך - מה קורה למי שזכה, למשל, הפקיד פיקדון וזכה, אבל מאחר שהמציעה הסכימה - - -</w:t>
      </w:r>
    </w:p>
    <w:p w14:paraId="051CFAAA" w14:textId="77777777" w:rsidR="00000000" w:rsidRDefault="00581103">
      <w:pPr>
        <w:pStyle w:val="a0"/>
        <w:rPr>
          <w:rFonts w:hint="cs"/>
          <w:rtl/>
        </w:rPr>
      </w:pPr>
    </w:p>
    <w:p w14:paraId="43C90D05" w14:textId="77777777" w:rsidR="00000000" w:rsidRDefault="00581103">
      <w:pPr>
        <w:pStyle w:val="af0"/>
        <w:rPr>
          <w:rtl/>
        </w:rPr>
      </w:pPr>
      <w:r>
        <w:rPr>
          <w:rFonts w:hint="eastAsia"/>
          <w:rtl/>
        </w:rPr>
        <w:t>קריאה</w:t>
      </w:r>
      <w:r>
        <w:rPr>
          <w:rtl/>
        </w:rPr>
        <w:t>:</w:t>
      </w:r>
    </w:p>
    <w:p w14:paraId="13055AAD" w14:textId="77777777" w:rsidR="00000000" w:rsidRDefault="00581103">
      <w:pPr>
        <w:pStyle w:val="a0"/>
        <w:rPr>
          <w:rFonts w:hint="cs"/>
          <w:rtl/>
        </w:rPr>
      </w:pPr>
    </w:p>
    <w:p w14:paraId="4F745ADD" w14:textId="77777777" w:rsidR="00000000" w:rsidRDefault="00581103">
      <w:pPr>
        <w:pStyle w:val="a0"/>
        <w:rPr>
          <w:rFonts w:hint="cs"/>
          <w:rtl/>
        </w:rPr>
      </w:pPr>
      <w:r>
        <w:rPr>
          <w:rFonts w:hint="cs"/>
          <w:rtl/>
        </w:rPr>
        <w:t>העניין של משרד הפנים - - -</w:t>
      </w:r>
    </w:p>
    <w:p w14:paraId="3DCEBD15" w14:textId="77777777" w:rsidR="00000000" w:rsidRDefault="00581103">
      <w:pPr>
        <w:pStyle w:val="a0"/>
        <w:rPr>
          <w:rFonts w:hint="cs"/>
          <w:rtl/>
        </w:rPr>
      </w:pPr>
    </w:p>
    <w:p w14:paraId="3F389E94" w14:textId="77777777" w:rsidR="00000000" w:rsidRDefault="00581103">
      <w:pPr>
        <w:pStyle w:val="-"/>
        <w:rPr>
          <w:rtl/>
        </w:rPr>
      </w:pPr>
      <w:bookmarkStart w:id="299" w:name="FS000000519T14_07_2004_16_39_10C"/>
      <w:bookmarkEnd w:id="299"/>
      <w:r>
        <w:rPr>
          <w:rtl/>
        </w:rPr>
        <w:t xml:space="preserve">שר </w:t>
      </w:r>
      <w:r>
        <w:rPr>
          <w:rtl/>
        </w:rPr>
        <w:t>הפנים אברהם פורז:</w:t>
      </w:r>
    </w:p>
    <w:p w14:paraId="7A286655" w14:textId="77777777" w:rsidR="00000000" w:rsidRDefault="00581103">
      <w:pPr>
        <w:pStyle w:val="a0"/>
        <w:rPr>
          <w:rtl/>
        </w:rPr>
      </w:pPr>
    </w:p>
    <w:p w14:paraId="7AEAD186" w14:textId="77777777" w:rsidR="00000000" w:rsidRDefault="00581103">
      <w:pPr>
        <w:pStyle w:val="a0"/>
        <w:rPr>
          <w:rFonts w:hint="cs"/>
          <w:rtl/>
        </w:rPr>
      </w:pPr>
      <w:r>
        <w:rPr>
          <w:rFonts w:hint="cs"/>
          <w:rtl/>
        </w:rPr>
        <w:t>לא. היא הציעה - יש עוד כמה בעיות. אבל בגדול, אנחנו באמת צריכים למצוא איזה מנגנון שיוכל להפריד בין התנגדויות המוגשות בתום לב, שבגינן אין לחייב בשום הוצאה, לבין התנגדויות שמטרתן לשבש הליכי תכנון. לכן אנחנו תומכים בהצעה בשלב הזה של הקריאה ה</w:t>
      </w:r>
      <w:r>
        <w:rPr>
          <w:rFonts w:hint="cs"/>
          <w:rtl/>
        </w:rPr>
        <w:t xml:space="preserve">מוקדמת. </w:t>
      </w:r>
    </w:p>
    <w:p w14:paraId="1D74EB42" w14:textId="77777777" w:rsidR="00000000" w:rsidRDefault="00581103">
      <w:pPr>
        <w:pStyle w:val="a0"/>
        <w:rPr>
          <w:rFonts w:hint="cs"/>
          <w:rtl/>
        </w:rPr>
      </w:pPr>
    </w:p>
    <w:p w14:paraId="2971F3E8" w14:textId="77777777" w:rsidR="00000000" w:rsidRDefault="00581103">
      <w:pPr>
        <w:pStyle w:val="af1"/>
        <w:rPr>
          <w:rtl/>
        </w:rPr>
      </w:pPr>
      <w:r>
        <w:rPr>
          <w:rtl/>
        </w:rPr>
        <w:t>היו"ר מוחמד ברכה:</w:t>
      </w:r>
    </w:p>
    <w:p w14:paraId="13A6D636" w14:textId="77777777" w:rsidR="00000000" w:rsidRDefault="00581103">
      <w:pPr>
        <w:pStyle w:val="a0"/>
        <w:rPr>
          <w:rtl/>
        </w:rPr>
      </w:pPr>
    </w:p>
    <w:p w14:paraId="0274A1AC" w14:textId="77777777" w:rsidR="00000000" w:rsidRDefault="00581103">
      <w:pPr>
        <w:pStyle w:val="a0"/>
        <w:rPr>
          <w:rFonts w:hint="cs"/>
          <w:rtl/>
        </w:rPr>
      </w:pPr>
      <w:r>
        <w:rPr>
          <w:rFonts w:hint="cs"/>
          <w:rtl/>
        </w:rPr>
        <w:t xml:space="preserve">תודה. חבר הכנסת אופיר פינס מבקש להתנגד להצעת החוק. בבקשה, אדוני. </w:t>
      </w:r>
    </w:p>
    <w:p w14:paraId="4F6B04F9" w14:textId="77777777" w:rsidR="00000000" w:rsidRDefault="00581103">
      <w:pPr>
        <w:pStyle w:val="a0"/>
        <w:rPr>
          <w:rFonts w:hint="cs"/>
          <w:rtl/>
        </w:rPr>
      </w:pPr>
    </w:p>
    <w:p w14:paraId="57AA94DB" w14:textId="77777777" w:rsidR="00000000" w:rsidRDefault="00581103">
      <w:pPr>
        <w:pStyle w:val="af0"/>
        <w:rPr>
          <w:rtl/>
        </w:rPr>
      </w:pPr>
      <w:r>
        <w:rPr>
          <w:rFonts w:hint="eastAsia"/>
          <w:rtl/>
        </w:rPr>
        <w:t>חיים</w:t>
      </w:r>
      <w:r>
        <w:rPr>
          <w:rtl/>
        </w:rPr>
        <w:t xml:space="preserve"> אורון (יחד):</w:t>
      </w:r>
    </w:p>
    <w:p w14:paraId="461D8294" w14:textId="77777777" w:rsidR="00000000" w:rsidRDefault="00581103">
      <w:pPr>
        <w:pStyle w:val="a0"/>
        <w:rPr>
          <w:rFonts w:hint="cs"/>
          <w:rtl/>
        </w:rPr>
      </w:pPr>
    </w:p>
    <w:p w14:paraId="75274C9E" w14:textId="77777777" w:rsidR="00000000" w:rsidRDefault="00581103">
      <w:pPr>
        <w:pStyle w:val="a0"/>
        <w:rPr>
          <w:rFonts w:hint="cs"/>
          <w:rtl/>
        </w:rPr>
      </w:pPr>
      <w:r>
        <w:rPr>
          <w:rFonts w:hint="cs"/>
          <w:rtl/>
        </w:rPr>
        <w:t>תאמין לי, אם אני הייתי מגיש את החקיקה - - -</w:t>
      </w:r>
    </w:p>
    <w:p w14:paraId="7FB335F7" w14:textId="77777777" w:rsidR="00000000" w:rsidRDefault="00581103">
      <w:pPr>
        <w:pStyle w:val="a0"/>
        <w:rPr>
          <w:rFonts w:hint="cs"/>
          <w:rtl/>
        </w:rPr>
      </w:pPr>
    </w:p>
    <w:p w14:paraId="192A4C94" w14:textId="77777777" w:rsidR="00000000" w:rsidRDefault="00581103">
      <w:pPr>
        <w:pStyle w:val="af1"/>
        <w:rPr>
          <w:rtl/>
        </w:rPr>
      </w:pPr>
      <w:r>
        <w:rPr>
          <w:rtl/>
        </w:rPr>
        <w:t>היו"ר מוחמד ברכה:</w:t>
      </w:r>
    </w:p>
    <w:p w14:paraId="06C88962" w14:textId="77777777" w:rsidR="00000000" w:rsidRDefault="00581103">
      <w:pPr>
        <w:pStyle w:val="a0"/>
        <w:rPr>
          <w:rtl/>
        </w:rPr>
      </w:pPr>
    </w:p>
    <w:p w14:paraId="564B303E" w14:textId="77777777" w:rsidR="00000000" w:rsidRDefault="00581103">
      <w:pPr>
        <w:pStyle w:val="a0"/>
        <w:rPr>
          <w:rFonts w:hint="cs"/>
          <w:rtl/>
        </w:rPr>
      </w:pPr>
      <w:r>
        <w:rPr>
          <w:rFonts w:hint="cs"/>
          <w:rtl/>
        </w:rPr>
        <w:t xml:space="preserve">לא. הנימוק הוא שחברת הכנסת גמליאל מוכנה להמשיך את הליך החקיקה בתיאום עם משרד </w:t>
      </w:r>
      <w:r>
        <w:rPr>
          <w:rFonts w:hint="cs"/>
          <w:rtl/>
        </w:rPr>
        <w:t xml:space="preserve">הפנים. זה הנימוק המרכזי. </w:t>
      </w:r>
    </w:p>
    <w:p w14:paraId="1D86AAD8" w14:textId="77777777" w:rsidR="00000000" w:rsidRDefault="00581103">
      <w:pPr>
        <w:pStyle w:val="a0"/>
        <w:rPr>
          <w:rFonts w:hint="cs"/>
          <w:rtl/>
        </w:rPr>
      </w:pPr>
    </w:p>
    <w:p w14:paraId="5254DEA9" w14:textId="77777777" w:rsidR="00000000" w:rsidRDefault="00581103">
      <w:pPr>
        <w:pStyle w:val="a"/>
        <w:rPr>
          <w:rtl/>
        </w:rPr>
      </w:pPr>
      <w:bookmarkStart w:id="300" w:name="FS000000455T14_07_2004_16_41_43"/>
      <w:bookmarkStart w:id="301" w:name="_Toc81561456"/>
      <w:bookmarkEnd w:id="300"/>
      <w:r>
        <w:rPr>
          <w:rFonts w:hint="eastAsia"/>
          <w:rtl/>
        </w:rPr>
        <w:t>אופיר</w:t>
      </w:r>
      <w:r>
        <w:rPr>
          <w:rtl/>
        </w:rPr>
        <w:t xml:space="preserve"> פינס-פז (העבודה-מימד):</w:t>
      </w:r>
      <w:bookmarkEnd w:id="301"/>
    </w:p>
    <w:p w14:paraId="1CEECA18" w14:textId="77777777" w:rsidR="00000000" w:rsidRDefault="00581103">
      <w:pPr>
        <w:pStyle w:val="a0"/>
        <w:rPr>
          <w:rFonts w:hint="cs"/>
          <w:rtl/>
        </w:rPr>
      </w:pPr>
    </w:p>
    <w:p w14:paraId="0FCBC640" w14:textId="77777777" w:rsidR="00000000" w:rsidRDefault="00581103">
      <w:pPr>
        <w:pStyle w:val="a0"/>
        <w:ind w:firstLine="0"/>
        <w:rPr>
          <w:rFonts w:hint="cs"/>
          <w:rtl/>
        </w:rPr>
      </w:pPr>
      <w:r>
        <w:rPr>
          <w:rFonts w:hint="cs"/>
          <w:rtl/>
        </w:rPr>
        <w:tab/>
        <w:t>אדוני היושב-ראש, אדוני ראש הממשלה, שר הפנים, חברי חברי הכנסת, אני, האמת, מתפלא עלייך, חברת הכנסת גילה גמליאל. את מציגה את עצמך כאשה שמייצגת את השכבות החלשות ואת הנושאים החברתיים - -</w:t>
      </w:r>
    </w:p>
    <w:p w14:paraId="17813C53" w14:textId="77777777" w:rsidR="00000000" w:rsidRDefault="00581103">
      <w:pPr>
        <w:pStyle w:val="a0"/>
        <w:ind w:firstLine="0"/>
        <w:rPr>
          <w:rFonts w:hint="cs"/>
          <w:rtl/>
        </w:rPr>
      </w:pPr>
    </w:p>
    <w:p w14:paraId="53F40309" w14:textId="77777777" w:rsidR="00000000" w:rsidRDefault="00581103">
      <w:pPr>
        <w:pStyle w:val="af0"/>
        <w:rPr>
          <w:rtl/>
        </w:rPr>
      </w:pPr>
      <w:r>
        <w:rPr>
          <w:rFonts w:hint="eastAsia"/>
          <w:rtl/>
        </w:rPr>
        <w:t>גילה</w:t>
      </w:r>
      <w:r>
        <w:rPr>
          <w:rtl/>
        </w:rPr>
        <w:t xml:space="preserve"> גמליאל (הל</w:t>
      </w:r>
      <w:r>
        <w:rPr>
          <w:rtl/>
        </w:rPr>
        <w:t>יכוד):</w:t>
      </w:r>
    </w:p>
    <w:p w14:paraId="532543AA" w14:textId="77777777" w:rsidR="00000000" w:rsidRDefault="00581103">
      <w:pPr>
        <w:pStyle w:val="a0"/>
        <w:rPr>
          <w:rFonts w:hint="cs"/>
          <w:rtl/>
        </w:rPr>
      </w:pPr>
    </w:p>
    <w:p w14:paraId="57A1B0F7" w14:textId="77777777" w:rsidR="00000000" w:rsidRDefault="00581103">
      <w:pPr>
        <w:pStyle w:val="a0"/>
        <w:rPr>
          <w:rFonts w:hint="cs"/>
          <w:rtl/>
        </w:rPr>
      </w:pPr>
      <w:r>
        <w:rPr>
          <w:rFonts w:hint="cs"/>
          <w:rtl/>
        </w:rPr>
        <w:t xml:space="preserve">תודה על המחמאות. </w:t>
      </w:r>
    </w:p>
    <w:p w14:paraId="710ED642" w14:textId="77777777" w:rsidR="00000000" w:rsidRDefault="00581103">
      <w:pPr>
        <w:pStyle w:val="a0"/>
        <w:rPr>
          <w:rFonts w:hint="cs"/>
          <w:rtl/>
        </w:rPr>
      </w:pPr>
    </w:p>
    <w:p w14:paraId="613E9CB5" w14:textId="77777777" w:rsidR="00000000" w:rsidRDefault="00581103">
      <w:pPr>
        <w:pStyle w:val="-"/>
        <w:rPr>
          <w:rtl/>
        </w:rPr>
      </w:pPr>
      <w:bookmarkStart w:id="302" w:name="FS000000455T14_07_2004_16_45_41C"/>
      <w:bookmarkEnd w:id="302"/>
      <w:r>
        <w:rPr>
          <w:rtl/>
        </w:rPr>
        <w:t>אופיר פינס-פז (העבודה-מימד):</w:t>
      </w:r>
    </w:p>
    <w:p w14:paraId="3A0EB9F9" w14:textId="77777777" w:rsidR="00000000" w:rsidRDefault="00581103">
      <w:pPr>
        <w:pStyle w:val="a0"/>
        <w:rPr>
          <w:rtl/>
        </w:rPr>
      </w:pPr>
    </w:p>
    <w:p w14:paraId="620166B6" w14:textId="77777777" w:rsidR="00000000" w:rsidRDefault="00581103">
      <w:pPr>
        <w:pStyle w:val="a0"/>
        <w:ind w:firstLine="720"/>
        <w:rPr>
          <w:rFonts w:hint="cs"/>
          <w:rtl/>
        </w:rPr>
      </w:pPr>
      <w:r>
        <w:rPr>
          <w:rFonts w:hint="cs"/>
          <w:rtl/>
        </w:rPr>
        <w:t>- - וכאן את עושה את אחד המעשים הכי ברוטליים והכי סותמי פיות שאי-פעם - -</w:t>
      </w:r>
    </w:p>
    <w:p w14:paraId="6ACE4B7A" w14:textId="77777777" w:rsidR="00000000" w:rsidRDefault="00581103">
      <w:pPr>
        <w:pStyle w:val="a0"/>
        <w:ind w:firstLine="0"/>
        <w:rPr>
          <w:rFonts w:hint="cs"/>
          <w:rtl/>
        </w:rPr>
      </w:pPr>
    </w:p>
    <w:p w14:paraId="07326EBA" w14:textId="77777777" w:rsidR="00000000" w:rsidRDefault="00581103">
      <w:pPr>
        <w:pStyle w:val="af0"/>
        <w:rPr>
          <w:rtl/>
        </w:rPr>
      </w:pPr>
      <w:r>
        <w:rPr>
          <w:rFonts w:hint="eastAsia"/>
          <w:rtl/>
        </w:rPr>
        <w:t>שר</w:t>
      </w:r>
      <w:r>
        <w:rPr>
          <w:rtl/>
        </w:rPr>
        <w:t xml:space="preserve"> המשפטים יוסף לפיד:</w:t>
      </w:r>
    </w:p>
    <w:p w14:paraId="34CE7C29" w14:textId="77777777" w:rsidR="00000000" w:rsidRDefault="00581103">
      <w:pPr>
        <w:pStyle w:val="a0"/>
        <w:rPr>
          <w:rFonts w:hint="cs"/>
          <w:rtl/>
        </w:rPr>
      </w:pPr>
    </w:p>
    <w:p w14:paraId="707DF946" w14:textId="77777777" w:rsidR="00000000" w:rsidRDefault="00581103">
      <w:pPr>
        <w:pStyle w:val="a0"/>
        <w:rPr>
          <w:rFonts w:hint="cs"/>
          <w:rtl/>
        </w:rPr>
      </w:pPr>
      <w:r>
        <w:rPr>
          <w:rFonts w:hint="cs"/>
          <w:rtl/>
        </w:rPr>
        <w:t xml:space="preserve">ברוטליים. </w:t>
      </w:r>
    </w:p>
    <w:p w14:paraId="2BD0DE1A" w14:textId="77777777" w:rsidR="00000000" w:rsidRDefault="00581103">
      <w:pPr>
        <w:pStyle w:val="a0"/>
        <w:rPr>
          <w:rFonts w:hint="cs"/>
          <w:rtl/>
        </w:rPr>
      </w:pPr>
    </w:p>
    <w:p w14:paraId="06E5660A" w14:textId="77777777" w:rsidR="00000000" w:rsidRDefault="00581103">
      <w:pPr>
        <w:pStyle w:val="-"/>
        <w:rPr>
          <w:rtl/>
        </w:rPr>
      </w:pPr>
      <w:bookmarkStart w:id="303" w:name="FS000000455T14_07_2004_16_43_36C"/>
      <w:bookmarkEnd w:id="303"/>
      <w:r>
        <w:rPr>
          <w:rtl/>
        </w:rPr>
        <w:t>אופיר פינס-פז (העבודה-מימד):</w:t>
      </w:r>
    </w:p>
    <w:p w14:paraId="298831E6" w14:textId="77777777" w:rsidR="00000000" w:rsidRDefault="00581103">
      <w:pPr>
        <w:pStyle w:val="a0"/>
        <w:rPr>
          <w:rtl/>
        </w:rPr>
      </w:pPr>
    </w:p>
    <w:p w14:paraId="68EF1B18" w14:textId="77777777" w:rsidR="00000000" w:rsidRDefault="00581103">
      <w:pPr>
        <w:pStyle w:val="a0"/>
        <w:rPr>
          <w:rFonts w:hint="cs"/>
          <w:rtl/>
        </w:rPr>
      </w:pPr>
      <w:r>
        <w:rPr>
          <w:rFonts w:hint="cs"/>
          <w:rtl/>
        </w:rPr>
        <w:t>ברוטליים - תיקן אותי שר המשפטים - - שחבר כנסת הביא פה למליאה.</w:t>
      </w:r>
      <w:r>
        <w:rPr>
          <w:rFonts w:hint="cs"/>
          <w:rtl/>
        </w:rPr>
        <w:t xml:space="preserve"> </w:t>
      </w:r>
    </w:p>
    <w:p w14:paraId="37EF600E" w14:textId="77777777" w:rsidR="00000000" w:rsidRDefault="00581103">
      <w:pPr>
        <w:pStyle w:val="a0"/>
        <w:rPr>
          <w:rFonts w:hint="cs"/>
          <w:rtl/>
        </w:rPr>
      </w:pPr>
    </w:p>
    <w:p w14:paraId="7544C7FC" w14:textId="77777777" w:rsidR="00000000" w:rsidRDefault="00581103">
      <w:pPr>
        <w:pStyle w:val="af0"/>
        <w:rPr>
          <w:rtl/>
        </w:rPr>
      </w:pPr>
      <w:r>
        <w:rPr>
          <w:rFonts w:hint="eastAsia"/>
          <w:rtl/>
        </w:rPr>
        <w:t>חיים</w:t>
      </w:r>
      <w:r>
        <w:rPr>
          <w:rtl/>
        </w:rPr>
        <w:t xml:space="preserve"> אורון (יחד):</w:t>
      </w:r>
    </w:p>
    <w:p w14:paraId="6AB8F2A6" w14:textId="77777777" w:rsidR="00000000" w:rsidRDefault="00581103">
      <w:pPr>
        <w:pStyle w:val="a0"/>
        <w:rPr>
          <w:rFonts w:hint="cs"/>
          <w:rtl/>
        </w:rPr>
      </w:pPr>
    </w:p>
    <w:p w14:paraId="5441BDEB" w14:textId="77777777" w:rsidR="00000000" w:rsidRDefault="00581103">
      <w:pPr>
        <w:pStyle w:val="a0"/>
        <w:rPr>
          <w:rFonts w:hint="cs"/>
          <w:rtl/>
        </w:rPr>
      </w:pPr>
      <w:r>
        <w:rPr>
          <w:rFonts w:hint="cs"/>
          <w:rtl/>
        </w:rPr>
        <w:t xml:space="preserve">בכל מקרה זה ברוטו. </w:t>
      </w:r>
    </w:p>
    <w:p w14:paraId="791FC49F" w14:textId="77777777" w:rsidR="00000000" w:rsidRDefault="00581103">
      <w:pPr>
        <w:pStyle w:val="a0"/>
        <w:rPr>
          <w:rFonts w:hint="cs"/>
          <w:rtl/>
        </w:rPr>
      </w:pPr>
    </w:p>
    <w:p w14:paraId="52C70950" w14:textId="77777777" w:rsidR="00000000" w:rsidRDefault="00581103">
      <w:pPr>
        <w:pStyle w:val="-"/>
        <w:rPr>
          <w:rtl/>
        </w:rPr>
      </w:pPr>
      <w:bookmarkStart w:id="304" w:name="FS000000455T14_07_2004_16_45_13C"/>
      <w:bookmarkEnd w:id="304"/>
      <w:r>
        <w:rPr>
          <w:rtl/>
        </w:rPr>
        <w:t>אופיר פינס-פז (העבודה-מימד):</w:t>
      </w:r>
    </w:p>
    <w:p w14:paraId="38BD1E26" w14:textId="77777777" w:rsidR="00000000" w:rsidRDefault="00581103">
      <w:pPr>
        <w:pStyle w:val="a0"/>
        <w:rPr>
          <w:rtl/>
        </w:rPr>
      </w:pPr>
    </w:p>
    <w:p w14:paraId="4A3A7AB6" w14:textId="77777777" w:rsidR="00000000" w:rsidRDefault="00581103">
      <w:pPr>
        <w:pStyle w:val="a0"/>
        <w:rPr>
          <w:rFonts w:hint="cs"/>
          <w:rtl/>
        </w:rPr>
      </w:pPr>
      <w:r>
        <w:rPr>
          <w:rFonts w:hint="cs"/>
          <w:rtl/>
        </w:rPr>
        <w:t xml:space="preserve">אני כבר הרבה שנים חבר כנסת, אני לא זוכר - אני זוכר שהממשלה הביאה הצעות כאלה. אני לא זוכר שחבר כנסת בא, מביא הצעה ואומר: אתם האזרחים, אין לכם זכות ערעור, בעצם. כי זה מה שאת אומרת. </w:t>
      </w:r>
    </w:p>
    <w:p w14:paraId="408268F7" w14:textId="77777777" w:rsidR="00000000" w:rsidRDefault="00581103">
      <w:pPr>
        <w:pStyle w:val="a0"/>
        <w:ind w:firstLine="0"/>
        <w:rPr>
          <w:rFonts w:hint="cs"/>
          <w:rtl/>
        </w:rPr>
      </w:pPr>
    </w:p>
    <w:p w14:paraId="6601A531" w14:textId="77777777" w:rsidR="00000000" w:rsidRDefault="00581103">
      <w:pPr>
        <w:pStyle w:val="a0"/>
        <w:ind w:firstLine="0"/>
        <w:rPr>
          <w:rFonts w:hint="cs"/>
          <w:rtl/>
        </w:rPr>
      </w:pPr>
      <w:r>
        <w:rPr>
          <w:rFonts w:hint="cs"/>
          <w:rtl/>
        </w:rPr>
        <w:tab/>
        <w:t>א</w:t>
      </w:r>
      <w:r>
        <w:rPr>
          <w:rFonts w:hint="cs"/>
          <w:rtl/>
        </w:rPr>
        <w:t xml:space="preserve">גב, הצעת החוק שלך אומרת - לא פחות מ-5,000 שקלים ולא יותר מ-100,000 שקלים, על זכות ערעור אלמנטרית של אדם שבונים לו על שטח לידו, על שטח בתוך ביתו, על שטח ברחוב שלו. לאן אנחנו לוקחים את המדינה שלנו? </w:t>
      </w:r>
    </w:p>
    <w:p w14:paraId="682B445B" w14:textId="77777777" w:rsidR="00000000" w:rsidRDefault="00581103">
      <w:pPr>
        <w:pStyle w:val="a0"/>
        <w:ind w:firstLine="0"/>
        <w:rPr>
          <w:rFonts w:hint="cs"/>
          <w:rtl/>
        </w:rPr>
      </w:pPr>
    </w:p>
    <w:p w14:paraId="5EEA450D" w14:textId="77777777" w:rsidR="00000000" w:rsidRDefault="00581103">
      <w:pPr>
        <w:pStyle w:val="af0"/>
        <w:rPr>
          <w:rtl/>
        </w:rPr>
      </w:pPr>
      <w:r>
        <w:rPr>
          <w:rFonts w:hint="eastAsia"/>
          <w:rtl/>
        </w:rPr>
        <w:t>בנימין</w:t>
      </w:r>
      <w:r>
        <w:rPr>
          <w:rtl/>
        </w:rPr>
        <w:t xml:space="preserve"> בן-אליעזר (העבודה-מימד):</w:t>
      </w:r>
    </w:p>
    <w:p w14:paraId="5C67F670" w14:textId="77777777" w:rsidR="00000000" w:rsidRDefault="00581103">
      <w:pPr>
        <w:pStyle w:val="a0"/>
        <w:rPr>
          <w:rFonts w:hint="cs"/>
          <w:rtl/>
        </w:rPr>
      </w:pPr>
    </w:p>
    <w:p w14:paraId="1B66040D" w14:textId="77777777" w:rsidR="00000000" w:rsidRDefault="00581103">
      <w:pPr>
        <w:pStyle w:val="a0"/>
        <w:rPr>
          <w:rFonts w:hint="cs"/>
          <w:rtl/>
        </w:rPr>
      </w:pPr>
      <w:r>
        <w:rPr>
          <w:rFonts w:hint="cs"/>
          <w:rtl/>
        </w:rPr>
        <w:t>זה גזר-דין מוות.</w:t>
      </w:r>
    </w:p>
    <w:p w14:paraId="33B626A3" w14:textId="77777777" w:rsidR="00000000" w:rsidRDefault="00581103">
      <w:pPr>
        <w:pStyle w:val="a0"/>
        <w:ind w:firstLine="0"/>
        <w:rPr>
          <w:rFonts w:hint="cs"/>
          <w:rtl/>
        </w:rPr>
      </w:pPr>
    </w:p>
    <w:p w14:paraId="6DF512BB" w14:textId="77777777" w:rsidR="00000000" w:rsidRDefault="00581103">
      <w:pPr>
        <w:pStyle w:val="-"/>
        <w:rPr>
          <w:rtl/>
        </w:rPr>
      </w:pPr>
      <w:bookmarkStart w:id="305" w:name="FS000000455T14_07_2004_15_10_46"/>
      <w:bookmarkStart w:id="306" w:name="FS000000455T14_07_2004_15_10_50C"/>
      <w:bookmarkEnd w:id="305"/>
      <w:bookmarkEnd w:id="306"/>
      <w:r>
        <w:rPr>
          <w:rtl/>
        </w:rPr>
        <w:t>אופיר פ</w:t>
      </w:r>
      <w:r>
        <w:rPr>
          <w:rtl/>
        </w:rPr>
        <w:t>ינס-פז (העבודה-מימד):</w:t>
      </w:r>
    </w:p>
    <w:p w14:paraId="6DDC6FC4" w14:textId="77777777" w:rsidR="00000000" w:rsidRDefault="00581103">
      <w:pPr>
        <w:pStyle w:val="a0"/>
        <w:rPr>
          <w:rtl/>
        </w:rPr>
      </w:pPr>
    </w:p>
    <w:p w14:paraId="3CB89855" w14:textId="77777777" w:rsidR="00000000" w:rsidRDefault="00581103">
      <w:pPr>
        <w:pStyle w:val="a0"/>
        <w:rPr>
          <w:rFonts w:hint="cs"/>
          <w:rtl/>
        </w:rPr>
      </w:pPr>
      <w:r>
        <w:rPr>
          <w:rFonts w:hint="cs"/>
          <w:rtl/>
        </w:rPr>
        <w:t xml:space="preserve">תאפשרו לאנשים לערער. אגב, אדוני שר הפנים, בהצעה שלה לא מדובר על ערעורי סרק בכלל, על כל ערר. לכן זו הצעת חוק שאינה ראויה. אני לא מבין - - - </w:t>
      </w:r>
    </w:p>
    <w:p w14:paraId="10B8BE89" w14:textId="77777777" w:rsidR="00000000" w:rsidRDefault="00581103">
      <w:pPr>
        <w:pStyle w:val="a0"/>
        <w:ind w:firstLine="0"/>
        <w:rPr>
          <w:rFonts w:hint="cs"/>
          <w:rtl/>
        </w:rPr>
      </w:pPr>
    </w:p>
    <w:p w14:paraId="1A725674" w14:textId="77777777" w:rsidR="00000000" w:rsidRDefault="00581103">
      <w:pPr>
        <w:pStyle w:val="af0"/>
        <w:rPr>
          <w:rtl/>
        </w:rPr>
      </w:pPr>
      <w:r>
        <w:rPr>
          <w:rFonts w:hint="eastAsia"/>
          <w:rtl/>
        </w:rPr>
        <w:t>גילה</w:t>
      </w:r>
      <w:r>
        <w:rPr>
          <w:rtl/>
        </w:rPr>
        <w:t xml:space="preserve"> גמליאל (הליכוד):</w:t>
      </w:r>
    </w:p>
    <w:p w14:paraId="2F6B5AF6" w14:textId="77777777" w:rsidR="00000000" w:rsidRDefault="00581103">
      <w:pPr>
        <w:pStyle w:val="a0"/>
        <w:rPr>
          <w:rFonts w:hint="cs"/>
          <w:rtl/>
        </w:rPr>
      </w:pPr>
    </w:p>
    <w:p w14:paraId="448D5965" w14:textId="77777777" w:rsidR="00000000" w:rsidRDefault="00581103">
      <w:pPr>
        <w:pStyle w:val="a0"/>
        <w:rPr>
          <w:rFonts w:hint="cs"/>
          <w:rtl/>
        </w:rPr>
      </w:pPr>
      <w:r>
        <w:rPr>
          <w:rFonts w:hint="cs"/>
          <w:rtl/>
        </w:rPr>
        <w:t xml:space="preserve">אתה לא מבין את ההצעה. </w:t>
      </w:r>
    </w:p>
    <w:p w14:paraId="7DAB6336" w14:textId="77777777" w:rsidR="00000000" w:rsidRDefault="00581103">
      <w:pPr>
        <w:pStyle w:val="a0"/>
        <w:ind w:firstLine="0"/>
        <w:rPr>
          <w:rFonts w:hint="cs"/>
          <w:rtl/>
        </w:rPr>
      </w:pPr>
    </w:p>
    <w:p w14:paraId="330A018F" w14:textId="77777777" w:rsidR="00000000" w:rsidRDefault="00581103">
      <w:pPr>
        <w:pStyle w:val="-"/>
        <w:rPr>
          <w:rtl/>
        </w:rPr>
      </w:pPr>
      <w:bookmarkStart w:id="307" w:name="FS000000455T14_07_2004_15_11_21C"/>
      <w:bookmarkEnd w:id="307"/>
      <w:r>
        <w:rPr>
          <w:rtl/>
        </w:rPr>
        <w:t>אופיר פינס-פז (העבודה-מימד):</w:t>
      </w:r>
    </w:p>
    <w:p w14:paraId="21EA9701" w14:textId="77777777" w:rsidR="00000000" w:rsidRDefault="00581103">
      <w:pPr>
        <w:pStyle w:val="a0"/>
        <w:rPr>
          <w:rtl/>
        </w:rPr>
      </w:pPr>
    </w:p>
    <w:p w14:paraId="3FAFC2DA" w14:textId="77777777" w:rsidR="00000000" w:rsidRDefault="00581103">
      <w:pPr>
        <w:pStyle w:val="a0"/>
        <w:rPr>
          <w:rFonts w:hint="cs"/>
          <w:rtl/>
        </w:rPr>
      </w:pPr>
      <w:r>
        <w:rPr>
          <w:rFonts w:hint="cs"/>
          <w:rtl/>
        </w:rPr>
        <w:t>אני לא מבין איך</w:t>
      </w:r>
      <w:r>
        <w:rPr>
          <w:rFonts w:hint="cs"/>
          <w:rtl/>
        </w:rPr>
        <w:t xml:space="preserve"> הממשלה, איך ועדת השרים לענייני  חקיקה יכולה בכלל לשקול לתמוך בהצעה כזאת. אני לא מבין איך חבר כנסת אחד באולם הזה יכול לתמוך בהצעה שאומרת לאזרחים במדינת ישראל, אסור לכם לערער. או שיש כאן טעות. יכול להיות שנפלה טעות. יכול להיות שקרה משהו בהצעת החוק. אבל, אם </w:t>
      </w:r>
      <w:r>
        <w:rPr>
          <w:rFonts w:hint="cs"/>
          <w:rtl/>
        </w:rPr>
        <w:t>אנחנו מאשרים את ההצעה הזאת, אנחנו אומרים למיליוני תושבי מדינת ישראל: חברים, היום הרשות המבצעת יכולה לעשות לכם באזורכם, ליד ביתכם, כל דבר, ואם אתם רוצים לערער, זה יעלה לכם בין מאות שקלים, שהממשלה מסכימה, 500 שקלים, שזה גם המון כסף, עד אלפי ועשרות אלפי שקלים</w:t>
      </w:r>
      <w:r>
        <w:rPr>
          <w:rFonts w:hint="cs"/>
          <w:rtl/>
        </w:rPr>
        <w:t>, כפי שהציעה מציעת החוק.</w:t>
      </w:r>
    </w:p>
    <w:p w14:paraId="54D2F598" w14:textId="77777777" w:rsidR="00000000" w:rsidRDefault="00581103">
      <w:pPr>
        <w:pStyle w:val="a0"/>
        <w:rPr>
          <w:rFonts w:hint="cs"/>
          <w:rtl/>
        </w:rPr>
      </w:pPr>
    </w:p>
    <w:p w14:paraId="3C249E3D" w14:textId="77777777" w:rsidR="00000000" w:rsidRDefault="00581103">
      <w:pPr>
        <w:pStyle w:val="a0"/>
        <w:rPr>
          <w:rFonts w:hint="cs"/>
          <w:rtl/>
        </w:rPr>
      </w:pPr>
      <w:r>
        <w:rPr>
          <w:rFonts w:hint="cs"/>
          <w:rtl/>
        </w:rPr>
        <w:t xml:space="preserve">אני אומר באופן הברור ביותר: אני מבקש מחברת הכנסת גמליאל לא להצביע, או אני מבקש מחברי הכנסת פשוט להתנגד להצעת החוק הזאת. </w:t>
      </w:r>
    </w:p>
    <w:p w14:paraId="63D751B7" w14:textId="77777777" w:rsidR="00000000" w:rsidRDefault="00581103">
      <w:pPr>
        <w:pStyle w:val="a0"/>
        <w:ind w:firstLine="0"/>
        <w:rPr>
          <w:rFonts w:hint="cs"/>
          <w:rtl/>
        </w:rPr>
      </w:pPr>
    </w:p>
    <w:p w14:paraId="5666C53A" w14:textId="77777777" w:rsidR="00000000" w:rsidRDefault="00581103">
      <w:pPr>
        <w:pStyle w:val="af1"/>
        <w:rPr>
          <w:rtl/>
        </w:rPr>
      </w:pPr>
      <w:r>
        <w:rPr>
          <w:rtl/>
        </w:rPr>
        <w:t>היו"ר מוחמד ברכה:</w:t>
      </w:r>
    </w:p>
    <w:p w14:paraId="3FA9238D" w14:textId="77777777" w:rsidR="00000000" w:rsidRDefault="00581103">
      <w:pPr>
        <w:pStyle w:val="a0"/>
        <w:rPr>
          <w:rtl/>
        </w:rPr>
      </w:pPr>
    </w:p>
    <w:p w14:paraId="56C5BE20" w14:textId="77777777" w:rsidR="00000000" w:rsidRDefault="00581103">
      <w:pPr>
        <w:pStyle w:val="a0"/>
        <w:rPr>
          <w:rFonts w:hint="cs"/>
          <w:rtl/>
        </w:rPr>
      </w:pPr>
      <w:r>
        <w:rPr>
          <w:rFonts w:hint="cs"/>
          <w:rtl/>
        </w:rPr>
        <w:t>חברי הכנסת, אנחנו עוברים להצבעה.</w:t>
      </w:r>
    </w:p>
    <w:p w14:paraId="7B1BACA9" w14:textId="77777777" w:rsidR="00000000" w:rsidRDefault="00581103">
      <w:pPr>
        <w:pStyle w:val="a0"/>
        <w:ind w:firstLine="0"/>
        <w:rPr>
          <w:rFonts w:hint="cs"/>
          <w:rtl/>
        </w:rPr>
      </w:pPr>
    </w:p>
    <w:p w14:paraId="6FBBC3D5" w14:textId="77777777" w:rsidR="00000000" w:rsidRDefault="00581103">
      <w:pPr>
        <w:pStyle w:val="af0"/>
        <w:rPr>
          <w:rtl/>
        </w:rPr>
      </w:pPr>
      <w:r>
        <w:rPr>
          <w:rFonts w:hint="eastAsia"/>
          <w:rtl/>
        </w:rPr>
        <w:t>גילה</w:t>
      </w:r>
      <w:r>
        <w:rPr>
          <w:rtl/>
        </w:rPr>
        <w:t xml:space="preserve"> גמליאל (הליכוד):</w:t>
      </w:r>
    </w:p>
    <w:p w14:paraId="1154A6B6" w14:textId="77777777" w:rsidR="00000000" w:rsidRDefault="00581103">
      <w:pPr>
        <w:pStyle w:val="a0"/>
        <w:rPr>
          <w:rFonts w:hint="cs"/>
          <w:rtl/>
        </w:rPr>
      </w:pPr>
    </w:p>
    <w:p w14:paraId="778C4FFB" w14:textId="77777777" w:rsidR="00000000" w:rsidRDefault="00581103">
      <w:pPr>
        <w:pStyle w:val="a0"/>
        <w:rPr>
          <w:rFonts w:hint="cs"/>
          <w:rtl/>
        </w:rPr>
      </w:pPr>
      <w:r>
        <w:rPr>
          <w:rFonts w:hint="cs"/>
          <w:rtl/>
        </w:rPr>
        <w:t>אני רוצה לענות.</w:t>
      </w:r>
    </w:p>
    <w:p w14:paraId="5CE55568" w14:textId="77777777" w:rsidR="00000000" w:rsidRDefault="00581103">
      <w:pPr>
        <w:pStyle w:val="af1"/>
        <w:rPr>
          <w:rFonts w:hint="cs"/>
          <w:rtl/>
        </w:rPr>
      </w:pPr>
    </w:p>
    <w:p w14:paraId="650A4F1F" w14:textId="77777777" w:rsidR="00000000" w:rsidRDefault="00581103">
      <w:pPr>
        <w:pStyle w:val="af1"/>
        <w:rPr>
          <w:rtl/>
        </w:rPr>
      </w:pPr>
      <w:r>
        <w:rPr>
          <w:rtl/>
        </w:rPr>
        <w:t>היו"ר מוחמד ברכ</w:t>
      </w:r>
      <w:r>
        <w:rPr>
          <w:rtl/>
        </w:rPr>
        <w:t>ה:</w:t>
      </w:r>
    </w:p>
    <w:p w14:paraId="578A3805" w14:textId="77777777" w:rsidR="00000000" w:rsidRDefault="00581103">
      <w:pPr>
        <w:pStyle w:val="a0"/>
        <w:rPr>
          <w:rtl/>
        </w:rPr>
      </w:pPr>
    </w:p>
    <w:p w14:paraId="6C93F6E6" w14:textId="77777777" w:rsidR="00000000" w:rsidRDefault="00581103">
      <w:pPr>
        <w:pStyle w:val="a0"/>
        <w:rPr>
          <w:rFonts w:hint="cs"/>
          <w:rtl/>
        </w:rPr>
      </w:pPr>
      <w:r>
        <w:rPr>
          <w:rFonts w:hint="cs"/>
          <w:rtl/>
        </w:rPr>
        <w:t xml:space="preserve">בבקשה. </w:t>
      </w:r>
    </w:p>
    <w:p w14:paraId="0373C2A8" w14:textId="77777777" w:rsidR="00000000" w:rsidRDefault="00581103">
      <w:pPr>
        <w:pStyle w:val="a0"/>
        <w:ind w:firstLine="0"/>
        <w:rPr>
          <w:rFonts w:hint="cs"/>
          <w:rtl/>
        </w:rPr>
      </w:pPr>
    </w:p>
    <w:p w14:paraId="0AFF4621" w14:textId="77777777" w:rsidR="00000000" w:rsidRDefault="00581103">
      <w:pPr>
        <w:pStyle w:val="af0"/>
        <w:rPr>
          <w:rtl/>
        </w:rPr>
      </w:pPr>
      <w:r>
        <w:rPr>
          <w:rFonts w:hint="eastAsia"/>
          <w:rtl/>
        </w:rPr>
        <w:t>קולט</w:t>
      </w:r>
      <w:r>
        <w:rPr>
          <w:rtl/>
        </w:rPr>
        <w:t xml:space="preserve"> אביטל (העבודה-מימד):</w:t>
      </w:r>
    </w:p>
    <w:p w14:paraId="7E322212" w14:textId="77777777" w:rsidR="00000000" w:rsidRDefault="00581103">
      <w:pPr>
        <w:pStyle w:val="a0"/>
        <w:rPr>
          <w:rFonts w:hint="cs"/>
          <w:rtl/>
        </w:rPr>
      </w:pPr>
    </w:p>
    <w:p w14:paraId="645214AF" w14:textId="77777777" w:rsidR="00000000" w:rsidRDefault="00581103">
      <w:pPr>
        <w:pStyle w:val="a0"/>
        <w:rPr>
          <w:rFonts w:hint="cs"/>
          <w:rtl/>
        </w:rPr>
      </w:pPr>
      <w:r>
        <w:rPr>
          <w:rFonts w:hint="cs"/>
          <w:rtl/>
        </w:rPr>
        <w:t xml:space="preserve">מה אומר שר המשפטים על זה? </w:t>
      </w:r>
    </w:p>
    <w:p w14:paraId="3BF05910" w14:textId="77777777" w:rsidR="00000000" w:rsidRDefault="00581103">
      <w:pPr>
        <w:pStyle w:val="a0"/>
        <w:ind w:firstLine="0"/>
        <w:rPr>
          <w:rFonts w:hint="cs"/>
          <w:rtl/>
        </w:rPr>
      </w:pPr>
    </w:p>
    <w:p w14:paraId="0E958C56" w14:textId="77777777" w:rsidR="00000000" w:rsidRDefault="00581103">
      <w:pPr>
        <w:pStyle w:val="af0"/>
        <w:rPr>
          <w:rtl/>
        </w:rPr>
      </w:pPr>
      <w:r>
        <w:rPr>
          <w:rFonts w:hint="eastAsia"/>
          <w:rtl/>
        </w:rPr>
        <w:t>אברהם</w:t>
      </w:r>
      <w:r>
        <w:rPr>
          <w:rtl/>
        </w:rPr>
        <w:t xml:space="preserve"> בייגה שוחט (העבודה-מימד):</w:t>
      </w:r>
    </w:p>
    <w:p w14:paraId="1A358AB3" w14:textId="77777777" w:rsidR="00000000" w:rsidRDefault="00581103">
      <w:pPr>
        <w:pStyle w:val="a0"/>
        <w:rPr>
          <w:rFonts w:hint="cs"/>
          <w:rtl/>
        </w:rPr>
      </w:pPr>
    </w:p>
    <w:p w14:paraId="1316A522" w14:textId="77777777" w:rsidR="00000000" w:rsidRDefault="00581103">
      <w:pPr>
        <w:pStyle w:val="a0"/>
        <w:rPr>
          <w:rFonts w:hint="cs"/>
          <w:rtl/>
        </w:rPr>
      </w:pPr>
      <w:r>
        <w:rPr>
          <w:rFonts w:hint="cs"/>
          <w:rtl/>
        </w:rPr>
        <w:t xml:space="preserve">הממשלה החליטה לתמוך. </w:t>
      </w:r>
    </w:p>
    <w:p w14:paraId="66C9D45A" w14:textId="77777777" w:rsidR="00000000" w:rsidRDefault="00581103">
      <w:pPr>
        <w:pStyle w:val="a0"/>
        <w:ind w:firstLine="0"/>
        <w:rPr>
          <w:rFonts w:hint="cs"/>
          <w:rtl/>
        </w:rPr>
      </w:pPr>
    </w:p>
    <w:p w14:paraId="67E47A14" w14:textId="77777777" w:rsidR="00000000" w:rsidRDefault="00581103">
      <w:pPr>
        <w:pStyle w:val="af0"/>
        <w:rPr>
          <w:rtl/>
        </w:rPr>
      </w:pPr>
      <w:r>
        <w:rPr>
          <w:rFonts w:hint="eastAsia"/>
          <w:rtl/>
        </w:rPr>
        <w:t>חיים</w:t>
      </w:r>
      <w:r>
        <w:rPr>
          <w:rtl/>
        </w:rPr>
        <w:t xml:space="preserve"> אורון (יחד):</w:t>
      </w:r>
    </w:p>
    <w:p w14:paraId="432C34FF" w14:textId="77777777" w:rsidR="00000000" w:rsidRDefault="00581103">
      <w:pPr>
        <w:pStyle w:val="a0"/>
        <w:rPr>
          <w:rFonts w:hint="cs"/>
          <w:rtl/>
        </w:rPr>
      </w:pPr>
    </w:p>
    <w:p w14:paraId="11F9EB6A" w14:textId="77777777" w:rsidR="00000000" w:rsidRDefault="00581103">
      <w:pPr>
        <w:pStyle w:val="a0"/>
        <w:rPr>
          <w:rFonts w:hint="cs"/>
          <w:rtl/>
        </w:rPr>
      </w:pPr>
      <w:r>
        <w:rPr>
          <w:rFonts w:hint="cs"/>
          <w:rtl/>
        </w:rPr>
        <w:t xml:space="preserve">למה לא תמכתם כך בהצעה שלי? </w:t>
      </w:r>
    </w:p>
    <w:p w14:paraId="3BC8EDA4" w14:textId="77777777" w:rsidR="00000000" w:rsidRDefault="00581103">
      <w:pPr>
        <w:pStyle w:val="a0"/>
        <w:ind w:firstLine="0"/>
        <w:rPr>
          <w:rFonts w:hint="cs"/>
          <w:rtl/>
        </w:rPr>
      </w:pPr>
    </w:p>
    <w:p w14:paraId="265185E5" w14:textId="77777777" w:rsidR="00000000" w:rsidRDefault="00581103">
      <w:pPr>
        <w:pStyle w:val="af0"/>
        <w:rPr>
          <w:rtl/>
        </w:rPr>
      </w:pPr>
      <w:r>
        <w:rPr>
          <w:rFonts w:hint="eastAsia"/>
          <w:rtl/>
        </w:rPr>
        <w:t>בנימין</w:t>
      </w:r>
      <w:r>
        <w:rPr>
          <w:rtl/>
        </w:rPr>
        <w:t xml:space="preserve"> בן-אליעזר (העבודה-מימד):</w:t>
      </w:r>
    </w:p>
    <w:p w14:paraId="208A6973" w14:textId="77777777" w:rsidR="00000000" w:rsidRDefault="00581103">
      <w:pPr>
        <w:pStyle w:val="a0"/>
        <w:rPr>
          <w:rFonts w:hint="cs"/>
          <w:rtl/>
        </w:rPr>
      </w:pPr>
    </w:p>
    <w:p w14:paraId="78FC30A6" w14:textId="77777777" w:rsidR="00000000" w:rsidRDefault="00581103">
      <w:pPr>
        <w:pStyle w:val="a0"/>
        <w:rPr>
          <w:rFonts w:hint="cs"/>
          <w:rtl/>
        </w:rPr>
      </w:pPr>
      <w:r>
        <w:rPr>
          <w:rFonts w:hint="cs"/>
          <w:rtl/>
        </w:rPr>
        <w:t>גילה, את דופקת את הערבים, את עיירות הפיתוח, את שכבו</w:t>
      </w:r>
      <w:r>
        <w:rPr>
          <w:rFonts w:hint="cs"/>
          <w:rtl/>
        </w:rPr>
        <w:t>ת המצוקה.</w:t>
      </w:r>
    </w:p>
    <w:p w14:paraId="7DE34244" w14:textId="77777777" w:rsidR="00000000" w:rsidRDefault="00581103">
      <w:pPr>
        <w:pStyle w:val="a0"/>
        <w:ind w:firstLine="0"/>
        <w:rPr>
          <w:rFonts w:hint="cs"/>
          <w:rtl/>
        </w:rPr>
      </w:pPr>
    </w:p>
    <w:p w14:paraId="1272358C" w14:textId="77777777" w:rsidR="00000000" w:rsidRDefault="00581103">
      <w:pPr>
        <w:pStyle w:val="a"/>
        <w:rPr>
          <w:rtl/>
        </w:rPr>
      </w:pPr>
      <w:bookmarkStart w:id="308" w:name="FS000001025T14_07_2004_15_14_20"/>
      <w:bookmarkStart w:id="309" w:name="_Toc81561457"/>
      <w:bookmarkEnd w:id="308"/>
      <w:r>
        <w:rPr>
          <w:rFonts w:hint="eastAsia"/>
          <w:rtl/>
        </w:rPr>
        <w:t>גילה</w:t>
      </w:r>
      <w:r>
        <w:rPr>
          <w:rtl/>
        </w:rPr>
        <w:t xml:space="preserve"> גמליאל (הליכוד):</w:t>
      </w:r>
      <w:bookmarkEnd w:id="309"/>
    </w:p>
    <w:p w14:paraId="427D05AA" w14:textId="77777777" w:rsidR="00000000" w:rsidRDefault="00581103">
      <w:pPr>
        <w:pStyle w:val="a0"/>
        <w:rPr>
          <w:rFonts w:hint="cs"/>
          <w:rtl/>
        </w:rPr>
      </w:pPr>
    </w:p>
    <w:p w14:paraId="514F2160" w14:textId="77777777" w:rsidR="00000000" w:rsidRDefault="00581103">
      <w:pPr>
        <w:pStyle w:val="a0"/>
        <w:rPr>
          <w:rFonts w:hint="cs"/>
          <w:rtl/>
        </w:rPr>
      </w:pPr>
      <w:r>
        <w:rPr>
          <w:rFonts w:hint="cs"/>
          <w:rtl/>
        </w:rPr>
        <w:t>חבר הכנסת אופיר פינס, בעניין הזה לכל ועדה סטטוטורית שאליה הוגשו תוכניות, בין לבניין עיר, בין להיתרים, על-פי תוכנית בניין ערים קיימת כל אחד יכול להגיש התנגדות, וההתנגדות נדונה ללא תשלום וללא שום דבר. להליך הזה לא רוצים להפר</w:t>
      </w:r>
      <w:r>
        <w:rPr>
          <w:rFonts w:hint="cs"/>
          <w:rtl/>
        </w:rPr>
        <w:t xml:space="preserve">יע, וגם הצעת החוק שלי לא מפריעה לזה. ההיפך הוא הנכון. רוצים שכל אחד במדינת ישראל שרוצה להגיש את הערר, תינתן לו האפשרות הזאת, הלגיטימית, ללא תשלום. </w:t>
      </w:r>
    </w:p>
    <w:p w14:paraId="63C038D0" w14:textId="77777777" w:rsidR="00000000" w:rsidRDefault="00581103">
      <w:pPr>
        <w:pStyle w:val="a0"/>
        <w:rPr>
          <w:rFonts w:hint="cs"/>
          <w:rtl/>
        </w:rPr>
      </w:pPr>
    </w:p>
    <w:p w14:paraId="605074B4" w14:textId="77777777" w:rsidR="00000000" w:rsidRDefault="00581103">
      <w:pPr>
        <w:pStyle w:val="a0"/>
        <w:rPr>
          <w:rFonts w:hint="cs"/>
          <w:rtl/>
        </w:rPr>
      </w:pPr>
      <w:r>
        <w:rPr>
          <w:rFonts w:hint="cs"/>
          <w:rtl/>
        </w:rPr>
        <w:t>הבעיה היא, שבמצבים מסוימים אנשים מנצלים את המצב שבחוק אין אפשרות לכך שאנשים יצטרכו להשאיר סכום כסף, שאם הער</w:t>
      </w:r>
      <w:r>
        <w:rPr>
          <w:rFonts w:hint="cs"/>
          <w:rtl/>
        </w:rPr>
        <w:t xml:space="preserve">ר שלהם - - - </w:t>
      </w:r>
    </w:p>
    <w:p w14:paraId="099A01E0" w14:textId="77777777" w:rsidR="00000000" w:rsidRDefault="00581103">
      <w:pPr>
        <w:pStyle w:val="a0"/>
        <w:ind w:firstLine="0"/>
        <w:rPr>
          <w:rFonts w:hint="cs"/>
          <w:rtl/>
        </w:rPr>
      </w:pPr>
    </w:p>
    <w:p w14:paraId="744691BD" w14:textId="77777777" w:rsidR="00000000" w:rsidRDefault="00581103">
      <w:pPr>
        <w:pStyle w:val="af0"/>
        <w:rPr>
          <w:rtl/>
        </w:rPr>
      </w:pPr>
      <w:r>
        <w:rPr>
          <w:rFonts w:hint="eastAsia"/>
          <w:rtl/>
        </w:rPr>
        <w:t>עמרם</w:t>
      </w:r>
      <w:r>
        <w:rPr>
          <w:rtl/>
        </w:rPr>
        <w:t xml:space="preserve"> מצנע (העבודה-מימד):</w:t>
      </w:r>
    </w:p>
    <w:p w14:paraId="5251F5AC" w14:textId="77777777" w:rsidR="00000000" w:rsidRDefault="00581103">
      <w:pPr>
        <w:pStyle w:val="a0"/>
        <w:rPr>
          <w:rFonts w:hint="cs"/>
          <w:rtl/>
        </w:rPr>
      </w:pPr>
    </w:p>
    <w:p w14:paraId="2D4AA49F" w14:textId="77777777" w:rsidR="00000000" w:rsidRDefault="00581103">
      <w:pPr>
        <w:pStyle w:val="a0"/>
        <w:rPr>
          <w:rFonts w:hint="cs"/>
          <w:rtl/>
        </w:rPr>
      </w:pPr>
      <w:r>
        <w:rPr>
          <w:rFonts w:hint="cs"/>
          <w:rtl/>
        </w:rPr>
        <w:t>החוק נותן סמכות לוועדת הערר להטיל על המערער שלא עשה את זה בצדק, סכום כסף.</w:t>
      </w:r>
    </w:p>
    <w:p w14:paraId="239A3923" w14:textId="77777777" w:rsidR="00000000" w:rsidRDefault="00581103">
      <w:pPr>
        <w:pStyle w:val="a0"/>
        <w:ind w:firstLine="0"/>
        <w:rPr>
          <w:rFonts w:hint="cs"/>
          <w:rtl/>
        </w:rPr>
      </w:pPr>
    </w:p>
    <w:p w14:paraId="6E8EB13A" w14:textId="77777777" w:rsidR="00000000" w:rsidRDefault="00581103">
      <w:pPr>
        <w:pStyle w:val="-"/>
        <w:rPr>
          <w:rtl/>
        </w:rPr>
      </w:pPr>
      <w:bookmarkStart w:id="310" w:name="FS000001025T14_07_2004_15_21_23C"/>
      <w:bookmarkEnd w:id="310"/>
      <w:r>
        <w:rPr>
          <w:rtl/>
        </w:rPr>
        <w:t>גילה גמליאל (הליכוד):</w:t>
      </w:r>
    </w:p>
    <w:p w14:paraId="73320324" w14:textId="77777777" w:rsidR="00000000" w:rsidRDefault="00581103">
      <w:pPr>
        <w:pStyle w:val="a0"/>
        <w:rPr>
          <w:rtl/>
        </w:rPr>
      </w:pPr>
    </w:p>
    <w:p w14:paraId="60AF6CB2" w14:textId="77777777" w:rsidR="00000000" w:rsidRDefault="00581103">
      <w:pPr>
        <w:pStyle w:val="a0"/>
        <w:rPr>
          <w:rFonts w:hint="cs"/>
          <w:rtl/>
        </w:rPr>
      </w:pPr>
      <w:r>
        <w:rPr>
          <w:rFonts w:hint="cs"/>
          <w:rtl/>
        </w:rPr>
        <w:t>אני אומרת הפוך: במהלך כזה יש הרבה מאוד מצבים שבהם מנצלים, ואז תחכה עד שהוועדה תתכנס ועד שייקבע הסכום, וזה תוקע, לצערנ</w:t>
      </w:r>
      <w:r>
        <w:rPr>
          <w:rFonts w:hint="cs"/>
          <w:rtl/>
        </w:rPr>
        <w:t>ו הרב, הרבה מאוד תוכניות הקשורות בענף הבנייה.</w:t>
      </w:r>
    </w:p>
    <w:p w14:paraId="44E9C2CE" w14:textId="77777777" w:rsidR="00000000" w:rsidRDefault="00581103">
      <w:pPr>
        <w:pStyle w:val="a0"/>
        <w:rPr>
          <w:rFonts w:hint="cs"/>
          <w:rtl/>
        </w:rPr>
      </w:pPr>
    </w:p>
    <w:p w14:paraId="56E32004" w14:textId="77777777" w:rsidR="00000000" w:rsidRDefault="00581103">
      <w:pPr>
        <w:pStyle w:val="a0"/>
        <w:rPr>
          <w:rFonts w:hint="cs"/>
          <w:rtl/>
        </w:rPr>
      </w:pPr>
      <w:r>
        <w:rPr>
          <w:rFonts w:hint="cs"/>
          <w:rtl/>
        </w:rPr>
        <w:t>הרעיון שעומד מאחורי החוק הזה הוא פשוט: כל מי שיגיש את מקדמת הסכום הזאת מראש, ברגע שהוא מגיש ערר, אם הוא צודק, סכום הכסף יוחזר לו. זה הרעיון. אם לא, אנשים יפנימו שהגשת ערר מס' 2 לא תיעשה כדי לתקוע את העבודות שא</w:t>
      </w:r>
      <w:r>
        <w:rPr>
          <w:rFonts w:hint="cs"/>
          <w:rtl/>
        </w:rPr>
        <w:t>מורות להיות בפועל. זו בעצם הצעת החוק.</w:t>
      </w:r>
    </w:p>
    <w:p w14:paraId="625028B8" w14:textId="77777777" w:rsidR="00000000" w:rsidRDefault="00581103">
      <w:pPr>
        <w:pStyle w:val="a0"/>
        <w:ind w:firstLine="0"/>
        <w:rPr>
          <w:rFonts w:hint="cs"/>
          <w:rtl/>
        </w:rPr>
      </w:pPr>
    </w:p>
    <w:p w14:paraId="383710EE" w14:textId="77777777" w:rsidR="00000000" w:rsidRDefault="00581103">
      <w:pPr>
        <w:pStyle w:val="af0"/>
        <w:rPr>
          <w:rtl/>
        </w:rPr>
      </w:pPr>
      <w:r>
        <w:rPr>
          <w:rFonts w:hint="eastAsia"/>
          <w:rtl/>
        </w:rPr>
        <w:t>נסים</w:t>
      </w:r>
      <w:r>
        <w:rPr>
          <w:rtl/>
        </w:rPr>
        <w:t xml:space="preserve"> זאב (ש"ס):</w:t>
      </w:r>
    </w:p>
    <w:p w14:paraId="33915E7E" w14:textId="77777777" w:rsidR="00000000" w:rsidRDefault="00581103">
      <w:pPr>
        <w:pStyle w:val="a0"/>
        <w:rPr>
          <w:rFonts w:hint="cs"/>
          <w:rtl/>
        </w:rPr>
      </w:pPr>
    </w:p>
    <w:p w14:paraId="6AE2CE0E" w14:textId="77777777" w:rsidR="00000000" w:rsidRDefault="00581103">
      <w:pPr>
        <w:pStyle w:val="a0"/>
        <w:rPr>
          <w:rFonts w:hint="cs"/>
          <w:rtl/>
        </w:rPr>
      </w:pPr>
      <w:r>
        <w:rPr>
          <w:rFonts w:hint="cs"/>
          <w:rtl/>
        </w:rPr>
        <w:t xml:space="preserve">גם בבתי-משפט, מי שמערער יצטרך - - - </w:t>
      </w:r>
    </w:p>
    <w:p w14:paraId="1A07D777" w14:textId="77777777" w:rsidR="00000000" w:rsidRDefault="00581103">
      <w:pPr>
        <w:pStyle w:val="a0"/>
        <w:ind w:firstLine="0"/>
        <w:rPr>
          <w:rFonts w:hint="cs"/>
          <w:rtl/>
        </w:rPr>
      </w:pPr>
    </w:p>
    <w:p w14:paraId="39E1A4C2" w14:textId="77777777" w:rsidR="00000000" w:rsidRDefault="00581103">
      <w:pPr>
        <w:pStyle w:val="-"/>
        <w:rPr>
          <w:rtl/>
        </w:rPr>
      </w:pPr>
      <w:bookmarkStart w:id="311" w:name="FS000001025T14_07_2004_15_23_14C"/>
      <w:bookmarkEnd w:id="311"/>
      <w:r>
        <w:rPr>
          <w:rtl/>
        </w:rPr>
        <w:t>גילה גמליאל (הליכוד):</w:t>
      </w:r>
    </w:p>
    <w:p w14:paraId="207A669E" w14:textId="77777777" w:rsidR="00000000" w:rsidRDefault="00581103">
      <w:pPr>
        <w:pStyle w:val="a0"/>
        <w:rPr>
          <w:rtl/>
        </w:rPr>
      </w:pPr>
    </w:p>
    <w:p w14:paraId="12BF8176" w14:textId="77777777" w:rsidR="00000000" w:rsidRDefault="00581103">
      <w:pPr>
        <w:pStyle w:val="a0"/>
        <w:rPr>
          <w:rFonts w:hint="cs"/>
          <w:rtl/>
        </w:rPr>
      </w:pPr>
      <w:r>
        <w:rPr>
          <w:rFonts w:hint="cs"/>
          <w:rtl/>
        </w:rPr>
        <w:t xml:space="preserve">כיוון שכך, ההצעה לא באה למנוע, כפי שהצגת, חבר הכנסת אופיר פינס, בצורה לא נכונה, את מתן האופציה הלגיטימית לאזרחי מדינת ישראל לערער ברגע שהם </w:t>
      </w:r>
      <w:r>
        <w:rPr>
          <w:rFonts w:hint="cs"/>
          <w:rtl/>
        </w:rPr>
        <w:t xml:space="preserve">חושבים שבנייה מסוימת פוגעת בהם, אלא במצב שבו הערר לא התקבל בוועדה הראשונה ויש התעקשות להגיש ערר נוסף, אין בעיה </w:t>
      </w:r>
      <w:r>
        <w:rPr>
          <w:rtl/>
        </w:rPr>
        <w:t>–</w:t>
      </w:r>
      <w:r>
        <w:rPr>
          <w:rFonts w:hint="cs"/>
          <w:rtl/>
        </w:rPr>
        <w:t xml:space="preserve"> שיגישו מקדמה, ואם הם צודקים, היא תוחזר להם, ואם לא, היא לא תוחזר.  </w:t>
      </w:r>
    </w:p>
    <w:p w14:paraId="57D638F9" w14:textId="77777777" w:rsidR="00000000" w:rsidRDefault="00581103">
      <w:pPr>
        <w:pStyle w:val="a0"/>
        <w:ind w:firstLine="0"/>
        <w:rPr>
          <w:rFonts w:hint="cs"/>
          <w:rtl/>
        </w:rPr>
      </w:pPr>
    </w:p>
    <w:p w14:paraId="50548FA2" w14:textId="77777777" w:rsidR="00000000" w:rsidRDefault="00581103">
      <w:pPr>
        <w:pStyle w:val="af1"/>
        <w:rPr>
          <w:rtl/>
        </w:rPr>
      </w:pPr>
      <w:r>
        <w:rPr>
          <w:rtl/>
        </w:rPr>
        <w:t>היו"ר מוחמד ברכה:</w:t>
      </w:r>
    </w:p>
    <w:p w14:paraId="57171843" w14:textId="77777777" w:rsidR="00000000" w:rsidRDefault="00581103">
      <w:pPr>
        <w:pStyle w:val="a0"/>
        <w:rPr>
          <w:rtl/>
        </w:rPr>
      </w:pPr>
    </w:p>
    <w:p w14:paraId="2C0A9716" w14:textId="77777777" w:rsidR="00000000" w:rsidRDefault="00581103">
      <w:pPr>
        <w:pStyle w:val="a0"/>
        <w:rPr>
          <w:rFonts w:hint="cs"/>
          <w:rtl/>
        </w:rPr>
      </w:pPr>
      <w:r>
        <w:rPr>
          <w:rFonts w:hint="cs"/>
          <w:rtl/>
        </w:rPr>
        <w:t xml:space="preserve">תודה. </w:t>
      </w:r>
    </w:p>
    <w:p w14:paraId="2D52EB2E" w14:textId="77777777" w:rsidR="00000000" w:rsidRDefault="00581103">
      <w:pPr>
        <w:pStyle w:val="a0"/>
        <w:rPr>
          <w:rFonts w:hint="cs"/>
          <w:rtl/>
        </w:rPr>
      </w:pPr>
    </w:p>
    <w:p w14:paraId="6115026D" w14:textId="77777777" w:rsidR="00000000" w:rsidRDefault="00581103">
      <w:pPr>
        <w:pStyle w:val="a0"/>
        <w:rPr>
          <w:rFonts w:hint="cs"/>
          <w:rtl/>
        </w:rPr>
      </w:pPr>
      <w:r>
        <w:rPr>
          <w:rFonts w:hint="cs"/>
          <w:rtl/>
        </w:rPr>
        <w:t>רבותי חברי הכנסת, אנחנו עוברים להצבעה בקריאה טר</w:t>
      </w:r>
      <w:r>
        <w:rPr>
          <w:rFonts w:hint="cs"/>
          <w:rtl/>
        </w:rPr>
        <w:t xml:space="preserve">ומית על הצעת חוק התכנון והבנייה (תיקון </w:t>
      </w:r>
      <w:r>
        <w:rPr>
          <w:rtl/>
        </w:rPr>
        <w:t>–</w:t>
      </w:r>
      <w:r>
        <w:rPr>
          <w:rFonts w:hint="cs"/>
          <w:rtl/>
        </w:rPr>
        <w:t xml:space="preserve"> חובת הפקדת פיקדון למגישי התנגדות וערר), התשס"ד-2004.</w:t>
      </w:r>
    </w:p>
    <w:p w14:paraId="7E0AEAB5" w14:textId="77777777" w:rsidR="00000000" w:rsidRDefault="00581103">
      <w:pPr>
        <w:pStyle w:val="a0"/>
        <w:rPr>
          <w:rFonts w:hint="cs"/>
          <w:rtl/>
        </w:rPr>
      </w:pPr>
    </w:p>
    <w:p w14:paraId="03DB1D2A" w14:textId="77777777" w:rsidR="00000000" w:rsidRDefault="00581103">
      <w:pPr>
        <w:pStyle w:val="ab"/>
        <w:bidi/>
        <w:rPr>
          <w:rFonts w:hint="cs"/>
          <w:rtl/>
        </w:rPr>
      </w:pPr>
      <w:r>
        <w:rPr>
          <w:rFonts w:hint="cs"/>
          <w:rtl/>
        </w:rPr>
        <w:t>הצבעה מס'  13</w:t>
      </w:r>
    </w:p>
    <w:p w14:paraId="07FA8E08" w14:textId="77777777" w:rsidR="00000000" w:rsidRDefault="00581103">
      <w:pPr>
        <w:pStyle w:val="a0"/>
        <w:jc w:val="center"/>
        <w:rPr>
          <w:rFonts w:hint="cs"/>
          <w:rtl/>
        </w:rPr>
      </w:pPr>
    </w:p>
    <w:p w14:paraId="32277E1B" w14:textId="77777777" w:rsidR="00000000" w:rsidRDefault="005811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301DAA4D" w14:textId="77777777" w:rsidR="00000000" w:rsidRDefault="00581103">
      <w:pPr>
        <w:pStyle w:val="ac"/>
        <w:bidi/>
        <w:rPr>
          <w:rFonts w:hint="cs"/>
          <w:rtl/>
        </w:rPr>
      </w:pPr>
      <w:r>
        <w:rPr>
          <w:rFonts w:hint="cs"/>
          <w:rtl/>
        </w:rPr>
        <w:t xml:space="preserve">בעד ההצעה להסיר מסדר-היום את הצעת החוק </w:t>
      </w:r>
      <w:r>
        <w:rPr>
          <w:rtl/>
        </w:rPr>
        <w:t>–</w:t>
      </w:r>
      <w:r>
        <w:rPr>
          <w:rFonts w:hint="cs"/>
          <w:rtl/>
        </w:rPr>
        <w:t xml:space="preserve"> 14</w:t>
      </w:r>
    </w:p>
    <w:p w14:paraId="7D1B134D" w14:textId="77777777" w:rsidR="00000000" w:rsidRDefault="00581103">
      <w:pPr>
        <w:pStyle w:val="ac"/>
        <w:bidi/>
        <w:rPr>
          <w:rFonts w:hint="cs"/>
          <w:rtl/>
        </w:rPr>
      </w:pPr>
      <w:r>
        <w:rPr>
          <w:rFonts w:hint="cs"/>
          <w:rtl/>
        </w:rPr>
        <w:t xml:space="preserve">נמנעים </w:t>
      </w:r>
      <w:r>
        <w:rPr>
          <w:rtl/>
        </w:rPr>
        <w:t>–</w:t>
      </w:r>
      <w:r>
        <w:rPr>
          <w:rFonts w:hint="cs"/>
          <w:rtl/>
        </w:rPr>
        <w:t xml:space="preserve"> 1</w:t>
      </w:r>
    </w:p>
    <w:p w14:paraId="12C06E2E" w14:textId="77777777" w:rsidR="00000000" w:rsidRDefault="00581103">
      <w:pPr>
        <w:pStyle w:val="ad"/>
        <w:bidi/>
        <w:rPr>
          <w:rFonts w:hint="cs"/>
          <w:rtl/>
        </w:rPr>
      </w:pPr>
      <w:r>
        <w:rPr>
          <w:rFonts w:hint="cs"/>
          <w:rtl/>
        </w:rPr>
        <w:t>ההצעה להעביר את הצעת חוק התכנון והבני</w:t>
      </w:r>
      <w:r>
        <w:rPr>
          <w:rFonts w:hint="cs"/>
          <w:rtl/>
        </w:rPr>
        <w:t xml:space="preserve">יה (תיקון </w:t>
      </w:r>
      <w:r>
        <w:rPr>
          <w:rtl/>
        </w:rPr>
        <w:t>–</w:t>
      </w:r>
      <w:r>
        <w:rPr>
          <w:rFonts w:hint="cs"/>
          <w:rtl/>
        </w:rPr>
        <w:t xml:space="preserve"> חובת הפקדת פיקדון למגישי </w:t>
      </w:r>
    </w:p>
    <w:p w14:paraId="7B4FA244" w14:textId="77777777" w:rsidR="00000000" w:rsidRDefault="00581103">
      <w:pPr>
        <w:pStyle w:val="ad"/>
        <w:bidi/>
        <w:rPr>
          <w:rFonts w:hint="cs"/>
          <w:rtl/>
        </w:rPr>
      </w:pPr>
      <w:r>
        <w:rPr>
          <w:rFonts w:hint="cs"/>
          <w:rtl/>
        </w:rPr>
        <w:t>התנגדות וערר), התשס"ד-2004, לדיון מוקדם בוועדת הפנים ואיכות הסביבה נתקבלה.</w:t>
      </w:r>
    </w:p>
    <w:p w14:paraId="3910F673" w14:textId="77777777" w:rsidR="00000000" w:rsidRDefault="00581103">
      <w:pPr>
        <w:pStyle w:val="a0"/>
        <w:ind w:firstLine="0"/>
        <w:rPr>
          <w:rFonts w:hint="cs"/>
          <w:rtl/>
        </w:rPr>
      </w:pPr>
    </w:p>
    <w:p w14:paraId="5ACB7B68" w14:textId="77777777" w:rsidR="00000000" w:rsidRDefault="00581103">
      <w:pPr>
        <w:pStyle w:val="af1"/>
        <w:rPr>
          <w:rtl/>
        </w:rPr>
      </w:pPr>
      <w:r>
        <w:rPr>
          <w:rtl/>
        </w:rPr>
        <w:t>היו"ר מוחמד ברכה:</w:t>
      </w:r>
    </w:p>
    <w:p w14:paraId="4B4A389F" w14:textId="77777777" w:rsidR="00000000" w:rsidRDefault="00581103">
      <w:pPr>
        <w:pStyle w:val="a0"/>
        <w:rPr>
          <w:rtl/>
        </w:rPr>
      </w:pPr>
    </w:p>
    <w:p w14:paraId="796AFE8E" w14:textId="77777777" w:rsidR="00000000" w:rsidRDefault="00581103">
      <w:pPr>
        <w:pStyle w:val="a0"/>
        <w:rPr>
          <w:rFonts w:hint="cs"/>
          <w:rtl/>
        </w:rPr>
      </w:pPr>
      <w:r>
        <w:rPr>
          <w:rFonts w:hint="cs"/>
          <w:rtl/>
        </w:rPr>
        <w:t>הצעת החוק התקבלה בקריאה טרומית ברוב קולותיהם של 28 תומכים, 14 מתנגדים ונמנע אחד, והיא תועבר לוועדת הפנים ואיכות הסביבה להמש</w:t>
      </w:r>
      <w:r>
        <w:rPr>
          <w:rFonts w:hint="cs"/>
          <w:rtl/>
        </w:rPr>
        <w:t>ך הטיפול.</w:t>
      </w:r>
    </w:p>
    <w:p w14:paraId="18B482C7" w14:textId="77777777" w:rsidR="00000000" w:rsidRDefault="00581103">
      <w:pPr>
        <w:pStyle w:val="a0"/>
        <w:rPr>
          <w:rFonts w:hint="cs"/>
          <w:rtl/>
        </w:rPr>
      </w:pPr>
    </w:p>
    <w:p w14:paraId="6009C310" w14:textId="77777777" w:rsidR="00000000" w:rsidRDefault="00581103">
      <w:pPr>
        <w:pStyle w:val="a0"/>
        <w:rPr>
          <w:rFonts w:hint="cs"/>
          <w:rtl/>
        </w:rPr>
      </w:pPr>
    </w:p>
    <w:p w14:paraId="718D348C" w14:textId="77777777" w:rsidR="00000000" w:rsidRDefault="00581103">
      <w:pPr>
        <w:pStyle w:val="a0"/>
        <w:rPr>
          <w:rFonts w:hint="cs"/>
          <w:rtl/>
        </w:rPr>
      </w:pPr>
    </w:p>
    <w:p w14:paraId="5125C2BD" w14:textId="77777777" w:rsidR="00000000" w:rsidRDefault="00581103">
      <w:pPr>
        <w:pStyle w:val="a2"/>
        <w:rPr>
          <w:rFonts w:hint="cs"/>
          <w:rtl/>
        </w:rPr>
      </w:pPr>
      <w:bookmarkStart w:id="312" w:name="CS24728FI0024728T14_07_2004_15_29_39"/>
      <w:bookmarkStart w:id="313" w:name="_Toc81561458"/>
      <w:bookmarkEnd w:id="312"/>
      <w:r>
        <w:rPr>
          <w:rtl/>
        </w:rPr>
        <w:t xml:space="preserve">הצעת חוק המועצה לענף הלול (ייצור ושיווק) </w:t>
      </w:r>
      <w:r>
        <w:rPr>
          <w:rFonts w:hint="cs"/>
          <w:rtl/>
        </w:rPr>
        <w:br/>
      </w:r>
      <w:r>
        <w:rPr>
          <w:rtl/>
        </w:rPr>
        <w:t>(תיקון - פינוי עודפים), התשס"ד-2004</w:t>
      </w:r>
      <w:bookmarkEnd w:id="313"/>
    </w:p>
    <w:p w14:paraId="30ACAB72" w14:textId="77777777" w:rsidR="00000000" w:rsidRDefault="00581103">
      <w:pPr>
        <w:pStyle w:val="a0"/>
        <w:rPr>
          <w:rFonts w:hint="cs"/>
          <w:rtl/>
        </w:rPr>
      </w:pPr>
      <w:r>
        <w:rPr>
          <w:rtl/>
        </w:rPr>
        <w:t>[נספחות.]</w:t>
      </w:r>
    </w:p>
    <w:p w14:paraId="6B3A05A2" w14:textId="77777777" w:rsidR="00000000" w:rsidRDefault="00581103">
      <w:pPr>
        <w:pStyle w:val="-0"/>
        <w:rPr>
          <w:rFonts w:hint="cs"/>
          <w:rtl/>
        </w:rPr>
      </w:pPr>
      <w:r>
        <w:rPr>
          <w:rFonts w:hint="cs"/>
          <w:rtl/>
        </w:rPr>
        <w:t>(הצעת קבוצת חברי הכנסת)</w:t>
      </w:r>
    </w:p>
    <w:p w14:paraId="2BF71429" w14:textId="77777777" w:rsidR="00000000" w:rsidRDefault="00581103">
      <w:pPr>
        <w:pStyle w:val="a0"/>
        <w:ind w:firstLine="0"/>
        <w:rPr>
          <w:rFonts w:hint="cs"/>
          <w:rtl/>
        </w:rPr>
      </w:pPr>
    </w:p>
    <w:p w14:paraId="40CD298F" w14:textId="77777777" w:rsidR="00000000" w:rsidRDefault="00581103">
      <w:pPr>
        <w:pStyle w:val="af1"/>
        <w:rPr>
          <w:rtl/>
        </w:rPr>
      </w:pPr>
      <w:r>
        <w:rPr>
          <w:rtl/>
        </w:rPr>
        <w:t>היו"ר מוחמד ברכה:</w:t>
      </w:r>
    </w:p>
    <w:p w14:paraId="19C0236D" w14:textId="77777777" w:rsidR="00000000" w:rsidRDefault="00581103">
      <w:pPr>
        <w:pStyle w:val="a0"/>
        <w:rPr>
          <w:rtl/>
        </w:rPr>
      </w:pPr>
    </w:p>
    <w:p w14:paraId="7B1BC338" w14:textId="77777777" w:rsidR="00000000" w:rsidRDefault="00581103">
      <w:pPr>
        <w:pStyle w:val="a0"/>
        <w:rPr>
          <w:rFonts w:hint="cs"/>
          <w:rtl/>
        </w:rPr>
      </w:pPr>
      <w:r>
        <w:rPr>
          <w:rFonts w:hint="cs"/>
          <w:rtl/>
        </w:rPr>
        <w:t xml:space="preserve">אנחנו עוברים לנושא הבא: הצעת חוק המועצה לענף הלול (ייצור ושיווק) (תיקון </w:t>
      </w:r>
      <w:r>
        <w:rPr>
          <w:rtl/>
        </w:rPr>
        <w:t>–</w:t>
      </w:r>
      <w:r>
        <w:rPr>
          <w:rFonts w:hint="cs"/>
          <w:rtl/>
        </w:rPr>
        <w:t xml:space="preserve"> פינוי עודפים), התשס"ד-2004, שמספרה פ/</w:t>
      </w:r>
      <w:r>
        <w:rPr>
          <w:rFonts w:hint="cs"/>
          <w:rtl/>
        </w:rPr>
        <w:t>2252, של חברת הכנסת אורית נוקד. הנמקה מהמקום במסגרת של דקה. בבקשה, גברתי.</w:t>
      </w:r>
    </w:p>
    <w:p w14:paraId="731D2524" w14:textId="77777777" w:rsidR="00000000" w:rsidRDefault="00581103">
      <w:pPr>
        <w:pStyle w:val="a0"/>
        <w:ind w:firstLine="0"/>
        <w:rPr>
          <w:rFonts w:hint="cs"/>
          <w:rtl/>
        </w:rPr>
      </w:pPr>
    </w:p>
    <w:p w14:paraId="4026C233" w14:textId="77777777" w:rsidR="00000000" w:rsidRDefault="00581103">
      <w:pPr>
        <w:pStyle w:val="a"/>
        <w:rPr>
          <w:rtl/>
        </w:rPr>
      </w:pPr>
      <w:bookmarkStart w:id="314" w:name="FS000000865T14_07_2004_15_30_51"/>
      <w:bookmarkStart w:id="315" w:name="_Toc81561459"/>
      <w:bookmarkEnd w:id="314"/>
      <w:r>
        <w:rPr>
          <w:rFonts w:hint="eastAsia"/>
          <w:rtl/>
        </w:rPr>
        <w:t>אורית</w:t>
      </w:r>
      <w:r>
        <w:rPr>
          <w:rtl/>
        </w:rPr>
        <w:t xml:space="preserve"> נוקד (העבודה-מימד):</w:t>
      </w:r>
      <w:bookmarkEnd w:id="315"/>
    </w:p>
    <w:p w14:paraId="29F4FC90" w14:textId="77777777" w:rsidR="00000000" w:rsidRDefault="00581103">
      <w:pPr>
        <w:pStyle w:val="a0"/>
        <w:rPr>
          <w:rFonts w:hint="cs"/>
          <w:rtl/>
        </w:rPr>
      </w:pPr>
    </w:p>
    <w:p w14:paraId="3689F894" w14:textId="77777777" w:rsidR="00000000" w:rsidRDefault="00581103">
      <w:pPr>
        <w:pStyle w:val="a0"/>
        <w:rPr>
          <w:rFonts w:hint="cs"/>
          <w:rtl/>
        </w:rPr>
      </w:pPr>
      <w:r>
        <w:rPr>
          <w:rFonts w:hint="cs"/>
          <w:rtl/>
        </w:rPr>
        <w:t xml:space="preserve">אדוני היושב-ראש, חברי חברי הכנסת, אדוני ראש הממשלה, מטרת הצעת החוק להסדיר את נושא פינוי העודפים בענף הלול, שמתאפיין בעודפי ייצור עונתיים. הצעת החוק תאפשר </w:t>
      </w:r>
      <w:r>
        <w:rPr>
          <w:rFonts w:hint="cs"/>
          <w:rtl/>
        </w:rPr>
        <w:t xml:space="preserve">פינוי עודפים אלה באופן מאורגן, תאפשר לייצאם או לספקם למפעלי תעשייה העוסקים בייצור מוצרי ביצים ליצוא. </w:t>
      </w:r>
    </w:p>
    <w:p w14:paraId="66121E8E" w14:textId="77777777" w:rsidR="00000000" w:rsidRDefault="00581103">
      <w:pPr>
        <w:pStyle w:val="a0"/>
        <w:rPr>
          <w:rFonts w:hint="cs"/>
          <w:rtl/>
        </w:rPr>
      </w:pPr>
    </w:p>
    <w:p w14:paraId="602B10CA" w14:textId="77777777" w:rsidR="00000000" w:rsidRDefault="00581103">
      <w:pPr>
        <w:pStyle w:val="a0"/>
        <w:rPr>
          <w:rFonts w:hint="cs"/>
          <w:rtl/>
        </w:rPr>
      </w:pPr>
      <w:r>
        <w:rPr>
          <w:rFonts w:hint="cs"/>
          <w:rtl/>
        </w:rPr>
        <w:t>בהעדר סמכות פורמלית למועצה לענף הלול לחייב את המגדלים והמשווקים בעלות פינוי העודפים, המבוצע כיום באופן וולונטרי על-ידי חלק מהמשווקים, המצב הזה אינו רצוי,</w:t>
      </w:r>
      <w:r>
        <w:rPr>
          <w:rFonts w:hint="cs"/>
          <w:rtl/>
        </w:rPr>
        <w:t xml:space="preserve"> ולכן החלטתי להגיש את ההצעה הזאת. </w:t>
      </w:r>
    </w:p>
    <w:p w14:paraId="6F30021A" w14:textId="77777777" w:rsidR="00000000" w:rsidRDefault="00581103">
      <w:pPr>
        <w:pStyle w:val="a0"/>
        <w:ind w:firstLine="0"/>
        <w:rPr>
          <w:rFonts w:hint="cs"/>
          <w:rtl/>
        </w:rPr>
      </w:pPr>
    </w:p>
    <w:p w14:paraId="1FCD8ECB" w14:textId="77777777" w:rsidR="00000000" w:rsidRDefault="00581103">
      <w:pPr>
        <w:pStyle w:val="af1"/>
        <w:rPr>
          <w:rtl/>
        </w:rPr>
      </w:pPr>
      <w:r>
        <w:rPr>
          <w:rtl/>
        </w:rPr>
        <w:t>היו"ר מוחמד ברכה:</w:t>
      </w:r>
    </w:p>
    <w:p w14:paraId="2BEBB23A" w14:textId="77777777" w:rsidR="00000000" w:rsidRDefault="00581103">
      <w:pPr>
        <w:pStyle w:val="a0"/>
        <w:rPr>
          <w:rtl/>
        </w:rPr>
      </w:pPr>
    </w:p>
    <w:p w14:paraId="0C21228E" w14:textId="77777777" w:rsidR="00000000" w:rsidRDefault="00581103">
      <w:pPr>
        <w:pStyle w:val="a0"/>
        <w:rPr>
          <w:rFonts w:hint="cs"/>
          <w:rtl/>
        </w:rPr>
      </w:pPr>
      <w:r>
        <w:rPr>
          <w:rFonts w:hint="cs"/>
          <w:rtl/>
        </w:rPr>
        <w:t>תודה. בבקשה, השר שטרית.</w:t>
      </w:r>
    </w:p>
    <w:p w14:paraId="6E376000" w14:textId="77777777" w:rsidR="00000000" w:rsidRDefault="00581103">
      <w:pPr>
        <w:pStyle w:val="a0"/>
        <w:ind w:firstLine="0"/>
        <w:rPr>
          <w:rFonts w:hint="cs"/>
          <w:rtl/>
        </w:rPr>
      </w:pPr>
    </w:p>
    <w:p w14:paraId="5D6AC59A" w14:textId="77777777" w:rsidR="00000000" w:rsidRDefault="00581103">
      <w:pPr>
        <w:pStyle w:val="a"/>
        <w:rPr>
          <w:rtl/>
        </w:rPr>
      </w:pPr>
      <w:bookmarkStart w:id="316" w:name="FS000000865T14_07_2004_15_32_43"/>
      <w:bookmarkStart w:id="317" w:name="FS000000478T14_07_2004_15_32_56"/>
      <w:bookmarkStart w:id="318" w:name="_Toc81561460"/>
      <w:bookmarkEnd w:id="316"/>
      <w:bookmarkEnd w:id="317"/>
      <w:r>
        <w:rPr>
          <w:rFonts w:hint="eastAsia"/>
          <w:rtl/>
        </w:rPr>
        <w:t>שר</w:t>
      </w:r>
      <w:r>
        <w:rPr>
          <w:rtl/>
        </w:rPr>
        <w:t xml:space="preserve"> התחבורה מאיר שטרית:</w:t>
      </w:r>
      <w:bookmarkEnd w:id="318"/>
    </w:p>
    <w:p w14:paraId="642B8A79" w14:textId="77777777" w:rsidR="00000000" w:rsidRDefault="00581103">
      <w:pPr>
        <w:pStyle w:val="a0"/>
        <w:rPr>
          <w:rFonts w:hint="cs"/>
          <w:rtl/>
        </w:rPr>
      </w:pPr>
    </w:p>
    <w:p w14:paraId="756C2283" w14:textId="77777777" w:rsidR="00000000" w:rsidRDefault="00581103">
      <w:pPr>
        <w:pStyle w:val="a0"/>
        <w:rPr>
          <w:rFonts w:hint="cs"/>
          <w:rtl/>
        </w:rPr>
      </w:pPr>
      <w:r>
        <w:rPr>
          <w:rFonts w:hint="cs"/>
          <w:rtl/>
        </w:rPr>
        <w:t>אדוני היושב-ראש, אני עונה.</w:t>
      </w:r>
    </w:p>
    <w:p w14:paraId="507504A2" w14:textId="77777777" w:rsidR="00000000" w:rsidRDefault="00581103">
      <w:pPr>
        <w:pStyle w:val="a0"/>
        <w:ind w:firstLine="0"/>
        <w:rPr>
          <w:rFonts w:hint="cs"/>
          <w:rtl/>
        </w:rPr>
      </w:pPr>
    </w:p>
    <w:p w14:paraId="343F9D3C" w14:textId="77777777" w:rsidR="00000000" w:rsidRDefault="00581103">
      <w:pPr>
        <w:pStyle w:val="af1"/>
        <w:rPr>
          <w:rtl/>
        </w:rPr>
      </w:pPr>
      <w:r>
        <w:rPr>
          <w:rtl/>
        </w:rPr>
        <w:t>היו"ר מוחמד ברכה:</w:t>
      </w:r>
    </w:p>
    <w:p w14:paraId="077FCD3C" w14:textId="77777777" w:rsidR="00000000" w:rsidRDefault="00581103">
      <w:pPr>
        <w:pStyle w:val="a0"/>
        <w:rPr>
          <w:rtl/>
        </w:rPr>
      </w:pPr>
    </w:p>
    <w:p w14:paraId="4CF12062" w14:textId="77777777" w:rsidR="00000000" w:rsidRDefault="00581103">
      <w:pPr>
        <w:pStyle w:val="a0"/>
        <w:rPr>
          <w:rFonts w:hint="cs"/>
          <w:rtl/>
        </w:rPr>
      </w:pPr>
      <w:r>
        <w:rPr>
          <w:rFonts w:hint="cs"/>
          <w:rtl/>
        </w:rPr>
        <w:t>בשם משרד החקלאות.</w:t>
      </w:r>
    </w:p>
    <w:p w14:paraId="5974222C" w14:textId="77777777" w:rsidR="00000000" w:rsidRDefault="00581103">
      <w:pPr>
        <w:pStyle w:val="a0"/>
        <w:ind w:firstLine="0"/>
        <w:rPr>
          <w:rFonts w:hint="cs"/>
          <w:rtl/>
        </w:rPr>
      </w:pPr>
    </w:p>
    <w:p w14:paraId="574FD244" w14:textId="77777777" w:rsidR="00000000" w:rsidRDefault="00581103">
      <w:pPr>
        <w:pStyle w:val="-"/>
        <w:rPr>
          <w:rtl/>
        </w:rPr>
      </w:pPr>
      <w:bookmarkStart w:id="319" w:name="FS000000478T14_07_2004_15_33_20C"/>
      <w:bookmarkEnd w:id="319"/>
      <w:r>
        <w:rPr>
          <w:rtl/>
        </w:rPr>
        <w:t>שר התחבורה מאיר שטרית:</w:t>
      </w:r>
    </w:p>
    <w:p w14:paraId="2C426434" w14:textId="77777777" w:rsidR="00000000" w:rsidRDefault="00581103">
      <w:pPr>
        <w:pStyle w:val="a0"/>
        <w:rPr>
          <w:rtl/>
        </w:rPr>
      </w:pPr>
    </w:p>
    <w:p w14:paraId="0A0AEF24" w14:textId="77777777" w:rsidR="00000000" w:rsidRDefault="00581103">
      <w:pPr>
        <w:pStyle w:val="a0"/>
        <w:rPr>
          <w:rFonts w:hint="cs"/>
          <w:rtl/>
        </w:rPr>
      </w:pPr>
      <w:r>
        <w:rPr>
          <w:rFonts w:hint="cs"/>
          <w:rtl/>
        </w:rPr>
        <w:t>כן. אדוני היושב-ראש, אנחנו תומכים בהצעת החוק - - -</w:t>
      </w:r>
    </w:p>
    <w:p w14:paraId="60850028" w14:textId="77777777" w:rsidR="00000000" w:rsidRDefault="00581103">
      <w:pPr>
        <w:pStyle w:val="a0"/>
        <w:ind w:firstLine="0"/>
        <w:rPr>
          <w:rFonts w:hint="cs"/>
          <w:rtl/>
        </w:rPr>
      </w:pPr>
    </w:p>
    <w:p w14:paraId="6963F4B1" w14:textId="77777777" w:rsidR="00000000" w:rsidRDefault="00581103">
      <w:pPr>
        <w:pStyle w:val="af0"/>
        <w:rPr>
          <w:rtl/>
        </w:rPr>
      </w:pPr>
      <w:r>
        <w:rPr>
          <w:rFonts w:hint="eastAsia"/>
          <w:rtl/>
        </w:rPr>
        <w:t>בנימין</w:t>
      </w:r>
      <w:r>
        <w:rPr>
          <w:rtl/>
        </w:rPr>
        <w:t xml:space="preserve"> בן-</w:t>
      </w:r>
      <w:r>
        <w:rPr>
          <w:rtl/>
        </w:rPr>
        <w:t>אליעזר (העבודה-מימד):</w:t>
      </w:r>
    </w:p>
    <w:p w14:paraId="3AAF154D" w14:textId="77777777" w:rsidR="00000000" w:rsidRDefault="00581103">
      <w:pPr>
        <w:pStyle w:val="a0"/>
        <w:rPr>
          <w:rFonts w:hint="cs"/>
          <w:rtl/>
        </w:rPr>
      </w:pPr>
    </w:p>
    <w:p w14:paraId="69D0ED22" w14:textId="77777777" w:rsidR="00000000" w:rsidRDefault="00581103">
      <w:pPr>
        <w:pStyle w:val="a0"/>
        <w:rPr>
          <w:rFonts w:hint="cs"/>
          <w:rtl/>
        </w:rPr>
      </w:pPr>
      <w:r>
        <w:rPr>
          <w:rFonts w:hint="cs"/>
          <w:rtl/>
        </w:rPr>
        <w:t xml:space="preserve">רגע, אתה שר התחבורה. אתה שר הביצים? </w:t>
      </w:r>
    </w:p>
    <w:p w14:paraId="0F261A1B" w14:textId="77777777" w:rsidR="00000000" w:rsidRDefault="00581103">
      <w:pPr>
        <w:pStyle w:val="a0"/>
        <w:ind w:firstLine="0"/>
        <w:rPr>
          <w:rFonts w:hint="cs"/>
          <w:rtl/>
        </w:rPr>
      </w:pPr>
    </w:p>
    <w:p w14:paraId="43C42EBD" w14:textId="77777777" w:rsidR="00000000" w:rsidRDefault="00581103">
      <w:pPr>
        <w:pStyle w:val="-"/>
        <w:rPr>
          <w:rtl/>
        </w:rPr>
      </w:pPr>
      <w:bookmarkStart w:id="320" w:name="FS000000478T14_07_2004_15_33_44C"/>
      <w:bookmarkEnd w:id="320"/>
      <w:r>
        <w:rPr>
          <w:rtl/>
        </w:rPr>
        <w:t>שר התחבורה מאיר שטרית:</w:t>
      </w:r>
    </w:p>
    <w:p w14:paraId="5841D396" w14:textId="77777777" w:rsidR="00000000" w:rsidRDefault="00581103">
      <w:pPr>
        <w:pStyle w:val="a0"/>
        <w:rPr>
          <w:rtl/>
        </w:rPr>
      </w:pPr>
    </w:p>
    <w:p w14:paraId="705F13E8" w14:textId="77777777" w:rsidR="00000000" w:rsidRDefault="00581103">
      <w:pPr>
        <w:pStyle w:val="a0"/>
        <w:rPr>
          <w:rFonts w:hint="cs"/>
          <w:rtl/>
        </w:rPr>
      </w:pPr>
      <w:r>
        <w:rPr>
          <w:rFonts w:hint="cs"/>
          <w:rtl/>
        </w:rPr>
        <w:t>תהלך על ביצים כשאתה נוסע.</w:t>
      </w:r>
    </w:p>
    <w:p w14:paraId="0A8B9323" w14:textId="77777777" w:rsidR="00000000" w:rsidRDefault="00581103">
      <w:pPr>
        <w:pStyle w:val="a0"/>
        <w:rPr>
          <w:rFonts w:hint="cs"/>
          <w:rtl/>
        </w:rPr>
      </w:pPr>
    </w:p>
    <w:p w14:paraId="27984FE7" w14:textId="77777777" w:rsidR="00000000" w:rsidRDefault="00581103">
      <w:pPr>
        <w:pStyle w:val="a0"/>
        <w:rPr>
          <w:rFonts w:hint="cs"/>
          <w:rtl/>
        </w:rPr>
      </w:pPr>
      <w:r>
        <w:rPr>
          <w:rFonts w:hint="cs"/>
          <w:rtl/>
        </w:rPr>
        <w:t xml:space="preserve">אני עונה בשם שר החקלאות על ההצעה הזאת. אנחנו תומכים בהצעת החוק. אני רוצה להסביר לחברי הכנסת בעצם במה מדובר. יש עונות בשנה שבהן יש עודף של ייצור </w:t>
      </w:r>
      <w:r>
        <w:rPr>
          <w:rFonts w:hint="cs"/>
          <w:rtl/>
        </w:rPr>
        <w:t>ביצים ותקופות שיש חוסר. כאשר יש חוסר מייבאים ביצים, אבל לא רוצים ליצור מצב שבו יצטרכו להקטין את המכסות בצורה דרסטית, כי יש הרבה מאוד חקלאים שמתפרנסים מייצור הביצים הללו, בעיקר בגליל ובמקומות אחרים. לכן עד עכשיו היה נהוג שהמגדלים הקימו קרן לעצמם, שחייבה בעצ</w:t>
      </w:r>
      <w:r>
        <w:rPr>
          <w:rFonts w:hint="cs"/>
          <w:rtl/>
        </w:rPr>
        <w:t>ם כל מגדל לשלם אגורה על כל ביצה נוספת, ובאמצעות הקרן הזאת היו מפנים את עודפי הביצים ומשתמשים בהם לייצור אבקת ביצים ולמטרות אחרות. כרגע חלק מהאנשים החליטו לצאת מההסדר הזה ולא להשתתף בקרן. התוצאה תהיה שכדי להמשיך לפנות את הביצים ולשמור על המכסות יצטרכו להטיל</w:t>
      </w:r>
      <w:r>
        <w:rPr>
          <w:rFonts w:hint="cs"/>
          <w:rtl/>
        </w:rPr>
        <w:t xml:space="preserve"> היטל יותר גבוה על חלק מהמגדלים ולא על כולם.</w:t>
      </w:r>
    </w:p>
    <w:p w14:paraId="193E0E83" w14:textId="77777777" w:rsidR="00000000" w:rsidRDefault="00581103">
      <w:pPr>
        <w:pStyle w:val="a0"/>
        <w:rPr>
          <w:rFonts w:hint="cs"/>
          <w:rtl/>
        </w:rPr>
      </w:pPr>
    </w:p>
    <w:p w14:paraId="7CBF76E7" w14:textId="77777777" w:rsidR="00000000" w:rsidRDefault="00581103">
      <w:pPr>
        <w:pStyle w:val="a0"/>
        <w:rPr>
          <w:rFonts w:hint="cs"/>
          <w:rtl/>
        </w:rPr>
      </w:pPr>
      <w:r>
        <w:rPr>
          <w:rFonts w:hint="cs"/>
          <w:rtl/>
        </w:rPr>
        <w:t>הצעת החוק אומרת להפוך את זה מהסדר לחוק, ולחייב היטל של אותה אגורה על כל ביצה, כדי להבטיח את הקרן לפינוי העודפים, ולשמור את מכסות הביצים בגליל ובמקומות אחרים.</w:t>
      </w:r>
    </w:p>
    <w:p w14:paraId="5841686A" w14:textId="77777777" w:rsidR="00000000" w:rsidRDefault="00581103">
      <w:pPr>
        <w:pStyle w:val="a0"/>
        <w:ind w:firstLine="0"/>
        <w:rPr>
          <w:rFonts w:hint="cs"/>
          <w:rtl/>
        </w:rPr>
      </w:pPr>
    </w:p>
    <w:p w14:paraId="604F84F2" w14:textId="77777777" w:rsidR="00000000" w:rsidRDefault="00581103">
      <w:pPr>
        <w:pStyle w:val="af0"/>
        <w:rPr>
          <w:rtl/>
        </w:rPr>
      </w:pPr>
      <w:r>
        <w:rPr>
          <w:rFonts w:hint="eastAsia"/>
          <w:rtl/>
        </w:rPr>
        <w:t>חיים</w:t>
      </w:r>
      <w:r>
        <w:rPr>
          <w:rtl/>
        </w:rPr>
        <w:t xml:space="preserve"> אורון (יחד):</w:t>
      </w:r>
    </w:p>
    <w:p w14:paraId="65AC1AF8" w14:textId="77777777" w:rsidR="00000000" w:rsidRDefault="00581103">
      <w:pPr>
        <w:pStyle w:val="a0"/>
        <w:rPr>
          <w:rFonts w:hint="cs"/>
          <w:rtl/>
        </w:rPr>
      </w:pPr>
    </w:p>
    <w:p w14:paraId="16937AE2" w14:textId="77777777" w:rsidR="00000000" w:rsidRDefault="00581103">
      <w:pPr>
        <w:pStyle w:val="a0"/>
        <w:rPr>
          <w:rFonts w:hint="cs"/>
          <w:rtl/>
        </w:rPr>
      </w:pPr>
      <w:r>
        <w:rPr>
          <w:rFonts w:hint="cs"/>
          <w:rtl/>
        </w:rPr>
        <w:t>שר החקלאות הנוכחי ביטל - - -  אי</w:t>
      </w:r>
      <w:r>
        <w:rPr>
          <w:rFonts w:hint="cs"/>
          <w:rtl/>
        </w:rPr>
        <w:t>ן לכם שום בושה. מה ההיטלים?</w:t>
      </w:r>
    </w:p>
    <w:p w14:paraId="32DDDAF6" w14:textId="77777777" w:rsidR="00000000" w:rsidRDefault="00581103">
      <w:pPr>
        <w:pStyle w:val="a0"/>
        <w:ind w:firstLine="0"/>
        <w:rPr>
          <w:rFonts w:hint="cs"/>
          <w:rtl/>
        </w:rPr>
      </w:pPr>
    </w:p>
    <w:p w14:paraId="0425E550" w14:textId="77777777" w:rsidR="00000000" w:rsidRDefault="00581103">
      <w:pPr>
        <w:pStyle w:val="af1"/>
        <w:rPr>
          <w:rtl/>
        </w:rPr>
      </w:pPr>
      <w:r>
        <w:rPr>
          <w:rtl/>
        </w:rPr>
        <w:t>היו"ר מוחמד ברכה:</w:t>
      </w:r>
    </w:p>
    <w:p w14:paraId="3CDAEEA7" w14:textId="77777777" w:rsidR="00000000" w:rsidRDefault="00581103">
      <w:pPr>
        <w:pStyle w:val="a0"/>
        <w:rPr>
          <w:rtl/>
        </w:rPr>
      </w:pPr>
    </w:p>
    <w:p w14:paraId="3602462C" w14:textId="77777777" w:rsidR="00000000" w:rsidRDefault="00581103">
      <w:pPr>
        <w:pStyle w:val="a0"/>
        <w:rPr>
          <w:rFonts w:hint="cs"/>
          <w:rtl/>
        </w:rPr>
      </w:pPr>
      <w:r>
        <w:rPr>
          <w:rFonts w:hint="cs"/>
          <w:rtl/>
        </w:rPr>
        <w:t>היטלים של מה? היטלי ביצים?</w:t>
      </w:r>
    </w:p>
    <w:p w14:paraId="104AE718" w14:textId="77777777" w:rsidR="00000000" w:rsidRDefault="00581103">
      <w:pPr>
        <w:pStyle w:val="a0"/>
        <w:ind w:firstLine="0"/>
        <w:rPr>
          <w:rFonts w:hint="cs"/>
          <w:rtl/>
        </w:rPr>
      </w:pPr>
    </w:p>
    <w:p w14:paraId="249046C8" w14:textId="77777777" w:rsidR="00000000" w:rsidRDefault="00581103">
      <w:pPr>
        <w:pStyle w:val="-"/>
        <w:rPr>
          <w:rtl/>
        </w:rPr>
      </w:pPr>
      <w:bookmarkStart w:id="321" w:name="FS000000478T14_07_2004_15_37_25C"/>
      <w:bookmarkEnd w:id="321"/>
      <w:r>
        <w:rPr>
          <w:rtl/>
        </w:rPr>
        <w:t>שר התחבורה מאיר שטרית:</w:t>
      </w:r>
    </w:p>
    <w:p w14:paraId="4DF82FF0" w14:textId="77777777" w:rsidR="00000000" w:rsidRDefault="00581103">
      <w:pPr>
        <w:pStyle w:val="a0"/>
        <w:rPr>
          <w:rtl/>
        </w:rPr>
      </w:pPr>
    </w:p>
    <w:p w14:paraId="4553D664" w14:textId="77777777" w:rsidR="00000000" w:rsidRDefault="00581103">
      <w:pPr>
        <w:pStyle w:val="a0"/>
        <w:rPr>
          <w:rFonts w:hint="cs"/>
          <w:rtl/>
        </w:rPr>
      </w:pPr>
      <w:r>
        <w:rPr>
          <w:rFonts w:hint="cs"/>
          <w:rtl/>
        </w:rPr>
        <w:t xml:space="preserve">אתה מתנגד לחוק, חבר הכנסת אורון? </w:t>
      </w:r>
    </w:p>
    <w:p w14:paraId="3C5489C1" w14:textId="77777777" w:rsidR="00000000" w:rsidRDefault="00581103">
      <w:pPr>
        <w:pStyle w:val="a0"/>
        <w:ind w:firstLine="0"/>
        <w:rPr>
          <w:rFonts w:hint="cs"/>
          <w:rtl/>
        </w:rPr>
      </w:pPr>
    </w:p>
    <w:p w14:paraId="12357946" w14:textId="77777777" w:rsidR="00000000" w:rsidRDefault="00581103">
      <w:pPr>
        <w:pStyle w:val="af0"/>
        <w:rPr>
          <w:rtl/>
        </w:rPr>
      </w:pPr>
      <w:r>
        <w:rPr>
          <w:rFonts w:hint="eastAsia"/>
          <w:rtl/>
        </w:rPr>
        <w:t>חיים</w:t>
      </w:r>
      <w:r>
        <w:rPr>
          <w:rtl/>
        </w:rPr>
        <w:t xml:space="preserve"> אורון (יחד):</w:t>
      </w:r>
    </w:p>
    <w:p w14:paraId="287A22D6" w14:textId="77777777" w:rsidR="00000000" w:rsidRDefault="00581103">
      <w:pPr>
        <w:pStyle w:val="a0"/>
        <w:rPr>
          <w:rFonts w:hint="cs"/>
          <w:rtl/>
        </w:rPr>
      </w:pPr>
    </w:p>
    <w:p w14:paraId="70972C41" w14:textId="77777777" w:rsidR="00000000" w:rsidRDefault="00581103">
      <w:pPr>
        <w:pStyle w:val="a0"/>
        <w:rPr>
          <w:rFonts w:hint="cs"/>
          <w:rtl/>
        </w:rPr>
      </w:pPr>
      <w:r>
        <w:rPr>
          <w:rFonts w:hint="cs"/>
          <w:rtl/>
        </w:rPr>
        <w:t xml:space="preserve">אני בעד, אבל אני נגד צביעות. הרי ביטלתם - - - </w:t>
      </w:r>
    </w:p>
    <w:p w14:paraId="7289A283" w14:textId="77777777" w:rsidR="00000000" w:rsidRDefault="00581103">
      <w:pPr>
        <w:pStyle w:val="a0"/>
        <w:ind w:firstLine="0"/>
        <w:rPr>
          <w:rFonts w:hint="cs"/>
          <w:rtl/>
        </w:rPr>
      </w:pPr>
    </w:p>
    <w:p w14:paraId="252C60D2" w14:textId="77777777" w:rsidR="00000000" w:rsidRDefault="00581103">
      <w:pPr>
        <w:pStyle w:val="-"/>
        <w:rPr>
          <w:rtl/>
        </w:rPr>
      </w:pPr>
      <w:bookmarkStart w:id="322" w:name="FS000000478T14_07_2004_15_37_55C"/>
      <w:bookmarkEnd w:id="322"/>
      <w:r>
        <w:rPr>
          <w:rtl/>
        </w:rPr>
        <w:t>שר התחבורה מאיר שטרית:</w:t>
      </w:r>
    </w:p>
    <w:p w14:paraId="328B1B0D" w14:textId="77777777" w:rsidR="00000000" w:rsidRDefault="00581103">
      <w:pPr>
        <w:pStyle w:val="a0"/>
        <w:rPr>
          <w:rtl/>
        </w:rPr>
      </w:pPr>
    </w:p>
    <w:p w14:paraId="1D99957F" w14:textId="77777777" w:rsidR="00000000" w:rsidRDefault="00581103">
      <w:pPr>
        <w:pStyle w:val="a0"/>
        <w:rPr>
          <w:rFonts w:hint="cs"/>
          <w:rtl/>
        </w:rPr>
      </w:pPr>
      <w:r>
        <w:rPr>
          <w:rFonts w:hint="cs"/>
          <w:rtl/>
        </w:rPr>
        <w:t xml:space="preserve">אם אתה בעד, מה אתה צועק? </w:t>
      </w:r>
    </w:p>
    <w:p w14:paraId="2808DF76" w14:textId="77777777" w:rsidR="00000000" w:rsidRDefault="00581103">
      <w:pPr>
        <w:pStyle w:val="af0"/>
        <w:rPr>
          <w:rFonts w:hint="cs"/>
          <w:rtl/>
        </w:rPr>
      </w:pPr>
    </w:p>
    <w:p w14:paraId="77717FCA" w14:textId="77777777" w:rsidR="00000000" w:rsidRDefault="00581103">
      <w:pPr>
        <w:pStyle w:val="af0"/>
        <w:rPr>
          <w:rtl/>
        </w:rPr>
      </w:pPr>
      <w:r>
        <w:rPr>
          <w:rFonts w:hint="eastAsia"/>
          <w:rtl/>
        </w:rPr>
        <w:t>חיי</w:t>
      </w:r>
      <w:r>
        <w:rPr>
          <w:rFonts w:hint="eastAsia"/>
          <w:rtl/>
        </w:rPr>
        <w:t>ם</w:t>
      </w:r>
      <w:r>
        <w:rPr>
          <w:rtl/>
        </w:rPr>
        <w:t xml:space="preserve"> אורון (יחד):</w:t>
      </w:r>
    </w:p>
    <w:p w14:paraId="584064FD" w14:textId="77777777" w:rsidR="00000000" w:rsidRDefault="00581103">
      <w:pPr>
        <w:pStyle w:val="a0"/>
        <w:rPr>
          <w:rFonts w:hint="cs"/>
          <w:rtl/>
        </w:rPr>
      </w:pPr>
    </w:p>
    <w:p w14:paraId="396F1A73" w14:textId="77777777" w:rsidR="00000000" w:rsidRDefault="00581103">
      <w:pPr>
        <w:pStyle w:val="a0"/>
        <w:rPr>
          <w:rFonts w:hint="cs"/>
          <w:rtl/>
        </w:rPr>
      </w:pPr>
      <w:r>
        <w:rPr>
          <w:rFonts w:hint="cs"/>
          <w:rtl/>
        </w:rPr>
        <w:t xml:space="preserve">אני נגד צביעות. </w:t>
      </w:r>
    </w:p>
    <w:p w14:paraId="76566DC3" w14:textId="77777777" w:rsidR="00000000" w:rsidRDefault="00581103">
      <w:pPr>
        <w:pStyle w:val="a0"/>
        <w:ind w:firstLine="0"/>
        <w:rPr>
          <w:rFonts w:hint="cs"/>
          <w:rtl/>
        </w:rPr>
      </w:pPr>
    </w:p>
    <w:p w14:paraId="6CBDD6AF" w14:textId="77777777" w:rsidR="00000000" w:rsidRDefault="00581103">
      <w:pPr>
        <w:pStyle w:val="-"/>
        <w:rPr>
          <w:rtl/>
        </w:rPr>
      </w:pPr>
      <w:bookmarkStart w:id="323" w:name="FS000000478T14_07_2004_15_38_11C"/>
      <w:bookmarkEnd w:id="323"/>
      <w:r>
        <w:rPr>
          <w:rtl/>
        </w:rPr>
        <w:t>שר התחבורה מאיר שטרית:</w:t>
      </w:r>
    </w:p>
    <w:p w14:paraId="49E1F9B9" w14:textId="77777777" w:rsidR="00000000" w:rsidRDefault="00581103">
      <w:pPr>
        <w:pStyle w:val="a0"/>
        <w:rPr>
          <w:rtl/>
        </w:rPr>
      </w:pPr>
    </w:p>
    <w:p w14:paraId="7D361BAD" w14:textId="77777777" w:rsidR="00000000" w:rsidRDefault="00581103">
      <w:pPr>
        <w:pStyle w:val="a0"/>
        <w:rPr>
          <w:rFonts w:hint="cs"/>
          <w:rtl/>
        </w:rPr>
      </w:pPr>
      <w:r>
        <w:rPr>
          <w:rFonts w:hint="cs"/>
          <w:rtl/>
        </w:rPr>
        <w:t>לכן הממשלה תומכת בהצעת החוק, ואנחנו מציעים להעביר אותה לוועדה להכנה לקריאה ראשונה.</w:t>
      </w:r>
    </w:p>
    <w:p w14:paraId="1FD0A426" w14:textId="77777777" w:rsidR="00000000" w:rsidRDefault="00581103">
      <w:pPr>
        <w:pStyle w:val="a0"/>
        <w:ind w:firstLine="0"/>
        <w:rPr>
          <w:rFonts w:hint="cs"/>
          <w:rtl/>
        </w:rPr>
      </w:pPr>
    </w:p>
    <w:p w14:paraId="223619A7" w14:textId="77777777" w:rsidR="00000000" w:rsidRDefault="00581103">
      <w:pPr>
        <w:pStyle w:val="af0"/>
        <w:rPr>
          <w:rtl/>
        </w:rPr>
      </w:pPr>
      <w:r>
        <w:rPr>
          <w:rFonts w:hint="eastAsia"/>
          <w:rtl/>
        </w:rPr>
        <w:t>שלום</w:t>
      </w:r>
      <w:r>
        <w:rPr>
          <w:rtl/>
        </w:rPr>
        <w:t xml:space="preserve"> שמחון (העבודה-מימד):</w:t>
      </w:r>
    </w:p>
    <w:p w14:paraId="1082D8F6" w14:textId="77777777" w:rsidR="00000000" w:rsidRDefault="00581103">
      <w:pPr>
        <w:pStyle w:val="a0"/>
        <w:rPr>
          <w:rFonts w:hint="cs"/>
          <w:rtl/>
        </w:rPr>
      </w:pPr>
    </w:p>
    <w:p w14:paraId="06CA1F2D" w14:textId="77777777" w:rsidR="00000000" w:rsidRDefault="00581103">
      <w:pPr>
        <w:pStyle w:val="a0"/>
        <w:rPr>
          <w:rFonts w:hint="cs"/>
          <w:rtl/>
        </w:rPr>
      </w:pPr>
      <w:r>
        <w:rPr>
          <w:rFonts w:hint="cs"/>
          <w:rtl/>
        </w:rPr>
        <w:t>לוועדת הכלכלה.</w:t>
      </w:r>
    </w:p>
    <w:p w14:paraId="131AB19B" w14:textId="77777777" w:rsidR="00000000" w:rsidRDefault="00581103">
      <w:pPr>
        <w:pStyle w:val="a0"/>
        <w:ind w:firstLine="0"/>
        <w:rPr>
          <w:rFonts w:hint="cs"/>
          <w:rtl/>
        </w:rPr>
      </w:pPr>
    </w:p>
    <w:p w14:paraId="021C39E4" w14:textId="77777777" w:rsidR="00000000" w:rsidRDefault="00581103">
      <w:pPr>
        <w:pStyle w:val="af1"/>
        <w:rPr>
          <w:rtl/>
        </w:rPr>
      </w:pPr>
      <w:r>
        <w:rPr>
          <w:rtl/>
        </w:rPr>
        <w:t>היו"ר מוחמד ברכה:</w:t>
      </w:r>
    </w:p>
    <w:p w14:paraId="0FE5843F" w14:textId="77777777" w:rsidR="00000000" w:rsidRDefault="00581103">
      <w:pPr>
        <w:pStyle w:val="a0"/>
        <w:rPr>
          <w:rtl/>
        </w:rPr>
      </w:pPr>
    </w:p>
    <w:p w14:paraId="730F2300" w14:textId="77777777" w:rsidR="00000000" w:rsidRDefault="00581103">
      <w:pPr>
        <w:pStyle w:val="a0"/>
        <w:rPr>
          <w:rFonts w:hint="cs"/>
          <w:rtl/>
        </w:rPr>
      </w:pPr>
      <w:r>
        <w:rPr>
          <w:rFonts w:hint="cs"/>
          <w:rtl/>
        </w:rPr>
        <w:t>אנחנו עוברים להצבעה בקריאה טרומית על הצעת חוק המועצה</w:t>
      </w:r>
      <w:r>
        <w:rPr>
          <w:rFonts w:hint="cs"/>
          <w:rtl/>
        </w:rPr>
        <w:t xml:space="preserve"> לענף הלול (ייצור ושיווק) (תיקון </w:t>
      </w:r>
      <w:r>
        <w:rPr>
          <w:rtl/>
        </w:rPr>
        <w:t>–</w:t>
      </w:r>
      <w:r>
        <w:rPr>
          <w:rFonts w:hint="cs"/>
          <w:rtl/>
        </w:rPr>
        <w:t xml:space="preserve"> פינוי עודפים), התשס"ד-2004. </w:t>
      </w:r>
    </w:p>
    <w:p w14:paraId="26BEBE19" w14:textId="77777777" w:rsidR="00000000" w:rsidRDefault="00581103">
      <w:pPr>
        <w:pStyle w:val="a0"/>
        <w:rPr>
          <w:rFonts w:hint="cs"/>
          <w:rtl/>
        </w:rPr>
      </w:pPr>
    </w:p>
    <w:p w14:paraId="7E8F8BBC" w14:textId="77777777" w:rsidR="00000000" w:rsidRDefault="00581103">
      <w:pPr>
        <w:pStyle w:val="ab"/>
        <w:bidi/>
        <w:rPr>
          <w:rFonts w:hint="cs"/>
          <w:rtl/>
        </w:rPr>
      </w:pPr>
      <w:r>
        <w:rPr>
          <w:rFonts w:hint="cs"/>
          <w:rtl/>
        </w:rPr>
        <w:t>הצבעה מס' 14</w:t>
      </w:r>
    </w:p>
    <w:p w14:paraId="63F0B683" w14:textId="77777777" w:rsidR="00000000" w:rsidRDefault="00581103">
      <w:pPr>
        <w:pStyle w:val="a0"/>
        <w:jc w:val="center"/>
        <w:rPr>
          <w:rFonts w:hint="cs"/>
          <w:rtl/>
        </w:rPr>
      </w:pPr>
    </w:p>
    <w:p w14:paraId="2496AC50" w14:textId="77777777" w:rsidR="00000000" w:rsidRDefault="005811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435D420B" w14:textId="77777777" w:rsidR="00000000" w:rsidRDefault="00581103">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6BBB76B0"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11C51DD9" w14:textId="77777777" w:rsidR="00000000" w:rsidRDefault="00581103">
      <w:pPr>
        <w:pStyle w:val="ad"/>
        <w:bidi/>
        <w:rPr>
          <w:rFonts w:hint="cs"/>
          <w:rtl/>
        </w:rPr>
      </w:pPr>
      <w:r>
        <w:rPr>
          <w:rFonts w:hint="cs"/>
          <w:rtl/>
        </w:rPr>
        <w:t xml:space="preserve">ההצעה להעביר את הצעת חוק המועצה לענף הלול (ייצור ושיווק) </w:t>
      </w:r>
    </w:p>
    <w:p w14:paraId="5216D47D" w14:textId="77777777" w:rsidR="00000000" w:rsidRDefault="00581103">
      <w:pPr>
        <w:pStyle w:val="ad"/>
        <w:bidi/>
        <w:rPr>
          <w:rFonts w:hint="cs"/>
          <w:rtl/>
        </w:rPr>
      </w:pPr>
      <w:r>
        <w:rPr>
          <w:rFonts w:hint="cs"/>
          <w:rtl/>
        </w:rPr>
        <w:t xml:space="preserve">(תיקון </w:t>
      </w:r>
      <w:r>
        <w:rPr>
          <w:rtl/>
        </w:rPr>
        <w:t>–</w:t>
      </w:r>
      <w:r>
        <w:rPr>
          <w:rFonts w:hint="cs"/>
          <w:rtl/>
        </w:rPr>
        <w:t xml:space="preserve"> </w:t>
      </w:r>
      <w:r>
        <w:rPr>
          <w:rFonts w:hint="cs"/>
          <w:rtl/>
        </w:rPr>
        <w:t xml:space="preserve">פינוי עודפים), התשס"ד-2004, לדיון מוקדם בוועדת הכלכלה נתקבלה. </w:t>
      </w:r>
    </w:p>
    <w:p w14:paraId="50E2A443" w14:textId="77777777" w:rsidR="00000000" w:rsidRDefault="00581103">
      <w:pPr>
        <w:pStyle w:val="a0"/>
        <w:ind w:firstLine="0"/>
        <w:rPr>
          <w:rFonts w:hint="cs"/>
          <w:rtl/>
        </w:rPr>
      </w:pPr>
    </w:p>
    <w:p w14:paraId="21C48AEA" w14:textId="77777777" w:rsidR="00000000" w:rsidRDefault="00581103">
      <w:pPr>
        <w:pStyle w:val="af1"/>
        <w:rPr>
          <w:rtl/>
        </w:rPr>
      </w:pPr>
      <w:r>
        <w:rPr>
          <w:rtl/>
        </w:rPr>
        <w:t>היו"ר מוחמד ברכה:</w:t>
      </w:r>
    </w:p>
    <w:p w14:paraId="0C11EE0E" w14:textId="77777777" w:rsidR="00000000" w:rsidRDefault="00581103">
      <w:pPr>
        <w:pStyle w:val="a0"/>
        <w:rPr>
          <w:rtl/>
        </w:rPr>
      </w:pPr>
    </w:p>
    <w:p w14:paraId="26E647A9" w14:textId="77777777" w:rsidR="00000000" w:rsidRDefault="00581103">
      <w:pPr>
        <w:pStyle w:val="a0"/>
        <w:rPr>
          <w:rFonts w:hint="cs"/>
          <w:rtl/>
        </w:rPr>
      </w:pPr>
      <w:r>
        <w:rPr>
          <w:rFonts w:hint="cs"/>
          <w:rtl/>
        </w:rPr>
        <w:t xml:space="preserve">הצעת החוק נתקבלה ברוב של 38 תומכים, מתנגד אחד וללא נמנעים, והיא תועבר לוועדת הכלכלה להמשך הטיפול. </w:t>
      </w:r>
    </w:p>
    <w:p w14:paraId="6B57D730" w14:textId="77777777" w:rsidR="00000000" w:rsidRDefault="00581103">
      <w:pPr>
        <w:pStyle w:val="a0"/>
        <w:rPr>
          <w:rFonts w:hint="cs"/>
          <w:rtl/>
        </w:rPr>
      </w:pPr>
    </w:p>
    <w:p w14:paraId="23E74081" w14:textId="77777777" w:rsidR="00000000" w:rsidRDefault="00581103">
      <w:pPr>
        <w:pStyle w:val="a2"/>
        <w:rPr>
          <w:rtl/>
        </w:rPr>
      </w:pPr>
    </w:p>
    <w:p w14:paraId="79A25646" w14:textId="77777777" w:rsidR="00000000" w:rsidRDefault="00581103">
      <w:pPr>
        <w:pStyle w:val="a2"/>
        <w:rPr>
          <w:rFonts w:hint="cs"/>
          <w:rtl/>
        </w:rPr>
      </w:pPr>
      <w:bookmarkStart w:id="324" w:name="CS23853FI0023853T14_07_2004_15_41_32"/>
      <w:bookmarkStart w:id="325" w:name="_Toc81561461"/>
      <w:bookmarkEnd w:id="324"/>
      <w:r>
        <w:rPr>
          <w:rtl/>
        </w:rPr>
        <w:t>הצעת חוק  הסדרת מתקני שידור סלולריים, התשס"ד-2004</w:t>
      </w:r>
      <w:bookmarkEnd w:id="325"/>
    </w:p>
    <w:p w14:paraId="63D4AB39" w14:textId="77777777" w:rsidR="00000000" w:rsidRDefault="00581103">
      <w:pPr>
        <w:pStyle w:val="a0"/>
        <w:rPr>
          <w:rFonts w:hint="cs"/>
          <w:rtl/>
        </w:rPr>
      </w:pPr>
      <w:r>
        <w:rPr>
          <w:rtl/>
        </w:rPr>
        <w:t>["דברי הכנסת", חוב</w:t>
      </w:r>
      <w:r>
        <w:rPr>
          <w:rFonts w:hint="cs"/>
          <w:rtl/>
        </w:rPr>
        <w:t>'</w:t>
      </w:r>
      <w:r>
        <w:rPr>
          <w:rtl/>
        </w:rPr>
        <w:t xml:space="preserve"> </w:t>
      </w:r>
      <w:r>
        <w:rPr>
          <w:rFonts w:hint="cs"/>
          <w:rtl/>
        </w:rPr>
        <w:t>ל"</w:t>
      </w:r>
      <w:r>
        <w:rPr>
          <w:rFonts w:hint="cs"/>
          <w:rtl/>
        </w:rPr>
        <w:t>ג</w:t>
      </w:r>
      <w:r>
        <w:rPr>
          <w:rtl/>
        </w:rPr>
        <w:t>, עמ'</w:t>
      </w:r>
      <w:r>
        <w:rPr>
          <w:rFonts w:hint="cs"/>
          <w:rtl/>
        </w:rPr>
        <w:t xml:space="preserve">  13502.</w:t>
      </w:r>
      <w:r>
        <w:rPr>
          <w:rtl/>
        </w:rPr>
        <w:t>]</w:t>
      </w:r>
    </w:p>
    <w:p w14:paraId="70B983D8" w14:textId="77777777" w:rsidR="00000000" w:rsidRDefault="00581103">
      <w:pPr>
        <w:pStyle w:val="-0"/>
        <w:rPr>
          <w:rFonts w:hint="cs"/>
          <w:rtl/>
        </w:rPr>
      </w:pPr>
      <w:r>
        <w:rPr>
          <w:rFonts w:hint="cs"/>
          <w:rtl/>
        </w:rPr>
        <w:t>(הצעת חבר הכנסת יורי שטרן)</w:t>
      </w:r>
    </w:p>
    <w:p w14:paraId="1803E304" w14:textId="77777777" w:rsidR="00000000" w:rsidRDefault="00581103">
      <w:pPr>
        <w:pStyle w:val="a0"/>
        <w:ind w:firstLine="0"/>
        <w:rPr>
          <w:rFonts w:hint="cs"/>
          <w:rtl/>
        </w:rPr>
      </w:pPr>
    </w:p>
    <w:p w14:paraId="6828D982" w14:textId="77777777" w:rsidR="00000000" w:rsidRDefault="00581103">
      <w:pPr>
        <w:pStyle w:val="af1"/>
        <w:rPr>
          <w:rtl/>
        </w:rPr>
      </w:pPr>
      <w:r>
        <w:rPr>
          <w:rtl/>
        </w:rPr>
        <w:t>היו"ר מוחמד ברכה:</w:t>
      </w:r>
    </w:p>
    <w:p w14:paraId="022D2DE4" w14:textId="77777777" w:rsidR="00000000" w:rsidRDefault="00581103">
      <w:pPr>
        <w:pStyle w:val="a0"/>
        <w:rPr>
          <w:rtl/>
        </w:rPr>
      </w:pPr>
    </w:p>
    <w:p w14:paraId="1A463941" w14:textId="77777777" w:rsidR="00000000" w:rsidRDefault="00581103">
      <w:pPr>
        <w:pStyle w:val="a0"/>
        <w:rPr>
          <w:rFonts w:hint="cs"/>
          <w:rtl/>
        </w:rPr>
      </w:pPr>
      <w:r>
        <w:rPr>
          <w:rFonts w:hint="cs"/>
          <w:rtl/>
        </w:rPr>
        <w:t>אנו עוברים לסעיף הבא: הצעת חוק הסדרת מתקני שידור סלולריים, התשס"ד-2004. אנחנו מקבלים רק את תשובת השר, ולאחר מכן - הצבעה. בבקשה.</w:t>
      </w:r>
    </w:p>
    <w:p w14:paraId="130F39A7" w14:textId="77777777" w:rsidR="00000000" w:rsidRDefault="00581103">
      <w:pPr>
        <w:pStyle w:val="a0"/>
        <w:ind w:firstLine="0"/>
        <w:rPr>
          <w:rFonts w:hint="cs"/>
          <w:rtl/>
        </w:rPr>
      </w:pPr>
    </w:p>
    <w:p w14:paraId="4A236747" w14:textId="77777777" w:rsidR="00000000" w:rsidRDefault="00581103">
      <w:pPr>
        <w:pStyle w:val="a"/>
        <w:rPr>
          <w:rtl/>
        </w:rPr>
      </w:pPr>
      <w:bookmarkStart w:id="326" w:name="FS000000567T14_07_2004_15_42_14"/>
      <w:bookmarkStart w:id="327" w:name="_Toc81561462"/>
      <w:bookmarkEnd w:id="326"/>
      <w:r>
        <w:rPr>
          <w:rFonts w:hint="eastAsia"/>
          <w:rtl/>
        </w:rPr>
        <w:t>שר</w:t>
      </w:r>
      <w:r>
        <w:rPr>
          <w:rtl/>
        </w:rPr>
        <w:t xml:space="preserve"> המדע והטכנולוגיה אליעזר זנדברג:</w:t>
      </w:r>
      <w:bookmarkEnd w:id="327"/>
    </w:p>
    <w:p w14:paraId="4B3DDDB1" w14:textId="77777777" w:rsidR="00000000" w:rsidRDefault="00581103">
      <w:pPr>
        <w:pStyle w:val="a0"/>
        <w:rPr>
          <w:rFonts w:hint="cs"/>
          <w:rtl/>
        </w:rPr>
      </w:pPr>
    </w:p>
    <w:p w14:paraId="1F6EB368" w14:textId="77777777" w:rsidR="00000000" w:rsidRDefault="00581103">
      <w:pPr>
        <w:pStyle w:val="a0"/>
        <w:rPr>
          <w:rFonts w:hint="cs"/>
          <w:rtl/>
        </w:rPr>
      </w:pPr>
      <w:r>
        <w:rPr>
          <w:rFonts w:hint="cs"/>
          <w:rtl/>
        </w:rPr>
        <w:t xml:space="preserve">אדוני היושב-ראש, רבותי חברי </w:t>
      </w:r>
      <w:r>
        <w:rPr>
          <w:rFonts w:hint="cs"/>
          <w:rtl/>
        </w:rPr>
        <w:t xml:space="preserve">הכנסת, מטרתה של הצעת חוק זו היא לקבוע הסדרי פיקוח ובקרה על הקמה והפעלה של מתקני שידור סלולריים, כדי להגן על הציבור ועל הסביבה מפני השפעות החשיפה לקרינה ממתקנים אלה. </w:t>
      </w:r>
    </w:p>
    <w:p w14:paraId="74E56A08" w14:textId="77777777" w:rsidR="00000000" w:rsidRDefault="00581103">
      <w:pPr>
        <w:pStyle w:val="a0"/>
        <w:rPr>
          <w:rFonts w:hint="cs"/>
          <w:rtl/>
        </w:rPr>
      </w:pPr>
    </w:p>
    <w:p w14:paraId="2021992A" w14:textId="77777777" w:rsidR="00000000" w:rsidRDefault="00581103">
      <w:pPr>
        <w:pStyle w:val="a0"/>
        <w:rPr>
          <w:rFonts w:hint="cs"/>
          <w:rtl/>
        </w:rPr>
      </w:pPr>
      <w:r>
        <w:rPr>
          <w:rFonts w:hint="cs"/>
          <w:rtl/>
        </w:rPr>
        <w:t>הצעת החוק מבוססת על הצעת חוק הקרינה הבלתי-מייננת, שיזם המשרד לאיכות הסביבה, ואשר עתידה לה</w:t>
      </w:r>
      <w:r>
        <w:rPr>
          <w:rFonts w:hint="cs"/>
          <w:rtl/>
        </w:rPr>
        <w:t>סדיר את סמכויות הפיקוח לגבי כל המתקנים פולטי הקרינה, ולא לגבי מתקני שידור סלולריים בלבד. הצעת החוק שיזם המשרד נמצאת כיום בדיונים בין המשרד לאיכות הסביבה לבין המשרד לתשתיות לאומיות, ואנו מקווים שהדיונים יסתיימו והצעת החוק תאושר בקרוב.</w:t>
      </w:r>
    </w:p>
    <w:p w14:paraId="43FD953B" w14:textId="77777777" w:rsidR="00000000" w:rsidRDefault="00581103">
      <w:pPr>
        <w:pStyle w:val="a0"/>
        <w:rPr>
          <w:rFonts w:hint="cs"/>
          <w:rtl/>
        </w:rPr>
      </w:pPr>
    </w:p>
    <w:p w14:paraId="7252E261" w14:textId="77777777" w:rsidR="00000000" w:rsidRDefault="00581103">
      <w:pPr>
        <w:pStyle w:val="a0"/>
        <w:rPr>
          <w:rFonts w:hint="cs"/>
          <w:rtl/>
        </w:rPr>
      </w:pPr>
      <w:r>
        <w:rPr>
          <w:rFonts w:hint="cs"/>
          <w:rtl/>
        </w:rPr>
        <w:t>לבקשת ועדת השרים לחקי</w:t>
      </w:r>
      <w:r>
        <w:rPr>
          <w:rFonts w:hint="cs"/>
          <w:rtl/>
        </w:rPr>
        <w:t>קה, הסכים חבר הכנסת המציע להשהות את קידום הצעת החוק הנדונה אחרי הקריאה הטרומית, כדי לצרפה להצעת החוק הממשלתית. אני רואה את חבר הכנסת שטרן מהנהן בראשו באופן חיובי ומאשר.</w:t>
      </w:r>
    </w:p>
    <w:p w14:paraId="70C39D4B" w14:textId="77777777" w:rsidR="00000000" w:rsidRDefault="00581103">
      <w:pPr>
        <w:pStyle w:val="a0"/>
        <w:rPr>
          <w:rFonts w:hint="cs"/>
          <w:rtl/>
        </w:rPr>
      </w:pPr>
    </w:p>
    <w:p w14:paraId="1B764268" w14:textId="77777777" w:rsidR="00000000" w:rsidRDefault="00581103">
      <w:pPr>
        <w:pStyle w:val="a0"/>
        <w:rPr>
          <w:rFonts w:hint="cs"/>
          <w:rtl/>
        </w:rPr>
      </w:pPr>
      <w:r>
        <w:rPr>
          <w:rFonts w:hint="cs"/>
          <w:rtl/>
        </w:rPr>
        <w:t xml:space="preserve">הצעת החוק כוללת גם הוראות בעניין הקמת קרן מחקר לבדיקת השפעות קיימות ועתידיות של הפעלת </w:t>
      </w:r>
      <w:r>
        <w:rPr>
          <w:rFonts w:hint="cs"/>
          <w:rtl/>
        </w:rPr>
        <w:t>רשתות ותשתיות תקשורת לטלפונים סלולריים ושל השימוש בטלפונים אלה ובמתקני שידור. נוכח התנגדות הממשלה להקמת הקרן, בשל עלויות תקציביות גבוהות, הסכים חבר הכנסת המציע כי נושא זה יימחק מהצעת החוק לאחר הקריאה הטרומית. בכפוף לשני תנאים אלה עמדת הממשלה היא כי יש לתמו</w:t>
      </w:r>
      <w:r>
        <w:rPr>
          <w:rFonts w:hint="cs"/>
          <w:rtl/>
        </w:rPr>
        <w:t xml:space="preserve">ך בהצעת החוק. </w:t>
      </w:r>
    </w:p>
    <w:p w14:paraId="22DE4283" w14:textId="77777777" w:rsidR="00000000" w:rsidRDefault="00581103">
      <w:pPr>
        <w:pStyle w:val="a0"/>
        <w:rPr>
          <w:rFonts w:hint="cs"/>
          <w:rtl/>
        </w:rPr>
      </w:pPr>
    </w:p>
    <w:p w14:paraId="43AA4DF1" w14:textId="77777777" w:rsidR="00000000" w:rsidRDefault="00581103">
      <w:pPr>
        <w:pStyle w:val="a0"/>
        <w:rPr>
          <w:rFonts w:hint="cs"/>
          <w:rtl/>
        </w:rPr>
      </w:pPr>
      <w:r>
        <w:rPr>
          <w:rFonts w:hint="cs"/>
          <w:rtl/>
        </w:rPr>
        <w:t>חבר הכנסת יורי שטרן, אתה מאשר את הדברים?</w:t>
      </w:r>
    </w:p>
    <w:p w14:paraId="777CF2C9" w14:textId="77777777" w:rsidR="00000000" w:rsidRDefault="00581103">
      <w:pPr>
        <w:pStyle w:val="a0"/>
        <w:ind w:firstLine="0"/>
        <w:rPr>
          <w:rFonts w:hint="cs"/>
          <w:rtl/>
        </w:rPr>
      </w:pPr>
    </w:p>
    <w:p w14:paraId="0F7AF9DD" w14:textId="77777777" w:rsidR="00000000" w:rsidRDefault="00581103">
      <w:pPr>
        <w:pStyle w:val="af0"/>
        <w:rPr>
          <w:rtl/>
        </w:rPr>
      </w:pPr>
      <w:r>
        <w:rPr>
          <w:rFonts w:hint="eastAsia"/>
          <w:rtl/>
        </w:rPr>
        <w:t>יורי</w:t>
      </w:r>
      <w:r>
        <w:rPr>
          <w:rtl/>
        </w:rPr>
        <w:t xml:space="preserve"> שטרן (האיחוד הלאומי - ישראל ביתנו):</w:t>
      </w:r>
    </w:p>
    <w:p w14:paraId="7BD05C0A" w14:textId="77777777" w:rsidR="00000000" w:rsidRDefault="00581103">
      <w:pPr>
        <w:pStyle w:val="a0"/>
        <w:rPr>
          <w:rFonts w:hint="cs"/>
          <w:rtl/>
        </w:rPr>
      </w:pPr>
    </w:p>
    <w:p w14:paraId="0367D3CA" w14:textId="77777777" w:rsidR="00000000" w:rsidRDefault="00581103">
      <w:pPr>
        <w:pStyle w:val="a0"/>
        <w:rPr>
          <w:rFonts w:hint="cs"/>
          <w:rtl/>
        </w:rPr>
      </w:pPr>
      <w:r>
        <w:rPr>
          <w:rFonts w:hint="cs"/>
          <w:rtl/>
        </w:rPr>
        <w:t xml:space="preserve">כן. </w:t>
      </w:r>
    </w:p>
    <w:p w14:paraId="41348C14" w14:textId="77777777" w:rsidR="00000000" w:rsidRDefault="00581103">
      <w:pPr>
        <w:pStyle w:val="a0"/>
        <w:rPr>
          <w:color w:val="0000FF"/>
          <w:szCs w:val="28"/>
          <w:rtl/>
        </w:rPr>
      </w:pPr>
    </w:p>
    <w:p w14:paraId="17EEAEBD" w14:textId="77777777" w:rsidR="00000000" w:rsidRDefault="00581103">
      <w:pPr>
        <w:pStyle w:val="af1"/>
        <w:rPr>
          <w:rtl/>
        </w:rPr>
      </w:pPr>
      <w:r>
        <w:rPr>
          <w:rtl/>
        </w:rPr>
        <w:t>היו"ר מוחמד ברכה:</w:t>
      </w:r>
    </w:p>
    <w:p w14:paraId="3AB24979" w14:textId="77777777" w:rsidR="00000000" w:rsidRDefault="00581103">
      <w:pPr>
        <w:pStyle w:val="a0"/>
        <w:rPr>
          <w:rtl/>
        </w:rPr>
      </w:pPr>
    </w:p>
    <w:p w14:paraId="64B9855D" w14:textId="77777777" w:rsidR="00000000" w:rsidRDefault="00581103">
      <w:pPr>
        <w:pStyle w:val="a0"/>
        <w:rPr>
          <w:rFonts w:hint="cs"/>
          <w:rtl/>
        </w:rPr>
      </w:pPr>
      <w:r>
        <w:rPr>
          <w:rFonts w:hint="cs"/>
          <w:rtl/>
        </w:rPr>
        <w:t xml:space="preserve">תודה, אדוני השר. </w:t>
      </w:r>
    </w:p>
    <w:p w14:paraId="3C3E3BE5" w14:textId="77777777" w:rsidR="00000000" w:rsidRDefault="00581103">
      <w:pPr>
        <w:pStyle w:val="a0"/>
        <w:rPr>
          <w:rFonts w:hint="cs"/>
          <w:rtl/>
        </w:rPr>
      </w:pPr>
    </w:p>
    <w:p w14:paraId="3A8C8460" w14:textId="77777777" w:rsidR="00000000" w:rsidRDefault="00581103">
      <w:pPr>
        <w:pStyle w:val="a0"/>
        <w:rPr>
          <w:rFonts w:hint="cs"/>
          <w:rtl/>
        </w:rPr>
      </w:pPr>
      <w:r>
        <w:rPr>
          <w:rFonts w:hint="cs"/>
          <w:rtl/>
        </w:rPr>
        <w:t>רבותי, אנחנו עוברים להצבעה בקריאה טרומית על הצעת חוק הסדרת מתקני שידור סלולריים, התשס"ד-2004. ההצבעה החלה, בבקשה</w:t>
      </w:r>
      <w:r>
        <w:rPr>
          <w:rFonts w:hint="cs"/>
          <w:rtl/>
        </w:rPr>
        <w:t xml:space="preserve">. </w:t>
      </w:r>
    </w:p>
    <w:p w14:paraId="3BBF3BF4" w14:textId="77777777" w:rsidR="00000000" w:rsidRDefault="00581103">
      <w:pPr>
        <w:pStyle w:val="a0"/>
        <w:rPr>
          <w:rFonts w:hint="cs"/>
          <w:rtl/>
        </w:rPr>
      </w:pPr>
    </w:p>
    <w:p w14:paraId="326BDAC1" w14:textId="77777777" w:rsidR="00000000" w:rsidRDefault="00581103">
      <w:pPr>
        <w:pStyle w:val="ab"/>
        <w:bidi/>
        <w:rPr>
          <w:rFonts w:hint="cs"/>
          <w:rtl/>
        </w:rPr>
      </w:pPr>
      <w:r>
        <w:rPr>
          <w:rFonts w:hint="cs"/>
          <w:rtl/>
        </w:rPr>
        <w:t>הצבעה מס' 15</w:t>
      </w:r>
    </w:p>
    <w:p w14:paraId="6EB3F328" w14:textId="77777777" w:rsidR="00000000" w:rsidRDefault="00581103">
      <w:pPr>
        <w:pStyle w:val="a0"/>
        <w:rPr>
          <w:rFonts w:hint="cs"/>
          <w:rtl/>
        </w:rPr>
      </w:pPr>
    </w:p>
    <w:p w14:paraId="08842598" w14:textId="77777777" w:rsidR="00000000" w:rsidRDefault="00581103">
      <w:pPr>
        <w:pStyle w:val="ac"/>
        <w:bidi/>
        <w:rPr>
          <w:rFonts w:hint="cs"/>
          <w:rtl/>
        </w:rPr>
      </w:pPr>
      <w:r>
        <w:rPr>
          <w:rFonts w:hint="cs"/>
          <w:rtl/>
        </w:rPr>
        <w:t>בעד ההצעה להעביר את הצעת החוק לדיון מוקדם בוועדה - 34</w:t>
      </w:r>
    </w:p>
    <w:p w14:paraId="50A2E699" w14:textId="77777777" w:rsidR="00000000" w:rsidRDefault="00581103">
      <w:pPr>
        <w:pStyle w:val="ac"/>
        <w:bidi/>
        <w:rPr>
          <w:rFonts w:hint="cs"/>
          <w:rtl/>
        </w:rPr>
      </w:pPr>
      <w:r>
        <w:rPr>
          <w:rFonts w:hint="cs"/>
          <w:rtl/>
        </w:rPr>
        <w:t xml:space="preserve">נגד - אין </w:t>
      </w:r>
    </w:p>
    <w:p w14:paraId="14756622" w14:textId="77777777" w:rsidR="00000000" w:rsidRDefault="00581103">
      <w:pPr>
        <w:pStyle w:val="ac"/>
        <w:bidi/>
        <w:rPr>
          <w:rFonts w:hint="cs"/>
          <w:rtl/>
        </w:rPr>
      </w:pPr>
      <w:r>
        <w:rPr>
          <w:rFonts w:hint="cs"/>
          <w:rtl/>
        </w:rPr>
        <w:t xml:space="preserve">נמנעים - אין </w:t>
      </w:r>
    </w:p>
    <w:p w14:paraId="76DBE510" w14:textId="77777777" w:rsidR="00000000" w:rsidRDefault="00581103">
      <w:pPr>
        <w:pStyle w:val="ad"/>
        <w:bidi/>
        <w:rPr>
          <w:rFonts w:hint="cs"/>
          <w:rtl/>
        </w:rPr>
      </w:pPr>
      <w:r>
        <w:rPr>
          <w:rFonts w:hint="cs"/>
          <w:rtl/>
        </w:rPr>
        <w:t xml:space="preserve">ההצעה להעביר את הצעת חוק הסדרת מתקני שידור סלולריים, התשס"ד-2004, </w:t>
      </w:r>
    </w:p>
    <w:p w14:paraId="6CEF9849" w14:textId="77777777" w:rsidR="00000000" w:rsidRDefault="00581103">
      <w:pPr>
        <w:pStyle w:val="ad"/>
        <w:bidi/>
        <w:rPr>
          <w:rFonts w:hint="cs"/>
          <w:rtl/>
        </w:rPr>
      </w:pPr>
      <w:r>
        <w:rPr>
          <w:rFonts w:hint="cs"/>
          <w:rtl/>
        </w:rPr>
        <w:t xml:space="preserve">לדיון מוקדם בוועדת הכלכלה נתקבלה. </w:t>
      </w:r>
    </w:p>
    <w:p w14:paraId="3EB223ED" w14:textId="77777777" w:rsidR="00000000" w:rsidRDefault="00581103">
      <w:pPr>
        <w:pStyle w:val="a0"/>
        <w:rPr>
          <w:rFonts w:hint="cs"/>
          <w:rtl/>
        </w:rPr>
      </w:pPr>
    </w:p>
    <w:p w14:paraId="53191B3B" w14:textId="77777777" w:rsidR="00000000" w:rsidRDefault="00581103">
      <w:pPr>
        <w:pStyle w:val="af1"/>
        <w:rPr>
          <w:rtl/>
        </w:rPr>
      </w:pPr>
      <w:r>
        <w:rPr>
          <w:rtl/>
        </w:rPr>
        <w:t>היו"ר מוחמד ברכה:</w:t>
      </w:r>
    </w:p>
    <w:p w14:paraId="05368200" w14:textId="77777777" w:rsidR="00000000" w:rsidRDefault="00581103">
      <w:pPr>
        <w:pStyle w:val="a0"/>
        <w:rPr>
          <w:rtl/>
        </w:rPr>
      </w:pPr>
    </w:p>
    <w:p w14:paraId="1725EC21" w14:textId="77777777" w:rsidR="00000000" w:rsidRDefault="00581103">
      <w:pPr>
        <w:pStyle w:val="a0"/>
        <w:rPr>
          <w:rFonts w:hint="cs"/>
          <w:rtl/>
        </w:rPr>
      </w:pPr>
      <w:r>
        <w:rPr>
          <w:rFonts w:hint="cs"/>
          <w:rtl/>
        </w:rPr>
        <w:t>הצעת החוק התקבלה ברוב של 34 תומכים, ל</w:t>
      </w:r>
      <w:r>
        <w:rPr>
          <w:rFonts w:hint="cs"/>
          <w:rtl/>
        </w:rPr>
        <w:t xml:space="preserve">לא מתנגדים וללא נמנעים, והיא תועבר לוועדת הכלכלה להמשך הטיפול. </w:t>
      </w:r>
    </w:p>
    <w:p w14:paraId="24E07552" w14:textId="77777777" w:rsidR="00000000" w:rsidRDefault="00581103">
      <w:pPr>
        <w:pStyle w:val="a0"/>
        <w:rPr>
          <w:rFonts w:hint="cs"/>
          <w:rtl/>
        </w:rPr>
      </w:pPr>
    </w:p>
    <w:p w14:paraId="5201A1A1" w14:textId="77777777" w:rsidR="00000000" w:rsidRDefault="00581103">
      <w:pPr>
        <w:pStyle w:val="a0"/>
        <w:rPr>
          <w:rtl/>
        </w:rPr>
      </w:pPr>
    </w:p>
    <w:p w14:paraId="23A28B56" w14:textId="77777777" w:rsidR="00000000" w:rsidRDefault="00581103">
      <w:pPr>
        <w:pStyle w:val="a0"/>
        <w:rPr>
          <w:rFonts w:hint="cs"/>
          <w:rtl/>
        </w:rPr>
      </w:pPr>
    </w:p>
    <w:p w14:paraId="2DC820A9" w14:textId="77777777" w:rsidR="00000000" w:rsidRDefault="00581103">
      <w:pPr>
        <w:pStyle w:val="a2"/>
        <w:rPr>
          <w:rFonts w:hint="cs"/>
          <w:rtl/>
        </w:rPr>
      </w:pPr>
      <w:bookmarkStart w:id="328" w:name="CS15752FI0015752T14_07_2004_14_44_34"/>
      <w:bookmarkStart w:id="329" w:name="_Toc81561463"/>
      <w:bookmarkEnd w:id="328"/>
      <w:r>
        <w:rPr>
          <w:rtl/>
        </w:rPr>
        <w:t>הצעת חוק רשות הספנות והנמלים, התשס"ד-2004</w:t>
      </w:r>
      <w:bookmarkEnd w:id="329"/>
    </w:p>
    <w:p w14:paraId="7199B2A2" w14:textId="77777777" w:rsidR="00000000" w:rsidRDefault="00581103">
      <w:pPr>
        <w:pStyle w:val="a0"/>
        <w:rPr>
          <w:rFonts w:hint="cs"/>
          <w:rtl/>
        </w:rPr>
      </w:pPr>
      <w:r>
        <w:rPr>
          <w:rtl/>
        </w:rPr>
        <w:t>[מס'</w:t>
      </w:r>
      <w:r>
        <w:rPr>
          <w:rFonts w:hint="cs"/>
          <w:rtl/>
        </w:rPr>
        <w:t xml:space="preserve"> מ/59</w:t>
      </w:r>
      <w:r>
        <w:rPr>
          <w:rtl/>
        </w:rPr>
        <w:t xml:space="preserve">; "דברי הכנסת", </w:t>
      </w:r>
      <w:r>
        <w:rPr>
          <w:rFonts w:hint="cs"/>
          <w:rtl/>
        </w:rPr>
        <w:t xml:space="preserve">מושב ראשון, </w:t>
      </w:r>
      <w:r>
        <w:rPr>
          <w:rtl/>
        </w:rPr>
        <w:t xml:space="preserve">חוב' </w:t>
      </w:r>
      <w:r>
        <w:rPr>
          <w:rFonts w:hint="cs"/>
          <w:rtl/>
        </w:rPr>
        <w:t>כ"ג</w:t>
      </w:r>
      <w:r>
        <w:rPr>
          <w:rtl/>
        </w:rPr>
        <w:t xml:space="preserve">, עמ' </w:t>
      </w:r>
      <w:r>
        <w:rPr>
          <w:rFonts w:hint="cs"/>
          <w:rtl/>
        </w:rPr>
        <w:t>5173</w:t>
      </w:r>
      <w:r>
        <w:rPr>
          <w:rtl/>
        </w:rPr>
        <w:t>;  נספחות.]</w:t>
      </w:r>
    </w:p>
    <w:p w14:paraId="3066D661" w14:textId="77777777" w:rsidR="00000000" w:rsidRDefault="00581103">
      <w:pPr>
        <w:pStyle w:val="-0"/>
        <w:rPr>
          <w:rFonts w:hint="cs"/>
          <w:rtl/>
        </w:rPr>
      </w:pPr>
      <w:r>
        <w:rPr>
          <w:rFonts w:hint="cs"/>
          <w:rtl/>
        </w:rPr>
        <w:t>(קריאה שנייה וקריאה שלישית)</w:t>
      </w:r>
    </w:p>
    <w:p w14:paraId="743B25DF" w14:textId="77777777" w:rsidR="00000000" w:rsidRDefault="00581103">
      <w:pPr>
        <w:pStyle w:val="-0"/>
        <w:rPr>
          <w:rFonts w:hint="cs"/>
          <w:rtl/>
        </w:rPr>
      </w:pPr>
    </w:p>
    <w:p w14:paraId="1C28C5AA" w14:textId="77777777" w:rsidR="00000000" w:rsidRDefault="00581103">
      <w:pPr>
        <w:pStyle w:val="af1"/>
        <w:rPr>
          <w:rtl/>
        </w:rPr>
      </w:pPr>
      <w:r>
        <w:rPr>
          <w:rtl/>
        </w:rPr>
        <w:t>היו"ר מוחמד ברכה:</w:t>
      </w:r>
    </w:p>
    <w:p w14:paraId="6333C2BA" w14:textId="77777777" w:rsidR="00000000" w:rsidRDefault="00581103">
      <w:pPr>
        <w:pStyle w:val="a0"/>
        <w:rPr>
          <w:rFonts w:hint="cs"/>
          <w:rtl/>
        </w:rPr>
      </w:pPr>
    </w:p>
    <w:p w14:paraId="53C24DB5" w14:textId="77777777" w:rsidR="00000000" w:rsidRDefault="00581103">
      <w:pPr>
        <w:pStyle w:val="a0"/>
        <w:rPr>
          <w:rFonts w:hint="cs"/>
          <w:rtl/>
        </w:rPr>
      </w:pPr>
      <w:r>
        <w:rPr>
          <w:rFonts w:hint="cs"/>
          <w:rtl/>
        </w:rPr>
        <w:t>רבותי חברי הכנסת, אנחנו עוברים ל</w:t>
      </w:r>
      <w:r>
        <w:rPr>
          <w:rFonts w:hint="cs"/>
          <w:rtl/>
        </w:rPr>
        <w:t xml:space="preserve">דיון בקריאה שנייה ושלישית בהצעת חוק רשות הספנות והנמלים, התשס"ד-2004, נספח מ/59. יציג את הצעת החוק יושב-ראש ועדת הכספים, חבר הכנסת אברהם הירשזון. בבקשה, אדוני. </w:t>
      </w:r>
    </w:p>
    <w:p w14:paraId="602C076C" w14:textId="77777777" w:rsidR="00000000" w:rsidRDefault="00581103">
      <w:pPr>
        <w:pStyle w:val="a0"/>
        <w:rPr>
          <w:rFonts w:hint="cs"/>
          <w:rtl/>
        </w:rPr>
      </w:pPr>
    </w:p>
    <w:p w14:paraId="14259EF1" w14:textId="77777777" w:rsidR="00000000" w:rsidRDefault="00581103">
      <w:pPr>
        <w:pStyle w:val="a"/>
        <w:rPr>
          <w:rtl/>
        </w:rPr>
      </w:pPr>
      <w:bookmarkStart w:id="330" w:name="FS000000466T14_07_2004_15_09_16"/>
      <w:bookmarkStart w:id="331" w:name="_Toc81561464"/>
      <w:bookmarkEnd w:id="330"/>
      <w:r>
        <w:rPr>
          <w:rFonts w:hint="eastAsia"/>
          <w:rtl/>
        </w:rPr>
        <w:t>אברהם</w:t>
      </w:r>
      <w:r>
        <w:rPr>
          <w:rtl/>
        </w:rPr>
        <w:t xml:space="preserve"> הירשזון (יו"ר ועדת הכספים):</w:t>
      </w:r>
      <w:bookmarkEnd w:id="331"/>
    </w:p>
    <w:p w14:paraId="024F3BD3" w14:textId="77777777" w:rsidR="00000000" w:rsidRDefault="00581103">
      <w:pPr>
        <w:pStyle w:val="a0"/>
        <w:rPr>
          <w:rFonts w:hint="cs"/>
          <w:rtl/>
        </w:rPr>
      </w:pPr>
    </w:p>
    <w:p w14:paraId="34B6D0F0" w14:textId="77777777" w:rsidR="00000000" w:rsidRDefault="00581103">
      <w:pPr>
        <w:pStyle w:val="a0"/>
        <w:rPr>
          <w:rFonts w:hint="cs"/>
          <w:rtl/>
        </w:rPr>
      </w:pPr>
      <w:bookmarkStart w:id="332" w:name="FS000000466T14_07_2004_14_45_24"/>
      <w:bookmarkEnd w:id="332"/>
      <w:r>
        <w:rPr>
          <w:rFonts w:hint="cs"/>
          <w:rtl/>
        </w:rPr>
        <w:t>אדוני היושב-ראש, רבותי חברי הכנסת, הצעת חוק רשות הספנות והנ</w:t>
      </w:r>
      <w:r>
        <w:rPr>
          <w:rFonts w:hint="cs"/>
          <w:rtl/>
        </w:rPr>
        <w:t xml:space="preserve">מלים, התשס"ד-2004. אני מתכבד להביא בפניכם לקריאה שנייה ושלישית את הצעת חוק רשות  הספנות והנמלים, אשר באה להסדיר את מבנה הפעילות בענף הנמלים במדינת ישראל. </w:t>
      </w:r>
    </w:p>
    <w:p w14:paraId="647A655F" w14:textId="77777777" w:rsidR="00000000" w:rsidRDefault="00581103">
      <w:pPr>
        <w:pStyle w:val="a0"/>
        <w:rPr>
          <w:rFonts w:hint="cs"/>
          <w:rtl/>
        </w:rPr>
      </w:pPr>
    </w:p>
    <w:p w14:paraId="468FEAB8" w14:textId="77777777" w:rsidR="00000000" w:rsidRDefault="00581103">
      <w:pPr>
        <w:pStyle w:val="a0"/>
        <w:rPr>
          <w:rFonts w:hint="cs"/>
          <w:rtl/>
        </w:rPr>
      </w:pPr>
      <w:r>
        <w:rPr>
          <w:rFonts w:hint="cs"/>
          <w:rtl/>
        </w:rPr>
        <w:t>במסגרת החוק מבוטלת רשות הנמלים הקיימת כיום, ופעילויותיה מפוצלות בין הגופים השונים הבאים: סמכויות הפי</w:t>
      </w:r>
      <w:r>
        <w:rPr>
          <w:rFonts w:hint="cs"/>
          <w:rtl/>
        </w:rPr>
        <w:t xml:space="preserve">קוח והרגולציה מועברות לרשות הספנות והנמלים, אשר תוקם במשרד התחבורה; המקרקעין והנכסים השונים יועברו לידי חברת הנכסים, אשר תהיה אחראית על החזקתם ופיתוחם; כל נמל יאוגד במסגרת חברת נמל אשר תמשיך ותיתן את שירותי הנמל השונים הניתנים כיום. </w:t>
      </w:r>
    </w:p>
    <w:p w14:paraId="1A2C5C54" w14:textId="77777777" w:rsidR="00000000" w:rsidRDefault="00581103">
      <w:pPr>
        <w:pStyle w:val="a0"/>
        <w:rPr>
          <w:rFonts w:hint="cs"/>
          <w:rtl/>
        </w:rPr>
      </w:pPr>
    </w:p>
    <w:p w14:paraId="32DEC0EF" w14:textId="77777777" w:rsidR="00000000" w:rsidRDefault="00581103">
      <w:pPr>
        <w:pStyle w:val="a0"/>
        <w:rPr>
          <w:rFonts w:hint="cs"/>
          <w:rtl/>
        </w:rPr>
      </w:pPr>
      <w:r>
        <w:rPr>
          <w:rFonts w:hint="cs"/>
          <w:rtl/>
        </w:rPr>
        <w:t>כמו כן, נכלל במסגרת ה</w:t>
      </w:r>
      <w:r>
        <w:rPr>
          <w:rFonts w:hint="cs"/>
          <w:rtl/>
        </w:rPr>
        <w:t xml:space="preserve">חוק הסדר לשמירת זכויות העובדים, אשר יועברו לחברות הנכסים או לחברות הנמל. אחד הנושאים החשובים שהוספו בוועדה, במסגרת הכנת הצעת החוק לקריאה שנייה ושלישית, הוא הבטחת זכויות הפנסיה של עובדי רשות הנמלים והכנסת מנגנון בוררות עצמאי, אשר יכריע במחלוקות </w:t>
      </w:r>
      <w:r>
        <w:rPr>
          <w:rtl/>
        </w:rPr>
        <w:t>–</w:t>
      </w:r>
      <w:r>
        <w:rPr>
          <w:rFonts w:hint="cs"/>
          <w:rtl/>
        </w:rPr>
        <w:t xml:space="preserve"> אם יהיו </w:t>
      </w:r>
      <w:r>
        <w:rPr>
          <w:rtl/>
        </w:rPr>
        <w:t>–</w:t>
      </w:r>
      <w:r>
        <w:rPr>
          <w:rFonts w:hint="cs"/>
          <w:rtl/>
        </w:rPr>
        <w:t xml:space="preserve"> </w:t>
      </w:r>
      <w:r>
        <w:rPr>
          <w:rFonts w:hint="cs"/>
          <w:rtl/>
        </w:rPr>
        <w:t xml:space="preserve">בנושא זכויות הפנסיה. </w:t>
      </w:r>
    </w:p>
    <w:p w14:paraId="269C5011" w14:textId="77777777" w:rsidR="00000000" w:rsidRDefault="00581103">
      <w:pPr>
        <w:pStyle w:val="a0"/>
        <w:rPr>
          <w:rFonts w:hint="cs"/>
          <w:rtl/>
        </w:rPr>
      </w:pPr>
    </w:p>
    <w:p w14:paraId="55B85B57" w14:textId="77777777" w:rsidR="00000000" w:rsidRDefault="00581103">
      <w:pPr>
        <w:pStyle w:val="a0"/>
        <w:rPr>
          <w:rFonts w:hint="cs"/>
          <w:rtl/>
        </w:rPr>
      </w:pPr>
      <w:r>
        <w:rPr>
          <w:rFonts w:hint="cs"/>
          <w:rtl/>
        </w:rPr>
        <w:t xml:space="preserve">אדוני היושב-ראש, אני מבקש לומר דברים מספר. הצעת החוק כבר קיימת כשנה, ולצערי הרב, השנה הזאת לא נוצלה כדי להגיע לאיזה הסדר והסכם. אנחנו בוועדת הכספים מטפלים בנושא הזה בהצעת החוק כבר למעלה מחודשיים, אם אינני טועה </w:t>
      </w:r>
      <w:r>
        <w:rPr>
          <w:rtl/>
        </w:rPr>
        <w:t>–</w:t>
      </w:r>
      <w:r>
        <w:rPr>
          <w:rFonts w:hint="cs"/>
          <w:rtl/>
        </w:rPr>
        <w:t xml:space="preserve"> ויתקנו אותי חברי אם א</w:t>
      </w:r>
      <w:r>
        <w:rPr>
          <w:rFonts w:hint="cs"/>
          <w:rtl/>
        </w:rPr>
        <w:t xml:space="preserve">ני טועה, אבל אני חושב שלמעלה מחודשיים. קיימנו ישיבות רבות של מליאת ועדת הכספים. לאחר מכן, כדי לנסות להגיע להסכם בין העובדים ובין הממשלה, נתתי פסק זמן של עשרה ימים בישיבות ועדת הכספים, כדי לתת לצדדים </w:t>
      </w:r>
      <w:r>
        <w:rPr>
          <w:rtl/>
        </w:rPr>
        <w:t>–</w:t>
      </w:r>
      <w:r>
        <w:rPr>
          <w:rFonts w:hint="cs"/>
          <w:rtl/>
        </w:rPr>
        <w:t xml:space="preserve"> ללא כיוון אקדח לרקה, כפי שהם הגדירו את זה </w:t>
      </w:r>
      <w:r>
        <w:rPr>
          <w:rtl/>
        </w:rPr>
        <w:t>–</w:t>
      </w:r>
      <w:r>
        <w:rPr>
          <w:rFonts w:hint="cs"/>
          <w:rtl/>
        </w:rPr>
        <w:t xml:space="preserve"> להגיע להסכם</w:t>
      </w:r>
      <w:r>
        <w:rPr>
          <w:rFonts w:hint="cs"/>
          <w:rtl/>
        </w:rPr>
        <w:t xml:space="preserve"> ביניהם. לצערי הרב, אדוני היושב-ראש, הזמן הזה לא נוצל ולא הגיעו להסכמה, וכל צד מאשים את השני, שהוא לא היה מוכן לבוא להסכמה. אני אינני יכול להיות שוטר ולעקוב אחרי הצדדים. </w:t>
      </w:r>
    </w:p>
    <w:p w14:paraId="1C94F72B" w14:textId="77777777" w:rsidR="00000000" w:rsidRDefault="00581103">
      <w:pPr>
        <w:pStyle w:val="a0"/>
        <w:rPr>
          <w:rFonts w:hint="cs"/>
          <w:rtl/>
        </w:rPr>
      </w:pPr>
    </w:p>
    <w:p w14:paraId="19DAE8F1" w14:textId="77777777" w:rsidR="00000000" w:rsidRDefault="00581103">
      <w:pPr>
        <w:pStyle w:val="a0"/>
        <w:rPr>
          <w:rFonts w:hint="cs"/>
          <w:rtl/>
        </w:rPr>
      </w:pPr>
      <w:r>
        <w:rPr>
          <w:rFonts w:hint="cs"/>
          <w:rtl/>
        </w:rPr>
        <w:t>לכן החלטתי להביא את הנושא מחדש לוועדת הכספים. הקמתי ועדת משנה מיוחדת, שאני עומד בראש</w:t>
      </w:r>
      <w:r>
        <w:rPr>
          <w:rFonts w:hint="cs"/>
          <w:rtl/>
        </w:rPr>
        <w:t xml:space="preserve">ה, כדי שננהל שעות רבות של דיונים, משום שהעובדים היו יקרים לנו. ניהלנו מספר רב של ישיבות בוועדת המשנה, שעות על גבי שעות, מחוץ לזמן עבודתה השגרתית של ועדת הכספים. גישרנו על הרבה פערים. </w:t>
      </w:r>
    </w:p>
    <w:p w14:paraId="7E27217D" w14:textId="77777777" w:rsidR="00000000" w:rsidRDefault="00581103">
      <w:pPr>
        <w:pStyle w:val="a0"/>
        <w:rPr>
          <w:rFonts w:hint="cs"/>
          <w:rtl/>
        </w:rPr>
      </w:pPr>
    </w:p>
    <w:p w14:paraId="3E3CC49A" w14:textId="77777777" w:rsidR="00000000" w:rsidRDefault="00581103">
      <w:pPr>
        <w:pStyle w:val="a0"/>
        <w:rPr>
          <w:rFonts w:hint="cs"/>
          <w:rtl/>
        </w:rPr>
      </w:pPr>
      <w:r>
        <w:rPr>
          <w:rFonts w:hint="cs"/>
          <w:rtl/>
        </w:rPr>
        <w:t>הצעת החוק שנכנסה לוועדת הכספים היא לא הצעת החוק שיוצאת ממנה. היא שונה ב</w:t>
      </w:r>
      <w:r>
        <w:rPr>
          <w:rFonts w:hint="cs"/>
          <w:rtl/>
        </w:rPr>
        <w:t xml:space="preserve">הרבה מאוד סעיפים. הבטחנו את זכויות הפנסיה של העובדים, והצעת החוק הזאת, אחרי שהיא עברה את כל התהליך בוועדת הכספים, הבאתי אותה לפני שבוע ביום חמישי להצבעה בוועדת הכספים. </w:t>
      </w:r>
    </w:p>
    <w:p w14:paraId="3C4F1C17" w14:textId="77777777" w:rsidR="00000000" w:rsidRDefault="00581103">
      <w:pPr>
        <w:pStyle w:val="a0"/>
        <w:rPr>
          <w:rFonts w:hint="cs"/>
          <w:rtl/>
        </w:rPr>
      </w:pPr>
    </w:p>
    <w:p w14:paraId="41F57785" w14:textId="77777777" w:rsidR="00000000" w:rsidRDefault="00581103">
      <w:pPr>
        <w:pStyle w:val="a0"/>
        <w:rPr>
          <w:rFonts w:hint="cs"/>
          <w:rtl/>
        </w:rPr>
      </w:pPr>
      <w:r>
        <w:rPr>
          <w:rFonts w:hint="cs"/>
          <w:rtl/>
        </w:rPr>
        <w:t>אדוני היושב-ראש, רבותי חברי הכנסת, לפני שהבאתי את ההצעה להצבעה, קראתי לנציגי ועדי העוב</w:t>
      </w:r>
      <w:r>
        <w:rPr>
          <w:rFonts w:hint="cs"/>
          <w:rtl/>
        </w:rPr>
        <w:t xml:space="preserve">דים של הנמלים להיכנס לחדרי ואמרתי להם, שאני אהיה מוכן לשקול להשהות את העברת הנושא למליאה, כדי לתת זמן לצדדים להגיע להסכם ביניהם עד אשר אנחנו מעלים את ההצעה למליאה. ועדי העובדים דחו את הצעתי מייד. היה לי גם ברור שזה נעשה בעידנא דריתחא. לכן, גם אחרי שהצבענו </w:t>
      </w:r>
      <w:r>
        <w:rPr>
          <w:rFonts w:hint="cs"/>
          <w:rtl/>
        </w:rPr>
        <w:t xml:space="preserve">על החוק הזה בוועדה, אנחנו נכנסנו לפגישות ליליות כדי לנסות להגיע להסכם. </w:t>
      </w:r>
    </w:p>
    <w:p w14:paraId="00F70901" w14:textId="77777777" w:rsidR="00000000" w:rsidRDefault="00581103">
      <w:pPr>
        <w:pStyle w:val="a0"/>
        <w:rPr>
          <w:rFonts w:hint="cs"/>
          <w:rtl/>
        </w:rPr>
      </w:pPr>
    </w:p>
    <w:p w14:paraId="20211D1E" w14:textId="77777777" w:rsidR="00000000" w:rsidRDefault="00581103">
      <w:pPr>
        <w:pStyle w:val="a0"/>
        <w:rPr>
          <w:rFonts w:hint="cs"/>
          <w:rtl/>
        </w:rPr>
      </w:pPr>
      <w:r>
        <w:rPr>
          <w:rFonts w:hint="cs"/>
          <w:rtl/>
        </w:rPr>
        <w:t xml:space="preserve">לצערי הרב, התחלנו בפריצת דרך מסוימת בנושא הנכסים בנמל חיפה, והרגשנו בלילה הראשון שיש פריצת דרך, ואכן רצינו לדחות את המשא-ומתן, אבל ביום השני היתה נסיגה מההבנות שהיו ביום הראשון. </w:t>
      </w:r>
    </w:p>
    <w:p w14:paraId="3166D2C1" w14:textId="77777777" w:rsidR="00000000" w:rsidRDefault="00581103">
      <w:pPr>
        <w:pStyle w:val="a0"/>
        <w:rPr>
          <w:rFonts w:hint="cs"/>
          <w:rtl/>
        </w:rPr>
      </w:pPr>
    </w:p>
    <w:p w14:paraId="50B006B3" w14:textId="77777777" w:rsidR="00000000" w:rsidRDefault="00581103">
      <w:pPr>
        <w:pStyle w:val="a0"/>
        <w:rPr>
          <w:rFonts w:hint="cs"/>
          <w:rtl/>
        </w:rPr>
      </w:pPr>
      <w:r>
        <w:rPr>
          <w:rFonts w:hint="cs"/>
          <w:rtl/>
        </w:rPr>
        <w:t xml:space="preserve">צר </w:t>
      </w:r>
      <w:r>
        <w:rPr>
          <w:rFonts w:hint="cs"/>
          <w:rtl/>
        </w:rPr>
        <w:t xml:space="preserve">לי שחבר הכנסת עמיר פרץ איננו נמצא עכשיו במליאה, אבל הייתי רוצה את הקשבתם של חבר הכנסת אורון, חבר הכנסת שוחט וחבר הכנסת הרצוג. </w:t>
      </w:r>
    </w:p>
    <w:p w14:paraId="0BFDD54A" w14:textId="77777777" w:rsidR="00000000" w:rsidRDefault="00581103">
      <w:pPr>
        <w:pStyle w:val="a0"/>
        <w:rPr>
          <w:rFonts w:hint="cs"/>
          <w:rtl/>
        </w:rPr>
      </w:pPr>
    </w:p>
    <w:p w14:paraId="23EC21FF" w14:textId="77777777" w:rsidR="00000000" w:rsidRDefault="00581103">
      <w:pPr>
        <w:pStyle w:val="af0"/>
        <w:rPr>
          <w:rtl/>
        </w:rPr>
      </w:pPr>
      <w:r>
        <w:rPr>
          <w:rtl/>
        </w:rPr>
        <w:t>קריאה:</w:t>
      </w:r>
    </w:p>
    <w:p w14:paraId="34E0EA43" w14:textId="77777777" w:rsidR="00000000" w:rsidRDefault="00581103">
      <w:pPr>
        <w:pStyle w:val="a0"/>
        <w:rPr>
          <w:rtl/>
        </w:rPr>
      </w:pPr>
    </w:p>
    <w:p w14:paraId="3387CFC7" w14:textId="77777777" w:rsidR="00000000" w:rsidRDefault="00581103">
      <w:pPr>
        <w:pStyle w:val="a0"/>
        <w:rPr>
          <w:rFonts w:hint="cs"/>
          <w:rtl/>
        </w:rPr>
      </w:pPr>
      <w:r>
        <w:rPr>
          <w:rFonts w:hint="cs"/>
          <w:rtl/>
        </w:rPr>
        <w:t>- - -</w:t>
      </w:r>
    </w:p>
    <w:p w14:paraId="7C3ACB0C" w14:textId="77777777" w:rsidR="00000000" w:rsidRDefault="00581103">
      <w:pPr>
        <w:pStyle w:val="a0"/>
        <w:rPr>
          <w:rFonts w:hint="cs"/>
          <w:rtl/>
        </w:rPr>
      </w:pPr>
    </w:p>
    <w:p w14:paraId="768C8FAE" w14:textId="77777777" w:rsidR="00000000" w:rsidRDefault="00581103">
      <w:pPr>
        <w:pStyle w:val="-"/>
        <w:rPr>
          <w:rtl/>
        </w:rPr>
      </w:pPr>
      <w:bookmarkStart w:id="333" w:name="FS000000466T14_07_2004_14_49_05C"/>
      <w:bookmarkStart w:id="334" w:name="FS000000466T14_07_2004_15_25_01C"/>
      <w:bookmarkEnd w:id="333"/>
      <w:bookmarkEnd w:id="334"/>
      <w:r>
        <w:rPr>
          <w:rtl/>
        </w:rPr>
        <w:t>אברהם הירשזון (יו"ר ועדת הכספים):</w:t>
      </w:r>
    </w:p>
    <w:p w14:paraId="0970FE06" w14:textId="77777777" w:rsidR="00000000" w:rsidRDefault="00581103">
      <w:pPr>
        <w:pStyle w:val="a0"/>
        <w:rPr>
          <w:rtl/>
        </w:rPr>
      </w:pPr>
    </w:p>
    <w:p w14:paraId="4ECDF0BD" w14:textId="77777777" w:rsidR="00000000" w:rsidRDefault="00581103">
      <w:pPr>
        <w:pStyle w:val="a0"/>
        <w:rPr>
          <w:rFonts w:hint="cs"/>
          <w:rtl/>
        </w:rPr>
      </w:pPr>
      <w:r>
        <w:rPr>
          <w:rFonts w:hint="cs"/>
          <w:rtl/>
        </w:rPr>
        <w:t>בהחלט, בוודאי, ואני גם אומר לך מדוע, לא סתם אני אומר שאני מבקש את הקשבתם. היום</w:t>
      </w:r>
      <w:r>
        <w:rPr>
          <w:rFonts w:hint="cs"/>
          <w:rtl/>
        </w:rPr>
        <w:t xml:space="preserve"> בא לוועדת הכנסת יושב-ראש ההסתדרות - אני שמח שחבר הכנסת פרץ נכנס </w:t>
      </w:r>
      <w:r>
        <w:rPr>
          <w:rtl/>
        </w:rPr>
        <w:t>–</w:t>
      </w:r>
      <w:r>
        <w:rPr>
          <w:rFonts w:hint="cs"/>
          <w:rtl/>
        </w:rPr>
        <w:t xml:space="preserve"> ואמר שיש הסכם עם ועד העובדים של נמל חיפה בנושא הנכסים. אני אמרתי גם ליושב-ראש ההסתדרות, שאני מאוד מעריך את דעתו, שאני דיברתי לפני כן עם מר שני, ונאמר לי שאין הסכם. </w:t>
      </w:r>
    </w:p>
    <w:p w14:paraId="4D996437" w14:textId="77777777" w:rsidR="00000000" w:rsidRDefault="00581103">
      <w:pPr>
        <w:pStyle w:val="a0"/>
        <w:rPr>
          <w:rFonts w:hint="cs"/>
          <w:rtl/>
        </w:rPr>
      </w:pPr>
    </w:p>
    <w:p w14:paraId="10A67EDB" w14:textId="77777777" w:rsidR="00000000" w:rsidRDefault="00581103">
      <w:pPr>
        <w:pStyle w:val="a0"/>
        <w:rPr>
          <w:rFonts w:hint="cs"/>
          <w:rtl/>
        </w:rPr>
      </w:pPr>
      <w:r>
        <w:rPr>
          <w:rFonts w:hint="cs"/>
          <w:rtl/>
        </w:rPr>
        <w:t>יושב-ראש ההסתדרות החדשה</w:t>
      </w:r>
      <w:r>
        <w:rPr>
          <w:rFonts w:hint="cs"/>
          <w:rtl/>
        </w:rPr>
        <w:t xml:space="preserve">, עמיר פרץ, העביר לי את ההסכם לאחר הישיבה. לקחתי את ההסכם ובדקתי אותו, וביקשתי שיביאו לי את ההסכם שהיה. אני מראה לך, חבר הכנסת עמיר פרץ, הנה שני ההסכמים. ההסכם הזה </w:t>
      </w:r>
      <w:r>
        <w:rPr>
          <w:rtl/>
        </w:rPr>
        <w:t>–</w:t>
      </w:r>
      <w:r>
        <w:rPr>
          <w:rFonts w:hint="cs"/>
          <w:rtl/>
        </w:rPr>
        <w:t xml:space="preserve"> ואני בטוח שהטעו אותך בזה - שונה לחלוטין מההבנות שהגיעו אליהן, שפה בידי. אין לי ספק שהטעו א</w:t>
      </w:r>
      <w:r>
        <w:rPr>
          <w:rFonts w:hint="cs"/>
          <w:rtl/>
        </w:rPr>
        <w:t xml:space="preserve">ותך בנושא הזה, ולכן, אחרי הישיבה, אני גם אגיש לך את שתי הגרסאות, כדי שתבדוק אותן ותראה את השוני הגדול. </w:t>
      </w:r>
    </w:p>
    <w:p w14:paraId="5E5D481C" w14:textId="77777777" w:rsidR="00000000" w:rsidRDefault="00581103">
      <w:pPr>
        <w:pStyle w:val="a0"/>
        <w:rPr>
          <w:rFonts w:hint="cs"/>
          <w:rtl/>
        </w:rPr>
      </w:pPr>
    </w:p>
    <w:p w14:paraId="3BA44EFC" w14:textId="77777777" w:rsidR="00000000" w:rsidRDefault="00581103">
      <w:pPr>
        <w:pStyle w:val="a0"/>
        <w:rPr>
          <w:rFonts w:hint="cs"/>
          <w:rtl/>
        </w:rPr>
      </w:pPr>
      <w:r>
        <w:rPr>
          <w:rFonts w:hint="cs"/>
          <w:rtl/>
        </w:rPr>
        <w:t>לעצם העניין, רבותי, אני רוצה לומר, שבמסגרת הצעת החוק אנחנו גם דאגנו בוועדת הכספים, שלאחר שאנחנו מאשרים את החוק במליאה, החוק לא נכנס מייד לתוקפו. יש זמן</w:t>
      </w:r>
      <w:r>
        <w:rPr>
          <w:rFonts w:hint="cs"/>
          <w:rtl/>
        </w:rPr>
        <w:t xml:space="preserve"> שהשרים צריכים לחתום עליו, זה 60 יום ועוד 60 יום. לאחר מכן, הממשלה יכולה להשהות אותו עוד 90 יום. זאת אומרת, שאנחנו מגיעים ללמעלה מחצי שנה שהחוק לא נכנס לתוקפו - - </w:t>
      </w:r>
    </w:p>
    <w:p w14:paraId="2976FA35" w14:textId="77777777" w:rsidR="00000000" w:rsidRDefault="00581103">
      <w:pPr>
        <w:pStyle w:val="a0"/>
        <w:rPr>
          <w:rFonts w:hint="cs"/>
          <w:rtl/>
        </w:rPr>
      </w:pPr>
    </w:p>
    <w:p w14:paraId="546982DE" w14:textId="77777777" w:rsidR="00000000" w:rsidRDefault="00581103">
      <w:pPr>
        <w:pStyle w:val="af0"/>
        <w:rPr>
          <w:rtl/>
        </w:rPr>
      </w:pPr>
      <w:r>
        <w:rPr>
          <w:rFonts w:hint="eastAsia"/>
          <w:rtl/>
        </w:rPr>
        <w:t>עמיר</w:t>
      </w:r>
      <w:r>
        <w:rPr>
          <w:rtl/>
        </w:rPr>
        <w:t xml:space="preserve"> פרץ (עם אחד):</w:t>
      </w:r>
    </w:p>
    <w:p w14:paraId="6ECE60A7" w14:textId="77777777" w:rsidR="00000000" w:rsidRDefault="00581103">
      <w:pPr>
        <w:pStyle w:val="a0"/>
        <w:rPr>
          <w:rFonts w:hint="cs"/>
          <w:rtl/>
        </w:rPr>
      </w:pPr>
    </w:p>
    <w:p w14:paraId="7E5ED6FB" w14:textId="77777777" w:rsidR="00000000" w:rsidRDefault="00581103">
      <w:pPr>
        <w:pStyle w:val="a0"/>
        <w:rPr>
          <w:rFonts w:hint="cs"/>
          <w:rtl/>
        </w:rPr>
      </w:pPr>
      <w:r>
        <w:rPr>
          <w:rFonts w:hint="cs"/>
          <w:rtl/>
        </w:rPr>
        <w:t>למה אי-אפשר להמתין - - -</w:t>
      </w:r>
    </w:p>
    <w:p w14:paraId="176A662E" w14:textId="77777777" w:rsidR="00000000" w:rsidRDefault="00581103">
      <w:pPr>
        <w:pStyle w:val="a0"/>
        <w:rPr>
          <w:rFonts w:hint="cs"/>
          <w:rtl/>
        </w:rPr>
      </w:pPr>
    </w:p>
    <w:p w14:paraId="67DEA416" w14:textId="77777777" w:rsidR="00000000" w:rsidRDefault="00581103">
      <w:pPr>
        <w:pStyle w:val="-"/>
        <w:rPr>
          <w:rtl/>
        </w:rPr>
      </w:pPr>
      <w:bookmarkStart w:id="335" w:name="FS000000466T14_07_2004_14_51_08C"/>
      <w:bookmarkEnd w:id="335"/>
      <w:r>
        <w:rPr>
          <w:rtl/>
        </w:rPr>
        <w:t>אברהם הירשזון (יו"ר ועדת הכספים):</w:t>
      </w:r>
    </w:p>
    <w:p w14:paraId="6349D4BB" w14:textId="77777777" w:rsidR="00000000" w:rsidRDefault="00581103">
      <w:pPr>
        <w:pStyle w:val="a0"/>
        <w:rPr>
          <w:rtl/>
        </w:rPr>
      </w:pPr>
    </w:p>
    <w:p w14:paraId="2272E3A0" w14:textId="77777777" w:rsidR="00000000" w:rsidRDefault="00581103">
      <w:pPr>
        <w:pStyle w:val="a0"/>
        <w:rPr>
          <w:rFonts w:hint="cs"/>
          <w:rtl/>
        </w:rPr>
      </w:pPr>
      <w:r>
        <w:rPr>
          <w:rFonts w:hint="cs"/>
          <w:rtl/>
        </w:rPr>
        <w:t>- -  ואפשר</w:t>
      </w:r>
      <w:r>
        <w:rPr>
          <w:rFonts w:hint="cs"/>
          <w:rtl/>
        </w:rPr>
        <w:t xml:space="preserve"> במסגרת חצי השנה הזאת להגיע לכל הסכם. יש סעיף בחוק שאומר, שכל הסכם קיבוצי שיושג, כוחו יותר חזק מאשר החוק עצמו. </w:t>
      </w:r>
    </w:p>
    <w:p w14:paraId="2C9334DD" w14:textId="77777777" w:rsidR="00000000" w:rsidRDefault="00581103">
      <w:pPr>
        <w:pStyle w:val="a0"/>
        <w:rPr>
          <w:rFonts w:hint="cs"/>
          <w:rtl/>
        </w:rPr>
      </w:pPr>
    </w:p>
    <w:p w14:paraId="265FBD8E" w14:textId="77777777" w:rsidR="00000000" w:rsidRDefault="00581103">
      <w:pPr>
        <w:pStyle w:val="a0"/>
        <w:rPr>
          <w:rFonts w:hint="cs"/>
          <w:rtl/>
        </w:rPr>
      </w:pPr>
      <w:r>
        <w:rPr>
          <w:rFonts w:hint="cs"/>
          <w:rtl/>
        </w:rPr>
        <w:t>לכן, אדוני, מנסים לצייר אותנו ככאלה שרצו להביא את הצעת החוק בחופזה. היא לא הובאה בחופזה. היא מובאת לאחר הרבה שיקול דעת ושמיעת דעתם של כל הצדדים</w:t>
      </w:r>
      <w:r>
        <w:rPr>
          <w:rFonts w:hint="cs"/>
          <w:rtl/>
        </w:rPr>
        <w:t xml:space="preserve">. רוצים לומר לנו שאנחנו הבאנו את הצעת החוק הזאת בבריונות. אדוני, אני דוחה את זה מכול וכול. אנחנו נהגנו בשיקול דעת רב, ורק לאחר שראינו שאין ברירה, והמשא-ומתן כנראה יוכל להיות רק אחרי חקיקת החוק, הבאנו אותו. </w:t>
      </w:r>
    </w:p>
    <w:p w14:paraId="41F7BE10" w14:textId="77777777" w:rsidR="00000000" w:rsidRDefault="00581103">
      <w:pPr>
        <w:pStyle w:val="a0"/>
        <w:rPr>
          <w:rFonts w:hint="cs"/>
          <w:rtl/>
        </w:rPr>
      </w:pPr>
    </w:p>
    <w:p w14:paraId="58433E9B" w14:textId="77777777" w:rsidR="00000000" w:rsidRDefault="00581103">
      <w:pPr>
        <w:pStyle w:val="a0"/>
        <w:rPr>
          <w:rFonts w:hint="cs"/>
          <w:rtl/>
        </w:rPr>
      </w:pPr>
      <w:r>
        <w:rPr>
          <w:rFonts w:hint="cs"/>
          <w:rtl/>
        </w:rPr>
        <w:t xml:space="preserve">לכן, אדוני, אני הייתי מאוד מודה לך אם היית מביא </w:t>
      </w:r>
      <w:r>
        <w:rPr>
          <w:rFonts w:hint="cs"/>
          <w:rtl/>
        </w:rPr>
        <w:t xml:space="preserve">אותו להצבעה בקריאה שנייה ושלישית, דוחה את ההסתייגויות, ובכך היינו פעם אחת מביאים לשינוי, להתחלתו של שינוי. </w:t>
      </w:r>
    </w:p>
    <w:p w14:paraId="26C5B580" w14:textId="77777777" w:rsidR="00000000" w:rsidRDefault="00581103">
      <w:pPr>
        <w:pStyle w:val="a0"/>
        <w:rPr>
          <w:rFonts w:hint="cs"/>
          <w:rtl/>
        </w:rPr>
      </w:pPr>
    </w:p>
    <w:p w14:paraId="09D0A647" w14:textId="77777777" w:rsidR="00000000" w:rsidRDefault="00581103">
      <w:pPr>
        <w:pStyle w:val="af0"/>
        <w:rPr>
          <w:rtl/>
        </w:rPr>
      </w:pPr>
      <w:r>
        <w:rPr>
          <w:rFonts w:hint="eastAsia"/>
          <w:rtl/>
        </w:rPr>
        <w:t>חיים</w:t>
      </w:r>
      <w:r>
        <w:rPr>
          <w:rtl/>
        </w:rPr>
        <w:t xml:space="preserve"> אורון (יחד):</w:t>
      </w:r>
    </w:p>
    <w:p w14:paraId="24879CCE" w14:textId="77777777" w:rsidR="00000000" w:rsidRDefault="00581103">
      <w:pPr>
        <w:pStyle w:val="a0"/>
        <w:rPr>
          <w:rFonts w:hint="cs"/>
          <w:rtl/>
        </w:rPr>
      </w:pPr>
    </w:p>
    <w:p w14:paraId="0197485B" w14:textId="77777777" w:rsidR="00000000" w:rsidRDefault="00581103">
      <w:pPr>
        <w:pStyle w:val="a0"/>
        <w:rPr>
          <w:rFonts w:hint="cs"/>
          <w:rtl/>
        </w:rPr>
      </w:pPr>
      <w:r>
        <w:rPr>
          <w:rFonts w:hint="cs"/>
          <w:rtl/>
        </w:rPr>
        <w:t xml:space="preserve">את ההסתייגויות אנחנו יכולים לדחות. </w:t>
      </w:r>
    </w:p>
    <w:p w14:paraId="23BF8368" w14:textId="77777777" w:rsidR="00000000" w:rsidRDefault="00581103">
      <w:pPr>
        <w:pStyle w:val="a0"/>
        <w:rPr>
          <w:rFonts w:hint="cs"/>
          <w:rtl/>
        </w:rPr>
      </w:pPr>
    </w:p>
    <w:p w14:paraId="0520F70A" w14:textId="77777777" w:rsidR="00000000" w:rsidRDefault="00581103">
      <w:pPr>
        <w:pStyle w:val="-"/>
        <w:rPr>
          <w:rtl/>
        </w:rPr>
      </w:pPr>
      <w:bookmarkStart w:id="336" w:name="FS000000466T14_07_2004_15_30_16C"/>
      <w:bookmarkEnd w:id="336"/>
      <w:r>
        <w:rPr>
          <w:rtl/>
        </w:rPr>
        <w:t>אברהם הירשזון (יו"ר ועדת הכספים):</w:t>
      </w:r>
    </w:p>
    <w:p w14:paraId="5CB1F9D5" w14:textId="77777777" w:rsidR="00000000" w:rsidRDefault="00581103">
      <w:pPr>
        <w:pStyle w:val="a0"/>
        <w:rPr>
          <w:rtl/>
        </w:rPr>
      </w:pPr>
    </w:p>
    <w:p w14:paraId="32CA559B" w14:textId="77777777" w:rsidR="00000000" w:rsidRDefault="00581103">
      <w:pPr>
        <w:pStyle w:val="a0"/>
        <w:rPr>
          <w:rFonts w:hint="cs"/>
          <w:rtl/>
        </w:rPr>
      </w:pPr>
      <w:bookmarkStart w:id="337" w:name="FS000000466T14_07_2004_14_52_07C"/>
      <w:bookmarkEnd w:id="337"/>
      <w:r>
        <w:rPr>
          <w:rFonts w:hint="cs"/>
          <w:rtl/>
        </w:rPr>
        <w:t xml:space="preserve">אני גם מבקש מכם. אבל, אדוני היושב-ראש, אוזני תמיד קשובה </w:t>
      </w:r>
      <w:r>
        <w:rPr>
          <w:rFonts w:hint="cs"/>
          <w:rtl/>
        </w:rPr>
        <w:t xml:space="preserve">גם לאופוזיציה, ובעיקר להערותיו של חבר הכנסת אורון, ולכן אני אשמח לקבל את גרסתו בנושא. </w:t>
      </w:r>
    </w:p>
    <w:p w14:paraId="1742E8CA" w14:textId="77777777" w:rsidR="00000000" w:rsidRDefault="00581103">
      <w:pPr>
        <w:pStyle w:val="a0"/>
        <w:rPr>
          <w:rFonts w:hint="cs"/>
          <w:rtl/>
        </w:rPr>
      </w:pPr>
    </w:p>
    <w:p w14:paraId="7CE939D0" w14:textId="77777777" w:rsidR="00000000" w:rsidRDefault="00581103">
      <w:pPr>
        <w:pStyle w:val="af1"/>
        <w:rPr>
          <w:rtl/>
        </w:rPr>
      </w:pPr>
      <w:r>
        <w:rPr>
          <w:rtl/>
        </w:rPr>
        <w:t>היו"ר מוחמד ברכה:</w:t>
      </w:r>
    </w:p>
    <w:p w14:paraId="1A5BD5C1" w14:textId="77777777" w:rsidR="00000000" w:rsidRDefault="00581103">
      <w:pPr>
        <w:pStyle w:val="a0"/>
        <w:rPr>
          <w:rFonts w:hint="cs"/>
          <w:rtl/>
        </w:rPr>
      </w:pPr>
    </w:p>
    <w:p w14:paraId="502403E3" w14:textId="77777777" w:rsidR="00000000" w:rsidRDefault="00581103">
      <w:pPr>
        <w:pStyle w:val="a0"/>
        <w:rPr>
          <w:rFonts w:hint="cs"/>
          <w:rtl/>
        </w:rPr>
      </w:pPr>
      <w:r>
        <w:rPr>
          <w:rFonts w:hint="cs"/>
          <w:rtl/>
        </w:rPr>
        <w:t xml:space="preserve">תשמע, אתמול רק נעדרת ישיבה אחת, וכבר הוציאו אותו מהחדר. </w:t>
      </w:r>
    </w:p>
    <w:p w14:paraId="10B5ECD7" w14:textId="77777777" w:rsidR="00000000" w:rsidRDefault="00581103">
      <w:pPr>
        <w:pStyle w:val="a0"/>
        <w:rPr>
          <w:rFonts w:hint="cs"/>
          <w:rtl/>
        </w:rPr>
      </w:pPr>
    </w:p>
    <w:p w14:paraId="2E4BB19F" w14:textId="77777777" w:rsidR="00000000" w:rsidRDefault="00581103">
      <w:pPr>
        <w:pStyle w:val="-"/>
        <w:rPr>
          <w:rtl/>
        </w:rPr>
      </w:pPr>
      <w:bookmarkStart w:id="338" w:name="FS000000466T14_07_2004_15_31_04C"/>
      <w:bookmarkEnd w:id="338"/>
      <w:r>
        <w:rPr>
          <w:rtl/>
        </w:rPr>
        <w:t>אברהם הירשזון (יו"ר ועדת הכספים):</w:t>
      </w:r>
    </w:p>
    <w:p w14:paraId="28E9FF79" w14:textId="77777777" w:rsidR="00000000" w:rsidRDefault="00581103">
      <w:pPr>
        <w:pStyle w:val="a0"/>
        <w:rPr>
          <w:rtl/>
        </w:rPr>
      </w:pPr>
    </w:p>
    <w:p w14:paraId="33FA8F36" w14:textId="77777777" w:rsidR="00000000" w:rsidRDefault="00581103">
      <w:pPr>
        <w:pStyle w:val="a0"/>
        <w:rPr>
          <w:rFonts w:hint="cs"/>
          <w:rtl/>
        </w:rPr>
      </w:pPr>
      <w:bookmarkStart w:id="339" w:name="FS000000466T14_07_2004_14_52_23C"/>
      <w:bookmarkEnd w:id="339"/>
      <w:r>
        <w:rPr>
          <w:rFonts w:hint="cs"/>
          <w:rtl/>
        </w:rPr>
        <w:t>כן, חיכו להזדמנות, אבל חבר הכנסת אורון הוא בהחלט חבר כנס</w:t>
      </w:r>
      <w:r>
        <w:rPr>
          <w:rFonts w:hint="cs"/>
          <w:rtl/>
        </w:rPr>
        <w:t xml:space="preserve">ת שתורם רבות לוועדה. </w:t>
      </w:r>
    </w:p>
    <w:p w14:paraId="2E54E4AF" w14:textId="77777777" w:rsidR="00000000" w:rsidRDefault="00581103">
      <w:pPr>
        <w:pStyle w:val="a0"/>
        <w:rPr>
          <w:rFonts w:hint="cs"/>
          <w:rtl/>
        </w:rPr>
      </w:pPr>
    </w:p>
    <w:p w14:paraId="09D5CDCB" w14:textId="77777777" w:rsidR="00000000" w:rsidRDefault="00581103">
      <w:pPr>
        <w:pStyle w:val="af0"/>
        <w:rPr>
          <w:rtl/>
        </w:rPr>
      </w:pPr>
      <w:r>
        <w:rPr>
          <w:rFonts w:hint="eastAsia"/>
          <w:rtl/>
        </w:rPr>
        <w:t>חיים</w:t>
      </w:r>
      <w:r>
        <w:rPr>
          <w:rtl/>
        </w:rPr>
        <w:t xml:space="preserve"> אורון (יחד):</w:t>
      </w:r>
    </w:p>
    <w:p w14:paraId="6A448B68" w14:textId="77777777" w:rsidR="00000000" w:rsidRDefault="00581103">
      <w:pPr>
        <w:pStyle w:val="a0"/>
        <w:rPr>
          <w:rFonts w:hint="cs"/>
          <w:rtl/>
        </w:rPr>
      </w:pPr>
    </w:p>
    <w:p w14:paraId="62A50A7E" w14:textId="77777777" w:rsidR="00000000" w:rsidRDefault="00581103">
      <w:pPr>
        <w:pStyle w:val="a0"/>
        <w:rPr>
          <w:rFonts w:hint="cs"/>
          <w:rtl/>
        </w:rPr>
      </w:pPr>
      <w:r>
        <w:rPr>
          <w:rFonts w:hint="cs"/>
          <w:rtl/>
        </w:rPr>
        <w:t xml:space="preserve">אני עוד לא מתפטר, אל תעשו לי הספד. </w:t>
      </w:r>
    </w:p>
    <w:p w14:paraId="70906B52" w14:textId="77777777" w:rsidR="00000000" w:rsidRDefault="00581103">
      <w:pPr>
        <w:pStyle w:val="a0"/>
        <w:rPr>
          <w:rFonts w:hint="cs"/>
          <w:rtl/>
        </w:rPr>
      </w:pPr>
    </w:p>
    <w:p w14:paraId="6F722A0A" w14:textId="77777777" w:rsidR="00000000" w:rsidRDefault="00581103">
      <w:pPr>
        <w:pStyle w:val="-"/>
        <w:rPr>
          <w:rtl/>
        </w:rPr>
      </w:pPr>
      <w:bookmarkStart w:id="340" w:name="FS000000466T14_07_2004_15_31_31C"/>
      <w:bookmarkEnd w:id="340"/>
      <w:r>
        <w:rPr>
          <w:rtl/>
        </w:rPr>
        <w:t>אברהם הירשזון (יו"ר ועדת הכספים):</w:t>
      </w:r>
    </w:p>
    <w:p w14:paraId="09C3A837" w14:textId="77777777" w:rsidR="00000000" w:rsidRDefault="00581103">
      <w:pPr>
        <w:pStyle w:val="a0"/>
        <w:rPr>
          <w:rtl/>
        </w:rPr>
      </w:pPr>
    </w:p>
    <w:p w14:paraId="3218ECB8" w14:textId="77777777" w:rsidR="00000000" w:rsidRDefault="00581103">
      <w:pPr>
        <w:pStyle w:val="a0"/>
        <w:rPr>
          <w:rFonts w:hint="cs"/>
          <w:rtl/>
        </w:rPr>
      </w:pPr>
      <w:r>
        <w:rPr>
          <w:rFonts w:hint="cs"/>
          <w:rtl/>
        </w:rPr>
        <w:t xml:space="preserve">לא, אני הולך לעשות לך נזק במפלגה. </w:t>
      </w:r>
    </w:p>
    <w:p w14:paraId="013E252A" w14:textId="77777777" w:rsidR="00000000" w:rsidRDefault="00581103">
      <w:pPr>
        <w:pStyle w:val="a0"/>
        <w:rPr>
          <w:rFonts w:hint="cs"/>
          <w:rtl/>
        </w:rPr>
      </w:pPr>
    </w:p>
    <w:p w14:paraId="48247953" w14:textId="77777777" w:rsidR="00000000" w:rsidRDefault="00581103">
      <w:pPr>
        <w:pStyle w:val="a0"/>
        <w:rPr>
          <w:rFonts w:hint="cs"/>
          <w:rtl/>
        </w:rPr>
      </w:pPr>
      <w:r>
        <w:rPr>
          <w:rFonts w:hint="cs"/>
          <w:rtl/>
        </w:rPr>
        <w:t xml:space="preserve">אדוני היושב-ראש, אני בכל מקרה מבקש להביא את ההצעה להצבעה ולדחות את ההסתייגויות. תודה רבה. </w:t>
      </w:r>
    </w:p>
    <w:p w14:paraId="3A4F406B" w14:textId="77777777" w:rsidR="00000000" w:rsidRDefault="00581103">
      <w:pPr>
        <w:pStyle w:val="a0"/>
        <w:rPr>
          <w:rFonts w:hint="cs"/>
          <w:rtl/>
        </w:rPr>
      </w:pPr>
    </w:p>
    <w:p w14:paraId="0D6710F5" w14:textId="77777777" w:rsidR="00000000" w:rsidRDefault="00581103">
      <w:pPr>
        <w:pStyle w:val="af1"/>
        <w:rPr>
          <w:rtl/>
        </w:rPr>
      </w:pPr>
      <w:r>
        <w:rPr>
          <w:rtl/>
        </w:rPr>
        <w:t>היו"ר מוחמד בר</w:t>
      </w:r>
      <w:r>
        <w:rPr>
          <w:rtl/>
        </w:rPr>
        <w:t>כה:</w:t>
      </w:r>
    </w:p>
    <w:p w14:paraId="46023070" w14:textId="77777777" w:rsidR="00000000" w:rsidRDefault="00581103">
      <w:pPr>
        <w:pStyle w:val="a0"/>
        <w:rPr>
          <w:rtl/>
        </w:rPr>
      </w:pPr>
    </w:p>
    <w:p w14:paraId="5D0923AF" w14:textId="77777777" w:rsidR="00000000" w:rsidRDefault="00581103">
      <w:pPr>
        <w:pStyle w:val="a0"/>
        <w:rPr>
          <w:rFonts w:hint="cs"/>
          <w:rtl/>
        </w:rPr>
      </w:pPr>
      <w:r>
        <w:rPr>
          <w:rFonts w:hint="cs"/>
          <w:rtl/>
        </w:rPr>
        <w:t xml:space="preserve">תודה. אנחנו עוברים להסתייגויות. ראשון המסתייגים, או מנמקי ההסתייגויות - חבר הכנסת בייגה שוחט, בבקשה. </w:t>
      </w:r>
    </w:p>
    <w:p w14:paraId="42AAD919" w14:textId="77777777" w:rsidR="00000000" w:rsidRDefault="00581103">
      <w:pPr>
        <w:pStyle w:val="a0"/>
        <w:rPr>
          <w:rFonts w:hint="cs"/>
          <w:rtl/>
        </w:rPr>
      </w:pPr>
    </w:p>
    <w:p w14:paraId="2F577CD5" w14:textId="77777777" w:rsidR="00000000" w:rsidRDefault="00581103">
      <w:pPr>
        <w:pStyle w:val="a0"/>
        <w:rPr>
          <w:rFonts w:hint="cs"/>
          <w:rtl/>
        </w:rPr>
      </w:pPr>
      <w:r>
        <w:rPr>
          <w:rFonts w:hint="cs"/>
          <w:rtl/>
        </w:rPr>
        <w:t>רבותי חברי הכנסת, יש מספר רב של הסתייגויות לכל חבר כנסת. אם אנחנו נפעל על-פי התקנון אנחנו לא נגמור עד מחרתיים, אבל במסגרת של זמן סביר, חברי הכנסת ינ</w:t>
      </w:r>
      <w:r>
        <w:rPr>
          <w:rFonts w:hint="cs"/>
          <w:rtl/>
        </w:rPr>
        <w:t xml:space="preserve">מקו את ההסתייגויות שלהם. </w:t>
      </w:r>
    </w:p>
    <w:p w14:paraId="4A5CCEAC" w14:textId="77777777" w:rsidR="00000000" w:rsidRDefault="00581103">
      <w:pPr>
        <w:pStyle w:val="a"/>
        <w:rPr>
          <w:rtl/>
        </w:rPr>
      </w:pPr>
      <w:r>
        <w:rPr>
          <w:rtl/>
        </w:rPr>
        <w:br/>
      </w:r>
      <w:bookmarkStart w:id="341" w:name="FS000000459T14_07_2004_15_14_25"/>
      <w:bookmarkStart w:id="342" w:name="_Toc81561465"/>
      <w:bookmarkEnd w:id="341"/>
      <w:r>
        <w:rPr>
          <w:rtl/>
        </w:rPr>
        <w:t>אברהם בייגה שוחט (העבודה-מימד):</w:t>
      </w:r>
      <w:bookmarkEnd w:id="342"/>
    </w:p>
    <w:p w14:paraId="65716769" w14:textId="77777777" w:rsidR="00000000" w:rsidRDefault="00581103">
      <w:pPr>
        <w:pStyle w:val="a0"/>
        <w:rPr>
          <w:rtl/>
        </w:rPr>
      </w:pPr>
    </w:p>
    <w:p w14:paraId="4A99198F" w14:textId="77777777" w:rsidR="00000000" w:rsidRDefault="00581103">
      <w:pPr>
        <w:pStyle w:val="a0"/>
        <w:rPr>
          <w:rFonts w:hint="cs"/>
          <w:rtl/>
        </w:rPr>
      </w:pPr>
      <w:r>
        <w:rPr>
          <w:rFonts w:hint="cs"/>
          <w:rtl/>
        </w:rPr>
        <w:t xml:space="preserve">אני אדבר פעם אחת, אף שיש הרבה הסתייגויות. </w:t>
      </w:r>
    </w:p>
    <w:p w14:paraId="6E766ACC" w14:textId="77777777" w:rsidR="00000000" w:rsidRDefault="00581103">
      <w:pPr>
        <w:pStyle w:val="af1"/>
        <w:rPr>
          <w:rtl/>
        </w:rPr>
      </w:pPr>
      <w:r>
        <w:rPr>
          <w:rtl/>
        </w:rPr>
        <w:br/>
        <w:t>היו"ר מוחמד ברכה:</w:t>
      </w:r>
    </w:p>
    <w:p w14:paraId="4FEC0ADF" w14:textId="77777777" w:rsidR="00000000" w:rsidRDefault="00581103">
      <w:pPr>
        <w:pStyle w:val="a0"/>
        <w:rPr>
          <w:rtl/>
        </w:rPr>
      </w:pPr>
    </w:p>
    <w:p w14:paraId="2D69E31B" w14:textId="77777777" w:rsidR="00000000" w:rsidRDefault="00581103">
      <w:pPr>
        <w:pStyle w:val="a0"/>
        <w:rPr>
          <w:rFonts w:hint="cs"/>
          <w:rtl/>
        </w:rPr>
      </w:pPr>
      <w:r>
        <w:rPr>
          <w:rFonts w:hint="cs"/>
          <w:rtl/>
        </w:rPr>
        <w:t>כן, כל אחד - פעם אחת, זה סיכום הוגן, אני חושב.</w:t>
      </w:r>
    </w:p>
    <w:p w14:paraId="523A5155" w14:textId="77777777" w:rsidR="00000000" w:rsidRDefault="00581103">
      <w:pPr>
        <w:pStyle w:val="-"/>
        <w:rPr>
          <w:rtl/>
        </w:rPr>
      </w:pPr>
      <w:r>
        <w:rPr>
          <w:rtl/>
        </w:rPr>
        <w:br/>
      </w:r>
      <w:bookmarkStart w:id="343" w:name="FS000000459T14_07_2004_15_14_48C"/>
      <w:bookmarkEnd w:id="343"/>
      <w:r>
        <w:rPr>
          <w:rtl/>
        </w:rPr>
        <w:t>אברהם בייגה שוחט (העבודה-מימד):</w:t>
      </w:r>
    </w:p>
    <w:p w14:paraId="224F1182" w14:textId="77777777" w:rsidR="00000000" w:rsidRDefault="00581103">
      <w:pPr>
        <w:pStyle w:val="a0"/>
        <w:rPr>
          <w:rtl/>
        </w:rPr>
      </w:pPr>
    </w:p>
    <w:p w14:paraId="4E5F63B8" w14:textId="77777777" w:rsidR="00000000" w:rsidRDefault="00581103">
      <w:pPr>
        <w:pStyle w:val="a0"/>
        <w:rPr>
          <w:rFonts w:hint="cs"/>
          <w:rtl/>
        </w:rPr>
      </w:pPr>
      <w:r>
        <w:rPr>
          <w:rFonts w:hint="cs"/>
          <w:rtl/>
        </w:rPr>
        <w:t>אדוני היושב-ראש, רבותי חברי הכנסת, אדוני ראש הממשלה,</w:t>
      </w:r>
      <w:r>
        <w:rPr>
          <w:rFonts w:hint="cs"/>
          <w:rtl/>
        </w:rPr>
        <w:t xml:space="preserve"> ככל שהאולם אינו מלא והדיון נראה כדיון בלתי חשוב של יום רביעי אחר-הצהריים, אני רוצה להגיד לחברי הכנסת הנוכחים כאן, שעצם הבאת החוק היום לדיון והצבעה, בשעה הזאת, זה מעשה שיש לו משמעות קשה מאוד, כבדה מאוד, רעה מאוד, למערכת יחסי העבודה במדינת ישראל וליכולת להג</w:t>
      </w:r>
      <w:r>
        <w:rPr>
          <w:rFonts w:hint="cs"/>
          <w:rtl/>
        </w:rPr>
        <w:t xml:space="preserve">יע להידברות. </w:t>
      </w:r>
    </w:p>
    <w:p w14:paraId="3C816C3A" w14:textId="77777777" w:rsidR="00000000" w:rsidRDefault="00581103">
      <w:pPr>
        <w:pStyle w:val="a0"/>
        <w:rPr>
          <w:rFonts w:hint="cs"/>
          <w:rtl/>
        </w:rPr>
      </w:pPr>
    </w:p>
    <w:p w14:paraId="4C21B381" w14:textId="77777777" w:rsidR="00000000" w:rsidRDefault="00581103">
      <w:pPr>
        <w:pStyle w:val="a0"/>
        <w:rPr>
          <w:rFonts w:hint="cs"/>
          <w:rtl/>
        </w:rPr>
      </w:pPr>
      <w:r>
        <w:rPr>
          <w:rFonts w:hint="cs"/>
          <w:rtl/>
        </w:rPr>
        <w:t xml:space="preserve">החברה שלנו - כפי שכל אחד יודע - סובלת מהרבה מאוד קונפליקטים, מהרבה מאוד אי-הסכמות, מהרבה מאוד מצבים שבהם צריך לנשוך את השפתיים ולהגיע להסכמה, ועוד קצת סבלנות ועוד קצת דיבור ועוד כמה ימים, והדברים מגיעים לפתרונם. </w:t>
      </w:r>
    </w:p>
    <w:p w14:paraId="43F02BD0" w14:textId="77777777" w:rsidR="00000000" w:rsidRDefault="00581103">
      <w:pPr>
        <w:pStyle w:val="a0"/>
        <w:rPr>
          <w:rFonts w:hint="cs"/>
          <w:rtl/>
        </w:rPr>
      </w:pPr>
    </w:p>
    <w:p w14:paraId="6FCD9D22" w14:textId="77777777" w:rsidR="00000000" w:rsidRDefault="00581103">
      <w:pPr>
        <w:pStyle w:val="a0"/>
        <w:rPr>
          <w:rFonts w:hint="cs"/>
          <w:rtl/>
        </w:rPr>
      </w:pPr>
      <w:r>
        <w:rPr>
          <w:rFonts w:hint="cs"/>
          <w:rtl/>
        </w:rPr>
        <w:t>מה שהממשלה, אדוני ראש הממשל</w:t>
      </w:r>
      <w:r>
        <w:rPr>
          <w:rFonts w:hint="cs"/>
          <w:rtl/>
        </w:rPr>
        <w:t xml:space="preserve">ה, עושה היום - בהביאה עכשיו, ברגע הזה, את הצעת החוק להצבעה - זה דבר שהוא כמעט פרובוקציה, או בעצם לא כמעט. זו פרובוקציה קשה, חסרת אחריות, שתגרום נזק עצום למשק הישראלי, תגרום נזק עצום למערכת יחסי העבודה, ולא לצורך. </w:t>
      </w:r>
    </w:p>
    <w:p w14:paraId="3E1201A3" w14:textId="77777777" w:rsidR="00000000" w:rsidRDefault="00581103">
      <w:pPr>
        <w:pStyle w:val="a0"/>
        <w:rPr>
          <w:rFonts w:hint="cs"/>
          <w:rtl/>
        </w:rPr>
      </w:pPr>
    </w:p>
    <w:p w14:paraId="53D58D6D" w14:textId="77777777" w:rsidR="00000000" w:rsidRDefault="00581103">
      <w:pPr>
        <w:pStyle w:val="a0"/>
        <w:rPr>
          <w:rFonts w:hint="cs"/>
          <w:rtl/>
        </w:rPr>
      </w:pPr>
      <w:r>
        <w:rPr>
          <w:rFonts w:hint="cs"/>
          <w:rtl/>
        </w:rPr>
        <w:t xml:space="preserve">אני יכול להעיד על עצמי, שבהיותי שר האוצר </w:t>
      </w:r>
      <w:r>
        <w:rPr>
          <w:rFonts w:hint="cs"/>
          <w:rtl/>
        </w:rPr>
        <w:t xml:space="preserve">בממשלתו של אהוד ברק הבאתי רפורמה יותר קיצונית מהרפורמה הזאת, בקטע מסוים. לאחר מכן, בממשלה הראשונה שלך, אדוני ראש הממשלה, הגעתם להסכם על רפורמה אחרת מהרפורמה הזאת. </w:t>
      </w:r>
    </w:p>
    <w:p w14:paraId="429F65D0" w14:textId="77777777" w:rsidR="00000000" w:rsidRDefault="00581103">
      <w:pPr>
        <w:pStyle w:val="a0"/>
        <w:rPr>
          <w:rFonts w:hint="cs"/>
          <w:rtl/>
        </w:rPr>
      </w:pPr>
    </w:p>
    <w:p w14:paraId="7811C6E2" w14:textId="77777777" w:rsidR="00000000" w:rsidRDefault="00581103">
      <w:pPr>
        <w:pStyle w:val="a0"/>
        <w:rPr>
          <w:rFonts w:hint="cs"/>
          <w:rtl/>
        </w:rPr>
      </w:pPr>
      <w:r>
        <w:rPr>
          <w:rFonts w:hint="cs"/>
          <w:rtl/>
        </w:rPr>
        <w:t>ביום הצגת הרפורמה בכנסת, בוועדת הכספים, אמרתי ואני אומר גם עכשיו - צריך היה לעשות רפורמה בנ</w:t>
      </w:r>
      <w:r>
        <w:rPr>
          <w:rFonts w:hint="cs"/>
          <w:rtl/>
        </w:rPr>
        <w:t xml:space="preserve">מלים. המצב כפי שהיה קיים שם לא היה מתקבל על הדעת, והדבר היה צריך להיות. אפשר להתווכח על עומקה, אפשר להתווכח על יעילותה, אבל בעיקרון, כל מי שהכיר את המערכת ידע שהמצב שהיה קיים לא יכול היה להישאר, ואני תמכתי בכל לב בשינויים. </w:t>
      </w:r>
    </w:p>
    <w:p w14:paraId="5D07C2A3" w14:textId="77777777" w:rsidR="00000000" w:rsidRDefault="00581103">
      <w:pPr>
        <w:pStyle w:val="a0"/>
        <w:rPr>
          <w:rFonts w:hint="cs"/>
          <w:rtl/>
        </w:rPr>
      </w:pPr>
    </w:p>
    <w:p w14:paraId="0DC2CED8" w14:textId="77777777" w:rsidR="00000000" w:rsidRDefault="00581103">
      <w:pPr>
        <w:pStyle w:val="a0"/>
        <w:rPr>
          <w:rFonts w:hint="cs"/>
          <w:rtl/>
        </w:rPr>
      </w:pPr>
      <w:r>
        <w:rPr>
          <w:rFonts w:hint="cs"/>
          <w:rtl/>
        </w:rPr>
        <w:t>כחבר ועדת הכספים הייתי מעורב וע</w:t>
      </w:r>
      <w:r>
        <w:rPr>
          <w:rFonts w:hint="cs"/>
          <w:rtl/>
        </w:rPr>
        <w:t xml:space="preserve">קבתי מטבע הדברים אחרי מה שקורה. דיברתי עם ועדי העובדים, דיברתי עם אנשי האוצר, דיברתי עם אנשי רשות הנמלים, דיברתי עם אנשי ההסתדרות. אני מכיר את הפרטים, אני יודע היכן נמצא המשא-ומתן. </w:t>
      </w:r>
    </w:p>
    <w:p w14:paraId="0585EFF7" w14:textId="77777777" w:rsidR="00000000" w:rsidRDefault="00581103">
      <w:pPr>
        <w:pStyle w:val="a0"/>
        <w:rPr>
          <w:rFonts w:hint="cs"/>
          <w:rtl/>
        </w:rPr>
      </w:pPr>
    </w:p>
    <w:p w14:paraId="7E5392BF" w14:textId="77777777" w:rsidR="00000000" w:rsidRDefault="00581103">
      <w:pPr>
        <w:pStyle w:val="a0"/>
        <w:rPr>
          <w:rFonts w:hint="cs"/>
          <w:rtl/>
        </w:rPr>
      </w:pPr>
      <w:r>
        <w:rPr>
          <w:rFonts w:hint="cs"/>
          <w:rtl/>
        </w:rPr>
        <w:t>אדוני ראש הממשלה, המשא-ומתן נמצא במקום שבכל מצב עניינים רגיל לא שוברים את</w:t>
      </w:r>
      <w:r>
        <w:rPr>
          <w:rFonts w:hint="cs"/>
          <w:rtl/>
        </w:rPr>
        <w:t xml:space="preserve"> הכלים, לא מנסים להראות שבחקיקה ובכוח אפשר להגיע לתוצאות. חס וחלילה, וככל הנראה זה מה שיקרה - בעיקר לאור פסיקתו של בית-הדין לעבודה היום, שאמר לעובדים: אתם זכאים להשבית את העבודה בנמלים בהיקף של 75% מהתפוקה, אדוני היושב-ראש - זה אומר אסון למשק הישראלי. </w:t>
      </w:r>
    </w:p>
    <w:p w14:paraId="6731962E" w14:textId="77777777" w:rsidR="00000000" w:rsidRDefault="00581103">
      <w:pPr>
        <w:pStyle w:val="a0"/>
        <w:rPr>
          <w:rFonts w:hint="cs"/>
          <w:rtl/>
        </w:rPr>
      </w:pPr>
    </w:p>
    <w:p w14:paraId="745B5905" w14:textId="77777777" w:rsidR="00000000" w:rsidRDefault="00581103">
      <w:pPr>
        <w:pStyle w:val="a0"/>
        <w:rPr>
          <w:rFonts w:hint="cs"/>
          <w:rtl/>
        </w:rPr>
      </w:pPr>
      <w:r>
        <w:rPr>
          <w:rFonts w:hint="cs"/>
          <w:rtl/>
        </w:rPr>
        <w:t>וע</w:t>
      </w:r>
      <w:r>
        <w:rPr>
          <w:rFonts w:hint="cs"/>
          <w:rtl/>
        </w:rPr>
        <w:t xml:space="preserve">ובד נמל - שמכיר את המשא-ומתן ויודע שהפער הוא קטן מאוד ויודע שמרווח ההסכמות הוא כזה שאפשרי להגיע אליו - לצערי הרב, יידחף ויגיע לשביתה. </w:t>
      </w:r>
    </w:p>
    <w:p w14:paraId="6F730DC0" w14:textId="77777777" w:rsidR="00000000" w:rsidRDefault="00581103">
      <w:pPr>
        <w:pStyle w:val="a0"/>
        <w:rPr>
          <w:rFonts w:hint="cs"/>
          <w:rtl/>
        </w:rPr>
      </w:pPr>
    </w:p>
    <w:p w14:paraId="2BE35F2F" w14:textId="77777777" w:rsidR="00000000" w:rsidRDefault="00581103">
      <w:pPr>
        <w:pStyle w:val="a0"/>
        <w:rPr>
          <w:rFonts w:hint="cs"/>
          <w:rtl/>
        </w:rPr>
      </w:pPr>
      <w:r>
        <w:rPr>
          <w:rFonts w:hint="cs"/>
          <w:rtl/>
        </w:rPr>
        <w:t>יכול להיות ששר האוצר - לפי דעתי משני טעמים, אני אגיד אותם כאן בגלוי - רוצה להביא למשבר. הוא רוצה להביא למשבר מכיוון שבכס</w:t>
      </w:r>
      <w:r>
        <w:rPr>
          <w:rFonts w:hint="cs"/>
          <w:rtl/>
        </w:rPr>
        <w:t xml:space="preserve">ף שאישרה ועדת הכספים הוא פיזר הרבה מאוד אינפורמציה לא נכונה. כל משפחה בישראל - הוא אמר - תרוויח 5,000 שקל לשנה מהרפורמה בנמלים. תחשבו רק על מה מדובר. יש לנו 2 מיליוני בתי-אב, כפול 5,000 - זה 10 מיליארדי שקל בשנה שאזרחי ישראל ירוויחו. </w:t>
      </w:r>
    </w:p>
    <w:p w14:paraId="4CC75F39" w14:textId="77777777" w:rsidR="00000000" w:rsidRDefault="00581103">
      <w:pPr>
        <w:pStyle w:val="a0"/>
        <w:rPr>
          <w:rFonts w:hint="cs"/>
          <w:rtl/>
        </w:rPr>
      </w:pPr>
    </w:p>
    <w:p w14:paraId="179CDCAF" w14:textId="77777777" w:rsidR="00000000" w:rsidRDefault="00581103">
      <w:pPr>
        <w:pStyle w:val="a0"/>
        <w:rPr>
          <w:rFonts w:hint="cs"/>
          <w:rtl/>
        </w:rPr>
      </w:pPr>
      <w:r>
        <w:rPr>
          <w:rFonts w:hint="cs"/>
          <w:rtl/>
        </w:rPr>
        <w:t>אדוני ראש הממשלה, כל</w:t>
      </w:r>
      <w:r>
        <w:rPr>
          <w:rFonts w:hint="cs"/>
          <w:rtl/>
        </w:rPr>
        <w:t xml:space="preserve"> ההכנסות של רשות הנמלים - כל ההכנסות - הן 2 מיליארדי שקל לשנה, ובוודאי גם תהיינה הוצאות. הרי ההתייעלות היא לא אין-סופית, ולכן האמירות האלה הן אמירות רחוקות מהאמת. אבל שר האוצר רוצה להראות - והוא יודע שיש איבה לעובדי הנמלים, וחלקה בצדק, בגלל היסטוריה ארוכה </w:t>
      </w:r>
      <w:r>
        <w:rPr>
          <w:rFonts w:hint="cs"/>
          <w:rtl/>
        </w:rPr>
        <w:t xml:space="preserve">של מערכת יחסי עבודה בלתי סבירה ומערכת התנהלות בלתי סבירה שלהם - ולכן הוא מוכן לקחת את העניין, וכל זה תוך הזנחה מוחלטת של טובת המשק הישראלי, שכן גם הוא יודע - כפי שאני יודע, כפי שכל מי שעוסק בעניין יודע - שההסכם יכול להגיע לידי מימושו בתוך יומיים, שלושה או </w:t>
      </w:r>
      <w:r>
        <w:rPr>
          <w:rFonts w:hint="cs"/>
          <w:rtl/>
        </w:rPr>
        <w:t>ארבעה ימים.</w:t>
      </w:r>
    </w:p>
    <w:p w14:paraId="77CAEA48" w14:textId="77777777" w:rsidR="00000000" w:rsidRDefault="00581103">
      <w:pPr>
        <w:pStyle w:val="a0"/>
        <w:rPr>
          <w:rFonts w:hint="cs"/>
          <w:rtl/>
        </w:rPr>
      </w:pPr>
    </w:p>
    <w:p w14:paraId="3E8ABBA6" w14:textId="77777777" w:rsidR="00000000" w:rsidRDefault="00581103">
      <w:pPr>
        <w:pStyle w:val="a0"/>
        <w:rPr>
          <w:rFonts w:hint="cs"/>
          <w:rtl/>
        </w:rPr>
      </w:pPr>
      <w:r>
        <w:rPr>
          <w:rFonts w:hint="cs"/>
          <w:rtl/>
        </w:rPr>
        <w:t>והסיבה הבאה, אדוני ראש הממשלה - לפי הערכתי מהשיקולים הפוליטיים שלו, הוא רוצה לבוא ולהגיד לך ולאנשי הליכוד: תראו, תראו, הנה ההסתדרות, תראו את עמיר פרץ שהיום הוא חלק ממפלגת העבודה. אתם אתם מנהלים משא-ומתן על כניסה לממשלה? תראו איפה הם נמצאים, אי</w:t>
      </w:r>
      <w:r>
        <w:rPr>
          <w:rFonts w:hint="cs"/>
          <w:rtl/>
        </w:rPr>
        <w:t xml:space="preserve">זו אחריות יש להם, תראו למה הם גורמים, הם משביתים את המשק. </w:t>
      </w:r>
    </w:p>
    <w:p w14:paraId="6B4DB3EE" w14:textId="77777777" w:rsidR="00000000" w:rsidRDefault="00581103">
      <w:pPr>
        <w:pStyle w:val="a0"/>
        <w:rPr>
          <w:rFonts w:hint="cs"/>
          <w:rtl/>
        </w:rPr>
      </w:pPr>
    </w:p>
    <w:p w14:paraId="1EFCAF7E" w14:textId="77777777" w:rsidR="00000000" w:rsidRDefault="00581103">
      <w:pPr>
        <w:pStyle w:val="a0"/>
        <w:rPr>
          <w:rFonts w:hint="cs"/>
          <w:rtl/>
        </w:rPr>
      </w:pPr>
      <w:r>
        <w:rPr>
          <w:rFonts w:hint="cs"/>
          <w:rtl/>
        </w:rPr>
        <w:t>אבל אתה, אדוני ראש הממשלה, יודע טוב מאוד שוועדי העובדים באשדוד ובחיפה, כולם - רובם - סמוכים על הליכוד. רובם מייצגים קבוצות בתוך הליכוד, והניסיון להלביש את זה על מפלגת העבודה או על ההסתדרות יהיה בב</w:t>
      </w:r>
      <w:r>
        <w:rPr>
          <w:rFonts w:hint="cs"/>
          <w:rtl/>
        </w:rPr>
        <w:t>חינת הונאת דעת הקהל, כאשר אנחנו יודעים בדיוק מי האנשים שמובילים שם את העניינים, איך הם הצביעו לכנסת ומה שייכותם המפלגתית. וזכותם להילחם על העניין.</w:t>
      </w:r>
    </w:p>
    <w:p w14:paraId="5EE53C54" w14:textId="77777777" w:rsidR="00000000" w:rsidRDefault="00581103">
      <w:pPr>
        <w:pStyle w:val="a0"/>
        <w:rPr>
          <w:rFonts w:hint="cs"/>
          <w:rtl/>
        </w:rPr>
      </w:pPr>
    </w:p>
    <w:p w14:paraId="1B484E44" w14:textId="77777777" w:rsidR="00000000" w:rsidRDefault="00581103">
      <w:pPr>
        <w:pStyle w:val="a0"/>
        <w:rPr>
          <w:rFonts w:hint="cs"/>
          <w:rtl/>
        </w:rPr>
      </w:pPr>
      <w:r>
        <w:rPr>
          <w:rFonts w:hint="cs"/>
          <w:rtl/>
        </w:rPr>
        <w:t>ולכן אני אומר לך, אדוני ראש הממשלה, עדיין יש זמן. לא הרבה, אנחנו בתהליכי דיון. אני הייתי מציע לך להפעיל את מ</w:t>
      </w:r>
      <w:r>
        <w:rPr>
          <w:rFonts w:hint="cs"/>
          <w:rtl/>
        </w:rPr>
        <w:t>לוא סמכותך והשפעתך לטובת המשק הישראלי, לטובת ההידברות, לטובת העתיד של מדינת ישראל, לטובת היכולת לפתור סכסוכים - לא בכוח. אנא ממך, תפעיל את סמכותך, תמנע הצבעה היום על החוק, תן לדיון להתקיים, אבל מנע את ההצבעה כדי שלא תהיה מחר במצב שאתה כראש הממשלה, אני כאזר</w:t>
      </w:r>
      <w:r>
        <w:rPr>
          <w:rFonts w:hint="cs"/>
          <w:rtl/>
        </w:rPr>
        <w:t>ח, כל מי שיושב בבית הזה יצטרכו לחפש פתרונות, ואני לא יודע כמה זמן ייקח לעשות אותם - איך מונעים שביתה, איך מורידים נזק מהיצוא, איך מונעים נזק על-ידי פיטורי עובדים, וכל זה בגלל קפריסה, כוחניות ודבר בלתי אמיתי לחלוטין.</w:t>
      </w:r>
    </w:p>
    <w:p w14:paraId="3FEF41D2" w14:textId="77777777" w:rsidR="00000000" w:rsidRDefault="00581103">
      <w:pPr>
        <w:pStyle w:val="a0"/>
        <w:rPr>
          <w:rFonts w:hint="cs"/>
          <w:rtl/>
        </w:rPr>
      </w:pPr>
    </w:p>
    <w:p w14:paraId="58BCFB31" w14:textId="77777777" w:rsidR="00000000" w:rsidRDefault="00581103">
      <w:pPr>
        <w:pStyle w:val="a0"/>
        <w:rPr>
          <w:rFonts w:hint="cs"/>
          <w:rtl/>
        </w:rPr>
      </w:pPr>
      <w:r>
        <w:rPr>
          <w:rFonts w:hint="cs"/>
          <w:rtl/>
        </w:rPr>
        <w:t xml:space="preserve">אני יכול להגיד לך שבהיותי שר האוצר היו </w:t>
      </w:r>
      <w:r>
        <w:rPr>
          <w:rFonts w:hint="cs"/>
          <w:rtl/>
        </w:rPr>
        <w:t xml:space="preserve">לנו משאים-ומתנים, לפעמים של שנתיים, שלוש שנים, עם עובדי רפא"ל, למשל </w:t>
      </w:r>
      <w:r>
        <w:rPr>
          <w:rtl/>
        </w:rPr>
        <w:t>–</w:t>
      </w:r>
      <w:r>
        <w:rPr>
          <w:rFonts w:hint="cs"/>
          <w:rtl/>
        </w:rPr>
        <w:t xml:space="preserve"> שנתיים, שלוש שנים, אולי ארבע שנים, כדי להגיע להסכם של הפיכת רפא"ל לחברה וכל מה שקרה שם, אבל ידענו שחייבים להגיע להסכם. הוא הדין בתעשייה האווירית, במשבר הגדול בעקבות הפסקת ייצור ה"לביא", </w:t>
      </w:r>
      <w:r>
        <w:rPr>
          <w:rFonts w:hint="cs"/>
          <w:rtl/>
        </w:rPr>
        <w:t xml:space="preserve">שהיינו חייבים להגיע לתוכניות ולא לרסק את החברה. </w:t>
      </w:r>
    </w:p>
    <w:p w14:paraId="64FD61D6" w14:textId="77777777" w:rsidR="00000000" w:rsidRDefault="00581103">
      <w:pPr>
        <w:pStyle w:val="a0"/>
        <w:rPr>
          <w:rFonts w:hint="cs"/>
          <w:rtl/>
        </w:rPr>
      </w:pPr>
    </w:p>
    <w:p w14:paraId="679F432E" w14:textId="77777777" w:rsidR="00000000" w:rsidRDefault="00581103">
      <w:pPr>
        <w:pStyle w:val="a0"/>
        <w:rPr>
          <w:rFonts w:hint="cs"/>
          <w:rtl/>
        </w:rPr>
      </w:pPr>
      <w:r>
        <w:rPr>
          <w:rFonts w:hint="cs"/>
          <w:rtl/>
        </w:rPr>
        <w:t>ולכן אני אומר לך, מה שקורה פה היום הוא דבר קשה, לא נכון, עם מחיר כבד ובלתי מוצדק. הפעל נא את השפעתך, מנע היום הצבעה ותן למשא-ומתן להימשך עוד כמה ימים. כל אחד מאתנו יודע שאפשר בתוך כמה ימים להגיע להסכמה, ואי</w:t>
      </w:r>
      <w:r>
        <w:rPr>
          <w:rFonts w:hint="cs"/>
          <w:rtl/>
        </w:rPr>
        <w:t>ן דבר יותר טוב ויותר חיוני מאשר רפורמה בהסכמה. תודה רבה.</w:t>
      </w:r>
    </w:p>
    <w:p w14:paraId="63E11FE3" w14:textId="77777777" w:rsidR="00000000" w:rsidRDefault="00581103">
      <w:pPr>
        <w:pStyle w:val="af1"/>
        <w:rPr>
          <w:rtl/>
        </w:rPr>
      </w:pPr>
      <w:r>
        <w:rPr>
          <w:rtl/>
        </w:rPr>
        <w:br/>
        <w:t>היו"ר מוחמד ברכה:</w:t>
      </w:r>
    </w:p>
    <w:p w14:paraId="4E91420C" w14:textId="77777777" w:rsidR="00000000" w:rsidRDefault="00581103">
      <w:pPr>
        <w:pStyle w:val="a0"/>
        <w:rPr>
          <w:rtl/>
        </w:rPr>
      </w:pPr>
    </w:p>
    <w:p w14:paraId="359FA67E" w14:textId="77777777" w:rsidR="00000000" w:rsidRDefault="00581103">
      <w:pPr>
        <w:pStyle w:val="a0"/>
        <w:rPr>
          <w:rFonts w:hint="cs"/>
          <w:rtl/>
        </w:rPr>
      </w:pPr>
      <w:r>
        <w:rPr>
          <w:rFonts w:hint="cs"/>
          <w:rtl/>
        </w:rPr>
        <w:t xml:space="preserve">תודה, חבר הכנסת שוחט. בבקשה, חבר הכנסת חיים אורון. אחריו - חבר הכנסת וילן. בקיצור - חבריו מסיעת יחד. </w:t>
      </w:r>
    </w:p>
    <w:p w14:paraId="48C30B56" w14:textId="77777777" w:rsidR="00000000" w:rsidRDefault="00581103">
      <w:pPr>
        <w:pStyle w:val="a"/>
        <w:rPr>
          <w:rtl/>
        </w:rPr>
      </w:pPr>
      <w:r>
        <w:rPr>
          <w:rtl/>
        </w:rPr>
        <w:br/>
      </w:r>
      <w:bookmarkStart w:id="344" w:name="FS000001065T14_07_2004_15_41_24"/>
      <w:bookmarkStart w:id="345" w:name="_Toc81561466"/>
      <w:bookmarkEnd w:id="344"/>
      <w:r>
        <w:rPr>
          <w:rtl/>
        </w:rPr>
        <w:t>חיים אורון (יחד):</w:t>
      </w:r>
      <w:bookmarkEnd w:id="345"/>
    </w:p>
    <w:p w14:paraId="7D96BABB" w14:textId="77777777" w:rsidR="00000000" w:rsidRDefault="00581103">
      <w:pPr>
        <w:pStyle w:val="a0"/>
        <w:rPr>
          <w:rtl/>
        </w:rPr>
      </w:pPr>
    </w:p>
    <w:p w14:paraId="1A8685A2" w14:textId="77777777" w:rsidR="00000000" w:rsidRDefault="00581103">
      <w:pPr>
        <w:pStyle w:val="a0"/>
        <w:rPr>
          <w:rFonts w:hint="cs"/>
          <w:rtl/>
        </w:rPr>
      </w:pPr>
      <w:r>
        <w:rPr>
          <w:rFonts w:hint="cs"/>
          <w:rtl/>
        </w:rPr>
        <w:t>אדוני היושב-ראש, חברי הכנסת, לפני שלושה שבועות בוועדת הכס</w:t>
      </w:r>
      <w:r>
        <w:rPr>
          <w:rFonts w:hint="cs"/>
          <w:rtl/>
        </w:rPr>
        <w:t>פים, כאשר הוקמה ועדת המשנה והוצע לי להיות חבר ועדת המשנה בוועדת הכספים, אמרתי ליושב-ראש הוועדה, חבר הכנסת הירשזון, שאני לא מוכן להיות חבר בוועדת המשנה משום שאני יודע בביטחון ששר האוצר מוביל את המהלך הזה לשביתה. אמרו לי: איך אתה מעז להגיד דברים כאלה? וחוץ מ</w:t>
      </w:r>
      <w:r>
        <w:rPr>
          <w:rFonts w:hint="cs"/>
          <w:rtl/>
        </w:rPr>
        <w:t>זה, אתה אומר את זה בפומבי.</w:t>
      </w:r>
    </w:p>
    <w:p w14:paraId="35C14855" w14:textId="77777777" w:rsidR="00000000" w:rsidRDefault="00581103">
      <w:pPr>
        <w:pStyle w:val="a0"/>
        <w:ind w:firstLine="0"/>
        <w:rPr>
          <w:rFonts w:hint="cs"/>
          <w:rtl/>
        </w:rPr>
      </w:pPr>
    </w:p>
    <w:p w14:paraId="5300AC5C" w14:textId="77777777" w:rsidR="00000000" w:rsidRDefault="00581103">
      <w:pPr>
        <w:pStyle w:val="a0"/>
        <w:ind w:firstLine="0"/>
        <w:rPr>
          <w:rFonts w:hint="cs"/>
          <w:rtl/>
        </w:rPr>
      </w:pPr>
      <w:r>
        <w:rPr>
          <w:rFonts w:hint="cs"/>
          <w:rtl/>
        </w:rPr>
        <w:tab/>
        <w:t xml:space="preserve">לפני שבוע, בכנס קיסריה שהיה בירושלים, אדוני ראש הממשלה, בדיון בעקבות דוח של צוות שעסק ביחסי עבודה במשק הישראלי, בנוכחות אורי יוגב, ואחר כך הגיע גם שר האוצר, אמרתי שהמודל של ניהול המשא-ומתן בנמלים מוביל באופן מודע ומחושב לשביתה </w:t>
      </w:r>
      <w:r>
        <w:rPr>
          <w:rFonts w:hint="cs"/>
          <w:rtl/>
        </w:rPr>
        <w:t xml:space="preserve">בנמלים. אורי יוגב הוא ראש אגף התקציבים לשעבר, הוא סיים את תפקידו, ובמקרה הזה הוא מונה לאחראי על המשא-ומתן. </w:t>
      </w:r>
    </w:p>
    <w:p w14:paraId="5BE12A33" w14:textId="77777777" w:rsidR="00000000" w:rsidRDefault="00581103">
      <w:pPr>
        <w:pStyle w:val="a0"/>
        <w:rPr>
          <w:rFonts w:hint="cs"/>
          <w:rtl/>
        </w:rPr>
      </w:pPr>
    </w:p>
    <w:p w14:paraId="681CCC21" w14:textId="77777777" w:rsidR="00000000" w:rsidRDefault="00581103">
      <w:pPr>
        <w:pStyle w:val="a0"/>
        <w:rPr>
          <w:rFonts w:hint="cs"/>
          <w:rtl/>
        </w:rPr>
      </w:pPr>
      <w:r>
        <w:rPr>
          <w:rFonts w:hint="cs"/>
          <w:rtl/>
        </w:rPr>
        <w:t>אני רוצה לומר, ולחזור ולומר, זאת תחושתי: לא, ידידי בייגה שוחט, בגלל קפריסה ולא בגלל כוחנות לשמה, אלא משום הערכת מצב פוליטית של שר האוצר, שהשביתה הז</w:t>
      </w:r>
      <w:r>
        <w:rPr>
          <w:rFonts w:hint="cs"/>
          <w:rtl/>
        </w:rPr>
        <w:t xml:space="preserve">את עושה לו טוב. חוץ מלפתור את בעיית הנמלים </w:t>
      </w:r>
      <w:r>
        <w:rPr>
          <w:rtl/>
        </w:rPr>
        <w:t>–</w:t>
      </w:r>
      <w:r>
        <w:rPr>
          <w:rFonts w:hint="cs"/>
          <w:rtl/>
        </w:rPr>
        <w:t xml:space="preserve"> ואני אגיד על זה משהו אחר כך </w:t>
      </w:r>
      <w:r>
        <w:rPr>
          <w:rtl/>
        </w:rPr>
        <w:t>–</w:t>
      </w:r>
      <w:r>
        <w:rPr>
          <w:rFonts w:hint="cs"/>
          <w:rtl/>
        </w:rPr>
        <w:t xml:space="preserve"> הוא רוצה, והוא אמר את זה, לשבור את ציבור העובדים המאורגן במדינת ישראל, ובכל מקום שהוא יצליח, הוא רואה בזה הישג כשלעצמו.</w:t>
      </w:r>
    </w:p>
    <w:p w14:paraId="33CFF384" w14:textId="77777777" w:rsidR="00000000" w:rsidRDefault="00581103">
      <w:pPr>
        <w:pStyle w:val="a0"/>
        <w:rPr>
          <w:rFonts w:hint="cs"/>
          <w:rtl/>
        </w:rPr>
      </w:pPr>
    </w:p>
    <w:p w14:paraId="4BBDED83" w14:textId="77777777" w:rsidR="00000000" w:rsidRDefault="00581103">
      <w:pPr>
        <w:pStyle w:val="a0"/>
        <w:rPr>
          <w:rFonts w:hint="cs"/>
          <w:rtl/>
        </w:rPr>
      </w:pPr>
      <w:r>
        <w:rPr>
          <w:rFonts w:hint="cs"/>
          <w:rtl/>
        </w:rPr>
        <w:t>אני לא רוצה לחזור לימים רחוקים, אבל איש מאוד מרכזי בליכוד אמ</w:t>
      </w:r>
      <w:r>
        <w:rPr>
          <w:rFonts w:hint="cs"/>
          <w:rtl/>
        </w:rPr>
        <w:t xml:space="preserve">ר לי היום: הוא חזר למה שאני לא מאמין בו היום, הוא חזר ל"יא, ברעכן" של ז'בוטינסקי, שהוא לא שייך לוויכוח מה צריך לעשות בנמלים, הוא שייך לתפיסת עולם שאותו איש ליכוד מאוד מרכזי </w:t>
      </w:r>
      <w:r>
        <w:rPr>
          <w:rtl/>
        </w:rPr>
        <w:t>–</w:t>
      </w:r>
      <w:r>
        <w:rPr>
          <w:rFonts w:hint="cs"/>
          <w:rtl/>
        </w:rPr>
        <w:t xml:space="preserve"> אולי פעם זה היה נכון. בכלל מי מעז לערער על משנתו של ז'בוטינסקי </w:t>
      </w:r>
      <w:r>
        <w:rPr>
          <w:rtl/>
        </w:rPr>
        <w:t>–</w:t>
      </w:r>
      <w:r>
        <w:rPr>
          <w:rFonts w:hint="cs"/>
          <w:rtl/>
        </w:rPr>
        <w:t xml:space="preserve"> איך הוא אמר לי? </w:t>
      </w:r>
      <w:r>
        <w:rPr>
          <w:rFonts w:hint="cs"/>
          <w:rtl/>
        </w:rPr>
        <w:t>יכול להיות שאז זה היה נכון, אבל היום אני לא בעד הגישה הזאת. זה מה שהוא רוצה לעשות.</w:t>
      </w:r>
    </w:p>
    <w:p w14:paraId="504D9D45" w14:textId="77777777" w:rsidR="00000000" w:rsidRDefault="00581103">
      <w:pPr>
        <w:pStyle w:val="a0"/>
        <w:rPr>
          <w:rFonts w:hint="cs"/>
          <w:rtl/>
        </w:rPr>
      </w:pPr>
    </w:p>
    <w:p w14:paraId="4C97425F" w14:textId="77777777" w:rsidR="00000000" w:rsidRDefault="00581103">
      <w:pPr>
        <w:pStyle w:val="a0"/>
        <w:rPr>
          <w:rFonts w:hint="cs"/>
          <w:rtl/>
        </w:rPr>
      </w:pPr>
      <w:r>
        <w:rPr>
          <w:rFonts w:hint="cs"/>
          <w:rtl/>
        </w:rPr>
        <w:t>כמי שישב, לא בוועדת המשנה, אבל בכל ישיבות ועדת הכספים, בעשרות שיחות עם ראשי הוועדים בנמלים, שכבר בייגה שוחט הזכיר קודם, אף אחד מהם לא מצביע בשבילי וגם לא יצביע בשבילי, אף ש</w:t>
      </w:r>
      <w:r>
        <w:rPr>
          <w:rFonts w:hint="cs"/>
          <w:rtl/>
        </w:rPr>
        <w:t xml:space="preserve">רבים מהם באו ואמרו: אתם בסדר. אני מכיר את הסיפור הזה, ולמרות זאת אני אומר פה את מה שאני אומר. </w:t>
      </w:r>
    </w:p>
    <w:p w14:paraId="61DA1C56" w14:textId="77777777" w:rsidR="00000000" w:rsidRDefault="00581103">
      <w:pPr>
        <w:pStyle w:val="a0"/>
        <w:rPr>
          <w:rFonts w:hint="cs"/>
          <w:rtl/>
        </w:rPr>
      </w:pPr>
    </w:p>
    <w:p w14:paraId="077E09AE" w14:textId="77777777" w:rsidR="00000000" w:rsidRDefault="00581103">
      <w:pPr>
        <w:pStyle w:val="a0"/>
        <w:rPr>
          <w:rFonts w:hint="cs"/>
          <w:rtl/>
        </w:rPr>
      </w:pPr>
      <w:r>
        <w:rPr>
          <w:rFonts w:hint="cs"/>
          <w:rtl/>
        </w:rPr>
        <w:t>חבר הכנסת אפללו, אתה מחייך, כי אתה יודע שמה שאני אומר הוא נכון. הוא נכון במה שהם אמרו לי ואיך הם יצביעו.</w:t>
      </w:r>
    </w:p>
    <w:p w14:paraId="0946040C" w14:textId="77777777" w:rsidR="00000000" w:rsidRDefault="00581103">
      <w:pPr>
        <w:pStyle w:val="a0"/>
        <w:rPr>
          <w:rFonts w:hint="cs"/>
          <w:rtl/>
        </w:rPr>
      </w:pPr>
    </w:p>
    <w:p w14:paraId="5E15FDCD" w14:textId="77777777" w:rsidR="00000000" w:rsidRDefault="00581103">
      <w:pPr>
        <w:pStyle w:val="af0"/>
        <w:rPr>
          <w:rtl/>
        </w:rPr>
      </w:pPr>
      <w:r>
        <w:rPr>
          <w:rFonts w:hint="eastAsia"/>
          <w:rtl/>
        </w:rPr>
        <w:t>אלי</w:t>
      </w:r>
      <w:r>
        <w:rPr>
          <w:rtl/>
        </w:rPr>
        <w:t xml:space="preserve"> אפללו (הליכוד):</w:t>
      </w:r>
    </w:p>
    <w:p w14:paraId="0CB67938" w14:textId="77777777" w:rsidR="00000000" w:rsidRDefault="00581103">
      <w:pPr>
        <w:pStyle w:val="a0"/>
        <w:rPr>
          <w:rFonts w:hint="cs"/>
          <w:rtl/>
        </w:rPr>
      </w:pPr>
    </w:p>
    <w:p w14:paraId="4F55015B" w14:textId="77777777" w:rsidR="00000000" w:rsidRDefault="00581103">
      <w:pPr>
        <w:pStyle w:val="a0"/>
        <w:rPr>
          <w:rFonts w:hint="cs"/>
          <w:rtl/>
        </w:rPr>
      </w:pPr>
      <w:r>
        <w:rPr>
          <w:rFonts w:hint="cs"/>
          <w:rtl/>
        </w:rPr>
        <w:t>מה לעשות שאתה לא מקבל שהם בוחרי ל</w:t>
      </w:r>
      <w:r>
        <w:rPr>
          <w:rFonts w:hint="cs"/>
          <w:rtl/>
        </w:rPr>
        <w:t>יכוד, אז מה? זה כואב, זה כואב.</w:t>
      </w:r>
    </w:p>
    <w:p w14:paraId="0B21D9C0" w14:textId="77777777" w:rsidR="00000000" w:rsidRDefault="00581103">
      <w:pPr>
        <w:pStyle w:val="a0"/>
        <w:rPr>
          <w:rFonts w:hint="cs"/>
          <w:rtl/>
        </w:rPr>
      </w:pPr>
    </w:p>
    <w:p w14:paraId="2CAB5E7D" w14:textId="77777777" w:rsidR="00000000" w:rsidRDefault="00581103">
      <w:pPr>
        <w:pStyle w:val="-"/>
        <w:rPr>
          <w:rtl/>
        </w:rPr>
      </w:pPr>
      <w:bookmarkStart w:id="346" w:name="FS000001065T14_07_2004_15_34_30"/>
      <w:bookmarkStart w:id="347" w:name="FS000001065T14_07_2004_15_34_33C"/>
      <w:bookmarkEnd w:id="346"/>
      <w:r>
        <w:rPr>
          <w:rFonts w:hint="eastAsia"/>
          <w:rtl/>
        </w:rPr>
        <w:t>חיים</w:t>
      </w:r>
      <w:r>
        <w:rPr>
          <w:rtl/>
        </w:rPr>
        <w:t xml:space="preserve"> אורון (יחד):</w:t>
      </w:r>
    </w:p>
    <w:p w14:paraId="45549CAE" w14:textId="77777777" w:rsidR="00000000" w:rsidRDefault="00581103">
      <w:pPr>
        <w:pStyle w:val="a0"/>
        <w:rPr>
          <w:rtl/>
        </w:rPr>
      </w:pPr>
    </w:p>
    <w:p w14:paraId="5A0B8CAF" w14:textId="77777777" w:rsidR="00000000" w:rsidRDefault="00581103">
      <w:pPr>
        <w:pStyle w:val="a0"/>
        <w:rPr>
          <w:rFonts w:hint="cs"/>
          <w:rtl/>
        </w:rPr>
      </w:pPr>
      <w:r>
        <w:rPr>
          <w:rFonts w:hint="cs"/>
          <w:rtl/>
        </w:rPr>
        <w:t>סליחה, אני מרגיש שלא הבנת אותי. לא רק שאני מקבל, אני יודע את זה.</w:t>
      </w:r>
    </w:p>
    <w:bookmarkEnd w:id="347"/>
    <w:p w14:paraId="08210EBD" w14:textId="77777777" w:rsidR="00000000" w:rsidRDefault="00581103">
      <w:pPr>
        <w:pStyle w:val="a0"/>
        <w:rPr>
          <w:rFonts w:hint="cs"/>
          <w:rtl/>
        </w:rPr>
      </w:pPr>
    </w:p>
    <w:p w14:paraId="773F111E" w14:textId="77777777" w:rsidR="00000000" w:rsidRDefault="00581103">
      <w:pPr>
        <w:pStyle w:val="af0"/>
        <w:rPr>
          <w:rtl/>
        </w:rPr>
      </w:pPr>
      <w:r>
        <w:rPr>
          <w:rFonts w:hint="eastAsia"/>
          <w:rtl/>
        </w:rPr>
        <w:t>אלי</w:t>
      </w:r>
      <w:r>
        <w:rPr>
          <w:rtl/>
        </w:rPr>
        <w:t xml:space="preserve"> אפללו (הליכוד):</w:t>
      </w:r>
    </w:p>
    <w:p w14:paraId="4980AF66" w14:textId="77777777" w:rsidR="00000000" w:rsidRDefault="00581103">
      <w:pPr>
        <w:pStyle w:val="a0"/>
        <w:rPr>
          <w:rFonts w:hint="cs"/>
          <w:rtl/>
        </w:rPr>
      </w:pPr>
    </w:p>
    <w:p w14:paraId="68D5AD80" w14:textId="77777777" w:rsidR="00000000" w:rsidRDefault="00581103">
      <w:pPr>
        <w:pStyle w:val="a0"/>
        <w:rPr>
          <w:rFonts w:hint="cs"/>
          <w:rtl/>
        </w:rPr>
      </w:pPr>
      <w:r>
        <w:rPr>
          <w:rFonts w:hint="cs"/>
          <w:rtl/>
        </w:rPr>
        <w:t>אני מבין אותך.</w:t>
      </w:r>
    </w:p>
    <w:p w14:paraId="686DF258" w14:textId="77777777" w:rsidR="00000000" w:rsidRDefault="00581103">
      <w:pPr>
        <w:pStyle w:val="a0"/>
        <w:rPr>
          <w:rFonts w:hint="cs"/>
          <w:rtl/>
        </w:rPr>
      </w:pPr>
    </w:p>
    <w:p w14:paraId="5CF71AEB" w14:textId="77777777" w:rsidR="00000000" w:rsidRDefault="00581103">
      <w:pPr>
        <w:pStyle w:val="-"/>
        <w:rPr>
          <w:rtl/>
        </w:rPr>
      </w:pPr>
      <w:bookmarkStart w:id="348" w:name="FS000001065T14_07_2004_15_06_11"/>
      <w:bookmarkEnd w:id="348"/>
      <w:r>
        <w:rPr>
          <w:rFonts w:hint="eastAsia"/>
          <w:rtl/>
        </w:rPr>
        <w:t>חיים</w:t>
      </w:r>
      <w:r>
        <w:rPr>
          <w:rtl/>
        </w:rPr>
        <w:t xml:space="preserve"> אורון (יחד):</w:t>
      </w:r>
    </w:p>
    <w:p w14:paraId="0ED09A5E" w14:textId="77777777" w:rsidR="00000000" w:rsidRDefault="00581103">
      <w:pPr>
        <w:pStyle w:val="a0"/>
        <w:rPr>
          <w:rFonts w:hint="cs"/>
          <w:rtl/>
        </w:rPr>
      </w:pPr>
    </w:p>
    <w:p w14:paraId="73BEB853" w14:textId="77777777" w:rsidR="00000000" w:rsidRDefault="00581103">
      <w:pPr>
        <w:pStyle w:val="a0"/>
        <w:rPr>
          <w:rFonts w:hint="cs"/>
          <w:rtl/>
        </w:rPr>
      </w:pPr>
      <w:r>
        <w:rPr>
          <w:rFonts w:hint="cs"/>
          <w:rtl/>
        </w:rPr>
        <w:t>אני לא רק מקבל, אני יודע את זה, הרי אמרתי את זה בעצמי.</w:t>
      </w:r>
    </w:p>
    <w:p w14:paraId="76B2407C" w14:textId="77777777" w:rsidR="00000000" w:rsidRDefault="00581103">
      <w:pPr>
        <w:pStyle w:val="a0"/>
        <w:rPr>
          <w:rFonts w:hint="cs"/>
          <w:rtl/>
        </w:rPr>
      </w:pPr>
    </w:p>
    <w:p w14:paraId="2F60CA76" w14:textId="77777777" w:rsidR="00000000" w:rsidRDefault="00581103">
      <w:pPr>
        <w:pStyle w:val="af0"/>
        <w:rPr>
          <w:rtl/>
        </w:rPr>
      </w:pPr>
      <w:r>
        <w:rPr>
          <w:rFonts w:hint="eastAsia"/>
          <w:rtl/>
        </w:rPr>
        <w:t>אלי</w:t>
      </w:r>
      <w:r>
        <w:rPr>
          <w:rtl/>
        </w:rPr>
        <w:t xml:space="preserve"> אפללו (הליכוד):</w:t>
      </w:r>
    </w:p>
    <w:p w14:paraId="2F43DC9F" w14:textId="77777777" w:rsidR="00000000" w:rsidRDefault="00581103">
      <w:pPr>
        <w:pStyle w:val="a0"/>
        <w:rPr>
          <w:rFonts w:hint="cs"/>
          <w:rtl/>
        </w:rPr>
      </w:pPr>
    </w:p>
    <w:p w14:paraId="59738BBD" w14:textId="77777777" w:rsidR="00000000" w:rsidRDefault="00581103">
      <w:pPr>
        <w:pStyle w:val="a0"/>
        <w:rPr>
          <w:rFonts w:hint="cs"/>
          <w:rtl/>
        </w:rPr>
      </w:pPr>
      <w:r>
        <w:rPr>
          <w:rFonts w:hint="cs"/>
          <w:rtl/>
        </w:rPr>
        <w:t>אתה או</w:t>
      </w:r>
      <w:r>
        <w:rPr>
          <w:rFonts w:hint="cs"/>
          <w:rtl/>
        </w:rPr>
        <w:t>מר את זה כיוון  שזאת רפורמה חשובה?</w:t>
      </w:r>
    </w:p>
    <w:p w14:paraId="40C4B28B" w14:textId="77777777" w:rsidR="00000000" w:rsidRDefault="00581103">
      <w:pPr>
        <w:pStyle w:val="a0"/>
        <w:rPr>
          <w:rFonts w:hint="cs"/>
          <w:rtl/>
        </w:rPr>
      </w:pPr>
    </w:p>
    <w:p w14:paraId="55025304" w14:textId="77777777" w:rsidR="00000000" w:rsidRDefault="00581103">
      <w:pPr>
        <w:pStyle w:val="-"/>
        <w:rPr>
          <w:rtl/>
        </w:rPr>
      </w:pPr>
      <w:bookmarkStart w:id="349" w:name="FS000001065T14_07_2004_15_35_19C"/>
      <w:bookmarkEnd w:id="349"/>
      <w:r>
        <w:rPr>
          <w:rtl/>
        </w:rPr>
        <w:t>חיים אורון (יחד):</w:t>
      </w:r>
    </w:p>
    <w:p w14:paraId="55379618" w14:textId="77777777" w:rsidR="00000000" w:rsidRDefault="00581103">
      <w:pPr>
        <w:pStyle w:val="a0"/>
        <w:rPr>
          <w:rtl/>
        </w:rPr>
      </w:pPr>
    </w:p>
    <w:p w14:paraId="50860829" w14:textId="77777777" w:rsidR="00000000" w:rsidRDefault="00581103">
      <w:pPr>
        <w:pStyle w:val="a0"/>
        <w:rPr>
          <w:rFonts w:hint="cs"/>
          <w:rtl/>
        </w:rPr>
      </w:pPr>
      <w:r>
        <w:rPr>
          <w:rFonts w:hint="cs"/>
          <w:rtl/>
        </w:rPr>
        <w:t>העניין של שר האוצר לא היה ברפורמה, הוא היה בסימון ה"וי", שהוא הצליח לשבור, מה שלא הצליחו אחרים. התאום של ה"וי" הזה עכשיו בכל ההרצאות שלו, שהוא הצליח להפריט את בנק לאומי. איך? נכנס יושב-ראש הכנסת לשעבר.</w:t>
      </w:r>
      <w:r>
        <w:rPr>
          <w:rFonts w:hint="cs"/>
          <w:rtl/>
        </w:rPr>
        <w:t xml:space="preserve"> כך להפריט את בנק לאומי, גם אנחנו ידענו פעם </w:t>
      </w:r>
      <w:r>
        <w:rPr>
          <w:rtl/>
        </w:rPr>
        <w:t>–</w:t>
      </w:r>
      <w:r>
        <w:rPr>
          <w:rFonts w:hint="cs"/>
          <w:rtl/>
        </w:rPr>
        <w:t xml:space="preserve"> מפזרים את המניות, ואז אין בעיה. העיקר זה לא העניין עצמו, אלא העיקר זה דבר אחר. </w:t>
      </w:r>
    </w:p>
    <w:p w14:paraId="40F3E6E2" w14:textId="77777777" w:rsidR="00000000" w:rsidRDefault="00581103">
      <w:pPr>
        <w:pStyle w:val="a0"/>
        <w:rPr>
          <w:rFonts w:hint="cs"/>
          <w:rtl/>
        </w:rPr>
      </w:pPr>
    </w:p>
    <w:p w14:paraId="67ED4BB5" w14:textId="77777777" w:rsidR="00000000" w:rsidRDefault="00581103">
      <w:pPr>
        <w:pStyle w:val="a0"/>
        <w:rPr>
          <w:rFonts w:hint="cs"/>
          <w:rtl/>
        </w:rPr>
      </w:pPr>
      <w:r>
        <w:rPr>
          <w:rFonts w:hint="cs"/>
          <w:rtl/>
        </w:rPr>
        <w:t>אני בכוונה לא רוצה להיכנס לפרטי המשא-ומתן. יכול להיות שעמיר פרץ יעלה אחר כך ויגיד אם הבטחת הפנסיה לעובדים מוסדרת. שמעתי את שלמה ש</w:t>
      </w:r>
      <w:r>
        <w:rPr>
          <w:rFonts w:hint="cs"/>
          <w:rtl/>
        </w:rPr>
        <w:t xml:space="preserve">ני, שלא נחשב הבן-אדם הכי קיצוני בארץ, הוא כבר סידר כמה הסכמי עבודה, ושמעתי את היועצת המשפטית של ההסתדרות שמונה בוועדה שורה ארוכה של נושאים לא מוסדרים. ואז אומרים לי: מה אתה מודאג? יש 210 ימים לפתור את השאלות הללו. אז למה מחליטים היום בהצבעה על שביתה? כשפה </w:t>
      </w:r>
      <w:r>
        <w:rPr>
          <w:rFonts w:hint="cs"/>
          <w:rtl/>
        </w:rPr>
        <w:t xml:space="preserve">ילחצו האצבעות, בעוד שעה או שעתיים, לוחצים באצבעות הכרזה על שביתה. כולם יודעים את זה, אפילו השופט קבע את זה עכשיו. אם יש 210 ימים, למה צריך את זה היום? רק מסיבה אחת, כדי לומר לעובדים: כופפנו אתכם. אפילו בחוק כתוב שאם יהיה הסכם, נתקן אותו. אז למה? </w:t>
      </w:r>
    </w:p>
    <w:p w14:paraId="157E5644" w14:textId="77777777" w:rsidR="00000000" w:rsidRDefault="00581103">
      <w:pPr>
        <w:pStyle w:val="a0"/>
        <w:rPr>
          <w:rFonts w:hint="cs"/>
          <w:rtl/>
        </w:rPr>
      </w:pPr>
    </w:p>
    <w:p w14:paraId="2AC03DAE" w14:textId="77777777" w:rsidR="00000000" w:rsidRDefault="00581103">
      <w:pPr>
        <w:pStyle w:val="a0"/>
        <w:rPr>
          <w:rFonts w:hint="cs"/>
          <w:rtl/>
        </w:rPr>
      </w:pPr>
      <w:r>
        <w:rPr>
          <w:rFonts w:hint="cs"/>
          <w:rtl/>
        </w:rPr>
        <w:t>עומדים נ</w:t>
      </w:r>
      <w:r>
        <w:rPr>
          <w:rFonts w:hint="cs"/>
          <w:rtl/>
        </w:rPr>
        <w:t>ציגי העובדים, הם נראו לי סבירים, מבוגרים, ואומרים: תנו להמשיך לנהל את המשא-ומתן, עוד יום, עוד יומיים, עוד שבוע. אומרת ההסתדרות אותו דבר: למה צריך את זה.</w:t>
      </w:r>
    </w:p>
    <w:p w14:paraId="2C0B00EC" w14:textId="77777777" w:rsidR="00000000" w:rsidRDefault="00581103">
      <w:pPr>
        <w:pStyle w:val="a0"/>
        <w:rPr>
          <w:rFonts w:hint="cs"/>
          <w:rtl/>
        </w:rPr>
      </w:pPr>
    </w:p>
    <w:p w14:paraId="3D2F26DD" w14:textId="77777777" w:rsidR="00000000" w:rsidRDefault="00581103">
      <w:pPr>
        <w:pStyle w:val="af0"/>
        <w:rPr>
          <w:rtl/>
        </w:rPr>
      </w:pPr>
      <w:r>
        <w:rPr>
          <w:rFonts w:hint="eastAsia"/>
          <w:rtl/>
        </w:rPr>
        <w:t>אילנה</w:t>
      </w:r>
      <w:r>
        <w:rPr>
          <w:rtl/>
        </w:rPr>
        <w:t xml:space="preserve"> כהן (עם אחד):</w:t>
      </w:r>
    </w:p>
    <w:p w14:paraId="54F2D0EA" w14:textId="77777777" w:rsidR="00000000" w:rsidRDefault="00581103">
      <w:pPr>
        <w:pStyle w:val="a0"/>
        <w:rPr>
          <w:rFonts w:hint="cs"/>
          <w:rtl/>
        </w:rPr>
      </w:pPr>
    </w:p>
    <w:p w14:paraId="024578AE" w14:textId="77777777" w:rsidR="00000000" w:rsidRDefault="00581103">
      <w:pPr>
        <w:pStyle w:val="a0"/>
        <w:rPr>
          <w:rFonts w:hint="cs"/>
          <w:rtl/>
        </w:rPr>
      </w:pPr>
      <w:r>
        <w:rPr>
          <w:rFonts w:hint="cs"/>
          <w:rtl/>
        </w:rPr>
        <w:t>גם אורי יוגב אמר אתמול שהמשא-ומתן מתקדם ויש פריצת דרך.</w:t>
      </w:r>
    </w:p>
    <w:p w14:paraId="3E334C41" w14:textId="77777777" w:rsidR="00000000" w:rsidRDefault="00581103">
      <w:pPr>
        <w:pStyle w:val="af1"/>
        <w:rPr>
          <w:rtl/>
        </w:rPr>
      </w:pPr>
    </w:p>
    <w:p w14:paraId="5101376D" w14:textId="77777777" w:rsidR="00000000" w:rsidRDefault="00581103">
      <w:pPr>
        <w:pStyle w:val="af1"/>
        <w:rPr>
          <w:rtl/>
        </w:rPr>
      </w:pPr>
      <w:r>
        <w:rPr>
          <w:rtl/>
        </w:rPr>
        <w:t>היו"ר</w:t>
      </w:r>
      <w:r>
        <w:rPr>
          <w:rFonts w:hint="cs"/>
          <w:rtl/>
        </w:rPr>
        <w:t xml:space="preserve"> מוחמד ברכה</w:t>
      </w:r>
      <w:r>
        <w:rPr>
          <w:rtl/>
        </w:rPr>
        <w:t>:</w:t>
      </w:r>
    </w:p>
    <w:p w14:paraId="36B82AF6" w14:textId="77777777" w:rsidR="00000000" w:rsidRDefault="00581103">
      <w:pPr>
        <w:pStyle w:val="a0"/>
        <w:rPr>
          <w:rtl/>
        </w:rPr>
      </w:pPr>
    </w:p>
    <w:p w14:paraId="5254FB74" w14:textId="77777777" w:rsidR="00000000" w:rsidRDefault="00581103">
      <w:pPr>
        <w:pStyle w:val="a0"/>
        <w:rPr>
          <w:rFonts w:hint="cs"/>
          <w:rtl/>
        </w:rPr>
      </w:pPr>
      <w:r>
        <w:rPr>
          <w:rFonts w:hint="cs"/>
          <w:rtl/>
        </w:rPr>
        <w:t xml:space="preserve">זה לא </w:t>
      </w:r>
      <w:r>
        <w:rPr>
          <w:rFonts w:hint="cs"/>
          <w:rtl/>
        </w:rPr>
        <w:t>מה שהוא אמר הבוקר.</w:t>
      </w:r>
    </w:p>
    <w:p w14:paraId="213F740C" w14:textId="77777777" w:rsidR="00000000" w:rsidRDefault="00581103">
      <w:pPr>
        <w:pStyle w:val="a0"/>
        <w:rPr>
          <w:rFonts w:hint="cs"/>
          <w:rtl/>
        </w:rPr>
      </w:pPr>
    </w:p>
    <w:p w14:paraId="1A53C136" w14:textId="77777777" w:rsidR="00000000" w:rsidRDefault="00581103">
      <w:pPr>
        <w:pStyle w:val="af0"/>
        <w:rPr>
          <w:rtl/>
        </w:rPr>
      </w:pPr>
      <w:r>
        <w:rPr>
          <w:rFonts w:hint="eastAsia"/>
          <w:rtl/>
        </w:rPr>
        <w:t>אילנה</w:t>
      </w:r>
      <w:r>
        <w:rPr>
          <w:rtl/>
        </w:rPr>
        <w:t xml:space="preserve"> כהן (עם אחד):</w:t>
      </w:r>
    </w:p>
    <w:p w14:paraId="1A27E7B9" w14:textId="77777777" w:rsidR="00000000" w:rsidRDefault="00581103">
      <w:pPr>
        <w:pStyle w:val="a0"/>
        <w:rPr>
          <w:rFonts w:hint="cs"/>
          <w:rtl/>
        </w:rPr>
      </w:pPr>
    </w:p>
    <w:p w14:paraId="07F1530A" w14:textId="77777777" w:rsidR="00000000" w:rsidRDefault="00581103">
      <w:pPr>
        <w:pStyle w:val="a0"/>
        <w:rPr>
          <w:rFonts w:hint="cs"/>
          <w:rtl/>
        </w:rPr>
      </w:pPr>
      <w:r>
        <w:rPr>
          <w:rFonts w:hint="cs"/>
          <w:rtl/>
        </w:rPr>
        <w:t>שמעתי אתמול.</w:t>
      </w:r>
    </w:p>
    <w:p w14:paraId="500B6E43" w14:textId="77777777" w:rsidR="00000000" w:rsidRDefault="00581103">
      <w:pPr>
        <w:pStyle w:val="a0"/>
        <w:rPr>
          <w:rFonts w:hint="cs"/>
          <w:rtl/>
        </w:rPr>
      </w:pPr>
    </w:p>
    <w:p w14:paraId="6191F30E" w14:textId="77777777" w:rsidR="00000000" w:rsidRDefault="00581103">
      <w:pPr>
        <w:pStyle w:val="-"/>
        <w:rPr>
          <w:rtl/>
        </w:rPr>
      </w:pPr>
      <w:bookmarkStart w:id="350" w:name="FS000001065T14_07_2004_15_08_47C"/>
      <w:bookmarkEnd w:id="350"/>
      <w:r>
        <w:rPr>
          <w:rtl/>
        </w:rPr>
        <w:t>חיים אורון (יחד):</w:t>
      </w:r>
    </w:p>
    <w:p w14:paraId="37263D73" w14:textId="77777777" w:rsidR="00000000" w:rsidRDefault="00581103">
      <w:pPr>
        <w:pStyle w:val="a0"/>
        <w:rPr>
          <w:rtl/>
        </w:rPr>
      </w:pPr>
    </w:p>
    <w:p w14:paraId="511024B1" w14:textId="77777777" w:rsidR="00000000" w:rsidRDefault="00581103">
      <w:pPr>
        <w:pStyle w:val="a0"/>
        <w:rPr>
          <w:rFonts w:hint="cs"/>
          <w:rtl/>
        </w:rPr>
      </w:pPr>
      <w:r>
        <w:rPr>
          <w:rFonts w:hint="cs"/>
          <w:rtl/>
        </w:rPr>
        <w:t>אדוני ראש הממשלה, אני שמח שאתה יושב פה, כי ממחר יתחילו המודעות על חשבוננו. זה גם פטנט חדש: 100 מיליון שקלים הפסד בכל יום שביתה בנמלים. בטח, יהיו שבועיים של שביתה, זה מה שהרפורמה תחסו</w:t>
      </w:r>
      <w:r>
        <w:rPr>
          <w:rFonts w:hint="cs"/>
          <w:rtl/>
        </w:rPr>
        <w:t>ך למשק, אם בכלל, במשך שלוש שנים. אבל אין בעיה, כי מישהו צריך לשים על החגורה קרקפת, הפעם, הקרקפת של ועדי העובדים בנמלים. ואחר כך יבואו כולם, ואין בעיה בארץ היום, אין שום בעיה, לחמם את הציבור נגד ציבור עובדים. ואתם יודעים, יש כמה סיבות טובות לכעוס על עובדי ה</w:t>
      </w:r>
      <w:r>
        <w:rPr>
          <w:rFonts w:hint="cs"/>
          <w:rtl/>
        </w:rPr>
        <w:t xml:space="preserve">נמלים, הם לא תמיד התנהגו בסדר, ויש כמה תופעות שגם אני מבקר, אבל זה שייך לשבירה? זה שייך לכיפוף. זה מה שירצו לעשות. </w:t>
      </w:r>
    </w:p>
    <w:p w14:paraId="735C71D0" w14:textId="77777777" w:rsidR="00000000" w:rsidRDefault="00581103">
      <w:pPr>
        <w:pStyle w:val="a0"/>
        <w:rPr>
          <w:rFonts w:hint="cs"/>
          <w:rtl/>
        </w:rPr>
      </w:pPr>
    </w:p>
    <w:p w14:paraId="3C873EC2" w14:textId="77777777" w:rsidR="00000000" w:rsidRDefault="00581103">
      <w:pPr>
        <w:pStyle w:val="a0"/>
        <w:rPr>
          <w:rFonts w:hint="cs"/>
          <w:rtl/>
        </w:rPr>
      </w:pPr>
      <w:r>
        <w:rPr>
          <w:rFonts w:hint="cs"/>
          <w:rtl/>
        </w:rPr>
        <w:t>עכשיו תבוא הכנסת, תבוא הקואליציה, חלקה מתוך נאמנות עיוורת, חלקה כי זו תפיסתה. אמרו לי אנשי שינוי: עזוב אותנו מהפרטים, אנחנו בעד לכופף את הו</w:t>
      </w:r>
      <w:r>
        <w:rPr>
          <w:rFonts w:hint="cs"/>
          <w:rtl/>
        </w:rPr>
        <w:t>ועדים. אני מבין את זה. למה כל כך מתפלאים שציבור עובדים שהוא מאורגן, שהוא אחראי, אומר שהוא לא רוצה שיכופפו אותו, שהוא רוצה לשמור על זכויותיו?</w:t>
      </w:r>
    </w:p>
    <w:p w14:paraId="2B7F7E9B" w14:textId="77777777" w:rsidR="00000000" w:rsidRDefault="00581103">
      <w:pPr>
        <w:pStyle w:val="a0"/>
        <w:rPr>
          <w:rFonts w:hint="cs"/>
          <w:rtl/>
        </w:rPr>
      </w:pPr>
    </w:p>
    <w:p w14:paraId="5528C9E3" w14:textId="77777777" w:rsidR="00000000" w:rsidRDefault="00581103">
      <w:pPr>
        <w:pStyle w:val="a0"/>
        <w:rPr>
          <w:rFonts w:hint="cs"/>
          <w:rtl/>
        </w:rPr>
      </w:pPr>
      <w:r>
        <w:rPr>
          <w:rFonts w:hint="cs"/>
          <w:rtl/>
        </w:rPr>
        <w:t>ראה זה פלא, בנושאים המרכזיים, לכאורה כבר לא היה ויכוח, היתה הסכמה על שני נמלים, היתה הסכמה על הפרדה, שלטעמי היא מא</w:t>
      </w:r>
      <w:r>
        <w:rPr>
          <w:rFonts w:hint="cs"/>
          <w:rtl/>
        </w:rPr>
        <w:t>וד בעייתית, בין הנכסים ובין ניהול הנמל, היתה הסכמה על הסכמים ארוכי טווח, היתה הסכמה על הגדרה מהי המפה, ועוד ועוד נושאים, שאגב ברובם הגדול היו ויתורים מצד העובדים, לפחות מנקודת ההתחלה שלהם. היו גם ויתורים מצד הממשלה. אתם יודעים במה היו הוויתורים החיוניים מצ</w:t>
      </w:r>
      <w:r>
        <w:rPr>
          <w:rFonts w:hint="cs"/>
          <w:rtl/>
        </w:rPr>
        <w:t xml:space="preserve">ד הממשלה? שמו המון המון המון כסף, משום שהשאלה המרכזית היתה לא כמה כסף חוסכים, אלה איך שוברים, ובתהליך הזה מוכנים לשים המון כסף. התפלאתי לפעמים כמה כסף מוכנים לשים להבטחת הפנסיה ועוד הבטחה ועוד הבטחה, והעיקר שאנחנו נגיד: כופפנו אתכם, וזה לא הצליח הלילה. </w:t>
      </w:r>
    </w:p>
    <w:p w14:paraId="18D5F18B" w14:textId="77777777" w:rsidR="00000000" w:rsidRDefault="00581103">
      <w:pPr>
        <w:pStyle w:val="a0"/>
        <w:rPr>
          <w:rFonts w:hint="cs"/>
          <w:rtl/>
        </w:rPr>
      </w:pPr>
    </w:p>
    <w:p w14:paraId="62A0206F" w14:textId="77777777" w:rsidR="00000000" w:rsidRDefault="00581103">
      <w:pPr>
        <w:pStyle w:val="a0"/>
        <w:rPr>
          <w:rFonts w:hint="cs"/>
          <w:rtl/>
        </w:rPr>
      </w:pPr>
      <w:r>
        <w:rPr>
          <w:rFonts w:hint="cs"/>
          <w:rtl/>
        </w:rPr>
        <w:t>א</w:t>
      </w:r>
      <w:r>
        <w:rPr>
          <w:rFonts w:hint="cs"/>
          <w:rtl/>
        </w:rPr>
        <w:t xml:space="preserve">ם היתה עוד סבלנות, יכול להיות שאפשר היה למנוע את זה, אבל מישהו רצה שזה לא יימנע. ואני מודה ששלשום, כשיושב-ראש ועדת הכספים אמר: התקדמנו מאוד בלילה האחרון, אמרתי שאולי בכל זאת טעיתי וחשדתי בשר האוצר יותר מכפי שהיה ראוי שאני אחשוד בו. אני פותח הבוקר את הרדיו </w:t>
      </w:r>
      <w:r>
        <w:rPr>
          <w:rFonts w:hint="cs"/>
          <w:rtl/>
        </w:rPr>
        <w:t xml:space="preserve">ואני שומע מה שאני שומע. </w:t>
      </w:r>
    </w:p>
    <w:p w14:paraId="34093258" w14:textId="77777777" w:rsidR="00000000" w:rsidRDefault="00581103">
      <w:pPr>
        <w:pStyle w:val="a0"/>
        <w:rPr>
          <w:rFonts w:hint="cs"/>
          <w:rtl/>
        </w:rPr>
      </w:pPr>
    </w:p>
    <w:p w14:paraId="5FDD22A6" w14:textId="77777777" w:rsidR="00000000" w:rsidRDefault="00581103">
      <w:pPr>
        <w:pStyle w:val="a0"/>
        <w:rPr>
          <w:rFonts w:hint="cs"/>
          <w:rtl/>
        </w:rPr>
      </w:pPr>
      <w:r>
        <w:rPr>
          <w:rFonts w:hint="cs"/>
          <w:rtl/>
        </w:rPr>
        <w:t>אדוני ראש הממשלה, אין משמעות מבחינת הממשלה להחלטה של נשיא בית-משפט לעבודה? מה אמר בית-המשפט לעבודה? אני אומר בעברית שלי: עופו לי מהעיניים, תשבתו. זה מה שהוא אמר לעובדים. הוא עשה מאמצים עצומים, הוא יצר את המסגרת שבתוכה התנהל המשא-ו</w:t>
      </w:r>
      <w:r>
        <w:rPr>
          <w:rFonts w:hint="cs"/>
          <w:rtl/>
        </w:rPr>
        <w:t>מתן, ותרם לזה. לא תמיד נציגי העובדים כל כך שמחים על ההתערבות שלו, אבל הוא יצר את המסגרת.</w:t>
      </w:r>
    </w:p>
    <w:p w14:paraId="41871B7D" w14:textId="77777777" w:rsidR="00000000" w:rsidRDefault="00581103">
      <w:pPr>
        <w:pStyle w:val="a0"/>
        <w:rPr>
          <w:rFonts w:hint="cs"/>
          <w:rtl/>
        </w:rPr>
      </w:pPr>
    </w:p>
    <w:p w14:paraId="77365470" w14:textId="77777777" w:rsidR="00000000" w:rsidRDefault="00581103">
      <w:pPr>
        <w:pStyle w:val="a0"/>
        <w:rPr>
          <w:rFonts w:hint="cs"/>
          <w:rtl/>
        </w:rPr>
      </w:pPr>
      <w:r>
        <w:rPr>
          <w:rFonts w:hint="cs"/>
          <w:rtl/>
        </w:rPr>
        <w:t>ומחר הן מתחילות בתעשייה, ומחר הן מתחילות בחקלאות, ומחר נעצרים מטעני יבוא, ומחרתיים התעשיינים מתחילים לצעוק. ואני אומר היום לתעשיינים, לחקלאים, לעובדים במפעלים שלא יהי</w:t>
      </w:r>
      <w:r>
        <w:rPr>
          <w:rFonts w:hint="cs"/>
          <w:rtl/>
        </w:rPr>
        <w:t xml:space="preserve">ו להם חומרי גלם </w:t>
      </w:r>
      <w:r>
        <w:rPr>
          <w:rtl/>
        </w:rPr>
        <w:t>–</w:t>
      </w:r>
      <w:r>
        <w:rPr>
          <w:rFonts w:hint="cs"/>
          <w:rtl/>
        </w:rPr>
        <w:t xml:space="preserve"> כולכם תלכו להפגין מול שר האוצר, כי הוא תכנן שזה ייראה ככה. הוא מאמין שמהחגיגה הזאת תהיה לו תשואה פוליטית. </w:t>
      </w:r>
    </w:p>
    <w:p w14:paraId="7A523835" w14:textId="77777777" w:rsidR="00000000" w:rsidRDefault="00581103">
      <w:pPr>
        <w:pStyle w:val="a0"/>
        <w:rPr>
          <w:rFonts w:hint="cs"/>
          <w:rtl/>
        </w:rPr>
      </w:pPr>
    </w:p>
    <w:p w14:paraId="3F433C45" w14:textId="77777777" w:rsidR="00000000" w:rsidRDefault="00581103">
      <w:pPr>
        <w:pStyle w:val="a0"/>
        <w:rPr>
          <w:rFonts w:hint="cs"/>
          <w:rtl/>
        </w:rPr>
      </w:pPr>
      <w:r>
        <w:rPr>
          <w:rFonts w:hint="cs"/>
          <w:rtl/>
        </w:rPr>
        <w:t xml:space="preserve">הוא יוכיח שהוא חזק, הוא יוכיח שהוא יכול, הוא יוכיח שהוא יכול לכופף ולשבור את ציבור העובדים המאורגן בארץ. משום שעל-פי תפיסת עולמו </w:t>
      </w:r>
      <w:r>
        <w:rPr>
          <w:rtl/>
        </w:rPr>
        <w:t>–</w:t>
      </w:r>
      <w:r>
        <w:rPr>
          <w:rFonts w:hint="cs"/>
          <w:rtl/>
        </w:rPr>
        <w:t xml:space="preserve"> והוא לא המציא שום דבר חדש, הוא לא אומר שום דבר חדש </w:t>
      </w:r>
      <w:r>
        <w:rPr>
          <w:rtl/>
        </w:rPr>
        <w:t>–</w:t>
      </w:r>
      <w:r>
        <w:rPr>
          <w:rFonts w:hint="cs"/>
          <w:rtl/>
        </w:rPr>
        <w:t xml:space="preserve"> על-פי תפיסת עולמו המרכיב הזה של ציבור עובדים שמגן על זכויותיו </w:t>
      </w:r>
      <w:r>
        <w:rPr>
          <w:rtl/>
        </w:rPr>
        <w:t>–</w:t>
      </w:r>
      <w:r>
        <w:rPr>
          <w:rFonts w:hint="cs"/>
          <w:rtl/>
        </w:rPr>
        <w:t xml:space="preserve"> כן, לפעמים הוא מגן על זכויותיו באופן קצת תקיף, ולפעמים הוא מגן על זכויותיו והזכויות לא לגמרי צודקות. הוא היחיד? כשהבנקאים באים לוועדת הכספ</w:t>
      </w:r>
      <w:r>
        <w:rPr>
          <w:rFonts w:hint="cs"/>
          <w:rtl/>
        </w:rPr>
        <w:t xml:space="preserve">ים או לכנס קיסריה לדבר נגד הפרדת קופות הגמל, מישהו מערער על זכותם? כשטובי עורכי-הדין הולכים לבג"ץ בשביל לשמור על זכות הקניין שלהם, מישהו מערער על זכותם? כשעובדים 20 ו-30 ו-40 שנה אומרים "זו זכותנו" </w:t>
      </w:r>
      <w:r>
        <w:rPr>
          <w:rtl/>
        </w:rPr>
        <w:t>–</w:t>
      </w:r>
      <w:r>
        <w:rPr>
          <w:rFonts w:hint="cs"/>
          <w:rtl/>
        </w:rPr>
        <w:t xml:space="preserve"> זה קל. מה פתאום? מה יש להם לעשות? איך יש להם להתגונן? זה</w:t>
      </w:r>
      <w:r>
        <w:rPr>
          <w:rFonts w:hint="cs"/>
          <w:rtl/>
        </w:rPr>
        <w:t xml:space="preserve"> מונח היום על השולחן. </w:t>
      </w:r>
    </w:p>
    <w:p w14:paraId="116BF604" w14:textId="77777777" w:rsidR="00000000" w:rsidRDefault="00581103">
      <w:pPr>
        <w:pStyle w:val="a0"/>
        <w:rPr>
          <w:rFonts w:hint="cs"/>
          <w:rtl/>
        </w:rPr>
      </w:pPr>
    </w:p>
    <w:p w14:paraId="75C9ADD9" w14:textId="77777777" w:rsidR="00000000" w:rsidRDefault="00581103">
      <w:pPr>
        <w:pStyle w:val="a0"/>
        <w:rPr>
          <w:rFonts w:hint="cs"/>
          <w:rtl/>
        </w:rPr>
      </w:pPr>
      <w:r>
        <w:rPr>
          <w:rFonts w:hint="cs"/>
          <w:rtl/>
        </w:rPr>
        <w:t>אני יודע, הכנסת תצביע פחות או יותר על-פי החלוקה הזאת. אנשי ש"ס, אני מקווה שתתעשתו, אתם עוד לא בממשלה, אין שום סיבה לתמוך בחוק הזה.</w:t>
      </w:r>
    </w:p>
    <w:p w14:paraId="551F5917" w14:textId="77777777" w:rsidR="00000000" w:rsidRDefault="00581103">
      <w:pPr>
        <w:pStyle w:val="a0"/>
        <w:rPr>
          <w:rFonts w:hint="cs"/>
          <w:rtl/>
        </w:rPr>
      </w:pPr>
    </w:p>
    <w:p w14:paraId="2EA9998E" w14:textId="77777777" w:rsidR="00000000" w:rsidRDefault="00581103">
      <w:pPr>
        <w:pStyle w:val="af0"/>
        <w:rPr>
          <w:rtl/>
        </w:rPr>
      </w:pPr>
      <w:r>
        <w:rPr>
          <w:rFonts w:hint="eastAsia"/>
          <w:rtl/>
        </w:rPr>
        <w:t>יצחק</w:t>
      </w:r>
      <w:r>
        <w:rPr>
          <w:rtl/>
        </w:rPr>
        <w:t xml:space="preserve"> וקנין (ש"ס):</w:t>
      </w:r>
    </w:p>
    <w:p w14:paraId="3B749A07" w14:textId="77777777" w:rsidR="00000000" w:rsidRDefault="00581103">
      <w:pPr>
        <w:pStyle w:val="a0"/>
        <w:rPr>
          <w:rFonts w:hint="cs"/>
          <w:rtl/>
        </w:rPr>
      </w:pPr>
    </w:p>
    <w:p w14:paraId="0345D64A" w14:textId="77777777" w:rsidR="00000000" w:rsidRDefault="00581103">
      <w:pPr>
        <w:pStyle w:val="a0"/>
        <w:rPr>
          <w:rFonts w:hint="cs"/>
          <w:rtl/>
        </w:rPr>
      </w:pPr>
      <w:r>
        <w:rPr>
          <w:rFonts w:hint="cs"/>
          <w:rtl/>
        </w:rPr>
        <w:t>אנחנו לא תומכים.</w:t>
      </w:r>
    </w:p>
    <w:p w14:paraId="293A7CE5" w14:textId="77777777" w:rsidR="00000000" w:rsidRDefault="00581103">
      <w:pPr>
        <w:pStyle w:val="a0"/>
        <w:ind w:firstLine="0"/>
        <w:rPr>
          <w:rFonts w:hint="cs"/>
          <w:rtl/>
        </w:rPr>
      </w:pPr>
    </w:p>
    <w:p w14:paraId="43D636E2" w14:textId="77777777" w:rsidR="00000000" w:rsidRDefault="00581103">
      <w:pPr>
        <w:pStyle w:val="-"/>
        <w:rPr>
          <w:rtl/>
        </w:rPr>
      </w:pPr>
      <w:bookmarkStart w:id="351" w:name="FS000001057T14_07_2004_15_32_20C"/>
      <w:bookmarkStart w:id="352" w:name="FS000001065T14_07_2004_15_32_25"/>
      <w:bookmarkStart w:id="353" w:name="FS000001065T14_07_2004_15_32_28C"/>
      <w:bookmarkEnd w:id="351"/>
      <w:r>
        <w:rPr>
          <w:rFonts w:hint="eastAsia"/>
          <w:rtl/>
        </w:rPr>
        <w:t>חיים</w:t>
      </w:r>
      <w:r>
        <w:rPr>
          <w:rtl/>
        </w:rPr>
        <w:t xml:space="preserve"> אורון (יחד):</w:t>
      </w:r>
    </w:p>
    <w:p w14:paraId="0C0456D8" w14:textId="77777777" w:rsidR="00000000" w:rsidRDefault="00581103">
      <w:pPr>
        <w:pStyle w:val="a0"/>
        <w:rPr>
          <w:rtl/>
        </w:rPr>
      </w:pPr>
    </w:p>
    <w:bookmarkEnd w:id="352"/>
    <w:bookmarkEnd w:id="353"/>
    <w:p w14:paraId="1D844EAC" w14:textId="77777777" w:rsidR="00000000" w:rsidRDefault="00581103">
      <w:pPr>
        <w:pStyle w:val="a0"/>
        <w:rPr>
          <w:rFonts w:hint="cs"/>
          <w:rtl/>
        </w:rPr>
      </w:pPr>
      <w:r>
        <w:rPr>
          <w:rFonts w:hint="cs"/>
          <w:rtl/>
        </w:rPr>
        <w:t xml:space="preserve">אני מקווה. </w:t>
      </w:r>
    </w:p>
    <w:p w14:paraId="77CAEAC8" w14:textId="77777777" w:rsidR="00000000" w:rsidRDefault="00581103">
      <w:pPr>
        <w:pStyle w:val="a0"/>
        <w:ind w:firstLine="0"/>
        <w:rPr>
          <w:rFonts w:hint="cs"/>
          <w:rtl/>
        </w:rPr>
      </w:pPr>
    </w:p>
    <w:p w14:paraId="3E9DF3BE" w14:textId="77777777" w:rsidR="00000000" w:rsidRDefault="00581103">
      <w:pPr>
        <w:pStyle w:val="af0"/>
        <w:rPr>
          <w:rtl/>
        </w:rPr>
      </w:pPr>
      <w:r>
        <w:rPr>
          <w:rFonts w:hint="eastAsia"/>
          <w:rtl/>
        </w:rPr>
        <w:t>יצחק</w:t>
      </w:r>
      <w:r>
        <w:rPr>
          <w:rtl/>
        </w:rPr>
        <w:t xml:space="preserve"> וקנין (ש"ס):</w:t>
      </w:r>
    </w:p>
    <w:p w14:paraId="4C9C87E1" w14:textId="77777777" w:rsidR="00000000" w:rsidRDefault="00581103">
      <w:pPr>
        <w:pStyle w:val="a0"/>
        <w:rPr>
          <w:rFonts w:hint="cs"/>
          <w:rtl/>
        </w:rPr>
      </w:pPr>
    </w:p>
    <w:p w14:paraId="2C15A3FF" w14:textId="77777777" w:rsidR="00000000" w:rsidRDefault="00581103">
      <w:pPr>
        <w:pStyle w:val="a0"/>
        <w:rPr>
          <w:rFonts w:hint="cs"/>
          <w:rtl/>
        </w:rPr>
      </w:pPr>
      <w:r>
        <w:rPr>
          <w:rFonts w:hint="cs"/>
          <w:rtl/>
        </w:rPr>
        <w:t xml:space="preserve"> אני אומר לך</w:t>
      </w:r>
      <w:r>
        <w:rPr>
          <w:rFonts w:hint="cs"/>
          <w:rtl/>
        </w:rPr>
        <w:t xml:space="preserve">, אנחנו לא תומכים. </w:t>
      </w:r>
    </w:p>
    <w:p w14:paraId="55413EA2" w14:textId="77777777" w:rsidR="00000000" w:rsidRDefault="00581103">
      <w:pPr>
        <w:pStyle w:val="a0"/>
        <w:rPr>
          <w:rFonts w:hint="cs"/>
          <w:rtl/>
        </w:rPr>
      </w:pPr>
    </w:p>
    <w:p w14:paraId="430CB441" w14:textId="77777777" w:rsidR="00000000" w:rsidRDefault="00581103">
      <w:pPr>
        <w:pStyle w:val="-"/>
        <w:rPr>
          <w:rtl/>
        </w:rPr>
      </w:pPr>
      <w:bookmarkStart w:id="354" w:name="FS000001065T14_07_2004_15_32_41C"/>
      <w:bookmarkEnd w:id="354"/>
      <w:r>
        <w:rPr>
          <w:rtl/>
        </w:rPr>
        <w:t>חיים אורון (יחד):</w:t>
      </w:r>
    </w:p>
    <w:p w14:paraId="596BEE90" w14:textId="77777777" w:rsidR="00000000" w:rsidRDefault="00581103">
      <w:pPr>
        <w:pStyle w:val="a0"/>
        <w:rPr>
          <w:rtl/>
        </w:rPr>
      </w:pPr>
    </w:p>
    <w:p w14:paraId="1CABF90F" w14:textId="77777777" w:rsidR="00000000" w:rsidRDefault="00581103">
      <w:pPr>
        <w:pStyle w:val="a0"/>
        <w:rPr>
          <w:rFonts w:hint="cs"/>
          <w:rtl/>
        </w:rPr>
      </w:pPr>
      <w:r>
        <w:rPr>
          <w:rFonts w:hint="cs"/>
          <w:rtl/>
        </w:rPr>
        <w:t xml:space="preserve">בסדר, כי אתמול בוועדת הכספים לא היה ברור איפה הייתם. </w:t>
      </w:r>
    </w:p>
    <w:p w14:paraId="0C7E79C3" w14:textId="77777777" w:rsidR="00000000" w:rsidRDefault="00581103">
      <w:pPr>
        <w:pStyle w:val="a0"/>
        <w:ind w:firstLine="0"/>
        <w:rPr>
          <w:rFonts w:hint="cs"/>
          <w:rtl/>
        </w:rPr>
      </w:pPr>
    </w:p>
    <w:p w14:paraId="6B11E1FD" w14:textId="77777777" w:rsidR="00000000" w:rsidRDefault="00581103">
      <w:pPr>
        <w:pStyle w:val="af0"/>
        <w:rPr>
          <w:rtl/>
        </w:rPr>
      </w:pPr>
      <w:r>
        <w:rPr>
          <w:rFonts w:hint="eastAsia"/>
          <w:rtl/>
        </w:rPr>
        <w:t>אבשלום</w:t>
      </w:r>
      <w:r>
        <w:rPr>
          <w:rtl/>
        </w:rPr>
        <w:t xml:space="preserve"> וילן (יחד):</w:t>
      </w:r>
    </w:p>
    <w:p w14:paraId="281790EF" w14:textId="77777777" w:rsidR="00000000" w:rsidRDefault="00581103">
      <w:pPr>
        <w:pStyle w:val="a0"/>
        <w:rPr>
          <w:rFonts w:hint="cs"/>
          <w:rtl/>
        </w:rPr>
      </w:pPr>
    </w:p>
    <w:p w14:paraId="2B1FFB90" w14:textId="77777777" w:rsidR="00000000" w:rsidRDefault="00581103">
      <w:pPr>
        <w:pStyle w:val="a0"/>
        <w:rPr>
          <w:rFonts w:hint="cs"/>
          <w:rtl/>
        </w:rPr>
      </w:pPr>
      <w:r>
        <w:rPr>
          <w:rFonts w:hint="cs"/>
          <w:rtl/>
        </w:rPr>
        <w:t xml:space="preserve">הם לא היו, הם נעלבו. </w:t>
      </w:r>
    </w:p>
    <w:p w14:paraId="05029BE2" w14:textId="77777777" w:rsidR="00000000" w:rsidRDefault="00581103">
      <w:pPr>
        <w:pStyle w:val="a0"/>
        <w:ind w:firstLine="0"/>
        <w:rPr>
          <w:rFonts w:hint="cs"/>
          <w:rtl/>
        </w:rPr>
      </w:pPr>
    </w:p>
    <w:p w14:paraId="5022D50A" w14:textId="77777777" w:rsidR="00000000" w:rsidRDefault="00581103">
      <w:pPr>
        <w:pStyle w:val="-"/>
        <w:rPr>
          <w:rtl/>
        </w:rPr>
      </w:pPr>
      <w:bookmarkStart w:id="355" w:name="FS000001065T14_07_2004_15_32_58C"/>
      <w:bookmarkEnd w:id="355"/>
      <w:r>
        <w:rPr>
          <w:rtl/>
        </w:rPr>
        <w:t>חיים אורון (יחד):</w:t>
      </w:r>
    </w:p>
    <w:p w14:paraId="6353B35A" w14:textId="77777777" w:rsidR="00000000" w:rsidRDefault="00581103">
      <w:pPr>
        <w:pStyle w:val="a0"/>
        <w:rPr>
          <w:rtl/>
        </w:rPr>
      </w:pPr>
    </w:p>
    <w:p w14:paraId="1D1471EB" w14:textId="77777777" w:rsidR="00000000" w:rsidRDefault="00581103">
      <w:pPr>
        <w:pStyle w:val="a0"/>
        <w:rPr>
          <w:rFonts w:hint="cs"/>
          <w:rtl/>
        </w:rPr>
      </w:pPr>
      <w:r>
        <w:rPr>
          <w:rFonts w:hint="cs"/>
          <w:rtl/>
        </w:rPr>
        <w:t xml:space="preserve">אתה רואה, אני יותר עדין, אמרתי שלא ברור איפה הם היו. </w:t>
      </w:r>
    </w:p>
    <w:p w14:paraId="3462FF44" w14:textId="77777777" w:rsidR="00000000" w:rsidRDefault="00581103">
      <w:pPr>
        <w:pStyle w:val="a0"/>
        <w:rPr>
          <w:rFonts w:hint="cs"/>
          <w:rtl/>
        </w:rPr>
      </w:pPr>
    </w:p>
    <w:p w14:paraId="54E7A4B3" w14:textId="77777777" w:rsidR="00000000" w:rsidRDefault="00581103">
      <w:pPr>
        <w:pStyle w:val="a0"/>
        <w:rPr>
          <w:rFonts w:hint="cs"/>
          <w:rtl/>
        </w:rPr>
      </w:pPr>
      <w:r>
        <w:rPr>
          <w:rFonts w:hint="cs"/>
          <w:rtl/>
        </w:rPr>
        <w:t>מי שחושב שהתהליך בסדר, שיצביע בעד ויהיה אחרא</w:t>
      </w:r>
      <w:r>
        <w:rPr>
          <w:rFonts w:hint="cs"/>
          <w:rtl/>
        </w:rPr>
        <w:t xml:space="preserve">י לתוצאות שלו. </w:t>
      </w:r>
    </w:p>
    <w:p w14:paraId="55A64E6D" w14:textId="77777777" w:rsidR="00000000" w:rsidRDefault="00581103">
      <w:pPr>
        <w:pStyle w:val="a0"/>
        <w:rPr>
          <w:rFonts w:hint="cs"/>
          <w:rtl/>
        </w:rPr>
      </w:pPr>
    </w:p>
    <w:p w14:paraId="681B9EE9" w14:textId="77777777" w:rsidR="00000000" w:rsidRDefault="00581103">
      <w:pPr>
        <w:pStyle w:val="af1"/>
        <w:rPr>
          <w:rtl/>
        </w:rPr>
      </w:pPr>
      <w:r>
        <w:rPr>
          <w:rtl/>
        </w:rPr>
        <w:t>היו"ר אלי בן-מנחם:</w:t>
      </w:r>
    </w:p>
    <w:p w14:paraId="06AC3F64" w14:textId="77777777" w:rsidR="00000000" w:rsidRDefault="00581103">
      <w:pPr>
        <w:pStyle w:val="a0"/>
        <w:rPr>
          <w:rtl/>
        </w:rPr>
      </w:pPr>
    </w:p>
    <w:p w14:paraId="1908A4A4" w14:textId="77777777" w:rsidR="00000000" w:rsidRDefault="00581103">
      <w:pPr>
        <w:pStyle w:val="a0"/>
        <w:rPr>
          <w:rFonts w:hint="cs"/>
          <w:rtl/>
        </w:rPr>
      </w:pPr>
      <w:r>
        <w:rPr>
          <w:rFonts w:hint="cs"/>
          <w:rtl/>
        </w:rPr>
        <w:t>חבר הכנסת אורון, כמה זמן אתה עוד צריך?</w:t>
      </w:r>
    </w:p>
    <w:p w14:paraId="7BA0DBBA" w14:textId="77777777" w:rsidR="00000000" w:rsidRDefault="00581103">
      <w:pPr>
        <w:pStyle w:val="a0"/>
        <w:ind w:firstLine="0"/>
        <w:rPr>
          <w:rFonts w:hint="cs"/>
          <w:rtl/>
        </w:rPr>
      </w:pPr>
    </w:p>
    <w:p w14:paraId="651A5898" w14:textId="77777777" w:rsidR="00000000" w:rsidRDefault="00581103">
      <w:pPr>
        <w:pStyle w:val="-"/>
        <w:rPr>
          <w:rtl/>
        </w:rPr>
      </w:pPr>
      <w:bookmarkStart w:id="356" w:name="FS000001065T14_07_2004_15_33_40C"/>
      <w:bookmarkEnd w:id="356"/>
      <w:r>
        <w:rPr>
          <w:rtl/>
        </w:rPr>
        <w:t>חיים אורון (יחד):</w:t>
      </w:r>
    </w:p>
    <w:p w14:paraId="3EC599F5" w14:textId="77777777" w:rsidR="00000000" w:rsidRDefault="00581103">
      <w:pPr>
        <w:pStyle w:val="a0"/>
        <w:rPr>
          <w:rtl/>
        </w:rPr>
      </w:pPr>
    </w:p>
    <w:p w14:paraId="3DB02492" w14:textId="77777777" w:rsidR="00000000" w:rsidRDefault="00581103">
      <w:pPr>
        <w:pStyle w:val="a0"/>
        <w:rPr>
          <w:rFonts w:hint="cs"/>
          <w:rtl/>
        </w:rPr>
      </w:pPr>
      <w:r>
        <w:rPr>
          <w:rFonts w:hint="cs"/>
          <w:rtl/>
        </w:rPr>
        <w:t xml:space="preserve">יש לי זמן כמה שאני רוצה, אבל אני מסיים. </w:t>
      </w:r>
    </w:p>
    <w:p w14:paraId="2977C357" w14:textId="77777777" w:rsidR="00000000" w:rsidRDefault="00581103">
      <w:pPr>
        <w:pStyle w:val="a0"/>
        <w:ind w:firstLine="0"/>
        <w:rPr>
          <w:rFonts w:hint="cs"/>
          <w:rtl/>
        </w:rPr>
      </w:pPr>
    </w:p>
    <w:p w14:paraId="728DB353" w14:textId="77777777" w:rsidR="00000000" w:rsidRDefault="00581103">
      <w:pPr>
        <w:pStyle w:val="af1"/>
        <w:rPr>
          <w:rtl/>
        </w:rPr>
      </w:pPr>
      <w:r>
        <w:rPr>
          <w:rtl/>
        </w:rPr>
        <w:t>היו"ר אלי בן-מנחם:</w:t>
      </w:r>
    </w:p>
    <w:p w14:paraId="4125655F" w14:textId="77777777" w:rsidR="00000000" w:rsidRDefault="00581103">
      <w:pPr>
        <w:pStyle w:val="a0"/>
        <w:rPr>
          <w:rtl/>
        </w:rPr>
      </w:pPr>
    </w:p>
    <w:p w14:paraId="52AECED8" w14:textId="77777777" w:rsidR="00000000" w:rsidRDefault="00581103">
      <w:pPr>
        <w:pStyle w:val="a0"/>
        <w:rPr>
          <w:rFonts w:hint="cs"/>
          <w:rtl/>
        </w:rPr>
      </w:pPr>
      <w:r>
        <w:rPr>
          <w:rFonts w:hint="cs"/>
          <w:rtl/>
        </w:rPr>
        <w:t xml:space="preserve">זה לא כמה שאתה רוצה. </w:t>
      </w:r>
    </w:p>
    <w:p w14:paraId="17420C70" w14:textId="77777777" w:rsidR="00000000" w:rsidRDefault="00581103">
      <w:pPr>
        <w:pStyle w:val="a0"/>
        <w:ind w:firstLine="0"/>
        <w:rPr>
          <w:rFonts w:hint="cs"/>
          <w:rtl/>
        </w:rPr>
      </w:pPr>
    </w:p>
    <w:p w14:paraId="5BE3E19A" w14:textId="77777777" w:rsidR="00000000" w:rsidRDefault="00581103">
      <w:pPr>
        <w:pStyle w:val="-"/>
        <w:rPr>
          <w:rtl/>
        </w:rPr>
      </w:pPr>
      <w:bookmarkStart w:id="357" w:name="FS000001065T14_07_2004_15_34_00C"/>
      <w:bookmarkEnd w:id="357"/>
      <w:r>
        <w:rPr>
          <w:rtl/>
        </w:rPr>
        <w:t>חיים אורון (יחד):</w:t>
      </w:r>
    </w:p>
    <w:p w14:paraId="5052C4A2" w14:textId="77777777" w:rsidR="00000000" w:rsidRDefault="00581103">
      <w:pPr>
        <w:pStyle w:val="a0"/>
        <w:rPr>
          <w:rtl/>
        </w:rPr>
      </w:pPr>
    </w:p>
    <w:p w14:paraId="124E6614" w14:textId="77777777" w:rsidR="00000000" w:rsidRDefault="00581103">
      <w:pPr>
        <w:pStyle w:val="a0"/>
        <w:rPr>
          <w:rFonts w:hint="cs"/>
          <w:rtl/>
        </w:rPr>
      </w:pPr>
      <w:r>
        <w:rPr>
          <w:rFonts w:hint="cs"/>
          <w:rtl/>
        </w:rPr>
        <w:t>סליחה, יש לי 14 הסתייגויות. לפי המתמטיקה שלי זה 60-70 דק</w:t>
      </w:r>
      <w:r>
        <w:rPr>
          <w:rFonts w:hint="cs"/>
          <w:rtl/>
        </w:rPr>
        <w:t xml:space="preserve">ות. </w:t>
      </w:r>
    </w:p>
    <w:p w14:paraId="64AEBDF8" w14:textId="77777777" w:rsidR="00000000" w:rsidRDefault="00581103">
      <w:pPr>
        <w:pStyle w:val="a0"/>
        <w:ind w:firstLine="0"/>
        <w:rPr>
          <w:rFonts w:hint="cs"/>
          <w:rtl/>
        </w:rPr>
      </w:pPr>
    </w:p>
    <w:p w14:paraId="1EBAAF7C" w14:textId="77777777" w:rsidR="00000000" w:rsidRDefault="00581103">
      <w:pPr>
        <w:pStyle w:val="af0"/>
        <w:rPr>
          <w:rtl/>
        </w:rPr>
      </w:pPr>
      <w:r>
        <w:rPr>
          <w:rFonts w:hint="eastAsia"/>
          <w:rtl/>
        </w:rPr>
        <w:t>עמיר</w:t>
      </w:r>
      <w:r>
        <w:rPr>
          <w:rtl/>
        </w:rPr>
        <w:t xml:space="preserve"> פרץ (עם אחד):</w:t>
      </w:r>
    </w:p>
    <w:p w14:paraId="7AEADA19" w14:textId="77777777" w:rsidR="00000000" w:rsidRDefault="00581103">
      <w:pPr>
        <w:pStyle w:val="a0"/>
        <w:rPr>
          <w:rFonts w:hint="cs"/>
          <w:rtl/>
        </w:rPr>
      </w:pPr>
    </w:p>
    <w:p w14:paraId="1EBDD7D0" w14:textId="77777777" w:rsidR="00000000" w:rsidRDefault="00581103">
      <w:pPr>
        <w:pStyle w:val="a0"/>
        <w:rPr>
          <w:rFonts w:hint="cs"/>
          <w:rtl/>
        </w:rPr>
      </w:pPr>
      <w:r>
        <w:rPr>
          <w:rFonts w:hint="cs"/>
          <w:rtl/>
        </w:rPr>
        <w:t xml:space="preserve">זה 70 דקות. </w:t>
      </w:r>
    </w:p>
    <w:p w14:paraId="740CFB3C" w14:textId="77777777" w:rsidR="00000000" w:rsidRDefault="00581103">
      <w:pPr>
        <w:pStyle w:val="a0"/>
        <w:ind w:firstLine="0"/>
        <w:rPr>
          <w:rFonts w:hint="cs"/>
          <w:rtl/>
        </w:rPr>
      </w:pPr>
    </w:p>
    <w:p w14:paraId="310F213D" w14:textId="77777777" w:rsidR="00000000" w:rsidRDefault="00581103">
      <w:pPr>
        <w:pStyle w:val="-"/>
        <w:rPr>
          <w:rtl/>
        </w:rPr>
      </w:pPr>
      <w:bookmarkStart w:id="358" w:name="FS000001065T14_07_2004_15_34_23C"/>
      <w:bookmarkEnd w:id="358"/>
      <w:r>
        <w:rPr>
          <w:rtl/>
        </w:rPr>
        <w:t>חיים אורון (יחד):</w:t>
      </w:r>
    </w:p>
    <w:p w14:paraId="2C7ADF21" w14:textId="77777777" w:rsidR="00000000" w:rsidRDefault="00581103">
      <w:pPr>
        <w:pStyle w:val="a0"/>
        <w:rPr>
          <w:rtl/>
        </w:rPr>
      </w:pPr>
    </w:p>
    <w:p w14:paraId="00CEB0C9" w14:textId="77777777" w:rsidR="00000000" w:rsidRDefault="00581103">
      <w:pPr>
        <w:pStyle w:val="a0"/>
        <w:rPr>
          <w:rFonts w:hint="cs"/>
          <w:rtl/>
        </w:rPr>
      </w:pPr>
      <w:r>
        <w:rPr>
          <w:rFonts w:hint="cs"/>
          <w:rtl/>
        </w:rPr>
        <w:t xml:space="preserve">אני לא מדבר 70 דקות, עשר דקות ואני מסיים. </w:t>
      </w:r>
    </w:p>
    <w:p w14:paraId="1460C08D" w14:textId="77777777" w:rsidR="00000000" w:rsidRDefault="00581103">
      <w:pPr>
        <w:pStyle w:val="a0"/>
        <w:rPr>
          <w:rFonts w:hint="cs"/>
          <w:rtl/>
        </w:rPr>
      </w:pPr>
    </w:p>
    <w:p w14:paraId="5EC7972C" w14:textId="77777777" w:rsidR="00000000" w:rsidRDefault="00581103">
      <w:pPr>
        <w:pStyle w:val="af0"/>
        <w:rPr>
          <w:rtl/>
        </w:rPr>
      </w:pPr>
      <w:r>
        <w:rPr>
          <w:rFonts w:hint="eastAsia"/>
          <w:rtl/>
        </w:rPr>
        <w:t>עמיר</w:t>
      </w:r>
      <w:r>
        <w:rPr>
          <w:rtl/>
        </w:rPr>
        <w:t xml:space="preserve"> פרץ (עם אחד):</w:t>
      </w:r>
    </w:p>
    <w:p w14:paraId="29FF4FEF" w14:textId="77777777" w:rsidR="00000000" w:rsidRDefault="00581103">
      <w:pPr>
        <w:pStyle w:val="a0"/>
        <w:rPr>
          <w:rFonts w:hint="cs"/>
          <w:rtl/>
        </w:rPr>
      </w:pPr>
    </w:p>
    <w:p w14:paraId="42AA56FF" w14:textId="77777777" w:rsidR="00000000" w:rsidRDefault="00581103">
      <w:pPr>
        <w:pStyle w:val="a0"/>
        <w:rPr>
          <w:rFonts w:hint="cs"/>
          <w:rtl/>
        </w:rPr>
      </w:pPr>
      <w:r>
        <w:rPr>
          <w:rFonts w:hint="cs"/>
          <w:rtl/>
        </w:rPr>
        <w:t xml:space="preserve">אני מתכוון לדבר כל ה-70 דקות. </w:t>
      </w:r>
    </w:p>
    <w:p w14:paraId="1BD83FF1" w14:textId="77777777" w:rsidR="00000000" w:rsidRDefault="00581103">
      <w:pPr>
        <w:pStyle w:val="a0"/>
        <w:rPr>
          <w:rFonts w:hint="cs"/>
          <w:rtl/>
        </w:rPr>
      </w:pPr>
    </w:p>
    <w:p w14:paraId="5219C915" w14:textId="77777777" w:rsidR="00000000" w:rsidRDefault="00581103">
      <w:pPr>
        <w:pStyle w:val="af1"/>
        <w:rPr>
          <w:rtl/>
        </w:rPr>
      </w:pPr>
      <w:r>
        <w:rPr>
          <w:rtl/>
        </w:rPr>
        <w:t>היו"ר אלי בן-מנחם:</w:t>
      </w:r>
    </w:p>
    <w:p w14:paraId="4243FDE0" w14:textId="77777777" w:rsidR="00000000" w:rsidRDefault="00581103">
      <w:pPr>
        <w:pStyle w:val="a0"/>
        <w:rPr>
          <w:rtl/>
        </w:rPr>
      </w:pPr>
    </w:p>
    <w:p w14:paraId="456F4CA5" w14:textId="77777777" w:rsidR="00000000" w:rsidRDefault="00581103">
      <w:pPr>
        <w:pStyle w:val="a0"/>
        <w:rPr>
          <w:rFonts w:hint="cs"/>
          <w:rtl/>
        </w:rPr>
      </w:pPr>
      <w:r>
        <w:rPr>
          <w:rFonts w:hint="cs"/>
          <w:rtl/>
        </w:rPr>
        <w:t xml:space="preserve">לא, אני אגביל את כולם בזמן. </w:t>
      </w:r>
    </w:p>
    <w:p w14:paraId="59DC40B7" w14:textId="77777777" w:rsidR="00000000" w:rsidRDefault="00581103">
      <w:pPr>
        <w:pStyle w:val="a0"/>
        <w:rPr>
          <w:rtl/>
        </w:rPr>
      </w:pPr>
    </w:p>
    <w:p w14:paraId="71AB8019" w14:textId="77777777" w:rsidR="00000000" w:rsidRDefault="00581103">
      <w:pPr>
        <w:pStyle w:val="af0"/>
        <w:rPr>
          <w:rtl/>
        </w:rPr>
      </w:pPr>
      <w:r>
        <w:rPr>
          <w:rFonts w:hint="eastAsia"/>
          <w:rtl/>
        </w:rPr>
        <w:t>עמיר</w:t>
      </w:r>
      <w:r>
        <w:rPr>
          <w:rtl/>
        </w:rPr>
        <w:t xml:space="preserve"> פרץ (עם אחד):</w:t>
      </w:r>
    </w:p>
    <w:p w14:paraId="5B5E3432" w14:textId="77777777" w:rsidR="00000000" w:rsidRDefault="00581103">
      <w:pPr>
        <w:pStyle w:val="a0"/>
        <w:rPr>
          <w:rFonts w:hint="cs"/>
          <w:rtl/>
        </w:rPr>
      </w:pPr>
    </w:p>
    <w:p w14:paraId="48053868" w14:textId="77777777" w:rsidR="00000000" w:rsidRDefault="00581103">
      <w:pPr>
        <w:pStyle w:val="a0"/>
        <w:rPr>
          <w:rFonts w:hint="cs"/>
          <w:rtl/>
        </w:rPr>
      </w:pPr>
      <w:r>
        <w:rPr>
          <w:rFonts w:hint="cs"/>
          <w:rtl/>
        </w:rPr>
        <w:t>לא, אתה לא יכול.</w:t>
      </w:r>
    </w:p>
    <w:p w14:paraId="0B51CA3F" w14:textId="77777777" w:rsidR="00000000" w:rsidRDefault="00581103">
      <w:pPr>
        <w:pStyle w:val="a0"/>
        <w:rPr>
          <w:rFonts w:hint="cs"/>
          <w:rtl/>
        </w:rPr>
      </w:pPr>
    </w:p>
    <w:p w14:paraId="5BC88BE8" w14:textId="77777777" w:rsidR="00000000" w:rsidRDefault="00581103">
      <w:pPr>
        <w:pStyle w:val="af0"/>
        <w:rPr>
          <w:rtl/>
        </w:rPr>
      </w:pPr>
      <w:r>
        <w:rPr>
          <w:rFonts w:hint="eastAsia"/>
          <w:rtl/>
        </w:rPr>
        <w:t>מוחמד</w:t>
      </w:r>
      <w:r>
        <w:rPr>
          <w:rtl/>
        </w:rPr>
        <w:t xml:space="preserve"> ברכה (ח</w:t>
      </w:r>
      <w:r>
        <w:rPr>
          <w:rtl/>
        </w:rPr>
        <w:t>ד"ש-תע"ל):</w:t>
      </w:r>
    </w:p>
    <w:p w14:paraId="37AC25E3" w14:textId="77777777" w:rsidR="00000000" w:rsidRDefault="00581103">
      <w:pPr>
        <w:pStyle w:val="a0"/>
        <w:rPr>
          <w:rFonts w:hint="cs"/>
          <w:rtl/>
        </w:rPr>
      </w:pPr>
    </w:p>
    <w:p w14:paraId="623650CD" w14:textId="77777777" w:rsidR="00000000" w:rsidRDefault="00581103">
      <w:pPr>
        <w:pStyle w:val="a0"/>
        <w:rPr>
          <w:rFonts w:hint="cs"/>
          <w:rtl/>
        </w:rPr>
      </w:pPr>
      <w:r>
        <w:rPr>
          <w:rFonts w:hint="cs"/>
          <w:rtl/>
        </w:rPr>
        <w:t xml:space="preserve">יכול, ברוח טובה. </w:t>
      </w:r>
    </w:p>
    <w:p w14:paraId="58C6B26C" w14:textId="77777777" w:rsidR="00000000" w:rsidRDefault="00581103">
      <w:pPr>
        <w:pStyle w:val="a0"/>
        <w:ind w:firstLine="0"/>
        <w:rPr>
          <w:rFonts w:hint="cs"/>
          <w:rtl/>
        </w:rPr>
      </w:pPr>
    </w:p>
    <w:p w14:paraId="59B7ACEE" w14:textId="77777777" w:rsidR="00000000" w:rsidRDefault="00581103">
      <w:pPr>
        <w:pStyle w:val="af0"/>
        <w:rPr>
          <w:rtl/>
        </w:rPr>
      </w:pPr>
      <w:r>
        <w:rPr>
          <w:rFonts w:hint="eastAsia"/>
          <w:rtl/>
        </w:rPr>
        <w:t>חיים</w:t>
      </w:r>
      <w:r>
        <w:rPr>
          <w:rtl/>
        </w:rPr>
        <w:t xml:space="preserve"> כץ (הליכוד):</w:t>
      </w:r>
    </w:p>
    <w:p w14:paraId="7671FC2D" w14:textId="77777777" w:rsidR="00000000" w:rsidRDefault="00581103">
      <w:pPr>
        <w:pStyle w:val="a0"/>
        <w:rPr>
          <w:rFonts w:hint="cs"/>
          <w:rtl/>
        </w:rPr>
      </w:pPr>
    </w:p>
    <w:p w14:paraId="0DE442C3" w14:textId="77777777" w:rsidR="00000000" w:rsidRDefault="00581103">
      <w:pPr>
        <w:pStyle w:val="a0"/>
        <w:rPr>
          <w:rFonts w:hint="cs"/>
          <w:rtl/>
        </w:rPr>
      </w:pPr>
      <w:r>
        <w:rPr>
          <w:rFonts w:hint="cs"/>
          <w:rtl/>
        </w:rPr>
        <w:t xml:space="preserve">יש לך רק עשר הסתייגויות, יש לך 50 דקות. </w:t>
      </w:r>
    </w:p>
    <w:p w14:paraId="08E1E26C" w14:textId="77777777" w:rsidR="00000000" w:rsidRDefault="00581103">
      <w:pPr>
        <w:pStyle w:val="a0"/>
        <w:ind w:firstLine="0"/>
        <w:rPr>
          <w:rFonts w:hint="cs"/>
          <w:rtl/>
        </w:rPr>
      </w:pPr>
    </w:p>
    <w:p w14:paraId="5CB809D2" w14:textId="77777777" w:rsidR="00000000" w:rsidRDefault="00581103">
      <w:pPr>
        <w:pStyle w:val="af0"/>
        <w:rPr>
          <w:rtl/>
        </w:rPr>
      </w:pPr>
      <w:r>
        <w:rPr>
          <w:rFonts w:hint="eastAsia"/>
          <w:rtl/>
        </w:rPr>
        <w:t>עמיר</w:t>
      </w:r>
      <w:r>
        <w:rPr>
          <w:rtl/>
        </w:rPr>
        <w:t xml:space="preserve"> פרץ (עם אחד):</w:t>
      </w:r>
    </w:p>
    <w:p w14:paraId="1B5DAD29" w14:textId="77777777" w:rsidR="00000000" w:rsidRDefault="00581103">
      <w:pPr>
        <w:pStyle w:val="a0"/>
        <w:rPr>
          <w:rFonts w:hint="cs"/>
          <w:rtl/>
        </w:rPr>
      </w:pPr>
    </w:p>
    <w:p w14:paraId="73C8B8A3" w14:textId="77777777" w:rsidR="00000000" w:rsidRDefault="00581103">
      <w:pPr>
        <w:pStyle w:val="a0"/>
        <w:rPr>
          <w:rFonts w:hint="cs"/>
          <w:rtl/>
        </w:rPr>
      </w:pPr>
      <w:r>
        <w:rPr>
          <w:rFonts w:hint="cs"/>
          <w:rtl/>
        </w:rPr>
        <w:t xml:space="preserve">ממך אני לוקח. </w:t>
      </w:r>
    </w:p>
    <w:p w14:paraId="76602EA3" w14:textId="77777777" w:rsidR="00000000" w:rsidRDefault="00581103">
      <w:pPr>
        <w:pStyle w:val="a0"/>
        <w:rPr>
          <w:rFonts w:hint="cs"/>
          <w:rtl/>
        </w:rPr>
      </w:pPr>
    </w:p>
    <w:p w14:paraId="62EA12EE" w14:textId="77777777" w:rsidR="00000000" w:rsidRDefault="00581103">
      <w:pPr>
        <w:pStyle w:val="-"/>
        <w:rPr>
          <w:rtl/>
        </w:rPr>
      </w:pPr>
      <w:bookmarkStart w:id="359" w:name="FS000001065T14_07_2004_15_35_28C"/>
      <w:bookmarkEnd w:id="359"/>
      <w:r>
        <w:rPr>
          <w:rtl/>
        </w:rPr>
        <w:t>חיים אורון (יחד):</w:t>
      </w:r>
    </w:p>
    <w:p w14:paraId="48E52E12" w14:textId="77777777" w:rsidR="00000000" w:rsidRDefault="00581103">
      <w:pPr>
        <w:pStyle w:val="a0"/>
        <w:rPr>
          <w:rtl/>
        </w:rPr>
      </w:pPr>
    </w:p>
    <w:p w14:paraId="1B253AD0" w14:textId="77777777" w:rsidR="00000000" w:rsidRDefault="00581103">
      <w:pPr>
        <w:pStyle w:val="a0"/>
        <w:rPr>
          <w:rFonts w:hint="cs"/>
          <w:rtl/>
        </w:rPr>
      </w:pPr>
      <w:r>
        <w:rPr>
          <w:rFonts w:hint="cs"/>
          <w:rtl/>
        </w:rPr>
        <w:t xml:space="preserve">זה לא פיליבסטר, אני לא מדבר בשביל למשוך זמן. אני רוצה לומר את מה שרציתי לומר בדיון הזה, ובזה לסיים. </w:t>
      </w:r>
    </w:p>
    <w:p w14:paraId="7E4E01F8" w14:textId="77777777" w:rsidR="00000000" w:rsidRDefault="00581103">
      <w:pPr>
        <w:pStyle w:val="a0"/>
        <w:rPr>
          <w:rFonts w:hint="cs"/>
          <w:rtl/>
        </w:rPr>
      </w:pPr>
    </w:p>
    <w:p w14:paraId="11AE8115" w14:textId="77777777" w:rsidR="00000000" w:rsidRDefault="00581103">
      <w:pPr>
        <w:pStyle w:val="a0"/>
        <w:rPr>
          <w:rFonts w:hint="cs"/>
          <w:rtl/>
        </w:rPr>
      </w:pPr>
      <w:r>
        <w:rPr>
          <w:rFonts w:hint="cs"/>
          <w:rtl/>
        </w:rPr>
        <w:t>אני מצט</w:t>
      </w:r>
      <w:r>
        <w:rPr>
          <w:rFonts w:hint="cs"/>
          <w:rtl/>
        </w:rPr>
        <w:t xml:space="preserve">רף לפנייתו של חבר הכנסת שוחט, אדוני ראש הממשלה, ואני באמת מעריך את העובדה שאתה יושב פה, זה ממש הרגע האחרון. יכול להיות, כמו שקורה לפעמים במשברים, שאם ממש ברגע האחרון הנצרה תיכנס למקום שאתה מכניס אותה </w:t>
      </w:r>
      <w:r>
        <w:rPr>
          <w:rtl/>
        </w:rPr>
        <w:t>–</w:t>
      </w:r>
      <w:r>
        <w:rPr>
          <w:rFonts w:hint="cs"/>
          <w:rtl/>
        </w:rPr>
        <w:t xml:space="preserve"> יכול להיות שזה כשלעצמו יהיה צעד בונה אמון. יכול להיות </w:t>
      </w:r>
      <w:r>
        <w:rPr>
          <w:rFonts w:hint="cs"/>
          <w:rtl/>
        </w:rPr>
        <w:t xml:space="preserve">שזה כשלעצמו ייצור תחושה: הנה, כולם רוצים לעצור לפני הרגע האחרון, לחזור לחדר המשא-ומתן. </w:t>
      </w:r>
    </w:p>
    <w:p w14:paraId="6E9AAB03" w14:textId="77777777" w:rsidR="00000000" w:rsidRDefault="00581103">
      <w:pPr>
        <w:pStyle w:val="a0"/>
        <w:rPr>
          <w:rFonts w:hint="cs"/>
          <w:rtl/>
        </w:rPr>
      </w:pPr>
    </w:p>
    <w:p w14:paraId="3E9F8E9F" w14:textId="77777777" w:rsidR="00000000" w:rsidRDefault="00581103">
      <w:pPr>
        <w:pStyle w:val="a0"/>
        <w:rPr>
          <w:rFonts w:hint="cs"/>
          <w:rtl/>
        </w:rPr>
      </w:pPr>
      <w:r>
        <w:rPr>
          <w:rFonts w:hint="cs"/>
          <w:rtl/>
        </w:rPr>
        <w:t>הרי האפשרות לחזור לדיון הזה ביום שני, או ביום שלישי, או ביום רביעי הבא, תמיד קיימת לקואליציה. אפילו שחררו מחובת הנחה. אל תובילו את המשק הישראלי, בתקופה הזאת, בעונה הזא</w:t>
      </w:r>
      <w:r>
        <w:rPr>
          <w:rFonts w:hint="cs"/>
          <w:rtl/>
        </w:rPr>
        <w:t xml:space="preserve">ת, למשבר שיכול להיות אחד מסכסוכי העבודה הכי חמורים במשק, ואין לו הצדקה. אין לו הצדקה. </w:t>
      </w:r>
    </w:p>
    <w:p w14:paraId="0A2F3F69" w14:textId="77777777" w:rsidR="00000000" w:rsidRDefault="00581103">
      <w:pPr>
        <w:pStyle w:val="a0"/>
        <w:rPr>
          <w:rFonts w:hint="cs"/>
          <w:rtl/>
        </w:rPr>
      </w:pPr>
    </w:p>
    <w:p w14:paraId="51A043DC" w14:textId="77777777" w:rsidR="00000000" w:rsidRDefault="00581103">
      <w:pPr>
        <w:pStyle w:val="af1"/>
        <w:rPr>
          <w:rtl/>
        </w:rPr>
      </w:pPr>
      <w:r>
        <w:rPr>
          <w:rtl/>
        </w:rPr>
        <w:t>היו"ר אלי בן-מנחם:</w:t>
      </w:r>
    </w:p>
    <w:p w14:paraId="0C5828EA" w14:textId="77777777" w:rsidR="00000000" w:rsidRDefault="00581103">
      <w:pPr>
        <w:pStyle w:val="a0"/>
        <w:rPr>
          <w:rtl/>
        </w:rPr>
      </w:pPr>
    </w:p>
    <w:p w14:paraId="2D265241" w14:textId="77777777" w:rsidR="00000000" w:rsidRDefault="00581103">
      <w:pPr>
        <w:pStyle w:val="a0"/>
        <w:rPr>
          <w:rFonts w:hint="cs"/>
          <w:rtl/>
        </w:rPr>
      </w:pPr>
      <w:r>
        <w:rPr>
          <w:rFonts w:hint="cs"/>
          <w:rtl/>
        </w:rPr>
        <w:t xml:space="preserve">תודה לחבר הכנסת חיים אורון. חבר הכנסת אבשלום וילן, ואחריו - חבר הכנסת מוחמד ברכה. כמה זמן? אבקש לעשות זאת במינימום זמן. אני לא מגביל אותו בזמן, אני </w:t>
      </w:r>
      <w:r>
        <w:rPr>
          <w:rFonts w:hint="cs"/>
          <w:rtl/>
        </w:rPr>
        <w:t xml:space="preserve">רוצה שיקצר. </w:t>
      </w:r>
    </w:p>
    <w:p w14:paraId="322E58C3" w14:textId="77777777" w:rsidR="00000000" w:rsidRDefault="00581103">
      <w:pPr>
        <w:pStyle w:val="a0"/>
        <w:ind w:firstLine="0"/>
        <w:rPr>
          <w:rFonts w:hint="cs"/>
          <w:rtl/>
        </w:rPr>
      </w:pPr>
    </w:p>
    <w:p w14:paraId="370FFFD1" w14:textId="77777777" w:rsidR="00000000" w:rsidRDefault="00581103">
      <w:pPr>
        <w:pStyle w:val="a"/>
        <w:rPr>
          <w:rtl/>
        </w:rPr>
      </w:pPr>
      <w:bookmarkStart w:id="360" w:name="FS000000505T14_07_2004_15_37_05"/>
      <w:bookmarkStart w:id="361" w:name="_Toc81561467"/>
      <w:bookmarkEnd w:id="360"/>
      <w:r>
        <w:rPr>
          <w:rFonts w:hint="eastAsia"/>
          <w:rtl/>
        </w:rPr>
        <w:t>אבשלום</w:t>
      </w:r>
      <w:r>
        <w:rPr>
          <w:rtl/>
        </w:rPr>
        <w:t xml:space="preserve"> וילן (יחד):</w:t>
      </w:r>
      <w:bookmarkEnd w:id="361"/>
    </w:p>
    <w:p w14:paraId="7BD5B9A2" w14:textId="77777777" w:rsidR="00000000" w:rsidRDefault="00581103">
      <w:pPr>
        <w:pStyle w:val="a0"/>
        <w:rPr>
          <w:rFonts w:hint="cs"/>
          <w:rtl/>
        </w:rPr>
      </w:pPr>
    </w:p>
    <w:p w14:paraId="513F6B58" w14:textId="77777777" w:rsidR="00000000" w:rsidRDefault="00581103">
      <w:pPr>
        <w:pStyle w:val="a0"/>
        <w:rPr>
          <w:rFonts w:hint="cs"/>
          <w:rtl/>
        </w:rPr>
      </w:pPr>
      <w:r>
        <w:rPr>
          <w:rFonts w:hint="cs"/>
          <w:rtl/>
        </w:rPr>
        <w:t>אדוני היושב-ראש, רבותי חברי הכנסת, מכיוון שראש הממשלה קם, אני פונה אליך, אדוני ראש הממשלה, בשורה התחתונה: אתם רוצים להצביע היום בקריאה שנייה? תצביעו. אני קורא לך לגלות מנהיגות. אתה חקלאי, אתה יודע שהרבה פירות מייצרים עכשיו</w:t>
      </w:r>
      <w:r>
        <w:rPr>
          <w:rFonts w:hint="cs"/>
          <w:rtl/>
        </w:rPr>
        <w:t xml:space="preserve">, יש ענפים אדירים בשוק. אתה יודע שסגירתם של הנמלים, עם הלחיצה פה בקריאה השלישית, תגרום נזק אדיר לכלכלת ישראל. תן הוראה לחכות שבוע בין הקריאה השנייה לקריאה השלישית, ובשבוע הזה לגמור את המשא-ומתן. שום דבר לא יקרה. הצדדים, למיטב ידיעתי </w:t>
      </w:r>
      <w:r>
        <w:rPr>
          <w:rtl/>
        </w:rPr>
        <w:t>–</w:t>
      </w:r>
      <w:r>
        <w:rPr>
          <w:rFonts w:hint="cs"/>
          <w:rtl/>
        </w:rPr>
        <w:t xml:space="preserve"> נכחתי בדיונים ואני יו</w:t>
      </w:r>
      <w:r>
        <w:rPr>
          <w:rFonts w:hint="cs"/>
          <w:rtl/>
        </w:rPr>
        <w:t xml:space="preserve">דע על מה אני מדבר </w:t>
      </w:r>
      <w:r>
        <w:rPr>
          <w:rtl/>
        </w:rPr>
        <w:t>–</w:t>
      </w:r>
      <w:r>
        <w:rPr>
          <w:rFonts w:hint="cs"/>
          <w:rtl/>
        </w:rPr>
        <w:t xml:space="preserve"> אינם רחוקים מסיכום. </w:t>
      </w:r>
    </w:p>
    <w:p w14:paraId="0905F39A" w14:textId="77777777" w:rsidR="00000000" w:rsidRDefault="00581103">
      <w:pPr>
        <w:pStyle w:val="a0"/>
        <w:rPr>
          <w:rFonts w:hint="cs"/>
          <w:rtl/>
        </w:rPr>
      </w:pPr>
    </w:p>
    <w:p w14:paraId="445F0C40" w14:textId="77777777" w:rsidR="00000000" w:rsidRDefault="00581103">
      <w:pPr>
        <w:pStyle w:val="a0"/>
        <w:rPr>
          <w:rFonts w:hint="cs"/>
          <w:rtl/>
        </w:rPr>
      </w:pPr>
      <w:r>
        <w:rPr>
          <w:rFonts w:hint="cs"/>
          <w:rtl/>
        </w:rPr>
        <w:t xml:space="preserve">לכן, כדאי לא להסתבך בשביתה ולא בחקיקה אם אפשר להגיע להסכם </w:t>
      </w:r>
      <w:r>
        <w:rPr>
          <w:rtl/>
        </w:rPr>
        <w:t>–</w:t>
      </w:r>
      <w:r>
        <w:rPr>
          <w:rFonts w:hint="cs"/>
          <w:rtl/>
        </w:rPr>
        <w:t xml:space="preserve"> שהוא תמיד עדיף מחקיקה. אמרו גם שר האוצר וגם אורי יוגב: אם מגיעים להסכם עם העובדים, עדיף לעשות את הפרטת הנמלים בצורה מסודרת בהסכם, לא בחקיקה. הטענה שלהם הי</w:t>
      </w:r>
      <w:r>
        <w:rPr>
          <w:rFonts w:hint="cs"/>
          <w:rtl/>
        </w:rPr>
        <w:t xml:space="preserve">תה שהעובדים לא יזוזו עד אשר לא יהיה השוט של החקיקה. הנה, הגענו לשוט של החקיקה, זה עולה לקריאה שנייה ושלישית. אני קורא לך: תן שבוע בין הקריאה השנייה לשלישית, ויכול מאוד להיות שיהיה אפשר להגיע להסכם. תודה, אדוני ראש הממשלה. </w:t>
      </w:r>
    </w:p>
    <w:p w14:paraId="0D65BAA9" w14:textId="77777777" w:rsidR="00000000" w:rsidRDefault="00581103">
      <w:pPr>
        <w:pStyle w:val="a0"/>
        <w:ind w:firstLine="0"/>
        <w:rPr>
          <w:rFonts w:hint="cs"/>
          <w:rtl/>
        </w:rPr>
      </w:pPr>
    </w:p>
    <w:p w14:paraId="12B69CD8" w14:textId="77777777" w:rsidR="00000000" w:rsidRDefault="00581103">
      <w:pPr>
        <w:pStyle w:val="af1"/>
        <w:rPr>
          <w:rtl/>
        </w:rPr>
      </w:pPr>
      <w:r>
        <w:rPr>
          <w:rtl/>
        </w:rPr>
        <w:t>היו"ר ראובן ריבלין:</w:t>
      </w:r>
    </w:p>
    <w:p w14:paraId="02ABCDD5" w14:textId="77777777" w:rsidR="00000000" w:rsidRDefault="00581103">
      <w:pPr>
        <w:pStyle w:val="a0"/>
        <w:rPr>
          <w:rtl/>
        </w:rPr>
      </w:pPr>
    </w:p>
    <w:p w14:paraId="1404232C" w14:textId="77777777" w:rsidR="00000000" w:rsidRDefault="00581103">
      <w:pPr>
        <w:pStyle w:val="a0"/>
        <w:rPr>
          <w:rFonts w:hint="cs"/>
          <w:rtl/>
        </w:rPr>
      </w:pPr>
      <w:r>
        <w:rPr>
          <w:rFonts w:hint="cs"/>
          <w:rtl/>
        </w:rPr>
        <w:t>חבר הכנסת ו</w:t>
      </w:r>
      <w:r>
        <w:rPr>
          <w:rFonts w:hint="cs"/>
          <w:rtl/>
        </w:rPr>
        <w:t xml:space="preserve">ילן, אנחנו נקדיש לכל חבר הכנסת 15 דקות. </w:t>
      </w:r>
    </w:p>
    <w:p w14:paraId="7DC60AB3" w14:textId="77777777" w:rsidR="00000000" w:rsidRDefault="00581103">
      <w:pPr>
        <w:pStyle w:val="a0"/>
        <w:ind w:firstLine="0"/>
        <w:rPr>
          <w:rFonts w:hint="cs"/>
          <w:rtl/>
        </w:rPr>
      </w:pPr>
    </w:p>
    <w:p w14:paraId="31958351" w14:textId="77777777" w:rsidR="00000000" w:rsidRDefault="00581103">
      <w:pPr>
        <w:pStyle w:val="-"/>
        <w:rPr>
          <w:rtl/>
        </w:rPr>
      </w:pPr>
      <w:bookmarkStart w:id="362" w:name="FS000000505T14_07_2004_15_43_36C"/>
      <w:bookmarkEnd w:id="362"/>
      <w:r>
        <w:rPr>
          <w:rtl/>
        </w:rPr>
        <w:t>אבשלום וילן (יחד):</w:t>
      </w:r>
    </w:p>
    <w:p w14:paraId="4FDB91DE" w14:textId="77777777" w:rsidR="00000000" w:rsidRDefault="00581103">
      <w:pPr>
        <w:pStyle w:val="a0"/>
        <w:rPr>
          <w:rtl/>
        </w:rPr>
      </w:pPr>
    </w:p>
    <w:p w14:paraId="3577CA84" w14:textId="77777777" w:rsidR="00000000" w:rsidRDefault="00581103">
      <w:pPr>
        <w:pStyle w:val="a0"/>
        <w:rPr>
          <w:rFonts w:hint="cs"/>
          <w:rtl/>
        </w:rPr>
      </w:pPr>
      <w:r>
        <w:rPr>
          <w:rFonts w:hint="cs"/>
          <w:rtl/>
        </w:rPr>
        <w:t xml:space="preserve">אני אדבר הרבה פחות מזה, אל תדאג. </w:t>
      </w:r>
    </w:p>
    <w:p w14:paraId="4FA0EDC3" w14:textId="77777777" w:rsidR="00000000" w:rsidRDefault="00581103">
      <w:pPr>
        <w:pStyle w:val="a0"/>
        <w:ind w:firstLine="0"/>
        <w:rPr>
          <w:rFonts w:hint="cs"/>
          <w:rtl/>
        </w:rPr>
      </w:pPr>
    </w:p>
    <w:p w14:paraId="6BCE3A70" w14:textId="77777777" w:rsidR="00000000" w:rsidRDefault="00581103">
      <w:pPr>
        <w:pStyle w:val="af1"/>
        <w:rPr>
          <w:rtl/>
        </w:rPr>
      </w:pPr>
      <w:r>
        <w:rPr>
          <w:rtl/>
        </w:rPr>
        <w:t>היו"ר ראובן ריבלין:</w:t>
      </w:r>
    </w:p>
    <w:p w14:paraId="61A4CA67" w14:textId="77777777" w:rsidR="00000000" w:rsidRDefault="00581103">
      <w:pPr>
        <w:pStyle w:val="a0"/>
        <w:rPr>
          <w:rtl/>
        </w:rPr>
      </w:pPr>
    </w:p>
    <w:p w14:paraId="09F5CB08" w14:textId="77777777" w:rsidR="00000000" w:rsidRDefault="00581103">
      <w:pPr>
        <w:pStyle w:val="a0"/>
        <w:rPr>
          <w:rFonts w:hint="cs"/>
          <w:rtl/>
        </w:rPr>
      </w:pPr>
      <w:r>
        <w:rPr>
          <w:rFonts w:hint="cs"/>
          <w:rtl/>
        </w:rPr>
        <w:t xml:space="preserve">לא אמרתי. </w:t>
      </w:r>
    </w:p>
    <w:p w14:paraId="357A9DD1" w14:textId="77777777" w:rsidR="00000000" w:rsidRDefault="00581103">
      <w:pPr>
        <w:pStyle w:val="a0"/>
        <w:ind w:firstLine="0"/>
        <w:rPr>
          <w:rFonts w:hint="cs"/>
          <w:rtl/>
        </w:rPr>
      </w:pPr>
    </w:p>
    <w:p w14:paraId="3C051F56" w14:textId="77777777" w:rsidR="00000000" w:rsidRDefault="00581103">
      <w:pPr>
        <w:pStyle w:val="-"/>
        <w:rPr>
          <w:rtl/>
        </w:rPr>
      </w:pPr>
      <w:bookmarkStart w:id="363" w:name="FS000000505T14_07_2004_15_55_05C"/>
      <w:bookmarkEnd w:id="363"/>
      <w:r>
        <w:rPr>
          <w:rtl/>
        </w:rPr>
        <w:t>אבשלום וילן (יחד):</w:t>
      </w:r>
    </w:p>
    <w:p w14:paraId="2B8FF9DD" w14:textId="77777777" w:rsidR="00000000" w:rsidRDefault="00581103">
      <w:pPr>
        <w:pStyle w:val="a0"/>
        <w:rPr>
          <w:rtl/>
        </w:rPr>
      </w:pPr>
    </w:p>
    <w:p w14:paraId="4D716209" w14:textId="77777777" w:rsidR="00000000" w:rsidRDefault="00581103">
      <w:pPr>
        <w:pStyle w:val="a0"/>
        <w:rPr>
          <w:rFonts w:hint="cs"/>
          <w:rtl/>
        </w:rPr>
      </w:pPr>
      <w:r>
        <w:rPr>
          <w:rFonts w:hint="cs"/>
          <w:rtl/>
        </w:rPr>
        <w:t xml:space="preserve">אני מודיע לך, אדוני היושב-ראש. אבל עמיר פרץ רוצה לדבר 70 דקות. </w:t>
      </w:r>
    </w:p>
    <w:p w14:paraId="11CAC971" w14:textId="77777777" w:rsidR="00000000" w:rsidRDefault="00581103">
      <w:pPr>
        <w:pStyle w:val="a0"/>
        <w:ind w:firstLine="0"/>
        <w:rPr>
          <w:rFonts w:hint="cs"/>
          <w:rtl/>
        </w:rPr>
      </w:pPr>
    </w:p>
    <w:p w14:paraId="2B9EA32F" w14:textId="77777777" w:rsidR="00000000" w:rsidRDefault="00581103">
      <w:pPr>
        <w:pStyle w:val="af1"/>
        <w:rPr>
          <w:rtl/>
        </w:rPr>
      </w:pPr>
      <w:r>
        <w:rPr>
          <w:rtl/>
        </w:rPr>
        <w:t>היו"ר ראובן ריבלין:</w:t>
      </w:r>
    </w:p>
    <w:p w14:paraId="7FE6FF36" w14:textId="77777777" w:rsidR="00000000" w:rsidRDefault="00581103">
      <w:pPr>
        <w:pStyle w:val="a0"/>
        <w:rPr>
          <w:rtl/>
        </w:rPr>
      </w:pPr>
    </w:p>
    <w:p w14:paraId="5BD9C336" w14:textId="77777777" w:rsidR="00000000" w:rsidRDefault="00581103">
      <w:pPr>
        <w:pStyle w:val="a0"/>
        <w:rPr>
          <w:rFonts w:hint="cs"/>
          <w:rtl/>
        </w:rPr>
      </w:pPr>
      <w:r>
        <w:rPr>
          <w:rFonts w:hint="cs"/>
          <w:rtl/>
        </w:rPr>
        <w:t>לא אתן לאף אחד. 15 ד</w:t>
      </w:r>
      <w:r>
        <w:rPr>
          <w:rFonts w:hint="cs"/>
          <w:rtl/>
        </w:rPr>
        <w:t xml:space="preserve">קות לכל חבר כנסת. אם חבר הכנסת עמיר פרץ יבקש עוד חמש דקות, נתחשב בו. </w:t>
      </w:r>
    </w:p>
    <w:p w14:paraId="4C22CD8D" w14:textId="77777777" w:rsidR="00000000" w:rsidRDefault="00581103">
      <w:pPr>
        <w:pStyle w:val="a0"/>
        <w:ind w:firstLine="0"/>
        <w:rPr>
          <w:rFonts w:hint="cs"/>
          <w:rtl/>
        </w:rPr>
      </w:pPr>
    </w:p>
    <w:p w14:paraId="6E347961" w14:textId="77777777" w:rsidR="00000000" w:rsidRDefault="00581103">
      <w:pPr>
        <w:pStyle w:val="af0"/>
        <w:rPr>
          <w:rtl/>
        </w:rPr>
      </w:pPr>
      <w:r>
        <w:rPr>
          <w:rFonts w:hint="eastAsia"/>
          <w:rtl/>
        </w:rPr>
        <w:t>עמיר</w:t>
      </w:r>
      <w:r>
        <w:rPr>
          <w:rtl/>
        </w:rPr>
        <w:t xml:space="preserve"> פרץ (עם אחד):</w:t>
      </w:r>
    </w:p>
    <w:p w14:paraId="6E21724D" w14:textId="77777777" w:rsidR="00000000" w:rsidRDefault="00581103">
      <w:pPr>
        <w:pStyle w:val="a0"/>
        <w:rPr>
          <w:rFonts w:hint="cs"/>
          <w:rtl/>
        </w:rPr>
      </w:pPr>
    </w:p>
    <w:p w14:paraId="142ADBC0" w14:textId="77777777" w:rsidR="00000000" w:rsidRDefault="00581103">
      <w:pPr>
        <w:pStyle w:val="a0"/>
        <w:rPr>
          <w:rFonts w:hint="cs"/>
          <w:rtl/>
        </w:rPr>
      </w:pPr>
      <w:r>
        <w:rPr>
          <w:rFonts w:hint="cs"/>
          <w:rtl/>
        </w:rPr>
        <w:t>למה?</w:t>
      </w:r>
    </w:p>
    <w:p w14:paraId="4B3D1E41" w14:textId="77777777" w:rsidR="00000000" w:rsidRDefault="00581103">
      <w:pPr>
        <w:pStyle w:val="a0"/>
        <w:ind w:firstLine="0"/>
        <w:rPr>
          <w:rFonts w:hint="cs"/>
          <w:rtl/>
        </w:rPr>
      </w:pPr>
    </w:p>
    <w:p w14:paraId="02BE84B9" w14:textId="77777777" w:rsidR="00000000" w:rsidRDefault="00581103">
      <w:pPr>
        <w:pStyle w:val="af1"/>
        <w:rPr>
          <w:rtl/>
        </w:rPr>
      </w:pPr>
      <w:r>
        <w:rPr>
          <w:rtl/>
        </w:rPr>
        <w:t>היו"ר ראובן ריבלין:</w:t>
      </w:r>
    </w:p>
    <w:p w14:paraId="61F67044" w14:textId="77777777" w:rsidR="00000000" w:rsidRDefault="00581103">
      <w:pPr>
        <w:pStyle w:val="a0"/>
        <w:rPr>
          <w:rtl/>
        </w:rPr>
      </w:pPr>
    </w:p>
    <w:p w14:paraId="463DD059" w14:textId="77777777" w:rsidR="00000000" w:rsidRDefault="00581103">
      <w:pPr>
        <w:pStyle w:val="a0"/>
        <w:rPr>
          <w:rFonts w:hint="cs"/>
          <w:rtl/>
        </w:rPr>
      </w:pPr>
      <w:r>
        <w:rPr>
          <w:rFonts w:hint="cs"/>
          <w:rtl/>
        </w:rPr>
        <w:t xml:space="preserve">אנחנו עושים כמו בתקציב. אתה יכול לכתוב גם 1,600 הסתייגויות. </w:t>
      </w:r>
    </w:p>
    <w:p w14:paraId="4C6EC989" w14:textId="77777777" w:rsidR="00000000" w:rsidRDefault="00581103">
      <w:pPr>
        <w:pStyle w:val="a0"/>
        <w:ind w:firstLine="0"/>
        <w:rPr>
          <w:rFonts w:hint="cs"/>
          <w:rtl/>
        </w:rPr>
      </w:pPr>
    </w:p>
    <w:p w14:paraId="5136797D" w14:textId="77777777" w:rsidR="00000000" w:rsidRDefault="00581103">
      <w:pPr>
        <w:pStyle w:val="af0"/>
        <w:rPr>
          <w:rtl/>
        </w:rPr>
      </w:pPr>
      <w:r>
        <w:rPr>
          <w:rFonts w:hint="eastAsia"/>
          <w:rtl/>
        </w:rPr>
        <w:t>חיים</w:t>
      </w:r>
      <w:r>
        <w:rPr>
          <w:rtl/>
        </w:rPr>
        <w:t xml:space="preserve"> אורון (יחד):</w:t>
      </w:r>
    </w:p>
    <w:p w14:paraId="31DF9FC1" w14:textId="77777777" w:rsidR="00000000" w:rsidRDefault="00581103">
      <w:pPr>
        <w:pStyle w:val="a0"/>
        <w:rPr>
          <w:rFonts w:hint="cs"/>
          <w:rtl/>
        </w:rPr>
      </w:pPr>
    </w:p>
    <w:p w14:paraId="6B0085CE" w14:textId="77777777" w:rsidR="00000000" w:rsidRDefault="00581103">
      <w:pPr>
        <w:pStyle w:val="a0"/>
        <w:rPr>
          <w:rFonts w:hint="cs"/>
          <w:rtl/>
        </w:rPr>
      </w:pPr>
      <w:r>
        <w:rPr>
          <w:rFonts w:hint="cs"/>
          <w:rtl/>
        </w:rPr>
        <w:t xml:space="preserve">אבל זה בהסכמה. </w:t>
      </w:r>
    </w:p>
    <w:p w14:paraId="0E1A0FBF" w14:textId="77777777" w:rsidR="00000000" w:rsidRDefault="00581103">
      <w:pPr>
        <w:pStyle w:val="a0"/>
        <w:ind w:firstLine="0"/>
        <w:rPr>
          <w:rFonts w:hint="cs"/>
          <w:rtl/>
        </w:rPr>
      </w:pPr>
    </w:p>
    <w:p w14:paraId="18DAD90C" w14:textId="77777777" w:rsidR="00000000" w:rsidRDefault="00581103">
      <w:pPr>
        <w:pStyle w:val="-"/>
        <w:rPr>
          <w:rtl/>
        </w:rPr>
      </w:pPr>
      <w:bookmarkStart w:id="364" w:name="FS000000505T14_07_2004_15_56_15C"/>
      <w:bookmarkEnd w:id="364"/>
      <w:r>
        <w:rPr>
          <w:rtl/>
        </w:rPr>
        <w:t>אבשלום וילן (יחד):</w:t>
      </w:r>
    </w:p>
    <w:p w14:paraId="1EC55FDA" w14:textId="77777777" w:rsidR="00000000" w:rsidRDefault="00581103">
      <w:pPr>
        <w:pStyle w:val="a0"/>
        <w:rPr>
          <w:rtl/>
        </w:rPr>
      </w:pPr>
    </w:p>
    <w:p w14:paraId="14FAF468" w14:textId="77777777" w:rsidR="00000000" w:rsidRDefault="00581103">
      <w:pPr>
        <w:pStyle w:val="a0"/>
        <w:rPr>
          <w:rFonts w:hint="cs"/>
          <w:rtl/>
        </w:rPr>
      </w:pPr>
      <w:r>
        <w:rPr>
          <w:rFonts w:hint="cs"/>
          <w:rtl/>
        </w:rPr>
        <w:t xml:space="preserve">צריך להגיע להסכמות. </w:t>
      </w:r>
      <w:r>
        <w:rPr>
          <w:rFonts w:hint="cs"/>
          <w:rtl/>
        </w:rPr>
        <w:t xml:space="preserve">תעשה ועדת הסכמות. </w:t>
      </w:r>
    </w:p>
    <w:p w14:paraId="7A7EF4D2" w14:textId="77777777" w:rsidR="00000000" w:rsidRDefault="00581103">
      <w:pPr>
        <w:pStyle w:val="a0"/>
        <w:ind w:firstLine="0"/>
        <w:rPr>
          <w:rFonts w:hint="cs"/>
          <w:rtl/>
        </w:rPr>
      </w:pPr>
    </w:p>
    <w:p w14:paraId="73832195" w14:textId="77777777" w:rsidR="00000000" w:rsidRDefault="00581103">
      <w:pPr>
        <w:pStyle w:val="af1"/>
        <w:rPr>
          <w:rtl/>
        </w:rPr>
      </w:pPr>
      <w:r>
        <w:rPr>
          <w:rtl/>
        </w:rPr>
        <w:t>היו"ר ראובן ריבלין:</w:t>
      </w:r>
    </w:p>
    <w:p w14:paraId="08AC56BB" w14:textId="77777777" w:rsidR="00000000" w:rsidRDefault="00581103">
      <w:pPr>
        <w:pStyle w:val="a0"/>
        <w:rPr>
          <w:rtl/>
        </w:rPr>
      </w:pPr>
    </w:p>
    <w:p w14:paraId="5687F250" w14:textId="77777777" w:rsidR="00000000" w:rsidRDefault="00581103">
      <w:pPr>
        <w:pStyle w:val="a0"/>
        <w:rPr>
          <w:rFonts w:hint="cs"/>
          <w:rtl/>
        </w:rPr>
      </w:pPr>
      <w:r>
        <w:rPr>
          <w:rFonts w:hint="cs"/>
          <w:rtl/>
        </w:rPr>
        <w:t xml:space="preserve">השאלה היא שאלה רצינית. </w:t>
      </w:r>
    </w:p>
    <w:p w14:paraId="3867D19C" w14:textId="77777777" w:rsidR="00000000" w:rsidRDefault="00581103">
      <w:pPr>
        <w:pStyle w:val="a0"/>
        <w:ind w:firstLine="0"/>
        <w:rPr>
          <w:rFonts w:hint="cs"/>
          <w:rtl/>
        </w:rPr>
      </w:pPr>
    </w:p>
    <w:p w14:paraId="01E132C1" w14:textId="77777777" w:rsidR="00000000" w:rsidRDefault="00581103">
      <w:pPr>
        <w:pStyle w:val="af0"/>
        <w:rPr>
          <w:rtl/>
        </w:rPr>
      </w:pPr>
      <w:r>
        <w:rPr>
          <w:rFonts w:hint="eastAsia"/>
          <w:rtl/>
        </w:rPr>
        <w:t>עמיר</w:t>
      </w:r>
      <w:r>
        <w:rPr>
          <w:rtl/>
        </w:rPr>
        <w:t xml:space="preserve"> פרץ (עם אחד):</w:t>
      </w:r>
    </w:p>
    <w:p w14:paraId="3764CADD" w14:textId="77777777" w:rsidR="00000000" w:rsidRDefault="00581103">
      <w:pPr>
        <w:pStyle w:val="a0"/>
        <w:rPr>
          <w:rFonts w:hint="cs"/>
          <w:rtl/>
        </w:rPr>
      </w:pPr>
    </w:p>
    <w:p w14:paraId="30C75555" w14:textId="77777777" w:rsidR="00000000" w:rsidRDefault="00581103">
      <w:pPr>
        <w:pStyle w:val="a0"/>
        <w:rPr>
          <w:rFonts w:hint="cs"/>
          <w:rtl/>
        </w:rPr>
      </w:pPr>
      <w:r>
        <w:rPr>
          <w:rFonts w:hint="cs"/>
          <w:rtl/>
        </w:rPr>
        <w:t xml:space="preserve">אדוני היושב-ראש, נדבר על כך כשאענה, נתווכח אז. </w:t>
      </w:r>
    </w:p>
    <w:p w14:paraId="6A216E93" w14:textId="77777777" w:rsidR="00000000" w:rsidRDefault="00581103">
      <w:pPr>
        <w:pStyle w:val="a0"/>
        <w:ind w:firstLine="0"/>
        <w:rPr>
          <w:rFonts w:hint="cs"/>
          <w:rtl/>
        </w:rPr>
      </w:pPr>
    </w:p>
    <w:p w14:paraId="1F9BEF4C" w14:textId="77777777" w:rsidR="00000000" w:rsidRDefault="00581103">
      <w:pPr>
        <w:pStyle w:val="-"/>
        <w:rPr>
          <w:rtl/>
        </w:rPr>
      </w:pPr>
      <w:bookmarkStart w:id="365" w:name="FS000000505T14_07_2004_15_56_39C"/>
      <w:bookmarkEnd w:id="365"/>
      <w:r>
        <w:rPr>
          <w:rtl/>
        </w:rPr>
        <w:t>אבשלום וילן (יחד):</w:t>
      </w:r>
    </w:p>
    <w:p w14:paraId="3C37EDAF" w14:textId="77777777" w:rsidR="00000000" w:rsidRDefault="00581103">
      <w:pPr>
        <w:pStyle w:val="a0"/>
        <w:rPr>
          <w:rtl/>
        </w:rPr>
      </w:pPr>
    </w:p>
    <w:p w14:paraId="48A61975" w14:textId="77777777" w:rsidR="00000000" w:rsidRDefault="00581103">
      <w:pPr>
        <w:pStyle w:val="a0"/>
        <w:rPr>
          <w:rFonts w:hint="cs"/>
          <w:rtl/>
        </w:rPr>
      </w:pPr>
      <w:r>
        <w:rPr>
          <w:rFonts w:hint="cs"/>
          <w:rtl/>
        </w:rPr>
        <w:t>אדוני היושב-ראש, אני לא משתחרר מהתחושה שמעבר לנושא. אני חושב שהנמלים באמת צריכים להיכנס לתחרות, ויש ב</w:t>
      </w:r>
      <w:r>
        <w:rPr>
          <w:rFonts w:hint="cs"/>
          <w:rtl/>
        </w:rPr>
        <w:t xml:space="preserve">עיה קשה של מחירים </w:t>
      </w:r>
      <w:r>
        <w:rPr>
          <w:rtl/>
        </w:rPr>
        <w:t>–</w:t>
      </w:r>
      <w:r>
        <w:rPr>
          <w:rFonts w:hint="cs"/>
          <w:rtl/>
        </w:rPr>
        <w:t xml:space="preserve"> אבל כל התחושה שלי היא שהדיון, כפי שראיתי אותו בוועדת הכספים, לא היה דיון ענייני. מאחורי הנושא עצמו עומדים דברים הרבה יותר מרחיקי לכת. אני לא רוצה להיגרר לניתוחים אישיים, אבל אומר רק זאת: יש לי הרושם שמישהו רוצה להיכנס להיסטוריה הכלכלית </w:t>
      </w:r>
      <w:r>
        <w:rPr>
          <w:rFonts w:hint="cs"/>
          <w:rtl/>
        </w:rPr>
        <w:t>הישראלית, אולי כמרגרט נתניהו, אולי כבנימין תאצ'ר.</w:t>
      </w:r>
    </w:p>
    <w:p w14:paraId="272B70E7" w14:textId="77777777" w:rsidR="00000000" w:rsidRDefault="00581103">
      <w:pPr>
        <w:pStyle w:val="a0"/>
        <w:rPr>
          <w:rFonts w:hint="cs"/>
          <w:rtl/>
        </w:rPr>
      </w:pPr>
    </w:p>
    <w:p w14:paraId="489707C3" w14:textId="77777777" w:rsidR="00000000" w:rsidRDefault="00581103">
      <w:pPr>
        <w:pStyle w:val="af0"/>
        <w:rPr>
          <w:rtl/>
        </w:rPr>
      </w:pPr>
      <w:r>
        <w:rPr>
          <w:rFonts w:hint="eastAsia"/>
          <w:rtl/>
        </w:rPr>
        <w:t>מל</w:t>
      </w:r>
      <w:r>
        <w:rPr>
          <w:rtl/>
        </w:rPr>
        <w:t xml:space="preserve"> פולישוק-בלוך (שינוי):</w:t>
      </w:r>
    </w:p>
    <w:p w14:paraId="6511A65E" w14:textId="77777777" w:rsidR="00000000" w:rsidRDefault="00581103">
      <w:pPr>
        <w:pStyle w:val="a0"/>
        <w:rPr>
          <w:rFonts w:hint="cs"/>
          <w:rtl/>
        </w:rPr>
      </w:pPr>
    </w:p>
    <w:p w14:paraId="71285EE1" w14:textId="77777777" w:rsidR="00000000" w:rsidRDefault="00581103">
      <w:pPr>
        <w:pStyle w:val="a0"/>
        <w:rPr>
          <w:rFonts w:hint="cs"/>
          <w:rtl/>
        </w:rPr>
      </w:pPr>
      <w:r>
        <w:rPr>
          <w:rFonts w:hint="cs"/>
          <w:rtl/>
        </w:rPr>
        <w:t xml:space="preserve">היא לא עשתה - - - </w:t>
      </w:r>
    </w:p>
    <w:p w14:paraId="34CCCBCF" w14:textId="77777777" w:rsidR="00000000" w:rsidRDefault="00581103">
      <w:pPr>
        <w:pStyle w:val="a0"/>
        <w:ind w:firstLine="0"/>
        <w:rPr>
          <w:rFonts w:hint="cs"/>
          <w:rtl/>
        </w:rPr>
      </w:pPr>
    </w:p>
    <w:p w14:paraId="2FB39799" w14:textId="77777777" w:rsidR="00000000" w:rsidRDefault="00581103">
      <w:pPr>
        <w:pStyle w:val="-"/>
        <w:rPr>
          <w:rtl/>
        </w:rPr>
      </w:pPr>
      <w:bookmarkStart w:id="366" w:name="FS000000505T14_07_2004_15_57_38C"/>
      <w:bookmarkEnd w:id="366"/>
      <w:r>
        <w:rPr>
          <w:rtl/>
        </w:rPr>
        <w:t>אבשלום וילן (יחד):</w:t>
      </w:r>
    </w:p>
    <w:p w14:paraId="17CB826E" w14:textId="77777777" w:rsidR="00000000" w:rsidRDefault="00581103">
      <w:pPr>
        <w:pStyle w:val="a0"/>
        <w:rPr>
          <w:rtl/>
        </w:rPr>
      </w:pPr>
    </w:p>
    <w:p w14:paraId="75577220" w14:textId="77777777" w:rsidR="00000000" w:rsidRDefault="00581103">
      <w:pPr>
        <w:pStyle w:val="a0"/>
        <w:rPr>
          <w:rFonts w:hint="cs"/>
          <w:rtl/>
        </w:rPr>
      </w:pPr>
      <w:r>
        <w:rPr>
          <w:rFonts w:hint="cs"/>
          <w:rtl/>
        </w:rPr>
        <w:t xml:space="preserve">האובססיה הזאת, אחרי שאת קרנות הפנסיה שברנו בחקיקה, ואת המחיר משלמים אזרחי ישראל. מי משלם? העמיתים. ועכשיו מנסים, בציפורניים, בשיתוף האוצר, </w:t>
      </w:r>
      <w:r>
        <w:rPr>
          <w:rFonts w:hint="cs"/>
          <w:rtl/>
        </w:rPr>
        <w:t xml:space="preserve">לתקן את הנזקים של אותה חקיקה נמהרת של ליל הארבע בבוקר, שבו את כל המכלול של קרנות הפנסיה הביאו לחקיקה מהירה במקום בדיון בהסכמות: נחתוך את זה באבחת סכין, ונראה לכם שאנחנו בעלי-הבית, משום שהרוב בכנסת הוא שלנו. </w:t>
      </w:r>
    </w:p>
    <w:p w14:paraId="36C2305C" w14:textId="77777777" w:rsidR="00000000" w:rsidRDefault="00581103">
      <w:pPr>
        <w:pStyle w:val="a0"/>
        <w:rPr>
          <w:rFonts w:hint="cs"/>
          <w:rtl/>
        </w:rPr>
      </w:pPr>
    </w:p>
    <w:p w14:paraId="52C60147" w14:textId="77777777" w:rsidR="00000000" w:rsidRDefault="00581103">
      <w:pPr>
        <w:pStyle w:val="a0"/>
        <w:rPr>
          <w:rFonts w:hint="cs"/>
          <w:rtl/>
        </w:rPr>
      </w:pPr>
      <w:r>
        <w:rPr>
          <w:rFonts w:hint="cs"/>
          <w:rtl/>
        </w:rPr>
        <w:t>מה היתה התוצאה בסופו של דבר? סיפרו שבקרנות יש ג</w:t>
      </w:r>
      <w:r>
        <w:rPr>
          <w:rFonts w:hint="cs"/>
          <w:rtl/>
        </w:rPr>
        <w:t xml:space="preserve">ירעון של 130-140 מיליארד. בסוף שומעים, היום, שהגירעון הוא רק 40 מיליארד או 30 מיליארד, הנתונים לגמרי אחרים. אבל בינתיים אנשים שנדחה מועד היציאה לפנסיה של בני גילם לא מקבלים כסף. הממשלה הקצתה כספים, אין דרך להעביר את הכספים. </w:t>
      </w:r>
    </w:p>
    <w:p w14:paraId="112BE20E" w14:textId="77777777" w:rsidR="00000000" w:rsidRDefault="00581103">
      <w:pPr>
        <w:pStyle w:val="a0"/>
        <w:rPr>
          <w:rFonts w:hint="cs"/>
          <w:rtl/>
        </w:rPr>
      </w:pPr>
    </w:p>
    <w:p w14:paraId="5B8BDDB8" w14:textId="77777777" w:rsidR="00000000" w:rsidRDefault="00581103">
      <w:pPr>
        <w:pStyle w:val="a0"/>
        <w:rPr>
          <w:rFonts w:hint="cs"/>
          <w:rtl/>
        </w:rPr>
      </w:pPr>
      <w:r>
        <w:rPr>
          <w:rFonts w:hint="cs"/>
          <w:rtl/>
        </w:rPr>
        <w:t>מה שאני רוצה לומר, אדוני היושב</w:t>
      </w:r>
      <w:r>
        <w:rPr>
          <w:rFonts w:hint="cs"/>
          <w:rtl/>
        </w:rPr>
        <w:t>-ראש, הוא שהחקיקה הנחפזת והנמהרת הראתה לכולנו מיהו בעל-הבית. אבל בנימין תאצ'ר עשה לעצמו יחסי ציבור, ומי ששילמו את המחיר הם העמיתים והפנסיונרים שיוצאים עכשיו לפנסיה. זאת האמת. איזה צדק זה? תנ"ך. איזו רוח נביאי ישראל זו, אדוני? לך יש רגישות למסורת; זו רוח נב</w:t>
      </w:r>
      <w:r>
        <w:rPr>
          <w:rFonts w:hint="cs"/>
          <w:rtl/>
        </w:rPr>
        <w:t xml:space="preserve">יאי ישראל, שעושקים פנסיונרים, כי מישהו רוצה להראות שהוא לא איש ברזל אבל יש לו יד ברזל? </w:t>
      </w:r>
    </w:p>
    <w:p w14:paraId="1FC5C33F" w14:textId="77777777" w:rsidR="00000000" w:rsidRDefault="00581103">
      <w:pPr>
        <w:pStyle w:val="a0"/>
        <w:rPr>
          <w:rFonts w:hint="cs"/>
          <w:rtl/>
        </w:rPr>
      </w:pPr>
    </w:p>
    <w:p w14:paraId="00E014D8" w14:textId="77777777" w:rsidR="00000000" w:rsidRDefault="00581103">
      <w:pPr>
        <w:pStyle w:val="a0"/>
        <w:rPr>
          <w:rFonts w:hint="cs"/>
          <w:rtl/>
        </w:rPr>
      </w:pPr>
      <w:r>
        <w:rPr>
          <w:rFonts w:hint="cs"/>
          <w:rtl/>
        </w:rPr>
        <w:t xml:space="preserve">נניח ששר האוצר צודק בוויכוח העקרוני. למה צריך ללכת בכוח, ומה שלא הולך בכוח צריך ללכת ביותר כוח? הרי גם בחוק עצמו כל התהליך צריך לקחת 270 יום. תשעה חודשים. גם שר האוצר </w:t>
      </w:r>
      <w:r>
        <w:rPr>
          <w:rFonts w:hint="cs"/>
          <w:rtl/>
        </w:rPr>
        <w:t xml:space="preserve">עצמו מבין שבעצם המכלול הזה לוקח זמן, התהליך ייקח זמן. אז מה החיפזון הזה? </w:t>
      </w:r>
    </w:p>
    <w:p w14:paraId="2F8C447D" w14:textId="77777777" w:rsidR="00000000" w:rsidRDefault="00581103">
      <w:pPr>
        <w:pStyle w:val="a0"/>
        <w:rPr>
          <w:rFonts w:hint="cs"/>
          <w:rtl/>
        </w:rPr>
      </w:pPr>
    </w:p>
    <w:p w14:paraId="332C34B9" w14:textId="77777777" w:rsidR="00000000" w:rsidRDefault="00581103">
      <w:pPr>
        <w:pStyle w:val="a0"/>
        <w:rPr>
          <w:rFonts w:hint="cs"/>
          <w:rtl/>
        </w:rPr>
      </w:pPr>
      <w:r>
        <w:rPr>
          <w:rFonts w:hint="cs"/>
          <w:rtl/>
        </w:rPr>
        <w:t xml:space="preserve">אתמול הצביעו, וסוף-סוף לא החליפו את חברי הליכוד, רק עשו עליהם </w:t>
      </w:r>
      <w:r>
        <w:t>press</w:t>
      </w:r>
      <w:r>
        <w:rPr>
          <w:rFonts w:hint="cs"/>
          <w:rtl/>
        </w:rPr>
        <w:t xml:space="preserve"> דמוקרטי כמו שצריך. אני מודה שראיתי כמה אנשים בחדר, שאם היה אפשר לבדוק את דופק לבם, היה מתברר שהוא גבוה מאוד. כי ה</w:t>
      </w:r>
      <w:r>
        <w:rPr>
          <w:rFonts w:hint="cs"/>
          <w:rtl/>
        </w:rPr>
        <w:t xml:space="preserve">ם הצביעו בניגוד לעמדתם ולמצפונם, בכוח המשמעת הקואליציונית. אבל בסדר, זה לגיטימי. מה שלא לגיטימי זה הניסיון הזה להביא בלילה </w:t>
      </w:r>
      <w:r>
        <w:rPr>
          <w:rtl/>
        </w:rPr>
        <w:t>–</w:t>
      </w:r>
      <w:r>
        <w:rPr>
          <w:rFonts w:hint="cs"/>
          <w:rtl/>
        </w:rPr>
        <w:t xml:space="preserve"> לא הלך? בתוך 24 שעות להביא לכנסת, להשבית את הנמלים מי יודע לכמה זמן. ומי ישלם את המחיר? הציבור הישראלי כולו, התעשייה והתעשיינים, הח</w:t>
      </w:r>
      <w:r>
        <w:rPr>
          <w:rFonts w:hint="cs"/>
          <w:rtl/>
        </w:rPr>
        <w:t xml:space="preserve">קלאות והחקלאים, הצרכנים וכל מי שחי מיבוא ומיצוא - בקיצור כולנו. למה? איפה כתוב? </w:t>
      </w:r>
    </w:p>
    <w:p w14:paraId="41EF5CDC" w14:textId="77777777" w:rsidR="00000000" w:rsidRDefault="00581103">
      <w:pPr>
        <w:pStyle w:val="a0"/>
        <w:rPr>
          <w:rFonts w:hint="cs"/>
          <w:rtl/>
        </w:rPr>
      </w:pPr>
    </w:p>
    <w:p w14:paraId="16CA363C" w14:textId="77777777" w:rsidR="00000000" w:rsidRDefault="00581103">
      <w:pPr>
        <w:pStyle w:val="a0"/>
        <w:rPr>
          <w:rFonts w:hint="cs"/>
          <w:rtl/>
        </w:rPr>
      </w:pPr>
      <w:r>
        <w:rPr>
          <w:rFonts w:hint="cs"/>
          <w:rtl/>
        </w:rPr>
        <w:t>ראיתי חוברת שיצאה לאור על-ידי המכון הישראלי לדמוקרטיה. אדוני היושב-ראש, יש שם חוברת ירוקה וחוברת לבנה. הפרלמנט הבריטי, הפרלמנט הכי צעיר בעולם, אין להם מסורת דמוקרטית, אין להם</w:t>
      </w:r>
      <w:r>
        <w:rPr>
          <w:rFonts w:hint="cs"/>
          <w:rtl/>
        </w:rPr>
        <w:t xml:space="preserve"> איגודים מקצועיים. בפרלמנט הכי צעיר בעולם, הפרלמנט הבריטי, כאשר הממשלה רוצה לבצע שינוי משמעותי, היא קודם כול שמה נייר ירוק. מה זה נייר ירוק? זה רעיונות לשינויי חקיקה. נניח רוצים לעשות שינוי בנמלים, רפורמה. מביאים את זה בנייר, הפרלמנט בדיון פרלימינרי מתחיל </w:t>
      </w:r>
      <w:r>
        <w:rPr>
          <w:rFonts w:hint="cs"/>
          <w:rtl/>
        </w:rPr>
        <w:t xml:space="preserve">לדון בסוגיה, ולאחר מכן הדיון מתגלגל. ככה מנהלים דיון ציבורי. </w:t>
      </w:r>
    </w:p>
    <w:p w14:paraId="668F508B" w14:textId="77777777" w:rsidR="00000000" w:rsidRDefault="00581103">
      <w:pPr>
        <w:pStyle w:val="a0"/>
        <w:rPr>
          <w:rFonts w:hint="cs"/>
          <w:rtl/>
        </w:rPr>
      </w:pPr>
    </w:p>
    <w:p w14:paraId="2311DFE8" w14:textId="77777777" w:rsidR="00000000" w:rsidRDefault="00581103">
      <w:pPr>
        <w:pStyle w:val="a0"/>
        <w:rPr>
          <w:rFonts w:hint="cs"/>
          <w:rtl/>
        </w:rPr>
      </w:pPr>
      <w:r>
        <w:rPr>
          <w:rFonts w:hint="cs"/>
          <w:rtl/>
        </w:rPr>
        <w:t>על מה שעשיתם באפריל לפני שנה, בצרפת יצאו למעלה ממיליון איש לרחובות. פה, באינתיפאדה, במהומות, במלחמת קיום - - -</w:t>
      </w:r>
    </w:p>
    <w:p w14:paraId="7FC780F9" w14:textId="77777777" w:rsidR="00000000" w:rsidRDefault="00581103">
      <w:pPr>
        <w:pStyle w:val="a0"/>
        <w:rPr>
          <w:rFonts w:hint="cs"/>
          <w:rtl/>
        </w:rPr>
      </w:pPr>
    </w:p>
    <w:p w14:paraId="23ABCB6B" w14:textId="77777777" w:rsidR="00000000" w:rsidRDefault="00581103">
      <w:pPr>
        <w:pStyle w:val="af1"/>
        <w:rPr>
          <w:rtl/>
        </w:rPr>
      </w:pPr>
      <w:r>
        <w:rPr>
          <w:rtl/>
        </w:rPr>
        <w:t>היו"ר ראובן ריבלין:</w:t>
      </w:r>
    </w:p>
    <w:p w14:paraId="10A77E33" w14:textId="77777777" w:rsidR="00000000" w:rsidRDefault="00581103">
      <w:pPr>
        <w:pStyle w:val="a0"/>
        <w:rPr>
          <w:rtl/>
        </w:rPr>
      </w:pPr>
    </w:p>
    <w:p w14:paraId="04A11218" w14:textId="77777777" w:rsidR="00000000" w:rsidRDefault="00581103">
      <w:pPr>
        <w:pStyle w:val="a0"/>
        <w:rPr>
          <w:rFonts w:hint="cs"/>
          <w:rtl/>
        </w:rPr>
      </w:pPr>
      <w:r>
        <w:rPr>
          <w:rFonts w:hint="cs"/>
          <w:rtl/>
        </w:rPr>
        <w:t>גם בפרלמנט הבריטי יש שחרור מחובת הנחה, רק שהם כמעט לא משתמשי</w:t>
      </w:r>
      <w:r>
        <w:rPr>
          <w:rFonts w:hint="cs"/>
          <w:rtl/>
        </w:rPr>
        <w:t>ם בזה.</w:t>
      </w:r>
    </w:p>
    <w:p w14:paraId="323FD299" w14:textId="77777777" w:rsidR="00000000" w:rsidRDefault="00581103">
      <w:pPr>
        <w:pStyle w:val="a0"/>
        <w:rPr>
          <w:rFonts w:hint="cs"/>
          <w:rtl/>
        </w:rPr>
      </w:pPr>
    </w:p>
    <w:p w14:paraId="557F140B" w14:textId="77777777" w:rsidR="00000000" w:rsidRDefault="00581103">
      <w:pPr>
        <w:pStyle w:val="-"/>
        <w:rPr>
          <w:rtl/>
        </w:rPr>
      </w:pPr>
      <w:bookmarkStart w:id="367" w:name="FS000000505T14_07_2004_15_47_27C"/>
      <w:bookmarkEnd w:id="367"/>
      <w:r>
        <w:rPr>
          <w:rtl/>
        </w:rPr>
        <w:t>אבשלום וילן (יחד):</w:t>
      </w:r>
    </w:p>
    <w:p w14:paraId="0730C962" w14:textId="77777777" w:rsidR="00000000" w:rsidRDefault="00581103">
      <w:pPr>
        <w:pStyle w:val="a0"/>
        <w:rPr>
          <w:rtl/>
        </w:rPr>
      </w:pPr>
    </w:p>
    <w:p w14:paraId="75AA70D7" w14:textId="77777777" w:rsidR="00000000" w:rsidRDefault="00581103">
      <w:pPr>
        <w:pStyle w:val="a0"/>
        <w:rPr>
          <w:rFonts w:hint="cs"/>
          <w:rtl/>
        </w:rPr>
      </w:pPr>
      <w:r>
        <w:rPr>
          <w:rFonts w:hint="cs"/>
          <w:rtl/>
        </w:rPr>
        <w:t xml:space="preserve">כן, אבל כל פרלמנט - ובאירופה כשהעבירו את נושא הפנסיה, זה עבר עם דיון ציבורי, ועבר עם הפגנות, ואנשים הבינו מה זה עושה, ולא ב-04:00, כשכולם רדומים, ועמיר פרץ, ג'ומס ואני ערים, וכל השאר ישנים </w:t>
      </w:r>
      <w:r>
        <w:rPr>
          <w:rtl/>
        </w:rPr>
        <w:t>–</w:t>
      </w:r>
      <w:r>
        <w:rPr>
          <w:rFonts w:hint="cs"/>
          <w:rtl/>
        </w:rPr>
        <w:t xml:space="preserve"> ככה העבירו את זה. בושה. בלי שהיה דיון</w:t>
      </w:r>
      <w:r>
        <w:rPr>
          <w:rFonts w:hint="cs"/>
          <w:rtl/>
        </w:rPr>
        <w:t xml:space="preserve"> ציבורי של יום אחד מה המשמעות של זה. ועכשיו עשרות אלפי אנשים, שלא לדבר על מאות אלפים, משלמים את המחיר. </w:t>
      </w:r>
    </w:p>
    <w:p w14:paraId="26B7E9CF" w14:textId="77777777" w:rsidR="00000000" w:rsidRDefault="00581103">
      <w:pPr>
        <w:pStyle w:val="a0"/>
        <w:rPr>
          <w:rFonts w:hint="cs"/>
          <w:rtl/>
        </w:rPr>
      </w:pPr>
    </w:p>
    <w:p w14:paraId="78916DDB" w14:textId="77777777" w:rsidR="00000000" w:rsidRDefault="00581103">
      <w:pPr>
        <w:pStyle w:val="a0"/>
        <w:rPr>
          <w:rFonts w:hint="cs"/>
          <w:rtl/>
        </w:rPr>
      </w:pPr>
      <w:r>
        <w:rPr>
          <w:rFonts w:hint="cs"/>
          <w:rtl/>
        </w:rPr>
        <w:t>עכשיו מה אתה רוצה פה? כל הוועדים המאוגדים בנמל, כולם ליכוד, קבוצות בתוך הליכוד. עם ג'יפ, בלי ג'יפ, כל החבורות שם. אז מה, אני עכשיו אהיה בעל הבית משום ש</w:t>
      </w:r>
      <w:r>
        <w:rPr>
          <w:rFonts w:hint="cs"/>
          <w:rtl/>
        </w:rPr>
        <w:t xml:space="preserve">יש לי יד ברזל? גם לשיטתך, אתה צודק בטיעון שאתה רוצה להגדיל את התחרות. הדרך שבה עושים היא דרך חוקית, אבל היא בלתי דמוקרטית בעליל. במדינת חוק, בחברה מתוקנת </w:t>
      </w:r>
      <w:r>
        <w:rPr>
          <w:rtl/>
        </w:rPr>
        <w:t>–</w:t>
      </w:r>
      <w:r>
        <w:rPr>
          <w:rFonts w:hint="cs"/>
          <w:rtl/>
        </w:rPr>
        <w:t xml:space="preserve"> ככה לא עובדים.</w:t>
      </w:r>
    </w:p>
    <w:p w14:paraId="7E306B95" w14:textId="77777777" w:rsidR="00000000" w:rsidRDefault="00581103">
      <w:pPr>
        <w:pStyle w:val="a0"/>
        <w:rPr>
          <w:rFonts w:hint="cs"/>
          <w:rtl/>
        </w:rPr>
      </w:pPr>
    </w:p>
    <w:p w14:paraId="229C2B3E" w14:textId="77777777" w:rsidR="00000000" w:rsidRDefault="00581103">
      <w:pPr>
        <w:pStyle w:val="a0"/>
        <w:rPr>
          <w:rFonts w:hint="cs"/>
          <w:rtl/>
        </w:rPr>
      </w:pPr>
      <w:r>
        <w:rPr>
          <w:rFonts w:hint="cs"/>
          <w:rtl/>
        </w:rPr>
        <w:t xml:space="preserve">לכן, אדוני היושב-ראש, אני פונה אליך. אתה  ממלא-מקום נשיא המדינה. לך יש בכותרת על-פי </w:t>
      </w:r>
      <w:r>
        <w:rPr>
          <w:rFonts w:hint="cs"/>
          <w:rtl/>
        </w:rPr>
        <w:t xml:space="preserve">חוק - - - </w:t>
      </w:r>
    </w:p>
    <w:p w14:paraId="5C33A397" w14:textId="77777777" w:rsidR="00000000" w:rsidRDefault="00581103">
      <w:pPr>
        <w:pStyle w:val="a0"/>
        <w:rPr>
          <w:rFonts w:hint="cs"/>
          <w:rtl/>
        </w:rPr>
      </w:pPr>
    </w:p>
    <w:p w14:paraId="4417CF4B" w14:textId="77777777" w:rsidR="00000000" w:rsidRDefault="00581103">
      <w:pPr>
        <w:pStyle w:val="af1"/>
        <w:rPr>
          <w:rtl/>
        </w:rPr>
      </w:pPr>
      <w:r>
        <w:rPr>
          <w:rtl/>
        </w:rPr>
        <w:t>היו"ר ראובן ריבלין:</w:t>
      </w:r>
    </w:p>
    <w:p w14:paraId="60783840" w14:textId="77777777" w:rsidR="00000000" w:rsidRDefault="00581103">
      <w:pPr>
        <w:pStyle w:val="a0"/>
        <w:rPr>
          <w:rtl/>
        </w:rPr>
      </w:pPr>
    </w:p>
    <w:p w14:paraId="7F12DE71" w14:textId="77777777" w:rsidR="00000000" w:rsidRDefault="00581103">
      <w:pPr>
        <w:pStyle w:val="a0"/>
        <w:rPr>
          <w:rFonts w:hint="cs"/>
          <w:rtl/>
        </w:rPr>
      </w:pPr>
      <w:r>
        <w:rPr>
          <w:rFonts w:hint="cs"/>
          <w:rtl/>
        </w:rPr>
        <w:t>רק כשנשיא המדינה אינו נמצא.</w:t>
      </w:r>
    </w:p>
    <w:p w14:paraId="11EC842C" w14:textId="77777777" w:rsidR="00000000" w:rsidRDefault="00581103">
      <w:pPr>
        <w:pStyle w:val="a0"/>
        <w:rPr>
          <w:rFonts w:hint="cs"/>
          <w:rtl/>
        </w:rPr>
      </w:pPr>
    </w:p>
    <w:p w14:paraId="39974DD9" w14:textId="77777777" w:rsidR="00000000" w:rsidRDefault="00581103">
      <w:pPr>
        <w:pStyle w:val="-"/>
        <w:rPr>
          <w:rtl/>
        </w:rPr>
      </w:pPr>
      <w:bookmarkStart w:id="368" w:name="FS000000505T14_07_2004_15_51_55C"/>
      <w:bookmarkEnd w:id="368"/>
      <w:r>
        <w:rPr>
          <w:rtl/>
        </w:rPr>
        <w:t>אבשלום וילן (יחד):</w:t>
      </w:r>
    </w:p>
    <w:p w14:paraId="7C924AB5" w14:textId="77777777" w:rsidR="00000000" w:rsidRDefault="00581103">
      <w:pPr>
        <w:pStyle w:val="a0"/>
        <w:rPr>
          <w:rtl/>
        </w:rPr>
      </w:pPr>
    </w:p>
    <w:p w14:paraId="1348E988" w14:textId="77777777" w:rsidR="00000000" w:rsidRDefault="00581103">
      <w:pPr>
        <w:pStyle w:val="a0"/>
        <w:rPr>
          <w:rFonts w:hint="cs"/>
          <w:rtl/>
        </w:rPr>
      </w:pPr>
      <w:r>
        <w:rPr>
          <w:rFonts w:hint="cs"/>
          <w:rtl/>
        </w:rPr>
        <w:t>לא במקרה נקבעת כממלא-מקום נשיא המדינה, משום שבקביעה, התפקיד שלך מסמל את אחדות העם, את אחדות החברה הישראלית, ולך יש גם איזה סוג של אחריות לקיומה המשותף של החברה הזאת. מה שהולך</w:t>
      </w:r>
      <w:r>
        <w:rPr>
          <w:rFonts w:hint="cs"/>
          <w:rtl/>
        </w:rPr>
        <w:t xml:space="preserve"> להיות פה, עם הלחיצה הדורסנית הזאת, כאשר הנמלים ישבתו, הוא נזק מאוד-מאוד מסוכן לחברה הישראלית כולה. אני פונה אליך, תקרא אליך את שר האוצר, תקרא אליך את ראש הממשלה, תקרא אליך את נציגי העובדים </w:t>
      </w:r>
      <w:r>
        <w:rPr>
          <w:rtl/>
        </w:rPr>
        <w:t>–</w:t>
      </w:r>
      <w:r>
        <w:rPr>
          <w:rFonts w:hint="cs"/>
          <w:rtl/>
        </w:rPr>
        <w:t xml:space="preserve"> הם יושבים פה בפרלמנט - סכם אתם על שבוע, על שבועיים, שבהם ייגמר ה</w:t>
      </w:r>
      <w:r>
        <w:rPr>
          <w:rFonts w:hint="cs"/>
          <w:rtl/>
        </w:rPr>
        <w:t xml:space="preserve">משא-ומתן. </w:t>
      </w:r>
    </w:p>
    <w:p w14:paraId="6F33CFE9" w14:textId="77777777" w:rsidR="00000000" w:rsidRDefault="00581103">
      <w:pPr>
        <w:pStyle w:val="a0"/>
        <w:rPr>
          <w:rFonts w:hint="cs"/>
          <w:rtl/>
        </w:rPr>
      </w:pPr>
    </w:p>
    <w:p w14:paraId="31BBFEC1" w14:textId="77777777" w:rsidR="00000000" w:rsidRDefault="00581103">
      <w:pPr>
        <w:pStyle w:val="af1"/>
        <w:rPr>
          <w:rtl/>
        </w:rPr>
      </w:pPr>
      <w:r>
        <w:rPr>
          <w:rtl/>
        </w:rPr>
        <w:t>היו"ר ראובן ריבלין:</w:t>
      </w:r>
    </w:p>
    <w:p w14:paraId="1428F52D" w14:textId="77777777" w:rsidR="00000000" w:rsidRDefault="00581103">
      <w:pPr>
        <w:pStyle w:val="a0"/>
        <w:rPr>
          <w:rtl/>
        </w:rPr>
      </w:pPr>
    </w:p>
    <w:p w14:paraId="025288A2" w14:textId="77777777" w:rsidR="00000000" w:rsidRDefault="00581103">
      <w:pPr>
        <w:pStyle w:val="a0"/>
        <w:rPr>
          <w:rFonts w:hint="cs"/>
          <w:rtl/>
        </w:rPr>
      </w:pPr>
      <w:r>
        <w:rPr>
          <w:rFonts w:hint="cs"/>
          <w:rtl/>
        </w:rPr>
        <w:t>הואיל ופנית אלי, אני אתמול פניתי אליהם, לפחות לשר האוצר, ונאמר לי שהמשא-ומתן מתנהל ללא הרף, אלא מה - זה לא הוא אמר - יש התעקשות דווקא מצד האחר, והגיעה העת, הואיל והם חיכו הרבה זמן. דובר על זה גם לפני שנה. כמובן, אני לא אומר</w:t>
      </w:r>
      <w:r>
        <w:rPr>
          <w:rFonts w:hint="cs"/>
          <w:rtl/>
        </w:rPr>
        <w:t xml:space="preserve"> לך שלא יכול עמיר פרץ לומר שיש התעקשות מהצד השני. להתעקשות יש זמן הכרעה, אבל הם אמרו לי, חבר הכנסת פרץ - - -</w:t>
      </w:r>
    </w:p>
    <w:p w14:paraId="335054B1" w14:textId="77777777" w:rsidR="00000000" w:rsidRDefault="00581103">
      <w:pPr>
        <w:pStyle w:val="a0"/>
        <w:rPr>
          <w:rFonts w:hint="cs"/>
          <w:rtl/>
        </w:rPr>
      </w:pPr>
    </w:p>
    <w:p w14:paraId="2BCDD9BB" w14:textId="77777777" w:rsidR="00000000" w:rsidRDefault="00581103">
      <w:pPr>
        <w:pStyle w:val="af0"/>
        <w:rPr>
          <w:rtl/>
        </w:rPr>
      </w:pPr>
      <w:r>
        <w:rPr>
          <w:rFonts w:hint="eastAsia"/>
          <w:rtl/>
        </w:rPr>
        <w:t>עמיר</w:t>
      </w:r>
      <w:r>
        <w:rPr>
          <w:rtl/>
        </w:rPr>
        <w:t xml:space="preserve"> פרץ (עם אחד):</w:t>
      </w:r>
    </w:p>
    <w:p w14:paraId="132693BB" w14:textId="77777777" w:rsidR="00000000" w:rsidRDefault="00581103">
      <w:pPr>
        <w:pStyle w:val="a0"/>
        <w:rPr>
          <w:rFonts w:hint="cs"/>
          <w:rtl/>
        </w:rPr>
      </w:pPr>
    </w:p>
    <w:p w14:paraId="49FE3AA2" w14:textId="77777777" w:rsidR="00000000" w:rsidRDefault="00581103">
      <w:pPr>
        <w:pStyle w:val="a0"/>
        <w:rPr>
          <w:rFonts w:hint="cs"/>
          <w:rtl/>
        </w:rPr>
      </w:pPr>
      <w:r>
        <w:rPr>
          <w:rFonts w:hint="cs"/>
          <w:rtl/>
        </w:rPr>
        <w:t xml:space="preserve">אני מאוד שמח שמצאו לנכון להעביר לך. </w:t>
      </w:r>
    </w:p>
    <w:p w14:paraId="391C408E" w14:textId="77777777" w:rsidR="00000000" w:rsidRDefault="00581103">
      <w:pPr>
        <w:pStyle w:val="a0"/>
        <w:rPr>
          <w:rFonts w:hint="cs"/>
          <w:rtl/>
        </w:rPr>
      </w:pPr>
    </w:p>
    <w:p w14:paraId="0BE54A0D" w14:textId="77777777" w:rsidR="00000000" w:rsidRDefault="00581103">
      <w:pPr>
        <w:pStyle w:val="af1"/>
        <w:rPr>
          <w:rtl/>
        </w:rPr>
      </w:pPr>
      <w:r>
        <w:rPr>
          <w:rtl/>
        </w:rPr>
        <w:t>היו"ר ראובן ריבלין:</w:t>
      </w:r>
    </w:p>
    <w:p w14:paraId="76568C9E" w14:textId="77777777" w:rsidR="00000000" w:rsidRDefault="00581103">
      <w:pPr>
        <w:pStyle w:val="a0"/>
        <w:rPr>
          <w:rtl/>
        </w:rPr>
      </w:pPr>
    </w:p>
    <w:p w14:paraId="715D7691" w14:textId="77777777" w:rsidR="00000000" w:rsidRDefault="00581103">
      <w:pPr>
        <w:pStyle w:val="a0"/>
        <w:rPr>
          <w:rFonts w:hint="cs"/>
          <w:rtl/>
        </w:rPr>
      </w:pPr>
      <w:r>
        <w:rPr>
          <w:rFonts w:hint="cs"/>
          <w:rtl/>
        </w:rPr>
        <w:t>הם לא מצאו לנכון, אני קראתי להם.</w:t>
      </w:r>
    </w:p>
    <w:p w14:paraId="299A8B8B" w14:textId="77777777" w:rsidR="00000000" w:rsidRDefault="00581103">
      <w:pPr>
        <w:pStyle w:val="a0"/>
        <w:rPr>
          <w:rFonts w:hint="cs"/>
          <w:rtl/>
        </w:rPr>
      </w:pPr>
    </w:p>
    <w:p w14:paraId="28E81882" w14:textId="77777777" w:rsidR="00000000" w:rsidRDefault="00581103">
      <w:pPr>
        <w:pStyle w:val="af0"/>
        <w:rPr>
          <w:rtl/>
        </w:rPr>
      </w:pPr>
      <w:r>
        <w:rPr>
          <w:rFonts w:hint="eastAsia"/>
          <w:rtl/>
        </w:rPr>
        <w:t>עמיר</w:t>
      </w:r>
      <w:r>
        <w:rPr>
          <w:rtl/>
        </w:rPr>
        <w:t xml:space="preserve"> פרץ (עם אחד):</w:t>
      </w:r>
    </w:p>
    <w:p w14:paraId="6B00F1DD" w14:textId="77777777" w:rsidR="00000000" w:rsidRDefault="00581103">
      <w:pPr>
        <w:pStyle w:val="a0"/>
        <w:rPr>
          <w:rFonts w:hint="cs"/>
          <w:rtl/>
        </w:rPr>
      </w:pPr>
    </w:p>
    <w:p w14:paraId="1E4BA5CC" w14:textId="77777777" w:rsidR="00000000" w:rsidRDefault="00581103">
      <w:pPr>
        <w:pStyle w:val="a0"/>
        <w:rPr>
          <w:rFonts w:hint="cs"/>
          <w:rtl/>
        </w:rPr>
      </w:pPr>
      <w:r>
        <w:rPr>
          <w:rFonts w:hint="cs"/>
          <w:rtl/>
        </w:rPr>
        <w:t>אני מסמיך אות</w:t>
      </w:r>
      <w:r>
        <w:rPr>
          <w:rFonts w:hint="cs"/>
          <w:rtl/>
        </w:rPr>
        <w:t xml:space="preserve">ך לשפוט במקומי, בבקשה. עכשיו אני מוכן - - - </w:t>
      </w:r>
    </w:p>
    <w:p w14:paraId="572435FC" w14:textId="77777777" w:rsidR="00000000" w:rsidRDefault="00581103">
      <w:pPr>
        <w:pStyle w:val="a0"/>
        <w:rPr>
          <w:rFonts w:hint="cs"/>
          <w:rtl/>
        </w:rPr>
      </w:pPr>
    </w:p>
    <w:p w14:paraId="2337EB33" w14:textId="77777777" w:rsidR="00000000" w:rsidRDefault="00581103">
      <w:pPr>
        <w:pStyle w:val="af1"/>
        <w:rPr>
          <w:rtl/>
        </w:rPr>
      </w:pPr>
      <w:r>
        <w:rPr>
          <w:rtl/>
        </w:rPr>
        <w:t>היו"ר ראובן ריבלין:</w:t>
      </w:r>
    </w:p>
    <w:p w14:paraId="3346D786" w14:textId="77777777" w:rsidR="00000000" w:rsidRDefault="00581103">
      <w:pPr>
        <w:pStyle w:val="a0"/>
        <w:rPr>
          <w:rtl/>
        </w:rPr>
      </w:pPr>
    </w:p>
    <w:p w14:paraId="3FC6FAE8" w14:textId="77777777" w:rsidR="00000000" w:rsidRDefault="00581103">
      <w:pPr>
        <w:pStyle w:val="a0"/>
        <w:rPr>
          <w:rFonts w:hint="cs"/>
          <w:rtl/>
        </w:rPr>
      </w:pPr>
      <w:r>
        <w:rPr>
          <w:rFonts w:hint="cs"/>
          <w:rtl/>
        </w:rPr>
        <w:t>אל תטיל עלי תפקידים. דרך אגב, שר האוצר יאמר אותו דבר כמו שאתה אומר, שהוא מוכן לתת לי, ואחרי זה אני אפסוק לטובת אחד מכם, והשני יאמר: מי בכלל שם אותך.</w:t>
      </w:r>
    </w:p>
    <w:p w14:paraId="4F947E35" w14:textId="77777777" w:rsidR="00000000" w:rsidRDefault="00581103">
      <w:pPr>
        <w:pStyle w:val="a0"/>
        <w:rPr>
          <w:rFonts w:hint="cs"/>
          <w:rtl/>
        </w:rPr>
      </w:pPr>
    </w:p>
    <w:p w14:paraId="0EBA8EA0" w14:textId="77777777" w:rsidR="00000000" w:rsidRDefault="00581103">
      <w:pPr>
        <w:pStyle w:val="af0"/>
        <w:rPr>
          <w:rtl/>
        </w:rPr>
      </w:pPr>
      <w:r>
        <w:rPr>
          <w:rFonts w:hint="eastAsia"/>
          <w:rtl/>
        </w:rPr>
        <w:t>עמיר</w:t>
      </w:r>
      <w:r>
        <w:rPr>
          <w:rtl/>
        </w:rPr>
        <w:t xml:space="preserve"> פרץ (עם אחד):</w:t>
      </w:r>
    </w:p>
    <w:p w14:paraId="25FE3BA9" w14:textId="77777777" w:rsidR="00000000" w:rsidRDefault="00581103">
      <w:pPr>
        <w:pStyle w:val="a0"/>
        <w:rPr>
          <w:rFonts w:hint="cs"/>
          <w:rtl/>
        </w:rPr>
      </w:pPr>
    </w:p>
    <w:p w14:paraId="25438A54" w14:textId="77777777" w:rsidR="00000000" w:rsidRDefault="00581103">
      <w:pPr>
        <w:pStyle w:val="a0"/>
        <w:rPr>
          <w:rFonts w:hint="cs"/>
          <w:rtl/>
        </w:rPr>
      </w:pPr>
      <w:r>
        <w:rPr>
          <w:rFonts w:hint="cs"/>
          <w:rtl/>
        </w:rPr>
        <w:t xml:space="preserve">שר האוצר לא אמר לך </w:t>
      </w:r>
      <w:r>
        <w:rPr>
          <w:rFonts w:hint="cs"/>
          <w:rtl/>
        </w:rPr>
        <w:t xml:space="preserve">את זה בחיים. אני מוכן. </w:t>
      </w:r>
    </w:p>
    <w:p w14:paraId="2B1E7A61" w14:textId="77777777" w:rsidR="00000000" w:rsidRDefault="00581103">
      <w:pPr>
        <w:pStyle w:val="a0"/>
        <w:rPr>
          <w:rFonts w:hint="cs"/>
          <w:rtl/>
        </w:rPr>
      </w:pPr>
    </w:p>
    <w:p w14:paraId="4B49A81D" w14:textId="77777777" w:rsidR="00000000" w:rsidRDefault="00581103">
      <w:pPr>
        <w:pStyle w:val="af1"/>
        <w:rPr>
          <w:rtl/>
        </w:rPr>
      </w:pPr>
      <w:r>
        <w:rPr>
          <w:rtl/>
        </w:rPr>
        <w:t>היו"ר ראובן ריבלין:</w:t>
      </w:r>
    </w:p>
    <w:p w14:paraId="63C3484F" w14:textId="77777777" w:rsidR="00000000" w:rsidRDefault="00581103">
      <w:pPr>
        <w:pStyle w:val="a0"/>
        <w:rPr>
          <w:rtl/>
        </w:rPr>
      </w:pPr>
    </w:p>
    <w:p w14:paraId="55B9EE7E" w14:textId="77777777" w:rsidR="00000000" w:rsidRDefault="00581103">
      <w:pPr>
        <w:pStyle w:val="a0"/>
        <w:rPr>
          <w:rFonts w:hint="cs"/>
          <w:rtl/>
        </w:rPr>
      </w:pPr>
      <w:r>
        <w:rPr>
          <w:rFonts w:hint="cs"/>
          <w:rtl/>
        </w:rPr>
        <w:t>הכנסת תדחה את זה.</w:t>
      </w:r>
    </w:p>
    <w:p w14:paraId="58FF31E9" w14:textId="77777777" w:rsidR="00000000" w:rsidRDefault="00581103">
      <w:pPr>
        <w:pStyle w:val="a0"/>
        <w:rPr>
          <w:rFonts w:hint="cs"/>
          <w:rtl/>
        </w:rPr>
      </w:pPr>
    </w:p>
    <w:p w14:paraId="512AA530" w14:textId="77777777" w:rsidR="00000000" w:rsidRDefault="00581103">
      <w:pPr>
        <w:pStyle w:val="-"/>
        <w:rPr>
          <w:rtl/>
        </w:rPr>
      </w:pPr>
      <w:bookmarkStart w:id="369" w:name="FS000000505T14_07_2004_15_27_36C"/>
      <w:bookmarkEnd w:id="369"/>
      <w:r>
        <w:rPr>
          <w:rtl/>
        </w:rPr>
        <w:t>אבשלום וילן (יחד):</w:t>
      </w:r>
    </w:p>
    <w:p w14:paraId="6C1011B4" w14:textId="77777777" w:rsidR="00000000" w:rsidRDefault="00581103">
      <w:pPr>
        <w:pStyle w:val="a0"/>
        <w:rPr>
          <w:rtl/>
        </w:rPr>
      </w:pPr>
    </w:p>
    <w:p w14:paraId="3F841C7A" w14:textId="77777777" w:rsidR="00000000" w:rsidRDefault="00581103">
      <w:pPr>
        <w:pStyle w:val="a0"/>
        <w:rPr>
          <w:rFonts w:hint="cs"/>
          <w:rtl/>
        </w:rPr>
      </w:pPr>
      <w:r>
        <w:rPr>
          <w:rFonts w:hint="cs"/>
          <w:rtl/>
        </w:rPr>
        <w:t>אדוני היושב-ראש, אל תפסוק. שמעתי את היועצת המשפטית של ההסתדרות, ובכל אופן, שוב  אתה רואה שזכויות פנסיה של אלפי אנשים לא מובטחות. אז מה יקרה אם תיתנו שבוע, עשרה ימים, קרא ל</w:t>
      </w:r>
      <w:r>
        <w:rPr>
          <w:rFonts w:hint="cs"/>
          <w:rtl/>
        </w:rPr>
        <w:t>לשכתך את ראש הממשלה ושר האוצר. אני יודע ששר האוצר רוצה להיכנס להיסטוריה הישראלית כבנימין יד הברזל. אז הוא לא יהיה יד הברזל, הוא יהיה רק בנימין נתניהו. מה קרה, ביבי? מה קרה? איזו סיבה יש לגרום נזק כל כך גדול כדי להראות לכם שדרסתי, ולאחר מכן אתי לא יתעסקו יו</w:t>
      </w:r>
      <w:r>
        <w:rPr>
          <w:rFonts w:hint="cs"/>
          <w:rtl/>
        </w:rPr>
        <w:t>תר.</w:t>
      </w:r>
    </w:p>
    <w:p w14:paraId="4A455859" w14:textId="77777777" w:rsidR="00000000" w:rsidRDefault="00581103">
      <w:pPr>
        <w:pStyle w:val="a0"/>
        <w:rPr>
          <w:rFonts w:hint="cs"/>
          <w:rtl/>
        </w:rPr>
      </w:pPr>
    </w:p>
    <w:p w14:paraId="615B3AFA" w14:textId="77777777" w:rsidR="00000000" w:rsidRDefault="00581103">
      <w:pPr>
        <w:pStyle w:val="a0"/>
        <w:rPr>
          <w:rFonts w:hint="cs"/>
          <w:rtl/>
        </w:rPr>
      </w:pPr>
      <w:r>
        <w:rPr>
          <w:rFonts w:hint="cs"/>
          <w:rtl/>
        </w:rPr>
        <w:t xml:space="preserve">אני באמת קורא לך, כמו שקראתי לראש הממשלה, תעשה בין השנייה לשלישית </w:t>
      </w:r>
      <w:r>
        <w:rPr>
          <w:rtl/>
        </w:rPr>
        <w:t>–</w:t>
      </w:r>
      <w:r>
        <w:rPr>
          <w:rFonts w:hint="cs"/>
          <w:rtl/>
        </w:rPr>
        <w:t xml:space="preserve"> אם זה בסמכותך </w:t>
      </w:r>
      <w:r>
        <w:rPr>
          <w:rtl/>
        </w:rPr>
        <w:t>–</w:t>
      </w:r>
      <w:r>
        <w:rPr>
          <w:rFonts w:hint="cs"/>
          <w:rtl/>
        </w:rPr>
        <w:t xml:space="preserve"> הפסקה, פאוזה בלעז, והתבונה תחזור לכולנו. תודה, אדוני היושב-ראש.</w:t>
      </w:r>
    </w:p>
    <w:p w14:paraId="03F27133" w14:textId="77777777" w:rsidR="00000000" w:rsidRDefault="00581103">
      <w:pPr>
        <w:pStyle w:val="a0"/>
        <w:rPr>
          <w:rFonts w:hint="cs"/>
          <w:rtl/>
        </w:rPr>
      </w:pPr>
    </w:p>
    <w:p w14:paraId="06ED65FB" w14:textId="77777777" w:rsidR="00000000" w:rsidRDefault="00581103">
      <w:pPr>
        <w:pStyle w:val="af1"/>
        <w:rPr>
          <w:rtl/>
        </w:rPr>
      </w:pPr>
      <w:r>
        <w:rPr>
          <w:rtl/>
        </w:rPr>
        <w:t>היו"ר ראובן ריבלין:</w:t>
      </w:r>
    </w:p>
    <w:p w14:paraId="5C6E075A" w14:textId="77777777" w:rsidR="00000000" w:rsidRDefault="00581103">
      <w:pPr>
        <w:pStyle w:val="a0"/>
        <w:rPr>
          <w:rtl/>
        </w:rPr>
      </w:pPr>
    </w:p>
    <w:p w14:paraId="041CF83E" w14:textId="77777777" w:rsidR="00000000" w:rsidRDefault="00581103">
      <w:pPr>
        <w:pStyle w:val="a0"/>
        <w:rPr>
          <w:rFonts w:hint="cs"/>
          <w:rtl/>
        </w:rPr>
      </w:pPr>
      <w:r>
        <w:rPr>
          <w:rFonts w:hint="cs"/>
          <w:rtl/>
        </w:rPr>
        <w:t>תודה, אני רק אומר לך שכבר שאלתי את השאלה הזאת. התשובה שקיבלתי היא שאלה שמופנית אל</w:t>
      </w:r>
      <w:r>
        <w:rPr>
          <w:rFonts w:hint="cs"/>
          <w:rtl/>
        </w:rPr>
        <w:t>יהם, ובכל רגע שהם - - - אתמול הם היו מאוד אופטימיים, שהולכים לגמור. ככה הם אמרו לי.</w:t>
      </w:r>
    </w:p>
    <w:p w14:paraId="666C0F41" w14:textId="77777777" w:rsidR="00000000" w:rsidRDefault="00581103">
      <w:pPr>
        <w:pStyle w:val="a0"/>
        <w:rPr>
          <w:rFonts w:hint="cs"/>
          <w:rtl/>
        </w:rPr>
      </w:pPr>
    </w:p>
    <w:p w14:paraId="5A921B4F" w14:textId="77777777" w:rsidR="00000000" w:rsidRDefault="00581103">
      <w:pPr>
        <w:pStyle w:val="af0"/>
        <w:rPr>
          <w:rtl/>
        </w:rPr>
      </w:pPr>
      <w:r>
        <w:rPr>
          <w:rFonts w:hint="eastAsia"/>
          <w:rtl/>
        </w:rPr>
        <w:t>אילנה</w:t>
      </w:r>
      <w:r>
        <w:rPr>
          <w:rtl/>
        </w:rPr>
        <w:t xml:space="preserve"> כהן (עם אחד):</w:t>
      </w:r>
    </w:p>
    <w:p w14:paraId="322E98B7" w14:textId="77777777" w:rsidR="00000000" w:rsidRDefault="00581103">
      <w:pPr>
        <w:pStyle w:val="a0"/>
        <w:rPr>
          <w:rFonts w:hint="cs"/>
          <w:rtl/>
        </w:rPr>
      </w:pPr>
    </w:p>
    <w:p w14:paraId="40A5775A" w14:textId="77777777" w:rsidR="00000000" w:rsidRDefault="00581103">
      <w:pPr>
        <w:pStyle w:val="a0"/>
        <w:rPr>
          <w:rFonts w:hint="cs"/>
          <w:rtl/>
        </w:rPr>
      </w:pPr>
      <w:r>
        <w:rPr>
          <w:rFonts w:hint="cs"/>
          <w:rtl/>
        </w:rPr>
        <w:t>אז מה היה קורה אם היו נותנים זמן?</w:t>
      </w:r>
    </w:p>
    <w:p w14:paraId="26E08D7D" w14:textId="77777777" w:rsidR="00000000" w:rsidRDefault="00581103">
      <w:pPr>
        <w:pStyle w:val="a0"/>
        <w:rPr>
          <w:rFonts w:hint="cs"/>
          <w:rtl/>
        </w:rPr>
      </w:pPr>
    </w:p>
    <w:p w14:paraId="0FA0CD6E" w14:textId="77777777" w:rsidR="00000000" w:rsidRDefault="00581103">
      <w:pPr>
        <w:pStyle w:val="af1"/>
        <w:rPr>
          <w:rtl/>
        </w:rPr>
      </w:pPr>
      <w:r>
        <w:rPr>
          <w:rtl/>
        </w:rPr>
        <w:t>היו"ר ראובן ריבלין:</w:t>
      </w:r>
    </w:p>
    <w:p w14:paraId="26F5A059" w14:textId="77777777" w:rsidR="00000000" w:rsidRDefault="00581103">
      <w:pPr>
        <w:pStyle w:val="a0"/>
        <w:rPr>
          <w:rtl/>
        </w:rPr>
      </w:pPr>
    </w:p>
    <w:p w14:paraId="38153054" w14:textId="77777777" w:rsidR="00000000" w:rsidRDefault="00581103">
      <w:pPr>
        <w:pStyle w:val="a0"/>
        <w:rPr>
          <w:rFonts w:hint="cs"/>
          <w:rtl/>
        </w:rPr>
      </w:pPr>
      <w:r>
        <w:rPr>
          <w:rFonts w:hint="cs"/>
          <w:rtl/>
        </w:rPr>
        <w:t xml:space="preserve">את שואלת אותי, את צריכה לשאול אותם. חבר הכנסת רן כהן </w:t>
      </w:r>
      <w:r>
        <w:rPr>
          <w:rtl/>
        </w:rPr>
        <w:t>–</w:t>
      </w:r>
      <w:r>
        <w:rPr>
          <w:rFonts w:hint="cs"/>
          <w:rtl/>
        </w:rPr>
        <w:t xml:space="preserve"> אינו נוכח. </w:t>
      </w:r>
    </w:p>
    <w:p w14:paraId="1FEBD09F" w14:textId="77777777" w:rsidR="00000000" w:rsidRDefault="00581103">
      <w:pPr>
        <w:pStyle w:val="a0"/>
        <w:rPr>
          <w:rFonts w:hint="cs"/>
          <w:rtl/>
        </w:rPr>
      </w:pPr>
    </w:p>
    <w:p w14:paraId="34AF2FE4" w14:textId="77777777" w:rsidR="00000000" w:rsidRDefault="00581103">
      <w:pPr>
        <w:pStyle w:val="af0"/>
        <w:rPr>
          <w:rtl/>
        </w:rPr>
      </w:pPr>
      <w:r>
        <w:rPr>
          <w:rFonts w:hint="eastAsia"/>
          <w:rtl/>
        </w:rPr>
        <w:t>מוחמד</w:t>
      </w:r>
      <w:r>
        <w:rPr>
          <w:rtl/>
        </w:rPr>
        <w:t xml:space="preserve"> ברכה (חד"ש-תע"ל):</w:t>
      </w:r>
    </w:p>
    <w:p w14:paraId="3FCD0649" w14:textId="77777777" w:rsidR="00000000" w:rsidRDefault="00581103">
      <w:pPr>
        <w:pStyle w:val="a0"/>
        <w:rPr>
          <w:rFonts w:hint="cs"/>
          <w:rtl/>
        </w:rPr>
      </w:pPr>
    </w:p>
    <w:p w14:paraId="3776EACC" w14:textId="77777777" w:rsidR="00000000" w:rsidRDefault="00581103">
      <w:pPr>
        <w:pStyle w:val="a0"/>
        <w:rPr>
          <w:rFonts w:hint="cs"/>
          <w:rtl/>
        </w:rPr>
      </w:pPr>
      <w:r>
        <w:rPr>
          <w:rFonts w:hint="cs"/>
          <w:rtl/>
        </w:rPr>
        <w:t>ה</w:t>
      </w:r>
      <w:r>
        <w:rPr>
          <w:rFonts w:hint="cs"/>
          <w:rtl/>
        </w:rPr>
        <w:t>וא כבר קרא בשמי.</w:t>
      </w:r>
    </w:p>
    <w:p w14:paraId="681A6A80" w14:textId="77777777" w:rsidR="00000000" w:rsidRDefault="00581103">
      <w:pPr>
        <w:pStyle w:val="a0"/>
        <w:rPr>
          <w:rFonts w:hint="cs"/>
          <w:rtl/>
        </w:rPr>
      </w:pPr>
    </w:p>
    <w:p w14:paraId="58749AE6" w14:textId="77777777" w:rsidR="00000000" w:rsidRDefault="00581103">
      <w:pPr>
        <w:pStyle w:val="af1"/>
        <w:rPr>
          <w:rtl/>
        </w:rPr>
      </w:pPr>
      <w:r>
        <w:rPr>
          <w:rtl/>
        </w:rPr>
        <w:t>היו"ר ראובן ריבלין:</w:t>
      </w:r>
    </w:p>
    <w:p w14:paraId="0C6740B3" w14:textId="77777777" w:rsidR="00000000" w:rsidRDefault="00581103">
      <w:pPr>
        <w:pStyle w:val="a0"/>
        <w:rPr>
          <w:rtl/>
        </w:rPr>
      </w:pPr>
    </w:p>
    <w:p w14:paraId="7029D004" w14:textId="77777777" w:rsidR="00000000" w:rsidRDefault="00581103">
      <w:pPr>
        <w:pStyle w:val="a0"/>
        <w:rPr>
          <w:rFonts w:hint="cs"/>
          <w:rtl/>
        </w:rPr>
      </w:pPr>
      <w:r>
        <w:rPr>
          <w:rFonts w:hint="cs"/>
          <w:rtl/>
        </w:rPr>
        <w:t>קרא בשמך?</w:t>
      </w:r>
      <w:r>
        <w:rPr>
          <w:rFonts w:hint="cs"/>
        </w:rPr>
        <w:t xml:space="preserve"> </w:t>
      </w:r>
      <w:r>
        <w:rPr>
          <w:rFonts w:hint="cs"/>
          <w:rtl/>
        </w:rPr>
        <w:t>בבקשה, חבר הכנסת ברכה. אז מה, עמיר פרץ לא היה פה? למה הוא לא קרא בשמו?</w:t>
      </w:r>
    </w:p>
    <w:p w14:paraId="0F1E241D" w14:textId="77777777" w:rsidR="00000000" w:rsidRDefault="00581103">
      <w:pPr>
        <w:pStyle w:val="a0"/>
        <w:rPr>
          <w:rFonts w:hint="cs"/>
          <w:rtl/>
        </w:rPr>
      </w:pPr>
    </w:p>
    <w:p w14:paraId="125C2D5A" w14:textId="77777777" w:rsidR="00000000" w:rsidRDefault="00581103">
      <w:pPr>
        <w:pStyle w:val="af0"/>
        <w:rPr>
          <w:rtl/>
        </w:rPr>
      </w:pPr>
      <w:r>
        <w:rPr>
          <w:rFonts w:hint="eastAsia"/>
          <w:rtl/>
        </w:rPr>
        <w:t>מוחמד</w:t>
      </w:r>
      <w:r>
        <w:rPr>
          <w:rtl/>
        </w:rPr>
        <w:t xml:space="preserve"> ברכה (חד"ש-תע"ל):</w:t>
      </w:r>
    </w:p>
    <w:p w14:paraId="75448DBD" w14:textId="77777777" w:rsidR="00000000" w:rsidRDefault="00581103">
      <w:pPr>
        <w:pStyle w:val="a0"/>
        <w:rPr>
          <w:rFonts w:hint="cs"/>
          <w:rtl/>
        </w:rPr>
      </w:pPr>
    </w:p>
    <w:p w14:paraId="61FE86C4" w14:textId="77777777" w:rsidR="00000000" w:rsidRDefault="00581103">
      <w:pPr>
        <w:pStyle w:val="a0"/>
        <w:rPr>
          <w:rFonts w:hint="cs"/>
          <w:rtl/>
        </w:rPr>
      </w:pPr>
      <w:r>
        <w:rPr>
          <w:rFonts w:hint="cs"/>
          <w:rtl/>
        </w:rPr>
        <w:t>הוא פה; כי אני ביקשתי.</w:t>
      </w:r>
    </w:p>
    <w:p w14:paraId="7C84F7D3" w14:textId="77777777" w:rsidR="00000000" w:rsidRDefault="00581103">
      <w:pPr>
        <w:pStyle w:val="a0"/>
        <w:rPr>
          <w:rFonts w:hint="cs"/>
          <w:rtl/>
        </w:rPr>
      </w:pPr>
    </w:p>
    <w:p w14:paraId="142445B4" w14:textId="77777777" w:rsidR="00000000" w:rsidRDefault="00581103">
      <w:pPr>
        <w:pStyle w:val="af1"/>
        <w:rPr>
          <w:rtl/>
        </w:rPr>
      </w:pPr>
      <w:r>
        <w:rPr>
          <w:rtl/>
        </w:rPr>
        <w:t>היו"ר ראובן ריבלין:</w:t>
      </w:r>
    </w:p>
    <w:p w14:paraId="4E92BB2B" w14:textId="77777777" w:rsidR="00000000" w:rsidRDefault="00581103">
      <w:pPr>
        <w:pStyle w:val="a0"/>
        <w:rPr>
          <w:rtl/>
        </w:rPr>
      </w:pPr>
    </w:p>
    <w:p w14:paraId="6E2343F9" w14:textId="77777777" w:rsidR="00000000" w:rsidRDefault="00581103">
      <w:pPr>
        <w:pStyle w:val="a0"/>
        <w:rPr>
          <w:rFonts w:hint="cs"/>
          <w:rtl/>
        </w:rPr>
      </w:pPr>
      <w:r>
        <w:rPr>
          <w:rFonts w:hint="cs"/>
          <w:rtl/>
        </w:rPr>
        <w:t xml:space="preserve">ברצון רב. </w:t>
      </w:r>
    </w:p>
    <w:p w14:paraId="59F3A21D" w14:textId="77777777" w:rsidR="00000000" w:rsidRDefault="00581103">
      <w:pPr>
        <w:pStyle w:val="a0"/>
        <w:rPr>
          <w:rFonts w:hint="cs"/>
          <w:rtl/>
        </w:rPr>
      </w:pPr>
    </w:p>
    <w:p w14:paraId="729F19B5" w14:textId="77777777" w:rsidR="00000000" w:rsidRDefault="00581103">
      <w:pPr>
        <w:pStyle w:val="af0"/>
        <w:rPr>
          <w:rtl/>
        </w:rPr>
      </w:pPr>
      <w:r>
        <w:rPr>
          <w:rFonts w:hint="eastAsia"/>
          <w:rtl/>
        </w:rPr>
        <w:t>עמיר</w:t>
      </w:r>
      <w:r>
        <w:rPr>
          <w:rtl/>
        </w:rPr>
        <w:t xml:space="preserve"> פרץ (עם אחד):</w:t>
      </w:r>
    </w:p>
    <w:p w14:paraId="5CAA3987" w14:textId="77777777" w:rsidR="00000000" w:rsidRDefault="00581103">
      <w:pPr>
        <w:pStyle w:val="a0"/>
        <w:rPr>
          <w:rFonts w:hint="cs"/>
          <w:rtl/>
        </w:rPr>
      </w:pPr>
    </w:p>
    <w:p w14:paraId="096DC4CA" w14:textId="77777777" w:rsidR="00000000" w:rsidRDefault="00581103">
      <w:pPr>
        <w:pStyle w:val="a0"/>
        <w:rPr>
          <w:rFonts w:hint="cs"/>
          <w:rtl/>
        </w:rPr>
      </w:pPr>
      <w:r>
        <w:rPr>
          <w:rFonts w:hint="cs"/>
          <w:rtl/>
        </w:rPr>
        <w:t>משאירים אותי לסוף, את כל הדקות המ</w:t>
      </w:r>
      <w:r>
        <w:rPr>
          <w:rFonts w:hint="cs"/>
          <w:rtl/>
        </w:rPr>
        <w:t>יותרות אני לוקח.</w:t>
      </w:r>
    </w:p>
    <w:p w14:paraId="53233D91" w14:textId="77777777" w:rsidR="00000000" w:rsidRDefault="00581103">
      <w:pPr>
        <w:pStyle w:val="a0"/>
        <w:rPr>
          <w:rFonts w:hint="cs"/>
          <w:rtl/>
        </w:rPr>
      </w:pPr>
    </w:p>
    <w:p w14:paraId="09FDC8C2" w14:textId="77777777" w:rsidR="00000000" w:rsidRDefault="00581103">
      <w:pPr>
        <w:pStyle w:val="af1"/>
        <w:rPr>
          <w:rtl/>
        </w:rPr>
      </w:pPr>
      <w:r>
        <w:rPr>
          <w:rtl/>
        </w:rPr>
        <w:t>היו"ר ראובן ריבלין:</w:t>
      </w:r>
    </w:p>
    <w:p w14:paraId="680B6F39" w14:textId="77777777" w:rsidR="00000000" w:rsidRDefault="00581103">
      <w:pPr>
        <w:pStyle w:val="a0"/>
        <w:rPr>
          <w:rtl/>
        </w:rPr>
      </w:pPr>
    </w:p>
    <w:p w14:paraId="19B6D91E" w14:textId="77777777" w:rsidR="00000000" w:rsidRDefault="00581103">
      <w:pPr>
        <w:pStyle w:val="a0"/>
        <w:rPr>
          <w:rFonts w:hint="cs"/>
          <w:rtl/>
        </w:rPr>
      </w:pPr>
      <w:r>
        <w:rPr>
          <w:rFonts w:hint="cs"/>
          <w:rtl/>
        </w:rPr>
        <w:t>אני לא אקפח אותך, חבר הכנסת פרץ. עוד לא היתה פעם שנתתי לך חמש דקות וירדת לפני שעברה חצי שעה.</w:t>
      </w:r>
    </w:p>
    <w:p w14:paraId="16B40D99" w14:textId="77777777" w:rsidR="00000000" w:rsidRDefault="00581103">
      <w:pPr>
        <w:pStyle w:val="a0"/>
        <w:rPr>
          <w:rFonts w:hint="cs"/>
          <w:rtl/>
        </w:rPr>
      </w:pPr>
    </w:p>
    <w:p w14:paraId="147A54D1" w14:textId="77777777" w:rsidR="00000000" w:rsidRDefault="00581103">
      <w:pPr>
        <w:pStyle w:val="a"/>
        <w:rPr>
          <w:rtl/>
        </w:rPr>
      </w:pPr>
      <w:bookmarkStart w:id="370" w:name="FS000000540T14_07_2004_15_28_51"/>
      <w:bookmarkStart w:id="371" w:name="_Toc81561468"/>
      <w:bookmarkEnd w:id="370"/>
      <w:r>
        <w:rPr>
          <w:rFonts w:hint="eastAsia"/>
          <w:rtl/>
        </w:rPr>
        <w:t>מוחמד</w:t>
      </w:r>
      <w:r>
        <w:rPr>
          <w:rtl/>
        </w:rPr>
        <w:t xml:space="preserve"> ברכה (חד"ש-תע"ל):</w:t>
      </w:r>
      <w:bookmarkEnd w:id="371"/>
    </w:p>
    <w:p w14:paraId="34148C2D" w14:textId="77777777" w:rsidR="00000000" w:rsidRDefault="00581103">
      <w:pPr>
        <w:pStyle w:val="a0"/>
        <w:rPr>
          <w:rFonts w:hint="cs"/>
          <w:rtl/>
        </w:rPr>
      </w:pPr>
    </w:p>
    <w:p w14:paraId="1352614F" w14:textId="77777777" w:rsidR="00000000" w:rsidRDefault="00581103">
      <w:pPr>
        <w:pStyle w:val="a0"/>
        <w:rPr>
          <w:rFonts w:hint="cs"/>
          <w:rtl/>
        </w:rPr>
      </w:pPr>
      <w:r>
        <w:rPr>
          <w:rFonts w:hint="cs"/>
          <w:rtl/>
        </w:rPr>
        <w:t>אדוני היושב-ראש, רבותי חברי הכנסת, הצעת החוק, גם מבחינת תוכן וגם מבחינת ההתנהלות של הדיונים סביבה,</w:t>
      </w:r>
      <w:r>
        <w:rPr>
          <w:rFonts w:hint="cs"/>
          <w:rtl/>
        </w:rPr>
        <w:t xml:space="preserve"> לוקה בחוסר סבירות בלתי נסבל, גם על-פי התפיסה הדמוקרטית הבסיסית, המינימלית, הטריוויאלית, וגם על-פי התפיסה החברתית, מי שיש לו כזאת. </w:t>
      </w:r>
    </w:p>
    <w:p w14:paraId="5A6BC7B3" w14:textId="77777777" w:rsidR="00000000" w:rsidRDefault="00581103">
      <w:pPr>
        <w:pStyle w:val="a0"/>
        <w:rPr>
          <w:rFonts w:hint="cs"/>
          <w:rtl/>
        </w:rPr>
      </w:pPr>
    </w:p>
    <w:p w14:paraId="73D8FA1D" w14:textId="77777777" w:rsidR="00000000" w:rsidRDefault="00581103">
      <w:pPr>
        <w:pStyle w:val="a0"/>
        <w:rPr>
          <w:rFonts w:hint="cs"/>
          <w:rtl/>
        </w:rPr>
      </w:pPr>
      <w:r>
        <w:rPr>
          <w:rFonts w:hint="cs"/>
          <w:rtl/>
        </w:rPr>
        <w:t>אנחנו, כחברי פרלמנט, כחברי הכנסת, צריכים להיות אמונים על התנהלות תקינה וסבירה. זו הצעת חוק שבאה להסדיר עניין פעוט. שמעתי את</w:t>
      </w:r>
      <w:r>
        <w:rPr>
          <w:rFonts w:hint="cs"/>
          <w:rtl/>
        </w:rPr>
        <w:t xml:space="preserve"> הסקירה של יושב-ראש ועדת הכספים, וזה כמה חודשים הדיון בנושא הזה מתנהל בוועדת הכספים. אני חייב להגיד לזכותו של יושב-ראש ועדת הכספים, כחבר בוועדה הזאת, שהוא מנהל את הישיבות ואת הדיונים בהגינות, וגם ברגישות. אבל למרבה הצער, המכבש של האוצר בימים האחרונים הגדיש</w:t>
      </w:r>
      <w:r>
        <w:rPr>
          <w:rFonts w:hint="cs"/>
          <w:rtl/>
        </w:rPr>
        <w:t xml:space="preserve"> את הסאה בלחצים שהפעיל גם על יושב-ראש הוועדה וגם על הוועדה כולה. </w:t>
      </w:r>
    </w:p>
    <w:p w14:paraId="66000D70" w14:textId="77777777" w:rsidR="00000000" w:rsidRDefault="00581103">
      <w:pPr>
        <w:pStyle w:val="a0"/>
        <w:rPr>
          <w:rFonts w:hint="cs"/>
          <w:rtl/>
        </w:rPr>
      </w:pPr>
    </w:p>
    <w:p w14:paraId="2B1078E6" w14:textId="77777777" w:rsidR="00000000" w:rsidRDefault="00581103">
      <w:pPr>
        <w:pStyle w:val="a0"/>
        <w:rPr>
          <w:rFonts w:hint="cs"/>
          <w:rtl/>
        </w:rPr>
      </w:pPr>
      <w:r>
        <w:rPr>
          <w:rFonts w:hint="cs"/>
          <w:rtl/>
        </w:rPr>
        <w:t xml:space="preserve">הרי שלשום הוועדה הצביעה על אישור הצעת החוק, ויצאו דיבורים שהנושא יובא לאישור הכנסת למחרת היום, זאת אומרת אתמול. </w:t>
      </w:r>
    </w:p>
    <w:p w14:paraId="31FAE905" w14:textId="77777777" w:rsidR="00000000" w:rsidRDefault="00581103">
      <w:pPr>
        <w:pStyle w:val="a0"/>
        <w:rPr>
          <w:rFonts w:hint="cs"/>
          <w:rtl/>
        </w:rPr>
      </w:pPr>
    </w:p>
    <w:p w14:paraId="01CA3A04" w14:textId="77777777" w:rsidR="00000000" w:rsidRDefault="00581103">
      <w:pPr>
        <w:pStyle w:val="af1"/>
        <w:rPr>
          <w:rtl/>
        </w:rPr>
      </w:pPr>
      <w:r>
        <w:rPr>
          <w:rtl/>
        </w:rPr>
        <w:t>היו"ר ראובן ריבלין:</w:t>
      </w:r>
    </w:p>
    <w:p w14:paraId="46204CB9" w14:textId="77777777" w:rsidR="00000000" w:rsidRDefault="00581103">
      <w:pPr>
        <w:pStyle w:val="a0"/>
        <w:rPr>
          <w:rtl/>
        </w:rPr>
      </w:pPr>
    </w:p>
    <w:p w14:paraId="602C218F" w14:textId="77777777" w:rsidR="00000000" w:rsidRDefault="00581103">
      <w:pPr>
        <w:pStyle w:val="a0"/>
        <w:rPr>
          <w:rFonts w:hint="cs"/>
          <w:rtl/>
        </w:rPr>
      </w:pPr>
      <w:r>
        <w:rPr>
          <w:rFonts w:hint="cs"/>
          <w:rtl/>
        </w:rPr>
        <w:t>אני מודיע לך שלא אפשרתי זאת. אמרתי - יונח על שולחן הכנ</w:t>
      </w:r>
      <w:r>
        <w:rPr>
          <w:rFonts w:hint="cs"/>
          <w:rtl/>
        </w:rPr>
        <w:t>סת, ואחרי יום היה לנו בלגן בכנסת.</w:t>
      </w:r>
    </w:p>
    <w:p w14:paraId="18105F51" w14:textId="77777777" w:rsidR="00000000" w:rsidRDefault="00581103">
      <w:pPr>
        <w:pStyle w:val="a0"/>
        <w:rPr>
          <w:rFonts w:hint="cs"/>
          <w:rtl/>
        </w:rPr>
      </w:pPr>
    </w:p>
    <w:p w14:paraId="47255D46" w14:textId="77777777" w:rsidR="00000000" w:rsidRDefault="00581103">
      <w:pPr>
        <w:pStyle w:val="-"/>
        <w:rPr>
          <w:rtl/>
        </w:rPr>
      </w:pPr>
      <w:bookmarkStart w:id="372" w:name="FS000000505T14_07_2004_16_14_06C"/>
      <w:bookmarkStart w:id="373" w:name="FS000000540T14_07_2004_16_14_13"/>
      <w:bookmarkStart w:id="374" w:name="FS000000540T14_07_2004_16_14_17C"/>
      <w:bookmarkEnd w:id="372"/>
      <w:bookmarkEnd w:id="373"/>
      <w:bookmarkEnd w:id="374"/>
      <w:r>
        <w:rPr>
          <w:rtl/>
        </w:rPr>
        <w:t>מוחמד ברכה (חד"ש-תע"ל):</w:t>
      </w:r>
    </w:p>
    <w:p w14:paraId="7F781EC4" w14:textId="77777777" w:rsidR="00000000" w:rsidRDefault="00581103">
      <w:pPr>
        <w:pStyle w:val="a0"/>
        <w:rPr>
          <w:rtl/>
        </w:rPr>
      </w:pPr>
    </w:p>
    <w:p w14:paraId="3E414B53" w14:textId="77777777" w:rsidR="00000000" w:rsidRDefault="00581103">
      <w:pPr>
        <w:pStyle w:val="a0"/>
        <w:rPr>
          <w:rFonts w:hint="cs"/>
          <w:rtl/>
        </w:rPr>
      </w:pPr>
      <w:r>
        <w:rPr>
          <w:rFonts w:hint="cs"/>
          <w:rtl/>
        </w:rPr>
        <w:t>אני רוצה שתקשיב, אדוני. יצא לי אתמול בנסיעה ארוכה לשמוע גם חדשות, דבר שלא מסתייע לעתים קרובות. שם נאמר, שמר יוגב, בשם משרד האוצר, החליט שהנושא לא יובא להצבעה לאישור הכנסת ביום שלישי, אלא יפתח אפשר</w:t>
      </w:r>
      <w:r>
        <w:rPr>
          <w:rFonts w:hint="cs"/>
          <w:rtl/>
        </w:rPr>
        <w:t>ות של משא-ומתן אתמול. גם החוצפה הזאת שפקידים, לא שר האוצר אפילו, פקידים באוצר יחליטו מה יובא ומה לא יובא, אני חושב שבלקסיקון הפוליטי גם צריכים להיות זהירים, וגם בשימוש בדברים צריכים להיות זהירים.</w:t>
      </w:r>
    </w:p>
    <w:p w14:paraId="69F38E62" w14:textId="77777777" w:rsidR="00000000" w:rsidRDefault="00581103">
      <w:pPr>
        <w:pStyle w:val="a0"/>
        <w:rPr>
          <w:rFonts w:hint="cs"/>
          <w:rtl/>
        </w:rPr>
      </w:pPr>
    </w:p>
    <w:p w14:paraId="3FAA40A2" w14:textId="77777777" w:rsidR="00000000" w:rsidRDefault="00581103">
      <w:pPr>
        <w:pStyle w:val="af1"/>
        <w:rPr>
          <w:rtl/>
        </w:rPr>
      </w:pPr>
      <w:r>
        <w:rPr>
          <w:rtl/>
        </w:rPr>
        <w:t>היו"ר ראובן ריבלין:</w:t>
      </w:r>
    </w:p>
    <w:p w14:paraId="017E6A6F" w14:textId="77777777" w:rsidR="00000000" w:rsidRDefault="00581103">
      <w:pPr>
        <w:pStyle w:val="a0"/>
        <w:rPr>
          <w:rtl/>
        </w:rPr>
      </w:pPr>
    </w:p>
    <w:p w14:paraId="69C5E728" w14:textId="77777777" w:rsidR="00000000" w:rsidRDefault="00581103">
      <w:pPr>
        <w:pStyle w:val="a0"/>
        <w:rPr>
          <w:rFonts w:hint="cs"/>
          <w:rtl/>
        </w:rPr>
      </w:pPr>
      <w:r>
        <w:rPr>
          <w:rFonts w:hint="cs"/>
          <w:rtl/>
        </w:rPr>
        <w:t>אנחנו מקבלים בברכה את ראש מועצת כפר-קר</w:t>
      </w:r>
      <w:r>
        <w:rPr>
          <w:rFonts w:hint="cs"/>
          <w:rtl/>
        </w:rPr>
        <w:t>ע, ומסבירים לחבר הכנסת זחאלקה שאין לדבר מהאולם ליציע, אפילו הוא יהיה המנהל של בית-הספר של הילדים שלך. אני מבקש להקפיד על הליכות הבית.</w:t>
      </w:r>
    </w:p>
    <w:p w14:paraId="6841EAA2" w14:textId="77777777" w:rsidR="00000000" w:rsidRDefault="00581103">
      <w:pPr>
        <w:pStyle w:val="a0"/>
        <w:rPr>
          <w:rFonts w:hint="cs"/>
          <w:rtl/>
        </w:rPr>
      </w:pPr>
    </w:p>
    <w:p w14:paraId="43D32CE2" w14:textId="77777777" w:rsidR="00000000" w:rsidRDefault="00581103">
      <w:pPr>
        <w:pStyle w:val="-"/>
        <w:rPr>
          <w:rtl/>
        </w:rPr>
      </w:pPr>
      <w:bookmarkStart w:id="375" w:name="FS000000540T14_07_2004_16_17_52C"/>
      <w:bookmarkEnd w:id="375"/>
      <w:r>
        <w:rPr>
          <w:rtl/>
        </w:rPr>
        <w:t>מוחמד ברכה (חד"ש-תע"ל):</w:t>
      </w:r>
    </w:p>
    <w:p w14:paraId="176DA063" w14:textId="77777777" w:rsidR="00000000" w:rsidRDefault="00581103">
      <w:pPr>
        <w:pStyle w:val="a0"/>
        <w:rPr>
          <w:rtl/>
        </w:rPr>
      </w:pPr>
    </w:p>
    <w:p w14:paraId="63AEB7FA" w14:textId="77777777" w:rsidR="00000000" w:rsidRDefault="00581103">
      <w:pPr>
        <w:pStyle w:val="a0"/>
        <w:rPr>
          <w:rFonts w:hint="cs"/>
          <w:rtl/>
        </w:rPr>
      </w:pPr>
      <w:r>
        <w:rPr>
          <w:rFonts w:hint="cs"/>
          <w:rtl/>
        </w:rPr>
        <w:t xml:space="preserve">גם אני משתתף בברכת היושב-ראש לראש המועצה, שהוא גם ידיד אישי. </w:t>
      </w:r>
    </w:p>
    <w:p w14:paraId="40D4CCA2" w14:textId="77777777" w:rsidR="00000000" w:rsidRDefault="00581103">
      <w:pPr>
        <w:pStyle w:val="a0"/>
        <w:rPr>
          <w:rFonts w:hint="cs"/>
          <w:rtl/>
        </w:rPr>
      </w:pPr>
    </w:p>
    <w:p w14:paraId="3EBB4263" w14:textId="77777777" w:rsidR="00000000" w:rsidRDefault="00581103">
      <w:pPr>
        <w:pStyle w:val="a0"/>
        <w:rPr>
          <w:rFonts w:hint="cs"/>
          <w:rtl/>
        </w:rPr>
      </w:pPr>
      <w:r>
        <w:rPr>
          <w:rFonts w:hint="cs"/>
          <w:rtl/>
        </w:rPr>
        <w:t>אני חושב שצורת הביטוי, שפקידי האו</w:t>
      </w:r>
      <w:r>
        <w:rPr>
          <w:rFonts w:hint="cs"/>
          <w:rtl/>
        </w:rPr>
        <w:t>צר והאוצר שולטים במדינה, שולטים בכנסת, שולטים בכול - יש גבול. הכנסת צריכה לשים גבולות גם בשיח הציבורי המתנהל סביב העניינים האלה, גם בטרמינולוגיה. אני לא מזלזל, ואני לא ממעיט בחשיבות הדברים האלה, כי הם יוצרים לא רק מצבי רוח, אלא יוצרים דעת קהל, שיש בעל-בית.</w:t>
      </w:r>
      <w:r>
        <w:rPr>
          <w:rFonts w:hint="cs"/>
          <w:rtl/>
        </w:rPr>
        <w:t xml:space="preserve"> בעל-הבית הוא כאן.</w:t>
      </w:r>
    </w:p>
    <w:p w14:paraId="30EE9A25" w14:textId="77777777" w:rsidR="00000000" w:rsidRDefault="00581103">
      <w:pPr>
        <w:pStyle w:val="a0"/>
        <w:rPr>
          <w:rFonts w:hint="cs"/>
          <w:rtl/>
        </w:rPr>
      </w:pPr>
    </w:p>
    <w:p w14:paraId="4C9C5089" w14:textId="77777777" w:rsidR="00000000" w:rsidRDefault="00581103">
      <w:pPr>
        <w:pStyle w:val="a0"/>
        <w:rPr>
          <w:rFonts w:hint="cs"/>
          <w:rtl/>
        </w:rPr>
      </w:pPr>
      <w:r>
        <w:rPr>
          <w:rFonts w:hint="cs"/>
          <w:rtl/>
        </w:rPr>
        <w:t>תראו מה קרה אתמול. עשו מראית עין של משא-ומתן, של לילה אחד, ודאג מי שדאג להודיע שיש התקדמות לא מבוטלת במהלך הדיונים, וכבר הבוקר הוזעקו חברי ועדת הכנסת כדי לאשר פטור מחובת הנחה. אדוני היושב-ראש, אני חושב שגם במהלך התקין של עבודת הכנסת, מה</w:t>
      </w:r>
      <w:r>
        <w:rPr>
          <w:rFonts w:hint="cs"/>
          <w:rtl/>
        </w:rPr>
        <w:t xml:space="preserve"> שאמרת על הפרלמנט הבריטי, שקיים המנגנון של פטור מחובת הנחה אבל משתמשים בזה לעתים רחוקות - - - </w:t>
      </w:r>
    </w:p>
    <w:p w14:paraId="23CA8278" w14:textId="77777777" w:rsidR="00000000" w:rsidRDefault="00581103">
      <w:pPr>
        <w:pStyle w:val="a0"/>
        <w:rPr>
          <w:rFonts w:hint="cs"/>
          <w:rtl/>
        </w:rPr>
      </w:pPr>
    </w:p>
    <w:p w14:paraId="2AFC023F" w14:textId="77777777" w:rsidR="00000000" w:rsidRDefault="00581103">
      <w:pPr>
        <w:pStyle w:val="af1"/>
        <w:rPr>
          <w:rtl/>
        </w:rPr>
      </w:pPr>
      <w:r>
        <w:rPr>
          <w:rtl/>
        </w:rPr>
        <w:t>היו"ר ראובן ריבלין:</w:t>
      </w:r>
    </w:p>
    <w:p w14:paraId="20EEFDC2" w14:textId="77777777" w:rsidR="00000000" w:rsidRDefault="00581103">
      <w:pPr>
        <w:pStyle w:val="a0"/>
        <w:rPr>
          <w:rtl/>
        </w:rPr>
      </w:pPr>
    </w:p>
    <w:p w14:paraId="0B89D146" w14:textId="77777777" w:rsidR="00000000" w:rsidRDefault="00581103">
      <w:pPr>
        <w:pStyle w:val="a0"/>
        <w:rPr>
          <w:rFonts w:hint="cs"/>
          <w:rtl/>
        </w:rPr>
      </w:pPr>
      <w:r>
        <w:rPr>
          <w:rFonts w:hint="cs"/>
          <w:rtl/>
        </w:rPr>
        <w:t>אדוני סגן יושב-ראש הכנסת, אני רוצה להפנות את תשומת לבך. אם החוק היה מונח אתמול, לא היה צריך לבקש פטור מחובת הנחה ואפשר היה להצביע עליו היום</w:t>
      </w:r>
      <w:r>
        <w:rPr>
          <w:rFonts w:hint="cs"/>
          <w:rtl/>
        </w:rPr>
        <w:t>. קרה מקרה, שהמחשב, לא היה לו גיבוי והוא כולו התבלבל, ממש התברבר לחלוטין. אנשי הכנסת ישבו פה עד 05:00 כדי להכינו. זאת אומרת, הכנסת העריכה אתמול בבוקר, שעד 14:00-15:00 מקסימום נוכל להדפיס את זה - - -</w:t>
      </w:r>
    </w:p>
    <w:p w14:paraId="412E1D15" w14:textId="77777777" w:rsidR="00000000" w:rsidRDefault="00581103">
      <w:pPr>
        <w:pStyle w:val="a0"/>
        <w:rPr>
          <w:rFonts w:hint="cs"/>
          <w:rtl/>
        </w:rPr>
      </w:pPr>
    </w:p>
    <w:p w14:paraId="211E8061" w14:textId="77777777" w:rsidR="00000000" w:rsidRDefault="00581103">
      <w:pPr>
        <w:pStyle w:val="-"/>
        <w:rPr>
          <w:rtl/>
        </w:rPr>
      </w:pPr>
      <w:bookmarkStart w:id="376" w:name="FS000000540T14_07_2004_15_51_53"/>
      <w:bookmarkEnd w:id="376"/>
      <w:r>
        <w:rPr>
          <w:rFonts w:hint="eastAsia"/>
          <w:rtl/>
        </w:rPr>
        <w:t>מוחמד</w:t>
      </w:r>
      <w:r>
        <w:rPr>
          <w:rtl/>
        </w:rPr>
        <w:t xml:space="preserve"> ברכה (חד"ש-תע"ל):</w:t>
      </w:r>
    </w:p>
    <w:p w14:paraId="2A2FC33C" w14:textId="77777777" w:rsidR="00000000" w:rsidRDefault="00581103">
      <w:pPr>
        <w:pStyle w:val="a0"/>
        <w:rPr>
          <w:rFonts w:hint="cs"/>
          <w:rtl/>
        </w:rPr>
      </w:pPr>
    </w:p>
    <w:p w14:paraId="05619EE8" w14:textId="77777777" w:rsidR="00000000" w:rsidRDefault="00581103">
      <w:pPr>
        <w:pStyle w:val="a0"/>
        <w:rPr>
          <w:rFonts w:hint="cs"/>
          <w:rtl/>
        </w:rPr>
      </w:pPr>
      <w:r>
        <w:rPr>
          <w:rFonts w:hint="cs"/>
          <w:rtl/>
        </w:rPr>
        <w:t xml:space="preserve">אני לא מדבר על זה. </w:t>
      </w:r>
    </w:p>
    <w:p w14:paraId="0D19D00C" w14:textId="77777777" w:rsidR="00000000" w:rsidRDefault="00581103">
      <w:pPr>
        <w:pStyle w:val="a0"/>
        <w:rPr>
          <w:rFonts w:hint="cs"/>
          <w:rtl/>
        </w:rPr>
      </w:pPr>
    </w:p>
    <w:p w14:paraId="324F24D1" w14:textId="77777777" w:rsidR="00000000" w:rsidRDefault="00581103">
      <w:pPr>
        <w:pStyle w:val="af1"/>
        <w:rPr>
          <w:rtl/>
        </w:rPr>
      </w:pPr>
      <w:r>
        <w:rPr>
          <w:rtl/>
        </w:rPr>
        <w:t>היו"ר ראוב</w:t>
      </w:r>
      <w:r>
        <w:rPr>
          <w:rtl/>
        </w:rPr>
        <w:t>ן ריבלין:</w:t>
      </w:r>
    </w:p>
    <w:p w14:paraId="21443234" w14:textId="77777777" w:rsidR="00000000" w:rsidRDefault="00581103">
      <w:pPr>
        <w:pStyle w:val="a0"/>
        <w:rPr>
          <w:rtl/>
        </w:rPr>
      </w:pPr>
    </w:p>
    <w:p w14:paraId="5046CB48" w14:textId="77777777" w:rsidR="00000000" w:rsidRDefault="00581103">
      <w:pPr>
        <w:pStyle w:val="a0"/>
        <w:rPr>
          <w:rFonts w:hint="cs"/>
          <w:rtl/>
        </w:rPr>
      </w:pPr>
      <w:r>
        <w:rPr>
          <w:rFonts w:hint="cs"/>
          <w:rtl/>
        </w:rPr>
        <w:t xml:space="preserve">כלומר, הבקשה היום היתה בגלל טעות של המערכת, וגם היועצת המשפטית אישרה את זה. </w:t>
      </w:r>
    </w:p>
    <w:p w14:paraId="46F1738E" w14:textId="77777777" w:rsidR="00000000" w:rsidRDefault="00581103">
      <w:pPr>
        <w:pStyle w:val="a0"/>
        <w:rPr>
          <w:rFonts w:hint="cs"/>
          <w:rtl/>
        </w:rPr>
      </w:pPr>
    </w:p>
    <w:p w14:paraId="37EAE5BA" w14:textId="77777777" w:rsidR="00000000" w:rsidRDefault="00581103">
      <w:pPr>
        <w:pStyle w:val="-"/>
        <w:rPr>
          <w:rtl/>
        </w:rPr>
      </w:pPr>
      <w:bookmarkStart w:id="377" w:name="FS000000540T14_07_2004_15_54_08C"/>
      <w:bookmarkEnd w:id="377"/>
      <w:r>
        <w:rPr>
          <w:rtl/>
        </w:rPr>
        <w:t>מוחמד ברכה (חד"ש-תע"ל):</w:t>
      </w:r>
    </w:p>
    <w:p w14:paraId="497BF3ED" w14:textId="77777777" w:rsidR="00000000" w:rsidRDefault="00581103">
      <w:pPr>
        <w:pStyle w:val="a0"/>
        <w:rPr>
          <w:rtl/>
        </w:rPr>
      </w:pPr>
    </w:p>
    <w:p w14:paraId="33499F65" w14:textId="77777777" w:rsidR="00000000" w:rsidRDefault="00581103">
      <w:pPr>
        <w:pStyle w:val="a0"/>
        <w:rPr>
          <w:rFonts w:hint="cs"/>
          <w:rtl/>
        </w:rPr>
      </w:pPr>
      <w:r>
        <w:rPr>
          <w:rFonts w:hint="cs"/>
          <w:rtl/>
        </w:rPr>
        <w:t>כבוד היושב-ראש, אני לא מדבר רק על העניין של הפרוצדורה, אני מדבר על העיקרון של השימוש בפטור מחובת הנחה. הרי חובת ההנחה היא 48 שעות, בשביל חבר כ</w:t>
      </w:r>
      <w:r>
        <w:rPr>
          <w:rFonts w:hint="cs"/>
          <w:rtl/>
        </w:rPr>
        <w:t xml:space="preserve">נסת רגיל, אפילו סיעה שלמה הוא 45 - - - </w:t>
      </w:r>
    </w:p>
    <w:p w14:paraId="2A74A66E" w14:textId="77777777" w:rsidR="00000000" w:rsidRDefault="00581103">
      <w:pPr>
        <w:pStyle w:val="a0"/>
        <w:rPr>
          <w:rFonts w:hint="cs"/>
          <w:rtl/>
        </w:rPr>
      </w:pPr>
    </w:p>
    <w:p w14:paraId="5821A167" w14:textId="77777777" w:rsidR="00000000" w:rsidRDefault="00581103">
      <w:pPr>
        <w:pStyle w:val="af1"/>
        <w:rPr>
          <w:rtl/>
        </w:rPr>
      </w:pPr>
      <w:r>
        <w:rPr>
          <w:rtl/>
        </w:rPr>
        <w:t>היו"ר ראובן ריבלין:</w:t>
      </w:r>
    </w:p>
    <w:p w14:paraId="1D39C549" w14:textId="77777777" w:rsidR="00000000" w:rsidRDefault="00581103">
      <w:pPr>
        <w:pStyle w:val="a0"/>
        <w:rPr>
          <w:rtl/>
        </w:rPr>
      </w:pPr>
    </w:p>
    <w:p w14:paraId="4C524554" w14:textId="77777777" w:rsidR="00000000" w:rsidRDefault="00581103">
      <w:pPr>
        <w:pStyle w:val="a0"/>
        <w:rPr>
          <w:rFonts w:hint="cs"/>
          <w:rtl/>
        </w:rPr>
      </w:pPr>
      <w:r>
        <w:rPr>
          <w:rFonts w:hint="cs"/>
          <w:rtl/>
        </w:rPr>
        <w:t xml:space="preserve">לא, בין קריאה ראשונה לקריאה שנייה ושלישית לא צריך 48 שעות, מספיק בישיבה קודמת. </w:t>
      </w:r>
    </w:p>
    <w:p w14:paraId="0B3A901E" w14:textId="77777777" w:rsidR="00000000" w:rsidRDefault="00581103">
      <w:pPr>
        <w:pStyle w:val="a0"/>
        <w:rPr>
          <w:rFonts w:hint="cs"/>
          <w:rtl/>
        </w:rPr>
      </w:pPr>
    </w:p>
    <w:p w14:paraId="60B79840" w14:textId="77777777" w:rsidR="00000000" w:rsidRDefault="00581103">
      <w:pPr>
        <w:pStyle w:val="-"/>
        <w:rPr>
          <w:rtl/>
        </w:rPr>
      </w:pPr>
      <w:bookmarkStart w:id="378" w:name="FS000000540T14_07_2004_15_55_24C"/>
      <w:bookmarkEnd w:id="378"/>
      <w:r>
        <w:rPr>
          <w:rtl/>
        </w:rPr>
        <w:t>מוחמד ברכה (חד"ש-תע"ל):</w:t>
      </w:r>
    </w:p>
    <w:p w14:paraId="7E58C8C8" w14:textId="77777777" w:rsidR="00000000" w:rsidRDefault="00581103">
      <w:pPr>
        <w:pStyle w:val="a0"/>
        <w:rPr>
          <w:rtl/>
        </w:rPr>
      </w:pPr>
    </w:p>
    <w:p w14:paraId="2F1B9253" w14:textId="77777777" w:rsidR="00000000" w:rsidRDefault="00581103">
      <w:pPr>
        <w:pStyle w:val="a0"/>
        <w:rPr>
          <w:rFonts w:hint="cs"/>
          <w:rtl/>
        </w:rPr>
      </w:pPr>
      <w:r>
        <w:rPr>
          <w:rFonts w:hint="cs"/>
          <w:rtl/>
        </w:rPr>
        <w:t xml:space="preserve">24 שעות. </w:t>
      </w:r>
    </w:p>
    <w:p w14:paraId="4FC942C2" w14:textId="77777777" w:rsidR="00000000" w:rsidRDefault="00581103">
      <w:pPr>
        <w:pStyle w:val="a0"/>
        <w:rPr>
          <w:rFonts w:hint="cs"/>
          <w:rtl/>
        </w:rPr>
      </w:pPr>
    </w:p>
    <w:p w14:paraId="7712E6B0" w14:textId="77777777" w:rsidR="00000000" w:rsidRDefault="00581103">
      <w:pPr>
        <w:pStyle w:val="af1"/>
        <w:rPr>
          <w:rtl/>
        </w:rPr>
      </w:pPr>
      <w:r>
        <w:rPr>
          <w:rtl/>
        </w:rPr>
        <w:t>היו"ר ראובן ריבלין:</w:t>
      </w:r>
    </w:p>
    <w:p w14:paraId="2B28E274" w14:textId="77777777" w:rsidR="00000000" w:rsidRDefault="00581103">
      <w:pPr>
        <w:pStyle w:val="a0"/>
        <w:rPr>
          <w:rtl/>
        </w:rPr>
      </w:pPr>
    </w:p>
    <w:p w14:paraId="5A844100" w14:textId="77777777" w:rsidR="00000000" w:rsidRDefault="00581103">
      <w:pPr>
        <w:pStyle w:val="a0"/>
        <w:rPr>
          <w:rFonts w:hint="cs"/>
          <w:rtl/>
        </w:rPr>
      </w:pPr>
      <w:r>
        <w:rPr>
          <w:rFonts w:hint="cs"/>
          <w:rtl/>
        </w:rPr>
        <w:t xml:space="preserve">אפילו פחות. </w:t>
      </w:r>
    </w:p>
    <w:p w14:paraId="1EBE7412" w14:textId="77777777" w:rsidR="00000000" w:rsidRDefault="00581103">
      <w:pPr>
        <w:pStyle w:val="a0"/>
        <w:rPr>
          <w:rFonts w:hint="cs"/>
          <w:rtl/>
        </w:rPr>
      </w:pPr>
    </w:p>
    <w:p w14:paraId="0B778C91" w14:textId="77777777" w:rsidR="00000000" w:rsidRDefault="00581103">
      <w:pPr>
        <w:pStyle w:val="-"/>
        <w:rPr>
          <w:rtl/>
        </w:rPr>
      </w:pPr>
      <w:bookmarkStart w:id="379" w:name="FS000000540T14_07_2004_15_55_38C"/>
      <w:bookmarkEnd w:id="379"/>
      <w:r>
        <w:rPr>
          <w:rtl/>
        </w:rPr>
        <w:t>מוחמד ברכה (חד"ש-תע"ל):</w:t>
      </w:r>
    </w:p>
    <w:p w14:paraId="045848BB" w14:textId="77777777" w:rsidR="00000000" w:rsidRDefault="00581103">
      <w:pPr>
        <w:pStyle w:val="a0"/>
        <w:rPr>
          <w:rtl/>
        </w:rPr>
      </w:pPr>
    </w:p>
    <w:p w14:paraId="49EAEE4C" w14:textId="77777777" w:rsidR="00000000" w:rsidRDefault="00581103">
      <w:pPr>
        <w:pStyle w:val="a0"/>
        <w:rPr>
          <w:rFonts w:hint="cs"/>
          <w:rtl/>
        </w:rPr>
      </w:pPr>
      <w:r>
        <w:rPr>
          <w:rFonts w:hint="cs"/>
          <w:rtl/>
        </w:rPr>
        <w:t>אז מה הבהילות כאן</w:t>
      </w:r>
      <w:r>
        <w:rPr>
          <w:rFonts w:hint="cs"/>
          <w:rtl/>
        </w:rPr>
        <w:t xml:space="preserve">? מה גם שעניינית, לא פרוצדורלית, נוצרה אפשרות של קיום משא-ומתן. אז יש כאלה שמתעקשים, כמובן שיתעקשו, זה לא משא-ומתן על סוכרייה. היה מקום ועדיין המקום הזה קיים, ללכת ולמצות את המשא-ומתן עם העובדים. </w:t>
      </w:r>
    </w:p>
    <w:p w14:paraId="54C4B492" w14:textId="77777777" w:rsidR="00000000" w:rsidRDefault="00581103">
      <w:pPr>
        <w:pStyle w:val="a0"/>
        <w:rPr>
          <w:rFonts w:hint="cs"/>
          <w:rtl/>
        </w:rPr>
      </w:pPr>
    </w:p>
    <w:p w14:paraId="19503283" w14:textId="77777777" w:rsidR="00000000" w:rsidRDefault="00581103">
      <w:pPr>
        <w:pStyle w:val="a0"/>
        <w:rPr>
          <w:rFonts w:hint="cs"/>
          <w:rtl/>
        </w:rPr>
      </w:pPr>
      <w:r>
        <w:rPr>
          <w:rFonts w:hint="cs"/>
          <w:rtl/>
        </w:rPr>
        <w:t>מי ששומע אותי עכשיו חושב, הנה, אני נציג של חד"ש-תע"ל, משלי</w:t>
      </w:r>
      <w:r>
        <w:rPr>
          <w:rFonts w:hint="cs"/>
          <w:rtl/>
        </w:rPr>
        <w:t xml:space="preserve">ם עם העיקרון שמנחה את הימין, העיקרון האידיאולוגי של הפרטה, רק בואו נדבר על התנאים. אני אומר שאני שולל את הגישה האידיאולוגית הבסיסית של הימין, שמתמקדת בשני ראשים. הראש הראשון הוא הפרטת כל הנכסים הציבוריים ויצירת כמעט אפס מעורבות של המדינה בחיי האזרחים. אני </w:t>
      </w:r>
      <w:r>
        <w:rPr>
          <w:rFonts w:hint="cs"/>
          <w:rtl/>
        </w:rPr>
        <w:t>כופר לחלוטין בגישה הזאת. המנגנון של המדינה נוצר על מנת לייצר את האיזונים הדרושים, של צדק, ולייצר איזונים, בלמים וחסמים בפני אפשרות של התפתחות חוקי ג'ונגל בתוך חברה מסוימת - להבטיח חינוך, להבטיח בריאות, להבטיח שירותים. מכל הדברים האלה הממשלה מנסה להתנער. זה</w:t>
      </w:r>
      <w:r>
        <w:rPr>
          <w:rFonts w:hint="cs"/>
          <w:rtl/>
        </w:rPr>
        <w:t xml:space="preserve"> העיקרון הראשון, של הפרטה בכל מחיר, בכל מצב. </w:t>
      </w:r>
    </w:p>
    <w:p w14:paraId="34AE8D87" w14:textId="77777777" w:rsidR="00000000" w:rsidRDefault="00581103">
      <w:pPr>
        <w:pStyle w:val="a0"/>
        <w:rPr>
          <w:rFonts w:hint="cs"/>
          <w:rtl/>
        </w:rPr>
      </w:pPr>
    </w:p>
    <w:p w14:paraId="277847E4" w14:textId="77777777" w:rsidR="00000000" w:rsidRDefault="00581103">
      <w:pPr>
        <w:pStyle w:val="a0"/>
        <w:rPr>
          <w:rFonts w:hint="cs"/>
          <w:rtl/>
        </w:rPr>
      </w:pPr>
      <w:r>
        <w:rPr>
          <w:rFonts w:hint="cs"/>
          <w:rtl/>
        </w:rPr>
        <w:t>העיקרון השני, שבירת יחסי העבודה, שבירת העבודה המאורגנת במדינת ישראל. הממשלה הזאת הולכת צעד אחר צעד. חבר הכנסת אורון התייחס לנושא של קרנות הפנסיה. אמרו, הנה הישועה באה. תראו את הפרדוקס. כשמדובר על חברות שאפשר ל</w:t>
      </w:r>
      <w:r>
        <w:rPr>
          <w:rFonts w:hint="cs"/>
          <w:rtl/>
        </w:rPr>
        <w:t xml:space="preserve">מכור אותן לשוק הפרטי, עושים את זה בחפץ לב. כשמדובר על זכויות מצטברות של עובדים, פתאום הממשלה רוצה לחבוק אותם ולקחת אותם במושגים של הלאמות שלקוחים מהעולם האידיאולוגי ההפוך של הממשלה הזאת. </w:t>
      </w:r>
    </w:p>
    <w:p w14:paraId="4C6AB31E" w14:textId="77777777" w:rsidR="00000000" w:rsidRDefault="00581103">
      <w:pPr>
        <w:pStyle w:val="a0"/>
        <w:rPr>
          <w:rFonts w:hint="cs"/>
          <w:rtl/>
        </w:rPr>
      </w:pPr>
    </w:p>
    <w:p w14:paraId="34667611" w14:textId="77777777" w:rsidR="00000000" w:rsidRDefault="00581103">
      <w:pPr>
        <w:pStyle w:val="a0"/>
        <w:rPr>
          <w:rFonts w:hint="cs"/>
          <w:rtl/>
        </w:rPr>
      </w:pPr>
      <w:r>
        <w:rPr>
          <w:rFonts w:hint="cs"/>
          <w:rtl/>
        </w:rPr>
        <w:t>והנה, הממשלה כאילו אמורה היתה למלא או לכסות את הגירעון של קרנות הפנ</w:t>
      </w:r>
      <w:r>
        <w:rPr>
          <w:rFonts w:hint="cs"/>
          <w:rtl/>
        </w:rPr>
        <w:t xml:space="preserve">סיה, אבל הצעת החוק של קרנות הפנסיה בזמנה, בעצם היא מטילה את כל ההפסדים בגין ניהול הממשלה של קרנות הפנסיה, מטילה את כל האחריות על האזרחים, על האנשים הזכאים לפנסיה. </w:t>
      </w:r>
    </w:p>
    <w:p w14:paraId="59CC40CB" w14:textId="77777777" w:rsidR="00000000" w:rsidRDefault="00581103">
      <w:pPr>
        <w:pStyle w:val="a0"/>
        <w:rPr>
          <w:rFonts w:hint="cs"/>
          <w:rtl/>
        </w:rPr>
      </w:pPr>
    </w:p>
    <w:p w14:paraId="0BDE84B1" w14:textId="77777777" w:rsidR="00000000" w:rsidRDefault="00581103">
      <w:pPr>
        <w:pStyle w:val="a0"/>
        <w:rPr>
          <w:rFonts w:hint="cs"/>
          <w:rtl/>
        </w:rPr>
      </w:pPr>
      <w:r>
        <w:rPr>
          <w:rFonts w:hint="cs"/>
          <w:rtl/>
        </w:rPr>
        <w:t>זאת אומרת, הממשלה יכולה לשחק בבורסה, לזרוק את הכסף לאן שהיא רוצה, להשקיע איך שהיא רוצה, אבל</w:t>
      </w:r>
      <w:r>
        <w:rPr>
          <w:rFonts w:hint="cs"/>
          <w:rtl/>
        </w:rPr>
        <w:t xml:space="preserve"> החוק מכסה אותה לחלוטין. כשההסתדרות ניהלה את זה, היא נשאה באחריות לגירעון. כשהממשלה נושאת באחריות לקרנות הפנסיה, האזרח הוא שישלם את המחיר. </w:t>
      </w:r>
    </w:p>
    <w:p w14:paraId="72951EB7" w14:textId="77777777" w:rsidR="00000000" w:rsidRDefault="00581103">
      <w:pPr>
        <w:pStyle w:val="a0"/>
        <w:rPr>
          <w:rFonts w:hint="cs"/>
          <w:rtl/>
        </w:rPr>
      </w:pPr>
    </w:p>
    <w:p w14:paraId="5DC836F5" w14:textId="77777777" w:rsidR="00000000" w:rsidRDefault="00581103">
      <w:pPr>
        <w:pStyle w:val="a0"/>
        <w:rPr>
          <w:rFonts w:hint="cs"/>
          <w:rtl/>
        </w:rPr>
      </w:pPr>
      <w:r>
        <w:rPr>
          <w:rFonts w:hint="cs"/>
          <w:rtl/>
        </w:rPr>
        <w:t>לכן, לצד הדחייה הטוטלית שלי את הגישה של הימין השולט במדינה, גם בנושא הכלכלי, גם בנושא של הפרטה וגם בנושא של שבירת י</w:t>
      </w:r>
      <w:r>
        <w:rPr>
          <w:rFonts w:hint="cs"/>
          <w:rtl/>
        </w:rPr>
        <w:t xml:space="preserve">חסי עבודה, אני חושב שהצעת החוק הזאת משוללת כל יסוד והיא אינה נכונה מיסודה בעליל. </w:t>
      </w:r>
    </w:p>
    <w:p w14:paraId="64F1452B" w14:textId="77777777" w:rsidR="00000000" w:rsidRDefault="00581103">
      <w:pPr>
        <w:pStyle w:val="a0"/>
        <w:rPr>
          <w:rFonts w:hint="cs"/>
          <w:rtl/>
        </w:rPr>
      </w:pPr>
    </w:p>
    <w:p w14:paraId="16F77F9B" w14:textId="77777777" w:rsidR="00000000" w:rsidRDefault="00581103">
      <w:pPr>
        <w:pStyle w:val="a0"/>
        <w:rPr>
          <w:rFonts w:hint="cs"/>
          <w:rtl/>
        </w:rPr>
      </w:pPr>
      <w:r>
        <w:rPr>
          <w:rFonts w:hint="cs"/>
          <w:rtl/>
        </w:rPr>
        <w:t>אבל הנה שמענו חברי כנסת, שגם יש להם גישה חברתית כזאת או אחרת, שאומרים: רוצים ללכת, רוצים לעשות רפורמה בנמלים. לפחות תעשו את זה בהבנה, תעשו את זה במשא-ומתן, תעשו את זה בהסכמה</w:t>
      </w:r>
      <w:r>
        <w:rPr>
          <w:rFonts w:hint="cs"/>
          <w:rtl/>
        </w:rPr>
        <w:t xml:space="preserve">. </w:t>
      </w:r>
    </w:p>
    <w:p w14:paraId="2FE70FE3" w14:textId="77777777" w:rsidR="00000000" w:rsidRDefault="00581103">
      <w:pPr>
        <w:pStyle w:val="a0"/>
        <w:rPr>
          <w:rFonts w:hint="cs"/>
          <w:rtl/>
        </w:rPr>
      </w:pPr>
    </w:p>
    <w:p w14:paraId="4E59423E" w14:textId="77777777" w:rsidR="00000000" w:rsidRDefault="00581103">
      <w:pPr>
        <w:pStyle w:val="a0"/>
        <w:rPr>
          <w:rFonts w:hint="cs"/>
          <w:rtl/>
        </w:rPr>
      </w:pPr>
      <w:r>
        <w:rPr>
          <w:rFonts w:hint="cs"/>
          <w:rtl/>
        </w:rPr>
        <w:t xml:space="preserve">אומרים שיושב-ראש הוועדה עלה, הציג את הצעת החוק ואמר, שהנושא של הפנסיה מוסדר. איזה מוסדר? הוא אמר. </w:t>
      </w:r>
    </w:p>
    <w:p w14:paraId="514F2900" w14:textId="77777777" w:rsidR="00000000" w:rsidRDefault="00581103">
      <w:pPr>
        <w:pStyle w:val="a0"/>
        <w:rPr>
          <w:rFonts w:hint="cs"/>
          <w:rtl/>
        </w:rPr>
      </w:pPr>
    </w:p>
    <w:p w14:paraId="64E4D517" w14:textId="77777777" w:rsidR="00000000" w:rsidRDefault="00581103">
      <w:pPr>
        <w:pStyle w:val="af0"/>
        <w:rPr>
          <w:rtl/>
        </w:rPr>
      </w:pPr>
      <w:r>
        <w:rPr>
          <w:rFonts w:hint="eastAsia"/>
          <w:rtl/>
        </w:rPr>
        <w:t>חיים</w:t>
      </w:r>
      <w:r>
        <w:rPr>
          <w:rtl/>
        </w:rPr>
        <w:t xml:space="preserve"> כץ (הליכוד):</w:t>
      </w:r>
    </w:p>
    <w:p w14:paraId="39CFC95E" w14:textId="77777777" w:rsidR="00000000" w:rsidRDefault="00581103">
      <w:pPr>
        <w:pStyle w:val="a0"/>
        <w:rPr>
          <w:rFonts w:hint="cs"/>
          <w:rtl/>
        </w:rPr>
      </w:pPr>
    </w:p>
    <w:p w14:paraId="736CF835" w14:textId="77777777" w:rsidR="00000000" w:rsidRDefault="00581103">
      <w:pPr>
        <w:pStyle w:val="a0"/>
        <w:rPr>
          <w:rFonts w:hint="cs"/>
          <w:rtl/>
        </w:rPr>
      </w:pPr>
      <w:r>
        <w:rPr>
          <w:rFonts w:hint="cs"/>
          <w:rtl/>
        </w:rPr>
        <w:t xml:space="preserve">אמר. </w:t>
      </w:r>
    </w:p>
    <w:p w14:paraId="367AFA06" w14:textId="77777777" w:rsidR="00000000" w:rsidRDefault="00581103">
      <w:pPr>
        <w:pStyle w:val="a0"/>
        <w:rPr>
          <w:rFonts w:hint="cs"/>
          <w:rtl/>
        </w:rPr>
      </w:pPr>
    </w:p>
    <w:p w14:paraId="26D679E5" w14:textId="77777777" w:rsidR="00000000" w:rsidRDefault="00581103">
      <w:pPr>
        <w:pStyle w:val="-"/>
        <w:rPr>
          <w:rtl/>
        </w:rPr>
      </w:pPr>
      <w:bookmarkStart w:id="380" w:name="FS000000540T14_07_2004_16_03_35C"/>
      <w:bookmarkEnd w:id="380"/>
      <w:r>
        <w:rPr>
          <w:rtl/>
        </w:rPr>
        <w:t>מוחמד ברכה (חד"ש-תע"ל):</w:t>
      </w:r>
    </w:p>
    <w:p w14:paraId="0D0F0522" w14:textId="77777777" w:rsidR="00000000" w:rsidRDefault="00581103">
      <w:pPr>
        <w:pStyle w:val="a0"/>
        <w:rPr>
          <w:rtl/>
        </w:rPr>
      </w:pPr>
    </w:p>
    <w:p w14:paraId="1444B302" w14:textId="77777777" w:rsidR="00000000" w:rsidRDefault="00581103">
      <w:pPr>
        <w:pStyle w:val="a0"/>
        <w:rPr>
          <w:rFonts w:hint="cs"/>
          <w:rtl/>
        </w:rPr>
      </w:pPr>
      <w:r>
        <w:rPr>
          <w:rFonts w:hint="cs"/>
          <w:rtl/>
        </w:rPr>
        <w:t>הוא אמר. העובדים אומרים לו. אורון - שהוא סמכות - אומר לו, חיים כץ מהליכוד אומר לו. עמיר פרץ, יושב-ראש</w:t>
      </w:r>
      <w:r>
        <w:rPr>
          <w:rFonts w:hint="cs"/>
          <w:rtl/>
        </w:rPr>
        <w:t xml:space="preserve"> ההסתדרות, אומר לו. אבל בעיקר ולפני כולם, העובדים אומרים לו. מה הבעיה לקחת כמה ימים ולהיכנס למשא-ומתן אתם? </w:t>
      </w:r>
    </w:p>
    <w:p w14:paraId="2A941C69" w14:textId="77777777" w:rsidR="00000000" w:rsidRDefault="00581103">
      <w:pPr>
        <w:pStyle w:val="a0"/>
        <w:rPr>
          <w:rFonts w:hint="cs"/>
          <w:rtl/>
        </w:rPr>
      </w:pPr>
    </w:p>
    <w:p w14:paraId="0F12A2F7" w14:textId="77777777" w:rsidR="00000000" w:rsidRDefault="00581103">
      <w:pPr>
        <w:pStyle w:val="af0"/>
        <w:rPr>
          <w:rtl/>
        </w:rPr>
      </w:pPr>
      <w:r>
        <w:rPr>
          <w:rFonts w:hint="eastAsia"/>
          <w:rtl/>
        </w:rPr>
        <w:t>חיים</w:t>
      </w:r>
      <w:r>
        <w:rPr>
          <w:rtl/>
        </w:rPr>
        <w:t xml:space="preserve"> כץ (הליכוד):</w:t>
      </w:r>
    </w:p>
    <w:p w14:paraId="5902A7C2" w14:textId="77777777" w:rsidR="00000000" w:rsidRDefault="00581103">
      <w:pPr>
        <w:pStyle w:val="a0"/>
        <w:rPr>
          <w:rFonts w:hint="cs"/>
          <w:rtl/>
        </w:rPr>
      </w:pPr>
    </w:p>
    <w:p w14:paraId="55EAA8FF" w14:textId="77777777" w:rsidR="00000000" w:rsidRDefault="00581103">
      <w:pPr>
        <w:pStyle w:val="a0"/>
        <w:rPr>
          <w:rFonts w:hint="cs"/>
          <w:rtl/>
        </w:rPr>
      </w:pPr>
      <w:r>
        <w:rPr>
          <w:rFonts w:hint="cs"/>
          <w:rtl/>
        </w:rPr>
        <w:t>גם חוק הפנסיה הקודם - - -</w:t>
      </w:r>
    </w:p>
    <w:p w14:paraId="26623194" w14:textId="77777777" w:rsidR="00000000" w:rsidRDefault="00581103">
      <w:pPr>
        <w:pStyle w:val="a0"/>
        <w:rPr>
          <w:rFonts w:hint="cs"/>
          <w:rtl/>
        </w:rPr>
      </w:pPr>
    </w:p>
    <w:p w14:paraId="2014C6AC" w14:textId="77777777" w:rsidR="00000000" w:rsidRDefault="00581103">
      <w:pPr>
        <w:pStyle w:val="-"/>
        <w:rPr>
          <w:rtl/>
        </w:rPr>
      </w:pPr>
      <w:bookmarkStart w:id="381" w:name="FS000000540T14_07_2004_15_38_36C"/>
      <w:bookmarkEnd w:id="381"/>
      <w:r>
        <w:rPr>
          <w:rtl/>
        </w:rPr>
        <w:t>מוחמד ברכה (חד"ש-תע"ל):</w:t>
      </w:r>
    </w:p>
    <w:p w14:paraId="58166809" w14:textId="77777777" w:rsidR="00000000" w:rsidRDefault="00581103">
      <w:pPr>
        <w:pStyle w:val="a0"/>
        <w:rPr>
          <w:rtl/>
        </w:rPr>
      </w:pPr>
    </w:p>
    <w:p w14:paraId="6EA1F9E8" w14:textId="77777777" w:rsidR="00000000" w:rsidRDefault="00581103">
      <w:pPr>
        <w:pStyle w:val="a0"/>
        <w:rPr>
          <w:rFonts w:hint="cs"/>
          <w:rtl/>
        </w:rPr>
      </w:pPr>
      <w:r>
        <w:rPr>
          <w:rFonts w:hint="cs"/>
          <w:rtl/>
        </w:rPr>
        <w:t xml:space="preserve">כן, דיברתי על זה. </w:t>
      </w:r>
    </w:p>
    <w:p w14:paraId="56FD34E9" w14:textId="77777777" w:rsidR="00000000" w:rsidRDefault="00581103">
      <w:pPr>
        <w:pStyle w:val="a0"/>
        <w:rPr>
          <w:rFonts w:hint="cs"/>
          <w:rtl/>
        </w:rPr>
      </w:pPr>
    </w:p>
    <w:p w14:paraId="4AE3C3C2" w14:textId="77777777" w:rsidR="00000000" w:rsidRDefault="00581103">
      <w:pPr>
        <w:pStyle w:val="af1"/>
        <w:rPr>
          <w:rtl/>
        </w:rPr>
      </w:pPr>
      <w:r>
        <w:rPr>
          <w:rtl/>
        </w:rPr>
        <w:t>היו"ר ראובן ריבלין:</w:t>
      </w:r>
    </w:p>
    <w:p w14:paraId="1ED9BFA5" w14:textId="77777777" w:rsidR="00000000" w:rsidRDefault="00581103">
      <w:pPr>
        <w:pStyle w:val="a0"/>
        <w:rPr>
          <w:rtl/>
        </w:rPr>
      </w:pPr>
    </w:p>
    <w:p w14:paraId="2299F270" w14:textId="77777777" w:rsidR="00000000" w:rsidRDefault="00581103">
      <w:pPr>
        <w:pStyle w:val="a0"/>
        <w:rPr>
          <w:rFonts w:hint="cs"/>
          <w:rtl/>
        </w:rPr>
      </w:pPr>
      <w:r>
        <w:rPr>
          <w:rFonts w:hint="cs"/>
          <w:rtl/>
        </w:rPr>
        <w:t xml:space="preserve">חבר הכנסת כץ, אדוני מוותר על זכותו </w:t>
      </w:r>
      <w:r>
        <w:rPr>
          <w:rFonts w:hint="cs"/>
          <w:rtl/>
        </w:rPr>
        <w:t xml:space="preserve">לדבר? </w:t>
      </w:r>
    </w:p>
    <w:p w14:paraId="06F66FD5" w14:textId="77777777" w:rsidR="00000000" w:rsidRDefault="00581103">
      <w:pPr>
        <w:pStyle w:val="a0"/>
        <w:rPr>
          <w:rFonts w:hint="cs"/>
          <w:rtl/>
        </w:rPr>
      </w:pPr>
    </w:p>
    <w:p w14:paraId="372CFA3F" w14:textId="77777777" w:rsidR="00000000" w:rsidRDefault="00581103">
      <w:pPr>
        <w:pStyle w:val="af0"/>
        <w:rPr>
          <w:rtl/>
        </w:rPr>
      </w:pPr>
      <w:r>
        <w:rPr>
          <w:rFonts w:hint="eastAsia"/>
          <w:rtl/>
        </w:rPr>
        <w:t>חיים</w:t>
      </w:r>
      <w:r>
        <w:rPr>
          <w:rtl/>
        </w:rPr>
        <w:t xml:space="preserve"> כץ (הליכוד):</w:t>
      </w:r>
    </w:p>
    <w:p w14:paraId="538921BF" w14:textId="77777777" w:rsidR="00000000" w:rsidRDefault="00581103">
      <w:pPr>
        <w:pStyle w:val="a0"/>
        <w:rPr>
          <w:rFonts w:hint="cs"/>
          <w:rtl/>
        </w:rPr>
      </w:pPr>
    </w:p>
    <w:p w14:paraId="4EE07494" w14:textId="77777777" w:rsidR="00000000" w:rsidRDefault="00581103">
      <w:pPr>
        <w:pStyle w:val="a0"/>
        <w:rPr>
          <w:rFonts w:hint="cs"/>
          <w:rtl/>
        </w:rPr>
      </w:pPr>
      <w:r>
        <w:rPr>
          <w:rFonts w:hint="cs"/>
          <w:rtl/>
        </w:rPr>
        <w:t xml:space="preserve">את הזמן הזה תוריד מהזמן שלי. </w:t>
      </w:r>
    </w:p>
    <w:p w14:paraId="13E52397" w14:textId="77777777" w:rsidR="00000000" w:rsidRDefault="00581103">
      <w:pPr>
        <w:pStyle w:val="a0"/>
        <w:rPr>
          <w:rFonts w:hint="cs"/>
          <w:rtl/>
        </w:rPr>
      </w:pPr>
    </w:p>
    <w:p w14:paraId="589318D1" w14:textId="77777777" w:rsidR="00000000" w:rsidRDefault="00581103">
      <w:pPr>
        <w:pStyle w:val="af1"/>
        <w:rPr>
          <w:rtl/>
        </w:rPr>
      </w:pPr>
      <w:r>
        <w:rPr>
          <w:rtl/>
        </w:rPr>
        <w:t>היו"ר ראובן ריבלין:</w:t>
      </w:r>
    </w:p>
    <w:p w14:paraId="1E2BF646" w14:textId="77777777" w:rsidR="00000000" w:rsidRDefault="00581103">
      <w:pPr>
        <w:pStyle w:val="a0"/>
        <w:rPr>
          <w:rtl/>
        </w:rPr>
      </w:pPr>
    </w:p>
    <w:p w14:paraId="1793A7EF" w14:textId="77777777" w:rsidR="00000000" w:rsidRDefault="00581103">
      <w:pPr>
        <w:pStyle w:val="a0"/>
        <w:rPr>
          <w:rFonts w:hint="cs"/>
          <w:rtl/>
        </w:rPr>
      </w:pPr>
      <w:r>
        <w:rPr>
          <w:rFonts w:hint="cs"/>
          <w:rtl/>
        </w:rPr>
        <w:t xml:space="preserve">בסדר גמור. </w:t>
      </w:r>
    </w:p>
    <w:p w14:paraId="169E40C3" w14:textId="77777777" w:rsidR="00000000" w:rsidRDefault="00581103">
      <w:pPr>
        <w:pStyle w:val="a0"/>
        <w:rPr>
          <w:rFonts w:hint="cs"/>
          <w:rtl/>
        </w:rPr>
      </w:pPr>
    </w:p>
    <w:p w14:paraId="50273083" w14:textId="77777777" w:rsidR="00000000" w:rsidRDefault="00581103">
      <w:pPr>
        <w:pStyle w:val="-"/>
        <w:rPr>
          <w:rtl/>
        </w:rPr>
      </w:pPr>
      <w:bookmarkStart w:id="382" w:name="FS000000540T14_07_2004_16_05_35C"/>
      <w:bookmarkEnd w:id="382"/>
      <w:r>
        <w:rPr>
          <w:rtl/>
        </w:rPr>
        <w:t>מוחמד ברכה (חד"ש-תע"ל):</w:t>
      </w:r>
    </w:p>
    <w:p w14:paraId="0A7CE9DC" w14:textId="77777777" w:rsidR="00000000" w:rsidRDefault="00581103">
      <w:pPr>
        <w:pStyle w:val="a0"/>
        <w:rPr>
          <w:rtl/>
        </w:rPr>
      </w:pPr>
    </w:p>
    <w:p w14:paraId="75244F58" w14:textId="77777777" w:rsidR="00000000" w:rsidRDefault="00581103">
      <w:pPr>
        <w:pStyle w:val="a0"/>
        <w:rPr>
          <w:rFonts w:hint="cs"/>
          <w:rtl/>
        </w:rPr>
      </w:pPr>
      <w:r>
        <w:rPr>
          <w:rFonts w:hint="cs"/>
          <w:rtl/>
        </w:rPr>
        <w:t>לכן, רבותי חברי הכנסת, מדובר פה על מהלך אלים, מדובר על מהלך של בריונות פוליטית. אפילו לכנסת לא היתה הזדמנות לתת לחבריה, לסיעותיה - מי שנמצא</w:t>
      </w:r>
      <w:r>
        <w:rPr>
          <w:rFonts w:hint="cs"/>
          <w:rtl/>
        </w:rPr>
        <w:t xml:space="preserve"> בוועדת הכספים היה יכול להגיש השגות והסתייגויות. בגלל זה אנחנו מדברים. אבל לרוב חברי הכנסת לא היתה האפשרות המינימלית הזאת להתנהל על-פי התקנות בצורה סדירה. </w:t>
      </w:r>
    </w:p>
    <w:p w14:paraId="0D04EC8A" w14:textId="77777777" w:rsidR="00000000" w:rsidRDefault="00581103">
      <w:pPr>
        <w:pStyle w:val="a0"/>
        <w:rPr>
          <w:rFonts w:hint="cs"/>
          <w:rtl/>
        </w:rPr>
      </w:pPr>
    </w:p>
    <w:p w14:paraId="10F3307E" w14:textId="77777777" w:rsidR="00000000" w:rsidRDefault="00581103">
      <w:pPr>
        <w:pStyle w:val="a0"/>
        <w:rPr>
          <w:rFonts w:hint="cs"/>
          <w:rtl/>
        </w:rPr>
      </w:pPr>
      <w:r>
        <w:rPr>
          <w:rFonts w:hint="cs"/>
          <w:rtl/>
        </w:rPr>
        <w:t xml:space="preserve">ביום שני בערב, בערך בשעה 18:00, אושר החוק, למחרת היום כבר היה בהדפסה. </w:t>
      </w:r>
    </w:p>
    <w:p w14:paraId="5C981AC1" w14:textId="77777777" w:rsidR="00000000" w:rsidRDefault="00581103">
      <w:pPr>
        <w:pStyle w:val="a0"/>
        <w:rPr>
          <w:rFonts w:hint="cs"/>
          <w:rtl/>
        </w:rPr>
      </w:pPr>
    </w:p>
    <w:p w14:paraId="524734CE" w14:textId="77777777" w:rsidR="00000000" w:rsidRDefault="00581103">
      <w:pPr>
        <w:pStyle w:val="af1"/>
        <w:rPr>
          <w:rtl/>
        </w:rPr>
      </w:pPr>
      <w:r>
        <w:rPr>
          <w:rtl/>
        </w:rPr>
        <w:t>היו"ר ראובן ריבלין:</w:t>
      </w:r>
    </w:p>
    <w:p w14:paraId="10C1A2BF" w14:textId="77777777" w:rsidR="00000000" w:rsidRDefault="00581103">
      <w:pPr>
        <w:pStyle w:val="a0"/>
        <w:rPr>
          <w:rtl/>
        </w:rPr>
      </w:pPr>
    </w:p>
    <w:p w14:paraId="6F8D400B" w14:textId="77777777" w:rsidR="00000000" w:rsidRDefault="00581103">
      <w:pPr>
        <w:pStyle w:val="a0"/>
        <w:rPr>
          <w:rFonts w:hint="cs"/>
          <w:rtl/>
        </w:rPr>
      </w:pPr>
      <w:r>
        <w:rPr>
          <w:rFonts w:hint="cs"/>
          <w:rtl/>
        </w:rPr>
        <w:t>למה של</w:t>
      </w:r>
      <w:r>
        <w:rPr>
          <w:rFonts w:hint="cs"/>
          <w:rtl/>
        </w:rPr>
        <w:t xml:space="preserve">א יהיה? </w:t>
      </w:r>
    </w:p>
    <w:p w14:paraId="18DECADA" w14:textId="77777777" w:rsidR="00000000" w:rsidRDefault="00581103">
      <w:pPr>
        <w:pStyle w:val="a0"/>
        <w:rPr>
          <w:rFonts w:hint="cs"/>
          <w:rtl/>
        </w:rPr>
      </w:pPr>
    </w:p>
    <w:p w14:paraId="3618D38E" w14:textId="77777777" w:rsidR="00000000" w:rsidRDefault="00581103">
      <w:pPr>
        <w:pStyle w:val="-"/>
        <w:rPr>
          <w:rtl/>
        </w:rPr>
      </w:pPr>
      <w:bookmarkStart w:id="383" w:name="FS000000540T14_07_2004_15_39_23C"/>
      <w:bookmarkEnd w:id="383"/>
      <w:r>
        <w:rPr>
          <w:rtl/>
        </w:rPr>
        <w:t>מוחמד ברכה (חד"ש-תע"ל):</w:t>
      </w:r>
    </w:p>
    <w:p w14:paraId="7178B790" w14:textId="77777777" w:rsidR="00000000" w:rsidRDefault="00581103">
      <w:pPr>
        <w:pStyle w:val="a0"/>
        <w:rPr>
          <w:rtl/>
        </w:rPr>
      </w:pPr>
    </w:p>
    <w:p w14:paraId="3F270C5E" w14:textId="77777777" w:rsidR="00000000" w:rsidRDefault="00581103">
      <w:pPr>
        <w:pStyle w:val="a0"/>
        <w:rPr>
          <w:rFonts w:hint="cs"/>
          <w:rtl/>
        </w:rPr>
      </w:pPr>
      <w:r>
        <w:rPr>
          <w:rFonts w:hint="cs"/>
          <w:rtl/>
        </w:rPr>
        <w:t xml:space="preserve">צריך לאשר מרווח זמן מינימלי בנושא כל כך כבד, אדוני. </w:t>
      </w:r>
    </w:p>
    <w:p w14:paraId="58125221" w14:textId="77777777" w:rsidR="00000000" w:rsidRDefault="00581103">
      <w:pPr>
        <w:pStyle w:val="a0"/>
        <w:rPr>
          <w:rFonts w:hint="cs"/>
          <w:rtl/>
        </w:rPr>
      </w:pPr>
    </w:p>
    <w:p w14:paraId="51E5AFFA" w14:textId="77777777" w:rsidR="00000000" w:rsidRDefault="00581103">
      <w:pPr>
        <w:pStyle w:val="af1"/>
        <w:rPr>
          <w:rtl/>
        </w:rPr>
      </w:pPr>
      <w:r>
        <w:rPr>
          <w:rtl/>
        </w:rPr>
        <w:t>היו"ר ראובן ריבלין:</w:t>
      </w:r>
    </w:p>
    <w:p w14:paraId="739CEA8D" w14:textId="77777777" w:rsidR="00000000" w:rsidRDefault="00581103">
      <w:pPr>
        <w:pStyle w:val="a0"/>
        <w:rPr>
          <w:rtl/>
        </w:rPr>
      </w:pPr>
    </w:p>
    <w:p w14:paraId="65DF102B" w14:textId="77777777" w:rsidR="00000000" w:rsidRDefault="00581103">
      <w:pPr>
        <w:pStyle w:val="a0"/>
        <w:rPr>
          <w:rFonts w:hint="cs"/>
          <w:rtl/>
        </w:rPr>
      </w:pPr>
      <w:r>
        <w:rPr>
          <w:rFonts w:hint="cs"/>
          <w:rtl/>
        </w:rPr>
        <w:t>יכול להיות, אבל בשביל זה צריך לשנות את התקנון. אני רוצה לומר לאדוני, כאשר אדוני אומר, שהדיון בוועדת הכספים לא היה רציני, זו טענה רצינית ביותר. אבל</w:t>
      </w:r>
      <w:r>
        <w:rPr>
          <w:rFonts w:hint="cs"/>
          <w:rtl/>
        </w:rPr>
        <w:t xml:space="preserve"> יכול להיות שהוא היה רציני. </w:t>
      </w:r>
    </w:p>
    <w:p w14:paraId="397C1FA8" w14:textId="77777777" w:rsidR="00000000" w:rsidRDefault="00581103">
      <w:pPr>
        <w:pStyle w:val="a0"/>
        <w:rPr>
          <w:rFonts w:hint="cs"/>
          <w:rtl/>
        </w:rPr>
      </w:pPr>
    </w:p>
    <w:p w14:paraId="69D7484B" w14:textId="77777777" w:rsidR="00000000" w:rsidRDefault="00581103">
      <w:pPr>
        <w:pStyle w:val="-"/>
        <w:rPr>
          <w:rtl/>
        </w:rPr>
      </w:pPr>
      <w:bookmarkStart w:id="384" w:name="FS000000540T14_07_2004_16_08_39C"/>
      <w:bookmarkEnd w:id="384"/>
      <w:r>
        <w:rPr>
          <w:rtl/>
        </w:rPr>
        <w:t>מוחמד ברכה (חד"ש-תע"ל):</w:t>
      </w:r>
    </w:p>
    <w:p w14:paraId="02FD6467" w14:textId="77777777" w:rsidR="00000000" w:rsidRDefault="00581103">
      <w:pPr>
        <w:pStyle w:val="a0"/>
        <w:rPr>
          <w:rtl/>
        </w:rPr>
      </w:pPr>
    </w:p>
    <w:p w14:paraId="4E018042" w14:textId="77777777" w:rsidR="00000000" w:rsidRDefault="00581103">
      <w:pPr>
        <w:pStyle w:val="a0"/>
        <w:rPr>
          <w:rFonts w:hint="cs"/>
          <w:rtl/>
        </w:rPr>
      </w:pPr>
      <w:r>
        <w:rPr>
          <w:rFonts w:hint="cs"/>
          <w:rtl/>
        </w:rPr>
        <w:t xml:space="preserve">היה רציני. </w:t>
      </w:r>
    </w:p>
    <w:p w14:paraId="2AA250B4" w14:textId="77777777" w:rsidR="00000000" w:rsidRDefault="00581103">
      <w:pPr>
        <w:pStyle w:val="a0"/>
        <w:rPr>
          <w:rFonts w:hint="cs"/>
          <w:rtl/>
        </w:rPr>
      </w:pPr>
    </w:p>
    <w:p w14:paraId="2FFEC303" w14:textId="77777777" w:rsidR="00000000" w:rsidRDefault="00581103">
      <w:pPr>
        <w:pStyle w:val="af1"/>
        <w:rPr>
          <w:rtl/>
        </w:rPr>
      </w:pPr>
      <w:r>
        <w:rPr>
          <w:rtl/>
        </w:rPr>
        <w:t>היו"ר ראובן ריבלין:</w:t>
      </w:r>
    </w:p>
    <w:p w14:paraId="5B8C17B7" w14:textId="77777777" w:rsidR="00000000" w:rsidRDefault="00581103">
      <w:pPr>
        <w:pStyle w:val="a0"/>
        <w:rPr>
          <w:rtl/>
        </w:rPr>
      </w:pPr>
    </w:p>
    <w:p w14:paraId="2876A837" w14:textId="77777777" w:rsidR="00000000" w:rsidRDefault="00581103">
      <w:pPr>
        <w:pStyle w:val="a0"/>
        <w:rPr>
          <w:rFonts w:hint="cs"/>
          <w:rtl/>
        </w:rPr>
      </w:pPr>
      <w:r>
        <w:rPr>
          <w:rFonts w:hint="cs"/>
          <w:rtl/>
        </w:rPr>
        <w:t xml:space="preserve">אז אומר האוצר, הגיעה עת ההכרעות. אם זה נכון להשתמש בחקיקה ביחסי עבודה, זאת שאלה אחרת, שאלה שבה הכנסת תביע את דעתה. יש פה שאלה עקרונית. אנחנו נמצאים בין שני כוחות, שכל </w:t>
      </w:r>
      <w:r>
        <w:rPr>
          <w:rFonts w:hint="cs"/>
          <w:rtl/>
        </w:rPr>
        <w:t xml:space="preserve">אחד מהם מחזיק בדעה כפי שאדוני למשל אמר. אתה, אדוני, גם אם יביאו את כל ההקלות, אתה נגד ההפרטה. </w:t>
      </w:r>
    </w:p>
    <w:p w14:paraId="6B200C90" w14:textId="77777777" w:rsidR="00000000" w:rsidRDefault="00581103">
      <w:pPr>
        <w:pStyle w:val="a0"/>
        <w:rPr>
          <w:rFonts w:hint="cs"/>
          <w:rtl/>
        </w:rPr>
      </w:pPr>
    </w:p>
    <w:p w14:paraId="478ECE33" w14:textId="77777777" w:rsidR="00000000" w:rsidRDefault="00581103">
      <w:pPr>
        <w:pStyle w:val="-"/>
        <w:rPr>
          <w:rtl/>
        </w:rPr>
      </w:pPr>
      <w:bookmarkStart w:id="385" w:name="FS000000540T14_07_2004_16_11_11C"/>
      <w:bookmarkEnd w:id="385"/>
      <w:r>
        <w:rPr>
          <w:rtl/>
        </w:rPr>
        <w:t>מוחמד ברכה (חד"ש-תע"ל):</w:t>
      </w:r>
    </w:p>
    <w:p w14:paraId="4C8944EE" w14:textId="77777777" w:rsidR="00000000" w:rsidRDefault="00581103">
      <w:pPr>
        <w:pStyle w:val="a0"/>
        <w:rPr>
          <w:rtl/>
        </w:rPr>
      </w:pPr>
    </w:p>
    <w:p w14:paraId="49264676" w14:textId="77777777" w:rsidR="00000000" w:rsidRDefault="00581103">
      <w:pPr>
        <w:pStyle w:val="a0"/>
        <w:rPr>
          <w:rFonts w:hint="cs"/>
          <w:rtl/>
        </w:rPr>
      </w:pPr>
      <w:r>
        <w:rPr>
          <w:rFonts w:hint="cs"/>
          <w:rtl/>
        </w:rPr>
        <w:t xml:space="preserve">אני נגד הפרטה. </w:t>
      </w:r>
    </w:p>
    <w:p w14:paraId="5C69FB33" w14:textId="77777777" w:rsidR="00000000" w:rsidRDefault="00581103">
      <w:pPr>
        <w:pStyle w:val="a0"/>
        <w:rPr>
          <w:rFonts w:hint="cs"/>
          <w:rtl/>
        </w:rPr>
      </w:pPr>
    </w:p>
    <w:p w14:paraId="68D6C7AA" w14:textId="77777777" w:rsidR="00000000" w:rsidRDefault="00581103">
      <w:pPr>
        <w:pStyle w:val="af1"/>
        <w:rPr>
          <w:rtl/>
        </w:rPr>
      </w:pPr>
      <w:r>
        <w:rPr>
          <w:rtl/>
        </w:rPr>
        <w:t>היו"ר ראובן ריבלין:</w:t>
      </w:r>
    </w:p>
    <w:p w14:paraId="12B6B36E" w14:textId="77777777" w:rsidR="00000000" w:rsidRDefault="00581103">
      <w:pPr>
        <w:pStyle w:val="a0"/>
        <w:rPr>
          <w:rtl/>
        </w:rPr>
      </w:pPr>
    </w:p>
    <w:p w14:paraId="060E414E" w14:textId="77777777" w:rsidR="00000000" w:rsidRDefault="00581103">
      <w:pPr>
        <w:pStyle w:val="a0"/>
        <w:rPr>
          <w:rFonts w:hint="cs"/>
          <w:rtl/>
        </w:rPr>
      </w:pPr>
      <w:r>
        <w:rPr>
          <w:rFonts w:hint="cs"/>
          <w:rtl/>
        </w:rPr>
        <w:t xml:space="preserve">יש אנשים בכנסת הזאת שהם בעד להפריט כל דבר שזז, אדוני דיבר גם עליהם. אבל הכרעה צריכה להיות. תקנון </w:t>
      </w:r>
      <w:r>
        <w:rPr>
          <w:rFonts w:hint="cs"/>
          <w:rtl/>
        </w:rPr>
        <w:t xml:space="preserve">הכנסת קובע, שמייד לאחר שוועדה סיימה את עבודתה, מכינים את הנושא לפי רצון יושב-ראש הוועדה, ברגע שהוא מעלה את הנושא על שולחן הכנסת, אפשר לדון בו. אחרי יום אחד אני יכול להעלות אותו לסדר-היום, לפי בקשת היוזם או הממשלה, שכן מדובר בשעת הכרעה. </w:t>
      </w:r>
    </w:p>
    <w:p w14:paraId="6BEC059B" w14:textId="77777777" w:rsidR="00000000" w:rsidRDefault="00581103">
      <w:pPr>
        <w:pStyle w:val="a0"/>
        <w:rPr>
          <w:rFonts w:hint="cs"/>
          <w:rtl/>
        </w:rPr>
      </w:pPr>
    </w:p>
    <w:p w14:paraId="589FF4F5" w14:textId="77777777" w:rsidR="00000000" w:rsidRDefault="00581103">
      <w:pPr>
        <w:pStyle w:val="-"/>
        <w:rPr>
          <w:rtl/>
        </w:rPr>
      </w:pPr>
      <w:bookmarkStart w:id="386" w:name="FS000000540T14_07_2004_15_40_34C"/>
      <w:bookmarkEnd w:id="386"/>
      <w:r>
        <w:rPr>
          <w:rtl/>
        </w:rPr>
        <w:t>מוחמד ברכה (חד"ש-ת</w:t>
      </w:r>
      <w:r>
        <w:rPr>
          <w:rtl/>
        </w:rPr>
        <w:t>ע"ל):</w:t>
      </w:r>
    </w:p>
    <w:p w14:paraId="0B853958" w14:textId="77777777" w:rsidR="00000000" w:rsidRDefault="00581103">
      <w:pPr>
        <w:pStyle w:val="a0"/>
        <w:rPr>
          <w:rtl/>
        </w:rPr>
      </w:pPr>
    </w:p>
    <w:p w14:paraId="10F58C62" w14:textId="77777777" w:rsidR="00000000" w:rsidRDefault="00581103">
      <w:pPr>
        <w:pStyle w:val="a0"/>
        <w:rPr>
          <w:rFonts w:hint="cs"/>
          <w:rtl/>
        </w:rPr>
      </w:pPr>
      <w:r>
        <w:rPr>
          <w:rFonts w:hint="cs"/>
          <w:rtl/>
        </w:rPr>
        <w:t xml:space="preserve">כבוד היושב-ראש, אני האחרון שיחלוק על דעתך בעניינים האלה. אני מדבר על הסבירות, על מבחן הסבירות, על המבחן שיש פה שאלה כבדה שמעסיקה את הציבור, שמעסיקה את המערכת הפוליטית. </w:t>
      </w:r>
    </w:p>
    <w:p w14:paraId="371753E9" w14:textId="77777777" w:rsidR="00000000" w:rsidRDefault="00581103">
      <w:pPr>
        <w:pStyle w:val="a0"/>
        <w:rPr>
          <w:rFonts w:hint="cs"/>
          <w:rtl/>
        </w:rPr>
      </w:pPr>
    </w:p>
    <w:p w14:paraId="14FACFFD" w14:textId="77777777" w:rsidR="00000000" w:rsidRDefault="00581103">
      <w:pPr>
        <w:pStyle w:val="af1"/>
        <w:rPr>
          <w:rtl/>
        </w:rPr>
      </w:pPr>
      <w:r>
        <w:rPr>
          <w:rtl/>
        </w:rPr>
        <w:t>היו"ר ראובן ריבלין:</w:t>
      </w:r>
    </w:p>
    <w:p w14:paraId="7509D52E" w14:textId="77777777" w:rsidR="00000000" w:rsidRDefault="00581103">
      <w:pPr>
        <w:pStyle w:val="a0"/>
        <w:rPr>
          <w:rtl/>
        </w:rPr>
      </w:pPr>
    </w:p>
    <w:p w14:paraId="15442F5D" w14:textId="77777777" w:rsidR="00000000" w:rsidRDefault="00581103">
      <w:pPr>
        <w:pStyle w:val="a0"/>
        <w:rPr>
          <w:rFonts w:hint="cs"/>
          <w:rtl/>
        </w:rPr>
      </w:pPr>
      <w:r>
        <w:rPr>
          <w:rFonts w:hint="cs"/>
          <w:rtl/>
        </w:rPr>
        <w:t>אתה ונאזם, שהוא המנהל המעולה של הסיעה שלך, מוכנים גם היום.</w:t>
      </w:r>
      <w:r>
        <w:rPr>
          <w:rFonts w:hint="cs"/>
          <w:rtl/>
        </w:rPr>
        <w:t xml:space="preserve"> אלה שלא מוכנים היום, גם ביום שני לא היו מוכנים, תאמין לי. חיים אורון מוכן היום, יצחק הרצוג מוכן. אני לא מאמין שמישהו עד יום שני - לא צריך לעשות דרמות גם מדבר - - - </w:t>
      </w:r>
    </w:p>
    <w:p w14:paraId="73D9BAC1" w14:textId="77777777" w:rsidR="00000000" w:rsidRDefault="00581103">
      <w:pPr>
        <w:pStyle w:val="a0"/>
        <w:rPr>
          <w:rFonts w:hint="cs"/>
          <w:rtl/>
        </w:rPr>
      </w:pPr>
    </w:p>
    <w:p w14:paraId="02DE7242" w14:textId="77777777" w:rsidR="00000000" w:rsidRDefault="00581103">
      <w:pPr>
        <w:pStyle w:val="-"/>
        <w:rPr>
          <w:rtl/>
        </w:rPr>
      </w:pPr>
      <w:bookmarkStart w:id="387" w:name="FS000000540T14_07_2004_15_41_11C"/>
      <w:bookmarkEnd w:id="387"/>
      <w:r>
        <w:rPr>
          <w:rtl/>
        </w:rPr>
        <w:t>מוחמד ברכה (חד"ש-תע"ל):</w:t>
      </w:r>
    </w:p>
    <w:p w14:paraId="2AD1F012" w14:textId="77777777" w:rsidR="00000000" w:rsidRDefault="00581103">
      <w:pPr>
        <w:pStyle w:val="a0"/>
        <w:rPr>
          <w:rtl/>
        </w:rPr>
      </w:pPr>
    </w:p>
    <w:p w14:paraId="52F3AED1" w14:textId="77777777" w:rsidR="00000000" w:rsidRDefault="00581103">
      <w:pPr>
        <w:pStyle w:val="a0"/>
        <w:rPr>
          <w:rFonts w:hint="cs"/>
          <w:rtl/>
        </w:rPr>
      </w:pPr>
      <w:r>
        <w:rPr>
          <w:rFonts w:hint="cs"/>
          <w:rtl/>
        </w:rPr>
        <w:t>אני לא הופך את זה לנימוק מרכזי. אני אומר, שנושא כבד כזה, היה אפש</w:t>
      </w:r>
      <w:r>
        <w:rPr>
          <w:rFonts w:hint="cs"/>
          <w:rtl/>
        </w:rPr>
        <w:t xml:space="preserve">ר לתת מרווח של זמן בפני הכנסת, לפנים משורת הדין, תקרא לזה איך שאתה רוצה, אני לא מדבר על התקנון היבש. אתה אומר שאני שולל את ההפרטה - נכון, אבל אם זה בלתי נמנע, לפחות שיכאב כמה שפחות. </w:t>
      </w:r>
    </w:p>
    <w:p w14:paraId="69867552" w14:textId="77777777" w:rsidR="00000000" w:rsidRDefault="00581103">
      <w:pPr>
        <w:pStyle w:val="a0"/>
        <w:rPr>
          <w:rFonts w:hint="cs"/>
          <w:rtl/>
        </w:rPr>
      </w:pPr>
    </w:p>
    <w:p w14:paraId="664FAC1E" w14:textId="77777777" w:rsidR="00000000" w:rsidRDefault="00581103">
      <w:pPr>
        <w:pStyle w:val="af1"/>
        <w:rPr>
          <w:rtl/>
        </w:rPr>
      </w:pPr>
      <w:r>
        <w:rPr>
          <w:rtl/>
        </w:rPr>
        <w:t>היו"ר ראובן ריבלין:</w:t>
      </w:r>
    </w:p>
    <w:p w14:paraId="198AF93B" w14:textId="77777777" w:rsidR="00000000" w:rsidRDefault="00581103">
      <w:pPr>
        <w:pStyle w:val="a0"/>
        <w:rPr>
          <w:rtl/>
        </w:rPr>
      </w:pPr>
    </w:p>
    <w:p w14:paraId="0388095B" w14:textId="77777777" w:rsidR="00000000" w:rsidRDefault="00581103">
      <w:pPr>
        <w:pStyle w:val="a0"/>
        <w:rPr>
          <w:rFonts w:hint="cs"/>
          <w:rtl/>
        </w:rPr>
      </w:pPr>
      <w:r>
        <w:rPr>
          <w:rFonts w:hint="cs"/>
          <w:rtl/>
        </w:rPr>
        <w:t>זה נכון. אם אדוני היה אומר, לא טוב שהכנסת דנה היום,</w:t>
      </w:r>
      <w:r>
        <w:rPr>
          <w:rFonts w:hint="cs"/>
          <w:rtl/>
        </w:rPr>
        <w:t xml:space="preserve"> כי צריך לאפשר לעובדים אולי לשנות את דעתם, אבל לא הכנסת, מה שהיום היה בפנינו -  הנה ראש הסיעה המצוין של חד"ש-תע"ל - עסאם מח'ול מתנגד, אחמד טיבי מתנגד, חבר הכנסת מוחמד ברכה מתנגד, שאר חברי הסיעה לא רצו להשתתף בדיון - - - </w:t>
      </w:r>
    </w:p>
    <w:p w14:paraId="14DB8F06" w14:textId="77777777" w:rsidR="00000000" w:rsidRDefault="00581103">
      <w:pPr>
        <w:pStyle w:val="a0"/>
        <w:rPr>
          <w:rFonts w:hint="cs"/>
          <w:rtl/>
        </w:rPr>
      </w:pPr>
    </w:p>
    <w:p w14:paraId="460A9E0A" w14:textId="77777777" w:rsidR="00000000" w:rsidRDefault="00581103">
      <w:pPr>
        <w:pStyle w:val="af0"/>
        <w:rPr>
          <w:rtl/>
        </w:rPr>
      </w:pPr>
      <w:r>
        <w:rPr>
          <w:rFonts w:hint="eastAsia"/>
          <w:rtl/>
        </w:rPr>
        <w:t>אחמד</w:t>
      </w:r>
      <w:r>
        <w:rPr>
          <w:rtl/>
        </w:rPr>
        <w:t xml:space="preserve"> טיבי (חד"ש-תע"ל):</w:t>
      </w:r>
    </w:p>
    <w:p w14:paraId="205DBCB4" w14:textId="77777777" w:rsidR="00000000" w:rsidRDefault="00581103">
      <w:pPr>
        <w:pStyle w:val="a0"/>
        <w:rPr>
          <w:rFonts w:hint="cs"/>
          <w:rtl/>
        </w:rPr>
      </w:pPr>
    </w:p>
    <w:p w14:paraId="471CFB6A" w14:textId="77777777" w:rsidR="00000000" w:rsidRDefault="00581103">
      <w:pPr>
        <w:pStyle w:val="a0"/>
        <w:rPr>
          <w:rFonts w:hint="cs"/>
          <w:rtl/>
        </w:rPr>
      </w:pPr>
      <w:r>
        <w:rPr>
          <w:rFonts w:hint="cs"/>
          <w:rtl/>
        </w:rPr>
        <w:t xml:space="preserve">- - - </w:t>
      </w:r>
    </w:p>
    <w:p w14:paraId="3DE5E9EC" w14:textId="77777777" w:rsidR="00000000" w:rsidRDefault="00581103">
      <w:pPr>
        <w:pStyle w:val="a0"/>
        <w:rPr>
          <w:rFonts w:hint="cs"/>
          <w:rtl/>
        </w:rPr>
      </w:pPr>
    </w:p>
    <w:p w14:paraId="384BE976" w14:textId="77777777" w:rsidR="00000000" w:rsidRDefault="00581103">
      <w:pPr>
        <w:pStyle w:val="af1"/>
        <w:rPr>
          <w:rtl/>
        </w:rPr>
      </w:pPr>
      <w:r>
        <w:rPr>
          <w:rtl/>
        </w:rPr>
        <w:t>הי</w:t>
      </w:r>
      <w:r>
        <w:rPr>
          <w:rtl/>
        </w:rPr>
        <w:t>ו"ר ראובן ריבלין:</w:t>
      </w:r>
    </w:p>
    <w:p w14:paraId="53482ED4" w14:textId="77777777" w:rsidR="00000000" w:rsidRDefault="00581103">
      <w:pPr>
        <w:pStyle w:val="a0"/>
        <w:rPr>
          <w:rtl/>
        </w:rPr>
      </w:pPr>
    </w:p>
    <w:p w14:paraId="1339687D" w14:textId="77777777" w:rsidR="00000000" w:rsidRDefault="00581103">
      <w:pPr>
        <w:pStyle w:val="a0"/>
        <w:rPr>
          <w:rFonts w:hint="cs"/>
          <w:rtl/>
        </w:rPr>
      </w:pPr>
      <w:r>
        <w:rPr>
          <w:rFonts w:hint="cs"/>
          <w:rtl/>
        </w:rPr>
        <w:t xml:space="preserve">הציבור הכללי. בבקשה, חבר הכנסת ברכה, כמובן אני מאפשר לך לפחות עוד חמש דקות שגזלתי ממך. </w:t>
      </w:r>
    </w:p>
    <w:p w14:paraId="1C6A4559" w14:textId="77777777" w:rsidR="00000000" w:rsidRDefault="00581103">
      <w:pPr>
        <w:pStyle w:val="a0"/>
        <w:rPr>
          <w:rFonts w:hint="cs"/>
          <w:rtl/>
        </w:rPr>
      </w:pPr>
    </w:p>
    <w:p w14:paraId="33F33B2E" w14:textId="77777777" w:rsidR="00000000" w:rsidRDefault="00581103">
      <w:pPr>
        <w:pStyle w:val="-"/>
        <w:rPr>
          <w:rtl/>
        </w:rPr>
      </w:pPr>
      <w:bookmarkStart w:id="388" w:name="FS000000540T14_07_2004_15_42_14C"/>
      <w:bookmarkEnd w:id="388"/>
      <w:r>
        <w:rPr>
          <w:rtl/>
        </w:rPr>
        <w:t>מוחמד ברכה (חד"ש-תע"ל):</w:t>
      </w:r>
    </w:p>
    <w:p w14:paraId="15321101" w14:textId="77777777" w:rsidR="00000000" w:rsidRDefault="00581103">
      <w:pPr>
        <w:pStyle w:val="a0"/>
        <w:rPr>
          <w:rtl/>
        </w:rPr>
      </w:pPr>
    </w:p>
    <w:p w14:paraId="3CC31D2B" w14:textId="77777777" w:rsidR="00000000" w:rsidRDefault="00581103">
      <w:pPr>
        <w:pStyle w:val="a0"/>
        <w:rPr>
          <w:rFonts w:hint="cs"/>
          <w:rtl/>
        </w:rPr>
      </w:pPr>
      <w:r>
        <w:rPr>
          <w:rFonts w:hint="cs"/>
          <w:rtl/>
        </w:rPr>
        <w:t xml:space="preserve">אדוני - - - </w:t>
      </w:r>
    </w:p>
    <w:p w14:paraId="2442D13D" w14:textId="77777777" w:rsidR="00000000" w:rsidRDefault="00581103">
      <w:pPr>
        <w:pStyle w:val="a0"/>
        <w:rPr>
          <w:rFonts w:hint="cs"/>
          <w:rtl/>
        </w:rPr>
      </w:pPr>
    </w:p>
    <w:p w14:paraId="3261EA1A" w14:textId="77777777" w:rsidR="00000000" w:rsidRDefault="00581103">
      <w:pPr>
        <w:pStyle w:val="af0"/>
        <w:rPr>
          <w:rtl/>
        </w:rPr>
      </w:pPr>
      <w:r>
        <w:rPr>
          <w:rFonts w:hint="eastAsia"/>
          <w:rtl/>
        </w:rPr>
        <w:t>יצחק</w:t>
      </w:r>
      <w:r>
        <w:rPr>
          <w:rtl/>
        </w:rPr>
        <w:t xml:space="preserve"> הרצוג (העבודה-מימד):</w:t>
      </w:r>
    </w:p>
    <w:p w14:paraId="715EB239" w14:textId="77777777" w:rsidR="00000000" w:rsidRDefault="00581103">
      <w:pPr>
        <w:pStyle w:val="a0"/>
        <w:rPr>
          <w:rFonts w:hint="cs"/>
          <w:rtl/>
        </w:rPr>
      </w:pPr>
    </w:p>
    <w:p w14:paraId="58E8192F" w14:textId="77777777" w:rsidR="00000000" w:rsidRDefault="00581103">
      <w:pPr>
        <w:pStyle w:val="a0"/>
        <w:rPr>
          <w:rFonts w:hint="cs"/>
          <w:rtl/>
        </w:rPr>
      </w:pPr>
      <w:r>
        <w:rPr>
          <w:rFonts w:hint="cs"/>
          <w:rtl/>
        </w:rPr>
        <w:t xml:space="preserve">אבל - - - </w:t>
      </w:r>
    </w:p>
    <w:p w14:paraId="5B1B103E" w14:textId="77777777" w:rsidR="00000000" w:rsidRDefault="00581103">
      <w:pPr>
        <w:pStyle w:val="a0"/>
        <w:rPr>
          <w:rFonts w:hint="cs"/>
          <w:rtl/>
        </w:rPr>
      </w:pPr>
    </w:p>
    <w:p w14:paraId="384AF124" w14:textId="77777777" w:rsidR="00000000" w:rsidRDefault="00581103">
      <w:pPr>
        <w:pStyle w:val="-"/>
        <w:rPr>
          <w:rtl/>
        </w:rPr>
      </w:pPr>
      <w:bookmarkStart w:id="389" w:name="FS000000540T14_07_2004_16_16_55C"/>
      <w:bookmarkEnd w:id="389"/>
      <w:r>
        <w:rPr>
          <w:rtl/>
        </w:rPr>
        <w:t>מוחמד ברכה (חד"ש-תע"ל):</w:t>
      </w:r>
    </w:p>
    <w:p w14:paraId="2E11CB05" w14:textId="77777777" w:rsidR="00000000" w:rsidRDefault="00581103">
      <w:pPr>
        <w:pStyle w:val="a0"/>
        <w:rPr>
          <w:rtl/>
        </w:rPr>
      </w:pPr>
    </w:p>
    <w:p w14:paraId="7BA64997" w14:textId="77777777" w:rsidR="00000000" w:rsidRDefault="00581103">
      <w:pPr>
        <w:pStyle w:val="a0"/>
        <w:rPr>
          <w:rFonts w:hint="cs"/>
          <w:rtl/>
        </w:rPr>
      </w:pPr>
      <w:r>
        <w:rPr>
          <w:rFonts w:hint="cs"/>
          <w:rtl/>
        </w:rPr>
        <w:t xml:space="preserve">בלי אבל, בוז'י, אל תנהל את הישיבה משם. </w:t>
      </w:r>
    </w:p>
    <w:p w14:paraId="356230B3" w14:textId="77777777" w:rsidR="00000000" w:rsidRDefault="00581103">
      <w:pPr>
        <w:pStyle w:val="a0"/>
        <w:rPr>
          <w:rFonts w:hint="cs"/>
          <w:rtl/>
        </w:rPr>
      </w:pPr>
    </w:p>
    <w:p w14:paraId="12F30CD6" w14:textId="77777777" w:rsidR="00000000" w:rsidRDefault="00581103">
      <w:pPr>
        <w:pStyle w:val="af1"/>
        <w:rPr>
          <w:rtl/>
        </w:rPr>
      </w:pPr>
      <w:r>
        <w:rPr>
          <w:rtl/>
        </w:rPr>
        <w:t>היו"</w:t>
      </w:r>
      <w:r>
        <w:rPr>
          <w:rtl/>
        </w:rPr>
        <w:t>ר ראובן ריבלין:</w:t>
      </w:r>
    </w:p>
    <w:p w14:paraId="11401E00" w14:textId="77777777" w:rsidR="00000000" w:rsidRDefault="00581103">
      <w:pPr>
        <w:pStyle w:val="a0"/>
        <w:rPr>
          <w:rtl/>
        </w:rPr>
      </w:pPr>
    </w:p>
    <w:p w14:paraId="63CB9893" w14:textId="77777777" w:rsidR="00000000" w:rsidRDefault="00581103">
      <w:pPr>
        <w:pStyle w:val="a0"/>
        <w:rPr>
          <w:rFonts w:hint="cs"/>
          <w:rtl/>
        </w:rPr>
      </w:pPr>
      <w:r>
        <w:rPr>
          <w:rFonts w:hint="cs"/>
          <w:rtl/>
        </w:rPr>
        <w:t xml:space="preserve">אני מנהל, הוא יכול לומר כמה שהוא רוצה. </w:t>
      </w:r>
    </w:p>
    <w:p w14:paraId="14A9308C" w14:textId="77777777" w:rsidR="00000000" w:rsidRDefault="00581103">
      <w:pPr>
        <w:pStyle w:val="a0"/>
        <w:rPr>
          <w:rFonts w:hint="cs"/>
          <w:rtl/>
        </w:rPr>
      </w:pPr>
    </w:p>
    <w:p w14:paraId="39B828FA" w14:textId="77777777" w:rsidR="00000000" w:rsidRDefault="00581103">
      <w:pPr>
        <w:pStyle w:val="-"/>
        <w:rPr>
          <w:rtl/>
        </w:rPr>
      </w:pPr>
      <w:bookmarkStart w:id="390" w:name="FS000000540T14_07_2004_16_17_53C"/>
      <w:bookmarkEnd w:id="390"/>
      <w:r>
        <w:rPr>
          <w:rtl/>
        </w:rPr>
        <w:t>מוחמד ברכה (חד"ש-תע"ל):</w:t>
      </w:r>
    </w:p>
    <w:p w14:paraId="6908C88C" w14:textId="77777777" w:rsidR="00000000" w:rsidRDefault="00581103">
      <w:pPr>
        <w:pStyle w:val="a0"/>
        <w:rPr>
          <w:rtl/>
        </w:rPr>
      </w:pPr>
    </w:p>
    <w:p w14:paraId="110298E0" w14:textId="77777777" w:rsidR="00000000" w:rsidRDefault="00581103">
      <w:pPr>
        <w:pStyle w:val="a0"/>
        <w:rPr>
          <w:rFonts w:hint="cs"/>
          <w:rtl/>
        </w:rPr>
      </w:pPr>
      <w:r>
        <w:rPr>
          <w:rFonts w:hint="cs"/>
          <w:rtl/>
        </w:rPr>
        <w:t xml:space="preserve">יש שניים שהם גדולים בעניין הזה, שר והרצוג, שמתחילים ללחוש לנואם. </w:t>
      </w:r>
    </w:p>
    <w:p w14:paraId="2BAF8013" w14:textId="77777777" w:rsidR="00000000" w:rsidRDefault="00581103">
      <w:pPr>
        <w:pStyle w:val="a0"/>
        <w:ind w:firstLine="0"/>
        <w:rPr>
          <w:rFonts w:hint="cs"/>
          <w:rtl/>
        </w:rPr>
      </w:pPr>
    </w:p>
    <w:p w14:paraId="06D1234F" w14:textId="77777777" w:rsidR="00000000" w:rsidRDefault="00581103">
      <w:pPr>
        <w:pStyle w:val="af1"/>
        <w:rPr>
          <w:rtl/>
        </w:rPr>
      </w:pPr>
      <w:r>
        <w:rPr>
          <w:rtl/>
        </w:rPr>
        <w:t>היו"ר ראובן ריבלין:</w:t>
      </w:r>
    </w:p>
    <w:p w14:paraId="20444F57" w14:textId="77777777" w:rsidR="00000000" w:rsidRDefault="00581103">
      <w:pPr>
        <w:pStyle w:val="a0"/>
        <w:rPr>
          <w:rtl/>
        </w:rPr>
      </w:pPr>
    </w:p>
    <w:p w14:paraId="77A47493" w14:textId="77777777" w:rsidR="00000000" w:rsidRDefault="00581103">
      <w:pPr>
        <w:pStyle w:val="a0"/>
        <w:rPr>
          <w:rFonts w:hint="cs"/>
          <w:rtl/>
        </w:rPr>
      </w:pPr>
      <w:r>
        <w:rPr>
          <w:rFonts w:hint="cs"/>
          <w:rtl/>
        </w:rPr>
        <w:t>חבר הכנסת ברכה, אדוני, סגן היושב-ראש, בינתיים, כשאנחנו יושבים פה, אתה ואני קובעים ולא</w:t>
      </w:r>
      <w:r>
        <w:rPr>
          <w:rFonts w:hint="cs"/>
          <w:rtl/>
        </w:rPr>
        <w:t xml:space="preserve"> הוא. אז מה קרה? אז הם אמרו. כבר הוספתי לך חמש דקות.</w:t>
      </w:r>
    </w:p>
    <w:p w14:paraId="7B191F8A" w14:textId="77777777" w:rsidR="00000000" w:rsidRDefault="00581103">
      <w:pPr>
        <w:pStyle w:val="a0"/>
        <w:ind w:firstLine="0"/>
        <w:rPr>
          <w:rFonts w:hint="cs"/>
          <w:rtl/>
        </w:rPr>
      </w:pPr>
    </w:p>
    <w:p w14:paraId="0DDBDFF5" w14:textId="77777777" w:rsidR="00000000" w:rsidRDefault="00581103">
      <w:pPr>
        <w:pStyle w:val="-"/>
        <w:rPr>
          <w:rtl/>
        </w:rPr>
      </w:pPr>
      <w:bookmarkStart w:id="391" w:name="FS000000540T14_07_2004_16_07_01"/>
      <w:bookmarkEnd w:id="391"/>
      <w:r>
        <w:rPr>
          <w:rFonts w:hint="eastAsia"/>
          <w:rtl/>
        </w:rPr>
        <w:t>מוחמד</w:t>
      </w:r>
      <w:r>
        <w:rPr>
          <w:rtl/>
        </w:rPr>
        <w:t xml:space="preserve"> ברכה (חד"ש-תע"ל):</w:t>
      </w:r>
    </w:p>
    <w:p w14:paraId="472B5FFE" w14:textId="77777777" w:rsidR="00000000" w:rsidRDefault="00581103">
      <w:pPr>
        <w:pStyle w:val="a0"/>
        <w:rPr>
          <w:rFonts w:hint="cs"/>
          <w:rtl/>
        </w:rPr>
      </w:pPr>
    </w:p>
    <w:p w14:paraId="660E70A2" w14:textId="77777777" w:rsidR="00000000" w:rsidRDefault="00581103">
      <w:pPr>
        <w:pStyle w:val="a0"/>
        <w:rPr>
          <w:rFonts w:hint="cs"/>
          <w:rtl/>
        </w:rPr>
      </w:pPr>
      <w:r>
        <w:rPr>
          <w:rFonts w:hint="cs"/>
          <w:rtl/>
        </w:rPr>
        <w:t>תודה. הנושא של העיתוי הוא נושא מאוד משמעותי. אני חושב, שנוסף על הרצונות האידיאולוגיים או המניעים האידיאולוגיים של שר האוצר - אגב, ג'ומס, נגיד שהממשלה כולה בסדר וראש הממשלה הוא כ</w:t>
      </w:r>
      <w:r>
        <w:rPr>
          <w:rFonts w:hint="cs"/>
          <w:rtl/>
        </w:rPr>
        <w:t>תובת, אבל הבעיה היא בשר האוצר. אני חושב שיש בזה משהו, אבל זו לא כל האמת. זה המרכיב האידיאולוגי שמניע את הממשלה כולה. היא מתנהלת על הבסיס הזה. אבל בנוסף, בנושא של הבהילות, אני חושב שזה גם מתקשר לאג'נדה הפוליטית של שר האוצר. הוא יודע שאם הדברים יתגלגלו עוד ש</w:t>
      </w:r>
      <w:r>
        <w:rPr>
          <w:rFonts w:hint="cs"/>
          <w:rtl/>
        </w:rPr>
        <w:t xml:space="preserve">בוע או שבועיים, אנחנו נגיע לפגרה, ואם נצא מהפגרה ונבוא לדיוני התקציב, הוא לא רוצה לכרוך את המכות הבאות עם המכה הזאת. יש לו גם שיקולים אחרים, שקשורים במשא-ומתן הקואליציוני שמתנהל פה ושם, ויש לו האג'נדה שלו, מתי הוא יהיה ראש הממשלה ואיך הוא יהיה ראש הממשלה. </w:t>
      </w:r>
      <w:r>
        <w:rPr>
          <w:rFonts w:hint="cs"/>
          <w:rtl/>
        </w:rPr>
        <w:t>אבל, למה הציבור חייב לשלם את המחיר של הקפריסות האלה, של הגחמות האלה, ולנהל דיון כזה?</w:t>
      </w:r>
    </w:p>
    <w:p w14:paraId="5303DD21" w14:textId="77777777" w:rsidR="00000000" w:rsidRDefault="00581103">
      <w:pPr>
        <w:pStyle w:val="a0"/>
        <w:rPr>
          <w:rFonts w:hint="cs"/>
          <w:rtl/>
        </w:rPr>
      </w:pPr>
    </w:p>
    <w:p w14:paraId="56471281" w14:textId="77777777" w:rsidR="00000000" w:rsidRDefault="00581103">
      <w:pPr>
        <w:pStyle w:val="a0"/>
        <w:rPr>
          <w:rFonts w:hint="cs"/>
          <w:rtl/>
        </w:rPr>
      </w:pPr>
      <w:r>
        <w:rPr>
          <w:rFonts w:hint="cs"/>
          <w:rtl/>
        </w:rPr>
        <w:t>אדוני היושב-ראש, אני מרגיש, שכשבאה הממשלה לכפות את הגזירות שלה, היא עושה את זה בנחישות. כשהיא באה לפתור בעיות, הפתרון תמיד מגומגם. דיברנו לפני רגע על קרנות הפנסיה וההלאמה</w:t>
      </w:r>
      <w:r>
        <w:rPr>
          <w:rFonts w:hint="cs"/>
          <w:rtl/>
        </w:rPr>
        <w:t xml:space="preserve"> שלהן ומה שעלול לקרות להן. קחו את הדוגמה האחרת מהשבועות האחרונים: החוק שבא כביכול לפתור את בעיית המשכורות של עובדי הרשויות המקומיות והמועצות הדתיות. הרי שום דבר לא קורה כמעט. פתאום, החוק הזה, במקום שיהיה מכשיר לפתרון מצוקה של אנשים שעבדו ולא קיבלו משכורת, </w:t>
      </w:r>
      <w:r>
        <w:rPr>
          <w:rFonts w:hint="cs"/>
          <w:rtl/>
        </w:rPr>
        <w:t xml:space="preserve">הופך לשוט שדרכו מאיימים האוצר ומשרד הפנים על המועצות המקומיות, כדי לקבל תוכניות הבראה בלתי נסבלות ובלתי מתקבלות על הדעת. </w:t>
      </w:r>
    </w:p>
    <w:p w14:paraId="7F9DBEB1" w14:textId="77777777" w:rsidR="00000000" w:rsidRDefault="00581103">
      <w:pPr>
        <w:pStyle w:val="a0"/>
        <w:rPr>
          <w:rFonts w:hint="cs"/>
          <w:rtl/>
        </w:rPr>
      </w:pPr>
    </w:p>
    <w:p w14:paraId="61A998B7" w14:textId="77777777" w:rsidR="00000000" w:rsidRDefault="00581103">
      <w:pPr>
        <w:pStyle w:val="a0"/>
        <w:rPr>
          <w:rFonts w:hint="cs"/>
          <w:rtl/>
        </w:rPr>
      </w:pPr>
      <w:r>
        <w:rPr>
          <w:rFonts w:hint="cs"/>
          <w:rtl/>
        </w:rPr>
        <w:t>אני חושב שאנחנו עשינו פשע, חברי הכנסת, שהאמנו לאותן אמירות של מנכ"ל משרד הפנים ושל שר הפנים ושל משרד האוצר בוועדת הכספים, שאמרו: רבות</w:t>
      </w:r>
      <w:r>
        <w:rPr>
          <w:rFonts w:hint="cs"/>
          <w:rtl/>
        </w:rPr>
        <w:t>י, תנו לנו להתקדם עם מה שיש, אל תשימו שום הסתייגויות, אנחנו נפתור את הבעיה בתוך שלושה עד עשרה ימים. ומה קורה באמת? העובדה שהכנסת הסכימה להתנות את תשלומי המשכורות בתוכנית ההבראה - היא עשתה מעשה בלתי חוקי בעליל. איך אפשר להתנות תשלום משכורות? ההתניה היחידה ש</w:t>
      </w:r>
      <w:r>
        <w:rPr>
          <w:rFonts w:hint="cs"/>
          <w:rtl/>
        </w:rPr>
        <w:t>ל תשלום המשכורת היא, שאם אתה עובד וממלא את המוטל עליך, אתה מקבל את המשכורת. לא אמורה ואסור שתהיה שום התניה אחרת. פתאום היתה פריצה של עיקרון מוסרי, של עיקרון ביחסי העבודה, שמשכורות אפשר להלין, ואחר כך אפשר להצדיק את ההלנה עוד יותר כיוון שראש המועצה, שהוא המ</w:t>
      </w:r>
      <w:r>
        <w:rPr>
          <w:rFonts w:hint="cs"/>
          <w:rtl/>
        </w:rPr>
        <w:t>עסיק של העובדים, לא הגיש תוכנית הבראה, או שיש איזו מועצה לעומתית או מסיבה אחרת כלשהי.</w:t>
      </w:r>
    </w:p>
    <w:p w14:paraId="42548D9B" w14:textId="77777777" w:rsidR="00000000" w:rsidRDefault="00581103">
      <w:pPr>
        <w:pStyle w:val="a0"/>
        <w:rPr>
          <w:rFonts w:hint="cs"/>
          <w:rtl/>
        </w:rPr>
      </w:pPr>
    </w:p>
    <w:p w14:paraId="40C94714" w14:textId="77777777" w:rsidR="00000000" w:rsidRDefault="00581103">
      <w:pPr>
        <w:pStyle w:val="a0"/>
        <w:rPr>
          <w:rFonts w:hint="cs"/>
          <w:rtl/>
        </w:rPr>
      </w:pPr>
      <w:r>
        <w:rPr>
          <w:rFonts w:hint="cs"/>
          <w:rtl/>
        </w:rPr>
        <w:t>ואז, מנסים להטיל על המועצות מערכת של קיצוצים ושל פיטורים שהיא בלתי נסבלת. גם מגלגלים על הרשויות מטלות חדשות בחינוך וברווחה וכו' - מהממשלה לשלטון המקומי, וגם מקצצים בתקצי</w:t>
      </w:r>
      <w:r>
        <w:rPr>
          <w:rFonts w:hint="cs"/>
          <w:rtl/>
        </w:rPr>
        <w:t>בים וגם מה שמקוצץ - לא משלמים. פתאום, הממשלה פחות נחרצת. פתאום, יש מרווח של פירושים, של כל מיני חקיקות. בעניין של הספנות - מייד לחתוך, ללכת בברוטליות, באלימות, עם אקדח מכוון לרקה. הפנסיה -  הנושא יכול להיות נזיל. משכורות עובדים -  יכול להיות עוד יותר נזיל.</w:t>
      </w:r>
    </w:p>
    <w:p w14:paraId="04B8A6F5" w14:textId="77777777" w:rsidR="00000000" w:rsidRDefault="00581103">
      <w:pPr>
        <w:pStyle w:val="a0"/>
        <w:rPr>
          <w:rFonts w:hint="cs"/>
          <w:rtl/>
        </w:rPr>
      </w:pPr>
    </w:p>
    <w:p w14:paraId="3AE9AC91" w14:textId="77777777" w:rsidR="00000000" w:rsidRDefault="00581103">
      <w:pPr>
        <w:pStyle w:val="a0"/>
        <w:rPr>
          <w:rFonts w:hint="cs"/>
          <w:rtl/>
        </w:rPr>
      </w:pPr>
      <w:r>
        <w:rPr>
          <w:rFonts w:hint="cs"/>
          <w:rtl/>
        </w:rPr>
        <w:t>אדוני היושב-ראש, אני אומר שהדוגמה הזאת של הדיון ואישור והבאה לאישור של חוק הספנות היא דוגמה קלאסית להתנהלות אלימה וברוטלית של ממשלה כנגד רוב הציבור. חברי שקדמו לי דיברו על המפלגה שאליה משתייכים רוב העובדים ורוב הוועדים. למרבה הצער, איפה שיש יותר הסתה ויש</w:t>
      </w:r>
      <w:r>
        <w:rPr>
          <w:rFonts w:hint="cs"/>
          <w:rtl/>
        </w:rPr>
        <w:t xml:space="preserve"> יותר עוני ויש יותר מצוקה, כנראה האמירות הלאומניות פושות יותר ויש להן יותר מקום. אבל, עובדי הנמלים הם לא עובדים רודים, הם עובדים בכבוד ומקבלים משכורת בכבוד. אבל לדרדר אותם כך שיהיו במקום בשוק של עובדים בשוק של עבדים, אני חושב שהדבר הזה אמור להדליק אור אדום</w:t>
      </w:r>
      <w:r>
        <w:rPr>
          <w:rFonts w:hint="cs"/>
          <w:rtl/>
        </w:rPr>
        <w:t xml:space="preserve"> בפני הכנסת כולה. </w:t>
      </w:r>
    </w:p>
    <w:p w14:paraId="318E0CEB" w14:textId="77777777" w:rsidR="00000000" w:rsidRDefault="00581103">
      <w:pPr>
        <w:pStyle w:val="a0"/>
        <w:rPr>
          <w:rFonts w:hint="cs"/>
          <w:rtl/>
        </w:rPr>
      </w:pPr>
    </w:p>
    <w:p w14:paraId="31926FD5" w14:textId="77777777" w:rsidR="00000000" w:rsidRDefault="00581103">
      <w:pPr>
        <w:pStyle w:val="a0"/>
        <w:rPr>
          <w:rFonts w:hint="cs"/>
          <w:rtl/>
        </w:rPr>
      </w:pPr>
      <w:r>
        <w:rPr>
          <w:rFonts w:hint="cs"/>
          <w:rtl/>
        </w:rPr>
        <w:t>על כן, אדוני היושב-ראש, אני חושב שהצעת החוק אינה נכונה מיסודה, אבל, אם אין מנוס אני חושב שהיה מקום ועדיין יש מקום לתת את האפשרות למצות את המשא-ומתן עם העובדים, כי אחרת, ברגע שאנחנו נצביע בקריאה השלישית, לא אני מוסמך להודיע על זה, אבל בי</w:t>
      </w:r>
      <w:r>
        <w:rPr>
          <w:rFonts w:hint="cs"/>
          <w:rtl/>
        </w:rPr>
        <w:t>ת-המשפט קבע את זה, העובדים רשאים לפתוח בשביתה באותו רגע. ואז, יתחילו לחשוב על כיבוי שרפות. אני פונה, אם אפשר לפנות למישהו בממשלה הזאת, שלא לחכות שהשרפה תתלקח, אלא שהחוק יילקח. תודה.</w:t>
      </w:r>
    </w:p>
    <w:p w14:paraId="59D91DC3" w14:textId="77777777" w:rsidR="00000000" w:rsidRDefault="00581103">
      <w:pPr>
        <w:pStyle w:val="a0"/>
        <w:ind w:firstLine="0"/>
        <w:rPr>
          <w:rFonts w:hint="cs"/>
          <w:rtl/>
        </w:rPr>
      </w:pPr>
    </w:p>
    <w:p w14:paraId="7957A471" w14:textId="77777777" w:rsidR="00000000" w:rsidRDefault="00581103">
      <w:pPr>
        <w:pStyle w:val="af1"/>
        <w:rPr>
          <w:rtl/>
        </w:rPr>
      </w:pPr>
      <w:r>
        <w:rPr>
          <w:rFonts w:hint="eastAsia"/>
          <w:rtl/>
        </w:rPr>
        <w:t>היו</w:t>
      </w:r>
      <w:r>
        <w:rPr>
          <w:rtl/>
        </w:rPr>
        <w:t>"ר ראובן ריבלין:</w:t>
      </w:r>
    </w:p>
    <w:p w14:paraId="324C84C1" w14:textId="77777777" w:rsidR="00000000" w:rsidRDefault="00581103">
      <w:pPr>
        <w:pStyle w:val="a0"/>
        <w:rPr>
          <w:rFonts w:hint="cs"/>
          <w:rtl/>
        </w:rPr>
      </w:pPr>
    </w:p>
    <w:p w14:paraId="3C8DA3C6" w14:textId="77777777" w:rsidR="00000000" w:rsidRDefault="00581103">
      <w:pPr>
        <w:pStyle w:val="a0"/>
        <w:rPr>
          <w:rFonts w:hint="cs"/>
          <w:rtl/>
        </w:rPr>
      </w:pPr>
      <w:r>
        <w:rPr>
          <w:rFonts w:hint="cs"/>
          <w:rtl/>
        </w:rPr>
        <w:t>אני מאוד מודה לחבר הכנסת מוחמד ברכה. רבותי חברי הכנס</w:t>
      </w:r>
      <w:r>
        <w:rPr>
          <w:rFonts w:hint="cs"/>
          <w:rtl/>
        </w:rPr>
        <w:t>ת, חבר הכנסת רן כהן - איננו נוכח. חברת הכנסת זהבה גלאון - אינה נוכחת. חבר הכנסת רומן ברונפמן - אינו נוכח. חבר הכנסת יצחק הרצוג, בבקשה. שימו לב, יש שתי סיעות, סיעת תע"ל-חד"ש וסיעת מרצ, שכל חבריה רשומים להסתייגויות - - -</w:t>
      </w:r>
    </w:p>
    <w:p w14:paraId="20D0BD98" w14:textId="77777777" w:rsidR="00000000" w:rsidRDefault="00581103">
      <w:pPr>
        <w:pStyle w:val="a0"/>
        <w:ind w:firstLine="0"/>
        <w:rPr>
          <w:rFonts w:hint="cs"/>
          <w:rtl/>
        </w:rPr>
      </w:pPr>
    </w:p>
    <w:p w14:paraId="030641D2" w14:textId="77777777" w:rsidR="00000000" w:rsidRDefault="00581103">
      <w:pPr>
        <w:pStyle w:val="af0"/>
        <w:rPr>
          <w:rtl/>
        </w:rPr>
      </w:pPr>
      <w:bookmarkStart w:id="392" w:name="FS000001044T14_07_2004_15_49_05"/>
      <w:bookmarkEnd w:id="392"/>
      <w:r>
        <w:rPr>
          <w:rFonts w:hint="eastAsia"/>
          <w:rtl/>
        </w:rPr>
        <w:t>יצחק</w:t>
      </w:r>
      <w:r>
        <w:rPr>
          <w:rtl/>
        </w:rPr>
        <w:t xml:space="preserve"> הרצוג (העבודה-מימד):</w:t>
      </w:r>
    </w:p>
    <w:p w14:paraId="2217C159" w14:textId="77777777" w:rsidR="00000000" w:rsidRDefault="00581103">
      <w:pPr>
        <w:pStyle w:val="a0"/>
        <w:rPr>
          <w:rFonts w:hint="cs"/>
          <w:rtl/>
        </w:rPr>
      </w:pPr>
    </w:p>
    <w:p w14:paraId="046145AF" w14:textId="77777777" w:rsidR="00000000" w:rsidRDefault="00581103">
      <w:pPr>
        <w:pStyle w:val="a0"/>
        <w:rPr>
          <w:rFonts w:hint="cs"/>
          <w:rtl/>
        </w:rPr>
      </w:pPr>
      <w:r>
        <w:rPr>
          <w:rFonts w:hint="cs"/>
          <w:rtl/>
        </w:rPr>
        <w:t>לא, דיברו</w:t>
      </w:r>
      <w:r>
        <w:rPr>
          <w:rFonts w:hint="cs"/>
          <w:rtl/>
        </w:rPr>
        <w:t xml:space="preserve"> גם אבו וילן וגם ג'ומס.</w:t>
      </w:r>
    </w:p>
    <w:p w14:paraId="22BB0698" w14:textId="77777777" w:rsidR="00000000" w:rsidRDefault="00581103">
      <w:pPr>
        <w:pStyle w:val="a0"/>
        <w:rPr>
          <w:rFonts w:hint="cs"/>
          <w:rtl/>
        </w:rPr>
      </w:pPr>
    </w:p>
    <w:p w14:paraId="7BF8BBA6" w14:textId="77777777" w:rsidR="00000000" w:rsidRDefault="00581103">
      <w:pPr>
        <w:pStyle w:val="af1"/>
        <w:rPr>
          <w:rtl/>
        </w:rPr>
      </w:pPr>
      <w:r>
        <w:rPr>
          <w:rtl/>
        </w:rPr>
        <w:t>היו"ר ראובן ריבלין:</w:t>
      </w:r>
    </w:p>
    <w:p w14:paraId="1043C59F" w14:textId="77777777" w:rsidR="00000000" w:rsidRDefault="00581103">
      <w:pPr>
        <w:pStyle w:val="a0"/>
        <w:rPr>
          <w:rtl/>
        </w:rPr>
      </w:pPr>
    </w:p>
    <w:p w14:paraId="1301110C" w14:textId="77777777" w:rsidR="00000000" w:rsidRDefault="00581103">
      <w:pPr>
        <w:pStyle w:val="a0"/>
        <w:rPr>
          <w:rFonts w:hint="cs"/>
          <w:rtl/>
        </w:rPr>
      </w:pPr>
      <w:r>
        <w:rPr>
          <w:rFonts w:hint="cs"/>
          <w:rtl/>
        </w:rPr>
        <w:t>בוודאי. אבל הם רשומים מבחינת הפרוצדורה. מי שרוצה לשים לב לזכויות שהחוק מקנה לחברי הכנסת, על מנת לקיים דיון פורה, הם קיימים. יום שני לא היה עוזר מבחינת הדיון פה. הוא עוזר בהחלט מבחינת המשא-ומתן. כבוד חבר הכנסת ו</w:t>
      </w:r>
      <w:r>
        <w:rPr>
          <w:rFonts w:hint="cs"/>
          <w:rtl/>
        </w:rPr>
        <w:t>מרכז האופוזיציה בוועדת הכספים, 15 דקות לרשותך.</w:t>
      </w:r>
    </w:p>
    <w:p w14:paraId="2AF7BA40" w14:textId="77777777" w:rsidR="00000000" w:rsidRDefault="00581103">
      <w:pPr>
        <w:pStyle w:val="a0"/>
        <w:rPr>
          <w:rFonts w:hint="cs"/>
          <w:rtl/>
        </w:rPr>
      </w:pPr>
    </w:p>
    <w:p w14:paraId="7CB0E843" w14:textId="77777777" w:rsidR="00000000" w:rsidRDefault="00581103">
      <w:pPr>
        <w:pStyle w:val="a"/>
        <w:rPr>
          <w:rtl/>
        </w:rPr>
      </w:pPr>
      <w:bookmarkStart w:id="393" w:name="FS000001044T14_07_2004_16_22_15"/>
      <w:bookmarkStart w:id="394" w:name="_Toc81561469"/>
      <w:bookmarkEnd w:id="393"/>
      <w:r>
        <w:rPr>
          <w:rFonts w:hint="eastAsia"/>
          <w:rtl/>
        </w:rPr>
        <w:t>יצחק</w:t>
      </w:r>
      <w:r>
        <w:rPr>
          <w:rtl/>
        </w:rPr>
        <w:t xml:space="preserve"> הרצוג (העבודה-מימד):</w:t>
      </w:r>
      <w:bookmarkEnd w:id="394"/>
    </w:p>
    <w:p w14:paraId="29CB4954" w14:textId="77777777" w:rsidR="00000000" w:rsidRDefault="00581103">
      <w:pPr>
        <w:pStyle w:val="a0"/>
        <w:rPr>
          <w:rFonts w:hint="cs"/>
          <w:rtl/>
        </w:rPr>
      </w:pPr>
    </w:p>
    <w:p w14:paraId="76C8E012" w14:textId="77777777" w:rsidR="00000000" w:rsidRDefault="00581103">
      <w:pPr>
        <w:pStyle w:val="a0"/>
        <w:rPr>
          <w:rFonts w:hint="cs"/>
          <w:rtl/>
        </w:rPr>
      </w:pPr>
      <w:r>
        <w:rPr>
          <w:rFonts w:hint="cs"/>
          <w:rtl/>
        </w:rPr>
        <w:t>אדוני היושב-ראש, אני גם שימשתי כחבר בוועדת המשנה, ואני רוצה לומר לאדוני, שאנחנו הולכים להצביע היום ועלולים לגרום למצב שדקה אחרי זה המדינה תיכנס לאחד ממשברי יחסי העבודה החמורים ביותר</w:t>
      </w:r>
      <w:r>
        <w:rPr>
          <w:rFonts w:hint="cs"/>
          <w:rtl/>
        </w:rPr>
        <w:t xml:space="preserve"> בהיסטוריה שלה. שביתת הימאים של שנות ה-50 תהיה כסף קטן לעומת מה שיקרה היום בשביתת הנמלים. העצוב הוא, שניתן היה למנוע את כל הדבר הזה. </w:t>
      </w:r>
    </w:p>
    <w:p w14:paraId="13491A76" w14:textId="77777777" w:rsidR="00000000" w:rsidRDefault="00581103">
      <w:pPr>
        <w:pStyle w:val="a0"/>
        <w:rPr>
          <w:rFonts w:hint="cs"/>
          <w:rtl/>
        </w:rPr>
      </w:pPr>
    </w:p>
    <w:p w14:paraId="7688E786" w14:textId="77777777" w:rsidR="00000000" w:rsidRDefault="00581103">
      <w:pPr>
        <w:pStyle w:val="a0"/>
        <w:rPr>
          <w:rFonts w:hint="cs"/>
          <w:rtl/>
        </w:rPr>
      </w:pPr>
      <w:r>
        <w:rPr>
          <w:rFonts w:hint="cs"/>
          <w:rtl/>
        </w:rPr>
        <w:t xml:space="preserve">אומרים שאדם קרוב אצל עצמו, ואז מה שקורה, שכל ארגון מקצועי וכל עובד באיזה מקום עבודה לחוץ רק כשזה בא לענייניו. עכשיו גילו </w:t>
      </w:r>
      <w:r>
        <w:rPr>
          <w:rFonts w:hint="cs"/>
          <w:rtl/>
        </w:rPr>
        <w:t xml:space="preserve">עובדי הנמלים, שבעצם אותה תרבות שמנחילה הממשלה הזאת בכל פינה בארץ, ולפיה מערכת יחסי העבודה הופכת להיות מערכת של צעדים חד-צדדיים, היא מערכת איומה והרסנית. </w:t>
      </w:r>
    </w:p>
    <w:p w14:paraId="7D26E488" w14:textId="77777777" w:rsidR="00000000" w:rsidRDefault="00581103">
      <w:pPr>
        <w:pStyle w:val="a0"/>
        <w:rPr>
          <w:rFonts w:hint="cs"/>
          <w:rtl/>
        </w:rPr>
      </w:pPr>
    </w:p>
    <w:p w14:paraId="581A2220" w14:textId="77777777" w:rsidR="00000000" w:rsidRDefault="00581103">
      <w:pPr>
        <w:pStyle w:val="a0"/>
        <w:rPr>
          <w:rFonts w:hint="cs"/>
          <w:rtl/>
        </w:rPr>
      </w:pPr>
      <w:r>
        <w:rPr>
          <w:rFonts w:hint="cs"/>
          <w:rtl/>
        </w:rPr>
        <w:t>אדוני היושב-ראש, יתירה מזאת, מאז הקים בן-גוריון את ההסתדרות התפתחה בישראל מערכת מפוארת של יחסי עבודה,</w:t>
      </w:r>
      <w:r>
        <w:rPr>
          <w:rFonts w:hint="cs"/>
          <w:rtl/>
        </w:rPr>
        <w:t xml:space="preserve"> שיש בה המון היגיון וטעם. היא כוללת חוקי עבודה מהמפוארים והמתקדמים בעולם, שהעולם כולו מתקנא בנו עליהם. היא כוללת מערכת פיקוח של בית-משפט, בית-הדין לעבודה, שקבע מנגנונים הוגנים של איזון ראוי בין עובד למעביד, בין מעסיק לעובדיו, והתפתחו פה פסיקה מפוארת ותהליכ</w:t>
      </w:r>
      <w:r>
        <w:rPr>
          <w:rFonts w:hint="cs"/>
          <w:rtl/>
        </w:rPr>
        <w:t xml:space="preserve">ים נכונים של מיצוי וליבון סוגיות כאלה. ולבסוף, התפתחה פה מערכת יחסי עבודה מפותחת באמצעות הסכמי עבודה קיבוציים. את כל זה מרסקת פה הממשלה. היא מצפצפת על בית-הדין לעבודה לכל אורך הדרך. היא לא מנסה לאפשר מיצוי מלא של הידברות. </w:t>
      </w:r>
    </w:p>
    <w:p w14:paraId="7D9C150A" w14:textId="77777777" w:rsidR="00000000" w:rsidRDefault="00581103">
      <w:pPr>
        <w:pStyle w:val="a0"/>
        <w:rPr>
          <w:rFonts w:hint="cs"/>
          <w:rtl/>
        </w:rPr>
      </w:pPr>
    </w:p>
    <w:p w14:paraId="67E024A8" w14:textId="77777777" w:rsidR="00000000" w:rsidRDefault="00581103">
      <w:pPr>
        <w:pStyle w:val="a0"/>
        <w:rPr>
          <w:rFonts w:hint="cs"/>
          <w:rtl/>
        </w:rPr>
      </w:pPr>
      <w:r>
        <w:rPr>
          <w:rFonts w:hint="cs"/>
          <w:rtl/>
        </w:rPr>
        <w:t>אני אומר לך, אדוני היושב-ראש, אנ</w:t>
      </w:r>
      <w:r>
        <w:rPr>
          <w:rFonts w:hint="cs"/>
          <w:rtl/>
        </w:rPr>
        <w:t>י ישבתי שעות עם כל ועדי העובדים. יש שם דור צעיר של ראשי ועדי עובדים שלא היה כמוהו. קודמיו היו באמת משביתים על כל דבר שזז. כאן יש דור צעיר, שהלך לתאגוד והלך מתאגוד לחברות ממשלתיות, והלך למבנה שכלול פה ברפורמה ונכנס לרפורמה וירד לפרטי הפרטים שלה, יחד עם ההסת</w:t>
      </w:r>
      <w:r>
        <w:rPr>
          <w:rFonts w:hint="cs"/>
          <w:rtl/>
        </w:rPr>
        <w:t xml:space="preserve">דרות. אבל יש דברים שלא נסגרו. זה קורה בכל משא-ומתן. כל אחד חושב איך הוא מוודא שלא יהיו חלילה תקלות. </w:t>
      </w:r>
    </w:p>
    <w:p w14:paraId="1CEB1CF9" w14:textId="77777777" w:rsidR="00000000" w:rsidRDefault="00581103">
      <w:pPr>
        <w:pStyle w:val="a0"/>
        <w:rPr>
          <w:rFonts w:hint="cs"/>
          <w:rtl/>
        </w:rPr>
      </w:pPr>
    </w:p>
    <w:p w14:paraId="02C32B11" w14:textId="77777777" w:rsidR="00000000" w:rsidRDefault="00581103">
      <w:pPr>
        <w:pStyle w:val="a0"/>
        <w:rPr>
          <w:rFonts w:hint="cs"/>
          <w:rtl/>
        </w:rPr>
      </w:pPr>
      <w:r>
        <w:rPr>
          <w:rFonts w:hint="cs"/>
          <w:rtl/>
        </w:rPr>
        <w:t>ישבה היועצת המשפטית של ההסתדרות, עורכת-הדין דורית טנא-פרצ'יק, עורכת-דין מצוינת, והציגה לוועדת הכספים ולוועדת המשנה המון נושאים שאינם פתורים, אדוני היושב-ר</w:t>
      </w:r>
      <w:r>
        <w:rPr>
          <w:rFonts w:hint="cs"/>
          <w:rtl/>
        </w:rPr>
        <w:t xml:space="preserve">אש. אנשים עובדים עשרות שנים. כל אחד שרואה אותנו או שומע אותנו, שיחשוב אם הוא היה מוכן לעבוד עשרות שנים ולפתע פתאום להיתקל באי-ודאות לגבי הפנסיה שלו, לגבי יכולת הקיום שלו. או מי שמתחיל לעבוד עכשיו והוא צעיר ומתוכנן לעבוד עשרות שנים ונכנס להסכמי שכר דור ב', </w:t>
      </w:r>
      <w:r>
        <w:rPr>
          <w:rFonts w:hint="cs"/>
          <w:rtl/>
        </w:rPr>
        <w:t>שהם הסכמי שכר נמוכים, והוא רוצה לוודא שיהיה מקור מימון למשכורת שלו.</w:t>
      </w:r>
    </w:p>
    <w:p w14:paraId="1457DDE8" w14:textId="77777777" w:rsidR="00000000" w:rsidRDefault="00581103">
      <w:pPr>
        <w:pStyle w:val="a0"/>
        <w:rPr>
          <w:rFonts w:hint="cs"/>
          <w:rtl/>
        </w:rPr>
      </w:pPr>
    </w:p>
    <w:p w14:paraId="09E8BFA4" w14:textId="77777777" w:rsidR="00000000" w:rsidRDefault="00581103">
      <w:pPr>
        <w:pStyle w:val="a0"/>
        <w:rPr>
          <w:rFonts w:hint="cs"/>
          <w:rtl/>
        </w:rPr>
      </w:pPr>
      <w:r>
        <w:rPr>
          <w:rFonts w:hint="cs"/>
          <w:rtl/>
        </w:rPr>
        <w:t>מה שעשו ברפורמה - פיצלו בין חברות נמל לחברת נכסים, כשלא נגמר המנגנון הסופי של המימון של חברות הנמל. זה נושא אמיתי וכבד, שהיה העילה לדחיית ההסדר בלילה האחרון. לחברת הנכסים אין תקדים בעולם,</w:t>
      </w:r>
      <w:r>
        <w:rPr>
          <w:rFonts w:hint="cs"/>
          <w:rtl/>
        </w:rPr>
        <w:t xml:space="preserve"> היא חברה שתרכז את כל הנכסים של כל הנמלים ביחד ותעשה רגולציה בין פיתוח של נמל לנמל, אף שצריכה להיות תחרות בין הנמלים.</w:t>
      </w:r>
    </w:p>
    <w:p w14:paraId="410C9D17" w14:textId="77777777" w:rsidR="00000000" w:rsidRDefault="00581103">
      <w:pPr>
        <w:pStyle w:val="a0"/>
        <w:rPr>
          <w:rFonts w:hint="cs"/>
          <w:rtl/>
        </w:rPr>
      </w:pPr>
    </w:p>
    <w:p w14:paraId="1BF36322" w14:textId="77777777" w:rsidR="00000000" w:rsidRDefault="00581103">
      <w:pPr>
        <w:pStyle w:val="a0"/>
        <w:rPr>
          <w:rFonts w:hint="cs"/>
          <w:rtl/>
        </w:rPr>
      </w:pPr>
      <w:r>
        <w:rPr>
          <w:rFonts w:hint="cs"/>
          <w:rtl/>
        </w:rPr>
        <w:t xml:space="preserve">לכן, אדוני היושב-ראש, יש פה עיוות מושגים ותדמיות. בפועל, מי שנהג פה נכון זה העובדים, ומי שנוהג פה בדורסנות זה הממשלה. אני אומר לך, אדוני </w:t>
      </w:r>
      <w:r>
        <w:rPr>
          <w:rFonts w:hint="cs"/>
          <w:rtl/>
        </w:rPr>
        <w:t>היושב-ראש, זה טירוף מוחלט. עוד כמה לילות של משא-ומתן והכול מסודר, יש לך רפורמה בהסכמה. איך אמר היום עמיר פרץ, כמו ברכבת. ברכבת זה נגמר במשא-ומתן. אדלר, נשיא בית-הדין הארצי לעבודה, דיבר השבוע על כך שסכסוכים מן הסוג הזה צריכים להיפתר באמנה בין המעסיקים לעובד</w:t>
      </w:r>
      <w:r>
        <w:rPr>
          <w:rFonts w:hint="cs"/>
          <w:rtl/>
        </w:rPr>
        <w:t>ים והמדינה. זה לא יכול להיות שמביאים רפורמה כל כך משמעותית ולא מאפשרים עוד זמן למיצוי. יש עוד מספיק זמן עד הפגרה.</w:t>
      </w:r>
    </w:p>
    <w:p w14:paraId="632ED8C8" w14:textId="77777777" w:rsidR="00000000" w:rsidRDefault="00581103">
      <w:pPr>
        <w:pStyle w:val="a0"/>
        <w:rPr>
          <w:rFonts w:hint="cs"/>
          <w:rtl/>
        </w:rPr>
      </w:pPr>
    </w:p>
    <w:p w14:paraId="173F4ACC" w14:textId="77777777" w:rsidR="00000000" w:rsidRDefault="00581103">
      <w:pPr>
        <w:pStyle w:val="a0"/>
        <w:rPr>
          <w:rFonts w:hint="cs"/>
          <w:rtl/>
        </w:rPr>
      </w:pPr>
      <w:r>
        <w:rPr>
          <w:rFonts w:hint="cs"/>
          <w:rtl/>
        </w:rPr>
        <w:t>אדוני היושב-ראש יודע טוב מאוד שכל זה נובע מפוליטיקה. הוא יודע טוב מאוד ששר האוצר רוצה לתקוע טריז בין שרון לבינינו, באפשרות של דיאלוג למשא-ומת</w:t>
      </w:r>
      <w:r>
        <w:rPr>
          <w:rFonts w:hint="cs"/>
          <w:rtl/>
        </w:rPr>
        <w:t>ן לאחדות. הוא יודע ששר האוצר בטירוף עכשיו לגמור את החוק הזה. הוא יודע שהוא יכניס אותנו לסחרור, והוא רוצה את הסחרור הזה, כי הוא רוצה להגיד שהעובדים עצלנים, עושקים, גוזלים ועשירים, כאשר האמת היא אחרת לגמרי. מדובר באנשים שעובדים מאוד קשה בתחום מאוד קשה. התחום</w:t>
      </w:r>
      <w:r>
        <w:rPr>
          <w:rFonts w:hint="cs"/>
          <w:rtl/>
        </w:rPr>
        <w:t xml:space="preserve"> של הובלה, ימאות, נתבות וספנות הוא תחום מאוד קשה פיזית. יש תנאים בדבר הזה ויש תרבות. אוהבים לרדת על עובדי הנמלים, ויש סיבות טובות, לפעמים, אבל מדובר בתרבות. אנשים מביאים את הילדים לעבוד שם ואת הנכדים. זה מקובל בכל העולם. אני אמרתי את זה לשר האוצר. ילדים גד</w:t>
      </w:r>
      <w:r>
        <w:rPr>
          <w:rFonts w:hint="cs"/>
          <w:rtl/>
        </w:rPr>
        <w:t xml:space="preserve">לים ליד הרציף. כך זה עובד שם. צריך לכבד את זה. </w:t>
      </w:r>
    </w:p>
    <w:p w14:paraId="72253B4A" w14:textId="77777777" w:rsidR="00000000" w:rsidRDefault="00581103">
      <w:pPr>
        <w:pStyle w:val="a0"/>
        <w:rPr>
          <w:rFonts w:hint="cs"/>
          <w:rtl/>
        </w:rPr>
      </w:pPr>
    </w:p>
    <w:p w14:paraId="19607527" w14:textId="77777777" w:rsidR="00000000" w:rsidRDefault="00581103">
      <w:pPr>
        <w:pStyle w:val="af1"/>
        <w:rPr>
          <w:rtl/>
        </w:rPr>
      </w:pPr>
      <w:r>
        <w:rPr>
          <w:rtl/>
        </w:rPr>
        <w:t>היו"ר</w:t>
      </w:r>
      <w:r>
        <w:rPr>
          <w:rFonts w:hint="cs"/>
          <w:rtl/>
        </w:rPr>
        <w:t xml:space="preserve"> ראובן ריבלין:</w:t>
      </w:r>
    </w:p>
    <w:p w14:paraId="247B28F8" w14:textId="77777777" w:rsidR="00000000" w:rsidRDefault="00581103">
      <w:pPr>
        <w:pStyle w:val="a0"/>
        <w:rPr>
          <w:rtl/>
        </w:rPr>
      </w:pPr>
    </w:p>
    <w:p w14:paraId="23DF76BB" w14:textId="77777777" w:rsidR="00000000" w:rsidRDefault="00581103">
      <w:pPr>
        <w:pStyle w:val="a0"/>
        <w:rPr>
          <w:rFonts w:hint="cs"/>
          <w:rtl/>
        </w:rPr>
      </w:pPr>
      <w:r>
        <w:rPr>
          <w:rFonts w:hint="cs"/>
          <w:rtl/>
        </w:rPr>
        <w:t xml:space="preserve">אני אומר לפרוטוקול שאני יודע. לא הגבתי, ועל כן אני לא רוצה שתיחשב שתיקתי כהודאה. </w:t>
      </w:r>
    </w:p>
    <w:p w14:paraId="4EDAA618" w14:textId="77777777" w:rsidR="00000000" w:rsidRDefault="00581103">
      <w:pPr>
        <w:pStyle w:val="a0"/>
        <w:rPr>
          <w:rFonts w:hint="cs"/>
          <w:rtl/>
        </w:rPr>
      </w:pPr>
    </w:p>
    <w:p w14:paraId="3522CF78" w14:textId="77777777" w:rsidR="00000000" w:rsidRDefault="00581103">
      <w:pPr>
        <w:pStyle w:val="-"/>
        <w:rPr>
          <w:rtl/>
        </w:rPr>
      </w:pPr>
      <w:bookmarkStart w:id="395" w:name="FS000001044T14_07_2004_15_55_23C"/>
      <w:bookmarkEnd w:id="395"/>
      <w:r>
        <w:rPr>
          <w:rtl/>
        </w:rPr>
        <w:t>יצחק הרצוג (העבודה-מימד):</w:t>
      </w:r>
    </w:p>
    <w:p w14:paraId="137E05E3" w14:textId="77777777" w:rsidR="00000000" w:rsidRDefault="00581103">
      <w:pPr>
        <w:pStyle w:val="a0"/>
        <w:rPr>
          <w:rtl/>
        </w:rPr>
      </w:pPr>
    </w:p>
    <w:p w14:paraId="64B4A064" w14:textId="77777777" w:rsidR="00000000" w:rsidRDefault="00581103">
      <w:pPr>
        <w:pStyle w:val="a0"/>
        <w:rPr>
          <w:rFonts w:hint="cs"/>
          <w:rtl/>
        </w:rPr>
      </w:pPr>
      <w:r>
        <w:rPr>
          <w:rFonts w:hint="cs"/>
          <w:rtl/>
        </w:rPr>
        <w:t>אצלי אתה יודע הכול. אני מכבד את הידענות המופלגת שלך בנושאים שונים. דבר אחד ב</w:t>
      </w:r>
      <w:r>
        <w:rPr>
          <w:rFonts w:hint="cs"/>
          <w:rtl/>
        </w:rPr>
        <w:t xml:space="preserve">רור לכולנו, ברגע שנלחץ ויהיה רוב בעד, יתחיל מצב חדש במשק הישראלי. </w:t>
      </w:r>
    </w:p>
    <w:p w14:paraId="007A0EBF" w14:textId="77777777" w:rsidR="00000000" w:rsidRDefault="00581103">
      <w:pPr>
        <w:pStyle w:val="a0"/>
        <w:ind w:firstLine="0"/>
        <w:rPr>
          <w:rFonts w:hint="cs"/>
          <w:rtl/>
        </w:rPr>
      </w:pPr>
    </w:p>
    <w:p w14:paraId="659476DF" w14:textId="77777777" w:rsidR="00000000" w:rsidRDefault="00581103">
      <w:pPr>
        <w:pStyle w:val="a0"/>
        <w:rPr>
          <w:rFonts w:hint="cs"/>
          <w:rtl/>
        </w:rPr>
      </w:pPr>
      <w:r>
        <w:rPr>
          <w:rFonts w:hint="cs"/>
          <w:rtl/>
        </w:rPr>
        <w:t>אני רוצה לומר עכשיו כמה דברים על ההסתייגויות שהגשתי. ראשית, הדבר העיקרי שהעובדים חוששים לגביו, ומדובר על הסדר לדורות, הוא שלחברת הנמל שבה הם יהיו מועסקים תהיה איתנות פיננסית. אני מבקש סעיף</w:t>
      </w:r>
      <w:r>
        <w:rPr>
          <w:rFonts w:hint="cs"/>
          <w:rtl/>
        </w:rPr>
        <w:t xml:space="preserve"> שבו הרשות שמפקחת על כך תדאג לאיתנות פיננסית, ושלפחות ש-50% מהכנסות חברת הנכסים ילכו לחברת הנמל. אני מבקש מועדים יותר מאוחרים לאפשרות מיצוי משא-ומתן, וכמובן, פיקוח יותר נאות של ועדת הכספים של הכנסת, במיוחד בכל הקשור לתעריפים.</w:t>
      </w:r>
    </w:p>
    <w:p w14:paraId="0BA13FC7" w14:textId="77777777" w:rsidR="00000000" w:rsidRDefault="00581103">
      <w:pPr>
        <w:pStyle w:val="a0"/>
        <w:rPr>
          <w:rFonts w:hint="cs"/>
          <w:rtl/>
        </w:rPr>
      </w:pPr>
    </w:p>
    <w:p w14:paraId="44187069" w14:textId="77777777" w:rsidR="00000000" w:rsidRDefault="00581103">
      <w:pPr>
        <w:pStyle w:val="a0"/>
        <w:rPr>
          <w:rFonts w:hint="cs"/>
          <w:rtl/>
        </w:rPr>
      </w:pPr>
      <w:r>
        <w:rPr>
          <w:rFonts w:hint="cs"/>
          <w:rtl/>
        </w:rPr>
        <w:t>כמו כן, אני סבור שיש נושאים נ</w:t>
      </w:r>
      <w:r>
        <w:rPr>
          <w:rFonts w:hint="cs"/>
          <w:rtl/>
        </w:rPr>
        <w:t>וספים שהזכרתי כאן, לרבות נושא הפנסיה, שמחייבים טיפול וליבון ממצה ומקיף מאוד. מקובל תמיד לעשות את זה בהסכם קיבוצי, ולכן אני מציע לבטל את הסעיף ולהחליף אותו בהסכם קיבוצי, ולא להתחיל את החוק עד אשר ייסגר ההסכם הקיבוצי. גם חבר הכנסת חיים כץ מציע הצעה דומה. נוש</w:t>
      </w:r>
      <w:r>
        <w:rPr>
          <w:rFonts w:hint="cs"/>
          <w:rtl/>
        </w:rPr>
        <w:t xml:space="preserve">אים מהסוג הזה צריך לתת להסכמה, ולא לדרוך על העובדים. </w:t>
      </w:r>
    </w:p>
    <w:p w14:paraId="789D520B" w14:textId="77777777" w:rsidR="00000000" w:rsidRDefault="00581103">
      <w:pPr>
        <w:pStyle w:val="a0"/>
        <w:rPr>
          <w:rFonts w:hint="cs"/>
          <w:rtl/>
        </w:rPr>
      </w:pPr>
    </w:p>
    <w:p w14:paraId="46617166" w14:textId="77777777" w:rsidR="00000000" w:rsidRDefault="00581103">
      <w:pPr>
        <w:pStyle w:val="af1"/>
        <w:rPr>
          <w:rtl/>
        </w:rPr>
      </w:pPr>
      <w:r>
        <w:rPr>
          <w:rtl/>
        </w:rPr>
        <w:t>היו"ר</w:t>
      </w:r>
      <w:r>
        <w:rPr>
          <w:rFonts w:hint="cs"/>
          <w:rtl/>
        </w:rPr>
        <w:t xml:space="preserve"> ראובן ריבלין:</w:t>
      </w:r>
    </w:p>
    <w:p w14:paraId="23482435" w14:textId="77777777" w:rsidR="00000000" w:rsidRDefault="00581103">
      <w:pPr>
        <w:pStyle w:val="a0"/>
        <w:rPr>
          <w:rtl/>
        </w:rPr>
      </w:pPr>
    </w:p>
    <w:p w14:paraId="21A1CA0A" w14:textId="77777777" w:rsidR="00000000" w:rsidRDefault="00581103">
      <w:pPr>
        <w:pStyle w:val="a0"/>
        <w:rPr>
          <w:rFonts w:hint="cs"/>
          <w:rtl/>
        </w:rPr>
      </w:pPr>
      <w:r>
        <w:rPr>
          <w:rFonts w:hint="cs"/>
          <w:rtl/>
        </w:rPr>
        <w:t>מה לגבי זה שהחוק לא ייכנס לתוקפו?</w:t>
      </w:r>
    </w:p>
    <w:p w14:paraId="56D0B1BB" w14:textId="77777777" w:rsidR="00000000" w:rsidRDefault="00581103">
      <w:pPr>
        <w:pStyle w:val="-"/>
        <w:rPr>
          <w:rFonts w:hint="cs"/>
          <w:rtl/>
        </w:rPr>
      </w:pPr>
    </w:p>
    <w:p w14:paraId="1F3F3372" w14:textId="77777777" w:rsidR="00000000" w:rsidRDefault="00581103">
      <w:pPr>
        <w:pStyle w:val="-"/>
        <w:rPr>
          <w:rtl/>
        </w:rPr>
      </w:pPr>
      <w:r>
        <w:rPr>
          <w:rtl/>
        </w:rPr>
        <w:t>יצחק הרצוג (העבודה-מימד):</w:t>
      </w:r>
    </w:p>
    <w:p w14:paraId="56A54E17" w14:textId="77777777" w:rsidR="00000000" w:rsidRDefault="00581103">
      <w:pPr>
        <w:pStyle w:val="a0"/>
        <w:rPr>
          <w:rFonts w:hint="cs"/>
          <w:rtl/>
        </w:rPr>
      </w:pPr>
    </w:p>
    <w:p w14:paraId="1EB1B29B" w14:textId="77777777" w:rsidR="00000000" w:rsidRDefault="00581103">
      <w:pPr>
        <w:pStyle w:val="a0"/>
        <w:ind w:firstLine="720"/>
        <w:rPr>
          <w:rFonts w:hint="cs"/>
          <w:rtl/>
        </w:rPr>
      </w:pPr>
      <w:r>
        <w:rPr>
          <w:rFonts w:hint="cs"/>
          <w:rtl/>
        </w:rPr>
        <w:t>כתוב שהחוק לא נכנס לתוקף, אלא בחתימת השרים. זה נועד להיות אקדח לרקה. בתוך 60 יום מאישור החוק, כדי לאפשר להם לדחות את ה</w:t>
      </w:r>
      <w:r>
        <w:rPr>
          <w:rFonts w:hint="cs"/>
          <w:rtl/>
        </w:rPr>
        <w:t>מועדים פעמיים.</w:t>
      </w:r>
    </w:p>
    <w:p w14:paraId="221DAD84" w14:textId="77777777" w:rsidR="00000000" w:rsidRDefault="00581103">
      <w:pPr>
        <w:pStyle w:val="a0"/>
        <w:ind w:firstLine="720"/>
        <w:rPr>
          <w:rFonts w:hint="cs"/>
          <w:rtl/>
        </w:rPr>
      </w:pPr>
    </w:p>
    <w:p w14:paraId="6796662F" w14:textId="77777777" w:rsidR="00000000" w:rsidRDefault="00581103">
      <w:pPr>
        <w:pStyle w:val="af0"/>
        <w:rPr>
          <w:rtl/>
        </w:rPr>
      </w:pPr>
      <w:r>
        <w:rPr>
          <w:rFonts w:hint="eastAsia"/>
          <w:rtl/>
        </w:rPr>
        <w:t>חיים</w:t>
      </w:r>
      <w:r>
        <w:rPr>
          <w:rtl/>
        </w:rPr>
        <w:t xml:space="preserve"> אורון (יחד):</w:t>
      </w:r>
    </w:p>
    <w:p w14:paraId="0FDB12FC" w14:textId="77777777" w:rsidR="00000000" w:rsidRDefault="00581103">
      <w:pPr>
        <w:pStyle w:val="a0"/>
        <w:rPr>
          <w:rFonts w:hint="cs"/>
          <w:rtl/>
        </w:rPr>
      </w:pPr>
    </w:p>
    <w:p w14:paraId="62741554" w14:textId="77777777" w:rsidR="00000000" w:rsidRDefault="00581103">
      <w:pPr>
        <w:pStyle w:val="a0"/>
        <w:rPr>
          <w:rFonts w:hint="cs"/>
          <w:rtl/>
        </w:rPr>
      </w:pPr>
      <w:r>
        <w:rPr>
          <w:rFonts w:hint="cs"/>
          <w:rtl/>
        </w:rPr>
        <w:t>60 יום שר אחד, 60 יום שר שני, ואז הממשלה עוד 90 יום.</w:t>
      </w:r>
    </w:p>
    <w:p w14:paraId="1A6311CF" w14:textId="77777777" w:rsidR="00000000" w:rsidRDefault="00581103">
      <w:pPr>
        <w:pStyle w:val="a0"/>
        <w:rPr>
          <w:rFonts w:hint="cs"/>
          <w:rtl/>
        </w:rPr>
      </w:pPr>
    </w:p>
    <w:p w14:paraId="65AEE0F4" w14:textId="77777777" w:rsidR="00000000" w:rsidRDefault="00581103">
      <w:pPr>
        <w:pStyle w:val="-"/>
        <w:rPr>
          <w:rtl/>
        </w:rPr>
      </w:pPr>
      <w:r>
        <w:rPr>
          <w:rtl/>
        </w:rPr>
        <w:t>יצחק הרצוג (העבודה-מימד):</w:t>
      </w:r>
    </w:p>
    <w:p w14:paraId="00F8D7AC" w14:textId="77777777" w:rsidR="00000000" w:rsidRDefault="00581103">
      <w:pPr>
        <w:pStyle w:val="a0"/>
        <w:rPr>
          <w:rFonts w:hint="cs"/>
          <w:rtl/>
        </w:rPr>
      </w:pPr>
    </w:p>
    <w:p w14:paraId="65768B98" w14:textId="77777777" w:rsidR="00000000" w:rsidRDefault="00581103">
      <w:pPr>
        <w:pStyle w:val="a0"/>
        <w:rPr>
          <w:rFonts w:hint="cs"/>
          <w:rtl/>
        </w:rPr>
      </w:pPr>
      <w:r>
        <w:rPr>
          <w:rFonts w:hint="cs"/>
          <w:rtl/>
        </w:rPr>
        <w:t xml:space="preserve">זו איזו חרב מתהפכת. אדוני היושב-ראש, יש למעלה מ-200 ימים, לא יכלו להביא את זה ביום שני.  </w:t>
      </w:r>
    </w:p>
    <w:p w14:paraId="0FD62336" w14:textId="77777777" w:rsidR="00000000" w:rsidRDefault="00581103">
      <w:pPr>
        <w:pStyle w:val="a0"/>
        <w:ind w:firstLine="0"/>
        <w:rPr>
          <w:rFonts w:hint="cs"/>
          <w:rtl/>
        </w:rPr>
      </w:pPr>
    </w:p>
    <w:p w14:paraId="25117728" w14:textId="77777777" w:rsidR="00000000" w:rsidRDefault="00581103">
      <w:pPr>
        <w:pStyle w:val="af1"/>
        <w:rPr>
          <w:rtl/>
        </w:rPr>
      </w:pPr>
      <w:r>
        <w:rPr>
          <w:rtl/>
        </w:rPr>
        <w:t>היו"ר</w:t>
      </w:r>
      <w:r>
        <w:rPr>
          <w:rFonts w:hint="cs"/>
          <w:rtl/>
        </w:rPr>
        <w:t xml:space="preserve"> ראובן ריבלין:</w:t>
      </w:r>
    </w:p>
    <w:p w14:paraId="2A14F746" w14:textId="77777777" w:rsidR="00000000" w:rsidRDefault="00581103">
      <w:pPr>
        <w:pStyle w:val="a0"/>
        <w:rPr>
          <w:rtl/>
        </w:rPr>
      </w:pPr>
    </w:p>
    <w:p w14:paraId="015F05AF" w14:textId="77777777" w:rsidR="00000000" w:rsidRDefault="00581103">
      <w:pPr>
        <w:pStyle w:val="a0"/>
        <w:rPr>
          <w:rFonts w:hint="cs"/>
          <w:rtl/>
        </w:rPr>
      </w:pPr>
      <w:r>
        <w:rPr>
          <w:rFonts w:hint="cs"/>
          <w:rtl/>
        </w:rPr>
        <w:t>חבר הכנסת אורון, באיזה יום י</w:t>
      </w:r>
      <w:r>
        <w:rPr>
          <w:rFonts w:hint="cs"/>
          <w:rtl/>
        </w:rPr>
        <w:t xml:space="preserve">היו מוכרחים להצביע. </w:t>
      </w:r>
    </w:p>
    <w:p w14:paraId="3569C877" w14:textId="77777777" w:rsidR="00000000" w:rsidRDefault="00581103">
      <w:pPr>
        <w:pStyle w:val="a0"/>
        <w:rPr>
          <w:rFonts w:hint="cs"/>
          <w:rtl/>
        </w:rPr>
      </w:pPr>
    </w:p>
    <w:p w14:paraId="363C586C" w14:textId="77777777" w:rsidR="00000000" w:rsidRDefault="00581103">
      <w:pPr>
        <w:pStyle w:val="-"/>
        <w:rPr>
          <w:rtl/>
        </w:rPr>
      </w:pPr>
      <w:r>
        <w:rPr>
          <w:rtl/>
        </w:rPr>
        <w:t>יצחק הרצוג (העבודה-מימד):</w:t>
      </w:r>
    </w:p>
    <w:p w14:paraId="4418E859" w14:textId="77777777" w:rsidR="00000000" w:rsidRDefault="00581103">
      <w:pPr>
        <w:pStyle w:val="a0"/>
        <w:rPr>
          <w:rFonts w:hint="cs"/>
          <w:rtl/>
        </w:rPr>
      </w:pPr>
    </w:p>
    <w:p w14:paraId="0A967241" w14:textId="77777777" w:rsidR="00000000" w:rsidRDefault="00581103">
      <w:pPr>
        <w:pStyle w:val="a0"/>
        <w:rPr>
          <w:rFonts w:hint="cs"/>
          <w:rtl/>
        </w:rPr>
      </w:pPr>
      <w:r>
        <w:rPr>
          <w:rFonts w:hint="cs"/>
          <w:rtl/>
        </w:rPr>
        <w:t>האם זה מצדיק פטור מחובת הנחה? יש לך 210 ימים.</w:t>
      </w:r>
    </w:p>
    <w:p w14:paraId="48A9EBDF" w14:textId="77777777" w:rsidR="00000000" w:rsidRDefault="00581103">
      <w:pPr>
        <w:pStyle w:val="a0"/>
        <w:rPr>
          <w:rFonts w:hint="cs"/>
          <w:rtl/>
        </w:rPr>
      </w:pPr>
    </w:p>
    <w:p w14:paraId="39CAB60F" w14:textId="77777777" w:rsidR="00000000" w:rsidRDefault="00581103">
      <w:pPr>
        <w:pStyle w:val="af1"/>
        <w:rPr>
          <w:rtl/>
        </w:rPr>
      </w:pPr>
      <w:r>
        <w:rPr>
          <w:rtl/>
        </w:rPr>
        <w:t>היו"ר</w:t>
      </w:r>
      <w:r>
        <w:rPr>
          <w:rFonts w:hint="cs"/>
          <w:rtl/>
        </w:rPr>
        <w:t xml:space="preserve"> ראובן ריבלין:</w:t>
      </w:r>
    </w:p>
    <w:p w14:paraId="30B73471" w14:textId="77777777" w:rsidR="00000000" w:rsidRDefault="00581103">
      <w:pPr>
        <w:pStyle w:val="a0"/>
        <w:rPr>
          <w:rtl/>
        </w:rPr>
      </w:pPr>
    </w:p>
    <w:p w14:paraId="7F63A877" w14:textId="77777777" w:rsidR="00000000" w:rsidRDefault="00581103">
      <w:pPr>
        <w:pStyle w:val="a0"/>
        <w:rPr>
          <w:rFonts w:hint="cs"/>
          <w:rtl/>
        </w:rPr>
      </w:pPr>
      <w:r>
        <w:rPr>
          <w:rFonts w:hint="cs"/>
          <w:rtl/>
        </w:rPr>
        <w:t>לגבי הפטור מחובת הנחה - - -</w:t>
      </w:r>
    </w:p>
    <w:p w14:paraId="2D42E022" w14:textId="77777777" w:rsidR="00000000" w:rsidRDefault="00581103">
      <w:pPr>
        <w:pStyle w:val="a0"/>
        <w:rPr>
          <w:rFonts w:hint="cs"/>
          <w:rtl/>
        </w:rPr>
      </w:pPr>
    </w:p>
    <w:p w14:paraId="799D3869" w14:textId="77777777" w:rsidR="00000000" w:rsidRDefault="00581103">
      <w:pPr>
        <w:pStyle w:val="-"/>
        <w:rPr>
          <w:rtl/>
        </w:rPr>
      </w:pPr>
      <w:r>
        <w:rPr>
          <w:rtl/>
        </w:rPr>
        <w:t>יצחק הרצוג (העבודה-מימד):</w:t>
      </w:r>
    </w:p>
    <w:p w14:paraId="1F8A1FF7" w14:textId="77777777" w:rsidR="00000000" w:rsidRDefault="00581103">
      <w:pPr>
        <w:pStyle w:val="a0"/>
        <w:rPr>
          <w:rFonts w:hint="cs"/>
          <w:rtl/>
        </w:rPr>
      </w:pPr>
    </w:p>
    <w:p w14:paraId="10F8F81D" w14:textId="77777777" w:rsidR="00000000" w:rsidRDefault="00581103">
      <w:pPr>
        <w:pStyle w:val="a0"/>
        <w:rPr>
          <w:rFonts w:hint="cs"/>
          <w:rtl/>
        </w:rPr>
      </w:pPr>
      <w:r>
        <w:rPr>
          <w:rFonts w:hint="cs"/>
          <w:rtl/>
        </w:rPr>
        <w:t xml:space="preserve">אדוני כבר ענה על זה. </w:t>
      </w:r>
    </w:p>
    <w:p w14:paraId="3A53188C" w14:textId="77777777" w:rsidR="00000000" w:rsidRDefault="00581103">
      <w:pPr>
        <w:pStyle w:val="a0"/>
        <w:rPr>
          <w:rFonts w:hint="cs"/>
          <w:rtl/>
        </w:rPr>
      </w:pPr>
    </w:p>
    <w:p w14:paraId="20E18C8D" w14:textId="77777777" w:rsidR="00000000" w:rsidRDefault="00581103">
      <w:pPr>
        <w:pStyle w:val="af1"/>
        <w:rPr>
          <w:rtl/>
        </w:rPr>
      </w:pPr>
      <w:r>
        <w:rPr>
          <w:rtl/>
        </w:rPr>
        <w:t>היו"ר</w:t>
      </w:r>
      <w:r>
        <w:rPr>
          <w:rFonts w:hint="cs"/>
          <w:rtl/>
        </w:rPr>
        <w:t xml:space="preserve"> ראובן ריבלין:</w:t>
      </w:r>
    </w:p>
    <w:p w14:paraId="07D9C0F6" w14:textId="77777777" w:rsidR="00000000" w:rsidRDefault="00581103">
      <w:pPr>
        <w:pStyle w:val="a0"/>
        <w:rPr>
          <w:rtl/>
        </w:rPr>
      </w:pPr>
    </w:p>
    <w:p w14:paraId="47CC58A3" w14:textId="77777777" w:rsidR="00000000" w:rsidRDefault="00581103">
      <w:pPr>
        <w:pStyle w:val="a0"/>
        <w:rPr>
          <w:rFonts w:hint="cs"/>
          <w:rtl/>
        </w:rPr>
      </w:pPr>
      <w:r>
        <w:rPr>
          <w:rFonts w:hint="cs"/>
          <w:rtl/>
        </w:rPr>
        <w:t>עניתי ואני מוכרח לומר שאני עומד עוד פעם</w:t>
      </w:r>
      <w:r>
        <w:rPr>
          <w:rFonts w:hint="cs"/>
          <w:rtl/>
        </w:rPr>
        <w:t xml:space="preserve"> על כך, הממשלה לא היתה צריכה את הפטור מחובת הנחה, אם לא היה אתמול - - -</w:t>
      </w:r>
    </w:p>
    <w:p w14:paraId="057132B2" w14:textId="77777777" w:rsidR="00000000" w:rsidRDefault="00581103">
      <w:pPr>
        <w:pStyle w:val="a0"/>
        <w:rPr>
          <w:rFonts w:hint="cs"/>
          <w:b/>
          <w:bCs/>
          <w:u w:val="single"/>
          <w:rtl/>
        </w:rPr>
      </w:pPr>
    </w:p>
    <w:p w14:paraId="62B28318" w14:textId="77777777" w:rsidR="00000000" w:rsidRDefault="00581103">
      <w:pPr>
        <w:pStyle w:val="af0"/>
        <w:rPr>
          <w:rtl/>
        </w:rPr>
      </w:pPr>
      <w:r>
        <w:rPr>
          <w:rFonts w:hint="eastAsia"/>
          <w:rtl/>
        </w:rPr>
        <w:t>חיים</w:t>
      </w:r>
      <w:r>
        <w:rPr>
          <w:rtl/>
        </w:rPr>
        <w:t xml:space="preserve"> אורון (יחד):</w:t>
      </w:r>
    </w:p>
    <w:p w14:paraId="755C24E7" w14:textId="77777777" w:rsidR="00000000" w:rsidRDefault="00581103">
      <w:pPr>
        <w:pStyle w:val="a0"/>
        <w:rPr>
          <w:rFonts w:hint="cs"/>
          <w:rtl/>
        </w:rPr>
      </w:pPr>
    </w:p>
    <w:p w14:paraId="6B00B56A" w14:textId="77777777" w:rsidR="00000000" w:rsidRDefault="00581103">
      <w:pPr>
        <w:pStyle w:val="a0"/>
        <w:rPr>
          <w:rFonts w:hint="cs"/>
          <w:rtl/>
        </w:rPr>
      </w:pPr>
      <w:r>
        <w:rPr>
          <w:rFonts w:hint="cs"/>
          <w:rtl/>
        </w:rPr>
        <w:t>אחרי שיצאת מהישיבה אמרתי, שזה היה תירוץ מכובד לומר שלא מצביעים היום. היה משבר, המחשב נפל.</w:t>
      </w:r>
    </w:p>
    <w:p w14:paraId="153C9B52" w14:textId="77777777" w:rsidR="00000000" w:rsidRDefault="00581103">
      <w:pPr>
        <w:pStyle w:val="a0"/>
        <w:rPr>
          <w:rFonts w:hint="cs"/>
          <w:rtl/>
        </w:rPr>
      </w:pPr>
    </w:p>
    <w:p w14:paraId="511F5D59" w14:textId="77777777" w:rsidR="00000000" w:rsidRDefault="00581103">
      <w:pPr>
        <w:pStyle w:val="af1"/>
        <w:rPr>
          <w:rtl/>
        </w:rPr>
      </w:pPr>
      <w:r>
        <w:rPr>
          <w:rtl/>
        </w:rPr>
        <w:t>היו"ר</w:t>
      </w:r>
      <w:r>
        <w:rPr>
          <w:rFonts w:hint="cs"/>
          <w:rtl/>
        </w:rPr>
        <w:t xml:space="preserve"> ראובן ריבלין:</w:t>
      </w:r>
    </w:p>
    <w:p w14:paraId="3B4D00E4" w14:textId="77777777" w:rsidR="00000000" w:rsidRDefault="00581103">
      <w:pPr>
        <w:pStyle w:val="a0"/>
        <w:rPr>
          <w:rFonts w:hint="cs"/>
          <w:rtl/>
        </w:rPr>
      </w:pPr>
    </w:p>
    <w:p w14:paraId="1427F157" w14:textId="77777777" w:rsidR="00000000" w:rsidRDefault="00581103">
      <w:pPr>
        <w:pStyle w:val="a0"/>
        <w:rPr>
          <w:rFonts w:hint="cs"/>
          <w:rtl/>
        </w:rPr>
      </w:pPr>
      <w:r>
        <w:rPr>
          <w:rFonts w:hint="cs"/>
          <w:rtl/>
        </w:rPr>
        <w:t>זו בהחלט אפשרות.</w:t>
      </w:r>
    </w:p>
    <w:p w14:paraId="5B624728" w14:textId="77777777" w:rsidR="00000000" w:rsidRDefault="00581103">
      <w:pPr>
        <w:pStyle w:val="a0"/>
        <w:rPr>
          <w:rFonts w:hint="cs"/>
          <w:rtl/>
        </w:rPr>
      </w:pPr>
    </w:p>
    <w:p w14:paraId="6450BE58" w14:textId="77777777" w:rsidR="00000000" w:rsidRDefault="00581103">
      <w:pPr>
        <w:pStyle w:val="af0"/>
        <w:rPr>
          <w:rtl/>
        </w:rPr>
      </w:pPr>
      <w:r>
        <w:rPr>
          <w:rFonts w:hint="eastAsia"/>
          <w:rtl/>
        </w:rPr>
        <w:t>חיים</w:t>
      </w:r>
      <w:r>
        <w:rPr>
          <w:rtl/>
        </w:rPr>
        <w:t xml:space="preserve"> אורון (יחד):</w:t>
      </w:r>
    </w:p>
    <w:p w14:paraId="08A316A1" w14:textId="77777777" w:rsidR="00000000" w:rsidRDefault="00581103">
      <w:pPr>
        <w:pStyle w:val="a0"/>
        <w:rPr>
          <w:rFonts w:hint="cs"/>
          <w:rtl/>
        </w:rPr>
      </w:pPr>
    </w:p>
    <w:p w14:paraId="73A7DE19" w14:textId="77777777" w:rsidR="00000000" w:rsidRDefault="00581103">
      <w:pPr>
        <w:pStyle w:val="a0"/>
        <w:rPr>
          <w:rFonts w:hint="cs"/>
          <w:rtl/>
        </w:rPr>
      </w:pPr>
      <w:r>
        <w:rPr>
          <w:rFonts w:hint="cs"/>
          <w:rtl/>
        </w:rPr>
        <w:t>אין שכל.</w:t>
      </w:r>
    </w:p>
    <w:p w14:paraId="0A006D75" w14:textId="77777777" w:rsidR="00000000" w:rsidRDefault="00581103">
      <w:pPr>
        <w:pStyle w:val="a0"/>
        <w:rPr>
          <w:rFonts w:hint="cs"/>
          <w:rtl/>
        </w:rPr>
      </w:pPr>
    </w:p>
    <w:p w14:paraId="4D73C518" w14:textId="77777777" w:rsidR="00000000" w:rsidRDefault="00581103">
      <w:pPr>
        <w:pStyle w:val="af1"/>
        <w:rPr>
          <w:rtl/>
        </w:rPr>
      </w:pPr>
      <w:r>
        <w:rPr>
          <w:rtl/>
        </w:rPr>
        <w:t>היו"ר</w:t>
      </w:r>
      <w:r>
        <w:rPr>
          <w:rFonts w:hint="cs"/>
          <w:rtl/>
        </w:rPr>
        <w:t xml:space="preserve"> ראובן ריבלין:</w:t>
      </w:r>
    </w:p>
    <w:p w14:paraId="6D5D0E45" w14:textId="77777777" w:rsidR="00000000" w:rsidRDefault="00581103">
      <w:pPr>
        <w:pStyle w:val="a0"/>
        <w:rPr>
          <w:rtl/>
        </w:rPr>
      </w:pPr>
    </w:p>
    <w:p w14:paraId="25F96421" w14:textId="77777777" w:rsidR="00000000" w:rsidRDefault="00581103">
      <w:pPr>
        <w:pStyle w:val="a0"/>
        <w:rPr>
          <w:rFonts w:hint="cs"/>
          <w:rtl/>
        </w:rPr>
      </w:pPr>
      <w:r>
        <w:rPr>
          <w:rFonts w:hint="cs"/>
          <w:rtl/>
        </w:rPr>
        <w:t>כל אחד ושיקוליו.</w:t>
      </w:r>
    </w:p>
    <w:p w14:paraId="6B831197" w14:textId="77777777" w:rsidR="00000000" w:rsidRDefault="00581103">
      <w:pPr>
        <w:pStyle w:val="a0"/>
        <w:rPr>
          <w:rFonts w:hint="cs"/>
          <w:rtl/>
        </w:rPr>
      </w:pPr>
    </w:p>
    <w:p w14:paraId="1E46B243" w14:textId="77777777" w:rsidR="00000000" w:rsidRDefault="00581103">
      <w:pPr>
        <w:pStyle w:val="-"/>
        <w:rPr>
          <w:rtl/>
        </w:rPr>
      </w:pPr>
      <w:bookmarkStart w:id="396" w:name="FS000001044T14_07_2004_15_58_02C"/>
      <w:bookmarkEnd w:id="396"/>
      <w:r>
        <w:rPr>
          <w:rtl/>
        </w:rPr>
        <w:t>יצחק הרצוג (העבודה-מימד):</w:t>
      </w:r>
    </w:p>
    <w:p w14:paraId="1931771B" w14:textId="77777777" w:rsidR="00000000" w:rsidRDefault="00581103">
      <w:pPr>
        <w:pStyle w:val="a0"/>
        <w:rPr>
          <w:rtl/>
        </w:rPr>
      </w:pPr>
    </w:p>
    <w:p w14:paraId="19B2F438" w14:textId="77777777" w:rsidR="00000000" w:rsidRDefault="00581103">
      <w:pPr>
        <w:pStyle w:val="a0"/>
        <w:rPr>
          <w:rFonts w:hint="cs"/>
          <w:rtl/>
        </w:rPr>
      </w:pPr>
      <w:r>
        <w:rPr>
          <w:rFonts w:hint="cs"/>
          <w:rtl/>
        </w:rPr>
        <w:t>חבר הכנסת אורון אומר לך שהחוק לא נכנס בכלל לתוקף. אני קורא לזה אקדח לרקה, שתבוא הממשלה ותגיד לעובדים, דרכנו עליכם והשפלנו אתכם, עכשיו אם לא תסכימו, נכניס את החוק לתוקף. החוק לא נכנס בכלל לתוקף.</w:t>
      </w:r>
    </w:p>
    <w:p w14:paraId="014FBEAC" w14:textId="77777777" w:rsidR="00000000" w:rsidRDefault="00581103">
      <w:pPr>
        <w:pStyle w:val="a0"/>
        <w:rPr>
          <w:rFonts w:hint="cs"/>
          <w:rtl/>
        </w:rPr>
      </w:pPr>
    </w:p>
    <w:p w14:paraId="6B52740B" w14:textId="77777777" w:rsidR="00000000" w:rsidRDefault="00581103">
      <w:pPr>
        <w:pStyle w:val="af1"/>
        <w:rPr>
          <w:rtl/>
        </w:rPr>
      </w:pPr>
      <w:r>
        <w:rPr>
          <w:rtl/>
        </w:rPr>
        <w:t>היו"ר</w:t>
      </w:r>
      <w:r>
        <w:rPr>
          <w:rFonts w:hint="cs"/>
          <w:rtl/>
        </w:rPr>
        <w:t xml:space="preserve"> ראובן ריבלין:</w:t>
      </w:r>
    </w:p>
    <w:p w14:paraId="553AC69A" w14:textId="77777777" w:rsidR="00000000" w:rsidRDefault="00581103">
      <w:pPr>
        <w:pStyle w:val="a0"/>
        <w:rPr>
          <w:rtl/>
        </w:rPr>
      </w:pPr>
    </w:p>
    <w:p w14:paraId="4AE1EA05" w14:textId="77777777" w:rsidR="00000000" w:rsidRDefault="00581103">
      <w:pPr>
        <w:pStyle w:val="a0"/>
        <w:rPr>
          <w:rFonts w:hint="cs"/>
          <w:rtl/>
        </w:rPr>
      </w:pPr>
      <w:r>
        <w:rPr>
          <w:rFonts w:hint="cs"/>
          <w:rtl/>
        </w:rPr>
        <w:t xml:space="preserve">החוק יוצר את האקדח. </w:t>
      </w:r>
    </w:p>
    <w:p w14:paraId="57DBA71E" w14:textId="77777777" w:rsidR="00000000" w:rsidRDefault="00581103">
      <w:pPr>
        <w:pStyle w:val="a0"/>
        <w:rPr>
          <w:rFonts w:hint="cs"/>
          <w:rtl/>
        </w:rPr>
      </w:pPr>
    </w:p>
    <w:p w14:paraId="20A719EB" w14:textId="77777777" w:rsidR="00000000" w:rsidRDefault="00581103">
      <w:pPr>
        <w:pStyle w:val="af0"/>
        <w:rPr>
          <w:rtl/>
        </w:rPr>
      </w:pPr>
      <w:r>
        <w:rPr>
          <w:rFonts w:hint="eastAsia"/>
          <w:rtl/>
        </w:rPr>
        <w:t>חיים</w:t>
      </w:r>
      <w:r>
        <w:rPr>
          <w:rtl/>
        </w:rPr>
        <w:t xml:space="preserve"> אורון (יחד):</w:t>
      </w:r>
    </w:p>
    <w:p w14:paraId="459A150D" w14:textId="77777777" w:rsidR="00000000" w:rsidRDefault="00581103">
      <w:pPr>
        <w:pStyle w:val="a0"/>
        <w:rPr>
          <w:rFonts w:hint="cs"/>
          <w:rtl/>
        </w:rPr>
      </w:pPr>
    </w:p>
    <w:p w14:paraId="432674E8" w14:textId="77777777" w:rsidR="00000000" w:rsidRDefault="00581103">
      <w:pPr>
        <w:pStyle w:val="a0"/>
        <w:ind w:left="719" w:firstLine="0"/>
        <w:rPr>
          <w:rFonts w:hint="cs"/>
          <w:rtl/>
        </w:rPr>
      </w:pPr>
      <w:r>
        <w:rPr>
          <w:rFonts w:hint="cs"/>
          <w:rtl/>
        </w:rPr>
        <w:t>- - -</w:t>
      </w:r>
    </w:p>
    <w:p w14:paraId="355FB250" w14:textId="77777777" w:rsidR="00000000" w:rsidRDefault="00581103">
      <w:pPr>
        <w:pStyle w:val="a0"/>
        <w:ind w:left="719" w:firstLine="0"/>
        <w:rPr>
          <w:rFonts w:hint="cs"/>
          <w:rtl/>
        </w:rPr>
      </w:pPr>
    </w:p>
    <w:p w14:paraId="33486C39" w14:textId="77777777" w:rsidR="00000000" w:rsidRDefault="00581103">
      <w:pPr>
        <w:pStyle w:val="-"/>
        <w:rPr>
          <w:rtl/>
        </w:rPr>
      </w:pPr>
      <w:r>
        <w:rPr>
          <w:rtl/>
        </w:rPr>
        <w:t>יצחק הרצוג (העבודה-מימד):</w:t>
      </w:r>
    </w:p>
    <w:p w14:paraId="7C6C9348" w14:textId="77777777" w:rsidR="00000000" w:rsidRDefault="00581103">
      <w:pPr>
        <w:pStyle w:val="a0"/>
        <w:ind w:left="719" w:firstLine="0"/>
        <w:rPr>
          <w:rFonts w:hint="cs"/>
          <w:rtl/>
        </w:rPr>
      </w:pPr>
    </w:p>
    <w:p w14:paraId="6C5B236B" w14:textId="77777777" w:rsidR="00000000" w:rsidRDefault="00581103">
      <w:pPr>
        <w:pStyle w:val="a0"/>
        <w:rPr>
          <w:rFonts w:hint="cs"/>
          <w:rtl/>
        </w:rPr>
      </w:pPr>
      <w:r>
        <w:rPr>
          <w:rFonts w:hint="cs"/>
          <w:rtl/>
        </w:rPr>
        <w:t>אבל את הפוקר הזה אני לא חושב שראוי לנהל בדיני עבודה. מדובר בבני-אדם כמוך וכמוני, אדוני היושב-ראש, והתנשאות בצורה של חקיקה לא תוביל לשום מקום</w:t>
      </w:r>
      <w:bookmarkStart w:id="397" w:name="FS000001044T14_07_2004_15_58_27C"/>
      <w:bookmarkEnd w:id="397"/>
      <w:r>
        <w:rPr>
          <w:rFonts w:hint="cs"/>
          <w:rtl/>
        </w:rPr>
        <w:t>. אני ראיתי את חבריך</w:t>
      </w:r>
      <w:r>
        <w:rPr>
          <w:rFonts w:hint="cs"/>
          <w:rtl/>
        </w:rPr>
        <w:t xml:space="preserve"> לסיעה, אדוני היושב-ראש, מפנים עורף אחרי כל ההבטחות הגבוהות שלהם. ברגע המתאים יושב-ראש הסיעה דאג שהם יעמדו דום מתוח יחד עם שר האוצר.</w:t>
      </w:r>
    </w:p>
    <w:p w14:paraId="7F6AC038" w14:textId="77777777" w:rsidR="00000000" w:rsidRDefault="00581103">
      <w:pPr>
        <w:pStyle w:val="a0"/>
        <w:rPr>
          <w:rFonts w:hint="cs"/>
          <w:rtl/>
        </w:rPr>
      </w:pPr>
    </w:p>
    <w:p w14:paraId="3D5D2A64" w14:textId="77777777" w:rsidR="00000000" w:rsidRDefault="00581103">
      <w:pPr>
        <w:pStyle w:val="af0"/>
        <w:rPr>
          <w:rtl/>
        </w:rPr>
      </w:pPr>
      <w:r>
        <w:rPr>
          <w:rFonts w:hint="eastAsia"/>
          <w:rtl/>
        </w:rPr>
        <w:t>חיים</w:t>
      </w:r>
      <w:r>
        <w:rPr>
          <w:rtl/>
        </w:rPr>
        <w:t xml:space="preserve"> כץ (הליכוד):</w:t>
      </w:r>
    </w:p>
    <w:p w14:paraId="3A301685" w14:textId="77777777" w:rsidR="00000000" w:rsidRDefault="00581103">
      <w:pPr>
        <w:pStyle w:val="a0"/>
        <w:rPr>
          <w:rFonts w:hint="cs"/>
          <w:rtl/>
        </w:rPr>
      </w:pPr>
    </w:p>
    <w:p w14:paraId="61DCBE23" w14:textId="77777777" w:rsidR="00000000" w:rsidRDefault="00581103">
      <w:pPr>
        <w:pStyle w:val="a0"/>
        <w:rPr>
          <w:rFonts w:hint="cs"/>
          <w:rtl/>
        </w:rPr>
      </w:pPr>
      <w:r>
        <w:rPr>
          <w:rFonts w:hint="cs"/>
          <w:rtl/>
        </w:rPr>
        <w:t>אני לא.</w:t>
      </w:r>
    </w:p>
    <w:p w14:paraId="6C772C0A" w14:textId="77777777" w:rsidR="00000000" w:rsidRDefault="00581103">
      <w:pPr>
        <w:pStyle w:val="a0"/>
        <w:rPr>
          <w:rFonts w:hint="cs"/>
          <w:rtl/>
        </w:rPr>
      </w:pPr>
    </w:p>
    <w:p w14:paraId="32E167FB" w14:textId="77777777" w:rsidR="00000000" w:rsidRDefault="00581103">
      <w:pPr>
        <w:pStyle w:val="-"/>
        <w:rPr>
          <w:rtl/>
        </w:rPr>
      </w:pPr>
      <w:r>
        <w:rPr>
          <w:rtl/>
        </w:rPr>
        <w:t>יצחק הרצוג (העבודה-מימד):</w:t>
      </w:r>
    </w:p>
    <w:p w14:paraId="0C5ED4D7" w14:textId="77777777" w:rsidR="00000000" w:rsidRDefault="00581103">
      <w:pPr>
        <w:pStyle w:val="a0"/>
        <w:rPr>
          <w:rFonts w:hint="cs"/>
          <w:rtl/>
        </w:rPr>
      </w:pPr>
    </w:p>
    <w:p w14:paraId="2D17E89D" w14:textId="77777777" w:rsidR="00000000" w:rsidRDefault="00581103">
      <w:pPr>
        <w:pStyle w:val="a0"/>
        <w:rPr>
          <w:rFonts w:hint="cs"/>
          <w:rtl/>
        </w:rPr>
      </w:pPr>
      <w:r>
        <w:rPr>
          <w:rFonts w:hint="cs"/>
          <w:rtl/>
        </w:rPr>
        <w:t>אולי אחד לא.</w:t>
      </w:r>
    </w:p>
    <w:p w14:paraId="0943A4D5" w14:textId="77777777" w:rsidR="00000000" w:rsidRDefault="00581103">
      <w:pPr>
        <w:pStyle w:val="a0"/>
        <w:rPr>
          <w:rFonts w:hint="cs"/>
          <w:rtl/>
        </w:rPr>
      </w:pPr>
    </w:p>
    <w:p w14:paraId="03173209" w14:textId="77777777" w:rsidR="00000000" w:rsidRDefault="00581103">
      <w:pPr>
        <w:pStyle w:val="af1"/>
        <w:rPr>
          <w:rtl/>
        </w:rPr>
      </w:pPr>
      <w:r>
        <w:rPr>
          <w:rtl/>
        </w:rPr>
        <w:t>היו"ר</w:t>
      </w:r>
      <w:r>
        <w:rPr>
          <w:rFonts w:hint="cs"/>
          <w:rtl/>
        </w:rPr>
        <w:t xml:space="preserve"> ראובן ריבלין:</w:t>
      </w:r>
    </w:p>
    <w:p w14:paraId="2BE72EA8" w14:textId="77777777" w:rsidR="00000000" w:rsidRDefault="00581103">
      <w:pPr>
        <w:pStyle w:val="a0"/>
        <w:ind w:firstLine="0"/>
        <w:rPr>
          <w:rFonts w:hint="cs"/>
          <w:rtl/>
        </w:rPr>
      </w:pPr>
    </w:p>
    <w:p w14:paraId="5EF59D07" w14:textId="77777777" w:rsidR="00000000" w:rsidRDefault="00581103">
      <w:pPr>
        <w:pStyle w:val="a0"/>
        <w:rPr>
          <w:rFonts w:hint="cs"/>
          <w:rtl/>
        </w:rPr>
      </w:pPr>
      <w:r>
        <w:rPr>
          <w:rFonts w:hint="cs"/>
          <w:rtl/>
        </w:rPr>
        <w:t>אחד מחברי ואני, בעזרתו של עמיר פ</w:t>
      </w:r>
      <w:r>
        <w:rPr>
          <w:rFonts w:hint="cs"/>
          <w:rtl/>
        </w:rPr>
        <w:t xml:space="preserve">רץ, הגענו להישגים גדולים ב"בזק". </w:t>
      </w:r>
    </w:p>
    <w:p w14:paraId="0F95F6A7" w14:textId="77777777" w:rsidR="00000000" w:rsidRDefault="00581103">
      <w:pPr>
        <w:pStyle w:val="-"/>
        <w:rPr>
          <w:rFonts w:hint="cs"/>
          <w:b w:val="0"/>
          <w:bCs w:val="0"/>
          <w:u w:val="none"/>
          <w:rtl/>
        </w:rPr>
      </w:pPr>
    </w:p>
    <w:p w14:paraId="072427BC" w14:textId="77777777" w:rsidR="00000000" w:rsidRDefault="00581103">
      <w:pPr>
        <w:pStyle w:val="-"/>
        <w:rPr>
          <w:rtl/>
        </w:rPr>
      </w:pPr>
      <w:r>
        <w:rPr>
          <w:rtl/>
        </w:rPr>
        <w:t>יצחק הרצוג (העבודה-מימד):</w:t>
      </w:r>
    </w:p>
    <w:p w14:paraId="1114FA37" w14:textId="77777777" w:rsidR="00000000" w:rsidRDefault="00581103">
      <w:pPr>
        <w:pStyle w:val="a0"/>
        <w:rPr>
          <w:rFonts w:hint="cs"/>
          <w:rtl/>
        </w:rPr>
      </w:pPr>
    </w:p>
    <w:p w14:paraId="6CCFDC2E" w14:textId="77777777" w:rsidR="00000000" w:rsidRDefault="00581103">
      <w:pPr>
        <w:pStyle w:val="a0"/>
        <w:rPr>
          <w:rFonts w:hint="cs"/>
          <w:rtl/>
        </w:rPr>
      </w:pPr>
      <w:r>
        <w:rPr>
          <w:rFonts w:hint="cs"/>
          <w:rtl/>
        </w:rPr>
        <w:t xml:space="preserve">לסיום, אני מבקש בפני מליאת הבית הזה לשקול מחדש אם היה נכון לגרור את המדינה לסכסוך החריף ביותר בתולדות סכסוכי העבודה שיכול לפרוץ, וחבל שיחצה קווים אדומים. </w:t>
      </w:r>
    </w:p>
    <w:p w14:paraId="7D3EC67F" w14:textId="77777777" w:rsidR="00000000" w:rsidRDefault="00581103">
      <w:pPr>
        <w:pStyle w:val="a0"/>
        <w:rPr>
          <w:rFonts w:hint="cs"/>
          <w:rtl/>
        </w:rPr>
      </w:pPr>
    </w:p>
    <w:p w14:paraId="6C51E4A7" w14:textId="77777777" w:rsidR="00000000" w:rsidRDefault="00581103">
      <w:pPr>
        <w:pStyle w:val="af1"/>
        <w:rPr>
          <w:rtl/>
        </w:rPr>
      </w:pPr>
      <w:r>
        <w:rPr>
          <w:rtl/>
        </w:rPr>
        <w:t>היו"ר</w:t>
      </w:r>
      <w:r>
        <w:rPr>
          <w:rFonts w:hint="cs"/>
          <w:rtl/>
        </w:rPr>
        <w:t xml:space="preserve"> ראובן ריבלין:</w:t>
      </w:r>
    </w:p>
    <w:p w14:paraId="1CBDD7E0" w14:textId="77777777" w:rsidR="00000000" w:rsidRDefault="00581103">
      <w:pPr>
        <w:pStyle w:val="a0"/>
        <w:rPr>
          <w:rFonts w:hint="cs"/>
          <w:rtl/>
        </w:rPr>
      </w:pPr>
    </w:p>
    <w:p w14:paraId="3A0F73EF" w14:textId="77777777" w:rsidR="00000000" w:rsidRDefault="00581103">
      <w:pPr>
        <w:pStyle w:val="a0"/>
        <w:rPr>
          <w:rFonts w:hint="cs"/>
          <w:rtl/>
        </w:rPr>
      </w:pPr>
      <w:r>
        <w:rPr>
          <w:rFonts w:hint="cs"/>
          <w:rtl/>
        </w:rPr>
        <w:t>תודה רבה לחבר הכנ</w:t>
      </w:r>
      <w:r>
        <w:rPr>
          <w:rFonts w:hint="cs"/>
          <w:rtl/>
        </w:rPr>
        <w:t>סת הרצוג. חבר הכנסת עמיר פרץ, בבקשה. חבר הכנסת טל, אדוני מתכוון גם הוא לדבר כמובן.</w:t>
      </w:r>
    </w:p>
    <w:p w14:paraId="7DDF5D34" w14:textId="77777777" w:rsidR="00000000" w:rsidRDefault="00581103">
      <w:pPr>
        <w:pStyle w:val="a0"/>
        <w:rPr>
          <w:rFonts w:hint="cs"/>
          <w:rtl/>
        </w:rPr>
      </w:pPr>
    </w:p>
    <w:p w14:paraId="7D079BBB" w14:textId="77777777" w:rsidR="00000000" w:rsidRDefault="00581103">
      <w:pPr>
        <w:pStyle w:val="af0"/>
        <w:rPr>
          <w:rtl/>
        </w:rPr>
      </w:pPr>
      <w:r>
        <w:rPr>
          <w:rFonts w:hint="eastAsia"/>
          <w:rtl/>
        </w:rPr>
        <w:t>דוד</w:t>
      </w:r>
      <w:r>
        <w:rPr>
          <w:rtl/>
        </w:rPr>
        <w:t xml:space="preserve"> טל (עם אחד):</w:t>
      </w:r>
    </w:p>
    <w:p w14:paraId="27EE6147" w14:textId="77777777" w:rsidR="00000000" w:rsidRDefault="00581103">
      <w:pPr>
        <w:pStyle w:val="a0"/>
        <w:rPr>
          <w:rFonts w:hint="cs"/>
          <w:rtl/>
        </w:rPr>
      </w:pPr>
    </w:p>
    <w:p w14:paraId="7F169C82" w14:textId="77777777" w:rsidR="00000000" w:rsidRDefault="00581103">
      <w:pPr>
        <w:pStyle w:val="a0"/>
        <w:rPr>
          <w:rFonts w:hint="cs"/>
          <w:rtl/>
        </w:rPr>
      </w:pPr>
      <w:r>
        <w:rPr>
          <w:rFonts w:hint="cs"/>
          <w:rtl/>
        </w:rPr>
        <w:t xml:space="preserve">אני מתכוון לנצל את כל הזכות שלי לפי תקנון הכנסת, ולדבר 30 דקות. </w:t>
      </w:r>
    </w:p>
    <w:p w14:paraId="217F1E84" w14:textId="77777777" w:rsidR="00000000" w:rsidRDefault="00581103">
      <w:pPr>
        <w:pStyle w:val="a0"/>
        <w:rPr>
          <w:rFonts w:hint="cs"/>
          <w:rtl/>
        </w:rPr>
      </w:pPr>
    </w:p>
    <w:p w14:paraId="24C26806" w14:textId="77777777" w:rsidR="00000000" w:rsidRDefault="00581103">
      <w:pPr>
        <w:pStyle w:val="af1"/>
        <w:rPr>
          <w:rtl/>
        </w:rPr>
      </w:pPr>
      <w:r>
        <w:rPr>
          <w:rtl/>
        </w:rPr>
        <w:t>היו"ר</w:t>
      </w:r>
      <w:r>
        <w:rPr>
          <w:rFonts w:hint="cs"/>
          <w:rtl/>
        </w:rPr>
        <w:t xml:space="preserve"> ראובן ריבלין:</w:t>
      </w:r>
    </w:p>
    <w:p w14:paraId="511D7F40" w14:textId="77777777" w:rsidR="00000000" w:rsidRDefault="00581103">
      <w:pPr>
        <w:pStyle w:val="a0"/>
        <w:rPr>
          <w:rtl/>
        </w:rPr>
      </w:pPr>
    </w:p>
    <w:p w14:paraId="73A7A89E" w14:textId="77777777" w:rsidR="00000000" w:rsidRDefault="00581103">
      <w:pPr>
        <w:pStyle w:val="a0"/>
        <w:rPr>
          <w:rFonts w:hint="cs"/>
          <w:rtl/>
        </w:rPr>
      </w:pPr>
      <w:r>
        <w:rPr>
          <w:rFonts w:hint="cs"/>
          <w:rtl/>
        </w:rPr>
        <w:t>כדי שאני לא אכנס את ועדת הכנסת עוד הפעם, אני נתתי 15 דקות. תאמין לי</w:t>
      </w:r>
      <w:r>
        <w:rPr>
          <w:rFonts w:hint="cs"/>
          <w:rtl/>
        </w:rPr>
        <w:t>, אף אחד עוד לא השתמש ב-15 דקות.</w:t>
      </w:r>
    </w:p>
    <w:p w14:paraId="01FCA499" w14:textId="77777777" w:rsidR="00000000" w:rsidRDefault="00581103">
      <w:pPr>
        <w:pStyle w:val="af0"/>
        <w:rPr>
          <w:rFonts w:hint="cs"/>
          <w:rtl/>
        </w:rPr>
      </w:pPr>
    </w:p>
    <w:p w14:paraId="544323F9" w14:textId="77777777" w:rsidR="00000000" w:rsidRDefault="00581103">
      <w:pPr>
        <w:pStyle w:val="af0"/>
        <w:rPr>
          <w:rtl/>
        </w:rPr>
      </w:pPr>
      <w:r>
        <w:rPr>
          <w:rFonts w:hint="eastAsia"/>
          <w:rtl/>
        </w:rPr>
        <w:t>דוד</w:t>
      </w:r>
      <w:r>
        <w:rPr>
          <w:rtl/>
        </w:rPr>
        <w:t xml:space="preserve"> טל (עם אחד):</w:t>
      </w:r>
    </w:p>
    <w:p w14:paraId="2EC7EF9C" w14:textId="77777777" w:rsidR="00000000" w:rsidRDefault="00581103">
      <w:pPr>
        <w:pStyle w:val="a0"/>
        <w:rPr>
          <w:rFonts w:hint="cs"/>
          <w:rtl/>
        </w:rPr>
      </w:pPr>
    </w:p>
    <w:p w14:paraId="47401095" w14:textId="77777777" w:rsidR="00000000" w:rsidRDefault="00581103">
      <w:pPr>
        <w:pStyle w:val="a0"/>
        <w:rPr>
          <w:rFonts w:hint="cs"/>
          <w:rtl/>
        </w:rPr>
      </w:pPr>
      <w:r>
        <w:rPr>
          <w:rFonts w:hint="cs"/>
          <w:rtl/>
        </w:rPr>
        <w:t>אני אנסה לדבר 30 דקות.</w:t>
      </w:r>
    </w:p>
    <w:p w14:paraId="7FC906F5" w14:textId="77777777" w:rsidR="00000000" w:rsidRDefault="00581103">
      <w:pPr>
        <w:pStyle w:val="a0"/>
        <w:rPr>
          <w:rFonts w:hint="cs"/>
          <w:rtl/>
        </w:rPr>
      </w:pPr>
    </w:p>
    <w:p w14:paraId="5E1CD53F" w14:textId="77777777" w:rsidR="00000000" w:rsidRDefault="00581103">
      <w:pPr>
        <w:pStyle w:val="af1"/>
        <w:rPr>
          <w:rtl/>
        </w:rPr>
      </w:pPr>
      <w:bookmarkStart w:id="398" w:name="FS000000557T14_07_2004_15_59_56"/>
      <w:bookmarkEnd w:id="398"/>
      <w:r>
        <w:rPr>
          <w:rtl/>
        </w:rPr>
        <w:t>היו"ר</w:t>
      </w:r>
      <w:r>
        <w:rPr>
          <w:rFonts w:hint="cs"/>
          <w:rtl/>
        </w:rPr>
        <w:t xml:space="preserve"> ראובן ריבלין:</w:t>
      </w:r>
    </w:p>
    <w:p w14:paraId="132DAFA0" w14:textId="77777777" w:rsidR="00000000" w:rsidRDefault="00581103">
      <w:pPr>
        <w:pStyle w:val="a"/>
        <w:rPr>
          <w:rFonts w:hint="cs"/>
          <w:rtl/>
        </w:rPr>
      </w:pPr>
    </w:p>
    <w:p w14:paraId="5AB74984" w14:textId="77777777" w:rsidR="00000000" w:rsidRDefault="00581103">
      <w:pPr>
        <w:pStyle w:val="a0"/>
        <w:rPr>
          <w:rFonts w:hint="cs"/>
          <w:rtl/>
        </w:rPr>
      </w:pPr>
      <w:r>
        <w:rPr>
          <w:rFonts w:hint="cs"/>
          <w:rtl/>
        </w:rPr>
        <w:t xml:space="preserve">קודם תתחיל עם  15 הדקות, ואחר כך נדבר הלאה. </w:t>
      </w:r>
    </w:p>
    <w:p w14:paraId="448C363A" w14:textId="77777777" w:rsidR="00000000" w:rsidRDefault="00581103">
      <w:pPr>
        <w:pStyle w:val="a"/>
        <w:rPr>
          <w:rFonts w:hint="cs"/>
          <w:rtl/>
        </w:rPr>
      </w:pPr>
    </w:p>
    <w:p w14:paraId="520930C7" w14:textId="77777777" w:rsidR="00000000" w:rsidRDefault="00581103">
      <w:pPr>
        <w:pStyle w:val="a"/>
        <w:rPr>
          <w:rFonts w:hint="cs"/>
          <w:rtl/>
        </w:rPr>
      </w:pPr>
    </w:p>
    <w:p w14:paraId="45A116BD" w14:textId="77777777" w:rsidR="00000000" w:rsidRDefault="00581103">
      <w:pPr>
        <w:pStyle w:val="a"/>
        <w:rPr>
          <w:rtl/>
        </w:rPr>
      </w:pPr>
      <w:bookmarkStart w:id="399" w:name="_Toc81561470"/>
      <w:r>
        <w:rPr>
          <w:rtl/>
        </w:rPr>
        <w:t>עמיר פרץ (עם אחד):</w:t>
      </w:r>
      <w:bookmarkEnd w:id="399"/>
    </w:p>
    <w:p w14:paraId="4FF21F56" w14:textId="77777777" w:rsidR="00000000" w:rsidRDefault="00581103">
      <w:pPr>
        <w:pStyle w:val="a0"/>
        <w:rPr>
          <w:rtl/>
        </w:rPr>
      </w:pPr>
    </w:p>
    <w:p w14:paraId="16A8F572" w14:textId="77777777" w:rsidR="00000000" w:rsidRDefault="00581103">
      <w:pPr>
        <w:pStyle w:val="a0"/>
        <w:rPr>
          <w:rFonts w:hint="cs"/>
          <w:rtl/>
        </w:rPr>
      </w:pPr>
      <w:r>
        <w:rPr>
          <w:rFonts w:hint="cs"/>
          <w:rtl/>
        </w:rPr>
        <w:t>אדוני היושב-ראש, חברי חברי הכנסת, כבוד השר, למען האמת, אני מרגיש שאני נמצא באחד הדיונים המוז</w:t>
      </w:r>
      <w:r>
        <w:rPr>
          <w:rFonts w:hint="cs"/>
          <w:rtl/>
        </w:rPr>
        <w:t>רים ביותר שהייתי בו אי-פעם בכנסת. לכאורה, היה צריך להיות פה מצב חירום, כי הרי קוראים לכולנו היום בצהריים, אחרי שמבטלים חובת הנחה, וזה בכלל לא משנה מדוע נפלה בחלקה של ועדת הכנסת ההזדמנות לעצור לרגע אותו גלגל מתגלגל, שהולך לגרום לנזק קשה ביותר. יש הבדל בין מ</w:t>
      </w:r>
      <w:r>
        <w:rPr>
          <w:rFonts w:hint="cs"/>
          <w:rtl/>
        </w:rPr>
        <w:t>קרה שבו מידרדרים לתהום שלא יודעים עליה, לבין מצב שבו דוחפים מראש לתהום בכל הכוח.</w:t>
      </w:r>
    </w:p>
    <w:p w14:paraId="6ADCC9AA" w14:textId="77777777" w:rsidR="00000000" w:rsidRDefault="00581103">
      <w:pPr>
        <w:pStyle w:val="a0"/>
        <w:rPr>
          <w:rFonts w:hint="cs"/>
          <w:rtl/>
        </w:rPr>
      </w:pPr>
    </w:p>
    <w:p w14:paraId="333161E4" w14:textId="77777777" w:rsidR="00000000" w:rsidRDefault="00581103">
      <w:pPr>
        <w:pStyle w:val="a0"/>
        <w:rPr>
          <w:rFonts w:hint="cs"/>
          <w:rtl/>
        </w:rPr>
      </w:pPr>
      <w:r>
        <w:rPr>
          <w:rFonts w:hint="cs"/>
          <w:rtl/>
        </w:rPr>
        <w:t>איזו אובססיה. שר אוצר בישראל, בלי בושה, נמצא גם בהצבעות על חוק בוועדת הכספים. מתי שר האוצר יושב ומשגיח ומסתכל על כל אחד מחברי הכנסת, מי מצביע ומי לא, ומסמן לו בעיפרון קטן? לא</w:t>
      </w:r>
      <w:r>
        <w:rPr>
          <w:rFonts w:hint="cs"/>
          <w:rtl/>
        </w:rPr>
        <w:t xml:space="preserve"> ייאמן. הוא מגיע לכל ישיבת ועדה, ולא מוותר על כל תמונה בטלוויזיה, לעמוד מול אותם ועדי עובדים של הנמלים, שהוא הצליח להכפיש את שמם ולהוציא אותם מקהל ישראל.</w:t>
      </w:r>
    </w:p>
    <w:p w14:paraId="0885274C" w14:textId="77777777" w:rsidR="00000000" w:rsidRDefault="00581103">
      <w:pPr>
        <w:pStyle w:val="a0"/>
        <w:rPr>
          <w:rFonts w:hint="cs"/>
          <w:rtl/>
        </w:rPr>
      </w:pPr>
    </w:p>
    <w:p w14:paraId="77413C50" w14:textId="77777777" w:rsidR="00000000" w:rsidRDefault="00581103">
      <w:pPr>
        <w:pStyle w:val="af1"/>
        <w:rPr>
          <w:rtl/>
        </w:rPr>
      </w:pPr>
      <w:r>
        <w:rPr>
          <w:rtl/>
        </w:rPr>
        <w:t>היו"ר</w:t>
      </w:r>
      <w:r>
        <w:rPr>
          <w:rFonts w:hint="cs"/>
          <w:rtl/>
        </w:rPr>
        <w:t xml:space="preserve"> ראובן ריבלין:</w:t>
      </w:r>
    </w:p>
    <w:p w14:paraId="1CB3C1A0" w14:textId="77777777" w:rsidR="00000000" w:rsidRDefault="00581103">
      <w:pPr>
        <w:pStyle w:val="a0"/>
        <w:rPr>
          <w:rtl/>
        </w:rPr>
      </w:pPr>
    </w:p>
    <w:p w14:paraId="3717D4A4" w14:textId="77777777" w:rsidR="00000000" w:rsidRDefault="00581103">
      <w:pPr>
        <w:pStyle w:val="a0"/>
        <w:rPr>
          <w:rFonts w:hint="cs"/>
          <w:rtl/>
        </w:rPr>
      </w:pPr>
      <w:r>
        <w:rPr>
          <w:rFonts w:hint="cs"/>
          <w:rtl/>
        </w:rPr>
        <w:t>חס וחלילה.</w:t>
      </w:r>
    </w:p>
    <w:p w14:paraId="2845764A" w14:textId="77777777" w:rsidR="00000000" w:rsidRDefault="00581103">
      <w:pPr>
        <w:pStyle w:val="a0"/>
        <w:rPr>
          <w:rFonts w:hint="cs"/>
          <w:rtl/>
        </w:rPr>
      </w:pPr>
    </w:p>
    <w:p w14:paraId="0BD7BF24" w14:textId="77777777" w:rsidR="00000000" w:rsidRDefault="00581103">
      <w:pPr>
        <w:pStyle w:val="a"/>
        <w:rPr>
          <w:rtl/>
        </w:rPr>
      </w:pPr>
      <w:bookmarkStart w:id="400" w:name="_Toc81561471"/>
      <w:r>
        <w:rPr>
          <w:rtl/>
        </w:rPr>
        <w:t>עמיר פרץ (עם אחד):</w:t>
      </w:r>
      <w:bookmarkEnd w:id="400"/>
    </w:p>
    <w:p w14:paraId="6ECC7BC7" w14:textId="77777777" w:rsidR="00000000" w:rsidRDefault="00581103">
      <w:pPr>
        <w:pStyle w:val="a0"/>
        <w:rPr>
          <w:rFonts w:hint="cs"/>
          <w:rtl/>
        </w:rPr>
      </w:pPr>
    </w:p>
    <w:p w14:paraId="35B567DF" w14:textId="77777777" w:rsidR="00000000" w:rsidRDefault="00581103">
      <w:pPr>
        <w:pStyle w:val="a0"/>
        <w:rPr>
          <w:rFonts w:hint="cs"/>
          <w:rtl/>
        </w:rPr>
      </w:pPr>
      <w:r>
        <w:rPr>
          <w:rFonts w:hint="cs"/>
          <w:rtl/>
        </w:rPr>
        <w:t>חס וחלילה? תראה מה עושים להם כאשר הם מסתובבים בר</w:t>
      </w:r>
      <w:r>
        <w:rPr>
          <w:rFonts w:hint="cs"/>
          <w:rtl/>
        </w:rPr>
        <w:t xml:space="preserve">חוב. שר האוצר שכח שלשון מתגלגלת הופכת לפעמים גרועה יותר מאקדח. הוא אביר ההסתה בישראל. הוא האיש שהמציא את הדרך שבה הסתה הופכת לעסק חסר אחריות, שלעתים הופך מסוכן מכלי ירי עצמו. לצערי, הכנסת לא מצליחה לעצור. </w:t>
      </w:r>
    </w:p>
    <w:p w14:paraId="0B5EA31E" w14:textId="77777777" w:rsidR="00000000" w:rsidRDefault="00581103">
      <w:pPr>
        <w:pStyle w:val="a0"/>
        <w:rPr>
          <w:rFonts w:hint="cs"/>
          <w:rtl/>
        </w:rPr>
      </w:pPr>
    </w:p>
    <w:p w14:paraId="48A465DA" w14:textId="77777777" w:rsidR="00000000" w:rsidRDefault="00581103">
      <w:pPr>
        <w:pStyle w:val="a0"/>
        <w:rPr>
          <w:rFonts w:hint="cs"/>
          <w:rtl/>
        </w:rPr>
      </w:pPr>
      <w:r>
        <w:rPr>
          <w:rFonts w:hint="cs"/>
          <w:rtl/>
        </w:rPr>
        <w:t>אדוני היושב-ראש, אני יודע שזה כואב לך, אבל אתה יו</w:t>
      </w:r>
      <w:r>
        <w:rPr>
          <w:rFonts w:hint="cs"/>
          <w:rtl/>
        </w:rPr>
        <w:t>דע יפה מאוד, ולא במקרה אמרת את זה, שהסוגיה שעומדת על סדר-היום היא, האם הכנסת היא כלי במערכת יחסי העבודה, כן או לא. זו סוגיה שצריך לדון בה, כי זה נכנס לשורש השאלה של מה מהותה של מדינה דמוקרטית - האם יש הפרדת רשויות. זו לא חוכמה לומר שכל מה שיש לו רוב הוא כש</w:t>
      </w:r>
      <w:r>
        <w:rPr>
          <w:rFonts w:hint="cs"/>
          <w:rtl/>
        </w:rPr>
        <w:t xml:space="preserve">ר. לא נכון לומר זאת. לעתים יושב-ראש כנסת יאמר, עם העובדה שיש כאן רוב, אתם משתמשים בכנסת לרעה. </w:t>
      </w:r>
    </w:p>
    <w:p w14:paraId="65E43FA0" w14:textId="77777777" w:rsidR="00000000" w:rsidRDefault="00581103">
      <w:pPr>
        <w:pStyle w:val="a0"/>
        <w:rPr>
          <w:rFonts w:hint="cs"/>
          <w:rtl/>
        </w:rPr>
      </w:pPr>
    </w:p>
    <w:p w14:paraId="0069B864" w14:textId="77777777" w:rsidR="00000000" w:rsidRDefault="00581103">
      <w:pPr>
        <w:pStyle w:val="af1"/>
        <w:rPr>
          <w:rtl/>
        </w:rPr>
      </w:pPr>
      <w:r>
        <w:rPr>
          <w:rtl/>
        </w:rPr>
        <w:t>היו"ר</w:t>
      </w:r>
      <w:r>
        <w:rPr>
          <w:rFonts w:hint="cs"/>
          <w:rtl/>
        </w:rPr>
        <w:t xml:space="preserve"> ראובן ריבלין</w:t>
      </w:r>
      <w:r>
        <w:rPr>
          <w:rtl/>
        </w:rPr>
        <w:t>:</w:t>
      </w:r>
    </w:p>
    <w:p w14:paraId="72D390F1" w14:textId="77777777" w:rsidR="00000000" w:rsidRDefault="00581103">
      <w:pPr>
        <w:pStyle w:val="a0"/>
        <w:rPr>
          <w:rtl/>
        </w:rPr>
      </w:pPr>
    </w:p>
    <w:p w14:paraId="396C6BBB" w14:textId="77777777" w:rsidR="00000000" w:rsidRDefault="00581103">
      <w:pPr>
        <w:pStyle w:val="a0"/>
        <w:rPr>
          <w:rFonts w:hint="cs"/>
          <w:rtl/>
        </w:rPr>
      </w:pPr>
      <w:r>
        <w:rPr>
          <w:rFonts w:hint="cs"/>
          <w:rtl/>
        </w:rPr>
        <w:t>לא.</w:t>
      </w:r>
    </w:p>
    <w:p w14:paraId="0F6DC8AB" w14:textId="77777777" w:rsidR="00000000" w:rsidRDefault="00581103">
      <w:pPr>
        <w:pStyle w:val="a0"/>
        <w:rPr>
          <w:rFonts w:hint="cs"/>
          <w:rtl/>
        </w:rPr>
      </w:pPr>
    </w:p>
    <w:p w14:paraId="01B7F289" w14:textId="77777777" w:rsidR="00000000" w:rsidRDefault="00581103">
      <w:pPr>
        <w:pStyle w:val="a"/>
        <w:rPr>
          <w:rtl/>
        </w:rPr>
      </w:pPr>
      <w:bookmarkStart w:id="401" w:name="_Toc81561472"/>
      <w:r>
        <w:rPr>
          <w:rtl/>
        </w:rPr>
        <w:t>עמיר פרץ (עם אחד):</w:t>
      </w:r>
      <w:bookmarkEnd w:id="401"/>
    </w:p>
    <w:p w14:paraId="08E01DE8" w14:textId="77777777" w:rsidR="00000000" w:rsidRDefault="00581103">
      <w:pPr>
        <w:pStyle w:val="a0"/>
        <w:rPr>
          <w:rFonts w:hint="cs"/>
          <w:rtl/>
        </w:rPr>
      </w:pPr>
    </w:p>
    <w:p w14:paraId="18E8003D" w14:textId="77777777" w:rsidR="00000000" w:rsidRDefault="00581103">
      <w:pPr>
        <w:pStyle w:val="a0"/>
        <w:rPr>
          <w:rFonts w:hint="cs"/>
          <w:rtl/>
        </w:rPr>
      </w:pPr>
      <w:r>
        <w:rPr>
          <w:rFonts w:hint="cs"/>
          <w:rtl/>
        </w:rPr>
        <w:t>כן, אדוני היושב-ראש.</w:t>
      </w:r>
    </w:p>
    <w:p w14:paraId="175DDC0D" w14:textId="77777777" w:rsidR="00000000" w:rsidRDefault="00581103">
      <w:pPr>
        <w:pStyle w:val="a0"/>
        <w:rPr>
          <w:rFonts w:hint="cs"/>
          <w:rtl/>
        </w:rPr>
      </w:pPr>
    </w:p>
    <w:p w14:paraId="06CF9649" w14:textId="77777777" w:rsidR="00000000" w:rsidRDefault="00581103">
      <w:pPr>
        <w:pStyle w:val="af1"/>
        <w:rPr>
          <w:rtl/>
        </w:rPr>
      </w:pPr>
      <w:r>
        <w:rPr>
          <w:rtl/>
        </w:rPr>
        <w:t>היו"ר ראובן ריבלין:</w:t>
      </w:r>
    </w:p>
    <w:p w14:paraId="64C52926" w14:textId="77777777" w:rsidR="00000000" w:rsidRDefault="00581103">
      <w:pPr>
        <w:pStyle w:val="a0"/>
        <w:rPr>
          <w:rtl/>
        </w:rPr>
      </w:pPr>
    </w:p>
    <w:p w14:paraId="7AC888F4" w14:textId="77777777" w:rsidR="00000000" w:rsidRDefault="00581103">
      <w:pPr>
        <w:pStyle w:val="a0"/>
        <w:rPr>
          <w:rFonts w:hint="cs"/>
          <w:rtl/>
        </w:rPr>
      </w:pPr>
      <w:r>
        <w:rPr>
          <w:rFonts w:hint="cs"/>
          <w:rtl/>
        </w:rPr>
        <w:t>יכול להיות שהרוב טועה, אבל הכנסת לעולם אינה טועה. הכנסת היא זו שכאשר ענ</w:t>
      </w:r>
      <w:r>
        <w:rPr>
          <w:rFonts w:hint="cs"/>
          <w:rtl/>
        </w:rPr>
        <w:t>יין מובא להכרעתה, הכרעתה היא הכרעה. אני אומר זאת במלוא האחריות, כאשר אני יודע שיכולה להתקבל הכרעה ממין אחר, שהיא בניגוד לא לעמדתי אלא פשוט לתורת חיי. אני אומר לך: הכרעה היא הכרעה. הכנסת יכולה לקבל את עמדתך ולומר: אל תדונו ואל תתעסקו בעניין זה, כי לא לנו הו</w:t>
      </w:r>
      <w:r>
        <w:rPr>
          <w:rFonts w:hint="cs"/>
          <w:rtl/>
        </w:rPr>
        <w:t>א. יקבל הרוב את דעתך, כמובן יצביע נגד.</w:t>
      </w:r>
    </w:p>
    <w:p w14:paraId="7A3B019B" w14:textId="77777777" w:rsidR="00000000" w:rsidRDefault="00581103">
      <w:pPr>
        <w:pStyle w:val="a0"/>
        <w:rPr>
          <w:rFonts w:hint="cs"/>
          <w:rtl/>
        </w:rPr>
      </w:pPr>
    </w:p>
    <w:p w14:paraId="44B99902" w14:textId="77777777" w:rsidR="00000000" w:rsidRDefault="00581103">
      <w:pPr>
        <w:pStyle w:val="-"/>
        <w:rPr>
          <w:rtl/>
        </w:rPr>
      </w:pPr>
      <w:bookmarkStart w:id="402" w:name="FS000000557T14_07_2004_16_26_59"/>
      <w:bookmarkStart w:id="403" w:name="FS000000557T14_07_2004_16_27_01C"/>
      <w:bookmarkEnd w:id="402"/>
      <w:bookmarkEnd w:id="403"/>
      <w:r>
        <w:rPr>
          <w:rtl/>
        </w:rPr>
        <w:t>עמיר פרץ (עם אחד):</w:t>
      </w:r>
    </w:p>
    <w:p w14:paraId="1F2FCBC1" w14:textId="77777777" w:rsidR="00000000" w:rsidRDefault="00581103">
      <w:pPr>
        <w:pStyle w:val="a0"/>
        <w:rPr>
          <w:rFonts w:hint="cs"/>
          <w:rtl/>
        </w:rPr>
      </w:pPr>
    </w:p>
    <w:p w14:paraId="07A85F6B" w14:textId="77777777" w:rsidR="00000000" w:rsidRDefault="00581103">
      <w:pPr>
        <w:pStyle w:val="a0"/>
        <w:rPr>
          <w:rFonts w:hint="cs"/>
          <w:rtl/>
        </w:rPr>
      </w:pPr>
      <w:r>
        <w:rPr>
          <w:rFonts w:hint="cs"/>
          <w:rtl/>
        </w:rPr>
        <w:t>אדוני היושב-ראש, אינני מדבר על אופי ההכרעה ועל מהות ההכרעה. אני מדבר על שבירת כללי משחק במדינה דמוקרטית, שבה בעצם לא מבחינים בין תפקיד הרשות המחוקקת, תפקיד הרשות המבצעת ותפקיד הרשות השופטת. אילו נ</w:t>
      </w:r>
      <w:r>
        <w:rPr>
          <w:rFonts w:hint="cs"/>
          <w:rtl/>
        </w:rPr>
        <w:t>כחת אתמול בדיון בוועדת הכספים, היית מחפש לך מקום להסתתר. אילו  חזית במחזה המביש שהתרחש שם, כשרגע לפני שהיושב-ראש מתחיל להכריז על הצבעה, מגיש לו אחד מפקידי האוצר מסמך ואומר לו: זה נספח נוסף לחוק, שאנחנו מוסיפים אותו כתוספת לחוק. המסמך דן בזכויות פנסיה ובהסד</w:t>
      </w:r>
      <w:r>
        <w:rPr>
          <w:rFonts w:hint="cs"/>
          <w:rtl/>
        </w:rPr>
        <w:t xml:space="preserve">רי פנסיה. </w:t>
      </w:r>
    </w:p>
    <w:p w14:paraId="6161371A" w14:textId="77777777" w:rsidR="00000000" w:rsidRDefault="00581103">
      <w:pPr>
        <w:pStyle w:val="a0"/>
        <w:rPr>
          <w:rFonts w:hint="cs"/>
          <w:rtl/>
        </w:rPr>
      </w:pPr>
    </w:p>
    <w:p w14:paraId="698BD93A" w14:textId="77777777" w:rsidR="00000000" w:rsidRDefault="00581103">
      <w:pPr>
        <w:pStyle w:val="a0"/>
        <w:rPr>
          <w:rFonts w:hint="cs"/>
          <w:rtl/>
        </w:rPr>
      </w:pPr>
      <w:r>
        <w:rPr>
          <w:rFonts w:hint="cs"/>
          <w:rtl/>
        </w:rPr>
        <w:t>אתה לא תמצא זאת שם, ותיכף אסביר לך למה לא תמצא זאת שם. אדוני היושב-ראש, שים לב שבסוף המסמך היתה שורה אחת שבה כתוב, שהיה ותהיה מחלוקת בין הצדדים, תבוא המחלוקת לפני ועדת הכספים, והיא תפעל על סמך חוק ההסכמים הקיבוציים. שאלתי את היועצת המשפטית לכנס</w:t>
      </w:r>
      <w:r>
        <w:rPr>
          <w:rFonts w:hint="cs"/>
          <w:rtl/>
        </w:rPr>
        <w:t>ת, ופניתי גם לסגנית היועץ המשפטי לממשלה שהיתה שם: האם אינכן סבורות שסעיף כזה הופך למעשה את ועדת הכספים למיני בית-הדין לעבודה? אדוני היושב-ראש, אתה יודע מה ענתה לי היועצת המשפטית לכנסת? זה רשום בפרוטוקול. היא אמרה לי: אני מאוד מצטערת, אבל זו הפעם הראשונה שא</w:t>
      </w:r>
      <w:r>
        <w:rPr>
          <w:rFonts w:hint="cs"/>
          <w:rtl/>
        </w:rPr>
        <w:t>ני רואה את הנייר. לכן, אין לי יכולת לומר לך. שעה לאחר מכן היתה התרוצצות, וכמובן הוציאו את הסעיף הזה, שהוא פגם מהותי ויסודי.</w:t>
      </w:r>
    </w:p>
    <w:p w14:paraId="35197EC8" w14:textId="77777777" w:rsidR="00000000" w:rsidRDefault="00581103">
      <w:pPr>
        <w:pStyle w:val="a0"/>
        <w:rPr>
          <w:rFonts w:hint="cs"/>
          <w:rtl/>
        </w:rPr>
      </w:pPr>
    </w:p>
    <w:p w14:paraId="2E218A09" w14:textId="77777777" w:rsidR="00000000" w:rsidRDefault="00581103">
      <w:pPr>
        <w:pStyle w:val="af1"/>
        <w:rPr>
          <w:rtl/>
        </w:rPr>
      </w:pPr>
      <w:r>
        <w:rPr>
          <w:rtl/>
        </w:rPr>
        <w:t>היו"ר ראובן ריבלין:</w:t>
      </w:r>
    </w:p>
    <w:p w14:paraId="57B94AC4" w14:textId="77777777" w:rsidR="00000000" w:rsidRDefault="00581103">
      <w:pPr>
        <w:pStyle w:val="a0"/>
        <w:rPr>
          <w:rtl/>
        </w:rPr>
      </w:pPr>
    </w:p>
    <w:p w14:paraId="7A7636B0" w14:textId="77777777" w:rsidR="00000000" w:rsidRDefault="00581103">
      <w:pPr>
        <w:pStyle w:val="a0"/>
        <w:rPr>
          <w:rFonts w:hint="cs"/>
          <w:rtl/>
        </w:rPr>
      </w:pPr>
      <w:r>
        <w:rPr>
          <w:rFonts w:hint="cs"/>
          <w:rtl/>
        </w:rPr>
        <w:t>אני מחפש אותו ואני לא מוצא.</w:t>
      </w:r>
    </w:p>
    <w:p w14:paraId="241CF6F3" w14:textId="77777777" w:rsidR="00000000" w:rsidRDefault="00581103">
      <w:pPr>
        <w:pStyle w:val="a0"/>
        <w:rPr>
          <w:rFonts w:hint="cs"/>
          <w:rtl/>
        </w:rPr>
      </w:pPr>
    </w:p>
    <w:p w14:paraId="063A893E" w14:textId="77777777" w:rsidR="00000000" w:rsidRDefault="00581103">
      <w:pPr>
        <w:pStyle w:val="-"/>
        <w:rPr>
          <w:rtl/>
        </w:rPr>
      </w:pPr>
      <w:bookmarkStart w:id="404" w:name="FS000000557T14_07_2004_16_35_20C"/>
      <w:bookmarkEnd w:id="404"/>
      <w:r>
        <w:rPr>
          <w:rtl/>
        </w:rPr>
        <w:t>עמיר פרץ (עם אחד):</w:t>
      </w:r>
    </w:p>
    <w:p w14:paraId="0EAFD583" w14:textId="77777777" w:rsidR="00000000" w:rsidRDefault="00581103">
      <w:pPr>
        <w:pStyle w:val="a0"/>
        <w:rPr>
          <w:rtl/>
        </w:rPr>
      </w:pPr>
    </w:p>
    <w:p w14:paraId="0A9EA8BB" w14:textId="77777777" w:rsidR="00000000" w:rsidRDefault="00581103">
      <w:pPr>
        <w:pStyle w:val="a0"/>
        <w:rPr>
          <w:rFonts w:hint="cs"/>
          <w:rtl/>
        </w:rPr>
      </w:pPr>
      <w:r>
        <w:rPr>
          <w:rFonts w:hint="cs"/>
          <w:rtl/>
        </w:rPr>
        <w:t>אמרתי לך: אל תחפש אותו. יכולתי למלא את פי מים ולהביא את הביזי</w:t>
      </w:r>
      <w:r>
        <w:rPr>
          <w:rFonts w:hint="cs"/>
          <w:rtl/>
        </w:rPr>
        <w:t>ון בפניך עכשיו, ומה היית עושה ומה היית אומר? אבל, אני לא אעשה לך זאת. אני מנעתי את הביזיון מהכנסת בטרם עת, כי גם אם יש לי שיקולים נוספים, בוודאי מחובתי לשמור על כבוד הכנסת, על הליך החקיקה הנכון ועל הפרדת הרשויות.</w:t>
      </w:r>
    </w:p>
    <w:p w14:paraId="03BBD2DF" w14:textId="77777777" w:rsidR="00000000" w:rsidRDefault="00581103">
      <w:pPr>
        <w:pStyle w:val="a0"/>
        <w:ind w:firstLine="0"/>
        <w:rPr>
          <w:rtl/>
        </w:rPr>
      </w:pPr>
    </w:p>
    <w:p w14:paraId="57956CAF" w14:textId="77777777" w:rsidR="00000000" w:rsidRDefault="00581103">
      <w:pPr>
        <w:pStyle w:val="a0"/>
        <w:ind w:firstLine="0"/>
        <w:rPr>
          <w:rFonts w:hint="cs"/>
          <w:rtl/>
        </w:rPr>
      </w:pPr>
      <w:r>
        <w:rPr>
          <w:rFonts w:hint="cs"/>
          <w:rtl/>
        </w:rPr>
        <w:tab/>
        <w:t>אדוני, אומרים שחלפו להם תשעה חודשים. תשעה</w:t>
      </w:r>
      <w:r>
        <w:rPr>
          <w:rFonts w:hint="cs"/>
          <w:rtl/>
        </w:rPr>
        <w:t xml:space="preserve"> חודשים מדברים בכנסת. הכנסת התכנסה לה אחרי ראש השנה. מה זה? רצינו להתכונן לצום וזה היה ערב יום כיפור, וקראו לכולם כאילו מלחמת יום כיפור חדשה בפתח. התכנסה לה הכנסת. למי שלא יודע, המליאה היתה בשיפוצים, ונאלצנו לעשות את הישיבה במקום אחר. כלומר, אפילו השיפוצני</w:t>
      </w:r>
      <w:r>
        <w:rPr>
          <w:rFonts w:hint="cs"/>
          <w:rtl/>
        </w:rPr>
        <w:t>קים לא השפיעו.</w:t>
      </w:r>
    </w:p>
    <w:p w14:paraId="1A774DD8" w14:textId="77777777" w:rsidR="00000000" w:rsidRDefault="00581103">
      <w:pPr>
        <w:pStyle w:val="a0"/>
        <w:rPr>
          <w:rFonts w:hint="cs"/>
          <w:rtl/>
        </w:rPr>
      </w:pPr>
    </w:p>
    <w:p w14:paraId="6DF209E5" w14:textId="77777777" w:rsidR="00000000" w:rsidRDefault="00581103">
      <w:pPr>
        <w:pStyle w:val="af1"/>
        <w:rPr>
          <w:rtl/>
        </w:rPr>
      </w:pPr>
      <w:r>
        <w:rPr>
          <w:rtl/>
        </w:rPr>
        <w:t>היו"ר ראובן ריבלין:</w:t>
      </w:r>
    </w:p>
    <w:p w14:paraId="79727965" w14:textId="77777777" w:rsidR="00000000" w:rsidRDefault="00581103">
      <w:pPr>
        <w:pStyle w:val="a0"/>
        <w:rPr>
          <w:rtl/>
        </w:rPr>
      </w:pPr>
    </w:p>
    <w:p w14:paraId="37A8046A" w14:textId="77777777" w:rsidR="00000000" w:rsidRDefault="00581103">
      <w:pPr>
        <w:pStyle w:val="a0"/>
        <w:rPr>
          <w:rFonts w:hint="cs"/>
          <w:rtl/>
        </w:rPr>
      </w:pPr>
      <w:r>
        <w:rPr>
          <w:rFonts w:hint="cs"/>
          <w:rtl/>
        </w:rPr>
        <w:t>עשינו אותה באולם ההצגות.</w:t>
      </w:r>
    </w:p>
    <w:p w14:paraId="43BE1F90" w14:textId="77777777" w:rsidR="00000000" w:rsidRDefault="00581103">
      <w:pPr>
        <w:pStyle w:val="a0"/>
        <w:rPr>
          <w:rFonts w:hint="cs"/>
          <w:rtl/>
        </w:rPr>
      </w:pPr>
    </w:p>
    <w:p w14:paraId="6FCDB4F8" w14:textId="77777777" w:rsidR="00000000" w:rsidRDefault="00581103">
      <w:pPr>
        <w:pStyle w:val="-"/>
        <w:rPr>
          <w:rtl/>
        </w:rPr>
      </w:pPr>
      <w:bookmarkStart w:id="405" w:name="FS000000557T14_07_2004_16_27_49C"/>
      <w:bookmarkEnd w:id="405"/>
      <w:r>
        <w:rPr>
          <w:rtl/>
        </w:rPr>
        <w:t>עמיר פרץ (עם אחד):</w:t>
      </w:r>
    </w:p>
    <w:p w14:paraId="41A4903F" w14:textId="77777777" w:rsidR="00000000" w:rsidRDefault="00581103">
      <w:pPr>
        <w:pStyle w:val="a0"/>
        <w:rPr>
          <w:rtl/>
        </w:rPr>
      </w:pPr>
    </w:p>
    <w:p w14:paraId="613E87FE" w14:textId="77777777" w:rsidR="00000000" w:rsidRDefault="00581103">
      <w:pPr>
        <w:pStyle w:val="a0"/>
        <w:rPr>
          <w:rFonts w:hint="cs"/>
          <w:rtl/>
        </w:rPr>
      </w:pPr>
      <w:r>
        <w:rPr>
          <w:rFonts w:hint="cs"/>
          <w:rtl/>
        </w:rPr>
        <w:t>עשינו אותה באולם ההרצאות.</w:t>
      </w:r>
    </w:p>
    <w:p w14:paraId="36F40393" w14:textId="77777777" w:rsidR="00000000" w:rsidRDefault="00581103">
      <w:pPr>
        <w:pStyle w:val="a0"/>
        <w:rPr>
          <w:rFonts w:hint="cs"/>
          <w:rtl/>
        </w:rPr>
      </w:pPr>
    </w:p>
    <w:p w14:paraId="4A39F23F" w14:textId="77777777" w:rsidR="00000000" w:rsidRDefault="00581103">
      <w:pPr>
        <w:pStyle w:val="af1"/>
        <w:rPr>
          <w:rtl/>
        </w:rPr>
      </w:pPr>
      <w:r>
        <w:rPr>
          <w:rtl/>
        </w:rPr>
        <w:t>היו"ר ראובן ריבלין:</w:t>
      </w:r>
    </w:p>
    <w:p w14:paraId="2C0F3E8B" w14:textId="77777777" w:rsidR="00000000" w:rsidRDefault="00581103">
      <w:pPr>
        <w:pStyle w:val="a0"/>
        <w:rPr>
          <w:rtl/>
        </w:rPr>
      </w:pPr>
    </w:p>
    <w:p w14:paraId="5FDF244D" w14:textId="77777777" w:rsidR="00000000" w:rsidRDefault="00581103">
      <w:pPr>
        <w:pStyle w:val="a0"/>
        <w:rPr>
          <w:rFonts w:hint="cs"/>
          <w:rtl/>
        </w:rPr>
      </w:pPr>
      <w:r>
        <w:rPr>
          <w:rFonts w:hint="cs"/>
          <w:rtl/>
        </w:rPr>
        <w:t>לא באולם ההרצאות, אלא באולם ההצגות.</w:t>
      </w:r>
    </w:p>
    <w:p w14:paraId="0E807498" w14:textId="77777777" w:rsidR="00000000" w:rsidRDefault="00581103">
      <w:pPr>
        <w:pStyle w:val="a0"/>
        <w:rPr>
          <w:rFonts w:hint="cs"/>
          <w:rtl/>
        </w:rPr>
      </w:pPr>
    </w:p>
    <w:p w14:paraId="71059DCB" w14:textId="77777777" w:rsidR="00000000" w:rsidRDefault="00581103">
      <w:pPr>
        <w:pStyle w:val="-"/>
        <w:rPr>
          <w:rtl/>
        </w:rPr>
      </w:pPr>
      <w:bookmarkStart w:id="406" w:name="FS000000557T14_07_2004_16_37_50C"/>
      <w:bookmarkEnd w:id="406"/>
      <w:r>
        <w:rPr>
          <w:rtl/>
        </w:rPr>
        <w:t>עמיר פרץ (עם אחד):</w:t>
      </w:r>
    </w:p>
    <w:p w14:paraId="7F8365E2" w14:textId="77777777" w:rsidR="00000000" w:rsidRDefault="00581103">
      <w:pPr>
        <w:pStyle w:val="a0"/>
        <w:rPr>
          <w:rtl/>
        </w:rPr>
      </w:pPr>
    </w:p>
    <w:p w14:paraId="6EE89A17" w14:textId="77777777" w:rsidR="00000000" w:rsidRDefault="00581103">
      <w:pPr>
        <w:pStyle w:val="a0"/>
        <w:rPr>
          <w:rFonts w:hint="cs"/>
          <w:rtl/>
        </w:rPr>
      </w:pPr>
      <w:r>
        <w:rPr>
          <w:rFonts w:hint="cs"/>
          <w:rtl/>
        </w:rPr>
        <w:t xml:space="preserve">בסדר, באולם ההצגות. זו באמת היתה הצגה. אני חושב שזו היתה אחת ההצגות </w:t>
      </w:r>
      <w:r>
        <w:rPr>
          <w:rFonts w:hint="cs"/>
          <w:rtl/>
        </w:rPr>
        <w:t>הטובות ביותר שעלו באותו אולם הצגות.</w:t>
      </w:r>
    </w:p>
    <w:p w14:paraId="6C6C6275" w14:textId="77777777" w:rsidR="00000000" w:rsidRDefault="00581103">
      <w:pPr>
        <w:pStyle w:val="a0"/>
        <w:rPr>
          <w:rFonts w:hint="cs"/>
          <w:rtl/>
        </w:rPr>
      </w:pPr>
    </w:p>
    <w:p w14:paraId="150A1752" w14:textId="77777777" w:rsidR="00000000" w:rsidRDefault="00581103">
      <w:pPr>
        <w:pStyle w:val="af0"/>
        <w:rPr>
          <w:rtl/>
        </w:rPr>
      </w:pPr>
      <w:r>
        <w:rPr>
          <w:rFonts w:hint="eastAsia"/>
          <w:rtl/>
        </w:rPr>
        <w:t>חיים</w:t>
      </w:r>
      <w:r>
        <w:rPr>
          <w:rtl/>
        </w:rPr>
        <w:t xml:space="preserve"> אורון (יחד):</w:t>
      </w:r>
    </w:p>
    <w:p w14:paraId="3F2D5F29" w14:textId="77777777" w:rsidR="00000000" w:rsidRDefault="00581103">
      <w:pPr>
        <w:pStyle w:val="a0"/>
        <w:rPr>
          <w:rFonts w:hint="cs"/>
          <w:rtl/>
        </w:rPr>
      </w:pPr>
    </w:p>
    <w:p w14:paraId="4AA86E7A" w14:textId="77777777" w:rsidR="00000000" w:rsidRDefault="00581103">
      <w:pPr>
        <w:pStyle w:val="a0"/>
        <w:rPr>
          <w:rFonts w:hint="cs"/>
          <w:rtl/>
        </w:rPr>
      </w:pPr>
      <w:r>
        <w:rPr>
          <w:rFonts w:hint="cs"/>
          <w:rtl/>
        </w:rPr>
        <w:t>לפחות באותו יום.</w:t>
      </w:r>
    </w:p>
    <w:p w14:paraId="3AA31C35" w14:textId="77777777" w:rsidR="00000000" w:rsidRDefault="00581103">
      <w:pPr>
        <w:pStyle w:val="a0"/>
        <w:rPr>
          <w:rFonts w:hint="cs"/>
          <w:rtl/>
        </w:rPr>
      </w:pPr>
    </w:p>
    <w:p w14:paraId="1E7DE796" w14:textId="77777777" w:rsidR="00000000" w:rsidRDefault="00581103">
      <w:pPr>
        <w:pStyle w:val="-"/>
        <w:rPr>
          <w:rtl/>
        </w:rPr>
      </w:pPr>
      <w:bookmarkStart w:id="407" w:name="FS000000557T14_07_2004_16_38_17C"/>
      <w:bookmarkEnd w:id="407"/>
      <w:r>
        <w:rPr>
          <w:rtl/>
        </w:rPr>
        <w:t>עמיר פרץ (עם אחד):</w:t>
      </w:r>
    </w:p>
    <w:p w14:paraId="5F2A2029" w14:textId="77777777" w:rsidR="00000000" w:rsidRDefault="00581103">
      <w:pPr>
        <w:pStyle w:val="a0"/>
        <w:rPr>
          <w:rtl/>
        </w:rPr>
      </w:pPr>
    </w:p>
    <w:p w14:paraId="6E20A759" w14:textId="77777777" w:rsidR="00000000" w:rsidRDefault="00581103">
      <w:pPr>
        <w:pStyle w:val="a0"/>
        <w:rPr>
          <w:rFonts w:hint="cs"/>
          <w:rtl/>
        </w:rPr>
      </w:pPr>
      <w:r>
        <w:rPr>
          <w:rFonts w:hint="cs"/>
          <w:rtl/>
        </w:rPr>
        <w:t>נקראנו בלהט, באיזו דרמה גדולה, והיתה הצבעה, וזה עבר בקריאה ראשונה. היתה התרוצצות לפני הקריאה הראשונה, וחלפו מאז תשעה חודשים. יש כאלה שאומרים: תשעה חודשים הם לא מס</w:t>
      </w:r>
      <w:r>
        <w:rPr>
          <w:rFonts w:hint="cs"/>
          <w:rtl/>
        </w:rPr>
        <w:t xml:space="preserve">פיק זמן כדי לנהל משא-ומתן ולסיים אותו? אדוני היושב-ראש, שום יום בתשעת החודשים האלה לא היה יום שבוזבז, לריק. כל יום היה עוד יום שהצדדים הבשילו לקראת קבלת החלטות. </w:t>
      </w:r>
    </w:p>
    <w:p w14:paraId="75C0F518" w14:textId="77777777" w:rsidR="00000000" w:rsidRDefault="00581103">
      <w:pPr>
        <w:pStyle w:val="a0"/>
        <w:rPr>
          <w:rFonts w:hint="cs"/>
          <w:rtl/>
        </w:rPr>
      </w:pPr>
    </w:p>
    <w:p w14:paraId="06878BFD" w14:textId="77777777" w:rsidR="00000000" w:rsidRDefault="00581103">
      <w:pPr>
        <w:pStyle w:val="a0"/>
        <w:rPr>
          <w:rFonts w:hint="cs"/>
          <w:rtl/>
        </w:rPr>
      </w:pPr>
      <w:r>
        <w:rPr>
          <w:rFonts w:hint="cs"/>
          <w:rtl/>
        </w:rPr>
        <w:t>יש רפורמות שלקחו לנו לפעמים שנים, ואתה היית שותף לאחת המרכזיות להן. אתה היית שותף לרפורמה ב"ב</w:t>
      </w:r>
      <w:r>
        <w:rPr>
          <w:rFonts w:hint="cs"/>
          <w:rtl/>
        </w:rPr>
        <w:t>זק". אתה היית שותף לתהליכים מאוד משמעותיים, אבל לא ניסית לשבור את הכללים שמישהו עשה לפניך. גם אם תחילת הרפורמה נחתמה בעת שראש הממשלה היה יצחק רבין, בייגה שוחט היה שר האוצר, שני שרי תקשורת התחלפו באותה עת - היו גם שולמית אלוני וגם משה שחל - וחתמנו. כשאתה נת</w:t>
      </w:r>
      <w:r>
        <w:rPr>
          <w:rFonts w:hint="cs"/>
          <w:rtl/>
        </w:rPr>
        <w:t xml:space="preserve">מנית לשר התקשורת, המשכת במתווה שמלווה אותנו עד היום. כמעט למעלה מ-11 שנים אנחנו מנהלים רפורמה בתקשורת בכל התחומים: בתחום התקשורת הבין-לאומית, בתחום התקשורת הקווית ובתחומי הסלולר. על כל התחומים האלה דיברנו כבר לפני 11 שנים. חתמנו על מתווה שמשנה באופן מהותי </w:t>
      </w:r>
      <w:r>
        <w:rPr>
          <w:rFonts w:hint="cs"/>
          <w:rtl/>
        </w:rPr>
        <w:t>את התחרות, והמתווה הזה מוכיח את עצמו עד היום.</w:t>
      </w:r>
    </w:p>
    <w:p w14:paraId="19121C8A" w14:textId="77777777" w:rsidR="00000000" w:rsidRDefault="00581103">
      <w:pPr>
        <w:pStyle w:val="a0"/>
        <w:rPr>
          <w:rFonts w:hint="cs"/>
          <w:rtl/>
        </w:rPr>
      </w:pPr>
    </w:p>
    <w:p w14:paraId="66DD9360" w14:textId="77777777" w:rsidR="00000000" w:rsidRDefault="00581103">
      <w:pPr>
        <w:pStyle w:val="a0"/>
        <w:rPr>
          <w:rFonts w:hint="cs"/>
          <w:rtl/>
        </w:rPr>
      </w:pPr>
      <w:r>
        <w:rPr>
          <w:rFonts w:hint="cs"/>
          <w:rtl/>
        </w:rPr>
        <w:t>אני רוצה שעם ישראל ידע, שיש שר אוצר שבאמת נהנה מההפקר. לבריאות. עיני לא צרה בו. שיהיה לו לבריאות. מאה אחוז. סילבן שלום שילם מחיר יקר, והוא נהנה מן ההפקר. עלא כיפאכ. זה קורה בחיים הפוליטיים. יש מצב בחיים הפוליט</w:t>
      </w:r>
      <w:r>
        <w:rPr>
          <w:rFonts w:hint="cs"/>
          <w:rtl/>
        </w:rPr>
        <w:t xml:space="preserve">יים, שמישהו שוכב על הגדר ומישהו אחר קוטף את הפירות. המצב הזה קורה. אבל, קצת נימוס, קצת דרך-ארץ. </w:t>
      </w:r>
    </w:p>
    <w:p w14:paraId="5D6BC162" w14:textId="77777777" w:rsidR="00000000" w:rsidRDefault="00581103">
      <w:pPr>
        <w:pStyle w:val="a0"/>
        <w:rPr>
          <w:rFonts w:hint="cs"/>
          <w:rtl/>
        </w:rPr>
      </w:pPr>
    </w:p>
    <w:p w14:paraId="09E6C1F1" w14:textId="77777777" w:rsidR="00000000" w:rsidRDefault="00581103">
      <w:pPr>
        <w:pStyle w:val="a0"/>
        <w:rPr>
          <w:rFonts w:hint="cs"/>
          <w:rtl/>
        </w:rPr>
      </w:pPr>
      <w:r>
        <w:rPr>
          <w:rFonts w:hint="cs"/>
          <w:rtl/>
        </w:rPr>
        <w:t>מה עומד לפנינו? בואו ונדבר על הרפורמות ששר האוצר ביבי נתניהו מתפאר בהן. הרכבת - נחתמה לפניו. הוא לא היה. אם הוא היה, זה לא היה מתקיים. היא יצאה לדרך כשהוא כבר</w:t>
      </w:r>
      <w:r>
        <w:rPr>
          <w:rFonts w:hint="cs"/>
          <w:rtl/>
        </w:rPr>
        <w:t xml:space="preserve"> היה שר האוצר. מי שהיה אחד האנשים שסייע - אולי תופתעו - בקידום הרפורמה ברכבת היה יושב-ראש ועדת הכלכלה, אברהם פורז. אף שאהבתו לעובדים היא לא מן הדברים הידועים במיוחד, הוא, ברוב הגיונו, בהיגיון פשוט, הביא להסכם שהוכיח את עצמו. הרכבת נוסעת ומתפתחת, ומשקיעים ש</w:t>
      </w:r>
      <w:r>
        <w:rPr>
          <w:rFonts w:hint="cs"/>
          <w:rtl/>
        </w:rPr>
        <w:t>ם ועושים בשיתוף פעולה ויש מוטיבציה משותפת של עובדים ומנהלים.</w:t>
      </w:r>
    </w:p>
    <w:p w14:paraId="74AAFF42" w14:textId="77777777" w:rsidR="00000000" w:rsidRDefault="00581103">
      <w:pPr>
        <w:pStyle w:val="a0"/>
        <w:rPr>
          <w:rFonts w:hint="cs"/>
          <w:rtl/>
        </w:rPr>
      </w:pPr>
    </w:p>
    <w:p w14:paraId="5F0F7678" w14:textId="77777777" w:rsidR="00000000" w:rsidRDefault="00581103">
      <w:pPr>
        <w:pStyle w:val="a0"/>
        <w:rPr>
          <w:rFonts w:hint="cs"/>
          <w:rtl/>
        </w:rPr>
      </w:pPr>
      <w:r>
        <w:rPr>
          <w:rFonts w:hint="cs"/>
          <w:rtl/>
        </w:rPr>
        <w:t xml:space="preserve">"אל על" - אין לשר האוצר דבר וחצי דבר עם הרפורמה ב"אל על". הכול היה מגובש ומוסכם, ואת כל ההסדרים עשינו לפני שהגיע שר האוצר הנוכחי. הוא הגיע לרגע שהוא חתם וקיבל שיק </w:t>
      </w:r>
      <w:r>
        <w:rPr>
          <w:rtl/>
        </w:rPr>
        <w:t>–</w:t>
      </w:r>
      <w:r>
        <w:rPr>
          <w:rFonts w:hint="cs"/>
          <w:rtl/>
        </w:rPr>
        <w:t xml:space="preserve"> עלא כיפאכ. שייהנה, לבריאות. ל</w:t>
      </w:r>
      <w:r>
        <w:rPr>
          <w:rFonts w:hint="cs"/>
          <w:rtl/>
        </w:rPr>
        <w:t>גבי הרפורמה ב"בזק", כבר אמרנו. אין לשר האוצר הנוכחי דבר וחצי דבר עמה.</w:t>
      </w:r>
    </w:p>
    <w:p w14:paraId="6F40BE38" w14:textId="77777777" w:rsidR="00000000" w:rsidRDefault="00581103">
      <w:pPr>
        <w:pStyle w:val="a0"/>
        <w:rPr>
          <w:rFonts w:hint="cs"/>
          <w:rtl/>
        </w:rPr>
      </w:pPr>
    </w:p>
    <w:p w14:paraId="21CE6860" w14:textId="77777777" w:rsidR="00000000" w:rsidRDefault="00581103">
      <w:pPr>
        <w:pStyle w:val="a0"/>
        <w:rPr>
          <w:rFonts w:hint="cs"/>
          <w:rtl/>
        </w:rPr>
      </w:pPr>
      <w:r>
        <w:rPr>
          <w:rFonts w:hint="cs"/>
          <w:rtl/>
        </w:rPr>
        <w:t>אוכל גם לצטט את ראש הממשלה, שאני מניח שבאופן מקרי בא לכנס קיסריה ואמר שם כמה משפטים, כשהאמת היא שגם אני קצת שכחתי מזה. הוא אמר שם, שלפני שנתיים הוא הופיע בכנס קיסריה - עד כמה שידוע לי ל</w:t>
      </w:r>
      <w:r>
        <w:rPr>
          <w:rFonts w:hint="cs"/>
          <w:rtl/>
        </w:rPr>
        <w:t>פני שנתיים בכנס קיסריה היה שר אוצר אחר - והוא סיפר, ברוב כנותו, שכשמדינת ישראל עמדה לפני משבר כלכלי והיתה סכנה לדירוג האשראי, הוא הרים טלפון לבוש וביקש מנשיא ארצות-הברית שיפרסם הודעה שאמריקה תומכת בכלכלת ישראל, ובאמת דירוג האשראי לא השתנה. הייתי בטוח שביבי</w:t>
      </w:r>
      <w:r>
        <w:rPr>
          <w:rFonts w:hint="cs"/>
          <w:rtl/>
        </w:rPr>
        <w:t xml:space="preserve"> הציל את דירוג האשראי. </w:t>
      </w:r>
    </w:p>
    <w:p w14:paraId="0686F26F" w14:textId="77777777" w:rsidR="00000000" w:rsidRDefault="00581103">
      <w:pPr>
        <w:pStyle w:val="a0"/>
        <w:rPr>
          <w:rFonts w:hint="cs"/>
          <w:rtl/>
        </w:rPr>
      </w:pPr>
    </w:p>
    <w:p w14:paraId="020F51B6" w14:textId="77777777" w:rsidR="00000000" w:rsidRDefault="00581103">
      <w:pPr>
        <w:pStyle w:val="a0"/>
        <w:rPr>
          <w:rFonts w:hint="cs"/>
          <w:rtl/>
        </w:rPr>
      </w:pPr>
      <w:r>
        <w:rPr>
          <w:rFonts w:hint="cs"/>
          <w:rtl/>
        </w:rPr>
        <w:t>באמת הופתעתי מאוד. פתאום הסתבר לי שראש הממשלה הרים טלפון לנשיא ארצות-הברית. הוא גם אמר שאת הערבויות שקיבלנו הוא בישל. את הכול אני מצטט, כי מי שאומר דברים בשם אומרם מביא גאולה לעולם. אני לא אעשה שום שימוש, חלילה, במלה שלא תהיה מדויק</w:t>
      </w:r>
      <w:r>
        <w:rPr>
          <w:rFonts w:hint="cs"/>
          <w:rtl/>
        </w:rPr>
        <w:t>ת לגבי ראש הממשלה. כיוון שאני אומר עכשיו את הדבר החשוב ביותר, אהיה מדויק מאוד. הוא אמר, שסילבן שלום, שר האוצר הקודם, תרם תרומה חשובה ביותר כדי להשיג את הערבויות מארצות-הברית. שר האוצר ישב ולא הכחיש.</w:t>
      </w:r>
    </w:p>
    <w:p w14:paraId="20BE6E3D" w14:textId="77777777" w:rsidR="00000000" w:rsidRDefault="00581103">
      <w:pPr>
        <w:pStyle w:val="a0"/>
        <w:rPr>
          <w:rFonts w:hint="cs"/>
          <w:rtl/>
        </w:rPr>
      </w:pPr>
    </w:p>
    <w:p w14:paraId="4497D9B4" w14:textId="77777777" w:rsidR="00000000" w:rsidRDefault="00581103">
      <w:pPr>
        <w:pStyle w:val="a0"/>
        <w:rPr>
          <w:rFonts w:hint="cs"/>
          <w:rtl/>
        </w:rPr>
      </w:pPr>
      <w:r>
        <w:rPr>
          <w:rFonts w:hint="cs"/>
          <w:rtl/>
        </w:rPr>
        <w:t xml:space="preserve">אזרחי מדינת ישראל, הגיע הזמן לא להתרשם מההצגה. ההצגה רק </w:t>
      </w:r>
      <w:r>
        <w:rPr>
          <w:rFonts w:hint="cs"/>
          <w:rtl/>
        </w:rPr>
        <w:t xml:space="preserve">מתחילה. אל תחשבו שביבי יוותר. הוא יבוא. הוא שומע. הוא מקשיב. חכו, סבלנות. תיכף הוא מגיע. אתם תראו איך הוא ידבר על ה"יגוארים". הוא לא יגיד שה"יגואר" הוא מבית-היוצר שלו. הוא לא יגיד שזה פעיל שהוא דואג לו והוא זה שמוודא ששכרו ותנאיו יהיו בסדר. הוא לא ידבר על </w:t>
      </w:r>
      <w:r>
        <w:rPr>
          <w:rFonts w:hint="cs"/>
          <w:rtl/>
        </w:rPr>
        <w:t>הפעילים הרבים שפרוסים מטעמו, ואני מקווה, חבר הכנסת אורון, שיִלְמדו לקח. אנחנו לא נשקול, בשום פנים ואופן, שיקולים פוליטיים. גם כשאנחנו יודעים שרוב עובדי הנמל הצביעו ליכוד, אנחנו נתמוך בהם ונסייע להם כשהם צודקים. נעשה את מלאכתנו כמי שאחראים למדינת ישראל, ולא</w:t>
      </w:r>
      <w:r>
        <w:rPr>
          <w:rFonts w:hint="cs"/>
          <w:rtl/>
        </w:rPr>
        <w:t xml:space="preserve"> משיקולים פוליטיים.</w:t>
      </w:r>
    </w:p>
    <w:p w14:paraId="10879A12" w14:textId="77777777" w:rsidR="00000000" w:rsidRDefault="00581103">
      <w:pPr>
        <w:pStyle w:val="a0"/>
        <w:rPr>
          <w:rFonts w:hint="cs"/>
          <w:rtl/>
        </w:rPr>
      </w:pPr>
    </w:p>
    <w:p w14:paraId="3D2E698C" w14:textId="77777777" w:rsidR="00000000" w:rsidRDefault="00581103">
      <w:pPr>
        <w:pStyle w:val="a0"/>
        <w:rPr>
          <w:rFonts w:hint="cs"/>
          <w:rtl/>
        </w:rPr>
      </w:pPr>
      <w:r>
        <w:rPr>
          <w:rFonts w:hint="cs"/>
          <w:rtl/>
        </w:rPr>
        <w:t>אבל, שר האוצר רוצה להחזיק את החבל בכל הקצוות. בואו ונדבר על הרפורמות ששר האוצר עשה. שימו לב: הרפורמה ברשות הדואר נעשתה פה בחופזה, והכול בחקיקה, והיא עדיין תקועה. עדיין מדברים. כשהצענו: בואו ונדבר לפני כן ונגיע להסכמים ונביא את הכול לבי</w:t>
      </w:r>
      <w:r>
        <w:rPr>
          <w:rFonts w:hint="cs"/>
          <w:rtl/>
        </w:rPr>
        <w:t xml:space="preserve">צוע והכול יצא לדרך - בשום פנים ואופן לא. הכול בכוח. </w:t>
      </w:r>
    </w:p>
    <w:p w14:paraId="389404DD" w14:textId="77777777" w:rsidR="00000000" w:rsidRDefault="00581103">
      <w:pPr>
        <w:pStyle w:val="a0"/>
        <w:rPr>
          <w:rFonts w:hint="cs"/>
          <w:rtl/>
        </w:rPr>
      </w:pPr>
    </w:p>
    <w:p w14:paraId="218B666F" w14:textId="77777777" w:rsidR="00000000" w:rsidRDefault="00581103">
      <w:pPr>
        <w:pStyle w:val="a0"/>
        <w:rPr>
          <w:rFonts w:hint="cs"/>
          <w:rtl/>
        </w:rPr>
      </w:pPr>
      <w:r>
        <w:rPr>
          <w:rFonts w:hint="cs"/>
          <w:rtl/>
        </w:rPr>
        <w:t>הרפורמה ב"מקורות" - בכוח. הכול היה פה בחקיקה, בתוך חוק ההסדרים. הכול עדיין תקוע. עוד צריך לדבר ולהסדיר את נושא הפנסיה.</w:t>
      </w:r>
    </w:p>
    <w:p w14:paraId="7BE5631F" w14:textId="77777777" w:rsidR="00000000" w:rsidRDefault="00581103">
      <w:pPr>
        <w:pStyle w:val="a0"/>
        <w:rPr>
          <w:rFonts w:hint="cs"/>
          <w:rtl/>
        </w:rPr>
      </w:pPr>
    </w:p>
    <w:p w14:paraId="2A18A24F" w14:textId="77777777" w:rsidR="00000000" w:rsidRDefault="00581103">
      <w:pPr>
        <w:pStyle w:val="a0"/>
        <w:rPr>
          <w:rFonts w:hint="cs"/>
          <w:rtl/>
        </w:rPr>
      </w:pPr>
      <w:r>
        <w:rPr>
          <w:rFonts w:hint="cs"/>
          <w:rtl/>
        </w:rPr>
        <w:t>הרפורמה במע"צ - הכול תקוע. כולם דיברו ודיברו, ועכשיו אף אחד לא יודע מי עובד ומי לא</w:t>
      </w:r>
      <w:r>
        <w:rPr>
          <w:rFonts w:hint="cs"/>
          <w:rtl/>
        </w:rPr>
        <w:t xml:space="preserve"> עובד, כי אין כבר מנהלים. לא יודעים למי שייך העובד. קודם הם היו שייכים למע"צ כיחידת-סמך, ועכשיו יש חברה ממשלתית. עוד מעט נגמר הזמן שהכנסת קבעה. עוד מעט העובדים לא ידעו מי נותן להם הוראות לזפת את הכבישים בלילה. זה לא ייאמן.</w:t>
      </w:r>
    </w:p>
    <w:p w14:paraId="0E1788E5" w14:textId="77777777" w:rsidR="00000000" w:rsidRDefault="00581103">
      <w:pPr>
        <w:pStyle w:val="a0"/>
        <w:rPr>
          <w:rFonts w:hint="cs"/>
          <w:rtl/>
        </w:rPr>
      </w:pPr>
    </w:p>
    <w:p w14:paraId="37EB64A7" w14:textId="77777777" w:rsidR="00000000" w:rsidRDefault="00581103">
      <w:pPr>
        <w:pStyle w:val="a0"/>
        <w:rPr>
          <w:rFonts w:hint="cs"/>
          <w:rtl/>
        </w:rPr>
      </w:pPr>
      <w:r>
        <w:rPr>
          <w:rFonts w:hint="cs"/>
          <w:rtl/>
        </w:rPr>
        <w:t xml:space="preserve">חוק הרשויות המקומיות - כבר אמרו </w:t>
      </w:r>
      <w:r>
        <w:rPr>
          <w:rFonts w:hint="cs"/>
          <w:rtl/>
        </w:rPr>
        <w:t>לפני: תרועה גדולה. שר האוצר בא, ולמחרת היה כתוב בכל העיתונים שהנה עובדי הרשויות המקומיות, בתוך 24 שעות, בזכותו של שר האוצר, אדוננו, מלכנו, יקבלו את כספם. הם הלכו.</w:t>
      </w:r>
    </w:p>
    <w:p w14:paraId="5C811BA1" w14:textId="77777777" w:rsidR="00000000" w:rsidRDefault="00581103">
      <w:pPr>
        <w:pStyle w:val="a0"/>
        <w:rPr>
          <w:rFonts w:hint="cs"/>
          <w:rtl/>
        </w:rPr>
      </w:pPr>
    </w:p>
    <w:p w14:paraId="600DDBD5" w14:textId="77777777" w:rsidR="00000000" w:rsidRDefault="00581103">
      <w:pPr>
        <w:pStyle w:val="af0"/>
        <w:rPr>
          <w:rtl/>
        </w:rPr>
      </w:pPr>
      <w:r>
        <w:rPr>
          <w:rFonts w:hint="eastAsia"/>
          <w:rtl/>
        </w:rPr>
        <w:t>יצחק</w:t>
      </w:r>
      <w:r>
        <w:rPr>
          <w:rtl/>
        </w:rPr>
        <w:t xml:space="preserve"> וקנין (ש"ס):</w:t>
      </w:r>
    </w:p>
    <w:p w14:paraId="0EB76D3F" w14:textId="77777777" w:rsidR="00000000" w:rsidRDefault="00581103">
      <w:pPr>
        <w:pStyle w:val="a0"/>
        <w:rPr>
          <w:rFonts w:hint="cs"/>
          <w:rtl/>
        </w:rPr>
      </w:pPr>
    </w:p>
    <w:p w14:paraId="2DE6CED2" w14:textId="77777777" w:rsidR="00000000" w:rsidRDefault="00581103">
      <w:pPr>
        <w:pStyle w:val="a0"/>
        <w:rPr>
          <w:rFonts w:hint="cs"/>
          <w:rtl/>
        </w:rPr>
      </w:pPr>
      <w:r>
        <w:rPr>
          <w:rFonts w:hint="cs"/>
          <w:rtl/>
        </w:rPr>
        <w:t>- - -</w:t>
      </w:r>
    </w:p>
    <w:p w14:paraId="0A992C54" w14:textId="77777777" w:rsidR="00000000" w:rsidRDefault="00581103">
      <w:pPr>
        <w:pStyle w:val="a0"/>
        <w:rPr>
          <w:rFonts w:hint="cs"/>
          <w:rtl/>
        </w:rPr>
      </w:pPr>
    </w:p>
    <w:p w14:paraId="3146446B" w14:textId="77777777" w:rsidR="00000000" w:rsidRDefault="00581103">
      <w:pPr>
        <w:pStyle w:val="-"/>
        <w:rPr>
          <w:rtl/>
        </w:rPr>
      </w:pPr>
      <w:bookmarkStart w:id="408" w:name="FS000000557T14_07_2004_16_51_58C"/>
      <w:bookmarkEnd w:id="408"/>
      <w:r>
        <w:rPr>
          <w:rtl/>
        </w:rPr>
        <w:t>עמיר פרץ (עם אחד):</w:t>
      </w:r>
    </w:p>
    <w:p w14:paraId="6FBB95A9" w14:textId="77777777" w:rsidR="00000000" w:rsidRDefault="00581103">
      <w:pPr>
        <w:pStyle w:val="a0"/>
        <w:rPr>
          <w:rtl/>
        </w:rPr>
      </w:pPr>
    </w:p>
    <w:p w14:paraId="0A69579A" w14:textId="77777777" w:rsidR="00000000" w:rsidRDefault="00581103">
      <w:pPr>
        <w:pStyle w:val="a0"/>
        <w:rPr>
          <w:rFonts w:hint="cs"/>
          <w:rtl/>
        </w:rPr>
      </w:pPr>
      <w:r>
        <w:rPr>
          <w:rFonts w:hint="cs"/>
          <w:rtl/>
        </w:rPr>
        <w:t>כן, אמרו להם: לכו לעיתון. שאלו, מה עם המשכורת,</w:t>
      </w:r>
      <w:r>
        <w:rPr>
          <w:rFonts w:hint="cs"/>
          <w:rtl/>
        </w:rPr>
        <w:t xml:space="preserve"> ואמרו להם: לכו לעיתון. איפה קראתם את זה?</w:t>
      </w:r>
    </w:p>
    <w:p w14:paraId="0652754F" w14:textId="77777777" w:rsidR="00000000" w:rsidRDefault="00581103">
      <w:pPr>
        <w:pStyle w:val="a0"/>
        <w:rPr>
          <w:rFonts w:hint="cs"/>
          <w:rtl/>
        </w:rPr>
      </w:pPr>
    </w:p>
    <w:p w14:paraId="246AFA51" w14:textId="77777777" w:rsidR="00000000" w:rsidRDefault="00581103">
      <w:pPr>
        <w:pStyle w:val="a0"/>
        <w:rPr>
          <w:rFonts w:hint="cs"/>
          <w:rtl/>
        </w:rPr>
      </w:pPr>
      <w:r>
        <w:rPr>
          <w:rFonts w:hint="cs"/>
          <w:rtl/>
        </w:rPr>
        <w:t>נו, כמה אפשר שהכנסת פה תשמש מין - - -? אני מאוד מעריך את חברי הכנסת, אבל הגיע הזמן שנפסיק להיות פה אילו שחקני ספסל בהצגה הגדולה של ביבי נתניהו. הגיע הזמן שלא נסכים יותר שביבי נתניהו יחשוב שהכנסת פה היא איזה מסך גד</w:t>
      </w:r>
      <w:r>
        <w:rPr>
          <w:rFonts w:hint="cs"/>
          <w:rtl/>
        </w:rPr>
        <w:t>ול שהוא יכול להרים אותו כשהוא רוצה ולהשתמש בו ולהוריד אותו כשהוא רוצה ולכבות את האורות. הגיע הזמן שאנחנו נאמר לו: אם אתה צריך את הכנסת, תביא אותה כאשר היא עושה את מלאכתה, כאשר היא מקיימת את תפקידה, ולא כחלק מיחסי הציבור שלך ולא כחלק מהשיטה המאוד-מכוערת שבה</w:t>
      </w:r>
      <w:r>
        <w:rPr>
          <w:rFonts w:hint="cs"/>
          <w:rtl/>
        </w:rPr>
        <w:t xml:space="preserve"> אתה מנהל מלחמות - מלחמות של מארבים נגד ראש הממשלה - ומחפש בכל דרך להכשיל כל מהלך מדיני שעומד בפתח.</w:t>
      </w:r>
    </w:p>
    <w:p w14:paraId="3711CC1E" w14:textId="77777777" w:rsidR="00000000" w:rsidRDefault="00581103">
      <w:pPr>
        <w:pStyle w:val="a0"/>
        <w:rPr>
          <w:rFonts w:hint="cs"/>
          <w:rtl/>
        </w:rPr>
      </w:pPr>
    </w:p>
    <w:p w14:paraId="40D07ACF" w14:textId="77777777" w:rsidR="00000000" w:rsidRDefault="00581103">
      <w:pPr>
        <w:pStyle w:val="a0"/>
        <w:rPr>
          <w:rFonts w:hint="cs"/>
          <w:rtl/>
        </w:rPr>
      </w:pPr>
      <w:r>
        <w:rPr>
          <w:rFonts w:hint="cs"/>
          <w:rtl/>
        </w:rPr>
        <w:t>לצערי הרב, כאשר אנחנו מדברים על הנמלים, מדובר באחת ההטעיות הגדולות ביותר. מדובר ברשות נמלים שמכניסה כל שנה למעלה ממיליארד שקל לקופת המדינה. השנה רשות הנמלי</w:t>
      </w:r>
      <w:r>
        <w:rPr>
          <w:rFonts w:hint="cs"/>
          <w:rtl/>
        </w:rPr>
        <w:t xml:space="preserve">ם העבירה למעלה ממיליארד שקל לקופת המדינה. אני רוצה שאזרחי ישראל ישאלו את עצמם - - - </w:t>
      </w:r>
    </w:p>
    <w:p w14:paraId="19041DDC" w14:textId="77777777" w:rsidR="00000000" w:rsidRDefault="00581103">
      <w:pPr>
        <w:pStyle w:val="a0"/>
        <w:rPr>
          <w:rFonts w:hint="cs"/>
          <w:rtl/>
        </w:rPr>
      </w:pPr>
    </w:p>
    <w:p w14:paraId="4DFA3F69" w14:textId="77777777" w:rsidR="00000000" w:rsidRDefault="00581103">
      <w:pPr>
        <w:pStyle w:val="af0"/>
        <w:rPr>
          <w:rtl/>
        </w:rPr>
      </w:pPr>
      <w:r>
        <w:rPr>
          <w:rFonts w:hint="eastAsia"/>
          <w:rtl/>
        </w:rPr>
        <w:t>אילן</w:t>
      </w:r>
      <w:r>
        <w:rPr>
          <w:rtl/>
        </w:rPr>
        <w:t xml:space="preserve"> שלגי (שינוי):</w:t>
      </w:r>
    </w:p>
    <w:p w14:paraId="145F8BB8" w14:textId="77777777" w:rsidR="00000000" w:rsidRDefault="00581103">
      <w:pPr>
        <w:pStyle w:val="a0"/>
        <w:rPr>
          <w:rFonts w:hint="cs"/>
          <w:rtl/>
        </w:rPr>
      </w:pPr>
    </w:p>
    <w:p w14:paraId="307FCCE3" w14:textId="77777777" w:rsidR="00000000" w:rsidRDefault="00581103">
      <w:pPr>
        <w:pStyle w:val="a0"/>
        <w:rPr>
          <w:rFonts w:hint="cs"/>
          <w:rtl/>
        </w:rPr>
      </w:pPr>
      <w:r>
        <w:rPr>
          <w:rFonts w:hint="cs"/>
          <w:rtl/>
        </w:rPr>
        <w:t>אדוני היושב-ראש, לא הסתיים הזמן?</w:t>
      </w:r>
    </w:p>
    <w:p w14:paraId="31E3FF66" w14:textId="77777777" w:rsidR="00000000" w:rsidRDefault="00581103">
      <w:pPr>
        <w:pStyle w:val="a0"/>
        <w:rPr>
          <w:rFonts w:hint="cs"/>
          <w:rtl/>
        </w:rPr>
      </w:pPr>
    </w:p>
    <w:p w14:paraId="12C9CB37" w14:textId="77777777" w:rsidR="00000000" w:rsidRDefault="00581103">
      <w:pPr>
        <w:pStyle w:val="af1"/>
        <w:rPr>
          <w:rtl/>
        </w:rPr>
      </w:pPr>
      <w:r>
        <w:rPr>
          <w:rtl/>
        </w:rPr>
        <w:t>היו"ר ראובן ריבלין:</w:t>
      </w:r>
    </w:p>
    <w:p w14:paraId="6285CAAE" w14:textId="77777777" w:rsidR="00000000" w:rsidRDefault="00581103">
      <w:pPr>
        <w:pStyle w:val="a0"/>
        <w:rPr>
          <w:rtl/>
        </w:rPr>
      </w:pPr>
    </w:p>
    <w:p w14:paraId="41BD5CE9" w14:textId="77777777" w:rsidR="00000000" w:rsidRDefault="00581103">
      <w:pPr>
        <w:pStyle w:val="a0"/>
        <w:rPr>
          <w:rFonts w:hint="cs"/>
          <w:rtl/>
        </w:rPr>
      </w:pPr>
      <w:r>
        <w:rPr>
          <w:rFonts w:hint="cs"/>
          <w:rtl/>
        </w:rPr>
        <w:t>הזמן הסתיים, אבל הואיל והפרעתי לו הפרעות בלתי פוסקות, אני נותן לך עוד שבע דקות. אדוני, בבקשה.</w:t>
      </w:r>
    </w:p>
    <w:p w14:paraId="18A23F79" w14:textId="77777777" w:rsidR="00000000" w:rsidRDefault="00581103">
      <w:pPr>
        <w:pStyle w:val="a0"/>
        <w:rPr>
          <w:rFonts w:hint="cs"/>
          <w:rtl/>
        </w:rPr>
      </w:pPr>
    </w:p>
    <w:p w14:paraId="2369BCDB" w14:textId="77777777" w:rsidR="00000000" w:rsidRDefault="00581103">
      <w:pPr>
        <w:pStyle w:val="-"/>
        <w:rPr>
          <w:rtl/>
        </w:rPr>
      </w:pPr>
      <w:bookmarkStart w:id="409" w:name="FS000000557T14_07_2004_16_54_50C"/>
      <w:bookmarkEnd w:id="409"/>
      <w:r>
        <w:rPr>
          <w:rtl/>
        </w:rPr>
        <w:t>עמיר פרץ (עם אחד):</w:t>
      </w:r>
    </w:p>
    <w:p w14:paraId="2A7EE45E" w14:textId="77777777" w:rsidR="00000000" w:rsidRDefault="00581103">
      <w:pPr>
        <w:pStyle w:val="a0"/>
        <w:rPr>
          <w:rtl/>
        </w:rPr>
      </w:pPr>
    </w:p>
    <w:p w14:paraId="610BB693" w14:textId="77777777" w:rsidR="00000000" w:rsidRDefault="00581103">
      <w:pPr>
        <w:pStyle w:val="a0"/>
        <w:rPr>
          <w:rFonts w:hint="cs"/>
          <w:rtl/>
        </w:rPr>
      </w:pPr>
      <w:r>
        <w:rPr>
          <w:rFonts w:hint="cs"/>
          <w:rtl/>
        </w:rPr>
        <w:t>אתה חושב שזה משנה כל כך? אתה מפתח שיטה של סתימת פיות? אתה תגיד את זה גם לשר האוצר?</w:t>
      </w:r>
    </w:p>
    <w:p w14:paraId="196809BC" w14:textId="77777777" w:rsidR="00000000" w:rsidRDefault="00581103">
      <w:pPr>
        <w:pStyle w:val="a0"/>
        <w:rPr>
          <w:rFonts w:hint="cs"/>
          <w:rtl/>
        </w:rPr>
      </w:pPr>
    </w:p>
    <w:p w14:paraId="474A2D17" w14:textId="77777777" w:rsidR="00000000" w:rsidRDefault="00581103">
      <w:pPr>
        <w:pStyle w:val="af1"/>
        <w:rPr>
          <w:rtl/>
        </w:rPr>
      </w:pPr>
      <w:r>
        <w:rPr>
          <w:rtl/>
        </w:rPr>
        <w:t>היו"ר ראובן ריבלין:</w:t>
      </w:r>
    </w:p>
    <w:p w14:paraId="03B0A340" w14:textId="77777777" w:rsidR="00000000" w:rsidRDefault="00581103">
      <w:pPr>
        <w:pStyle w:val="a0"/>
        <w:rPr>
          <w:rtl/>
        </w:rPr>
      </w:pPr>
    </w:p>
    <w:p w14:paraId="2A738433" w14:textId="77777777" w:rsidR="00000000" w:rsidRDefault="00581103">
      <w:pPr>
        <w:pStyle w:val="a0"/>
        <w:rPr>
          <w:rFonts w:hint="cs"/>
          <w:rtl/>
        </w:rPr>
      </w:pPr>
      <w:r>
        <w:rPr>
          <w:rFonts w:hint="cs"/>
          <w:rtl/>
        </w:rPr>
        <w:t>אני לא יודע מה משנה.</w:t>
      </w:r>
    </w:p>
    <w:p w14:paraId="2CA369FA" w14:textId="77777777" w:rsidR="00000000" w:rsidRDefault="00581103">
      <w:pPr>
        <w:pStyle w:val="a0"/>
        <w:rPr>
          <w:rFonts w:hint="cs"/>
          <w:rtl/>
        </w:rPr>
      </w:pPr>
    </w:p>
    <w:p w14:paraId="1425604F" w14:textId="77777777" w:rsidR="00000000" w:rsidRDefault="00581103">
      <w:pPr>
        <w:pStyle w:val="af0"/>
        <w:rPr>
          <w:rtl/>
        </w:rPr>
      </w:pPr>
      <w:r>
        <w:rPr>
          <w:rFonts w:hint="eastAsia"/>
          <w:rtl/>
        </w:rPr>
        <w:t>אילן</w:t>
      </w:r>
      <w:r>
        <w:rPr>
          <w:rtl/>
        </w:rPr>
        <w:t xml:space="preserve"> שלגי (שינוי):</w:t>
      </w:r>
    </w:p>
    <w:p w14:paraId="78EC6AEC" w14:textId="77777777" w:rsidR="00000000" w:rsidRDefault="00581103">
      <w:pPr>
        <w:pStyle w:val="a0"/>
        <w:rPr>
          <w:rFonts w:hint="cs"/>
          <w:rtl/>
        </w:rPr>
      </w:pPr>
    </w:p>
    <w:p w14:paraId="20CED0BA" w14:textId="77777777" w:rsidR="00000000" w:rsidRDefault="00581103">
      <w:pPr>
        <w:pStyle w:val="a0"/>
        <w:rPr>
          <w:rFonts w:hint="cs"/>
          <w:rtl/>
        </w:rPr>
      </w:pPr>
      <w:r>
        <w:rPr>
          <w:rFonts w:hint="cs"/>
          <w:rtl/>
        </w:rPr>
        <w:t>- - -</w:t>
      </w:r>
    </w:p>
    <w:p w14:paraId="392A461D" w14:textId="77777777" w:rsidR="00000000" w:rsidRDefault="00581103">
      <w:pPr>
        <w:pStyle w:val="a0"/>
        <w:rPr>
          <w:rFonts w:hint="cs"/>
          <w:rtl/>
        </w:rPr>
      </w:pPr>
    </w:p>
    <w:p w14:paraId="25D09882" w14:textId="77777777" w:rsidR="00000000" w:rsidRDefault="00581103">
      <w:pPr>
        <w:pStyle w:val="af1"/>
        <w:rPr>
          <w:rtl/>
        </w:rPr>
      </w:pPr>
      <w:r>
        <w:rPr>
          <w:rtl/>
        </w:rPr>
        <w:t>היו"ר ראובן ריבלין:</w:t>
      </w:r>
    </w:p>
    <w:p w14:paraId="4E778220" w14:textId="77777777" w:rsidR="00000000" w:rsidRDefault="00581103">
      <w:pPr>
        <w:pStyle w:val="a0"/>
        <w:rPr>
          <w:rtl/>
        </w:rPr>
      </w:pPr>
    </w:p>
    <w:p w14:paraId="59C7E9BA" w14:textId="77777777" w:rsidR="00000000" w:rsidRDefault="00581103">
      <w:pPr>
        <w:pStyle w:val="a0"/>
        <w:rPr>
          <w:rFonts w:hint="cs"/>
          <w:rtl/>
        </w:rPr>
      </w:pPr>
      <w:r>
        <w:rPr>
          <w:rFonts w:hint="cs"/>
          <w:rtl/>
        </w:rPr>
        <w:t>למה לך? חבר הכנסת שלגי מנהל את הישיבות בוועדת - - -</w:t>
      </w:r>
    </w:p>
    <w:p w14:paraId="655E782F" w14:textId="77777777" w:rsidR="00000000" w:rsidRDefault="00581103">
      <w:pPr>
        <w:pStyle w:val="a0"/>
        <w:rPr>
          <w:rFonts w:hint="cs"/>
          <w:rtl/>
        </w:rPr>
      </w:pPr>
    </w:p>
    <w:p w14:paraId="74358753" w14:textId="77777777" w:rsidR="00000000" w:rsidRDefault="00581103">
      <w:pPr>
        <w:pStyle w:val="-"/>
        <w:rPr>
          <w:rtl/>
        </w:rPr>
      </w:pPr>
      <w:bookmarkStart w:id="410" w:name="FS000000557T14_07_2004_16_55_39C"/>
      <w:bookmarkEnd w:id="410"/>
      <w:r>
        <w:rPr>
          <w:rtl/>
        </w:rPr>
        <w:t>עמיר פרץ</w:t>
      </w:r>
      <w:r>
        <w:rPr>
          <w:rtl/>
        </w:rPr>
        <w:t xml:space="preserve"> (עם אחד):</w:t>
      </w:r>
    </w:p>
    <w:p w14:paraId="44957CB4" w14:textId="77777777" w:rsidR="00000000" w:rsidRDefault="00581103">
      <w:pPr>
        <w:pStyle w:val="a0"/>
        <w:rPr>
          <w:rtl/>
        </w:rPr>
      </w:pPr>
    </w:p>
    <w:p w14:paraId="35DDE17A" w14:textId="77777777" w:rsidR="00000000" w:rsidRDefault="00581103">
      <w:pPr>
        <w:pStyle w:val="a0"/>
        <w:rPr>
          <w:rFonts w:hint="cs"/>
          <w:rtl/>
        </w:rPr>
      </w:pPr>
      <w:r>
        <w:rPr>
          <w:rFonts w:hint="cs"/>
          <w:rtl/>
        </w:rPr>
        <w:t>לא. הרי שינוי הם בעד חופש דיבור. לא ידעתי שפתאום הרפורמטורים הגדולים גם סותמים פיות.</w:t>
      </w:r>
    </w:p>
    <w:p w14:paraId="1C1FE83A" w14:textId="77777777" w:rsidR="00000000" w:rsidRDefault="00581103">
      <w:pPr>
        <w:pStyle w:val="af1"/>
        <w:rPr>
          <w:rtl/>
        </w:rPr>
      </w:pPr>
    </w:p>
    <w:p w14:paraId="0F1CC9EC" w14:textId="77777777" w:rsidR="00000000" w:rsidRDefault="00581103">
      <w:pPr>
        <w:pStyle w:val="af1"/>
        <w:rPr>
          <w:rtl/>
        </w:rPr>
      </w:pPr>
      <w:r>
        <w:rPr>
          <w:rtl/>
        </w:rPr>
        <w:t>היו"ר ראובן ריבלין:</w:t>
      </w:r>
    </w:p>
    <w:p w14:paraId="5E7B15D5" w14:textId="77777777" w:rsidR="00000000" w:rsidRDefault="00581103">
      <w:pPr>
        <w:pStyle w:val="a0"/>
        <w:rPr>
          <w:rtl/>
        </w:rPr>
      </w:pPr>
    </w:p>
    <w:p w14:paraId="330187F0" w14:textId="77777777" w:rsidR="00000000" w:rsidRDefault="00581103">
      <w:pPr>
        <w:pStyle w:val="a0"/>
        <w:rPr>
          <w:rFonts w:hint="cs"/>
          <w:rtl/>
        </w:rPr>
      </w:pPr>
      <w:r>
        <w:rPr>
          <w:rFonts w:hint="cs"/>
          <w:rtl/>
        </w:rPr>
        <w:t>חבר הכנסת פרץ.</w:t>
      </w:r>
    </w:p>
    <w:p w14:paraId="5CC8C9D1" w14:textId="77777777" w:rsidR="00000000" w:rsidRDefault="00581103">
      <w:pPr>
        <w:pStyle w:val="a0"/>
        <w:rPr>
          <w:rFonts w:hint="cs"/>
          <w:rtl/>
        </w:rPr>
      </w:pPr>
    </w:p>
    <w:p w14:paraId="1DF349A5" w14:textId="77777777" w:rsidR="00000000" w:rsidRDefault="00581103">
      <w:pPr>
        <w:pStyle w:val="af0"/>
        <w:rPr>
          <w:rtl/>
        </w:rPr>
      </w:pPr>
      <w:r>
        <w:rPr>
          <w:rFonts w:hint="eastAsia"/>
          <w:rtl/>
        </w:rPr>
        <w:t>אילן</w:t>
      </w:r>
      <w:r>
        <w:rPr>
          <w:rtl/>
        </w:rPr>
        <w:t xml:space="preserve"> שלגי (שינוי):</w:t>
      </w:r>
    </w:p>
    <w:p w14:paraId="195CF5F1" w14:textId="77777777" w:rsidR="00000000" w:rsidRDefault="00581103">
      <w:pPr>
        <w:pStyle w:val="a0"/>
        <w:rPr>
          <w:rFonts w:hint="cs"/>
          <w:rtl/>
        </w:rPr>
      </w:pPr>
    </w:p>
    <w:p w14:paraId="1E53DE78" w14:textId="77777777" w:rsidR="00000000" w:rsidRDefault="00581103">
      <w:pPr>
        <w:pStyle w:val="a0"/>
        <w:rPr>
          <w:rFonts w:hint="cs"/>
          <w:rtl/>
        </w:rPr>
      </w:pPr>
      <w:r>
        <w:rPr>
          <w:rFonts w:hint="cs"/>
          <w:rtl/>
        </w:rPr>
        <w:t>אנחנו לא בעד החופש שכל עובד נמל - - -</w:t>
      </w:r>
    </w:p>
    <w:p w14:paraId="128A52C0" w14:textId="77777777" w:rsidR="00000000" w:rsidRDefault="00581103">
      <w:pPr>
        <w:pStyle w:val="a0"/>
        <w:rPr>
          <w:rFonts w:hint="cs"/>
          <w:rtl/>
        </w:rPr>
      </w:pPr>
    </w:p>
    <w:p w14:paraId="5F954938" w14:textId="77777777" w:rsidR="00000000" w:rsidRDefault="00581103">
      <w:pPr>
        <w:pStyle w:val="af0"/>
        <w:rPr>
          <w:rtl/>
        </w:rPr>
      </w:pPr>
      <w:r>
        <w:rPr>
          <w:rFonts w:hint="eastAsia"/>
          <w:rtl/>
        </w:rPr>
        <w:t>חיים</w:t>
      </w:r>
      <w:r>
        <w:rPr>
          <w:rtl/>
        </w:rPr>
        <w:t xml:space="preserve"> כץ (הליכוד):</w:t>
      </w:r>
    </w:p>
    <w:p w14:paraId="7D26CF65" w14:textId="77777777" w:rsidR="00000000" w:rsidRDefault="00581103">
      <w:pPr>
        <w:pStyle w:val="a0"/>
        <w:rPr>
          <w:rFonts w:hint="cs"/>
          <w:rtl/>
        </w:rPr>
      </w:pPr>
    </w:p>
    <w:p w14:paraId="54EF3EAA" w14:textId="77777777" w:rsidR="00000000" w:rsidRDefault="00581103">
      <w:pPr>
        <w:pStyle w:val="a0"/>
        <w:rPr>
          <w:rFonts w:hint="cs"/>
          <w:rtl/>
        </w:rPr>
      </w:pPr>
      <w:r>
        <w:rPr>
          <w:rFonts w:hint="cs"/>
          <w:rtl/>
        </w:rPr>
        <w:t>- - - עובד נמל - - -</w:t>
      </w:r>
    </w:p>
    <w:p w14:paraId="7943EC07" w14:textId="77777777" w:rsidR="00000000" w:rsidRDefault="00581103">
      <w:pPr>
        <w:pStyle w:val="a0"/>
        <w:rPr>
          <w:rFonts w:hint="cs"/>
          <w:rtl/>
        </w:rPr>
      </w:pPr>
    </w:p>
    <w:p w14:paraId="3DC2B471" w14:textId="77777777" w:rsidR="00000000" w:rsidRDefault="00581103">
      <w:pPr>
        <w:pStyle w:val="af1"/>
        <w:rPr>
          <w:rtl/>
        </w:rPr>
      </w:pPr>
      <w:r>
        <w:rPr>
          <w:rtl/>
        </w:rPr>
        <w:t>היו"ר ראובן ריבלין:</w:t>
      </w:r>
    </w:p>
    <w:p w14:paraId="71911C1A" w14:textId="77777777" w:rsidR="00000000" w:rsidRDefault="00581103">
      <w:pPr>
        <w:pStyle w:val="a0"/>
        <w:rPr>
          <w:rtl/>
        </w:rPr>
      </w:pPr>
    </w:p>
    <w:p w14:paraId="66F01578" w14:textId="77777777" w:rsidR="00000000" w:rsidRDefault="00581103">
      <w:pPr>
        <w:pStyle w:val="a0"/>
        <w:rPr>
          <w:rFonts w:hint="cs"/>
          <w:rtl/>
        </w:rPr>
      </w:pPr>
      <w:r>
        <w:rPr>
          <w:rFonts w:hint="cs"/>
          <w:rtl/>
        </w:rPr>
        <w:t>חבר הכנסת פרץ. חבר הכנסת שלגי. חבר הכנסת שלגי, אתה מנהל את הישיבות בוועדת החינוך. אדוני מנהל את הישיבות בהסתדרות. אני מנהל את הישיבה פה. לאדוני יש עוד שבע דקות.</w:t>
      </w:r>
    </w:p>
    <w:p w14:paraId="23747888" w14:textId="77777777" w:rsidR="00000000" w:rsidRDefault="00581103">
      <w:pPr>
        <w:pStyle w:val="a0"/>
        <w:rPr>
          <w:rFonts w:hint="cs"/>
          <w:rtl/>
        </w:rPr>
      </w:pPr>
    </w:p>
    <w:p w14:paraId="4640CE60" w14:textId="77777777" w:rsidR="00000000" w:rsidRDefault="00581103">
      <w:pPr>
        <w:pStyle w:val="-"/>
        <w:rPr>
          <w:rtl/>
        </w:rPr>
      </w:pPr>
      <w:bookmarkStart w:id="411" w:name="FS000000557T14_07_2004_16_55_19C"/>
      <w:bookmarkEnd w:id="411"/>
      <w:r>
        <w:rPr>
          <w:rtl/>
        </w:rPr>
        <w:t>עמיר פרץ (עם אחד):</w:t>
      </w:r>
    </w:p>
    <w:p w14:paraId="3F3A11F7" w14:textId="77777777" w:rsidR="00000000" w:rsidRDefault="00581103">
      <w:pPr>
        <w:pStyle w:val="a0"/>
        <w:rPr>
          <w:rtl/>
        </w:rPr>
      </w:pPr>
    </w:p>
    <w:p w14:paraId="31D00972" w14:textId="77777777" w:rsidR="00000000" w:rsidRDefault="00581103">
      <w:pPr>
        <w:pStyle w:val="a0"/>
        <w:rPr>
          <w:rFonts w:hint="cs"/>
          <w:rtl/>
        </w:rPr>
      </w:pPr>
      <w:r>
        <w:rPr>
          <w:rFonts w:hint="cs"/>
          <w:rtl/>
        </w:rPr>
        <w:t>אני מודה לך מאוד.</w:t>
      </w:r>
    </w:p>
    <w:p w14:paraId="150736A7" w14:textId="77777777" w:rsidR="00000000" w:rsidRDefault="00581103">
      <w:pPr>
        <w:pStyle w:val="a0"/>
        <w:rPr>
          <w:rFonts w:hint="cs"/>
          <w:rtl/>
        </w:rPr>
      </w:pPr>
    </w:p>
    <w:p w14:paraId="50C86F25" w14:textId="77777777" w:rsidR="00000000" w:rsidRDefault="00581103">
      <w:pPr>
        <w:pStyle w:val="af1"/>
        <w:rPr>
          <w:rtl/>
        </w:rPr>
      </w:pPr>
      <w:r>
        <w:rPr>
          <w:rtl/>
        </w:rPr>
        <w:t>היו"ר ראובן ריבלין:</w:t>
      </w:r>
    </w:p>
    <w:p w14:paraId="345CCD69" w14:textId="77777777" w:rsidR="00000000" w:rsidRDefault="00581103">
      <w:pPr>
        <w:pStyle w:val="a0"/>
        <w:rPr>
          <w:rtl/>
        </w:rPr>
      </w:pPr>
    </w:p>
    <w:p w14:paraId="67410F5B" w14:textId="77777777" w:rsidR="00000000" w:rsidRDefault="00581103">
      <w:pPr>
        <w:pStyle w:val="a0"/>
        <w:rPr>
          <w:rFonts w:hint="cs"/>
          <w:rtl/>
        </w:rPr>
      </w:pPr>
      <w:r>
        <w:rPr>
          <w:rFonts w:hint="cs"/>
          <w:rtl/>
        </w:rPr>
        <w:t>למה לך להודות? תסיים.</w:t>
      </w:r>
    </w:p>
    <w:p w14:paraId="45F70A92" w14:textId="77777777" w:rsidR="00000000" w:rsidRDefault="00581103">
      <w:pPr>
        <w:pStyle w:val="a0"/>
        <w:rPr>
          <w:rFonts w:hint="cs"/>
          <w:rtl/>
        </w:rPr>
      </w:pPr>
    </w:p>
    <w:p w14:paraId="315D6E30" w14:textId="77777777" w:rsidR="00000000" w:rsidRDefault="00581103">
      <w:pPr>
        <w:pStyle w:val="-"/>
        <w:rPr>
          <w:rtl/>
        </w:rPr>
      </w:pPr>
      <w:bookmarkStart w:id="412" w:name="FS000000557T14_07_2004_16_58_04C"/>
      <w:bookmarkEnd w:id="412"/>
      <w:r>
        <w:rPr>
          <w:rtl/>
        </w:rPr>
        <w:t>עמיר פרץ (ע</w:t>
      </w:r>
      <w:r>
        <w:rPr>
          <w:rtl/>
        </w:rPr>
        <w:t>ם אחד):</w:t>
      </w:r>
    </w:p>
    <w:p w14:paraId="6858F789" w14:textId="77777777" w:rsidR="00000000" w:rsidRDefault="00581103">
      <w:pPr>
        <w:pStyle w:val="a0"/>
        <w:rPr>
          <w:rtl/>
        </w:rPr>
      </w:pPr>
    </w:p>
    <w:p w14:paraId="381D2347" w14:textId="77777777" w:rsidR="00000000" w:rsidRDefault="00581103">
      <w:pPr>
        <w:pStyle w:val="a0"/>
        <w:rPr>
          <w:rFonts w:hint="cs"/>
          <w:rtl/>
        </w:rPr>
      </w:pPr>
      <w:r>
        <w:rPr>
          <w:rFonts w:hint="cs"/>
          <w:rtl/>
        </w:rPr>
        <w:t>אני מודה לך מאוד.</w:t>
      </w:r>
    </w:p>
    <w:p w14:paraId="50DF32D5" w14:textId="77777777" w:rsidR="00000000" w:rsidRDefault="00581103">
      <w:pPr>
        <w:pStyle w:val="a0"/>
        <w:rPr>
          <w:rFonts w:hint="cs"/>
          <w:rtl/>
        </w:rPr>
      </w:pPr>
    </w:p>
    <w:p w14:paraId="1DADFFA1" w14:textId="77777777" w:rsidR="00000000" w:rsidRDefault="00581103">
      <w:pPr>
        <w:pStyle w:val="af1"/>
        <w:rPr>
          <w:rtl/>
        </w:rPr>
      </w:pPr>
      <w:r>
        <w:rPr>
          <w:rtl/>
        </w:rPr>
        <w:t>היו"ר ראובן ריבלין:</w:t>
      </w:r>
    </w:p>
    <w:p w14:paraId="37348CB2" w14:textId="77777777" w:rsidR="00000000" w:rsidRDefault="00581103">
      <w:pPr>
        <w:pStyle w:val="a0"/>
        <w:rPr>
          <w:rtl/>
        </w:rPr>
      </w:pPr>
    </w:p>
    <w:p w14:paraId="76064DE5" w14:textId="77777777" w:rsidR="00000000" w:rsidRDefault="00581103">
      <w:pPr>
        <w:pStyle w:val="a0"/>
        <w:rPr>
          <w:rFonts w:hint="cs"/>
          <w:rtl/>
        </w:rPr>
      </w:pPr>
      <w:r>
        <w:rPr>
          <w:rFonts w:hint="cs"/>
          <w:rtl/>
        </w:rPr>
        <w:t>לא, אל תכריח אותי להפריע לך עוד פעם.</w:t>
      </w:r>
    </w:p>
    <w:p w14:paraId="6AE74419" w14:textId="77777777" w:rsidR="00000000" w:rsidRDefault="00581103">
      <w:pPr>
        <w:pStyle w:val="a0"/>
        <w:rPr>
          <w:rFonts w:hint="cs"/>
          <w:rtl/>
        </w:rPr>
      </w:pPr>
    </w:p>
    <w:p w14:paraId="452C614D" w14:textId="77777777" w:rsidR="00000000" w:rsidRDefault="00581103">
      <w:pPr>
        <w:pStyle w:val="-"/>
        <w:rPr>
          <w:rtl/>
        </w:rPr>
      </w:pPr>
      <w:bookmarkStart w:id="413" w:name="FS000000557T14_07_2004_16_58_32C"/>
      <w:bookmarkEnd w:id="413"/>
      <w:r>
        <w:rPr>
          <w:rtl/>
        </w:rPr>
        <w:t>עמיר פרץ (עם אחד):</w:t>
      </w:r>
    </w:p>
    <w:p w14:paraId="529DA84E" w14:textId="77777777" w:rsidR="00000000" w:rsidRDefault="00581103">
      <w:pPr>
        <w:pStyle w:val="a0"/>
        <w:rPr>
          <w:rtl/>
        </w:rPr>
      </w:pPr>
    </w:p>
    <w:p w14:paraId="054E904E" w14:textId="77777777" w:rsidR="00000000" w:rsidRDefault="00581103">
      <w:pPr>
        <w:pStyle w:val="a0"/>
        <w:rPr>
          <w:rFonts w:hint="cs"/>
          <w:rtl/>
        </w:rPr>
      </w:pPr>
      <w:r>
        <w:rPr>
          <w:rFonts w:hint="cs"/>
          <w:rtl/>
        </w:rPr>
        <w:t>כן. אשתדל לחפש דברים שיספיקו לשבע דקות.</w:t>
      </w:r>
    </w:p>
    <w:p w14:paraId="3202BD41" w14:textId="77777777" w:rsidR="00000000" w:rsidRDefault="00581103">
      <w:pPr>
        <w:pStyle w:val="a0"/>
        <w:rPr>
          <w:rFonts w:hint="cs"/>
          <w:rtl/>
        </w:rPr>
      </w:pPr>
    </w:p>
    <w:p w14:paraId="2E2333F1" w14:textId="77777777" w:rsidR="00000000" w:rsidRDefault="00581103">
      <w:pPr>
        <w:pStyle w:val="af1"/>
        <w:rPr>
          <w:rtl/>
        </w:rPr>
      </w:pPr>
      <w:r>
        <w:rPr>
          <w:rtl/>
        </w:rPr>
        <w:t>היו"ר ראובן ריבלין:</w:t>
      </w:r>
    </w:p>
    <w:p w14:paraId="178C696A" w14:textId="77777777" w:rsidR="00000000" w:rsidRDefault="00581103">
      <w:pPr>
        <w:pStyle w:val="a0"/>
        <w:rPr>
          <w:rtl/>
        </w:rPr>
      </w:pPr>
    </w:p>
    <w:p w14:paraId="00B4B837" w14:textId="77777777" w:rsidR="00000000" w:rsidRDefault="00581103">
      <w:pPr>
        <w:pStyle w:val="a0"/>
        <w:rPr>
          <w:rtl/>
        </w:rPr>
      </w:pPr>
      <w:r>
        <w:rPr>
          <w:rFonts w:hint="cs"/>
          <w:rtl/>
        </w:rPr>
        <w:t>אם היית יודע כמה זמן אתה כבר פה - - -</w:t>
      </w:r>
    </w:p>
    <w:p w14:paraId="300BCC01" w14:textId="77777777" w:rsidR="00000000" w:rsidRDefault="00581103">
      <w:pPr>
        <w:pStyle w:val="af0"/>
        <w:rPr>
          <w:rtl/>
        </w:rPr>
      </w:pPr>
    </w:p>
    <w:p w14:paraId="4F9E1AC7" w14:textId="77777777" w:rsidR="00000000" w:rsidRDefault="00581103">
      <w:pPr>
        <w:pStyle w:val="af0"/>
        <w:rPr>
          <w:rtl/>
        </w:rPr>
      </w:pPr>
      <w:bookmarkStart w:id="414" w:name="FS000000557T14_07_2004_16_58_56C"/>
      <w:bookmarkEnd w:id="414"/>
      <w:r>
        <w:rPr>
          <w:rtl/>
        </w:rPr>
        <w:t>אילן שלגי (שינוי):</w:t>
      </w:r>
    </w:p>
    <w:p w14:paraId="7F763685" w14:textId="77777777" w:rsidR="00000000" w:rsidRDefault="00581103">
      <w:pPr>
        <w:pStyle w:val="a0"/>
        <w:rPr>
          <w:rFonts w:hint="cs"/>
          <w:rtl/>
        </w:rPr>
      </w:pPr>
    </w:p>
    <w:p w14:paraId="751675F6" w14:textId="77777777" w:rsidR="00000000" w:rsidRDefault="00581103">
      <w:pPr>
        <w:pStyle w:val="a0"/>
        <w:rPr>
          <w:rFonts w:hint="cs"/>
          <w:rtl/>
        </w:rPr>
      </w:pPr>
      <w:r>
        <w:rPr>
          <w:rFonts w:hint="cs"/>
          <w:rtl/>
        </w:rPr>
        <w:t>חבר הכנסת עמיר פרץ, מה המצב?</w:t>
      </w:r>
      <w:r>
        <w:rPr>
          <w:rFonts w:hint="cs"/>
          <w:rtl/>
        </w:rPr>
        <w:t xml:space="preserve"> - - - החופש להביא את הבן ואת החתן לעבוד בנמל.</w:t>
      </w:r>
    </w:p>
    <w:p w14:paraId="79B86310" w14:textId="77777777" w:rsidR="00000000" w:rsidRDefault="00581103">
      <w:pPr>
        <w:pStyle w:val="-"/>
        <w:rPr>
          <w:rFonts w:hint="cs"/>
          <w:rtl/>
        </w:rPr>
      </w:pPr>
    </w:p>
    <w:p w14:paraId="31BD5107" w14:textId="77777777" w:rsidR="00000000" w:rsidRDefault="00581103">
      <w:pPr>
        <w:pStyle w:val="af1"/>
        <w:rPr>
          <w:rtl/>
        </w:rPr>
      </w:pPr>
      <w:r>
        <w:rPr>
          <w:rtl/>
        </w:rPr>
        <w:t>היו"ר ראובן ריבלין:</w:t>
      </w:r>
    </w:p>
    <w:p w14:paraId="46DA48E4" w14:textId="77777777" w:rsidR="00000000" w:rsidRDefault="00581103">
      <w:pPr>
        <w:pStyle w:val="a0"/>
        <w:rPr>
          <w:rtl/>
        </w:rPr>
      </w:pPr>
    </w:p>
    <w:p w14:paraId="3F2B3A61" w14:textId="77777777" w:rsidR="00000000" w:rsidRDefault="00581103">
      <w:pPr>
        <w:pStyle w:val="a0"/>
        <w:rPr>
          <w:rFonts w:hint="cs"/>
          <w:rtl/>
        </w:rPr>
      </w:pPr>
      <w:r>
        <w:rPr>
          <w:rFonts w:hint="cs"/>
          <w:rtl/>
        </w:rPr>
        <w:t>חבר הכנסת שלגי, אם אדוני לא שם לב, עצרתי את השעון.</w:t>
      </w:r>
    </w:p>
    <w:p w14:paraId="786B7620" w14:textId="77777777" w:rsidR="00000000" w:rsidRDefault="00581103">
      <w:pPr>
        <w:pStyle w:val="a0"/>
        <w:rPr>
          <w:rFonts w:hint="cs"/>
          <w:rtl/>
        </w:rPr>
      </w:pPr>
    </w:p>
    <w:p w14:paraId="4D9F9020" w14:textId="77777777" w:rsidR="00000000" w:rsidRDefault="00581103">
      <w:pPr>
        <w:pStyle w:val="-"/>
        <w:rPr>
          <w:rtl/>
        </w:rPr>
      </w:pPr>
      <w:r>
        <w:rPr>
          <w:rtl/>
        </w:rPr>
        <w:t>עמיר פרץ (עם אחד):</w:t>
      </w:r>
    </w:p>
    <w:p w14:paraId="7D69080B" w14:textId="77777777" w:rsidR="00000000" w:rsidRDefault="00581103">
      <w:pPr>
        <w:pStyle w:val="a0"/>
        <w:rPr>
          <w:rFonts w:hint="cs"/>
          <w:rtl/>
        </w:rPr>
      </w:pPr>
    </w:p>
    <w:p w14:paraId="416687D4" w14:textId="77777777" w:rsidR="00000000" w:rsidRDefault="00581103">
      <w:pPr>
        <w:pStyle w:val="a0"/>
        <w:rPr>
          <w:rFonts w:hint="cs"/>
          <w:rtl/>
        </w:rPr>
      </w:pPr>
      <w:r>
        <w:rPr>
          <w:rFonts w:hint="cs"/>
          <w:rtl/>
        </w:rPr>
        <w:t>עוד אחד שבחיים שלו לא עבד מדבר על עובדי הנמל. יום אחד תעבוד בנמל.</w:t>
      </w:r>
    </w:p>
    <w:p w14:paraId="1575B758" w14:textId="77777777" w:rsidR="00000000" w:rsidRDefault="00581103">
      <w:pPr>
        <w:pStyle w:val="a0"/>
        <w:rPr>
          <w:rFonts w:hint="cs"/>
          <w:rtl/>
        </w:rPr>
      </w:pPr>
    </w:p>
    <w:p w14:paraId="600770F3" w14:textId="77777777" w:rsidR="00000000" w:rsidRDefault="00581103">
      <w:pPr>
        <w:pStyle w:val="af1"/>
        <w:rPr>
          <w:rtl/>
        </w:rPr>
      </w:pPr>
      <w:r>
        <w:rPr>
          <w:rtl/>
        </w:rPr>
        <w:t>היו"ר ראובן ריבלין:</w:t>
      </w:r>
    </w:p>
    <w:p w14:paraId="18850D25" w14:textId="77777777" w:rsidR="00000000" w:rsidRDefault="00581103">
      <w:pPr>
        <w:pStyle w:val="a0"/>
        <w:rPr>
          <w:rtl/>
        </w:rPr>
      </w:pPr>
    </w:p>
    <w:p w14:paraId="43560960" w14:textId="77777777" w:rsidR="00000000" w:rsidRDefault="00581103">
      <w:pPr>
        <w:pStyle w:val="a0"/>
        <w:rPr>
          <w:rFonts w:hint="cs"/>
          <w:rtl/>
        </w:rPr>
      </w:pPr>
      <w:r>
        <w:rPr>
          <w:rFonts w:hint="cs"/>
          <w:rtl/>
        </w:rPr>
        <w:t>לא לומר על שלגי - - -</w:t>
      </w:r>
    </w:p>
    <w:p w14:paraId="56B285E9" w14:textId="77777777" w:rsidR="00000000" w:rsidRDefault="00581103">
      <w:pPr>
        <w:pStyle w:val="a0"/>
        <w:rPr>
          <w:rFonts w:hint="cs"/>
          <w:rtl/>
        </w:rPr>
      </w:pPr>
    </w:p>
    <w:p w14:paraId="19C813EA" w14:textId="77777777" w:rsidR="00000000" w:rsidRDefault="00581103">
      <w:pPr>
        <w:pStyle w:val="-"/>
        <w:rPr>
          <w:rtl/>
        </w:rPr>
      </w:pPr>
      <w:bookmarkStart w:id="415" w:name="FS000000557T14_07_2004_17_00_05C"/>
      <w:bookmarkEnd w:id="415"/>
      <w:r>
        <w:rPr>
          <w:rtl/>
        </w:rPr>
        <w:t>עמיר</w:t>
      </w:r>
      <w:r>
        <w:rPr>
          <w:rtl/>
        </w:rPr>
        <w:t xml:space="preserve"> פרץ (עם אחד):</w:t>
      </w:r>
    </w:p>
    <w:p w14:paraId="2BB0AA70" w14:textId="77777777" w:rsidR="00000000" w:rsidRDefault="00581103">
      <w:pPr>
        <w:pStyle w:val="a0"/>
        <w:rPr>
          <w:rtl/>
        </w:rPr>
      </w:pPr>
    </w:p>
    <w:p w14:paraId="33874788" w14:textId="77777777" w:rsidR="00000000" w:rsidRDefault="00581103">
      <w:pPr>
        <w:pStyle w:val="a0"/>
        <w:rPr>
          <w:rFonts w:hint="cs"/>
          <w:rtl/>
        </w:rPr>
      </w:pPr>
      <w:r>
        <w:rPr>
          <w:rFonts w:hint="cs"/>
          <w:rtl/>
        </w:rPr>
        <w:t>יום אחד תעבוד בנמל. יום אחד.</w:t>
      </w:r>
    </w:p>
    <w:p w14:paraId="67CFF2C3" w14:textId="77777777" w:rsidR="00000000" w:rsidRDefault="00581103">
      <w:pPr>
        <w:pStyle w:val="a0"/>
        <w:rPr>
          <w:rFonts w:hint="cs"/>
          <w:rtl/>
        </w:rPr>
      </w:pPr>
    </w:p>
    <w:p w14:paraId="2FA1122F" w14:textId="77777777" w:rsidR="00000000" w:rsidRDefault="00581103">
      <w:pPr>
        <w:pStyle w:val="af0"/>
        <w:rPr>
          <w:rtl/>
        </w:rPr>
      </w:pPr>
      <w:r>
        <w:rPr>
          <w:rFonts w:hint="eastAsia"/>
          <w:rtl/>
        </w:rPr>
        <w:t>אילן</w:t>
      </w:r>
      <w:r>
        <w:rPr>
          <w:rtl/>
        </w:rPr>
        <w:t xml:space="preserve"> שלגי (שינוי):</w:t>
      </w:r>
    </w:p>
    <w:p w14:paraId="51436BC4" w14:textId="77777777" w:rsidR="00000000" w:rsidRDefault="00581103">
      <w:pPr>
        <w:pStyle w:val="a0"/>
        <w:rPr>
          <w:rFonts w:hint="cs"/>
          <w:rtl/>
        </w:rPr>
      </w:pPr>
    </w:p>
    <w:p w14:paraId="228A1E1D" w14:textId="77777777" w:rsidR="00000000" w:rsidRDefault="00581103">
      <w:pPr>
        <w:pStyle w:val="a0"/>
        <w:rPr>
          <w:rFonts w:hint="cs"/>
          <w:rtl/>
        </w:rPr>
      </w:pPr>
      <w:r>
        <w:rPr>
          <w:rFonts w:hint="cs"/>
          <w:rtl/>
        </w:rPr>
        <w:t>- - -</w:t>
      </w:r>
    </w:p>
    <w:p w14:paraId="27B20532" w14:textId="77777777" w:rsidR="00000000" w:rsidRDefault="00581103">
      <w:pPr>
        <w:pStyle w:val="a0"/>
        <w:rPr>
          <w:rFonts w:hint="cs"/>
          <w:rtl/>
        </w:rPr>
      </w:pPr>
    </w:p>
    <w:p w14:paraId="737E0DA7" w14:textId="77777777" w:rsidR="00000000" w:rsidRDefault="00581103">
      <w:pPr>
        <w:pStyle w:val="af1"/>
        <w:rPr>
          <w:rtl/>
        </w:rPr>
      </w:pPr>
      <w:r>
        <w:rPr>
          <w:rtl/>
        </w:rPr>
        <w:t>היו"ר ראובן ריבלין:</w:t>
      </w:r>
    </w:p>
    <w:p w14:paraId="45DEAC3D" w14:textId="77777777" w:rsidR="00000000" w:rsidRDefault="00581103">
      <w:pPr>
        <w:pStyle w:val="a0"/>
        <w:rPr>
          <w:rtl/>
        </w:rPr>
      </w:pPr>
    </w:p>
    <w:p w14:paraId="0A8281A5" w14:textId="77777777" w:rsidR="00000000" w:rsidRDefault="00581103">
      <w:pPr>
        <w:pStyle w:val="a0"/>
        <w:rPr>
          <w:rFonts w:hint="cs"/>
          <w:rtl/>
        </w:rPr>
      </w:pPr>
      <w:r>
        <w:rPr>
          <w:rFonts w:hint="cs"/>
          <w:rtl/>
        </w:rPr>
        <w:t>אני לא יכול להעיד על חבר הכנסת שלגי. חבר הכנסת שלגי, אני עונה במקומך, ואתה לא תענה. אני לא יודע מה חבר הכנסת שלגי עשה לפני שהוא היה חבר הכנסת.</w:t>
      </w:r>
    </w:p>
    <w:p w14:paraId="4BB4567B" w14:textId="77777777" w:rsidR="00000000" w:rsidRDefault="00581103">
      <w:pPr>
        <w:pStyle w:val="a0"/>
        <w:rPr>
          <w:rFonts w:hint="cs"/>
          <w:rtl/>
        </w:rPr>
      </w:pPr>
    </w:p>
    <w:p w14:paraId="606687B8" w14:textId="77777777" w:rsidR="00000000" w:rsidRDefault="00581103">
      <w:pPr>
        <w:pStyle w:val="af0"/>
        <w:rPr>
          <w:rtl/>
        </w:rPr>
      </w:pPr>
      <w:r>
        <w:rPr>
          <w:rFonts w:hint="eastAsia"/>
          <w:rtl/>
        </w:rPr>
        <w:t>אילן</w:t>
      </w:r>
      <w:r>
        <w:rPr>
          <w:rtl/>
        </w:rPr>
        <w:t xml:space="preserve"> שלגי (שינוי):</w:t>
      </w:r>
    </w:p>
    <w:p w14:paraId="58719248" w14:textId="77777777" w:rsidR="00000000" w:rsidRDefault="00581103">
      <w:pPr>
        <w:pStyle w:val="a0"/>
        <w:rPr>
          <w:rFonts w:hint="cs"/>
          <w:rtl/>
        </w:rPr>
      </w:pPr>
    </w:p>
    <w:p w14:paraId="1805B857" w14:textId="77777777" w:rsidR="00000000" w:rsidRDefault="00581103">
      <w:pPr>
        <w:pStyle w:val="a0"/>
        <w:rPr>
          <w:rFonts w:hint="cs"/>
          <w:rtl/>
        </w:rPr>
      </w:pPr>
      <w:r>
        <w:rPr>
          <w:rFonts w:hint="cs"/>
          <w:rtl/>
        </w:rPr>
        <w:t>אני יכול הודעה אישית?</w:t>
      </w:r>
    </w:p>
    <w:p w14:paraId="2E7D8F77" w14:textId="77777777" w:rsidR="00000000" w:rsidRDefault="00581103">
      <w:pPr>
        <w:pStyle w:val="a0"/>
        <w:rPr>
          <w:rFonts w:hint="cs"/>
          <w:rtl/>
        </w:rPr>
      </w:pPr>
    </w:p>
    <w:p w14:paraId="21F58201" w14:textId="77777777" w:rsidR="00000000" w:rsidRDefault="00581103">
      <w:pPr>
        <w:pStyle w:val="af1"/>
        <w:rPr>
          <w:rtl/>
        </w:rPr>
      </w:pPr>
      <w:r>
        <w:rPr>
          <w:rtl/>
        </w:rPr>
        <w:t>היו"ר ראובן ריבלין:</w:t>
      </w:r>
    </w:p>
    <w:p w14:paraId="62891590" w14:textId="77777777" w:rsidR="00000000" w:rsidRDefault="00581103">
      <w:pPr>
        <w:pStyle w:val="a0"/>
        <w:rPr>
          <w:rtl/>
        </w:rPr>
      </w:pPr>
    </w:p>
    <w:p w14:paraId="400D0DCE" w14:textId="77777777" w:rsidR="00000000" w:rsidRDefault="00581103">
      <w:pPr>
        <w:pStyle w:val="a0"/>
        <w:rPr>
          <w:rFonts w:hint="cs"/>
          <w:rtl/>
        </w:rPr>
      </w:pPr>
      <w:r>
        <w:rPr>
          <w:rFonts w:hint="cs"/>
          <w:rtl/>
        </w:rPr>
        <w:t>שב. אני רק מודיע לך, שמאז שהוא חבר הכנסת עובדי הכנסת עובדים קשה מאוד רק בגלל ההספקים שלו. הוא עובד קשה מאוד.</w:t>
      </w:r>
    </w:p>
    <w:p w14:paraId="4FD75F2B" w14:textId="77777777" w:rsidR="00000000" w:rsidRDefault="00581103">
      <w:pPr>
        <w:pStyle w:val="af0"/>
        <w:rPr>
          <w:rtl/>
        </w:rPr>
      </w:pPr>
    </w:p>
    <w:p w14:paraId="146ACB77" w14:textId="77777777" w:rsidR="00000000" w:rsidRDefault="00581103">
      <w:pPr>
        <w:pStyle w:val="af0"/>
        <w:rPr>
          <w:rtl/>
        </w:rPr>
      </w:pPr>
      <w:r>
        <w:rPr>
          <w:rFonts w:hint="eastAsia"/>
          <w:rtl/>
        </w:rPr>
        <w:t>אילן</w:t>
      </w:r>
      <w:r>
        <w:rPr>
          <w:rtl/>
        </w:rPr>
        <w:t xml:space="preserve"> שלגי (שינוי):</w:t>
      </w:r>
    </w:p>
    <w:p w14:paraId="600C5BB6" w14:textId="77777777" w:rsidR="00000000" w:rsidRDefault="00581103">
      <w:pPr>
        <w:pStyle w:val="a0"/>
        <w:rPr>
          <w:rFonts w:hint="cs"/>
          <w:rtl/>
        </w:rPr>
      </w:pPr>
    </w:p>
    <w:p w14:paraId="552739E5" w14:textId="77777777" w:rsidR="00000000" w:rsidRDefault="00581103">
      <w:pPr>
        <w:pStyle w:val="a0"/>
        <w:rPr>
          <w:rFonts w:hint="cs"/>
          <w:rtl/>
        </w:rPr>
      </w:pPr>
      <w:r>
        <w:rPr>
          <w:rFonts w:hint="cs"/>
          <w:rtl/>
        </w:rPr>
        <w:t>לא. חבר הכנסת התייחס למה שעשיתי לפני שהייתי חבר הכנסת.</w:t>
      </w:r>
    </w:p>
    <w:p w14:paraId="5CE4EBCB" w14:textId="77777777" w:rsidR="00000000" w:rsidRDefault="00581103">
      <w:pPr>
        <w:pStyle w:val="a0"/>
        <w:rPr>
          <w:rFonts w:hint="cs"/>
          <w:rtl/>
        </w:rPr>
      </w:pPr>
    </w:p>
    <w:p w14:paraId="5536B046" w14:textId="77777777" w:rsidR="00000000" w:rsidRDefault="00581103">
      <w:pPr>
        <w:pStyle w:val="af1"/>
        <w:rPr>
          <w:rtl/>
        </w:rPr>
      </w:pPr>
      <w:r>
        <w:rPr>
          <w:rtl/>
        </w:rPr>
        <w:t>היו"ר ראובן ריבלין:</w:t>
      </w:r>
    </w:p>
    <w:p w14:paraId="2E154BFE" w14:textId="77777777" w:rsidR="00000000" w:rsidRDefault="00581103">
      <w:pPr>
        <w:pStyle w:val="a0"/>
        <w:rPr>
          <w:rtl/>
        </w:rPr>
      </w:pPr>
    </w:p>
    <w:p w14:paraId="02110B98" w14:textId="77777777" w:rsidR="00000000" w:rsidRDefault="00581103">
      <w:pPr>
        <w:pStyle w:val="a0"/>
        <w:rPr>
          <w:rFonts w:hint="cs"/>
          <w:rtl/>
        </w:rPr>
      </w:pPr>
      <w:r>
        <w:rPr>
          <w:rFonts w:hint="cs"/>
          <w:rtl/>
        </w:rPr>
        <w:t>עזו</w:t>
      </w:r>
      <w:r>
        <w:rPr>
          <w:rFonts w:hint="cs"/>
          <w:rtl/>
        </w:rPr>
        <w:t>ב. בשביל מה?</w:t>
      </w:r>
    </w:p>
    <w:p w14:paraId="62F68229" w14:textId="77777777" w:rsidR="00000000" w:rsidRDefault="00581103">
      <w:pPr>
        <w:pStyle w:val="a0"/>
        <w:rPr>
          <w:rFonts w:hint="cs"/>
          <w:rtl/>
        </w:rPr>
      </w:pPr>
    </w:p>
    <w:p w14:paraId="25EC44BA" w14:textId="77777777" w:rsidR="00000000" w:rsidRDefault="00581103">
      <w:pPr>
        <w:pStyle w:val="af0"/>
        <w:rPr>
          <w:rtl/>
        </w:rPr>
      </w:pPr>
      <w:r>
        <w:rPr>
          <w:rFonts w:hint="eastAsia"/>
          <w:rtl/>
        </w:rPr>
        <w:t>אילן</w:t>
      </w:r>
      <w:r>
        <w:rPr>
          <w:rtl/>
        </w:rPr>
        <w:t xml:space="preserve"> שלגי (שינוי):</w:t>
      </w:r>
    </w:p>
    <w:p w14:paraId="74155847" w14:textId="77777777" w:rsidR="00000000" w:rsidRDefault="00581103">
      <w:pPr>
        <w:pStyle w:val="a0"/>
        <w:rPr>
          <w:rFonts w:hint="cs"/>
          <w:rtl/>
        </w:rPr>
      </w:pPr>
    </w:p>
    <w:p w14:paraId="71E88B49" w14:textId="77777777" w:rsidR="00000000" w:rsidRDefault="00581103">
      <w:pPr>
        <w:pStyle w:val="a0"/>
        <w:rPr>
          <w:rFonts w:hint="cs"/>
          <w:rtl/>
        </w:rPr>
      </w:pPr>
      <w:r>
        <w:rPr>
          <w:rFonts w:hint="cs"/>
          <w:rtl/>
        </w:rPr>
        <w:t>אני בא מהשוק הפרטי - - - אותך, את העסקנים שלך.</w:t>
      </w:r>
    </w:p>
    <w:p w14:paraId="01345427" w14:textId="77777777" w:rsidR="00000000" w:rsidRDefault="00581103">
      <w:pPr>
        <w:pStyle w:val="a0"/>
        <w:rPr>
          <w:rFonts w:hint="cs"/>
          <w:rtl/>
        </w:rPr>
      </w:pPr>
    </w:p>
    <w:p w14:paraId="4F8D0D8C" w14:textId="77777777" w:rsidR="00000000" w:rsidRDefault="00581103">
      <w:pPr>
        <w:pStyle w:val="af1"/>
        <w:rPr>
          <w:rtl/>
        </w:rPr>
      </w:pPr>
      <w:r>
        <w:rPr>
          <w:rtl/>
        </w:rPr>
        <w:t>היו"ר ראובן ריבלין:</w:t>
      </w:r>
    </w:p>
    <w:p w14:paraId="714D823C" w14:textId="77777777" w:rsidR="00000000" w:rsidRDefault="00581103">
      <w:pPr>
        <w:pStyle w:val="a0"/>
        <w:rPr>
          <w:rtl/>
        </w:rPr>
      </w:pPr>
    </w:p>
    <w:p w14:paraId="458A1CF3" w14:textId="77777777" w:rsidR="00000000" w:rsidRDefault="00581103">
      <w:pPr>
        <w:pStyle w:val="a0"/>
        <w:rPr>
          <w:rFonts w:hint="cs"/>
          <w:rtl/>
        </w:rPr>
      </w:pPr>
      <w:r>
        <w:rPr>
          <w:rFonts w:hint="cs"/>
          <w:rtl/>
        </w:rPr>
        <w:t>אדם לא משנה את אופיו.</w:t>
      </w:r>
    </w:p>
    <w:p w14:paraId="5E857882" w14:textId="77777777" w:rsidR="00000000" w:rsidRDefault="00581103">
      <w:pPr>
        <w:pStyle w:val="a0"/>
        <w:rPr>
          <w:rFonts w:hint="cs"/>
          <w:rtl/>
        </w:rPr>
      </w:pPr>
    </w:p>
    <w:p w14:paraId="416CF216" w14:textId="77777777" w:rsidR="00000000" w:rsidRDefault="00581103">
      <w:pPr>
        <w:pStyle w:val="-"/>
        <w:rPr>
          <w:rtl/>
        </w:rPr>
      </w:pPr>
      <w:bookmarkStart w:id="416" w:name="FS000000557T14_07_2004_17_01_51C"/>
      <w:bookmarkEnd w:id="416"/>
      <w:r>
        <w:rPr>
          <w:rtl/>
        </w:rPr>
        <w:t>עמיר פרץ (עם אחד):</w:t>
      </w:r>
    </w:p>
    <w:p w14:paraId="0B900E30" w14:textId="77777777" w:rsidR="00000000" w:rsidRDefault="00581103">
      <w:pPr>
        <w:pStyle w:val="a0"/>
        <w:rPr>
          <w:rtl/>
        </w:rPr>
      </w:pPr>
    </w:p>
    <w:p w14:paraId="307CF2E6" w14:textId="77777777" w:rsidR="00000000" w:rsidRDefault="00581103">
      <w:pPr>
        <w:pStyle w:val="a0"/>
        <w:rPr>
          <w:rFonts w:hint="cs"/>
          <w:rtl/>
        </w:rPr>
      </w:pPr>
      <w:r>
        <w:rPr>
          <w:rFonts w:hint="cs"/>
          <w:rtl/>
        </w:rPr>
        <w:t>אז מה אם אתה בא מהשוק הפרטי?</w:t>
      </w:r>
    </w:p>
    <w:p w14:paraId="447F2284" w14:textId="77777777" w:rsidR="00000000" w:rsidRDefault="00581103">
      <w:pPr>
        <w:pStyle w:val="a0"/>
        <w:rPr>
          <w:rFonts w:hint="cs"/>
          <w:rtl/>
        </w:rPr>
      </w:pPr>
    </w:p>
    <w:p w14:paraId="5C5C0E4C" w14:textId="77777777" w:rsidR="00000000" w:rsidRDefault="00581103">
      <w:pPr>
        <w:pStyle w:val="af1"/>
        <w:rPr>
          <w:rtl/>
        </w:rPr>
      </w:pPr>
      <w:r>
        <w:rPr>
          <w:rtl/>
        </w:rPr>
        <w:t>היו"ר ראובן ריבלין:</w:t>
      </w:r>
    </w:p>
    <w:p w14:paraId="529D6C79" w14:textId="77777777" w:rsidR="00000000" w:rsidRDefault="00581103">
      <w:pPr>
        <w:pStyle w:val="a0"/>
        <w:rPr>
          <w:rtl/>
        </w:rPr>
      </w:pPr>
    </w:p>
    <w:p w14:paraId="7C574940" w14:textId="77777777" w:rsidR="00000000" w:rsidRDefault="00581103">
      <w:pPr>
        <w:pStyle w:val="a0"/>
        <w:rPr>
          <w:rFonts w:hint="cs"/>
          <w:rtl/>
        </w:rPr>
      </w:pPr>
      <w:r>
        <w:rPr>
          <w:rFonts w:hint="cs"/>
          <w:rtl/>
        </w:rPr>
        <w:t>חבר הכנסת שלגי, סגן-אלוף במיל' שלגי, אני אומר לך שאדם לא מש</w:t>
      </w:r>
      <w:r>
        <w:rPr>
          <w:rFonts w:hint="cs"/>
          <w:rtl/>
        </w:rPr>
        <w:t>נה את אופיו. אם אתה עובד כל כך הרבה פה, סימן שזה בדם שלך לעבוד קשה.</w:t>
      </w:r>
    </w:p>
    <w:p w14:paraId="3BA220A6" w14:textId="77777777" w:rsidR="00000000" w:rsidRDefault="00581103">
      <w:pPr>
        <w:pStyle w:val="a0"/>
        <w:rPr>
          <w:rFonts w:hint="cs"/>
          <w:rtl/>
        </w:rPr>
      </w:pPr>
    </w:p>
    <w:p w14:paraId="55CB58A5" w14:textId="77777777" w:rsidR="00000000" w:rsidRDefault="00581103">
      <w:pPr>
        <w:pStyle w:val="af0"/>
        <w:rPr>
          <w:rtl/>
        </w:rPr>
      </w:pPr>
      <w:r>
        <w:rPr>
          <w:rFonts w:hint="eastAsia"/>
          <w:rtl/>
        </w:rPr>
        <w:t>אילן</w:t>
      </w:r>
      <w:r>
        <w:rPr>
          <w:rtl/>
        </w:rPr>
        <w:t xml:space="preserve"> שלגי (שינוי):</w:t>
      </w:r>
    </w:p>
    <w:p w14:paraId="751491B2" w14:textId="77777777" w:rsidR="00000000" w:rsidRDefault="00581103">
      <w:pPr>
        <w:pStyle w:val="a0"/>
        <w:rPr>
          <w:rFonts w:hint="cs"/>
          <w:rtl/>
        </w:rPr>
      </w:pPr>
    </w:p>
    <w:p w14:paraId="31265F1D" w14:textId="77777777" w:rsidR="00000000" w:rsidRDefault="00581103">
      <w:pPr>
        <w:pStyle w:val="a0"/>
        <w:rPr>
          <w:rFonts w:hint="cs"/>
          <w:rtl/>
        </w:rPr>
      </w:pPr>
      <w:r>
        <w:rPr>
          <w:rFonts w:hint="cs"/>
          <w:rtl/>
        </w:rPr>
        <w:t>אבל הוא חושב אחרת.</w:t>
      </w:r>
    </w:p>
    <w:p w14:paraId="281BA258" w14:textId="77777777" w:rsidR="00000000" w:rsidRDefault="00581103">
      <w:pPr>
        <w:pStyle w:val="a0"/>
        <w:rPr>
          <w:rFonts w:hint="cs"/>
          <w:rtl/>
        </w:rPr>
      </w:pPr>
    </w:p>
    <w:p w14:paraId="472FD665" w14:textId="77777777" w:rsidR="00000000" w:rsidRDefault="00581103">
      <w:pPr>
        <w:pStyle w:val="af1"/>
        <w:rPr>
          <w:rtl/>
        </w:rPr>
      </w:pPr>
      <w:r>
        <w:rPr>
          <w:rtl/>
        </w:rPr>
        <w:t>היו"ר ראובן ריבלין:</w:t>
      </w:r>
    </w:p>
    <w:p w14:paraId="1140C506" w14:textId="77777777" w:rsidR="00000000" w:rsidRDefault="00581103">
      <w:pPr>
        <w:pStyle w:val="a0"/>
        <w:rPr>
          <w:rtl/>
        </w:rPr>
      </w:pPr>
    </w:p>
    <w:p w14:paraId="7CD332F8" w14:textId="77777777" w:rsidR="00000000" w:rsidRDefault="00581103">
      <w:pPr>
        <w:pStyle w:val="a0"/>
        <w:rPr>
          <w:rFonts w:hint="cs"/>
          <w:rtl/>
        </w:rPr>
      </w:pPr>
      <w:r>
        <w:rPr>
          <w:rFonts w:hint="cs"/>
          <w:rtl/>
        </w:rPr>
        <w:t>הוא אמר. הוא לא חשב. הוא אמר. עכשיו, זה נגמר. למה לפנות אישית?</w:t>
      </w:r>
    </w:p>
    <w:p w14:paraId="4D575259" w14:textId="77777777" w:rsidR="00000000" w:rsidRDefault="00581103">
      <w:pPr>
        <w:pStyle w:val="a0"/>
        <w:rPr>
          <w:rFonts w:hint="cs"/>
          <w:rtl/>
        </w:rPr>
      </w:pPr>
    </w:p>
    <w:p w14:paraId="29FEFCB8" w14:textId="77777777" w:rsidR="00000000" w:rsidRDefault="00581103">
      <w:pPr>
        <w:pStyle w:val="af0"/>
        <w:rPr>
          <w:rtl/>
        </w:rPr>
      </w:pPr>
      <w:r>
        <w:rPr>
          <w:rFonts w:hint="eastAsia"/>
          <w:rtl/>
        </w:rPr>
        <w:t>אילן</w:t>
      </w:r>
      <w:r>
        <w:rPr>
          <w:rtl/>
        </w:rPr>
        <w:t xml:space="preserve"> שלגי (שינוי):</w:t>
      </w:r>
    </w:p>
    <w:p w14:paraId="3631F743" w14:textId="77777777" w:rsidR="00000000" w:rsidRDefault="00581103">
      <w:pPr>
        <w:pStyle w:val="a0"/>
        <w:rPr>
          <w:rFonts w:hint="cs"/>
          <w:rtl/>
        </w:rPr>
      </w:pPr>
    </w:p>
    <w:p w14:paraId="35E785B4" w14:textId="77777777" w:rsidR="00000000" w:rsidRDefault="00581103">
      <w:pPr>
        <w:pStyle w:val="a0"/>
        <w:rPr>
          <w:rFonts w:hint="cs"/>
          <w:rtl/>
        </w:rPr>
      </w:pPr>
      <w:r>
        <w:rPr>
          <w:rFonts w:hint="cs"/>
          <w:rtl/>
        </w:rPr>
        <w:t>אני בא מהשוק הפרטי.</w:t>
      </w:r>
    </w:p>
    <w:p w14:paraId="0E01255B" w14:textId="77777777" w:rsidR="00000000" w:rsidRDefault="00581103">
      <w:pPr>
        <w:pStyle w:val="-"/>
        <w:rPr>
          <w:rFonts w:hint="cs"/>
          <w:rtl/>
        </w:rPr>
      </w:pPr>
      <w:bookmarkStart w:id="417" w:name="FS000000557T14_07_2004_17_03_53C"/>
      <w:bookmarkEnd w:id="417"/>
    </w:p>
    <w:p w14:paraId="5D02DB2A" w14:textId="77777777" w:rsidR="00000000" w:rsidRDefault="00581103">
      <w:pPr>
        <w:pStyle w:val="-"/>
        <w:rPr>
          <w:rtl/>
        </w:rPr>
      </w:pPr>
      <w:r>
        <w:rPr>
          <w:rtl/>
        </w:rPr>
        <w:t>עמיר פרץ (עם אחד):</w:t>
      </w:r>
    </w:p>
    <w:p w14:paraId="519EC28F" w14:textId="77777777" w:rsidR="00000000" w:rsidRDefault="00581103">
      <w:pPr>
        <w:pStyle w:val="a0"/>
        <w:rPr>
          <w:rtl/>
        </w:rPr>
      </w:pPr>
    </w:p>
    <w:p w14:paraId="529ABBCB" w14:textId="77777777" w:rsidR="00000000" w:rsidRDefault="00581103">
      <w:pPr>
        <w:pStyle w:val="a0"/>
        <w:rPr>
          <w:rFonts w:hint="cs"/>
          <w:rtl/>
        </w:rPr>
      </w:pPr>
      <w:r>
        <w:rPr>
          <w:rFonts w:hint="cs"/>
          <w:rtl/>
        </w:rPr>
        <w:t>כ</w:t>
      </w:r>
      <w:r>
        <w:rPr>
          <w:rFonts w:hint="cs"/>
          <w:rtl/>
        </w:rPr>
        <w:t>ולי מתרגש שאתה בא מהשוק הפרטי.</w:t>
      </w:r>
    </w:p>
    <w:p w14:paraId="15233E67" w14:textId="77777777" w:rsidR="00000000" w:rsidRDefault="00581103">
      <w:pPr>
        <w:pStyle w:val="a0"/>
        <w:rPr>
          <w:rFonts w:hint="cs"/>
          <w:rtl/>
        </w:rPr>
      </w:pPr>
    </w:p>
    <w:p w14:paraId="041DBF3A" w14:textId="77777777" w:rsidR="00000000" w:rsidRDefault="00581103">
      <w:pPr>
        <w:pStyle w:val="af1"/>
        <w:rPr>
          <w:rtl/>
        </w:rPr>
      </w:pPr>
      <w:r>
        <w:rPr>
          <w:rtl/>
        </w:rPr>
        <w:t>היו"ר ראובן ריבלין:</w:t>
      </w:r>
    </w:p>
    <w:p w14:paraId="043DC454" w14:textId="77777777" w:rsidR="00000000" w:rsidRDefault="00581103">
      <w:pPr>
        <w:pStyle w:val="a0"/>
        <w:rPr>
          <w:rtl/>
        </w:rPr>
      </w:pPr>
    </w:p>
    <w:p w14:paraId="50A17D17" w14:textId="77777777" w:rsidR="00000000" w:rsidRDefault="00581103">
      <w:pPr>
        <w:pStyle w:val="a0"/>
        <w:rPr>
          <w:rFonts w:hint="cs"/>
          <w:rtl/>
        </w:rPr>
      </w:pPr>
      <w:r>
        <w:rPr>
          <w:rFonts w:hint="cs"/>
          <w:rtl/>
        </w:rPr>
        <w:t>למה לפנות אישית? הוא רצה להגן בהתקפת נגד על עובדי הנמל. גם עובדי הנמל - אני מכיר אותם אישית כי ביקרתי אותם - עובדים קשה מאוד. לא שאין שכר לעמלם ובנמלם, אבל הם עובדים קשה.</w:t>
      </w:r>
    </w:p>
    <w:p w14:paraId="5E48CC7F" w14:textId="77777777" w:rsidR="00000000" w:rsidRDefault="00581103">
      <w:pPr>
        <w:pStyle w:val="a0"/>
        <w:rPr>
          <w:rFonts w:hint="cs"/>
          <w:rtl/>
        </w:rPr>
      </w:pPr>
    </w:p>
    <w:p w14:paraId="29DA089E" w14:textId="77777777" w:rsidR="00000000" w:rsidRDefault="00581103">
      <w:pPr>
        <w:pStyle w:val="af0"/>
        <w:rPr>
          <w:rtl/>
        </w:rPr>
      </w:pPr>
      <w:r>
        <w:rPr>
          <w:rFonts w:hint="eastAsia"/>
          <w:rtl/>
        </w:rPr>
        <w:t>חיים</w:t>
      </w:r>
      <w:r>
        <w:rPr>
          <w:rtl/>
        </w:rPr>
        <w:t xml:space="preserve"> כץ (הליכוד):</w:t>
      </w:r>
    </w:p>
    <w:p w14:paraId="2C895F21" w14:textId="77777777" w:rsidR="00000000" w:rsidRDefault="00581103">
      <w:pPr>
        <w:pStyle w:val="a0"/>
        <w:rPr>
          <w:rFonts w:hint="cs"/>
          <w:rtl/>
        </w:rPr>
      </w:pPr>
    </w:p>
    <w:p w14:paraId="2D1344A3" w14:textId="77777777" w:rsidR="00000000" w:rsidRDefault="00581103">
      <w:pPr>
        <w:pStyle w:val="a0"/>
        <w:rPr>
          <w:rFonts w:hint="cs"/>
          <w:rtl/>
        </w:rPr>
      </w:pPr>
      <w:r>
        <w:rPr>
          <w:rFonts w:hint="cs"/>
          <w:rtl/>
        </w:rPr>
        <w:t>לא של כולם -</w:t>
      </w:r>
      <w:r>
        <w:rPr>
          <w:rFonts w:hint="cs"/>
          <w:rtl/>
        </w:rPr>
        <w:t xml:space="preserve"> - -</w:t>
      </w:r>
    </w:p>
    <w:p w14:paraId="573CFE46" w14:textId="77777777" w:rsidR="00000000" w:rsidRDefault="00581103">
      <w:pPr>
        <w:pStyle w:val="a0"/>
        <w:rPr>
          <w:rFonts w:hint="cs"/>
          <w:rtl/>
        </w:rPr>
      </w:pPr>
    </w:p>
    <w:p w14:paraId="59F3B432" w14:textId="77777777" w:rsidR="00000000" w:rsidRDefault="00581103">
      <w:pPr>
        <w:pStyle w:val="af1"/>
        <w:rPr>
          <w:rtl/>
        </w:rPr>
      </w:pPr>
      <w:r>
        <w:rPr>
          <w:rtl/>
        </w:rPr>
        <w:t>היו"ר ראובן ריבלין:</w:t>
      </w:r>
    </w:p>
    <w:p w14:paraId="7554CA29" w14:textId="77777777" w:rsidR="00000000" w:rsidRDefault="00581103">
      <w:pPr>
        <w:pStyle w:val="a0"/>
        <w:rPr>
          <w:rtl/>
        </w:rPr>
      </w:pPr>
    </w:p>
    <w:p w14:paraId="50DC8B98" w14:textId="77777777" w:rsidR="00000000" w:rsidRDefault="00581103">
      <w:pPr>
        <w:pStyle w:val="a0"/>
        <w:rPr>
          <w:rFonts w:hint="cs"/>
          <w:rtl/>
        </w:rPr>
      </w:pPr>
      <w:r>
        <w:rPr>
          <w:rFonts w:hint="cs"/>
          <w:rtl/>
        </w:rPr>
        <w:t>גם אנשי התעשייה האווירית, ברוך השם, עובדים נפלא.</w:t>
      </w:r>
    </w:p>
    <w:p w14:paraId="37E41412" w14:textId="77777777" w:rsidR="00000000" w:rsidRDefault="00581103">
      <w:pPr>
        <w:pStyle w:val="a0"/>
        <w:rPr>
          <w:rFonts w:hint="cs"/>
          <w:rtl/>
        </w:rPr>
      </w:pPr>
    </w:p>
    <w:p w14:paraId="43E2C5D0" w14:textId="77777777" w:rsidR="00000000" w:rsidRDefault="00581103">
      <w:pPr>
        <w:pStyle w:val="af0"/>
        <w:rPr>
          <w:rtl/>
        </w:rPr>
      </w:pPr>
      <w:r>
        <w:rPr>
          <w:rFonts w:hint="eastAsia"/>
          <w:rtl/>
        </w:rPr>
        <w:t>חיים</w:t>
      </w:r>
      <w:r>
        <w:rPr>
          <w:rtl/>
        </w:rPr>
        <w:t xml:space="preserve"> כץ (הליכוד):</w:t>
      </w:r>
    </w:p>
    <w:p w14:paraId="6DCB9D25" w14:textId="77777777" w:rsidR="00000000" w:rsidRDefault="00581103">
      <w:pPr>
        <w:pStyle w:val="a0"/>
        <w:rPr>
          <w:rFonts w:hint="cs"/>
          <w:rtl/>
        </w:rPr>
      </w:pPr>
    </w:p>
    <w:p w14:paraId="37587374" w14:textId="77777777" w:rsidR="00000000" w:rsidRDefault="00581103">
      <w:pPr>
        <w:pStyle w:val="a0"/>
        <w:rPr>
          <w:rFonts w:hint="cs"/>
          <w:rtl/>
        </w:rPr>
      </w:pPr>
      <w:r>
        <w:rPr>
          <w:rFonts w:hint="cs"/>
          <w:rtl/>
        </w:rPr>
        <w:t>עזוב את התעשייה האווירית - - -</w:t>
      </w:r>
    </w:p>
    <w:p w14:paraId="5751E8E7" w14:textId="77777777" w:rsidR="00000000" w:rsidRDefault="00581103">
      <w:pPr>
        <w:pStyle w:val="a0"/>
        <w:rPr>
          <w:rFonts w:hint="cs"/>
          <w:rtl/>
        </w:rPr>
      </w:pPr>
    </w:p>
    <w:p w14:paraId="7C60D5DC" w14:textId="77777777" w:rsidR="00000000" w:rsidRDefault="00581103">
      <w:pPr>
        <w:pStyle w:val="af1"/>
        <w:rPr>
          <w:rtl/>
        </w:rPr>
      </w:pPr>
      <w:r>
        <w:rPr>
          <w:rtl/>
        </w:rPr>
        <w:t>היו"ר ראובן ריבלין:</w:t>
      </w:r>
    </w:p>
    <w:p w14:paraId="29F94100" w14:textId="77777777" w:rsidR="00000000" w:rsidRDefault="00581103">
      <w:pPr>
        <w:pStyle w:val="a0"/>
        <w:rPr>
          <w:rtl/>
        </w:rPr>
      </w:pPr>
    </w:p>
    <w:p w14:paraId="5A3F5C03" w14:textId="77777777" w:rsidR="00000000" w:rsidRDefault="00581103">
      <w:pPr>
        <w:pStyle w:val="a0"/>
        <w:rPr>
          <w:rFonts w:hint="cs"/>
          <w:rtl/>
        </w:rPr>
      </w:pPr>
      <w:r>
        <w:rPr>
          <w:rFonts w:hint="cs"/>
          <w:rtl/>
        </w:rPr>
        <w:t>למה לא? אני צריך לציין את כולם.</w:t>
      </w:r>
    </w:p>
    <w:p w14:paraId="4BB9D613" w14:textId="77777777" w:rsidR="00000000" w:rsidRDefault="00581103">
      <w:pPr>
        <w:pStyle w:val="a0"/>
        <w:rPr>
          <w:rFonts w:hint="cs"/>
          <w:rtl/>
        </w:rPr>
      </w:pPr>
    </w:p>
    <w:p w14:paraId="335681D3" w14:textId="77777777" w:rsidR="00000000" w:rsidRDefault="00581103">
      <w:pPr>
        <w:pStyle w:val="af0"/>
        <w:rPr>
          <w:rtl/>
        </w:rPr>
      </w:pPr>
      <w:r>
        <w:rPr>
          <w:rFonts w:hint="eastAsia"/>
          <w:rtl/>
        </w:rPr>
        <w:t>אליעזר</w:t>
      </w:r>
      <w:r>
        <w:rPr>
          <w:rtl/>
        </w:rPr>
        <w:t xml:space="preserve"> כהן (האיחוד הלאומי - ישראל ביתנו):</w:t>
      </w:r>
    </w:p>
    <w:p w14:paraId="18BF5D36" w14:textId="77777777" w:rsidR="00000000" w:rsidRDefault="00581103">
      <w:pPr>
        <w:pStyle w:val="a0"/>
        <w:rPr>
          <w:rFonts w:hint="cs"/>
          <w:rtl/>
        </w:rPr>
      </w:pPr>
    </w:p>
    <w:p w14:paraId="0067A721" w14:textId="77777777" w:rsidR="00000000" w:rsidRDefault="00581103">
      <w:pPr>
        <w:pStyle w:val="a0"/>
        <w:rPr>
          <w:rFonts w:hint="cs"/>
          <w:rtl/>
        </w:rPr>
      </w:pPr>
      <w:r>
        <w:rPr>
          <w:rFonts w:hint="cs"/>
          <w:rtl/>
        </w:rPr>
        <w:t>מרוויחים יותר מחברי כנסת.</w:t>
      </w:r>
    </w:p>
    <w:p w14:paraId="23834D8B" w14:textId="77777777" w:rsidR="00000000" w:rsidRDefault="00581103">
      <w:pPr>
        <w:pStyle w:val="a0"/>
        <w:rPr>
          <w:rFonts w:hint="cs"/>
          <w:rtl/>
        </w:rPr>
      </w:pPr>
    </w:p>
    <w:p w14:paraId="7F429BF2" w14:textId="77777777" w:rsidR="00000000" w:rsidRDefault="00581103">
      <w:pPr>
        <w:pStyle w:val="-"/>
        <w:rPr>
          <w:rtl/>
        </w:rPr>
      </w:pPr>
      <w:bookmarkStart w:id="418" w:name="FS000000557T14_07_2004_17_06_13C"/>
      <w:bookmarkEnd w:id="418"/>
      <w:r>
        <w:rPr>
          <w:rtl/>
        </w:rPr>
        <w:t>עמיר</w:t>
      </w:r>
      <w:r>
        <w:rPr>
          <w:rtl/>
        </w:rPr>
        <w:t xml:space="preserve"> פרץ (עם אחד):</w:t>
      </w:r>
    </w:p>
    <w:p w14:paraId="396581F5" w14:textId="77777777" w:rsidR="00000000" w:rsidRDefault="00581103">
      <w:pPr>
        <w:pStyle w:val="a0"/>
        <w:rPr>
          <w:rtl/>
        </w:rPr>
      </w:pPr>
    </w:p>
    <w:p w14:paraId="06377557" w14:textId="77777777" w:rsidR="00000000" w:rsidRDefault="00581103">
      <w:pPr>
        <w:pStyle w:val="a0"/>
        <w:rPr>
          <w:rFonts w:hint="cs"/>
          <w:rtl/>
        </w:rPr>
      </w:pPr>
      <w:r>
        <w:rPr>
          <w:rFonts w:hint="cs"/>
          <w:rtl/>
        </w:rPr>
        <w:t>נו, אז מה? חברי כנסת עובדים יותר קשה מהם? תלך תעבוד בלילות ונראה אותך מניף שם מנופים. באמת.</w:t>
      </w:r>
    </w:p>
    <w:p w14:paraId="189D3C36" w14:textId="77777777" w:rsidR="00000000" w:rsidRDefault="00581103">
      <w:pPr>
        <w:pStyle w:val="a0"/>
        <w:rPr>
          <w:rFonts w:hint="cs"/>
          <w:rtl/>
        </w:rPr>
      </w:pPr>
    </w:p>
    <w:p w14:paraId="631BA088" w14:textId="77777777" w:rsidR="00000000" w:rsidRDefault="00581103">
      <w:pPr>
        <w:pStyle w:val="af1"/>
        <w:rPr>
          <w:rtl/>
        </w:rPr>
      </w:pPr>
      <w:r>
        <w:rPr>
          <w:rtl/>
        </w:rPr>
        <w:t>היו"ר ראובן ריבלין:</w:t>
      </w:r>
    </w:p>
    <w:p w14:paraId="35EA7519" w14:textId="77777777" w:rsidR="00000000" w:rsidRDefault="00581103">
      <w:pPr>
        <w:pStyle w:val="a0"/>
        <w:rPr>
          <w:rtl/>
        </w:rPr>
      </w:pPr>
    </w:p>
    <w:p w14:paraId="7E9B04F0" w14:textId="77777777" w:rsidR="00000000" w:rsidRDefault="00581103">
      <w:pPr>
        <w:pStyle w:val="a0"/>
        <w:rPr>
          <w:rFonts w:hint="cs"/>
          <w:rtl/>
        </w:rPr>
      </w:pPr>
      <w:r>
        <w:rPr>
          <w:rFonts w:hint="cs"/>
          <w:rtl/>
        </w:rPr>
        <w:t>חבר הכנסת עמיר פרץ, מרגע זה כל ויכוח הוא על חשבונך. אני מתחיל להפעיל את השעון.</w:t>
      </w:r>
    </w:p>
    <w:p w14:paraId="1C19689F" w14:textId="77777777" w:rsidR="00000000" w:rsidRDefault="00581103">
      <w:pPr>
        <w:pStyle w:val="a0"/>
        <w:rPr>
          <w:rFonts w:hint="cs"/>
          <w:rtl/>
        </w:rPr>
      </w:pPr>
    </w:p>
    <w:p w14:paraId="15CF51F0" w14:textId="77777777" w:rsidR="00000000" w:rsidRDefault="00581103">
      <w:pPr>
        <w:pStyle w:val="-"/>
        <w:rPr>
          <w:rtl/>
        </w:rPr>
      </w:pPr>
      <w:bookmarkStart w:id="419" w:name="FS000000557T14_07_2004_17_06_51C"/>
      <w:bookmarkEnd w:id="419"/>
      <w:r>
        <w:rPr>
          <w:rtl/>
        </w:rPr>
        <w:t>עמיר פרץ (עם אחד):</w:t>
      </w:r>
    </w:p>
    <w:p w14:paraId="4D87242D" w14:textId="77777777" w:rsidR="00000000" w:rsidRDefault="00581103">
      <w:pPr>
        <w:pStyle w:val="a0"/>
        <w:rPr>
          <w:rtl/>
        </w:rPr>
      </w:pPr>
    </w:p>
    <w:p w14:paraId="5483B0D5" w14:textId="77777777" w:rsidR="00000000" w:rsidRDefault="00581103">
      <w:pPr>
        <w:pStyle w:val="a0"/>
        <w:rPr>
          <w:rFonts w:hint="cs"/>
          <w:rtl/>
        </w:rPr>
      </w:pPr>
      <w:r>
        <w:rPr>
          <w:rFonts w:hint="cs"/>
          <w:rtl/>
        </w:rPr>
        <w:t>למה? אני מתווכח?</w:t>
      </w:r>
    </w:p>
    <w:p w14:paraId="5B23B717" w14:textId="77777777" w:rsidR="00000000" w:rsidRDefault="00581103">
      <w:pPr>
        <w:pStyle w:val="af1"/>
        <w:rPr>
          <w:rtl/>
        </w:rPr>
      </w:pPr>
    </w:p>
    <w:p w14:paraId="0433D3C9" w14:textId="77777777" w:rsidR="00000000" w:rsidRDefault="00581103">
      <w:pPr>
        <w:pStyle w:val="af1"/>
        <w:rPr>
          <w:rtl/>
        </w:rPr>
      </w:pPr>
      <w:r>
        <w:rPr>
          <w:rtl/>
        </w:rPr>
        <w:t>היו"ר רא</w:t>
      </w:r>
      <w:r>
        <w:rPr>
          <w:rtl/>
        </w:rPr>
        <w:t>ובן ריבלין:</w:t>
      </w:r>
    </w:p>
    <w:p w14:paraId="5350851C" w14:textId="77777777" w:rsidR="00000000" w:rsidRDefault="00581103">
      <w:pPr>
        <w:pStyle w:val="a0"/>
        <w:rPr>
          <w:rtl/>
        </w:rPr>
      </w:pPr>
    </w:p>
    <w:p w14:paraId="530F5AC3" w14:textId="77777777" w:rsidR="00000000" w:rsidRDefault="00581103">
      <w:pPr>
        <w:pStyle w:val="a0"/>
        <w:rPr>
          <w:rFonts w:hint="cs"/>
          <w:rtl/>
        </w:rPr>
      </w:pPr>
      <w:r>
        <w:rPr>
          <w:rFonts w:hint="cs"/>
          <w:rtl/>
        </w:rPr>
        <w:t>לא. השעון עוצר. לכן, אל תתייחס.</w:t>
      </w:r>
    </w:p>
    <w:p w14:paraId="0F19D1A5" w14:textId="77777777" w:rsidR="00000000" w:rsidRDefault="00581103">
      <w:pPr>
        <w:pStyle w:val="a0"/>
        <w:rPr>
          <w:rFonts w:hint="cs"/>
          <w:rtl/>
        </w:rPr>
      </w:pPr>
    </w:p>
    <w:p w14:paraId="6C8C6282" w14:textId="77777777" w:rsidR="00000000" w:rsidRDefault="00581103">
      <w:pPr>
        <w:pStyle w:val="-"/>
        <w:rPr>
          <w:rtl/>
        </w:rPr>
      </w:pPr>
      <w:bookmarkStart w:id="420" w:name="FS000000557T14_07_2004_17_07_05C"/>
      <w:bookmarkEnd w:id="420"/>
      <w:r>
        <w:rPr>
          <w:rtl/>
        </w:rPr>
        <w:t>עמיר פרץ (עם אחד):</w:t>
      </w:r>
    </w:p>
    <w:p w14:paraId="60ABFE93" w14:textId="77777777" w:rsidR="00000000" w:rsidRDefault="00581103">
      <w:pPr>
        <w:pStyle w:val="a0"/>
        <w:rPr>
          <w:rtl/>
        </w:rPr>
      </w:pPr>
    </w:p>
    <w:p w14:paraId="4152363A" w14:textId="77777777" w:rsidR="00000000" w:rsidRDefault="00581103">
      <w:pPr>
        <w:pStyle w:val="a0"/>
        <w:rPr>
          <w:rFonts w:hint="cs"/>
          <w:rtl/>
        </w:rPr>
      </w:pPr>
      <w:r>
        <w:rPr>
          <w:rFonts w:hint="cs"/>
          <w:rtl/>
        </w:rPr>
        <w:t>כיוון שאלה קריאות ביניים, מותר לעלוב בהם. מה קרה?</w:t>
      </w:r>
    </w:p>
    <w:p w14:paraId="09F72D55" w14:textId="77777777" w:rsidR="00000000" w:rsidRDefault="00581103">
      <w:pPr>
        <w:pStyle w:val="a0"/>
        <w:rPr>
          <w:rFonts w:hint="cs"/>
          <w:rtl/>
        </w:rPr>
      </w:pPr>
    </w:p>
    <w:p w14:paraId="6A92DCAF" w14:textId="77777777" w:rsidR="00000000" w:rsidRDefault="00581103">
      <w:pPr>
        <w:pStyle w:val="af1"/>
        <w:rPr>
          <w:rtl/>
        </w:rPr>
      </w:pPr>
      <w:r>
        <w:rPr>
          <w:rtl/>
        </w:rPr>
        <w:t>היו"ר ראובן ריבלין:</w:t>
      </w:r>
    </w:p>
    <w:p w14:paraId="1F29185E" w14:textId="77777777" w:rsidR="00000000" w:rsidRDefault="00581103">
      <w:pPr>
        <w:pStyle w:val="a0"/>
        <w:rPr>
          <w:rtl/>
        </w:rPr>
      </w:pPr>
    </w:p>
    <w:p w14:paraId="06988C1E" w14:textId="77777777" w:rsidR="00000000" w:rsidRDefault="00581103">
      <w:pPr>
        <w:pStyle w:val="a0"/>
        <w:rPr>
          <w:rFonts w:hint="cs"/>
          <w:rtl/>
        </w:rPr>
      </w:pPr>
      <w:r>
        <w:rPr>
          <w:rFonts w:hint="cs"/>
          <w:rtl/>
        </w:rPr>
        <w:t>לא אתן.</w:t>
      </w:r>
    </w:p>
    <w:p w14:paraId="254416B1" w14:textId="77777777" w:rsidR="00000000" w:rsidRDefault="00581103">
      <w:pPr>
        <w:pStyle w:val="a0"/>
        <w:rPr>
          <w:rFonts w:hint="cs"/>
          <w:rtl/>
        </w:rPr>
      </w:pPr>
    </w:p>
    <w:p w14:paraId="40275C31" w14:textId="77777777" w:rsidR="00000000" w:rsidRDefault="00581103">
      <w:pPr>
        <w:pStyle w:val="-"/>
        <w:rPr>
          <w:rtl/>
        </w:rPr>
      </w:pPr>
      <w:bookmarkStart w:id="421" w:name="FS000000557T14_07_2004_17_07_46C"/>
      <w:bookmarkEnd w:id="421"/>
      <w:r>
        <w:rPr>
          <w:rtl/>
        </w:rPr>
        <w:t>עמיר פרץ (עם אחד):</w:t>
      </w:r>
    </w:p>
    <w:p w14:paraId="4108A01D" w14:textId="77777777" w:rsidR="00000000" w:rsidRDefault="00581103">
      <w:pPr>
        <w:pStyle w:val="a0"/>
        <w:rPr>
          <w:rtl/>
        </w:rPr>
      </w:pPr>
    </w:p>
    <w:p w14:paraId="02F349FC" w14:textId="77777777" w:rsidR="00000000" w:rsidRDefault="00581103">
      <w:pPr>
        <w:pStyle w:val="a0"/>
        <w:rPr>
          <w:rFonts w:hint="cs"/>
          <w:rtl/>
        </w:rPr>
      </w:pPr>
      <w:r>
        <w:rPr>
          <w:rFonts w:hint="cs"/>
          <w:rtl/>
        </w:rPr>
        <w:t>מה? אתה לא מגן על אזרחי ישראל? הם שק חבטות של מישהו כאן? למי פה יש זכות לומר?</w:t>
      </w:r>
    </w:p>
    <w:p w14:paraId="4A6A0D08" w14:textId="77777777" w:rsidR="00000000" w:rsidRDefault="00581103">
      <w:pPr>
        <w:pStyle w:val="a0"/>
        <w:rPr>
          <w:rFonts w:hint="cs"/>
          <w:rtl/>
        </w:rPr>
      </w:pPr>
    </w:p>
    <w:p w14:paraId="6182C67F" w14:textId="77777777" w:rsidR="00000000" w:rsidRDefault="00581103">
      <w:pPr>
        <w:pStyle w:val="af1"/>
        <w:rPr>
          <w:rtl/>
        </w:rPr>
      </w:pPr>
      <w:r>
        <w:rPr>
          <w:rtl/>
        </w:rPr>
        <w:t>היו"ר ראוב</w:t>
      </w:r>
      <w:r>
        <w:rPr>
          <w:rtl/>
        </w:rPr>
        <w:t>ן ריבלין:</w:t>
      </w:r>
    </w:p>
    <w:p w14:paraId="7105D7C4" w14:textId="77777777" w:rsidR="00000000" w:rsidRDefault="00581103">
      <w:pPr>
        <w:pStyle w:val="a0"/>
        <w:rPr>
          <w:rtl/>
        </w:rPr>
      </w:pPr>
    </w:p>
    <w:p w14:paraId="08336E0C" w14:textId="77777777" w:rsidR="00000000" w:rsidRDefault="00581103">
      <w:pPr>
        <w:pStyle w:val="a0"/>
        <w:rPr>
          <w:rFonts w:hint="cs"/>
          <w:rtl/>
        </w:rPr>
      </w:pPr>
      <w:r>
        <w:rPr>
          <w:rFonts w:hint="cs"/>
          <w:rtl/>
        </w:rPr>
        <w:t>ועוד איך אגן עליהם.</w:t>
      </w:r>
    </w:p>
    <w:p w14:paraId="38116EF1" w14:textId="77777777" w:rsidR="00000000" w:rsidRDefault="00581103">
      <w:pPr>
        <w:pStyle w:val="a0"/>
        <w:rPr>
          <w:rFonts w:hint="cs"/>
          <w:rtl/>
        </w:rPr>
      </w:pPr>
    </w:p>
    <w:p w14:paraId="0FD9F051" w14:textId="77777777" w:rsidR="00000000" w:rsidRDefault="00581103">
      <w:pPr>
        <w:pStyle w:val="-"/>
        <w:rPr>
          <w:rtl/>
        </w:rPr>
      </w:pPr>
      <w:bookmarkStart w:id="422" w:name="FS000000557T14_07_2004_17_08_08C"/>
      <w:bookmarkEnd w:id="422"/>
      <w:r>
        <w:rPr>
          <w:rtl/>
        </w:rPr>
        <w:t>עמיר פרץ (עם אחד):</w:t>
      </w:r>
    </w:p>
    <w:p w14:paraId="36E501F5" w14:textId="77777777" w:rsidR="00000000" w:rsidRDefault="00581103">
      <w:pPr>
        <w:pStyle w:val="a0"/>
        <w:rPr>
          <w:rtl/>
        </w:rPr>
      </w:pPr>
    </w:p>
    <w:p w14:paraId="0A88E621" w14:textId="77777777" w:rsidR="00000000" w:rsidRDefault="00581103">
      <w:pPr>
        <w:pStyle w:val="a0"/>
        <w:rPr>
          <w:rFonts w:hint="cs"/>
          <w:rtl/>
        </w:rPr>
      </w:pPr>
      <w:r>
        <w:rPr>
          <w:rFonts w:hint="cs"/>
          <w:rtl/>
        </w:rPr>
        <w:t>אמת. אתה יודע שהם מאוד פופוליסטיים.</w:t>
      </w:r>
    </w:p>
    <w:p w14:paraId="40F13676" w14:textId="77777777" w:rsidR="00000000" w:rsidRDefault="00581103">
      <w:pPr>
        <w:pStyle w:val="a0"/>
        <w:rPr>
          <w:rFonts w:hint="cs"/>
          <w:rtl/>
        </w:rPr>
      </w:pPr>
    </w:p>
    <w:p w14:paraId="00C328BC" w14:textId="77777777" w:rsidR="00000000" w:rsidRDefault="00581103">
      <w:pPr>
        <w:pStyle w:val="af1"/>
        <w:rPr>
          <w:rtl/>
        </w:rPr>
      </w:pPr>
      <w:r>
        <w:rPr>
          <w:rtl/>
        </w:rPr>
        <w:t>היו"ר ראובן ריבלין:</w:t>
      </w:r>
    </w:p>
    <w:p w14:paraId="59FE5BEF" w14:textId="77777777" w:rsidR="00000000" w:rsidRDefault="00581103">
      <w:pPr>
        <w:pStyle w:val="a0"/>
        <w:rPr>
          <w:rtl/>
        </w:rPr>
      </w:pPr>
    </w:p>
    <w:p w14:paraId="0E19BD0A" w14:textId="77777777" w:rsidR="00000000" w:rsidRDefault="00581103">
      <w:pPr>
        <w:pStyle w:val="a0"/>
        <w:rPr>
          <w:rFonts w:hint="cs"/>
          <w:rtl/>
        </w:rPr>
      </w:pPr>
      <w:r>
        <w:rPr>
          <w:rFonts w:hint="cs"/>
          <w:rtl/>
        </w:rPr>
        <w:t>אני ניהלתי את המשא-ומתן עם עובדי "אל על" ב-1982 בשם הממשלה. תאמין לי שגם עובדי "אל על" עובדים, וגם הטייסים עובדים קשה, אבל, בכל זאת היה הבדל קטן ב</w:t>
      </w:r>
      <w:r>
        <w:rPr>
          <w:rFonts w:hint="cs"/>
          <w:rtl/>
        </w:rPr>
        <w:t>ין - - -</w:t>
      </w:r>
    </w:p>
    <w:p w14:paraId="0C75E614" w14:textId="77777777" w:rsidR="00000000" w:rsidRDefault="00581103">
      <w:pPr>
        <w:pStyle w:val="a0"/>
        <w:rPr>
          <w:rFonts w:hint="cs"/>
          <w:rtl/>
        </w:rPr>
      </w:pPr>
    </w:p>
    <w:p w14:paraId="22083EA5" w14:textId="77777777" w:rsidR="00000000" w:rsidRDefault="00581103">
      <w:pPr>
        <w:pStyle w:val="af0"/>
        <w:rPr>
          <w:rtl/>
        </w:rPr>
      </w:pPr>
      <w:r>
        <w:rPr>
          <w:rFonts w:hint="eastAsia"/>
          <w:rtl/>
        </w:rPr>
        <w:t>אליעזר</w:t>
      </w:r>
      <w:r>
        <w:rPr>
          <w:rtl/>
        </w:rPr>
        <w:t xml:space="preserve"> כהן (האיחוד הלאומי - ישראל ביתנו):</w:t>
      </w:r>
    </w:p>
    <w:p w14:paraId="31580E51" w14:textId="77777777" w:rsidR="00000000" w:rsidRDefault="00581103">
      <w:pPr>
        <w:pStyle w:val="a0"/>
        <w:rPr>
          <w:rFonts w:hint="cs"/>
          <w:rtl/>
        </w:rPr>
      </w:pPr>
    </w:p>
    <w:p w14:paraId="1A2A131E" w14:textId="77777777" w:rsidR="00000000" w:rsidRDefault="00581103">
      <w:pPr>
        <w:pStyle w:val="a0"/>
        <w:rPr>
          <w:rFonts w:hint="cs"/>
          <w:rtl/>
        </w:rPr>
      </w:pPr>
      <w:r>
        <w:rPr>
          <w:rFonts w:hint="cs"/>
          <w:rtl/>
        </w:rPr>
        <w:t>- - - ההפרטה מוכיחה היום - - -</w:t>
      </w:r>
    </w:p>
    <w:p w14:paraId="5B2C29A2" w14:textId="77777777" w:rsidR="00000000" w:rsidRDefault="00581103">
      <w:pPr>
        <w:pStyle w:val="a0"/>
        <w:rPr>
          <w:rFonts w:hint="cs"/>
          <w:rtl/>
        </w:rPr>
      </w:pPr>
    </w:p>
    <w:p w14:paraId="48460D7C" w14:textId="77777777" w:rsidR="00000000" w:rsidRDefault="00581103">
      <w:pPr>
        <w:pStyle w:val="af1"/>
        <w:rPr>
          <w:rtl/>
        </w:rPr>
      </w:pPr>
      <w:r>
        <w:rPr>
          <w:rtl/>
        </w:rPr>
        <w:t>היו"ר ראובן ריבלין:</w:t>
      </w:r>
    </w:p>
    <w:p w14:paraId="42801B86" w14:textId="77777777" w:rsidR="00000000" w:rsidRDefault="00581103">
      <w:pPr>
        <w:pStyle w:val="a0"/>
        <w:rPr>
          <w:rtl/>
        </w:rPr>
      </w:pPr>
    </w:p>
    <w:p w14:paraId="47ACB67A" w14:textId="77777777" w:rsidR="00000000" w:rsidRDefault="00581103">
      <w:pPr>
        <w:pStyle w:val="a0"/>
        <w:rPr>
          <w:rFonts w:hint="cs"/>
          <w:rtl/>
        </w:rPr>
      </w:pPr>
      <w:r>
        <w:rPr>
          <w:rFonts w:hint="cs"/>
          <w:rtl/>
        </w:rPr>
        <w:t>היה אז קודמו של חבר הכנסת עמיר פרץ. חבר הכנסת פרץ האגדי היה אז קיסר, שלא היה מלך מעליו. הוא היה מעולה.</w:t>
      </w:r>
    </w:p>
    <w:p w14:paraId="47E13525" w14:textId="77777777" w:rsidR="00000000" w:rsidRDefault="00581103">
      <w:pPr>
        <w:pStyle w:val="-"/>
        <w:rPr>
          <w:rtl/>
        </w:rPr>
      </w:pPr>
      <w:bookmarkStart w:id="423" w:name="FS000000557T14_07_2004_17_08_37C"/>
      <w:bookmarkEnd w:id="423"/>
    </w:p>
    <w:p w14:paraId="25C0A994" w14:textId="77777777" w:rsidR="00000000" w:rsidRDefault="00581103">
      <w:pPr>
        <w:pStyle w:val="-"/>
        <w:rPr>
          <w:rtl/>
        </w:rPr>
      </w:pPr>
      <w:r>
        <w:rPr>
          <w:rtl/>
        </w:rPr>
        <w:t>עמיר פרץ (עם אחד):</w:t>
      </w:r>
    </w:p>
    <w:p w14:paraId="6B366423" w14:textId="77777777" w:rsidR="00000000" w:rsidRDefault="00581103">
      <w:pPr>
        <w:pStyle w:val="a0"/>
        <w:rPr>
          <w:rtl/>
        </w:rPr>
      </w:pPr>
    </w:p>
    <w:p w14:paraId="20AC7699" w14:textId="77777777" w:rsidR="00000000" w:rsidRDefault="00581103">
      <w:pPr>
        <w:pStyle w:val="a0"/>
        <w:rPr>
          <w:rFonts w:hint="cs"/>
          <w:rtl/>
        </w:rPr>
      </w:pPr>
      <w:r>
        <w:rPr>
          <w:rFonts w:hint="cs"/>
          <w:rtl/>
        </w:rPr>
        <w:t>אדוני היושב-ראש, כמו שאמרת</w:t>
      </w:r>
      <w:r>
        <w:rPr>
          <w:rFonts w:hint="cs"/>
          <w:rtl/>
        </w:rPr>
        <w:t>י, עובדי הנמלים הם לא תומכי השמאל בדיוק. אבל, אני לא אתן שיכפישו אותם. אני יודע שמאוד פופולרי לחבוט היום בעובדים כדי לקבל כותרות. זה מאוד פופולרי. מאוד פופולרי לנסות להפוך את כולם לשודדים. אני מציע לכם ללכת קצת לראות. שמעתי איך מדברים על כל אותם עובדי המוע</w:t>
      </w:r>
      <w:r>
        <w:rPr>
          <w:rFonts w:hint="cs"/>
          <w:rtl/>
        </w:rPr>
        <w:t>צות הדתיות שנשארו בלי משכורת בכלל. אני מוכן לתת משכורת שלמה של חבר כנסת פה ליום אחד, ורק שיסכים לקבור ולשטוף גופה אחת. אין לכם בושה. "אני בשוק הפרטי" - נו, אז מה אם אתה בשוק הפרטי? מערכת שלמה של עבדים משרתת אותך, כדי שבשוק הפרטי שלך ירוויחו מיליון שקל בחוד</w:t>
      </w:r>
      <w:r>
        <w:rPr>
          <w:rFonts w:hint="cs"/>
          <w:rtl/>
        </w:rPr>
        <w:t>ש ומיליון וחצי שקל בחודש. מאיפה זה? מ-</w:t>
      </w:r>
      <w:r>
        <w:t>nowhere</w:t>
      </w:r>
      <w:r>
        <w:rPr>
          <w:rFonts w:hint="cs"/>
          <w:rtl/>
        </w:rPr>
        <w:t>? זה מהמשק הישראלי, שאנשים עובדים בו.</w:t>
      </w:r>
    </w:p>
    <w:p w14:paraId="134E8402" w14:textId="77777777" w:rsidR="00000000" w:rsidRDefault="00581103">
      <w:pPr>
        <w:pStyle w:val="a0"/>
        <w:rPr>
          <w:rFonts w:hint="cs"/>
          <w:rtl/>
        </w:rPr>
      </w:pPr>
    </w:p>
    <w:p w14:paraId="462AEB96" w14:textId="77777777" w:rsidR="00000000" w:rsidRDefault="00581103">
      <w:pPr>
        <w:pStyle w:val="af0"/>
        <w:rPr>
          <w:rtl/>
        </w:rPr>
      </w:pPr>
      <w:r>
        <w:rPr>
          <w:rFonts w:hint="eastAsia"/>
          <w:rtl/>
        </w:rPr>
        <w:t>אילן</w:t>
      </w:r>
      <w:r>
        <w:rPr>
          <w:rtl/>
        </w:rPr>
        <w:t xml:space="preserve"> שלגי (שינוי):</w:t>
      </w:r>
    </w:p>
    <w:p w14:paraId="779CAF6F" w14:textId="77777777" w:rsidR="00000000" w:rsidRDefault="00581103">
      <w:pPr>
        <w:pStyle w:val="a0"/>
        <w:rPr>
          <w:rFonts w:hint="cs"/>
          <w:rtl/>
        </w:rPr>
      </w:pPr>
    </w:p>
    <w:p w14:paraId="51031C46" w14:textId="77777777" w:rsidR="00000000" w:rsidRDefault="00581103">
      <w:pPr>
        <w:pStyle w:val="a0"/>
        <w:rPr>
          <w:rFonts w:hint="cs"/>
          <w:rtl/>
        </w:rPr>
      </w:pPr>
      <w:r>
        <w:rPr>
          <w:rFonts w:hint="cs"/>
          <w:rtl/>
        </w:rPr>
        <w:t>השוק הפרטי - - - את כל הפקידים שלך, את כל המסדרון שלך ששותה תה - - -</w:t>
      </w:r>
    </w:p>
    <w:p w14:paraId="7F609972" w14:textId="77777777" w:rsidR="00000000" w:rsidRDefault="00581103">
      <w:pPr>
        <w:pStyle w:val="a0"/>
        <w:rPr>
          <w:rFonts w:hint="cs"/>
          <w:rtl/>
        </w:rPr>
      </w:pPr>
    </w:p>
    <w:p w14:paraId="37EB9975" w14:textId="77777777" w:rsidR="00000000" w:rsidRDefault="00581103">
      <w:pPr>
        <w:pStyle w:val="-"/>
        <w:rPr>
          <w:rtl/>
        </w:rPr>
      </w:pPr>
      <w:bookmarkStart w:id="424" w:name="FS000000557T14_07_2004_17_13_04C"/>
      <w:bookmarkEnd w:id="424"/>
      <w:r>
        <w:rPr>
          <w:rtl/>
        </w:rPr>
        <w:t>עמיר פרץ (עם אחד):</w:t>
      </w:r>
    </w:p>
    <w:p w14:paraId="646AFED5" w14:textId="77777777" w:rsidR="00000000" w:rsidRDefault="00581103">
      <w:pPr>
        <w:pStyle w:val="a0"/>
        <w:rPr>
          <w:rtl/>
        </w:rPr>
      </w:pPr>
    </w:p>
    <w:p w14:paraId="77BF2FB4" w14:textId="77777777" w:rsidR="00000000" w:rsidRDefault="00581103">
      <w:pPr>
        <w:pStyle w:val="a0"/>
        <w:rPr>
          <w:rFonts w:hint="cs"/>
          <w:rtl/>
        </w:rPr>
      </w:pPr>
      <w:r>
        <w:rPr>
          <w:rFonts w:hint="cs"/>
          <w:rtl/>
        </w:rPr>
        <w:t>אני לא שואל אותך בכלל.</w:t>
      </w:r>
    </w:p>
    <w:p w14:paraId="7C961608" w14:textId="77777777" w:rsidR="00000000" w:rsidRDefault="00581103">
      <w:pPr>
        <w:pStyle w:val="a0"/>
        <w:rPr>
          <w:rFonts w:hint="cs"/>
          <w:rtl/>
        </w:rPr>
      </w:pPr>
    </w:p>
    <w:p w14:paraId="24D824AC" w14:textId="77777777" w:rsidR="00000000" w:rsidRDefault="00581103">
      <w:pPr>
        <w:pStyle w:val="af1"/>
        <w:rPr>
          <w:rtl/>
        </w:rPr>
      </w:pPr>
      <w:r>
        <w:rPr>
          <w:rtl/>
        </w:rPr>
        <w:t>היו"ר ראובן ריבלין:</w:t>
      </w:r>
    </w:p>
    <w:p w14:paraId="1303A664" w14:textId="77777777" w:rsidR="00000000" w:rsidRDefault="00581103">
      <w:pPr>
        <w:pStyle w:val="a0"/>
        <w:rPr>
          <w:rtl/>
        </w:rPr>
      </w:pPr>
    </w:p>
    <w:p w14:paraId="0E12FDE2" w14:textId="77777777" w:rsidR="00000000" w:rsidRDefault="00581103">
      <w:pPr>
        <w:pStyle w:val="a0"/>
        <w:rPr>
          <w:rFonts w:hint="cs"/>
          <w:rtl/>
        </w:rPr>
      </w:pPr>
      <w:r>
        <w:rPr>
          <w:rFonts w:hint="cs"/>
          <w:rtl/>
        </w:rPr>
        <w:t>חבר הכנסת שלגי.</w:t>
      </w:r>
    </w:p>
    <w:p w14:paraId="09A27962" w14:textId="77777777" w:rsidR="00000000" w:rsidRDefault="00581103">
      <w:pPr>
        <w:pStyle w:val="a0"/>
        <w:rPr>
          <w:rFonts w:hint="cs"/>
          <w:rtl/>
        </w:rPr>
      </w:pPr>
    </w:p>
    <w:p w14:paraId="39175382" w14:textId="77777777" w:rsidR="00000000" w:rsidRDefault="00581103">
      <w:pPr>
        <w:pStyle w:val="af0"/>
        <w:rPr>
          <w:rtl/>
        </w:rPr>
      </w:pPr>
      <w:r>
        <w:rPr>
          <w:rFonts w:hint="eastAsia"/>
          <w:rtl/>
        </w:rPr>
        <w:t>אילן</w:t>
      </w:r>
      <w:r>
        <w:rPr>
          <w:rtl/>
        </w:rPr>
        <w:t xml:space="preserve"> שלגי (שינוי):</w:t>
      </w:r>
    </w:p>
    <w:p w14:paraId="4EEB70D3" w14:textId="77777777" w:rsidR="00000000" w:rsidRDefault="00581103">
      <w:pPr>
        <w:pStyle w:val="a0"/>
        <w:rPr>
          <w:rFonts w:hint="cs"/>
          <w:rtl/>
        </w:rPr>
      </w:pPr>
    </w:p>
    <w:p w14:paraId="39543D3F" w14:textId="77777777" w:rsidR="00000000" w:rsidRDefault="00581103">
      <w:pPr>
        <w:pStyle w:val="a0"/>
        <w:rPr>
          <w:rFonts w:hint="cs"/>
          <w:rtl/>
        </w:rPr>
      </w:pPr>
      <w:r>
        <w:rPr>
          <w:rFonts w:hint="cs"/>
          <w:rtl/>
        </w:rPr>
        <w:t>- - - שקורסת. אם אנחנו לא היינו עובדים - - -</w:t>
      </w:r>
    </w:p>
    <w:p w14:paraId="6FBE779F" w14:textId="77777777" w:rsidR="00000000" w:rsidRDefault="00581103">
      <w:pPr>
        <w:pStyle w:val="a0"/>
        <w:rPr>
          <w:rFonts w:hint="cs"/>
          <w:rtl/>
        </w:rPr>
      </w:pPr>
    </w:p>
    <w:p w14:paraId="78FFF184" w14:textId="77777777" w:rsidR="00000000" w:rsidRDefault="00581103">
      <w:pPr>
        <w:pStyle w:val="-"/>
        <w:rPr>
          <w:rtl/>
        </w:rPr>
      </w:pPr>
      <w:bookmarkStart w:id="425" w:name="FS000000557T14_07_2004_17_14_03C"/>
      <w:bookmarkEnd w:id="425"/>
      <w:r>
        <w:rPr>
          <w:rtl/>
        </w:rPr>
        <w:t>עמיר פרץ (עם אחד):</w:t>
      </w:r>
    </w:p>
    <w:p w14:paraId="0DE13E61" w14:textId="77777777" w:rsidR="00000000" w:rsidRDefault="00581103">
      <w:pPr>
        <w:pStyle w:val="a0"/>
        <w:rPr>
          <w:rtl/>
        </w:rPr>
      </w:pPr>
    </w:p>
    <w:p w14:paraId="1522D899" w14:textId="77777777" w:rsidR="00000000" w:rsidRDefault="00581103">
      <w:pPr>
        <w:pStyle w:val="a0"/>
        <w:rPr>
          <w:rFonts w:hint="cs"/>
          <w:rtl/>
        </w:rPr>
      </w:pPr>
      <w:r>
        <w:rPr>
          <w:rFonts w:hint="cs"/>
          <w:rtl/>
        </w:rPr>
        <w:t>- - - שאל אותך בכלל.</w:t>
      </w:r>
    </w:p>
    <w:p w14:paraId="74DC1263" w14:textId="77777777" w:rsidR="00000000" w:rsidRDefault="00581103">
      <w:pPr>
        <w:pStyle w:val="a0"/>
        <w:rPr>
          <w:rFonts w:hint="cs"/>
          <w:rtl/>
        </w:rPr>
      </w:pPr>
    </w:p>
    <w:p w14:paraId="39BA51A2" w14:textId="77777777" w:rsidR="00000000" w:rsidRDefault="00581103">
      <w:pPr>
        <w:pStyle w:val="af1"/>
        <w:rPr>
          <w:rtl/>
        </w:rPr>
      </w:pPr>
      <w:r>
        <w:rPr>
          <w:rtl/>
        </w:rPr>
        <w:t>היו"ר ראובן ריבלין:</w:t>
      </w:r>
    </w:p>
    <w:p w14:paraId="3BDA7C75" w14:textId="77777777" w:rsidR="00000000" w:rsidRDefault="00581103">
      <w:pPr>
        <w:pStyle w:val="a0"/>
        <w:rPr>
          <w:rtl/>
        </w:rPr>
      </w:pPr>
    </w:p>
    <w:p w14:paraId="47E56EB8" w14:textId="77777777" w:rsidR="00000000" w:rsidRDefault="00581103">
      <w:pPr>
        <w:pStyle w:val="a0"/>
        <w:rPr>
          <w:rFonts w:hint="cs"/>
          <w:rtl/>
        </w:rPr>
      </w:pPr>
      <w:r>
        <w:rPr>
          <w:rFonts w:hint="cs"/>
          <w:rtl/>
        </w:rPr>
        <w:t>חבר הכנסת שלגי, אדוני, שר האוצר יבוא וישיב לו.</w:t>
      </w:r>
    </w:p>
    <w:p w14:paraId="47D556FE" w14:textId="77777777" w:rsidR="00000000" w:rsidRDefault="00581103">
      <w:pPr>
        <w:pStyle w:val="a0"/>
        <w:rPr>
          <w:rFonts w:hint="cs"/>
          <w:rtl/>
        </w:rPr>
      </w:pPr>
    </w:p>
    <w:p w14:paraId="5E77396B" w14:textId="77777777" w:rsidR="00000000" w:rsidRDefault="00581103">
      <w:pPr>
        <w:pStyle w:val="af0"/>
        <w:rPr>
          <w:rtl/>
        </w:rPr>
      </w:pPr>
      <w:r>
        <w:rPr>
          <w:rFonts w:hint="eastAsia"/>
          <w:rtl/>
        </w:rPr>
        <w:t>אילנה</w:t>
      </w:r>
      <w:r>
        <w:rPr>
          <w:rtl/>
        </w:rPr>
        <w:t xml:space="preserve"> כהן (עם אחד):</w:t>
      </w:r>
    </w:p>
    <w:p w14:paraId="1EE2B456" w14:textId="77777777" w:rsidR="00000000" w:rsidRDefault="00581103">
      <w:pPr>
        <w:pStyle w:val="a0"/>
        <w:rPr>
          <w:rFonts w:hint="cs"/>
          <w:rtl/>
        </w:rPr>
      </w:pPr>
    </w:p>
    <w:p w14:paraId="7A2D0162" w14:textId="77777777" w:rsidR="00000000" w:rsidRDefault="00581103">
      <w:pPr>
        <w:pStyle w:val="a0"/>
        <w:rPr>
          <w:rFonts w:hint="cs"/>
          <w:rtl/>
        </w:rPr>
      </w:pPr>
      <w:r>
        <w:rPr>
          <w:rFonts w:hint="cs"/>
          <w:rtl/>
        </w:rPr>
        <w:t>- - -</w:t>
      </w:r>
    </w:p>
    <w:p w14:paraId="2B9B0B02" w14:textId="77777777" w:rsidR="00000000" w:rsidRDefault="00581103">
      <w:pPr>
        <w:pStyle w:val="af1"/>
        <w:rPr>
          <w:rtl/>
        </w:rPr>
      </w:pPr>
    </w:p>
    <w:p w14:paraId="76020FAF" w14:textId="77777777" w:rsidR="00000000" w:rsidRDefault="00581103">
      <w:pPr>
        <w:pStyle w:val="af1"/>
        <w:rPr>
          <w:rtl/>
        </w:rPr>
      </w:pPr>
      <w:r>
        <w:rPr>
          <w:rtl/>
        </w:rPr>
        <w:t>היו"ר ראובן ריבלין:</w:t>
      </w:r>
    </w:p>
    <w:p w14:paraId="4820A31C" w14:textId="77777777" w:rsidR="00000000" w:rsidRDefault="00581103">
      <w:pPr>
        <w:pStyle w:val="a0"/>
        <w:rPr>
          <w:rFonts w:hint="cs"/>
          <w:rtl/>
        </w:rPr>
      </w:pPr>
    </w:p>
    <w:p w14:paraId="271E50CD" w14:textId="77777777" w:rsidR="00000000" w:rsidRDefault="00581103">
      <w:pPr>
        <w:pStyle w:val="a0"/>
        <w:jc w:val="left"/>
        <w:rPr>
          <w:rFonts w:hint="cs"/>
          <w:rtl/>
        </w:rPr>
      </w:pPr>
      <w:r>
        <w:rPr>
          <w:rFonts w:hint="cs"/>
          <w:rtl/>
        </w:rPr>
        <w:t>חברת הכנסת אילנה כהן, האמיני ל</w:t>
      </w:r>
      <w:r>
        <w:rPr>
          <w:rFonts w:hint="cs"/>
          <w:rtl/>
        </w:rPr>
        <w:t>י שאת לא צריכה לעזור לחבר הכנסת עמיר פרץ. אני מכיר אותו - - -</w:t>
      </w:r>
    </w:p>
    <w:p w14:paraId="510E83F7" w14:textId="77777777" w:rsidR="00000000" w:rsidRDefault="00581103">
      <w:pPr>
        <w:pStyle w:val="a0"/>
        <w:jc w:val="left"/>
        <w:rPr>
          <w:rFonts w:hint="cs"/>
          <w:rtl/>
        </w:rPr>
      </w:pPr>
    </w:p>
    <w:p w14:paraId="34E97D1D" w14:textId="77777777" w:rsidR="00000000" w:rsidRDefault="00581103">
      <w:pPr>
        <w:pStyle w:val="af0"/>
        <w:rPr>
          <w:rtl/>
        </w:rPr>
      </w:pPr>
      <w:r>
        <w:rPr>
          <w:rFonts w:hint="eastAsia"/>
          <w:rtl/>
        </w:rPr>
        <w:t>אילן</w:t>
      </w:r>
      <w:r>
        <w:rPr>
          <w:rtl/>
        </w:rPr>
        <w:t xml:space="preserve"> שלגי (שינוי):</w:t>
      </w:r>
    </w:p>
    <w:p w14:paraId="7C7187F7" w14:textId="77777777" w:rsidR="00000000" w:rsidRDefault="00581103">
      <w:pPr>
        <w:pStyle w:val="a0"/>
        <w:rPr>
          <w:rFonts w:hint="cs"/>
          <w:rtl/>
        </w:rPr>
      </w:pPr>
    </w:p>
    <w:p w14:paraId="2A7A050B" w14:textId="77777777" w:rsidR="00000000" w:rsidRDefault="00581103">
      <w:pPr>
        <w:pStyle w:val="a0"/>
        <w:rPr>
          <w:rFonts w:hint="cs"/>
          <w:rtl/>
        </w:rPr>
      </w:pPr>
      <w:r>
        <w:rPr>
          <w:rFonts w:hint="cs"/>
          <w:rtl/>
        </w:rPr>
        <w:t>היא מייצגת את האחיות. האחיות עובדות קשה. הפקידים שלך - - -</w:t>
      </w:r>
    </w:p>
    <w:p w14:paraId="262049A5" w14:textId="77777777" w:rsidR="00000000" w:rsidRDefault="00581103">
      <w:pPr>
        <w:pStyle w:val="a0"/>
        <w:rPr>
          <w:rFonts w:hint="cs"/>
          <w:rtl/>
        </w:rPr>
      </w:pPr>
    </w:p>
    <w:p w14:paraId="3FB5FFD4" w14:textId="77777777" w:rsidR="00000000" w:rsidRDefault="00581103">
      <w:pPr>
        <w:pStyle w:val="-"/>
        <w:rPr>
          <w:rtl/>
        </w:rPr>
      </w:pPr>
      <w:bookmarkStart w:id="426" w:name="FS000000557T14_07_2004_17_15_09C"/>
      <w:bookmarkEnd w:id="426"/>
      <w:r>
        <w:rPr>
          <w:rtl/>
        </w:rPr>
        <w:t>עמיר פרץ (עם אחד):</w:t>
      </w:r>
    </w:p>
    <w:p w14:paraId="44244D65" w14:textId="77777777" w:rsidR="00000000" w:rsidRDefault="00581103">
      <w:pPr>
        <w:pStyle w:val="a0"/>
        <w:rPr>
          <w:rtl/>
        </w:rPr>
      </w:pPr>
    </w:p>
    <w:p w14:paraId="3FB9EC51" w14:textId="77777777" w:rsidR="00000000" w:rsidRDefault="00581103">
      <w:pPr>
        <w:pStyle w:val="a0"/>
        <w:rPr>
          <w:rFonts w:hint="cs"/>
          <w:rtl/>
        </w:rPr>
      </w:pPr>
      <w:r>
        <w:rPr>
          <w:rFonts w:hint="cs"/>
          <w:rtl/>
        </w:rPr>
        <w:t>גם חברת הכנסת אילנה כהן היא אחת מהם.</w:t>
      </w:r>
    </w:p>
    <w:p w14:paraId="5AABA3FC" w14:textId="77777777" w:rsidR="00000000" w:rsidRDefault="00581103">
      <w:pPr>
        <w:pStyle w:val="a0"/>
        <w:rPr>
          <w:rFonts w:hint="cs"/>
          <w:rtl/>
        </w:rPr>
      </w:pPr>
    </w:p>
    <w:p w14:paraId="05BEDC1B" w14:textId="77777777" w:rsidR="00000000" w:rsidRDefault="00581103">
      <w:pPr>
        <w:pStyle w:val="af0"/>
        <w:rPr>
          <w:rtl/>
        </w:rPr>
      </w:pPr>
      <w:r>
        <w:rPr>
          <w:rFonts w:hint="eastAsia"/>
          <w:rtl/>
        </w:rPr>
        <w:t>אילן</w:t>
      </w:r>
      <w:r>
        <w:rPr>
          <w:rtl/>
        </w:rPr>
        <w:t xml:space="preserve"> שלגי (שינוי):</w:t>
      </w:r>
    </w:p>
    <w:p w14:paraId="060EBE52" w14:textId="77777777" w:rsidR="00000000" w:rsidRDefault="00581103">
      <w:pPr>
        <w:pStyle w:val="a0"/>
        <w:rPr>
          <w:rFonts w:hint="cs"/>
          <w:rtl/>
        </w:rPr>
      </w:pPr>
    </w:p>
    <w:p w14:paraId="7EA80057" w14:textId="77777777" w:rsidR="00000000" w:rsidRDefault="00581103">
      <w:pPr>
        <w:pStyle w:val="a0"/>
        <w:rPr>
          <w:rFonts w:hint="cs"/>
          <w:rtl/>
        </w:rPr>
      </w:pPr>
      <w:r>
        <w:rPr>
          <w:rFonts w:hint="cs"/>
          <w:rtl/>
        </w:rPr>
        <w:t xml:space="preserve">הגברת כהן מייצגת את האחיות שעובדות </w:t>
      </w:r>
      <w:r>
        <w:rPr>
          <w:rFonts w:hint="cs"/>
          <w:rtl/>
        </w:rPr>
        <w:t>קשה מאוד.</w:t>
      </w:r>
    </w:p>
    <w:p w14:paraId="0E21FE6C" w14:textId="77777777" w:rsidR="00000000" w:rsidRDefault="00581103">
      <w:pPr>
        <w:pStyle w:val="a0"/>
        <w:rPr>
          <w:rFonts w:hint="cs"/>
          <w:rtl/>
        </w:rPr>
      </w:pPr>
    </w:p>
    <w:p w14:paraId="492A2F9A" w14:textId="77777777" w:rsidR="00000000" w:rsidRDefault="00581103">
      <w:pPr>
        <w:pStyle w:val="-"/>
        <w:rPr>
          <w:rtl/>
        </w:rPr>
      </w:pPr>
      <w:bookmarkStart w:id="427" w:name="FS000000557T14_07_2004_17_15_28C"/>
      <w:bookmarkEnd w:id="427"/>
      <w:r>
        <w:rPr>
          <w:rtl/>
        </w:rPr>
        <w:t>עמיר פרץ (עם אחד):</w:t>
      </w:r>
    </w:p>
    <w:p w14:paraId="727113E3" w14:textId="77777777" w:rsidR="00000000" w:rsidRDefault="00581103">
      <w:pPr>
        <w:pStyle w:val="a0"/>
        <w:rPr>
          <w:rtl/>
        </w:rPr>
      </w:pPr>
    </w:p>
    <w:p w14:paraId="7714EFB6" w14:textId="77777777" w:rsidR="00000000" w:rsidRDefault="00581103">
      <w:pPr>
        <w:pStyle w:val="a0"/>
        <w:rPr>
          <w:rFonts w:hint="cs"/>
          <w:rtl/>
        </w:rPr>
      </w:pPr>
      <w:r>
        <w:rPr>
          <w:rFonts w:hint="cs"/>
          <w:rtl/>
        </w:rPr>
        <w:t>גברת כהן היא אחת מהעובדות בהסתדרות. מה אתה רוצה ממנה?</w:t>
      </w:r>
    </w:p>
    <w:p w14:paraId="793D09E2" w14:textId="77777777" w:rsidR="00000000" w:rsidRDefault="00581103">
      <w:pPr>
        <w:pStyle w:val="a0"/>
        <w:rPr>
          <w:rFonts w:hint="cs"/>
          <w:rtl/>
        </w:rPr>
      </w:pPr>
    </w:p>
    <w:p w14:paraId="35B10B2E" w14:textId="77777777" w:rsidR="00000000" w:rsidRDefault="00581103">
      <w:pPr>
        <w:pStyle w:val="af0"/>
        <w:rPr>
          <w:rtl/>
        </w:rPr>
      </w:pPr>
      <w:r>
        <w:rPr>
          <w:rFonts w:hint="eastAsia"/>
          <w:rtl/>
        </w:rPr>
        <w:t>אילן</w:t>
      </w:r>
      <w:r>
        <w:rPr>
          <w:rtl/>
        </w:rPr>
        <w:t xml:space="preserve"> שלגי (שינוי):</w:t>
      </w:r>
    </w:p>
    <w:p w14:paraId="6406A2B9" w14:textId="77777777" w:rsidR="00000000" w:rsidRDefault="00581103">
      <w:pPr>
        <w:pStyle w:val="a0"/>
        <w:rPr>
          <w:rFonts w:hint="cs"/>
          <w:rtl/>
        </w:rPr>
      </w:pPr>
    </w:p>
    <w:p w14:paraId="6D9D8A31" w14:textId="77777777" w:rsidR="00000000" w:rsidRDefault="00581103">
      <w:pPr>
        <w:pStyle w:val="a0"/>
        <w:rPr>
          <w:rFonts w:hint="cs"/>
          <w:rtl/>
        </w:rPr>
      </w:pPr>
      <w:r>
        <w:rPr>
          <w:rFonts w:hint="cs"/>
          <w:rtl/>
        </w:rPr>
        <w:t>- - -</w:t>
      </w:r>
    </w:p>
    <w:p w14:paraId="4FCB64B9" w14:textId="77777777" w:rsidR="00000000" w:rsidRDefault="00581103">
      <w:pPr>
        <w:pStyle w:val="a0"/>
        <w:rPr>
          <w:rFonts w:hint="cs"/>
          <w:rtl/>
        </w:rPr>
      </w:pPr>
    </w:p>
    <w:p w14:paraId="48E3EED7" w14:textId="77777777" w:rsidR="00000000" w:rsidRDefault="00581103">
      <w:pPr>
        <w:pStyle w:val="-"/>
        <w:rPr>
          <w:rtl/>
        </w:rPr>
      </w:pPr>
      <w:bookmarkStart w:id="428" w:name="FS000000557T14_07_2004_17_16_09C"/>
      <w:bookmarkEnd w:id="428"/>
      <w:r>
        <w:rPr>
          <w:rtl/>
        </w:rPr>
        <w:t>עמיר פרץ (עם אחד):</w:t>
      </w:r>
    </w:p>
    <w:p w14:paraId="6B4E7B94" w14:textId="77777777" w:rsidR="00000000" w:rsidRDefault="00581103">
      <w:pPr>
        <w:pStyle w:val="a0"/>
        <w:rPr>
          <w:rtl/>
        </w:rPr>
      </w:pPr>
    </w:p>
    <w:p w14:paraId="3CE7D5ED" w14:textId="77777777" w:rsidR="00000000" w:rsidRDefault="00581103">
      <w:pPr>
        <w:pStyle w:val="a0"/>
        <w:rPr>
          <w:rFonts w:hint="cs"/>
          <w:rtl/>
        </w:rPr>
      </w:pPr>
      <w:r>
        <w:rPr>
          <w:rFonts w:hint="cs"/>
          <w:rtl/>
        </w:rPr>
        <w:t>היא וכמוה מייצגים את כל העובדים.</w:t>
      </w:r>
    </w:p>
    <w:p w14:paraId="2506B400" w14:textId="77777777" w:rsidR="00000000" w:rsidRDefault="00581103">
      <w:pPr>
        <w:pStyle w:val="a0"/>
        <w:rPr>
          <w:rFonts w:hint="cs"/>
          <w:rtl/>
        </w:rPr>
      </w:pPr>
    </w:p>
    <w:p w14:paraId="0D3421BF" w14:textId="77777777" w:rsidR="00000000" w:rsidRDefault="00581103">
      <w:pPr>
        <w:pStyle w:val="af1"/>
        <w:rPr>
          <w:rtl/>
        </w:rPr>
      </w:pPr>
      <w:r>
        <w:rPr>
          <w:rtl/>
        </w:rPr>
        <w:t>היו"ר ראובן ריבלין:</w:t>
      </w:r>
    </w:p>
    <w:p w14:paraId="23FF4347" w14:textId="77777777" w:rsidR="00000000" w:rsidRDefault="00581103">
      <w:pPr>
        <w:pStyle w:val="a0"/>
        <w:rPr>
          <w:rtl/>
        </w:rPr>
      </w:pPr>
    </w:p>
    <w:p w14:paraId="12C4B8B0" w14:textId="77777777" w:rsidR="00000000" w:rsidRDefault="00581103">
      <w:pPr>
        <w:pStyle w:val="a0"/>
        <w:rPr>
          <w:rFonts w:hint="cs"/>
          <w:rtl/>
        </w:rPr>
      </w:pPr>
      <w:r>
        <w:rPr>
          <w:rFonts w:hint="cs"/>
          <w:rtl/>
        </w:rPr>
        <w:t>חבר הכנסת שלגי, מרגע זה אין לאדוני עוד היכולת לקרוא קריאות ביניים.</w:t>
      </w:r>
    </w:p>
    <w:p w14:paraId="1FEDECC4" w14:textId="77777777" w:rsidR="00000000" w:rsidRDefault="00581103">
      <w:pPr>
        <w:pStyle w:val="a0"/>
        <w:rPr>
          <w:rFonts w:hint="cs"/>
          <w:rtl/>
        </w:rPr>
      </w:pPr>
    </w:p>
    <w:p w14:paraId="05A0D0DB" w14:textId="77777777" w:rsidR="00000000" w:rsidRDefault="00581103">
      <w:pPr>
        <w:pStyle w:val="-"/>
        <w:rPr>
          <w:rtl/>
        </w:rPr>
      </w:pPr>
      <w:bookmarkStart w:id="429" w:name="FS000000557T14_07_2004_17_16_41C"/>
      <w:bookmarkEnd w:id="429"/>
      <w:r>
        <w:rPr>
          <w:rtl/>
        </w:rPr>
        <w:t>עמיר פרץ (עם אחד):</w:t>
      </w:r>
    </w:p>
    <w:p w14:paraId="05791723" w14:textId="77777777" w:rsidR="00000000" w:rsidRDefault="00581103">
      <w:pPr>
        <w:pStyle w:val="a0"/>
        <w:rPr>
          <w:rtl/>
        </w:rPr>
      </w:pPr>
    </w:p>
    <w:p w14:paraId="11794853" w14:textId="77777777" w:rsidR="00000000" w:rsidRDefault="00581103">
      <w:pPr>
        <w:pStyle w:val="a0"/>
        <w:rPr>
          <w:rFonts w:hint="cs"/>
          <w:rtl/>
        </w:rPr>
      </w:pPr>
      <w:r>
        <w:rPr>
          <w:rFonts w:hint="cs"/>
          <w:rtl/>
        </w:rPr>
        <w:t>מה לעשות? תבוא ונזמין אותך ותפגוש הרבה מאוד כמו הגברת כהן.</w:t>
      </w:r>
    </w:p>
    <w:p w14:paraId="74D84AE0" w14:textId="77777777" w:rsidR="00000000" w:rsidRDefault="00581103">
      <w:pPr>
        <w:pStyle w:val="a0"/>
        <w:rPr>
          <w:rFonts w:hint="cs"/>
          <w:rtl/>
        </w:rPr>
      </w:pPr>
    </w:p>
    <w:p w14:paraId="28BD7275" w14:textId="77777777" w:rsidR="00000000" w:rsidRDefault="00581103">
      <w:pPr>
        <w:pStyle w:val="af1"/>
        <w:rPr>
          <w:rtl/>
        </w:rPr>
      </w:pPr>
      <w:r>
        <w:rPr>
          <w:rtl/>
        </w:rPr>
        <w:t>היו"ר ראובן ריבלין:</w:t>
      </w:r>
    </w:p>
    <w:p w14:paraId="06DCA862" w14:textId="77777777" w:rsidR="00000000" w:rsidRDefault="00581103">
      <w:pPr>
        <w:pStyle w:val="a0"/>
        <w:rPr>
          <w:rtl/>
        </w:rPr>
      </w:pPr>
    </w:p>
    <w:p w14:paraId="5A345BB7" w14:textId="77777777" w:rsidR="00000000" w:rsidRDefault="00581103">
      <w:pPr>
        <w:pStyle w:val="a0"/>
        <w:rPr>
          <w:rtl/>
        </w:rPr>
      </w:pPr>
      <w:r>
        <w:rPr>
          <w:rFonts w:hint="cs"/>
          <w:rtl/>
        </w:rPr>
        <w:t>חבר הכנסת פרץ, אני מתחיל להפעיל את השעון.</w:t>
      </w:r>
      <w:bookmarkStart w:id="430" w:name="FS000000557T14_07_2004_17_16_43C"/>
      <w:bookmarkStart w:id="431" w:name="FS000000557T14_07_2004_16_55_22C"/>
      <w:bookmarkStart w:id="432" w:name="FS000000557T14_07_2004_16_51_59C"/>
      <w:bookmarkEnd w:id="430"/>
      <w:bookmarkEnd w:id="431"/>
      <w:bookmarkEnd w:id="432"/>
    </w:p>
    <w:p w14:paraId="25AF6A74" w14:textId="77777777" w:rsidR="00000000" w:rsidRDefault="00581103">
      <w:pPr>
        <w:pStyle w:val="-"/>
        <w:rPr>
          <w:rtl/>
        </w:rPr>
      </w:pPr>
    </w:p>
    <w:p w14:paraId="559397FD" w14:textId="77777777" w:rsidR="00000000" w:rsidRDefault="00581103">
      <w:pPr>
        <w:pStyle w:val="-"/>
        <w:rPr>
          <w:rtl/>
        </w:rPr>
      </w:pPr>
      <w:bookmarkStart w:id="433" w:name="FS000000557T14_07_2004_17_17_25C"/>
      <w:bookmarkEnd w:id="433"/>
      <w:r>
        <w:rPr>
          <w:rtl/>
        </w:rPr>
        <w:t>עמיר פרץ (עם אחד):</w:t>
      </w:r>
    </w:p>
    <w:p w14:paraId="1A3AB96D" w14:textId="77777777" w:rsidR="00000000" w:rsidRDefault="00581103">
      <w:pPr>
        <w:pStyle w:val="a0"/>
        <w:rPr>
          <w:rtl/>
        </w:rPr>
      </w:pPr>
    </w:p>
    <w:p w14:paraId="59E84F61" w14:textId="77777777" w:rsidR="00000000" w:rsidRDefault="00581103">
      <w:pPr>
        <w:pStyle w:val="a0"/>
        <w:rPr>
          <w:rFonts w:hint="cs"/>
          <w:rtl/>
        </w:rPr>
      </w:pPr>
      <w:r>
        <w:rPr>
          <w:rFonts w:hint="cs"/>
          <w:rtl/>
        </w:rPr>
        <w:t>מה אתה רוצה ממני? סליחה, אני לא אתן לו לעלוב בכולם.</w:t>
      </w:r>
    </w:p>
    <w:p w14:paraId="403A32B3" w14:textId="77777777" w:rsidR="00000000" w:rsidRDefault="00581103">
      <w:pPr>
        <w:pStyle w:val="a0"/>
        <w:rPr>
          <w:rFonts w:hint="cs"/>
          <w:rtl/>
        </w:rPr>
      </w:pPr>
    </w:p>
    <w:p w14:paraId="13B7DD8A" w14:textId="77777777" w:rsidR="00000000" w:rsidRDefault="00581103">
      <w:pPr>
        <w:pStyle w:val="af1"/>
        <w:rPr>
          <w:rtl/>
        </w:rPr>
      </w:pPr>
      <w:r>
        <w:rPr>
          <w:rtl/>
        </w:rPr>
        <w:t>היו"ר ראובן ריבלין:</w:t>
      </w:r>
    </w:p>
    <w:p w14:paraId="0FBAA8D0" w14:textId="77777777" w:rsidR="00000000" w:rsidRDefault="00581103">
      <w:pPr>
        <w:pStyle w:val="a0"/>
        <w:rPr>
          <w:rtl/>
        </w:rPr>
      </w:pPr>
    </w:p>
    <w:p w14:paraId="06EAF774" w14:textId="77777777" w:rsidR="00000000" w:rsidRDefault="00581103">
      <w:pPr>
        <w:pStyle w:val="a0"/>
        <w:rPr>
          <w:rFonts w:hint="cs"/>
          <w:rtl/>
        </w:rPr>
      </w:pPr>
      <w:r>
        <w:rPr>
          <w:rFonts w:hint="cs"/>
          <w:rtl/>
        </w:rPr>
        <w:t>לא, הוא לא יעלוב י</w:t>
      </w:r>
      <w:r>
        <w:rPr>
          <w:rFonts w:hint="cs"/>
          <w:rtl/>
        </w:rPr>
        <w:t>ותר. אתה, אדוני, תגמור.</w:t>
      </w:r>
    </w:p>
    <w:p w14:paraId="7F23BFFB" w14:textId="77777777" w:rsidR="00000000" w:rsidRDefault="00581103">
      <w:pPr>
        <w:pStyle w:val="a0"/>
        <w:rPr>
          <w:rFonts w:hint="cs"/>
          <w:rtl/>
        </w:rPr>
      </w:pPr>
    </w:p>
    <w:p w14:paraId="1988EBC9" w14:textId="77777777" w:rsidR="00000000" w:rsidRDefault="00581103">
      <w:pPr>
        <w:pStyle w:val="-"/>
        <w:rPr>
          <w:rtl/>
        </w:rPr>
      </w:pPr>
      <w:bookmarkStart w:id="434" w:name="FS000000557T14_07_2004_17_17_29C"/>
      <w:bookmarkEnd w:id="434"/>
      <w:r>
        <w:rPr>
          <w:rtl/>
        </w:rPr>
        <w:t>עמיר פרץ (עם אחד):</w:t>
      </w:r>
    </w:p>
    <w:p w14:paraId="34CA2B34" w14:textId="77777777" w:rsidR="00000000" w:rsidRDefault="00581103">
      <w:pPr>
        <w:pStyle w:val="a0"/>
        <w:rPr>
          <w:rtl/>
        </w:rPr>
      </w:pPr>
    </w:p>
    <w:p w14:paraId="4AE831AC" w14:textId="77777777" w:rsidR="00000000" w:rsidRDefault="00581103">
      <w:pPr>
        <w:pStyle w:val="a0"/>
        <w:rPr>
          <w:rFonts w:hint="cs"/>
          <w:rtl/>
        </w:rPr>
      </w:pPr>
      <w:r>
        <w:rPr>
          <w:rFonts w:hint="cs"/>
          <w:rtl/>
        </w:rPr>
        <w:t>אני גאה. אין לי שום סיבה, ואף עובד הסתדרות לא צריך להתנצל בפניך. כולם עושים את עבודתם בדיוק כמוני ובדיוק כמו אילנה כהן, במסירות.</w:t>
      </w:r>
    </w:p>
    <w:p w14:paraId="48C66DC6" w14:textId="77777777" w:rsidR="00000000" w:rsidRDefault="00581103">
      <w:pPr>
        <w:pStyle w:val="a0"/>
        <w:rPr>
          <w:rFonts w:hint="cs"/>
          <w:rtl/>
        </w:rPr>
      </w:pPr>
    </w:p>
    <w:p w14:paraId="7F6E1A0B" w14:textId="77777777" w:rsidR="00000000" w:rsidRDefault="00581103">
      <w:pPr>
        <w:pStyle w:val="af1"/>
        <w:rPr>
          <w:rtl/>
        </w:rPr>
      </w:pPr>
      <w:r>
        <w:rPr>
          <w:rtl/>
        </w:rPr>
        <w:t>היו"ר ראובן ריבלין:</w:t>
      </w:r>
    </w:p>
    <w:p w14:paraId="3DEA2563" w14:textId="77777777" w:rsidR="00000000" w:rsidRDefault="00581103">
      <w:pPr>
        <w:pStyle w:val="a0"/>
        <w:rPr>
          <w:rtl/>
        </w:rPr>
      </w:pPr>
    </w:p>
    <w:p w14:paraId="5AA91783" w14:textId="77777777" w:rsidR="00000000" w:rsidRDefault="00581103">
      <w:pPr>
        <w:pStyle w:val="a0"/>
        <w:rPr>
          <w:rFonts w:hint="cs"/>
          <w:rtl/>
        </w:rPr>
      </w:pPr>
      <w:r>
        <w:rPr>
          <w:rFonts w:hint="cs"/>
          <w:rtl/>
        </w:rPr>
        <w:t>אין ספק.</w:t>
      </w:r>
    </w:p>
    <w:p w14:paraId="23F7E08C" w14:textId="77777777" w:rsidR="00000000" w:rsidRDefault="00581103">
      <w:pPr>
        <w:pStyle w:val="a0"/>
        <w:rPr>
          <w:rFonts w:hint="cs"/>
          <w:rtl/>
        </w:rPr>
      </w:pPr>
    </w:p>
    <w:p w14:paraId="776E1A2C" w14:textId="77777777" w:rsidR="00000000" w:rsidRDefault="00581103">
      <w:pPr>
        <w:pStyle w:val="-"/>
        <w:rPr>
          <w:rtl/>
        </w:rPr>
      </w:pPr>
      <w:bookmarkStart w:id="435" w:name="FS000000557T14_07_2004_17_18_23C"/>
      <w:bookmarkEnd w:id="435"/>
      <w:r>
        <w:rPr>
          <w:rtl/>
        </w:rPr>
        <w:t>עמיר פרץ (עם אחד):</w:t>
      </w:r>
    </w:p>
    <w:p w14:paraId="55EEF67B" w14:textId="77777777" w:rsidR="00000000" w:rsidRDefault="00581103">
      <w:pPr>
        <w:pStyle w:val="a0"/>
        <w:rPr>
          <w:rtl/>
        </w:rPr>
      </w:pPr>
    </w:p>
    <w:p w14:paraId="4B72A71F" w14:textId="77777777" w:rsidR="00000000" w:rsidRDefault="00581103">
      <w:pPr>
        <w:pStyle w:val="a0"/>
        <w:rPr>
          <w:rFonts w:hint="cs"/>
          <w:rtl/>
        </w:rPr>
      </w:pPr>
      <w:r>
        <w:rPr>
          <w:rFonts w:hint="cs"/>
          <w:rtl/>
        </w:rPr>
        <w:t>תתנער כבר מהשנאה שתקועה לך בפד</w:t>
      </w:r>
      <w:r>
        <w:rPr>
          <w:rFonts w:hint="cs"/>
          <w:rtl/>
        </w:rPr>
        <w:t>חת. תתנער מזה. אנחנו בעידן אחר לגמרי. נכון שקיבלנו הסתדרות עם גירעונות של עשרות שנים. אז מה? מאז אני יושב-ראש, ההסתדרות לא קיבלה שקל אחד מהקופה הציבורית. אנחנו מנהלים זאת רק באמצעות החברים שלנו. אני יודע שכולכם רוצים שההסתדרות תקרוס כדי שתדרסו את כולם, ואנ</w:t>
      </w:r>
      <w:r>
        <w:rPr>
          <w:rFonts w:hint="cs"/>
          <w:rtl/>
        </w:rPr>
        <w:t xml:space="preserve">י יודע שהכי לא פופולרי אולי במדינה הזאת, בימים האלה, להגן על עובדים. אבל, אין לי כוונה </w:t>
      </w:r>
      <w:r>
        <w:rPr>
          <w:rtl/>
        </w:rPr>
        <w:t>–</w:t>
      </w:r>
      <w:r>
        <w:rPr>
          <w:rFonts w:hint="cs"/>
          <w:rtl/>
        </w:rPr>
        <w:t xml:space="preserve"> היושב-ראש, גם כשהיו איומים על חיי מול ההסתה של שר האוצר - ולא התכוונתי לרגע להפקיר את ציבור העובדים, ואין לי כוונה לעשות זאת. לא תפחידו אותי ולא תאיימו עלי. כל ההסתה ש</w:t>
      </w:r>
      <w:r>
        <w:rPr>
          <w:rFonts w:hint="cs"/>
          <w:rtl/>
        </w:rPr>
        <w:t>לכם לא תעזור. ככל שתסיתו, אני אדע שאין לכם כלים אחרים להשתמש בהם.</w:t>
      </w:r>
    </w:p>
    <w:p w14:paraId="08823352" w14:textId="77777777" w:rsidR="00000000" w:rsidRDefault="00581103">
      <w:pPr>
        <w:pStyle w:val="a0"/>
        <w:rPr>
          <w:rFonts w:hint="cs"/>
          <w:rtl/>
        </w:rPr>
      </w:pPr>
    </w:p>
    <w:p w14:paraId="05F78937" w14:textId="77777777" w:rsidR="00000000" w:rsidRDefault="00581103">
      <w:pPr>
        <w:pStyle w:val="a0"/>
        <w:rPr>
          <w:rFonts w:hint="cs"/>
          <w:rtl/>
        </w:rPr>
      </w:pPr>
      <w:r>
        <w:rPr>
          <w:rFonts w:hint="cs"/>
          <w:rtl/>
        </w:rPr>
        <w:t>לכן, אני מאוד מקווה שהשיקול היום יהיה שיקול הגיוני.</w:t>
      </w:r>
    </w:p>
    <w:p w14:paraId="0457ADD8" w14:textId="77777777" w:rsidR="00000000" w:rsidRDefault="00581103">
      <w:pPr>
        <w:pStyle w:val="a0"/>
        <w:rPr>
          <w:rFonts w:hint="cs"/>
          <w:rtl/>
        </w:rPr>
      </w:pPr>
    </w:p>
    <w:p w14:paraId="32B4E70D" w14:textId="77777777" w:rsidR="00000000" w:rsidRDefault="00581103">
      <w:pPr>
        <w:pStyle w:val="a0"/>
        <w:rPr>
          <w:rFonts w:hint="cs"/>
          <w:rtl/>
        </w:rPr>
      </w:pPr>
      <w:r>
        <w:rPr>
          <w:rFonts w:hint="cs"/>
          <w:rtl/>
        </w:rPr>
        <w:t>אני רוצה לקרוא לחברים כאן מה אומר נשיא בית-הדין. וגם הוא עסק בעניין תשעה חודשים - אולי קצת יותר, כי הוא עוסק בעניין הנמלים הרבה לפני שהכ</w:t>
      </w:r>
      <w:r>
        <w:rPr>
          <w:rFonts w:hint="cs"/>
          <w:rtl/>
        </w:rPr>
        <w:t>נסת נדרשה לחוקק את החוק. אקרא רק משפט אחד, כדי להפנות את תשומת לבם של דורשי הצדק, אנשי שינוי, שמחשיבים את בתי-המשפט. אולי אם אני לא יכול לדבר אל לבם, יכול להיות שקריאתו של נשיא בית-הדין לעבודה תגיע יותר רחוק מאשר קריאתי. הוא אומר ככה: "על דעת רוב חברי המות</w:t>
      </w:r>
      <w:r>
        <w:rPr>
          <w:rFonts w:hint="cs"/>
          <w:rtl/>
        </w:rPr>
        <w:t xml:space="preserve">ב" - ובמותב יש גם נציגי מעסיקים - "אנו מחליטים, כאמור בסעיפים 1, 2 ו-3"  - - - </w:t>
      </w:r>
    </w:p>
    <w:p w14:paraId="61109E4F" w14:textId="77777777" w:rsidR="00000000" w:rsidRDefault="00581103">
      <w:pPr>
        <w:pStyle w:val="a0"/>
        <w:rPr>
          <w:rFonts w:hint="cs"/>
          <w:rtl/>
        </w:rPr>
      </w:pPr>
    </w:p>
    <w:p w14:paraId="55962C91" w14:textId="77777777" w:rsidR="00000000" w:rsidRDefault="00581103">
      <w:pPr>
        <w:pStyle w:val="af0"/>
        <w:rPr>
          <w:rtl/>
        </w:rPr>
      </w:pPr>
      <w:r>
        <w:rPr>
          <w:rFonts w:hint="eastAsia"/>
          <w:rtl/>
        </w:rPr>
        <w:t>אילן</w:t>
      </w:r>
      <w:r>
        <w:rPr>
          <w:rtl/>
        </w:rPr>
        <w:t xml:space="preserve"> שלגי (שינוי):</w:t>
      </w:r>
    </w:p>
    <w:p w14:paraId="7D3897C8" w14:textId="77777777" w:rsidR="00000000" w:rsidRDefault="00581103">
      <w:pPr>
        <w:pStyle w:val="a0"/>
        <w:rPr>
          <w:rFonts w:hint="cs"/>
          <w:rtl/>
        </w:rPr>
      </w:pPr>
    </w:p>
    <w:p w14:paraId="7F23BD14" w14:textId="77777777" w:rsidR="00000000" w:rsidRDefault="00581103">
      <w:pPr>
        <w:pStyle w:val="a0"/>
        <w:rPr>
          <w:rFonts w:hint="cs"/>
          <w:rtl/>
        </w:rPr>
      </w:pPr>
      <w:r>
        <w:rPr>
          <w:rFonts w:hint="cs"/>
          <w:rtl/>
        </w:rPr>
        <w:t xml:space="preserve">אם זה רוב, אז זה כנראה לא על דעת נציג המעסיקים. </w:t>
      </w:r>
    </w:p>
    <w:p w14:paraId="191997FD" w14:textId="77777777" w:rsidR="00000000" w:rsidRDefault="00581103">
      <w:pPr>
        <w:pStyle w:val="a0"/>
        <w:rPr>
          <w:rFonts w:hint="cs"/>
          <w:rtl/>
        </w:rPr>
      </w:pPr>
    </w:p>
    <w:p w14:paraId="05E871CC" w14:textId="77777777" w:rsidR="00000000" w:rsidRDefault="00581103">
      <w:pPr>
        <w:pStyle w:val="-"/>
        <w:rPr>
          <w:rtl/>
        </w:rPr>
      </w:pPr>
      <w:bookmarkStart w:id="436" w:name="FS000000557T14_07_2004_17_20_14"/>
      <w:bookmarkStart w:id="437" w:name="FS000000557T14_07_2004_17_20_20C"/>
      <w:bookmarkEnd w:id="436"/>
      <w:bookmarkEnd w:id="437"/>
      <w:r>
        <w:rPr>
          <w:rtl/>
        </w:rPr>
        <w:t>עמיר פרץ (עם אחד):</w:t>
      </w:r>
    </w:p>
    <w:p w14:paraId="41624B05" w14:textId="77777777" w:rsidR="00000000" w:rsidRDefault="00581103">
      <w:pPr>
        <w:pStyle w:val="a0"/>
        <w:rPr>
          <w:rtl/>
        </w:rPr>
      </w:pPr>
    </w:p>
    <w:p w14:paraId="72E4C339" w14:textId="77777777" w:rsidR="00000000" w:rsidRDefault="00581103">
      <w:pPr>
        <w:pStyle w:val="a0"/>
        <w:rPr>
          <w:rFonts w:hint="cs"/>
          <w:rtl/>
        </w:rPr>
      </w:pPr>
      <w:r>
        <w:rPr>
          <w:rFonts w:hint="cs"/>
          <w:rtl/>
        </w:rPr>
        <w:t xml:space="preserve">- - - "המותב כולו סבור" - שמעת? - "כי ראוי שהמדינה וההסתדרות ימשיכו לשאת ולתת ביניהם </w:t>
      </w:r>
      <w:r>
        <w:rPr>
          <w:rFonts w:hint="cs"/>
          <w:rtl/>
        </w:rPr>
        <w:t>כפי שמחייבים טיבו של הסכסוך, טובת המשק, טובת המדינה וטובת תושביה". כך אומר נשיא בית-הדין. ובאותה נשימה הוא אומר, שברגע שהחקיקה כאן תושלם, והקריאה השנייה והשלישית תוצבע, מותר - מותר - לעובדים לצאת למאבק ולשבות, דבר שנמנע מהם במשך כל החודשים האחרונים, כשנשיא</w:t>
      </w:r>
      <w:r>
        <w:rPr>
          <w:rFonts w:hint="cs"/>
          <w:rtl/>
        </w:rPr>
        <w:t xml:space="preserve"> בית-הדין הוציא צו שמנע מהם לנהל את המאבק הארגוני שלהם. </w:t>
      </w:r>
    </w:p>
    <w:p w14:paraId="4D225BB1" w14:textId="77777777" w:rsidR="00000000" w:rsidRDefault="00581103">
      <w:pPr>
        <w:pStyle w:val="a0"/>
        <w:rPr>
          <w:rFonts w:hint="cs"/>
          <w:rtl/>
        </w:rPr>
      </w:pPr>
    </w:p>
    <w:p w14:paraId="3A24640D" w14:textId="77777777" w:rsidR="00000000" w:rsidRDefault="00581103">
      <w:pPr>
        <w:pStyle w:val="a0"/>
        <w:rPr>
          <w:rFonts w:hint="cs"/>
          <w:rtl/>
        </w:rPr>
      </w:pPr>
      <w:r>
        <w:rPr>
          <w:rFonts w:hint="cs"/>
          <w:rtl/>
        </w:rPr>
        <w:t xml:space="preserve">ולכן, הא בהא תליא. אם מצד אחד הוא אומר שטובת המשק וטובת המדינה ותושביה לנהל משא-ומתן ולהימנע ממשבר, משמע שמי שמצביע בקריאה שנייה ושלישית, לדעתו של נשיא בית-הדין לעבודה, עלול חלילה לעשות מעשה שאיננו </w:t>
      </w:r>
      <w:r>
        <w:rPr>
          <w:rFonts w:hint="cs"/>
          <w:rtl/>
        </w:rPr>
        <w:t>עולה בקנה אחד עם טובת המשק, טובת המדינה וטובת תושביה. זאת המסקנה המתבקשת ממה שנפסק היום בפסק-הדין שהתקבל לאחר הרבה מאוד חודשים, כשאין איש שבקיא בפרטים יותר מנשיא בית-הדין לעבודה, שבאמת עשה כל מאמץ על מנת לקרב בין הצדדים וליצור את המסגרת הראויה, שבה נוכל לב</w:t>
      </w:r>
      <w:r>
        <w:rPr>
          <w:rFonts w:hint="cs"/>
          <w:rtl/>
        </w:rPr>
        <w:t xml:space="preserve">צע את הרפורמה וגם לתת לכל השותפים לרפורמה את היכולת לנהל אותה במשותף. </w:t>
      </w:r>
    </w:p>
    <w:p w14:paraId="211F1CE4" w14:textId="77777777" w:rsidR="00000000" w:rsidRDefault="00581103">
      <w:pPr>
        <w:pStyle w:val="a0"/>
        <w:rPr>
          <w:rFonts w:hint="cs"/>
          <w:rtl/>
        </w:rPr>
      </w:pPr>
    </w:p>
    <w:p w14:paraId="41A42C52" w14:textId="77777777" w:rsidR="00000000" w:rsidRDefault="00581103">
      <w:pPr>
        <w:pStyle w:val="a0"/>
        <w:rPr>
          <w:rFonts w:hint="cs"/>
          <w:rtl/>
        </w:rPr>
      </w:pPr>
      <w:r>
        <w:rPr>
          <w:rFonts w:hint="cs"/>
          <w:rtl/>
        </w:rPr>
        <w:t xml:space="preserve">אבל, לגופו של עניין, אני אומר לכם: נכון שחתמנו הסכם ב-2001. ונכון - מי זה שר האוצר דאז, סילבן שלום? מי זה שר התחבורה, מי היה שר התחבורה באותה עת, אפרים סנה? מי אלה שני האנשים האלה? מה </w:t>
      </w:r>
      <w:r>
        <w:rPr>
          <w:rFonts w:hint="cs"/>
          <w:rtl/>
        </w:rPr>
        <w:t xml:space="preserve">הם נחשבים בכלל כשמגיעים שר אוצר כמו ביבי נתניהו ושר תחבורה כמו איווט ליברמן? הם יודעים הכול. לא חשוב ששנה קודם נחתם הסכם, חתום, ממשלת ישראל אישרה אותו, ראש הממשלה אישר אותו </w:t>
      </w:r>
      <w:r>
        <w:rPr>
          <w:rtl/>
        </w:rPr>
        <w:t>–</w:t>
      </w:r>
      <w:r>
        <w:rPr>
          <w:rFonts w:hint="cs"/>
          <w:rtl/>
        </w:rPr>
        <w:t xml:space="preserve"> אותו ראש ממשלה, דרך אגב, לא ראש ממשלה אחר - וב-2001 נחתם הסכם על מה שעושים ברפורמ</w:t>
      </w:r>
      <w:r>
        <w:rPr>
          <w:rFonts w:hint="cs"/>
          <w:rtl/>
        </w:rPr>
        <w:t xml:space="preserve">ה. ובאים בחקיקה ומבטלים הסכם שהמדינה חתומה עליו. </w:t>
      </w:r>
    </w:p>
    <w:p w14:paraId="5245294B" w14:textId="77777777" w:rsidR="00000000" w:rsidRDefault="00581103">
      <w:pPr>
        <w:pStyle w:val="a0"/>
        <w:rPr>
          <w:rtl/>
        </w:rPr>
      </w:pPr>
    </w:p>
    <w:p w14:paraId="424E047A" w14:textId="77777777" w:rsidR="00000000" w:rsidRDefault="00581103">
      <w:pPr>
        <w:pStyle w:val="a0"/>
        <w:rPr>
          <w:rFonts w:hint="cs"/>
          <w:rtl/>
        </w:rPr>
      </w:pPr>
      <w:r>
        <w:rPr>
          <w:rFonts w:hint="cs"/>
          <w:rtl/>
        </w:rPr>
        <w:t xml:space="preserve">אני רוצה להזכיר לכם, ואני רוצה להזהיר, ואני אומר, להבדיל אלף אלפי הבדלות: אני, אולי יותר מאחרים, ובטח רוב חברי הכנסת כאן, מאוד מאושרים מהעובדה שארצות-הברית פטרה אותנו מהאיום שהיה לנו מהחזית המזרחית בעירק. </w:t>
      </w:r>
      <w:r>
        <w:rPr>
          <w:rFonts w:hint="cs"/>
          <w:rtl/>
        </w:rPr>
        <w:t xml:space="preserve">אנחנו מאוד שמחים, כולם. </w:t>
      </w:r>
    </w:p>
    <w:p w14:paraId="460E9B2E" w14:textId="77777777" w:rsidR="00000000" w:rsidRDefault="00581103">
      <w:pPr>
        <w:pStyle w:val="a0"/>
        <w:rPr>
          <w:rFonts w:hint="cs"/>
          <w:rtl/>
        </w:rPr>
      </w:pPr>
    </w:p>
    <w:p w14:paraId="39640BE7" w14:textId="77777777" w:rsidR="00000000" w:rsidRDefault="00581103">
      <w:pPr>
        <w:pStyle w:val="a0"/>
        <w:rPr>
          <w:rFonts w:hint="cs"/>
          <w:rtl/>
        </w:rPr>
      </w:pPr>
      <w:r>
        <w:rPr>
          <w:rFonts w:hint="cs"/>
          <w:rtl/>
        </w:rPr>
        <w:t>אבל, שימו לב מה קרה שם. זה לא יכול לקרות במדינת ישראל, לצערי הרב. בארצות-הברית יכולה ועדת סנאט לחקור תהליכים ונסיבות שהביאו להחלטה של ממשל, להחלטה של סנאט, והביאו ליציאה למלחמה - ואנחנו שמחים על כך שהם עשו את העבודה בעבורנו. אבל ז</w:t>
      </w:r>
      <w:r>
        <w:rPr>
          <w:rFonts w:hint="cs"/>
          <w:rtl/>
        </w:rPr>
        <w:t>ה לא העניין. העניין הוא שוועדת הסנאט באה ואומרת: אנחנו נתנו אישור למהלך על סמך נתונים שקריים. אם באמריקה הגדולה, אם כל הדמוקרטיות, שלטון יכול להשתמש בנתונים שקריים כדי להשיג הישגים - אני פונה לחברי הכנסת: אל תחיו באשליות. שלטון יכול להשתמש בנתונים שקריים כ</w:t>
      </w:r>
      <w:r>
        <w:rPr>
          <w:rFonts w:hint="cs"/>
          <w:rtl/>
        </w:rPr>
        <w:t xml:space="preserve">די ליצור דעת קהל וכדי להשיג הישגים שאין להם דבר וחצי דבר עם המטרות הלאומיות של מדינת ישראל. </w:t>
      </w:r>
    </w:p>
    <w:p w14:paraId="4E296EBD" w14:textId="77777777" w:rsidR="00000000" w:rsidRDefault="00581103">
      <w:pPr>
        <w:pStyle w:val="a0"/>
        <w:rPr>
          <w:rFonts w:hint="cs"/>
          <w:rtl/>
        </w:rPr>
      </w:pPr>
    </w:p>
    <w:p w14:paraId="268A2FFD" w14:textId="77777777" w:rsidR="00000000" w:rsidRDefault="00581103">
      <w:pPr>
        <w:pStyle w:val="a0"/>
        <w:rPr>
          <w:rFonts w:hint="cs"/>
          <w:rtl/>
        </w:rPr>
      </w:pPr>
      <w:r>
        <w:rPr>
          <w:rFonts w:hint="cs"/>
          <w:rtl/>
        </w:rPr>
        <w:t>כך היה בפנסיה. באו ואיימו על כולם. אמרו שההסתדרות ממנה מנהלים מושחתים. שימו לב מי אלה המנהלים המושחתים: אחד המנהלים המושחתים שאני מיניתי, כשהוא עזב את קרן הפנסיה,</w:t>
      </w:r>
      <w:r>
        <w:rPr>
          <w:rFonts w:hint="cs"/>
          <w:rtl/>
        </w:rPr>
        <w:t xml:space="preserve"> מונה להיות המשנה לנגיד בנק ישראל - אביה ספיבק; כל המנהלים שמונו לאחר מכן, כולם נשארו כשהממשלה נכנסה. כי הסתבר להם פתאום שעמיר פרץ, הממנה, מינה פתאום פקידי אוצר, שכולם טובים, ומשאירים אותם. </w:t>
      </w:r>
    </w:p>
    <w:p w14:paraId="1E5FC2E5" w14:textId="77777777" w:rsidR="00000000" w:rsidRDefault="00581103">
      <w:pPr>
        <w:pStyle w:val="a0"/>
        <w:rPr>
          <w:rFonts w:hint="cs"/>
          <w:rtl/>
        </w:rPr>
      </w:pPr>
    </w:p>
    <w:p w14:paraId="5AC497B1" w14:textId="77777777" w:rsidR="00000000" w:rsidRDefault="00581103">
      <w:pPr>
        <w:pStyle w:val="af1"/>
        <w:rPr>
          <w:rtl/>
        </w:rPr>
      </w:pPr>
      <w:r>
        <w:rPr>
          <w:rtl/>
        </w:rPr>
        <w:t>היו"ר ראובן ריבלין:</w:t>
      </w:r>
    </w:p>
    <w:p w14:paraId="42FC4C99" w14:textId="77777777" w:rsidR="00000000" w:rsidRDefault="00581103">
      <w:pPr>
        <w:pStyle w:val="a0"/>
        <w:rPr>
          <w:rtl/>
        </w:rPr>
      </w:pPr>
    </w:p>
    <w:p w14:paraId="6413679D" w14:textId="77777777" w:rsidR="00000000" w:rsidRDefault="00581103">
      <w:pPr>
        <w:pStyle w:val="a0"/>
        <w:rPr>
          <w:rFonts w:hint="cs"/>
          <w:rtl/>
        </w:rPr>
      </w:pPr>
      <w:r>
        <w:rPr>
          <w:rFonts w:hint="cs"/>
          <w:rtl/>
        </w:rPr>
        <w:t xml:space="preserve">אתה צודק, חבר הכנסת פרץ. השעון עומד כי אני </w:t>
      </w:r>
      <w:r>
        <w:rPr>
          <w:rFonts w:hint="cs"/>
          <w:rtl/>
        </w:rPr>
        <w:t xml:space="preserve">עצרתי אותו, שחלילה לא תעבור על הזמן, אתה מבין. יש לך עוד 25 שניות עד שאני אתחיל להפעיל את זה. </w:t>
      </w:r>
    </w:p>
    <w:p w14:paraId="577AF0AA" w14:textId="77777777" w:rsidR="00000000" w:rsidRDefault="00581103">
      <w:pPr>
        <w:pStyle w:val="a0"/>
        <w:rPr>
          <w:rFonts w:hint="cs"/>
          <w:rtl/>
        </w:rPr>
      </w:pPr>
    </w:p>
    <w:p w14:paraId="226F828D" w14:textId="77777777" w:rsidR="00000000" w:rsidRDefault="00581103">
      <w:pPr>
        <w:pStyle w:val="af0"/>
        <w:rPr>
          <w:rtl/>
        </w:rPr>
      </w:pPr>
      <w:r>
        <w:rPr>
          <w:rFonts w:hint="eastAsia"/>
          <w:rtl/>
        </w:rPr>
        <w:t>אליעזר</w:t>
      </w:r>
      <w:r>
        <w:rPr>
          <w:rtl/>
        </w:rPr>
        <w:t xml:space="preserve"> כהן (האיחוד הלאומי - ישראל ביתנו):</w:t>
      </w:r>
    </w:p>
    <w:p w14:paraId="2AF01811" w14:textId="77777777" w:rsidR="00000000" w:rsidRDefault="00581103">
      <w:pPr>
        <w:pStyle w:val="a0"/>
        <w:rPr>
          <w:rFonts w:hint="cs"/>
          <w:rtl/>
        </w:rPr>
      </w:pPr>
    </w:p>
    <w:p w14:paraId="57D80A88" w14:textId="77777777" w:rsidR="00000000" w:rsidRDefault="00581103">
      <w:pPr>
        <w:pStyle w:val="a0"/>
        <w:rPr>
          <w:rFonts w:hint="cs"/>
          <w:rtl/>
        </w:rPr>
      </w:pPr>
      <w:r>
        <w:rPr>
          <w:rFonts w:hint="cs"/>
          <w:rtl/>
        </w:rPr>
        <w:t>הרבה פועלי נמל מקשיבים לו עכשיו.</w:t>
      </w:r>
    </w:p>
    <w:p w14:paraId="1618F2C1" w14:textId="77777777" w:rsidR="00000000" w:rsidRDefault="00581103">
      <w:pPr>
        <w:pStyle w:val="a0"/>
        <w:rPr>
          <w:rFonts w:hint="cs"/>
          <w:rtl/>
        </w:rPr>
      </w:pPr>
    </w:p>
    <w:p w14:paraId="56258671" w14:textId="77777777" w:rsidR="00000000" w:rsidRDefault="00581103">
      <w:pPr>
        <w:pStyle w:val="af1"/>
        <w:rPr>
          <w:rtl/>
        </w:rPr>
      </w:pPr>
      <w:r>
        <w:rPr>
          <w:rtl/>
        </w:rPr>
        <w:t>היו"ר ראובן ריבלין:</w:t>
      </w:r>
    </w:p>
    <w:p w14:paraId="78A37CF5" w14:textId="77777777" w:rsidR="00000000" w:rsidRDefault="00581103">
      <w:pPr>
        <w:pStyle w:val="a0"/>
        <w:rPr>
          <w:rtl/>
        </w:rPr>
      </w:pPr>
    </w:p>
    <w:p w14:paraId="32FDB007" w14:textId="77777777" w:rsidR="00000000" w:rsidRDefault="00581103">
      <w:pPr>
        <w:pStyle w:val="a0"/>
        <w:rPr>
          <w:rFonts w:hint="cs"/>
          <w:rtl/>
        </w:rPr>
      </w:pPr>
      <w:r>
        <w:rPr>
          <w:rFonts w:hint="cs"/>
          <w:rtl/>
        </w:rPr>
        <w:t xml:space="preserve">בבקשה, בבקשה. אדוני מיצה באמת את הזמן. </w:t>
      </w:r>
    </w:p>
    <w:p w14:paraId="4956BB1C" w14:textId="77777777" w:rsidR="00000000" w:rsidRDefault="00581103">
      <w:pPr>
        <w:pStyle w:val="a0"/>
        <w:rPr>
          <w:rFonts w:hint="cs"/>
          <w:rtl/>
        </w:rPr>
      </w:pPr>
    </w:p>
    <w:p w14:paraId="1F54EE5A" w14:textId="77777777" w:rsidR="00000000" w:rsidRDefault="00581103">
      <w:pPr>
        <w:pStyle w:val="-"/>
        <w:rPr>
          <w:rtl/>
        </w:rPr>
      </w:pPr>
      <w:bookmarkStart w:id="438" w:name="FS000000557T14_07_2004_17_34_53C"/>
      <w:bookmarkEnd w:id="438"/>
      <w:r>
        <w:rPr>
          <w:rtl/>
        </w:rPr>
        <w:t>עמיר פרץ (עם אחד):</w:t>
      </w:r>
    </w:p>
    <w:p w14:paraId="1848A99F" w14:textId="77777777" w:rsidR="00000000" w:rsidRDefault="00581103">
      <w:pPr>
        <w:pStyle w:val="a0"/>
        <w:rPr>
          <w:rtl/>
        </w:rPr>
      </w:pPr>
    </w:p>
    <w:p w14:paraId="369FF1B5" w14:textId="77777777" w:rsidR="00000000" w:rsidRDefault="00581103">
      <w:pPr>
        <w:pStyle w:val="a0"/>
        <w:rPr>
          <w:rFonts w:hint="cs"/>
          <w:rtl/>
        </w:rPr>
      </w:pPr>
      <w:r>
        <w:rPr>
          <w:rFonts w:hint="cs"/>
          <w:rtl/>
        </w:rPr>
        <w:t>ט</w:t>
      </w:r>
      <w:r>
        <w:rPr>
          <w:rFonts w:hint="cs"/>
          <w:rtl/>
        </w:rPr>
        <w:t>וב. אמרו שיש 140 מיליארד שקל גירעונות. האשימו אותנו באשמה שאני הכי גאה בה: שבגללנו תוחלת החיים במדינת ישראל עלתה. ובגללנו, אף שאנשים ממשיכים להזדקן, בכל זאת משלמים להם פנסיה, ונוצרים גירעונות. אני גאה על כך. אני מאחל לתושבי מדינת ישראל: תאריכו ימים, רק תחל</w:t>
      </w:r>
      <w:r>
        <w:rPr>
          <w:rFonts w:hint="cs"/>
          <w:rtl/>
        </w:rPr>
        <w:t xml:space="preserve">יפו את הממשלה, כדי שיהיה מי שישלם לכם את הפנסיה; עד מאה-ועשרים, בעזרת השם. </w:t>
      </w:r>
    </w:p>
    <w:p w14:paraId="31088864" w14:textId="77777777" w:rsidR="00000000" w:rsidRDefault="00581103">
      <w:pPr>
        <w:pStyle w:val="a0"/>
        <w:rPr>
          <w:rFonts w:hint="cs"/>
          <w:rtl/>
        </w:rPr>
      </w:pPr>
    </w:p>
    <w:p w14:paraId="2F6543CA" w14:textId="77777777" w:rsidR="00000000" w:rsidRDefault="00581103">
      <w:pPr>
        <w:pStyle w:val="a0"/>
        <w:rPr>
          <w:rFonts w:hint="cs"/>
          <w:rtl/>
        </w:rPr>
      </w:pPr>
      <w:r>
        <w:rPr>
          <w:rFonts w:hint="cs"/>
          <w:rtl/>
        </w:rPr>
        <w:t xml:space="preserve">אבל הנה בבוקר אחד, אין יותר גירעונות. כל ה-140 מיליארד שסיפרו עליהם נעלמו בן-לילה. פתאום יש רק 32 מיליארד. שומו שמים. </w:t>
      </w:r>
    </w:p>
    <w:p w14:paraId="5AE65F98" w14:textId="77777777" w:rsidR="00000000" w:rsidRDefault="00581103">
      <w:pPr>
        <w:pStyle w:val="a0"/>
        <w:rPr>
          <w:rFonts w:hint="cs"/>
          <w:rtl/>
        </w:rPr>
      </w:pPr>
    </w:p>
    <w:p w14:paraId="52EE216F" w14:textId="77777777" w:rsidR="00000000" w:rsidRDefault="00581103">
      <w:pPr>
        <w:pStyle w:val="af1"/>
        <w:rPr>
          <w:rtl/>
        </w:rPr>
      </w:pPr>
      <w:r>
        <w:rPr>
          <w:rtl/>
        </w:rPr>
        <w:t>היו"ר ראובן ריבלין:</w:t>
      </w:r>
    </w:p>
    <w:p w14:paraId="148589A7" w14:textId="77777777" w:rsidR="00000000" w:rsidRDefault="00581103">
      <w:pPr>
        <w:pStyle w:val="a0"/>
        <w:rPr>
          <w:rtl/>
        </w:rPr>
      </w:pPr>
    </w:p>
    <w:p w14:paraId="61FE757A" w14:textId="77777777" w:rsidR="00000000" w:rsidRDefault="00581103">
      <w:pPr>
        <w:pStyle w:val="a0"/>
        <w:rPr>
          <w:rFonts w:hint="cs"/>
          <w:rtl/>
        </w:rPr>
      </w:pPr>
      <w:r>
        <w:rPr>
          <w:rFonts w:hint="cs"/>
          <w:rtl/>
        </w:rPr>
        <w:t>- - -</w:t>
      </w:r>
    </w:p>
    <w:p w14:paraId="79EDB0CB" w14:textId="77777777" w:rsidR="00000000" w:rsidRDefault="00581103">
      <w:pPr>
        <w:pStyle w:val="a0"/>
        <w:rPr>
          <w:rFonts w:hint="cs"/>
          <w:rtl/>
        </w:rPr>
      </w:pPr>
    </w:p>
    <w:p w14:paraId="2EA45608" w14:textId="77777777" w:rsidR="00000000" w:rsidRDefault="00581103">
      <w:pPr>
        <w:pStyle w:val="-"/>
        <w:rPr>
          <w:rtl/>
        </w:rPr>
      </w:pPr>
      <w:bookmarkStart w:id="439" w:name="FS000000557T14_07_2004_17_37_21C"/>
      <w:bookmarkEnd w:id="439"/>
      <w:r>
        <w:rPr>
          <w:rtl/>
        </w:rPr>
        <w:t>עמיר פרץ (עם אחד):</w:t>
      </w:r>
    </w:p>
    <w:p w14:paraId="7185352A" w14:textId="77777777" w:rsidR="00000000" w:rsidRDefault="00581103">
      <w:pPr>
        <w:pStyle w:val="a0"/>
        <w:rPr>
          <w:rtl/>
        </w:rPr>
      </w:pPr>
    </w:p>
    <w:p w14:paraId="1E55784F" w14:textId="77777777" w:rsidR="00000000" w:rsidRDefault="00581103">
      <w:pPr>
        <w:pStyle w:val="a0"/>
        <w:rPr>
          <w:rFonts w:hint="cs"/>
          <w:rtl/>
        </w:rPr>
      </w:pPr>
      <w:r>
        <w:rPr>
          <w:rFonts w:hint="cs"/>
          <w:rtl/>
        </w:rPr>
        <w:t>בדיוק. ואני</w:t>
      </w:r>
      <w:r>
        <w:rPr>
          <w:rFonts w:hint="cs"/>
          <w:rtl/>
        </w:rPr>
        <w:t xml:space="preserve"> אומר פה לחברי הכנסת: אפשר להגיע להסכם. אני פונה פה ליושב-ראש ועדת הכספים, שנופף כאן בשני הסכמים שונים: תקרא לי. ייקח לנו חצי שעה לברר מה השוני ביניהם. ואולי לאחד, לפתור את הבעיות של השוני, אם זאת הבעיה. </w:t>
      </w:r>
    </w:p>
    <w:p w14:paraId="4FF51F7A" w14:textId="77777777" w:rsidR="00000000" w:rsidRDefault="00581103">
      <w:pPr>
        <w:pStyle w:val="a0"/>
        <w:rPr>
          <w:rFonts w:hint="cs"/>
          <w:rtl/>
        </w:rPr>
      </w:pPr>
    </w:p>
    <w:p w14:paraId="09C56EAE" w14:textId="77777777" w:rsidR="00000000" w:rsidRDefault="00581103">
      <w:pPr>
        <w:pStyle w:val="af1"/>
        <w:rPr>
          <w:rtl/>
        </w:rPr>
      </w:pPr>
      <w:r>
        <w:rPr>
          <w:rtl/>
        </w:rPr>
        <w:t>היו"ר ראובן ריבלין:</w:t>
      </w:r>
    </w:p>
    <w:p w14:paraId="7633B724" w14:textId="77777777" w:rsidR="00000000" w:rsidRDefault="00581103">
      <w:pPr>
        <w:pStyle w:val="a0"/>
        <w:rPr>
          <w:rtl/>
        </w:rPr>
      </w:pPr>
    </w:p>
    <w:p w14:paraId="3905C72E" w14:textId="77777777" w:rsidR="00000000" w:rsidRDefault="00581103">
      <w:pPr>
        <w:pStyle w:val="a0"/>
        <w:rPr>
          <w:rFonts w:hint="cs"/>
          <w:rtl/>
        </w:rPr>
      </w:pPr>
      <w:r>
        <w:rPr>
          <w:rFonts w:hint="cs"/>
          <w:rtl/>
        </w:rPr>
        <w:t xml:space="preserve">תודה. </w:t>
      </w:r>
    </w:p>
    <w:p w14:paraId="2DB70727" w14:textId="77777777" w:rsidR="00000000" w:rsidRDefault="00581103">
      <w:pPr>
        <w:pStyle w:val="a0"/>
        <w:rPr>
          <w:rFonts w:hint="cs"/>
          <w:rtl/>
        </w:rPr>
      </w:pPr>
    </w:p>
    <w:p w14:paraId="619A3C08" w14:textId="77777777" w:rsidR="00000000" w:rsidRDefault="00581103">
      <w:pPr>
        <w:pStyle w:val="-"/>
        <w:rPr>
          <w:rtl/>
        </w:rPr>
      </w:pPr>
      <w:bookmarkStart w:id="440" w:name="FS000000557T14_07_2004_17_41_06C"/>
      <w:bookmarkEnd w:id="440"/>
      <w:r>
        <w:rPr>
          <w:rtl/>
        </w:rPr>
        <w:t>עמיר פרץ (עם אחד):</w:t>
      </w:r>
    </w:p>
    <w:p w14:paraId="74FDE914" w14:textId="77777777" w:rsidR="00000000" w:rsidRDefault="00581103">
      <w:pPr>
        <w:pStyle w:val="a0"/>
        <w:rPr>
          <w:rtl/>
        </w:rPr>
      </w:pPr>
    </w:p>
    <w:p w14:paraId="4BE38CDD" w14:textId="77777777" w:rsidR="00000000" w:rsidRDefault="00581103">
      <w:pPr>
        <w:pStyle w:val="a0"/>
        <w:rPr>
          <w:rFonts w:hint="cs"/>
          <w:rtl/>
        </w:rPr>
      </w:pPr>
      <w:r>
        <w:rPr>
          <w:rFonts w:hint="cs"/>
          <w:rtl/>
        </w:rPr>
        <w:t>א</w:t>
      </w:r>
      <w:r>
        <w:rPr>
          <w:rFonts w:hint="cs"/>
          <w:rtl/>
        </w:rPr>
        <w:t>ני פונה לחברי הכנסת: תנו לנו את הצ'אנס. תנו לנו את הצ'אנס. יש עוד שבועיים עד שהמושב הזה מסתיים. אין שום סיבה להצביע היום. אין שום סיבה ליצור מצב חדש. מכיוון שמרגע שהכנסת יוצרת מצב שבו החוק שינה את כל זכויותיהם ואת כל מעמדם של העובדים, אנחנו ניתן להם את האפ</w:t>
      </w:r>
      <w:r>
        <w:rPr>
          <w:rFonts w:hint="cs"/>
          <w:rtl/>
        </w:rPr>
        <w:t xml:space="preserve">שרות להגן על עצמם, ובמדינה דמוקרטית האפשרות להגן על עצמם היא לצאת למאבק, לרבות שביתה כללית. </w:t>
      </w:r>
    </w:p>
    <w:p w14:paraId="739FEA00" w14:textId="77777777" w:rsidR="00000000" w:rsidRDefault="00581103">
      <w:pPr>
        <w:pStyle w:val="a0"/>
        <w:rPr>
          <w:rFonts w:hint="cs"/>
          <w:rtl/>
        </w:rPr>
      </w:pPr>
    </w:p>
    <w:p w14:paraId="58E0FB88" w14:textId="77777777" w:rsidR="00000000" w:rsidRDefault="00581103">
      <w:pPr>
        <w:pStyle w:val="a0"/>
        <w:rPr>
          <w:rFonts w:hint="cs"/>
          <w:rtl/>
        </w:rPr>
      </w:pPr>
      <w:r>
        <w:rPr>
          <w:rFonts w:hint="cs"/>
          <w:rtl/>
        </w:rPr>
        <w:t>אני פונה לתעשיינים, פונה לכל אזרח בישראל: תפנו עוד היום לראש הממשלה, לשר האוצר, כי הנזק שהולך להתרחש מהיום הוא כולו על אחריותו של שר האוצר. לא שווה. לא שווה. גם א</w:t>
      </w:r>
      <w:r>
        <w:rPr>
          <w:rFonts w:hint="cs"/>
          <w:rtl/>
        </w:rPr>
        <w:t xml:space="preserve">ם שר האוצר זקוק עוד ל-10% ברייטינג - - </w:t>
      </w:r>
    </w:p>
    <w:p w14:paraId="4A1E8239" w14:textId="77777777" w:rsidR="00000000" w:rsidRDefault="00581103">
      <w:pPr>
        <w:pStyle w:val="a0"/>
        <w:rPr>
          <w:rFonts w:hint="cs"/>
          <w:rtl/>
        </w:rPr>
      </w:pPr>
    </w:p>
    <w:p w14:paraId="0F769B2D" w14:textId="77777777" w:rsidR="00000000" w:rsidRDefault="00581103">
      <w:pPr>
        <w:pStyle w:val="af1"/>
        <w:rPr>
          <w:rtl/>
        </w:rPr>
      </w:pPr>
      <w:r>
        <w:rPr>
          <w:rtl/>
        </w:rPr>
        <w:t>היו"ר ראובן ריבלין:</w:t>
      </w:r>
    </w:p>
    <w:p w14:paraId="542BD85A" w14:textId="77777777" w:rsidR="00000000" w:rsidRDefault="00581103">
      <w:pPr>
        <w:pStyle w:val="a0"/>
        <w:rPr>
          <w:rtl/>
        </w:rPr>
      </w:pPr>
    </w:p>
    <w:p w14:paraId="3117C7B8" w14:textId="77777777" w:rsidR="00000000" w:rsidRDefault="00581103">
      <w:pPr>
        <w:pStyle w:val="a0"/>
        <w:rPr>
          <w:rFonts w:hint="cs"/>
          <w:rtl/>
        </w:rPr>
      </w:pPr>
      <w:r>
        <w:rPr>
          <w:rFonts w:hint="cs"/>
          <w:rtl/>
        </w:rPr>
        <w:t xml:space="preserve">תודה. </w:t>
      </w:r>
    </w:p>
    <w:p w14:paraId="78559B35" w14:textId="77777777" w:rsidR="00000000" w:rsidRDefault="00581103">
      <w:pPr>
        <w:pStyle w:val="a0"/>
        <w:rPr>
          <w:rFonts w:hint="cs"/>
          <w:rtl/>
        </w:rPr>
      </w:pPr>
    </w:p>
    <w:p w14:paraId="07303765" w14:textId="77777777" w:rsidR="00000000" w:rsidRDefault="00581103">
      <w:pPr>
        <w:pStyle w:val="-"/>
        <w:rPr>
          <w:rtl/>
        </w:rPr>
      </w:pPr>
      <w:bookmarkStart w:id="441" w:name="FS000000557T14_07_2004_17_43_08C"/>
      <w:bookmarkEnd w:id="441"/>
      <w:r>
        <w:rPr>
          <w:rtl/>
        </w:rPr>
        <w:t>עמיר פרץ (עם אחד):</w:t>
      </w:r>
    </w:p>
    <w:p w14:paraId="5FC9C9F9" w14:textId="77777777" w:rsidR="00000000" w:rsidRDefault="00581103">
      <w:pPr>
        <w:pStyle w:val="a0"/>
        <w:rPr>
          <w:rtl/>
        </w:rPr>
      </w:pPr>
    </w:p>
    <w:p w14:paraId="5B563CB5" w14:textId="77777777" w:rsidR="00000000" w:rsidRDefault="00581103">
      <w:pPr>
        <w:pStyle w:val="a0"/>
        <w:rPr>
          <w:rFonts w:hint="cs"/>
          <w:rtl/>
        </w:rPr>
      </w:pPr>
      <w:r>
        <w:rPr>
          <w:rFonts w:hint="cs"/>
          <w:rtl/>
        </w:rPr>
        <w:t xml:space="preserve">- - זה לא שווה נזק של מיליארדי שקלים. תודה רבה. </w:t>
      </w:r>
    </w:p>
    <w:p w14:paraId="1663D122" w14:textId="77777777" w:rsidR="00000000" w:rsidRDefault="00581103">
      <w:pPr>
        <w:pStyle w:val="a0"/>
        <w:rPr>
          <w:rFonts w:hint="cs"/>
          <w:rtl/>
        </w:rPr>
      </w:pPr>
    </w:p>
    <w:p w14:paraId="0E5AD5FA" w14:textId="77777777" w:rsidR="00000000" w:rsidRDefault="00581103">
      <w:pPr>
        <w:pStyle w:val="af1"/>
        <w:rPr>
          <w:rtl/>
        </w:rPr>
      </w:pPr>
      <w:r>
        <w:rPr>
          <w:rtl/>
        </w:rPr>
        <w:t>היו"ר ראובן ריבלין:</w:t>
      </w:r>
    </w:p>
    <w:p w14:paraId="4DCF9C61" w14:textId="77777777" w:rsidR="00000000" w:rsidRDefault="00581103">
      <w:pPr>
        <w:pStyle w:val="a0"/>
        <w:rPr>
          <w:rtl/>
        </w:rPr>
      </w:pPr>
    </w:p>
    <w:p w14:paraId="30AF16CC" w14:textId="77777777" w:rsidR="00000000" w:rsidRDefault="00581103">
      <w:pPr>
        <w:pStyle w:val="a0"/>
        <w:rPr>
          <w:rFonts w:hint="cs"/>
          <w:rtl/>
        </w:rPr>
      </w:pPr>
      <w:r>
        <w:rPr>
          <w:rFonts w:hint="cs"/>
          <w:rtl/>
        </w:rPr>
        <w:t>תודה לחבר הכנסת עמיר פרץ על שעמד בלוח הזמנים במדויק. יעלה ויבוא חבר הכנסת אחמד טיבי. בבקשה, אדו</w:t>
      </w:r>
      <w:r>
        <w:rPr>
          <w:rFonts w:hint="cs"/>
          <w:rtl/>
        </w:rPr>
        <w:t xml:space="preserve">ני. אותך אני מגביל ל-15 דקות. וזה די והותר, האמן לי. </w:t>
      </w:r>
    </w:p>
    <w:p w14:paraId="480A569E" w14:textId="77777777" w:rsidR="00000000" w:rsidRDefault="00581103">
      <w:pPr>
        <w:pStyle w:val="a0"/>
        <w:rPr>
          <w:rFonts w:hint="cs"/>
          <w:rtl/>
        </w:rPr>
      </w:pPr>
    </w:p>
    <w:p w14:paraId="4FA9C251" w14:textId="77777777" w:rsidR="00000000" w:rsidRDefault="00581103">
      <w:pPr>
        <w:pStyle w:val="af0"/>
        <w:rPr>
          <w:rtl/>
        </w:rPr>
      </w:pPr>
      <w:r>
        <w:rPr>
          <w:rFonts w:hint="eastAsia"/>
          <w:rtl/>
        </w:rPr>
        <w:t>אחמד</w:t>
      </w:r>
      <w:r>
        <w:rPr>
          <w:rtl/>
        </w:rPr>
        <w:t xml:space="preserve"> טיבי (חד"ש-תע"ל):</w:t>
      </w:r>
    </w:p>
    <w:p w14:paraId="3E906BE0" w14:textId="77777777" w:rsidR="00000000" w:rsidRDefault="00581103">
      <w:pPr>
        <w:pStyle w:val="a0"/>
        <w:rPr>
          <w:rFonts w:hint="cs"/>
          <w:rtl/>
        </w:rPr>
      </w:pPr>
    </w:p>
    <w:p w14:paraId="45875108" w14:textId="77777777" w:rsidR="00000000" w:rsidRDefault="00581103">
      <w:pPr>
        <w:pStyle w:val="a0"/>
        <w:rPr>
          <w:rFonts w:hint="cs"/>
          <w:rtl/>
        </w:rPr>
      </w:pPr>
      <w:r>
        <w:rPr>
          <w:rFonts w:hint="cs"/>
          <w:rtl/>
        </w:rPr>
        <w:t xml:space="preserve">אני הולך על-פי דרכו של עמיר פרץ. </w:t>
      </w:r>
    </w:p>
    <w:p w14:paraId="733C85E1" w14:textId="77777777" w:rsidR="00000000" w:rsidRDefault="00581103">
      <w:pPr>
        <w:pStyle w:val="a0"/>
        <w:rPr>
          <w:rFonts w:hint="cs"/>
          <w:rtl/>
        </w:rPr>
      </w:pPr>
    </w:p>
    <w:p w14:paraId="73E9111B" w14:textId="77777777" w:rsidR="00000000" w:rsidRDefault="00581103">
      <w:pPr>
        <w:pStyle w:val="af1"/>
        <w:rPr>
          <w:rtl/>
        </w:rPr>
      </w:pPr>
      <w:r>
        <w:rPr>
          <w:rtl/>
        </w:rPr>
        <w:t>היו"ר ראובן ריבלין:</w:t>
      </w:r>
    </w:p>
    <w:p w14:paraId="4F422920" w14:textId="77777777" w:rsidR="00000000" w:rsidRDefault="00581103">
      <w:pPr>
        <w:pStyle w:val="a0"/>
        <w:rPr>
          <w:rtl/>
        </w:rPr>
      </w:pPr>
    </w:p>
    <w:p w14:paraId="38309541" w14:textId="77777777" w:rsidR="00000000" w:rsidRDefault="00581103">
      <w:pPr>
        <w:pStyle w:val="a0"/>
        <w:rPr>
          <w:rFonts w:hint="cs"/>
          <w:rtl/>
        </w:rPr>
      </w:pPr>
      <w:r>
        <w:rPr>
          <w:rFonts w:hint="cs"/>
          <w:rtl/>
        </w:rPr>
        <w:t xml:space="preserve">לא, לא. לא צריך. רבותי, תאמינו לי. 15 דקות. בכל זאת - הוא מנהיג הפועלים. </w:t>
      </w:r>
    </w:p>
    <w:p w14:paraId="3ADAB648" w14:textId="77777777" w:rsidR="00000000" w:rsidRDefault="00581103">
      <w:pPr>
        <w:pStyle w:val="a0"/>
        <w:rPr>
          <w:rFonts w:hint="cs"/>
          <w:rtl/>
        </w:rPr>
      </w:pPr>
    </w:p>
    <w:p w14:paraId="738FAF8F" w14:textId="77777777" w:rsidR="00000000" w:rsidRDefault="00581103">
      <w:pPr>
        <w:pStyle w:val="af0"/>
        <w:rPr>
          <w:rtl/>
        </w:rPr>
      </w:pPr>
      <w:r>
        <w:rPr>
          <w:rFonts w:hint="eastAsia"/>
          <w:rtl/>
        </w:rPr>
        <w:t>דוד</w:t>
      </w:r>
      <w:r>
        <w:rPr>
          <w:rtl/>
        </w:rPr>
        <w:t xml:space="preserve"> טל (עם אחד):</w:t>
      </w:r>
    </w:p>
    <w:p w14:paraId="6A4F051F" w14:textId="77777777" w:rsidR="00000000" w:rsidRDefault="00581103">
      <w:pPr>
        <w:pStyle w:val="a0"/>
        <w:rPr>
          <w:rFonts w:hint="cs"/>
          <w:rtl/>
        </w:rPr>
      </w:pPr>
    </w:p>
    <w:p w14:paraId="74845FFC" w14:textId="77777777" w:rsidR="00000000" w:rsidRDefault="00581103">
      <w:pPr>
        <w:pStyle w:val="a0"/>
        <w:rPr>
          <w:rFonts w:hint="cs"/>
          <w:rtl/>
        </w:rPr>
      </w:pPr>
      <w:r>
        <w:rPr>
          <w:rFonts w:hint="cs"/>
          <w:rtl/>
        </w:rPr>
        <w:t xml:space="preserve"> - - -</w:t>
      </w:r>
    </w:p>
    <w:p w14:paraId="15632BB4" w14:textId="77777777" w:rsidR="00000000" w:rsidRDefault="00581103">
      <w:pPr>
        <w:pStyle w:val="a0"/>
        <w:rPr>
          <w:rFonts w:hint="cs"/>
          <w:rtl/>
        </w:rPr>
      </w:pPr>
    </w:p>
    <w:p w14:paraId="18905443" w14:textId="77777777" w:rsidR="00000000" w:rsidRDefault="00581103">
      <w:pPr>
        <w:pStyle w:val="af1"/>
        <w:rPr>
          <w:rtl/>
        </w:rPr>
      </w:pPr>
      <w:r>
        <w:rPr>
          <w:rtl/>
        </w:rPr>
        <w:t>היו"ר ראובן ריבלין:</w:t>
      </w:r>
    </w:p>
    <w:p w14:paraId="73FD46D5" w14:textId="77777777" w:rsidR="00000000" w:rsidRDefault="00581103">
      <w:pPr>
        <w:pStyle w:val="a0"/>
        <w:rPr>
          <w:rtl/>
        </w:rPr>
      </w:pPr>
    </w:p>
    <w:p w14:paraId="569357EF" w14:textId="77777777" w:rsidR="00000000" w:rsidRDefault="00581103">
      <w:pPr>
        <w:pStyle w:val="a0"/>
        <w:rPr>
          <w:rFonts w:hint="cs"/>
          <w:rtl/>
        </w:rPr>
      </w:pPr>
      <w:r>
        <w:rPr>
          <w:rFonts w:hint="cs"/>
          <w:rtl/>
        </w:rPr>
        <w:t xml:space="preserve">הוא מדבר בצורה יותר קצרה. </w:t>
      </w:r>
    </w:p>
    <w:p w14:paraId="6DA13DB8" w14:textId="77777777" w:rsidR="00000000" w:rsidRDefault="00581103">
      <w:pPr>
        <w:pStyle w:val="a0"/>
        <w:rPr>
          <w:rFonts w:hint="cs"/>
          <w:rtl/>
        </w:rPr>
      </w:pPr>
    </w:p>
    <w:p w14:paraId="5DC9AA23" w14:textId="77777777" w:rsidR="00000000" w:rsidRDefault="00581103">
      <w:pPr>
        <w:pStyle w:val="af0"/>
        <w:rPr>
          <w:rtl/>
        </w:rPr>
      </w:pPr>
      <w:r>
        <w:rPr>
          <w:rFonts w:hint="eastAsia"/>
          <w:rtl/>
        </w:rPr>
        <w:t>דוד</w:t>
      </w:r>
      <w:r>
        <w:rPr>
          <w:rtl/>
        </w:rPr>
        <w:t xml:space="preserve"> טל (עם אחד):</w:t>
      </w:r>
    </w:p>
    <w:p w14:paraId="1C90E8F1" w14:textId="77777777" w:rsidR="00000000" w:rsidRDefault="00581103">
      <w:pPr>
        <w:pStyle w:val="a0"/>
        <w:rPr>
          <w:rFonts w:hint="cs"/>
          <w:rtl/>
        </w:rPr>
      </w:pPr>
    </w:p>
    <w:p w14:paraId="7E45326C" w14:textId="77777777" w:rsidR="00000000" w:rsidRDefault="00581103">
      <w:pPr>
        <w:pStyle w:val="a0"/>
        <w:rPr>
          <w:rFonts w:hint="cs"/>
          <w:rtl/>
        </w:rPr>
      </w:pPr>
      <w:r>
        <w:rPr>
          <w:rFonts w:hint="cs"/>
          <w:rtl/>
        </w:rPr>
        <w:t xml:space="preserve">אדוני היושב-ראש, אתה צריך להזכיר לו, שפה מדובר על עם אחד, ושם מדובר על אחד העם. </w:t>
      </w:r>
    </w:p>
    <w:p w14:paraId="3FAC6760" w14:textId="77777777" w:rsidR="00000000" w:rsidRDefault="00581103">
      <w:pPr>
        <w:pStyle w:val="a0"/>
        <w:rPr>
          <w:rFonts w:hint="cs"/>
          <w:rtl/>
        </w:rPr>
      </w:pPr>
    </w:p>
    <w:p w14:paraId="54069761" w14:textId="77777777" w:rsidR="00000000" w:rsidRDefault="00581103">
      <w:pPr>
        <w:pStyle w:val="a"/>
        <w:rPr>
          <w:rtl/>
        </w:rPr>
      </w:pPr>
      <w:bookmarkStart w:id="442" w:name="FS000000560T14_07_2004_17_48_41"/>
      <w:bookmarkStart w:id="443" w:name="_Toc81561473"/>
      <w:bookmarkEnd w:id="442"/>
      <w:r>
        <w:rPr>
          <w:rFonts w:hint="eastAsia"/>
          <w:rtl/>
        </w:rPr>
        <w:t>אחמד</w:t>
      </w:r>
      <w:r>
        <w:rPr>
          <w:rtl/>
        </w:rPr>
        <w:t xml:space="preserve"> טיבי (חד"ש-תע"ל):</w:t>
      </w:r>
      <w:bookmarkEnd w:id="443"/>
    </w:p>
    <w:p w14:paraId="1BEA4559" w14:textId="77777777" w:rsidR="00000000" w:rsidRDefault="00581103">
      <w:pPr>
        <w:pStyle w:val="a0"/>
        <w:rPr>
          <w:rFonts w:hint="cs"/>
          <w:rtl/>
        </w:rPr>
      </w:pPr>
    </w:p>
    <w:p w14:paraId="05732A66" w14:textId="77777777" w:rsidR="00000000" w:rsidRDefault="00581103">
      <w:pPr>
        <w:pStyle w:val="a0"/>
        <w:rPr>
          <w:rFonts w:hint="cs"/>
          <w:rtl/>
        </w:rPr>
      </w:pPr>
      <w:r>
        <w:rPr>
          <w:rFonts w:hint="cs"/>
          <w:rtl/>
        </w:rPr>
        <w:t xml:space="preserve">מינימום. אדוני היושב-ראש, תודה רבה. </w:t>
      </w:r>
    </w:p>
    <w:p w14:paraId="2E2E2DF9" w14:textId="77777777" w:rsidR="00000000" w:rsidRDefault="00581103">
      <w:pPr>
        <w:pStyle w:val="a0"/>
        <w:rPr>
          <w:rFonts w:hint="cs"/>
          <w:rtl/>
        </w:rPr>
      </w:pPr>
    </w:p>
    <w:p w14:paraId="3CA675A9" w14:textId="77777777" w:rsidR="00000000" w:rsidRDefault="00581103">
      <w:pPr>
        <w:pStyle w:val="af1"/>
        <w:rPr>
          <w:rtl/>
        </w:rPr>
      </w:pPr>
      <w:r>
        <w:rPr>
          <w:rtl/>
        </w:rPr>
        <w:t>היו"ר ראובן ריבלין:</w:t>
      </w:r>
    </w:p>
    <w:p w14:paraId="58FCA3D1" w14:textId="77777777" w:rsidR="00000000" w:rsidRDefault="00581103">
      <w:pPr>
        <w:pStyle w:val="a0"/>
        <w:rPr>
          <w:rtl/>
        </w:rPr>
      </w:pPr>
    </w:p>
    <w:p w14:paraId="6F257771" w14:textId="77777777" w:rsidR="00000000" w:rsidRDefault="00581103">
      <w:pPr>
        <w:pStyle w:val="a0"/>
        <w:rPr>
          <w:rFonts w:hint="cs"/>
          <w:rtl/>
        </w:rPr>
      </w:pPr>
      <w:r>
        <w:rPr>
          <w:rFonts w:hint="cs"/>
          <w:rtl/>
        </w:rPr>
        <w:t xml:space="preserve">בבקשה. </w:t>
      </w:r>
    </w:p>
    <w:p w14:paraId="0B64272F" w14:textId="77777777" w:rsidR="00000000" w:rsidRDefault="00581103">
      <w:pPr>
        <w:pStyle w:val="a0"/>
        <w:rPr>
          <w:rFonts w:hint="cs"/>
          <w:rtl/>
        </w:rPr>
      </w:pPr>
    </w:p>
    <w:p w14:paraId="1C3FF6BD" w14:textId="77777777" w:rsidR="00000000" w:rsidRDefault="00581103">
      <w:pPr>
        <w:pStyle w:val="-"/>
        <w:rPr>
          <w:rtl/>
        </w:rPr>
      </w:pPr>
      <w:bookmarkStart w:id="444" w:name="FS000000560T14_07_2004_17_49_05C"/>
      <w:bookmarkEnd w:id="444"/>
      <w:r>
        <w:rPr>
          <w:rtl/>
        </w:rPr>
        <w:t>אחמד טיבי (חד"ש-תע"ל):</w:t>
      </w:r>
    </w:p>
    <w:p w14:paraId="5CE98122" w14:textId="77777777" w:rsidR="00000000" w:rsidRDefault="00581103">
      <w:pPr>
        <w:pStyle w:val="a0"/>
        <w:rPr>
          <w:rtl/>
        </w:rPr>
      </w:pPr>
    </w:p>
    <w:p w14:paraId="050BD257" w14:textId="77777777" w:rsidR="00000000" w:rsidRDefault="00581103">
      <w:pPr>
        <w:pStyle w:val="a0"/>
        <w:rPr>
          <w:rFonts w:hint="cs"/>
          <w:rtl/>
        </w:rPr>
      </w:pPr>
      <w:r>
        <w:rPr>
          <w:rFonts w:hint="cs"/>
          <w:rtl/>
        </w:rPr>
        <w:t>לממשלה יש י</w:t>
      </w:r>
      <w:r>
        <w:rPr>
          <w:rFonts w:hint="cs"/>
          <w:rtl/>
        </w:rPr>
        <w:t>וזמה, הצעה לרפורמה בנמלים. ההצעה הזאת היתה יכולה לבוא לידי סיום מוצלח בהידברות - תיקח כמה זמן אשר תיקח. אבל לא כך הוא המצב. אנחנו עומדים מול חיזיון מביך, שבו הממשלה - חבר הכנסת אפללו, אתה אחד מתומכיה המובהקים - דורסת את העובדים. היא עושה הכול כדי להוכיח שה</w:t>
      </w:r>
      <w:r>
        <w:rPr>
          <w:rFonts w:hint="cs"/>
          <w:rtl/>
        </w:rPr>
        <w:t>ידברות לא, דורסנות כן - - -</w:t>
      </w:r>
    </w:p>
    <w:p w14:paraId="3191170B" w14:textId="77777777" w:rsidR="00000000" w:rsidRDefault="00581103">
      <w:pPr>
        <w:pStyle w:val="af0"/>
        <w:rPr>
          <w:rFonts w:hint="cs"/>
          <w:rtl/>
        </w:rPr>
      </w:pPr>
    </w:p>
    <w:p w14:paraId="262DC6C2" w14:textId="77777777" w:rsidR="00000000" w:rsidRDefault="00581103">
      <w:pPr>
        <w:pStyle w:val="af0"/>
        <w:rPr>
          <w:rtl/>
        </w:rPr>
      </w:pPr>
      <w:r>
        <w:rPr>
          <w:rFonts w:hint="eastAsia"/>
          <w:rtl/>
        </w:rPr>
        <w:t>קריאה</w:t>
      </w:r>
      <w:r>
        <w:rPr>
          <w:rtl/>
        </w:rPr>
        <w:t>:</w:t>
      </w:r>
    </w:p>
    <w:p w14:paraId="452EB813" w14:textId="77777777" w:rsidR="00000000" w:rsidRDefault="00581103">
      <w:pPr>
        <w:pStyle w:val="a0"/>
        <w:rPr>
          <w:rFonts w:hint="cs"/>
          <w:rtl/>
        </w:rPr>
      </w:pPr>
    </w:p>
    <w:p w14:paraId="2C588233" w14:textId="77777777" w:rsidR="00000000" w:rsidRDefault="00581103">
      <w:pPr>
        <w:pStyle w:val="a0"/>
        <w:rPr>
          <w:rFonts w:hint="cs"/>
          <w:rtl/>
        </w:rPr>
      </w:pPr>
      <w:r>
        <w:rPr>
          <w:rFonts w:hint="cs"/>
          <w:rtl/>
        </w:rPr>
        <w:t>- - -</w:t>
      </w:r>
    </w:p>
    <w:p w14:paraId="5A87BB70" w14:textId="77777777" w:rsidR="00000000" w:rsidRDefault="00581103">
      <w:pPr>
        <w:pStyle w:val="a0"/>
        <w:rPr>
          <w:rFonts w:hint="cs"/>
          <w:rtl/>
        </w:rPr>
      </w:pPr>
    </w:p>
    <w:p w14:paraId="242E9A85" w14:textId="77777777" w:rsidR="00000000" w:rsidRDefault="00581103">
      <w:pPr>
        <w:pStyle w:val="-"/>
        <w:rPr>
          <w:rtl/>
        </w:rPr>
      </w:pPr>
      <w:bookmarkStart w:id="445" w:name="FS000000560T14_07_2004_17_50_33C"/>
      <w:bookmarkEnd w:id="445"/>
      <w:r>
        <w:rPr>
          <w:rtl/>
        </w:rPr>
        <w:t>אחמד טיבי (חד"ש-תע"ל):</w:t>
      </w:r>
    </w:p>
    <w:p w14:paraId="2AEAAA33" w14:textId="77777777" w:rsidR="00000000" w:rsidRDefault="00581103">
      <w:pPr>
        <w:pStyle w:val="a0"/>
        <w:rPr>
          <w:rtl/>
        </w:rPr>
      </w:pPr>
    </w:p>
    <w:p w14:paraId="07901DC1" w14:textId="77777777" w:rsidR="00000000" w:rsidRDefault="00581103">
      <w:pPr>
        <w:pStyle w:val="a0"/>
        <w:rPr>
          <w:rFonts w:hint="cs"/>
          <w:rtl/>
        </w:rPr>
      </w:pPr>
      <w:r>
        <w:rPr>
          <w:rFonts w:hint="cs"/>
          <w:rtl/>
        </w:rPr>
        <w:t xml:space="preserve">כן, כן. הוא ידבר אחרי. תהיה לו הזדמנות להגיב. </w:t>
      </w:r>
    </w:p>
    <w:p w14:paraId="3ED22392" w14:textId="77777777" w:rsidR="00000000" w:rsidRDefault="00581103">
      <w:pPr>
        <w:pStyle w:val="a0"/>
        <w:rPr>
          <w:rFonts w:hint="cs"/>
          <w:rtl/>
        </w:rPr>
      </w:pPr>
    </w:p>
    <w:p w14:paraId="1EAB6332" w14:textId="77777777" w:rsidR="00000000" w:rsidRDefault="00581103">
      <w:pPr>
        <w:pStyle w:val="a0"/>
        <w:rPr>
          <w:rFonts w:hint="cs"/>
          <w:rtl/>
        </w:rPr>
      </w:pPr>
      <w:r>
        <w:rPr>
          <w:rFonts w:hint="cs"/>
          <w:rtl/>
        </w:rPr>
        <w:t>הרי ידוע שרוב עובדי הנמל, חבר הכנסת אפללו, תומכים במפלגה שלך. אני מעריך שלא רבים מעובדי הנמלים הצביעו חדש-תע"ל. אני מעריך במידה רבה של דיוק.</w:t>
      </w:r>
      <w:r>
        <w:rPr>
          <w:rFonts w:hint="cs"/>
          <w:rtl/>
        </w:rPr>
        <w:t xml:space="preserve"> ובכל זאת, איך זה שאני לצדם, שאנחנו, בסיעה, לצדם, ואתם נגדם? זה מביך. ואם הם מקשיבים, הם צריכים לשאול את עצמם שאלות. אתה יודע מה? אם לא כולם רוצים להצביע עבורנו בשל העמדה הזאת, אז שישנו. קצת. שיעשו סיבוב.  </w:t>
      </w:r>
    </w:p>
    <w:p w14:paraId="30092FC2" w14:textId="77777777" w:rsidR="00000000" w:rsidRDefault="00581103">
      <w:pPr>
        <w:pStyle w:val="a0"/>
        <w:rPr>
          <w:rFonts w:hint="cs"/>
          <w:rtl/>
        </w:rPr>
      </w:pPr>
    </w:p>
    <w:p w14:paraId="6B7A00F6" w14:textId="77777777" w:rsidR="00000000" w:rsidRDefault="00581103">
      <w:pPr>
        <w:pStyle w:val="af0"/>
        <w:rPr>
          <w:rtl/>
        </w:rPr>
      </w:pPr>
      <w:r>
        <w:rPr>
          <w:rFonts w:hint="eastAsia"/>
          <w:rtl/>
        </w:rPr>
        <w:t>אילנה</w:t>
      </w:r>
      <w:r>
        <w:rPr>
          <w:rtl/>
        </w:rPr>
        <w:t xml:space="preserve"> כהן (עם אחד):</w:t>
      </w:r>
    </w:p>
    <w:p w14:paraId="4283D541" w14:textId="77777777" w:rsidR="00000000" w:rsidRDefault="00581103">
      <w:pPr>
        <w:pStyle w:val="a0"/>
        <w:rPr>
          <w:rFonts w:hint="cs"/>
          <w:rtl/>
        </w:rPr>
      </w:pPr>
    </w:p>
    <w:p w14:paraId="5698EA11" w14:textId="77777777" w:rsidR="00000000" w:rsidRDefault="00581103">
      <w:pPr>
        <w:pStyle w:val="a0"/>
        <w:rPr>
          <w:rFonts w:hint="cs"/>
          <w:rtl/>
        </w:rPr>
      </w:pPr>
      <w:r>
        <w:rPr>
          <w:rFonts w:hint="cs"/>
          <w:rtl/>
        </w:rPr>
        <w:t>שיעשו מעקפים.</w:t>
      </w:r>
    </w:p>
    <w:p w14:paraId="435864A5" w14:textId="77777777" w:rsidR="00000000" w:rsidRDefault="00581103">
      <w:pPr>
        <w:pStyle w:val="a0"/>
        <w:rPr>
          <w:rFonts w:hint="cs"/>
          <w:rtl/>
        </w:rPr>
      </w:pPr>
    </w:p>
    <w:p w14:paraId="3119D8F2" w14:textId="77777777" w:rsidR="00000000" w:rsidRDefault="00581103">
      <w:pPr>
        <w:pStyle w:val="-"/>
        <w:rPr>
          <w:rtl/>
        </w:rPr>
      </w:pPr>
      <w:bookmarkStart w:id="446" w:name="FS000000560T14_07_2004_16_49_45C"/>
      <w:bookmarkEnd w:id="446"/>
      <w:r>
        <w:rPr>
          <w:rtl/>
        </w:rPr>
        <w:t>אחמד טיבי (ח</w:t>
      </w:r>
      <w:r>
        <w:rPr>
          <w:rtl/>
        </w:rPr>
        <w:t>ד"ש-תע"ל):</w:t>
      </w:r>
    </w:p>
    <w:p w14:paraId="47A48EEF" w14:textId="77777777" w:rsidR="00000000" w:rsidRDefault="00581103">
      <w:pPr>
        <w:pStyle w:val="a0"/>
        <w:rPr>
          <w:rtl/>
        </w:rPr>
      </w:pPr>
    </w:p>
    <w:p w14:paraId="0F0C4A8F" w14:textId="77777777" w:rsidR="00000000" w:rsidRDefault="00581103">
      <w:pPr>
        <w:pStyle w:val="a0"/>
        <w:rPr>
          <w:rFonts w:hint="cs"/>
          <w:rtl/>
        </w:rPr>
      </w:pPr>
      <w:r>
        <w:rPr>
          <w:rFonts w:hint="cs"/>
          <w:rtl/>
        </w:rPr>
        <w:t xml:space="preserve">אני מוכן שיחטפו את המפלגה שלנו. אתה מכיר פוליטיקאי שמדבר כך? אנחנו נדאג לפצות במקומות אחרים. אבל, אתם המפלגה האחרונה שהם צריכים לתת בכם אמון, כי הפרתם את האמון שהם נתנו בכם פעם אחר פעם בצורה לא מתחשבת, דורסנית, מתעמרת, אנטי-שוויונית, לא הוגנת, </w:t>
      </w:r>
      <w:r>
        <w:rPr>
          <w:rFonts w:hint="cs"/>
          <w:rtl/>
        </w:rPr>
        <w:t xml:space="preserve">לא הגונה. מה עוד? </w:t>
      </w:r>
    </w:p>
    <w:p w14:paraId="6594FA5B" w14:textId="77777777" w:rsidR="00000000" w:rsidRDefault="00581103">
      <w:pPr>
        <w:pStyle w:val="a0"/>
        <w:rPr>
          <w:rFonts w:hint="cs"/>
          <w:rtl/>
        </w:rPr>
      </w:pPr>
    </w:p>
    <w:p w14:paraId="1F556DEC" w14:textId="77777777" w:rsidR="00000000" w:rsidRDefault="00581103">
      <w:pPr>
        <w:pStyle w:val="a0"/>
        <w:rPr>
          <w:rFonts w:hint="cs"/>
          <w:rtl/>
        </w:rPr>
      </w:pPr>
      <w:r>
        <w:rPr>
          <w:rFonts w:hint="cs"/>
          <w:rtl/>
        </w:rPr>
        <w:t>מה דרשו, מה ביקשו בסך הכול? מה ביקש כאן עמיר פרץ? הידברות. שמענו אותו בוועדת הכנסת ובוועדת הכספים. עוד זמן להידברות. זה גם מה שאמר נשיא בית-הדין הארצי לעבודה, שהמשך המשא-ומתן והידברות צריכים להיות הכלי שמסתמכים עליו. ובכל זאת, יש מי שרו</w:t>
      </w:r>
      <w:r>
        <w:rPr>
          <w:rFonts w:hint="cs"/>
          <w:rtl/>
        </w:rPr>
        <w:t xml:space="preserve">צה להוביל למצב שבו תוכרז שביתה. הרי תוכרז שביתה; נכון, עמיר? תוכרז שביתה. היא תהיה אחת השביתות הגדולות במשק. מישהו רוצה שיהיה </w:t>
      </w:r>
      <w:r>
        <w:t>show</w:t>
      </w:r>
      <w:r>
        <w:rPr>
          <w:rFonts w:hint="cs"/>
          <w:rtl/>
        </w:rPr>
        <w:t>, שתהיה שביתה גדולה, והוא בסופו של דבר, לאחר סבל, תקשורת, ישבור את השביתה. תאצ'ריזם של המאה ה-21. התאצ'ריזם עבר מהעולם שם, במק</w:t>
      </w:r>
      <w:r>
        <w:rPr>
          <w:rFonts w:hint="cs"/>
          <w:rtl/>
        </w:rPr>
        <w:t xml:space="preserve">ום שהוא נולד, והוא גדל פה ומשגשג סביב השולחן הזה. זה מין ריאקציה לא מובנת. </w:t>
      </w:r>
    </w:p>
    <w:p w14:paraId="2B66A9B0" w14:textId="77777777" w:rsidR="00000000" w:rsidRDefault="00581103">
      <w:pPr>
        <w:pStyle w:val="a0"/>
        <w:rPr>
          <w:rFonts w:hint="cs"/>
          <w:rtl/>
        </w:rPr>
      </w:pPr>
    </w:p>
    <w:p w14:paraId="1C888C32" w14:textId="77777777" w:rsidR="00000000" w:rsidRDefault="00581103">
      <w:pPr>
        <w:pStyle w:val="a0"/>
        <w:rPr>
          <w:rFonts w:hint="cs"/>
          <w:rtl/>
        </w:rPr>
      </w:pPr>
      <w:r>
        <w:rPr>
          <w:rFonts w:hint="cs"/>
          <w:rtl/>
        </w:rPr>
        <w:t xml:space="preserve">אדוני היושב-ראש, נכון שאני לא </w:t>
      </w:r>
      <w:r>
        <w:t>pure</w:t>
      </w:r>
      <w:r>
        <w:rPr>
          <w:rFonts w:hint="cs"/>
          <w:rtl/>
        </w:rPr>
        <w:t xml:space="preserve"> סוציאליסט, אני לא מתנגד טוטלי עקרוני להפרטה באשר היא, אבל אני גם לא מוכן למה שרמזת, להפריט כל מה שזז. בכל זאת, יש אפשרויות אחרות בין הקוטב הזה ל</w:t>
      </w:r>
      <w:r>
        <w:rPr>
          <w:rFonts w:hint="cs"/>
          <w:rtl/>
        </w:rPr>
        <w:t xml:space="preserve">קוטב הזה. </w:t>
      </w:r>
    </w:p>
    <w:p w14:paraId="3D772A0A" w14:textId="77777777" w:rsidR="00000000" w:rsidRDefault="00581103">
      <w:pPr>
        <w:pStyle w:val="a0"/>
        <w:ind w:firstLine="0"/>
        <w:rPr>
          <w:rFonts w:hint="cs"/>
          <w:rtl/>
        </w:rPr>
      </w:pPr>
    </w:p>
    <w:p w14:paraId="1F948D3D" w14:textId="77777777" w:rsidR="00000000" w:rsidRDefault="00581103">
      <w:pPr>
        <w:pStyle w:val="af1"/>
        <w:rPr>
          <w:rtl/>
        </w:rPr>
      </w:pPr>
      <w:r>
        <w:rPr>
          <w:rtl/>
        </w:rPr>
        <w:t>היו"ר ראובן ריבלין:</w:t>
      </w:r>
    </w:p>
    <w:p w14:paraId="20FB1B34" w14:textId="77777777" w:rsidR="00000000" w:rsidRDefault="00581103">
      <w:pPr>
        <w:pStyle w:val="a0"/>
        <w:rPr>
          <w:rtl/>
        </w:rPr>
      </w:pPr>
    </w:p>
    <w:p w14:paraId="5C4F5CA6" w14:textId="77777777" w:rsidR="00000000" w:rsidRDefault="00581103">
      <w:pPr>
        <w:pStyle w:val="a0"/>
        <w:rPr>
          <w:rFonts w:hint="cs"/>
          <w:rtl/>
        </w:rPr>
      </w:pPr>
      <w:r>
        <w:rPr>
          <w:rFonts w:hint="cs"/>
          <w:rtl/>
        </w:rPr>
        <w:t>דרך אגב, יש הסכם בין חד"ש לבינך על חופש הצבעה בעניינים האלה?</w:t>
      </w:r>
    </w:p>
    <w:p w14:paraId="6BA2466F" w14:textId="77777777" w:rsidR="00000000" w:rsidRDefault="00581103">
      <w:pPr>
        <w:pStyle w:val="a0"/>
        <w:ind w:firstLine="0"/>
        <w:rPr>
          <w:rFonts w:hint="cs"/>
          <w:rtl/>
        </w:rPr>
      </w:pPr>
    </w:p>
    <w:p w14:paraId="4B751360" w14:textId="77777777" w:rsidR="00000000" w:rsidRDefault="00581103">
      <w:pPr>
        <w:pStyle w:val="-"/>
        <w:rPr>
          <w:rtl/>
        </w:rPr>
      </w:pPr>
      <w:bookmarkStart w:id="447" w:name="FS000000560T14_07_2004_16_53_40C"/>
      <w:bookmarkEnd w:id="447"/>
      <w:r>
        <w:rPr>
          <w:rtl/>
        </w:rPr>
        <w:t>אחמד טיבי (חד"ש-תע"ל):</w:t>
      </w:r>
    </w:p>
    <w:p w14:paraId="657517E0" w14:textId="77777777" w:rsidR="00000000" w:rsidRDefault="00581103">
      <w:pPr>
        <w:pStyle w:val="a0"/>
        <w:rPr>
          <w:rtl/>
        </w:rPr>
      </w:pPr>
    </w:p>
    <w:p w14:paraId="5821C996" w14:textId="77777777" w:rsidR="00000000" w:rsidRDefault="00581103">
      <w:pPr>
        <w:pStyle w:val="a0"/>
        <w:rPr>
          <w:rFonts w:hint="cs"/>
          <w:rtl/>
        </w:rPr>
      </w:pPr>
      <w:r>
        <w:rPr>
          <w:rFonts w:hint="cs"/>
          <w:rtl/>
        </w:rPr>
        <w:t>אנחנו נצביע אותו דבר על בסיס של חופש הצבעה. זה לא סוד שבחלק מהנושאים אנחנו לא רואים מאה אחוז אותו דבר. לכן זכינו למירב הקולות במגזר הערבי</w:t>
      </w:r>
      <w:r>
        <w:rPr>
          <w:rFonts w:hint="cs"/>
          <w:rtl/>
        </w:rPr>
        <w:t>.</w:t>
      </w:r>
    </w:p>
    <w:p w14:paraId="233F57D6" w14:textId="77777777" w:rsidR="00000000" w:rsidRDefault="00581103">
      <w:pPr>
        <w:pStyle w:val="a0"/>
        <w:rPr>
          <w:rFonts w:hint="cs"/>
          <w:rtl/>
        </w:rPr>
      </w:pPr>
    </w:p>
    <w:p w14:paraId="50196623" w14:textId="77777777" w:rsidR="00000000" w:rsidRDefault="00581103">
      <w:pPr>
        <w:pStyle w:val="af1"/>
        <w:rPr>
          <w:rtl/>
        </w:rPr>
      </w:pPr>
      <w:r>
        <w:rPr>
          <w:rtl/>
        </w:rPr>
        <w:t>היו"ר ראובן ריבלין:</w:t>
      </w:r>
    </w:p>
    <w:p w14:paraId="79702BCC" w14:textId="77777777" w:rsidR="00000000" w:rsidRDefault="00581103">
      <w:pPr>
        <w:pStyle w:val="a0"/>
        <w:rPr>
          <w:rtl/>
        </w:rPr>
      </w:pPr>
    </w:p>
    <w:p w14:paraId="5F4D1E34" w14:textId="77777777" w:rsidR="00000000" w:rsidRDefault="00581103">
      <w:pPr>
        <w:pStyle w:val="a0"/>
        <w:rPr>
          <w:rFonts w:hint="cs"/>
          <w:rtl/>
        </w:rPr>
      </w:pPr>
      <w:r>
        <w:rPr>
          <w:rFonts w:hint="cs"/>
          <w:rtl/>
        </w:rPr>
        <w:t>אני מאשר זאת.</w:t>
      </w:r>
    </w:p>
    <w:p w14:paraId="2C8C9CB7" w14:textId="77777777" w:rsidR="00000000" w:rsidRDefault="00581103">
      <w:pPr>
        <w:pStyle w:val="a0"/>
        <w:ind w:firstLine="0"/>
        <w:rPr>
          <w:rFonts w:hint="cs"/>
          <w:rtl/>
        </w:rPr>
      </w:pPr>
    </w:p>
    <w:p w14:paraId="2964DA92" w14:textId="77777777" w:rsidR="00000000" w:rsidRDefault="00581103">
      <w:pPr>
        <w:pStyle w:val="-"/>
        <w:rPr>
          <w:rtl/>
        </w:rPr>
      </w:pPr>
      <w:bookmarkStart w:id="448" w:name="FS000000560T14_07_2004_16_54_45C"/>
      <w:bookmarkEnd w:id="448"/>
      <w:r>
        <w:rPr>
          <w:rtl/>
        </w:rPr>
        <w:t>אחמד טיבי (חד"ש-תע"ל):</w:t>
      </w:r>
    </w:p>
    <w:p w14:paraId="1D21CE76" w14:textId="77777777" w:rsidR="00000000" w:rsidRDefault="00581103">
      <w:pPr>
        <w:pStyle w:val="a0"/>
        <w:rPr>
          <w:rtl/>
        </w:rPr>
      </w:pPr>
    </w:p>
    <w:p w14:paraId="34FA39EB" w14:textId="77777777" w:rsidR="00000000" w:rsidRDefault="00581103">
      <w:pPr>
        <w:pStyle w:val="a0"/>
        <w:rPr>
          <w:rFonts w:hint="cs"/>
          <w:rtl/>
        </w:rPr>
      </w:pPr>
      <w:r>
        <w:rPr>
          <w:rFonts w:hint="cs"/>
          <w:rtl/>
        </w:rPr>
        <w:t xml:space="preserve">לכן, אדוני היושב-ראש, נשאלת השאלה מה יעשו חלק מחברי סיעת הליכוד. חלק, חבר הכנסת פרץ. האם יהיו שם אנשים עם מצפון - - - </w:t>
      </w:r>
    </w:p>
    <w:p w14:paraId="7E8CB6EC" w14:textId="77777777" w:rsidR="00000000" w:rsidRDefault="00581103">
      <w:pPr>
        <w:pStyle w:val="a0"/>
        <w:ind w:firstLine="0"/>
        <w:rPr>
          <w:rFonts w:hint="cs"/>
          <w:rtl/>
        </w:rPr>
      </w:pPr>
    </w:p>
    <w:p w14:paraId="775271AB" w14:textId="77777777" w:rsidR="00000000" w:rsidRDefault="00581103">
      <w:pPr>
        <w:pStyle w:val="af1"/>
        <w:rPr>
          <w:rtl/>
        </w:rPr>
      </w:pPr>
      <w:r>
        <w:rPr>
          <w:rtl/>
        </w:rPr>
        <w:t>היו"ר ראובן ריבלין:</w:t>
      </w:r>
    </w:p>
    <w:p w14:paraId="30DFA9BA" w14:textId="77777777" w:rsidR="00000000" w:rsidRDefault="00581103">
      <w:pPr>
        <w:pStyle w:val="a0"/>
        <w:rPr>
          <w:rtl/>
        </w:rPr>
      </w:pPr>
    </w:p>
    <w:p w14:paraId="0F7F211C" w14:textId="77777777" w:rsidR="00000000" w:rsidRDefault="00581103">
      <w:pPr>
        <w:pStyle w:val="a0"/>
        <w:rPr>
          <w:rFonts w:hint="cs"/>
          <w:rtl/>
        </w:rPr>
      </w:pPr>
      <w:r>
        <w:rPr>
          <w:rFonts w:hint="cs"/>
          <w:rtl/>
        </w:rPr>
        <w:t>אתם קיבלתם 93,819 קולות.</w:t>
      </w:r>
    </w:p>
    <w:p w14:paraId="1B25EF2A" w14:textId="77777777" w:rsidR="00000000" w:rsidRDefault="00581103">
      <w:pPr>
        <w:pStyle w:val="a0"/>
        <w:ind w:firstLine="0"/>
        <w:rPr>
          <w:rFonts w:hint="cs"/>
          <w:rtl/>
        </w:rPr>
      </w:pPr>
    </w:p>
    <w:p w14:paraId="1954D662" w14:textId="77777777" w:rsidR="00000000" w:rsidRDefault="00581103">
      <w:pPr>
        <w:pStyle w:val="-"/>
        <w:rPr>
          <w:rtl/>
        </w:rPr>
      </w:pPr>
      <w:bookmarkStart w:id="449" w:name="FS000000560T14_07_2004_16_55_25C"/>
      <w:bookmarkEnd w:id="449"/>
      <w:r>
        <w:rPr>
          <w:rtl/>
        </w:rPr>
        <w:t>אחמד טיבי (חד"ש-תע"ל):</w:t>
      </w:r>
    </w:p>
    <w:p w14:paraId="66B122F3" w14:textId="77777777" w:rsidR="00000000" w:rsidRDefault="00581103">
      <w:pPr>
        <w:pStyle w:val="a0"/>
        <w:rPr>
          <w:rtl/>
        </w:rPr>
      </w:pPr>
    </w:p>
    <w:p w14:paraId="3496AAB5" w14:textId="77777777" w:rsidR="00000000" w:rsidRDefault="00581103">
      <w:pPr>
        <w:pStyle w:val="a0"/>
        <w:rPr>
          <w:rFonts w:hint="cs"/>
          <w:rtl/>
        </w:rPr>
      </w:pPr>
      <w:r>
        <w:rPr>
          <w:rFonts w:hint="cs"/>
          <w:rtl/>
        </w:rPr>
        <w:t>חס</w:t>
      </w:r>
      <w:r>
        <w:rPr>
          <w:rFonts w:hint="cs"/>
          <w:rtl/>
        </w:rPr>
        <w:t>רו לנו כמה מאות קולות בשביל המנדט הרביעי, שהוא גם היה אדם  איכותי, הוא היה יכול לתרום דווקא לדיון הזה.</w:t>
      </w:r>
    </w:p>
    <w:p w14:paraId="131FA0D9" w14:textId="77777777" w:rsidR="00000000" w:rsidRDefault="00581103">
      <w:pPr>
        <w:pStyle w:val="a0"/>
        <w:ind w:firstLine="0"/>
        <w:rPr>
          <w:rFonts w:hint="cs"/>
          <w:rtl/>
        </w:rPr>
      </w:pPr>
    </w:p>
    <w:p w14:paraId="3F6A560F" w14:textId="77777777" w:rsidR="00000000" w:rsidRDefault="00581103">
      <w:pPr>
        <w:pStyle w:val="af1"/>
        <w:rPr>
          <w:rtl/>
        </w:rPr>
      </w:pPr>
      <w:r>
        <w:rPr>
          <w:rtl/>
        </w:rPr>
        <w:t>היו"ר ראובן ריבלין:</w:t>
      </w:r>
    </w:p>
    <w:p w14:paraId="6D746440" w14:textId="77777777" w:rsidR="00000000" w:rsidRDefault="00581103">
      <w:pPr>
        <w:pStyle w:val="a0"/>
        <w:rPr>
          <w:rtl/>
        </w:rPr>
      </w:pPr>
    </w:p>
    <w:p w14:paraId="2536CD2F" w14:textId="77777777" w:rsidR="00000000" w:rsidRDefault="00581103">
      <w:pPr>
        <w:pStyle w:val="a0"/>
        <w:rPr>
          <w:rFonts w:hint="cs"/>
          <w:rtl/>
        </w:rPr>
      </w:pPr>
      <w:r>
        <w:rPr>
          <w:rFonts w:hint="cs"/>
          <w:rtl/>
        </w:rPr>
        <w:t>האמת היא שחבר הכנסת פרץ קיבל 86,808 קולות, כ-7,000 קולות פחות מכם.</w:t>
      </w:r>
    </w:p>
    <w:p w14:paraId="426A4723" w14:textId="77777777" w:rsidR="00000000" w:rsidRDefault="00581103">
      <w:pPr>
        <w:pStyle w:val="a0"/>
        <w:ind w:firstLine="0"/>
        <w:rPr>
          <w:rFonts w:hint="cs"/>
          <w:rtl/>
        </w:rPr>
      </w:pPr>
    </w:p>
    <w:p w14:paraId="0237D300" w14:textId="77777777" w:rsidR="00000000" w:rsidRDefault="00581103">
      <w:pPr>
        <w:pStyle w:val="-"/>
        <w:rPr>
          <w:rtl/>
        </w:rPr>
      </w:pPr>
      <w:bookmarkStart w:id="450" w:name="FS000000560T14_07_2004_16_56_06C"/>
      <w:bookmarkEnd w:id="450"/>
      <w:r>
        <w:rPr>
          <w:rtl/>
        </w:rPr>
        <w:t>אחמד טיבי (חד"ש-תע"ל):</w:t>
      </w:r>
    </w:p>
    <w:p w14:paraId="32A64CD7" w14:textId="77777777" w:rsidR="00000000" w:rsidRDefault="00581103">
      <w:pPr>
        <w:pStyle w:val="a0"/>
        <w:rPr>
          <w:rtl/>
        </w:rPr>
      </w:pPr>
    </w:p>
    <w:p w14:paraId="30DEA388" w14:textId="77777777" w:rsidR="00000000" w:rsidRDefault="00581103">
      <w:pPr>
        <w:pStyle w:val="a0"/>
        <w:rPr>
          <w:rFonts w:hint="cs"/>
          <w:rtl/>
        </w:rPr>
      </w:pPr>
      <w:r>
        <w:rPr>
          <w:rFonts w:hint="cs"/>
          <w:rtl/>
        </w:rPr>
        <w:t>כשהוכרזו התוצאות היינו ארבעה. החיילים ה</w:t>
      </w:r>
      <w:r>
        <w:rPr>
          <w:rFonts w:hint="cs"/>
          <w:rtl/>
        </w:rPr>
        <w:t>ורידו אותנו בגלל כמה מאות קולות והסכם עודפים לשלושה.</w:t>
      </w:r>
    </w:p>
    <w:p w14:paraId="68347790" w14:textId="77777777" w:rsidR="00000000" w:rsidRDefault="00581103">
      <w:pPr>
        <w:pStyle w:val="a0"/>
        <w:ind w:firstLine="0"/>
        <w:rPr>
          <w:rFonts w:hint="cs"/>
          <w:rtl/>
        </w:rPr>
      </w:pPr>
    </w:p>
    <w:p w14:paraId="3FDBC360" w14:textId="77777777" w:rsidR="00000000" w:rsidRDefault="00581103">
      <w:pPr>
        <w:pStyle w:val="af0"/>
        <w:rPr>
          <w:rtl/>
        </w:rPr>
      </w:pPr>
      <w:r>
        <w:rPr>
          <w:rFonts w:hint="eastAsia"/>
          <w:rtl/>
        </w:rPr>
        <w:t>אלי</w:t>
      </w:r>
      <w:r>
        <w:rPr>
          <w:rtl/>
        </w:rPr>
        <w:t xml:space="preserve"> אפללו (הליכוד):</w:t>
      </w:r>
    </w:p>
    <w:p w14:paraId="6CE32193" w14:textId="77777777" w:rsidR="00000000" w:rsidRDefault="00581103">
      <w:pPr>
        <w:pStyle w:val="a0"/>
        <w:rPr>
          <w:rFonts w:hint="cs"/>
          <w:rtl/>
        </w:rPr>
      </w:pPr>
    </w:p>
    <w:p w14:paraId="608BED3A" w14:textId="77777777" w:rsidR="00000000" w:rsidRDefault="00581103">
      <w:pPr>
        <w:pStyle w:val="a0"/>
        <w:rPr>
          <w:rFonts w:hint="cs"/>
          <w:rtl/>
        </w:rPr>
      </w:pPr>
      <w:r>
        <w:rPr>
          <w:rFonts w:hint="cs"/>
          <w:rtl/>
        </w:rPr>
        <w:t>גם פה החיילים הורידו אתכם?</w:t>
      </w:r>
    </w:p>
    <w:p w14:paraId="7318A867" w14:textId="77777777" w:rsidR="00000000" w:rsidRDefault="00581103">
      <w:pPr>
        <w:pStyle w:val="a0"/>
        <w:ind w:firstLine="0"/>
        <w:rPr>
          <w:rFonts w:hint="cs"/>
          <w:rtl/>
        </w:rPr>
      </w:pPr>
    </w:p>
    <w:p w14:paraId="14016B8F" w14:textId="77777777" w:rsidR="00000000" w:rsidRDefault="00581103">
      <w:pPr>
        <w:pStyle w:val="-"/>
        <w:rPr>
          <w:rtl/>
        </w:rPr>
      </w:pPr>
      <w:bookmarkStart w:id="451" w:name="FS000000560T14_07_2004_16_56_38C"/>
      <w:bookmarkEnd w:id="451"/>
      <w:r>
        <w:rPr>
          <w:rtl/>
        </w:rPr>
        <w:t>אחמד טיבי (חד"ש-תע"ל):</w:t>
      </w:r>
    </w:p>
    <w:p w14:paraId="15881568" w14:textId="77777777" w:rsidR="00000000" w:rsidRDefault="00581103">
      <w:pPr>
        <w:pStyle w:val="a0"/>
        <w:rPr>
          <w:rtl/>
        </w:rPr>
      </w:pPr>
    </w:p>
    <w:p w14:paraId="20AA030F" w14:textId="77777777" w:rsidR="00000000" w:rsidRDefault="00581103">
      <w:pPr>
        <w:pStyle w:val="a0"/>
        <w:rPr>
          <w:rFonts w:hint="cs"/>
          <w:rtl/>
        </w:rPr>
      </w:pPr>
      <w:r>
        <w:rPr>
          <w:rFonts w:hint="cs"/>
          <w:rtl/>
        </w:rPr>
        <w:t>אפילו פה החיילים הורידו אותנו.</w:t>
      </w:r>
    </w:p>
    <w:p w14:paraId="35442CD8" w14:textId="77777777" w:rsidR="00000000" w:rsidRDefault="00581103">
      <w:pPr>
        <w:pStyle w:val="a0"/>
        <w:ind w:firstLine="0"/>
        <w:rPr>
          <w:rFonts w:hint="cs"/>
          <w:rtl/>
        </w:rPr>
      </w:pPr>
    </w:p>
    <w:p w14:paraId="13791E82" w14:textId="77777777" w:rsidR="00000000" w:rsidRDefault="00581103">
      <w:pPr>
        <w:pStyle w:val="af1"/>
        <w:rPr>
          <w:rtl/>
        </w:rPr>
      </w:pPr>
      <w:r>
        <w:rPr>
          <w:rtl/>
        </w:rPr>
        <w:t>היו"ר ראובן ריבלין:</w:t>
      </w:r>
    </w:p>
    <w:p w14:paraId="28941202" w14:textId="77777777" w:rsidR="00000000" w:rsidRDefault="00581103">
      <w:pPr>
        <w:pStyle w:val="a0"/>
        <w:rPr>
          <w:rtl/>
        </w:rPr>
      </w:pPr>
    </w:p>
    <w:p w14:paraId="538393B8" w14:textId="77777777" w:rsidR="00000000" w:rsidRDefault="00581103">
      <w:pPr>
        <w:pStyle w:val="a0"/>
        <w:rPr>
          <w:rFonts w:hint="cs"/>
          <w:rtl/>
        </w:rPr>
      </w:pPr>
      <w:r>
        <w:rPr>
          <w:rFonts w:hint="cs"/>
          <w:rtl/>
        </w:rPr>
        <w:t>במגזר הערבי, המפלגה אחריכם, אף שקיבלה אותו מספר מנדטים, קיבלה 20,000 קולות פ</w:t>
      </w:r>
      <w:r>
        <w:rPr>
          <w:rFonts w:hint="cs"/>
          <w:rtl/>
        </w:rPr>
        <w:t xml:space="preserve">חות. </w:t>
      </w:r>
    </w:p>
    <w:p w14:paraId="79C6CE23" w14:textId="77777777" w:rsidR="00000000" w:rsidRDefault="00581103">
      <w:pPr>
        <w:pStyle w:val="a0"/>
        <w:ind w:firstLine="0"/>
        <w:rPr>
          <w:rFonts w:hint="cs"/>
          <w:rtl/>
        </w:rPr>
      </w:pPr>
    </w:p>
    <w:p w14:paraId="5ADEFBD1" w14:textId="77777777" w:rsidR="00000000" w:rsidRDefault="00581103">
      <w:pPr>
        <w:pStyle w:val="af0"/>
        <w:rPr>
          <w:rtl/>
        </w:rPr>
      </w:pPr>
      <w:r>
        <w:rPr>
          <w:rFonts w:hint="eastAsia"/>
          <w:rtl/>
        </w:rPr>
        <w:t>אלי</w:t>
      </w:r>
      <w:r>
        <w:rPr>
          <w:rtl/>
        </w:rPr>
        <w:t xml:space="preserve"> אפללו (הליכוד):</w:t>
      </w:r>
    </w:p>
    <w:p w14:paraId="376F585E" w14:textId="77777777" w:rsidR="00000000" w:rsidRDefault="00581103">
      <w:pPr>
        <w:pStyle w:val="a0"/>
        <w:rPr>
          <w:rFonts w:hint="cs"/>
          <w:rtl/>
        </w:rPr>
      </w:pPr>
    </w:p>
    <w:p w14:paraId="459DE703" w14:textId="77777777" w:rsidR="00000000" w:rsidRDefault="00581103">
      <w:pPr>
        <w:pStyle w:val="a0"/>
        <w:rPr>
          <w:rFonts w:hint="cs"/>
          <w:rtl/>
        </w:rPr>
      </w:pPr>
      <w:r>
        <w:rPr>
          <w:rFonts w:hint="cs"/>
          <w:rtl/>
        </w:rPr>
        <w:t xml:space="preserve">- - - </w:t>
      </w:r>
    </w:p>
    <w:p w14:paraId="55B44843" w14:textId="77777777" w:rsidR="00000000" w:rsidRDefault="00581103">
      <w:pPr>
        <w:pStyle w:val="a0"/>
        <w:ind w:firstLine="0"/>
        <w:rPr>
          <w:rFonts w:hint="cs"/>
          <w:rtl/>
        </w:rPr>
      </w:pPr>
    </w:p>
    <w:p w14:paraId="00451AF2" w14:textId="77777777" w:rsidR="00000000" w:rsidRDefault="00581103">
      <w:pPr>
        <w:pStyle w:val="-"/>
        <w:rPr>
          <w:rtl/>
        </w:rPr>
      </w:pPr>
      <w:bookmarkStart w:id="452" w:name="FS000000560T14_07_2004_16_57_31C"/>
      <w:bookmarkEnd w:id="452"/>
      <w:r>
        <w:rPr>
          <w:rtl/>
        </w:rPr>
        <w:t>אחמד טיבי (חד"ש-תע"ל):</w:t>
      </w:r>
    </w:p>
    <w:p w14:paraId="762758E7" w14:textId="77777777" w:rsidR="00000000" w:rsidRDefault="00581103">
      <w:pPr>
        <w:pStyle w:val="a0"/>
        <w:rPr>
          <w:rtl/>
        </w:rPr>
      </w:pPr>
    </w:p>
    <w:p w14:paraId="5E8A8F74" w14:textId="77777777" w:rsidR="00000000" w:rsidRDefault="00581103">
      <w:pPr>
        <w:pStyle w:val="a0"/>
        <w:rPr>
          <w:rFonts w:hint="cs"/>
          <w:rtl/>
        </w:rPr>
      </w:pPr>
      <w:r>
        <w:rPr>
          <w:rFonts w:hint="cs"/>
          <w:rtl/>
        </w:rPr>
        <w:t>לא, זה החוק. אנחנו הולכים על-פי החוק גם כשהוא קשה, לא צודק במקרה הזה מבחינתנו.</w:t>
      </w:r>
    </w:p>
    <w:p w14:paraId="04AE2ED5" w14:textId="77777777" w:rsidR="00000000" w:rsidRDefault="00581103">
      <w:pPr>
        <w:pStyle w:val="a0"/>
        <w:ind w:firstLine="0"/>
        <w:rPr>
          <w:rFonts w:hint="cs"/>
          <w:rtl/>
        </w:rPr>
      </w:pPr>
    </w:p>
    <w:p w14:paraId="2947651E" w14:textId="77777777" w:rsidR="00000000" w:rsidRDefault="00581103">
      <w:pPr>
        <w:pStyle w:val="af1"/>
        <w:rPr>
          <w:rFonts w:hint="cs"/>
          <w:rtl/>
        </w:rPr>
      </w:pPr>
    </w:p>
    <w:p w14:paraId="32FEEB2B" w14:textId="77777777" w:rsidR="00000000" w:rsidRDefault="00581103">
      <w:pPr>
        <w:pStyle w:val="af1"/>
        <w:rPr>
          <w:rtl/>
        </w:rPr>
      </w:pPr>
      <w:r>
        <w:rPr>
          <w:rtl/>
        </w:rPr>
        <w:t>היו"ר ראובן ריבלין:</w:t>
      </w:r>
    </w:p>
    <w:p w14:paraId="78909E18" w14:textId="77777777" w:rsidR="00000000" w:rsidRDefault="00581103">
      <w:pPr>
        <w:pStyle w:val="a0"/>
        <w:rPr>
          <w:rtl/>
        </w:rPr>
      </w:pPr>
    </w:p>
    <w:p w14:paraId="5F0DF7E0" w14:textId="77777777" w:rsidR="00000000" w:rsidRDefault="00581103">
      <w:pPr>
        <w:pStyle w:val="a0"/>
        <w:rPr>
          <w:rFonts w:hint="cs"/>
          <w:rtl/>
        </w:rPr>
      </w:pPr>
      <w:r>
        <w:rPr>
          <w:rFonts w:hint="cs"/>
          <w:rtl/>
        </w:rPr>
        <w:t>אתה רואה שאני מצויד בכל החומר, לאשר או להכחיש מה שאתה אומר.</w:t>
      </w:r>
    </w:p>
    <w:p w14:paraId="35EB41A4" w14:textId="77777777" w:rsidR="00000000" w:rsidRDefault="00581103">
      <w:pPr>
        <w:pStyle w:val="a0"/>
        <w:ind w:firstLine="0"/>
        <w:rPr>
          <w:rFonts w:hint="cs"/>
          <w:rtl/>
        </w:rPr>
      </w:pPr>
    </w:p>
    <w:p w14:paraId="1D41EE52" w14:textId="77777777" w:rsidR="00000000" w:rsidRDefault="00581103">
      <w:pPr>
        <w:pStyle w:val="-"/>
        <w:rPr>
          <w:rtl/>
        </w:rPr>
      </w:pPr>
      <w:bookmarkStart w:id="453" w:name="FS000000560T14_07_2004_16_58_15C"/>
      <w:bookmarkEnd w:id="453"/>
      <w:r>
        <w:rPr>
          <w:rtl/>
        </w:rPr>
        <w:t>אחמד טיבי (חד"ש-תע"ל):</w:t>
      </w:r>
    </w:p>
    <w:p w14:paraId="05608D0B" w14:textId="77777777" w:rsidR="00000000" w:rsidRDefault="00581103">
      <w:pPr>
        <w:pStyle w:val="a0"/>
        <w:rPr>
          <w:rtl/>
        </w:rPr>
      </w:pPr>
    </w:p>
    <w:p w14:paraId="640F9CE3" w14:textId="77777777" w:rsidR="00000000" w:rsidRDefault="00581103">
      <w:pPr>
        <w:pStyle w:val="a0"/>
        <w:rPr>
          <w:rFonts w:hint="cs"/>
          <w:rtl/>
        </w:rPr>
      </w:pPr>
      <w:r>
        <w:rPr>
          <w:rFonts w:hint="cs"/>
          <w:rtl/>
        </w:rPr>
        <w:t>תודה, אדו</w:t>
      </w:r>
      <w:r>
        <w:rPr>
          <w:rFonts w:hint="cs"/>
          <w:rtl/>
        </w:rPr>
        <w:t>ני. אני מבטיח לך שהתוצאות האלה לא יחזרו עוד. הטעות של כמה מאות קולות תתוקן.</w:t>
      </w:r>
    </w:p>
    <w:p w14:paraId="46028BA7" w14:textId="77777777" w:rsidR="00000000" w:rsidRDefault="00581103">
      <w:pPr>
        <w:pStyle w:val="a0"/>
        <w:rPr>
          <w:rFonts w:hint="cs"/>
          <w:rtl/>
        </w:rPr>
      </w:pPr>
    </w:p>
    <w:p w14:paraId="6AB461AD" w14:textId="77777777" w:rsidR="00000000" w:rsidRDefault="00581103">
      <w:pPr>
        <w:pStyle w:val="a0"/>
        <w:rPr>
          <w:rFonts w:hint="cs"/>
          <w:rtl/>
        </w:rPr>
      </w:pPr>
      <w:r>
        <w:rPr>
          <w:rFonts w:hint="cs"/>
          <w:rtl/>
        </w:rPr>
        <w:t>לכן, אדוני היושב-ראש, נשאלת השאלה, ואני פונה אליך, חבר הכנסת אפללו, אתה כבר הוכחת כמה פעמים התנהגות והתנהלות עצמאית בחלק מההצבעות: גם בהצבעה על תקציב המדינה, שירותי בריאות, טיפות-</w:t>
      </w:r>
      <w:r>
        <w:rPr>
          <w:rFonts w:hint="cs"/>
          <w:rtl/>
        </w:rPr>
        <w:t xml:space="preserve">חלב וכדומה. אני מזכיר את זה לך ולחברים, ואומר את זה באופן החיובי ביותר. נשאלת השאלה, איך אתה תנהג, איך ינהגו חבריך, אלה שבאמצעות החברים האלה בנמל הגיעו לכנסת, הגיעו לבית הזה. </w:t>
      </w:r>
    </w:p>
    <w:p w14:paraId="25142C26" w14:textId="77777777" w:rsidR="00000000" w:rsidRDefault="00581103">
      <w:pPr>
        <w:pStyle w:val="a0"/>
        <w:rPr>
          <w:rFonts w:hint="cs"/>
          <w:rtl/>
        </w:rPr>
      </w:pPr>
    </w:p>
    <w:p w14:paraId="11EE82C7" w14:textId="77777777" w:rsidR="00000000" w:rsidRDefault="00581103">
      <w:pPr>
        <w:pStyle w:val="a0"/>
        <w:rPr>
          <w:rFonts w:hint="cs"/>
          <w:rtl/>
        </w:rPr>
      </w:pPr>
      <w:r>
        <w:rPr>
          <w:rFonts w:hint="cs"/>
          <w:rtl/>
        </w:rPr>
        <w:t>יש כאלה בבית הזה שחושבים שהם נבחרו וזהו. יש התחלה ויש סוף לכל קדנציה, חבר הכנסת</w:t>
      </w:r>
      <w:r>
        <w:rPr>
          <w:rFonts w:hint="cs"/>
          <w:rtl/>
        </w:rPr>
        <w:t xml:space="preserve"> אפללו, ובסוף הקדנציה תמיד יש יום בחירות. בסיעה הזאת אין יודעים זאת. חשוב להזכיר לאנשים האלה, שכשהקדנציה מתחילה, מתחילה פרקטיקה חדשה, וכשהיא מסתיימת יש בחירות. כדאי שאתה תפנים זאת, כדאי שחבריך יפנימו זאת, ואז הקשר עם הבוחר חשוב: האמון ההדדי, ההגינות. הרספק</w:t>
      </w:r>
      <w:r>
        <w:rPr>
          <w:rFonts w:hint="cs"/>
          <w:rtl/>
        </w:rPr>
        <w:t xml:space="preserve">ט שאתה רוחש לקול שהם נתנו לך, זה הדבר היקר ביותר שיש להם ביום ההצבעה, ביום הבחירות. זה הסמל של המעשה הדמוקרטי, של האקט של ההצבעה. אני חושב שבמבחן הזה החברים שלך נכשלו פעם אחר פעם. הם דרסו את בוחריהם. </w:t>
      </w:r>
    </w:p>
    <w:p w14:paraId="061BBF06" w14:textId="77777777" w:rsidR="00000000" w:rsidRDefault="00581103">
      <w:pPr>
        <w:pStyle w:val="a0"/>
        <w:rPr>
          <w:rFonts w:hint="cs"/>
          <w:rtl/>
        </w:rPr>
      </w:pPr>
    </w:p>
    <w:p w14:paraId="717BFB87" w14:textId="77777777" w:rsidR="00000000" w:rsidRDefault="00581103">
      <w:pPr>
        <w:pStyle w:val="a0"/>
        <w:rPr>
          <w:rFonts w:hint="cs"/>
          <w:rtl/>
        </w:rPr>
      </w:pPr>
      <w:r>
        <w:rPr>
          <w:rFonts w:hint="cs"/>
          <w:rtl/>
        </w:rPr>
        <w:t xml:space="preserve">הרי ברור שאתם לא תקבלו 40 מנדטים בבחירות הבאות. השאלה </w:t>
      </w:r>
      <w:r>
        <w:rPr>
          <w:rFonts w:hint="cs"/>
          <w:rtl/>
        </w:rPr>
        <w:t>כמה פחות. בגלל ההתנהגויות האלה אתם תקבלו הרבה פחות. זו גם תקווה אבל זו גם השערה.</w:t>
      </w:r>
    </w:p>
    <w:p w14:paraId="3C6D6CA5" w14:textId="77777777" w:rsidR="00000000" w:rsidRDefault="00581103">
      <w:pPr>
        <w:pStyle w:val="a0"/>
        <w:ind w:firstLine="0"/>
        <w:rPr>
          <w:rFonts w:hint="cs"/>
          <w:rtl/>
        </w:rPr>
      </w:pPr>
    </w:p>
    <w:p w14:paraId="4CEDC07F" w14:textId="77777777" w:rsidR="00000000" w:rsidRDefault="00581103">
      <w:pPr>
        <w:pStyle w:val="af1"/>
        <w:rPr>
          <w:rtl/>
        </w:rPr>
      </w:pPr>
      <w:r>
        <w:rPr>
          <w:rtl/>
        </w:rPr>
        <w:t>היו"ר ראובן ריבלין:</w:t>
      </w:r>
    </w:p>
    <w:p w14:paraId="57FE97B6" w14:textId="77777777" w:rsidR="00000000" w:rsidRDefault="00581103">
      <w:pPr>
        <w:pStyle w:val="a0"/>
        <w:rPr>
          <w:rtl/>
        </w:rPr>
      </w:pPr>
    </w:p>
    <w:p w14:paraId="5D0EF735" w14:textId="77777777" w:rsidR="00000000" w:rsidRDefault="00581103">
      <w:pPr>
        <w:pStyle w:val="a0"/>
        <w:rPr>
          <w:rFonts w:hint="cs"/>
          <w:rtl/>
        </w:rPr>
      </w:pPr>
      <w:r>
        <w:rPr>
          <w:rFonts w:hint="cs"/>
          <w:rtl/>
        </w:rPr>
        <w:t>אפשר להגיש על זה הסתייגות?</w:t>
      </w:r>
    </w:p>
    <w:p w14:paraId="222EA125" w14:textId="77777777" w:rsidR="00000000" w:rsidRDefault="00581103">
      <w:pPr>
        <w:pStyle w:val="a0"/>
        <w:ind w:firstLine="0"/>
        <w:rPr>
          <w:rFonts w:hint="cs"/>
          <w:rtl/>
        </w:rPr>
      </w:pPr>
    </w:p>
    <w:p w14:paraId="71E8C9B4" w14:textId="77777777" w:rsidR="00000000" w:rsidRDefault="00581103">
      <w:pPr>
        <w:pStyle w:val="-"/>
        <w:rPr>
          <w:rtl/>
        </w:rPr>
      </w:pPr>
      <w:bookmarkStart w:id="454" w:name="FS000000560T14_07_2004_17_02_49C"/>
      <w:bookmarkEnd w:id="454"/>
      <w:r>
        <w:rPr>
          <w:rtl/>
        </w:rPr>
        <w:t>אחמד טיבי (חד"ש-תע"ל):</w:t>
      </w:r>
    </w:p>
    <w:p w14:paraId="0A8EE040" w14:textId="77777777" w:rsidR="00000000" w:rsidRDefault="00581103">
      <w:pPr>
        <w:pStyle w:val="a0"/>
        <w:rPr>
          <w:rtl/>
        </w:rPr>
      </w:pPr>
    </w:p>
    <w:p w14:paraId="263DB36B" w14:textId="77777777" w:rsidR="00000000" w:rsidRDefault="00581103">
      <w:pPr>
        <w:pStyle w:val="a0"/>
        <w:rPr>
          <w:rFonts w:hint="cs"/>
          <w:rtl/>
        </w:rPr>
      </w:pPr>
      <w:r>
        <w:rPr>
          <w:rFonts w:hint="cs"/>
          <w:rtl/>
        </w:rPr>
        <w:t>אפשר להגיש על זה הסתייגות והיא תידחה. אין לי ספק.</w:t>
      </w:r>
    </w:p>
    <w:p w14:paraId="2818E43E" w14:textId="77777777" w:rsidR="00000000" w:rsidRDefault="00581103">
      <w:pPr>
        <w:pStyle w:val="a0"/>
        <w:rPr>
          <w:rFonts w:hint="cs"/>
          <w:rtl/>
        </w:rPr>
      </w:pPr>
    </w:p>
    <w:p w14:paraId="5DF8E63A" w14:textId="77777777" w:rsidR="00000000" w:rsidRDefault="00581103">
      <w:pPr>
        <w:pStyle w:val="a0"/>
        <w:rPr>
          <w:rFonts w:hint="cs"/>
          <w:rtl/>
        </w:rPr>
      </w:pPr>
      <w:r>
        <w:rPr>
          <w:rFonts w:hint="cs"/>
          <w:rtl/>
        </w:rPr>
        <w:t>אדוני היושב-ראש, אני רוצה להתייחס למפלגת העבודה. מ</w:t>
      </w:r>
      <w:r>
        <w:rPr>
          <w:rFonts w:hint="cs"/>
          <w:rtl/>
        </w:rPr>
        <w:t>פלגת העבודה עושה הכול כדי להצטרף לקואליציה. אנחנו מתנגדים עקרונית, באופן התקיף ביותר, להצטרפותה של מפלגת העבודה לקואליציה. אנחנו חושבים שיש קואליציה וצריך שתהיה אופוזיציה. חשוב שתהיה אלטרנטיבה לשלטון. מפלגת העבודה אינה נוהגת כך. היא נוהגת, גם כשהיא באופוזי</w:t>
      </w:r>
      <w:r>
        <w:rPr>
          <w:rFonts w:hint="cs"/>
          <w:rtl/>
        </w:rPr>
        <w:t xml:space="preserve">ציה, כשותפה פוטנציאלית; כרשת, אבל לא כאלטרנטיבה לשלטון. חשוב שתהיה תשובה אזרחית, אלטרנטיבית, לאלה שמבקרים את השלטון על מעשיו, טעויותיו ושיגיונותיו. לא כך מתנהגת מפלגת העבודה. </w:t>
      </w:r>
    </w:p>
    <w:p w14:paraId="30A538C1" w14:textId="77777777" w:rsidR="00000000" w:rsidRDefault="00581103">
      <w:pPr>
        <w:pStyle w:val="a0"/>
        <w:rPr>
          <w:rFonts w:hint="cs"/>
          <w:rtl/>
        </w:rPr>
      </w:pPr>
    </w:p>
    <w:p w14:paraId="4D7F1D5A" w14:textId="77777777" w:rsidR="00000000" w:rsidRDefault="00581103">
      <w:pPr>
        <w:pStyle w:val="a0"/>
        <w:rPr>
          <w:rFonts w:hint="cs"/>
          <w:rtl/>
        </w:rPr>
      </w:pPr>
      <w:r>
        <w:rPr>
          <w:rFonts w:hint="cs"/>
          <w:rtl/>
        </w:rPr>
        <w:t xml:space="preserve">לכן, כאשר תבוא ההצבעה, אדוני היושב-ראש, על אישור הממשלה החדשה, והיא תבוא כנראה </w:t>
      </w:r>
      <w:r>
        <w:rPr>
          <w:rFonts w:hint="cs"/>
          <w:rtl/>
        </w:rPr>
        <w:t>בתוך כמה שבועות, אנחנו בסיעה נצביע נגד. אומרים שזה יהיה תלוי על קולות הערבים ויחד. אני מקווה שזה יהיה כך, חבר הכנסת פרץ, כי אז תראו שבאמת ההתנגדות היא תקיפה, עקרונית, חד-משמעית. איך אנחנו יכולים לתת אמון בממשלת אחדות? כבר ניסינו אותה. בדרך כלל ראש הממשלה מ</w:t>
      </w:r>
      <w:r>
        <w:rPr>
          <w:rFonts w:hint="cs"/>
          <w:rtl/>
        </w:rPr>
        <w:t>תווה מדיניות ומפלגת העבודה מסבירה את המדיניות הזאת, משווקת אותה. היא עושה זאת טוב. בתור מי שעושה מרקטינג, הם מעולים.</w:t>
      </w:r>
    </w:p>
    <w:p w14:paraId="2095EC59" w14:textId="77777777" w:rsidR="00000000" w:rsidRDefault="00581103">
      <w:pPr>
        <w:pStyle w:val="a0"/>
        <w:rPr>
          <w:rFonts w:hint="cs"/>
          <w:rtl/>
        </w:rPr>
      </w:pPr>
    </w:p>
    <w:p w14:paraId="3298E654" w14:textId="77777777" w:rsidR="00000000" w:rsidRDefault="00581103">
      <w:pPr>
        <w:pStyle w:val="a0"/>
        <w:rPr>
          <w:rFonts w:hint="cs"/>
          <w:rtl/>
        </w:rPr>
      </w:pPr>
      <w:r>
        <w:rPr>
          <w:rFonts w:hint="cs"/>
          <w:rtl/>
        </w:rPr>
        <w:t xml:space="preserve"> אבל, אדוני היושב-ראש, אף שאני מתנגד בתקיפות להצטרפות של מפלגת העבודה, יש לי אתגר. שלחתי היום מכתב לחבר הכנסת שמעון פרס, יושב-ראש האופוזיצ</w:t>
      </w:r>
      <w:r>
        <w:rPr>
          <w:rFonts w:hint="cs"/>
          <w:rtl/>
        </w:rPr>
        <w:t xml:space="preserve">יה, עם העתק ליושב-ראש הסיעה, ואמרתי לו: ביום ראשון מובאת לישיבת הממשלה הצעה לחדש הוראת שעה - חוק האזרחות. זה החוק הנורא, הכתם השחור שהיה ועדיין קיים בספר החוקים של מדינת ישראל, שבו יש איסור על איחוד משפחות של אזרחים ערבים עם בני-זוגם מעבר ל"קו הירוק". דוח </w:t>
      </w:r>
      <w:r>
        <w:rPr>
          <w:rFonts w:hint="cs"/>
          <w:rtl/>
        </w:rPr>
        <w:t xml:space="preserve">"אמנסטי" הוציא לפני יומיים הודעה מיוחדת, ובה הוא אומר שזה כתם שחור וגזעני בספר החוקים, שצריך לעבור מן העולם, שצריך לחלוף. </w:t>
      </w:r>
    </w:p>
    <w:p w14:paraId="2EC8EFBF" w14:textId="77777777" w:rsidR="00000000" w:rsidRDefault="00581103">
      <w:pPr>
        <w:pStyle w:val="a0"/>
        <w:rPr>
          <w:rFonts w:hint="cs"/>
          <w:rtl/>
        </w:rPr>
      </w:pPr>
    </w:p>
    <w:p w14:paraId="6DA233F2" w14:textId="77777777" w:rsidR="00000000" w:rsidRDefault="00581103">
      <w:pPr>
        <w:pStyle w:val="a0"/>
        <w:rPr>
          <w:rFonts w:hint="cs"/>
          <w:rtl/>
        </w:rPr>
      </w:pPr>
      <w:r>
        <w:rPr>
          <w:rFonts w:hint="cs"/>
          <w:rtl/>
        </w:rPr>
        <w:t>אמרתי שאף שאני מתנגד, חבר הכנסת פרץ, זו הזדמנות למר שמעון פרס, בעצם הימים האלה, ימי הפריחה של המשא-ומתן הקואליציוני, להראות עד כמה מ</w:t>
      </w:r>
      <w:r>
        <w:rPr>
          <w:rFonts w:hint="cs"/>
          <w:rtl/>
        </w:rPr>
        <w:t xml:space="preserve">פלגת העבודה משפיעה. מה יותר קל מזה שמר פרס יבקש מבעל-בריתו, מר שרון </w:t>
      </w:r>
      <w:r>
        <w:rPr>
          <w:rtl/>
        </w:rPr>
        <w:t>–</w:t>
      </w:r>
      <w:r>
        <w:rPr>
          <w:rFonts w:hint="cs"/>
          <w:rtl/>
        </w:rPr>
        <w:t xml:space="preserve"> אל תביך אותנו, זה חוק שהתנגדנו לו רובנו לפני כשנה, עצור אותו, אל תחדש את הוראת השעה. כולה הוראת שעה. לא לחדש את הוראת השעה. הרי מר שרון רק ישמע את זה וישתחווה בפני מר פרס ויגיד לו, בסדר.</w:t>
      </w:r>
      <w:r>
        <w:rPr>
          <w:rFonts w:hint="cs"/>
          <w:rtl/>
        </w:rPr>
        <w:t xml:space="preserve"> </w:t>
      </w:r>
    </w:p>
    <w:p w14:paraId="02AFC8A6" w14:textId="77777777" w:rsidR="00000000" w:rsidRDefault="00581103">
      <w:pPr>
        <w:pStyle w:val="a0"/>
        <w:ind w:firstLine="0"/>
        <w:rPr>
          <w:rFonts w:hint="cs"/>
          <w:rtl/>
        </w:rPr>
      </w:pPr>
    </w:p>
    <w:p w14:paraId="2CB133FD" w14:textId="77777777" w:rsidR="00000000" w:rsidRDefault="00581103">
      <w:pPr>
        <w:pStyle w:val="af0"/>
        <w:rPr>
          <w:rtl/>
        </w:rPr>
      </w:pPr>
      <w:r>
        <w:rPr>
          <w:rFonts w:hint="eastAsia"/>
          <w:rtl/>
        </w:rPr>
        <w:t>ואסל</w:t>
      </w:r>
      <w:r>
        <w:rPr>
          <w:rtl/>
        </w:rPr>
        <w:t xml:space="preserve"> טאהא (בל"ד):</w:t>
      </w:r>
    </w:p>
    <w:p w14:paraId="252446C8" w14:textId="77777777" w:rsidR="00000000" w:rsidRDefault="00581103">
      <w:pPr>
        <w:pStyle w:val="a0"/>
        <w:rPr>
          <w:rFonts w:hint="cs"/>
          <w:rtl/>
        </w:rPr>
      </w:pPr>
    </w:p>
    <w:p w14:paraId="7BBC3747" w14:textId="77777777" w:rsidR="00000000" w:rsidRDefault="00581103">
      <w:pPr>
        <w:pStyle w:val="a0"/>
        <w:rPr>
          <w:rFonts w:hint="cs"/>
          <w:rtl/>
        </w:rPr>
      </w:pPr>
      <w:r>
        <w:rPr>
          <w:rFonts w:hint="cs"/>
          <w:rtl/>
        </w:rPr>
        <w:t>בשבילו משרד החוץ יקר יותר. מה זה חוק האזרחות?</w:t>
      </w:r>
    </w:p>
    <w:p w14:paraId="7EA189B6" w14:textId="77777777" w:rsidR="00000000" w:rsidRDefault="00581103">
      <w:pPr>
        <w:pStyle w:val="a0"/>
        <w:ind w:firstLine="0"/>
        <w:rPr>
          <w:rFonts w:hint="cs"/>
          <w:rtl/>
        </w:rPr>
      </w:pPr>
    </w:p>
    <w:p w14:paraId="162D131D" w14:textId="77777777" w:rsidR="00000000" w:rsidRDefault="00581103">
      <w:pPr>
        <w:pStyle w:val="-"/>
        <w:rPr>
          <w:rtl/>
        </w:rPr>
      </w:pPr>
      <w:bookmarkStart w:id="455" w:name="FS000000560T14_07_2004_17_09_38C"/>
      <w:bookmarkEnd w:id="455"/>
      <w:r>
        <w:rPr>
          <w:rtl/>
        </w:rPr>
        <w:t>אחמד טיבי (חד"ש-תע"ל):</w:t>
      </w:r>
    </w:p>
    <w:p w14:paraId="5A430D16" w14:textId="77777777" w:rsidR="00000000" w:rsidRDefault="00581103">
      <w:pPr>
        <w:pStyle w:val="a0"/>
        <w:rPr>
          <w:rtl/>
        </w:rPr>
      </w:pPr>
    </w:p>
    <w:p w14:paraId="5959DEC1" w14:textId="77777777" w:rsidR="00000000" w:rsidRDefault="00581103">
      <w:pPr>
        <w:pStyle w:val="a0"/>
        <w:rPr>
          <w:rFonts w:hint="cs"/>
          <w:rtl/>
        </w:rPr>
      </w:pPr>
      <w:r>
        <w:rPr>
          <w:rFonts w:hint="cs"/>
          <w:rtl/>
        </w:rPr>
        <w:t>לכן, אנחנו מאתגרים את מפלגת העבודה. הרי אתם יודעים כמה זה חשוב בשבילנו. אני חושב שזה לא רק חשוב בשבילנו, זה חשוב בשביל כל אדם שעקרון הצדק והשוויון, הצדק הטבעי, חשו</w:t>
      </w:r>
      <w:r>
        <w:rPr>
          <w:rFonts w:hint="cs"/>
          <w:rtl/>
        </w:rPr>
        <w:t>ב לו, נר לרגליו. הדבר הזה, הצדק במקרה הזה נרמס, הוא אינו קיים. איך אפשר להסביר חומת הפרדה בתוך משפחה? הרי החוק הזה מפריד בתוך המשפחה, גדר הפרדה בתוך המשפחה, בין בעל לאשה, בין הורים לילדים. זה גורם להיפרדות בתוך המשפחה. חלק מהזוגות האלה נפרדים, או עומדים לה</w:t>
      </w:r>
      <w:r>
        <w:rPr>
          <w:rFonts w:hint="cs"/>
          <w:rtl/>
        </w:rPr>
        <w:t xml:space="preserve">יפרד, אם יחדשו את החוק הזה. דבר איום ונורא, להתייחס אל מוסד הנישואים הערבי כאל מזימה נגד המפעל הציוני, או נגד ביטחון מדינת ישראל. זה סביר? זה לוגי? זה מתקבל על הדעת? </w:t>
      </w:r>
    </w:p>
    <w:p w14:paraId="67C3832E" w14:textId="77777777" w:rsidR="00000000" w:rsidRDefault="00581103">
      <w:pPr>
        <w:pStyle w:val="a0"/>
        <w:rPr>
          <w:rFonts w:hint="cs"/>
          <w:rtl/>
        </w:rPr>
      </w:pPr>
    </w:p>
    <w:p w14:paraId="528C5938" w14:textId="77777777" w:rsidR="00000000" w:rsidRDefault="00581103">
      <w:pPr>
        <w:pStyle w:val="af1"/>
        <w:rPr>
          <w:rtl/>
        </w:rPr>
      </w:pPr>
      <w:r>
        <w:rPr>
          <w:rtl/>
        </w:rPr>
        <w:t>היו"ר ראובן ריבלין:</w:t>
      </w:r>
    </w:p>
    <w:p w14:paraId="6D47AD8E" w14:textId="77777777" w:rsidR="00000000" w:rsidRDefault="00581103">
      <w:pPr>
        <w:pStyle w:val="a0"/>
        <w:rPr>
          <w:rFonts w:hint="cs"/>
          <w:rtl/>
        </w:rPr>
      </w:pPr>
    </w:p>
    <w:p w14:paraId="71DA1638" w14:textId="77777777" w:rsidR="00000000" w:rsidRDefault="00581103">
      <w:pPr>
        <w:pStyle w:val="a0"/>
        <w:rPr>
          <w:rFonts w:hint="cs"/>
          <w:rtl/>
        </w:rPr>
      </w:pPr>
      <w:r>
        <w:rPr>
          <w:rFonts w:hint="cs"/>
          <w:rtl/>
        </w:rPr>
        <w:t>חבר הכנסת טיבי, אם באמת צריך את החוק מבחינה ביטחונית, אני חושב שצרי</w:t>
      </w:r>
      <w:r>
        <w:rPr>
          <w:rFonts w:hint="cs"/>
          <w:rtl/>
        </w:rPr>
        <w:t xml:space="preserve">ך להחיל אותו על  אזרחי כל העולם ולא לייחד אותו. אם באמת הוא נחוץ, צריך לדאוג שהוא לא יהיה חוק שמצביע על קבוצה מסוימת. </w:t>
      </w:r>
    </w:p>
    <w:p w14:paraId="56936970" w14:textId="77777777" w:rsidR="00000000" w:rsidRDefault="00581103">
      <w:pPr>
        <w:pStyle w:val="a0"/>
        <w:rPr>
          <w:rFonts w:hint="cs"/>
          <w:rtl/>
        </w:rPr>
      </w:pPr>
    </w:p>
    <w:p w14:paraId="7040DAB5" w14:textId="77777777" w:rsidR="00000000" w:rsidRDefault="00581103">
      <w:pPr>
        <w:pStyle w:val="-"/>
        <w:rPr>
          <w:rtl/>
        </w:rPr>
      </w:pPr>
      <w:bookmarkStart w:id="456" w:name="FS000000560T14_07_2004_16_43_52"/>
      <w:bookmarkStart w:id="457" w:name="FS000000560T14_07_2004_16_43_55C"/>
      <w:bookmarkEnd w:id="456"/>
      <w:bookmarkEnd w:id="457"/>
      <w:r>
        <w:rPr>
          <w:rtl/>
        </w:rPr>
        <w:t>אחמד טיבי (חד"ש-תע"ל):</w:t>
      </w:r>
    </w:p>
    <w:p w14:paraId="0313369D" w14:textId="77777777" w:rsidR="00000000" w:rsidRDefault="00581103">
      <w:pPr>
        <w:pStyle w:val="a0"/>
        <w:rPr>
          <w:rtl/>
        </w:rPr>
      </w:pPr>
    </w:p>
    <w:p w14:paraId="1322C508" w14:textId="77777777" w:rsidR="00000000" w:rsidRDefault="00581103">
      <w:pPr>
        <w:pStyle w:val="a0"/>
        <w:rPr>
          <w:rFonts w:hint="cs"/>
          <w:rtl/>
        </w:rPr>
      </w:pPr>
    </w:p>
    <w:p w14:paraId="37ED8CE4" w14:textId="77777777" w:rsidR="00000000" w:rsidRDefault="00581103">
      <w:pPr>
        <w:pStyle w:val="a0"/>
        <w:rPr>
          <w:rFonts w:hint="cs"/>
          <w:rtl/>
        </w:rPr>
      </w:pPr>
      <w:r>
        <w:rPr>
          <w:rFonts w:hint="cs"/>
          <w:rtl/>
        </w:rPr>
        <w:t xml:space="preserve">אני מעריך את עמדתך עכשיו. אני מעריך את עמדתך גם אז, בזמן הדיונים על החוק. </w:t>
      </w:r>
    </w:p>
    <w:p w14:paraId="2F42CE29" w14:textId="77777777" w:rsidR="00000000" w:rsidRDefault="00581103">
      <w:pPr>
        <w:pStyle w:val="a0"/>
        <w:rPr>
          <w:rFonts w:hint="cs"/>
          <w:rtl/>
        </w:rPr>
      </w:pPr>
    </w:p>
    <w:p w14:paraId="30EBD1BD" w14:textId="77777777" w:rsidR="00000000" w:rsidRDefault="00581103">
      <w:pPr>
        <w:pStyle w:val="af1"/>
        <w:rPr>
          <w:rtl/>
        </w:rPr>
      </w:pPr>
      <w:r>
        <w:rPr>
          <w:rtl/>
        </w:rPr>
        <w:t>היו"ר ראובן ריבלין:</w:t>
      </w:r>
    </w:p>
    <w:p w14:paraId="61DA0724" w14:textId="77777777" w:rsidR="00000000" w:rsidRDefault="00581103">
      <w:pPr>
        <w:pStyle w:val="a0"/>
        <w:rPr>
          <w:rtl/>
        </w:rPr>
      </w:pPr>
    </w:p>
    <w:p w14:paraId="0450D4DC" w14:textId="77777777" w:rsidR="00000000" w:rsidRDefault="00581103">
      <w:pPr>
        <w:pStyle w:val="a0"/>
        <w:rPr>
          <w:rFonts w:hint="cs"/>
          <w:rtl/>
        </w:rPr>
      </w:pPr>
      <w:r>
        <w:rPr>
          <w:rFonts w:hint="cs"/>
          <w:rtl/>
        </w:rPr>
        <w:t>אם אכן צריך או</w:t>
      </w:r>
      <w:r>
        <w:rPr>
          <w:rFonts w:hint="cs"/>
          <w:rtl/>
        </w:rPr>
        <w:t xml:space="preserve">תו. </w:t>
      </w:r>
    </w:p>
    <w:p w14:paraId="2C02BB2A" w14:textId="77777777" w:rsidR="00000000" w:rsidRDefault="00581103">
      <w:pPr>
        <w:pStyle w:val="a0"/>
        <w:rPr>
          <w:rFonts w:hint="cs"/>
          <w:rtl/>
        </w:rPr>
      </w:pPr>
    </w:p>
    <w:p w14:paraId="7FD2F96B" w14:textId="77777777" w:rsidR="00000000" w:rsidRDefault="00581103">
      <w:pPr>
        <w:pStyle w:val="-"/>
        <w:rPr>
          <w:rtl/>
        </w:rPr>
      </w:pPr>
      <w:bookmarkStart w:id="458" w:name="FS000000560T14_07_2004_17_02_02"/>
      <w:bookmarkStart w:id="459" w:name="FS000000560T14_07_2004_17_02_06C"/>
      <w:bookmarkEnd w:id="458"/>
      <w:bookmarkEnd w:id="459"/>
      <w:r>
        <w:rPr>
          <w:rtl/>
        </w:rPr>
        <w:t>אחמד טיבי (חד"ש-תע"ל):</w:t>
      </w:r>
    </w:p>
    <w:p w14:paraId="5BB782CB" w14:textId="77777777" w:rsidR="00000000" w:rsidRDefault="00581103">
      <w:pPr>
        <w:pStyle w:val="a0"/>
        <w:rPr>
          <w:rtl/>
        </w:rPr>
      </w:pPr>
    </w:p>
    <w:p w14:paraId="2A218894" w14:textId="77777777" w:rsidR="00000000" w:rsidRDefault="00581103">
      <w:pPr>
        <w:pStyle w:val="a0"/>
        <w:rPr>
          <w:rFonts w:hint="cs"/>
          <w:rtl/>
        </w:rPr>
      </w:pPr>
      <w:r>
        <w:rPr>
          <w:rFonts w:hint="cs"/>
          <w:rtl/>
        </w:rPr>
        <w:t xml:space="preserve">אם אכן צריך אותו. אני חושב שלא צריך חוק כזה. </w:t>
      </w:r>
    </w:p>
    <w:p w14:paraId="63815FA5" w14:textId="77777777" w:rsidR="00000000" w:rsidRDefault="00581103">
      <w:pPr>
        <w:pStyle w:val="a0"/>
        <w:rPr>
          <w:rFonts w:hint="cs"/>
          <w:rtl/>
        </w:rPr>
      </w:pPr>
    </w:p>
    <w:p w14:paraId="753F1A86" w14:textId="77777777" w:rsidR="00000000" w:rsidRDefault="00581103">
      <w:pPr>
        <w:pStyle w:val="af1"/>
        <w:rPr>
          <w:rtl/>
        </w:rPr>
      </w:pPr>
      <w:r>
        <w:rPr>
          <w:rtl/>
        </w:rPr>
        <w:t>היו"ר ראובן ריבלין:</w:t>
      </w:r>
    </w:p>
    <w:p w14:paraId="10E981DD" w14:textId="77777777" w:rsidR="00000000" w:rsidRDefault="00581103">
      <w:pPr>
        <w:pStyle w:val="a0"/>
        <w:rPr>
          <w:rtl/>
        </w:rPr>
      </w:pPr>
    </w:p>
    <w:p w14:paraId="6927C670" w14:textId="77777777" w:rsidR="00000000" w:rsidRDefault="00581103">
      <w:pPr>
        <w:pStyle w:val="a0"/>
        <w:rPr>
          <w:rFonts w:hint="cs"/>
          <w:rtl/>
        </w:rPr>
      </w:pPr>
      <w:r>
        <w:rPr>
          <w:rFonts w:hint="cs"/>
          <w:rtl/>
        </w:rPr>
        <w:t xml:space="preserve">יש לצערי הרב גם מקרים שהוכח שצריך אותו. אני לא חושב שצריך שהוא יהיה מיוחד לקבוצה מסוימת, אלא כל אדם שאינו אזרח ישראלי, אם הוא בא מבריטניה, או בא מארצות-הברית </w:t>
      </w:r>
      <w:r>
        <w:rPr>
          <w:rFonts w:hint="cs"/>
          <w:rtl/>
        </w:rPr>
        <w:t xml:space="preserve">או בא מכל מקום אחר, והוא לא בא לפי חוק השבות. </w:t>
      </w:r>
    </w:p>
    <w:p w14:paraId="35F497A5" w14:textId="77777777" w:rsidR="00000000" w:rsidRDefault="00581103">
      <w:pPr>
        <w:pStyle w:val="a0"/>
        <w:rPr>
          <w:rFonts w:hint="cs"/>
          <w:rtl/>
        </w:rPr>
      </w:pPr>
    </w:p>
    <w:p w14:paraId="036A706F" w14:textId="77777777" w:rsidR="00000000" w:rsidRDefault="00581103">
      <w:pPr>
        <w:pStyle w:val="-"/>
        <w:rPr>
          <w:rtl/>
        </w:rPr>
      </w:pPr>
      <w:bookmarkStart w:id="460" w:name="FS000000560T14_07_2004_17_03_23C"/>
      <w:bookmarkEnd w:id="460"/>
      <w:r>
        <w:rPr>
          <w:rtl/>
        </w:rPr>
        <w:t>אחמד טיבי (חד"ש-תע"ל):</w:t>
      </w:r>
    </w:p>
    <w:p w14:paraId="2567FD7C" w14:textId="77777777" w:rsidR="00000000" w:rsidRDefault="00581103">
      <w:pPr>
        <w:pStyle w:val="a0"/>
        <w:rPr>
          <w:rtl/>
        </w:rPr>
      </w:pPr>
    </w:p>
    <w:p w14:paraId="21744980" w14:textId="77777777" w:rsidR="00000000" w:rsidRDefault="00581103">
      <w:pPr>
        <w:pStyle w:val="a0"/>
        <w:rPr>
          <w:rFonts w:hint="cs"/>
          <w:rtl/>
        </w:rPr>
      </w:pPr>
      <w:r>
        <w:rPr>
          <w:rFonts w:hint="cs"/>
          <w:rtl/>
        </w:rPr>
        <w:t xml:space="preserve">נניח, אדוני היושב-ראש </w:t>
      </w:r>
      <w:r>
        <w:rPr>
          <w:rtl/>
        </w:rPr>
        <w:t>–</w:t>
      </w:r>
      <w:r>
        <w:rPr>
          <w:rFonts w:hint="cs"/>
          <w:rtl/>
        </w:rPr>
        <w:t xml:space="preserve"> וכבר היו מקרים מעולם </w:t>
      </w:r>
      <w:r>
        <w:rPr>
          <w:rtl/>
        </w:rPr>
        <w:t>–</w:t>
      </w:r>
      <w:r>
        <w:rPr>
          <w:rFonts w:hint="cs"/>
          <w:rtl/>
        </w:rPr>
        <w:t xml:space="preserve"> שאזרח בריטי עשה פיגוע בתל-אביב. היו מקרים כאלה. </w:t>
      </w:r>
    </w:p>
    <w:p w14:paraId="053489F9" w14:textId="77777777" w:rsidR="00000000" w:rsidRDefault="00581103">
      <w:pPr>
        <w:pStyle w:val="a0"/>
        <w:rPr>
          <w:rFonts w:hint="cs"/>
          <w:rtl/>
        </w:rPr>
      </w:pPr>
    </w:p>
    <w:p w14:paraId="4B9DBA19" w14:textId="77777777" w:rsidR="00000000" w:rsidRDefault="00581103">
      <w:pPr>
        <w:pStyle w:val="af1"/>
        <w:rPr>
          <w:rtl/>
        </w:rPr>
      </w:pPr>
      <w:r>
        <w:rPr>
          <w:rtl/>
        </w:rPr>
        <w:t>היו"ר ראובן ריבלין:</w:t>
      </w:r>
    </w:p>
    <w:p w14:paraId="7CF92419" w14:textId="77777777" w:rsidR="00000000" w:rsidRDefault="00581103">
      <w:pPr>
        <w:pStyle w:val="a0"/>
        <w:rPr>
          <w:rtl/>
        </w:rPr>
      </w:pPr>
    </w:p>
    <w:p w14:paraId="7CEADD2C" w14:textId="77777777" w:rsidR="00000000" w:rsidRDefault="00581103">
      <w:pPr>
        <w:pStyle w:val="a0"/>
        <w:rPr>
          <w:rFonts w:hint="cs"/>
          <w:rtl/>
        </w:rPr>
      </w:pPr>
      <w:r>
        <w:rPr>
          <w:rFonts w:hint="cs"/>
          <w:rtl/>
        </w:rPr>
        <w:t xml:space="preserve">אתה צודק. </w:t>
      </w:r>
    </w:p>
    <w:p w14:paraId="5933D832" w14:textId="77777777" w:rsidR="00000000" w:rsidRDefault="00581103">
      <w:pPr>
        <w:pStyle w:val="-"/>
        <w:rPr>
          <w:rtl/>
        </w:rPr>
      </w:pPr>
      <w:bookmarkStart w:id="461" w:name="FS000000560T14_07_2004_17_03_43C"/>
      <w:bookmarkEnd w:id="461"/>
    </w:p>
    <w:p w14:paraId="34F9CFB4" w14:textId="77777777" w:rsidR="00000000" w:rsidRDefault="00581103">
      <w:pPr>
        <w:pStyle w:val="-"/>
        <w:rPr>
          <w:rtl/>
        </w:rPr>
      </w:pPr>
      <w:r>
        <w:rPr>
          <w:rtl/>
        </w:rPr>
        <w:t>אחמד טיבי (חד"ש-תע"ל):</w:t>
      </w:r>
    </w:p>
    <w:p w14:paraId="6EA2088D" w14:textId="77777777" w:rsidR="00000000" w:rsidRDefault="00581103">
      <w:pPr>
        <w:pStyle w:val="a0"/>
        <w:rPr>
          <w:rtl/>
        </w:rPr>
      </w:pPr>
    </w:p>
    <w:p w14:paraId="592EF318" w14:textId="77777777" w:rsidR="00000000" w:rsidRDefault="00581103">
      <w:pPr>
        <w:pStyle w:val="a0"/>
        <w:rPr>
          <w:rFonts w:hint="cs"/>
          <w:rtl/>
        </w:rPr>
      </w:pPr>
      <w:r>
        <w:rPr>
          <w:rFonts w:hint="cs"/>
          <w:rtl/>
        </w:rPr>
        <w:t>היו מקרים כאלה, רק לפני שנה וח</w:t>
      </w:r>
      <w:r>
        <w:rPr>
          <w:rFonts w:hint="cs"/>
          <w:rtl/>
        </w:rPr>
        <w:t xml:space="preserve">צי. האם יעלה על הדעת שממשלת ישראל תוציא הוראת שעה ותחוקק חוק שיש איסור מוחלט </w:t>
      </w:r>
      <w:r>
        <w:rPr>
          <w:rtl/>
        </w:rPr>
        <w:t>–</w:t>
      </w:r>
      <w:r>
        <w:rPr>
          <w:rFonts w:hint="cs"/>
          <w:rtl/>
        </w:rPr>
        <w:t xml:space="preserve"> ויבוא לכאן אבי דיכטר לוועדת הפנים ואיכות הסביבה, ויראה שהיו שני מקרים של יוצאי בריטניה שניצלו את העובדה שיש להם דרכון, אחד עבר דרך ארז והשני עבר ישר לתל-אביב דרך נתב"ג, ואז יהיה</w:t>
      </w:r>
      <w:r>
        <w:rPr>
          <w:rFonts w:hint="cs"/>
          <w:rtl/>
        </w:rPr>
        <w:t xml:space="preserve"> איסור על נישואים בין אזרחים ישראלים לבריטים. אתם מעלים על דעתכם אפשרות כזאת? זה בלתי אפשרי. </w:t>
      </w:r>
    </w:p>
    <w:p w14:paraId="7930D2E1" w14:textId="77777777" w:rsidR="00000000" w:rsidRDefault="00581103">
      <w:pPr>
        <w:pStyle w:val="a0"/>
        <w:rPr>
          <w:rFonts w:hint="cs"/>
          <w:rtl/>
        </w:rPr>
      </w:pPr>
    </w:p>
    <w:p w14:paraId="611708E8" w14:textId="77777777" w:rsidR="00000000" w:rsidRDefault="00581103">
      <w:pPr>
        <w:pStyle w:val="af1"/>
        <w:rPr>
          <w:rtl/>
        </w:rPr>
      </w:pPr>
      <w:r>
        <w:rPr>
          <w:rtl/>
        </w:rPr>
        <w:t>היו"ר ראובן ריבלין:</w:t>
      </w:r>
    </w:p>
    <w:p w14:paraId="4BBDA032" w14:textId="77777777" w:rsidR="00000000" w:rsidRDefault="00581103">
      <w:pPr>
        <w:pStyle w:val="a0"/>
        <w:rPr>
          <w:rFonts w:hint="cs"/>
          <w:rtl/>
        </w:rPr>
      </w:pPr>
    </w:p>
    <w:p w14:paraId="44B777EE" w14:textId="77777777" w:rsidR="00000000" w:rsidRDefault="00581103">
      <w:pPr>
        <w:pStyle w:val="a0"/>
        <w:rPr>
          <w:rFonts w:hint="cs"/>
          <w:rtl/>
        </w:rPr>
      </w:pPr>
      <w:r>
        <w:rPr>
          <w:rFonts w:hint="cs"/>
          <w:rtl/>
        </w:rPr>
        <w:t>לא שיהיה איסור נישואים, אלא שיהיה איסור לקבל לפי חוק האזרחות. חמש שנים - - -</w:t>
      </w:r>
      <w:bookmarkStart w:id="462" w:name="FS000000560T14_07_2004_16_44_46C"/>
      <w:bookmarkEnd w:id="462"/>
    </w:p>
    <w:p w14:paraId="4D80B02A" w14:textId="77777777" w:rsidR="00000000" w:rsidRDefault="00581103">
      <w:pPr>
        <w:pStyle w:val="a0"/>
        <w:rPr>
          <w:rFonts w:hint="cs"/>
          <w:rtl/>
        </w:rPr>
      </w:pPr>
    </w:p>
    <w:p w14:paraId="5CF318C4" w14:textId="77777777" w:rsidR="00000000" w:rsidRDefault="00581103">
      <w:pPr>
        <w:pStyle w:val="af0"/>
        <w:rPr>
          <w:rtl/>
        </w:rPr>
      </w:pPr>
      <w:r>
        <w:rPr>
          <w:rFonts w:hint="eastAsia"/>
          <w:rtl/>
        </w:rPr>
        <w:t>ואסל</w:t>
      </w:r>
      <w:r>
        <w:rPr>
          <w:rtl/>
        </w:rPr>
        <w:t xml:space="preserve"> טאהא (בל"ד):</w:t>
      </w:r>
    </w:p>
    <w:p w14:paraId="750A0B6A" w14:textId="77777777" w:rsidR="00000000" w:rsidRDefault="00581103">
      <w:pPr>
        <w:pStyle w:val="a0"/>
        <w:rPr>
          <w:rFonts w:hint="cs"/>
          <w:rtl/>
        </w:rPr>
      </w:pPr>
    </w:p>
    <w:p w14:paraId="1D64D726" w14:textId="77777777" w:rsidR="00000000" w:rsidRDefault="00581103">
      <w:pPr>
        <w:pStyle w:val="a0"/>
        <w:rPr>
          <w:rFonts w:hint="cs"/>
          <w:rtl/>
        </w:rPr>
      </w:pPr>
      <w:r>
        <w:rPr>
          <w:rFonts w:hint="cs"/>
          <w:rtl/>
        </w:rPr>
        <w:t>זה איסור - - -</w:t>
      </w:r>
    </w:p>
    <w:p w14:paraId="409E872D" w14:textId="77777777" w:rsidR="00000000" w:rsidRDefault="00581103">
      <w:pPr>
        <w:pStyle w:val="a0"/>
        <w:rPr>
          <w:rFonts w:hint="cs"/>
          <w:rtl/>
        </w:rPr>
      </w:pPr>
    </w:p>
    <w:p w14:paraId="1CB48FEF" w14:textId="77777777" w:rsidR="00000000" w:rsidRDefault="00581103">
      <w:pPr>
        <w:pStyle w:val="-"/>
        <w:rPr>
          <w:rtl/>
        </w:rPr>
      </w:pPr>
      <w:bookmarkStart w:id="463" w:name="FS000000560T14_07_2004_17_05_37C"/>
      <w:bookmarkEnd w:id="463"/>
      <w:r>
        <w:rPr>
          <w:rtl/>
        </w:rPr>
        <w:t>אחמד טיבי (חד"ש-תע"ל):</w:t>
      </w:r>
    </w:p>
    <w:p w14:paraId="56027B58" w14:textId="77777777" w:rsidR="00000000" w:rsidRDefault="00581103">
      <w:pPr>
        <w:pStyle w:val="a0"/>
        <w:rPr>
          <w:rtl/>
        </w:rPr>
      </w:pPr>
    </w:p>
    <w:p w14:paraId="3842CFA9" w14:textId="77777777" w:rsidR="00000000" w:rsidRDefault="00581103">
      <w:pPr>
        <w:pStyle w:val="a0"/>
        <w:rPr>
          <w:rFonts w:hint="cs"/>
          <w:rtl/>
        </w:rPr>
      </w:pPr>
      <w:r>
        <w:rPr>
          <w:rFonts w:hint="cs"/>
          <w:rtl/>
        </w:rPr>
        <w:t>דה-</w:t>
      </w:r>
      <w:r>
        <w:rPr>
          <w:rFonts w:hint="cs"/>
          <w:rtl/>
        </w:rPr>
        <w:t xml:space="preserve">פקטו, אדוני. </w:t>
      </w:r>
    </w:p>
    <w:p w14:paraId="7625676C" w14:textId="77777777" w:rsidR="00000000" w:rsidRDefault="00581103">
      <w:pPr>
        <w:pStyle w:val="a0"/>
        <w:rPr>
          <w:rFonts w:hint="cs"/>
          <w:rtl/>
        </w:rPr>
      </w:pPr>
    </w:p>
    <w:p w14:paraId="13FDA30E" w14:textId="77777777" w:rsidR="00000000" w:rsidRDefault="00581103">
      <w:pPr>
        <w:pStyle w:val="af1"/>
        <w:rPr>
          <w:rtl/>
        </w:rPr>
      </w:pPr>
      <w:r>
        <w:rPr>
          <w:rtl/>
        </w:rPr>
        <w:t>היו"ר ראובן ריבלין:</w:t>
      </w:r>
    </w:p>
    <w:p w14:paraId="04651DA4" w14:textId="77777777" w:rsidR="00000000" w:rsidRDefault="00581103">
      <w:pPr>
        <w:pStyle w:val="a0"/>
        <w:rPr>
          <w:rtl/>
        </w:rPr>
      </w:pPr>
    </w:p>
    <w:p w14:paraId="362ECFFB" w14:textId="77777777" w:rsidR="00000000" w:rsidRDefault="00581103">
      <w:pPr>
        <w:pStyle w:val="a0"/>
        <w:rPr>
          <w:rFonts w:hint="cs"/>
          <w:rtl/>
        </w:rPr>
      </w:pPr>
      <w:r>
        <w:rPr>
          <w:rFonts w:hint="cs"/>
          <w:rtl/>
        </w:rPr>
        <w:t xml:space="preserve">אז תאמר דה-פקטו, אל תאמר איסור נישואים. עוד מעט נאמר חוקי הגזע. </w:t>
      </w:r>
    </w:p>
    <w:p w14:paraId="3CED9AE3" w14:textId="77777777" w:rsidR="00000000" w:rsidRDefault="00581103">
      <w:pPr>
        <w:pStyle w:val="a0"/>
        <w:rPr>
          <w:rFonts w:hint="cs"/>
          <w:rtl/>
        </w:rPr>
      </w:pPr>
    </w:p>
    <w:p w14:paraId="025BD3FB" w14:textId="77777777" w:rsidR="00000000" w:rsidRDefault="00581103">
      <w:pPr>
        <w:pStyle w:val="-"/>
        <w:rPr>
          <w:rtl/>
        </w:rPr>
      </w:pPr>
      <w:bookmarkStart w:id="464" w:name="FS000000560T14_07_2004_17_05_56C"/>
      <w:bookmarkEnd w:id="464"/>
      <w:r>
        <w:rPr>
          <w:rtl/>
        </w:rPr>
        <w:t>אחמד טיבי (חד"ש-תע"ל):</w:t>
      </w:r>
    </w:p>
    <w:p w14:paraId="17DFEBAC" w14:textId="77777777" w:rsidR="00000000" w:rsidRDefault="00581103">
      <w:pPr>
        <w:pStyle w:val="a0"/>
        <w:rPr>
          <w:rtl/>
        </w:rPr>
      </w:pPr>
    </w:p>
    <w:p w14:paraId="0460F4C4" w14:textId="77777777" w:rsidR="00000000" w:rsidRDefault="00581103">
      <w:pPr>
        <w:pStyle w:val="a0"/>
        <w:rPr>
          <w:rFonts w:hint="cs"/>
          <w:rtl/>
        </w:rPr>
      </w:pPr>
      <w:r>
        <w:rPr>
          <w:rFonts w:hint="cs"/>
          <w:rtl/>
        </w:rPr>
        <w:t xml:space="preserve">לא, דה-פקטו. </w:t>
      </w:r>
    </w:p>
    <w:p w14:paraId="169AAE11" w14:textId="77777777" w:rsidR="00000000" w:rsidRDefault="00581103">
      <w:pPr>
        <w:pStyle w:val="a0"/>
        <w:rPr>
          <w:rFonts w:hint="cs"/>
          <w:rtl/>
        </w:rPr>
      </w:pPr>
    </w:p>
    <w:p w14:paraId="471471C1" w14:textId="77777777" w:rsidR="00000000" w:rsidRDefault="00581103">
      <w:pPr>
        <w:pStyle w:val="af0"/>
        <w:rPr>
          <w:rtl/>
        </w:rPr>
      </w:pPr>
      <w:r>
        <w:rPr>
          <w:rFonts w:hint="eastAsia"/>
          <w:rtl/>
        </w:rPr>
        <w:t>ואסל</w:t>
      </w:r>
      <w:r>
        <w:rPr>
          <w:rtl/>
        </w:rPr>
        <w:t xml:space="preserve"> טאהא (בל"ד):</w:t>
      </w:r>
    </w:p>
    <w:p w14:paraId="765CE010" w14:textId="77777777" w:rsidR="00000000" w:rsidRDefault="00581103">
      <w:pPr>
        <w:pStyle w:val="a0"/>
        <w:rPr>
          <w:rFonts w:hint="cs"/>
          <w:rtl/>
        </w:rPr>
      </w:pPr>
    </w:p>
    <w:p w14:paraId="640CB5AE" w14:textId="77777777" w:rsidR="00000000" w:rsidRDefault="00581103">
      <w:pPr>
        <w:pStyle w:val="a0"/>
        <w:rPr>
          <w:rFonts w:hint="cs"/>
          <w:rtl/>
        </w:rPr>
      </w:pPr>
      <w:r>
        <w:rPr>
          <w:rFonts w:hint="cs"/>
          <w:rtl/>
        </w:rPr>
        <w:t>מאלצים את הצעיר לא לבחור את - - -</w:t>
      </w:r>
    </w:p>
    <w:p w14:paraId="56A2B564" w14:textId="77777777" w:rsidR="00000000" w:rsidRDefault="00581103">
      <w:pPr>
        <w:pStyle w:val="a0"/>
        <w:rPr>
          <w:rFonts w:hint="cs"/>
          <w:rtl/>
        </w:rPr>
      </w:pPr>
    </w:p>
    <w:p w14:paraId="3B15ADB9" w14:textId="77777777" w:rsidR="00000000" w:rsidRDefault="00581103">
      <w:pPr>
        <w:pStyle w:val="af1"/>
        <w:rPr>
          <w:rtl/>
        </w:rPr>
      </w:pPr>
      <w:r>
        <w:rPr>
          <w:rtl/>
        </w:rPr>
        <w:t>היו"ר ראובן ריבלין:</w:t>
      </w:r>
    </w:p>
    <w:p w14:paraId="49B6575E" w14:textId="77777777" w:rsidR="00000000" w:rsidRDefault="00581103">
      <w:pPr>
        <w:pStyle w:val="a0"/>
        <w:rPr>
          <w:rtl/>
        </w:rPr>
      </w:pPr>
    </w:p>
    <w:p w14:paraId="73427DB9" w14:textId="77777777" w:rsidR="00000000" w:rsidRDefault="00581103">
      <w:pPr>
        <w:pStyle w:val="a0"/>
        <w:rPr>
          <w:rFonts w:hint="cs"/>
          <w:rtl/>
        </w:rPr>
      </w:pPr>
      <w:r>
        <w:rPr>
          <w:rFonts w:hint="cs"/>
          <w:rtl/>
        </w:rPr>
        <w:t>חבר הכנסת טאהא, העניין מספיק חמור, בשביל</w:t>
      </w:r>
      <w:r>
        <w:rPr>
          <w:rFonts w:hint="cs"/>
          <w:rtl/>
        </w:rPr>
        <w:t xml:space="preserve"> מה צריך להגזים?</w:t>
      </w:r>
    </w:p>
    <w:p w14:paraId="58DE1479" w14:textId="77777777" w:rsidR="00000000" w:rsidRDefault="00581103">
      <w:pPr>
        <w:pStyle w:val="a0"/>
        <w:rPr>
          <w:rFonts w:hint="cs"/>
          <w:rtl/>
        </w:rPr>
      </w:pPr>
    </w:p>
    <w:p w14:paraId="5AC43FF2" w14:textId="77777777" w:rsidR="00000000" w:rsidRDefault="00581103">
      <w:pPr>
        <w:pStyle w:val="-"/>
        <w:rPr>
          <w:rtl/>
        </w:rPr>
      </w:pPr>
      <w:bookmarkStart w:id="465" w:name="FS000000560T14_07_2004_17_07_43C"/>
      <w:bookmarkEnd w:id="465"/>
      <w:r>
        <w:rPr>
          <w:rtl/>
        </w:rPr>
        <w:t>אחמד טיבי (חד"ש-תע"ל):</w:t>
      </w:r>
    </w:p>
    <w:p w14:paraId="35D60686" w14:textId="77777777" w:rsidR="00000000" w:rsidRDefault="00581103">
      <w:pPr>
        <w:pStyle w:val="a0"/>
        <w:rPr>
          <w:rtl/>
        </w:rPr>
      </w:pPr>
    </w:p>
    <w:p w14:paraId="6EC513D3" w14:textId="77777777" w:rsidR="00000000" w:rsidRDefault="00581103">
      <w:pPr>
        <w:pStyle w:val="a0"/>
        <w:rPr>
          <w:rFonts w:hint="cs"/>
          <w:rtl/>
        </w:rPr>
      </w:pPr>
      <w:r>
        <w:rPr>
          <w:rFonts w:hint="cs"/>
          <w:rtl/>
        </w:rPr>
        <w:t xml:space="preserve">אדוני הבין בדיוק למה הכוונה, ואני התכוונתי למקרה דומה של החוק הזה, איסור איחוד משפחות. </w:t>
      </w:r>
    </w:p>
    <w:p w14:paraId="19967AFE" w14:textId="77777777" w:rsidR="00000000" w:rsidRDefault="00581103">
      <w:pPr>
        <w:pStyle w:val="a0"/>
        <w:rPr>
          <w:rFonts w:hint="cs"/>
          <w:rtl/>
        </w:rPr>
      </w:pPr>
    </w:p>
    <w:p w14:paraId="3CF92722" w14:textId="77777777" w:rsidR="00000000" w:rsidRDefault="00581103">
      <w:pPr>
        <w:pStyle w:val="af0"/>
        <w:rPr>
          <w:rtl/>
        </w:rPr>
      </w:pPr>
      <w:r>
        <w:rPr>
          <w:rFonts w:hint="eastAsia"/>
          <w:rtl/>
        </w:rPr>
        <w:t>ואסל</w:t>
      </w:r>
      <w:r>
        <w:rPr>
          <w:rtl/>
        </w:rPr>
        <w:t xml:space="preserve"> טאהא (בל"ד):</w:t>
      </w:r>
    </w:p>
    <w:p w14:paraId="3D5F1A6B" w14:textId="77777777" w:rsidR="00000000" w:rsidRDefault="00581103">
      <w:pPr>
        <w:pStyle w:val="a0"/>
        <w:rPr>
          <w:rFonts w:hint="cs"/>
          <w:rtl/>
        </w:rPr>
      </w:pPr>
    </w:p>
    <w:p w14:paraId="04855743" w14:textId="77777777" w:rsidR="00000000" w:rsidRDefault="00581103">
      <w:pPr>
        <w:pStyle w:val="a0"/>
        <w:ind w:left="719" w:firstLine="0"/>
        <w:rPr>
          <w:rFonts w:hint="cs"/>
          <w:rtl/>
        </w:rPr>
      </w:pPr>
      <w:r>
        <w:rPr>
          <w:rFonts w:hint="cs"/>
          <w:rtl/>
        </w:rPr>
        <w:t>- - -</w:t>
      </w:r>
    </w:p>
    <w:p w14:paraId="0A715765" w14:textId="77777777" w:rsidR="00000000" w:rsidRDefault="00581103">
      <w:pPr>
        <w:pStyle w:val="a0"/>
        <w:rPr>
          <w:rFonts w:hint="cs"/>
          <w:rtl/>
        </w:rPr>
      </w:pPr>
    </w:p>
    <w:p w14:paraId="39327E0E" w14:textId="77777777" w:rsidR="00000000" w:rsidRDefault="00581103">
      <w:pPr>
        <w:pStyle w:val="-"/>
        <w:rPr>
          <w:rtl/>
        </w:rPr>
      </w:pPr>
      <w:bookmarkStart w:id="466" w:name="FS000000560T14_07_2004_16_45_15C"/>
      <w:bookmarkEnd w:id="466"/>
      <w:r>
        <w:rPr>
          <w:rtl/>
        </w:rPr>
        <w:t>אחמד טיבי (חד"ש-תע"ל):</w:t>
      </w:r>
    </w:p>
    <w:p w14:paraId="611ABA0C" w14:textId="77777777" w:rsidR="00000000" w:rsidRDefault="00581103">
      <w:pPr>
        <w:pStyle w:val="a0"/>
        <w:rPr>
          <w:rtl/>
        </w:rPr>
      </w:pPr>
    </w:p>
    <w:p w14:paraId="59604BD4" w14:textId="77777777" w:rsidR="00000000" w:rsidRDefault="00581103">
      <w:pPr>
        <w:pStyle w:val="a0"/>
        <w:rPr>
          <w:rFonts w:hint="cs"/>
          <w:rtl/>
        </w:rPr>
      </w:pPr>
      <w:r>
        <w:rPr>
          <w:rFonts w:hint="cs"/>
          <w:rtl/>
        </w:rPr>
        <w:t>לכן, אדוני היושב-ראש, זה מקרה שבהחלט יכול לאתגר את מפלגת העבודה בדרכה פנימה</w:t>
      </w:r>
      <w:r>
        <w:rPr>
          <w:rFonts w:hint="cs"/>
          <w:rtl/>
        </w:rPr>
        <w:t xml:space="preserve"> אל הקואליציה, והיא יכולה לעזור, והיא יכולה לבחון את עצמה אפילו, האם היא בעלת השפעה או לא. </w:t>
      </w:r>
    </w:p>
    <w:p w14:paraId="5E49EC50" w14:textId="77777777" w:rsidR="00000000" w:rsidRDefault="00581103">
      <w:pPr>
        <w:pStyle w:val="a0"/>
        <w:rPr>
          <w:rFonts w:hint="cs"/>
          <w:rtl/>
        </w:rPr>
      </w:pPr>
    </w:p>
    <w:p w14:paraId="54FBB345" w14:textId="77777777" w:rsidR="00000000" w:rsidRDefault="00581103">
      <w:pPr>
        <w:pStyle w:val="a0"/>
        <w:rPr>
          <w:rFonts w:hint="cs"/>
          <w:rtl/>
        </w:rPr>
      </w:pPr>
      <w:r>
        <w:rPr>
          <w:rFonts w:hint="cs"/>
          <w:rtl/>
        </w:rPr>
        <w:t>אדוני היושב-ראש, רבותי חברי הכנסת, היום התפרסם שבחיפה תלמידים ערבים לא יירשמו לבתי-ספר יהודיים בעיר, גם אם הם גרים בסביבה, בשל העובדה שמנהל המחוז החליט שלא לאפשר ז</w:t>
      </w:r>
      <w:r>
        <w:rPr>
          <w:rFonts w:hint="cs"/>
          <w:rtl/>
        </w:rPr>
        <w:t xml:space="preserve">את. יש בעיה בחטיבת הביניים בחיפה, וזכותם של התלמידים להירשם בכל מקום בעיר, בכל בית-ספר. יש החלטה של הממונה על המחוז בחיפה במשרד החינוך, לאסור רישום תלמידים ערבים בבתי-ספר יהודיים. זה דבר נורא. </w:t>
      </w:r>
    </w:p>
    <w:p w14:paraId="571941B8" w14:textId="77777777" w:rsidR="00000000" w:rsidRDefault="00581103">
      <w:pPr>
        <w:pStyle w:val="a0"/>
        <w:rPr>
          <w:rFonts w:hint="cs"/>
          <w:rtl/>
        </w:rPr>
      </w:pPr>
    </w:p>
    <w:p w14:paraId="7EFB2002" w14:textId="77777777" w:rsidR="00000000" w:rsidRDefault="00581103">
      <w:pPr>
        <w:pStyle w:val="af1"/>
        <w:rPr>
          <w:rtl/>
        </w:rPr>
      </w:pPr>
      <w:r>
        <w:rPr>
          <w:rtl/>
        </w:rPr>
        <w:t>היו"ר ראובן ריבלין:</w:t>
      </w:r>
    </w:p>
    <w:p w14:paraId="0307E9B6" w14:textId="77777777" w:rsidR="00000000" w:rsidRDefault="00581103">
      <w:pPr>
        <w:pStyle w:val="a0"/>
        <w:rPr>
          <w:rtl/>
        </w:rPr>
      </w:pPr>
    </w:p>
    <w:p w14:paraId="619D9DB1" w14:textId="77777777" w:rsidR="00000000" w:rsidRDefault="00581103">
      <w:pPr>
        <w:pStyle w:val="a0"/>
        <w:rPr>
          <w:rFonts w:hint="cs"/>
          <w:rtl/>
        </w:rPr>
      </w:pPr>
      <w:r>
        <w:rPr>
          <w:rFonts w:hint="cs"/>
          <w:rtl/>
        </w:rPr>
        <w:t xml:space="preserve">אבל אדוני מתחיל עכשיו פרשה אחרת. </w:t>
      </w:r>
    </w:p>
    <w:p w14:paraId="76B78071" w14:textId="77777777" w:rsidR="00000000" w:rsidRDefault="00581103">
      <w:pPr>
        <w:pStyle w:val="a0"/>
        <w:rPr>
          <w:rFonts w:hint="cs"/>
          <w:rtl/>
        </w:rPr>
      </w:pPr>
    </w:p>
    <w:p w14:paraId="78C76A88" w14:textId="77777777" w:rsidR="00000000" w:rsidRDefault="00581103">
      <w:pPr>
        <w:pStyle w:val="-"/>
        <w:rPr>
          <w:rtl/>
        </w:rPr>
      </w:pPr>
      <w:bookmarkStart w:id="467" w:name="FS000000560T14_07_2004_16_46_22C"/>
      <w:bookmarkEnd w:id="467"/>
      <w:r>
        <w:rPr>
          <w:rtl/>
        </w:rPr>
        <w:t xml:space="preserve">אחמד </w:t>
      </w:r>
      <w:r>
        <w:rPr>
          <w:rtl/>
        </w:rPr>
        <w:t>טיבי (חד"ש-תע"ל):</w:t>
      </w:r>
    </w:p>
    <w:p w14:paraId="154ECA70" w14:textId="77777777" w:rsidR="00000000" w:rsidRDefault="00581103">
      <w:pPr>
        <w:pStyle w:val="a0"/>
        <w:rPr>
          <w:rtl/>
        </w:rPr>
      </w:pPr>
    </w:p>
    <w:p w14:paraId="0AB8D4E0" w14:textId="77777777" w:rsidR="00000000" w:rsidRDefault="00581103">
      <w:pPr>
        <w:pStyle w:val="a0"/>
        <w:rPr>
          <w:rFonts w:hint="cs"/>
          <w:rtl/>
        </w:rPr>
      </w:pPr>
      <w:r>
        <w:rPr>
          <w:rFonts w:hint="cs"/>
          <w:rtl/>
        </w:rPr>
        <w:t xml:space="preserve">ולכן חשוב שהכנסת תדון בשבוע הבא במקרה החמור הזה. </w:t>
      </w:r>
    </w:p>
    <w:p w14:paraId="6FCB52F7" w14:textId="77777777" w:rsidR="00000000" w:rsidRDefault="00581103">
      <w:pPr>
        <w:pStyle w:val="a0"/>
        <w:rPr>
          <w:rFonts w:hint="cs"/>
          <w:rtl/>
        </w:rPr>
      </w:pPr>
    </w:p>
    <w:p w14:paraId="663AB368" w14:textId="77777777" w:rsidR="00000000" w:rsidRDefault="00581103">
      <w:pPr>
        <w:pStyle w:val="af1"/>
        <w:rPr>
          <w:rtl/>
        </w:rPr>
      </w:pPr>
      <w:r>
        <w:rPr>
          <w:rtl/>
        </w:rPr>
        <w:t>היו"ר ראובן ריבלין:</w:t>
      </w:r>
    </w:p>
    <w:p w14:paraId="75018959" w14:textId="77777777" w:rsidR="00000000" w:rsidRDefault="00581103">
      <w:pPr>
        <w:pStyle w:val="a0"/>
        <w:rPr>
          <w:rtl/>
        </w:rPr>
      </w:pPr>
    </w:p>
    <w:p w14:paraId="56FF231A" w14:textId="77777777" w:rsidR="00000000" w:rsidRDefault="00581103">
      <w:pPr>
        <w:pStyle w:val="a0"/>
        <w:rPr>
          <w:rFonts w:hint="cs"/>
          <w:rtl/>
        </w:rPr>
      </w:pPr>
      <w:r>
        <w:rPr>
          <w:rFonts w:hint="cs"/>
          <w:rtl/>
        </w:rPr>
        <w:t xml:space="preserve">אדוני יגיש הצעה או שאילתא. </w:t>
      </w:r>
    </w:p>
    <w:p w14:paraId="14F27B62" w14:textId="77777777" w:rsidR="00000000" w:rsidRDefault="00581103">
      <w:pPr>
        <w:pStyle w:val="a0"/>
        <w:rPr>
          <w:rFonts w:hint="cs"/>
          <w:rtl/>
        </w:rPr>
      </w:pPr>
    </w:p>
    <w:p w14:paraId="35741766" w14:textId="77777777" w:rsidR="00000000" w:rsidRDefault="00581103">
      <w:pPr>
        <w:pStyle w:val="-"/>
        <w:rPr>
          <w:rtl/>
        </w:rPr>
      </w:pPr>
      <w:bookmarkStart w:id="468" w:name="FS000000560T14_07_2004_16_46_33C"/>
      <w:bookmarkEnd w:id="468"/>
      <w:r>
        <w:rPr>
          <w:rtl/>
        </w:rPr>
        <w:t>אחמד טיבי (חד"ש-תע"ל):</w:t>
      </w:r>
    </w:p>
    <w:p w14:paraId="41B271C1" w14:textId="77777777" w:rsidR="00000000" w:rsidRDefault="00581103">
      <w:pPr>
        <w:pStyle w:val="a0"/>
        <w:rPr>
          <w:rtl/>
        </w:rPr>
      </w:pPr>
    </w:p>
    <w:p w14:paraId="75C2E0D0" w14:textId="77777777" w:rsidR="00000000" w:rsidRDefault="00581103">
      <w:pPr>
        <w:pStyle w:val="a0"/>
        <w:rPr>
          <w:rFonts w:hint="cs"/>
          <w:rtl/>
        </w:rPr>
      </w:pPr>
      <w:r>
        <w:rPr>
          <w:rFonts w:hint="cs"/>
          <w:rtl/>
        </w:rPr>
        <w:t xml:space="preserve">הוגשה הצעה כזאת על-ידי עמיתי, חבר הכנסת ברכה, ואין ספק שהנושא הזה יזכה לתהודה רבה בבית הזה. תודה, אדוני. </w:t>
      </w:r>
    </w:p>
    <w:p w14:paraId="50377463" w14:textId="77777777" w:rsidR="00000000" w:rsidRDefault="00581103">
      <w:pPr>
        <w:pStyle w:val="a0"/>
        <w:rPr>
          <w:rFonts w:hint="cs"/>
          <w:rtl/>
        </w:rPr>
      </w:pPr>
    </w:p>
    <w:p w14:paraId="7A78D84C" w14:textId="77777777" w:rsidR="00000000" w:rsidRDefault="00581103">
      <w:pPr>
        <w:pStyle w:val="af1"/>
        <w:rPr>
          <w:rtl/>
        </w:rPr>
      </w:pPr>
      <w:r>
        <w:rPr>
          <w:rtl/>
        </w:rPr>
        <w:t>היו"ר</w:t>
      </w:r>
      <w:r>
        <w:rPr>
          <w:rtl/>
        </w:rPr>
        <w:t xml:space="preserve"> ראובן ריבלין:</w:t>
      </w:r>
    </w:p>
    <w:p w14:paraId="090ECFC0" w14:textId="77777777" w:rsidR="00000000" w:rsidRDefault="00581103">
      <w:pPr>
        <w:pStyle w:val="a0"/>
        <w:rPr>
          <w:rtl/>
        </w:rPr>
      </w:pPr>
    </w:p>
    <w:p w14:paraId="1844C135" w14:textId="77777777" w:rsidR="00000000" w:rsidRDefault="00581103">
      <w:pPr>
        <w:pStyle w:val="a0"/>
        <w:rPr>
          <w:rFonts w:hint="cs"/>
          <w:rtl/>
        </w:rPr>
      </w:pPr>
      <w:r>
        <w:rPr>
          <w:rFonts w:hint="cs"/>
          <w:rtl/>
        </w:rPr>
        <w:t xml:space="preserve">אני מאוד מודה לך. יעלה ויבוא חבר הכנסת אלי אפללו. אדוני, לרשותו שש דקות. הוא גם לא צריך יותר, כי שר האוצר יבוא וגם יאמר את דברו. בבקשה, אדוני. </w:t>
      </w:r>
    </w:p>
    <w:p w14:paraId="20B4DA88" w14:textId="77777777" w:rsidR="00000000" w:rsidRDefault="00581103">
      <w:pPr>
        <w:pStyle w:val="a0"/>
        <w:rPr>
          <w:rFonts w:hint="cs"/>
          <w:rtl/>
        </w:rPr>
      </w:pPr>
    </w:p>
    <w:p w14:paraId="553069CC" w14:textId="77777777" w:rsidR="00000000" w:rsidRDefault="00581103">
      <w:pPr>
        <w:pStyle w:val="a"/>
        <w:rPr>
          <w:rFonts w:hint="cs"/>
          <w:rtl/>
        </w:rPr>
      </w:pPr>
      <w:bookmarkStart w:id="469" w:name="FS000001033T14_07_2004_16_47_15"/>
      <w:bookmarkEnd w:id="469"/>
    </w:p>
    <w:p w14:paraId="3D57A182" w14:textId="77777777" w:rsidR="00000000" w:rsidRDefault="00581103">
      <w:pPr>
        <w:pStyle w:val="a"/>
        <w:rPr>
          <w:rtl/>
        </w:rPr>
      </w:pPr>
      <w:bookmarkStart w:id="470" w:name="_Toc81561474"/>
      <w:r>
        <w:rPr>
          <w:rtl/>
        </w:rPr>
        <w:t>אלי אפללו (הליכוד):</w:t>
      </w:r>
      <w:bookmarkEnd w:id="470"/>
    </w:p>
    <w:p w14:paraId="65DBCF5E" w14:textId="77777777" w:rsidR="00000000" w:rsidRDefault="00581103">
      <w:pPr>
        <w:pStyle w:val="a0"/>
        <w:rPr>
          <w:rtl/>
        </w:rPr>
      </w:pPr>
    </w:p>
    <w:p w14:paraId="3CAF2C81" w14:textId="77777777" w:rsidR="00000000" w:rsidRDefault="00581103">
      <w:pPr>
        <w:pStyle w:val="a0"/>
        <w:rPr>
          <w:rFonts w:hint="cs"/>
          <w:rtl/>
        </w:rPr>
      </w:pPr>
      <w:r>
        <w:rPr>
          <w:rFonts w:hint="cs"/>
          <w:rtl/>
        </w:rPr>
        <w:t>אדוני יושב-ראש הכנסת, אדוני השר, חברי כנסת נכבדים, אני שומע דברים שמקוממי</w:t>
      </w:r>
      <w:r>
        <w:rPr>
          <w:rFonts w:hint="cs"/>
          <w:rtl/>
        </w:rPr>
        <w:t xml:space="preserve">ם אותי. יחד עם זאת, אני חושב שצריך להגיד את האמת. יישומה של הצעת החוק הזאת מתחיל רק בעוד שבעה חודשים. </w:t>
      </w:r>
    </w:p>
    <w:p w14:paraId="274B2529" w14:textId="77777777" w:rsidR="00000000" w:rsidRDefault="00581103">
      <w:pPr>
        <w:pStyle w:val="a0"/>
        <w:rPr>
          <w:rFonts w:hint="cs"/>
          <w:rtl/>
        </w:rPr>
      </w:pPr>
    </w:p>
    <w:p w14:paraId="08DD56A3" w14:textId="77777777" w:rsidR="00000000" w:rsidRDefault="00581103">
      <w:pPr>
        <w:pStyle w:val="af0"/>
        <w:rPr>
          <w:rtl/>
        </w:rPr>
      </w:pPr>
      <w:r>
        <w:rPr>
          <w:rFonts w:hint="eastAsia"/>
          <w:rtl/>
        </w:rPr>
        <w:t>אילנה</w:t>
      </w:r>
      <w:r>
        <w:rPr>
          <w:rtl/>
        </w:rPr>
        <w:t xml:space="preserve"> כהן (עם אחד):</w:t>
      </w:r>
    </w:p>
    <w:p w14:paraId="2E515C4B" w14:textId="77777777" w:rsidR="00000000" w:rsidRDefault="00581103">
      <w:pPr>
        <w:pStyle w:val="a0"/>
        <w:rPr>
          <w:rFonts w:hint="cs"/>
          <w:rtl/>
        </w:rPr>
      </w:pPr>
    </w:p>
    <w:p w14:paraId="024E821D" w14:textId="77777777" w:rsidR="00000000" w:rsidRDefault="00581103">
      <w:pPr>
        <w:pStyle w:val="a0"/>
        <w:rPr>
          <w:rFonts w:hint="cs"/>
          <w:rtl/>
        </w:rPr>
      </w:pPr>
      <w:r>
        <w:rPr>
          <w:rFonts w:hint="cs"/>
          <w:rtl/>
        </w:rPr>
        <w:t xml:space="preserve">אז למה למהר? אז למה שייוולד פג? </w:t>
      </w:r>
    </w:p>
    <w:p w14:paraId="18E25659" w14:textId="77777777" w:rsidR="00000000" w:rsidRDefault="00581103">
      <w:pPr>
        <w:pStyle w:val="a0"/>
        <w:rPr>
          <w:rFonts w:hint="cs"/>
          <w:rtl/>
        </w:rPr>
      </w:pPr>
    </w:p>
    <w:p w14:paraId="3E175692" w14:textId="77777777" w:rsidR="00000000" w:rsidRDefault="00581103">
      <w:pPr>
        <w:pStyle w:val="-"/>
        <w:rPr>
          <w:rtl/>
        </w:rPr>
      </w:pPr>
      <w:bookmarkStart w:id="471" w:name="FS000001033T14_07_2004_16_47_44C"/>
      <w:bookmarkEnd w:id="471"/>
      <w:r>
        <w:rPr>
          <w:rtl/>
        </w:rPr>
        <w:t>אלי אפללו (הליכוד):</w:t>
      </w:r>
    </w:p>
    <w:p w14:paraId="2060FF66" w14:textId="77777777" w:rsidR="00000000" w:rsidRDefault="00581103">
      <w:pPr>
        <w:pStyle w:val="a0"/>
        <w:rPr>
          <w:rtl/>
        </w:rPr>
      </w:pPr>
    </w:p>
    <w:p w14:paraId="4432B629" w14:textId="77777777" w:rsidR="00000000" w:rsidRDefault="00581103">
      <w:pPr>
        <w:pStyle w:val="a0"/>
        <w:rPr>
          <w:rFonts w:hint="cs"/>
          <w:rtl/>
        </w:rPr>
      </w:pPr>
      <w:r>
        <w:rPr>
          <w:rFonts w:hint="cs"/>
          <w:rtl/>
        </w:rPr>
        <w:t>רבותי, יש לכם עוד שבעה חודשים. הרי כולכם אומרים פה שהפרטת הנמלים היא דבר חשו</w:t>
      </w:r>
      <w:r>
        <w:rPr>
          <w:rFonts w:hint="cs"/>
          <w:rtl/>
        </w:rPr>
        <w:t xml:space="preserve">ב. זה חשוב מאוד, כי מה שקרה עד היום הוא, שהוועדים האלה גרמו לכך שהם נמאסו על כל התושבים במדינת ישראל. הם החזיקו את מדינת ישראל. </w:t>
      </w:r>
    </w:p>
    <w:p w14:paraId="68830F05" w14:textId="77777777" w:rsidR="00000000" w:rsidRDefault="00581103">
      <w:pPr>
        <w:pStyle w:val="a0"/>
        <w:rPr>
          <w:rFonts w:hint="cs"/>
          <w:rtl/>
        </w:rPr>
      </w:pPr>
    </w:p>
    <w:p w14:paraId="06E421A4" w14:textId="77777777" w:rsidR="00000000" w:rsidRDefault="00581103">
      <w:pPr>
        <w:pStyle w:val="a0"/>
        <w:rPr>
          <w:rFonts w:hint="cs"/>
          <w:rtl/>
        </w:rPr>
      </w:pPr>
      <w:r>
        <w:rPr>
          <w:rFonts w:hint="cs"/>
          <w:rtl/>
        </w:rPr>
        <w:t>חבר הכנסת עמיר פרץ מאוד שמח, אדוני היושב-ראש. אתה מאוד שמחת שכוחם של הוועדים חזק, כדי לגרום להשבתות. זה אולי כוחך. הרי במה כוח</w:t>
      </w:r>
      <w:r>
        <w:rPr>
          <w:rFonts w:hint="cs"/>
          <w:rtl/>
        </w:rPr>
        <w:t xml:space="preserve">ך? מייצג ועדים? האם צריך לראות את טובת התעשייה במדינת ישראל? היצוא במדינת ישראל? כל הדברים האלה, האם הם מעניינים אותך? תגיד לי. אני אגיד לך. לא מעניין אותך דבר. מעניין אותך הכוח האלקטורלי שלך בהשבתות ובשביתות. האם יותר חשובים מדינת ישראל וכלל התושבים? אני </w:t>
      </w:r>
      <w:r>
        <w:rPr>
          <w:rFonts w:hint="cs"/>
          <w:rtl/>
        </w:rPr>
        <w:t xml:space="preserve">רוצה לראות אם הצעת החוק שלך חשובה יותר. אתה מעודד את השביתה. יש לך שבעה חודשים. </w:t>
      </w:r>
    </w:p>
    <w:p w14:paraId="78EB367D" w14:textId="77777777" w:rsidR="00000000" w:rsidRDefault="00581103">
      <w:pPr>
        <w:pStyle w:val="a0"/>
        <w:rPr>
          <w:rFonts w:hint="cs"/>
          <w:rtl/>
        </w:rPr>
      </w:pPr>
    </w:p>
    <w:p w14:paraId="7296562A" w14:textId="77777777" w:rsidR="00000000" w:rsidRDefault="00581103">
      <w:pPr>
        <w:pStyle w:val="a0"/>
        <w:rPr>
          <w:rFonts w:hint="cs"/>
          <w:rtl/>
        </w:rPr>
      </w:pPr>
      <w:r>
        <w:rPr>
          <w:rFonts w:hint="cs"/>
          <w:rtl/>
        </w:rPr>
        <w:t>אני אומר לך, אדוני היושב-ראש, אחמד טיבי אומר שהאנשים האלה מצביעים ליכוד. אני מאוד שמח אם הם מצביעים ליכוד, אבל גם להם אנחנו דואגים. אנחנו לא פגענו בהם. כחבר ועדת הכספים אני א</w:t>
      </w:r>
      <w:r>
        <w:rPr>
          <w:rFonts w:hint="cs"/>
          <w:rtl/>
        </w:rPr>
        <w:t>ומר לך שדאגנו להם כדי שלא ייפגעו, בכל סעיף. יושב-ראש ועדת הכספים, אברהם הירשזון, דאג. חבר הכנסת אחמד טיבי, אתה יודע את האמת. אני אומר לך שלנגד עינינו עמדה טובת העובדים, כדי שלא ייפגעו. אני אומר לך שנעשה הכול כדי שהם לא ייפגעו. עם זאת, צריך לראות מה טובת מד</w:t>
      </w:r>
      <w:r>
        <w:rPr>
          <w:rFonts w:hint="cs"/>
          <w:rtl/>
        </w:rPr>
        <w:t xml:space="preserve">ינת ישראל, האם זה אפשרי שקבוצת ועדי עובדים תשבית את כל המשק - את התעשייה ואת הייצוא. </w:t>
      </w:r>
    </w:p>
    <w:p w14:paraId="0C7473BC" w14:textId="77777777" w:rsidR="00000000" w:rsidRDefault="00581103">
      <w:pPr>
        <w:pStyle w:val="a0"/>
        <w:rPr>
          <w:rFonts w:hint="cs"/>
          <w:rtl/>
        </w:rPr>
      </w:pPr>
    </w:p>
    <w:p w14:paraId="6A88AB1E" w14:textId="77777777" w:rsidR="00000000" w:rsidRDefault="00581103">
      <w:pPr>
        <w:pStyle w:val="a0"/>
        <w:rPr>
          <w:rFonts w:hint="cs"/>
          <w:rtl/>
        </w:rPr>
      </w:pPr>
      <w:r>
        <w:rPr>
          <w:rFonts w:hint="cs"/>
          <w:rtl/>
        </w:rPr>
        <w:t>אני מנסה להבין - האם זאת הדרך? אתה עצמך אמרת שאתה בעד ההפרטה. אם כולנו בעד ההפרטה וכולנו מעודדים את הרפורמה הזאת, מה יקרה? התחלת יישום החוק הזה תהיה בעוד שבעה חודשים, אד</w:t>
      </w:r>
      <w:r>
        <w:rPr>
          <w:rFonts w:hint="cs"/>
          <w:rtl/>
        </w:rPr>
        <w:t xml:space="preserve">וני היושב-ראש. יש להם זמן. ואם משהו לא יהיה בסדר במהלך שבעת החודשים, זה יחזור אלינו, ואנחנו נדון במה שלא בסדר. נתנו להם מספיק זמן למשא-ומתן. כשלא קבענו יעד ב-8 בחודש להתחיל לגמור את נושא המשא-ומתן, לא היה משא-ומתן. </w:t>
      </w:r>
    </w:p>
    <w:p w14:paraId="1819841A" w14:textId="77777777" w:rsidR="00000000" w:rsidRDefault="00581103">
      <w:pPr>
        <w:pStyle w:val="a0"/>
        <w:rPr>
          <w:rFonts w:hint="cs"/>
          <w:rtl/>
        </w:rPr>
      </w:pPr>
    </w:p>
    <w:p w14:paraId="25EDA9FF" w14:textId="77777777" w:rsidR="00000000" w:rsidRDefault="00581103">
      <w:pPr>
        <w:pStyle w:val="a0"/>
        <w:rPr>
          <w:rFonts w:hint="cs"/>
          <w:rtl/>
        </w:rPr>
      </w:pPr>
      <w:r>
        <w:rPr>
          <w:rFonts w:hint="cs"/>
          <w:rtl/>
        </w:rPr>
        <w:t>מה לעשות? ראינו את טובת המשק. כואב לי כ</w:t>
      </w:r>
      <w:r>
        <w:rPr>
          <w:rFonts w:hint="cs"/>
          <w:rtl/>
        </w:rPr>
        <w:t>שהמדינה שלנו מושבתת לחלוטין בכל הנושאים בגלל קבוצה - - -</w:t>
      </w:r>
    </w:p>
    <w:p w14:paraId="299F593B" w14:textId="77777777" w:rsidR="00000000" w:rsidRDefault="00581103">
      <w:pPr>
        <w:pStyle w:val="a0"/>
        <w:rPr>
          <w:rFonts w:hint="cs"/>
          <w:rtl/>
        </w:rPr>
      </w:pPr>
    </w:p>
    <w:p w14:paraId="612EEBBF" w14:textId="77777777" w:rsidR="00000000" w:rsidRDefault="00581103">
      <w:pPr>
        <w:pStyle w:val="af0"/>
        <w:rPr>
          <w:rtl/>
        </w:rPr>
      </w:pPr>
      <w:r>
        <w:rPr>
          <w:rFonts w:hint="eastAsia"/>
          <w:rtl/>
        </w:rPr>
        <w:t>ואסל</w:t>
      </w:r>
      <w:r>
        <w:rPr>
          <w:rtl/>
        </w:rPr>
        <w:t xml:space="preserve"> טאהא (בל"ד):</w:t>
      </w:r>
    </w:p>
    <w:p w14:paraId="6016EAE2" w14:textId="77777777" w:rsidR="00000000" w:rsidRDefault="00581103">
      <w:pPr>
        <w:pStyle w:val="a0"/>
        <w:rPr>
          <w:rFonts w:hint="cs"/>
          <w:rtl/>
        </w:rPr>
      </w:pPr>
    </w:p>
    <w:p w14:paraId="6A3DBA8A" w14:textId="77777777" w:rsidR="00000000" w:rsidRDefault="00581103">
      <w:pPr>
        <w:pStyle w:val="a0"/>
        <w:rPr>
          <w:rFonts w:hint="cs"/>
          <w:rtl/>
        </w:rPr>
      </w:pPr>
      <w:r>
        <w:rPr>
          <w:rFonts w:hint="cs"/>
          <w:rtl/>
        </w:rPr>
        <w:t xml:space="preserve">בגלל המדיניות הכלכלית, בגלל הקיצוצים. </w:t>
      </w:r>
    </w:p>
    <w:p w14:paraId="5D2A2330" w14:textId="77777777" w:rsidR="00000000" w:rsidRDefault="00581103">
      <w:pPr>
        <w:pStyle w:val="a0"/>
        <w:rPr>
          <w:rFonts w:hint="cs"/>
          <w:rtl/>
        </w:rPr>
      </w:pPr>
    </w:p>
    <w:p w14:paraId="3494C739" w14:textId="77777777" w:rsidR="00000000" w:rsidRDefault="00581103">
      <w:pPr>
        <w:pStyle w:val="-"/>
        <w:rPr>
          <w:rtl/>
        </w:rPr>
      </w:pPr>
      <w:bookmarkStart w:id="472" w:name="FS000001033T14_07_2004_16_51_55C"/>
      <w:bookmarkEnd w:id="472"/>
      <w:r>
        <w:rPr>
          <w:rtl/>
        </w:rPr>
        <w:t>אלי אפללו (הליכוד):</w:t>
      </w:r>
    </w:p>
    <w:p w14:paraId="4AABA6EE" w14:textId="77777777" w:rsidR="00000000" w:rsidRDefault="00581103">
      <w:pPr>
        <w:pStyle w:val="a0"/>
        <w:rPr>
          <w:rtl/>
        </w:rPr>
      </w:pPr>
    </w:p>
    <w:p w14:paraId="362FCE68" w14:textId="77777777" w:rsidR="00000000" w:rsidRDefault="00581103">
      <w:pPr>
        <w:pStyle w:val="a0"/>
        <w:rPr>
          <w:rFonts w:hint="cs"/>
          <w:rtl/>
        </w:rPr>
      </w:pPr>
      <w:r>
        <w:rPr>
          <w:rFonts w:hint="cs"/>
          <w:rtl/>
        </w:rPr>
        <w:t>חלק מהאנשים אמרו שהמשכורות של האנשים האלה היו מהגבוהות במדינת ישראל. בוודאי האנשים האלה לא מרוצים מההפרטה, אבל אלה שעו</w:t>
      </w:r>
      <w:r>
        <w:rPr>
          <w:rFonts w:hint="cs"/>
          <w:rtl/>
        </w:rPr>
        <w:t xml:space="preserve">בדים בנמלים, אלה שמתפרנסים בכבוד ועושים את עבודתם, הם לא ייפגעו. אלה, נדאג להם כמה שיותר, לא נפגע במקומות שיש בהם עשרות אלפי עובדים בתעשייה, גם מבחינת החומרים שמגיעים לארץ וגם מבחינת היצוא שלנו. אלה נפגעו הכי קשה. </w:t>
      </w:r>
    </w:p>
    <w:p w14:paraId="630E2C5E" w14:textId="77777777" w:rsidR="00000000" w:rsidRDefault="00581103">
      <w:pPr>
        <w:pStyle w:val="a0"/>
        <w:rPr>
          <w:rFonts w:hint="cs"/>
          <w:rtl/>
        </w:rPr>
      </w:pPr>
    </w:p>
    <w:p w14:paraId="31C90204" w14:textId="77777777" w:rsidR="00000000" w:rsidRDefault="00581103">
      <w:pPr>
        <w:pStyle w:val="a0"/>
        <w:rPr>
          <w:rFonts w:hint="cs"/>
          <w:rtl/>
        </w:rPr>
      </w:pPr>
      <w:r>
        <w:rPr>
          <w:rFonts w:hint="cs"/>
          <w:rtl/>
        </w:rPr>
        <w:t xml:space="preserve">אתם דואגים? איפה יושב-ראש ההסתדרות, חבר </w:t>
      </w:r>
      <w:r>
        <w:rPr>
          <w:rFonts w:hint="cs"/>
          <w:rtl/>
        </w:rPr>
        <w:t xml:space="preserve">הכנסת עמיר פרץ? איפה הוא דאג לאלפי עובדים שלא היו יכולים לעבוד בגלל שמפעלים נסגרו? זאת לא איזו קבוצה שהיתה יכולה לשבות, כי אם המפעל הזה שובת ולא מספק את הסחורה בזמן באירופה, לא יזמינו ממנו סחורה. </w:t>
      </w:r>
    </w:p>
    <w:p w14:paraId="075F3490" w14:textId="77777777" w:rsidR="00000000" w:rsidRDefault="00581103">
      <w:pPr>
        <w:pStyle w:val="a0"/>
        <w:rPr>
          <w:rFonts w:hint="cs"/>
          <w:rtl/>
        </w:rPr>
      </w:pPr>
    </w:p>
    <w:p w14:paraId="6A703B5F" w14:textId="77777777" w:rsidR="00000000" w:rsidRDefault="00581103">
      <w:pPr>
        <w:pStyle w:val="a0"/>
        <w:rPr>
          <w:rFonts w:hint="cs"/>
          <w:rtl/>
        </w:rPr>
      </w:pPr>
      <w:r>
        <w:rPr>
          <w:rFonts w:hint="cs"/>
          <w:rtl/>
        </w:rPr>
        <w:t>אני אומר לך, אדוני היושב-ראש - באירופה ובארצות-הברית הסתכל</w:t>
      </w:r>
      <w:r>
        <w:rPr>
          <w:rFonts w:hint="cs"/>
          <w:rtl/>
        </w:rPr>
        <w:t xml:space="preserve">ו על התעשיינים בארץ ועל אספקת התעשייה שלהם עם מקדם ביטחון גבוה, כי לא האמינו. ידעו שתמיד צריך להביא בחשבון שיש השבתה. והמחיר הזה היה מחיר כבד לתעשיינים. והעובדים - אלפי עובדים יכלו לעבוד יותר אם התעשייה שלנו, מועד האספקה שלה היה בזמן. </w:t>
      </w:r>
    </w:p>
    <w:p w14:paraId="6EA29B27" w14:textId="77777777" w:rsidR="00000000" w:rsidRDefault="00581103">
      <w:pPr>
        <w:pStyle w:val="a0"/>
        <w:rPr>
          <w:rFonts w:hint="cs"/>
          <w:rtl/>
        </w:rPr>
      </w:pPr>
    </w:p>
    <w:p w14:paraId="6F2719BB" w14:textId="77777777" w:rsidR="00000000" w:rsidRDefault="00581103">
      <w:pPr>
        <w:pStyle w:val="a0"/>
        <w:rPr>
          <w:rFonts w:hint="cs"/>
          <w:rtl/>
        </w:rPr>
      </w:pPr>
      <w:r>
        <w:rPr>
          <w:rFonts w:hint="cs"/>
          <w:rtl/>
        </w:rPr>
        <w:t>ואני אומר לך, אדוני</w:t>
      </w:r>
      <w:r>
        <w:rPr>
          <w:rFonts w:hint="cs"/>
          <w:rtl/>
        </w:rPr>
        <w:t xml:space="preserve"> היושב-ראש, שנשק השביתה הוא אמצעי שההסתדרות מובילה אותו. חבר הכנסת עמיר פרץ רוצה שתהיה השבתה, כי הוא נהנה מזה, זה כוחו. </w:t>
      </w:r>
    </w:p>
    <w:p w14:paraId="4A1310CC" w14:textId="77777777" w:rsidR="00000000" w:rsidRDefault="00581103">
      <w:pPr>
        <w:pStyle w:val="a0"/>
        <w:rPr>
          <w:rFonts w:hint="cs"/>
          <w:rtl/>
        </w:rPr>
      </w:pPr>
    </w:p>
    <w:p w14:paraId="5878314F" w14:textId="77777777" w:rsidR="00000000" w:rsidRDefault="00581103">
      <w:pPr>
        <w:pStyle w:val="a0"/>
        <w:rPr>
          <w:rFonts w:hint="cs"/>
          <w:rtl/>
        </w:rPr>
      </w:pPr>
      <w:r>
        <w:rPr>
          <w:rFonts w:hint="cs"/>
          <w:rtl/>
        </w:rPr>
        <w:t>עם זאת, אני מקווה שהתושבים וכלל מדינת ישראל יראו את טובת המדינה, שהעובדים יבינו שאין לנו כוונה לפגוע בהם, ונתמוך בהצעת החוק. יש עוד שב</w:t>
      </w:r>
      <w:r>
        <w:rPr>
          <w:rFonts w:hint="cs"/>
          <w:rtl/>
        </w:rPr>
        <w:t>עה חודשים, כל הנושאים ייגמרו במשא-ומתן ובהסדר. תודה רבה.</w:t>
      </w:r>
    </w:p>
    <w:p w14:paraId="16087D51" w14:textId="77777777" w:rsidR="00000000" w:rsidRDefault="00581103">
      <w:pPr>
        <w:pStyle w:val="af1"/>
        <w:rPr>
          <w:rtl/>
        </w:rPr>
      </w:pPr>
      <w:r>
        <w:rPr>
          <w:rtl/>
        </w:rPr>
        <w:br/>
        <w:t>היו"ר ראובן ריבלין:</w:t>
      </w:r>
    </w:p>
    <w:p w14:paraId="5EBC4931" w14:textId="77777777" w:rsidR="00000000" w:rsidRDefault="00581103">
      <w:pPr>
        <w:pStyle w:val="a0"/>
        <w:rPr>
          <w:rtl/>
        </w:rPr>
      </w:pPr>
    </w:p>
    <w:p w14:paraId="7850C28D" w14:textId="77777777" w:rsidR="00000000" w:rsidRDefault="00581103">
      <w:pPr>
        <w:pStyle w:val="a0"/>
        <w:rPr>
          <w:rFonts w:hint="cs"/>
          <w:rtl/>
        </w:rPr>
      </w:pPr>
      <w:r>
        <w:rPr>
          <w:rFonts w:hint="cs"/>
          <w:rtl/>
        </w:rPr>
        <w:t xml:space="preserve">תודה, חבר הכנסת אפללו. חבר הכנסת דוד טל, גם לרשות אדוני, לכאורה, שש דקות, אבל אני אתן לו כמובן את הזמן הדרוש לו, אבל כמובן לא למעלה מעשר דקות. </w:t>
      </w:r>
    </w:p>
    <w:p w14:paraId="4D448EB0" w14:textId="77777777" w:rsidR="00000000" w:rsidRDefault="00581103">
      <w:pPr>
        <w:pStyle w:val="a"/>
        <w:rPr>
          <w:rtl/>
        </w:rPr>
      </w:pPr>
      <w:r>
        <w:rPr>
          <w:rtl/>
        </w:rPr>
        <w:br/>
      </w:r>
      <w:bookmarkStart w:id="473" w:name="FS000000493T14_07_2004_17_21_45"/>
      <w:bookmarkStart w:id="474" w:name="_Toc81561475"/>
      <w:bookmarkEnd w:id="473"/>
      <w:r>
        <w:rPr>
          <w:rtl/>
        </w:rPr>
        <w:t>דוד טל (עם אחד):</w:t>
      </w:r>
      <w:bookmarkEnd w:id="474"/>
    </w:p>
    <w:p w14:paraId="5A22CC54" w14:textId="77777777" w:rsidR="00000000" w:rsidRDefault="00581103">
      <w:pPr>
        <w:pStyle w:val="a0"/>
        <w:rPr>
          <w:rtl/>
        </w:rPr>
      </w:pPr>
    </w:p>
    <w:p w14:paraId="04059CEB" w14:textId="77777777" w:rsidR="00000000" w:rsidRDefault="00581103">
      <w:pPr>
        <w:pStyle w:val="a0"/>
        <w:rPr>
          <w:rFonts w:hint="cs"/>
          <w:rtl/>
        </w:rPr>
      </w:pPr>
      <w:r>
        <w:rPr>
          <w:rFonts w:hint="cs"/>
          <w:rtl/>
        </w:rPr>
        <w:t xml:space="preserve">אדוני, נתת לי </w:t>
      </w:r>
      <w:r>
        <w:rPr>
          <w:rFonts w:hint="cs"/>
          <w:rtl/>
        </w:rPr>
        <w:t>15 דקות, למה זה ירד לשש?</w:t>
      </w:r>
    </w:p>
    <w:p w14:paraId="66619426" w14:textId="77777777" w:rsidR="00000000" w:rsidRDefault="00581103">
      <w:pPr>
        <w:pStyle w:val="af1"/>
        <w:rPr>
          <w:rtl/>
        </w:rPr>
      </w:pPr>
      <w:r>
        <w:rPr>
          <w:rtl/>
        </w:rPr>
        <w:br/>
        <w:t>היו"ר ראובן ריבלין:</w:t>
      </w:r>
    </w:p>
    <w:p w14:paraId="487D5929" w14:textId="77777777" w:rsidR="00000000" w:rsidRDefault="00581103">
      <w:pPr>
        <w:pStyle w:val="a0"/>
        <w:rPr>
          <w:rtl/>
        </w:rPr>
      </w:pPr>
    </w:p>
    <w:p w14:paraId="0BD24E31" w14:textId="77777777" w:rsidR="00000000" w:rsidRDefault="00581103">
      <w:pPr>
        <w:pStyle w:val="a0"/>
        <w:rPr>
          <w:rFonts w:hint="cs"/>
          <w:rtl/>
        </w:rPr>
      </w:pPr>
      <w:r>
        <w:rPr>
          <w:rFonts w:hint="cs"/>
          <w:rtl/>
        </w:rPr>
        <w:t xml:space="preserve">לא, אני טעיתי, אני טעיתי. </w:t>
      </w:r>
    </w:p>
    <w:p w14:paraId="1E0E6E8B" w14:textId="77777777" w:rsidR="00000000" w:rsidRDefault="00581103">
      <w:pPr>
        <w:pStyle w:val="-"/>
        <w:rPr>
          <w:rtl/>
        </w:rPr>
      </w:pPr>
      <w:r>
        <w:rPr>
          <w:rtl/>
        </w:rPr>
        <w:br/>
      </w:r>
      <w:bookmarkStart w:id="475" w:name="FS000000493T14_07_2004_17_22_11C"/>
      <w:bookmarkEnd w:id="475"/>
      <w:r>
        <w:rPr>
          <w:rtl/>
        </w:rPr>
        <w:t>דוד טל (עם אחד):</w:t>
      </w:r>
    </w:p>
    <w:p w14:paraId="2AB37B93" w14:textId="77777777" w:rsidR="00000000" w:rsidRDefault="00581103">
      <w:pPr>
        <w:pStyle w:val="a0"/>
        <w:rPr>
          <w:rtl/>
        </w:rPr>
      </w:pPr>
    </w:p>
    <w:p w14:paraId="42988F44" w14:textId="77777777" w:rsidR="00000000" w:rsidRDefault="00581103">
      <w:pPr>
        <w:pStyle w:val="a0"/>
        <w:rPr>
          <w:rFonts w:hint="cs"/>
          <w:rtl/>
        </w:rPr>
      </w:pPr>
      <w:r>
        <w:rPr>
          <w:rFonts w:hint="cs"/>
          <w:rtl/>
        </w:rPr>
        <w:t xml:space="preserve">לא, לא טעית. לי מופיע שם 30 דקות. </w:t>
      </w:r>
    </w:p>
    <w:p w14:paraId="71BD0DE0" w14:textId="77777777" w:rsidR="00000000" w:rsidRDefault="00581103">
      <w:pPr>
        <w:pStyle w:val="af1"/>
        <w:rPr>
          <w:rtl/>
        </w:rPr>
      </w:pPr>
      <w:r>
        <w:rPr>
          <w:rtl/>
        </w:rPr>
        <w:br/>
        <w:t>היו"ר ראובן ריבלין:</w:t>
      </w:r>
    </w:p>
    <w:p w14:paraId="7CCA32F9" w14:textId="77777777" w:rsidR="00000000" w:rsidRDefault="00581103">
      <w:pPr>
        <w:pStyle w:val="a0"/>
        <w:rPr>
          <w:rtl/>
        </w:rPr>
      </w:pPr>
    </w:p>
    <w:p w14:paraId="74126A2C" w14:textId="77777777" w:rsidR="00000000" w:rsidRDefault="00581103">
      <w:pPr>
        <w:pStyle w:val="a0"/>
        <w:rPr>
          <w:rFonts w:hint="cs"/>
          <w:rtl/>
        </w:rPr>
      </w:pPr>
      <w:r>
        <w:rPr>
          <w:rFonts w:hint="cs"/>
          <w:rtl/>
        </w:rPr>
        <w:t>אדוני טועה. אתה חושב ששש זה 30 דקות? לא. אם עמיר פרץ, עם 16 הסתייגויות, קיבל 15 דקות, אדוני עם שש הסתייגוי</w:t>
      </w:r>
      <w:r>
        <w:rPr>
          <w:rFonts w:hint="cs"/>
          <w:rtl/>
        </w:rPr>
        <w:t>ות מקבל שליש.</w:t>
      </w:r>
    </w:p>
    <w:p w14:paraId="01801399" w14:textId="77777777" w:rsidR="00000000" w:rsidRDefault="00581103">
      <w:pPr>
        <w:pStyle w:val="-"/>
        <w:rPr>
          <w:rtl/>
        </w:rPr>
      </w:pPr>
      <w:r>
        <w:rPr>
          <w:rtl/>
        </w:rPr>
        <w:br/>
      </w:r>
      <w:bookmarkStart w:id="476" w:name="FS000000493T14_07_2004_17_23_13C"/>
      <w:bookmarkEnd w:id="476"/>
      <w:r>
        <w:rPr>
          <w:rtl/>
        </w:rPr>
        <w:t>דוד טל (עם אחד):</w:t>
      </w:r>
    </w:p>
    <w:p w14:paraId="297C8091" w14:textId="77777777" w:rsidR="00000000" w:rsidRDefault="00581103">
      <w:pPr>
        <w:pStyle w:val="a0"/>
        <w:rPr>
          <w:rtl/>
        </w:rPr>
      </w:pPr>
    </w:p>
    <w:p w14:paraId="285D060E" w14:textId="77777777" w:rsidR="00000000" w:rsidRDefault="00581103">
      <w:pPr>
        <w:pStyle w:val="a0"/>
        <w:rPr>
          <w:rFonts w:hint="cs"/>
          <w:rtl/>
        </w:rPr>
      </w:pPr>
      <w:r>
        <w:rPr>
          <w:rFonts w:hint="cs"/>
          <w:rtl/>
        </w:rPr>
        <w:t xml:space="preserve">אני מוכן, באותו יחס שעמיר פרץ קיבל. </w:t>
      </w:r>
    </w:p>
    <w:p w14:paraId="13BE2217" w14:textId="77777777" w:rsidR="00000000" w:rsidRDefault="00581103">
      <w:pPr>
        <w:pStyle w:val="af1"/>
        <w:rPr>
          <w:rFonts w:hint="cs"/>
          <w:rtl/>
        </w:rPr>
      </w:pPr>
      <w:r>
        <w:rPr>
          <w:rtl/>
        </w:rPr>
        <w:br/>
      </w:r>
    </w:p>
    <w:p w14:paraId="002E83C5" w14:textId="77777777" w:rsidR="00000000" w:rsidRDefault="00581103">
      <w:pPr>
        <w:pStyle w:val="af1"/>
        <w:rPr>
          <w:rtl/>
        </w:rPr>
      </w:pPr>
      <w:r>
        <w:rPr>
          <w:rtl/>
        </w:rPr>
        <w:t>היו"ר ראובן ריבלין:</w:t>
      </w:r>
    </w:p>
    <w:p w14:paraId="1381C944" w14:textId="77777777" w:rsidR="00000000" w:rsidRDefault="00581103">
      <w:pPr>
        <w:pStyle w:val="a0"/>
        <w:rPr>
          <w:rtl/>
        </w:rPr>
      </w:pPr>
    </w:p>
    <w:p w14:paraId="7512E35F" w14:textId="77777777" w:rsidR="00000000" w:rsidRDefault="00581103">
      <w:pPr>
        <w:pStyle w:val="a0"/>
        <w:rPr>
          <w:rFonts w:hint="cs"/>
          <w:rtl/>
        </w:rPr>
      </w:pPr>
      <w:r>
        <w:rPr>
          <w:rFonts w:hint="cs"/>
          <w:rtl/>
        </w:rPr>
        <w:t xml:space="preserve">אבל למה? תתחיל לדבר. </w:t>
      </w:r>
    </w:p>
    <w:p w14:paraId="70A9A3C5" w14:textId="77777777" w:rsidR="00000000" w:rsidRDefault="00581103">
      <w:pPr>
        <w:pStyle w:val="-"/>
        <w:rPr>
          <w:rtl/>
        </w:rPr>
      </w:pPr>
      <w:r>
        <w:rPr>
          <w:rtl/>
        </w:rPr>
        <w:br/>
      </w:r>
      <w:bookmarkStart w:id="477" w:name="FS000000493T14_07_2004_17_23_44C"/>
      <w:bookmarkEnd w:id="477"/>
      <w:r>
        <w:rPr>
          <w:rtl/>
        </w:rPr>
        <w:t>דוד טל (עם אחד):</w:t>
      </w:r>
    </w:p>
    <w:p w14:paraId="36FCB8B9" w14:textId="77777777" w:rsidR="00000000" w:rsidRDefault="00581103">
      <w:pPr>
        <w:pStyle w:val="a0"/>
        <w:rPr>
          <w:rtl/>
        </w:rPr>
      </w:pPr>
    </w:p>
    <w:p w14:paraId="18476A4D" w14:textId="77777777" w:rsidR="00000000" w:rsidRDefault="00581103">
      <w:pPr>
        <w:pStyle w:val="a0"/>
        <w:rPr>
          <w:rFonts w:hint="cs"/>
          <w:rtl/>
        </w:rPr>
      </w:pPr>
      <w:r>
        <w:rPr>
          <w:rFonts w:hint="cs"/>
          <w:rtl/>
        </w:rPr>
        <w:t xml:space="preserve">אני אתחיל לדבר. אנחנו נסתדר. </w:t>
      </w:r>
    </w:p>
    <w:p w14:paraId="06C5BE54" w14:textId="77777777" w:rsidR="00000000" w:rsidRDefault="00581103">
      <w:pPr>
        <w:pStyle w:val="af1"/>
        <w:rPr>
          <w:rtl/>
        </w:rPr>
      </w:pPr>
      <w:r>
        <w:rPr>
          <w:rtl/>
        </w:rPr>
        <w:br/>
        <w:t>היו"ר ראובן ריבלין:</w:t>
      </w:r>
    </w:p>
    <w:p w14:paraId="6B235263" w14:textId="77777777" w:rsidR="00000000" w:rsidRDefault="00581103">
      <w:pPr>
        <w:pStyle w:val="a0"/>
        <w:rPr>
          <w:rtl/>
        </w:rPr>
      </w:pPr>
    </w:p>
    <w:p w14:paraId="451C90CF" w14:textId="77777777" w:rsidR="00000000" w:rsidRDefault="00581103">
      <w:pPr>
        <w:pStyle w:val="a0"/>
        <w:rPr>
          <w:rFonts w:hint="cs"/>
          <w:rtl/>
        </w:rPr>
      </w:pPr>
      <w:r>
        <w:rPr>
          <w:rFonts w:hint="cs"/>
          <w:rtl/>
        </w:rPr>
        <w:t xml:space="preserve">כן, כן. נסתדר בטוח. </w:t>
      </w:r>
    </w:p>
    <w:p w14:paraId="73EC1DF4" w14:textId="77777777" w:rsidR="00000000" w:rsidRDefault="00581103">
      <w:pPr>
        <w:pStyle w:val="-"/>
        <w:rPr>
          <w:rtl/>
        </w:rPr>
      </w:pPr>
      <w:r>
        <w:rPr>
          <w:rtl/>
        </w:rPr>
        <w:br/>
      </w:r>
      <w:bookmarkStart w:id="478" w:name="FS000000493T14_07_2004_17_23_59C"/>
      <w:bookmarkEnd w:id="478"/>
      <w:r>
        <w:rPr>
          <w:rtl/>
        </w:rPr>
        <w:t>דוד טל (עם אחד):</w:t>
      </w:r>
    </w:p>
    <w:p w14:paraId="444601CB" w14:textId="77777777" w:rsidR="00000000" w:rsidRDefault="00581103">
      <w:pPr>
        <w:pStyle w:val="a0"/>
        <w:rPr>
          <w:rtl/>
        </w:rPr>
      </w:pPr>
    </w:p>
    <w:p w14:paraId="4CBF8ECE" w14:textId="77777777" w:rsidR="00000000" w:rsidRDefault="00581103">
      <w:pPr>
        <w:pStyle w:val="a0"/>
        <w:rPr>
          <w:rFonts w:hint="cs"/>
          <w:rtl/>
        </w:rPr>
      </w:pPr>
      <w:r>
        <w:rPr>
          <w:rFonts w:hint="cs"/>
          <w:rtl/>
        </w:rPr>
        <w:t>אדוני היושב-ראש, עמיתי חברי הכ</w:t>
      </w:r>
      <w:r>
        <w:rPr>
          <w:rFonts w:hint="cs"/>
          <w:rtl/>
        </w:rPr>
        <w:t>נסת, אני רוצה לומר כמה מלים על הנושא הזה של ההפרטה.</w:t>
      </w:r>
    </w:p>
    <w:p w14:paraId="6BD6484E" w14:textId="77777777" w:rsidR="00000000" w:rsidRDefault="00581103">
      <w:pPr>
        <w:pStyle w:val="a0"/>
        <w:rPr>
          <w:rFonts w:hint="cs"/>
          <w:rtl/>
        </w:rPr>
      </w:pPr>
    </w:p>
    <w:p w14:paraId="16A0BF84" w14:textId="77777777" w:rsidR="00000000" w:rsidRDefault="00581103">
      <w:pPr>
        <w:pStyle w:val="a0"/>
        <w:rPr>
          <w:rFonts w:hint="cs"/>
          <w:rtl/>
        </w:rPr>
      </w:pPr>
      <w:r>
        <w:rPr>
          <w:rFonts w:hint="cs"/>
          <w:rtl/>
        </w:rPr>
        <w:t>כבר ציינו כמה חברים כאן, שבעצם אנשי הנמלים מעבירים תמלוגים לממשלה בגובה של מיליארד שקלים. לממשלה יש רצון בעצם להפריט כל דבר, והשאלה היא אם אין לנו - לכנסת, לממשלה - איזה רצון לבחון דברים מסוימים ולומר: כ</w:t>
      </w:r>
      <w:r>
        <w:rPr>
          <w:rFonts w:hint="cs"/>
          <w:rtl/>
        </w:rPr>
        <w:t>אן אני אדאג גם לזה וגם לזה, ואולי איזה רגולטור כזה  או אחר,  אולי אהיה גורם שיצטרך לבדוק את האיזונים המתאימים בנושאים מסוימים.</w:t>
      </w:r>
    </w:p>
    <w:p w14:paraId="2FDFE313" w14:textId="77777777" w:rsidR="00000000" w:rsidRDefault="00581103">
      <w:pPr>
        <w:pStyle w:val="a0"/>
        <w:rPr>
          <w:rFonts w:hint="cs"/>
          <w:rtl/>
        </w:rPr>
      </w:pPr>
    </w:p>
    <w:p w14:paraId="3B172B9D" w14:textId="77777777" w:rsidR="00000000" w:rsidRDefault="00581103">
      <w:pPr>
        <w:pStyle w:val="a0"/>
        <w:rPr>
          <w:rFonts w:hint="cs"/>
          <w:rtl/>
        </w:rPr>
      </w:pPr>
      <w:r>
        <w:rPr>
          <w:rFonts w:hint="cs"/>
          <w:rtl/>
        </w:rPr>
        <w:t xml:space="preserve">ואני מצטער על זה שבסופו של יום, ברגע שתתחיל ההפרטה, בסופו של יום מי שירכוש את הנמלים הללו יהיה אדם פרטי. </w:t>
      </w:r>
    </w:p>
    <w:p w14:paraId="02F10C77" w14:textId="77777777" w:rsidR="00000000" w:rsidRDefault="00581103">
      <w:pPr>
        <w:pStyle w:val="a0"/>
        <w:rPr>
          <w:rFonts w:hint="cs"/>
          <w:rtl/>
        </w:rPr>
      </w:pPr>
    </w:p>
    <w:p w14:paraId="7477F051" w14:textId="77777777" w:rsidR="00000000" w:rsidRDefault="00581103">
      <w:pPr>
        <w:pStyle w:val="a0"/>
        <w:rPr>
          <w:rFonts w:hint="cs"/>
          <w:rtl/>
        </w:rPr>
      </w:pPr>
      <w:r>
        <w:rPr>
          <w:rFonts w:hint="cs"/>
          <w:rtl/>
        </w:rPr>
        <w:t>אז שוו בנפשכם, כרגע ה</w:t>
      </w:r>
      <w:r>
        <w:rPr>
          <w:rFonts w:hint="cs"/>
          <w:rtl/>
        </w:rPr>
        <w:t xml:space="preserve">נמלים מעבירים מיליארד שקלים - חבר הכנסת אפללו, אני אודה לאדוני אם גבו לא יהיה מופנה אלי ואם יסכית ואוזניו יהיו כרויות וקשובות למה שאני אומר. היות ששמעתי את דבריו, על חלק מהם אני רוצה לענות. </w:t>
      </w:r>
    </w:p>
    <w:p w14:paraId="384B5162" w14:textId="77777777" w:rsidR="00000000" w:rsidRDefault="00581103">
      <w:pPr>
        <w:pStyle w:val="a0"/>
        <w:rPr>
          <w:rFonts w:hint="cs"/>
          <w:rtl/>
        </w:rPr>
      </w:pPr>
    </w:p>
    <w:p w14:paraId="3C7DF40B" w14:textId="77777777" w:rsidR="00000000" w:rsidRDefault="00581103">
      <w:pPr>
        <w:pStyle w:val="a0"/>
        <w:rPr>
          <w:rFonts w:hint="cs"/>
          <w:rtl/>
        </w:rPr>
      </w:pPr>
      <w:r>
        <w:rPr>
          <w:rFonts w:hint="cs"/>
          <w:rtl/>
        </w:rPr>
        <w:t>אני מניח, חבר הכנסת אפללו, שמיליארד השקל הללו - היום הנמלים מעבי</w:t>
      </w:r>
      <w:r>
        <w:rPr>
          <w:rFonts w:hint="cs"/>
          <w:rtl/>
        </w:rPr>
        <w:t>רים מיליארד שקל לאוצר המדינה - מה אוצר המדינה עושה? מיליארד שקל, אתה יודע מה זה מיליארד שקל? כרגע חתמתי על איזו עצומה לאוצר שיעבירו בנושא הטכנולוגי לבריאות 280 מיליון. מיליארד שקל הם יותר מפי-שלושה מזה. אז תאר לעצמך, שווה בנפשך, שאני מעביר מיליארד שקל לאוצ</w:t>
      </w:r>
      <w:r>
        <w:rPr>
          <w:rFonts w:hint="cs"/>
          <w:rtl/>
        </w:rPr>
        <w:t>ר, והוא מעביר את זה: 280 מיליון לפיתוח הטכנולוגיות בסל הבריאות, ו-200 מיליון לחינוך, ו-200 מיליון לרווחה  - זה דבר ראוי, התכלית בהחלט ראויה.</w:t>
      </w:r>
    </w:p>
    <w:p w14:paraId="470822DC" w14:textId="77777777" w:rsidR="00000000" w:rsidRDefault="00581103">
      <w:pPr>
        <w:pStyle w:val="a0"/>
        <w:rPr>
          <w:rFonts w:hint="cs"/>
          <w:rtl/>
        </w:rPr>
      </w:pPr>
    </w:p>
    <w:p w14:paraId="1E2E3C19" w14:textId="77777777" w:rsidR="00000000" w:rsidRDefault="00581103">
      <w:pPr>
        <w:pStyle w:val="a0"/>
        <w:rPr>
          <w:rFonts w:hint="cs"/>
          <w:rtl/>
        </w:rPr>
      </w:pPr>
      <w:r>
        <w:rPr>
          <w:rFonts w:hint="cs"/>
          <w:rtl/>
        </w:rPr>
        <w:t>תאר לעצמך מה יקרה במצב אחר: יעבירו את זה לאחת מהמשפחות העשירות בארץ - ועיני לא צרה בהן, באמת. שיהיו בריאים, זה פנט</w:t>
      </w:r>
      <w:r>
        <w:rPr>
          <w:rFonts w:hint="cs"/>
          <w:rtl/>
        </w:rPr>
        <w:t>סטי, שיהיו הרבה אנשי עסקים שיניעו את הכלכלה. הם יעבירו את זה אליהם. הכסף בסופו של יום לא יעבור לאותו אוצר ולא יעבור אל הבריאות, ולא יעבור לרווחה, ולא יעבור אל החינוך, אלא יעבור לחשבון הפרטי של אותו איש עסקים. אני שואל אותך: איזו תכלית יותר ראויה? זאת או זא</w:t>
      </w:r>
      <w:r>
        <w:rPr>
          <w:rFonts w:hint="cs"/>
          <w:rtl/>
        </w:rPr>
        <w:t>ת?</w:t>
      </w:r>
    </w:p>
    <w:p w14:paraId="6EC44D51" w14:textId="77777777" w:rsidR="00000000" w:rsidRDefault="00581103">
      <w:pPr>
        <w:pStyle w:val="af0"/>
        <w:rPr>
          <w:rtl/>
        </w:rPr>
      </w:pPr>
      <w:r>
        <w:rPr>
          <w:rtl/>
        </w:rPr>
        <w:br/>
        <w:t>אלי אפללו (הליכוד):</w:t>
      </w:r>
    </w:p>
    <w:p w14:paraId="7BD70C24" w14:textId="77777777" w:rsidR="00000000" w:rsidRDefault="00581103">
      <w:pPr>
        <w:pStyle w:val="a0"/>
        <w:rPr>
          <w:rtl/>
        </w:rPr>
      </w:pPr>
    </w:p>
    <w:p w14:paraId="03F9BAB1" w14:textId="77777777" w:rsidR="00000000" w:rsidRDefault="00581103">
      <w:pPr>
        <w:pStyle w:val="a0"/>
        <w:rPr>
          <w:rFonts w:hint="cs"/>
          <w:rtl/>
        </w:rPr>
      </w:pPr>
      <w:r>
        <w:rPr>
          <w:rFonts w:hint="cs"/>
          <w:rtl/>
        </w:rPr>
        <w:t>- - -</w:t>
      </w:r>
    </w:p>
    <w:p w14:paraId="1E7BC449" w14:textId="77777777" w:rsidR="00000000" w:rsidRDefault="00581103">
      <w:pPr>
        <w:pStyle w:val="-"/>
        <w:rPr>
          <w:rtl/>
        </w:rPr>
      </w:pPr>
      <w:r>
        <w:rPr>
          <w:rtl/>
        </w:rPr>
        <w:br/>
      </w:r>
      <w:bookmarkStart w:id="479" w:name="FS000000493T14_07_2004_17_32_09C"/>
      <w:bookmarkEnd w:id="479"/>
      <w:r>
        <w:rPr>
          <w:rtl/>
        </w:rPr>
        <w:t>דוד טל (עם אחד):</w:t>
      </w:r>
    </w:p>
    <w:p w14:paraId="0D25EFE7" w14:textId="77777777" w:rsidR="00000000" w:rsidRDefault="00581103">
      <w:pPr>
        <w:pStyle w:val="a0"/>
        <w:rPr>
          <w:rtl/>
        </w:rPr>
      </w:pPr>
    </w:p>
    <w:p w14:paraId="03711A0F" w14:textId="77777777" w:rsidR="00000000" w:rsidRDefault="00581103">
      <w:pPr>
        <w:pStyle w:val="a0"/>
        <w:rPr>
          <w:rFonts w:hint="cs"/>
          <w:rtl/>
        </w:rPr>
      </w:pPr>
      <w:r>
        <w:rPr>
          <w:rFonts w:hint="cs"/>
          <w:rtl/>
        </w:rPr>
        <w:t xml:space="preserve">אין לך ספק שעדיף שיעבור לקופת אוצר המדינה, ואוצר המדינה יחלק את זה. אני הייתי שמח אם הוא היה מעביר את זה לבריאות, לחינוך ולרווחה - הוא מעביר את זה אולי לביטחון, זה עדיף. </w:t>
      </w:r>
    </w:p>
    <w:p w14:paraId="25015A36" w14:textId="77777777" w:rsidR="00000000" w:rsidRDefault="00581103">
      <w:pPr>
        <w:pStyle w:val="a0"/>
        <w:rPr>
          <w:rFonts w:hint="cs"/>
          <w:rtl/>
        </w:rPr>
      </w:pPr>
    </w:p>
    <w:p w14:paraId="3FEE9C43" w14:textId="77777777" w:rsidR="00000000" w:rsidRDefault="00581103">
      <w:pPr>
        <w:pStyle w:val="a0"/>
        <w:rPr>
          <w:rFonts w:hint="cs"/>
          <w:rtl/>
        </w:rPr>
      </w:pPr>
      <w:r>
        <w:rPr>
          <w:rFonts w:hint="cs"/>
          <w:rtl/>
        </w:rPr>
        <w:t>אבל מה לעשות שהממשלה - ברגע שהיא מ</w:t>
      </w:r>
      <w:r>
        <w:rPr>
          <w:rFonts w:hint="cs"/>
          <w:rtl/>
        </w:rPr>
        <w:t>פריטה את זה - אני חושב שכבר ברגע שנצביע כאן, בעצם יתחיל תהליך ההפרטה של נמל אילת. הם מתחילים בנמל אילת. ואני רוצה להגיד לך, שמי שירכוש את נמל אילת - זו בוננזה, חבל על הזמן. חבל על הזמן. אני אומר לך - מה שקשור לנמל אילת ומה שמסביב - חבל על הזמן. ורק בעוד שנ</w:t>
      </w:r>
      <w:r>
        <w:rPr>
          <w:rFonts w:hint="cs"/>
          <w:rtl/>
        </w:rPr>
        <w:t>ה-שנתיים נראה. ואני לא רוצה להזכיר פה חברות אחרות, כמו חברות אחרות שרכשו בנזיד עדשים - בנזיד עדשים רכשו חברה כזאת או אחרת, ופתאום התגלה להם איזה אוצר בלום שאף אחד לא ידע על קיומו, אף אחד לא ראה אותו.</w:t>
      </w:r>
    </w:p>
    <w:p w14:paraId="3FED9D97" w14:textId="77777777" w:rsidR="00000000" w:rsidRDefault="00581103">
      <w:pPr>
        <w:pStyle w:val="a0"/>
        <w:rPr>
          <w:rFonts w:hint="cs"/>
          <w:rtl/>
        </w:rPr>
      </w:pPr>
    </w:p>
    <w:p w14:paraId="19C38F3C" w14:textId="77777777" w:rsidR="00000000" w:rsidRDefault="00581103">
      <w:pPr>
        <w:pStyle w:val="a0"/>
        <w:rPr>
          <w:rFonts w:hint="cs"/>
          <w:rtl/>
        </w:rPr>
      </w:pPr>
      <w:r>
        <w:rPr>
          <w:rFonts w:hint="cs"/>
          <w:rtl/>
        </w:rPr>
        <w:t>יכול להיות - יכול להיות - זה אולי נושא לוויכוח, שחברה ב</w:t>
      </w:r>
      <w:r>
        <w:rPr>
          <w:rFonts w:hint="cs"/>
          <w:rtl/>
        </w:rPr>
        <w:t xml:space="preserve">ראשות אדם פרטי תנהל את זה טוב יותר, אז במקום מיליארד אולי יהיה לה מיליארד ו-100, אולי מיליארד ו-200, יכול להיות. אני לא יודע להגיד כרגע, אבל יכול להיות. </w:t>
      </w:r>
    </w:p>
    <w:p w14:paraId="7E5AC16B" w14:textId="77777777" w:rsidR="00000000" w:rsidRDefault="00581103">
      <w:pPr>
        <w:pStyle w:val="a0"/>
        <w:rPr>
          <w:rFonts w:hint="cs"/>
          <w:rtl/>
        </w:rPr>
      </w:pPr>
    </w:p>
    <w:p w14:paraId="7ABB10CA" w14:textId="77777777" w:rsidR="00000000" w:rsidRDefault="00581103">
      <w:pPr>
        <w:pStyle w:val="a0"/>
        <w:rPr>
          <w:rFonts w:hint="cs"/>
          <w:rtl/>
        </w:rPr>
      </w:pPr>
      <w:r>
        <w:rPr>
          <w:rFonts w:hint="cs"/>
          <w:rtl/>
        </w:rPr>
        <w:t>אבל אומרים אנשי הנמל - הם מוכנים להתייעל, הם מוכנים לעשות כמעט הכול. הם אומרים יותר מכך - הם כבר מסכי</w:t>
      </w:r>
      <w:r>
        <w:rPr>
          <w:rFonts w:hint="cs"/>
          <w:rtl/>
        </w:rPr>
        <w:t xml:space="preserve">מים לתהליך הזה, אבל יש כמה דברים, יש איזה הפרש, פער כזה קטן שצריך לסגור אותו. </w:t>
      </w:r>
    </w:p>
    <w:p w14:paraId="75801D60" w14:textId="77777777" w:rsidR="00000000" w:rsidRDefault="00581103">
      <w:pPr>
        <w:pStyle w:val="a0"/>
        <w:rPr>
          <w:rFonts w:hint="cs"/>
          <w:rtl/>
        </w:rPr>
      </w:pPr>
    </w:p>
    <w:p w14:paraId="4EF3DFCA" w14:textId="77777777" w:rsidR="00000000" w:rsidRDefault="00581103">
      <w:pPr>
        <w:pStyle w:val="a0"/>
        <w:rPr>
          <w:rFonts w:hint="cs"/>
          <w:rtl/>
        </w:rPr>
      </w:pPr>
      <w:r>
        <w:rPr>
          <w:rFonts w:hint="cs"/>
          <w:rtl/>
        </w:rPr>
        <w:t>האם אתה לא סבור שנכון וראוי - גם למדינה - להראות שבעצם בכוח הדורסנות, הרוב הדורסני שיש כרגע פה בכנסת, לא מעבירים מין חוק שכזה? למה? לתת להם להידבר. הידברות - גם אם לא יגיעו להס</w:t>
      </w:r>
      <w:r>
        <w:rPr>
          <w:rFonts w:hint="cs"/>
          <w:rtl/>
        </w:rPr>
        <w:t xml:space="preserve">כמות אבסולוטיות - אבל זה יצא לקראת, וזה יצא לקראת, ויגיעו באיזה מקום באמצע למשהו. </w:t>
      </w:r>
    </w:p>
    <w:p w14:paraId="7CDD2238" w14:textId="77777777" w:rsidR="00000000" w:rsidRDefault="00581103">
      <w:pPr>
        <w:pStyle w:val="a0"/>
        <w:rPr>
          <w:rFonts w:hint="cs"/>
          <w:rtl/>
        </w:rPr>
      </w:pPr>
    </w:p>
    <w:p w14:paraId="4A76B661" w14:textId="77777777" w:rsidR="00000000" w:rsidRDefault="00581103">
      <w:pPr>
        <w:pStyle w:val="a0"/>
        <w:rPr>
          <w:rFonts w:hint="cs"/>
          <w:rtl/>
        </w:rPr>
      </w:pPr>
      <w:r>
        <w:rPr>
          <w:rFonts w:hint="cs"/>
          <w:rtl/>
        </w:rPr>
        <w:t>ומה שקורה כרגע - אנחנו פה נאלצים להצביע. ואני אומר לכם - באותו רגע שאנחנו נצביע, ואני מניח, על-פי הספירה שעשינו, אני מניח שבאותו רגע שנלחץ על הכפתורים, אדוני היושב-ראש, באו</w:t>
      </w:r>
      <w:r>
        <w:rPr>
          <w:rFonts w:hint="cs"/>
          <w:rtl/>
        </w:rPr>
        <w:t xml:space="preserve">תו רגע יכריז ועד פועלי הנמלים על שביתה. </w:t>
      </w:r>
    </w:p>
    <w:p w14:paraId="473F80C7" w14:textId="77777777" w:rsidR="00000000" w:rsidRDefault="00581103">
      <w:pPr>
        <w:pStyle w:val="a0"/>
        <w:rPr>
          <w:rFonts w:hint="cs"/>
          <w:rtl/>
        </w:rPr>
      </w:pPr>
    </w:p>
    <w:p w14:paraId="6A3C2E74" w14:textId="77777777" w:rsidR="00000000" w:rsidRDefault="00581103">
      <w:pPr>
        <w:pStyle w:val="a0"/>
        <w:rPr>
          <w:rFonts w:hint="cs"/>
          <w:rtl/>
        </w:rPr>
      </w:pPr>
      <w:r>
        <w:rPr>
          <w:rFonts w:hint="cs"/>
          <w:rtl/>
        </w:rPr>
        <w:t>באותו רגע שזה יקרה - אף לא אחד מאלה שהצביעו בעד החוק, לא יוכל לבוא  ולומר: את הדם הזה לא שפכנו, לא אנחנו עשינו. למה אני אומר? יום או יומיים אחר כך - אולי שלושה ימים לאחר מכן - ואולי אתה, חבר הכנסת אפללו, תעלה לכאן,</w:t>
      </w:r>
      <w:r>
        <w:rPr>
          <w:rFonts w:hint="cs"/>
          <w:rtl/>
        </w:rPr>
        <w:t xml:space="preserve"> ואולי כשחמת זעם שפוכה על פניך - כפי שעשית את זה קודם, עשית את זה קודם, אני מוכרח לומר בניחותא יותר, היית מאוד נינוח, אבל אני מכיר אותך גם בימים אחרים, כשאתה מתפרץ - ואז אתה תעלה ותאמר ותסביר איך מדינת ישראל מפסידה יום-יום מיליוני שקלים. </w:t>
      </w:r>
    </w:p>
    <w:p w14:paraId="21CF0204" w14:textId="77777777" w:rsidR="00000000" w:rsidRDefault="00581103">
      <w:pPr>
        <w:pStyle w:val="a0"/>
        <w:rPr>
          <w:rFonts w:hint="cs"/>
          <w:rtl/>
        </w:rPr>
      </w:pPr>
    </w:p>
    <w:p w14:paraId="1D8D202F" w14:textId="77777777" w:rsidR="00000000" w:rsidRDefault="00581103">
      <w:pPr>
        <w:pStyle w:val="a0"/>
        <w:rPr>
          <w:rFonts w:hint="cs"/>
          <w:rtl/>
        </w:rPr>
      </w:pPr>
      <w:r>
        <w:rPr>
          <w:rFonts w:hint="cs"/>
          <w:rtl/>
        </w:rPr>
        <w:t>אבל אני מזהיר את</w:t>
      </w:r>
      <w:r>
        <w:rPr>
          <w:rFonts w:hint="cs"/>
          <w:rtl/>
        </w:rPr>
        <w:t>כם עכשיו, שברגע שאתה תצביע - תהיה שביתה, ואנחנו יודעים שתהיה שביתה. ורק - איך אמרת - יש עוד שבעה חודשים. למה למהר? לא היה אפשר לתת עוד שבוע? ואני יודע שבפרק הזמן הזה של תשעה חודשים יתנהלו  משאים-ומתנים - -</w:t>
      </w:r>
    </w:p>
    <w:p w14:paraId="4A185E8D" w14:textId="77777777" w:rsidR="00000000" w:rsidRDefault="00581103">
      <w:pPr>
        <w:pStyle w:val="af0"/>
        <w:rPr>
          <w:rtl/>
        </w:rPr>
      </w:pPr>
      <w:r>
        <w:rPr>
          <w:rtl/>
        </w:rPr>
        <w:br/>
        <w:t>אלי אפללו (הליכוד):</w:t>
      </w:r>
    </w:p>
    <w:p w14:paraId="23F018E6" w14:textId="77777777" w:rsidR="00000000" w:rsidRDefault="00581103">
      <w:pPr>
        <w:pStyle w:val="a0"/>
        <w:rPr>
          <w:rtl/>
        </w:rPr>
      </w:pPr>
    </w:p>
    <w:p w14:paraId="4CF7E295" w14:textId="77777777" w:rsidR="00000000" w:rsidRDefault="00581103">
      <w:pPr>
        <w:pStyle w:val="a0"/>
        <w:rPr>
          <w:rFonts w:hint="cs"/>
          <w:rtl/>
        </w:rPr>
      </w:pPr>
      <w:r>
        <w:rPr>
          <w:rFonts w:hint="cs"/>
          <w:rtl/>
        </w:rPr>
        <w:t>- - -</w:t>
      </w:r>
    </w:p>
    <w:p w14:paraId="5CBC3C5A" w14:textId="77777777" w:rsidR="00000000" w:rsidRDefault="00581103">
      <w:pPr>
        <w:pStyle w:val="-"/>
        <w:rPr>
          <w:rtl/>
        </w:rPr>
      </w:pPr>
      <w:r>
        <w:rPr>
          <w:rtl/>
        </w:rPr>
        <w:br/>
      </w:r>
      <w:bookmarkStart w:id="480" w:name="FS000000493T14_07_2004_17_45_14C"/>
      <w:bookmarkEnd w:id="480"/>
      <w:r>
        <w:rPr>
          <w:rtl/>
        </w:rPr>
        <w:t>דוד טל (עם אחד):</w:t>
      </w:r>
    </w:p>
    <w:p w14:paraId="3C643AD0" w14:textId="77777777" w:rsidR="00000000" w:rsidRDefault="00581103">
      <w:pPr>
        <w:pStyle w:val="a0"/>
        <w:rPr>
          <w:rtl/>
        </w:rPr>
      </w:pPr>
    </w:p>
    <w:p w14:paraId="6C31098A" w14:textId="77777777" w:rsidR="00000000" w:rsidRDefault="00581103">
      <w:pPr>
        <w:pStyle w:val="a0"/>
        <w:rPr>
          <w:rFonts w:hint="cs"/>
          <w:rtl/>
        </w:rPr>
      </w:pPr>
      <w:r>
        <w:rPr>
          <w:rFonts w:hint="cs"/>
          <w:rtl/>
        </w:rPr>
        <w:t xml:space="preserve"> - </w:t>
      </w:r>
      <w:r>
        <w:rPr>
          <w:rFonts w:hint="cs"/>
          <w:rtl/>
        </w:rPr>
        <w:t xml:space="preserve">- ויתקרבו ויתקרבו ויתקרבו, אבל אפשר - אתה יודע מניסיונך כאן בכנסת, עם הרבה גורמים: אנחנו יודעים את זה בנושא של הדואר, שהכניסו לנו את זה בחוק ההסדרים, וזה דחוף, דחוף, דחוף, ועד עצם היום הזה - שבעה חודשים אחרי - זה עוד לא גמור. לא בגלל העובדים; אגב, לא בגלל </w:t>
      </w:r>
      <w:r>
        <w:rPr>
          <w:rFonts w:hint="cs"/>
          <w:rtl/>
        </w:rPr>
        <w:t xml:space="preserve">העובדים. בגלל האוצר, אנשי האוצר, שהבטיחו לנו - מפני שאנחנו, חברי הכנסת, עמדנו על כך - שעד שהפיצויים של אותם 500 עובדים שיפוטרו לא יעוגנו בצורה כזאת או אחרת, אנחנו לא ניתן יד לזה. והם בשלהם - משכו ומשכו. </w:t>
      </w:r>
    </w:p>
    <w:p w14:paraId="3047D404" w14:textId="77777777" w:rsidR="00000000" w:rsidRDefault="00581103">
      <w:pPr>
        <w:pStyle w:val="a0"/>
        <w:rPr>
          <w:rFonts w:hint="cs"/>
          <w:rtl/>
        </w:rPr>
      </w:pPr>
    </w:p>
    <w:p w14:paraId="4E9D720C" w14:textId="77777777" w:rsidR="00000000" w:rsidRDefault="00581103">
      <w:pPr>
        <w:pStyle w:val="a0"/>
        <w:rPr>
          <w:rFonts w:hint="cs"/>
          <w:rtl/>
        </w:rPr>
      </w:pPr>
      <w:r>
        <w:rPr>
          <w:rFonts w:hint="cs"/>
          <w:rtl/>
        </w:rPr>
        <w:t>אדוני היושב-ראש, אני מעיר את תשומת לבך - שים לב. בח</w:t>
      </w:r>
      <w:r>
        <w:rPr>
          <w:rFonts w:hint="cs"/>
          <w:rtl/>
        </w:rPr>
        <w:t>וק ההסדרים הקודם, ב-2004 הביאו את החוק הזה, עד היום הוא לא גמור. זאת אומרת, שהאוצר מעביר בחוק ההסדרים הרבה מאוד חוקים שלא קשורים ויכולים להיגמר בעוד שנה ובעוד שנתיים, ודבר לא יקרה.</w:t>
      </w:r>
    </w:p>
    <w:p w14:paraId="092D12F9" w14:textId="77777777" w:rsidR="00000000" w:rsidRDefault="00581103">
      <w:pPr>
        <w:pStyle w:val="af1"/>
        <w:rPr>
          <w:rtl/>
        </w:rPr>
      </w:pPr>
      <w:r>
        <w:rPr>
          <w:rtl/>
        </w:rPr>
        <w:br/>
        <w:t>היו"ר ראובן ריבלין:</w:t>
      </w:r>
    </w:p>
    <w:p w14:paraId="213DA16B" w14:textId="77777777" w:rsidR="00000000" w:rsidRDefault="00581103">
      <w:pPr>
        <w:pStyle w:val="a0"/>
        <w:rPr>
          <w:rtl/>
        </w:rPr>
      </w:pPr>
    </w:p>
    <w:p w14:paraId="546639DF" w14:textId="77777777" w:rsidR="00000000" w:rsidRDefault="00581103">
      <w:pPr>
        <w:pStyle w:val="a0"/>
        <w:rPr>
          <w:rFonts w:hint="cs"/>
          <w:rtl/>
        </w:rPr>
      </w:pPr>
      <w:r>
        <w:rPr>
          <w:rFonts w:hint="cs"/>
          <w:rtl/>
        </w:rPr>
        <w:t xml:space="preserve">אם אדוני זוכר, כשהייתי שר התקשורת - - </w:t>
      </w:r>
    </w:p>
    <w:p w14:paraId="70C6FC19" w14:textId="77777777" w:rsidR="00000000" w:rsidRDefault="00581103">
      <w:pPr>
        <w:pStyle w:val="-"/>
        <w:rPr>
          <w:rtl/>
        </w:rPr>
      </w:pPr>
      <w:r>
        <w:rPr>
          <w:rtl/>
        </w:rPr>
        <w:br/>
      </w:r>
      <w:bookmarkStart w:id="481" w:name="FS000000493T14_07_2004_17_47_57C"/>
      <w:bookmarkEnd w:id="481"/>
      <w:r>
        <w:rPr>
          <w:rtl/>
        </w:rPr>
        <w:t>דוד טל (עם אח</w:t>
      </w:r>
      <w:r>
        <w:rPr>
          <w:rtl/>
        </w:rPr>
        <w:t>ד):</w:t>
      </w:r>
    </w:p>
    <w:p w14:paraId="1CC22DFD" w14:textId="77777777" w:rsidR="00000000" w:rsidRDefault="00581103">
      <w:pPr>
        <w:pStyle w:val="a0"/>
        <w:rPr>
          <w:rtl/>
        </w:rPr>
      </w:pPr>
    </w:p>
    <w:p w14:paraId="606B13C2" w14:textId="77777777" w:rsidR="00000000" w:rsidRDefault="00581103">
      <w:pPr>
        <w:pStyle w:val="a0"/>
        <w:rPr>
          <w:rFonts w:hint="cs"/>
          <w:rtl/>
        </w:rPr>
      </w:pPr>
      <w:r>
        <w:rPr>
          <w:rFonts w:hint="cs"/>
          <w:rtl/>
        </w:rPr>
        <w:t>זוכר גם זוכר.</w:t>
      </w:r>
    </w:p>
    <w:p w14:paraId="06E1D2F2" w14:textId="77777777" w:rsidR="00000000" w:rsidRDefault="00581103">
      <w:pPr>
        <w:pStyle w:val="-"/>
        <w:rPr>
          <w:rtl/>
        </w:rPr>
      </w:pPr>
      <w:r>
        <w:rPr>
          <w:rtl/>
        </w:rPr>
        <w:br/>
      </w:r>
      <w:bookmarkStart w:id="482" w:name="FS000000493T14_07_2004_17_48_02C"/>
      <w:bookmarkEnd w:id="482"/>
    </w:p>
    <w:p w14:paraId="20663CBF" w14:textId="77777777" w:rsidR="00000000" w:rsidRDefault="00581103">
      <w:pPr>
        <w:pStyle w:val="af1"/>
        <w:rPr>
          <w:rtl/>
        </w:rPr>
      </w:pPr>
      <w:r>
        <w:rPr>
          <w:rtl/>
        </w:rPr>
        <w:t>היו"ר ראובן ריבלין:</w:t>
      </w:r>
    </w:p>
    <w:p w14:paraId="0D353306" w14:textId="77777777" w:rsidR="00000000" w:rsidRDefault="00581103">
      <w:pPr>
        <w:pStyle w:val="a0"/>
        <w:rPr>
          <w:rtl/>
        </w:rPr>
      </w:pPr>
    </w:p>
    <w:p w14:paraId="4CF3132B" w14:textId="77777777" w:rsidR="00000000" w:rsidRDefault="00581103">
      <w:pPr>
        <w:pStyle w:val="a0"/>
        <w:rPr>
          <w:rFonts w:hint="cs"/>
          <w:rtl/>
        </w:rPr>
      </w:pPr>
      <w:r>
        <w:rPr>
          <w:rFonts w:hint="cs"/>
          <w:rtl/>
        </w:rPr>
        <w:t xml:space="preserve">- - זה ירד מחוק ההסדרים. </w:t>
      </w:r>
    </w:p>
    <w:p w14:paraId="243335FC" w14:textId="77777777" w:rsidR="00000000" w:rsidRDefault="00581103">
      <w:pPr>
        <w:pStyle w:val="-"/>
        <w:rPr>
          <w:rtl/>
        </w:rPr>
      </w:pPr>
      <w:r>
        <w:rPr>
          <w:rtl/>
        </w:rPr>
        <w:br/>
      </w:r>
      <w:bookmarkStart w:id="483" w:name="FS000000493T14_07_2004_17_48_09C"/>
      <w:bookmarkEnd w:id="483"/>
      <w:r>
        <w:rPr>
          <w:rtl/>
        </w:rPr>
        <w:t>דוד טל (עם אחד):</w:t>
      </w:r>
    </w:p>
    <w:p w14:paraId="5BAAC476" w14:textId="77777777" w:rsidR="00000000" w:rsidRDefault="00581103">
      <w:pPr>
        <w:pStyle w:val="a0"/>
        <w:rPr>
          <w:rtl/>
        </w:rPr>
      </w:pPr>
    </w:p>
    <w:p w14:paraId="413FBA62" w14:textId="77777777" w:rsidR="00000000" w:rsidRDefault="00581103">
      <w:pPr>
        <w:pStyle w:val="a0"/>
        <w:rPr>
          <w:rFonts w:hint="cs"/>
          <w:rtl/>
        </w:rPr>
      </w:pPr>
      <w:r>
        <w:rPr>
          <w:rFonts w:hint="cs"/>
          <w:rtl/>
        </w:rPr>
        <w:t xml:space="preserve">אני זוכר, ואין לי טענה כנגדך כשר התקשורת. אני מעיר את תשומת לבך כיושב-ראש הכנסת: אל לך לקבל כל הצעה של האוצר שתבוא. </w:t>
      </w:r>
    </w:p>
    <w:p w14:paraId="44DE216F" w14:textId="77777777" w:rsidR="00000000" w:rsidRDefault="00581103">
      <w:pPr>
        <w:pStyle w:val="af1"/>
        <w:rPr>
          <w:rtl/>
        </w:rPr>
      </w:pPr>
      <w:r>
        <w:rPr>
          <w:rtl/>
        </w:rPr>
        <w:br/>
        <w:t>היו"ר ראובן ריבלין:</w:t>
      </w:r>
    </w:p>
    <w:p w14:paraId="18B58561" w14:textId="77777777" w:rsidR="00000000" w:rsidRDefault="00581103">
      <w:pPr>
        <w:pStyle w:val="a0"/>
        <w:rPr>
          <w:rtl/>
        </w:rPr>
      </w:pPr>
    </w:p>
    <w:p w14:paraId="06CA9CDA" w14:textId="77777777" w:rsidR="00000000" w:rsidRDefault="00581103">
      <w:pPr>
        <w:pStyle w:val="a0"/>
        <w:rPr>
          <w:rFonts w:hint="cs"/>
          <w:rtl/>
        </w:rPr>
      </w:pPr>
      <w:r>
        <w:rPr>
          <w:rFonts w:hint="cs"/>
          <w:rtl/>
        </w:rPr>
        <w:t>אבל, לצערי הרב, כתוצאה מכך שזה</w:t>
      </w:r>
      <w:r>
        <w:rPr>
          <w:rFonts w:hint="cs"/>
          <w:rtl/>
        </w:rPr>
        <w:t xml:space="preserve"> ירד לא התקדם המשא-ומתן. השאלה באמת, האם בעוד שישה חודשים, כשיימשך המשא-ומתן, לא נגיע לרגע שבו הכנסת תצטרך להכריע. כי הרי בסופו של דבר היה זמן. אני לא אומר. אני לא יודע אם בכלל צריך חקיקה ביחסי עבודה, אבל אני רק אומר, הזמן זה דבר שהוא - - - ברגע שלא לוחצים</w:t>
      </w:r>
      <w:r>
        <w:rPr>
          <w:rFonts w:hint="cs"/>
          <w:rtl/>
        </w:rPr>
        <w:t xml:space="preserve">, כנראה לא בוער, ולכן יש בעיה - - </w:t>
      </w:r>
    </w:p>
    <w:p w14:paraId="25F01D08" w14:textId="77777777" w:rsidR="00000000" w:rsidRDefault="00581103">
      <w:pPr>
        <w:pStyle w:val="af0"/>
        <w:rPr>
          <w:rtl/>
        </w:rPr>
      </w:pPr>
      <w:r>
        <w:rPr>
          <w:rtl/>
        </w:rPr>
        <w:br/>
        <w:t>יצחק כהן (ש"ס):</w:t>
      </w:r>
    </w:p>
    <w:p w14:paraId="07967A7A" w14:textId="77777777" w:rsidR="00000000" w:rsidRDefault="00581103">
      <w:pPr>
        <w:pStyle w:val="a0"/>
        <w:rPr>
          <w:rtl/>
        </w:rPr>
      </w:pPr>
    </w:p>
    <w:p w14:paraId="32E54122" w14:textId="77777777" w:rsidR="00000000" w:rsidRDefault="00581103">
      <w:pPr>
        <w:pStyle w:val="a0"/>
        <w:rPr>
          <w:rFonts w:hint="cs"/>
          <w:rtl/>
        </w:rPr>
      </w:pPr>
      <w:r>
        <w:rPr>
          <w:rFonts w:hint="cs"/>
          <w:rtl/>
        </w:rPr>
        <w:t>דוד - - -</w:t>
      </w:r>
    </w:p>
    <w:p w14:paraId="200092A4" w14:textId="77777777" w:rsidR="00000000" w:rsidRDefault="00581103">
      <w:pPr>
        <w:pStyle w:val="-"/>
        <w:rPr>
          <w:rtl/>
        </w:rPr>
      </w:pPr>
      <w:r>
        <w:rPr>
          <w:rtl/>
        </w:rPr>
        <w:br/>
      </w:r>
      <w:bookmarkStart w:id="484" w:name="FS000000493T14_07_2004_17_52_16C"/>
      <w:bookmarkEnd w:id="484"/>
    </w:p>
    <w:p w14:paraId="51065686" w14:textId="77777777" w:rsidR="00000000" w:rsidRDefault="00581103">
      <w:pPr>
        <w:pStyle w:val="af1"/>
        <w:rPr>
          <w:rtl/>
        </w:rPr>
      </w:pPr>
      <w:r>
        <w:rPr>
          <w:rtl/>
        </w:rPr>
        <w:t>היו"ר ראובן ריבלין:</w:t>
      </w:r>
    </w:p>
    <w:p w14:paraId="7B322E50" w14:textId="77777777" w:rsidR="00000000" w:rsidRDefault="00581103">
      <w:pPr>
        <w:pStyle w:val="a0"/>
        <w:rPr>
          <w:rtl/>
        </w:rPr>
      </w:pPr>
    </w:p>
    <w:p w14:paraId="4F27B8E2" w14:textId="77777777" w:rsidR="00000000" w:rsidRDefault="00581103">
      <w:pPr>
        <w:pStyle w:val="a0"/>
        <w:rPr>
          <w:rFonts w:hint="cs"/>
          <w:rtl/>
        </w:rPr>
      </w:pPr>
      <w:r>
        <w:rPr>
          <w:rFonts w:hint="cs"/>
          <w:rtl/>
        </w:rPr>
        <w:t>- - ולכן מגיעים למצב כזה - כאשר אני וחיים אורון היינו ילדים, לא עלה על הדעת אפילו לקיים מצב שבו החוק יקבע את יחסי העבודה.</w:t>
      </w:r>
    </w:p>
    <w:p w14:paraId="41EC9FD3" w14:textId="77777777" w:rsidR="00000000" w:rsidRDefault="00581103">
      <w:pPr>
        <w:pStyle w:val="-"/>
        <w:rPr>
          <w:rtl/>
        </w:rPr>
      </w:pPr>
      <w:r>
        <w:rPr>
          <w:rtl/>
        </w:rPr>
        <w:br/>
      </w:r>
      <w:bookmarkStart w:id="485" w:name="FS000000493T14_07_2004_17_53_04C"/>
      <w:bookmarkEnd w:id="485"/>
      <w:r>
        <w:rPr>
          <w:rtl/>
        </w:rPr>
        <w:t>דוד טל (עם אחד):</w:t>
      </w:r>
    </w:p>
    <w:p w14:paraId="2DBC46CF" w14:textId="77777777" w:rsidR="00000000" w:rsidRDefault="00581103">
      <w:pPr>
        <w:pStyle w:val="a0"/>
        <w:rPr>
          <w:rtl/>
        </w:rPr>
      </w:pPr>
    </w:p>
    <w:p w14:paraId="2AF52EEB" w14:textId="77777777" w:rsidR="00000000" w:rsidRDefault="00581103">
      <w:pPr>
        <w:pStyle w:val="a0"/>
        <w:rPr>
          <w:rFonts w:hint="cs"/>
          <w:rtl/>
        </w:rPr>
      </w:pPr>
      <w:r>
        <w:rPr>
          <w:rFonts w:hint="cs"/>
          <w:rtl/>
        </w:rPr>
        <w:t>אדוני, השעון רץ. אני מוכן שאד</w:t>
      </w:r>
      <w:r>
        <w:rPr>
          <w:rFonts w:hint="cs"/>
          <w:rtl/>
        </w:rPr>
        <w:t>וני ידבר גם עוד עשר דקות; תמיד נעים לשמוע את אדוני.</w:t>
      </w:r>
    </w:p>
    <w:p w14:paraId="1B15BE4C" w14:textId="77777777" w:rsidR="00000000" w:rsidRDefault="00581103">
      <w:pPr>
        <w:pStyle w:val="af1"/>
        <w:rPr>
          <w:rtl/>
        </w:rPr>
      </w:pPr>
      <w:r>
        <w:rPr>
          <w:rtl/>
        </w:rPr>
        <w:br/>
        <w:t>היו"ר ראובן ריבלין:</w:t>
      </w:r>
    </w:p>
    <w:p w14:paraId="2C3223AE" w14:textId="77777777" w:rsidR="00000000" w:rsidRDefault="00581103">
      <w:pPr>
        <w:pStyle w:val="a0"/>
        <w:rPr>
          <w:rtl/>
        </w:rPr>
      </w:pPr>
    </w:p>
    <w:p w14:paraId="1A8F9B49" w14:textId="77777777" w:rsidR="00000000" w:rsidRDefault="00581103">
      <w:pPr>
        <w:pStyle w:val="a0"/>
        <w:rPr>
          <w:rFonts w:hint="cs"/>
          <w:rtl/>
        </w:rPr>
      </w:pPr>
      <w:r>
        <w:rPr>
          <w:rFonts w:hint="cs"/>
          <w:rtl/>
        </w:rPr>
        <w:t>לא, לא. בבקשה, אדוני. הנה מייד אני נותן לך עוד שתי דקות, אבל לא יותר מזה.</w:t>
      </w:r>
    </w:p>
    <w:p w14:paraId="12450787" w14:textId="77777777" w:rsidR="00000000" w:rsidRDefault="00581103">
      <w:pPr>
        <w:pStyle w:val="-"/>
        <w:rPr>
          <w:rtl/>
        </w:rPr>
      </w:pPr>
      <w:r>
        <w:rPr>
          <w:rtl/>
        </w:rPr>
        <w:br/>
      </w:r>
      <w:bookmarkStart w:id="486" w:name="FS000000493T14_07_2004_17_54_07C"/>
      <w:bookmarkEnd w:id="486"/>
      <w:r>
        <w:rPr>
          <w:rtl/>
        </w:rPr>
        <w:t>דוד טל (עם אחד):</w:t>
      </w:r>
    </w:p>
    <w:p w14:paraId="7D3E8EDF" w14:textId="77777777" w:rsidR="00000000" w:rsidRDefault="00581103">
      <w:pPr>
        <w:pStyle w:val="a0"/>
        <w:rPr>
          <w:rtl/>
        </w:rPr>
      </w:pPr>
    </w:p>
    <w:p w14:paraId="63FBF021" w14:textId="77777777" w:rsidR="00000000" w:rsidRDefault="00581103">
      <w:pPr>
        <w:pStyle w:val="a0"/>
        <w:rPr>
          <w:rFonts w:hint="cs"/>
          <w:rtl/>
        </w:rPr>
      </w:pPr>
      <w:r>
        <w:rPr>
          <w:rFonts w:hint="cs"/>
          <w:rtl/>
        </w:rPr>
        <w:t xml:space="preserve">תמיד נעים לשמוע את אדוני, אבל בכל אופן אני רוצה לומר, אדוני היושב-ראש, שזו רק דוגמה אחת, </w:t>
      </w:r>
      <w:r>
        <w:rPr>
          <w:rFonts w:hint="cs"/>
          <w:rtl/>
        </w:rPr>
        <w:t>מני רבות אגב. יש דוגמאות אחרות שלא עברו לוועדות הרלוונטיות, ולדעתי זה אנטי-דמוקרטי בעליל. זאת אומרת, מגיע חוק ההסדרים ומגיעים נושאים, למשל של בריאות. נושאים של בריאות - יש ועדה שהיא מומחית בנושאי בריאות, קוראים לה ועדת העבודה, הרווחה והבריאות, היא צריכה לד</w:t>
      </w:r>
      <w:r>
        <w:rPr>
          <w:rFonts w:hint="cs"/>
          <w:rtl/>
        </w:rPr>
        <w:t>ון בזה. מה, אנחנו עושים פלסתר את עבודתנו בכנסת רק כדי להעביר את זה? אני יודע שבוועדת הכספים זה יעבור - בוא נעביר את זה בוועדה בראשותו של יושב-ראש הכנסת - - -</w:t>
      </w:r>
    </w:p>
    <w:p w14:paraId="53380A36" w14:textId="77777777" w:rsidR="00000000" w:rsidRDefault="00581103">
      <w:pPr>
        <w:pStyle w:val="af0"/>
        <w:rPr>
          <w:rtl/>
        </w:rPr>
      </w:pPr>
      <w:r>
        <w:rPr>
          <w:rtl/>
        </w:rPr>
        <w:br/>
        <w:t>אלי אפללו (הליכוד):</w:t>
      </w:r>
    </w:p>
    <w:p w14:paraId="27ECACDC" w14:textId="77777777" w:rsidR="00000000" w:rsidRDefault="00581103">
      <w:pPr>
        <w:pStyle w:val="a0"/>
        <w:rPr>
          <w:rtl/>
        </w:rPr>
      </w:pPr>
    </w:p>
    <w:p w14:paraId="3DB03556" w14:textId="77777777" w:rsidR="00000000" w:rsidRDefault="00581103">
      <w:pPr>
        <w:pStyle w:val="a0"/>
        <w:rPr>
          <w:rFonts w:hint="cs"/>
          <w:rtl/>
        </w:rPr>
      </w:pPr>
      <w:r>
        <w:rPr>
          <w:rFonts w:hint="cs"/>
          <w:rtl/>
        </w:rPr>
        <w:t>- - -</w:t>
      </w:r>
    </w:p>
    <w:p w14:paraId="2BFAEDAC" w14:textId="77777777" w:rsidR="00000000" w:rsidRDefault="00581103">
      <w:pPr>
        <w:pStyle w:val="-"/>
        <w:rPr>
          <w:rtl/>
        </w:rPr>
      </w:pPr>
      <w:r>
        <w:rPr>
          <w:rtl/>
        </w:rPr>
        <w:br/>
      </w:r>
      <w:bookmarkStart w:id="487" w:name="FS000000493T14_07_2004_17_56_53C"/>
      <w:bookmarkEnd w:id="487"/>
      <w:r>
        <w:rPr>
          <w:rtl/>
        </w:rPr>
        <w:t>דוד טל (עם אחד):</w:t>
      </w:r>
    </w:p>
    <w:p w14:paraId="547CB99F" w14:textId="77777777" w:rsidR="00000000" w:rsidRDefault="00581103">
      <w:pPr>
        <w:pStyle w:val="a0"/>
        <w:rPr>
          <w:rtl/>
        </w:rPr>
      </w:pPr>
    </w:p>
    <w:p w14:paraId="4FE9F64E" w14:textId="77777777" w:rsidR="00000000" w:rsidRDefault="00581103">
      <w:pPr>
        <w:pStyle w:val="a0"/>
        <w:rPr>
          <w:rFonts w:hint="cs"/>
          <w:rtl/>
        </w:rPr>
      </w:pPr>
      <w:r>
        <w:rPr>
          <w:rFonts w:hint="cs"/>
          <w:rtl/>
        </w:rPr>
        <w:t xml:space="preserve">אני לא הפרעתי לאדוני. למה אדוני מפריע לי? </w:t>
      </w:r>
    </w:p>
    <w:p w14:paraId="5D9AFD9A" w14:textId="77777777" w:rsidR="00000000" w:rsidRDefault="00581103">
      <w:pPr>
        <w:pStyle w:val="af0"/>
        <w:rPr>
          <w:rtl/>
        </w:rPr>
      </w:pPr>
      <w:r>
        <w:rPr>
          <w:rtl/>
        </w:rPr>
        <w:br/>
        <w:t>אלי אפל</w:t>
      </w:r>
      <w:r>
        <w:rPr>
          <w:rtl/>
        </w:rPr>
        <w:t>לו (הליכוד):</w:t>
      </w:r>
    </w:p>
    <w:p w14:paraId="1DFFF309" w14:textId="77777777" w:rsidR="00000000" w:rsidRDefault="00581103">
      <w:pPr>
        <w:pStyle w:val="a0"/>
        <w:rPr>
          <w:rtl/>
        </w:rPr>
      </w:pPr>
    </w:p>
    <w:p w14:paraId="7F1B5DEF" w14:textId="77777777" w:rsidR="00000000" w:rsidRDefault="00581103">
      <w:pPr>
        <w:pStyle w:val="a0"/>
        <w:rPr>
          <w:rFonts w:hint="cs"/>
          <w:rtl/>
        </w:rPr>
      </w:pPr>
      <w:r>
        <w:rPr>
          <w:rFonts w:hint="cs"/>
          <w:rtl/>
        </w:rPr>
        <w:t>- - -</w:t>
      </w:r>
    </w:p>
    <w:p w14:paraId="57EF8678" w14:textId="77777777" w:rsidR="00000000" w:rsidRDefault="00581103">
      <w:pPr>
        <w:pStyle w:val="-"/>
        <w:rPr>
          <w:rtl/>
        </w:rPr>
      </w:pPr>
      <w:r>
        <w:rPr>
          <w:rtl/>
        </w:rPr>
        <w:br/>
      </w:r>
      <w:bookmarkStart w:id="488" w:name="FS000000493T14_07_2004_17_57_17C"/>
      <w:bookmarkEnd w:id="488"/>
      <w:r>
        <w:rPr>
          <w:rtl/>
        </w:rPr>
        <w:t>דוד טל (עם אחד):</w:t>
      </w:r>
    </w:p>
    <w:p w14:paraId="1B06921F" w14:textId="77777777" w:rsidR="00000000" w:rsidRDefault="00581103">
      <w:pPr>
        <w:pStyle w:val="a0"/>
        <w:rPr>
          <w:rtl/>
        </w:rPr>
      </w:pPr>
    </w:p>
    <w:p w14:paraId="662071A5" w14:textId="77777777" w:rsidR="00000000" w:rsidRDefault="00581103">
      <w:pPr>
        <w:pStyle w:val="a0"/>
        <w:rPr>
          <w:rFonts w:hint="cs"/>
          <w:rtl/>
        </w:rPr>
      </w:pPr>
      <w:r>
        <w:rPr>
          <w:rFonts w:hint="cs"/>
          <w:rtl/>
        </w:rPr>
        <w:t>לא הפרעתי לאדוני. אמרתי לאדוני - עוד מעט, בחמת זעם על פניך, אתה מתחיל? "שוואיה שוואיה".</w:t>
      </w:r>
    </w:p>
    <w:p w14:paraId="05B4C49A" w14:textId="77777777" w:rsidR="00000000" w:rsidRDefault="00581103">
      <w:pPr>
        <w:pStyle w:val="a0"/>
        <w:rPr>
          <w:rFonts w:hint="cs"/>
          <w:rtl/>
        </w:rPr>
      </w:pPr>
    </w:p>
    <w:p w14:paraId="02E6EC84" w14:textId="77777777" w:rsidR="00000000" w:rsidRDefault="00581103">
      <w:pPr>
        <w:pStyle w:val="a0"/>
        <w:rPr>
          <w:rFonts w:hint="cs"/>
          <w:rtl/>
        </w:rPr>
      </w:pPr>
      <w:r>
        <w:rPr>
          <w:rFonts w:hint="cs"/>
          <w:rtl/>
        </w:rPr>
        <w:t>אני, אדוני, אומר שאסור לנו ליצור מצב כזה. אני מבין גם את הבעיה, מפני שכשאלה בממשלה, אלה רוצים את החוק הזה. אני מזכיר לאדוני את מ</w:t>
      </w:r>
      <w:r>
        <w:rPr>
          <w:rFonts w:hint="cs"/>
          <w:rtl/>
        </w:rPr>
        <w:t>ה שאמר - עליונות שלטון החוק, אמרת לי פעם. כמה פעמים הזכרת לי את זה, וכבוד הנשיא ברק אמר את זה בישיבה יחד אתך.</w:t>
      </w:r>
    </w:p>
    <w:p w14:paraId="700C29A4" w14:textId="77777777" w:rsidR="00000000" w:rsidRDefault="00581103">
      <w:pPr>
        <w:pStyle w:val="a0"/>
        <w:rPr>
          <w:rFonts w:hint="cs"/>
          <w:rtl/>
        </w:rPr>
      </w:pPr>
    </w:p>
    <w:p w14:paraId="1DA6606F" w14:textId="77777777" w:rsidR="00000000" w:rsidRDefault="00581103">
      <w:pPr>
        <w:pStyle w:val="a0"/>
        <w:rPr>
          <w:rFonts w:hint="cs"/>
          <w:rtl/>
        </w:rPr>
      </w:pPr>
      <w:r>
        <w:rPr>
          <w:rFonts w:hint="cs"/>
          <w:rtl/>
        </w:rPr>
        <w:t xml:space="preserve">אני רוצה להזכיר לאדוני שהשופט זמיר, שופט בית-המשפט העליון בדימוס, אמר שב-1983 עשו את חוק ההסדרים באופן חד-פעמי, בגלל המצב הקטסטרופלי, מצב החירום </w:t>
      </w:r>
      <w:r>
        <w:rPr>
          <w:rFonts w:hint="cs"/>
          <w:rtl/>
        </w:rPr>
        <w:t>שהמשק היה בו, 600% אינפלציה, אבל הוא לא חשב, אפילו לא חלם על זה שהחוק הזה יעבור שוב ושוב והספר ילך ויתרחב.</w:t>
      </w:r>
    </w:p>
    <w:p w14:paraId="12CE4371" w14:textId="77777777" w:rsidR="00000000" w:rsidRDefault="00581103">
      <w:pPr>
        <w:pStyle w:val="af1"/>
        <w:rPr>
          <w:rFonts w:hint="cs"/>
          <w:rtl/>
        </w:rPr>
      </w:pPr>
    </w:p>
    <w:p w14:paraId="0DFDF39C" w14:textId="77777777" w:rsidR="00000000" w:rsidRDefault="00581103">
      <w:pPr>
        <w:pStyle w:val="af1"/>
        <w:rPr>
          <w:rtl/>
        </w:rPr>
      </w:pPr>
      <w:r>
        <w:rPr>
          <w:rtl/>
        </w:rPr>
        <w:t>היו"ר ראובן ריבלין:</w:t>
      </w:r>
    </w:p>
    <w:p w14:paraId="62776BEE" w14:textId="77777777" w:rsidR="00000000" w:rsidRDefault="00581103">
      <w:pPr>
        <w:pStyle w:val="a0"/>
        <w:rPr>
          <w:rtl/>
        </w:rPr>
      </w:pPr>
    </w:p>
    <w:p w14:paraId="1A747583" w14:textId="77777777" w:rsidR="00000000" w:rsidRDefault="00581103">
      <w:pPr>
        <w:pStyle w:val="a0"/>
        <w:rPr>
          <w:rFonts w:hint="cs"/>
          <w:rtl/>
        </w:rPr>
      </w:pPr>
      <w:r>
        <w:rPr>
          <w:rFonts w:hint="cs"/>
          <w:rtl/>
        </w:rPr>
        <w:t>בחוק ההסדרים הראשון העבירו את חוק משק הגז בישראל, רק שתדע את זה. כבר אז. בחוק ההסדרים הראשון כל הסדרת משק הגז היתה על-ידי השר ש</w:t>
      </w:r>
      <w:r>
        <w:rPr>
          <w:rFonts w:hint="cs"/>
          <w:rtl/>
        </w:rPr>
        <w:t>חל - -</w:t>
      </w:r>
    </w:p>
    <w:p w14:paraId="00CCD339" w14:textId="77777777" w:rsidR="00000000" w:rsidRDefault="00581103">
      <w:pPr>
        <w:pStyle w:val="a0"/>
        <w:rPr>
          <w:rtl/>
        </w:rPr>
      </w:pPr>
    </w:p>
    <w:p w14:paraId="4CCFE0C3" w14:textId="77777777" w:rsidR="00000000" w:rsidRDefault="00581103">
      <w:pPr>
        <w:pStyle w:val="af0"/>
        <w:rPr>
          <w:rtl/>
        </w:rPr>
      </w:pPr>
      <w:r>
        <w:rPr>
          <w:rFonts w:hint="eastAsia"/>
          <w:rtl/>
        </w:rPr>
        <w:t>חיים</w:t>
      </w:r>
      <w:r>
        <w:rPr>
          <w:rtl/>
        </w:rPr>
        <w:t xml:space="preserve"> אורון (יחד):</w:t>
      </w:r>
    </w:p>
    <w:p w14:paraId="5DEE7560" w14:textId="77777777" w:rsidR="00000000" w:rsidRDefault="00581103">
      <w:pPr>
        <w:pStyle w:val="a0"/>
        <w:rPr>
          <w:rFonts w:hint="cs"/>
          <w:rtl/>
        </w:rPr>
      </w:pPr>
    </w:p>
    <w:p w14:paraId="2019D5B1" w14:textId="77777777" w:rsidR="00000000" w:rsidRDefault="00581103">
      <w:pPr>
        <w:pStyle w:val="a0"/>
        <w:rPr>
          <w:rFonts w:hint="cs"/>
          <w:rtl/>
        </w:rPr>
      </w:pPr>
      <w:r>
        <w:rPr>
          <w:rFonts w:hint="cs"/>
          <w:rtl/>
        </w:rPr>
        <w:t>הוא לא היה הראשון, הראשון היה ב-1983, ברפורמה של מודעי.</w:t>
      </w:r>
    </w:p>
    <w:p w14:paraId="1A27BDC5" w14:textId="77777777" w:rsidR="00000000" w:rsidRDefault="00581103">
      <w:pPr>
        <w:pStyle w:val="a0"/>
        <w:rPr>
          <w:rFonts w:hint="cs"/>
          <w:rtl/>
        </w:rPr>
      </w:pPr>
    </w:p>
    <w:p w14:paraId="01A7F993" w14:textId="77777777" w:rsidR="00000000" w:rsidRDefault="00581103">
      <w:pPr>
        <w:pStyle w:val="af1"/>
        <w:rPr>
          <w:rtl/>
        </w:rPr>
      </w:pPr>
      <w:r>
        <w:rPr>
          <w:rtl/>
        </w:rPr>
        <w:t>היו"ר ראובן ריבלין:</w:t>
      </w:r>
    </w:p>
    <w:p w14:paraId="241E2910" w14:textId="77777777" w:rsidR="00000000" w:rsidRDefault="00581103">
      <w:pPr>
        <w:pStyle w:val="a0"/>
        <w:rPr>
          <w:rtl/>
        </w:rPr>
      </w:pPr>
    </w:p>
    <w:p w14:paraId="341A082E" w14:textId="77777777" w:rsidR="00000000" w:rsidRDefault="00581103">
      <w:pPr>
        <w:pStyle w:val="a0"/>
        <w:rPr>
          <w:rFonts w:hint="cs"/>
          <w:rtl/>
        </w:rPr>
      </w:pPr>
      <w:r>
        <w:rPr>
          <w:rFonts w:hint="cs"/>
          <w:rtl/>
        </w:rPr>
        <w:t>- - אחד מיוזמי והוגי הרעיון. בבקשה, אדוני, תמשיך.</w:t>
      </w:r>
    </w:p>
    <w:p w14:paraId="65B8A8FC" w14:textId="77777777" w:rsidR="00000000" w:rsidRDefault="00581103">
      <w:pPr>
        <w:pStyle w:val="a0"/>
        <w:rPr>
          <w:rFonts w:hint="cs"/>
          <w:rtl/>
        </w:rPr>
      </w:pPr>
    </w:p>
    <w:p w14:paraId="7837ACB0" w14:textId="77777777" w:rsidR="00000000" w:rsidRDefault="00581103">
      <w:pPr>
        <w:pStyle w:val="-"/>
        <w:rPr>
          <w:rtl/>
        </w:rPr>
      </w:pPr>
      <w:bookmarkStart w:id="489" w:name="FS000000493T14_07_2004_17_03_27"/>
      <w:bookmarkStart w:id="490" w:name="FS000000493T14_07_2004_17_31_13"/>
      <w:bookmarkStart w:id="491" w:name="FS000000493T14_07_2004_17_31_20C"/>
      <w:bookmarkEnd w:id="489"/>
      <w:r>
        <w:rPr>
          <w:rFonts w:hint="eastAsia"/>
          <w:rtl/>
        </w:rPr>
        <w:t>דוד</w:t>
      </w:r>
      <w:r>
        <w:rPr>
          <w:rtl/>
        </w:rPr>
        <w:t xml:space="preserve"> טל (עם אחד):</w:t>
      </w:r>
    </w:p>
    <w:p w14:paraId="0AE8DC12" w14:textId="77777777" w:rsidR="00000000" w:rsidRDefault="00581103">
      <w:pPr>
        <w:pStyle w:val="a0"/>
        <w:rPr>
          <w:rtl/>
        </w:rPr>
      </w:pPr>
    </w:p>
    <w:bookmarkEnd w:id="490"/>
    <w:bookmarkEnd w:id="491"/>
    <w:p w14:paraId="224F4308" w14:textId="77777777" w:rsidR="00000000" w:rsidRDefault="00581103">
      <w:pPr>
        <w:pStyle w:val="a0"/>
        <w:rPr>
          <w:rFonts w:hint="cs"/>
          <w:rtl/>
        </w:rPr>
      </w:pPr>
      <w:r>
        <w:rPr>
          <w:rFonts w:hint="cs"/>
          <w:rtl/>
        </w:rPr>
        <w:t>אדוני היושב-ראש, מה שאני בא להגיד לך הוא, שאדוני ידוע כאדם שעומד על המשמר, ושומר ע</w:t>
      </w:r>
      <w:r>
        <w:rPr>
          <w:rFonts w:hint="cs"/>
          <w:rtl/>
        </w:rPr>
        <w:t>ל תדמיתה של הכנסת ורוצה להעלות את תדמית הכנסת. אני חושב שחשוב מאוד שאדוני יעמוד, ואני ככל האפשר וככל שאני אוכל רק אתמוך ואעודד את אדוני, כדי שיוריד מחוק ההסדרים את כל הדברים שאינם רלוונטיים.</w:t>
      </w:r>
    </w:p>
    <w:p w14:paraId="55CB4EFD" w14:textId="77777777" w:rsidR="00000000" w:rsidRDefault="00581103">
      <w:pPr>
        <w:pStyle w:val="a0"/>
        <w:rPr>
          <w:rFonts w:hint="cs"/>
          <w:rtl/>
        </w:rPr>
      </w:pPr>
    </w:p>
    <w:p w14:paraId="73A22BE1" w14:textId="77777777" w:rsidR="00000000" w:rsidRDefault="00581103">
      <w:pPr>
        <w:pStyle w:val="af1"/>
        <w:rPr>
          <w:rtl/>
        </w:rPr>
      </w:pPr>
      <w:bookmarkStart w:id="492" w:name="FS000000493T14_07_2004_17_32_48C"/>
      <w:r>
        <w:rPr>
          <w:rtl/>
        </w:rPr>
        <w:t>היו"ר ראובן ריבלין:</w:t>
      </w:r>
    </w:p>
    <w:p w14:paraId="2F7A4D20" w14:textId="77777777" w:rsidR="00000000" w:rsidRDefault="00581103">
      <w:pPr>
        <w:pStyle w:val="a0"/>
        <w:rPr>
          <w:rtl/>
        </w:rPr>
      </w:pPr>
    </w:p>
    <w:bookmarkEnd w:id="492"/>
    <w:p w14:paraId="01ED9E2B" w14:textId="77777777" w:rsidR="00000000" w:rsidRDefault="00581103">
      <w:pPr>
        <w:pStyle w:val="a0"/>
        <w:rPr>
          <w:rFonts w:hint="cs"/>
          <w:rtl/>
        </w:rPr>
      </w:pPr>
      <w:r>
        <w:rPr>
          <w:rFonts w:hint="cs"/>
          <w:rtl/>
        </w:rPr>
        <w:t>היום הדיון הוא בחוק הנמלים, לא בחוק ההסדרים</w:t>
      </w:r>
      <w:r>
        <w:rPr>
          <w:rFonts w:hint="cs"/>
          <w:rtl/>
        </w:rPr>
        <w:t>.</w:t>
      </w:r>
    </w:p>
    <w:p w14:paraId="13D98D6C" w14:textId="77777777" w:rsidR="00000000" w:rsidRDefault="00581103">
      <w:pPr>
        <w:pStyle w:val="a0"/>
        <w:rPr>
          <w:rFonts w:hint="cs"/>
          <w:rtl/>
        </w:rPr>
      </w:pPr>
    </w:p>
    <w:p w14:paraId="1C132BC0" w14:textId="77777777" w:rsidR="00000000" w:rsidRDefault="00581103">
      <w:pPr>
        <w:pStyle w:val="-"/>
        <w:rPr>
          <w:rtl/>
        </w:rPr>
      </w:pPr>
      <w:bookmarkStart w:id="493" w:name="FS000000493T14_07_2004_17_03_55C"/>
      <w:bookmarkEnd w:id="493"/>
      <w:r>
        <w:rPr>
          <w:rtl/>
        </w:rPr>
        <w:t>דוד טל (עם אחד):</w:t>
      </w:r>
    </w:p>
    <w:p w14:paraId="2682221E" w14:textId="77777777" w:rsidR="00000000" w:rsidRDefault="00581103">
      <w:pPr>
        <w:pStyle w:val="a0"/>
        <w:rPr>
          <w:rtl/>
        </w:rPr>
      </w:pPr>
    </w:p>
    <w:p w14:paraId="6963A9AB" w14:textId="77777777" w:rsidR="00000000" w:rsidRDefault="00581103">
      <w:pPr>
        <w:pStyle w:val="a0"/>
        <w:rPr>
          <w:rFonts w:hint="cs"/>
          <w:rtl/>
        </w:rPr>
      </w:pPr>
      <w:r>
        <w:rPr>
          <w:rFonts w:hint="cs"/>
          <w:rtl/>
        </w:rPr>
        <w:t>אדוני, אתה יודע למה אני לא מקבל את ההערה הזאת? אני אגיד לך מדוע. אם כולם מדברים על אותו נושא, ואני סוטה קצת, זה בסדר, אבל לפני אחמד טיבי דיבר פה על החינוך בישראל.</w:t>
      </w:r>
    </w:p>
    <w:p w14:paraId="2F70FDFB" w14:textId="77777777" w:rsidR="00000000" w:rsidRDefault="00581103">
      <w:pPr>
        <w:pStyle w:val="a0"/>
        <w:rPr>
          <w:rFonts w:hint="cs"/>
          <w:rtl/>
        </w:rPr>
      </w:pPr>
    </w:p>
    <w:p w14:paraId="1CCC5F80" w14:textId="77777777" w:rsidR="00000000" w:rsidRDefault="00581103">
      <w:pPr>
        <w:pStyle w:val="af1"/>
        <w:rPr>
          <w:rtl/>
        </w:rPr>
      </w:pPr>
      <w:r>
        <w:rPr>
          <w:rtl/>
        </w:rPr>
        <w:t>היו"ר ראובן ריבלין:</w:t>
      </w:r>
    </w:p>
    <w:p w14:paraId="677878C1" w14:textId="77777777" w:rsidR="00000000" w:rsidRDefault="00581103">
      <w:pPr>
        <w:pStyle w:val="a0"/>
        <w:rPr>
          <w:rtl/>
        </w:rPr>
      </w:pPr>
    </w:p>
    <w:p w14:paraId="13BD7A5A" w14:textId="77777777" w:rsidR="00000000" w:rsidRDefault="00581103">
      <w:pPr>
        <w:pStyle w:val="a0"/>
        <w:rPr>
          <w:rFonts w:hint="cs"/>
          <w:rtl/>
        </w:rPr>
      </w:pPr>
      <w:r>
        <w:rPr>
          <w:rFonts w:hint="cs"/>
          <w:rtl/>
        </w:rPr>
        <w:t>על חשבונו.</w:t>
      </w:r>
    </w:p>
    <w:p w14:paraId="670B9A4C" w14:textId="77777777" w:rsidR="00000000" w:rsidRDefault="00581103">
      <w:pPr>
        <w:pStyle w:val="a0"/>
        <w:rPr>
          <w:rFonts w:hint="cs"/>
          <w:rtl/>
        </w:rPr>
      </w:pPr>
    </w:p>
    <w:p w14:paraId="432B3A03" w14:textId="77777777" w:rsidR="00000000" w:rsidRDefault="00581103">
      <w:pPr>
        <w:pStyle w:val="-"/>
        <w:rPr>
          <w:rtl/>
        </w:rPr>
      </w:pPr>
      <w:bookmarkStart w:id="494" w:name="FS000000493T14_07_2004_17_04_10C"/>
      <w:bookmarkEnd w:id="494"/>
      <w:r>
        <w:rPr>
          <w:rtl/>
        </w:rPr>
        <w:t>דוד טל (עם אחד):</w:t>
      </w:r>
    </w:p>
    <w:p w14:paraId="6C5D6E36" w14:textId="77777777" w:rsidR="00000000" w:rsidRDefault="00581103">
      <w:pPr>
        <w:pStyle w:val="a0"/>
        <w:rPr>
          <w:rtl/>
        </w:rPr>
      </w:pPr>
    </w:p>
    <w:p w14:paraId="575A07C0" w14:textId="77777777" w:rsidR="00000000" w:rsidRDefault="00581103">
      <w:pPr>
        <w:pStyle w:val="a0"/>
        <w:rPr>
          <w:rFonts w:hint="cs"/>
          <w:rtl/>
        </w:rPr>
      </w:pPr>
      <w:r>
        <w:rPr>
          <w:rFonts w:hint="cs"/>
          <w:rtl/>
        </w:rPr>
        <w:t xml:space="preserve">על חשבוני. גם זה על </w:t>
      </w:r>
      <w:r>
        <w:rPr>
          <w:rFonts w:hint="cs"/>
          <w:rtl/>
        </w:rPr>
        <w:t>חשבוני.</w:t>
      </w:r>
    </w:p>
    <w:p w14:paraId="33E82D96" w14:textId="77777777" w:rsidR="00000000" w:rsidRDefault="00581103">
      <w:pPr>
        <w:pStyle w:val="a0"/>
        <w:rPr>
          <w:rFonts w:hint="cs"/>
          <w:rtl/>
        </w:rPr>
      </w:pPr>
    </w:p>
    <w:p w14:paraId="6D29AF5A" w14:textId="77777777" w:rsidR="00000000" w:rsidRDefault="00581103">
      <w:pPr>
        <w:pStyle w:val="af1"/>
        <w:rPr>
          <w:rtl/>
        </w:rPr>
      </w:pPr>
      <w:r>
        <w:rPr>
          <w:rtl/>
        </w:rPr>
        <w:t>היו"ר ראובן ריבלין:</w:t>
      </w:r>
    </w:p>
    <w:p w14:paraId="7339040E" w14:textId="77777777" w:rsidR="00000000" w:rsidRDefault="00581103">
      <w:pPr>
        <w:pStyle w:val="a0"/>
        <w:rPr>
          <w:rtl/>
        </w:rPr>
      </w:pPr>
    </w:p>
    <w:p w14:paraId="6D5D90BC" w14:textId="77777777" w:rsidR="00000000" w:rsidRDefault="00581103">
      <w:pPr>
        <w:pStyle w:val="a0"/>
        <w:rPr>
          <w:rFonts w:hint="cs"/>
          <w:rtl/>
        </w:rPr>
      </w:pPr>
      <w:r>
        <w:rPr>
          <w:rFonts w:hint="cs"/>
          <w:rtl/>
        </w:rPr>
        <w:t>דבר.</w:t>
      </w:r>
    </w:p>
    <w:p w14:paraId="39865BAE" w14:textId="77777777" w:rsidR="00000000" w:rsidRDefault="00581103">
      <w:pPr>
        <w:pStyle w:val="a0"/>
        <w:rPr>
          <w:rFonts w:hint="cs"/>
          <w:rtl/>
        </w:rPr>
      </w:pPr>
    </w:p>
    <w:p w14:paraId="727804E4" w14:textId="77777777" w:rsidR="00000000" w:rsidRDefault="00581103">
      <w:pPr>
        <w:pStyle w:val="-"/>
        <w:rPr>
          <w:rtl/>
        </w:rPr>
      </w:pPr>
      <w:bookmarkStart w:id="495" w:name="FS000000493T14_07_2004_17_34_18C"/>
      <w:bookmarkEnd w:id="495"/>
      <w:r>
        <w:rPr>
          <w:rtl/>
        </w:rPr>
        <w:t>דוד טל (עם אחד):</w:t>
      </w:r>
    </w:p>
    <w:p w14:paraId="01608123" w14:textId="77777777" w:rsidR="00000000" w:rsidRDefault="00581103">
      <w:pPr>
        <w:pStyle w:val="a0"/>
        <w:rPr>
          <w:rtl/>
        </w:rPr>
      </w:pPr>
    </w:p>
    <w:p w14:paraId="6E46DB2D" w14:textId="77777777" w:rsidR="00000000" w:rsidRDefault="00581103">
      <w:pPr>
        <w:pStyle w:val="a0"/>
        <w:rPr>
          <w:rFonts w:hint="cs"/>
          <w:rtl/>
        </w:rPr>
      </w:pPr>
      <w:r>
        <w:rPr>
          <w:rFonts w:hint="cs"/>
          <w:rtl/>
        </w:rPr>
        <w:t>אם כך, אדוני היושב-ראש, אנחנו כבר רואים בעיני רוחנו מה בעצם הולך לקרות. הנמלים האלה יעברו בסופו של יום לידיים פרטיות. מי שיקטוף ויגזור את הקופון - אלה אותם עשירי המדינה, שיגרמו בהכרח לכך שפערי השכר במדי</w:t>
      </w:r>
      <w:r>
        <w:rPr>
          <w:rFonts w:hint="cs"/>
          <w:rtl/>
        </w:rPr>
        <w:t>נה בין העשירים לעניים יהיו הרבה יותר גדולים, הרבה יותר עמוקים, הרבה יותר רחבים. וההשלכה הכי גרועה של זה, שביום מן הימים זה יתפוצץ. אל תשלו את עצמכם שהדבר הזה יעבור, מפני שכבר אמרתי פעם, ואני אומר בפעם השנייה: אם יהיו ילדים רעבים באור-עקיבא, לא יהיה שקט בקי</w:t>
      </w:r>
      <w:r>
        <w:rPr>
          <w:rFonts w:hint="cs"/>
          <w:rtl/>
        </w:rPr>
        <w:t xml:space="preserve">סריה, ואם אנחנו לא מבינים שאנחנו חיים בחברה אחת, ואנחנו צריכים לדאוג גם לרש, לעני, לאביון, לחולה, לזקן, לגמלאי </w:t>
      </w:r>
      <w:r>
        <w:rPr>
          <w:rtl/>
        </w:rPr>
        <w:t>–</w:t>
      </w:r>
      <w:r>
        <w:rPr>
          <w:rFonts w:hint="cs"/>
          <w:rtl/>
        </w:rPr>
        <w:t xml:space="preserve"> אם לא מבינים את זה, לא תהיה חברה בישראל. אולי יהיו עשירים, אולי תהיה כלכלה, אבל תהיה כלכלה מקולקלת.</w:t>
      </w:r>
    </w:p>
    <w:p w14:paraId="2F5347C8" w14:textId="77777777" w:rsidR="00000000" w:rsidRDefault="00581103">
      <w:pPr>
        <w:pStyle w:val="a0"/>
        <w:rPr>
          <w:rFonts w:hint="cs"/>
          <w:rtl/>
        </w:rPr>
      </w:pPr>
    </w:p>
    <w:p w14:paraId="28F5A165" w14:textId="77777777" w:rsidR="00000000" w:rsidRDefault="00581103">
      <w:pPr>
        <w:pStyle w:val="a0"/>
        <w:rPr>
          <w:rFonts w:hint="cs"/>
          <w:rtl/>
        </w:rPr>
      </w:pPr>
      <w:r>
        <w:rPr>
          <w:rFonts w:hint="cs"/>
          <w:rtl/>
        </w:rPr>
        <w:t>אדוני היושב-ראש, לא רק אנשי האוצר כאן אשמי</w:t>
      </w:r>
      <w:r>
        <w:rPr>
          <w:rFonts w:hint="cs"/>
          <w:rtl/>
        </w:rPr>
        <w:t>ם בקטע הזה, מפני שאני מאשים לא מעט את בנק ישראל. בזמנו, בריסון שלו, הוא גרם לשיעורי אבטלה אסטרונומיים ולמצוקות של הרבה מאוד שכבות במדינת ישראל, שכבות חלשות של משפחות שנפגעו מהמדיניות הזאת. ועד היום, כתוצאה מהמדיניות המרוסנת הזאת של בנק ישראל, מימי פרנקל, ד</w:t>
      </w:r>
      <w:r>
        <w:rPr>
          <w:rFonts w:hint="cs"/>
          <w:rtl/>
        </w:rPr>
        <w:t xml:space="preserve">רך אגב, עד היום, עד ימיו של קליין, אנחנו רואים שמספר המובטלים רק הולך וגואה, ואני מקווה שבאיזה מקום הוא ייעצר. </w:t>
      </w:r>
    </w:p>
    <w:p w14:paraId="723D5C15" w14:textId="77777777" w:rsidR="00000000" w:rsidRDefault="00581103">
      <w:pPr>
        <w:pStyle w:val="a0"/>
        <w:rPr>
          <w:rFonts w:hint="cs"/>
          <w:rtl/>
        </w:rPr>
      </w:pPr>
    </w:p>
    <w:p w14:paraId="37027AE7" w14:textId="77777777" w:rsidR="00000000" w:rsidRDefault="00581103">
      <w:pPr>
        <w:pStyle w:val="a0"/>
        <w:rPr>
          <w:rFonts w:hint="cs"/>
          <w:rtl/>
        </w:rPr>
      </w:pPr>
      <w:r>
        <w:rPr>
          <w:rFonts w:hint="cs"/>
          <w:rtl/>
        </w:rPr>
        <w:t>צריך להבין, שאדם שהוא מובטל, הוא אדם שמתבייש; אדם שמגיע הביתה ולא מביא פרנסה הביתה, הוא אדם נכלם, אדם שפוף, אדם כחוש, כל מה שאתה רוצה. ולא בכדי</w:t>
      </w:r>
      <w:r>
        <w:rPr>
          <w:rFonts w:hint="cs"/>
          <w:rtl/>
        </w:rPr>
        <w:t xml:space="preserve"> קורה מה שקורה, ואנשים שולחים יד בנפשם, כמו אותם חקלאים שעשו את זה, בגלל צוק העתים, ואנחנו הרי לא יכולים לעמוד מנגד ולתת לדברים האלה לקרות.</w:t>
      </w:r>
    </w:p>
    <w:p w14:paraId="7531D1B2" w14:textId="77777777" w:rsidR="00000000" w:rsidRDefault="00581103">
      <w:pPr>
        <w:pStyle w:val="a0"/>
        <w:rPr>
          <w:rFonts w:hint="cs"/>
          <w:rtl/>
        </w:rPr>
      </w:pPr>
    </w:p>
    <w:p w14:paraId="13469B71" w14:textId="77777777" w:rsidR="00000000" w:rsidRDefault="00581103">
      <w:pPr>
        <w:pStyle w:val="a0"/>
        <w:rPr>
          <w:rFonts w:hint="cs"/>
          <w:rtl/>
        </w:rPr>
      </w:pPr>
      <w:r>
        <w:rPr>
          <w:rFonts w:hint="cs"/>
          <w:rtl/>
        </w:rPr>
        <w:t>לצערי, בנק ישראל לא השכיל בנקודות הזמן הקריטיות, והיו כאלה, והמכריעות להוריד את הריבית כמתבקש, ובכך הוריד עשרות אלפ</w:t>
      </w:r>
      <w:r>
        <w:rPr>
          <w:rFonts w:hint="cs"/>
          <w:rtl/>
        </w:rPr>
        <w:t>י משפחות למעגל העוני היום. אני לא מדבר רק על זה, אני גם אדבר אחר כך, אם ייוותר לי עוד זמן, על הנושא של - - -</w:t>
      </w:r>
    </w:p>
    <w:p w14:paraId="16C6089B" w14:textId="77777777" w:rsidR="00000000" w:rsidRDefault="00581103">
      <w:pPr>
        <w:pStyle w:val="a0"/>
        <w:rPr>
          <w:rFonts w:hint="cs"/>
          <w:rtl/>
        </w:rPr>
      </w:pPr>
    </w:p>
    <w:p w14:paraId="4644F1E2" w14:textId="77777777" w:rsidR="00000000" w:rsidRDefault="00581103">
      <w:pPr>
        <w:pStyle w:val="af1"/>
        <w:rPr>
          <w:rtl/>
        </w:rPr>
      </w:pPr>
      <w:r>
        <w:rPr>
          <w:rtl/>
        </w:rPr>
        <w:t>היו"ר ראובן ריבלין:</w:t>
      </w:r>
    </w:p>
    <w:p w14:paraId="5E004131" w14:textId="77777777" w:rsidR="00000000" w:rsidRDefault="00581103">
      <w:pPr>
        <w:pStyle w:val="a0"/>
        <w:rPr>
          <w:rtl/>
        </w:rPr>
      </w:pPr>
    </w:p>
    <w:p w14:paraId="4AD1E9B0" w14:textId="77777777" w:rsidR="00000000" w:rsidRDefault="00581103">
      <w:pPr>
        <w:pStyle w:val="a0"/>
        <w:rPr>
          <w:rFonts w:hint="cs"/>
          <w:rtl/>
        </w:rPr>
      </w:pPr>
      <w:r>
        <w:rPr>
          <w:rFonts w:hint="cs"/>
          <w:rtl/>
        </w:rPr>
        <w:t>נותרו לך 20 שניות.</w:t>
      </w:r>
    </w:p>
    <w:p w14:paraId="71FEEC90" w14:textId="77777777" w:rsidR="00000000" w:rsidRDefault="00581103">
      <w:pPr>
        <w:pStyle w:val="-"/>
        <w:rPr>
          <w:rtl/>
        </w:rPr>
      </w:pPr>
      <w:bookmarkStart w:id="496" w:name="FS000000493T14_07_2004_17_06_24C"/>
      <w:bookmarkEnd w:id="496"/>
    </w:p>
    <w:p w14:paraId="5BC6322B" w14:textId="77777777" w:rsidR="00000000" w:rsidRDefault="00581103">
      <w:pPr>
        <w:pStyle w:val="-"/>
        <w:rPr>
          <w:rtl/>
        </w:rPr>
      </w:pPr>
      <w:r>
        <w:rPr>
          <w:rtl/>
        </w:rPr>
        <w:t>דוד טל (עם אחד):</w:t>
      </w:r>
    </w:p>
    <w:p w14:paraId="5D7F7E26" w14:textId="77777777" w:rsidR="00000000" w:rsidRDefault="00581103">
      <w:pPr>
        <w:pStyle w:val="a0"/>
        <w:rPr>
          <w:rtl/>
        </w:rPr>
      </w:pPr>
    </w:p>
    <w:p w14:paraId="7F177289" w14:textId="77777777" w:rsidR="00000000" w:rsidRDefault="00581103">
      <w:pPr>
        <w:pStyle w:val="a0"/>
        <w:rPr>
          <w:rFonts w:hint="cs"/>
          <w:rtl/>
        </w:rPr>
      </w:pPr>
      <w:r>
        <w:rPr>
          <w:rFonts w:hint="cs"/>
          <w:rtl/>
        </w:rPr>
        <w:t>תוכנית המאבק הזאת של בנק ישראל, שהוא מדבר עליה, היא בעצם הודאה בפה מלא בכישלון המדיניות</w:t>
      </w:r>
      <w:r>
        <w:rPr>
          <w:rFonts w:hint="cs"/>
          <w:rtl/>
        </w:rPr>
        <w:t xml:space="preserve">. מה עוד היה צריך לקרות, אדוני היושב-ראש, כדי שתיוולד לה תוכנית אמיתית מצד גוף ממסדי, שלטוני, בעל סמכות? מה היה צריך לקרות? השינוי החד הזה בעמדתו ובהשקפתו של בנק ישראל מבורך, אבל מלא תמיהות ותהיות רבות </w:t>
      </w:r>
      <w:r>
        <w:rPr>
          <w:rtl/>
        </w:rPr>
        <w:t>–</w:t>
      </w:r>
      <w:r>
        <w:rPr>
          <w:rFonts w:hint="cs"/>
          <w:rtl/>
        </w:rPr>
        <w:t xml:space="preserve"> למה התמהמה כל כך בנק ישראל בהוצאה לאור של תוכנית שכז</w:t>
      </w:r>
      <w:r>
        <w:rPr>
          <w:rFonts w:hint="cs"/>
          <w:rtl/>
        </w:rPr>
        <w:t>את? לצערי, נדמה לי שכרגע בנק ישראל שופך דמעות תנין. הרי שיעור התעסוקה המחריד שורר שנים רבות, שיעור העוני העצום בישראל לא נולד אתמול.</w:t>
      </w:r>
    </w:p>
    <w:p w14:paraId="4191DFD7" w14:textId="77777777" w:rsidR="00000000" w:rsidRDefault="00581103">
      <w:pPr>
        <w:pStyle w:val="a0"/>
        <w:rPr>
          <w:rFonts w:hint="cs"/>
          <w:rtl/>
        </w:rPr>
      </w:pPr>
    </w:p>
    <w:p w14:paraId="14450E81" w14:textId="77777777" w:rsidR="00000000" w:rsidRDefault="00581103">
      <w:pPr>
        <w:pStyle w:val="af1"/>
        <w:rPr>
          <w:rtl/>
        </w:rPr>
      </w:pPr>
      <w:r>
        <w:rPr>
          <w:rtl/>
        </w:rPr>
        <w:t>היו"ר ראובן ריבלין:</w:t>
      </w:r>
    </w:p>
    <w:p w14:paraId="384A24B5" w14:textId="77777777" w:rsidR="00000000" w:rsidRDefault="00581103">
      <w:pPr>
        <w:pStyle w:val="a0"/>
        <w:rPr>
          <w:rtl/>
        </w:rPr>
      </w:pPr>
    </w:p>
    <w:p w14:paraId="0F6F164A" w14:textId="77777777" w:rsidR="00000000" w:rsidRDefault="00581103">
      <w:pPr>
        <w:pStyle w:val="a0"/>
        <w:rPr>
          <w:rFonts w:hint="cs"/>
          <w:rtl/>
        </w:rPr>
      </w:pPr>
      <w:r>
        <w:rPr>
          <w:rFonts w:hint="cs"/>
          <w:rtl/>
        </w:rPr>
        <w:t>חבר הכנסת טל, עם כל הכבוד, אני יודע, אדוני יכול לדבר פה שעה, כי הוא מדבר על בנק ישראל, על חוק ההסדרים</w:t>
      </w:r>
      <w:r>
        <w:rPr>
          <w:rFonts w:hint="cs"/>
          <w:rtl/>
        </w:rPr>
        <w:t>. אלה נושאים חשובים, הרי גורל, אבל הם לא שייכים לחוק הזה. אם אדוני רוצה לדבר על החוק, בבקשה.</w:t>
      </w:r>
    </w:p>
    <w:p w14:paraId="33B6C2E4" w14:textId="77777777" w:rsidR="00000000" w:rsidRDefault="00581103">
      <w:pPr>
        <w:pStyle w:val="a0"/>
        <w:rPr>
          <w:rFonts w:hint="cs"/>
          <w:rtl/>
        </w:rPr>
      </w:pPr>
    </w:p>
    <w:p w14:paraId="055F6C8A" w14:textId="77777777" w:rsidR="00000000" w:rsidRDefault="00581103">
      <w:pPr>
        <w:pStyle w:val="-"/>
        <w:rPr>
          <w:rtl/>
        </w:rPr>
      </w:pPr>
      <w:bookmarkStart w:id="497" w:name="FS000000493T14_07_2004_17_07_08C"/>
      <w:bookmarkEnd w:id="497"/>
      <w:r>
        <w:rPr>
          <w:rtl/>
        </w:rPr>
        <w:t>דוד טל (עם אחד):</w:t>
      </w:r>
    </w:p>
    <w:p w14:paraId="38D39717" w14:textId="77777777" w:rsidR="00000000" w:rsidRDefault="00581103">
      <w:pPr>
        <w:pStyle w:val="a0"/>
        <w:rPr>
          <w:rtl/>
        </w:rPr>
      </w:pPr>
    </w:p>
    <w:p w14:paraId="28582699" w14:textId="77777777" w:rsidR="00000000" w:rsidRDefault="00581103">
      <w:pPr>
        <w:pStyle w:val="a0"/>
        <w:rPr>
          <w:rFonts w:hint="cs"/>
          <w:rtl/>
        </w:rPr>
      </w:pPr>
      <w:r>
        <w:rPr>
          <w:rFonts w:hint="cs"/>
          <w:rtl/>
        </w:rPr>
        <w:t>אני רוצה לדבר על ההשלכות שיהיו על העובדים בנמל כתוצאה מכך.</w:t>
      </w:r>
    </w:p>
    <w:p w14:paraId="58CD7BDF" w14:textId="77777777" w:rsidR="00000000" w:rsidRDefault="00581103">
      <w:pPr>
        <w:pStyle w:val="a0"/>
        <w:rPr>
          <w:rFonts w:hint="cs"/>
          <w:rtl/>
        </w:rPr>
      </w:pPr>
    </w:p>
    <w:p w14:paraId="5E15EE01" w14:textId="77777777" w:rsidR="00000000" w:rsidRDefault="00581103">
      <w:pPr>
        <w:pStyle w:val="af1"/>
        <w:rPr>
          <w:rtl/>
        </w:rPr>
      </w:pPr>
      <w:r>
        <w:rPr>
          <w:rtl/>
        </w:rPr>
        <w:t>היו"ר ראובן ריבלין:</w:t>
      </w:r>
    </w:p>
    <w:p w14:paraId="0A588DF5" w14:textId="77777777" w:rsidR="00000000" w:rsidRDefault="00581103">
      <w:pPr>
        <w:pStyle w:val="a0"/>
        <w:rPr>
          <w:rtl/>
        </w:rPr>
      </w:pPr>
    </w:p>
    <w:p w14:paraId="024AB192" w14:textId="77777777" w:rsidR="00000000" w:rsidRDefault="00581103">
      <w:pPr>
        <w:pStyle w:val="a0"/>
        <w:rPr>
          <w:rFonts w:hint="cs"/>
          <w:rtl/>
        </w:rPr>
      </w:pPr>
      <w:r>
        <w:rPr>
          <w:rFonts w:hint="cs"/>
          <w:rtl/>
        </w:rPr>
        <w:t>הבנתי, אבל פה זה לא אוניברסיטה, זה פרלמנט, ואנחנו צריכים להגביל</w:t>
      </w:r>
      <w:r>
        <w:rPr>
          <w:rFonts w:hint="cs"/>
          <w:rtl/>
        </w:rPr>
        <w:t xml:space="preserve"> את עצמנו בזמן.</w:t>
      </w:r>
    </w:p>
    <w:p w14:paraId="068ADF0C" w14:textId="77777777" w:rsidR="00000000" w:rsidRDefault="00581103">
      <w:pPr>
        <w:pStyle w:val="a0"/>
        <w:rPr>
          <w:rFonts w:hint="cs"/>
          <w:rtl/>
        </w:rPr>
      </w:pPr>
    </w:p>
    <w:p w14:paraId="189B7AE6" w14:textId="77777777" w:rsidR="00000000" w:rsidRDefault="00581103">
      <w:pPr>
        <w:pStyle w:val="-"/>
        <w:rPr>
          <w:rtl/>
        </w:rPr>
      </w:pPr>
      <w:bookmarkStart w:id="498" w:name="FS000000493T14_07_2004_17_46_13C"/>
      <w:bookmarkEnd w:id="498"/>
      <w:r>
        <w:rPr>
          <w:rtl/>
        </w:rPr>
        <w:t>דוד טל (עם אחד):</w:t>
      </w:r>
    </w:p>
    <w:p w14:paraId="1FC6821E" w14:textId="77777777" w:rsidR="00000000" w:rsidRDefault="00581103">
      <w:pPr>
        <w:pStyle w:val="a0"/>
        <w:rPr>
          <w:rtl/>
        </w:rPr>
      </w:pPr>
    </w:p>
    <w:p w14:paraId="1D7A88D0" w14:textId="77777777" w:rsidR="00000000" w:rsidRDefault="00581103">
      <w:pPr>
        <w:pStyle w:val="a0"/>
        <w:rPr>
          <w:rFonts w:hint="cs"/>
          <w:rtl/>
        </w:rPr>
      </w:pPr>
      <w:r>
        <w:rPr>
          <w:rFonts w:hint="cs"/>
          <w:rtl/>
        </w:rPr>
        <w:t>אני אגביל את עצמי. אני לוקח לתשומת לבי את ההערה שלך.</w:t>
      </w:r>
    </w:p>
    <w:p w14:paraId="00DF4F79" w14:textId="77777777" w:rsidR="00000000" w:rsidRDefault="00581103">
      <w:pPr>
        <w:pStyle w:val="a0"/>
        <w:rPr>
          <w:rFonts w:hint="cs"/>
          <w:rtl/>
        </w:rPr>
      </w:pPr>
    </w:p>
    <w:p w14:paraId="11F87DC2" w14:textId="77777777" w:rsidR="00000000" w:rsidRDefault="00581103">
      <w:pPr>
        <w:pStyle w:val="af1"/>
        <w:rPr>
          <w:rtl/>
        </w:rPr>
      </w:pPr>
      <w:r>
        <w:rPr>
          <w:rtl/>
        </w:rPr>
        <w:t>היו"ר ראובן ריבלין:</w:t>
      </w:r>
    </w:p>
    <w:p w14:paraId="04FD3E6E" w14:textId="77777777" w:rsidR="00000000" w:rsidRDefault="00581103">
      <w:pPr>
        <w:pStyle w:val="a0"/>
        <w:rPr>
          <w:rtl/>
        </w:rPr>
      </w:pPr>
    </w:p>
    <w:p w14:paraId="0250B91D" w14:textId="77777777" w:rsidR="00000000" w:rsidRDefault="00581103">
      <w:pPr>
        <w:pStyle w:val="a0"/>
        <w:rPr>
          <w:rFonts w:hint="cs"/>
          <w:rtl/>
        </w:rPr>
      </w:pPr>
      <w:r>
        <w:rPr>
          <w:rFonts w:hint="cs"/>
          <w:rtl/>
        </w:rPr>
        <w:t>אדוני גמר את הזמן. אם יש לו משהו לדבר על חוק הנמלים, אני לא אחסום אותו, אני אתן לו להמשיך לדבר על חוק הנמלים, אבל אם הוא בא להסביר לנו דברים חשובי</w:t>
      </w:r>
      <w:r>
        <w:rPr>
          <w:rFonts w:hint="cs"/>
          <w:rtl/>
        </w:rPr>
        <w:t>ם ביותר: על בית-המשפט, על יחסים בין הרשויות השונות, על שלטון החוק, זה דבר חשוב ביותר. כל הדברים האלה הם חשובים, אבל אנחנו לא עושים פיליבסטר.</w:t>
      </w:r>
    </w:p>
    <w:p w14:paraId="6DDA3505" w14:textId="77777777" w:rsidR="00000000" w:rsidRDefault="00581103">
      <w:pPr>
        <w:pStyle w:val="a0"/>
        <w:rPr>
          <w:rFonts w:hint="cs"/>
          <w:rtl/>
        </w:rPr>
      </w:pPr>
    </w:p>
    <w:p w14:paraId="6730F674" w14:textId="77777777" w:rsidR="00000000" w:rsidRDefault="00581103">
      <w:pPr>
        <w:pStyle w:val="-"/>
        <w:rPr>
          <w:rtl/>
        </w:rPr>
      </w:pPr>
      <w:bookmarkStart w:id="499" w:name="FS000000493T14_07_2004_17_07_26C"/>
      <w:bookmarkStart w:id="500" w:name="FS000000493T14_07_2004_17_47_59C"/>
      <w:bookmarkEnd w:id="499"/>
      <w:bookmarkEnd w:id="500"/>
      <w:r>
        <w:rPr>
          <w:rtl/>
        </w:rPr>
        <w:t>דוד טל (עם אחד):</w:t>
      </w:r>
    </w:p>
    <w:p w14:paraId="5C6BB7CD" w14:textId="77777777" w:rsidR="00000000" w:rsidRDefault="00581103">
      <w:pPr>
        <w:pStyle w:val="a0"/>
        <w:rPr>
          <w:rtl/>
        </w:rPr>
      </w:pPr>
    </w:p>
    <w:p w14:paraId="2B771063" w14:textId="77777777" w:rsidR="00000000" w:rsidRDefault="00581103">
      <w:pPr>
        <w:pStyle w:val="a0"/>
        <w:rPr>
          <w:rFonts w:hint="cs"/>
          <w:rtl/>
        </w:rPr>
      </w:pPr>
      <w:r>
        <w:rPr>
          <w:rFonts w:hint="cs"/>
          <w:rtl/>
        </w:rPr>
        <w:t>זה לא פיליבסטר, אדוני, אני לא מתכוון - - -</w:t>
      </w:r>
    </w:p>
    <w:p w14:paraId="11BC626F" w14:textId="77777777" w:rsidR="00000000" w:rsidRDefault="00581103">
      <w:pPr>
        <w:pStyle w:val="af1"/>
        <w:rPr>
          <w:rtl/>
        </w:rPr>
      </w:pPr>
    </w:p>
    <w:p w14:paraId="03190635" w14:textId="77777777" w:rsidR="00000000" w:rsidRDefault="00581103">
      <w:pPr>
        <w:pStyle w:val="af1"/>
        <w:rPr>
          <w:rtl/>
        </w:rPr>
      </w:pPr>
      <w:r>
        <w:rPr>
          <w:rtl/>
        </w:rPr>
        <w:t>היו"ר ראובן ריבלין:</w:t>
      </w:r>
    </w:p>
    <w:p w14:paraId="720FD679" w14:textId="77777777" w:rsidR="00000000" w:rsidRDefault="00581103">
      <w:pPr>
        <w:pStyle w:val="a0"/>
        <w:rPr>
          <w:rtl/>
        </w:rPr>
      </w:pPr>
    </w:p>
    <w:p w14:paraId="64A3DB24" w14:textId="77777777" w:rsidR="00000000" w:rsidRDefault="00581103">
      <w:pPr>
        <w:pStyle w:val="a0"/>
        <w:rPr>
          <w:rFonts w:hint="cs"/>
          <w:rtl/>
        </w:rPr>
      </w:pPr>
      <w:r>
        <w:rPr>
          <w:rFonts w:hint="cs"/>
          <w:rtl/>
        </w:rPr>
        <w:t>אדוני יכול לדבר בעשר דקות שלו ע</w:t>
      </w:r>
      <w:r>
        <w:rPr>
          <w:rFonts w:hint="cs"/>
          <w:rtl/>
        </w:rPr>
        <w:t>ל מה שהוא רוצה, אבל לא למעלה מזה.</w:t>
      </w:r>
    </w:p>
    <w:p w14:paraId="7D1AD64E" w14:textId="77777777" w:rsidR="00000000" w:rsidRDefault="00581103">
      <w:pPr>
        <w:pStyle w:val="a0"/>
        <w:rPr>
          <w:rFonts w:hint="cs"/>
          <w:rtl/>
        </w:rPr>
      </w:pPr>
    </w:p>
    <w:p w14:paraId="099C7390" w14:textId="77777777" w:rsidR="00000000" w:rsidRDefault="00581103">
      <w:pPr>
        <w:pStyle w:val="-"/>
        <w:rPr>
          <w:rtl/>
        </w:rPr>
      </w:pPr>
      <w:bookmarkStart w:id="501" w:name="FS000000493T14_07_2004_17_07_51C"/>
      <w:bookmarkEnd w:id="501"/>
      <w:r>
        <w:rPr>
          <w:rtl/>
        </w:rPr>
        <w:t>דוד טל (עם אחד):</w:t>
      </w:r>
    </w:p>
    <w:p w14:paraId="520A0D4A" w14:textId="77777777" w:rsidR="00000000" w:rsidRDefault="00581103">
      <w:pPr>
        <w:pStyle w:val="a0"/>
        <w:rPr>
          <w:rtl/>
        </w:rPr>
      </w:pPr>
    </w:p>
    <w:p w14:paraId="66ACAFA4" w14:textId="77777777" w:rsidR="00000000" w:rsidRDefault="00581103">
      <w:pPr>
        <w:pStyle w:val="a0"/>
        <w:rPr>
          <w:rFonts w:hint="cs"/>
          <w:rtl/>
        </w:rPr>
      </w:pPr>
      <w:r>
        <w:rPr>
          <w:rFonts w:hint="cs"/>
          <w:rtl/>
        </w:rPr>
        <w:t>כפי שקורה כרגע בנמלים, והיו לנו דוגמאות כאלה בעבר, זה קרה בענף הבנקאות, כך קרה בנושאים שונים, בפתיחת שוק השיחות הבין-הלאומית, כך קורה בדמי הקישוריות בסלולר בשנים האחרונות, שכולן מדברות על תחרות, תחרות, ת</w:t>
      </w:r>
      <w:r>
        <w:rPr>
          <w:rFonts w:hint="cs"/>
          <w:rtl/>
        </w:rPr>
        <w:t>חרות, ובפועל לא היתה תחרות, ואני מקווה ששר התקשורת הנוכחי יפתח את שוק השיחות הבין-לאומיות. בעצם הוא חתם עם חברה אחת או שתיים בשבוע האחרון, אבל לעומת זאת, בנושא ה-</w:t>
      </w:r>
      <w:r>
        <w:t>SMS</w:t>
      </w:r>
      <w:r>
        <w:rPr>
          <w:rFonts w:hint="cs"/>
          <w:rtl/>
        </w:rPr>
        <w:t xml:space="preserve"> למשל, הוא הוריד רק ב-25% במקום כ-50%, כהמלצת אנשי המקצוע שם.</w:t>
      </w:r>
    </w:p>
    <w:p w14:paraId="09DB05AA" w14:textId="77777777" w:rsidR="00000000" w:rsidRDefault="00581103">
      <w:pPr>
        <w:pStyle w:val="a0"/>
        <w:rPr>
          <w:rFonts w:hint="cs"/>
          <w:rtl/>
        </w:rPr>
      </w:pPr>
    </w:p>
    <w:p w14:paraId="3275117E" w14:textId="77777777" w:rsidR="00000000" w:rsidRDefault="00581103">
      <w:pPr>
        <w:pStyle w:val="a0"/>
        <w:rPr>
          <w:rFonts w:hint="cs"/>
          <w:rtl/>
        </w:rPr>
      </w:pPr>
      <w:r>
        <w:rPr>
          <w:rFonts w:hint="cs"/>
          <w:rtl/>
        </w:rPr>
        <w:t>כך קרה, לצערי, וזה גורם להתר</w:t>
      </w:r>
      <w:r>
        <w:rPr>
          <w:rFonts w:hint="cs"/>
          <w:rtl/>
        </w:rPr>
        <w:t xml:space="preserve">חבות הפערים החברתיים, שתפסו ממדים עצומים, שהובילו אנשים רבים לשלוח יד בנפשם. כך קורה לצערי בכל תחום, ולצערי עוד נבכה על הימים הללו שבמו-ידינו לחצנו על הלחצנים ואישרנו את החוק הזה. </w:t>
      </w:r>
    </w:p>
    <w:p w14:paraId="502CD43B" w14:textId="77777777" w:rsidR="00000000" w:rsidRDefault="00581103">
      <w:pPr>
        <w:pStyle w:val="a0"/>
        <w:rPr>
          <w:rFonts w:hint="cs"/>
          <w:rtl/>
        </w:rPr>
      </w:pPr>
    </w:p>
    <w:p w14:paraId="62D6C3E2" w14:textId="77777777" w:rsidR="00000000" w:rsidRDefault="00581103">
      <w:pPr>
        <w:pStyle w:val="a0"/>
        <w:rPr>
          <w:rFonts w:hint="cs"/>
          <w:rtl/>
        </w:rPr>
      </w:pPr>
      <w:r>
        <w:rPr>
          <w:rFonts w:hint="cs"/>
          <w:rtl/>
        </w:rPr>
        <w:t>לכן אני קורא לחברי הכנסת לחשוב פעמיים, מפני שבאותו רגע שבו יילחצו כאמור הל</w:t>
      </w:r>
      <w:r>
        <w:rPr>
          <w:rFonts w:hint="cs"/>
          <w:rtl/>
        </w:rPr>
        <w:t>חצנים, ותהיה התוצאה בעד החוק, באותו רגע תתחיל השביתה, ואת התוצאות, אותם חברי כנסת יצטרכו לשאת על גבם.</w:t>
      </w:r>
    </w:p>
    <w:p w14:paraId="642596E2" w14:textId="77777777" w:rsidR="00000000" w:rsidRDefault="00581103">
      <w:pPr>
        <w:pStyle w:val="a0"/>
        <w:rPr>
          <w:rFonts w:hint="cs"/>
          <w:rtl/>
        </w:rPr>
      </w:pPr>
    </w:p>
    <w:p w14:paraId="111A3784" w14:textId="77777777" w:rsidR="00000000" w:rsidRDefault="00581103">
      <w:pPr>
        <w:pStyle w:val="af1"/>
        <w:rPr>
          <w:rtl/>
        </w:rPr>
      </w:pPr>
      <w:r>
        <w:rPr>
          <w:rtl/>
        </w:rPr>
        <w:t>היו"ר ראובן ריבלין:</w:t>
      </w:r>
    </w:p>
    <w:p w14:paraId="35D08D82" w14:textId="77777777" w:rsidR="00000000" w:rsidRDefault="00581103">
      <w:pPr>
        <w:pStyle w:val="a0"/>
        <w:rPr>
          <w:rtl/>
        </w:rPr>
      </w:pPr>
    </w:p>
    <w:p w14:paraId="1CD183CE" w14:textId="77777777" w:rsidR="00000000" w:rsidRDefault="00581103">
      <w:pPr>
        <w:pStyle w:val="a0"/>
        <w:rPr>
          <w:rFonts w:hint="cs"/>
          <w:rtl/>
        </w:rPr>
      </w:pPr>
      <w:r>
        <w:rPr>
          <w:rFonts w:hint="cs"/>
          <w:rtl/>
        </w:rPr>
        <w:t>תודה רבה, חבר הכנסת טל. אנחנו תמיד מאמינים שסוף מעשה בלחיצה ובמחשבה תחילה, בכל נושא ונושא.</w:t>
      </w:r>
    </w:p>
    <w:p w14:paraId="2CBA2591" w14:textId="77777777" w:rsidR="00000000" w:rsidRDefault="00581103">
      <w:pPr>
        <w:pStyle w:val="a0"/>
        <w:rPr>
          <w:rFonts w:hint="cs"/>
          <w:rtl/>
        </w:rPr>
      </w:pPr>
    </w:p>
    <w:p w14:paraId="7C3FFA33" w14:textId="77777777" w:rsidR="00000000" w:rsidRDefault="00581103">
      <w:pPr>
        <w:pStyle w:val="-"/>
        <w:rPr>
          <w:rtl/>
        </w:rPr>
      </w:pPr>
      <w:bookmarkStart w:id="502" w:name="FS000000493T14_07_2004_17_09_03C"/>
      <w:bookmarkEnd w:id="502"/>
      <w:r>
        <w:rPr>
          <w:rtl/>
        </w:rPr>
        <w:t>דוד טל (עם אחד):</w:t>
      </w:r>
    </w:p>
    <w:p w14:paraId="3D6E5E27" w14:textId="77777777" w:rsidR="00000000" w:rsidRDefault="00581103">
      <w:pPr>
        <w:pStyle w:val="a0"/>
        <w:rPr>
          <w:rtl/>
        </w:rPr>
      </w:pPr>
    </w:p>
    <w:p w14:paraId="4E1EE019" w14:textId="77777777" w:rsidR="00000000" w:rsidRDefault="00581103">
      <w:pPr>
        <w:pStyle w:val="a0"/>
        <w:rPr>
          <w:rFonts w:hint="cs"/>
          <w:rtl/>
        </w:rPr>
      </w:pPr>
      <w:r>
        <w:rPr>
          <w:rFonts w:hint="cs"/>
          <w:rtl/>
        </w:rPr>
        <w:t xml:space="preserve">לא ראינו את זה בכנסת, </w:t>
      </w:r>
      <w:r>
        <w:rPr>
          <w:rFonts w:hint="cs"/>
          <w:rtl/>
        </w:rPr>
        <w:t>אדוני היושב-ראש.</w:t>
      </w:r>
    </w:p>
    <w:p w14:paraId="1188086F" w14:textId="77777777" w:rsidR="00000000" w:rsidRDefault="00581103">
      <w:pPr>
        <w:pStyle w:val="a0"/>
        <w:rPr>
          <w:rFonts w:hint="cs"/>
          <w:rtl/>
        </w:rPr>
      </w:pPr>
    </w:p>
    <w:p w14:paraId="2AB84CA3" w14:textId="77777777" w:rsidR="00000000" w:rsidRDefault="00581103">
      <w:pPr>
        <w:pStyle w:val="af1"/>
        <w:rPr>
          <w:rtl/>
        </w:rPr>
      </w:pPr>
      <w:r>
        <w:rPr>
          <w:rtl/>
        </w:rPr>
        <w:t>היו"ר ראובן ריבלין:</w:t>
      </w:r>
    </w:p>
    <w:p w14:paraId="7B60D989" w14:textId="77777777" w:rsidR="00000000" w:rsidRDefault="00581103">
      <w:pPr>
        <w:pStyle w:val="a0"/>
        <w:rPr>
          <w:rtl/>
        </w:rPr>
      </w:pPr>
    </w:p>
    <w:p w14:paraId="4D86522F" w14:textId="77777777" w:rsidR="00000000" w:rsidRDefault="00581103">
      <w:pPr>
        <w:pStyle w:val="a0"/>
        <w:rPr>
          <w:rFonts w:hint="cs"/>
          <w:rtl/>
        </w:rPr>
      </w:pPr>
      <w:r>
        <w:rPr>
          <w:rFonts w:hint="cs"/>
          <w:rtl/>
        </w:rPr>
        <w:t xml:space="preserve">חלילה שלא יהיה מצב שבו אנשים ילחצו על הכפתור בלי שהם יודעים על מה הם מצביעים. בעניין הזה - קל וחומר בן בנו של קל וחומר. חבר הכנסת עסאם מח'ול - אדוני, בבקשה. ואחרון הדוברים </w:t>
      </w:r>
      <w:r>
        <w:rPr>
          <w:rtl/>
        </w:rPr>
        <w:t>–</w:t>
      </w:r>
      <w:r>
        <w:rPr>
          <w:rFonts w:hint="cs"/>
          <w:rtl/>
        </w:rPr>
        <w:t xml:space="preserve"> חבר הכנסת חיים כץ.</w:t>
      </w:r>
    </w:p>
    <w:p w14:paraId="350BA0D4" w14:textId="77777777" w:rsidR="00000000" w:rsidRDefault="00581103">
      <w:pPr>
        <w:pStyle w:val="a"/>
        <w:rPr>
          <w:rtl/>
        </w:rPr>
      </w:pPr>
      <w:bookmarkStart w:id="503" w:name="FS000000542T14_07_2004_17_09_25"/>
      <w:bookmarkEnd w:id="503"/>
    </w:p>
    <w:p w14:paraId="1A25B0FF" w14:textId="77777777" w:rsidR="00000000" w:rsidRDefault="00581103">
      <w:pPr>
        <w:pStyle w:val="a"/>
        <w:rPr>
          <w:rtl/>
        </w:rPr>
      </w:pPr>
      <w:bookmarkStart w:id="504" w:name="_Toc81561476"/>
      <w:r>
        <w:rPr>
          <w:rFonts w:hint="eastAsia"/>
          <w:rtl/>
        </w:rPr>
        <w:t>עסאם</w:t>
      </w:r>
      <w:r>
        <w:rPr>
          <w:rtl/>
        </w:rPr>
        <w:t xml:space="preserve"> מח'ול (חד"ש-תע"ל):</w:t>
      </w:r>
      <w:bookmarkEnd w:id="504"/>
    </w:p>
    <w:p w14:paraId="3303E128" w14:textId="77777777" w:rsidR="00000000" w:rsidRDefault="00581103">
      <w:pPr>
        <w:pStyle w:val="a0"/>
        <w:rPr>
          <w:rFonts w:hint="cs"/>
          <w:rtl/>
        </w:rPr>
      </w:pPr>
    </w:p>
    <w:p w14:paraId="36E1900D" w14:textId="77777777" w:rsidR="00000000" w:rsidRDefault="00581103">
      <w:pPr>
        <w:pStyle w:val="a0"/>
        <w:rPr>
          <w:rFonts w:hint="cs"/>
          <w:rtl/>
        </w:rPr>
      </w:pPr>
      <w:r>
        <w:rPr>
          <w:rFonts w:hint="cs"/>
          <w:rtl/>
        </w:rPr>
        <w:t>אדוני היושב-ראש, חברי הכנסת, הממשלה מכה שנית. היא מכה בצורה ברוטלית, והיא מכה בכיוון מאוד ברור, מאוד מוגדר, מאוד עקבי. היא שואלת בעצם: מי צריך עובדים אם יש אפשרות לקבל עבדים? למה בכלל צריך להוציא על עובדים? למה בכלל צריך לחשוב עליהם כאשר המגמה היא ללכת ו</w:t>
      </w:r>
      <w:r>
        <w:rPr>
          <w:rFonts w:hint="cs"/>
          <w:rtl/>
        </w:rPr>
        <w:t>להפריט? זה שם המשחק שמביאה לנו, באיחור של שני עשורים, ממשלת שרון-נתניהו, בצורה הבוטה ביותר והברוטלית ביותר.</w:t>
      </w:r>
    </w:p>
    <w:p w14:paraId="0660185F" w14:textId="77777777" w:rsidR="00000000" w:rsidRDefault="00581103">
      <w:pPr>
        <w:pStyle w:val="a0"/>
        <w:rPr>
          <w:rFonts w:hint="cs"/>
          <w:rtl/>
        </w:rPr>
      </w:pPr>
    </w:p>
    <w:p w14:paraId="2F93993A" w14:textId="77777777" w:rsidR="00000000" w:rsidRDefault="00581103">
      <w:pPr>
        <w:pStyle w:val="a0"/>
        <w:rPr>
          <w:rFonts w:hint="cs"/>
          <w:rtl/>
        </w:rPr>
      </w:pPr>
      <w:r>
        <w:rPr>
          <w:rFonts w:hint="cs"/>
          <w:rtl/>
        </w:rPr>
        <w:t>הפעם הם מכים בנמלים, והיינו עדים לא מזמן למתקפה של הסתה פרועה מטעם הממשלה נגד ציבור העובדים ונגד זכותו לשבות וזכותו להיאבק ולמחות על הפגיעה בזכויות</w:t>
      </w:r>
      <w:r>
        <w:rPr>
          <w:rFonts w:hint="cs"/>
          <w:rtl/>
        </w:rPr>
        <w:t xml:space="preserve"> שמגיעות לו, בהישגים שהשיג בעמל רב ובמאבק קשה.</w:t>
      </w:r>
    </w:p>
    <w:p w14:paraId="4C6A200F" w14:textId="77777777" w:rsidR="00000000" w:rsidRDefault="00581103">
      <w:pPr>
        <w:pStyle w:val="a0"/>
        <w:rPr>
          <w:rFonts w:hint="cs"/>
          <w:rtl/>
        </w:rPr>
      </w:pPr>
    </w:p>
    <w:p w14:paraId="1E5CBF0F" w14:textId="77777777" w:rsidR="00000000" w:rsidRDefault="00581103">
      <w:pPr>
        <w:pStyle w:val="a0"/>
        <w:rPr>
          <w:rFonts w:hint="cs"/>
          <w:rtl/>
        </w:rPr>
      </w:pPr>
      <w:r>
        <w:rPr>
          <w:rFonts w:hint="cs"/>
          <w:rtl/>
        </w:rPr>
        <w:t xml:space="preserve">אני אומר את זה, כיוון שגם בצל המציאות הזאת היינו עדים לממשלה שהוציאה כסף עבור פרסומת כמעט יומיומית ברדיו, בטלוויזיה, איפה לא, כדי להסית נגד העובדים ונגד עמידתם על זכותם לשבות או על זכותם למחות. הכיוון הזה לא </w:t>
      </w:r>
      <w:r>
        <w:rPr>
          <w:rFonts w:hint="cs"/>
          <w:rtl/>
        </w:rPr>
        <w:t xml:space="preserve">נפסק. </w:t>
      </w:r>
    </w:p>
    <w:p w14:paraId="671A7398" w14:textId="77777777" w:rsidR="00000000" w:rsidRDefault="00581103">
      <w:pPr>
        <w:pStyle w:val="a0"/>
        <w:rPr>
          <w:rFonts w:hint="cs"/>
          <w:rtl/>
        </w:rPr>
      </w:pPr>
    </w:p>
    <w:p w14:paraId="7CD1838E" w14:textId="77777777" w:rsidR="00000000" w:rsidRDefault="00581103">
      <w:pPr>
        <w:pStyle w:val="a0"/>
        <w:rPr>
          <w:rFonts w:hint="cs"/>
          <w:rtl/>
        </w:rPr>
      </w:pPr>
      <w:r>
        <w:rPr>
          <w:rFonts w:hint="cs"/>
          <w:rtl/>
        </w:rPr>
        <w:t>אני זוכר את שר האוצר מדבר על המצב בנמל אשדוד דווקא, והוא מספר על עובד שהגיע עם ה"פונטיאק", ושואל: על מה בוכים העובדים האלה? הוא השתמש ב"פונטיאק" הזה כדי לתקוף את מאבק העובדים.</w:t>
      </w:r>
    </w:p>
    <w:p w14:paraId="0CB0C9A9" w14:textId="77777777" w:rsidR="00000000" w:rsidRDefault="00581103">
      <w:pPr>
        <w:pStyle w:val="a0"/>
        <w:rPr>
          <w:rFonts w:hint="cs"/>
          <w:rtl/>
        </w:rPr>
      </w:pPr>
    </w:p>
    <w:p w14:paraId="75352199" w14:textId="77777777" w:rsidR="00000000" w:rsidRDefault="00581103">
      <w:pPr>
        <w:pStyle w:val="af1"/>
        <w:rPr>
          <w:rtl/>
        </w:rPr>
      </w:pPr>
      <w:r>
        <w:rPr>
          <w:rtl/>
        </w:rPr>
        <w:t>היו"ר ראובן ריבלין:</w:t>
      </w:r>
    </w:p>
    <w:p w14:paraId="1256D62F" w14:textId="77777777" w:rsidR="00000000" w:rsidRDefault="00581103">
      <w:pPr>
        <w:pStyle w:val="a0"/>
        <w:rPr>
          <w:rtl/>
        </w:rPr>
      </w:pPr>
    </w:p>
    <w:p w14:paraId="28637642" w14:textId="77777777" w:rsidR="00000000" w:rsidRDefault="00581103">
      <w:pPr>
        <w:pStyle w:val="a0"/>
        <w:rPr>
          <w:rFonts w:hint="cs"/>
          <w:rtl/>
        </w:rPr>
      </w:pPr>
      <w:r>
        <w:rPr>
          <w:rFonts w:hint="cs"/>
          <w:rtl/>
        </w:rPr>
        <w:t>נדמה לי שזה היה "יגואר".</w:t>
      </w:r>
    </w:p>
    <w:p w14:paraId="0ABC89C3" w14:textId="77777777" w:rsidR="00000000" w:rsidRDefault="00581103">
      <w:pPr>
        <w:pStyle w:val="a0"/>
        <w:rPr>
          <w:rFonts w:hint="cs"/>
          <w:rtl/>
        </w:rPr>
      </w:pPr>
    </w:p>
    <w:p w14:paraId="7DFDB1C3" w14:textId="77777777" w:rsidR="00000000" w:rsidRDefault="00581103">
      <w:pPr>
        <w:pStyle w:val="-"/>
        <w:rPr>
          <w:rtl/>
        </w:rPr>
      </w:pPr>
      <w:bookmarkStart w:id="505" w:name="FS000000542T14_07_2004_17_12_17C"/>
      <w:bookmarkEnd w:id="505"/>
      <w:r>
        <w:rPr>
          <w:rtl/>
        </w:rPr>
        <w:t>עסאם מח'ול (חד"ש-תע"ל):</w:t>
      </w:r>
    </w:p>
    <w:p w14:paraId="08998153" w14:textId="77777777" w:rsidR="00000000" w:rsidRDefault="00581103">
      <w:pPr>
        <w:pStyle w:val="a0"/>
        <w:rPr>
          <w:rtl/>
        </w:rPr>
      </w:pPr>
    </w:p>
    <w:p w14:paraId="04030DD2" w14:textId="77777777" w:rsidR="00000000" w:rsidRDefault="00581103">
      <w:pPr>
        <w:pStyle w:val="a0"/>
        <w:rPr>
          <w:rFonts w:hint="cs"/>
          <w:rtl/>
        </w:rPr>
      </w:pPr>
      <w:r>
        <w:rPr>
          <w:rFonts w:hint="cs"/>
          <w:rtl/>
        </w:rPr>
        <w:t>"יגואר". נדמה לי שאותו איש שבו מדובר הוא חבר מרכז הליכוד, היה מקורב לחבר הכנסת עמרי שרון, ובצורה פוליטית מונה לטפל באיזה מוזיאון או לבנות איזה מוזיאון בנמל, והבטיחו לו את השוחד הזה. אותה יד שעושה דבר בלתי מוסרי משתמשת באי-מוסריות של המעשה כדי לתקוף את כלל</w:t>
      </w:r>
      <w:r>
        <w:rPr>
          <w:rFonts w:hint="cs"/>
          <w:rtl/>
        </w:rPr>
        <w:t xml:space="preserve"> ציבור העובדים. </w:t>
      </w:r>
    </w:p>
    <w:p w14:paraId="0435DB67" w14:textId="77777777" w:rsidR="00000000" w:rsidRDefault="00581103">
      <w:pPr>
        <w:pStyle w:val="a0"/>
        <w:rPr>
          <w:rFonts w:hint="cs"/>
          <w:rtl/>
        </w:rPr>
      </w:pPr>
    </w:p>
    <w:p w14:paraId="212EB50B" w14:textId="77777777" w:rsidR="00000000" w:rsidRDefault="00581103">
      <w:pPr>
        <w:pStyle w:val="a0"/>
        <w:rPr>
          <w:rFonts w:hint="cs"/>
          <w:rtl/>
        </w:rPr>
      </w:pPr>
      <w:r>
        <w:rPr>
          <w:rFonts w:hint="cs"/>
          <w:rtl/>
        </w:rPr>
        <w:t>אי-אפשר להתחמק, אי-אפשר להמשיך ולהגיד שזה ייעול, שזה לטובת המשק. שום טובת המשק אין כאן. הרי השאלה מהו המשק. האם המשק הוא רק בעלי ההון? האם המשק הוא הממשלה שמנהלת את העסקים של בעלי ההון? האם אין במשק הזה עובדים? האם המשק הזה יכול להמשיך לה</w:t>
      </w:r>
      <w:r>
        <w:rPr>
          <w:rFonts w:hint="cs"/>
          <w:rtl/>
        </w:rPr>
        <w:t xml:space="preserve">תקיים רק על עבדים? </w:t>
      </w:r>
    </w:p>
    <w:p w14:paraId="17E42A6F" w14:textId="77777777" w:rsidR="00000000" w:rsidRDefault="00581103">
      <w:pPr>
        <w:pStyle w:val="a0"/>
        <w:rPr>
          <w:rFonts w:hint="cs"/>
          <w:rtl/>
        </w:rPr>
      </w:pPr>
    </w:p>
    <w:p w14:paraId="273CAA16" w14:textId="77777777" w:rsidR="00000000" w:rsidRDefault="00581103">
      <w:pPr>
        <w:pStyle w:val="a0"/>
        <w:rPr>
          <w:rFonts w:hint="cs"/>
          <w:rtl/>
        </w:rPr>
      </w:pPr>
      <w:r>
        <w:rPr>
          <w:rFonts w:hint="cs"/>
          <w:rtl/>
        </w:rPr>
        <w:t xml:space="preserve">אני חושב שאנחנו מידרדרים במהירות רבה מדי. אפילו הפסימיסטים לא חשבו שבפרק זמן כה קצר נעמוד מול ממשלה שתחסל בעצם כל דבר אנושי בחברה הזאת. אני מדבר כאן על יחסי העבודה, ואני מדבר כאן על ההשתלחות הבוטה הזאת בעובדים ובזכויותיהם ובהישגים שהם </w:t>
      </w:r>
      <w:r>
        <w:rPr>
          <w:rFonts w:hint="cs"/>
          <w:rtl/>
        </w:rPr>
        <w:t xml:space="preserve">השיגו במאבק של שנים ארוכות. הם השיגו את זה לא במאבק מקומי בלבד, אלא במאבק רחב, בכל העולם. מעמד הפועלים נהנה מהישגים שהושגו במקומות שונים. </w:t>
      </w:r>
    </w:p>
    <w:p w14:paraId="5D55C596" w14:textId="77777777" w:rsidR="00000000" w:rsidRDefault="00581103">
      <w:pPr>
        <w:pStyle w:val="a0"/>
        <w:rPr>
          <w:rFonts w:hint="cs"/>
          <w:rtl/>
        </w:rPr>
      </w:pPr>
    </w:p>
    <w:p w14:paraId="3E8A0327" w14:textId="77777777" w:rsidR="00000000" w:rsidRDefault="00581103">
      <w:pPr>
        <w:pStyle w:val="a0"/>
        <w:rPr>
          <w:rFonts w:hint="cs"/>
          <w:rtl/>
        </w:rPr>
      </w:pPr>
      <w:r>
        <w:rPr>
          <w:rFonts w:hint="cs"/>
          <w:rtl/>
        </w:rPr>
        <w:t>עכשיו באים ומבטיחים. מה כל המהלך הזה, מה כל החוק הזה? החוק הזה אומר: נפריט בקריצת עין. כרגע אנחנו לא מפריטים בצורה ח</w:t>
      </w:r>
      <w:r>
        <w:rPr>
          <w:rFonts w:hint="cs"/>
          <w:rtl/>
        </w:rPr>
        <w:t xml:space="preserve">שופה, אנחנו מכינים את הקרקע להפרטה. אבל מה המשמעות של ההפרטה? האם עולה בדעתו של מישהו, שאיש עסקים שיש לו כסף, והוא רוצה להשקיע אותו, ישקיע במפעל או בנמל או בעסק שלא מרוויח? למה? הרי זה לא הגיוני. זה בלתי אפשרי. לאנשי העסקים יש חוש מפותח. </w:t>
      </w:r>
    </w:p>
    <w:p w14:paraId="4FA7CC14" w14:textId="77777777" w:rsidR="00000000" w:rsidRDefault="00581103">
      <w:pPr>
        <w:pStyle w:val="a0"/>
        <w:ind w:firstLine="0"/>
        <w:rPr>
          <w:rFonts w:hint="cs"/>
          <w:rtl/>
        </w:rPr>
      </w:pPr>
    </w:p>
    <w:p w14:paraId="734CFE18" w14:textId="77777777" w:rsidR="00000000" w:rsidRDefault="00581103">
      <w:pPr>
        <w:pStyle w:val="af1"/>
        <w:rPr>
          <w:rtl/>
        </w:rPr>
      </w:pPr>
      <w:r>
        <w:rPr>
          <w:rtl/>
        </w:rPr>
        <w:t>היו"ר ראובן ריבל</w:t>
      </w:r>
      <w:r>
        <w:rPr>
          <w:rtl/>
        </w:rPr>
        <w:t>ין:</w:t>
      </w:r>
    </w:p>
    <w:p w14:paraId="6BBCCEF6" w14:textId="77777777" w:rsidR="00000000" w:rsidRDefault="00581103">
      <w:pPr>
        <w:pStyle w:val="a0"/>
        <w:rPr>
          <w:rtl/>
        </w:rPr>
      </w:pPr>
    </w:p>
    <w:p w14:paraId="455C911A" w14:textId="77777777" w:rsidR="00000000" w:rsidRDefault="00581103">
      <w:pPr>
        <w:pStyle w:val="a0"/>
        <w:rPr>
          <w:rFonts w:hint="cs"/>
          <w:rtl/>
        </w:rPr>
      </w:pPr>
      <w:r>
        <w:rPr>
          <w:rFonts w:hint="cs"/>
          <w:rtl/>
        </w:rPr>
        <w:t xml:space="preserve">השאלה היא אם גם הוא יכול להרוויח וגם המחירים יכולים להיות נמוכים יותר. </w:t>
      </w:r>
    </w:p>
    <w:p w14:paraId="0B377547" w14:textId="77777777" w:rsidR="00000000" w:rsidRDefault="00581103">
      <w:pPr>
        <w:pStyle w:val="a0"/>
        <w:ind w:firstLine="0"/>
        <w:rPr>
          <w:rFonts w:hint="cs"/>
          <w:rtl/>
        </w:rPr>
      </w:pPr>
    </w:p>
    <w:p w14:paraId="699AEEAC" w14:textId="77777777" w:rsidR="00000000" w:rsidRDefault="00581103">
      <w:pPr>
        <w:pStyle w:val="-"/>
        <w:rPr>
          <w:rtl/>
        </w:rPr>
      </w:pPr>
      <w:bookmarkStart w:id="506" w:name="FS000000542T14_07_2004_17_48_01"/>
      <w:bookmarkStart w:id="507" w:name="FS000000542T14_07_2004_17_48_05C"/>
      <w:bookmarkEnd w:id="506"/>
      <w:r>
        <w:rPr>
          <w:rFonts w:hint="eastAsia"/>
          <w:rtl/>
        </w:rPr>
        <w:t>עסאם</w:t>
      </w:r>
      <w:r>
        <w:rPr>
          <w:rtl/>
        </w:rPr>
        <w:t xml:space="preserve"> מח'ול (חד"ש-תע"ל):</w:t>
      </w:r>
    </w:p>
    <w:p w14:paraId="77C31A11" w14:textId="77777777" w:rsidR="00000000" w:rsidRDefault="00581103">
      <w:pPr>
        <w:pStyle w:val="a0"/>
        <w:rPr>
          <w:rtl/>
        </w:rPr>
      </w:pPr>
    </w:p>
    <w:bookmarkEnd w:id="507"/>
    <w:p w14:paraId="12CBF95C" w14:textId="77777777" w:rsidR="00000000" w:rsidRDefault="00581103">
      <w:pPr>
        <w:pStyle w:val="a0"/>
        <w:rPr>
          <w:rFonts w:hint="cs"/>
          <w:rtl/>
        </w:rPr>
      </w:pPr>
      <w:r>
        <w:rPr>
          <w:rFonts w:hint="cs"/>
          <w:rtl/>
        </w:rPr>
        <w:t xml:space="preserve">זה עוד בלוף. בהתחלה הם יכולים לרדת, זה קרה בתקשורת, אבל אחר כך אין דין ואין דיין. אין מי שיפקח אפילו על המחירים. </w:t>
      </w:r>
    </w:p>
    <w:p w14:paraId="362A0993" w14:textId="77777777" w:rsidR="00000000" w:rsidRDefault="00581103">
      <w:pPr>
        <w:pStyle w:val="a0"/>
        <w:ind w:firstLine="0"/>
        <w:rPr>
          <w:rFonts w:hint="cs"/>
          <w:rtl/>
        </w:rPr>
      </w:pPr>
    </w:p>
    <w:p w14:paraId="05BE2D5D" w14:textId="77777777" w:rsidR="00000000" w:rsidRDefault="00581103">
      <w:pPr>
        <w:pStyle w:val="af1"/>
        <w:rPr>
          <w:rtl/>
        </w:rPr>
      </w:pPr>
      <w:r>
        <w:rPr>
          <w:rtl/>
        </w:rPr>
        <w:t>היו"ר ראובן ריבלין:</w:t>
      </w:r>
    </w:p>
    <w:p w14:paraId="6BDEFDE8" w14:textId="77777777" w:rsidR="00000000" w:rsidRDefault="00581103">
      <w:pPr>
        <w:pStyle w:val="a0"/>
        <w:rPr>
          <w:rtl/>
        </w:rPr>
      </w:pPr>
    </w:p>
    <w:p w14:paraId="64BFA52A" w14:textId="77777777" w:rsidR="00000000" w:rsidRDefault="00581103">
      <w:pPr>
        <w:pStyle w:val="a0"/>
        <w:rPr>
          <w:rFonts w:hint="cs"/>
          <w:rtl/>
        </w:rPr>
      </w:pPr>
      <w:r>
        <w:rPr>
          <w:rFonts w:hint="cs"/>
          <w:rtl/>
        </w:rPr>
        <w:t>התקשורת לא מועילה</w:t>
      </w:r>
      <w:r>
        <w:rPr>
          <w:rFonts w:hint="cs"/>
          <w:rtl/>
        </w:rPr>
        <w:t xml:space="preserve"> לתזה שלך. התקשורת מוכיחה שאפשר להפריט. אני לא אומר שהפרטה היא אידיאולוגיה. אצלך האידיאולוגיה היא נגד הפרטה, יכול להיות שאצלי האידיאולוגיה היא בעד הפרטה, אבל יש גם דרכי ביניים. למשל התקשורת היא הוכחה שההפרטה היא בהחלט דבר אפשרי. אגב, אפילו העובדים ב"בזק", </w:t>
      </w:r>
      <w:r>
        <w:rPr>
          <w:rFonts w:hint="cs"/>
          <w:rtl/>
        </w:rPr>
        <w:t>בתנאים שהוסכם עליהם בינם לבין הממשלה, הסכימו להפרטה.</w:t>
      </w:r>
    </w:p>
    <w:p w14:paraId="27302E13" w14:textId="77777777" w:rsidR="00000000" w:rsidRDefault="00581103">
      <w:pPr>
        <w:pStyle w:val="a0"/>
        <w:rPr>
          <w:rFonts w:hint="cs"/>
          <w:rtl/>
        </w:rPr>
      </w:pPr>
    </w:p>
    <w:p w14:paraId="7E64655E" w14:textId="77777777" w:rsidR="00000000" w:rsidRDefault="00581103">
      <w:pPr>
        <w:pStyle w:val="-"/>
        <w:rPr>
          <w:rtl/>
        </w:rPr>
      </w:pPr>
      <w:bookmarkStart w:id="508" w:name="FS000000542T14_07_2004_17_49_15C"/>
      <w:bookmarkEnd w:id="508"/>
      <w:r>
        <w:rPr>
          <w:rtl/>
        </w:rPr>
        <w:t>עסאם מח'ול (חד"ש-תע"ל):</w:t>
      </w:r>
    </w:p>
    <w:p w14:paraId="6C91B883" w14:textId="77777777" w:rsidR="00000000" w:rsidRDefault="00581103">
      <w:pPr>
        <w:pStyle w:val="a0"/>
        <w:rPr>
          <w:rtl/>
        </w:rPr>
      </w:pPr>
    </w:p>
    <w:p w14:paraId="2D60730D" w14:textId="77777777" w:rsidR="00000000" w:rsidRDefault="00581103">
      <w:pPr>
        <w:pStyle w:val="a0"/>
        <w:rPr>
          <w:rFonts w:hint="cs"/>
          <w:rtl/>
        </w:rPr>
      </w:pPr>
      <w:r>
        <w:rPr>
          <w:rFonts w:hint="cs"/>
          <w:rtl/>
        </w:rPr>
        <w:t>אני לא רוצה לנהל את הדיון על התקשורת כרגע. אני מדבר על הכיוון ועל ההיגיון של המדיניות הזאת. זו מדיניות שבסופו של דבר יכולה להפריט, מכיוון שמי שקונה את המפעלים האלה רוצה להרוויח,</w:t>
      </w:r>
      <w:r>
        <w:rPr>
          <w:rFonts w:hint="cs"/>
          <w:rtl/>
        </w:rPr>
        <w:t xml:space="preserve"> והוא ירוויח </w:t>
      </w:r>
      <w:r>
        <w:rPr>
          <w:rtl/>
        </w:rPr>
        <w:t>–</w:t>
      </w:r>
      <w:r>
        <w:rPr>
          <w:rFonts w:hint="cs"/>
          <w:rtl/>
        </w:rPr>
        <w:t xml:space="preserve"> והוא ירוויח על חשבונם של העובדים ועל חשבון פת הלחם של אותם עובדים שעובדים בעבודה המאורגנת. </w:t>
      </w:r>
    </w:p>
    <w:p w14:paraId="682A7E21" w14:textId="77777777" w:rsidR="00000000" w:rsidRDefault="00581103">
      <w:pPr>
        <w:pStyle w:val="a0"/>
        <w:rPr>
          <w:rFonts w:hint="cs"/>
          <w:rtl/>
        </w:rPr>
      </w:pPr>
    </w:p>
    <w:p w14:paraId="4135B1F9" w14:textId="77777777" w:rsidR="00000000" w:rsidRDefault="00581103">
      <w:pPr>
        <w:pStyle w:val="a0"/>
        <w:rPr>
          <w:rFonts w:hint="cs"/>
          <w:rtl/>
        </w:rPr>
      </w:pPr>
      <w:r>
        <w:rPr>
          <w:rFonts w:hint="cs"/>
          <w:rtl/>
        </w:rPr>
        <w:t>הממשלה הזאת לא מסתירה את הכוונות שלה. הממשלה הזאת, באופן עקבי, באופן מודע, קובעת שהיא רוצה לשבור את העבודה המאורגנת. היא אומרת שהיא רוצה לנשל את מעמ</w:t>
      </w:r>
      <w:r>
        <w:rPr>
          <w:rFonts w:hint="cs"/>
          <w:rtl/>
        </w:rPr>
        <w:t>ד העובדים מהכלים שהם השיגו היסטורית כדי להגן על עצמם. בעצם הממשלה הזאת אומרת: היו זמנים שבהם היה צריך להתחשב בזכויות עובדים, היה צריך להביא את העובדים בחשבון. היו זמנים שאפילו היה צריך להתחרות בשיטה אחרת, שמתיימרת לתת כלים אחרים בידי מעמד העובדים: חינוך חי</w:t>
      </w:r>
      <w:r>
        <w:rPr>
          <w:rFonts w:hint="cs"/>
          <w:rtl/>
        </w:rPr>
        <w:t>נם, בריאות חינם, זכות עבודה. ואז המשטר הזה, שכאן מנסים להפריח מחדש, היה צריך להתחשב בתחרות הזאת בין המשטרים ולתת לעובדים את הזכויות שלהם, שהם נאבקו למענן.</w:t>
      </w:r>
    </w:p>
    <w:p w14:paraId="43F96C35" w14:textId="77777777" w:rsidR="00000000" w:rsidRDefault="00581103">
      <w:pPr>
        <w:pStyle w:val="a0"/>
        <w:rPr>
          <w:rFonts w:hint="cs"/>
          <w:rtl/>
        </w:rPr>
      </w:pPr>
    </w:p>
    <w:p w14:paraId="52B9036C" w14:textId="77777777" w:rsidR="00000000" w:rsidRDefault="00581103">
      <w:pPr>
        <w:pStyle w:val="a0"/>
        <w:rPr>
          <w:rFonts w:hint="cs"/>
          <w:rtl/>
        </w:rPr>
      </w:pPr>
      <w:r>
        <w:rPr>
          <w:rFonts w:hint="cs"/>
          <w:rtl/>
        </w:rPr>
        <w:t>אנחנו עומדים בפני שלב חדש, שלב שבו הקפיטליזם הניאו-ליברלי, החשוך ביותר, הוא שמנסה להשפיל ולחסל את מע</w:t>
      </w:r>
      <w:r>
        <w:rPr>
          <w:rFonts w:hint="cs"/>
          <w:rtl/>
        </w:rPr>
        <w:t>מד העובדים ואת העבודה המאורגנת. הוא שמנסה לכרסם בזכויות העובדים. הוא שיוביל להפיכת העובדים לעבדים. הוא יהפוך אותם לעבדים, אבל הוא יחסל גם את הכלים שבהם השכבות החלשות, נפגעי המדיניות הזאת במדינת הרווחה, היו מגינות על עצמן. אז הממשלה הזאת מחסלת את זכויות העו</w:t>
      </w:r>
      <w:r>
        <w:rPr>
          <w:rFonts w:hint="cs"/>
          <w:rtl/>
        </w:rPr>
        <w:t xml:space="preserve">בדים ומחסלת את מדינת הרווחה ומחסלת את המנגנונים </w:t>
      </w:r>
      <w:r>
        <w:rPr>
          <w:rtl/>
        </w:rPr>
        <w:t>–</w:t>
      </w:r>
      <w:r>
        <w:rPr>
          <w:rFonts w:hint="cs"/>
          <w:rtl/>
        </w:rPr>
        <w:t xml:space="preserve"> מנגנוני ההגנה העצמית של החברה הישראלית מפני הדורסנות של ההון ושל בעלי ההון ושל הממשלה הזאת והמדיניות שלה. </w:t>
      </w:r>
    </w:p>
    <w:p w14:paraId="1EC51BBB" w14:textId="77777777" w:rsidR="00000000" w:rsidRDefault="00581103">
      <w:pPr>
        <w:pStyle w:val="a0"/>
        <w:rPr>
          <w:rFonts w:hint="cs"/>
          <w:rtl/>
        </w:rPr>
      </w:pPr>
    </w:p>
    <w:p w14:paraId="0AC59214" w14:textId="77777777" w:rsidR="00000000" w:rsidRDefault="00581103">
      <w:pPr>
        <w:pStyle w:val="a0"/>
        <w:rPr>
          <w:rFonts w:hint="cs"/>
          <w:rtl/>
        </w:rPr>
      </w:pPr>
      <w:r>
        <w:rPr>
          <w:rFonts w:hint="cs"/>
          <w:rtl/>
        </w:rPr>
        <w:t>לכן אנחנו מדברים על מעגל קסמים. אנחנו מדברים על מצב שבו מציעים שהנמלים יהפכו להיות חברות שהממשלה ת</w:t>
      </w:r>
      <w:r>
        <w:rPr>
          <w:rFonts w:hint="cs"/>
          <w:rtl/>
        </w:rPr>
        <w:t xml:space="preserve">נהל, אבל בתוך הנמלים יתחרו כל מיני גורמים על מקום העבודה של העובדים. </w:t>
      </w:r>
    </w:p>
    <w:p w14:paraId="5881C522" w14:textId="77777777" w:rsidR="00000000" w:rsidRDefault="00581103">
      <w:pPr>
        <w:pStyle w:val="a0"/>
        <w:rPr>
          <w:rFonts w:hint="cs"/>
          <w:rtl/>
        </w:rPr>
      </w:pPr>
    </w:p>
    <w:p w14:paraId="05748837" w14:textId="77777777" w:rsidR="00000000" w:rsidRDefault="00581103">
      <w:pPr>
        <w:pStyle w:val="a0"/>
        <w:rPr>
          <w:rFonts w:hint="cs"/>
          <w:rtl/>
        </w:rPr>
      </w:pPr>
      <w:r>
        <w:rPr>
          <w:rFonts w:hint="cs"/>
          <w:rtl/>
        </w:rPr>
        <w:t>הכיוון המובנה בתפיסה הזאת הוא, שמחר יבוא קבלן, תבוא חברה קבלנית, יבואו חברות מחוץ-לארץ, בייחוד אמריקניות שמחכות בתור עכשיו, והשמועות אומרות שחלק מהן שייך לאותו סגן הנשיא צ'ייני בארצות-ה</w:t>
      </w:r>
      <w:r>
        <w:rPr>
          <w:rFonts w:hint="cs"/>
          <w:rtl/>
        </w:rPr>
        <w:t xml:space="preserve">ברית, שלקח על עצמו ותבע לעצמו וקיבל לידיו את בניית עירק מחדש. אני מקווה שלא נהרוס את החברה הישראלית כפי שנהרסה החברה העירקית, כדי שצ'ייני ימצא אווירה נוחה ומתאימה לרווחים שהוא רוצה לגרוף. </w:t>
      </w:r>
    </w:p>
    <w:p w14:paraId="629A57CE" w14:textId="77777777" w:rsidR="00000000" w:rsidRDefault="00581103">
      <w:pPr>
        <w:pStyle w:val="a0"/>
        <w:rPr>
          <w:rFonts w:hint="cs"/>
          <w:rtl/>
        </w:rPr>
      </w:pPr>
    </w:p>
    <w:p w14:paraId="56277205" w14:textId="77777777" w:rsidR="00000000" w:rsidRDefault="00581103">
      <w:pPr>
        <w:pStyle w:val="a0"/>
        <w:rPr>
          <w:rFonts w:hint="cs"/>
          <w:rtl/>
        </w:rPr>
      </w:pPr>
      <w:r>
        <w:rPr>
          <w:rFonts w:hint="cs"/>
          <w:rtl/>
        </w:rPr>
        <w:t xml:space="preserve">אני רוצה לומר, ולסיים בזה, אדוני: מסביב לתוכנית הזאת נוצרו קבוצות </w:t>
      </w:r>
      <w:r>
        <w:rPr>
          <w:rFonts w:hint="cs"/>
          <w:rtl/>
        </w:rPr>
        <w:t>אינטרסים, אנשי עסקים, אנשי הון, שמחכים כמו העופות לפגרים.</w:t>
      </w:r>
    </w:p>
    <w:p w14:paraId="424E1125" w14:textId="77777777" w:rsidR="00000000" w:rsidRDefault="00581103">
      <w:pPr>
        <w:pStyle w:val="a0"/>
        <w:rPr>
          <w:rFonts w:hint="cs"/>
          <w:rtl/>
        </w:rPr>
      </w:pPr>
    </w:p>
    <w:p w14:paraId="47F47E6D" w14:textId="77777777" w:rsidR="00000000" w:rsidRDefault="00581103">
      <w:pPr>
        <w:pStyle w:val="af1"/>
        <w:rPr>
          <w:rtl/>
        </w:rPr>
      </w:pPr>
      <w:r>
        <w:rPr>
          <w:rtl/>
        </w:rPr>
        <w:t>היו"ר ראובן ריבלין:</w:t>
      </w:r>
    </w:p>
    <w:p w14:paraId="09A2E81A" w14:textId="77777777" w:rsidR="00000000" w:rsidRDefault="00581103">
      <w:pPr>
        <w:pStyle w:val="a0"/>
        <w:rPr>
          <w:rtl/>
        </w:rPr>
      </w:pPr>
    </w:p>
    <w:p w14:paraId="49AEF261" w14:textId="77777777" w:rsidR="00000000" w:rsidRDefault="00581103">
      <w:pPr>
        <w:pStyle w:val="a0"/>
        <w:rPr>
          <w:rFonts w:hint="cs"/>
          <w:rtl/>
        </w:rPr>
      </w:pPr>
      <w:r>
        <w:rPr>
          <w:rFonts w:hint="cs"/>
          <w:rtl/>
        </w:rPr>
        <w:t>חבר הכנסת שטייניץ, אשמח מאוד לצרף את אדוני ולהשביע אותו, תאמין לי, יהיה לי תענוג גדול, אבל עד שלא יושבע, הוא לא יכול לשבת במקום זה על-יד שר האוצר.</w:t>
      </w:r>
    </w:p>
    <w:p w14:paraId="57955146" w14:textId="77777777" w:rsidR="00000000" w:rsidRDefault="00581103">
      <w:pPr>
        <w:pStyle w:val="a0"/>
        <w:rPr>
          <w:rFonts w:hint="cs"/>
          <w:rtl/>
        </w:rPr>
      </w:pPr>
    </w:p>
    <w:p w14:paraId="165BC2B3" w14:textId="77777777" w:rsidR="00000000" w:rsidRDefault="00581103">
      <w:pPr>
        <w:pStyle w:val="af0"/>
        <w:rPr>
          <w:rtl/>
        </w:rPr>
      </w:pPr>
      <w:r>
        <w:rPr>
          <w:rFonts w:hint="eastAsia"/>
          <w:rtl/>
        </w:rPr>
        <w:t>קריאה</w:t>
      </w:r>
      <w:r>
        <w:rPr>
          <w:rtl/>
        </w:rPr>
        <w:t>:</w:t>
      </w:r>
    </w:p>
    <w:p w14:paraId="5948FF74" w14:textId="77777777" w:rsidR="00000000" w:rsidRDefault="00581103">
      <w:pPr>
        <w:pStyle w:val="a0"/>
        <w:rPr>
          <w:rFonts w:hint="cs"/>
          <w:rtl/>
        </w:rPr>
      </w:pPr>
    </w:p>
    <w:p w14:paraId="607CE858" w14:textId="77777777" w:rsidR="00000000" w:rsidRDefault="00581103">
      <w:pPr>
        <w:pStyle w:val="a0"/>
        <w:rPr>
          <w:rFonts w:hint="cs"/>
          <w:rtl/>
        </w:rPr>
      </w:pPr>
      <w:r>
        <w:rPr>
          <w:rFonts w:hint="cs"/>
          <w:rtl/>
        </w:rPr>
        <w:t>במוקדם או במאוחר אשת</w:t>
      </w:r>
      <w:r>
        <w:rPr>
          <w:rFonts w:hint="cs"/>
          <w:rtl/>
        </w:rPr>
        <w:t xml:space="preserve">דל לתת לך - - - </w:t>
      </w:r>
    </w:p>
    <w:p w14:paraId="32EA64B1" w14:textId="77777777" w:rsidR="00000000" w:rsidRDefault="00581103">
      <w:pPr>
        <w:pStyle w:val="a0"/>
        <w:ind w:firstLine="0"/>
        <w:rPr>
          <w:rFonts w:hint="cs"/>
          <w:rtl/>
        </w:rPr>
      </w:pPr>
    </w:p>
    <w:p w14:paraId="6525A347" w14:textId="77777777" w:rsidR="00000000" w:rsidRDefault="00581103">
      <w:pPr>
        <w:pStyle w:val="af1"/>
        <w:rPr>
          <w:rtl/>
        </w:rPr>
      </w:pPr>
      <w:r>
        <w:rPr>
          <w:rtl/>
        </w:rPr>
        <w:t>היו"ר ראובן ריבלין:</w:t>
      </w:r>
    </w:p>
    <w:p w14:paraId="6FF5D7D8" w14:textId="77777777" w:rsidR="00000000" w:rsidRDefault="00581103">
      <w:pPr>
        <w:pStyle w:val="a0"/>
        <w:rPr>
          <w:rtl/>
        </w:rPr>
      </w:pPr>
    </w:p>
    <w:p w14:paraId="45667FBE" w14:textId="77777777" w:rsidR="00000000" w:rsidRDefault="00581103">
      <w:pPr>
        <w:pStyle w:val="a0"/>
        <w:rPr>
          <w:rFonts w:hint="cs"/>
          <w:rtl/>
        </w:rPr>
      </w:pPr>
      <w:r>
        <w:rPr>
          <w:rFonts w:hint="cs"/>
          <w:rtl/>
        </w:rPr>
        <w:t xml:space="preserve">במוקדם או במאוחר אני בטוח שאזכה לזה. </w:t>
      </w:r>
    </w:p>
    <w:p w14:paraId="083F62AF" w14:textId="77777777" w:rsidR="00000000" w:rsidRDefault="00581103">
      <w:pPr>
        <w:pStyle w:val="a0"/>
        <w:ind w:firstLine="0"/>
        <w:rPr>
          <w:rFonts w:hint="cs"/>
          <w:rtl/>
        </w:rPr>
      </w:pPr>
    </w:p>
    <w:p w14:paraId="02B99212" w14:textId="77777777" w:rsidR="00000000" w:rsidRDefault="00581103">
      <w:pPr>
        <w:pStyle w:val="-"/>
        <w:rPr>
          <w:rtl/>
        </w:rPr>
      </w:pPr>
      <w:bookmarkStart w:id="509" w:name="FS000000542T14_07_2004_17_55_06C"/>
      <w:bookmarkEnd w:id="509"/>
      <w:r>
        <w:rPr>
          <w:rtl/>
        </w:rPr>
        <w:t>עסאם מח'ול (חד"ש-תע"ל):</w:t>
      </w:r>
    </w:p>
    <w:p w14:paraId="24255C63" w14:textId="77777777" w:rsidR="00000000" w:rsidRDefault="00581103">
      <w:pPr>
        <w:pStyle w:val="a0"/>
        <w:rPr>
          <w:rtl/>
        </w:rPr>
      </w:pPr>
    </w:p>
    <w:p w14:paraId="4855FD03" w14:textId="77777777" w:rsidR="00000000" w:rsidRDefault="00581103">
      <w:pPr>
        <w:pStyle w:val="a0"/>
        <w:rPr>
          <w:rFonts w:hint="cs"/>
          <w:rtl/>
        </w:rPr>
      </w:pPr>
      <w:r>
        <w:rPr>
          <w:rFonts w:hint="cs"/>
          <w:rtl/>
        </w:rPr>
        <w:t xml:space="preserve">אדוני היושב-ראש, גורמים למיניהם מחכים בפינה. לכן זה מה שדוחק בממשלה הזאת להעביר את החוק עכשיו. עכשיו </w:t>
      </w:r>
      <w:r>
        <w:rPr>
          <w:rtl/>
        </w:rPr>
        <w:t>–</w:t>
      </w:r>
      <w:r>
        <w:rPr>
          <w:rFonts w:hint="cs"/>
          <w:rtl/>
        </w:rPr>
        <w:t xml:space="preserve"> אי-אפשר לחכות, אי-אפשר לשמוע, אי-אפשר לנהל משא-ומת</w:t>
      </w:r>
      <w:r>
        <w:rPr>
          <w:rFonts w:hint="cs"/>
          <w:rtl/>
        </w:rPr>
        <w:t xml:space="preserve">ן עם העובדים. </w:t>
      </w:r>
    </w:p>
    <w:p w14:paraId="25D82BAA" w14:textId="77777777" w:rsidR="00000000" w:rsidRDefault="00581103">
      <w:pPr>
        <w:pStyle w:val="a0"/>
        <w:rPr>
          <w:rFonts w:hint="cs"/>
          <w:rtl/>
        </w:rPr>
      </w:pPr>
    </w:p>
    <w:p w14:paraId="710FEED9" w14:textId="77777777" w:rsidR="00000000" w:rsidRDefault="00581103">
      <w:pPr>
        <w:pStyle w:val="af1"/>
        <w:rPr>
          <w:rtl/>
        </w:rPr>
      </w:pPr>
      <w:r>
        <w:rPr>
          <w:rtl/>
        </w:rPr>
        <w:t>היו"ר ראובן ריבלין:</w:t>
      </w:r>
    </w:p>
    <w:p w14:paraId="0B4AEFB9" w14:textId="77777777" w:rsidR="00000000" w:rsidRDefault="00581103">
      <w:pPr>
        <w:pStyle w:val="a0"/>
        <w:rPr>
          <w:rtl/>
        </w:rPr>
      </w:pPr>
    </w:p>
    <w:p w14:paraId="54DB4D78" w14:textId="77777777" w:rsidR="00000000" w:rsidRDefault="00581103">
      <w:pPr>
        <w:pStyle w:val="a0"/>
        <w:rPr>
          <w:rFonts w:hint="cs"/>
          <w:rtl/>
        </w:rPr>
      </w:pPr>
      <w:r>
        <w:rPr>
          <w:rFonts w:hint="cs"/>
          <w:rtl/>
        </w:rPr>
        <w:t xml:space="preserve">אם יחכו עוד ארבעה חודשים, אתה תצביע בעד? </w:t>
      </w:r>
    </w:p>
    <w:p w14:paraId="7C37D672" w14:textId="77777777" w:rsidR="00000000" w:rsidRDefault="00581103">
      <w:pPr>
        <w:pStyle w:val="a0"/>
        <w:ind w:firstLine="0"/>
        <w:rPr>
          <w:rFonts w:hint="cs"/>
          <w:rtl/>
        </w:rPr>
      </w:pPr>
    </w:p>
    <w:p w14:paraId="052ADC2A" w14:textId="77777777" w:rsidR="00000000" w:rsidRDefault="00581103">
      <w:pPr>
        <w:pStyle w:val="-"/>
        <w:rPr>
          <w:rtl/>
        </w:rPr>
      </w:pPr>
      <w:bookmarkStart w:id="510" w:name="FS000000542T14_07_2004_17_55_42C"/>
      <w:bookmarkEnd w:id="510"/>
      <w:r>
        <w:rPr>
          <w:rtl/>
        </w:rPr>
        <w:t>עסאם מח'ול (חד"ש-תע"ל):</w:t>
      </w:r>
    </w:p>
    <w:p w14:paraId="584CD767" w14:textId="77777777" w:rsidR="00000000" w:rsidRDefault="00581103">
      <w:pPr>
        <w:pStyle w:val="a0"/>
        <w:rPr>
          <w:rtl/>
        </w:rPr>
      </w:pPr>
    </w:p>
    <w:p w14:paraId="16F06156" w14:textId="77777777" w:rsidR="00000000" w:rsidRDefault="00581103">
      <w:pPr>
        <w:pStyle w:val="a0"/>
        <w:rPr>
          <w:rFonts w:hint="cs"/>
          <w:rtl/>
        </w:rPr>
      </w:pPr>
      <w:r>
        <w:rPr>
          <w:rFonts w:hint="cs"/>
          <w:rtl/>
        </w:rPr>
        <w:t>לא, אני מקווה שעד אז הם יתפכחו ויציעו הצעה אחרת, שתביא בחשבון את העובדים. אני חושב שזה מה שחסר במשוואה הזאת. מחכים, כפי שב"זורבה היווני" חיכו אותן זקנו</w:t>
      </w:r>
      <w:r>
        <w:rPr>
          <w:rFonts w:hint="cs"/>
          <w:rtl/>
        </w:rPr>
        <w:t>ת למותה של הפרוצה. ככה מנסים להתנפל על השלל שיהיה עכשיו, שיוצע לכל מי שיכול ולכל מי שירצה לטרוף את הטרף הזה. אני קורא מעל במה זו לציבור העובדים, לעובדי הנמלים: תצאו, תפגינו, תסגרו את הנמל. אל תיתנו להם. כי אתם צודקים, וזאת הזכות שלכם, והם באים לחסל את הזכו</w:t>
      </w:r>
      <w:r>
        <w:rPr>
          <w:rFonts w:hint="cs"/>
          <w:rtl/>
        </w:rPr>
        <w:t xml:space="preserve">יות שלכם. </w:t>
      </w:r>
    </w:p>
    <w:p w14:paraId="1ED2EEB2" w14:textId="77777777" w:rsidR="00000000" w:rsidRDefault="00581103">
      <w:pPr>
        <w:pStyle w:val="a0"/>
        <w:rPr>
          <w:rFonts w:hint="cs"/>
          <w:rtl/>
        </w:rPr>
      </w:pPr>
    </w:p>
    <w:p w14:paraId="1D1BDCF6" w14:textId="77777777" w:rsidR="00000000" w:rsidRDefault="00581103">
      <w:pPr>
        <w:pStyle w:val="af1"/>
        <w:rPr>
          <w:rtl/>
        </w:rPr>
      </w:pPr>
      <w:r>
        <w:rPr>
          <w:rtl/>
        </w:rPr>
        <w:t>היו"ר ראובן ריבלין:</w:t>
      </w:r>
    </w:p>
    <w:p w14:paraId="50F888FB" w14:textId="77777777" w:rsidR="00000000" w:rsidRDefault="00581103">
      <w:pPr>
        <w:pStyle w:val="a0"/>
        <w:rPr>
          <w:rtl/>
        </w:rPr>
      </w:pPr>
    </w:p>
    <w:p w14:paraId="69ABE730" w14:textId="77777777" w:rsidR="00000000" w:rsidRDefault="00581103">
      <w:pPr>
        <w:pStyle w:val="a0"/>
        <w:rPr>
          <w:rFonts w:hint="cs"/>
          <w:rtl/>
        </w:rPr>
      </w:pPr>
      <w:r>
        <w:rPr>
          <w:rFonts w:hint="cs"/>
          <w:rtl/>
        </w:rPr>
        <w:t xml:space="preserve">בובולינה לא תהיה לטרף, אם אדוני הזכיר את זורבה. חיים כץ הוא חבר הכנסת המסתייג האחרון. גם לרשות אדוני עשר דקות. כמובן, גם שר האוצר מאזין לך. מייד אחריו ישיב שר האוצר לכל המסתייגים. </w:t>
      </w:r>
    </w:p>
    <w:p w14:paraId="02D10CC2" w14:textId="77777777" w:rsidR="00000000" w:rsidRDefault="00581103">
      <w:pPr>
        <w:pStyle w:val="a0"/>
        <w:ind w:firstLine="0"/>
        <w:rPr>
          <w:rFonts w:hint="cs"/>
          <w:rtl/>
        </w:rPr>
      </w:pPr>
    </w:p>
    <w:p w14:paraId="28E32CAB" w14:textId="77777777" w:rsidR="00000000" w:rsidRDefault="00581103">
      <w:pPr>
        <w:pStyle w:val="af0"/>
        <w:rPr>
          <w:rtl/>
        </w:rPr>
      </w:pPr>
      <w:r>
        <w:rPr>
          <w:rFonts w:hint="eastAsia"/>
          <w:rtl/>
        </w:rPr>
        <w:t>חיים</w:t>
      </w:r>
      <w:r>
        <w:rPr>
          <w:rtl/>
        </w:rPr>
        <w:t xml:space="preserve"> כץ (הליכוד):</w:t>
      </w:r>
    </w:p>
    <w:p w14:paraId="2E356CD3" w14:textId="77777777" w:rsidR="00000000" w:rsidRDefault="00581103">
      <w:pPr>
        <w:pStyle w:val="a0"/>
        <w:rPr>
          <w:rFonts w:hint="cs"/>
          <w:rtl/>
        </w:rPr>
      </w:pPr>
    </w:p>
    <w:p w14:paraId="529C96D2" w14:textId="77777777" w:rsidR="00000000" w:rsidRDefault="00581103">
      <w:pPr>
        <w:pStyle w:val="a0"/>
        <w:rPr>
          <w:rFonts w:hint="cs"/>
          <w:rtl/>
        </w:rPr>
      </w:pPr>
      <w:r>
        <w:rPr>
          <w:rFonts w:hint="cs"/>
          <w:rtl/>
        </w:rPr>
        <w:t>אדוני היושב-ראש, אדוני</w:t>
      </w:r>
      <w:r>
        <w:rPr>
          <w:rFonts w:hint="cs"/>
          <w:rtl/>
        </w:rPr>
        <w:t xml:space="preserve"> שר האוצר, אני שמח שהתחלפתי בסדר הדוברים, כדי שתוכל אתה לשמוע את דברי. </w:t>
      </w:r>
    </w:p>
    <w:p w14:paraId="5C52CAA8" w14:textId="77777777" w:rsidR="00000000" w:rsidRDefault="00581103">
      <w:pPr>
        <w:pStyle w:val="a0"/>
        <w:rPr>
          <w:rFonts w:hint="cs"/>
          <w:rtl/>
        </w:rPr>
      </w:pPr>
    </w:p>
    <w:p w14:paraId="6F357D19" w14:textId="77777777" w:rsidR="00000000" w:rsidRDefault="00581103">
      <w:pPr>
        <w:pStyle w:val="af0"/>
        <w:rPr>
          <w:rtl/>
        </w:rPr>
      </w:pPr>
      <w:r>
        <w:rPr>
          <w:rFonts w:hint="eastAsia"/>
          <w:rtl/>
        </w:rPr>
        <w:t>עמיר</w:t>
      </w:r>
      <w:r>
        <w:rPr>
          <w:rtl/>
        </w:rPr>
        <w:t xml:space="preserve"> פרץ (עם אחד):</w:t>
      </w:r>
    </w:p>
    <w:p w14:paraId="720D21C3" w14:textId="77777777" w:rsidR="00000000" w:rsidRDefault="00581103">
      <w:pPr>
        <w:pStyle w:val="a0"/>
        <w:rPr>
          <w:rFonts w:hint="cs"/>
          <w:rtl/>
        </w:rPr>
      </w:pPr>
    </w:p>
    <w:p w14:paraId="7CD53570" w14:textId="77777777" w:rsidR="00000000" w:rsidRDefault="00581103">
      <w:pPr>
        <w:pStyle w:val="a0"/>
        <w:rPr>
          <w:rFonts w:hint="cs"/>
          <w:rtl/>
        </w:rPr>
      </w:pPr>
      <w:r>
        <w:rPr>
          <w:rFonts w:hint="cs"/>
          <w:rtl/>
        </w:rPr>
        <w:t>גם אני באתי.</w:t>
      </w:r>
    </w:p>
    <w:p w14:paraId="1A7016C8" w14:textId="77777777" w:rsidR="00000000" w:rsidRDefault="00581103">
      <w:pPr>
        <w:pStyle w:val="a0"/>
        <w:rPr>
          <w:rFonts w:hint="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5926AB54" w14:textId="77777777" w:rsidR="00000000" w:rsidRDefault="00581103">
      <w:pPr>
        <w:pStyle w:val="af0"/>
        <w:rPr>
          <w:rtl/>
        </w:rPr>
      </w:pPr>
      <w:r>
        <w:rPr>
          <w:rFonts w:hint="eastAsia"/>
          <w:rtl/>
        </w:rPr>
        <w:t>חיים</w:t>
      </w:r>
      <w:r>
        <w:rPr>
          <w:rtl/>
        </w:rPr>
        <w:t xml:space="preserve"> כץ (הליכוד):</w:t>
      </w:r>
    </w:p>
    <w:p w14:paraId="3B87A9F4" w14:textId="77777777" w:rsidR="00000000" w:rsidRDefault="00581103">
      <w:pPr>
        <w:pStyle w:val="a0"/>
        <w:rPr>
          <w:rFonts w:hint="cs"/>
          <w:color w:val="0000FF"/>
          <w:szCs w:val="28"/>
          <w:rtl/>
        </w:rPr>
      </w:pPr>
    </w:p>
    <w:p w14:paraId="5E8FD9D1" w14:textId="77777777" w:rsidR="00000000" w:rsidRDefault="00581103">
      <w:pPr>
        <w:pStyle w:val="a0"/>
        <w:rPr>
          <w:rFonts w:hint="cs"/>
          <w:rtl/>
        </w:rPr>
      </w:pPr>
      <w:r>
        <w:rPr>
          <w:rFonts w:hint="cs"/>
          <w:rtl/>
        </w:rPr>
        <w:t>אני הגשתי עשר הסתייגויות - - - עמיר פרץ בא לשמוע, וגם ג'ומס בא לשמוע, הבטחת לי. יובל, אל תפריע, תן לו להקשיב. חיכיתי כל כך</w:t>
      </w:r>
      <w:r>
        <w:rPr>
          <w:rFonts w:hint="cs"/>
          <w:rtl/>
        </w:rPr>
        <w:t xml:space="preserve"> הרבה זמן. </w:t>
      </w:r>
    </w:p>
    <w:p w14:paraId="4FA42182" w14:textId="77777777" w:rsidR="00000000" w:rsidRDefault="00581103">
      <w:pPr>
        <w:pStyle w:val="a0"/>
        <w:rPr>
          <w:rFonts w:hint="cs"/>
          <w:rtl/>
        </w:rPr>
      </w:pPr>
    </w:p>
    <w:p w14:paraId="66A6585C" w14:textId="77777777" w:rsidR="00000000" w:rsidRDefault="00581103">
      <w:pPr>
        <w:pStyle w:val="af0"/>
        <w:rPr>
          <w:rtl/>
        </w:rPr>
      </w:pPr>
      <w:bookmarkStart w:id="511" w:name="FS000000477T14_07_2004_18_15_52"/>
      <w:bookmarkEnd w:id="511"/>
      <w:r>
        <w:rPr>
          <w:rFonts w:hint="eastAsia"/>
          <w:rtl/>
        </w:rPr>
        <w:t>יובל</w:t>
      </w:r>
      <w:r>
        <w:rPr>
          <w:rtl/>
        </w:rPr>
        <w:t xml:space="preserve"> שטייניץ (הליכוד):</w:t>
      </w:r>
    </w:p>
    <w:p w14:paraId="16989CFD" w14:textId="77777777" w:rsidR="00000000" w:rsidRDefault="00581103">
      <w:pPr>
        <w:pStyle w:val="a0"/>
        <w:rPr>
          <w:rFonts w:hint="cs"/>
          <w:rtl/>
        </w:rPr>
      </w:pPr>
    </w:p>
    <w:p w14:paraId="77CB4809" w14:textId="77777777" w:rsidR="00000000" w:rsidRDefault="00581103">
      <w:pPr>
        <w:pStyle w:val="a0"/>
        <w:rPr>
          <w:rFonts w:hint="cs"/>
          <w:rtl/>
        </w:rPr>
      </w:pPr>
      <w:r>
        <w:rPr>
          <w:rFonts w:hint="cs"/>
          <w:rtl/>
        </w:rPr>
        <w:t>אני מתרגם לו את מה שאתה אומר.</w:t>
      </w:r>
    </w:p>
    <w:p w14:paraId="4C976EF7" w14:textId="77777777" w:rsidR="00000000" w:rsidRDefault="00581103">
      <w:pPr>
        <w:pStyle w:val="a0"/>
        <w:rPr>
          <w:rFonts w:hint="cs"/>
          <w:rtl/>
        </w:rPr>
      </w:pPr>
    </w:p>
    <w:p w14:paraId="6888D092" w14:textId="77777777" w:rsidR="00000000" w:rsidRDefault="00581103">
      <w:pPr>
        <w:pStyle w:val="-"/>
        <w:rPr>
          <w:rtl/>
        </w:rPr>
      </w:pPr>
      <w:bookmarkStart w:id="512" w:name="FS000000477T14_07_2004_18_16_10C"/>
      <w:bookmarkStart w:id="513" w:name="FS000000556T14_07_2004_18_51_46C"/>
      <w:bookmarkEnd w:id="512"/>
      <w:bookmarkEnd w:id="513"/>
      <w:r>
        <w:rPr>
          <w:rtl/>
        </w:rPr>
        <w:t>חיים כץ (הליכוד):</w:t>
      </w:r>
    </w:p>
    <w:p w14:paraId="63B65EE2" w14:textId="77777777" w:rsidR="00000000" w:rsidRDefault="00581103">
      <w:pPr>
        <w:pStyle w:val="a0"/>
        <w:rPr>
          <w:rtl/>
        </w:rPr>
      </w:pPr>
    </w:p>
    <w:p w14:paraId="6662E8E1" w14:textId="77777777" w:rsidR="00000000" w:rsidRDefault="00581103">
      <w:pPr>
        <w:pStyle w:val="a0"/>
        <w:rPr>
          <w:rFonts w:hint="cs"/>
          <w:rtl/>
        </w:rPr>
      </w:pPr>
      <w:r>
        <w:rPr>
          <w:rFonts w:hint="cs"/>
          <w:rtl/>
        </w:rPr>
        <w:t xml:space="preserve">הוא מבין. אם הוא צריך שאתה תתרגם לו, אנחנו בצרות. הוא כבר מבין לבד. </w:t>
      </w:r>
    </w:p>
    <w:p w14:paraId="7B8CE556" w14:textId="77777777" w:rsidR="00000000" w:rsidRDefault="00581103">
      <w:pPr>
        <w:pStyle w:val="a0"/>
        <w:rPr>
          <w:rFonts w:hint="cs"/>
          <w:rtl/>
        </w:rPr>
      </w:pPr>
    </w:p>
    <w:p w14:paraId="67472022" w14:textId="77777777" w:rsidR="00000000" w:rsidRDefault="00581103">
      <w:pPr>
        <w:pStyle w:val="a0"/>
        <w:rPr>
          <w:rFonts w:hint="cs"/>
          <w:rtl/>
        </w:rPr>
      </w:pPr>
      <w:r>
        <w:rPr>
          <w:rFonts w:hint="cs"/>
          <w:rtl/>
        </w:rPr>
        <w:t>אני הגשתי עשר הסתייגויות, אבל על שתיים אני רוצה לדבר. ההסתייגות אחת היא בקטע של העובדים, שמראה על -</w:t>
      </w:r>
      <w:r>
        <w:rPr>
          <w:rFonts w:hint="cs"/>
          <w:rtl/>
        </w:rPr>
        <w:t xml:space="preserve"> אני לא רוצה להגיד - אטימות. החלפת השם של הפרק - עובדים ונכסים. נכון שבמפעלי היי-טק העובד הוא הנכס היחיד שיש למפעל. כשאנחנו מדברים על הנמלים, נראה לי שאנחנו מערבבים קצת בין מנופים, אוניות ועובדים. גם הרגישות הזאת לא היתה. החיפזון הזה להביא את החוק. להפתעתי</w:t>
      </w:r>
      <w:r>
        <w:rPr>
          <w:rFonts w:hint="cs"/>
          <w:rtl/>
        </w:rPr>
        <w:t xml:space="preserve"> ולשמחתי, ועדת הכספים קיבלה את ההסתייגות הזאת, והחליפו את השם.</w:t>
      </w:r>
    </w:p>
    <w:p w14:paraId="2EA896FD" w14:textId="77777777" w:rsidR="00000000" w:rsidRDefault="00581103">
      <w:pPr>
        <w:pStyle w:val="a0"/>
        <w:rPr>
          <w:rFonts w:hint="cs"/>
          <w:rtl/>
        </w:rPr>
      </w:pPr>
    </w:p>
    <w:p w14:paraId="14B52B33" w14:textId="77777777" w:rsidR="00000000" w:rsidRDefault="00581103">
      <w:pPr>
        <w:pStyle w:val="af0"/>
        <w:rPr>
          <w:rtl/>
        </w:rPr>
      </w:pPr>
      <w:r>
        <w:rPr>
          <w:rFonts w:hint="eastAsia"/>
          <w:rtl/>
        </w:rPr>
        <w:t>שר</w:t>
      </w:r>
      <w:r>
        <w:rPr>
          <w:rtl/>
        </w:rPr>
        <w:t xml:space="preserve"> האוצר בנימין נתניהו:</w:t>
      </w:r>
    </w:p>
    <w:p w14:paraId="0546FB5A" w14:textId="77777777" w:rsidR="00000000" w:rsidRDefault="00581103">
      <w:pPr>
        <w:pStyle w:val="a0"/>
        <w:rPr>
          <w:rFonts w:hint="cs"/>
          <w:rtl/>
        </w:rPr>
      </w:pPr>
    </w:p>
    <w:p w14:paraId="0F256B8A" w14:textId="77777777" w:rsidR="00000000" w:rsidRDefault="00581103">
      <w:pPr>
        <w:pStyle w:val="a0"/>
        <w:rPr>
          <w:rFonts w:hint="cs"/>
          <w:rtl/>
        </w:rPr>
      </w:pPr>
      <w:r>
        <w:rPr>
          <w:rFonts w:hint="cs"/>
          <w:rtl/>
        </w:rPr>
        <w:t>בתמיכתי.</w:t>
      </w:r>
    </w:p>
    <w:p w14:paraId="299B3752" w14:textId="77777777" w:rsidR="00000000" w:rsidRDefault="00581103">
      <w:pPr>
        <w:pStyle w:val="a0"/>
        <w:rPr>
          <w:rFonts w:hint="cs"/>
          <w:rtl/>
        </w:rPr>
      </w:pPr>
    </w:p>
    <w:p w14:paraId="42A60261" w14:textId="77777777" w:rsidR="00000000" w:rsidRDefault="00581103">
      <w:pPr>
        <w:pStyle w:val="-"/>
        <w:rPr>
          <w:rtl/>
        </w:rPr>
      </w:pPr>
      <w:bookmarkStart w:id="514" w:name="FS000000477T14_07_2004_18_20_42C"/>
      <w:bookmarkStart w:id="515" w:name="FS000000556T14_07_2004_18_20_55"/>
      <w:bookmarkStart w:id="516" w:name="FS000000556T14_07_2004_18_20_58C"/>
      <w:bookmarkEnd w:id="514"/>
      <w:bookmarkEnd w:id="515"/>
      <w:bookmarkEnd w:id="516"/>
      <w:r>
        <w:rPr>
          <w:rtl/>
        </w:rPr>
        <w:t>חיים כץ (הליכוד):</w:t>
      </w:r>
    </w:p>
    <w:p w14:paraId="75B628EA" w14:textId="77777777" w:rsidR="00000000" w:rsidRDefault="00581103">
      <w:pPr>
        <w:pStyle w:val="a0"/>
        <w:rPr>
          <w:rtl/>
        </w:rPr>
      </w:pPr>
    </w:p>
    <w:p w14:paraId="684C8580" w14:textId="77777777" w:rsidR="00000000" w:rsidRDefault="00581103">
      <w:pPr>
        <w:pStyle w:val="a0"/>
        <w:rPr>
          <w:rFonts w:hint="cs"/>
          <w:rtl/>
        </w:rPr>
      </w:pPr>
      <w:r>
        <w:rPr>
          <w:rFonts w:hint="cs"/>
          <w:rtl/>
        </w:rPr>
        <w:t xml:space="preserve">בתמיכתך, אבל זה לא היה צריך להיות. סוף מעשה במחשבה תחילה, והשם היה צריך להיות אחר מההתחלה, לא בסוף, לא שנאיר את עיניכם. </w:t>
      </w:r>
    </w:p>
    <w:p w14:paraId="5AAA804D" w14:textId="77777777" w:rsidR="00000000" w:rsidRDefault="00581103">
      <w:pPr>
        <w:pStyle w:val="a0"/>
        <w:rPr>
          <w:rFonts w:hint="cs"/>
          <w:rtl/>
        </w:rPr>
      </w:pPr>
    </w:p>
    <w:p w14:paraId="5A08ED07" w14:textId="77777777" w:rsidR="00000000" w:rsidRDefault="00581103">
      <w:pPr>
        <w:pStyle w:val="a0"/>
        <w:rPr>
          <w:rFonts w:hint="cs"/>
          <w:rtl/>
        </w:rPr>
      </w:pPr>
      <w:r>
        <w:rPr>
          <w:rFonts w:hint="cs"/>
          <w:rtl/>
        </w:rPr>
        <w:t>אני רוצה לדבר על</w:t>
      </w:r>
      <w:r>
        <w:rPr>
          <w:rFonts w:hint="cs"/>
          <w:rtl/>
        </w:rPr>
        <w:t xml:space="preserve"> ההפרטה. יכול להיות שצריך לעשות שינויים מבניים במשק, ויכול להיות שצריך להפריט את הנמלים, ויכול להיות שצריך לתת את הנמלים ליולי עופר, נתנו לו כבר את "מפעלי ים-המלח", וראינו איך הוא מעסיק עובדים,  והם באים לטלוויזיה במסכות, כעובדי קבלן. ויש לו גם 38 אוניות ש</w:t>
      </w:r>
      <w:r>
        <w:rPr>
          <w:rFonts w:hint="cs"/>
          <w:rtl/>
        </w:rPr>
        <w:t>ל "צים", אז צריך לתת לו גם נמל. יכול להיות. יכול להיות שזה יהיה טוב למדינה.</w:t>
      </w:r>
    </w:p>
    <w:p w14:paraId="237A0454" w14:textId="77777777" w:rsidR="00000000" w:rsidRDefault="00581103">
      <w:pPr>
        <w:pStyle w:val="a0"/>
        <w:rPr>
          <w:rFonts w:hint="cs"/>
          <w:rtl/>
        </w:rPr>
      </w:pPr>
    </w:p>
    <w:p w14:paraId="1B04DBBE" w14:textId="77777777" w:rsidR="00000000" w:rsidRDefault="00581103">
      <w:pPr>
        <w:pStyle w:val="a0"/>
        <w:rPr>
          <w:rFonts w:hint="cs"/>
          <w:rtl/>
        </w:rPr>
      </w:pPr>
      <w:r>
        <w:rPr>
          <w:rFonts w:hint="cs"/>
          <w:rtl/>
        </w:rPr>
        <w:t>בעבר רצו להפוך את מפעל "רמתא" של התעשייה האווירית לחברה בע"מ. אני הגשתי תביעה לבית-הדין האזורי לעבודה לבטל את זה, וזכיתי בבית-הדין לעבודה. המדינה, קרי ההנהלה, הגישה ערעור לבית-הדי</w:t>
      </w:r>
      <w:r>
        <w:rPr>
          <w:rFonts w:hint="cs"/>
          <w:rtl/>
        </w:rPr>
        <w:t xml:space="preserve">ן הארצי, והיא זכתה. זה התנהל משנת 1989, ובשנת 1994 הגשנו ערעור לבג"ץ. לפני כחודש בג"ץ פסק, שאי-אפשר להעביר עובדים ממעסיק אחד למעסיק שני בלי לתת להם פיצויים. באתי ליושב-ראש ועדת הכספים, בוועדה שהתנהלה ב"גן אורנים", ואמרתי לו: יש פסיקת בג"ץ מאתמול. ואכן הוא </w:t>
      </w:r>
      <w:r>
        <w:rPr>
          <w:rFonts w:hint="cs"/>
          <w:rtl/>
        </w:rPr>
        <w:t xml:space="preserve">הסכים לדחות את הדיונים בעשרה ימים ולתת ארכה למשא-ומתן. </w:t>
      </w:r>
    </w:p>
    <w:p w14:paraId="246EB79B" w14:textId="77777777" w:rsidR="00000000" w:rsidRDefault="00581103">
      <w:pPr>
        <w:pStyle w:val="a0"/>
        <w:rPr>
          <w:rFonts w:hint="cs"/>
          <w:rtl/>
        </w:rPr>
      </w:pPr>
    </w:p>
    <w:p w14:paraId="468675E6" w14:textId="77777777" w:rsidR="00000000" w:rsidRDefault="00581103">
      <w:pPr>
        <w:pStyle w:val="a0"/>
        <w:rPr>
          <w:rFonts w:hint="cs"/>
          <w:rtl/>
        </w:rPr>
      </w:pPr>
      <w:r>
        <w:rPr>
          <w:rFonts w:hint="cs"/>
          <w:rtl/>
        </w:rPr>
        <w:t xml:space="preserve">כשבאנו לוועדת הכספים, ואמרתי ליועצת המשפטית של ועדת הכספים </w:t>
      </w:r>
      <w:r>
        <w:rPr>
          <w:rtl/>
        </w:rPr>
        <w:t>–</w:t>
      </w:r>
      <w:r>
        <w:rPr>
          <w:rFonts w:hint="cs"/>
          <w:rtl/>
        </w:rPr>
        <w:t xml:space="preserve"> ואני לא יודע איזה ניסיון יש לה </w:t>
      </w:r>
      <w:r>
        <w:rPr>
          <w:rtl/>
        </w:rPr>
        <w:t>–</w:t>
      </w:r>
      <w:r>
        <w:rPr>
          <w:rFonts w:hint="cs"/>
          <w:rtl/>
        </w:rPr>
        <w:t xml:space="preserve"> היא אמרה שאין לזה השפעה על הפרטת הנמלים או על ההליך. נתתי לה חוות דעת של פרופסור פרנסס רדאי, וחוות דעת של</w:t>
      </w:r>
      <w:r>
        <w:rPr>
          <w:rFonts w:hint="cs"/>
          <w:rtl/>
        </w:rPr>
        <w:t xml:space="preserve"> פרופסור גרוס, וחוות דעת של עורכת-הדין גלילה הורנשטיין - אנשים משלמים הרבה כסף לקבל את חוות הדעת האלה. אני לא יודע כמה אנשים היו משלמים כסף בשביל לקבל את חוות הדעת שלה - אז היא נתנה גיבוי להליך. וחלילה, אני לא רוצה לחשוד שנאמר לה לעשות את זה. חלילה, אני לא</w:t>
      </w:r>
      <w:r>
        <w:rPr>
          <w:rFonts w:hint="cs"/>
          <w:rtl/>
        </w:rPr>
        <w:t xml:space="preserve"> רוצה לחשוד. על הבקיאות המשפטית שלה מול אלה, אני לא יודע כמה היו משלמים. והחיפזון - - -</w:t>
      </w:r>
    </w:p>
    <w:p w14:paraId="2F65C210" w14:textId="77777777" w:rsidR="00000000" w:rsidRDefault="00581103">
      <w:pPr>
        <w:pStyle w:val="a0"/>
        <w:rPr>
          <w:rFonts w:hint="cs"/>
          <w:rtl/>
        </w:rPr>
      </w:pPr>
    </w:p>
    <w:p w14:paraId="6DD29A8E" w14:textId="77777777" w:rsidR="00000000" w:rsidRDefault="00581103">
      <w:pPr>
        <w:pStyle w:val="af0"/>
        <w:rPr>
          <w:rtl/>
        </w:rPr>
      </w:pPr>
      <w:r>
        <w:rPr>
          <w:rFonts w:hint="eastAsia"/>
          <w:rtl/>
        </w:rPr>
        <w:t>אברהם</w:t>
      </w:r>
      <w:r>
        <w:rPr>
          <w:rtl/>
        </w:rPr>
        <w:t xml:space="preserve"> הירשזון (</w:t>
      </w:r>
      <w:r>
        <w:rPr>
          <w:rFonts w:hint="cs"/>
          <w:rtl/>
        </w:rPr>
        <w:t>יו"ר ועדת הכספים</w:t>
      </w:r>
      <w:r>
        <w:rPr>
          <w:rtl/>
        </w:rPr>
        <w:t>):</w:t>
      </w:r>
    </w:p>
    <w:p w14:paraId="43802303" w14:textId="77777777" w:rsidR="00000000" w:rsidRDefault="00581103">
      <w:pPr>
        <w:pStyle w:val="a0"/>
        <w:rPr>
          <w:rFonts w:hint="cs"/>
          <w:rtl/>
        </w:rPr>
      </w:pPr>
    </w:p>
    <w:p w14:paraId="25CBF372" w14:textId="77777777" w:rsidR="00000000" w:rsidRDefault="00581103">
      <w:pPr>
        <w:pStyle w:val="a0"/>
        <w:rPr>
          <w:rFonts w:hint="cs"/>
          <w:rtl/>
        </w:rPr>
      </w:pPr>
      <w:r>
        <w:rPr>
          <w:rFonts w:hint="cs"/>
          <w:rtl/>
        </w:rPr>
        <w:t>אני לא חושב, חבר הכנסת כץ, שאתה צריך להגיד על היועצת המשפטית של הכנסת - - -</w:t>
      </w:r>
    </w:p>
    <w:p w14:paraId="1C472F96" w14:textId="77777777" w:rsidR="00000000" w:rsidRDefault="00581103">
      <w:pPr>
        <w:pStyle w:val="a0"/>
        <w:rPr>
          <w:rFonts w:hint="cs"/>
          <w:rtl/>
        </w:rPr>
      </w:pPr>
    </w:p>
    <w:p w14:paraId="71F958CB" w14:textId="77777777" w:rsidR="00000000" w:rsidRDefault="00581103">
      <w:pPr>
        <w:pStyle w:val="af1"/>
        <w:rPr>
          <w:rtl/>
        </w:rPr>
      </w:pPr>
      <w:r>
        <w:rPr>
          <w:rtl/>
        </w:rPr>
        <w:t>היו"ר ראובן ריבלין:</w:t>
      </w:r>
    </w:p>
    <w:p w14:paraId="05D052A5" w14:textId="77777777" w:rsidR="00000000" w:rsidRDefault="00581103">
      <w:pPr>
        <w:pStyle w:val="a0"/>
        <w:rPr>
          <w:rtl/>
        </w:rPr>
      </w:pPr>
    </w:p>
    <w:p w14:paraId="23FF30D3" w14:textId="77777777" w:rsidR="00000000" w:rsidRDefault="00581103">
      <w:pPr>
        <w:pStyle w:val="a0"/>
        <w:rPr>
          <w:rFonts w:hint="cs"/>
          <w:rtl/>
        </w:rPr>
      </w:pPr>
      <w:r>
        <w:rPr>
          <w:rFonts w:hint="cs"/>
          <w:rtl/>
        </w:rPr>
        <w:t>אבל אם הבנתי כמו שהבין יושב-ראש וע</w:t>
      </w:r>
      <w:r>
        <w:rPr>
          <w:rFonts w:hint="cs"/>
          <w:rtl/>
        </w:rPr>
        <w:t xml:space="preserve">דת הכספים - - - </w:t>
      </w:r>
    </w:p>
    <w:p w14:paraId="1000E0ED" w14:textId="77777777" w:rsidR="00000000" w:rsidRDefault="00581103">
      <w:pPr>
        <w:pStyle w:val="a0"/>
        <w:rPr>
          <w:rFonts w:hint="cs"/>
          <w:rtl/>
        </w:rPr>
      </w:pPr>
    </w:p>
    <w:p w14:paraId="0CC1A883" w14:textId="77777777" w:rsidR="00000000" w:rsidRDefault="00581103">
      <w:pPr>
        <w:pStyle w:val="-"/>
        <w:rPr>
          <w:rtl/>
        </w:rPr>
      </w:pPr>
      <w:bookmarkStart w:id="517" w:name="FS000000556T14_07_2004_18_32_12C"/>
      <w:bookmarkEnd w:id="517"/>
      <w:r>
        <w:rPr>
          <w:rtl/>
        </w:rPr>
        <w:t>חיים כץ (הליכוד):</w:t>
      </w:r>
    </w:p>
    <w:p w14:paraId="7C6A56D8" w14:textId="77777777" w:rsidR="00000000" w:rsidRDefault="00581103">
      <w:pPr>
        <w:pStyle w:val="a0"/>
        <w:rPr>
          <w:rtl/>
        </w:rPr>
      </w:pPr>
    </w:p>
    <w:p w14:paraId="16929196" w14:textId="77777777" w:rsidR="00000000" w:rsidRDefault="00581103">
      <w:pPr>
        <w:pStyle w:val="a0"/>
        <w:rPr>
          <w:rFonts w:hint="cs"/>
          <w:rtl/>
        </w:rPr>
      </w:pPr>
      <w:r>
        <w:rPr>
          <w:rFonts w:hint="cs"/>
          <w:rtl/>
        </w:rPr>
        <w:t>אם הבנת כמו שהוא הבין, אז אני חוזר בי, אין לי כוונות רעות.</w:t>
      </w:r>
    </w:p>
    <w:p w14:paraId="0FE7D760" w14:textId="77777777" w:rsidR="00000000" w:rsidRDefault="00581103">
      <w:pPr>
        <w:pStyle w:val="a0"/>
        <w:rPr>
          <w:rFonts w:hint="cs"/>
          <w:rtl/>
        </w:rPr>
      </w:pPr>
    </w:p>
    <w:p w14:paraId="4C3E33F9" w14:textId="77777777" w:rsidR="00000000" w:rsidRDefault="00581103">
      <w:pPr>
        <w:pStyle w:val="af1"/>
        <w:rPr>
          <w:rtl/>
        </w:rPr>
      </w:pPr>
      <w:r>
        <w:rPr>
          <w:rtl/>
        </w:rPr>
        <w:t>היו"ר ראובן ריבלין:</w:t>
      </w:r>
    </w:p>
    <w:p w14:paraId="095CB6D8" w14:textId="77777777" w:rsidR="00000000" w:rsidRDefault="00581103">
      <w:pPr>
        <w:pStyle w:val="a0"/>
        <w:rPr>
          <w:rtl/>
        </w:rPr>
      </w:pPr>
    </w:p>
    <w:p w14:paraId="44DF38B6" w14:textId="77777777" w:rsidR="00000000" w:rsidRDefault="00581103">
      <w:pPr>
        <w:pStyle w:val="a0"/>
        <w:rPr>
          <w:rFonts w:hint="cs"/>
          <w:rtl/>
        </w:rPr>
      </w:pPr>
      <w:r>
        <w:rPr>
          <w:rFonts w:hint="cs"/>
          <w:rtl/>
        </w:rPr>
        <w:t>אני מאוד מודה לך. אדוני ידבר על הדברים החיוביים.</w:t>
      </w:r>
    </w:p>
    <w:p w14:paraId="428F7974" w14:textId="77777777" w:rsidR="00000000" w:rsidRDefault="00581103">
      <w:pPr>
        <w:pStyle w:val="a0"/>
        <w:rPr>
          <w:rFonts w:hint="cs"/>
          <w:rtl/>
        </w:rPr>
      </w:pPr>
    </w:p>
    <w:p w14:paraId="15334118" w14:textId="77777777" w:rsidR="00000000" w:rsidRDefault="00581103">
      <w:pPr>
        <w:pStyle w:val="-"/>
        <w:rPr>
          <w:rtl/>
        </w:rPr>
      </w:pPr>
      <w:bookmarkStart w:id="518" w:name="FS000000556T14_07_2004_18_32_42C"/>
      <w:bookmarkEnd w:id="518"/>
      <w:r>
        <w:rPr>
          <w:rtl/>
        </w:rPr>
        <w:t>חיים כץ (הליכוד):</w:t>
      </w:r>
    </w:p>
    <w:p w14:paraId="6A54E30C" w14:textId="77777777" w:rsidR="00000000" w:rsidRDefault="00581103">
      <w:pPr>
        <w:pStyle w:val="a0"/>
        <w:rPr>
          <w:rtl/>
        </w:rPr>
      </w:pPr>
    </w:p>
    <w:p w14:paraId="55973F71" w14:textId="77777777" w:rsidR="00000000" w:rsidRDefault="00581103">
      <w:pPr>
        <w:pStyle w:val="a0"/>
        <w:rPr>
          <w:rFonts w:hint="cs"/>
          <w:rtl/>
        </w:rPr>
      </w:pPr>
      <w:r>
        <w:rPr>
          <w:rFonts w:hint="cs"/>
          <w:rtl/>
        </w:rPr>
        <w:t>היינו בנמל, וראינו את החיפזון. עשיתי כבר, לצערי, בזמני משבר לא משא-ומ</w:t>
      </w:r>
      <w:r>
        <w:rPr>
          <w:rFonts w:hint="cs"/>
          <w:rtl/>
        </w:rPr>
        <w:t>תן אחד ולא שניים. הרבה יותר מזה. אי-אפשר לנהל משא-ומתן עם אקדח מכוון לרקה. אי-אפשר לבוא למשא-ומתן שמתנהל בתום לב עם אקדח מכוון לרקה, אי-אפשר. לא היה קורה שום דבר. אני אמרתי בסיעת הליכוד, כשקראו לי למעלה, שאם ידחו את החוק הזה בשבוע ימים, אני אתמוך בו. שייתנ</w:t>
      </w:r>
      <w:r>
        <w:rPr>
          <w:rFonts w:hint="cs"/>
          <w:rtl/>
        </w:rPr>
        <w:t>ו למצות את המשא-ומתן. אבל אי-אפשר למצות את המשא-ומתן - למה אורי יוגב נוסע לחופשה בחו"ל, אז אין לנו שבוע.</w:t>
      </w:r>
    </w:p>
    <w:p w14:paraId="2669A419" w14:textId="77777777" w:rsidR="00000000" w:rsidRDefault="00581103">
      <w:pPr>
        <w:pStyle w:val="a0"/>
        <w:rPr>
          <w:rFonts w:hint="cs"/>
          <w:rtl/>
        </w:rPr>
      </w:pPr>
    </w:p>
    <w:p w14:paraId="3DC928F3" w14:textId="77777777" w:rsidR="00000000" w:rsidRDefault="00581103">
      <w:pPr>
        <w:pStyle w:val="a0"/>
        <w:rPr>
          <w:rFonts w:hint="cs"/>
          <w:rtl/>
        </w:rPr>
      </w:pPr>
      <w:r>
        <w:rPr>
          <w:rFonts w:hint="cs"/>
          <w:rtl/>
        </w:rPr>
        <w:t>מה לעשות, אנחנו מדברים על גורלות של אנשים. יכול להיות שבנמל יש אנשים שמרוויחים הרבה מאוד כסף, אולי הם מרוויחים יותר מדי, אולי. אני לא חושב ככה, אבל יכ</w:t>
      </w:r>
      <w:r>
        <w:rPr>
          <w:rFonts w:hint="cs"/>
          <w:rtl/>
        </w:rPr>
        <w:t>ול להיות. אבל הקבוצה הזאת נסגרה, נסגר דור א'. בגדול, 60% או 70% מעובדי הנמל הם עובדי דור ב', ודור ב' זה שכר מינימום, ואין יותר דור א'. אנחנו רוצים לאהוב את האנשים שעובדים בשכר מינימום, ואז נוכל לרחם עליהם. אבל זאת לא המטרה שלנו, המטרה שלנו היא שבן-אדם יבוא</w:t>
      </w:r>
      <w:r>
        <w:rPr>
          <w:rFonts w:hint="cs"/>
          <w:rtl/>
        </w:rPr>
        <w:t xml:space="preserve"> לעבוד, יעבוד קשה ויתפרנס בכבוד. זה לא מה שאנחנו עושים פה. </w:t>
      </w:r>
    </w:p>
    <w:p w14:paraId="6934D242" w14:textId="77777777" w:rsidR="00000000" w:rsidRDefault="00581103">
      <w:pPr>
        <w:pStyle w:val="a0"/>
        <w:rPr>
          <w:rFonts w:hint="cs"/>
          <w:rtl/>
        </w:rPr>
      </w:pPr>
    </w:p>
    <w:p w14:paraId="2A7321F8" w14:textId="77777777" w:rsidR="00000000" w:rsidRDefault="00581103">
      <w:pPr>
        <w:pStyle w:val="a0"/>
        <w:rPr>
          <w:rFonts w:hint="cs"/>
          <w:rtl/>
        </w:rPr>
      </w:pPr>
      <w:r>
        <w:rPr>
          <w:rFonts w:hint="cs"/>
          <w:rtl/>
        </w:rPr>
        <w:t xml:space="preserve">אני לא יודע למה אצה לנו הדרך, אני פשוט לא מבין למה אצה לנו הדרך. אני לא מבין את הקטע שהביאו את הנייר של הפנסיה לוועדת הכספים ואמרו: אם תגידו נושא חדש, אנחנו נוריד את זה. </w:t>
      </w:r>
    </w:p>
    <w:p w14:paraId="1DEAE177" w14:textId="77777777" w:rsidR="00000000" w:rsidRDefault="00581103">
      <w:pPr>
        <w:pStyle w:val="a0"/>
        <w:rPr>
          <w:rFonts w:hint="cs"/>
          <w:rtl/>
        </w:rPr>
      </w:pPr>
    </w:p>
    <w:p w14:paraId="56D858D0" w14:textId="77777777" w:rsidR="00000000" w:rsidRDefault="00581103">
      <w:pPr>
        <w:pStyle w:val="a0"/>
        <w:rPr>
          <w:rFonts w:hint="cs"/>
          <w:rtl/>
        </w:rPr>
      </w:pPr>
      <w:r>
        <w:rPr>
          <w:rFonts w:hint="cs"/>
          <w:rtl/>
        </w:rPr>
        <w:t>אני רוצה להגיד לכם, אדו</w:t>
      </w:r>
      <w:r>
        <w:rPr>
          <w:rFonts w:hint="cs"/>
          <w:rtl/>
        </w:rPr>
        <w:t>ני יושב-ראש ועדת הכספים, אנחנו חוקקנו את חוק הפנסיה. חוק כואב, חוק שדרס אנשים. נכים שיצאו לנכות לפני 10 ו-15 שנה, נכות מלאה לצמיתות, היום מודיעים להם, בלי בדיקות רפואיות: אנחנו מקצצים לכם את הפנסיה לחצי, ותמצאו לכם חצי משרה לעבודה. מפסיקים להם מייד את תשלו</w:t>
      </w:r>
      <w:r>
        <w:rPr>
          <w:rFonts w:hint="cs"/>
          <w:rtl/>
        </w:rPr>
        <w:t xml:space="preserve">ם הפנסיה, ועוד אומרים להם להפריש לקרן הפנסיה על חצי המשרה, אחרת גם זה ייפגע. מי יקבל אותם לעבודה? חוק הפנסיה, שדן בגורלות של אנשים, הוא כזה מכוער, אני לא מאמין שמישהו שהיה משכיר את הבית שלו, היה מזלזל ומעביר את חוק הפנסיה בדרך שזה עבר, עם כאלה חורים וכאלה </w:t>
      </w:r>
      <w:r>
        <w:rPr>
          <w:rFonts w:hint="cs"/>
          <w:rtl/>
        </w:rPr>
        <w:t xml:space="preserve">עוולות. יש שם כאלה עוולות, שקשה לחיות עם זה. </w:t>
      </w:r>
    </w:p>
    <w:p w14:paraId="44D40173" w14:textId="77777777" w:rsidR="00000000" w:rsidRDefault="00581103">
      <w:pPr>
        <w:pStyle w:val="a0"/>
        <w:rPr>
          <w:rFonts w:hint="cs"/>
          <w:rtl/>
        </w:rPr>
      </w:pPr>
    </w:p>
    <w:p w14:paraId="1448631C" w14:textId="77777777" w:rsidR="00000000" w:rsidRDefault="00581103">
      <w:pPr>
        <w:pStyle w:val="a0"/>
        <w:rPr>
          <w:rFonts w:hint="cs"/>
          <w:rtl/>
        </w:rPr>
      </w:pPr>
      <w:r>
        <w:rPr>
          <w:rFonts w:hint="cs"/>
          <w:rtl/>
        </w:rPr>
        <w:t>אותו דבר אמור להיות פה, בחקיקה הזאת. אנחנו נחפזים. אסור לנו לשכוח שאנחנו מדברים באנשים. אני באתי לליכוד כדי להיות הפן החברתי. מדינאים יש בליכוד הרבה יותר גדולים ממני. רציתי  לא לדבר, לא על התנתקות ולא על התחבר</w:t>
      </w:r>
      <w:r>
        <w:rPr>
          <w:rFonts w:hint="cs"/>
          <w:rtl/>
        </w:rPr>
        <w:t xml:space="preserve">ות, אלא לעשות  סדק בקיר. הליכוד היא מפלגה של העם. 35% מהאזרחים הצביעו ליכוד, 40 מנדטים, מכל שכבות האוכלוסייה, כולם הצביעו ליכוד. אנחנו מייצגים לא רק את הקפיטליסטים, אנחנו מייצגים את כל שכבות העם, והחיפזון הזה בעוכרינו - - - </w:t>
      </w:r>
    </w:p>
    <w:p w14:paraId="380EE3D7" w14:textId="77777777" w:rsidR="00000000" w:rsidRDefault="00581103">
      <w:pPr>
        <w:pStyle w:val="a0"/>
        <w:rPr>
          <w:rFonts w:hint="cs"/>
          <w:rtl/>
        </w:rPr>
      </w:pPr>
    </w:p>
    <w:p w14:paraId="2E479190" w14:textId="77777777" w:rsidR="00000000" w:rsidRDefault="00581103">
      <w:pPr>
        <w:pStyle w:val="a0"/>
        <w:rPr>
          <w:rFonts w:hint="cs"/>
          <w:rtl/>
        </w:rPr>
      </w:pPr>
      <w:r>
        <w:rPr>
          <w:rFonts w:hint="cs"/>
          <w:rtl/>
        </w:rPr>
        <w:t>טוב, אני אחכה.</w:t>
      </w:r>
    </w:p>
    <w:p w14:paraId="0AA80EB8" w14:textId="77777777" w:rsidR="00000000" w:rsidRDefault="00581103">
      <w:pPr>
        <w:pStyle w:val="a0"/>
        <w:rPr>
          <w:rFonts w:hint="cs"/>
          <w:rtl/>
        </w:rPr>
      </w:pPr>
    </w:p>
    <w:p w14:paraId="6C494E4E" w14:textId="77777777" w:rsidR="00000000" w:rsidRDefault="00581103">
      <w:pPr>
        <w:pStyle w:val="af1"/>
        <w:rPr>
          <w:rtl/>
        </w:rPr>
      </w:pPr>
      <w:r>
        <w:rPr>
          <w:rtl/>
        </w:rPr>
        <w:t>היו"ר ראובן רי</w:t>
      </w:r>
      <w:r>
        <w:rPr>
          <w:rtl/>
        </w:rPr>
        <w:t>בלין:</w:t>
      </w:r>
    </w:p>
    <w:p w14:paraId="534DFFA5" w14:textId="77777777" w:rsidR="00000000" w:rsidRDefault="00581103">
      <w:pPr>
        <w:pStyle w:val="a0"/>
        <w:rPr>
          <w:rtl/>
        </w:rPr>
      </w:pPr>
    </w:p>
    <w:p w14:paraId="725539C6" w14:textId="77777777" w:rsidR="00000000" w:rsidRDefault="00581103">
      <w:pPr>
        <w:pStyle w:val="a0"/>
        <w:rPr>
          <w:rFonts w:hint="cs"/>
          <w:rtl/>
        </w:rPr>
      </w:pPr>
      <w:r>
        <w:rPr>
          <w:rFonts w:hint="cs"/>
          <w:rtl/>
        </w:rPr>
        <w:t xml:space="preserve">אתה לא יכול לחכות, כי אנחנו צריכים לסיים. כבוד יושב-ראש הוועדה, אל תפריע לשר האוצר, כי הוא מבקש את תשומת לבו. </w:t>
      </w:r>
    </w:p>
    <w:p w14:paraId="4A966328" w14:textId="77777777" w:rsidR="00000000" w:rsidRDefault="00581103">
      <w:pPr>
        <w:pStyle w:val="a0"/>
        <w:rPr>
          <w:rFonts w:hint="cs"/>
          <w:rtl/>
        </w:rPr>
      </w:pPr>
    </w:p>
    <w:p w14:paraId="0666C3AF" w14:textId="77777777" w:rsidR="00000000" w:rsidRDefault="00581103">
      <w:pPr>
        <w:pStyle w:val="af0"/>
        <w:rPr>
          <w:rtl/>
        </w:rPr>
      </w:pPr>
      <w:r>
        <w:rPr>
          <w:rFonts w:hint="eastAsia"/>
          <w:rtl/>
        </w:rPr>
        <w:t>שאול</w:t>
      </w:r>
      <w:r>
        <w:rPr>
          <w:rtl/>
        </w:rPr>
        <w:t xml:space="preserve"> יהלום (מפד"ל):</w:t>
      </w:r>
    </w:p>
    <w:p w14:paraId="2F6DD55C" w14:textId="77777777" w:rsidR="00000000" w:rsidRDefault="00581103">
      <w:pPr>
        <w:pStyle w:val="a0"/>
        <w:rPr>
          <w:rFonts w:hint="cs"/>
          <w:rtl/>
        </w:rPr>
      </w:pPr>
    </w:p>
    <w:p w14:paraId="239EFA86" w14:textId="77777777" w:rsidR="00000000" w:rsidRDefault="00581103">
      <w:pPr>
        <w:pStyle w:val="a0"/>
        <w:rPr>
          <w:rFonts w:hint="cs"/>
          <w:rtl/>
        </w:rPr>
      </w:pPr>
      <w:r>
        <w:rPr>
          <w:rFonts w:hint="cs"/>
          <w:rtl/>
        </w:rPr>
        <w:t>אני מחזק את דבריו.</w:t>
      </w:r>
    </w:p>
    <w:p w14:paraId="24FDA0D3" w14:textId="77777777" w:rsidR="00000000" w:rsidRDefault="00581103">
      <w:pPr>
        <w:pStyle w:val="a0"/>
        <w:rPr>
          <w:rFonts w:hint="cs"/>
          <w:rtl/>
        </w:rPr>
      </w:pPr>
    </w:p>
    <w:p w14:paraId="310F96B2" w14:textId="77777777" w:rsidR="00000000" w:rsidRDefault="00581103">
      <w:pPr>
        <w:pStyle w:val="-"/>
        <w:rPr>
          <w:rtl/>
        </w:rPr>
      </w:pPr>
      <w:bookmarkStart w:id="519" w:name="FS000000556T14_07_2004_18_49_33C"/>
      <w:bookmarkEnd w:id="519"/>
      <w:r>
        <w:rPr>
          <w:rtl/>
        </w:rPr>
        <w:t>חיים כץ (הליכוד):</w:t>
      </w:r>
    </w:p>
    <w:p w14:paraId="3E14EE8D" w14:textId="77777777" w:rsidR="00000000" w:rsidRDefault="00581103">
      <w:pPr>
        <w:pStyle w:val="a0"/>
        <w:rPr>
          <w:rtl/>
        </w:rPr>
      </w:pPr>
    </w:p>
    <w:p w14:paraId="4410606D" w14:textId="77777777" w:rsidR="00000000" w:rsidRDefault="00581103">
      <w:pPr>
        <w:pStyle w:val="a0"/>
        <w:rPr>
          <w:rFonts w:hint="cs"/>
          <w:rtl/>
        </w:rPr>
      </w:pPr>
      <w:r>
        <w:rPr>
          <w:rFonts w:hint="cs"/>
          <w:rtl/>
        </w:rPr>
        <w:t>תאמין לי, אדוני יושב-ראש ועדת העבודה והרווחה, אתה לא צריך לחזק, שר האוצר יודע</w:t>
      </w:r>
      <w:r>
        <w:rPr>
          <w:rFonts w:hint="cs"/>
          <w:rtl/>
        </w:rPr>
        <w:t xml:space="preserve"> בדיוק. אתה בוודאי שמעת את המקרים, ולאחרונה הלוא מינינו ועדה, שבאה לפתור חלק מהבעיות, ועדה שמממנת 250 מיליון שקל לשנה במשך 12 שנים לאלה שלא ייפתרו בעיות הגיל שלהם. אך ראה זה פלא, הראשונים שהחוק חל עליהם הם אנשים שנולדו מ-1 באפריל 1939 ועד 31 ביולי 1939. וה</w:t>
      </w:r>
      <w:r>
        <w:rPr>
          <w:rFonts w:hint="cs"/>
          <w:rtl/>
        </w:rPr>
        <w:t>ם יצאו לפנסיה מוקדמת, והם לא מקבלים משכורת. באתי לוועדה כנציג ועדת הכספים - אני מודה ליושב-ראש ועדת הכספים ששלח אותי -  ובוועדה הזאת ראיתי את פקידי האוצר מנסים לחסוך את הכסף הזה ולא לשלם. הם אומרים, שהאנשים האלה ייקחו הלוואות. אנחנו דנים באלה שלא מקבלים את</w:t>
      </w:r>
      <w:r>
        <w:rPr>
          <w:rFonts w:hint="cs"/>
          <w:rtl/>
        </w:rPr>
        <w:t xml:space="preserve"> הפנסיות שלהם, שהגיעו לגיל בחקיקה שלנו, והם  בקושי בני 65 וחודשיים, ומודיעים להם שלא יקבלו ארבעה חודשים, וכל הפנסיה העתידית שלהם תיפגע. ואלה שנולדו כבר ב-1 באוגוסט 1939, הם הולכים לשמונה חודשים.</w:t>
      </w:r>
    </w:p>
    <w:p w14:paraId="43502132" w14:textId="77777777" w:rsidR="00000000" w:rsidRDefault="00581103">
      <w:pPr>
        <w:pStyle w:val="a0"/>
        <w:rPr>
          <w:rFonts w:hint="cs"/>
          <w:rtl/>
        </w:rPr>
      </w:pPr>
    </w:p>
    <w:p w14:paraId="74164EB5" w14:textId="77777777" w:rsidR="00000000" w:rsidRDefault="00581103">
      <w:pPr>
        <w:pStyle w:val="a0"/>
        <w:rPr>
          <w:rFonts w:hint="cs"/>
          <w:rtl/>
        </w:rPr>
      </w:pPr>
      <w:r>
        <w:rPr>
          <w:rFonts w:hint="cs"/>
          <w:rtl/>
        </w:rPr>
        <w:t>והמעסיקים שקיבלו את זה כמתנה משמים, במכתב שנכתב כנראה בטעות,</w:t>
      </w:r>
      <w:r>
        <w:rPr>
          <w:rFonts w:hint="cs"/>
          <w:rtl/>
        </w:rPr>
        <w:t xml:space="preserve"> אומרים, מה פתאום, זה לא בשביל אלה שפרשו, אנחנו רוצים לקחת את הכסף הזה, להפריש פרישה מוקדמת אנשים שבמקצועם הם מתעייפים מהעבודה. ואנחנו ניקח 15,000 משפחות שאמורות להיפגע, שיצאו לפרישה מוקדמת, ועלולות להיפגע בין ארבעה חודשים לשנתיים, והם לא יקבלו את משכורתם </w:t>
      </w:r>
      <w:r>
        <w:rPr>
          <w:rFonts w:hint="cs"/>
          <w:rtl/>
        </w:rPr>
        <w:t xml:space="preserve">וגם לא יפרישו לקרנות הפנסיה. זאת אומרת, הם לא יקבלו פנסיה בעתיד. </w:t>
      </w:r>
    </w:p>
    <w:p w14:paraId="16D663E7" w14:textId="77777777" w:rsidR="00000000" w:rsidRDefault="00581103">
      <w:pPr>
        <w:pStyle w:val="a0"/>
        <w:rPr>
          <w:rFonts w:hint="cs"/>
          <w:rtl/>
        </w:rPr>
      </w:pPr>
    </w:p>
    <w:p w14:paraId="39C348FE" w14:textId="77777777" w:rsidR="00000000" w:rsidRDefault="00581103">
      <w:pPr>
        <w:pStyle w:val="a0"/>
        <w:rPr>
          <w:rFonts w:hint="cs"/>
          <w:rtl/>
        </w:rPr>
      </w:pPr>
      <w:r>
        <w:rPr>
          <w:rFonts w:hint="cs"/>
          <w:rtl/>
        </w:rPr>
        <w:t xml:space="preserve">החוק הזה שאנחנו מחוקקים היום הוא אותו דבר, הוא לא חוק סגור, אולי דנו בו 300 יום. אז ספרו 300 יום. החוק הזה הוא לא חוק סגור, הוא לא חוק שממצה את מה שצריך למצות. אני חושב שעובדי הנמל, גם אלה </w:t>
      </w:r>
      <w:r>
        <w:rPr>
          <w:rFonts w:hint="cs"/>
          <w:rtl/>
        </w:rPr>
        <w:t xml:space="preserve">שמרוויחים הרבה כסף, ראויים לחוק הוגן. אם כבר חוק - אני נגד חקיקה בענייני עבודה, אבל אם עושים את זה, צריך לעשות את זה בצורה הוגנת. אי-אפשר לקחת עובדים שעובדים 30-40 שנה ולרסק אותם בחקיקה. אי-אפשר. </w:t>
      </w:r>
    </w:p>
    <w:p w14:paraId="13D41B55" w14:textId="77777777" w:rsidR="00000000" w:rsidRDefault="00581103">
      <w:pPr>
        <w:pStyle w:val="a0"/>
        <w:rPr>
          <w:rFonts w:hint="cs"/>
          <w:rtl/>
        </w:rPr>
      </w:pPr>
    </w:p>
    <w:p w14:paraId="4B29444D" w14:textId="77777777" w:rsidR="00000000" w:rsidRDefault="00581103">
      <w:pPr>
        <w:pStyle w:val="a0"/>
        <w:rPr>
          <w:rFonts w:hint="cs"/>
          <w:rtl/>
        </w:rPr>
      </w:pPr>
      <w:r>
        <w:rPr>
          <w:rFonts w:hint="cs"/>
          <w:rtl/>
        </w:rPr>
        <w:t>יש לנו רוב בכנסת. אנחנו יכולים לנצל אותו ואנחנו צריכים לנצ</w:t>
      </w:r>
      <w:r>
        <w:rPr>
          <w:rFonts w:hint="cs"/>
          <w:rtl/>
        </w:rPr>
        <w:t xml:space="preserve">ל אותו כשאנחנו צודקים. פה, בחקיקה הזאת אנחנו לא צודקים. ואני אומר, שבלב כבד, אני לא רוצה לעשות את זה, אני נאלץ, כיוון שלא דחו את זה בשבוע, להצביע נגד החוק הזה. תודה רבה לכם על ההקשבה. </w:t>
      </w:r>
    </w:p>
    <w:p w14:paraId="092E0F33" w14:textId="77777777" w:rsidR="00000000" w:rsidRDefault="00581103">
      <w:pPr>
        <w:pStyle w:val="a0"/>
        <w:rPr>
          <w:rFonts w:hint="cs"/>
          <w:rtl/>
        </w:rPr>
      </w:pPr>
    </w:p>
    <w:p w14:paraId="4709C71B" w14:textId="77777777" w:rsidR="00000000" w:rsidRDefault="00581103">
      <w:pPr>
        <w:pStyle w:val="af1"/>
        <w:rPr>
          <w:rtl/>
        </w:rPr>
      </w:pPr>
      <w:r>
        <w:rPr>
          <w:rtl/>
        </w:rPr>
        <w:t>היו"ר ראובן ריבלין:</w:t>
      </w:r>
    </w:p>
    <w:p w14:paraId="5D283DC2" w14:textId="77777777" w:rsidR="00000000" w:rsidRDefault="00581103">
      <w:pPr>
        <w:pStyle w:val="a0"/>
        <w:rPr>
          <w:rtl/>
        </w:rPr>
      </w:pPr>
    </w:p>
    <w:p w14:paraId="6BD62B58" w14:textId="77777777" w:rsidR="00000000" w:rsidRDefault="00581103">
      <w:pPr>
        <w:pStyle w:val="a0"/>
        <w:rPr>
          <w:rFonts w:hint="cs"/>
          <w:rtl/>
        </w:rPr>
      </w:pPr>
      <w:r>
        <w:rPr>
          <w:rFonts w:hint="cs"/>
          <w:rtl/>
        </w:rPr>
        <w:t xml:space="preserve">אני מאוד מודה לחבר הכנסת חיים כץ. כדי שלא תהיינה </w:t>
      </w:r>
      <w:r>
        <w:rPr>
          <w:rFonts w:hint="cs"/>
          <w:rtl/>
        </w:rPr>
        <w:t xml:space="preserve">אי הבנות, שמעתי בדבריך ביקורת שהיתה מרומזת אולי והיה יכול מישהו להאמין או להבין שמדובר בייעוץ המשפטי של הכנסת. </w:t>
      </w:r>
    </w:p>
    <w:p w14:paraId="1249B014" w14:textId="77777777" w:rsidR="00000000" w:rsidRDefault="00581103">
      <w:pPr>
        <w:pStyle w:val="a0"/>
        <w:rPr>
          <w:rFonts w:hint="cs"/>
          <w:rtl/>
        </w:rPr>
      </w:pPr>
    </w:p>
    <w:p w14:paraId="2FF4B254" w14:textId="77777777" w:rsidR="00000000" w:rsidRDefault="00581103">
      <w:pPr>
        <w:pStyle w:val="a"/>
        <w:rPr>
          <w:rtl/>
        </w:rPr>
      </w:pPr>
      <w:bookmarkStart w:id="520" w:name="FS000000556T14_07_2004_18_00_49"/>
      <w:bookmarkStart w:id="521" w:name="_Toc81561477"/>
      <w:bookmarkEnd w:id="520"/>
      <w:r>
        <w:rPr>
          <w:rFonts w:hint="eastAsia"/>
          <w:rtl/>
        </w:rPr>
        <w:t>חיים</w:t>
      </w:r>
      <w:r>
        <w:rPr>
          <w:rtl/>
        </w:rPr>
        <w:t xml:space="preserve"> כץ (הליכוד):</w:t>
      </w:r>
      <w:bookmarkEnd w:id="521"/>
    </w:p>
    <w:p w14:paraId="596A09CB" w14:textId="77777777" w:rsidR="00000000" w:rsidRDefault="00581103">
      <w:pPr>
        <w:pStyle w:val="a0"/>
        <w:rPr>
          <w:rFonts w:hint="cs"/>
          <w:rtl/>
        </w:rPr>
      </w:pPr>
    </w:p>
    <w:p w14:paraId="5406A350" w14:textId="77777777" w:rsidR="00000000" w:rsidRDefault="00581103">
      <w:pPr>
        <w:pStyle w:val="a0"/>
        <w:rPr>
          <w:rFonts w:hint="cs"/>
          <w:rtl/>
        </w:rPr>
      </w:pPr>
      <w:r>
        <w:rPr>
          <w:rFonts w:hint="cs"/>
          <w:rtl/>
        </w:rPr>
        <w:t xml:space="preserve">לא. </w:t>
      </w:r>
    </w:p>
    <w:p w14:paraId="1DB4037D" w14:textId="77777777" w:rsidR="00000000" w:rsidRDefault="00581103">
      <w:pPr>
        <w:pStyle w:val="a0"/>
        <w:rPr>
          <w:rFonts w:hint="cs"/>
          <w:rtl/>
        </w:rPr>
      </w:pPr>
    </w:p>
    <w:p w14:paraId="1DF69A92" w14:textId="77777777" w:rsidR="00000000" w:rsidRDefault="00581103">
      <w:pPr>
        <w:pStyle w:val="af1"/>
        <w:rPr>
          <w:rtl/>
        </w:rPr>
      </w:pPr>
      <w:r>
        <w:rPr>
          <w:rtl/>
        </w:rPr>
        <w:t>היו"ר ראובן ריבלין:</w:t>
      </w:r>
    </w:p>
    <w:p w14:paraId="18948372" w14:textId="77777777" w:rsidR="00000000" w:rsidRDefault="00581103">
      <w:pPr>
        <w:pStyle w:val="a0"/>
        <w:rPr>
          <w:rtl/>
        </w:rPr>
      </w:pPr>
    </w:p>
    <w:p w14:paraId="14836CEE" w14:textId="77777777" w:rsidR="00000000" w:rsidRDefault="00581103">
      <w:pPr>
        <w:pStyle w:val="a0"/>
        <w:rPr>
          <w:rFonts w:hint="cs"/>
          <w:rtl/>
        </w:rPr>
      </w:pPr>
      <w:r>
        <w:rPr>
          <w:rFonts w:hint="cs"/>
          <w:rtl/>
        </w:rPr>
        <w:t>אני מודיע, שאין אנשים תמימי לב כמו היועצים המשפטיים של הכנסת, וגם עבודתם היא עבודה מעולה. אני מוד</w:t>
      </w:r>
      <w:r>
        <w:rPr>
          <w:rFonts w:hint="cs"/>
          <w:rtl/>
        </w:rPr>
        <w:t>ה שפעמים אני מוצא את דעתי מנוגדת לדעתם, אבל מעולם לא הטלתי אפילו רגע אחד ספק בתום לבם ובמקצועיותם. והוכח כבר, שבית-המשפט העליון היה שונה בדעתו מדעתה של יושבת-ראש ועדת הבחירות המרכזית, והיו השופטים חלוקים, והאקדמיה היתה חלוקה, ובייעוץ המשפטי קיבלתי שתי חוות</w:t>
      </w:r>
      <w:r>
        <w:rPr>
          <w:rFonts w:hint="cs"/>
          <w:rtl/>
        </w:rPr>
        <w:t xml:space="preserve"> דעת שכל אחת מהן יכולה היתה להימצא נכונה. אף אחד ממגישי חוות הדעת בכנסת אינו מושפע ולו מפוליטיקאי אחד. אני יכול לומר לך זאת, אפילו חזיתי זאת על בשרי; לא שניסיתי להשפיע, אבל ידעו את דעתי ונתנו בדיוק את היפוכה של - - - </w:t>
      </w:r>
    </w:p>
    <w:p w14:paraId="10F6A900" w14:textId="77777777" w:rsidR="00000000" w:rsidRDefault="00581103">
      <w:pPr>
        <w:pStyle w:val="a0"/>
        <w:rPr>
          <w:rFonts w:hint="cs"/>
          <w:rtl/>
        </w:rPr>
      </w:pPr>
    </w:p>
    <w:p w14:paraId="61BE23DD" w14:textId="77777777" w:rsidR="00000000" w:rsidRDefault="00581103">
      <w:pPr>
        <w:pStyle w:val="-"/>
        <w:rPr>
          <w:rtl/>
        </w:rPr>
      </w:pPr>
      <w:bookmarkStart w:id="522" w:name="FS000000556T14_07_2004_17_36_37C"/>
      <w:bookmarkEnd w:id="522"/>
      <w:r>
        <w:rPr>
          <w:rtl/>
        </w:rPr>
        <w:t>חיים כץ (הליכוד):</w:t>
      </w:r>
    </w:p>
    <w:p w14:paraId="5672BE55" w14:textId="77777777" w:rsidR="00000000" w:rsidRDefault="00581103">
      <w:pPr>
        <w:pStyle w:val="a0"/>
        <w:rPr>
          <w:rtl/>
        </w:rPr>
      </w:pPr>
    </w:p>
    <w:p w14:paraId="0AFCB60C" w14:textId="77777777" w:rsidR="00000000" w:rsidRDefault="00581103">
      <w:pPr>
        <w:pStyle w:val="a0"/>
        <w:rPr>
          <w:rFonts w:hint="cs"/>
          <w:rtl/>
        </w:rPr>
      </w:pPr>
      <w:r>
        <w:rPr>
          <w:rFonts w:hint="cs"/>
          <w:rtl/>
        </w:rPr>
        <w:t>אני מקבל את מה שאמ</w:t>
      </w:r>
      <w:r>
        <w:rPr>
          <w:rFonts w:hint="cs"/>
          <w:rtl/>
        </w:rPr>
        <w:t xml:space="preserve">רת, ואם דברי לא הובנו, אז אני חוזר בי. אבל אני לא מבין, מדוע צריך למלא אחר הוראות בג"ץ בנושא הגדר, מדוע צריך למלא אחר הוראות בג"ץ בנושא תאריך הבחירות, ומדוע צריך לרמוס את הבג"ץ כשזה נוגע לעובדים. תודה רבה. </w:t>
      </w:r>
    </w:p>
    <w:p w14:paraId="1BE0A4CE" w14:textId="77777777" w:rsidR="00000000" w:rsidRDefault="00581103">
      <w:pPr>
        <w:pStyle w:val="a0"/>
        <w:rPr>
          <w:rFonts w:hint="cs"/>
          <w:rtl/>
        </w:rPr>
      </w:pPr>
    </w:p>
    <w:p w14:paraId="141F4064" w14:textId="77777777" w:rsidR="00000000" w:rsidRDefault="00581103">
      <w:pPr>
        <w:pStyle w:val="af1"/>
        <w:rPr>
          <w:rtl/>
        </w:rPr>
      </w:pPr>
      <w:r>
        <w:rPr>
          <w:rtl/>
        </w:rPr>
        <w:t>היו"ר ראובן ריבלין:</w:t>
      </w:r>
    </w:p>
    <w:p w14:paraId="0DF5EFBB" w14:textId="77777777" w:rsidR="00000000" w:rsidRDefault="00581103">
      <w:pPr>
        <w:pStyle w:val="a0"/>
        <w:rPr>
          <w:rtl/>
        </w:rPr>
      </w:pPr>
    </w:p>
    <w:p w14:paraId="2EFAA3A3" w14:textId="77777777" w:rsidR="00000000" w:rsidRDefault="00581103">
      <w:pPr>
        <w:pStyle w:val="a0"/>
        <w:rPr>
          <w:rFonts w:hint="cs"/>
          <w:rtl/>
        </w:rPr>
      </w:pPr>
      <w:r>
        <w:rPr>
          <w:rFonts w:hint="cs"/>
          <w:rtl/>
        </w:rPr>
        <w:t xml:space="preserve">זה תשאל את הממשלה, אם כבר, </w:t>
      </w:r>
      <w:r>
        <w:rPr>
          <w:rFonts w:hint="cs"/>
          <w:rtl/>
        </w:rPr>
        <w:t xml:space="preserve">למה אתה שואל את הייעוץ המשפטי? </w:t>
      </w:r>
    </w:p>
    <w:p w14:paraId="606481B9" w14:textId="77777777" w:rsidR="00000000" w:rsidRDefault="00581103">
      <w:pPr>
        <w:pStyle w:val="a0"/>
        <w:rPr>
          <w:rFonts w:hint="cs"/>
          <w:rtl/>
        </w:rPr>
      </w:pPr>
    </w:p>
    <w:p w14:paraId="0AD18A6D" w14:textId="77777777" w:rsidR="00000000" w:rsidRDefault="00581103">
      <w:pPr>
        <w:pStyle w:val="a2"/>
        <w:rPr>
          <w:rFonts w:hint="cs"/>
          <w:rtl/>
        </w:rPr>
      </w:pPr>
    </w:p>
    <w:p w14:paraId="23B82083" w14:textId="77777777" w:rsidR="00000000" w:rsidRDefault="00581103">
      <w:pPr>
        <w:pStyle w:val="a0"/>
        <w:rPr>
          <w:rFonts w:hint="cs"/>
          <w:rtl/>
        </w:rPr>
      </w:pPr>
    </w:p>
    <w:p w14:paraId="69C3FBCF" w14:textId="77777777" w:rsidR="00000000" w:rsidRDefault="00581103">
      <w:pPr>
        <w:pStyle w:val="a2"/>
        <w:rPr>
          <w:rFonts w:hint="cs"/>
          <w:rtl/>
        </w:rPr>
      </w:pPr>
      <w:bookmarkStart w:id="523" w:name="_Toc81561478"/>
      <w:r>
        <w:rPr>
          <w:rFonts w:hint="cs"/>
          <w:rtl/>
        </w:rPr>
        <w:t>מסמכים שהונחו על שולחן הכנסת</w:t>
      </w:r>
      <w:bookmarkEnd w:id="523"/>
    </w:p>
    <w:p w14:paraId="1EA01336" w14:textId="77777777" w:rsidR="00000000" w:rsidRDefault="00581103">
      <w:pPr>
        <w:pStyle w:val="a0"/>
        <w:rPr>
          <w:rFonts w:hint="cs"/>
          <w:rtl/>
        </w:rPr>
      </w:pPr>
    </w:p>
    <w:p w14:paraId="7E0DBE61" w14:textId="77777777" w:rsidR="00000000" w:rsidRDefault="00581103">
      <w:pPr>
        <w:pStyle w:val="af1"/>
        <w:rPr>
          <w:rtl/>
        </w:rPr>
      </w:pPr>
      <w:r>
        <w:rPr>
          <w:rtl/>
        </w:rPr>
        <w:t>היו"ר ראובן ריבלין:</w:t>
      </w:r>
    </w:p>
    <w:p w14:paraId="704D7F2E" w14:textId="77777777" w:rsidR="00000000" w:rsidRDefault="00581103">
      <w:pPr>
        <w:pStyle w:val="a0"/>
        <w:rPr>
          <w:rtl/>
        </w:rPr>
      </w:pPr>
    </w:p>
    <w:p w14:paraId="6814EFEF" w14:textId="77777777" w:rsidR="00000000" w:rsidRDefault="00581103">
      <w:pPr>
        <w:pStyle w:val="a0"/>
        <w:rPr>
          <w:rFonts w:hint="cs"/>
          <w:rtl/>
        </w:rPr>
      </w:pPr>
      <w:r>
        <w:rPr>
          <w:rFonts w:hint="cs"/>
          <w:rtl/>
        </w:rPr>
        <w:t>רבותי חברי הכנסת, הודעה לסגנית מזכיר הכנסת, ואחריה יעלה ויבוא שר האוצר על מנת להשיב על כל דברי המסתייגים. כמובן, אדוני יושב-ראש הוועדה, אם אדוני רוצה לדבר אחרי השר, הוא מ</w:t>
      </w:r>
      <w:r>
        <w:rPr>
          <w:rFonts w:hint="cs"/>
          <w:rtl/>
        </w:rPr>
        <w:t xml:space="preserve">וזמן. </w:t>
      </w:r>
    </w:p>
    <w:p w14:paraId="06459725" w14:textId="77777777" w:rsidR="00000000" w:rsidRDefault="00581103">
      <w:pPr>
        <w:pStyle w:val="a0"/>
        <w:ind w:firstLine="0"/>
        <w:rPr>
          <w:rFonts w:hint="cs"/>
          <w:rtl/>
        </w:rPr>
      </w:pPr>
    </w:p>
    <w:p w14:paraId="36C40876" w14:textId="77777777" w:rsidR="00000000" w:rsidRDefault="00581103">
      <w:pPr>
        <w:pStyle w:val="a"/>
        <w:rPr>
          <w:rtl/>
        </w:rPr>
      </w:pPr>
      <w:bookmarkStart w:id="524" w:name="FS000000136T14_07_2004_18_05_33"/>
      <w:bookmarkStart w:id="525" w:name="_Toc81561479"/>
      <w:bookmarkEnd w:id="524"/>
      <w:r>
        <w:rPr>
          <w:rFonts w:hint="eastAsia"/>
          <w:rtl/>
        </w:rPr>
        <w:t>סגנית</w:t>
      </w:r>
      <w:r>
        <w:rPr>
          <w:rtl/>
        </w:rPr>
        <w:t xml:space="preserve"> מזכיר הכנסת </w:t>
      </w:r>
      <w:r>
        <w:rPr>
          <w:rFonts w:hint="cs"/>
          <w:rtl/>
        </w:rPr>
        <w:t>ירדנה מלר-הורוביץ</w:t>
      </w:r>
      <w:r>
        <w:rPr>
          <w:rtl/>
        </w:rPr>
        <w:t>:</w:t>
      </w:r>
      <w:bookmarkEnd w:id="525"/>
    </w:p>
    <w:p w14:paraId="19855C2E" w14:textId="77777777" w:rsidR="00000000" w:rsidRDefault="00581103">
      <w:pPr>
        <w:pStyle w:val="a0"/>
        <w:rPr>
          <w:rFonts w:hint="cs"/>
          <w:rtl/>
        </w:rPr>
      </w:pPr>
    </w:p>
    <w:p w14:paraId="2C2E04DD" w14:textId="77777777" w:rsidR="00000000" w:rsidRDefault="00581103">
      <w:pPr>
        <w:pStyle w:val="a0"/>
        <w:rPr>
          <w:rFonts w:hint="cs"/>
          <w:rtl/>
        </w:rPr>
      </w:pPr>
      <w:r>
        <w:rPr>
          <w:rFonts w:hint="cs"/>
          <w:rtl/>
        </w:rPr>
        <w:t xml:space="preserve">ברשות יושב-ראש הכנסת, הנני מבקשת להודיע כי הונח על שולחן הכנסת לוח תיקונים לחוק רשות הספנות והנמלים, התשס"ד-2004. </w:t>
      </w:r>
    </w:p>
    <w:p w14:paraId="7C7D55F1" w14:textId="77777777" w:rsidR="00000000" w:rsidRDefault="00581103">
      <w:pPr>
        <w:pStyle w:val="a0"/>
        <w:rPr>
          <w:rFonts w:hint="cs"/>
          <w:rtl/>
        </w:rPr>
      </w:pPr>
    </w:p>
    <w:p w14:paraId="6F56FF93" w14:textId="77777777" w:rsidR="00000000" w:rsidRDefault="00581103">
      <w:pPr>
        <w:pStyle w:val="af1"/>
        <w:rPr>
          <w:rtl/>
        </w:rPr>
      </w:pPr>
      <w:r>
        <w:rPr>
          <w:rtl/>
        </w:rPr>
        <w:t>היו"ר ראובן ריבלין:</w:t>
      </w:r>
    </w:p>
    <w:p w14:paraId="7797A282" w14:textId="77777777" w:rsidR="00000000" w:rsidRDefault="00581103">
      <w:pPr>
        <w:pStyle w:val="a0"/>
        <w:rPr>
          <w:rtl/>
        </w:rPr>
      </w:pPr>
    </w:p>
    <w:p w14:paraId="0F425C07" w14:textId="77777777" w:rsidR="00000000" w:rsidRDefault="00581103">
      <w:pPr>
        <w:pStyle w:val="a0"/>
        <w:rPr>
          <w:rFonts w:hint="cs"/>
          <w:rtl/>
        </w:rPr>
      </w:pPr>
      <w:r>
        <w:rPr>
          <w:rFonts w:hint="cs"/>
          <w:rtl/>
        </w:rPr>
        <w:t xml:space="preserve">תודה רבה. רשימת התיקונים מונחת בפני חברי הכנסת. </w:t>
      </w:r>
    </w:p>
    <w:p w14:paraId="7FD12353" w14:textId="77777777" w:rsidR="00000000" w:rsidRDefault="00581103">
      <w:pPr>
        <w:pStyle w:val="a0"/>
        <w:rPr>
          <w:rFonts w:hint="cs"/>
          <w:rtl/>
        </w:rPr>
      </w:pPr>
    </w:p>
    <w:p w14:paraId="15451C7E" w14:textId="77777777" w:rsidR="00000000" w:rsidRDefault="00581103">
      <w:pPr>
        <w:pStyle w:val="a0"/>
        <w:rPr>
          <w:rFonts w:hint="cs"/>
          <w:rtl/>
        </w:rPr>
      </w:pPr>
    </w:p>
    <w:p w14:paraId="1762D2A3" w14:textId="77777777" w:rsidR="00000000" w:rsidRDefault="00581103">
      <w:pPr>
        <w:pStyle w:val="a2"/>
        <w:rPr>
          <w:rtl/>
        </w:rPr>
      </w:pPr>
    </w:p>
    <w:p w14:paraId="453767EB" w14:textId="77777777" w:rsidR="00000000" w:rsidRDefault="00581103">
      <w:pPr>
        <w:pStyle w:val="a2"/>
        <w:rPr>
          <w:rFonts w:hint="cs"/>
          <w:rtl/>
        </w:rPr>
      </w:pPr>
      <w:bookmarkStart w:id="526" w:name="CS15752FI0015752T14_07_2004_18_06_39"/>
      <w:bookmarkStart w:id="527" w:name="_Toc81561480"/>
      <w:bookmarkEnd w:id="526"/>
      <w:r>
        <w:rPr>
          <w:rtl/>
        </w:rPr>
        <w:t xml:space="preserve">הצעת חוק רשות הספנות </w:t>
      </w:r>
      <w:r>
        <w:rPr>
          <w:rtl/>
        </w:rPr>
        <w:t>והנמלים, התשס"ד-2004</w:t>
      </w:r>
      <w:bookmarkEnd w:id="527"/>
      <w:r>
        <w:rPr>
          <w:rtl/>
        </w:rPr>
        <w:t xml:space="preserve"> </w:t>
      </w:r>
    </w:p>
    <w:p w14:paraId="799A7EC1" w14:textId="77777777" w:rsidR="00000000" w:rsidRDefault="00581103">
      <w:pPr>
        <w:pStyle w:val="-0"/>
        <w:rPr>
          <w:rFonts w:hint="cs"/>
          <w:rtl/>
        </w:rPr>
      </w:pPr>
      <w:r>
        <w:rPr>
          <w:rFonts w:hint="cs"/>
          <w:rtl/>
        </w:rPr>
        <w:t>[קריאה שנייה וקריאה שלישית]</w:t>
      </w:r>
    </w:p>
    <w:p w14:paraId="36FDB0E5" w14:textId="77777777" w:rsidR="00000000" w:rsidRDefault="00581103">
      <w:pPr>
        <w:pStyle w:val="-0"/>
        <w:rPr>
          <w:rFonts w:hint="cs"/>
          <w:rtl/>
        </w:rPr>
      </w:pPr>
    </w:p>
    <w:p w14:paraId="3D78018E" w14:textId="77777777" w:rsidR="00000000" w:rsidRDefault="00581103">
      <w:pPr>
        <w:pStyle w:val="af1"/>
        <w:rPr>
          <w:rtl/>
        </w:rPr>
      </w:pPr>
      <w:r>
        <w:rPr>
          <w:rtl/>
        </w:rPr>
        <w:t>היו"ר ראובן ריבלין:</w:t>
      </w:r>
    </w:p>
    <w:p w14:paraId="3FE07F8D" w14:textId="77777777" w:rsidR="00000000" w:rsidRDefault="00581103">
      <w:pPr>
        <w:pStyle w:val="a0"/>
        <w:rPr>
          <w:rtl/>
        </w:rPr>
      </w:pPr>
    </w:p>
    <w:p w14:paraId="228A0B55" w14:textId="77777777" w:rsidR="00000000" w:rsidRDefault="00581103">
      <w:pPr>
        <w:pStyle w:val="a0"/>
        <w:rPr>
          <w:rFonts w:hint="cs"/>
          <w:rtl/>
        </w:rPr>
      </w:pPr>
      <w:r>
        <w:rPr>
          <w:rFonts w:hint="cs"/>
          <w:rtl/>
        </w:rPr>
        <w:t xml:space="preserve">כבוד שר האוצר מתבקש לעלות ולומר את דבריו. אדוני ראש הממשלה לשעבר ושר האוצר בנימין נתניהו, בבקשה. </w:t>
      </w:r>
    </w:p>
    <w:p w14:paraId="24E17DD1" w14:textId="77777777" w:rsidR="00000000" w:rsidRDefault="00581103">
      <w:pPr>
        <w:pStyle w:val="a0"/>
        <w:rPr>
          <w:rFonts w:hint="cs"/>
          <w:rtl/>
        </w:rPr>
      </w:pPr>
    </w:p>
    <w:p w14:paraId="79A48EC4" w14:textId="77777777" w:rsidR="00000000" w:rsidRDefault="00581103">
      <w:pPr>
        <w:pStyle w:val="af0"/>
        <w:rPr>
          <w:rtl/>
        </w:rPr>
      </w:pPr>
      <w:r>
        <w:rPr>
          <w:rFonts w:hint="eastAsia"/>
          <w:rtl/>
        </w:rPr>
        <w:t>יצחק</w:t>
      </w:r>
      <w:r>
        <w:rPr>
          <w:rtl/>
        </w:rPr>
        <w:t xml:space="preserve"> כהן (ש"ס):</w:t>
      </w:r>
    </w:p>
    <w:p w14:paraId="3905FF39" w14:textId="77777777" w:rsidR="00000000" w:rsidRDefault="00581103">
      <w:pPr>
        <w:pStyle w:val="a0"/>
        <w:rPr>
          <w:rFonts w:hint="cs"/>
          <w:rtl/>
        </w:rPr>
      </w:pPr>
    </w:p>
    <w:p w14:paraId="361CF7AA" w14:textId="77777777" w:rsidR="00000000" w:rsidRDefault="00581103">
      <w:pPr>
        <w:pStyle w:val="a0"/>
        <w:rPr>
          <w:rFonts w:hint="cs"/>
          <w:rtl/>
        </w:rPr>
      </w:pPr>
      <w:r>
        <w:rPr>
          <w:rFonts w:hint="cs"/>
          <w:rtl/>
        </w:rPr>
        <w:t xml:space="preserve">צריך לצלצל, אדוני היושב-ראש. </w:t>
      </w:r>
    </w:p>
    <w:p w14:paraId="1055F2F4" w14:textId="77777777" w:rsidR="00000000" w:rsidRDefault="00581103">
      <w:pPr>
        <w:pStyle w:val="a0"/>
        <w:rPr>
          <w:rFonts w:hint="cs"/>
          <w:rtl/>
        </w:rPr>
      </w:pPr>
    </w:p>
    <w:p w14:paraId="4C5624FA" w14:textId="77777777" w:rsidR="00000000" w:rsidRDefault="00581103">
      <w:pPr>
        <w:pStyle w:val="af1"/>
        <w:rPr>
          <w:rtl/>
        </w:rPr>
      </w:pPr>
      <w:r>
        <w:rPr>
          <w:rtl/>
        </w:rPr>
        <w:t>היו"ר ראובן ריבלין:</w:t>
      </w:r>
    </w:p>
    <w:p w14:paraId="1FD5565A" w14:textId="77777777" w:rsidR="00000000" w:rsidRDefault="00581103">
      <w:pPr>
        <w:pStyle w:val="a0"/>
        <w:rPr>
          <w:rtl/>
        </w:rPr>
      </w:pPr>
    </w:p>
    <w:p w14:paraId="565E71C4" w14:textId="77777777" w:rsidR="00000000" w:rsidRDefault="00581103">
      <w:pPr>
        <w:pStyle w:val="a0"/>
        <w:rPr>
          <w:rFonts w:hint="cs"/>
          <w:rtl/>
        </w:rPr>
      </w:pPr>
      <w:r>
        <w:rPr>
          <w:rFonts w:hint="cs"/>
          <w:rtl/>
        </w:rPr>
        <w:t xml:space="preserve">צולצל, אל תדאג. </w:t>
      </w:r>
      <w:r>
        <w:rPr>
          <w:rFonts w:hint="cs"/>
          <w:rtl/>
        </w:rPr>
        <w:t xml:space="preserve">צולצל ויצולצל. </w:t>
      </w:r>
    </w:p>
    <w:p w14:paraId="003F5974" w14:textId="77777777" w:rsidR="00000000" w:rsidRDefault="00581103">
      <w:pPr>
        <w:pStyle w:val="a0"/>
        <w:rPr>
          <w:rFonts w:hint="cs"/>
          <w:rtl/>
        </w:rPr>
      </w:pPr>
    </w:p>
    <w:p w14:paraId="1957642D" w14:textId="77777777" w:rsidR="00000000" w:rsidRDefault="00581103">
      <w:pPr>
        <w:pStyle w:val="af0"/>
        <w:rPr>
          <w:rtl/>
        </w:rPr>
      </w:pPr>
      <w:r>
        <w:rPr>
          <w:rFonts w:hint="eastAsia"/>
          <w:rtl/>
        </w:rPr>
        <w:t>יצחק</w:t>
      </w:r>
      <w:r>
        <w:rPr>
          <w:rtl/>
        </w:rPr>
        <w:t xml:space="preserve"> כהן (ש"ס):</w:t>
      </w:r>
    </w:p>
    <w:p w14:paraId="48AACC32" w14:textId="77777777" w:rsidR="00000000" w:rsidRDefault="00581103">
      <w:pPr>
        <w:pStyle w:val="a0"/>
        <w:rPr>
          <w:rFonts w:hint="cs"/>
          <w:rtl/>
        </w:rPr>
      </w:pPr>
    </w:p>
    <w:p w14:paraId="5B6864B3" w14:textId="77777777" w:rsidR="00000000" w:rsidRDefault="00581103">
      <w:pPr>
        <w:pStyle w:val="a0"/>
        <w:rPr>
          <w:rFonts w:hint="cs"/>
          <w:rtl/>
        </w:rPr>
      </w:pPr>
      <w:r>
        <w:rPr>
          <w:rFonts w:hint="cs"/>
          <w:rtl/>
        </w:rPr>
        <w:t xml:space="preserve">צריך לצלצל פעמיים. </w:t>
      </w:r>
    </w:p>
    <w:p w14:paraId="4EEBFE78" w14:textId="77777777" w:rsidR="00000000" w:rsidRDefault="00581103">
      <w:pPr>
        <w:pStyle w:val="a0"/>
        <w:rPr>
          <w:rFonts w:hint="cs"/>
          <w:rtl/>
        </w:rPr>
      </w:pPr>
    </w:p>
    <w:p w14:paraId="4E8E1A75" w14:textId="77777777" w:rsidR="00000000" w:rsidRDefault="00581103">
      <w:pPr>
        <w:pStyle w:val="af1"/>
        <w:rPr>
          <w:rtl/>
        </w:rPr>
      </w:pPr>
      <w:r>
        <w:rPr>
          <w:rtl/>
        </w:rPr>
        <w:t>היו"ר ראובן ריבלין:</w:t>
      </w:r>
    </w:p>
    <w:p w14:paraId="3C99E4AE" w14:textId="77777777" w:rsidR="00000000" w:rsidRDefault="00581103">
      <w:pPr>
        <w:pStyle w:val="a0"/>
        <w:rPr>
          <w:rtl/>
        </w:rPr>
      </w:pPr>
    </w:p>
    <w:p w14:paraId="76E6A972" w14:textId="77777777" w:rsidR="00000000" w:rsidRDefault="00581103">
      <w:pPr>
        <w:pStyle w:val="a0"/>
        <w:rPr>
          <w:rFonts w:hint="cs"/>
          <w:rtl/>
        </w:rPr>
      </w:pPr>
      <w:r>
        <w:rPr>
          <w:rFonts w:hint="cs"/>
          <w:rtl/>
        </w:rPr>
        <w:t xml:space="preserve">יצלצלו גם פעמיים. בבקשה, אדוני. </w:t>
      </w:r>
    </w:p>
    <w:p w14:paraId="09FF6A23" w14:textId="77777777" w:rsidR="00000000" w:rsidRDefault="00581103">
      <w:pPr>
        <w:pStyle w:val="a0"/>
        <w:rPr>
          <w:rFonts w:hint="cs"/>
          <w:rtl/>
        </w:rPr>
      </w:pPr>
    </w:p>
    <w:p w14:paraId="26976D99" w14:textId="77777777" w:rsidR="00000000" w:rsidRDefault="00581103">
      <w:pPr>
        <w:pStyle w:val="a"/>
        <w:rPr>
          <w:rtl/>
        </w:rPr>
      </w:pPr>
      <w:bookmarkStart w:id="528" w:name="FS000000965T14_07_2004_17_37_52"/>
      <w:bookmarkStart w:id="529" w:name="_Toc81561481"/>
      <w:bookmarkEnd w:id="528"/>
      <w:r>
        <w:rPr>
          <w:rFonts w:hint="eastAsia"/>
          <w:rtl/>
        </w:rPr>
        <w:t>שר</w:t>
      </w:r>
      <w:r>
        <w:rPr>
          <w:rtl/>
        </w:rPr>
        <w:t xml:space="preserve"> האוצר בנימין נתניהו:</w:t>
      </w:r>
      <w:bookmarkEnd w:id="529"/>
    </w:p>
    <w:p w14:paraId="1A5458DB" w14:textId="77777777" w:rsidR="00000000" w:rsidRDefault="00581103">
      <w:pPr>
        <w:pStyle w:val="a0"/>
        <w:rPr>
          <w:rFonts w:hint="cs"/>
          <w:rtl/>
        </w:rPr>
      </w:pPr>
    </w:p>
    <w:p w14:paraId="30E18DF8" w14:textId="77777777" w:rsidR="00000000" w:rsidRDefault="00581103">
      <w:pPr>
        <w:pStyle w:val="a0"/>
        <w:rPr>
          <w:rFonts w:hint="cs"/>
          <w:rtl/>
        </w:rPr>
      </w:pPr>
      <w:r>
        <w:rPr>
          <w:rFonts w:hint="cs"/>
          <w:rtl/>
        </w:rPr>
        <w:t>אדוני היושב-ראש, חברי הכנסת, שמעתי את דברי המסתייגים וגם את דברי התומכים, ואני מבקש להבהיר באילו נקודות יש לנו הסכמה ובאי</w:t>
      </w:r>
      <w:r>
        <w:rPr>
          <w:rFonts w:hint="cs"/>
          <w:rtl/>
        </w:rPr>
        <w:t xml:space="preserve">לו נקודות יש לנו אי-הסכמה. </w:t>
      </w:r>
    </w:p>
    <w:p w14:paraId="581036B6" w14:textId="77777777" w:rsidR="00000000" w:rsidRDefault="00581103">
      <w:pPr>
        <w:pStyle w:val="a0"/>
        <w:rPr>
          <w:rFonts w:hint="cs"/>
          <w:rtl/>
        </w:rPr>
      </w:pPr>
    </w:p>
    <w:p w14:paraId="010FD93C" w14:textId="77777777" w:rsidR="00000000" w:rsidRDefault="00581103">
      <w:pPr>
        <w:pStyle w:val="a0"/>
        <w:rPr>
          <w:rFonts w:hint="cs"/>
          <w:rtl/>
        </w:rPr>
      </w:pPr>
      <w:r>
        <w:rPr>
          <w:rFonts w:hint="cs"/>
          <w:rtl/>
        </w:rPr>
        <w:t>ובכן, יש לנו הסכמה רחבה למדי, לרוחב ספסלי הבית הזה, לא מוחלטת אבל רחבה למדי, שיש צורך להנהיג תחרות בנמלי הים של ישראל. זה בעצם לב הרפורמה. צריך להבין מה החוק הזה מביא. הוא לוקח את רשות הנמלים, הוא מפצל אותה לשתי חברות ממשלתיות,</w:t>
      </w:r>
      <w:r>
        <w:rPr>
          <w:rFonts w:hint="cs"/>
          <w:rtl/>
        </w:rPr>
        <w:t xml:space="preserve"> שמתחרות זו בזו. והתחרות הזאת טובה לכולם, היא טובה ליצואנים, היא טובה ליבואנים, היא טובה לאזרחים, המחירים יוזלו, העסקים יתרחבו, יהיו פחות שביתות, יהיו יותר מקומות עבודה. </w:t>
      </w:r>
    </w:p>
    <w:p w14:paraId="580D829A" w14:textId="77777777" w:rsidR="00000000" w:rsidRDefault="00581103">
      <w:pPr>
        <w:pStyle w:val="a0"/>
        <w:rPr>
          <w:rFonts w:hint="cs"/>
          <w:rtl/>
        </w:rPr>
      </w:pPr>
    </w:p>
    <w:p w14:paraId="19582371" w14:textId="77777777" w:rsidR="00000000" w:rsidRDefault="00581103">
      <w:pPr>
        <w:pStyle w:val="a0"/>
        <w:rPr>
          <w:rFonts w:hint="cs"/>
          <w:rtl/>
        </w:rPr>
      </w:pPr>
      <w:r>
        <w:rPr>
          <w:rFonts w:hint="cs"/>
          <w:rtl/>
        </w:rPr>
        <w:t>אני חושב שכמעט כל הדוברים מכירים בנכונות ובצורך של העיקרון הזה של התחרות. זה הוכח כמ</w:t>
      </w:r>
      <w:r>
        <w:rPr>
          <w:rFonts w:hint="cs"/>
          <w:rtl/>
        </w:rPr>
        <w:t xml:space="preserve">ובן במדינות רבות, ואנחנו למעשה אחת המדינות האחרונות בעולם, בוודאי בין המדינות המתקדמות, שאין לה תחרות בנמלים. ובכן על זה יש הסכמה. </w:t>
      </w:r>
    </w:p>
    <w:p w14:paraId="65546EA8" w14:textId="77777777" w:rsidR="00000000" w:rsidRDefault="00581103">
      <w:pPr>
        <w:pStyle w:val="a0"/>
        <w:rPr>
          <w:rFonts w:hint="cs"/>
          <w:rtl/>
        </w:rPr>
      </w:pPr>
    </w:p>
    <w:p w14:paraId="7325FD3E" w14:textId="77777777" w:rsidR="00000000" w:rsidRDefault="00581103">
      <w:pPr>
        <w:pStyle w:val="a0"/>
        <w:rPr>
          <w:rFonts w:hint="cs"/>
          <w:rtl/>
        </w:rPr>
      </w:pPr>
      <w:r>
        <w:rPr>
          <w:rFonts w:hint="cs"/>
          <w:rtl/>
        </w:rPr>
        <w:t>על מה אין הסכמה לכאורה? לכאורה יש ויכוח בתוך החוק, כך אומרים לנו, על תנאי העבודה והפנסיה של העובדים. אבל מה שכנראה חברי הכנ</w:t>
      </w:r>
      <w:r>
        <w:rPr>
          <w:rFonts w:hint="cs"/>
          <w:rtl/>
        </w:rPr>
        <w:t>סת אינם יודעים, כי הם אינם בקיאים כולם ברזי החוק, הוא שבעצם החוק משאיר באופן מובנה את השאלות הללו פתוחות. הוא קובע מנגנון להשגת הסכמה לאחר החקיקה. הוא קובע, אגב, רף של שמירת הזכויות הללו, והוא קובע מנגנון להוסיף לזכויות הללו. המנגנון הזה מאפשר זמן רב, חודש</w:t>
      </w:r>
      <w:r>
        <w:rPr>
          <w:rFonts w:hint="cs"/>
          <w:rtl/>
        </w:rPr>
        <w:t xml:space="preserve">יים, 60 יום, אחר כך תוספת של עוד 60 יום - - - </w:t>
      </w:r>
    </w:p>
    <w:p w14:paraId="1371280A" w14:textId="77777777" w:rsidR="00000000" w:rsidRDefault="00581103">
      <w:pPr>
        <w:pStyle w:val="a0"/>
        <w:rPr>
          <w:rFonts w:hint="cs"/>
          <w:rtl/>
        </w:rPr>
      </w:pPr>
    </w:p>
    <w:p w14:paraId="7719CC7D" w14:textId="77777777" w:rsidR="00000000" w:rsidRDefault="00581103">
      <w:pPr>
        <w:pStyle w:val="af0"/>
        <w:rPr>
          <w:rtl/>
        </w:rPr>
      </w:pPr>
      <w:r>
        <w:rPr>
          <w:rFonts w:hint="eastAsia"/>
          <w:rtl/>
        </w:rPr>
        <w:t>חיים</w:t>
      </w:r>
      <w:r>
        <w:rPr>
          <w:rtl/>
        </w:rPr>
        <w:t xml:space="preserve"> כץ (הליכוד):</w:t>
      </w:r>
    </w:p>
    <w:p w14:paraId="33C6D4D7" w14:textId="77777777" w:rsidR="00000000" w:rsidRDefault="00581103">
      <w:pPr>
        <w:pStyle w:val="a0"/>
        <w:rPr>
          <w:rFonts w:hint="cs"/>
          <w:rtl/>
        </w:rPr>
      </w:pPr>
    </w:p>
    <w:p w14:paraId="6DE018A4" w14:textId="77777777" w:rsidR="00000000" w:rsidRDefault="00581103">
      <w:pPr>
        <w:pStyle w:val="a0"/>
        <w:rPr>
          <w:rFonts w:hint="cs"/>
          <w:rtl/>
        </w:rPr>
      </w:pPr>
      <w:r>
        <w:rPr>
          <w:rFonts w:hint="cs"/>
          <w:rtl/>
        </w:rPr>
        <w:t xml:space="preserve">ואחר כך עוד 30 יום. </w:t>
      </w:r>
    </w:p>
    <w:p w14:paraId="491E31EE" w14:textId="77777777" w:rsidR="00000000" w:rsidRDefault="00581103">
      <w:pPr>
        <w:pStyle w:val="a0"/>
        <w:rPr>
          <w:rFonts w:hint="cs"/>
          <w:rtl/>
        </w:rPr>
      </w:pPr>
    </w:p>
    <w:p w14:paraId="266E5619" w14:textId="77777777" w:rsidR="00000000" w:rsidRDefault="00581103">
      <w:pPr>
        <w:pStyle w:val="-"/>
        <w:rPr>
          <w:rtl/>
        </w:rPr>
      </w:pPr>
      <w:bookmarkStart w:id="530" w:name="FS000000965T14_07_2004_17_42_04C"/>
      <w:bookmarkEnd w:id="530"/>
      <w:r>
        <w:rPr>
          <w:rtl/>
        </w:rPr>
        <w:t>שר האוצר בנימין נתניהו:</w:t>
      </w:r>
    </w:p>
    <w:p w14:paraId="71E9C05D" w14:textId="77777777" w:rsidR="00000000" w:rsidRDefault="00581103">
      <w:pPr>
        <w:pStyle w:val="a0"/>
        <w:rPr>
          <w:rtl/>
        </w:rPr>
      </w:pPr>
    </w:p>
    <w:p w14:paraId="2F85B456" w14:textId="77777777" w:rsidR="00000000" w:rsidRDefault="00581103">
      <w:pPr>
        <w:pStyle w:val="a0"/>
        <w:rPr>
          <w:rFonts w:hint="cs"/>
          <w:rtl/>
        </w:rPr>
      </w:pPr>
      <w:r>
        <w:rPr>
          <w:rFonts w:hint="cs"/>
          <w:rtl/>
        </w:rPr>
        <w:t>ואם צריך, עוד. ובכן, יש פה כל הזמן שבעולם. לדעתי כבר היה, אבל זה לא חשוב, נניח שלא היה כל הזמן שבעולם להשיג הסכמה על הנושא שלכאורה עומד על הפר</w:t>
      </w:r>
      <w:r>
        <w:rPr>
          <w:rFonts w:hint="cs"/>
          <w:rtl/>
        </w:rPr>
        <w:t xml:space="preserve">ק. הוויכוח בין העובדים והמחוקקים. יש כאן כל הזמן שבעולם למצות הסכם אפשרי, אם הצד השני רוצה להגיע להסכם. </w:t>
      </w:r>
    </w:p>
    <w:p w14:paraId="37640728" w14:textId="77777777" w:rsidR="00000000" w:rsidRDefault="00581103">
      <w:pPr>
        <w:pStyle w:val="a0"/>
        <w:rPr>
          <w:rFonts w:hint="cs"/>
          <w:rtl/>
        </w:rPr>
      </w:pPr>
    </w:p>
    <w:p w14:paraId="1373610D" w14:textId="77777777" w:rsidR="00000000" w:rsidRDefault="00581103">
      <w:pPr>
        <w:pStyle w:val="a0"/>
        <w:rPr>
          <w:rFonts w:hint="cs"/>
          <w:rtl/>
        </w:rPr>
      </w:pPr>
      <w:r>
        <w:rPr>
          <w:rFonts w:hint="cs"/>
          <w:rtl/>
        </w:rPr>
        <w:t>אמרתי "אם צריך", כי צריך לזכור, שהשגת החקיקה, רק על הרפורמה, על הפיצול הזה, על הנהגת התחרות, גם את זה עשינו לאט מאוד. שמעתי חבר הכנסת אחר חבר הכנסת, ב</w:t>
      </w:r>
      <w:r>
        <w:rPr>
          <w:rFonts w:hint="cs"/>
          <w:rtl/>
        </w:rPr>
        <w:t>ין המקטרגים, המבקרים, שעולה ואומר, מה החיפזון הזה. עד להנהגת הרפורמה הזאת, בקריאה שנייה ושלישית - אנחנו חוקקנו את החוק הזה בקריאה ראשונה באוקטובר - עברו תשעה חודשים וחצי. רבותי, זה כבר לא היריון, זה כבר היריון של פיל עוד מעט. אני לא זוכר, אולי יושב-ראש הקו</w:t>
      </w:r>
      <w:r>
        <w:rPr>
          <w:rFonts w:hint="cs"/>
          <w:rtl/>
        </w:rPr>
        <w:t xml:space="preserve">אליציה ירענן את זיכרוני, ודאי לא בממשלה הזאת וגם לא בממשלות אחרות שבהן כיהנתי ואפילו בזו שהובלתי, אני לא זוכר פער זמנים כזה בין קריאה ראשונה לקריאה שנייה. </w:t>
      </w:r>
    </w:p>
    <w:p w14:paraId="4C5EE931" w14:textId="77777777" w:rsidR="00000000" w:rsidRDefault="00581103">
      <w:pPr>
        <w:pStyle w:val="a0"/>
        <w:rPr>
          <w:rFonts w:hint="cs"/>
          <w:rtl/>
        </w:rPr>
      </w:pPr>
    </w:p>
    <w:p w14:paraId="7024E2DA" w14:textId="77777777" w:rsidR="00000000" w:rsidRDefault="00581103">
      <w:pPr>
        <w:pStyle w:val="a0"/>
        <w:rPr>
          <w:rFonts w:hint="cs"/>
          <w:rtl/>
        </w:rPr>
      </w:pPr>
      <w:r>
        <w:rPr>
          <w:rFonts w:hint="cs"/>
          <w:rtl/>
        </w:rPr>
        <w:t>אני מזכיר לכם, אנחנו לא דנים בענייני העובדים. זה מחוקק למנגנון עתידי. תשעה חודשים וחצי. הגיע הזמן ש</w:t>
      </w:r>
      <w:r>
        <w:rPr>
          <w:rFonts w:hint="cs"/>
          <w:rtl/>
        </w:rPr>
        <w:t>הרפורמה הזאת תצא לאוויר העולם.</w:t>
      </w:r>
    </w:p>
    <w:p w14:paraId="521FAE2B" w14:textId="77777777" w:rsidR="00000000" w:rsidRDefault="00581103">
      <w:pPr>
        <w:pStyle w:val="a0"/>
        <w:ind w:firstLine="0"/>
        <w:rPr>
          <w:rFonts w:hint="cs"/>
          <w:rtl/>
        </w:rPr>
      </w:pPr>
    </w:p>
    <w:p w14:paraId="246993E5" w14:textId="77777777" w:rsidR="00000000" w:rsidRDefault="00581103">
      <w:pPr>
        <w:pStyle w:val="af0"/>
        <w:rPr>
          <w:rtl/>
        </w:rPr>
      </w:pPr>
      <w:r>
        <w:rPr>
          <w:rFonts w:hint="eastAsia"/>
          <w:rtl/>
        </w:rPr>
        <w:t>נסים</w:t>
      </w:r>
      <w:r>
        <w:rPr>
          <w:rtl/>
        </w:rPr>
        <w:t xml:space="preserve"> דהן (ש"ס):</w:t>
      </w:r>
    </w:p>
    <w:p w14:paraId="015B7DBB" w14:textId="77777777" w:rsidR="00000000" w:rsidRDefault="00581103">
      <w:pPr>
        <w:pStyle w:val="a0"/>
        <w:rPr>
          <w:rFonts w:hint="cs"/>
          <w:rtl/>
        </w:rPr>
      </w:pPr>
    </w:p>
    <w:p w14:paraId="2DF311A0" w14:textId="77777777" w:rsidR="00000000" w:rsidRDefault="00581103">
      <w:pPr>
        <w:pStyle w:val="a0"/>
        <w:rPr>
          <w:rFonts w:hint="cs"/>
          <w:rtl/>
        </w:rPr>
      </w:pPr>
      <w:r>
        <w:rPr>
          <w:rFonts w:hint="cs"/>
          <w:rtl/>
        </w:rPr>
        <w:t>הפעם שמונה חודשים לא דיברו עם העובדים.</w:t>
      </w:r>
    </w:p>
    <w:p w14:paraId="60F804C9" w14:textId="77777777" w:rsidR="00000000" w:rsidRDefault="00581103">
      <w:pPr>
        <w:pStyle w:val="a0"/>
        <w:ind w:firstLine="0"/>
        <w:rPr>
          <w:rFonts w:hint="cs"/>
          <w:rtl/>
        </w:rPr>
      </w:pPr>
    </w:p>
    <w:p w14:paraId="25DC7A4F" w14:textId="77777777" w:rsidR="00000000" w:rsidRDefault="00581103">
      <w:pPr>
        <w:pStyle w:val="a"/>
        <w:rPr>
          <w:rtl/>
        </w:rPr>
      </w:pPr>
      <w:bookmarkStart w:id="531" w:name="FS000000487T14_07_2004_18_21_02"/>
      <w:bookmarkStart w:id="532" w:name="FS000000965T14_07_2004_18_21_10"/>
      <w:bookmarkStart w:id="533" w:name="_Toc81561482"/>
      <w:bookmarkEnd w:id="531"/>
      <w:bookmarkEnd w:id="532"/>
      <w:r>
        <w:rPr>
          <w:rtl/>
        </w:rPr>
        <w:t>שר האוצר בנימין נתניהו:</w:t>
      </w:r>
      <w:bookmarkEnd w:id="533"/>
    </w:p>
    <w:p w14:paraId="164CFE6C" w14:textId="77777777" w:rsidR="00000000" w:rsidRDefault="00581103">
      <w:pPr>
        <w:pStyle w:val="a0"/>
        <w:rPr>
          <w:rtl/>
        </w:rPr>
      </w:pPr>
    </w:p>
    <w:p w14:paraId="22C920EB" w14:textId="77777777" w:rsidR="00000000" w:rsidRDefault="00581103">
      <w:pPr>
        <w:pStyle w:val="a0"/>
        <w:rPr>
          <w:rFonts w:hint="cs"/>
          <w:rtl/>
        </w:rPr>
      </w:pPr>
      <w:r>
        <w:rPr>
          <w:rFonts w:hint="cs"/>
          <w:rtl/>
        </w:rPr>
        <w:t xml:space="preserve">מה לעשות שבית-הדין, אותו בית-דין ששמעתי שהוא מוזכר כאן, בית-הדין לענייני עבודה עסק בזה חודשים ארוכים. בית-הדין, שהוא בוודאי לא חשוד כשלוחה של </w:t>
      </w:r>
      <w:r>
        <w:rPr>
          <w:rFonts w:hint="cs"/>
          <w:rtl/>
        </w:rPr>
        <w:t>האוצר - אף אחד לא יגיד את זה, בית-הדין לעבודה איננו חשוד כשלוחה של מדיניות האוצר - גם הוא הגיע למסקנה, שהרפורמה הזאת נחוצה לכלכלת ישראל ולמדינת ישראל. הוא כנראה הגיע למסקנה, והוא אמר את זה במפורש, שכנראה העובדים לא כל כך מעוניינים להעביר את הרפורמה הזאת, ו</w:t>
      </w:r>
      <w:r>
        <w:rPr>
          <w:rFonts w:hint="cs"/>
          <w:rtl/>
        </w:rPr>
        <w:t xml:space="preserve">לכן הוא קיבל שורה של החלטות, לרבות האחרונה שאומרת: בבקשה, תעבירו את הרפורמה. הוא בעצם פינה לממשלה ולכנסת את הדרך, על מנת לחוקק את הרפורמה הזאת. </w:t>
      </w:r>
    </w:p>
    <w:p w14:paraId="1900AD3E" w14:textId="77777777" w:rsidR="00000000" w:rsidRDefault="00581103">
      <w:pPr>
        <w:pStyle w:val="a0"/>
        <w:rPr>
          <w:rFonts w:hint="cs"/>
          <w:rtl/>
        </w:rPr>
      </w:pPr>
    </w:p>
    <w:p w14:paraId="4A02DD25" w14:textId="77777777" w:rsidR="00000000" w:rsidRDefault="00581103">
      <w:pPr>
        <w:pStyle w:val="a0"/>
        <w:rPr>
          <w:rFonts w:hint="cs"/>
          <w:rtl/>
        </w:rPr>
      </w:pPr>
      <w:r>
        <w:rPr>
          <w:rFonts w:hint="cs"/>
          <w:rtl/>
        </w:rPr>
        <w:t>אני חייב להגיד, שיושב-ראש ועדת הכספים, ידידי, חבר הכנסת אברהם  הירשזון, בסבלנות מופלאה - -</w:t>
      </w:r>
    </w:p>
    <w:p w14:paraId="6AEAA211" w14:textId="77777777" w:rsidR="00000000" w:rsidRDefault="00581103">
      <w:pPr>
        <w:pStyle w:val="a0"/>
        <w:ind w:firstLine="0"/>
        <w:rPr>
          <w:rFonts w:hint="cs"/>
          <w:rtl/>
        </w:rPr>
      </w:pPr>
    </w:p>
    <w:p w14:paraId="465846E8" w14:textId="77777777" w:rsidR="00000000" w:rsidRDefault="00581103">
      <w:pPr>
        <w:pStyle w:val="af0"/>
        <w:rPr>
          <w:rtl/>
        </w:rPr>
      </w:pPr>
      <w:r>
        <w:rPr>
          <w:rFonts w:hint="eastAsia"/>
          <w:rtl/>
        </w:rPr>
        <w:t>יצחק</w:t>
      </w:r>
      <w:r>
        <w:rPr>
          <w:rtl/>
        </w:rPr>
        <w:t xml:space="preserve"> הרצוג (העבודה</w:t>
      </w:r>
      <w:r>
        <w:rPr>
          <w:rtl/>
        </w:rPr>
        <w:t>-מימד):</w:t>
      </w:r>
    </w:p>
    <w:p w14:paraId="43A51F4D" w14:textId="77777777" w:rsidR="00000000" w:rsidRDefault="00581103">
      <w:pPr>
        <w:pStyle w:val="a0"/>
        <w:rPr>
          <w:rFonts w:hint="cs"/>
          <w:rtl/>
        </w:rPr>
      </w:pPr>
    </w:p>
    <w:p w14:paraId="30AEB1D4" w14:textId="77777777" w:rsidR="00000000" w:rsidRDefault="00581103">
      <w:pPr>
        <w:pStyle w:val="a0"/>
        <w:rPr>
          <w:rFonts w:hint="cs"/>
          <w:rtl/>
        </w:rPr>
      </w:pPr>
      <w:r>
        <w:rPr>
          <w:rFonts w:hint="cs"/>
          <w:rtl/>
        </w:rPr>
        <w:t>סבלנות אין קץ.</w:t>
      </w:r>
    </w:p>
    <w:p w14:paraId="38E8D839" w14:textId="77777777" w:rsidR="00000000" w:rsidRDefault="00581103">
      <w:pPr>
        <w:pStyle w:val="a0"/>
        <w:ind w:firstLine="0"/>
        <w:rPr>
          <w:rFonts w:hint="cs"/>
          <w:rtl/>
        </w:rPr>
      </w:pPr>
    </w:p>
    <w:p w14:paraId="57BBE41D" w14:textId="77777777" w:rsidR="00000000" w:rsidRDefault="00581103">
      <w:pPr>
        <w:pStyle w:val="a"/>
        <w:rPr>
          <w:rtl/>
        </w:rPr>
      </w:pPr>
      <w:bookmarkStart w:id="534" w:name="FS000000965T14_07_2004_17_44_50"/>
      <w:bookmarkStart w:id="535" w:name="_Toc81561483"/>
      <w:bookmarkEnd w:id="534"/>
      <w:r>
        <w:rPr>
          <w:rFonts w:hint="eastAsia"/>
          <w:rtl/>
        </w:rPr>
        <w:t>שר</w:t>
      </w:r>
      <w:r>
        <w:rPr>
          <w:rtl/>
        </w:rPr>
        <w:t xml:space="preserve"> האוצר בנימין נתניהו:</w:t>
      </w:r>
      <w:bookmarkEnd w:id="535"/>
    </w:p>
    <w:p w14:paraId="5E2B0B78" w14:textId="77777777" w:rsidR="00000000" w:rsidRDefault="00581103">
      <w:pPr>
        <w:pStyle w:val="a0"/>
        <w:rPr>
          <w:rFonts w:hint="cs"/>
          <w:rtl/>
        </w:rPr>
      </w:pPr>
    </w:p>
    <w:p w14:paraId="3463D9C1" w14:textId="77777777" w:rsidR="00000000" w:rsidRDefault="00581103">
      <w:pPr>
        <w:pStyle w:val="a0"/>
        <w:rPr>
          <w:rFonts w:hint="cs"/>
          <w:rtl/>
        </w:rPr>
      </w:pPr>
      <w:r>
        <w:rPr>
          <w:rFonts w:hint="cs"/>
          <w:rtl/>
        </w:rPr>
        <w:t>אתה לא אומר את זה בלשון סגי נהור.</w:t>
      </w:r>
    </w:p>
    <w:p w14:paraId="75A58ED0" w14:textId="77777777" w:rsidR="00000000" w:rsidRDefault="00581103">
      <w:pPr>
        <w:pStyle w:val="a0"/>
        <w:rPr>
          <w:rFonts w:hint="cs"/>
          <w:rtl/>
        </w:rPr>
      </w:pPr>
    </w:p>
    <w:p w14:paraId="6B64A943" w14:textId="77777777" w:rsidR="00000000" w:rsidRDefault="00581103">
      <w:pPr>
        <w:pStyle w:val="af0"/>
        <w:rPr>
          <w:rtl/>
        </w:rPr>
      </w:pPr>
      <w:r>
        <w:rPr>
          <w:rFonts w:hint="eastAsia"/>
          <w:rtl/>
        </w:rPr>
        <w:t>יצחק</w:t>
      </w:r>
      <w:r>
        <w:rPr>
          <w:rtl/>
        </w:rPr>
        <w:t xml:space="preserve"> הרצוג (העבודה-מימד):</w:t>
      </w:r>
    </w:p>
    <w:p w14:paraId="0FBE582B" w14:textId="77777777" w:rsidR="00000000" w:rsidRDefault="00581103">
      <w:pPr>
        <w:pStyle w:val="a0"/>
        <w:rPr>
          <w:rFonts w:hint="cs"/>
          <w:rtl/>
        </w:rPr>
      </w:pPr>
    </w:p>
    <w:p w14:paraId="14492198" w14:textId="77777777" w:rsidR="00000000" w:rsidRDefault="00581103">
      <w:pPr>
        <w:pStyle w:val="a0"/>
        <w:rPr>
          <w:rFonts w:hint="cs"/>
          <w:rtl/>
        </w:rPr>
      </w:pPr>
      <w:r>
        <w:rPr>
          <w:rFonts w:hint="cs"/>
          <w:rtl/>
        </w:rPr>
        <w:t>לא, לא.</w:t>
      </w:r>
    </w:p>
    <w:p w14:paraId="549A91FE" w14:textId="77777777" w:rsidR="00000000" w:rsidRDefault="00581103">
      <w:pPr>
        <w:pStyle w:val="-"/>
        <w:rPr>
          <w:rtl/>
        </w:rPr>
      </w:pPr>
      <w:bookmarkStart w:id="536" w:name="FS000000965T14_07_2004_18_23_48C"/>
      <w:bookmarkEnd w:id="536"/>
    </w:p>
    <w:p w14:paraId="48DFABF1" w14:textId="77777777" w:rsidR="00000000" w:rsidRDefault="00581103">
      <w:pPr>
        <w:pStyle w:val="-"/>
        <w:rPr>
          <w:rtl/>
        </w:rPr>
      </w:pPr>
      <w:r>
        <w:rPr>
          <w:rtl/>
        </w:rPr>
        <w:t>שר האוצר בנימין נתניהו:</w:t>
      </w:r>
    </w:p>
    <w:p w14:paraId="47D42141" w14:textId="77777777" w:rsidR="00000000" w:rsidRDefault="00581103">
      <w:pPr>
        <w:pStyle w:val="a0"/>
        <w:rPr>
          <w:rtl/>
        </w:rPr>
      </w:pPr>
    </w:p>
    <w:p w14:paraId="300C9940" w14:textId="77777777" w:rsidR="00000000" w:rsidRDefault="00581103">
      <w:pPr>
        <w:pStyle w:val="a0"/>
        <w:rPr>
          <w:rFonts w:hint="cs"/>
          <w:rtl/>
        </w:rPr>
      </w:pPr>
      <w:r>
        <w:rPr>
          <w:rFonts w:hint="cs"/>
          <w:rtl/>
        </w:rPr>
        <w:t xml:space="preserve">- - יעיד חבר האופוזיציה בוועדת הכספים, ניהל את זה שבוע אחר שבוע אחר שבוע ועוד שבוע ועוד שבוע, ונתן את כל הזמן </w:t>
      </w:r>
      <w:r>
        <w:rPr>
          <w:rFonts w:hint="cs"/>
          <w:rtl/>
        </w:rPr>
        <w:t xml:space="preserve">הדרוש לדון ברפורמה, בתחרות, כי על זה אנחנו מדברים. מיצינו את הנושא, הבאנו את הליבה, שזו הרפורמה שפותחת את התחרות. </w:t>
      </w:r>
    </w:p>
    <w:p w14:paraId="6E5FEF88" w14:textId="77777777" w:rsidR="00000000" w:rsidRDefault="00581103">
      <w:pPr>
        <w:pStyle w:val="a0"/>
        <w:rPr>
          <w:rFonts w:hint="cs"/>
          <w:rtl/>
        </w:rPr>
      </w:pPr>
    </w:p>
    <w:p w14:paraId="717538F4" w14:textId="77777777" w:rsidR="00000000" w:rsidRDefault="00581103">
      <w:pPr>
        <w:pStyle w:val="a0"/>
        <w:rPr>
          <w:rFonts w:hint="cs"/>
          <w:rtl/>
        </w:rPr>
      </w:pPr>
      <w:r>
        <w:rPr>
          <w:rFonts w:hint="cs"/>
          <w:rtl/>
        </w:rPr>
        <w:t>ועל כן, מה הוויכוח? אני רוצה לקרוא לילד בשמו. מה שיש כאן זה ניסיון להרוויח זמן, זה ניסיון לקבל איזו ישועה. הישועה הזאת יכולה לבוא ואיכשהו נצ</w:t>
      </w:r>
      <w:r>
        <w:rPr>
          <w:rFonts w:hint="cs"/>
          <w:rtl/>
        </w:rPr>
        <w:t>ליח לגלגל את זה לפגרה, ואם לא נצליח לגלגל את זה לפגרה, אולי תבוא ישועה משינוי מבנה הקואליציה. ואם לא נוכל לקבל שינוי מבנה הקואליציה, אז אולי יבוא נס אחר. הרי כולם כאן יודעים - -</w:t>
      </w:r>
    </w:p>
    <w:p w14:paraId="3916CEEB" w14:textId="77777777" w:rsidR="00000000" w:rsidRDefault="00581103">
      <w:pPr>
        <w:pStyle w:val="a0"/>
        <w:rPr>
          <w:rFonts w:hint="cs"/>
          <w:rtl/>
        </w:rPr>
      </w:pPr>
    </w:p>
    <w:p w14:paraId="3B0CE4F7" w14:textId="77777777" w:rsidR="00000000" w:rsidRDefault="00581103">
      <w:pPr>
        <w:pStyle w:val="af0"/>
        <w:rPr>
          <w:rtl/>
        </w:rPr>
      </w:pPr>
      <w:r>
        <w:rPr>
          <w:rFonts w:hint="eastAsia"/>
          <w:rtl/>
        </w:rPr>
        <w:t>יצחק</w:t>
      </w:r>
      <w:r>
        <w:rPr>
          <w:rtl/>
        </w:rPr>
        <w:t xml:space="preserve"> וקנין (ש"ס):</w:t>
      </w:r>
    </w:p>
    <w:p w14:paraId="78B8982A" w14:textId="77777777" w:rsidR="00000000" w:rsidRDefault="00581103">
      <w:pPr>
        <w:pStyle w:val="a0"/>
        <w:rPr>
          <w:rFonts w:hint="cs"/>
          <w:rtl/>
        </w:rPr>
      </w:pPr>
    </w:p>
    <w:p w14:paraId="5CB28B8D" w14:textId="77777777" w:rsidR="00000000" w:rsidRDefault="00581103">
      <w:pPr>
        <w:pStyle w:val="a0"/>
        <w:rPr>
          <w:rFonts w:hint="cs"/>
          <w:rtl/>
        </w:rPr>
      </w:pPr>
      <w:r>
        <w:rPr>
          <w:rFonts w:hint="cs"/>
          <w:rtl/>
        </w:rPr>
        <w:t>תדחה את זה בעוד שבוע. הצבעה בעוד שבוע.</w:t>
      </w:r>
    </w:p>
    <w:p w14:paraId="48A089A6" w14:textId="77777777" w:rsidR="00000000" w:rsidRDefault="00581103">
      <w:pPr>
        <w:pStyle w:val="a0"/>
        <w:ind w:firstLine="0"/>
        <w:rPr>
          <w:rFonts w:hint="cs"/>
          <w:rtl/>
        </w:rPr>
      </w:pPr>
    </w:p>
    <w:p w14:paraId="51CD6E95" w14:textId="77777777" w:rsidR="00000000" w:rsidRDefault="00581103">
      <w:pPr>
        <w:pStyle w:val="-"/>
        <w:rPr>
          <w:rtl/>
        </w:rPr>
      </w:pPr>
      <w:bookmarkStart w:id="537" w:name="FS000000965T14_07_2004_17_46_02C"/>
      <w:bookmarkEnd w:id="537"/>
      <w:r>
        <w:rPr>
          <w:rtl/>
        </w:rPr>
        <w:t>שר האוצר בנימין נת</w:t>
      </w:r>
      <w:r>
        <w:rPr>
          <w:rtl/>
        </w:rPr>
        <w:t>ניהו:</w:t>
      </w:r>
    </w:p>
    <w:p w14:paraId="51183CB2" w14:textId="77777777" w:rsidR="00000000" w:rsidRDefault="00581103">
      <w:pPr>
        <w:pStyle w:val="a0"/>
        <w:rPr>
          <w:rtl/>
        </w:rPr>
      </w:pPr>
    </w:p>
    <w:p w14:paraId="29DD4817" w14:textId="77777777" w:rsidR="00000000" w:rsidRDefault="00581103">
      <w:pPr>
        <w:pStyle w:val="a0"/>
        <w:rPr>
          <w:rFonts w:hint="cs"/>
          <w:rtl/>
        </w:rPr>
      </w:pPr>
      <w:r>
        <w:rPr>
          <w:rFonts w:hint="cs"/>
          <w:rtl/>
        </w:rPr>
        <w:t xml:space="preserve">- -  שיש כאן ניסיון שקוף למדי - לא מטעמים של תנאי העובדים, משום שאלה ניתנים למשא-ומתן - למשוך זמן. עוד יומיים, אחרי 300 ימים של משא-ומתן לא ישנו דבר. יכול להיות שנצטרך עוד חודשיים, אינני יודע, אבל ודאי שהמטרה כאן היא לנסות למנוע את העברת החוק הזה. </w:t>
      </w:r>
    </w:p>
    <w:p w14:paraId="29236283" w14:textId="77777777" w:rsidR="00000000" w:rsidRDefault="00581103">
      <w:pPr>
        <w:pStyle w:val="a0"/>
        <w:rPr>
          <w:rFonts w:hint="cs"/>
          <w:rtl/>
        </w:rPr>
      </w:pPr>
    </w:p>
    <w:p w14:paraId="4D87125B" w14:textId="77777777" w:rsidR="00000000" w:rsidRDefault="00581103">
      <w:pPr>
        <w:pStyle w:val="a0"/>
        <w:rPr>
          <w:rFonts w:hint="cs"/>
          <w:rtl/>
        </w:rPr>
      </w:pPr>
      <w:r>
        <w:rPr>
          <w:rFonts w:hint="cs"/>
          <w:rtl/>
        </w:rPr>
        <w:t xml:space="preserve">השאלה היא, למה? גם כאן, אני רוצה לקרוא לילד השני בשמו. </w:t>
      </w:r>
      <w:bookmarkStart w:id="538" w:name="FS000000965T14_07_2004_17_46_36C"/>
      <w:bookmarkEnd w:id="538"/>
      <w:r>
        <w:rPr>
          <w:rFonts w:hint="cs"/>
          <w:rtl/>
        </w:rPr>
        <w:t xml:space="preserve">הסיבה איננה שאנחנו פוגעים בזכויות העובדים, להיפך, אנחנו מוכנים להוסיף עליהן. הסיבה איננה שאנחנו מצמצמים את מספר העובדים. לפי כל  התצפיות שלנו נצטרך להוסיף עובדים. הסיבה איננה שאנחנו מצמצמים את פעילות </w:t>
      </w:r>
      <w:r>
        <w:rPr>
          <w:rFonts w:hint="cs"/>
          <w:rtl/>
        </w:rPr>
        <w:t>הנמלים. להיפך, הפעילות הזאת תגבר, תדרוש עוד עובדים, נרחיב את הפעילות. מה שיש פה זה ניסיון להשאיר את היד על השאלטר. זה בדיוק מה שמתרחש כאן - ניסיון להשאיר את היד על נקודת החנק של המדינה. זה כמובן טוב מאוד לקבוצות מסוימות. זה טוב מאוד לוועדי העובדים. אבל השא</w:t>
      </w:r>
      <w:r>
        <w:rPr>
          <w:rFonts w:hint="cs"/>
          <w:rtl/>
        </w:rPr>
        <w:t xml:space="preserve">רת היד על השאלטר לא טובה ל-6.5 מיליוני אזרחי המדינה. </w:t>
      </w:r>
    </w:p>
    <w:p w14:paraId="51D813EF" w14:textId="77777777" w:rsidR="00000000" w:rsidRDefault="00581103">
      <w:pPr>
        <w:pStyle w:val="a0"/>
        <w:rPr>
          <w:rFonts w:hint="cs"/>
          <w:rtl/>
        </w:rPr>
      </w:pPr>
    </w:p>
    <w:p w14:paraId="6981A0B9" w14:textId="77777777" w:rsidR="00000000" w:rsidRDefault="00581103">
      <w:pPr>
        <w:pStyle w:val="a0"/>
        <w:rPr>
          <w:rFonts w:hint="cs"/>
          <w:rtl/>
        </w:rPr>
      </w:pPr>
      <w:r>
        <w:rPr>
          <w:rFonts w:hint="cs"/>
          <w:rtl/>
        </w:rPr>
        <w:t>אני מבקש מכם שוב להיזכר בעובדה שכל דבר עובר דרך הנמלים, היבוא והיצוא, חומרי הגלם, הסחורות שאנחנו מייבאים פנימה, הסחורות שאנחנו מייצאים החוצה. התוצאה של רפורמה כזאת, בכל המדינות שעשו את זה, היתה התרחבות</w:t>
      </w:r>
      <w:r>
        <w:rPr>
          <w:rFonts w:hint="cs"/>
          <w:rtl/>
        </w:rPr>
        <w:t xml:space="preserve"> עסקית גדולה והוזלה ניכרת במחירים ובעלויות התפעול של הכלכלה.</w:t>
      </w:r>
    </w:p>
    <w:p w14:paraId="2CFFBE70" w14:textId="77777777" w:rsidR="00000000" w:rsidRDefault="00581103">
      <w:pPr>
        <w:pStyle w:val="a0"/>
        <w:rPr>
          <w:rFonts w:hint="cs"/>
          <w:rtl/>
        </w:rPr>
      </w:pPr>
    </w:p>
    <w:p w14:paraId="6A39915F" w14:textId="77777777" w:rsidR="00000000" w:rsidRDefault="00581103">
      <w:pPr>
        <w:pStyle w:val="a0"/>
        <w:rPr>
          <w:rFonts w:hint="cs"/>
          <w:rtl/>
        </w:rPr>
      </w:pPr>
      <w:r>
        <w:rPr>
          <w:rFonts w:hint="cs"/>
          <w:rtl/>
        </w:rPr>
        <w:t>מה שאני מבקש מחברי הכנסת, זה לעשות את הדבר הנכון. אנחנו עושים היום מפנה היסטורי. אזרחי המדינה מחכים לזה עשרות שנים. הם יודעים את האמת. אני יכול לצטט את יושב-ראש ועדת הכספים, חבר הכנסת אברהם הירש</w:t>
      </w:r>
      <w:r>
        <w:rPr>
          <w:rFonts w:hint="cs"/>
          <w:rtl/>
        </w:rPr>
        <w:t xml:space="preserve">זון, שאומר: מה שאנחנו עושים פה היום זה שינוי קוטבי. במקום שהמדינה תשרת את הנמלים, הנמלים ישרתו את המדינה. זו התמצית של מה שאתם מתבקשים להצביע עבורו כאן. </w:t>
      </w:r>
    </w:p>
    <w:p w14:paraId="3D8ADCAD" w14:textId="77777777" w:rsidR="00000000" w:rsidRDefault="00581103">
      <w:pPr>
        <w:pStyle w:val="a0"/>
        <w:rPr>
          <w:rFonts w:hint="cs"/>
          <w:rtl/>
        </w:rPr>
      </w:pPr>
    </w:p>
    <w:p w14:paraId="1340B9A8" w14:textId="77777777" w:rsidR="00000000" w:rsidRDefault="00581103">
      <w:pPr>
        <w:pStyle w:val="a0"/>
        <w:rPr>
          <w:rFonts w:hint="cs"/>
          <w:rtl/>
        </w:rPr>
      </w:pPr>
      <w:r>
        <w:rPr>
          <w:rFonts w:hint="cs"/>
          <w:rtl/>
        </w:rPr>
        <w:t>אני מבקש מכם לדחות את ההסתייגויות, להצביע עבור הדבר הנכון, ואני רוצה להודות מראש, לא רק לחברי הקואליצ</w:t>
      </w:r>
      <w:r>
        <w:rPr>
          <w:rFonts w:hint="cs"/>
          <w:rtl/>
        </w:rPr>
        <w:t>יה אלא גם לחברים באופוזיציה, שהטריחו את עצמם לבוא מתוך הכרה פנימית, ואנשים שקמו ממיטת חוליים, כשהם לא חלק מהממשלה והם יודעים שהדבר הנכון לעשות הוא להצביע בעד החוק הזה. אדוני היושב-ראש, אני מודה לך.</w:t>
      </w:r>
    </w:p>
    <w:p w14:paraId="351F2F95" w14:textId="77777777" w:rsidR="00000000" w:rsidRDefault="00581103">
      <w:pPr>
        <w:pStyle w:val="af1"/>
        <w:rPr>
          <w:rFonts w:hint="cs"/>
          <w:rtl/>
        </w:rPr>
      </w:pPr>
    </w:p>
    <w:p w14:paraId="087140E6" w14:textId="77777777" w:rsidR="00000000" w:rsidRDefault="00581103">
      <w:pPr>
        <w:pStyle w:val="af1"/>
        <w:rPr>
          <w:rtl/>
        </w:rPr>
      </w:pPr>
      <w:r>
        <w:rPr>
          <w:rtl/>
        </w:rPr>
        <w:t>היו"ר ראובן ריבלין:</w:t>
      </w:r>
    </w:p>
    <w:p w14:paraId="7BD35BE4" w14:textId="77777777" w:rsidR="00000000" w:rsidRDefault="00581103">
      <w:pPr>
        <w:pStyle w:val="a0"/>
        <w:rPr>
          <w:rtl/>
        </w:rPr>
      </w:pPr>
    </w:p>
    <w:p w14:paraId="76793DB3" w14:textId="77777777" w:rsidR="00000000" w:rsidRDefault="00581103">
      <w:pPr>
        <w:pStyle w:val="a0"/>
        <w:rPr>
          <w:rFonts w:hint="cs"/>
          <w:rtl/>
        </w:rPr>
      </w:pPr>
      <w:r>
        <w:rPr>
          <w:rFonts w:hint="cs"/>
          <w:rtl/>
        </w:rPr>
        <w:t>תודה רבה לשר האוצר. רבותי, שר נוסף ש</w:t>
      </w:r>
      <w:r>
        <w:rPr>
          <w:rFonts w:hint="cs"/>
          <w:rtl/>
        </w:rPr>
        <w:t>קשור בנושא זה הוא שר התחבורה, והוא ביקש לשאת את דברו. בבקשה.</w:t>
      </w:r>
    </w:p>
    <w:p w14:paraId="2440F03E" w14:textId="77777777" w:rsidR="00000000" w:rsidRDefault="00581103">
      <w:pPr>
        <w:pStyle w:val="a0"/>
        <w:ind w:firstLine="0"/>
        <w:rPr>
          <w:rFonts w:hint="cs"/>
          <w:rtl/>
        </w:rPr>
      </w:pPr>
    </w:p>
    <w:p w14:paraId="6A4D49DF" w14:textId="77777777" w:rsidR="00000000" w:rsidRDefault="00581103">
      <w:pPr>
        <w:pStyle w:val="a"/>
        <w:rPr>
          <w:rtl/>
        </w:rPr>
      </w:pPr>
      <w:bookmarkStart w:id="539" w:name="FS000000478T14_07_2004_17_49_58"/>
      <w:bookmarkStart w:id="540" w:name="_Toc81561484"/>
      <w:bookmarkEnd w:id="539"/>
      <w:r>
        <w:rPr>
          <w:rFonts w:hint="eastAsia"/>
          <w:rtl/>
        </w:rPr>
        <w:t>שר</w:t>
      </w:r>
      <w:r>
        <w:rPr>
          <w:rtl/>
        </w:rPr>
        <w:t xml:space="preserve"> התחבורה מאיר שטרית:</w:t>
      </w:r>
      <w:bookmarkEnd w:id="540"/>
    </w:p>
    <w:p w14:paraId="3217D790" w14:textId="77777777" w:rsidR="00000000" w:rsidRDefault="00581103">
      <w:pPr>
        <w:pStyle w:val="a0"/>
        <w:rPr>
          <w:rFonts w:hint="cs"/>
          <w:rtl/>
        </w:rPr>
      </w:pPr>
    </w:p>
    <w:p w14:paraId="57B58A33" w14:textId="77777777" w:rsidR="00000000" w:rsidRDefault="00581103">
      <w:pPr>
        <w:pStyle w:val="a0"/>
        <w:rPr>
          <w:rFonts w:hint="cs"/>
          <w:rtl/>
        </w:rPr>
      </w:pPr>
      <w:r>
        <w:rPr>
          <w:rFonts w:hint="cs"/>
          <w:rtl/>
        </w:rPr>
        <w:t>אדוני היושב-ראש, רבותי חברי הכנסת, אני רוצה לומר שלא ראיתי שביתה כל כך מיותרת כמו השביתה הזאת. אני אומר את זה על רקע העובדה, שברור לכולם, ולדעתי גם לנציגי העובדים, שהרפור</w:t>
      </w:r>
      <w:r>
        <w:rPr>
          <w:rFonts w:hint="cs"/>
          <w:rtl/>
        </w:rPr>
        <w:t xml:space="preserve">מה יצאה לדרך, וגם הם בעצם מסכימים עם הרפורמה. הוויכוח שמתנהל ביניהם לבין נציגי האוצר ונציגי המשרדים הוא על תנאים שונים בתוך החוק עצמו - לשנות סעיף כזה, סעיף א', סעיף ב', סעיף ג'. </w:t>
      </w:r>
    </w:p>
    <w:p w14:paraId="6A83AD07" w14:textId="77777777" w:rsidR="00000000" w:rsidRDefault="00581103">
      <w:pPr>
        <w:pStyle w:val="a0"/>
        <w:rPr>
          <w:rFonts w:hint="cs"/>
          <w:rtl/>
        </w:rPr>
      </w:pPr>
    </w:p>
    <w:p w14:paraId="5891D1F7" w14:textId="77777777" w:rsidR="00000000" w:rsidRDefault="00581103">
      <w:pPr>
        <w:pStyle w:val="a0"/>
        <w:rPr>
          <w:rFonts w:hint="cs"/>
          <w:rtl/>
        </w:rPr>
      </w:pPr>
      <w:r>
        <w:rPr>
          <w:rFonts w:hint="cs"/>
          <w:rtl/>
        </w:rPr>
        <w:t xml:space="preserve">נוהל משא-ומתן מאוד ארוך על כל סעיף, עם אנשים שונים, עם קבוצות שונות, עם כל </w:t>
      </w:r>
      <w:r>
        <w:rPr>
          <w:rFonts w:hint="cs"/>
          <w:rtl/>
        </w:rPr>
        <w:t xml:space="preserve">הנציגים, עם מתווכים ולא-מתווכים. אני מוכרח לומר, שכמי שליווה את העניין הזה פעם אחת מצד האוצר, פעם שנייה ממשרד התחבורה </w:t>
      </w:r>
      <w:r>
        <w:rPr>
          <w:rtl/>
        </w:rPr>
        <w:t>–</w:t>
      </w:r>
      <w:r>
        <w:rPr>
          <w:rFonts w:hint="cs"/>
          <w:rtl/>
        </w:rPr>
        <w:t xml:space="preserve"> עקבתי אחרי המהלכים של המשא-ומתן. אני חושב שלא ראיתי שום מקום שבו האוצר התגמש בתנאים לעומת החוק המקורי שנכתב מול העובדים, כמו שהתגמש במשא</w:t>
      </w:r>
      <w:r>
        <w:rPr>
          <w:rFonts w:hint="cs"/>
          <w:rtl/>
        </w:rPr>
        <w:t xml:space="preserve">-ומתן הזה. יש הליכה של כברת דרך מאוד ארוכה לקראת העובדים. </w:t>
      </w:r>
    </w:p>
    <w:p w14:paraId="6D30C433" w14:textId="77777777" w:rsidR="00000000" w:rsidRDefault="00581103">
      <w:pPr>
        <w:pStyle w:val="a0"/>
        <w:rPr>
          <w:rFonts w:hint="cs"/>
          <w:rtl/>
        </w:rPr>
      </w:pPr>
    </w:p>
    <w:p w14:paraId="02E3BFB5" w14:textId="77777777" w:rsidR="00000000" w:rsidRDefault="00581103">
      <w:pPr>
        <w:pStyle w:val="a0"/>
        <w:rPr>
          <w:rFonts w:hint="cs"/>
          <w:rtl/>
        </w:rPr>
      </w:pPr>
      <w:r>
        <w:rPr>
          <w:rFonts w:hint="cs"/>
          <w:rtl/>
        </w:rPr>
        <w:t>צר לי שהדברים נסחבו כל כך הרבה זמן, כי לדעתי יש בעיה בתוך הנציגות של העובדים הנמלים עצמם, ביכולת שלהם להתגבש יחד לכלל החלטה אחת, וכן, לדעת עד איפה מותר ללכת, על מה מוותרים ועל מה לא מוותרים, ולהגי</w:t>
      </w:r>
      <w:r>
        <w:rPr>
          <w:rFonts w:hint="cs"/>
          <w:rtl/>
        </w:rPr>
        <w:t xml:space="preserve">ע לכלל סיכום, כאשר אין דבר ברור ואפשר לסחוב את העניין הזה עוד שנה, עוד שנתיים ולא יקרה כלום, אולי הפריץ ימות או הסוס ימות או הסוס ילמד לדבר. הרי ברור שמזה לא היינו מגיעים לשום רפורמה. </w:t>
      </w:r>
    </w:p>
    <w:p w14:paraId="763E3ADF" w14:textId="77777777" w:rsidR="00000000" w:rsidRDefault="00581103">
      <w:pPr>
        <w:pStyle w:val="a0"/>
        <w:rPr>
          <w:rFonts w:hint="cs"/>
          <w:rtl/>
        </w:rPr>
      </w:pPr>
    </w:p>
    <w:p w14:paraId="4C657F17" w14:textId="77777777" w:rsidR="00000000" w:rsidRDefault="00581103">
      <w:pPr>
        <w:pStyle w:val="a0"/>
        <w:rPr>
          <w:rFonts w:hint="cs"/>
          <w:rtl/>
        </w:rPr>
      </w:pPr>
      <w:r>
        <w:rPr>
          <w:rFonts w:hint="cs"/>
          <w:rtl/>
        </w:rPr>
        <w:t xml:space="preserve">לכן, הערך של החקיקה היום הוא לקבוע שהרפורמה מאושרת. עוד לא סוגרים דלת </w:t>
      </w:r>
      <w:r>
        <w:rPr>
          <w:rFonts w:hint="cs"/>
          <w:rtl/>
        </w:rPr>
        <w:t xml:space="preserve">להמשך משא-ומתן עם העובדים. גם אחרי החקיקה הזאת, עדיין יש פתח ודרך להמשיך ולנהל משא-ומתן עם העובדים ולנסות להגיע להסכמה עם העובדים על הנושאים הנתונים במחלוקת. אני מאמין שאפשר להגיע להסכמה עם העובדים הנתונים במחלוקת ועם ההסתדרות. אני חושב שאפשר לדבר גם אחרי </w:t>
      </w:r>
      <w:r>
        <w:rPr>
          <w:rFonts w:hint="cs"/>
          <w:rtl/>
        </w:rPr>
        <w:t xml:space="preserve">החקיקה. </w:t>
      </w:r>
    </w:p>
    <w:p w14:paraId="6CC96C7F" w14:textId="77777777" w:rsidR="00000000" w:rsidRDefault="00581103">
      <w:pPr>
        <w:pStyle w:val="a0"/>
        <w:rPr>
          <w:rFonts w:hint="cs"/>
          <w:rtl/>
        </w:rPr>
      </w:pPr>
    </w:p>
    <w:p w14:paraId="0654277F" w14:textId="77777777" w:rsidR="00000000" w:rsidRDefault="00581103">
      <w:pPr>
        <w:pStyle w:val="a0"/>
        <w:rPr>
          <w:rFonts w:hint="cs"/>
          <w:rtl/>
        </w:rPr>
      </w:pPr>
      <w:r>
        <w:rPr>
          <w:rFonts w:hint="cs"/>
          <w:rtl/>
        </w:rPr>
        <w:t xml:space="preserve">בפועל, צריך להבין, חברי חברי הכנסת, החוק ייכנס לתוקף מיום אישורו רק בתום 60 יום, זאת אומרת מיום אישור החוק היום יש עוד 60 יום, כדי שאפשר יהיה להמשיך לנהל משא-ומתן ולנסות באמת לסיים את הסוגיות האלה. לדעתי, זה גם לא צריך לקחת 60 יום. אפשר לגמור את </w:t>
      </w:r>
      <w:r>
        <w:rPr>
          <w:rFonts w:hint="cs"/>
          <w:rtl/>
        </w:rPr>
        <w:t>זה יותר מוקדם ואז להכניס את החוק לתוקף. אם נראה שיש אווירה חיובית ויש התקדמות במשא-ומתן ולא יספיקו 60 יום, ניתן יהיה להאריך את זה לתקופה נוספת של 60 יום, ואם יהיה צורך, הממשלה תוכל להאריך לתקופה של 90 יום נוספים. לכאורה, יש עוד חצי שנה למשא-מתן, כל עוד ברו</w:t>
      </w:r>
      <w:r>
        <w:rPr>
          <w:rFonts w:hint="cs"/>
          <w:rtl/>
        </w:rPr>
        <w:t>ר לכולם שהולכים קדימה.</w:t>
      </w:r>
    </w:p>
    <w:p w14:paraId="657BE137" w14:textId="77777777" w:rsidR="00000000" w:rsidRDefault="00581103">
      <w:pPr>
        <w:pStyle w:val="a0"/>
        <w:rPr>
          <w:rFonts w:hint="cs"/>
          <w:rtl/>
        </w:rPr>
      </w:pPr>
    </w:p>
    <w:p w14:paraId="5C7BF004" w14:textId="77777777" w:rsidR="00000000" w:rsidRDefault="00581103">
      <w:pPr>
        <w:pStyle w:val="a0"/>
        <w:rPr>
          <w:rFonts w:hint="cs"/>
          <w:rtl/>
        </w:rPr>
      </w:pPr>
      <w:r>
        <w:rPr>
          <w:rFonts w:hint="cs"/>
          <w:rtl/>
        </w:rPr>
        <w:t xml:space="preserve">אם ההתרשמות היא שהוויכוח הוא על עניינים שונים שבאמת נוגעים לזכויות העובדים, אנחנו נלך לקראתם. אין כאן פגיעה בזכויות העובדים. לא רק זאת, אני חושב שבמסגרת המשא-מתן עד היום הושגו הישגים יותר טובים, למשל בענייני פנסיה, מאשר אלה הקיימים </w:t>
      </w:r>
      <w:r>
        <w:rPr>
          <w:rFonts w:hint="cs"/>
          <w:rtl/>
        </w:rPr>
        <w:t xml:space="preserve">היום לחלק מהעובדים שנקלעו למצב מאוד בעייתי. הלכו לקראתם כדי לתת תשובה גם לעובדים שלא היה להם כיסוי פנסיוני מלא נוכח המצב שנוצר היום בלי החוק. </w:t>
      </w:r>
    </w:p>
    <w:p w14:paraId="19B3BF05" w14:textId="77777777" w:rsidR="00000000" w:rsidRDefault="00581103">
      <w:pPr>
        <w:pStyle w:val="a0"/>
        <w:rPr>
          <w:rFonts w:hint="cs"/>
          <w:rtl/>
        </w:rPr>
      </w:pPr>
    </w:p>
    <w:p w14:paraId="1FB3D612" w14:textId="77777777" w:rsidR="00000000" w:rsidRDefault="00581103">
      <w:pPr>
        <w:pStyle w:val="a0"/>
        <w:rPr>
          <w:rFonts w:hint="cs"/>
          <w:rtl/>
        </w:rPr>
      </w:pPr>
      <w:r>
        <w:rPr>
          <w:rFonts w:hint="cs"/>
          <w:rtl/>
        </w:rPr>
        <w:t>בכל נקודה שיעלו, יש נכונות לדבר. לכן אני רוצה לקרוא לעובדי הנמלים לא לשבות. השביתה מיותרת. היא תפריע למשא-מתן. ה</w:t>
      </w:r>
      <w:r>
        <w:rPr>
          <w:rFonts w:hint="cs"/>
          <w:rtl/>
        </w:rPr>
        <w:t>חוק לא ייכנס לתוקף מחר בבוקר. יש עוד 60 יום לפחות.</w:t>
      </w:r>
    </w:p>
    <w:p w14:paraId="51282D4E" w14:textId="77777777" w:rsidR="00000000" w:rsidRDefault="00581103">
      <w:pPr>
        <w:pStyle w:val="a0"/>
        <w:rPr>
          <w:rFonts w:hint="cs"/>
          <w:rtl/>
        </w:rPr>
      </w:pPr>
    </w:p>
    <w:p w14:paraId="0D5EEF18" w14:textId="77777777" w:rsidR="00000000" w:rsidRDefault="00581103">
      <w:pPr>
        <w:pStyle w:val="af0"/>
        <w:rPr>
          <w:rtl/>
        </w:rPr>
      </w:pPr>
      <w:r>
        <w:rPr>
          <w:rFonts w:hint="eastAsia"/>
          <w:rtl/>
        </w:rPr>
        <w:t>עסאם</w:t>
      </w:r>
      <w:r>
        <w:rPr>
          <w:rtl/>
        </w:rPr>
        <w:t xml:space="preserve"> מח'ול (חד"ש-תע"ל):</w:t>
      </w:r>
    </w:p>
    <w:p w14:paraId="0E071276" w14:textId="77777777" w:rsidR="00000000" w:rsidRDefault="00581103">
      <w:pPr>
        <w:pStyle w:val="a0"/>
        <w:rPr>
          <w:rFonts w:hint="cs"/>
          <w:rtl/>
        </w:rPr>
      </w:pPr>
    </w:p>
    <w:p w14:paraId="405BE8D2" w14:textId="77777777" w:rsidR="00000000" w:rsidRDefault="00581103">
      <w:pPr>
        <w:pStyle w:val="a0"/>
        <w:ind w:left="719" w:firstLine="0"/>
        <w:rPr>
          <w:rFonts w:hint="cs"/>
          <w:rtl/>
        </w:rPr>
      </w:pPr>
      <w:r>
        <w:rPr>
          <w:rFonts w:hint="cs"/>
          <w:rtl/>
        </w:rPr>
        <w:t>- - -</w:t>
      </w:r>
    </w:p>
    <w:p w14:paraId="20FFA3B9" w14:textId="77777777" w:rsidR="00000000" w:rsidRDefault="00581103">
      <w:pPr>
        <w:pStyle w:val="a0"/>
        <w:rPr>
          <w:rFonts w:hint="cs"/>
          <w:rtl/>
        </w:rPr>
      </w:pPr>
    </w:p>
    <w:p w14:paraId="0A38A51C" w14:textId="77777777" w:rsidR="00000000" w:rsidRDefault="00581103">
      <w:pPr>
        <w:pStyle w:val="a"/>
        <w:rPr>
          <w:rtl/>
        </w:rPr>
      </w:pPr>
      <w:bookmarkStart w:id="541" w:name="FS000000478T14_07_2004_18_17_55"/>
      <w:bookmarkStart w:id="542" w:name="_Toc81561485"/>
      <w:bookmarkEnd w:id="541"/>
      <w:r>
        <w:rPr>
          <w:rFonts w:hint="eastAsia"/>
          <w:rtl/>
        </w:rPr>
        <w:t>שר</w:t>
      </w:r>
      <w:r>
        <w:rPr>
          <w:rtl/>
        </w:rPr>
        <w:t xml:space="preserve"> התחבורה מאיר שטרית:</w:t>
      </w:r>
      <w:bookmarkEnd w:id="542"/>
    </w:p>
    <w:p w14:paraId="3A22DFCA" w14:textId="77777777" w:rsidR="00000000" w:rsidRDefault="00581103">
      <w:pPr>
        <w:pStyle w:val="a0"/>
        <w:rPr>
          <w:rFonts w:hint="cs"/>
          <w:rtl/>
        </w:rPr>
      </w:pPr>
    </w:p>
    <w:p w14:paraId="66F02032" w14:textId="77777777" w:rsidR="00000000" w:rsidRDefault="00581103">
      <w:pPr>
        <w:pStyle w:val="a0"/>
        <w:rPr>
          <w:rFonts w:hint="cs"/>
          <w:rtl/>
        </w:rPr>
      </w:pPr>
      <w:r>
        <w:rPr>
          <w:rFonts w:hint="cs"/>
          <w:rtl/>
        </w:rPr>
        <w:t xml:space="preserve">אפשר להמשיך את המשא-מתן בלי להשבית את הנמלים ובלי לגרום נזק לכל התעשייה, ליצוא וליבוא ולכלכלה הישראלית. </w:t>
      </w:r>
    </w:p>
    <w:p w14:paraId="251019DF" w14:textId="77777777" w:rsidR="00000000" w:rsidRDefault="00581103">
      <w:pPr>
        <w:pStyle w:val="a0"/>
        <w:rPr>
          <w:rFonts w:hint="cs"/>
          <w:rtl/>
        </w:rPr>
      </w:pPr>
    </w:p>
    <w:p w14:paraId="75BD5594" w14:textId="77777777" w:rsidR="00000000" w:rsidRDefault="00581103">
      <w:pPr>
        <w:pStyle w:val="af0"/>
        <w:rPr>
          <w:rtl/>
        </w:rPr>
      </w:pPr>
      <w:r>
        <w:rPr>
          <w:rFonts w:hint="eastAsia"/>
          <w:rtl/>
        </w:rPr>
        <w:t>עמרם</w:t>
      </w:r>
      <w:r>
        <w:rPr>
          <w:rtl/>
        </w:rPr>
        <w:t xml:space="preserve"> מצנע (העבודה-מימד):</w:t>
      </w:r>
    </w:p>
    <w:p w14:paraId="7B88F93C" w14:textId="77777777" w:rsidR="00000000" w:rsidRDefault="00581103">
      <w:pPr>
        <w:pStyle w:val="a0"/>
        <w:rPr>
          <w:rFonts w:hint="cs"/>
          <w:rtl/>
        </w:rPr>
      </w:pPr>
    </w:p>
    <w:p w14:paraId="50CE7758" w14:textId="77777777" w:rsidR="00000000" w:rsidRDefault="00581103">
      <w:pPr>
        <w:pStyle w:val="a0"/>
        <w:rPr>
          <w:rFonts w:hint="cs"/>
          <w:rtl/>
        </w:rPr>
      </w:pPr>
      <w:r>
        <w:rPr>
          <w:rFonts w:hint="cs"/>
          <w:rtl/>
        </w:rPr>
        <w:t xml:space="preserve">למה שלא תחכו עם </w:t>
      </w:r>
      <w:r>
        <w:rPr>
          <w:rFonts w:hint="cs"/>
          <w:rtl/>
        </w:rPr>
        <w:t>ההצבעה?</w:t>
      </w:r>
    </w:p>
    <w:p w14:paraId="1BC55140" w14:textId="77777777" w:rsidR="00000000" w:rsidRDefault="00581103">
      <w:pPr>
        <w:pStyle w:val="a0"/>
        <w:rPr>
          <w:rFonts w:hint="cs"/>
          <w:rtl/>
        </w:rPr>
      </w:pPr>
    </w:p>
    <w:p w14:paraId="7BCAB566" w14:textId="77777777" w:rsidR="00000000" w:rsidRDefault="00581103">
      <w:pPr>
        <w:pStyle w:val="af0"/>
        <w:rPr>
          <w:rtl/>
        </w:rPr>
      </w:pPr>
      <w:r>
        <w:rPr>
          <w:rFonts w:hint="eastAsia"/>
          <w:rtl/>
        </w:rPr>
        <w:t>אופיר</w:t>
      </w:r>
      <w:r>
        <w:rPr>
          <w:rtl/>
        </w:rPr>
        <w:t xml:space="preserve"> פינס-פז (העבודה-מימד):</w:t>
      </w:r>
    </w:p>
    <w:p w14:paraId="2A9E1041" w14:textId="77777777" w:rsidR="00000000" w:rsidRDefault="00581103">
      <w:pPr>
        <w:pStyle w:val="a0"/>
        <w:rPr>
          <w:rFonts w:hint="cs"/>
          <w:rtl/>
        </w:rPr>
      </w:pPr>
    </w:p>
    <w:p w14:paraId="0CE24D61" w14:textId="77777777" w:rsidR="00000000" w:rsidRDefault="00581103">
      <w:pPr>
        <w:pStyle w:val="a0"/>
        <w:rPr>
          <w:rFonts w:hint="cs"/>
          <w:rtl/>
        </w:rPr>
      </w:pPr>
      <w:r>
        <w:rPr>
          <w:rFonts w:hint="cs"/>
          <w:rtl/>
        </w:rPr>
        <w:t>כל יום שיהיה משא-מתן תורידו 60 יום.</w:t>
      </w:r>
    </w:p>
    <w:p w14:paraId="60BF4BD1" w14:textId="77777777" w:rsidR="00000000" w:rsidRDefault="00581103">
      <w:pPr>
        <w:pStyle w:val="a0"/>
        <w:rPr>
          <w:rFonts w:hint="cs"/>
          <w:rtl/>
        </w:rPr>
      </w:pPr>
    </w:p>
    <w:p w14:paraId="25CC7901" w14:textId="77777777" w:rsidR="00000000" w:rsidRDefault="00581103">
      <w:pPr>
        <w:pStyle w:val="-"/>
        <w:rPr>
          <w:rtl/>
        </w:rPr>
      </w:pPr>
      <w:bookmarkStart w:id="543" w:name="FS000000478T14_07_2004_18_19_26C"/>
      <w:bookmarkEnd w:id="543"/>
      <w:r>
        <w:rPr>
          <w:rFonts w:hint="eastAsia"/>
          <w:rtl/>
        </w:rPr>
        <w:t>שר</w:t>
      </w:r>
      <w:r>
        <w:rPr>
          <w:rtl/>
        </w:rPr>
        <w:t xml:space="preserve"> התחבורה מאיר שטרית:</w:t>
      </w:r>
    </w:p>
    <w:p w14:paraId="304ADA4E" w14:textId="77777777" w:rsidR="00000000" w:rsidRDefault="00581103">
      <w:pPr>
        <w:pStyle w:val="a0"/>
        <w:rPr>
          <w:rFonts w:hint="cs"/>
          <w:rtl/>
        </w:rPr>
      </w:pPr>
    </w:p>
    <w:p w14:paraId="42A5ABFE" w14:textId="77777777" w:rsidR="00000000" w:rsidRDefault="00581103">
      <w:pPr>
        <w:pStyle w:val="a0"/>
        <w:rPr>
          <w:rFonts w:hint="cs"/>
          <w:rtl/>
        </w:rPr>
      </w:pPr>
      <w:r>
        <w:rPr>
          <w:rFonts w:hint="cs"/>
          <w:rtl/>
        </w:rPr>
        <w:t>אני אסביר למה לא מחכים. חיכו כמעט עשרה חודשים.</w:t>
      </w:r>
    </w:p>
    <w:p w14:paraId="68C3F7F4" w14:textId="77777777" w:rsidR="00000000" w:rsidRDefault="00581103">
      <w:pPr>
        <w:pStyle w:val="af0"/>
        <w:rPr>
          <w:rFonts w:hint="cs"/>
          <w:rtl/>
        </w:rPr>
      </w:pPr>
    </w:p>
    <w:p w14:paraId="410C2CD3" w14:textId="77777777" w:rsidR="00000000" w:rsidRDefault="00581103">
      <w:pPr>
        <w:pStyle w:val="af0"/>
        <w:rPr>
          <w:rtl/>
        </w:rPr>
      </w:pPr>
      <w:r>
        <w:rPr>
          <w:rFonts w:hint="eastAsia"/>
          <w:rtl/>
        </w:rPr>
        <w:t>נסים</w:t>
      </w:r>
      <w:r>
        <w:rPr>
          <w:rtl/>
        </w:rPr>
        <w:t xml:space="preserve"> דהן (ש"ס):</w:t>
      </w:r>
    </w:p>
    <w:p w14:paraId="0B2064AF" w14:textId="77777777" w:rsidR="00000000" w:rsidRDefault="00581103">
      <w:pPr>
        <w:pStyle w:val="a0"/>
        <w:rPr>
          <w:rFonts w:hint="cs"/>
          <w:rtl/>
        </w:rPr>
      </w:pPr>
    </w:p>
    <w:p w14:paraId="74C352BB" w14:textId="77777777" w:rsidR="00000000" w:rsidRDefault="00581103">
      <w:pPr>
        <w:pStyle w:val="a0"/>
        <w:ind w:left="719" w:firstLine="0"/>
        <w:rPr>
          <w:rFonts w:hint="cs"/>
          <w:rtl/>
        </w:rPr>
      </w:pPr>
      <w:r>
        <w:rPr>
          <w:rFonts w:hint="cs"/>
          <w:rtl/>
        </w:rPr>
        <w:t xml:space="preserve">- - - </w:t>
      </w:r>
    </w:p>
    <w:p w14:paraId="0449C2E1" w14:textId="77777777" w:rsidR="00000000" w:rsidRDefault="00581103">
      <w:pPr>
        <w:pStyle w:val="a0"/>
        <w:rPr>
          <w:rFonts w:hint="cs"/>
          <w:rtl/>
        </w:rPr>
      </w:pPr>
    </w:p>
    <w:p w14:paraId="1CC5D76E" w14:textId="77777777" w:rsidR="00000000" w:rsidRDefault="00581103">
      <w:pPr>
        <w:pStyle w:val="af1"/>
        <w:rPr>
          <w:rtl/>
        </w:rPr>
      </w:pPr>
      <w:r>
        <w:rPr>
          <w:rFonts w:hint="eastAsia"/>
          <w:rtl/>
        </w:rPr>
        <w:t>היו</w:t>
      </w:r>
      <w:r>
        <w:rPr>
          <w:rtl/>
        </w:rPr>
        <w:t>"ר</w:t>
      </w:r>
      <w:r>
        <w:rPr>
          <w:rFonts w:hint="cs"/>
          <w:rtl/>
        </w:rPr>
        <w:t xml:space="preserve"> ראובן ריבלין</w:t>
      </w:r>
      <w:r>
        <w:rPr>
          <w:rtl/>
        </w:rPr>
        <w:t>:</w:t>
      </w:r>
    </w:p>
    <w:p w14:paraId="6CE65872" w14:textId="77777777" w:rsidR="00000000" w:rsidRDefault="00581103">
      <w:pPr>
        <w:pStyle w:val="a0"/>
        <w:rPr>
          <w:rFonts w:hint="cs"/>
          <w:rtl/>
        </w:rPr>
      </w:pPr>
    </w:p>
    <w:p w14:paraId="5BDC042D" w14:textId="77777777" w:rsidR="00000000" w:rsidRDefault="00581103">
      <w:pPr>
        <w:pStyle w:val="a0"/>
        <w:rPr>
          <w:rFonts w:hint="cs"/>
          <w:rtl/>
        </w:rPr>
      </w:pPr>
      <w:r>
        <w:rPr>
          <w:rFonts w:hint="cs"/>
          <w:rtl/>
        </w:rPr>
        <w:t>אתה לא יודע, כסגן יושב-ראש הכנסת, שלא קוראים קריאות ביניים בעמ</w:t>
      </w:r>
      <w:r>
        <w:rPr>
          <w:rFonts w:hint="cs"/>
          <w:rtl/>
        </w:rPr>
        <w:t>ידה? זה כאילו אתה רוצה לאיים על השר, חלילה. אדוני ישב ויקרא כמה קריאות ביניים שאני ארשה לו.</w:t>
      </w:r>
    </w:p>
    <w:p w14:paraId="22990871" w14:textId="77777777" w:rsidR="00000000" w:rsidRDefault="00581103">
      <w:pPr>
        <w:pStyle w:val="a0"/>
        <w:rPr>
          <w:rFonts w:hint="cs"/>
          <w:rtl/>
        </w:rPr>
      </w:pPr>
    </w:p>
    <w:p w14:paraId="63E5A593" w14:textId="77777777" w:rsidR="00000000" w:rsidRDefault="00581103">
      <w:pPr>
        <w:pStyle w:val="-"/>
        <w:rPr>
          <w:rtl/>
        </w:rPr>
      </w:pPr>
      <w:bookmarkStart w:id="544" w:name="FS000000478T14_07_2004_18_21_04C"/>
      <w:bookmarkEnd w:id="544"/>
      <w:r>
        <w:rPr>
          <w:rFonts w:hint="eastAsia"/>
          <w:rtl/>
        </w:rPr>
        <w:t>שר</w:t>
      </w:r>
      <w:r>
        <w:rPr>
          <w:rtl/>
        </w:rPr>
        <w:t xml:space="preserve"> התחבורה מאיר שטרית:</w:t>
      </w:r>
    </w:p>
    <w:p w14:paraId="7C0DE006" w14:textId="77777777" w:rsidR="00000000" w:rsidRDefault="00581103">
      <w:pPr>
        <w:pStyle w:val="a0"/>
        <w:rPr>
          <w:rFonts w:hint="cs"/>
          <w:rtl/>
        </w:rPr>
      </w:pPr>
    </w:p>
    <w:p w14:paraId="3B584E66" w14:textId="77777777" w:rsidR="00000000" w:rsidRDefault="00581103">
      <w:pPr>
        <w:pStyle w:val="a0"/>
        <w:rPr>
          <w:rFonts w:hint="cs"/>
          <w:rtl/>
        </w:rPr>
      </w:pPr>
      <w:r>
        <w:rPr>
          <w:rFonts w:hint="cs"/>
          <w:rtl/>
        </w:rPr>
        <w:t xml:space="preserve">  כל עוד העובדים חשבו שאפשר, על-ידי עיכוב בהמשך המשא-מתן, לדחות את החקיקה, זה היה נדחה עוד ועוד. אני רוצה להזכיר לכנסת, שאחרי הקריאה הראשונ</w:t>
      </w:r>
      <w:r>
        <w:rPr>
          <w:rFonts w:hint="cs"/>
          <w:rtl/>
        </w:rPr>
        <w:t xml:space="preserve">ה היה סיכום בין שר האוצר ליושב-ראש האופוזיציה וחבר הכנסת עמיר פרץ, יושב-ראש ההסתדרות, על קיום משא-מתן עד 15 בינואר. זה היה באוקטובר, מתוך רצון להשלים את המשא-מתן עד 15 בינואר.  </w:t>
      </w:r>
    </w:p>
    <w:p w14:paraId="45C48196" w14:textId="77777777" w:rsidR="00000000" w:rsidRDefault="00581103">
      <w:pPr>
        <w:pStyle w:val="a0"/>
        <w:rPr>
          <w:rFonts w:hint="cs"/>
          <w:rtl/>
        </w:rPr>
      </w:pPr>
    </w:p>
    <w:p w14:paraId="1EAC2BDD" w14:textId="77777777" w:rsidR="00000000" w:rsidRDefault="00581103">
      <w:pPr>
        <w:pStyle w:val="a0"/>
        <w:rPr>
          <w:rFonts w:hint="cs"/>
          <w:rtl/>
        </w:rPr>
      </w:pPr>
      <w:r>
        <w:rPr>
          <w:rFonts w:hint="cs"/>
          <w:rtl/>
        </w:rPr>
        <w:t>אני מוכרח לומר שגם נציגי ההסתדרות, במשא-מתן לאורך כל הדרך ועד עכשיו, ניהלו מש</w:t>
      </w:r>
      <w:r>
        <w:rPr>
          <w:rFonts w:hint="cs"/>
          <w:rtl/>
        </w:rPr>
        <w:t xml:space="preserve">א-ומתן חיובי, מתוך רצון להגיע להסדר, וכך גם נציגי העובדים, אבל תמיד בדרך שאין גיבוש ואין תאריך יעד ברור והדברים נגררים וחושבים שאולי זה לא יקרה, שזה יכול להיסחב עוד ועוד. </w:t>
      </w:r>
    </w:p>
    <w:p w14:paraId="4E1B84FE" w14:textId="77777777" w:rsidR="00000000" w:rsidRDefault="00581103">
      <w:pPr>
        <w:pStyle w:val="a0"/>
        <w:rPr>
          <w:rFonts w:hint="cs"/>
          <w:rtl/>
        </w:rPr>
      </w:pPr>
    </w:p>
    <w:p w14:paraId="10C9D799" w14:textId="77777777" w:rsidR="00000000" w:rsidRDefault="00581103">
      <w:pPr>
        <w:pStyle w:val="a0"/>
        <w:rPr>
          <w:rFonts w:hint="cs"/>
          <w:rtl/>
        </w:rPr>
      </w:pPr>
      <w:r>
        <w:rPr>
          <w:rFonts w:hint="cs"/>
          <w:rtl/>
        </w:rPr>
        <w:t>היום הכנסת קובעת על-ידי החקיקה תאריך יעד, ועכשיו ברור לכולם שמגיע רגע האמת וצריך לה</w:t>
      </w:r>
      <w:r>
        <w:rPr>
          <w:rFonts w:hint="cs"/>
          <w:rtl/>
        </w:rPr>
        <w:t>פסיק את המשא-מתן ואת הסחבת, להגיע לתכ'לס ולהחליט. אני אומר לכם, חברי הכנסת, שיש נכונות שלנו ושל האוצר ללכת לקראת העובדים ולהתמודד עם הבעיות שהם מעלים. בכל נקודות המחלוקת שנותרו, כאשר יהיה גיבוש של רצון העובדים לגבי הנקודות, ניתן יהיה להתקדם במשא-מתן ולפתור</w:t>
      </w:r>
      <w:r>
        <w:rPr>
          <w:rFonts w:hint="cs"/>
          <w:rtl/>
        </w:rPr>
        <w:t xml:space="preserve"> את הסוגיות האלה, או את רובן הגדול. זה ברור שלא כל צד יכול לקבל כל מה שהוא רוצה. זו בעצם הסיבה האמיתית לכך שאין דחייה בחקיקה הנמשכת, כי הרעיון היה לגמור את החקיקה עוד במושב הזה של הכנסת, כדי לאפשר התקדמות בהפעלת הנמלים בצורה אחרת, בלי לפגוע במאומה בזכויות </w:t>
      </w:r>
      <w:r>
        <w:rPr>
          <w:rFonts w:hint="cs"/>
          <w:rtl/>
        </w:rPr>
        <w:t>העובדים, לתת אפשרות לפתח את הנמלים, אפשרות לעצור תחרות בתוך הנמלים, להפעיל אותם בלי סבסוד צולב וליצור מצב שבו כל נמל יעבוד כיחידה עצמאית, עם יתרונות.</w:t>
      </w:r>
    </w:p>
    <w:p w14:paraId="2A60BB76" w14:textId="77777777" w:rsidR="00000000" w:rsidRDefault="00581103">
      <w:pPr>
        <w:pStyle w:val="a0"/>
        <w:rPr>
          <w:rFonts w:hint="cs"/>
          <w:rtl/>
        </w:rPr>
      </w:pPr>
    </w:p>
    <w:p w14:paraId="5C045E27" w14:textId="77777777" w:rsidR="00000000" w:rsidRDefault="00581103">
      <w:pPr>
        <w:pStyle w:val="a0"/>
        <w:rPr>
          <w:rFonts w:hint="cs"/>
          <w:rtl/>
        </w:rPr>
      </w:pPr>
      <w:r>
        <w:rPr>
          <w:rFonts w:hint="cs"/>
          <w:rtl/>
        </w:rPr>
        <w:t>אולי חברי הכנסת לא ערים להישגים שהושגו עד היום במשא-ומתן. אני אתן דוגמה אחת: בתחילת הדרך, בהצעת החוק שהתק</w:t>
      </w:r>
      <w:r>
        <w:rPr>
          <w:rFonts w:hint="cs"/>
          <w:rtl/>
        </w:rPr>
        <w:t>בלה בקריאה הראשונה הוצע שהשטח של הנמלים לא יהיה שייך לנמלים, אלא רק ייתן זכות שימוש ברציפים. בהסכמה עם העובדים שונה העניין. בחוק נקבע, ששטח שנמצא בתחום הנמל יוחכר לחברת הנמל. זו אחת מנקודות המחלוקת הקשות ביותר שהיו עם העובדים. זה שונה, ועכשיו השטח שבתוך הנ</w:t>
      </w:r>
      <w:r>
        <w:rPr>
          <w:rFonts w:hint="cs"/>
          <w:rtl/>
        </w:rPr>
        <w:t xml:space="preserve">מלים יוחכר מהמינהל לחברת הנכסים, ואחר כך, בשקיפות מלאה, לנמל עצמו. הם חששו, שאם הציוד לא יהיה שלהם ותהיה להם רק זכות שימוש בו, מחר יגידו להם, תלכו הביתה, ויביאו מישהו אחר. זה לא יקרה. </w:t>
      </w:r>
    </w:p>
    <w:p w14:paraId="2E9CF887" w14:textId="77777777" w:rsidR="00000000" w:rsidRDefault="00581103">
      <w:pPr>
        <w:pStyle w:val="a0"/>
        <w:rPr>
          <w:rFonts w:hint="cs"/>
          <w:rtl/>
        </w:rPr>
      </w:pPr>
    </w:p>
    <w:p w14:paraId="56F71E45" w14:textId="77777777" w:rsidR="00000000" w:rsidRDefault="00581103">
      <w:pPr>
        <w:pStyle w:val="a0"/>
        <w:rPr>
          <w:rFonts w:hint="cs"/>
          <w:rtl/>
        </w:rPr>
      </w:pPr>
      <w:r>
        <w:rPr>
          <w:rFonts w:hint="cs"/>
          <w:rtl/>
        </w:rPr>
        <w:t xml:space="preserve">יש טווח זמן ארוך שבו הממשלה מוכנה להתחייב שלא ליצור הפרטה בנמלים, וגם </w:t>
      </w:r>
      <w:r>
        <w:rPr>
          <w:rFonts w:hint="cs"/>
          <w:rtl/>
        </w:rPr>
        <w:t>בזה יש התקדמות. בנושאים המרכזיים שבהם דובר, יש פריצות דרך די גדולות כבר היום. לכן, אני חושב שבגלל אותן נקודות ויכוח שקיימות, לא צריך להכניס את המדינה לתוהו ובוהו על-ידי סגירת הנמלים. זה יגרום נזק לנמלים, יגרום נזק לעובדים ולא יועיל למשא-ומתן.</w:t>
      </w:r>
    </w:p>
    <w:p w14:paraId="615124FE" w14:textId="77777777" w:rsidR="00000000" w:rsidRDefault="00581103">
      <w:pPr>
        <w:pStyle w:val="a0"/>
        <w:ind w:firstLine="0"/>
        <w:rPr>
          <w:rFonts w:hint="cs"/>
          <w:rtl/>
        </w:rPr>
      </w:pPr>
    </w:p>
    <w:p w14:paraId="0104FBA5" w14:textId="77777777" w:rsidR="00000000" w:rsidRDefault="00581103">
      <w:pPr>
        <w:pStyle w:val="af0"/>
        <w:rPr>
          <w:rtl/>
        </w:rPr>
      </w:pPr>
      <w:r>
        <w:rPr>
          <w:rFonts w:hint="eastAsia"/>
          <w:rtl/>
        </w:rPr>
        <w:t>מוחמד</w:t>
      </w:r>
      <w:r>
        <w:rPr>
          <w:rtl/>
        </w:rPr>
        <w:t xml:space="preserve"> ברכה (</w:t>
      </w:r>
      <w:r>
        <w:rPr>
          <w:rtl/>
        </w:rPr>
        <w:t>חד"ש-תע"ל):</w:t>
      </w:r>
    </w:p>
    <w:p w14:paraId="3736947A" w14:textId="77777777" w:rsidR="00000000" w:rsidRDefault="00581103">
      <w:pPr>
        <w:pStyle w:val="a0"/>
        <w:rPr>
          <w:rFonts w:hint="cs"/>
          <w:rtl/>
        </w:rPr>
      </w:pPr>
    </w:p>
    <w:p w14:paraId="43EAD441" w14:textId="77777777" w:rsidR="00000000" w:rsidRDefault="00581103">
      <w:pPr>
        <w:pStyle w:val="a0"/>
        <w:rPr>
          <w:rFonts w:hint="cs"/>
          <w:rtl/>
        </w:rPr>
      </w:pPr>
      <w:r>
        <w:rPr>
          <w:rFonts w:hint="cs"/>
          <w:rtl/>
        </w:rPr>
        <w:t>מה המוטיבציה של הממשלה להגיע להסכם כלשהו עם העובדים?</w:t>
      </w:r>
    </w:p>
    <w:p w14:paraId="22DD8EF1" w14:textId="77777777" w:rsidR="00000000" w:rsidRDefault="00581103">
      <w:pPr>
        <w:pStyle w:val="a0"/>
        <w:rPr>
          <w:rFonts w:hint="cs"/>
          <w:rtl/>
        </w:rPr>
      </w:pPr>
    </w:p>
    <w:p w14:paraId="28C17869" w14:textId="77777777" w:rsidR="00000000" w:rsidRDefault="00581103">
      <w:pPr>
        <w:pStyle w:val="-"/>
        <w:rPr>
          <w:rtl/>
        </w:rPr>
      </w:pPr>
      <w:bookmarkStart w:id="545" w:name="FS000000478T14_07_2004_18_35_55C"/>
      <w:bookmarkEnd w:id="545"/>
      <w:r>
        <w:rPr>
          <w:rFonts w:hint="eastAsia"/>
          <w:rtl/>
        </w:rPr>
        <w:t>שר</w:t>
      </w:r>
      <w:r>
        <w:rPr>
          <w:rtl/>
        </w:rPr>
        <w:t xml:space="preserve"> התחבורה מאיר שטרית:</w:t>
      </w:r>
    </w:p>
    <w:p w14:paraId="21352B37" w14:textId="77777777" w:rsidR="00000000" w:rsidRDefault="00581103">
      <w:pPr>
        <w:pStyle w:val="a0"/>
        <w:rPr>
          <w:rFonts w:hint="cs"/>
          <w:rtl/>
        </w:rPr>
      </w:pPr>
    </w:p>
    <w:p w14:paraId="0FC79302" w14:textId="77777777" w:rsidR="00000000" w:rsidRDefault="00581103">
      <w:pPr>
        <w:pStyle w:val="a0"/>
        <w:rPr>
          <w:rFonts w:hint="cs"/>
          <w:rtl/>
        </w:rPr>
      </w:pPr>
      <w:r>
        <w:rPr>
          <w:rFonts w:hint="cs"/>
          <w:rtl/>
        </w:rPr>
        <w:t>יש לנו כל המוטיבציה שבעולם לעשות את העניין הזה בהסכמה. אילו יכולנו להגיע להסכמה לפני החקיקה, היינו משנים את החקיקה בהתאם להסכמה. מי צריך מריבות? מי צריך שביתות? אנחנ</w:t>
      </w:r>
      <w:r>
        <w:rPr>
          <w:rFonts w:hint="cs"/>
          <w:rtl/>
        </w:rPr>
        <w:t xml:space="preserve">ו לא צריכים שביתות, ההסתדרות לא צריכה שביתות. </w:t>
      </w:r>
    </w:p>
    <w:p w14:paraId="765F65C7" w14:textId="77777777" w:rsidR="00000000" w:rsidRDefault="00581103">
      <w:pPr>
        <w:pStyle w:val="a0"/>
        <w:rPr>
          <w:rFonts w:hint="cs"/>
          <w:rtl/>
        </w:rPr>
      </w:pPr>
    </w:p>
    <w:p w14:paraId="44D06A05" w14:textId="77777777" w:rsidR="00000000" w:rsidRDefault="00581103">
      <w:pPr>
        <w:pStyle w:val="af0"/>
        <w:rPr>
          <w:rtl/>
        </w:rPr>
      </w:pPr>
      <w:r>
        <w:rPr>
          <w:rFonts w:hint="eastAsia"/>
          <w:rtl/>
        </w:rPr>
        <w:t>עמיר</w:t>
      </w:r>
      <w:r>
        <w:rPr>
          <w:rtl/>
        </w:rPr>
        <w:t xml:space="preserve"> פרץ (עם אחד):</w:t>
      </w:r>
    </w:p>
    <w:p w14:paraId="0A801CDC" w14:textId="77777777" w:rsidR="00000000" w:rsidRDefault="00581103">
      <w:pPr>
        <w:pStyle w:val="a0"/>
        <w:rPr>
          <w:rFonts w:hint="cs"/>
          <w:rtl/>
        </w:rPr>
      </w:pPr>
    </w:p>
    <w:p w14:paraId="6FDFCBA2" w14:textId="77777777" w:rsidR="00000000" w:rsidRDefault="00581103">
      <w:pPr>
        <w:pStyle w:val="a0"/>
        <w:ind w:left="719" w:firstLine="0"/>
        <w:rPr>
          <w:rFonts w:hint="cs"/>
          <w:rtl/>
        </w:rPr>
      </w:pPr>
      <w:r>
        <w:rPr>
          <w:rFonts w:hint="cs"/>
          <w:rtl/>
        </w:rPr>
        <w:t>- - -</w:t>
      </w:r>
    </w:p>
    <w:p w14:paraId="7793EA07" w14:textId="77777777" w:rsidR="00000000" w:rsidRDefault="00581103">
      <w:pPr>
        <w:pStyle w:val="a0"/>
        <w:rPr>
          <w:rFonts w:hint="cs"/>
          <w:rtl/>
        </w:rPr>
      </w:pPr>
    </w:p>
    <w:p w14:paraId="00860934" w14:textId="77777777" w:rsidR="00000000" w:rsidRDefault="00581103">
      <w:pPr>
        <w:pStyle w:val="-"/>
        <w:rPr>
          <w:rtl/>
        </w:rPr>
      </w:pPr>
      <w:bookmarkStart w:id="546" w:name="FS000000478T14_07_2004_18_37_26C"/>
      <w:bookmarkEnd w:id="546"/>
      <w:r>
        <w:rPr>
          <w:rFonts w:hint="eastAsia"/>
          <w:rtl/>
        </w:rPr>
        <w:t>שר</w:t>
      </w:r>
      <w:r>
        <w:rPr>
          <w:rtl/>
        </w:rPr>
        <w:t xml:space="preserve"> התחבורה מאיר שטרית:</w:t>
      </w:r>
    </w:p>
    <w:p w14:paraId="311BD0B4" w14:textId="77777777" w:rsidR="00000000" w:rsidRDefault="00581103">
      <w:pPr>
        <w:pStyle w:val="a0"/>
        <w:rPr>
          <w:rFonts w:hint="cs"/>
          <w:rtl/>
        </w:rPr>
      </w:pPr>
    </w:p>
    <w:p w14:paraId="132267CE" w14:textId="77777777" w:rsidR="00000000" w:rsidRDefault="00581103">
      <w:pPr>
        <w:pStyle w:val="a0"/>
        <w:rPr>
          <w:rFonts w:hint="cs"/>
          <w:rtl/>
        </w:rPr>
      </w:pPr>
      <w:r>
        <w:rPr>
          <w:rFonts w:hint="cs"/>
          <w:rtl/>
        </w:rPr>
        <w:t>חבר הכנסת פרץ, הדבר האחרון שאני רוצה זה שביתה. אני חושב שלאיש מאתנו אין עניין בשביתה. לדעתי, גם לעובדים אין עניין בשביתה. אני חושב שבעניין הזה השביתה לא מועי</w:t>
      </w:r>
      <w:r>
        <w:rPr>
          <w:rFonts w:hint="cs"/>
          <w:rtl/>
        </w:rPr>
        <w:t>לה לאף אחד מאתנו, לא לממשלה, לא לכלכלה, לא לעובדים ולא למשא-ומתן. יש עוד 60 יום מהיום, שבהם אפשר לנהל משא-ומתן, ואולי נוכל להגיע להסכמה.</w:t>
      </w:r>
    </w:p>
    <w:p w14:paraId="29F503B8" w14:textId="77777777" w:rsidR="00000000" w:rsidRDefault="00581103">
      <w:pPr>
        <w:pStyle w:val="a0"/>
        <w:rPr>
          <w:rFonts w:hint="cs"/>
          <w:rtl/>
        </w:rPr>
      </w:pPr>
    </w:p>
    <w:p w14:paraId="379C7CAE" w14:textId="77777777" w:rsidR="00000000" w:rsidRDefault="00581103">
      <w:pPr>
        <w:pStyle w:val="af1"/>
        <w:rPr>
          <w:rtl/>
        </w:rPr>
      </w:pPr>
      <w:r>
        <w:rPr>
          <w:rFonts w:hint="eastAsia"/>
          <w:rtl/>
        </w:rPr>
        <w:t>היו</w:t>
      </w:r>
      <w:r>
        <w:rPr>
          <w:rtl/>
        </w:rPr>
        <w:t>"ר</w:t>
      </w:r>
      <w:r>
        <w:rPr>
          <w:rFonts w:hint="cs"/>
          <w:rtl/>
        </w:rPr>
        <w:t xml:space="preserve"> ראובן ריבלין</w:t>
      </w:r>
      <w:r>
        <w:rPr>
          <w:rtl/>
        </w:rPr>
        <w:t>:</w:t>
      </w:r>
    </w:p>
    <w:p w14:paraId="0967DE57" w14:textId="77777777" w:rsidR="00000000" w:rsidRDefault="00581103">
      <w:pPr>
        <w:pStyle w:val="a0"/>
        <w:rPr>
          <w:rtl/>
        </w:rPr>
      </w:pPr>
    </w:p>
    <w:p w14:paraId="70C97789" w14:textId="77777777" w:rsidR="00000000" w:rsidRDefault="00581103">
      <w:pPr>
        <w:pStyle w:val="a0"/>
        <w:rPr>
          <w:rFonts w:hint="cs"/>
          <w:rtl/>
        </w:rPr>
      </w:pPr>
      <w:r>
        <w:rPr>
          <w:rFonts w:hint="cs"/>
          <w:rtl/>
        </w:rPr>
        <w:t>אדוני צודק. אדוני יושב-ראש הקואליציה, אנחנו על-פי בקשתכם צלצלנו לפני רבע שעה. השר יכול לדבר בשם ה</w:t>
      </w:r>
      <w:r>
        <w:rPr>
          <w:rFonts w:hint="cs"/>
          <w:rtl/>
        </w:rPr>
        <w:t>ממשלה, אך אם השר ידבר עוד הרבה זמן, אני אשחרר את האנשים ואעשה קריאה מחדש על-ידי הפעמון. אנחנו לא יכולים לעמוד במצב שבו אנחנו נזעקים על-ידי ועדת הכנסת לחובת הנחה והשרים מגיעים, בלי להחליט אם מצביעים או לא.</w:t>
      </w:r>
    </w:p>
    <w:p w14:paraId="7BFBAAFE" w14:textId="77777777" w:rsidR="00000000" w:rsidRDefault="00581103">
      <w:pPr>
        <w:pStyle w:val="af0"/>
        <w:rPr>
          <w:rFonts w:hint="cs"/>
          <w:rtl/>
        </w:rPr>
      </w:pPr>
    </w:p>
    <w:p w14:paraId="00DBC598" w14:textId="77777777" w:rsidR="00000000" w:rsidRDefault="00581103">
      <w:pPr>
        <w:pStyle w:val="af0"/>
        <w:rPr>
          <w:rtl/>
        </w:rPr>
      </w:pPr>
      <w:r>
        <w:rPr>
          <w:rFonts w:hint="eastAsia"/>
          <w:rtl/>
        </w:rPr>
        <w:t>גדעון</w:t>
      </w:r>
      <w:r>
        <w:rPr>
          <w:rtl/>
        </w:rPr>
        <w:t xml:space="preserve"> סער (הליכוד):</w:t>
      </w:r>
    </w:p>
    <w:p w14:paraId="0A37FA51" w14:textId="77777777" w:rsidR="00000000" w:rsidRDefault="00581103">
      <w:pPr>
        <w:pStyle w:val="a0"/>
        <w:rPr>
          <w:rFonts w:hint="cs"/>
          <w:rtl/>
        </w:rPr>
      </w:pPr>
    </w:p>
    <w:p w14:paraId="208A9B58" w14:textId="77777777" w:rsidR="00000000" w:rsidRDefault="00581103">
      <w:pPr>
        <w:pStyle w:val="a0"/>
        <w:rPr>
          <w:rFonts w:hint="cs"/>
          <w:rtl/>
        </w:rPr>
      </w:pPr>
      <w:r>
        <w:rPr>
          <w:rFonts w:hint="cs"/>
          <w:rtl/>
        </w:rPr>
        <w:t>אל תלחץ להצביע.</w:t>
      </w:r>
    </w:p>
    <w:p w14:paraId="00763A81" w14:textId="77777777" w:rsidR="00000000" w:rsidRDefault="00581103">
      <w:pPr>
        <w:pStyle w:val="a0"/>
        <w:rPr>
          <w:rFonts w:hint="cs"/>
          <w:rtl/>
        </w:rPr>
      </w:pPr>
    </w:p>
    <w:p w14:paraId="52AF132F" w14:textId="77777777" w:rsidR="00000000" w:rsidRDefault="00581103">
      <w:pPr>
        <w:pStyle w:val="af1"/>
        <w:rPr>
          <w:rtl/>
        </w:rPr>
      </w:pPr>
      <w:r>
        <w:rPr>
          <w:rFonts w:hint="eastAsia"/>
          <w:rtl/>
        </w:rPr>
        <w:t>היו</w:t>
      </w:r>
      <w:r>
        <w:rPr>
          <w:rtl/>
        </w:rPr>
        <w:t>"ר</w:t>
      </w:r>
      <w:r>
        <w:rPr>
          <w:rFonts w:hint="cs"/>
          <w:rtl/>
        </w:rPr>
        <w:t xml:space="preserve"> ראובן </w:t>
      </w:r>
      <w:r>
        <w:rPr>
          <w:rFonts w:hint="cs"/>
          <w:rtl/>
        </w:rPr>
        <w:t>ריבלין</w:t>
      </w:r>
      <w:r>
        <w:rPr>
          <w:rtl/>
        </w:rPr>
        <w:t>:</w:t>
      </w:r>
    </w:p>
    <w:p w14:paraId="217FC9A2" w14:textId="77777777" w:rsidR="00000000" w:rsidRDefault="00581103">
      <w:pPr>
        <w:pStyle w:val="a0"/>
        <w:rPr>
          <w:rtl/>
        </w:rPr>
      </w:pPr>
    </w:p>
    <w:p w14:paraId="3E670120" w14:textId="77777777" w:rsidR="00000000" w:rsidRDefault="00581103">
      <w:pPr>
        <w:pStyle w:val="a0"/>
        <w:rPr>
          <w:rFonts w:hint="cs"/>
          <w:rtl/>
        </w:rPr>
      </w:pPr>
      <w:r>
        <w:rPr>
          <w:rFonts w:hint="cs"/>
          <w:rtl/>
        </w:rPr>
        <w:t>אני לא רוצה ללחוץ עליך. האם אתה מוכן להצבעה?</w:t>
      </w:r>
    </w:p>
    <w:p w14:paraId="10A30816" w14:textId="77777777" w:rsidR="00000000" w:rsidRDefault="00581103">
      <w:pPr>
        <w:pStyle w:val="a0"/>
        <w:rPr>
          <w:rFonts w:hint="cs"/>
          <w:rtl/>
        </w:rPr>
      </w:pPr>
    </w:p>
    <w:p w14:paraId="5979F734" w14:textId="77777777" w:rsidR="00000000" w:rsidRDefault="00581103">
      <w:pPr>
        <w:pStyle w:val="-"/>
        <w:rPr>
          <w:rtl/>
        </w:rPr>
      </w:pPr>
      <w:bookmarkStart w:id="547" w:name="FS000000478T14_07_2004_18_41_46C"/>
      <w:bookmarkEnd w:id="547"/>
      <w:r>
        <w:rPr>
          <w:rtl/>
        </w:rPr>
        <w:t>שר התחבורה מאיר שטרית:</w:t>
      </w:r>
    </w:p>
    <w:p w14:paraId="370D5D1C" w14:textId="77777777" w:rsidR="00000000" w:rsidRDefault="00581103">
      <w:pPr>
        <w:pStyle w:val="a0"/>
        <w:rPr>
          <w:rtl/>
        </w:rPr>
      </w:pPr>
    </w:p>
    <w:p w14:paraId="16B9BF22" w14:textId="77777777" w:rsidR="00000000" w:rsidRDefault="00581103">
      <w:pPr>
        <w:pStyle w:val="a0"/>
        <w:rPr>
          <w:rFonts w:hint="cs"/>
          <w:rtl/>
        </w:rPr>
      </w:pPr>
      <w:r>
        <w:rPr>
          <w:rFonts w:hint="cs"/>
          <w:rtl/>
        </w:rPr>
        <w:t>אני מקווה ששכנעתי את הבית. אני חושב שנכון לסיים את החקיקה היום, ולהשאיר דלת פתוחה לממשלה ולעובדים, כדי לנצל את 60 היום הנותרים או פחות מהם, כדי להגיע להסכמה. אני מקווה שנוכל להג</w:t>
      </w:r>
      <w:r>
        <w:rPr>
          <w:rFonts w:hint="cs"/>
          <w:rtl/>
        </w:rPr>
        <w:t>יע להסכמה, כי זה הדבר האידיאלי למדינה, לעובדים ולנמלים.</w:t>
      </w:r>
    </w:p>
    <w:p w14:paraId="6EE64B86" w14:textId="77777777" w:rsidR="00000000" w:rsidRDefault="00581103">
      <w:pPr>
        <w:pStyle w:val="a0"/>
        <w:rPr>
          <w:rFonts w:hint="cs"/>
          <w:rtl/>
        </w:rPr>
      </w:pPr>
    </w:p>
    <w:p w14:paraId="13EC3B29" w14:textId="77777777" w:rsidR="00000000" w:rsidRDefault="00581103">
      <w:pPr>
        <w:pStyle w:val="af1"/>
        <w:rPr>
          <w:rtl/>
        </w:rPr>
      </w:pPr>
      <w:bookmarkStart w:id="548" w:name="FS000000478T14_07_2004_18_01_38C"/>
      <w:bookmarkEnd w:id="548"/>
      <w:r>
        <w:rPr>
          <w:rFonts w:hint="eastAsia"/>
          <w:rtl/>
        </w:rPr>
        <w:t>היו</w:t>
      </w:r>
      <w:r>
        <w:rPr>
          <w:rtl/>
        </w:rPr>
        <w:t>"ר</w:t>
      </w:r>
      <w:r>
        <w:rPr>
          <w:rFonts w:hint="cs"/>
          <w:rtl/>
        </w:rPr>
        <w:t xml:space="preserve"> ראובן ריבלין</w:t>
      </w:r>
      <w:r>
        <w:rPr>
          <w:rtl/>
        </w:rPr>
        <w:t>:</w:t>
      </w:r>
    </w:p>
    <w:p w14:paraId="68A64186" w14:textId="77777777" w:rsidR="00000000" w:rsidRDefault="00581103">
      <w:pPr>
        <w:pStyle w:val="a0"/>
        <w:rPr>
          <w:rtl/>
        </w:rPr>
      </w:pPr>
    </w:p>
    <w:p w14:paraId="4D2CA345" w14:textId="77777777" w:rsidR="00000000" w:rsidRDefault="00581103">
      <w:pPr>
        <w:pStyle w:val="a0"/>
        <w:rPr>
          <w:rFonts w:hint="cs"/>
          <w:rtl/>
        </w:rPr>
      </w:pPr>
      <w:r>
        <w:rPr>
          <w:rFonts w:hint="cs"/>
          <w:rtl/>
        </w:rPr>
        <w:t xml:space="preserve">תודה רבה לשר התחבורה. למילות סיום אני מזמין את יושב-ראש ועדת הכספים, שיאמר את דבריו, ואנחנו מייד הולכים להצבעה. </w:t>
      </w:r>
    </w:p>
    <w:p w14:paraId="448075FE" w14:textId="77777777" w:rsidR="00000000" w:rsidRDefault="00581103">
      <w:pPr>
        <w:pStyle w:val="a0"/>
        <w:rPr>
          <w:rFonts w:hint="cs"/>
          <w:rtl/>
        </w:rPr>
      </w:pPr>
    </w:p>
    <w:p w14:paraId="0F3B68A5" w14:textId="77777777" w:rsidR="00000000" w:rsidRDefault="00581103">
      <w:pPr>
        <w:pStyle w:val="a"/>
        <w:rPr>
          <w:rFonts w:hint="cs"/>
          <w:rtl/>
        </w:rPr>
      </w:pPr>
      <w:bookmarkStart w:id="549" w:name="FS000000478T14_07_2004_18_02_07C"/>
      <w:bookmarkStart w:id="550" w:name="FS000000478T14_07_2004_18_02_17"/>
      <w:bookmarkStart w:id="551" w:name="FS000000466T14_07_2004_18_02_29"/>
      <w:bookmarkStart w:id="552" w:name="FS000000466T14_07_2004_18_20_51"/>
      <w:bookmarkStart w:id="553" w:name="_Toc81561486"/>
      <w:bookmarkEnd w:id="549"/>
      <w:bookmarkEnd w:id="550"/>
      <w:bookmarkEnd w:id="551"/>
      <w:bookmarkEnd w:id="552"/>
      <w:r>
        <w:rPr>
          <w:rFonts w:hint="eastAsia"/>
          <w:rtl/>
        </w:rPr>
        <w:t>אברהם</w:t>
      </w:r>
      <w:r>
        <w:rPr>
          <w:rtl/>
        </w:rPr>
        <w:t xml:space="preserve"> הירשזון (יו"ר ועדת הכספים):</w:t>
      </w:r>
      <w:bookmarkEnd w:id="553"/>
    </w:p>
    <w:p w14:paraId="752A2D79" w14:textId="77777777" w:rsidR="00000000" w:rsidRDefault="00581103">
      <w:pPr>
        <w:pStyle w:val="a0"/>
        <w:rPr>
          <w:rFonts w:hint="cs"/>
          <w:rtl/>
        </w:rPr>
      </w:pPr>
    </w:p>
    <w:p w14:paraId="6E1F6940" w14:textId="77777777" w:rsidR="00000000" w:rsidRDefault="00581103">
      <w:pPr>
        <w:pStyle w:val="a0"/>
        <w:rPr>
          <w:rFonts w:hint="cs"/>
          <w:rtl/>
        </w:rPr>
      </w:pPr>
      <w:r>
        <w:rPr>
          <w:rFonts w:hint="cs"/>
          <w:rtl/>
        </w:rPr>
        <w:t>אני רוצה להודות להם על כך. אנ</w:t>
      </w:r>
      <w:r>
        <w:rPr>
          <w:rFonts w:hint="cs"/>
          <w:rtl/>
        </w:rPr>
        <w:t>י גם מבקש להודות לצוות הוועדה בראשותו של מנהל הוועדה טמיר כהן, על כך שהם עבדו ופעלו במשך שעות רבות מחוץ לזמנים הרגילים.</w:t>
      </w:r>
      <w:r>
        <w:rPr>
          <w:rtl/>
        </w:rPr>
        <w:t xml:space="preserve"> </w:t>
      </w:r>
      <w:r>
        <w:rPr>
          <w:rFonts w:hint="cs"/>
          <w:rtl/>
        </w:rPr>
        <w:t>אני רוצה גם, עמיר, בשמך, להודות לצוות ההסתדרות, בראשותם של שלמה שני ודורית טנא-פרצ'יק, שליוו אותנו גם מחוץ לשעות הוועדה, ואני חושב שהם ע</w:t>
      </w:r>
      <w:r>
        <w:rPr>
          <w:rFonts w:hint="cs"/>
          <w:rtl/>
        </w:rPr>
        <w:t xml:space="preserve">שו עבודה מצוינת ואחראית. בשמך אני מבקש להודות להם גם כן. תודה רבה, אדוני. </w:t>
      </w:r>
    </w:p>
    <w:p w14:paraId="4615A47A" w14:textId="77777777" w:rsidR="00000000" w:rsidRDefault="00581103">
      <w:pPr>
        <w:pStyle w:val="a0"/>
        <w:rPr>
          <w:rFonts w:hint="cs"/>
          <w:rtl/>
        </w:rPr>
      </w:pPr>
    </w:p>
    <w:p w14:paraId="4753A946" w14:textId="77777777" w:rsidR="00000000" w:rsidRDefault="00581103">
      <w:pPr>
        <w:pStyle w:val="af1"/>
        <w:rPr>
          <w:rtl/>
        </w:rPr>
      </w:pPr>
      <w:r>
        <w:rPr>
          <w:rtl/>
        </w:rPr>
        <w:t>היו"ר ראובן ריבלין:</w:t>
      </w:r>
    </w:p>
    <w:p w14:paraId="6F91AACF" w14:textId="77777777" w:rsidR="00000000" w:rsidRDefault="00581103">
      <w:pPr>
        <w:pStyle w:val="a0"/>
        <w:rPr>
          <w:rtl/>
        </w:rPr>
      </w:pPr>
    </w:p>
    <w:p w14:paraId="4252B2DF" w14:textId="77777777" w:rsidR="00000000" w:rsidRDefault="00581103">
      <w:pPr>
        <w:pStyle w:val="a0"/>
        <w:rPr>
          <w:rFonts w:hint="cs"/>
          <w:rtl/>
        </w:rPr>
      </w:pPr>
      <w:r>
        <w:rPr>
          <w:rFonts w:hint="cs"/>
          <w:rtl/>
        </w:rPr>
        <w:t>תודה ליושב-ראש ועדת הכספים, ויבוא על הברכה. יבואו על הברכה אותם מהיועצים המשפטיים אשר ישבו עם מנהל ועדת הכספים כל הלילה, על מנת להתגבר על מכשול גדול שקרה לנו ב</w:t>
      </w:r>
      <w:r>
        <w:rPr>
          <w:rFonts w:hint="cs"/>
          <w:rtl/>
        </w:rPr>
        <w:t xml:space="preserve">עניין המחשב; יבואו על הברכה, ובאמת - הם מילאו את תפקידם בכנסת באמונה. </w:t>
      </w:r>
    </w:p>
    <w:p w14:paraId="79A4EF99" w14:textId="77777777" w:rsidR="00000000" w:rsidRDefault="00581103">
      <w:pPr>
        <w:pStyle w:val="a0"/>
        <w:rPr>
          <w:rFonts w:hint="cs"/>
          <w:rtl/>
        </w:rPr>
      </w:pPr>
    </w:p>
    <w:p w14:paraId="4788B193" w14:textId="77777777" w:rsidR="00000000" w:rsidRDefault="00581103">
      <w:pPr>
        <w:pStyle w:val="a0"/>
        <w:rPr>
          <w:rFonts w:hint="cs"/>
          <w:rtl/>
        </w:rPr>
      </w:pPr>
      <w:r>
        <w:rPr>
          <w:rFonts w:hint="cs"/>
          <w:rtl/>
        </w:rPr>
        <w:t xml:space="preserve">חבר הכנסת אורון, אתה תהיה הנציג של האופוזיציה על מנת להנחות אותי. יושב-ראש הקואליציה, אמנם אין לך הסתייגויות, אבל תשים לב: חיים אורון, אני ממנה אותו כדי לומר לי ולהתחיל את ההצבעה. </w:t>
      </w:r>
    </w:p>
    <w:p w14:paraId="62112AF1" w14:textId="77777777" w:rsidR="00000000" w:rsidRDefault="00581103">
      <w:pPr>
        <w:pStyle w:val="a0"/>
        <w:rPr>
          <w:rFonts w:hint="cs"/>
          <w:rtl/>
        </w:rPr>
      </w:pPr>
    </w:p>
    <w:p w14:paraId="47A957E3" w14:textId="77777777" w:rsidR="00000000" w:rsidRDefault="00581103">
      <w:pPr>
        <w:pStyle w:val="a0"/>
        <w:rPr>
          <w:rFonts w:hint="cs"/>
          <w:rtl/>
        </w:rPr>
      </w:pPr>
      <w:r>
        <w:rPr>
          <w:rFonts w:hint="cs"/>
          <w:rtl/>
        </w:rPr>
        <w:t>רב</w:t>
      </w:r>
      <w:r>
        <w:rPr>
          <w:rFonts w:hint="cs"/>
          <w:rtl/>
        </w:rPr>
        <w:t>ותי, האם לשם החוק יש הסתייגויות? חברי הכנסת? מבקשים להצביע?</w:t>
      </w:r>
    </w:p>
    <w:p w14:paraId="469D6E5D" w14:textId="77777777" w:rsidR="00000000" w:rsidRDefault="00581103">
      <w:pPr>
        <w:pStyle w:val="a0"/>
        <w:rPr>
          <w:rFonts w:hint="cs"/>
          <w:rtl/>
        </w:rPr>
      </w:pPr>
    </w:p>
    <w:p w14:paraId="209FC9E4" w14:textId="77777777" w:rsidR="00000000" w:rsidRDefault="00581103">
      <w:pPr>
        <w:pStyle w:val="af0"/>
        <w:rPr>
          <w:rtl/>
        </w:rPr>
      </w:pPr>
      <w:r>
        <w:rPr>
          <w:rFonts w:hint="eastAsia"/>
          <w:rtl/>
        </w:rPr>
        <w:t>קריאות</w:t>
      </w:r>
      <w:r>
        <w:rPr>
          <w:rtl/>
        </w:rPr>
        <w:t>:</w:t>
      </w:r>
    </w:p>
    <w:p w14:paraId="2D10FD15" w14:textId="77777777" w:rsidR="00000000" w:rsidRDefault="00581103">
      <w:pPr>
        <w:pStyle w:val="a0"/>
        <w:rPr>
          <w:rFonts w:hint="cs"/>
          <w:rtl/>
        </w:rPr>
      </w:pPr>
    </w:p>
    <w:p w14:paraId="7FC9CC84" w14:textId="77777777" w:rsidR="00000000" w:rsidRDefault="00581103">
      <w:pPr>
        <w:pStyle w:val="a0"/>
        <w:rPr>
          <w:rFonts w:hint="cs"/>
          <w:rtl/>
        </w:rPr>
      </w:pPr>
      <w:r>
        <w:rPr>
          <w:rFonts w:hint="cs"/>
          <w:rtl/>
        </w:rPr>
        <w:t xml:space="preserve">כן, להצביע. </w:t>
      </w:r>
    </w:p>
    <w:p w14:paraId="7BB7E580" w14:textId="77777777" w:rsidR="00000000" w:rsidRDefault="00581103">
      <w:pPr>
        <w:pStyle w:val="a0"/>
        <w:rPr>
          <w:rFonts w:hint="cs"/>
          <w:rtl/>
        </w:rPr>
      </w:pPr>
    </w:p>
    <w:p w14:paraId="58EC61F3" w14:textId="77777777" w:rsidR="00000000" w:rsidRDefault="00581103">
      <w:pPr>
        <w:pStyle w:val="af0"/>
        <w:rPr>
          <w:rtl/>
        </w:rPr>
      </w:pPr>
      <w:r>
        <w:rPr>
          <w:rFonts w:hint="eastAsia"/>
          <w:rtl/>
        </w:rPr>
        <w:t>חיים</w:t>
      </w:r>
      <w:r>
        <w:rPr>
          <w:rtl/>
        </w:rPr>
        <w:t xml:space="preserve"> אורון (יחד):</w:t>
      </w:r>
    </w:p>
    <w:p w14:paraId="7F768A41" w14:textId="77777777" w:rsidR="00000000" w:rsidRDefault="00581103">
      <w:pPr>
        <w:pStyle w:val="a0"/>
        <w:rPr>
          <w:rFonts w:hint="cs"/>
          <w:rtl/>
        </w:rPr>
      </w:pPr>
    </w:p>
    <w:p w14:paraId="01A2DDCC" w14:textId="77777777" w:rsidR="00000000" w:rsidRDefault="00581103">
      <w:pPr>
        <w:pStyle w:val="a0"/>
        <w:rPr>
          <w:rFonts w:hint="cs"/>
          <w:rtl/>
        </w:rPr>
      </w:pPr>
      <w:r>
        <w:rPr>
          <w:rFonts w:hint="cs"/>
          <w:rtl/>
        </w:rPr>
        <w:t xml:space="preserve">כן, להצביע. </w:t>
      </w:r>
    </w:p>
    <w:p w14:paraId="60238A16" w14:textId="77777777" w:rsidR="00000000" w:rsidRDefault="00581103">
      <w:pPr>
        <w:pStyle w:val="a0"/>
        <w:rPr>
          <w:rFonts w:hint="cs"/>
          <w:rtl/>
        </w:rPr>
      </w:pPr>
    </w:p>
    <w:p w14:paraId="4E7569ED" w14:textId="77777777" w:rsidR="00000000" w:rsidRDefault="00581103">
      <w:pPr>
        <w:pStyle w:val="af1"/>
        <w:rPr>
          <w:rtl/>
        </w:rPr>
      </w:pPr>
      <w:r>
        <w:rPr>
          <w:rtl/>
        </w:rPr>
        <w:t>היו"ר ראובן ריבלין:</w:t>
      </w:r>
    </w:p>
    <w:p w14:paraId="096D78AD" w14:textId="77777777" w:rsidR="00000000" w:rsidRDefault="00581103">
      <w:pPr>
        <w:pStyle w:val="a0"/>
        <w:rPr>
          <w:rtl/>
        </w:rPr>
      </w:pPr>
    </w:p>
    <w:p w14:paraId="47BB3494" w14:textId="77777777" w:rsidR="00000000" w:rsidRDefault="00581103">
      <w:pPr>
        <w:pStyle w:val="a0"/>
        <w:rPr>
          <w:rFonts w:hint="cs"/>
          <w:rtl/>
        </w:rPr>
      </w:pPr>
      <w:r>
        <w:rPr>
          <w:rFonts w:hint="cs"/>
          <w:rtl/>
        </w:rPr>
        <w:t>או.קיי., הבנתי. לשם החוק הסתייגות של חברי הכנסת חיים אורון, וילן, שריד - - -</w:t>
      </w:r>
    </w:p>
    <w:p w14:paraId="73DCE04A" w14:textId="77777777" w:rsidR="00000000" w:rsidRDefault="00581103">
      <w:pPr>
        <w:pStyle w:val="a0"/>
        <w:rPr>
          <w:rFonts w:hint="cs"/>
          <w:rtl/>
        </w:rPr>
      </w:pPr>
    </w:p>
    <w:p w14:paraId="7B955E81" w14:textId="77777777" w:rsidR="00000000" w:rsidRDefault="00581103">
      <w:pPr>
        <w:pStyle w:val="af0"/>
        <w:rPr>
          <w:rtl/>
        </w:rPr>
      </w:pPr>
      <w:r>
        <w:rPr>
          <w:rFonts w:hint="eastAsia"/>
          <w:rtl/>
        </w:rPr>
        <w:t>קריאות</w:t>
      </w:r>
      <w:r>
        <w:rPr>
          <w:rtl/>
        </w:rPr>
        <w:t>:</w:t>
      </w:r>
    </w:p>
    <w:p w14:paraId="2C578329" w14:textId="77777777" w:rsidR="00000000" w:rsidRDefault="00581103">
      <w:pPr>
        <w:pStyle w:val="a0"/>
        <w:rPr>
          <w:rFonts w:hint="cs"/>
          <w:rtl/>
        </w:rPr>
      </w:pPr>
    </w:p>
    <w:p w14:paraId="344F7EF5" w14:textId="77777777" w:rsidR="00000000" w:rsidRDefault="00581103">
      <w:pPr>
        <w:pStyle w:val="a0"/>
        <w:rPr>
          <w:rFonts w:hint="cs"/>
          <w:rtl/>
        </w:rPr>
      </w:pPr>
      <w:r>
        <w:rPr>
          <w:rFonts w:hint="cs"/>
          <w:rtl/>
        </w:rPr>
        <w:t xml:space="preserve">- - - </w:t>
      </w:r>
    </w:p>
    <w:p w14:paraId="68C64648" w14:textId="77777777" w:rsidR="00000000" w:rsidRDefault="00581103">
      <w:pPr>
        <w:pStyle w:val="a0"/>
        <w:rPr>
          <w:rFonts w:hint="cs"/>
          <w:rtl/>
        </w:rPr>
      </w:pPr>
    </w:p>
    <w:p w14:paraId="19832AB9" w14:textId="77777777" w:rsidR="00000000" w:rsidRDefault="00581103">
      <w:pPr>
        <w:pStyle w:val="af1"/>
        <w:rPr>
          <w:rtl/>
        </w:rPr>
      </w:pPr>
      <w:r>
        <w:rPr>
          <w:rtl/>
        </w:rPr>
        <w:t>היו"ר ראובן ריבלין:</w:t>
      </w:r>
    </w:p>
    <w:p w14:paraId="580ACAA1" w14:textId="77777777" w:rsidR="00000000" w:rsidRDefault="00581103">
      <w:pPr>
        <w:pStyle w:val="a0"/>
        <w:rPr>
          <w:rtl/>
        </w:rPr>
      </w:pPr>
    </w:p>
    <w:p w14:paraId="310C7102" w14:textId="77777777" w:rsidR="00000000" w:rsidRDefault="00581103">
      <w:pPr>
        <w:pStyle w:val="a0"/>
        <w:rPr>
          <w:rFonts w:hint="cs"/>
          <w:rtl/>
        </w:rPr>
      </w:pPr>
      <w:r>
        <w:rPr>
          <w:rFonts w:hint="cs"/>
          <w:rtl/>
        </w:rPr>
        <w:t>רק</w:t>
      </w:r>
      <w:r>
        <w:rPr>
          <w:rFonts w:hint="cs"/>
          <w:rtl/>
        </w:rPr>
        <w:t xml:space="preserve"> רגע. נא לשבת. הוא מקוזז, הוא מקוזז. בבקשה, כל המבקשים להצביע ישבו. </w:t>
      </w:r>
    </w:p>
    <w:p w14:paraId="4558307E" w14:textId="77777777" w:rsidR="00000000" w:rsidRDefault="00581103">
      <w:pPr>
        <w:pStyle w:val="a0"/>
        <w:rPr>
          <w:rFonts w:hint="cs"/>
          <w:rtl/>
        </w:rPr>
      </w:pPr>
    </w:p>
    <w:p w14:paraId="634938A6" w14:textId="77777777" w:rsidR="00000000" w:rsidRDefault="00581103">
      <w:pPr>
        <w:pStyle w:val="a0"/>
        <w:rPr>
          <w:rFonts w:hint="cs"/>
          <w:rtl/>
        </w:rPr>
      </w:pPr>
      <w:r>
        <w:rPr>
          <w:rFonts w:hint="cs"/>
          <w:rtl/>
        </w:rPr>
        <w:t xml:space="preserve">רבותי חברי הכנסת. לשם החוק יש הסתייגות של קבוצת חיים אורון - קבוצת מרצ </w:t>
      </w:r>
      <w:r>
        <w:rPr>
          <w:rtl/>
        </w:rPr>
        <w:t>–</w:t>
      </w:r>
      <w:r>
        <w:rPr>
          <w:rFonts w:hint="cs"/>
          <w:rtl/>
        </w:rPr>
        <w:t xml:space="preserve"> ואברהם בייגה  שוחט. להלן: קבוצת אורון-שוחט. יש הסתייגות ואנחנו מצביעים עליה. רבותי חברי הכנסת, נא להצביע. מי שלא </w:t>
      </w:r>
      <w:r>
        <w:rPr>
          <w:rFonts w:hint="cs"/>
          <w:rtl/>
        </w:rPr>
        <w:t xml:space="preserve">נקלטה הצבעתו, יודיע לי מייד. אל תבחינו. נא להצביע. מי בעד, מי נגד - נא להצביע. </w:t>
      </w:r>
    </w:p>
    <w:p w14:paraId="0B0F2135" w14:textId="77777777" w:rsidR="00000000" w:rsidRDefault="00581103">
      <w:pPr>
        <w:pStyle w:val="a0"/>
        <w:rPr>
          <w:rFonts w:hint="cs"/>
          <w:rtl/>
        </w:rPr>
      </w:pPr>
    </w:p>
    <w:p w14:paraId="5E79AD1E" w14:textId="77777777" w:rsidR="00000000" w:rsidRDefault="00581103">
      <w:pPr>
        <w:pStyle w:val="a0"/>
        <w:rPr>
          <w:rFonts w:hint="cs"/>
          <w:rtl/>
        </w:rPr>
      </w:pPr>
      <w:r>
        <w:rPr>
          <w:rFonts w:hint="cs"/>
          <w:rtl/>
        </w:rPr>
        <w:t>חברת הכנסת רוחמה אברהם, לא הצבעת?</w:t>
      </w:r>
    </w:p>
    <w:p w14:paraId="7CF340F2" w14:textId="77777777" w:rsidR="00000000" w:rsidRDefault="00581103">
      <w:pPr>
        <w:pStyle w:val="a0"/>
        <w:rPr>
          <w:rFonts w:hint="cs"/>
          <w:rtl/>
        </w:rPr>
      </w:pPr>
    </w:p>
    <w:p w14:paraId="1B0F7715" w14:textId="77777777" w:rsidR="00000000" w:rsidRDefault="00581103">
      <w:pPr>
        <w:pStyle w:val="ab"/>
        <w:bidi/>
        <w:rPr>
          <w:rFonts w:hint="cs"/>
          <w:rtl/>
        </w:rPr>
      </w:pPr>
      <w:r>
        <w:rPr>
          <w:rFonts w:hint="cs"/>
          <w:rtl/>
        </w:rPr>
        <w:t>הצבעה מס' 16</w:t>
      </w:r>
    </w:p>
    <w:p w14:paraId="3B581B26" w14:textId="77777777" w:rsidR="00000000" w:rsidRDefault="00581103">
      <w:pPr>
        <w:pStyle w:val="a0"/>
        <w:rPr>
          <w:rFonts w:hint="cs"/>
          <w:rtl/>
        </w:rPr>
      </w:pPr>
    </w:p>
    <w:p w14:paraId="3E165553" w14:textId="77777777" w:rsidR="00000000" w:rsidRDefault="00581103">
      <w:pPr>
        <w:pStyle w:val="ac"/>
        <w:bidi/>
        <w:rPr>
          <w:rFonts w:hint="cs"/>
          <w:rtl/>
        </w:rPr>
      </w:pPr>
      <w:r>
        <w:rPr>
          <w:rFonts w:hint="cs"/>
          <w:rtl/>
        </w:rPr>
        <w:t>בעד ההסתייגות - 31</w:t>
      </w:r>
    </w:p>
    <w:p w14:paraId="79D426CB" w14:textId="77777777" w:rsidR="00000000" w:rsidRDefault="00581103">
      <w:pPr>
        <w:pStyle w:val="ac"/>
        <w:bidi/>
        <w:rPr>
          <w:rFonts w:hint="cs"/>
          <w:rtl/>
        </w:rPr>
      </w:pPr>
      <w:r>
        <w:rPr>
          <w:rFonts w:hint="cs"/>
          <w:rtl/>
        </w:rPr>
        <w:t>נגד - 50</w:t>
      </w:r>
    </w:p>
    <w:p w14:paraId="5AE12B30" w14:textId="77777777" w:rsidR="00000000" w:rsidRDefault="00581103">
      <w:pPr>
        <w:pStyle w:val="ac"/>
        <w:bidi/>
        <w:rPr>
          <w:rFonts w:hint="cs"/>
          <w:rtl/>
        </w:rPr>
      </w:pPr>
      <w:r>
        <w:rPr>
          <w:rFonts w:hint="cs"/>
          <w:rtl/>
        </w:rPr>
        <w:t>נמנעים - אין</w:t>
      </w:r>
    </w:p>
    <w:p w14:paraId="0B42AA94" w14:textId="77777777" w:rsidR="00000000" w:rsidRDefault="00581103">
      <w:pPr>
        <w:pStyle w:val="ad"/>
        <w:bidi/>
        <w:rPr>
          <w:rFonts w:hint="cs"/>
          <w:rtl/>
        </w:rPr>
      </w:pPr>
      <w:r>
        <w:rPr>
          <w:rFonts w:hint="cs"/>
          <w:rtl/>
        </w:rPr>
        <w:t xml:space="preserve">ההסתייגות של קבוצת חברי הכנסת חיים אורון ואברהם בייגה שוחט לשם החוק לא נתקבלה. </w:t>
      </w:r>
    </w:p>
    <w:p w14:paraId="1796B6F3" w14:textId="77777777" w:rsidR="00000000" w:rsidRDefault="00581103">
      <w:pPr>
        <w:pStyle w:val="a0"/>
        <w:rPr>
          <w:rFonts w:hint="cs"/>
          <w:rtl/>
        </w:rPr>
      </w:pPr>
    </w:p>
    <w:p w14:paraId="0BF55130" w14:textId="77777777" w:rsidR="00000000" w:rsidRDefault="00581103">
      <w:pPr>
        <w:pStyle w:val="af1"/>
        <w:rPr>
          <w:rtl/>
        </w:rPr>
      </w:pPr>
      <w:r>
        <w:rPr>
          <w:rtl/>
        </w:rPr>
        <w:t>היו"</w:t>
      </w:r>
      <w:r>
        <w:rPr>
          <w:rtl/>
        </w:rPr>
        <w:t>ר ראובן ריבלין:</w:t>
      </w:r>
    </w:p>
    <w:p w14:paraId="5D3847CC" w14:textId="77777777" w:rsidR="00000000" w:rsidRDefault="00581103">
      <w:pPr>
        <w:pStyle w:val="a0"/>
        <w:rPr>
          <w:rtl/>
        </w:rPr>
      </w:pPr>
    </w:p>
    <w:p w14:paraId="53274123" w14:textId="77777777" w:rsidR="00000000" w:rsidRDefault="00581103">
      <w:pPr>
        <w:pStyle w:val="a0"/>
        <w:rPr>
          <w:rFonts w:hint="cs"/>
          <w:rtl/>
        </w:rPr>
      </w:pPr>
      <w:r>
        <w:rPr>
          <w:rFonts w:hint="cs"/>
          <w:rtl/>
        </w:rPr>
        <w:t xml:space="preserve">50 נגד, 31 בעד. אני מבקש לראות אם חברת הכנסת רוחמה אברהם, נקלטה הצבעתה, ואז אני אדע שהמנורה על-ידה לא פועלת. </w:t>
      </w:r>
    </w:p>
    <w:p w14:paraId="23FAC85D" w14:textId="77777777" w:rsidR="00000000" w:rsidRDefault="00581103">
      <w:pPr>
        <w:pStyle w:val="a0"/>
        <w:rPr>
          <w:rFonts w:hint="cs"/>
          <w:rtl/>
        </w:rPr>
      </w:pPr>
    </w:p>
    <w:p w14:paraId="66E559CC" w14:textId="77777777" w:rsidR="00000000" w:rsidRDefault="00581103">
      <w:pPr>
        <w:pStyle w:val="a0"/>
        <w:rPr>
          <w:rFonts w:hint="cs"/>
          <w:rtl/>
        </w:rPr>
      </w:pPr>
      <w:r>
        <w:rPr>
          <w:rFonts w:hint="cs"/>
          <w:rtl/>
        </w:rPr>
        <w:t xml:space="preserve">50 נגד, 31 בעד. אני קובע שההסתייגות לשם החוק לא נתקבלה. </w:t>
      </w:r>
    </w:p>
    <w:p w14:paraId="07B2C1ED" w14:textId="77777777" w:rsidR="00000000" w:rsidRDefault="00581103">
      <w:pPr>
        <w:pStyle w:val="a0"/>
        <w:rPr>
          <w:rFonts w:hint="cs"/>
          <w:rtl/>
        </w:rPr>
      </w:pPr>
    </w:p>
    <w:p w14:paraId="6FC65A44" w14:textId="77777777" w:rsidR="00000000" w:rsidRDefault="00581103">
      <w:pPr>
        <w:pStyle w:val="a0"/>
        <w:rPr>
          <w:rFonts w:hint="cs"/>
          <w:rtl/>
        </w:rPr>
      </w:pPr>
      <w:r>
        <w:rPr>
          <w:rFonts w:hint="cs"/>
          <w:rtl/>
        </w:rPr>
        <w:t>רבותי חברי הכנסת, אנחנו מצביעים על שם החוק. אנחנו נצביע על שם החוק לפי</w:t>
      </w:r>
      <w:r>
        <w:rPr>
          <w:rFonts w:hint="cs"/>
          <w:rtl/>
        </w:rPr>
        <w:t xml:space="preserve"> הצעת הוועדה. נא להצביע. מי בעד, מי נגד, מי נמנע - בבקשה להצביע. </w:t>
      </w:r>
    </w:p>
    <w:p w14:paraId="2781D33F" w14:textId="77777777" w:rsidR="00000000" w:rsidRDefault="00581103">
      <w:pPr>
        <w:pStyle w:val="a0"/>
        <w:rPr>
          <w:rFonts w:hint="cs"/>
          <w:rtl/>
        </w:rPr>
      </w:pPr>
    </w:p>
    <w:p w14:paraId="3A91EB22" w14:textId="77777777" w:rsidR="00000000" w:rsidRDefault="00581103">
      <w:pPr>
        <w:pStyle w:val="a0"/>
        <w:rPr>
          <w:rFonts w:hint="cs"/>
          <w:rtl/>
        </w:rPr>
      </w:pPr>
      <w:r>
        <w:rPr>
          <w:rFonts w:hint="cs"/>
          <w:rtl/>
        </w:rPr>
        <w:t xml:space="preserve">עכשיו הצבעת. </w:t>
      </w:r>
    </w:p>
    <w:p w14:paraId="0AF649A0" w14:textId="77777777" w:rsidR="00000000" w:rsidRDefault="00581103">
      <w:pPr>
        <w:pStyle w:val="a0"/>
        <w:rPr>
          <w:rFonts w:hint="cs"/>
          <w:rtl/>
        </w:rPr>
      </w:pPr>
    </w:p>
    <w:p w14:paraId="25734389" w14:textId="77777777" w:rsidR="00000000" w:rsidRDefault="00581103">
      <w:pPr>
        <w:pStyle w:val="af0"/>
        <w:rPr>
          <w:rtl/>
        </w:rPr>
      </w:pPr>
      <w:r>
        <w:rPr>
          <w:rFonts w:hint="eastAsia"/>
          <w:rtl/>
        </w:rPr>
        <w:t>רוחמה</w:t>
      </w:r>
      <w:r>
        <w:rPr>
          <w:rtl/>
        </w:rPr>
        <w:t xml:space="preserve"> אברהם (הליכוד):</w:t>
      </w:r>
    </w:p>
    <w:p w14:paraId="51F2B264" w14:textId="77777777" w:rsidR="00000000" w:rsidRDefault="00581103">
      <w:pPr>
        <w:pStyle w:val="a0"/>
        <w:rPr>
          <w:rFonts w:hint="cs"/>
          <w:rtl/>
        </w:rPr>
      </w:pPr>
    </w:p>
    <w:p w14:paraId="66B27513" w14:textId="77777777" w:rsidR="00000000" w:rsidRDefault="00581103">
      <w:pPr>
        <w:pStyle w:val="a0"/>
        <w:rPr>
          <w:rFonts w:hint="cs"/>
          <w:rtl/>
        </w:rPr>
      </w:pPr>
      <w:r>
        <w:rPr>
          <w:rFonts w:hint="cs"/>
          <w:rtl/>
        </w:rPr>
        <w:t xml:space="preserve">גם קודם הצבעתי. </w:t>
      </w:r>
    </w:p>
    <w:p w14:paraId="6742566E" w14:textId="77777777" w:rsidR="00000000" w:rsidRDefault="00581103">
      <w:pPr>
        <w:pStyle w:val="a0"/>
        <w:rPr>
          <w:rFonts w:hint="cs"/>
          <w:rtl/>
        </w:rPr>
      </w:pPr>
    </w:p>
    <w:p w14:paraId="76FAB5D0" w14:textId="77777777" w:rsidR="00000000" w:rsidRDefault="00581103">
      <w:pPr>
        <w:pStyle w:val="af1"/>
        <w:rPr>
          <w:rtl/>
        </w:rPr>
      </w:pPr>
      <w:r>
        <w:rPr>
          <w:rtl/>
        </w:rPr>
        <w:t>היו"ר ראובן ריבלין:</w:t>
      </w:r>
    </w:p>
    <w:p w14:paraId="0B1DF66F" w14:textId="77777777" w:rsidR="00000000" w:rsidRDefault="00581103">
      <w:pPr>
        <w:pStyle w:val="a0"/>
        <w:rPr>
          <w:rtl/>
        </w:rPr>
      </w:pPr>
    </w:p>
    <w:p w14:paraId="1783BC32" w14:textId="77777777" w:rsidR="00000000" w:rsidRDefault="00581103">
      <w:pPr>
        <w:pStyle w:val="a0"/>
        <w:rPr>
          <w:rFonts w:hint="cs"/>
          <w:rtl/>
        </w:rPr>
      </w:pPr>
      <w:r>
        <w:rPr>
          <w:rFonts w:hint="cs"/>
          <w:rtl/>
        </w:rPr>
        <w:t xml:space="preserve">אז קודם כנראה היתה איזו בעיה. קודם לא נקלטת, כי לא הצבעת טוב. </w:t>
      </w:r>
    </w:p>
    <w:p w14:paraId="33D782A9" w14:textId="77777777" w:rsidR="00000000" w:rsidRDefault="00581103">
      <w:pPr>
        <w:pStyle w:val="a0"/>
        <w:rPr>
          <w:rFonts w:hint="cs"/>
          <w:rtl/>
        </w:rPr>
      </w:pPr>
    </w:p>
    <w:p w14:paraId="6DBC6595" w14:textId="77777777" w:rsidR="00000000" w:rsidRDefault="00581103">
      <w:pPr>
        <w:pStyle w:val="ab"/>
        <w:bidi/>
        <w:rPr>
          <w:rFonts w:hint="cs"/>
          <w:rtl/>
        </w:rPr>
      </w:pPr>
      <w:r>
        <w:rPr>
          <w:rFonts w:hint="cs"/>
          <w:rtl/>
        </w:rPr>
        <w:t>הצבעה מס' 17</w:t>
      </w:r>
    </w:p>
    <w:p w14:paraId="6F91FD50" w14:textId="77777777" w:rsidR="00000000" w:rsidRDefault="00581103">
      <w:pPr>
        <w:pStyle w:val="a0"/>
        <w:rPr>
          <w:rFonts w:hint="cs"/>
          <w:rtl/>
        </w:rPr>
      </w:pPr>
    </w:p>
    <w:p w14:paraId="4EAFCD63" w14:textId="77777777" w:rsidR="00000000" w:rsidRDefault="00581103">
      <w:pPr>
        <w:pStyle w:val="ac"/>
        <w:bidi/>
        <w:rPr>
          <w:rFonts w:hint="cs"/>
          <w:rtl/>
        </w:rPr>
      </w:pPr>
      <w:r>
        <w:rPr>
          <w:rFonts w:hint="cs"/>
          <w:rtl/>
        </w:rPr>
        <w:t>בעד שם החוק, כהצעת הוועדה - 54</w:t>
      </w:r>
    </w:p>
    <w:p w14:paraId="49673B63" w14:textId="77777777" w:rsidR="00000000" w:rsidRDefault="00581103">
      <w:pPr>
        <w:pStyle w:val="ac"/>
        <w:bidi/>
        <w:rPr>
          <w:rFonts w:hint="cs"/>
          <w:rtl/>
        </w:rPr>
      </w:pPr>
      <w:r>
        <w:rPr>
          <w:rFonts w:hint="cs"/>
          <w:rtl/>
        </w:rPr>
        <w:t>נגד</w:t>
      </w:r>
      <w:r>
        <w:rPr>
          <w:rFonts w:hint="cs"/>
          <w:rtl/>
        </w:rPr>
        <w:t xml:space="preserve"> - 29</w:t>
      </w:r>
    </w:p>
    <w:p w14:paraId="185E1870" w14:textId="77777777" w:rsidR="00000000" w:rsidRDefault="00581103">
      <w:pPr>
        <w:pStyle w:val="ac"/>
        <w:bidi/>
        <w:rPr>
          <w:rFonts w:hint="cs"/>
          <w:rtl/>
        </w:rPr>
      </w:pPr>
      <w:r>
        <w:rPr>
          <w:rFonts w:hint="cs"/>
          <w:rtl/>
        </w:rPr>
        <w:t xml:space="preserve">נמנעים - אין </w:t>
      </w:r>
    </w:p>
    <w:p w14:paraId="6CDC4180" w14:textId="77777777" w:rsidR="00000000" w:rsidRDefault="00581103">
      <w:pPr>
        <w:pStyle w:val="ad"/>
        <w:bidi/>
        <w:rPr>
          <w:rFonts w:hint="cs"/>
          <w:rtl/>
        </w:rPr>
      </w:pPr>
      <w:r>
        <w:rPr>
          <w:rFonts w:hint="cs"/>
          <w:rtl/>
        </w:rPr>
        <w:t xml:space="preserve">שם החוק, כהצעת הוועדה, נתקבל. </w:t>
      </w:r>
    </w:p>
    <w:p w14:paraId="58C9A9E9" w14:textId="77777777" w:rsidR="00000000" w:rsidRDefault="00581103">
      <w:pPr>
        <w:pStyle w:val="a0"/>
        <w:rPr>
          <w:rFonts w:hint="cs"/>
          <w:rtl/>
        </w:rPr>
      </w:pPr>
    </w:p>
    <w:p w14:paraId="4B882463" w14:textId="77777777" w:rsidR="00000000" w:rsidRDefault="00581103">
      <w:pPr>
        <w:pStyle w:val="af1"/>
        <w:rPr>
          <w:rtl/>
        </w:rPr>
      </w:pPr>
      <w:r>
        <w:rPr>
          <w:rtl/>
        </w:rPr>
        <w:t>היו"ר ראובן ריבלין:</w:t>
      </w:r>
    </w:p>
    <w:p w14:paraId="40E8D483" w14:textId="77777777" w:rsidR="00000000" w:rsidRDefault="00581103">
      <w:pPr>
        <w:pStyle w:val="a0"/>
        <w:rPr>
          <w:rtl/>
        </w:rPr>
      </w:pPr>
    </w:p>
    <w:p w14:paraId="3F2D8AAB" w14:textId="77777777" w:rsidR="00000000" w:rsidRDefault="00581103">
      <w:pPr>
        <w:pStyle w:val="a0"/>
        <w:rPr>
          <w:rFonts w:hint="cs"/>
          <w:rtl/>
        </w:rPr>
      </w:pPr>
      <w:r>
        <w:rPr>
          <w:rFonts w:hint="cs"/>
          <w:rtl/>
        </w:rPr>
        <w:t xml:space="preserve">54 בעד, 29 נגד, אין נמנעים. אני קובע ששם החוק נתקבל. </w:t>
      </w:r>
    </w:p>
    <w:p w14:paraId="512D9D3C" w14:textId="77777777" w:rsidR="00000000" w:rsidRDefault="00581103">
      <w:pPr>
        <w:pStyle w:val="a0"/>
        <w:rPr>
          <w:rFonts w:hint="cs"/>
          <w:rtl/>
        </w:rPr>
      </w:pPr>
    </w:p>
    <w:p w14:paraId="5DF5DBD7" w14:textId="77777777" w:rsidR="00000000" w:rsidRDefault="00581103">
      <w:pPr>
        <w:pStyle w:val="af0"/>
        <w:rPr>
          <w:rtl/>
        </w:rPr>
      </w:pPr>
      <w:r>
        <w:rPr>
          <w:rFonts w:hint="eastAsia"/>
          <w:rtl/>
        </w:rPr>
        <w:t>יצחק</w:t>
      </w:r>
      <w:r>
        <w:rPr>
          <w:rtl/>
        </w:rPr>
        <w:t xml:space="preserve"> הרצוג (העבודה-מימד):</w:t>
      </w:r>
    </w:p>
    <w:p w14:paraId="3BFFA72A" w14:textId="77777777" w:rsidR="00000000" w:rsidRDefault="00581103">
      <w:pPr>
        <w:pStyle w:val="a0"/>
        <w:rPr>
          <w:rFonts w:hint="cs"/>
          <w:rtl/>
        </w:rPr>
      </w:pPr>
    </w:p>
    <w:p w14:paraId="59BCCADA" w14:textId="77777777" w:rsidR="00000000" w:rsidRDefault="00581103">
      <w:pPr>
        <w:pStyle w:val="a0"/>
        <w:rPr>
          <w:rFonts w:hint="cs"/>
          <w:rtl/>
        </w:rPr>
      </w:pPr>
      <w:r>
        <w:rPr>
          <w:rFonts w:hint="cs"/>
          <w:rtl/>
        </w:rPr>
        <w:t>חיים כץ, מה קרה?</w:t>
      </w:r>
    </w:p>
    <w:p w14:paraId="3ABEE9CF" w14:textId="77777777" w:rsidR="00000000" w:rsidRDefault="00581103">
      <w:pPr>
        <w:pStyle w:val="a0"/>
        <w:rPr>
          <w:rFonts w:hint="cs"/>
          <w:rtl/>
        </w:rPr>
      </w:pPr>
    </w:p>
    <w:p w14:paraId="491C7128" w14:textId="77777777" w:rsidR="00000000" w:rsidRDefault="00581103">
      <w:pPr>
        <w:pStyle w:val="af1"/>
        <w:rPr>
          <w:rtl/>
        </w:rPr>
      </w:pPr>
      <w:r>
        <w:rPr>
          <w:rtl/>
        </w:rPr>
        <w:t>היו"ר ראובן ריבלין:</w:t>
      </w:r>
    </w:p>
    <w:p w14:paraId="632DE5E5" w14:textId="77777777" w:rsidR="00000000" w:rsidRDefault="00581103">
      <w:pPr>
        <w:pStyle w:val="a0"/>
        <w:rPr>
          <w:rtl/>
        </w:rPr>
      </w:pPr>
    </w:p>
    <w:p w14:paraId="72D95E47" w14:textId="77777777" w:rsidR="00000000" w:rsidRDefault="00581103">
      <w:pPr>
        <w:pStyle w:val="a0"/>
        <w:rPr>
          <w:rFonts w:hint="cs"/>
          <w:rtl/>
        </w:rPr>
      </w:pPr>
      <w:r>
        <w:rPr>
          <w:rFonts w:hint="cs"/>
          <w:rtl/>
        </w:rPr>
        <w:t>רבותי חברי הכנסת, מה קרה?</w:t>
      </w:r>
    </w:p>
    <w:p w14:paraId="1802ACB3" w14:textId="77777777" w:rsidR="00000000" w:rsidRDefault="00581103">
      <w:pPr>
        <w:pStyle w:val="a0"/>
        <w:rPr>
          <w:rFonts w:hint="cs"/>
          <w:rtl/>
        </w:rPr>
      </w:pPr>
    </w:p>
    <w:p w14:paraId="39A81FE0" w14:textId="77777777" w:rsidR="00000000" w:rsidRDefault="00581103">
      <w:pPr>
        <w:pStyle w:val="af0"/>
        <w:rPr>
          <w:rtl/>
        </w:rPr>
      </w:pPr>
      <w:r>
        <w:rPr>
          <w:rFonts w:hint="eastAsia"/>
          <w:rtl/>
        </w:rPr>
        <w:t>יצחק</w:t>
      </w:r>
      <w:r>
        <w:rPr>
          <w:rtl/>
        </w:rPr>
        <w:t xml:space="preserve"> הרצוג (העבודה-מימד):</w:t>
      </w:r>
    </w:p>
    <w:p w14:paraId="01DBADD8" w14:textId="77777777" w:rsidR="00000000" w:rsidRDefault="00581103">
      <w:pPr>
        <w:pStyle w:val="a0"/>
        <w:rPr>
          <w:rFonts w:hint="cs"/>
          <w:rtl/>
        </w:rPr>
      </w:pPr>
    </w:p>
    <w:p w14:paraId="63A8E64C" w14:textId="77777777" w:rsidR="00000000" w:rsidRDefault="00581103">
      <w:pPr>
        <w:pStyle w:val="a0"/>
        <w:rPr>
          <w:rFonts w:hint="cs"/>
          <w:rtl/>
        </w:rPr>
      </w:pPr>
      <w:r>
        <w:rPr>
          <w:rFonts w:hint="cs"/>
          <w:rtl/>
        </w:rPr>
        <w:t>חיים כץ,</w:t>
      </w:r>
      <w:r>
        <w:rPr>
          <w:rFonts w:hint="cs"/>
          <w:rtl/>
        </w:rPr>
        <w:t xml:space="preserve"> מה קרה?</w:t>
      </w:r>
    </w:p>
    <w:p w14:paraId="6197DF9B" w14:textId="77777777" w:rsidR="00000000" w:rsidRDefault="00581103">
      <w:pPr>
        <w:pStyle w:val="a0"/>
        <w:rPr>
          <w:rFonts w:hint="cs"/>
          <w:rtl/>
        </w:rPr>
      </w:pPr>
    </w:p>
    <w:p w14:paraId="1A6A20AB" w14:textId="77777777" w:rsidR="00000000" w:rsidRDefault="00581103">
      <w:pPr>
        <w:pStyle w:val="af1"/>
        <w:rPr>
          <w:rtl/>
        </w:rPr>
      </w:pPr>
      <w:r>
        <w:rPr>
          <w:rtl/>
        </w:rPr>
        <w:t>היו"ר ראובן ריבלין:</w:t>
      </w:r>
    </w:p>
    <w:p w14:paraId="7473EE0D" w14:textId="77777777" w:rsidR="00000000" w:rsidRDefault="00581103">
      <w:pPr>
        <w:pStyle w:val="a0"/>
        <w:rPr>
          <w:rtl/>
        </w:rPr>
      </w:pPr>
    </w:p>
    <w:p w14:paraId="1E804FD4" w14:textId="77777777" w:rsidR="00000000" w:rsidRDefault="00581103">
      <w:pPr>
        <w:pStyle w:val="a0"/>
        <w:rPr>
          <w:rFonts w:hint="cs"/>
          <w:rtl/>
        </w:rPr>
      </w:pPr>
      <w:r>
        <w:rPr>
          <w:rFonts w:hint="cs"/>
          <w:rtl/>
        </w:rPr>
        <w:t xml:space="preserve">רבותי חברי הכנסת, אני מבקש לא להעיר ולא ללחוץ לחץ בלתי הוגן על מצביעים. בסוף ההצבעה ישאלו מה קרה. </w:t>
      </w:r>
    </w:p>
    <w:p w14:paraId="3B832918" w14:textId="77777777" w:rsidR="00000000" w:rsidRDefault="00581103">
      <w:pPr>
        <w:pStyle w:val="a0"/>
        <w:rPr>
          <w:rFonts w:hint="cs"/>
          <w:rtl/>
        </w:rPr>
      </w:pPr>
    </w:p>
    <w:p w14:paraId="31CC5696" w14:textId="77777777" w:rsidR="00000000" w:rsidRDefault="00581103">
      <w:pPr>
        <w:pStyle w:val="a0"/>
        <w:rPr>
          <w:rFonts w:hint="cs"/>
          <w:rtl/>
        </w:rPr>
      </w:pPr>
      <w:r>
        <w:rPr>
          <w:rFonts w:hint="cs"/>
          <w:rtl/>
        </w:rPr>
        <w:t>לסעיף 1, קבוצת אורון</w:t>
      </w:r>
      <w:r>
        <w:rPr>
          <w:rtl/>
        </w:rPr>
        <w:t>–</w:t>
      </w:r>
      <w:r>
        <w:rPr>
          <w:rFonts w:hint="cs"/>
          <w:rtl/>
        </w:rPr>
        <w:t xml:space="preserve">שוחט </w:t>
      </w:r>
      <w:r>
        <w:rPr>
          <w:rtl/>
        </w:rPr>
        <w:t>–</w:t>
      </w:r>
      <w:r>
        <w:rPr>
          <w:rFonts w:hint="cs"/>
          <w:rtl/>
        </w:rPr>
        <w:t xml:space="preserve"> להוריד. </w:t>
      </w:r>
    </w:p>
    <w:p w14:paraId="07227C4E" w14:textId="77777777" w:rsidR="00000000" w:rsidRDefault="00581103">
      <w:pPr>
        <w:pStyle w:val="a0"/>
        <w:rPr>
          <w:rFonts w:hint="cs"/>
          <w:rtl/>
        </w:rPr>
      </w:pPr>
    </w:p>
    <w:p w14:paraId="51077E92" w14:textId="77777777" w:rsidR="00000000" w:rsidRDefault="00581103">
      <w:pPr>
        <w:pStyle w:val="a0"/>
        <w:rPr>
          <w:rFonts w:hint="cs"/>
          <w:rtl/>
        </w:rPr>
      </w:pPr>
      <w:r>
        <w:rPr>
          <w:rFonts w:hint="cs"/>
          <w:rtl/>
        </w:rPr>
        <w:t>הואיל ולסעיף 1 אין הסתייגויות, אני מבקש להצביע כפי הצעת הוועדה על סעיף 1, עם התיקון שבל</w:t>
      </w:r>
      <w:r>
        <w:rPr>
          <w:rFonts w:hint="cs"/>
          <w:rtl/>
        </w:rPr>
        <w:t xml:space="preserve">וח התיקונים. מי בעד? מי נגד? מי נמנע? נא להצביע. </w:t>
      </w:r>
    </w:p>
    <w:p w14:paraId="278F96C2" w14:textId="77777777" w:rsidR="00000000" w:rsidRDefault="00581103">
      <w:pPr>
        <w:pStyle w:val="a0"/>
        <w:rPr>
          <w:rFonts w:hint="cs"/>
          <w:rtl/>
        </w:rPr>
      </w:pPr>
    </w:p>
    <w:p w14:paraId="4A9763A6" w14:textId="77777777" w:rsidR="00000000" w:rsidRDefault="00581103">
      <w:pPr>
        <w:pStyle w:val="ab"/>
        <w:bidi/>
        <w:rPr>
          <w:rFonts w:hint="cs"/>
          <w:rtl/>
        </w:rPr>
      </w:pPr>
      <w:r>
        <w:rPr>
          <w:rFonts w:hint="cs"/>
          <w:rtl/>
        </w:rPr>
        <w:t>הצבעה מס' 18</w:t>
      </w:r>
    </w:p>
    <w:p w14:paraId="2CD6A29C" w14:textId="77777777" w:rsidR="00000000" w:rsidRDefault="00581103">
      <w:pPr>
        <w:pStyle w:val="a0"/>
        <w:rPr>
          <w:rFonts w:hint="cs"/>
          <w:rtl/>
        </w:rPr>
      </w:pPr>
    </w:p>
    <w:p w14:paraId="41290334" w14:textId="77777777" w:rsidR="00000000" w:rsidRDefault="00581103">
      <w:pPr>
        <w:pStyle w:val="ac"/>
        <w:bidi/>
        <w:rPr>
          <w:rFonts w:hint="cs"/>
          <w:rtl/>
        </w:rPr>
      </w:pPr>
      <w:r>
        <w:rPr>
          <w:rFonts w:hint="cs"/>
          <w:rtl/>
        </w:rPr>
        <w:t>בעד סעיף 1 - 51</w:t>
      </w:r>
    </w:p>
    <w:p w14:paraId="5D6CB522" w14:textId="77777777" w:rsidR="00000000" w:rsidRDefault="00581103">
      <w:pPr>
        <w:pStyle w:val="ac"/>
        <w:bidi/>
        <w:rPr>
          <w:rFonts w:hint="cs"/>
          <w:rtl/>
        </w:rPr>
      </w:pPr>
      <w:r>
        <w:rPr>
          <w:rFonts w:hint="cs"/>
          <w:rtl/>
        </w:rPr>
        <w:t>נגד - 32</w:t>
      </w:r>
    </w:p>
    <w:p w14:paraId="2E6DD1FD" w14:textId="77777777" w:rsidR="00000000" w:rsidRDefault="00581103">
      <w:pPr>
        <w:pStyle w:val="ac"/>
        <w:bidi/>
        <w:rPr>
          <w:rFonts w:hint="cs"/>
          <w:rtl/>
        </w:rPr>
      </w:pPr>
      <w:r>
        <w:rPr>
          <w:rFonts w:hint="cs"/>
          <w:rtl/>
        </w:rPr>
        <w:t xml:space="preserve">נמנעים - אין </w:t>
      </w:r>
    </w:p>
    <w:p w14:paraId="461D9B52" w14:textId="77777777" w:rsidR="00000000" w:rsidRDefault="00581103">
      <w:pPr>
        <w:pStyle w:val="ad"/>
        <w:bidi/>
        <w:rPr>
          <w:rFonts w:hint="cs"/>
          <w:rtl/>
        </w:rPr>
      </w:pPr>
      <w:r>
        <w:rPr>
          <w:rFonts w:hint="cs"/>
          <w:rtl/>
        </w:rPr>
        <w:t xml:space="preserve">סעיף 1 נתקבל. </w:t>
      </w:r>
    </w:p>
    <w:p w14:paraId="78DC6C68" w14:textId="77777777" w:rsidR="00000000" w:rsidRDefault="00581103">
      <w:pPr>
        <w:pStyle w:val="a0"/>
        <w:rPr>
          <w:rFonts w:hint="cs"/>
          <w:rtl/>
        </w:rPr>
      </w:pPr>
    </w:p>
    <w:p w14:paraId="3B37C6E5" w14:textId="77777777" w:rsidR="00000000" w:rsidRDefault="00581103">
      <w:pPr>
        <w:pStyle w:val="af0"/>
        <w:rPr>
          <w:rtl/>
        </w:rPr>
      </w:pPr>
      <w:r>
        <w:rPr>
          <w:rFonts w:hint="eastAsia"/>
          <w:rtl/>
        </w:rPr>
        <w:t>נסים</w:t>
      </w:r>
      <w:r>
        <w:rPr>
          <w:rtl/>
        </w:rPr>
        <w:t xml:space="preserve"> זאב (ש"ס):</w:t>
      </w:r>
    </w:p>
    <w:p w14:paraId="65D6156F" w14:textId="77777777" w:rsidR="00000000" w:rsidRDefault="00581103">
      <w:pPr>
        <w:pStyle w:val="a0"/>
        <w:rPr>
          <w:rFonts w:hint="cs"/>
          <w:rtl/>
        </w:rPr>
      </w:pPr>
    </w:p>
    <w:p w14:paraId="61011FC9" w14:textId="77777777" w:rsidR="00000000" w:rsidRDefault="00581103">
      <w:pPr>
        <w:pStyle w:val="a0"/>
        <w:rPr>
          <w:rFonts w:hint="cs"/>
          <w:rtl/>
        </w:rPr>
      </w:pPr>
      <w:r>
        <w:rPr>
          <w:rFonts w:hint="cs"/>
          <w:rtl/>
        </w:rPr>
        <w:t>אדוני היושב-ראש - - -</w:t>
      </w:r>
    </w:p>
    <w:p w14:paraId="032D4168" w14:textId="77777777" w:rsidR="00000000" w:rsidRDefault="00581103">
      <w:pPr>
        <w:pStyle w:val="a0"/>
        <w:rPr>
          <w:rFonts w:hint="cs"/>
          <w:rtl/>
        </w:rPr>
      </w:pPr>
    </w:p>
    <w:p w14:paraId="7A32EF05" w14:textId="77777777" w:rsidR="00000000" w:rsidRDefault="00581103">
      <w:pPr>
        <w:pStyle w:val="af1"/>
        <w:rPr>
          <w:rtl/>
        </w:rPr>
      </w:pPr>
      <w:r>
        <w:rPr>
          <w:rtl/>
        </w:rPr>
        <w:t>היו"ר ראובן ריבלין:</w:t>
      </w:r>
    </w:p>
    <w:p w14:paraId="0F089486" w14:textId="77777777" w:rsidR="00000000" w:rsidRDefault="00581103">
      <w:pPr>
        <w:pStyle w:val="a0"/>
        <w:rPr>
          <w:rtl/>
        </w:rPr>
      </w:pPr>
    </w:p>
    <w:p w14:paraId="57368CE7" w14:textId="77777777" w:rsidR="00000000" w:rsidRDefault="00581103">
      <w:pPr>
        <w:pStyle w:val="a0"/>
        <w:rPr>
          <w:rFonts w:hint="cs"/>
          <w:rtl/>
        </w:rPr>
      </w:pPr>
      <w:r>
        <w:rPr>
          <w:rFonts w:hint="cs"/>
          <w:rtl/>
        </w:rPr>
        <w:t xml:space="preserve">לא בהצבעה. אל תבקש ממני שום דבר בהצבעה. </w:t>
      </w:r>
    </w:p>
    <w:p w14:paraId="62C86AE8" w14:textId="77777777" w:rsidR="00000000" w:rsidRDefault="00581103">
      <w:pPr>
        <w:pStyle w:val="a0"/>
        <w:rPr>
          <w:rFonts w:hint="cs"/>
          <w:rtl/>
        </w:rPr>
      </w:pPr>
    </w:p>
    <w:p w14:paraId="3DBA4330" w14:textId="77777777" w:rsidR="00000000" w:rsidRDefault="00581103">
      <w:pPr>
        <w:pStyle w:val="a0"/>
        <w:rPr>
          <w:rFonts w:hint="cs"/>
          <w:rtl/>
        </w:rPr>
      </w:pPr>
      <w:r>
        <w:rPr>
          <w:rFonts w:hint="cs"/>
          <w:rtl/>
        </w:rPr>
        <w:t>51 בעד, 32 נגד. סעיף 1 כנוסח הווע</w:t>
      </w:r>
      <w:r>
        <w:rPr>
          <w:rFonts w:hint="cs"/>
          <w:rtl/>
        </w:rPr>
        <w:t xml:space="preserve">דה אושר. </w:t>
      </w:r>
    </w:p>
    <w:p w14:paraId="2DB05A69" w14:textId="77777777" w:rsidR="00000000" w:rsidRDefault="00581103">
      <w:pPr>
        <w:pStyle w:val="a0"/>
        <w:rPr>
          <w:rFonts w:hint="cs"/>
          <w:rtl/>
        </w:rPr>
      </w:pPr>
    </w:p>
    <w:p w14:paraId="61893D0B" w14:textId="77777777" w:rsidR="00000000" w:rsidRDefault="00581103">
      <w:pPr>
        <w:pStyle w:val="a0"/>
        <w:rPr>
          <w:rFonts w:hint="cs"/>
          <w:rtl/>
        </w:rPr>
      </w:pPr>
      <w:r>
        <w:rPr>
          <w:rFonts w:hint="cs"/>
          <w:rtl/>
        </w:rPr>
        <w:t>מה רצית, חבר הכנסת נסים זאב?</w:t>
      </w:r>
    </w:p>
    <w:p w14:paraId="68F7B319" w14:textId="77777777" w:rsidR="00000000" w:rsidRDefault="00581103">
      <w:pPr>
        <w:pStyle w:val="a0"/>
        <w:rPr>
          <w:rFonts w:hint="cs"/>
          <w:rtl/>
        </w:rPr>
      </w:pPr>
    </w:p>
    <w:p w14:paraId="019EB9B3" w14:textId="77777777" w:rsidR="00000000" w:rsidRDefault="00581103">
      <w:pPr>
        <w:pStyle w:val="af0"/>
        <w:rPr>
          <w:rtl/>
        </w:rPr>
      </w:pPr>
      <w:r>
        <w:rPr>
          <w:rFonts w:hint="eastAsia"/>
          <w:rtl/>
        </w:rPr>
        <w:t>נסים</w:t>
      </w:r>
      <w:r>
        <w:rPr>
          <w:rtl/>
        </w:rPr>
        <w:t xml:space="preserve"> זאב (ש"ס):</w:t>
      </w:r>
    </w:p>
    <w:p w14:paraId="4146C5EB" w14:textId="77777777" w:rsidR="00000000" w:rsidRDefault="00581103">
      <w:pPr>
        <w:pStyle w:val="a0"/>
        <w:rPr>
          <w:rFonts w:hint="cs"/>
          <w:rtl/>
        </w:rPr>
      </w:pPr>
    </w:p>
    <w:p w14:paraId="5323A38F" w14:textId="77777777" w:rsidR="00000000" w:rsidRDefault="00581103">
      <w:pPr>
        <w:pStyle w:val="a0"/>
        <w:rPr>
          <w:rFonts w:hint="cs"/>
          <w:rtl/>
        </w:rPr>
      </w:pPr>
      <w:r>
        <w:rPr>
          <w:rFonts w:hint="cs"/>
          <w:rtl/>
        </w:rPr>
        <w:t xml:space="preserve">אני מבקש לא לצעוק באמצע ההצבעה. </w:t>
      </w:r>
    </w:p>
    <w:p w14:paraId="19468C6E" w14:textId="77777777" w:rsidR="00000000" w:rsidRDefault="00581103">
      <w:pPr>
        <w:pStyle w:val="a0"/>
        <w:rPr>
          <w:rFonts w:hint="cs"/>
          <w:rtl/>
        </w:rPr>
      </w:pPr>
    </w:p>
    <w:p w14:paraId="42860584" w14:textId="77777777" w:rsidR="00000000" w:rsidRDefault="00581103">
      <w:pPr>
        <w:pStyle w:val="af1"/>
        <w:rPr>
          <w:rtl/>
        </w:rPr>
      </w:pPr>
      <w:r>
        <w:rPr>
          <w:rtl/>
        </w:rPr>
        <w:t>היו"ר ראובן ריבלין:</w:t>
      </w:r>
    </w:p>
    <w:p w14:paraId="2A8E8394" w14:textId="77777777" w:rsidR="00000000" w:rsidRDefault="00581103">
      <w:pPr>
        <w:pStyle w:val="a0"/>
        <w:rPr>
          <w:rtl/>
        </w:rPr>
      </w:pPr>
    </w:p>
    <w:p w14:paraId="385A8A73" w14:textId="77777777" w:rsidR="00000000" w:rsidRDefault="00581103">
      <w:pPr>
        <w:pStyle w:val="a0"/>
        <w:rPr>
          <w:rFonts w:hint="cs"/>
          <w:rtl/>
        </w:rPr>
      </w:pPr>
      <w:r>
        <w:rPr>
          <w:rFonts w:hint="cs"/>
          <w:rtl/>
        </w:rPr>
        <w:t xml:space="preserve">רבותי חברי הכנסת, מרגע זה נתחיל להצביע - אלא אם כן חיים אורון יאמר לי אלקטרונית - בהרמת יד. </w:t>
      </w:r>
    </w:p>
    <w:p w14:paraId="047E34C6" w14:textId="77777777" w:rsidR="00000000" w:rsidRDefault="00581103">
      <w:pPr>
        <w:pStyle w:val="a0"/>
        <w:rPr>
          <w:rFonts w:hint="cs"/>
          <w:rtl/>
        </w:rPr>
      </w:pPr>
    </w:p>
    <w:p w14:paraId="78BB3EFB" w14:textId="77777777" w:rsidR="00000000" w:rsidRDefault="00581103">
      <w:pPr>
        <w:pStyle w:val="a0"/>
        <w:rPr>
          <w:rFonts w:hint="cs"/>
          <w:rtl/>
        </w:rPr>
      </w:pPr>
      <w:r>
        <w:rPr>
          <w:rFonts w:hint="cs"/>
          <w:rtl/>
        </w:rPr>
        <w:t>אנחנו בפרק ב'. לשם הפרק - קבוצת אורון-שוחט, הסתיי</w:t>
      </w:r>
      <w:r>
        <w:rPr>
          <w:rFonts w:hint="cs"/>
          <w:rtl/>
        </w:rPr>
        <w:t xml:space="preserve">גות? להצביע? </w:t>
      </w:r>
    </w:p>
    <w:p w14:paraId="426C2615" w14:textId="77777777" w:rsidR="00000000" w:rsidRDefault="00581103">
      <w:pPr>
        <w:pStyle w:val="a0"/>
        <w:rPr>
          <w:rFonts w:hint="cs"/>
          <w:rtl/>
        </w:rPr>
      </w:pPr>
    </w:p>
    <w:p w14:paraId="49FDDA0E" w14:textId="77777777" w:rsidR="00000000" w:rsidRDefault="00581103">
      <w:pPr>
        <w:pStyle w:val="af0"/>
        <w:rPr>
          <w:rtl/>
        </w:rPr>
      </w:pPr>
      <w:r>
        <w:rPr>
          <w:rFonts w:hint="eastAsia"/>
          <w:rtl/>
        </w:rPr>
        <w:t>קריאה</w:t>
      </w:r>
      <w:r>
        <w:rPr>
          <w:rtl/>
        </w:rPr>
        <w:t>:</w:t>
      </w:r>
    </w:p>
    <w:p w14:paraId="2AA3308A" w14:textId="77777777" w:rsidR="00000000" w:rsidRDefault="00581103">
      <w:pPr>
        <w:pStyle w:val="a0"/>
        <w:rPr>
          <w:rFonts w:hint="cs"/>
          <w:rtl/>
        </w:rPr>
      </w:pPr>
    </w:p>
    <w:p w14:paraId="5189F5B9" w14:textId="77777777" w:rsidR="00000000" w:rsidRDefault="00581103">
      <w:pPr>
        <w:pStyle w:val="a0"/>
        <w:rPr>
          <w:rFonts w:hint="cs"/>
          <w:rtl/>
        </w:rPr>
      </w:pPr>
      <w:r>
        <w:rPr>
          <w:rFonts w:hint="cs"/>
          <w:rtl/>
        </w:rPr>
        <w:t xml:space="preserve">לא. </w:t>
      </w:r>
    </w:p>
    <w:p w14:paraId="34A4A102" w14:textId="77777777" w:rsidR="00000000" w:rsidRDefault="00581103">
      <w:pPr>
        <w:pStyle w:val="a0"/>
        <w:rPr>
          <w:rFonts w:hint="cs"/>
          <w:rtl/>
        </w:rPr>
      </w:pPr>
    </w:p>
    <w:p w14:paraId="2AC1ABA9" w14:textId="77777777" w:rsidR="00000000" w:rsidRDefault="00581103">
      <w:pPr>
        <w:pStyle w:val="af1"/>
        <w:rPr>
          <w:rtl/>
        </w:rPr>
      </w:pPr>
      <w:r>
        <w:rPr>
          <w:rtl/>
        </w:rPr>
        <w:t>היו"ר ראובן ריבלין:</w:t>
      </w:r>
    </w:p>
    <w:p w14:paraId="62E33561" w14:textId="77777777" w:rsidR="00000000" w:rsidRDefault="00581103">
      <w:pPr>
        <w:pStyle w:val="a0"/>
        <w:rPr>
          <w:rtl/>
        </w:rPr>
      </w:pPr>
    </w:p>
    <w:p w14:paraId="4183B2EA" w14:textId="77777777" w:rsidR="00000000" w:rsidRDefault="00581103">
      <w:pPr>
        <w:pStyle w:val="a0"/>
        <w:rPr>
          <w:rFonts w:hint="cs"/>
          <w:rtl/>
        </w:rPr>
      </w:pPr>
      <w:r>
        <w:rPr>
          <w:rFonts w:hint="cs"/>
          <w:rtl/>
        </w:rPr>
        <w:t xml:space="preserve">לא. או.קיי. </w:t>
      </w:r>
    </w:p>
    <w:p w14:paraId="74738B54" w14:textId="77777777" w:rsidR="00000000" w:rsidRDefault="00581103">
      <w:pPr>
        <w:pStyle w:val="a0"/>
        <w:rPr>
          <w:rFonts w:hint="cs"/>
          <w:rtl/>
        </w:rPr>
      </w:pPr>
    </w:p>
    <w:p w14:paraId="0FB50AEE" w14:textId="77777777" w:rsidR="00000000" w:rsidRDefault="00581103">
      <w:pPr>
        <w:pStyle w:val="a0"/>
        <w:rPr>
          <w:rFonts w:hint="cs"/>
          <w:rtl/>
        </w:rPr>
      </w:pPr>
      <w:r>
        <w:rPr>
          <w:rFonts w:hint="cs"/>
          <w:rtl/>
        </w:rPr>
        <w:t xml:space="preserve">ובכן, עכשיו אנחנו נצביע על שם פרק ב' כהצעת הוועדה. מי בעד, ירים את ידו. נא להוריד. מי נמנע? חבר הכנסת זאב נמנע. </w:t>
      </w:r>
    </w:p>
    <w:p w14:paraId="2F711837" w14:textId="77777777" w:rsidR="00000000" w:rsidRDefault="00581103">
      <w:pPr>
        <w:pStyle w:val="a0"/>
        <w:rPr>
          <w:rFonts w:hint="cs"/>
          <w:rtl/>
        </w:rPr>
      </w:pPr>
    </w:p>
    <w:p w14:paraId="20BAC1F6" w14:textId="77777777" w:rsidR="00000000" w:rsidRDefault="00581103">
      <w:pPr>
        <w:pStyle w:val="ab"/>
        <w:bidi/>
        <w:rPr>
          <w:rFonts w:hint="cs"/>
          <w:rtl/>
        </w:rPr>
      </w:pPr>
      <w:r>
        <w:rPr>
          <w:rFonts w:hint="cs"/>
          <w:rtl/>
        </w:rPr>
        <w:t>הצבעה</w:t>
      </w:r>
    </w:p>
    <w:p w14:paraId="37AFB4E3" w14:textId="77777777" w:rsidR="00000000" w:rsidRDefault="00581103">
      <w:pPr>
        <w:pStyle w:val="a0"/>
        <w:jc w:val="center"/>
        <w:rPr>
          <w:rFonts w:hint="cs"/>
          <w:b/>
          <w:bCs/>
          <w:u w:val="single"/>
          <w:rtl/>
        </w:rPr>
      </w:pPr>
    </w:p>
    <w:p w14:paraId="6ABB3CFB" w14:textId="77777777" w:rsidR="00000000" w:rsidRDefault="00581103">
      <w:pPr>
        <w:pStyle w:val="ad"/>
        <w:bidi/>
        <w:rPr>
          <w:rFonts w:hint="cs"/>
          <w:rtl/>
        </w:rPr>
      </w:pPr>
      <w:r>
        <w:rPr>
          <w:rFonts w:hint="cs"/>
          <w:rtl/>
        </w:rPr>
        <w:t xml:space="preserve">שם פרק ב'  נתקבל. </w:t>
      </w:r>
    </w:p>
    <w:p w14:paraId="2C1F6531" w14:textId="77777777" w:rsidR="00000000" w:rsidRDefault="00581103">
      <w:pPr>
        <w:pStyle w:val="a0"/>
        <w:jc w:val="center"/>
        <w:rPr>
          <w:rFonts w:hint="cs"/>
          <w:b/>
          <w:bCs/>
          <w:u w:val="single"/>
          <w:rtl/>
        </w:rPr>
      </w:pPr>
    </w:p>
    <w:p w14:paraId="4B79D3E1" w14:textId="77777777" w:rsidR="00000000" w:rsidRDefault="00581103">
      <w:pPr>
        <w:pStyle w:val="af1"/>
        <w:rPr>
          <w:rtl/>
        </w:rPr>
      </w:pPr>
      <w:r>
        <w:rPr>
          <w:rtl/>
        </w:rPr>
        <w:t>היו"ר ראובן ריבלין:</w:t>
      </w:r>
    </w:p>
    <w:p w14:paraId="1BC238BB" w14:textId="77777777" w:rsidR="00000000" w:rsidRDefault="00581103">
      <w:pPr>
        <w:pStyle w:val="a0"/>
        <w:rPr>
          <w:rtl/>
        </w:rPr>
      </w:pPr>
    </w:p>
    <w:p w14:paraId="0507172F" w14:textId="77777777" w:rsidR="00000000" w:rsidRDefault="00581103">
      <w:pPr>
        <w:pStyle w:val="a0"/>
        <w:rPr>
          <w:rFonts w:hint="cs"/>
          <w:rtl/>
        </w:rPr>
      </w:pPr>
      <w:r>
        <w:rPr>
          <w:rFonts w:hint="cs"/>
          <w:rtl/>
        </w:rPr>
        <w:t>אני קובע ששם פרק ב' - - -</w:t>
      </w:r>
    </w:p>
    <w:p w14:paraId="7C1110DB" w14:textId="77777777" w:rsidR="00000000" w:rsidRDefault="00581103">
      <w:pPr>
        <w:pStyle w:val="a0"/>
        <w:rPr>
          <w:rFonts w:hint="cs"/>
          <w:rtl/>
        </w:rPr>
      </w:pPr>
    </w:p>
    <w:p w14:paraId="35C096E6" w14:textId="77777777" w:rsidR="00000000" w:rsidRDefault="00581103">
      <w:pPr>
        <w:pStyle w:val="af0"/>
        <w:rPr>
          <w:rtl/>
        </w:rPr>
      </w:pPr>
      <w:r>
        <w:rPr>
          <w:rFonts w:hint="eastAsia"/>
          <w:rtl/>
        </w:rPr>
        <w:t>חיי</w:t>
      </w:r>
      <w:r>
        <w:rPr>
          <w:rFonts w:hint="eastAsia"/>
          <w:rtl/>
        </w:rPr>
        <w:t>ם</w:t>
      </w:r>
      <w:r>
        <w:rPr>
          <w:rtl/>
        </w:rPr>
        <w:t xml:space="preserve"> אורון (יחד):</w:t>
      </w:r>
    </w:p>
    <w:p w14:paraId="3869BA6A" w14:textId="77777777" w:rsidR="00000000" w:rsidRDefault="00581103">
      <w:pPr>
        <w:pStyle w:val="a0"/>
        <w:rPr>
          <w:rFonts w:hint="cs"/>
          <w:rtl/>
        </w:rPr>
      </w:pPr>
    </w:p>
    <w:p w14:paraId="4B214B93" w14:textId="77777777" w:rsidR="00000000" w:rsidRDefault="00581103">
      <w:pPr>
        <w:pStyle w:val="a0"/>
        <w:rPr>
          <w:rFonts w:hint="cs"/>
          <w:rtl/>
        </w:rPr>
      </w:pPr>
      <w:r>
        <w:rPr>
          <w:rFonts w:hint="cs"/>
          <w:rtl/>
        </w:rPr>
        <w:t xml:space="preserve">אדוני היושב-ראש, אתה יכול להצביע עד פרק ג'. </w:t>
      </w:r>
    </w:p>
    <w:p w14:paraId="575D22CA" w14:textId="77777777" w:rsidR="00000000" w:rsidRDefault="00581103">
      <w:pPr>
        <w:pStyle w:val="a0"/>
        <w:rPr>
          <w:rFonts w:hint="cs"/>
          <w:rtl/>
        </w:rPr>
      </w:pPr>
    </w:p>
    <w:p w14:paraId="2B0C77CD" w14:textId="77777777" w:rsidR="00000000" w:rsidRDefault="00581103">
      <w:pPr>
        <w:pStyle w:val="af1"/>
        <w:rPr>
          <w:rtl/>
        </w:rPr>
      </w:pPr>
      <w:r>
        <w:rPr>
          <w:rtl/>
        </w:rPr>
        <w:t>היו"ר ראובן ריבלין:</w:t>
      </w:r>
    </w:p>
    <w:p w14:paraId="185CB3D7" w14:textId="77777777" w:rsidR="00000000" w:rsidRDefault="00581103">
      <w:pPr>
        <w:pStyle w:val="a0"/>
        <w:rPr>
          <w:rtl/>
        </w:rPr>
      </w:pPr>
    </w:p>
    <w:p w14:paraId="376BF3B5" w14:textId="77777777" w:rsidR="00000000" w:rsidRDefault="00581103">
      <w:pPr>
        <w:pStyle w:val="a0"/>
        <w:rPr>
          <w:rFonts w:hint="cs"/>
          <w:rtl/>
        </w:rPr>
      </w:pPr>
      <w:r>
        <w:rPr>
          <w:rFonts w:hint="cs"/>
          <w:rtl/>
        </w:rPr>
        <w:t xml:space="preserve">עד פרק ג'. בבקשה. </w:t>
      </w:r>
    </w:p>
    <w:p w14:paraId="43712DDC" w14:textId="77777777" w:rsidR="00000000" w:rsidRDefault="00581103">
      <w:pPr>
        <w:pStyle w:val="a0"/>
        <w:rPr>
          <w:rFonts w:hint="cs"/>
          <w:rtl/>
        </w:rPr>
      </w:pPr>
    </w:p>
    <w:p w14:paraId="67F93938" w14:textId="77777777" w:rsidR="00000000" w:rsidRDefault="00581103">
      <w:pPr>
        <w:pStyle w:val="af0"/>
        <w:rPr>
          <w:rtl/>
        </w:rPr>
      </w:pPr>
      <w:r>
        <w:rPr>
          <w:rFonts w:hint="eastAsia"/>
          <w:rtl/>
        </w:rPr>
        <w:t>יצחק</w:t>
      </w:r>
      <w:r>
        <w:rPr>
          <w:rtl/>
        </w:rPr>
        <w:t xml:space="preserve"> הרצוג (העבודה-מימד):</w:t>
      </w:r>
    </w:p>
    <w:p w14:paraId="5F15138D" w14:textId="77777777" w:rsidR="00000000" w:rsidRDefault="00581103">
      <w:pPr>
        <w:pStyle w:val="a0"/>
        <w:rPr>
          <w:rFonts w:hint="cs"/>
          <w:rtl/>
        </w:rPr>
      </w:pPr>
    </w:p>
    <w:p w14:paraId="469BEBE1" w14:textId="77777777" w:rsidR="00000000" w:rsidRDefault="00581103">
      <w:pPr>
        <w:pStyle w:val="a0"/>
        <w:rPr>
          <w:rFonts w:hint="cs"/>
          <w:rtl/>
        </w:rPr>
      </w:pPr>
      <w:r>
        <w:rPr>
          <w:rFonts w:hint="cs"/>
          <w:rtl/>
        </w:rPr>
        <w:t>רגע, ג'ומס, לי יש הסתייגות על סעיף 4. מה קרה?</w:t>
      </w:r>
    </w:p>
    <w:p w14:paraId="66B4E08A" w14:textId="77777777" w:rsidR="00000000" w:rsidRDefault="00581103">
      <w:pPr>
        <w:pStyle w:val="a0"/>
        <w:rPr>
          <w:rFonts w:hint="cs"/>
          <w:rtl/>
        </w:rPr>
      </w:pPr>
    </w:p>
    <w:p w14:paraId="44170B1D" w14:textId="77777777" w:rsidR="00000000" w:rsidRDefault="00581103">
      <w:pPr>
        <w:pStyle w:val="af1"/>
        <w:rPr>
          <w:rtl/>
        </w:rPr>
      </w:pPr>
      <w:r>
        <w:rPr>
          <w:rtl/>
        </w:rPr>
        <w:t>היו"ר ראובן ריבלין:</w:t>
      </w:r>
    </w:p>
    <w:p w14:paraId="4312307A" w14:textId="77777777" w:rsidR="00000000" w:rsidRDefault="00581103">
      <w:pPr>
        <w:pStyle w:val="a0"/>
        <w:rPr>
          <w:rtl/>
        </w:rPr>
      </w:pPr>
    </w:p>
    <w:p w14:paraId="2BDA831A" w14:textId="77777777" w:rsidR="00000000" w:rsidRDefault="00581103">
      <w:pPr>
        <w:pStyle w:val="a0"/>
        <w:rPr>
          <w:rFonts w:hint="cs"/>
          <w:rtl/>
        </w:rPr>
      </w:pPr>
      <w:r>
        <w:rPr>
          <w:rFonts w:hint="cs"/>
          <w:rtl/>
        </w:rPr>
        <w:t>שמעתי. קבוצת שוחט-אורון אינה מבקשת להצביע עד פרק ג'. נכון?</w:t>
      </w:r>
    </w:p>
    <w:p w14:paraId="78E43A8F" w14:textId="77777777" w:rsidR="00000000" w:rsidRDefault="00581103">
      <w:pPr>
        <w:pStyle w:val="a0"/>
        <w:rPr>
          <w:rFonts w:hint="cs"/>
          <w:rtl/>
        </w:rPr>
      </w:pPr>
    </w:p>
    <w:p w14:paraId="66A7700A" w14:textId="77777777" w:rsidR="00000000" w:rsidRDefault="00581103">
      <w:pPr>
        <w:pStyle w:val="af0"/>
        <w:rPr>
          <w:rtl/>
        </w:rPr>
      </w:pPr>
      <w:r>
        <w:rPr>
          <w:rFonts w:hint="eastAsia"/>
          <w:rtl/>
        </w:rPr>
        <w:t>חיים</w:t>
      </w:r>
      <w:r>
        <w:rPr>
          <w:rtl/>
        </w:rPr>
        <w:t xml:space="preserve"> אורון (יחד):</w:t>
      </w:r>
    </w:p>
    <w:p w14:paraId="408225A5" w14:textId="77777777" w:rsidR="00000000" w:rsidRDefault="00581103">
      <w:pPr>
        <w:pStyle w:val="a0"/>
        <w:rPr>
          <w:rFonts w:hint="cs"/>
          <w:rtl/>
        </w:rPr>
      </w:pPr>
    </w:p>
    <w:p w14:paraId="5BEB0800" w14:textId="77777777" w:rsidR="00000000" w:rsidRDefault="00581103">
      <w:pPr>
        <w:pStyle w:val="a0"/>
        <w:rPr>
          <w:rFonts w:hint="cs"/>
          <w:rtl/>
        </w:rPr>
      </w:pPr>
      <w:r>
        <w:rPr>
          <w:rFonts w:hint="cs"/>
          <w:rtl/>
        </w:rPr>
        <w:t xml:space="preserve">נכון. </w:t>
      </w:r>
    </w:p>
    <w:p w14:paraId="629ED8C4" w14:textId="77777777" w:rsidR="00000000" w:rsidRDefault="00581103">
      <w:pPr>
        <w:pStyle w:val="a0"/>
        <w:rPr>
          <w:rFonts w:hint="cs"/>
          <w:rtl/>
        </w:rPr>
      </w:pPr>
    </w:p>
    <w:p w14:paraId="02EEBF35" w14:textId="77777777" w:rsidR="00000000" w:rsidRDefault="00581103">
      <w:pPr>
        <w:pStyle w:val="af1"/>
        <w:rPr>
          <w:rtl/>
        </w:rPr>
      </w:pPr>
      <w:r>
        <w:rPr>
          <w:rtl/>
        </w:rPr>
        <w:t>היו"ר ראובן ריבלין:</w:t>
      </w:r>
    </w:p>
    <w:p w14:paraId="1C2A0C3A" w14:textId="77777777" w:rsidR="00000000" w:rsidRDefault="00581103">
      <w:pPr>
        <w:pStyle w:val="a0"/>
        <w:rPr>
          <w:rtl/>
        </w:rPr>
      </w:pPr>
    </w:p>
    <w:p w14:paraId="1423DADA" w14:textId="77777777" w:rsidR="00000000" w:rsidRDefault="00581103">
      <w:pPr>
        <w:pStyle w:val="a0"/>
        <w:rPr>
          <w:rFonts w:hint="cs"/>
          <w:rtl/>
        </w:rPr>
      </w:pPr>
      <w:r>
        <w:rPr>
          <w:rFonts w:hint="cs"/>
          <w:rtl/>
        </w:rPr>
        <w:t>יפה. האם יצחק הרצוג מבקש להצביע את ההסתייגויות?</w:t>
      </w:r>
    </w:p>
    <w:p w14:paraId="3E8F9624" w14:textId="77777777" w:rsidR="00000000" w:rsidRDefault="00581103">
      <w:pPr>
        <w:pStyle w:val="a0"/>
        <w:rPr>
          <w:rFonts w:hint="cs"/>
          <w:rtl/>
        </w:rPr>
      </w:pPr>
    </w:p>
    <w:p w14:paraId="257FBEB8" w14:textId="77777777" w:rsidR="00000000" w:rsidRDefault="00581103">
      <w:pPr>
        <w:pStyle w:val="af0"/>
        <w:rPr>
          <w:rtl/>
        </w:rPr>
      </w:pPr>
      <w:r>
        <w:rPr>
          <w:rFonts w:hint="eastAsia"/>
          <w:rtl/>
        </w:rPr>
        <w:t>יצחק</w:t>
      </w:r>
      <w:r>
        <w:rPr>
          <w:rtl/>
        </w:rPr>
        <w:t xml:space="preserve"> הרצוג (העבודה-מימד):</w:t>
      </w:r>
    </w:p>
    <w:p w14:paraId="30C451F1" w14:textId="77777777" w:rsidR="00000000" w:rsidRDefault="00581103">
      <w:pPr>
        <w:pStyle w:val="a0"/>
        <w:rPr>
          <w:rFonts w:hint="cs"/>
          <w:rtl/>
        </w:rPr>
      </w:pPr>
    </w:p>
    <w:p w14:paraId="76884DC2" w14:textId="77777777" w:rsidR="00000000" w:rsidRDefault="00581103">
      <w:pPr>
        <w:pStyle w:val="a0"/>
        <w:rPr>
          <w:rFonts w:hint="cs"/>
          <w:rtl/>
        </w:rPr>
      </w:pPr>
      <w:r>
        <w:rPr>
          <w:rFonts w:hint="cs"/>
          <w:rtl/>
        </w:rPr>
        <w:t xml:space="preserve">כן. </w:t>
      </w:r>
    </w:p>
    <w:p w14:paraId="661C090E" w14:textId="77777777" w:rsidR="00000000" w:rsidRDefault="00581103">
      <w:pPr>
        <w:pStyle w:val="a0"/>
        <w:rPr>
          <w:rFonts w:hint="cs"/>
          <w:rtl/>
        </w:rPr>
      </w:pPr>
    </w:p>
    <w:p w14:paraId="5C944868" w14:textId="77777777" w:rsidR="00000000" w:rsidRDefault="00581103">
      <w:pPr>
        <w:pStyle w:val="af1"/>
        <w:rPr>
          <w:rtl/>
        </w:rPr>
      </w:pPr>
      <w:r>
        <w:rPr>
          <w:rtl/>
        </w:rPr>
        <w:t>היו"ר ראובן ריבלין:</w:t>
      </w:r>
    </w:p>
    <w:p w14:paraId="3FAAB451" w14:textId="77777777" w:rsidR="00000000" w:rsidRDefault="00581103">
      <w:pPr>
        <w:pStyle w:val="a0"/>
        <w:rPr>
          <w:rtl/>
        </w:rPr>
      </w:pPr>
    </w:p>
    <w:p w14:paraId="12D46EE8" w14:textId="77777777" w:rsidR="00000000" w:rsidRDefault="00581103">
      <w:pPr>
        <w:pStyle w:val="a0"/>
        <w:rPr>
          <w:rFonts w:hint="cs"/>
          <w:rtl/>
        </w:rPr>
      </w:pPr>
      <w:r>
        <w:rPr>
          <w:rFonts w:hint="cs"/>
          <w:rtl/>
        </w:rPr>
        <w:t xml:space="preserve">יפה. האם חבר הכנסת עמיר פרץ מבקש להצביע את ההסתייגויות? הרי זו אותה הסתייגות, אז אין שום בעיה. </w:t>
      </w:r>
    </w:p>
    <w:p w14:paraId="7AAF67D6" w14:textId="77777777" w:rsidR="00000000" w:rsidRDefault="00581103">
      <w:pPr>
        <w:pStyle w:val="a0"/>
        <w:rPr>
          <w:rFonts w:hint="cs"/>
          <w:rtl/>
        </w:rPr>
      </w:pPr>
    </w:p>
    <w:p w14:paraId="362F675E" w14:textId="77777777" w:rsidR="00000000" w:rsidRDefault="00581103">
      <w:pPr>
        <w:pStyle w:val="af0"/>
        <w:rPr>
          <w:rtl/>
        </w:rPr>
      </w:pPr>
      <w:r>
        <w:rPr>
          <w:rFonts w:hint="eastAsia"/>
          <w:rtl/>
        </w:rPr>
        <w:t>יצחק</w:t>
      </w:r>
      <w:r>
        <w:rPr>
          <w:rtl/>
        </w:rPr>
        <w:t xml:space="preserve"> ה</w:t>
      </w:r>
      <w:r>
        <w:rPr>
          <w:rtl/>
        </w:rPr>
        <w:t>רצוג (העבודה-מימד):</w:t>
      </w:r>
    </w:p>
    <w:p w14:paraId="539D46E8" w14:textId="77777777" w:rsidR="00000000" w:rsidRDefault="00581103">
      <w:pPr>
        <w:pStyle w:val="a0"/>
        <w:rPr>
          <w:rFonts w:hint="cs"/>
          <w:rtl/>
        </w:rPr>
      </w:pPr>
    </w:p>
    <w:p w14:paraId="53B6103E" w14:textId="77777777" w:rsidR="00000000" w:rsidRDefault="00581103">
      <w:pPr>
        <w:pStyle w:val="a0"/>
        <w:rPr>
          <w:rFonts w:hint="cs"/>
          <w:rtl/>
        </w:rPr>
      </w:pPr>
      <w:r>
        <w:rPr>
          <w:rFonts w:hint="cs"/>
          <w:rtl/>
        </w:rPr>
        <w:t xml:space="preserve">לא. אתה טועה. סעיף 4 אני מבקש. </w:t>
      </w:r>
    </w:p>
    <w:p w14:paraId="0A99EBD3" w14:textId="77777777" w:rsidR="00000000" w:rsidRDefault="00581103">
      <w:pPr>
        <w:pStyle w:val="a0"/>
        <w:rPr>
          <w:rFonts w:hint="cs"/>
          <w:rtl/>
        </w:rPr>
      </w:pPr>
    </w:p>
    <w:p w14:paraId="4DF8B433" w14:textId="77777777" w:rsidR="00000000" w:rsidRDefault="00581103">
      <w:pPr>
        <w:pStyle w:val="af1"/>
        <w:rPr>
          <w:rtl/>
        </w:rPr>
      </w:pPr>
      <w:r>
        <w:rPr>
          <w:rtl/>
        </w:rPr>
        <w:t>היו"ר ראובן ריבלין:</w:t>
      </w:r>
    </w:p>
    <w:p w14:paraId="5925EB5B" w14:textId="77777777" w:rsidR="00000000" w:rsidRDefault="00581103">
      <w:pPr>
        <w:pStyle w:val="a0"/>
        <w:rPr>
          <w:rtl/>
        </w:rPr>
      </w:pPr>
    </w:p>
    <w:p w14:paraId="1EC2F24E" w14:textId="77777777" w:rsidR="00000000" w:rsidRDefault="00581103">
      <w:pPr>
        <w:pStyle w:val="a0"/>
        <w:rPr>
          <w:rFonts w:hint="cs"/>
          <w:rtl/>
        </w:rPr>
      </w:pPr>
      <w:r>
        <w:rPr>
          <w:rFonts w:hint="cs"/>
          <w:rtl/>
        </w:rPr>
        <w:t>אה. האם לגבי סעיף 2 אדוני מוותר?</w:t>
      </w:r>
    </w:p>
    <w:p w14:paraId="37D6518F" w14:textId="77777777" w:rsidR="00000000" w:rsidRDefault="00581103">
      <w:pPr>
        <w:pStyle w:val="a0"/>
        <w:rPr>
          <w:rFonts w:hint="cs"/>
          <w:rtl/>
        </w:rPr>
      </w:pPr>
    </w:p>
    <w:p w14:paraId="3403AFC5" w14:textId="77777777" w:rsidR="00000000" w:rsidRDefault="00581103">
      <w:pPr>
        <w:pStyle w:val="af0"/>
        <w:rPr>
          <w:rtl/>
        </w:rPr>
      </w:pPr>
      <w:r>
        <w:rPr>
          <w:rFonts w:hint="eastAsia"/>
          <w:rtl/>
        </w:rPr>
        <w:t>יצחק</w:t>
      </w:r>
      <w:r>
        <w:rPr>
          <w:rtl/>
        </w:rPr>
        <w:t xml:space="preserve"> הרצוג (העבודה-מימד):</w:t>
      </w:r>
    </w:p>
    <w:p w14:paraId="0C7AE3B9" w14:textId="77777777" w:rsidR="00000000" w:rsidRDefault="00581103">
      <w:pPr>
        <w:pStyle w:val="a0"/>
        <w:rPr>
          <w:rFonts w:hint="cs"/>
          <w:rtl/>
        </w:rPr>
      </w:pPr>
    </w:p>
    <w:p w14:paraId="617EEACD" w14:textId="77777777" w:rsidR="00000000" w:rsidRDefault="00581103">
      <w:pPr>
        <w:pStyle w:val="a0"/>
        <w:ind w:firstLine="0"/>
        <w:rPr>
          <w:rFonts w:hint="cs"/>
          <w:rtl/>
        </w:rPr>
      </w:pPr>
      <w:r>
        <w:rPr>
          <w:rFonts w:hint="cs"/>
          <w:rtl/>
        </w:rPr>
        <w:tab/>
        <w:t xml:space="preserve">כן. </w:t>
      </w:r>
    </w:p>
    <w:p w14:paraId="5D0295F5" w14:textId="77777777" w:rsidR="00000000" w:rsidRDefault="00581103">
      <w:pPr>
        <w:pStyle w:val="a0"/>
        <w:ind w:firstLine="0"/>
        <w:rPr>
          <w:rFonts w:hint="cs"/>
          <w:rtl/>
        </w:rPr>
      </w:pPr>
    </w:p>
    <w:p w14:paraId="473FCFE4" w14:textId="77777777" w:rsidR="00000000" w:rsidRDefault="00581103">
      <w:pPr>
        <w:pStyle w:val="af1"/>
        <w:rPr>
          <w:rtl/>
        </w:rPr>
      </w:pPr>
      <w:r>
        <w:rPr>
          <w:rtl/>
        </w:rPr>
        <w:t>היו"ר ראובן ריבלין:</w:t>
      </w:r>
    </w:p>
    <w:p w14:paraId="76172947" w14:textId="77777777" w:rsidR="00000000" w:rsidRDefault="00581103">
      <w:pPr>
        <w:pStyle w:val="a0"/>
        <w:rPr>
          <w:rtl/>
        </w:rPr>
      </w:pPr>
    </w:p>
    <w:p w14:paraId="7197859F" w14:textId="77777777" w:rsidR="00000000" w:rsidRDefault="00581103">
      <w:pPr>
        <w:pStyle w:val="a0"/>
        <w:rPr>
          <w:rFonts w:hint="cs"/>
          <w:rtl/>
        </w:rPr>
      </w:pPr>
      <w:r>
        <w:rPr>
          <w:rFonts w:hint="cs"/>
          <w:rtl/>
        </w:rPr>
        <w:t>יפה. סעיף 2 - ויתר. סעיף 3 - אין הסתייגויות. לסעיף 4 חבר הכנסת יצחק הרצוג רוצה להצביע, נכון?</w:t>
      </w:r>
    </w:p>
    <w:p w14:paraId="5CEE1647" w14:textId="77777777" w:rsidR="00000000" w:rsidRDefault="00581103">
      <w:pPr>
        <w:pStyle w:val="a0"/>
        <w:rPr>
          <w:rFonts w:hint="cs"/>
          <w:rtl/>
        </w:rPr>
      </w:pPr>
    </w:p>
    <w:p w14:paraId="34D982D3" w14:textId="77777777" w:rsidR="00000000" w:rsidRDefault="00581103">
      <w:pPr>
        <w:pStyle w:val="af0"/>
        <w:rPr>
          <w:rtl/>
        </w:rPr>
      </w:pPr>
      <w:r>
        <w:rPr>
          <w:rFonts w:hint="eastAsia"/>
          <w:rtl/>
        </w:rPr>
        <w:t>יצחק</w:t>
      </w:r>
      <w:r>
        <w:rPr>
          <w:rtl/>
        </w:rPr>
        <w:t xml:space="preserve"> הרצוג (העבודה-מימד):</w:t>
      </w:r>
    </w:p>
    <w:p w14:paraId="177CBB1C" w14:textId="77777777" w:rsidR="00000000" w:rsidRDefault="00581103">
      <w:pPr>
        <w:pStyle w:val="a0"/>
        <w:rPr>
          <w:rFonts w:hint="cs"/>
          <w:rtl/>
        </w:rPr>
      </w:pPr>
    </w:p>
    <w:p w14:paraId="2722EE93" w14:textId="77777777" w:rsidR="00000000" w:rsidRDefault="00581103">
      <w:pPr>
        <w:pStyle w:val="a0"/>
        <w:rPr>
          <w:rFonts w:hint="cs"/>
          <w:rtl/>
        </w:rPr>
      </w:pPr>
      <w:r>
        <w:rPr>
          <w:rFonts w:hint="cs"/>
          <w:rtl/>
        </w:rPr>
        <w:t xml:space="preserve">כן. </w:t>
      </w:r>
    </w:p>
    <w:p w14:paraId="0227493C" w14:textId="77777777" w:rsidR="00000000" w:rsidRDefault="00581103">
      <w:pPr>
        <w:pStyle w:val="a0"/>
        <w:rPr>
          <w:rFonts w:hint="cs"/>
          <w:rtl/>
        </w:rPr>
      </w:pPr>
    </w:p>
    <w:p w14:paraId="38312F61" w14:textId="77777777" w:rsidR="00000000" w:rsidRDefault="00581103">
      <w:pPr>
        <w:pStyle w:val="af1"/>
        <w:rPr>
          <w:rtl/>
        </w:rPr>
      </w:pPr>
      <w:r>
        <w:rPr>
          <w:rtl/>
        </w:rPr>
        <w:t>היו"ר ראובן ריבלין:</w:t>
      </w:r>
    </w:p>
    <w:p w14:paraId="51F37900" w14:textId="77777777" w:rsidR="00000000" w:rsidRDefault="00581103">
      <w:pPr>
        <w:pStyle w:val="a0"/>
        <w:rPr>
          <w:rtl/>
        </w:rPr>
      </w:pPr>
    </w:p>
    <w:p w14:paraId="0475E0E7" w14:textId="77777777" w:rsidR="00000000" w:rsidRDefault="00581103">
      <w:pPr>
        <w:pStyle w:val="a0"/>
        <w:rPr>
          <w:rFonts w:hint="cs"/>
          <w:rtl/>
        </w:rPr>
      </w:pPr>
      <w:r>
        <w:rPr>
          <w:rFonts w:hint="cs"/>
          <w:rtl/>
        </w:rPr>
        <w:t>רק רגע. אנחנו מצביעים על סעיפים 2 ו-3 לפי הצעת הוועדה, ונחזור אחר כך. האם אפשר בהצבעה ידנית?</w:t>
      </w:r>
    </w:p>
    <w:p w14:paraId="3941A09C" w14:textId="77777777" w:rsidR="00000000" w:rsidRDefault="00581103">
      <w:pPr>
        <w:pStyle w:val="a0"/>
        <w:rPr>
          <w:rFonts w:hint="cs"/>
          <w:rtl/>
        </w:rPr>
      </w:pPr>
    </w:p>
    <w:p w14:paraId="25BB5E56" w14:textId="77777777" w:rsidR="00000000" w:rsidRDefault="00581103">
      <w:pPr>
        <w:pStyle w:val="af0"/>
        <w:rPr>
          <w:rtl/>
        </w:rPr>
      </w:pPr>
      <w:r>
        <w:rPr>
          <w:rFonts w:hint="eastAsia"/>
          <w:rtl/>
        </w:rPr>
        <w:t>קריאה</w:t>
      </w:r>
      <w:r>
        <w:rPr>
          <w:rtl/>
        </w:rPr>
        <w:t>:</w:t>
      </w:r>
    </w:p>
    <w:p w14:paraId="201EBEAB" w14:textId="77777777" w:rsidR="00000000" w:rsidRDefault="00581103">
      <w:pPr>
        <w:pStyle w:val="a0"/>
        <w:rPr>
          <w:rFonts w:hint="cs"/>
          <w:rtl/>
        </w:rPr>
      </w:pPr>
    </w:p>
    <w:p w14:paraId="56856D27" w14:textId="77777777" w:rsidR="00000000" w:rsidRDefault="00581103">
      <w:pPr>
        <w:pStyle w:val="a0"/>
        <w:rPr>
          <w:rFonts w:hint="cs"/>
          <w:rtl/>
        </w:rPr>
      </w:pPr>
      <w:r>
        <w:rPr>
          <w:rFonts w:hint="cs"/>
          <w:rtl/>
        </w:rPr>
        <w:t xml:space="preserve">כן. </w:t>
      </w:r>
    </w:p>
    <w:p w14:paraId="57B95280" w14:textId="77777777" w:rsidR="00000000" w:rsidRDefault="00581103">
      <w:pPr>
        <w:pStyle w:val="a0"/>
        <w:rPr>
          <w:rFonts w:hint="cs"/>
          <w:rtl/>
        </w:rPr>
      </w:pPr>
    </w:p>
    <w:p w14:paraId="7B9ED076" w14:textId="77777777" w:rsidR="00000000" w:rsidRDefault="00581103">
      <w:pPr>
        <w:pStyle w:val="af1"/>
        <w:rPr>
          <w:rtl/>
        </w:rPr>
      </w:pPr>
      <w:r>
        <w:rPr>
          <w:rtl/>
        </w:rPr>
        <w:t>היו"ר ראובן ריבלין:</w:t>
      </w:r>
    </w:p>
    <w:p w14:paraId="16B04883" w14:textId="77777777" w:rsidR="00000000" w:rsidRDefault="00581103">
      <w:pPr>
        <w:pStyle w:val="a0"/>
        <w:rPr>
          <w:rtl/>
        </w:rPr>
      </w:pPr>
    </w:p>
    <w:p w14:paraId="03DA96FF" w14:textId="77777777" w:rsidR="00000000" w:rsidRDefault="00581103">
      <w:pPr>
        <w:pStyle w:val="a0"/>
        <w:rPr>
          <w:rFonts w:hint="cs"/>
          <w:rtl/>
        </w:rPr>
      </w:pPr>
      <w:r>
        <w:rPr>
          <w:rFonts w:hint="cs"/>
          <w:rtl/>
        </w:rPr>
        <w:t>בבקשה. מי בעד סעיפים 2 ו-3 כהצעת הוועדה, ירים את ידו. תודה רבה, נא להור</w:t>
      </w:r>
      <w:r>
        <w:rPr>
          <w:rFonts w:hint="cs"/>
          <w:rtl/>
        </w:rPr>
        <w:t xml:space="preserve">יד. מי נגד? תודה רבה, נא להוריד. מי נמנע? תודה רבה, נא להוריד. </w:t>
      </w:r>
    </w:p>
    <w:p w14:paraId="73DF5A19" w14:textId="77777777" w:rsidR="00000000" w:rsidRDefault="00581103">
      <w:pPr>
        <w:pStyle w:val="a0"/>
        <w:rPr>
          <w:rFonts w:hint="cs"/>
          <w:rtl/>
        </w:rPr>
      </w:pPr>
    </w:p>
    <w:p w14:paraId="5A906A64" w14:textId="77777777" w:rsidR="00000000" w:rsidRDefault="00581103">
      <w:pPr>
        <w:pStyle w:val="ab"/>
        <w:bidi/>
        <w:rPr>
          <w:rFonts w:hint="cs"/>
          <w:rtl/>
        </w:rPr>
      </w:pPr>
      <w:r>
        <w:rPr>
          <w:rFonts w:hint="cs"/>
          <w:rtl/>
        </w:rPr>
        <w:t>הצבעה</w:t>
      </w:r>
    </w:p>
    <w:p w14:paraId="714E5B29" w14:textId="77777777" w:rsidR="00000000" w:rsidRDefault="00581103">
      <w:pPr>
        <w:pStyle w:val="a0"/>
        <w:jc w:val="center"/>
        <w:rPr>
          <w:rFonts w:hint="cs"/>
          <w:b/>
          <w:bCs/>
          <w:u w:val="single"/>
          <w:rtl/>
        </w:rPr>
      </w:pPr>
    </w:p>
    <w:p w14:paraId="660C361E" w14:textId="77777777" w:rsidR="00000000" w:rsidRDefault="00581103">
      <w:pPr>
        <w:pStyle w:val="ad"/>
        <w:bidi/>
        <w:rPr>
          <w:rFonts w:hint="cs"/>
          <w:rtl/>
        </w:rPr>
      </w:pPr>
      <w:r>
        <w:rPr>
          <w:rFonts w:hint="cs"/>
          <w:rtl/>
        </w:rPr>
        <w:t xml:space="preserve">סעיפים 2-3 נתקבלו. </w:t>
      </w:r>
    </w:p>
    <w:p w14:paraId="7D851169" w14:textId="77777777" w:rsidR="00000000" w:rsidRDefault="00581103">
      <w:pPr>
        <w:pStyle w:val="a0"/>
        <w:jc w:val="center"/>
        <w:rPr>
          <w:rFonts w:hint="cs"/>
          <w:rtl/>
        </w:rPr>
      </w:pPr>
    </w:p>
    <w:p w14:paraId="74F9D44A" w14:textId="77777777" w:rsidR="00000000" w:rsidRDefault="00581103">
      <w:pPr>
        <w:pStyle w:val="af1"/>
        <w:rPr>
          <w:rtl/>
        </w:rPr>
      </w:pPr>
      <w:r>
        <w:rPr>
          <w:rtl/>
        </w:rPr>
        <w:t>היו"ר ראובן ריבלין:</w:t>
      </w:r>
    </w:p>
    <w:p w14:paraId="2F52117F" w14:textId="77777777" w:rsidR="00000000" w:rsidRDefault="00581103">
      <w:pPr>
        <w:pStyle w:val="a0"/>
        <w:rPr>
          <w:rtl/>
        </w:rPr>
      </w:pPr>
    </w:p>
    <w:p w14:paraId="7A75FD4A" w14:textId="77777777" w:rsidR="00000000" w:rsidRDefault="00581103">
      <w:pPr>
        <w:pStyle w:val="a0"/>
        <w:rPr>
          <w:rFonts w:hint="cs"/>
          <w:rtl/>
        </w:rPr>
      </w:pPr>
      <w:r>
        <w:rPr>
          <w:rFonts w:hint="cs"/>
          <w:rtl/>
        </w:rPr>
        <w:t xml:space="preserve">אני קובע שסעיפים 2-3 נתקבלו כהצעת הוועדה. </w:t>
      </w:r>
    </w:p>
    <w:p w14:paraId="1B82FD04" w14:textId="77777777" w:rsidR="00000000" w:rsidRDefault="00581103">
      <w:pPr>
        <w:pStyle w:val="a0"/>
        <w:rPr>
          <w:rFonts w:hint="cs"/>
          <w:rtl/>
        </w:rPr>
      </w:pPr>
    </w:p>
    <w:p w14:paraId="0B31431F" w14:textId="77777777" w:rsidR="00000000" w:rsidRDefault="00581103">
      <w:pPr>
        <w:pStyle w:val="a0"/>
        <w:rPr>
          <w:rFonts w:hint="cs"/>
          <w:rtl/>
        </w:rPr>
      </w:pPr>
      <w:r>
        <w:rPr>
          <w:rFonts w:hint="cs"/>
          <w:rtl/>
        </w:rPr>
        <w:t xml:space="preserve">לסעיף 4, רבותי חברי הכנסת, קיימת הסתייגות של חבר הכנסת יצחק הרצוג. אדוני מבקש להצביע אלקטרונית או </w:t>
      </w:r>
      <w:r>
        <w:rPr>
          <w:rFonts w:hint="cs"/>
          <w:rtl/>
        </w:rPr>
        <w:t>ביד?</w:t>
      </w:r>
    </w:p>
    <w:p w14:paraId="7BE8A65E" w14:textId="77777777" w:rsidR="00000000" w:rsidRDefault="00581103">
      <w:pPr>
        <w:pStyle w:val="a0"/>
        <w:rPr>
          <w:rFonts w:hint="cs"/>
          <w:rtl/>
        </w:rPr>
      </w:pPr>
    </w:p>
    <w:p w14:paraId="27436780" w14:textId="77777777" w:rsidR="00000000" w:rsidRDefault="00581103">
      <w:pPr>
        <w:pStyle w:val="af0"/>
        <w:rPr>
          <w:rtl/>
        </w:rPr>
      </w:pPr>
      <w:r>
        <w:rPr>
          <w:rFonts w:hint="eastAsia"/>
          <w:rtl/>
        </w:rPr>
        <w:t>יצחק</w:t>
      </w:r>
      <w:r>
        <w:rPr>
          <w:rtl/>
        </w:rPr>
        <w:t xml:space="preserve"> הרצוג (העבודה-מימד):</w:t>
      </w:r>
    </w:p>
    <w:p w14:paraId="5FE65D02" w14:textId="77777777" w:rsidR="00000000" w:rsidRDefault="00581103">
      <w:pPr>
        <w:pStyle w:val="a0"/>
        <w:rPr>
          <w:rFonts w:hint="cs"/>
          <w:rtl/>
        </w:rPr>
      </w:pPr>
    </w:p>
    <w:p w14:paraId="238B08D2" w14:textId="77777777" w:rsidR="00000000" w:rsidRDefault="00581103">
      <w:pPr>
        <w:pStyle w:val="a0"/>
        <w:rPr>
          <w:rFonts w:hint="cs"/>
          <w:rtl/>
        </w:rPr>
      </w:pPr>
      <w:r>
        <w:rPr>
          <w:rFonts w:hint="cs"/>
          <w:rtl/>
        </w:rPr>
        <w:t xml:space="preserve">אלקטרונית. </w:t>
      </w:r>
    </w:p>
    <w:p w14:paraId="27DE13C4" w14:textId="77777777" w:rsidR="00000000" w:rsidRDefault="00581103">
      <w:pPr>
        <w:pStyle w:val="a0"/>
        <w:rPr>
          <w:rFonts w:hint="cs"/>
          <w:rtl/>
        </w:rPr>
      </w:pPr>
    </w:p>
    <w:p w14:paraId="0DA917E1" w14:textId="77777777" w:rsidR="00000000" w:rsidRDefault="00581103">
      <w:pPr>
        <w:pStyle w:val="af1"/>
        <w:rPr>
          <w:rtl/>
        </w:rPr>
      </w:pPr>
      <w:r>
        <w:rPr>
          <w:rtl/>
        </w:rPr>
        <w:t>היו"ר ראובן ריבלין:</w:t>
      </w:r>
    </w:p>
    <w:p w14:paraId="2B05C5C4" w14:textId="77777777" w:rsidR="00000000" w:rsidRDefault="00581103">
      <w:pPr>
        <w:pStyle w:val="a0"/>
        <w:rPr>
          <w:rtl/>
        </w:rPr>
      </w:pPr>
    </w:p>
    <w:p w14:paraId="1780BE6E" w14:textId="77777777" w:rsidR="00000000" w:rsidRDefault="00581103">
      <w:pPr>
        <w:pStyle w:val="a0"/>
        <w:rPr>
          <w:rFonts w:hint="cs"/>
          <w:rtl/>
        </w:rPr>
      </w:pPr>
      <w:r>
        <w:rPr>
          <w:rFonts w:hint="cs"/>
          <w:rtl/>
        </w:rPr>
        <w:t>אלקטרונית. בבקשה. אנחנו מצביעים על ההסתייגות. מי בעד, מי נגד - נא להצביע.</w:t>
      </w:r>
    </w:p>
    <w:p w14:paraId="41164DB7" w14:textId="77777777" w:rsidR="00000000" w:rsidRDefault="00581103">
      <w:pPr>
        <w:pStyle w:val="a0"/>
        <w:rPr>
          <w:rFonts w:hint="cs"/>
          <w:rtl/>
        </w:rPr>
      </w:pPr>
    </w:p>
    <w:p w14:paraId="0FB03176" w14:textId="77777777" w:rsidR="00000000" w:rsidRDefault="00581103">
      <w:pPr>
        <w:pStyle w:val="a0"/>
        <w:rPr>
          <w:rFonts w:hint="cs"/>
          <w:rtl/>
        </w:rPr>
      </w:pPr>
      <w:r>
        <w:rPr>
          <w:rFonts w:hint="cs"/>
          <w:rtl/>
        </w:rPr>
        <w:t xml:space="preserve">נא להצביע, ללחוץ יפה, בשתי הידיים. יפה מאוד, חברת הכנסת רוחמה אברהם. כפי שאמר המשורר, יופי רוחמה. יופי רוחמה, הוא </w:t>
      </w:r>
      <w:r>
        <w:rPr>
          <w:rFonts w:hint="cs"/>
          <w:rtl/>
        </w:rPr>
        <w:t>אמר. כן. הוא אמר יופי נחמה, אבל נחמה זאת אשתי, אז אני - - -</w:t>
      </w:r>
    </w:p>
    <w:p w14:paraId="75663662" w14:textId="77777777" w:rsidR="00000000" w:rsidRDefault="00581103">
      <w:pPr>
        <w:pStyle w:val="a0"/>
        <w:rPr>
          <w:rFonts w:hint="cs"/>
          <w:rtl/>
        </w:rPr>
      </w:pPr>
    </w:p>
    <w:p w14:paraId="6D41487B" w14:textId="77777777" w:rsidR="00000000" w:rsidRDefault="00581103">
      <w:pPr>
        <w:pStyle w:val="ab"/>
        <w:bidi/>
        <w:rPr>
          <w:rFonts w:hint="cs"/>
          <w:rtl/>
        </w:rPr>
      </w:pPr>
      <w:r>
        <w:rPr>
          <w:rFonts w:hint="cs"/>
          <w:rtl/>
        </w:rPr>
        <w:t>הצבעה מס' 19</w:t>
      </w:r>
    </w:p>
    <w:p w14:paraId="7C8692B0" w14:textId="77777777" w:rsidR="00000000" w:rsidRDefault="00581103">
      <w:pPr>
        <w:pStyle w:val="a0"/>
        <w:rPr>
          <w:rFonts w:hint="cs"/>
          <w:rtl/>
        </w:rPr>
      </w:pPr>
    </w:p>
    <w:p w14:paraId="51B65B74" w14:textId="77777777" w:rsidR="00000000" w:rsidRDefault="00581103">
      <w:pPr>
        <w:pStyle w:val="ac"/>
        <w:bidi/>
        <w:rPr>
          <w:rFonts w:hint="cs"/>
          <w:rtl/>
        </w:rPr>
      </w:pPr>
      <w:r>
        <w:rPr>
          <w:rFonts w:hint="cs"/>
          <w:rtl/>
        </w:rPr>
        <w:t>בעד ההסתייגות - 32</w:t>
      </w:r>
    </w:p>
    <w:p w14:paraId="5BDF522C" w14:textId="77777777" w:rsidR="00000000" w:rsidRDefault="00581103">
      <w:pPr>
        <w:pStyle w:val="ac"/>
        <w:bidi/>
        <w:rPr>
          <w:rFonts w:hint="cs"/>
          <w:rtl/>
        </w:rPr>
      </w:pPr>
      <w:r>
        <w:rPr>
          <w:rFonts w:hint="cs"/>
          <w:rtl/>
        </w:rPr>
        <w:t xml:space="preserve"> נגד - 48</w:t>
      </w:r>
    </w:p>
    <w:p w14:paraId="21604471" w14:textId="77777777" w:rsidR="00000000" w:rsidRDefault="00581103">
      <w:pPr>
        <w:pStyle w:val="ac"/>
        <w:bidi/>
        <w:rPr>
          <w:rFonts w:hint="cs"/>
          <w:rtl/>
        </w:rPr>
      </w:pPr>
      <w:r>
        <w:rPr>
          <w:rFonts w:hint="cs"/>
          <w:rtl/>
        </w:rPr>
        <w:t>נמנעים - 1</w:t>
      </w:r>
    </w:p>
    <w:p w14:paraId="052E7075" w14:textId="77777777" w:rsidR="00000000" w:rsidRDefault="00581103">
      <w:pPr>
        <w:pStyle w:val="ad"/>
        <w:bidi/>
        <w:rPr>
          <w:rFonts w:hint="cs"/>
          <w:rtl/>
        </w:rPr>
      </w:pPr>
      <w:r>
        <w:rPr>
          <w:rFonts w:hint="cs"/>
          <w:rtl/>
        </w:rPr>
        <w:t>ההסתייגות של חבר הכנסת יצחק הרצוג לסעיף 4 לא נתקבלה.</w:t>
      </w:r>
    </w:p>
    <w:p w14:paraId="619CDDF7" w14:textId="77777777" w:rsidR="00000000" w:rsidRDefault="00581103">
      <w:pPr>
        <w:pStyle w:val="a0"/>
        <w:rPr>
          <w:rFonts w:hint="cs"/>
          <w:rtl/>
        </w:rPr>
      </w:pPr>
    </w:p>
    <w:p w14:paraId="59FC460A" w14:textId="77777777" w:rsidR="00000000" w:rsidRDefault="00581103">
      <w:pPr>
        <w:pStyle w:val="af1"/>
        <w:rPr>
          <w:rtl/>
        </w:rPr>
      </w:pPr>
      <w:r>
        <w:rPr>
          <w:rtl/>
        </w:rPr>
        <w:t>היו"ר ראובן ריבלין:</w:t>
      </w:r>
    </w:p>
    <w:p w14:paraId="3E17CA65" w14:textId="77777777" w:rsidR="00000000" w:rsidRDefault="00581103">
      <w:pPr>
        <w:pStyle w:val="a0"/>
        <w:rPr>
          <w:rtl/>
        </w:rPr>
      </w:pPr>
    </w:p>
    <w:p w14:paraId="31BC5996" w14:textId="77777777" w:rsidR="00000000" w:rsidRDefault="00581103">
      <w:pPr>
        <w:pStyle w:val="a0"/>
        <w:rPr>
          <w:rFonts w:hint="cs"/>
          <w:rtl/>
        </w:rPr>
      </w:pPr>
      <w:r>
        <w:rPr>
          <w:rFonts w:hint="cs"/>
          <w:rtl/>
        </w:rPr>
        <w:t xml:space="preserve">48 נגד, 32 בעד, נמנע אחד. אני קובע שההסתייגות לא נתקבלה. </w:t>
      </w:r>
    </w:p>
    <w:p w14:paraId="21C5A19E" w14:textId="77777777" w:rsidR="00000000" w:rsidRDefault="00581103">
      <w:pPr>
        <w:pStyle w:val="a0"/>
        <w:rPr>
          <w:rFonts w:hint="cs"/>
          <w:rtl/>
        </w:rPr>
      </w:pPr>
    </w:p>
    <w:p w14:paraId="35D5E0DF" w14:textId="77777777" w:rsidR="00000000" w:rsidRDefault="00581103">
      <w:pPr>
        <w:pStyle w:val="a0"/>
        <w:rPr>
          <w:rFonts w:hint="cs"/>
          <w:rtl/>
        </w:rPr>
      </w:pPr>
      <w:r>
        <w:rPr>
          <w:rFonts w:hint="cs"/>
          <w:rtl/>
        </w:rPr>
        <w:t>רבותי ח</w:t>
      </w:r>
      <w:r>
        <w:rPr>
          <w:rFonts w:hint="cs"/>
          <w:rtl/>
        </w:rPr>
        <w:t>ברי הכנסת, לסעיפים - - -</w:t>
      </w:r>
    </w:p>
    <w:p w14:paraId="6920A6DF" w14:textId="77777777" w:rsidR="00000000" w:rsidRDefault="00581103">
      <w:pPr>
        <w:pStyle w:val="a0"/>
        <w:rPr>
          <w:rFonts w:hint="cs"/>
          <w:rtl/>
        </w:rPr>
      </w:pPr>
    </w:p>
    <w:p w14:paraId="24AEAD61" w14:textId="77777777" w:rsidR="00000000" w:rsidRDefault="00581103">
      <w:pPr>
        <w:pStyle w:val="af0"/>
        <w:rPr>
          <w:rtl/>
        </w:rPr>
      </w:pPr>
      <w:r>
        <w:rPr>
          <w:rFonts w:hint="eastAsia"/>
          <w:rtl/>
        </w:rPr>
        <w:t>קריאות</w:t>
      </w:r>
      <w:r>
        <w:rPr>
          <w:rtl/>
        </w:rPr>
        <w:t>:</w:t>
      </w:r>
    </w:p>
    <w:p w14:paraId="5C3E1916" w14:textId="77777777" w:rsidR="00000000" w:rsidRDefault="00581103">
      <w:pPr>
        <w:pStyle w:val="a0"/>
        <w:rPr>
          <w:rFonts w:hint="cs"/>
          <w:rtl/>
        </w:rPr>
      </w:pPr>
    </w:p>
    <w:p w14:paraId="55553955" w14:textId="77777777" w:rsidR="00000000" w:rsidRDefault="00581103">
      <w:pPr>
        <w:pStyle w:val="a0"/>
        <w:ind w:firstLine="720"/>
        <w:rPr>
          <w:rFonts w:hint="cs"/>
          <w:rtl/>
        </w:rPr>
      </w:pPr>
      <w:r>
        <w:rPr>
          <w:rFonts w:hint="cs"/>
          <w:rtl/>
        </w:rPr>
        <w:t>סעיפים 4 עד 8.</w:t>
      </w:r>
    </w:p>
    <w:p w14:paraId="418551A3" w14:textId="77777777" w:rsidR="00000000" w:rsidRDefault="00581103">
      <w:pPr>
        <w:pStyle w:val="a0"/>
        <w:ind w:firstLine="720"/>
        <w:rPr>
          <w:rFonts w:hint="cs"/>
          <w:rtl/>
        </w:rPr>
      </w:pPr>
    </w:p>
    <w:p w14:paraId="3299B94D" w14:textId="77777777" w:rsidR="00000000" w:rsidRDefault="00581103">
      <w:pPr>
        <w:pStyle w:val="a0"/>
        <w:ind w:firstLine="720"/>
        <w:rPr>
          <w:rFonts w:hint="cs"/>
          <w:rtl/>
        </w:rPr>
      </w:pPr>
    </w:p>
    <w:p w14:paraId="4E6685B4" w14:textId="77777777" w:rsidR="00000000" w:rsidRDefault="00581103">
      <w:pPr>
        <w:pStyle w:val="af1"/>
        <w:rPr>
          <w:rtl/>
        </w:rPr>
      </w:pPr>
      <w:r>
        <w:rPr>
          <w:rtl/>
        </w:rPr>
        <w:t>היו"ר ראובן ריבלין:</w:t>
      </w:r>
    </w:p>
    <w:p w14:paraId="4E243636" w14:textId="77777777" w:rsidR="00000000" w:rsidRDefault="00581103">
      <w:pPr>
        <w:pStyle w:val="a0"/>
        <w:rPr>
          <w:rtl/>
        </w:rPr>
      </w:pPr>
    </w:p>
    <w:p w14:paraId="5E409E11" w14:textId="77777777" w:rsidR="00000000" w:rsidRDefault="00581103">
      <w:pPr>
        <w:pStyle w:val="a0"/>
        <w:rPr>
          <w:rFonts w:hint="cs"/>
          <w:rtl/>
        </w:rPr>
      </w:pPr>
      <w:r>
        <w:rPr>
          <w:rFonts w:hint="cs"/>
          <w:rtl/>
        </w:rPr>
        <w:t>לסעיף 5 עד 8 אין הסתייגויות, לכן אנחנו יכולים להצביע כהצעת הוועדה. מסעיף 4 עד 8, לרבות 4 ולרבות 8. אנחנו נעשה זאת בהרמת יד. מי בעד סעיפים 4 עד 8 לפי נוסח הוועדה - ירים את ידו. תודה רב</w:t>
      </w:r>
      <w:r>
        <w:rPr>
          <w:rFonts w:hint="cs"/>
          <w:rtl/>
        </w:rPr>
        <w:t xml:space="preserve">ה, נא להוריד. מי נגד? תודה רבה, נא להוריד. מי נמנע? תודה רבה, נא להוריד. </w:t>
      </w:r>
    </w:p>
    <w:p w14:paraId="6FFCD3F4" w14:textId="77777777" w:rsidR="00000000" w:rsidRDefault="00581103">
      <w:pPr>
        <w:pStyle w:val="a0"/>
        <w:ind w:firstLine="0"/>
        <w:rPr>
          <w:rFonts w:hint="cs"/>
          <w:rtl/>
        </w:rPr>
      </w:pPr>
    </w:p>
    <w:p w14:paraId="515C396A" w14:textId="77777777" w:rsidR="00000000" w:rsidRDefault="00581103">
      <w:pPr>
        <w:pStyle w:val="ab"/>
        <w:bidi/>
        <w:rPr>
          <w:rFonts w:hint="cs"/>
          <w:rtl/>
        </w:rPr>
      </w:pPr>
      <w:r>
        <w:rPr>
          <w:rFonts w:hint="cs"/>
          <w:rtl/>
        </w:rPr>
        <w:t>הצבעה</w:t>
      </w:r>
    </w:p>
    <w:p w14:paraId="5A13886C" w14:textId="77777777" w:rsidR="00000000" w:rsidRDefault="00581103">
      <w:pPr>
        <w:pStyle w:val="a0"/>
        <w:ind w:firstLine="0"/>
        <w:jc w:val="center"/>
        <w:rPr>
          <w:rFonts w:hint="cs"/>
          <w:b/>
          <w:bCs/>
          <w:u w:val="single"/>
          <w:rtl/>
        </w:rPr>
      </w:pPr>
    </w:p>
    <w:p w14:paraId="3A658D2C" w14:textId="77777777" w:rsidR="00000000" w:rsidRDefault="00581103">
      <w:pPr>
        <w:pStyle w:val="ad"/>
        <w:bidi/>
        <w:rPr>
          <w:rFonts w:hint="cs"/>
          <w:rtl/>
        </w:rPr>
      </w:pPr>
      <w:r>
        <w:rPr>
          <w:rFonts w:hint="cs"/>
          <w:rtl/>
        </w:rPr>
        <w:t xml:space="preserve">סעיפים 4-8, כהצעת הוועדה,  נתקבלו. </w:t>
      </w:r>
    </w:p>
    <w:p w14:paraId="64E5A713" w14:textId="77777777" w:rsidR="00000000" w:rsidRDefault="00581103">
      <w:pPr>
        <w:pStyle w:val="a0"/>
        <w:ind w:firstLine="0"/>
        <w:jc w:val="center"/>
        <w:rPr>
          <w:rFonts w:hint="cs"/>
          <w:rtl/>
        </w:rPr>
      </w:pPr>
    </w:p>
    <w:p w14:paraId="594778CA" w14:textId="77777777" w:rsidR="00000000" w:rsidRDefault="00581103">
      <w:pPr>
        <w:pStyle w:val="af1"/>
        <w:rPr>
          <w:rtl/>
        </w:rPr>
      </w:pPr>
      <w:r>
        <w:rPr>
          <w:rtl/>
        </w:rPr>
        <w:t>היו"ר ראובן ריבלין:</w:t>
      </w:r>
    </w:p>
    <w:p w14:paraId="25F1C503" w14:textId="77777777" w:rsidR="00000000" w:rsidRDefault="00581103">
      <w:pPr>
        <w:pStyle w:val="a0"/>
        <w:rPr>
          <w:rtl/>
        </w:rPr>
      </w:pPr>
    </w:p>
    <w:p w14:paraId="471FBF95" w14:textId="77777777" w:rsidR="00000000" w:rsidRDefault="00581103">
      <w:pPr>
        <w:pStyle w:val="a0"/>
        <w:rPr>
          <w:rFonts w:hint="cs"/>
          <w:rtl/>
        </w:rPr>
      </w:pPr>
      <w:r>
        <w:rPr>
          <w:rFonts w:hint="cs"/>
          <w:rtl/>
        </w:rPr>
        <w:t xml:space="preserve">אני קובע שסעיפים 4 עד 8 נתקבלו כנוסח הוועדה. </w:t>
      </w:r>
    </w:p>
    <w:p w14:paraId="28059983" w14:textId="77777777" w:rsidR="00000000" w:rsidRDefault="00581103">
      <w:pPr>
        <w:pStyle w:val="a0"/>
        <w:rPr>
          <w:rFonts w:hint="cs"/>
          <w:rtl/>
        </w:rPr>
      </w:pPr>
    </w:p>
    <w:p w14:paraId="79DEFD05" w14:textId="77777777" w:rsidR="00000000" w:rsidRDefault="00581103">
      <w:pPr>
        <w:pStyle w:val="a0"/>
        <w:rPr>
          <w:rFonts w:hint="cs"/>
          <w:rtl/>
        </w:rPr>
      </w:pPr>
      <w:r>
        <w:rPr>
          <w:rFonts w:hint="cs"/>
          <w:rtl/>
        </w:rPr>
        <w:t>פרק ג'. לשם הפרק אין הסתייגויות. לסעיף 9 יש הסתייגות של קבוצת אורון-ש</w:t>
      </w:r>
      <w:r>
        <w:rPr>
          <w:rFonts w:hint="cs"/>
          <w:rtl/>
        </w:rPr>
        <w:t>וחט. להצביע, חבר הכנסת אורון?</w:t>
      </w:r>
    </w:p>
    <w:p w14:paraId="7A9D9F20" w14:textId="77777777" w:rsidR="00000000" w:rsidRDefault="00581103">
      <w:pPr>
        <w:pStyle w:val="a0"/>
        <w:rPr>
          <w:rFonts w:hint="cs"/>
          <w:rtl/>
        </w:rPr>
      </w:pPr>
    </w:p>
    <w:p w14:paraId="0BEE87A3" w14:textId="77777777" w:rsidR="00000000" w:rsidRDefault="00581103">
      <w:pPr>
        <w:pStyle w:val="af0"/>
        <w:rPr>
          <w:rtl/>
        </w:rPr>
      </w:pPr>
      <w:r>
        <w:rPr>
          <w:rFonts w:hint="eastAsia"/>
          <w:rtl/>
        </w:rPr>
        <w:t>חיים</w:t>
      </w:r>
      <w:r>
        <w:rPr>
          <w:rtl/>
        </w:rPr>
        <w:t xml:space="preserve"> אורון (יחד):</w:t>
      </w:r>
    </w:p>
    <w:p w14:paraId="58D6392D" w14:textId="77777777" w:rsidR="00000000" w:rsidRDefault="00581103">
      <w:pPr>
        <w:pStyle w:val="a0"/>
        <w:rPr>
          <w:rFonts w:hint="cs"/>
          <w:rtl/>
        </w:rPr>
      </w:pPr>
    </w:p>
    <w:p w14:paraId="2D5C5FB2" w14:textId="77777777" w:rsidR="00000000" w:rsidRDefault="00581103">
      <w:pPr>
        <w:pStyle w:val="a0"/>
        <w:rPr>
          <w:rFonts w:hint="cs"/>
          <w:rtl/>
        </w:rPr>
      </w:pPr>
      <w:r>
        <w:rPr>
          <w:rFonts w:hint="cs"/>
          <w:rtl/>
        </w:rPr>
        <w:t xml:space="preserve">כן, להצביע. </w:t>
      </w:r>
    </w:p>
    <w:p w14:paraId="4BCFFC2A" w14:textId="77777777" w:rsidR="00000000" w:rsidRDefault="00581103">
      <w:pPr>
        <w:pStyle w:val="a0"/>
        <w:rPr>
          <w:rFonts w:hint="cs"/>
          <w:rtl/>
        </w:rPr>
      </w:pPr>
    </w:p>
    <w:p w14:paraId="0509C28F" w14:textId="77777777" w:rsidR="00000000" w:rsidRDefault="00581103">
      <w:pPr>
        <w:pStyle w:val="af1"/>
        <w:rPr>
          <w:rtl/>
        </w:rPr>
      </w:pPr>
      <w:r>
        <w:rPr>
          <w:rtl/>
        </w:rPr>
        <w:t>היו"ר ראובן ריבלין:</w:t>
      </w:r>
    </w:p>
    <w:p w14:paraId="62799F9F" w14:textId="77777777" w:rsidR="00000000" w:rsidRDefault="00581103">
      <w:pPr>
        <w:pStyle w:val="a0"/>
        <w:rPr>
          <w:rtl/>
        </w:rPr>
      </w:pPr>
    </w:p>
    <w:p w14:paraId="6EED6F06" w14:textId="77777777" w:rsidR="00000000" w:rsidRDefault="00581103">
      <w:pPr>
        <w:pStyle w:val="a0"/>
        <w:rPr>
          <w:rFonts w:hint="cs"/>
          <w:rtl/>
        </w:rPr>
      </w:pPr>
      <w:r>
        <w:rPr>
          <w:rFonts w:hint="cs"/>
          <w:rtl/>
        </w:rPr>
        <w:t xml:space="preserve">אני יכול להצביע על ההסתייגות? בבקשה. בהרמת יד? בבקשה. </w:t>
      </w:r>
    </w:p>
    <w:p w14:paraId="25C93856" w14:textId="77777777" w:rsidR="00000000" w:rsidRDefault="00581103">
      <w:pPr>
        <w:pStyle w:val="a0"/>
        <w:rPr>
          <w:rFonts w:hint="cs"/>
          <w:rtl/>
        </w:rPr>
      </w:pPr>
    </w:p>
    <w:p w14:paraId="3382F829" w14:textId="77777777" w:rsidR="00000000" w:rsidRDefault="00581103">
      <w:pPr>
        <w:pStyle w:val="a0"/>
        <w:rPr>
          <w:rFonts w:hint="cs"/>
          <w:rtl/>
        </w:rPr>
      </w:pPr>
      <w:r>
        <w:rPr>
          <w:rFonts w:hint="cs"/>
          <w:rtl/>
        </w:rPr>
        <w:t xml:space="preserve">מי בעד ההסתייגות של קבוצת אורון-שוחט לסעיף 9 - ירים את ידו. נא להוריד. מי נגד? תודה רבה, נא להוריד. </w:t>
      </w:r>
    </w:p>
    <w:p w14:paraId="42770A39" w14:textId="77777777" w:rsidR="00000000" w:rsidRDefault="00581103">
      <w:pPr>
        <w:pStyle w:val="a0"/>
        <w:rPr>
          <w:rFonts w:hint="cs"/>
          <w:rtl/>
        </w:rPr>
      </w:pPr>
    </w:p>
    <w:p w14:paraId="6BCFF190" w14:textId="77777777" w:rsidR="00000000" w:rsidRDefault="00581103">
      <w:pPr>
        <w:pStyle w:val="ab"/>
        <w:bidi/>
        <w:rPr>
          <w:rFonts w:hint="cs"/>
          <w:rtl/>
        </w:rPr>
      </w:pPr>
      <w:r>
        <w:rPr>
          <w:rFonts w:hint="cs"/>
          <w:rtl/>
        </w:rPr>
        <w:t>הצבעה</w:t>
      </w:r>
    </w:p>
    <w:p w14:paraId="23731EBF" w14:textId="77777777" w:rsidR="00000000" w:rsidRDefault="00581103">
      <w:pPr>
        <w:pStyle w:val="a0"/>
        <w:jc w:val="center"/>
        <w:rPr>
          <w:rFonts w:hint="cs"/>
          <w:b/>
          <w:bCs/>
          <w:rtl/>
        </w:rPr>
      </w:pPr>
    </w:p>
    <w:p w14:paraId="126F3B90" w14:textId="77777777" w:rsidR="00000000" w:rsidRDefault="00581103">
      <w:pPr>
        <w:pStyle w:val="ad"/>
        <w:bidi/>
        <w:rPr>
          <w:rFonts w:hint="cs"/>
          <w:rtl/>
        </w:rPr>
      </w:pPr>
      <w:r>
        <w:rPr>
          <w:rFonts w:hint="cs"/>
          <w:rtl/>
        </w:rPr>
        <w:t>ההסתיי</w:t>
      </w:r>
      <w:r>
        <w:rPr>
          <w:rFonts w:hint="cs"/>
          <w:rtl/>
        </w:rPr>
        <w:t>גות של קבוצת חברי הכנסת חיים אורון ואברהם בייגה שוחט לסעיף 9 לא נתקבלה.</w:t>
      </w:r>
    </w:p>
    <w:p w14:paraId="504CC34D" w14:textId="77777777" w:rsidR="00000000" w:rsidRDefault="00581103">
      <w:pPr>
        <w:pStyle w:val="a0"/>
        <w:rPr>
          <w:rFonts w:hint="cs"/>
          <w:rtl/>
        </w:rPr>
      </w:pPr>
    </w:p>
    <w:p w14:paraId="2BED3F75" w14:textId="77777777" w:rsidR="00000000" w:rsidRDefault="00581103">
      <w:pPr>
        <w:pStyle w:val="af1"/>
        <w:rPr>
          <w:rtl/>
        </w:rPr>
      </w:pPr>
      <w:r>
        <w:rPr>
          <w:rtl/>
        </w:rPr>
        <w:t>היו"ר ראובן ריבלין:</w:t>
      </w:r>
    </w:p>
    <w:p w14:paraId="47A84737" w14:textId="77777777" w:rsidR="00000000" w:rsidRDefault="00581103">
      <w:pPr>
        <w:pStyle w:val="a0"/>
        <w:rPr>
          <w:rFonts w:hint="cs"/>
          <w:rtl/>
        </w:rPr>
      </w:pPr>
    </w:p>
    <w:p w14:paraId="1DC0EF69" w14:textId="77777777" w:rsidR="00000000" w:rsidRDefault="00581103">
      <w:pPr>
        <w:pStyle w:val="a0"/>
        <w:rPr>
          <w:rFonts w:hint="cs"/>
          <w:rtl/>
        </w:rPr>
      </w:pPr>
      <w:r>
        <w:rPr>
          <w:rFonts w:hint="cs"/>
          <w:rtl/>
        </w:rPr>
        <w:t xml:space="preserve">אני קובע שההסתייגות לא נתקבלה. </w:t>
      </w:r>
    </w:p>
    <w:p w14:paraId="0DAD4E3D" w14:textId="77777777" w:rsidR="00000000" w:rsidRDefault="00581103">
      <w:pPr>
        <w:pStyle w:val="a0"/>
        <w:rPr>
          <w:rFonts w:hint="cs"/>
          <w:rtl/>
        </w:rPr>
      </w:pPr>
    </w:p>
    <w:p w14:paraId="4C9F2B63" w14:textId="77777777" w:rsidR="00000000" w:rsidRDefault="00581103">
      <w:pPr>
        <w:pStyle w:val="a0"/>
        <w:rPr>
          <w:rFonts w:hint="cs"/>
          <w:rtl/>
        </w:rPr>
      </w:pPr>
      <w:r>
        <w:rPr>
          <w:rFonts w:hint="cs"/>
          <w:rtl/>
        </w:rPr>
        <w:t>חברי הכנסת יצחק הרצוג, עמיר פרץ, חיים כץ, אלי אפללו, דוד טל, יעקב ליצמן, מוחמד ברכה, עסאם מח'ול, אחמד טיבי, אורית נוקד וקבוצת אור</w:t>
      </w:r>
      <w:r>
        <w:rPr>
          <w:rFonts w:hint="cs"/>
          <w:rtl/>
        </w:rPr>
        <w:t xml:space="preserve">ון-שוחט, האם להצביע, מישהו שאמרתי את שמו? אתה מבקש להסיר. כן. בבקשה. מישהו ממי שקראתי בשמו - לא מבקשים להסיר? מבקשים להצביע. </w:t>
      </w:r>
    </w:p>
    <w:p w14:paraId="11505BC5" w14:textId="77777777" w:rsidR="00000000" w:rsidRDefault="00581103">
      <w:pPr>
        <w:pStyle w:val="a0"/>
        <w:rPr>
          <w:rFonts w:hint="cs"/>
          <w:rtl/>
        </w:rPr>
      </w:pPr>
    </w:p>
    <w:p w14:paraId="52DD5022" w14:textId="77777777" w:rsidR="00000000" w:rsidRDefault="00581103">
      <w:pPr>
        <w:pStyle w:val="af0"/>
        <w:rPr>
          <w:rtl/>
        </w:rPr>
      </w:pPr>
      <w:r>
        <w:rPr>
          <w:rFonts w:hint="eastAsia"/>
          <w:rtl/>
        </w:rPr>
        <w:t>יצחק</w:t>
      </w:r>
      <w:r>
        <w:rPr>
          <w:rtl/>
        </w:rPr>
        <w:t xml:space="preserve"> הרצוג (העבודה-מימד):</w:t>
      </w:r>
    </w:p>
    <w:p w14:paraId="0F5811B4" w14:textId="77777777" w:rsidR="00000000" w:rsidRDefault="00581103">
      <w:pPr>
        <w:pStyle w:val="a0"/>
        <w:rPr>
          <w:rFonts w:hint="cs"/>
          <w:rtl/>
        </w:rPr>
      </w:pPr>
    </w:p>
    <w:p w14:paraId="40ABE8B4" w14:textId="77777777" w:rsidR="00000000" w:rsidRDefault="00581103">
      <w:pPr>
        <w:pStyle w:val="a0"/>
        <w:rPr>
          <w:rFonts w:hint="cs"/>
          <w:rtl/>
        </w:rPr>
      </w:pPr>
      <w:r>
        <w:rPr>
          <w:rFonts w:hint="cs"/>
          <w:rtl/>
        </w:rPr>
        <w:t xml:space="preserve">לא, להסיר. </w:t>
      </w:r>
    </w:p>
    <w:p w14:paraId="1E0B11B7" w14:textId="77777777" w:rsidR="00000000" w:rsidRDefault="00581103">
      <w:pPr>
        <w:pStyle w:val="a0"/>
        <w:rPr>
          <w:rFonts w:hint="cs"/>
          <w:rtl/>
        </w:rPr>
      </w:pPr>
    </w:p>
    <w:p w14:paraId="29B36888" w14:textId="77777777" w:rsidR="00000000" w:rsidRDefault="00581103">
      <w:pPr>
        <w:pStyle w:val="af0"/>
        <w:rPr>
          <w:rtl/>
        </w:rPr>
      </w:pPr>
      <w:r>
        <w:rPr>
          <w:rFonts w:hint="eastAsia"/>
          <w:rtl/>
        </w:rPr>
        <w:t>אורית</w:t>
      </w:r>
      <w:r>
        <w:rPr>
          <w:rtl/>
        </w:rPr>
        <w:t xml:space="preserve"> נוקד (העבודה-מימד):</w:t>
      </w:r>
    </w:p>
    <w:p w14:paraId="62BDF515" w14:textId="77777777" w:rsidR="00000000" w:rsidRDefault="00581103">
      <w:pPr>
        <w:pStyle w:val="a0"/>
        <w:rPr>
          <w:rFonts w:hint="cs"/>
          <w:rtl/>
        </w:rPr>
      </w:pPr>
    </w:p>
    <w:p w14:paraId="2C701201" w14:textId="77777777" w:rsidR="00000000" w:rsidRDefault="00581103">
      <w:pPr>
        <w:pStyle w:val="a0"/>
        <w:rPr>
          <w:rFonts w:hint="cs"/>
          <w:rtl/>
        </w:rPr>
      </w:pPr>
      <w:r>
        <w:rPr>
          <w:rFonts w:hint="cs"/>
          <w:rtl/>
        </w:rPr>
        <w:t xml:space="preserve">להסיר. </w:t>
      </w:r>
    </w:p>
    <w:p w14:paraId="626F6F00" w14:textId="77777777" w:rsidR="00000000" w:rsidRDefault="00581103">
      <w:pPr>
        <w:pStyle w:val="a0"/>
        <w:rPr>
          <w:rFonts w:hint="cs"/>
          <w:rtl/>
        </w:rPr>
      </w:pPr>
    </w:p>
    <w:p w14:paraId="68024D81" w14:textId="77777777" w:rsidR="00000000" w:rsidRDefault="00581103">
      <w:pPr>
        <w:pStyle w:val="af1"/>
        <w:rPr>
          <w:rtl/>
        </w:rPr>
      </w:pPr>
      <w:r>
        <w:rPr>
          <w:rtl/>
        </w:rPr>
        <w:t>היו"ר ראובן ריבלין:</w:t>
      </w:r>
    </w:p>
    <w:p w14:paraId="3B644D64" w14:textId="77777777" w:rsidR="00000000" w:rsidRDefault="00581103">
      <w:pPr>
        <w:pStyle w:val="a0"/>
        <w:rPr>
          <w:rtl/>
        </w:rPr>
      </w:pPr>
    </w:p>
    <w:p w14:paraId="11F9D504" w14:textId="77777777" w:rsidR="00000000" w:rsidRDefault="00581103">
      <w:pPr>
        <w:pStyle w:val="a0"/>
        <w:rPr>
          <w:rFonts w:hint="cs"/>
          <w:rtl/>
        </w:rPr>
      </w:pPr>
      <w:r>
        <w:rPr>
          <w:rFonts w:hint="cs"/>
          <w:rtl/>
        </w:rPr>
        <w:t>להסיר? כולם להסיר? תודה רבה. ובכ</w:t>
      </w:r>
      <w:r>
        <w:rPr>
          <w:rFonts w:hint="cs"/>
          <w:rtl/>
        </w:rPr>
        <w:t>ן,  חבר הכנסת יצחק הרצוג?</w:t>
      </w:r>
    </w:p>
    <w:p w14:paraId="386DAC35" w14:textId="77777777" w:rsidR="00000000" w:rsidRDefault="00581103">
      <w:pPr>
        <w:pStyle w:val="a0"/>
        <w:rPr>
          <w:rFonts w:hint="cs"/>
          <w:rtl/>
        </w:rPr>
      </w:pPr>
    </w:p>
    <w:p w14:paraId="6274381B" w14:textId="77777777" w:rsidR="00000000" w:rsidRDefault="00581103">
      <w:pPr>
        <w:pStyle w:val="af0"/>
        <w:rPr>
          <w:rtl/>
        </w:rPr>
      </w:pPr>
      <w:r>
        <w:rPr>
          <w:rFonts w:hint="eastAsia"/>
          <w:rtl/>
        </w:rPr>
        <w:t>יצחק</w:t>
      </w:r>
      <w:r>
        <w:rPr>
          <w:rtl/>
        </w:rPr>
        <w:t xml:space="preserve"> הרצוג (העבודה-מימד):</w:t>
      </w:r>
    </w:p>
    <w:p w14:paraId="1F994F42" w14:textId="77777777" w:rsidR="00000000" w:rsidRDefault="00581103">
      <w:pPr>
        <w:pStyle w:val="a0"/>
        <w:rPr>
          <w:rFonts w:hint="cs"/>
          <w:rtl/>
        </w:rPr>
      </w:pPr>
    </w:p>
    <w:p w14:paraId="57825C95" w14:textId="77777777" w:rsidR="00000000" w:rsidRDefault="00581103">
      <w:pPr>
        <w:pStyle w:val="a0"/>
        <w:rPr>
          <w:rFonts w:hint="cs"/>
          <w:rtl/>
        </w:rPr>
      </w:pPr>
      <w:r>
        <w:rPr>
          <w:rFonts w:hint="cs"/>
          <w:rtl/>
        </w:rPr>
        <w:t xml:space="preserve">להצביע. </w:t>
      </w:r>
    </w:p>
    <w:p w14:paraId="3F26B684" w14:textId="77777777" w:rsidR="00000000" w:rsidRDefault="00581103">
      <w:pPr>
        <w:pStyle w:val="a0"/>
        <w:rPr>
          <w:rFonts w:hint="cs"/>
          <w:rtl/>
        </w:rPr>
      </w:pPr>
    </w:p>
    <w:p w14:paraId="4B34BF7E" w14:textId="77777777" w:rsidR="00000000" w:rsidRDefault="00581103">
      <w:pPr>
        <w:pStyle w:val="af1"/>
        <w:rPr>
          <w:rtl/>
        </w:rPr>
      </w:pPr>
      <w:r>
        <w:rPr>
          <w:rtl/>
        </w:rPr>
        <w:t>היו"ר ראובן ריבלין:</w:t>
      </w:r>
    </w:p>
    <w:p w14:paraId="41A320EF" w14:textId="77777777" w:rsidR="00000000" w:rsidRDefault="00581103">
      <w:pPr>
        <w:pStyle w:val="a0"/>
        <w:rPr>
          <w:rtl/>
        </w:rPr>
      </w:pPr>
    </w:p>
    <w:p w14:paraId="2A335AB3" w14:textId="77777777" w:rsidR="00000000" w:rsidRDefault="00581103">
      <w:pPr>
        <w:pStyle w:val="a0"/>
        <w:rPr>
          <w:rFonts w:hint="cs"/>
          <w:rtl/>
        </w:rPr>
      </w:pPr>
      <w:r>
        <w:rPr>
          <w:rFonts w:hint="cs"/>
          <w:rtl/>
        </w:rPr>
        <w:t>זאת אומרת, אני מצביע רק על הסתייגותו של חבר הכנסת הרצוג. כן? האם להצביע אלקטרונית או ביד?</w:t>
      </w:r>
    </w:p>
    <w:p w14:paraId="0F2B51C2" w14:textId="77777777" w:rsidR="00000000" w:rsidRDefault="00581103">
      <w:pPr>
        <w:pStyle w:val="a0"/>
        <w:rPr>
          <w:rFonts w:hint="cs"/>
          <w:rtl/>
        </w:rPr>
      </w:pPr>
    </w:p>
    <w:p w14:paraId="0BEC32F5" w14:textId="77777777" w:rsidR="00000000" w:rsidRDefault="00581103">
      <w:pPr>
        <w:pStyle w:val="af0"/>
        <w:rPr>
          <w:rtl/>
        </w:rPr>
      </w:pPr>
      <w:r>
        <w:rPr>
          <w:rFonts w:hint="eastAsia"/>
          <w:rtl/>
        </w:rPr>
        <w:t>יצחק</w:t>
      </w:r>
      <w:r>
        <w:rPr>
          <w:rtl/>
        </w:rPr>
        <w:t xml:space="preserve"> הרצוג (העבודה-מימד):</w:t>
      </w:r>
    </w:p>
    <w:p w14:paraId="7F6B8C4F" w14:textId="77777777" w:rsidR="00000000" w:rsidRDefault="00581103">
      <w:pPr>
        <w:pStyle w:val="a0"/>
        <w:rPr>
          <w:rFonts w:hint="cs"/>
          <w:rtl/>
        </w:rPr>
      </w:pPr>
    </w:p>
    <w:p w14:paraId="5BF2B273" w14:textId="77777777" w:rsidR="00000000" w:rsidRDefault="00581103">
      <w:pPr>
        <w:pStyle w:val="a0"/>
        <w:rPr>
          <w:rFonts w:hint="cs"/>
          <w:rtl/>
        </w:rPr>
      </w:pPr>
      <w:r>
        <w:rPr>
          <w:rFonts w:hint="cs"/>
          <w:rtl/>
        </w:rPr>
        <w:t>ידני.</w:t>
      </w:r>
    </w:p>
    <w:p w14:paraId="08B4DA72" w14:textId="77777777" w:rsidR="00000000" w:rsidRDefault="00581103">
      <w:pPr>
        <w:pStyle w:val="a0"/>
        <w:rPr>
          <w:rFonts w:hint="cs"/>
          <w:rtl/>
        </w:rPr>
      </w:pPr>
    </w:p>
    <w:p w14:paraId="1D2CF3C6" w14:textId="77777777" w:rsidR="00000000" w:rsidRDefault="00581103">
      <w:pPr>
        <w:pStyle w:val="af1"/>
        <w:rPr>
          <w:rtl/>
        </w:rPr>
      </w:pPr>
      <w:r>
        <w:rPr>
          <w:rtl/>
        </w:rPr>
        <w:t>היו"ר ראובן ריבלין:</w:t>
      </w:r>
    </w:p>
    <w:p w14:paraId="6090BAC9" w14:textId="77777777" w:rsidR="00000000" w:rsidRDefault="00581103">
      <w:pPr>
        <w:pStyle w:val="a0"/>
        <w:rPr>
          <w:rtl/>
        </w:rPr>
      </w:pPr>
    </w:p>
    <w:p w14:paraId="2B5A9247" w14:textId="77777777" w:rsidR="00000000" w:rsidRDefault="00581103">
      <w:pPr>
        <w:pStyle w:val="a0"/>
        <w:rPr>
          <w:rFonts w:hint="cs"/>
          <w:rtl/>
        </w:rPr>
      </w:pPr>
      <w:r>
        <w:rPr>
          <w:rFonts w:hint="cs"/>
          <w:rtl/>
        </w:rPr>
        <w:t xml:space="preserve">ידני. בבקשה. </w:t>
      </w:r>
    </w:p>
    <w:p w14:paraId="4CAA7ECA" w14:textId="77777777" w:rsidR="00000000" w:rsidRDefault="00581103">
      <w:pPr>
        <w:pStyle w:val="a0"/>
        <w:rPr>
          <w:rFonts w:hint="cs"/>
          <w:rtl/>
        </w:rPr>
      </w:pPr>
    </w:p>
    <w:p w14:paraId="43CEF2C9" w14:textId="77777777" w:rsidR="00000000" w:rsidRDefault="00581103">
      <w:pPr>
        <w:pStyle w:val="a0"/>
        <w:rPr>
          <w:rFonts w:hint="cs"/>
          <w:rtl/>
        </w:rPr>
      </w:pPr>
      <w:r>
        <w:rPr>
          <w:rFonts w:hint="cs"/>
          <w:rtl/>
        </w:rPr>
        <w:t>מי בעד ההס</w:t>
      </w:r>
      <w:r>
        <w:rPr>
          <w:rFonts w:hint="cs"/>
          <w:rtl/>
        </w:rPr>
        <w:t xml:space="preserve">תייגות - ירים את ידו. תודה רבה, אפילו לא טעיתי הפעם. נא להוריד. מי נגד? נא להוריד. מי נמנע? תודה רבה. חבר הכנסת נסים זאב, נא להוריד. </w:t>
      </w:r>
    </w:p>
    <w:p w14:paraId="7544D5F8" w14:textId="77777777" w:rsidR="00000000" w:rsidRDefault="00581103">
      <w:pPr>
        <w:pStyle w:val="a0"/>
        <w:rPr>
          <w:rFonts w:hint="cs"/>
          <w:rtl/>
        </w:rPr>
      </w:pPr>
    </w:p>
    <w:p w14:paraId="6CD179D6" w14:textId="77777777" w:rsidR="00000000" w:rsidRDefault="00581103">
      <w:pPr>
        <w:pStyle w:val="ab"/>
        <w:bidi/>
        <w:rPr>
          <w:rFonts w:hint="cs"/>
          <w:rtl/>
        </w:rPr>
      </w:pPr>
      <w:r>
        <w:rPr>
          <w:rFonts w:hint="cs"/>
          <w:rtl/>
        </w:rPr>
        <w:t>הצבעה</w:t>
      </w:r>
    </w:p>
    <w:p w14:paraId="3B3BF291" w14:textId="77777777" w:rsidR="00000000" w:rsidRDefault="00581103">
      <w:pPr>
        <w:pStyle w:val="a0"/>
        <w:jc w:val="center"/>
        <w:rPr>
          <w:rFonts w:hint="cs"/>
          <w:b/>
          <w:bCs/>
          <w:u w:val="single"/>
          <w:rtl/>
        </w:rPr>
      </w:pPr>
    </w:p>
    <w:p w14:paraId="05D566D7" w14:textId="77777777" w:rsidR="00000000" w:rsidRDefault="00581103">
      <w:pPr>
        <w:pStyle w:val="ad"/>
        <w:bidi/>
        <w:rPr>
          <w:rFonts w:hint="cs"/>
          <w:rtl/>
        </w:rPr>
      </w:pPr>
      <w:r>
        <w:rPr>
          <w:rFonts w:hint="cs"/>
          <w:rtl/>
        </w:rPr>
        <w:t xml:space="preserve">ההסתייגות של חבר הכנסת יצחק הרצוג לסעיף 9 לא נתקבלה. </w:t>
      </w:r>
    </w:p>
    <w:p w14:paraId="66D7087D" w14:textId="77777777" w:rsidR="00000000" w:rsidRDefault="00581103">
      <w:pPr>
        <w:pStyle w:val="a0"/>
        <w:jc w:val="center"/>
        <w:rPr>
          <w:rFonts w:hint="cs"/>
          <w:rtl/>
        </w:rPr>
      </w:pPr>
    </w:p>
    <w:p w14:paraId="626DA110" w14:textId="77777777" w:rsidR="00000000" w:rsidRDefault="00581103">
      <w:pPr>
        <w:pStyle w:val="af1"/>
        <w:rPr>
          <w:rtl/>
        </w:rPr>
      </w:pPr>
      <w:r>
        <w:rPr>
          <w:rtl/>
        </w:rPr>
        <w:t>היו"ר ראובן ריבלין:</w:t>
      </w:r>
    </w:p>
    <w:p w14:paraId="22C8D41B" w14:textId="77777777" w:rsidR="00000000" w:rsidRDefault="00581103">
      <w:pPr>
        <w:pStyle w:val="a0"/>
        <w:rPr>
          <w:rtl/>
        </w:rPr>
      </w:pPr>
    </w:p>
    <w:p w14:paraId="0D7DDBDD" w14:textId="77777777" w:rsidR="00000000" w:rsidRDefault="00581103">
      <w:pPr>
        <w:pStyle w:val="a0"/>
        <w:rPr>
          <w:rFonts w:hint="cs"/>
          <w:rtl/>
        </w:rPr>
      </w:pPr>
      <w:r>
        <w:rPr>
          <w:rFonts w:hint="cs"/>
          <w:rtl/>
        </w:rPr>
        <w:t>אני קובע שהסתייגותו של יצחק הרצוג לא נ</w:t>
      </w:r>
      <w:r>
        <w:rPr>
          <w:rFonts w:hint="cs"/>
          <w:rtl/>
        </w:rPr>
        <w:t xml:space="preserve">תקבלה. </w:t>
      </w:r>
    </w:p>
    <w:p w14:paraId="30686EC6" w14:textId="77777777" w:rsidR="00000000" w:rsidRDefault="00581103">
      <w:pPr>
        <w:pStyle w:val="a0"/>
        <w:rPr>
          <w:rFonts w:hint="cs"/>
          <w:rtl/>
        </w:rPr>
      </w:pPr>
    </w:p>
    <w:p w14:paraId="316E7254" w14:textId="77777777" w:rsidR="00000000" w:rsidRDefault="00581103">
      <w:pPr>
        <w:pStyle w:val="a0"/>
        <w:rPr>
          <w:rFonts w:hint="cs"/>
          <w:rtl/>
        </w:rPr>
      </w:pPr>
      <w:r>
        <w:rPr>
          <w:rFonts w:hint="cs"/>
          <w:rtl/>
        </w:rPr>
        <w:t>עכשיו אנחנו מצביעים על סעיף 9 עם התיקון, כפי שמופיע בלוח התיקונים, כהצעת הוועדה. מי בעד - ירים את ידו. תודה רבה, נא להוריד. מי נגד - ירים את ידו. תודה רבה, נא להוריד. מי נמנע? אין נמנעים.</w:t>
      </w:r>
    </w:p>
    <w:p w14:paraId="7524D688" w14:textId="77777777" w:rsidR="00000000" w:rsidRDefault="00581103">
      <w:pPr>
        <w:pStyle w:val="a0"/>
        <w:rPr>
          <w:rFonts w:hint="cs"/>
          <w:rtl/>
        </w:rPr>
      </w:pPr>
    </w:p>
    <w:p w14:paraId="21470D54" w14:textId="77777777" w:rsidR="00000000" w:rsidRDefault="00581103">
      <w:pPr>
        <w:pStyle w:val="ab"/>
        <w:bidi/>
        <w:rPr>
          <w:rFonts w:hint="cs"/>
          <w:rtl/>
        </w:rPr>
      </w:pPr>
      <w:r>
        <w:rPr>
          <w:rFonts w:hint="cs"/>
          <w:rtl/>
        </w:rPr>
        <w:t>הצבעה</w:t>
      </w:r>
    </w:p>
    <w:p w14:paraId="3DD714FA" w14:textId="77777777" w:rsidR="00000000" w:rsidRDefault="00581103">
      <w:pPr>
        <w:pStyle w:val="a0"/>
        <w:jc w:val="center"/>
        <w:rPr>
          <w:rFonts w:hint="cs"/>
          <w:b/>
          <w:bCs/>
          <w:u w:val="single"/>
          <w:rtl/>
        </w:rPr>
      </w:pPr>
    </w:p>
    <w:p w14:paraId="7F4C7CE7" w14:textId="77777777" w:rsidR="00000000" w:rsidRDefault="00581103">
      <w:pPr>
        <w:pStyle w:val="ad"/>
        <w:bidi/>
        <w:rPr>
          <w:rFonts w:hint="cs"/>
          <w:rtl/>
        </w:rPr>
      </w:pPr>
      <w:r>
        <w:rPr>
          <w:rFonts w:hint="cs"/>
          <w:rtl/>
        </w:rPr>
        <w:t xml:space="preserve">סעיף 9, כהצעת הוועדה, נתקבל. </w:t>
      </w:r>
    </w:p>
    <w:p w14:paraId="3460B210" w14:textId="77777777" w:rsidR="00000000" w:rsidRDefault="00581103">
      <w:pPr>
        <w:pStyle w:val="a0"/>
        <w:rPr>
          <w:rFonts w:hint="cs"/>
          <w:rtl/>
        </w:rPr>
      </w:pPr>
    </w:p>
    <w:p w14:paraId="7C9BEB4C" w14:textId="77777777" w:rsidR="00000000" w:rsidRDefault="00581103">
      <w:pPr>
        <w:pStyle w:val="af1"/>
        <w:rPr>
          <w:rtl/>
        </w:rPr>
      </w:pPr>
      <w:r>
        <w:rPr>
          <w:rtl/>
        </w:rPr>
        <w:t>היו"ר ראובן ריבלין:</w:t>
      </w:r>
    </w:p>
    <w:p w14:paraId="049EBA80" w14:textId="77777777" w:rsidR="00000000" w:rsidRDefault="00581103">
      <w:pPr>
        <w:pStyle w:val="a0"/>
        <w:rPr>
          <w:rtl/>
        </w:rPr>
      </w:pPr>
    </w:p>
    <w:p w14:paraId="58656597" w14:textId="77777777" w:rsidR="00000000" w:rsidRDefault="00581103">
      <w:pPr>
        <w:pStyle w:val="a0"/>
        <w:rPr>
          <w:rFonts w:hint="cs"/>
          <w:rtl/>
        </w:rPr>
      </w:pPr>
      <w:r>
        <w:rPr>
          <w:rFonts w:hint="cs"/>
          <w:rtl/>
        </w:rPr>
        <w:t xml:space="preserve">אני קובע שסעיף 9 עבר כנוסח הוועדה, לרבות  התיקונים. </w:t>
      </w:r>
    </w:p>
    <w:p w14:paraId="44F72853" w14:textId="77777777" w:rsidR="00000000" w:rsidRDefault="00581103">
      <w:pPr>
        <w:pStyle w:val="a0"/>
        <w:rPr>
          <w:rFonts w:hint="cs"/>
          <w:rtl/>
        </w:rPr>
      </w:pPr>
    </w:p>
    <w:p w14:paraId="58D2C328" w14:textId="77777777" w:rsidR="00000000" w:rsidRDefault="00581103">
      <w:pPr>
        <w:pStyle w:val="a0"/>
        <w:rPr>
          <w:rFonts w:hint="cs"/>
          <w:rtl/>
        </w:rPr>
      </w:pPr>
      <w:r>
        <w:rPr>
          <w:rFonts w:hint="cs"/>
          <w:rtl/>
        </w:rPr>
        <w:t>לסעיף 10 הסתייגות לקבוצת אורון-שוחט. נא להצביע.</w:t>
      </w:r>
    </w:p>
    <w:p w14:paraId="2895A88E" w14:textId="77777777" w:rsidR="00000000" w:rsidRDefault="00581103">
      <w:pPr>
        <w:pStyle w:val="a0"/>
        <w:rPr>
          <w:rFonts w:hint="cs"/>
          <w:rtl/>
        </w:rPr>
      </w:pPr>
    </w:p>
    <w:p w14:paraId="10700CF5" w14:textId="77777777" w:rsidR="00000000" w:rsidRDefault="00581103">
      <w:pPr>
        <w:pStyle w:val="ab"/>
        <w:bidi/>
        <w:rPr>
          <w:rFonts w:hint="cs"/>
          <w:rtl/>
        </w:rPr>
      </w:pPr>
      <w:r>
        <w:rPr>
          <w:rFonts w:hint="cs"/>
          <w:rtl/>
        </w:rPr>
        <w:t>הצבעה</w:t>
      </w:r>
    </w:p>
    <w:p w14:paraId="35ADBD6A" w14:textId="77777777" w:rsidR="00000000" w:rsidRDefault="00581103">
      <w:pPr>
        <w:pStyle w:val="a0"/>
        <w:jc w:val="center"/>
        <w:rPr>
          <w:rFonts w:hint="cs"/>
          <w:b/>
          <w:bCs/>
          <w:rtl/>
        </w:rPr>
      </w:pPr>
    </w:p>
    <w:p w14:paraId="65485E00" w14:textId="77777777" w:rsidR="00000000" w:rsidRDefault="00581103">
      <w:pPr>
        <w:pStyle w:val="ad"/>
        <w:bidi/>
        <w:rPr>
          <w:rFonts w:hint="cs"/>
          <w:rtl/>
        </w:rPr>
      </w:pPr>
      <w:r>
        <w:rPr>
          <w:rFonts w:hint="cs"/>
          <w:rtl/>
        </w:rPr>
        <w:t xml:space="preserve">ההסתייגות של קבוצת חברי הכנסת חיים אורון ואברהם בייגה שוחט לסעיף 10 </w:t>
      </w:r>
    </w:p>
    <w:p w14:paraId="244B25AE" w14:textId="77777777" w:rsidR="00000000" w:rsidRDefault="00581103">
      <w:pPr>
        <w:pStyle w:val="ad"/>
        <w:bidi/>
        <w:rPr>
          <w:rFonts w:hint="cs"/>
          <w:rtl/>
        </w:rPr>
      </w:pPr>
      <w:r>
        <w:rPr>
          <w:rFonts w:hint="cs"/>
          <w:rtl/>
        </w:rPr>
        <w:t>לא נתקבלה.</w:t>
      </w:r>
    </w:p>
    <w:p w14:paraId="71F14B77" w14:textId="77777777" w:rsidR="00000000" w:rsidRDefault="00581103">
      <w:pPr>
        <w:pStyle w:val="a0"/>
        <w:ind w:firstLine="0"/>
        <w:rPr>
          <w:rFonts w:hint="cs"/>
          <w:rtl/>
        </w:rPr>
      </w:pPr>
    </w:p>
    <w:p w14:paraId="50E90A77" w14:textId="77777777" w:rsidR="00000000" w:rsidRDefault="00581103">
      <w:pPr>
        <w:pStyle w:val="af1"/>
        <w:rPr>
          <w:rtl/>
        </w:rPr>
      </w:pPr>
      <w:r>
        <w:rPr>
          <w:rtl/>
        </w:rPr>
        <w:t>היו"ר ראובן ריבלין:</w:t>
      </w:r>
    </w:p>
    <w:p w14:paraId="17436959" w14:textId="77777777" w:rsidR="00000000" w:rsidRDefault="00581103">
      <w:pPr>
        <w:pStyle w:val="a0"/>
        <w:rPr>
          <w:rtl/>
        </w:rPr>
      </w:pPr>
    </w:p>
    <w:p w14:paraId="102D4750" w14:textId="77777777" w:rsidR="00000000" w:rsidRDefault="00581103">
      <w:pPr>
        <w:pStyle w:val="a0"/>
        <w:rPr>
          <w:rFonts w:hint="cs"/>
          <w:rtl/>
        </w:rPr>
      </w:pPr>
      <w:r>
        <w:rPr>
          <w:rFonts w:hint="cs"/>
          <w:rtl/>
        </w:rPr>
        <w:t>לסעיפים 11 עד 21 אין הסתייגויות. לכן אני מב</w:t>
      </w:r>
      <w:r>
        <w:rPr>
          <w:rFonts w:hint="cs"/>
          <w:rtl/>
        </w:rPr>
        <w:t xml:space="preserve">קש להצביע על סעיפים 10 עד 21 כהצעת הוועדה. נא להצביע. </w:t>
      </w:r>
    </w:p>
    <w:p w14:paraId="34158295" w14:textId="77777777" w:rsidR="00000000" w:rsidRDefault="00581103">
      <w:pPr>
        <w:pStyle w:val="a0"/>
        <w:rPr>
          <w:rFonts w:hint="cs"/>
          <w:rtl/>
        </w:rPr>
      </w:pPr>
    </w:p>
    <w:p w14:paraId="383F62A6" w14:textId="77777777" w:rsidR="00000000" w:rsidRDefault="00581103">
      <w:pPr>
        <w:pStyle w:val="a0"/>
        <w:jc w:val="center"/>
        <w:rPr>
          <w:rFonts w:hint="cs"/>
          <w:b/>
          <w:bCs/>
          <w:rtl/>
        </w:rPr>
      </w:pPr>
      <w:r>
        <w:rPr>
          <w:rFonts w:hint="cs"/>
          <w:b/>
          <w:bCs/>
          <w:rtl/>
        </w:rPr>
        <w:t xml:space="preserve">הצבעה </w:t>
      </w:r>
    </w:p>
    <w:p w14:paraId="72B84FF2" w14:textId="77777777" w:rsidR="00000000" w:rsidRDefault="00581103">
      <w:pPr>
        <w:pStyle w:val="a0"/>
        <w:jc w:val="center"/>
        <w:rPr>
          <w:rFonts w:hint="cs"/>
          <w:b/>
          <w:bCs/>
          <w:rtl/>
        </w:rPr>
      </w:pPr>
    </w:p>
    <w:p w14:paraId="23DFE85C" w14:textId="77777777" w:rsidR="00000000" w:rsidRDefault="00581103">
      <w:pPr>
        <w:pStyle w:val="a0"/>
        <w:jc w:val="center"/>
        <w:rPr>
          <w:rFonts w:hint="cs"/>
          <w:rtl/>
        </w:rPr>
      </w:pPr>
      <w:r>
        <w:rPr>
          <w:rFonts w:hint="cs"/>
          <w:rtl/>
        </w:rPr>
        <w:t>סעיפים 10-21, כהצעת הוועדה, נתקבלו.</w:t>
      </w:r>
    </w:p>
    <w:p w14:paraId="5FE1C532" w14:textId="77777777" w:rsidR="00000000" w:rsidRDefault="00581103">
      <w:pPr>
        <w:pStyle w:val="a0"/>
        <w:ind w:firstLine="0"/>
        <w:rPr>
          <w:rFonts w:hint="cs"/>
          <w:rtl/>
        </w:rPr>
      </w:pPr>
    </w:p>
    <w:p w14:paraId="7356FCB5" w14:textId="77777777" w:rsidR="00000000" w:rsidRDefault="00581103">
      <w:pPr>
        <w:pStyle w:val="af1"/>
        <w:rPr>
          <w:rtl/>
        </w:rPr>
      </w:pPr>
      <w:r>
        <w:rPr>
          <w:rtl/>
        </w:rPr>
        <w:t>היו"ר ראובן ריבלין:</w:t>
      </w:r>
    </w:p>
    <w:p w14:paraId="6B299B05" w14:textId="77777777" w:rsidR="00000000" w:rsidRDefault="00581103">
      <w:pPr>
        <w:pStyle w:val="a0"/>
        <w:rPr>
          <w:rtl/>
        </w:rPr>
      </w:pPr>
    </w:p>
    <w:p w14:paraId="362D04FB" w14:textId="77777777" w:rsidR="00000000" w:rsidRDefault="00581103">
      <w:pPr>
        <w:pStyle w:val="a0"/>
        <w:rPr>
          <w:rFonts w:hint="cs"/>
          <w:rtl/>
        </w:rPr>
      </w:pPr>
      <w:r>
        <w:rPr>
          <w:rFonts w:hint="cs"/>
          <w:rtl/>
        </w:rPr>
        <w:t xml:space="preserve">אני קובע שסעיפים 10 עד 21 עברו כהצעת הוועדה. </w:t>
      </w:r>
    </w:p>
    <w:p w14:paraId="7824D5E4" w14:textId="77777777" w:rsidR="00000000" w:rsidRDefault="00581103">
      <w:pPr>
        <w:pStyle w:val="a0"/>
        <w:rPr>
          <w:rFonts w:hint="cs"/>
          <w:rtl/>
        </w:rPr>
      </w:pPr>
    </w:p>
    <w:p w14:paraId="382E7B52" w14:textId="77777777" w:rsidR="00000000" w:rsidRDefault="00581103">
      <w:pPr>
        <w:pStyle w:val="a0"/>
        <w:rPr>
          <w:rFonts w:hint="cs"/>
          <w:rtl/>
        </w:rPr>
      </w:pPr>
      <w:r>
        <w:rPr>
          <w:rFonts w:hint="cs"/>
          <w:rtl/>
        </w:rPr>
        <w:t>פרק ד': הוראות שונות. לסעיף 22 יש הסתייגויות של חברי הכנסת יצחק הרצוג, עמיר פרץ, חיים כ</w:t>
      </w:r>
      <w:r>
        <w:rPr>
          <w:rFonts w:hint="cs"/>
          <w:rtl/>
        </w:rPr>
        <w:t xml:space="preserve">ץ, אלי אפללו, דוד טל, יעקב ליצמן, מוחמד ברכה, עסאם מח'ול, אחמד טיבי, אורית נוקד וקבוצת אורון-שוחט. האם להצביע? </w:t>
      </w:r>
    </w:p>
    <w:p w14:paraId="6A3DDD6A" w14:textId="77777777" w:rsidR="00000000" w:rsidRDefault="00581103">
      <w:pPr>
        <w:pStyle w:val="a0"/>
        <w:ind w:firstLine="0"/>
        <w:rPr>
          <w:rFonts w:hint="cs"/>
          <w:rtl/>
        </w:rPr>
      </w:pPr>
    </w:p>
    <w:p w14:paraId="62642989" w14:textId="77777777" w:rsidR="00000000" w:rsidRDefault="00581103">
      <w:pPr>
        <w:pStyle w:val="af0"/>
        <w:rPr>
          <w:rtl/>
        </w:rPr>
      </w:pPr>
      <w:r>
        <w:rPr>
          <w:rFonts w:hint="eastAsia"/>
          <w:rtl/>
        </w:rPr>
        <w:t>קריאה</w:t>
      </w:r>
      <w:r>
        <w:rPr>
          <w:rtl/>
        </w:rPr>
        <w:t>:</w:t>
      </w:r>
    </w:p>
    <w:p w14:paraId="379A5A8A" w14:textId="77777777" w:rsidR="00000000" w:rsidRDefault="00581103">
      <w:pPr>
        <w:pStyle w:val="a0"/>
        <w:rPr>
          <w:rFonts w:hint="cs"/>
          <w:rtl/>
        </w:rPr>
      </w:pPr>
    </w:p>
    <w:p w14:paraId="37903DF2" w14:textId="77777777" w:rsidR="00000000" w:rsidRDefault="00581103">
      <w:pPr>
        <w:pStyle w:val="a0"/>
        <w:rPr>
          <w:rFonts w:hint="cs"/>
          <w:rtl/>
        </w:rPr>
      </w:pPr>
      <w:r>
        <w:rPr>
          <w:rFonts w:hint="cs"/>
          <w:rtl/>
        </w:rPr>
        <w:t>לא.</w:t>
      </w:r>
    </w:p>
    <w:p w14:paraId="33A53047" w14:textId="77777777" w:rsidR="00000000" w:rsidRDefault="00581103">
      <w:pPr>
        <w:pStyle w:val="a0"/>
        <w:ind w:firstLine="0"/>
        <w:rPr>
          <w:rFonts w:hint="cs"/>
          <w:rtl/>
        </w:rPr>
      </w:pPr>
    </w:p>
    <w:p w14:paraId="6339D295" w14:textId="77777777" w:rsidR="00000000" w:rsidRDefault="00581103">
      <w:pPr>
        <w:pStyle w:val="af1"/>
        <w:rPr>
          <w:rtl/>
        </w:rPr>
      </w:pPr>
      <w:r>
        <w:rPr>
          <w:rtl/>
        </w:rPr>
        <w:t>היו"ר ראובן ריבלין:</w:t>
      </w:r>
    </w:p>
    <w:p w14:paraId="3C508036" w14:textId="77777777" w:rsidR="00000000" w:rsidRDefault="00581103">
      <w:pPr>
        <w:pStyle w:val="a0"/>
        <w:rPr>
          <w:rtl/>
        </w:rPr>
      </w:pPr>
    </w:p>
    <w:p w14:paraId="77536889" w14:textId="77777777" w:rsidR="00000000" w:rsidRDefault="00581103">
      <w:pPr>
        <w:pStyle w:val="a0"/>
        <w:rPr>
          <w:rFonts w:hint="cs"/>
          <w:rtl/>
        </w:rPr>
      </w:pPr>
      <w:r>
        <w:rPr>
          <w:rFonts w:hint="cs"/>
          <w:rtl/>
        </w:rPr>
        <w:t>לא להצביע. ההסתייגות השנייה של קבוצות אורון-שוחט, להצביע אלקטרונית?</w:t>
      </w:r>
    </w:p>
    <w:p w14:paraId="55DE5691" w14:textId="77777777" w:rsidR="00000000" w:rsidRDefault="00581103">
      <w:pPr>
        <w:pStyle w:val="a0"/>
        <w:ind w:firstLine="0"/>
        <w:rPr>
          <w:rFonts w:hint="cs"/>
          <w:rtl/>
        </w:rPr>
      </w:pPr>
    </w:p>
    <w:p w14:paraId="4DABC9D3" w14:textId="77777777" w:rsidR="00000000" w:rsidRDefault="00581103">
      <w:pPr>
        <w:pStyle w:val="af0"/>
        <w:rPr>
          <w:rtl/>
        </w:rPr>
      </w:pPr>
      <w:r>
        <w:rPr>
          <w:rtl/>
        </w:rPr>
        <w:t>חיים אורון (יחד):</w:t>
      </w:r>
    </w:p>
    <w:p w14:paraId="526A72A0" w14:textId="77777777" w:rsidR="00000000" w:rsidRDefault="00581103">
      <w:pPr>
        <w:pStyle w:val="a0"/>
        <w:rPr>
          <w:rtl/>
        </w:rPr>
      </w:pPr>
    </w:p>
    <w:p w14:paraId="58BC4F32" w14:textId="77777777" w:rsidR="00000000" w:rsidRDefault="00581103">
      <w:pPr>
        <w:pStyle w:val="a0"/>
        <w:ind w:firstLine="720"/>
        <w:rPr>
          <w:rFonts w:hint="cs"/>
          <w:rtl/>
        </w:rPr>
      </w:pPr>
      <w:r>
        <w:rPr>
          <w:rFonts w:hint="cs"/>
          <w:rtl/>
        </w:rPr>
        <w:t>לא.</w:t>
      </w:r>
    </w:p>
    <w:p w14:paraId="4B3720A8" w14:textId="77777777" w:rsidR="00000000" w:rsidRDefault="00581103">
      <w:pPr>
        <w:pStyle w:val="a0"/>
        <w:ind w:firstLine="0"/>
        <w:rPr>
          <w:rFonts w:hint="cs"/>
          <w:rtl/>
        </w:rPr>
      </w:pPr>
    </w:p>
    <w:p w14:paraId="1CECB1AA" w14:textId="77777777" w:rsidR="00000000" w:rsidRDefault="00581103">
      <w:pPr>
        <w:pStyle w:val="af1"/>
        <w:rPr>
          <w:rtl/>
        </w:rPr>
      </w:pPr>
      <w:r>
        <w:rPr>
          <w:rtl/>
        </w:rPr>
        <w:t>היו"ר ראובן ריבל</w:t>
      </w:r>
      <w:r>
        <w:rPr>
          <w:rtl/>
        </w:rPr>
        <w:t>ין:</w:t>
      </w:r>
    </w:p>
    <w:p w14:paraId="3F687810" w14:textId="77777777" w:rsidR="00000000" w:rsidRDefault="00581103">
      <w:pPr>
        <w:pStyle w:val="a0"/>
        <w:rPr>
          <w:rtl/>
        </w:rPr>
      </w:pPr>
    </w:p>
    <w:p w14:paraId="25D2C539" w14:textId="77777777" w:rsidR="00000000" w:rsidRDefault="00581103">
      <w:pPr>
        <w:pStyle w:val="a0"/>
        <w:rPr>
          <w:rFonts w:hint="cs"/>
          <w:rtl/>
        </w:rPr>
      </w:pPr>
      <w:r>
        <w:rPr>
          <w:rFonts w:hint="cs"/>
          <w:rtl/>
        </w:rPr>
        <w:t>מי בעד ההסתייגות? מי נגד?</w:t>
      </w:r>
    </w:p>
    <w:p w14:paraId="21E4D328" w14:textId="77777777" w:rsidR="00000000" w:rsidRDefault="00581103">
      <w:pPr>
        <w:pStyle w:val="a0"/>
        <w:rPr>
          <w:rFonts w:hint="cs"/>
          <w:rtl/>
        </w:rPr>
      </w:pPr>
    </w:p>
    <w:p w14:paraId="628568E4" w14:textId="77777777" w:rsidR="00000000" w:rsidRDefault="00581103">
      <w:pPr>
        <w:pStyle w:val="a0"/>
        <w:jc w:val="center"/>
        <w:rPr>
          <w:rFonts w:hint="cs"/>
          <w:b/>
          <w:bCs/>
          <w:rtl/>
        </w:rPr>
      </w:pPr>
      <w:r>
        <w:rPr>
          <w:rFonts w:hint="cs"/>
          <w:b/>
          <w:bCs/>
          <w:rtl/>
        </w:rPr>
        <w:t>הצבעה</w:t>
      </w:r>
    </w:p>
    <w:p w14:paraId="3315D7FC" w14:textId="77777777" w:rsidR="00000000" w:rsidRDefault="00581103">
      <w:pPr>
        <w:pStyle w:val="a0"/>
        <w:jc w:val="center"/>
        <w:rPr>
          <w:rFonts w:hint="cs"/>
          <w:b/>
          <w:bCs/>
          <w:rtl/>
        </w:rPr>
      </w:pPr>
    </w:p>
    <w:p w14:paraId="680B9A43" w14:textId="77777777" w:rsidR="00000000" w:rsidRDefault="00581103">
      <w:pPr>
        <w:pStyle w:val="a0"/>
        <w:jc w:val="center"/>
        <w:rPr>
          <w:rFonts w:hint="cs"/>
          <w:rtl/>
        </w:rPr>
      </w:pPr>
      <w:r>
        <w:rPr>
          <w:rFonts w:hint="cs"/>
          <w:rtl/>
        </w:rPr>
        <w:t>ההסתייגות של קבוצת חברי הכנסת חיים אורון ואברהם בייגה שוחט לסעיף 22</w:t>
      </w:r>
    </w:p>
    <w:p w14:paraId="2029F3A1" w14:textId="77777777" w:rsidR="00000000" w:rsidRDefault="00581103">
      <w:pPr>
        <w:pStyle w:val="a0"/>
        <w:jc w:val="center"/>
        <w:rPr>
          <w:rFonts w:hint="cs"/>
          <w:rtl/>
        </w:rPr>
      </w:pPr>
      <w:r>
        <w:rPr>
          <w:rFonts w:hint="cs"/>
          <w:rtl/>
        </w:rPr>
        <w:t xml:space="preserve"> לא נתקבלה.</w:t>
      </w:r>
    </w:p>
    <w:p w14:paraId="04742190" w14:textId="77777777" w:rsidR="00000000" w:rsidRDefault="00581103">
      <w:pPr>
        <w:pStyle w:val="a0"/>
        <w:jc w:val="center"/>
        <w:rPr>
          <w:rFonts w:hint="cs"/>
          <w:rtl/>
        </w:rPr>
      </w:pPr>
    </w:p>
    <w:p w14:paraId="76383C05" w14:textId="77777777" w:rsidR="00000000" w:rsidRDefault="00581103">
      <w:pPr>
        <w:pStyle w:val="af1"/>
        <w:rPr>
          <w:rtl/>
        </w:rPr>
      </w:pPr>
      <w:r>
        <w:rPr>
          <w:rtl/>
        </w:rPr>
        <w:t>היו"ר ראובן ריבלין:</w:t>
      </w:r>
    </w:p>
    <w:p w14:paraId="66637A2F" w14:textId="77777777" w:rsidR="00000000" w:rsidRDefault="00581103">
      <w:pPr>
        <w:pStyle w:val="a0"/>
        <w:rPr>
          <w:rtl/>
        </w:rPr>
      </w:pPr>
    </w:p>
    <w:p w14:paraId="11534C59" w14:textId="77777777" w:rsidR="00000000" w:rsidRDefault="00581103">
      <w:pPr>
        <w:pStyle w:val="a0"/>
        <w:rPr>
          <w:rFonts w:hint="cs"/>
          <w:rtl/>
        </w:rPr>
      </w:pPr>
      <w:r>
        <w:rPr>
          <w:rFonts w:hint="cs"/>
          <w:rtl/>
        </w:rPr>
        <w:t>אני קובע שההסתייגות לסעיף 22 של קבוצת אורון-שוחט לא נתקבלה.</w:t>
      </w:r>
    </w:p>
    <w:p w14:paraId="43A49BB1" w14:textId="77777777" w:rsidR="00000000" w:rsidRDefault="00581103">
      <w:pPr>
        <w:pStyle w:val="a0"/>
        <w:rPr>
          <w:rFonts w:hint="cs"/>
          <w:rtl/>
        </w:rPr>
      </w:pPr>
    </w:p>
    <w:p w14:paraId="1CF5B955" w14:textId="77777777" w:rsidR="00000000" w:rsidRDefault="00581103">
      <w:pPr>
        <w:pStyle w:val="a0"/>
        <w:rPr>
          <w:rFonts w:hint="cs"/>
          <w:rtl/>
        </w:rPr>
      </w:pPr>
      <w:r>
        <w:rPr>
          <w:rFonts w:hint="cs"/>
          <w:rtl/>
        </w:rPr>
        <w:t xml:space="preserve">לסעיפים 23 עד 41 אין הסתייגויות. </w:t>
      </w:r>
    </w:p>
    <w:p w14:paraId="19D3B82A" w14:textId="77777777" w:rsidR="00000000" w:rsidRDefault="00581103">
      <w:pPr>
        <w:pStyle w:val="a0"/>
        <w:rPr>
          <w:rFonts w:hint="cs"/>
          <w:rtl/>
        </w:rPr>
      </w:pPr>
    </w:p>
    <w:p w14:paraId="6A4CE544" w14:textId="77777777" w:rsidR="00000000" w:rsidRDefault="00581103">
      <w:pPr>
        <w:pStyle w:val="a0"/>
        <w:rPr>
          <w:rFonts w:hint="cs"/>
          <w:rtl/>
        </w:rPr>
      </w:pPr>
      <w:r>
        <w:rPr>
          <w:rFonts w:hint="cs"/>
          <w:rtl/>
        </w:rPr>
        <w:t xml:space="preserve">אני מבקש להצביע על </w:t>
      </w:r>
      <w:r>
        <w:rPr>
          <w:rFonts w:hint="cs"/>
          <w:rtl/>
        </w:rPr>
        <w:t>סעיפים 22 עד 41, לרבות התיקונים בסעיפים 24, 26 ו-35, כמצוין בלוח התיקונים. נא להצביע.</w:t>
      </w:r>
    </w:p>
    <w:p w14:paraId="230462E2" w14:textId="77777777" w:rsidR="00000000" w:rsidRDefault="00581103">
      <w:pPr>
        <w:pStyle w:val="a0"/>
        <w:rPr>
          <w:rFonts w:hint="cs"/>
          <w:rtl/>
        </w:rPr>
      </w:pPr>
    </w:p>
    <w:p w14:paraId="7A523145" w14:textId="77777777" w:rsidR="00000000" w:rsidRDefault="00581103">
      <w:pPr>
        <w:pStyle w:val="a0"/>
        <w:jc w:val="center"/>
        <w:rPr>
          <w:rFonts w:hint="cs"/>
          <w:b/>
          <w:bCs/>
          <w:rtl/>
        </w:rPr>
      </w:pPr>
      <w:r>
        <w:rPr>
          <w:rFonts w:hint="cs"/>
          <w:b/>
          <w:bCs/>
          <w:rtl/>
        </w:rPr>
        <w:t xml:space="preserve">הצבעה </w:t>
      </w:r>
    </w:p>
    <w:p w14:paraId="3E39149C" w14:textId="77777777" w:rsidR="00000000" w:rsidRDefault="00581103">
      <w:pPr>
        <w:pStyle w:val="a0"/>
        <w:jc w:val="center"/>
        <w:rPr>
          <w:rFonts w:hint="cs"/>
          <w:b/>
          <w:bCs/>
          <w:rtl/>
        </w:rPr>
      </w:pPr>
    </w:p>
    <w:p w14:paraId="2ED877EB" w14:textId="77777777" w:rsidR="00000000" w:rsidRDefault="00581103">
      <w:pPr>
        <w:pStyle w:val="a0"/>
        <w:jc w:val="center"/>
        <w:rPr>
          <w:rFonts w:hint="cs"/>
          <w:rtl/>
        </w:rPr>
      </w:pPr>
      <w:r>
        <w:rPr>
          <w:rFonts w:hint="cs"/>
          <w:rtl/>
        </w:rPr>
        <w:t>סעיפים 22-41, כהצעת הוועדה, נתקבלו.</w:t>
      </w:r>
    </w:p>
    <w:p w14:paraId="417D44A5" w14:textId="77777777" w:rsidR="00000000" w:rsidRDefault="00581103">
      <w:pPr>
        <w:pStyle w:val="a0"/>
        <w:ind w:firstLine="0"/>
        <w:rPr>
          <w:rFonts w:hint="cs"/>
          <w:rtl/>
        </w:rPr>
      </w:pPr>
    </w:p>
    <w:p w14:paraId="7DBF3259" w14:textId="77777777" w:rsidR="00000000" w:rsidRDefault="00581103">
      <w:pPr>
        <w:pStyle w:val="af1"/>
        <w:rPr>
          <w:rtl/>
        </w:rPr>
      </w:pPr>
      <w:r>
        <w:rPr>
          <w:rtl/>
        </w:rPr>
        <w:t>היו"ר ראובן ריבלין:</w:t>
      </w:r>
    </w:p>
    <w:p w14:paraId="2AFB7A51" w14:textId="77777777" w:rsidR="00000000" w:rsidRDefault="00581103">
      <w:pPr>
        <w:pStyle w:val="a0"/>
        <w:rPr>
          <w:rtl/>
        </w:rPr>
      </w:pPr>
    </w:p>
    <w:p w14:paraId="0C90442E" w14:textId="77777777" w:rsidR="00000000" w:rsidRDefault="00581103">
      <w:pPr>
        <w:pStyle w:val="a0"/>
        <w:rPr>
          <w:rFonts w:hint="cs"/>
          <w:rtl/>
        </w:rPr>
      </w:pPr>
      <w:r>
        <w:rPr>
          <w:rFonts w:hint="cs"/>
          <w:rtl/>
        </w:rPr>
        <w:t>אני קובע שסעיפים 22 עד 41 עברו כהצעת הוועדה.</w:t>
      </w:r>
    </w:p>
    <w:p w14:paraId="15944885" w14:textId="77777777" w:rsidR="00000000" w:rsidRDefault="00581103">
      <w:pPr>
        <w:pStyle w:val="a0"/>
        <w:rPr>
          <w:rFonts w:hint="cs"/>
          <w:rtl/>
        </w:rPr>
      </w:pPr>
    </w:p>
    <w:p w14:paraId="74AEC572" w14:textId="77777777" w:rsidR="00000000" w:rsidRDefault="00581103">
      <w:pPr>
        <w:pStyle w:val="a0"/>
        <w:rPr>
          <w:rFonts w:hint="cs"/>
          <w:rtl/>
        </w:rPr>
      </w:pPr>
      <w:r>
        <w:rPr>
          <w:rFonts w:hint="cs"/>
          <w:rtl/>
        </w:rPr>
        <w:t>אנו עוברים לפרק ה'.</w:t>
      </w:r>
    </w:p>
    <w:p w14:paraId="6FD989EB" w14:textId="77777777" w:rsidR="00000000" w:rsidRDefault="00581103">
      <w:pPr>
        <w:pStyle w:val="a0"/>
        <w:ind w:firstLine="0"/>
        <w:rPr>
          <w:rFonts w:hint="cs"/>
          <w:rtl/>
        </w:rPr>
      </w:pPr>
    </w:p>
    <w:p w14:paraId="078CDE9B" w14:textId="77777777" w:rsidR="00000000" w:rsidRDefault="00581103">
      <w:pPr>
        <w:pStyle w:val="af0"/>
        <w:rPr>
          <w:rtl/>
        </w:rPr>
      </w:pPr>
      <w:r>
        <w:rPr>
          <w:rFonts w:hint="eastAsia"/>
          <w:rtl/>
        </w:rPr>
        <w:t>חיים</w:t>
      </w:r>
      <w:r>
        <w:rPr>
          <w:rtl/>
        </w:rPr>
        <w:t xml:space="preserve"> אורון (יחד):</w:t>
      </w:r>
    </w:p>
    <w:p w14:paraId="424498E1" w14:textId="77777777" w:rsidR="00000000" w:rsidRDefault="00581103">
      <w:pPr>
        <w:pStyle w:val="a0"/>
        <w:rPr>
          <w:rFonts w:hint="cs"/>
          <w:rtl/>
        </w:rPr>
      </w:pPr>
    </w:p>
    <w:p w14:paraId="5CA9CEE5" w14:textId="77777777" w:rsidR="00000000" w:rsidRDefault="00581103">
      <w:pPr>
        <w:pStyle w:val="a0"/>
        <w:rPr>
          <w:rFonts w:hint="cs"/>
          <w:rtl/>
        </w:rPr>
      </w:pPr>
      <w:r>
        <w:rPr>
          <w:rFonts w:hint="cs"/>
          <w:rtl/>
        </w:rPr>
        <w:t>אנו מסירים את ההס</w:t>
      </w:r>
      <w:r>
        <w:rPr>
          <w:rFonts w:hint="cs"/>
          <w:rtl/>
        </w:rPr>
        <w:t>תייגויות מסעיף 42 עד סעיף 66.</w:t>
      </w:r>
    </w:p>
    <w:p w14:paraId="79731B41" w14:textId="77777777" w:rsidR="00000000" w:rsidRDefault="00581103">
      <w:pPr>
        <w:pStyle w:val="a0"/>
        <w:ind w:firstLine="0"/>
        <w:rPr>
          <w:rFonts w:hint="cs"/>
          <w:rtl/>
        </w:rPr>
      </w:pPr>
    </w:p>
    <w:p w14:paraId="4FE97450" w14:textId="77777777" w:rsidR="00000000" w:rsidRDefault="00581103">
      <w:pPr>
        <w:pStyle w:val="af1"/>
        <w:rPr>
          <w:rtl/>
        </w:rPr>
      </w:pPr>
      <w:r>
        <w:rPr>
          <w:rtl/>
        </w:rPr>
        <w:t>היו"ר ראובן ריבלין:</w:t>
      </w:r>
    </w:p>
    <w:p w14:paraId="4A2009E3" w14:textId="77777777" w:rsidR="00000000" w:rsidRDefault="00581103">
      <w:pPr>
        <w:pStyle w:val="a0"/>
        <w:rPr>
          <w:rtl/>
        </w:rPr>
      </w:pPr>
    </w:p>
    <w:p w14:paraId="4A2827B9" w14:textId="77777777" w:rsidR="00000000" w:rsidRDefault="00581103">
      <w:pPr>
        <w:pStyle w:val="a0"/>
        <w:rPr>
          <w:rFonts w:hint="cs"/>
          <w:rtl/>
        </w:rPr>
      </w:pPr>
      <w:r>
        <w:rPr>
          <w:rFonts w:hint="cs"/>
          <w:rtl/>
        </w:rPr>
        <w:t>אתם מסירים את כל ההסתייגויות?</w:t>
      </w:r>
    </w:p>
    <w:p w14:paraId="0188D162" w14:textId="77777777" w:rsidR="00000000" w:rsidRDefault="00581103">
      <w:pPr>
        <w:pStyle w:val="a0"/>
        <w:ind w:firstLine="0"/>
        <w:rPr>
          <w:rFonts w:hint="cs"/>
          <w:rtl/>
        </w:rPr>
      </w:pPr>
    </w:p>
    <w:p w14:paraId="78D542A9" w14:textId="77777777" w:rsidR="00000000" w:rsidRDefault="00581103">
      <w:pPr>
        <w:pStyle w:val="af0"/>
        <w:rPr>
          <w:rtl/>
        </w:rPr>
      </w:pPr>
      <w:r>
        <w:rPr>
          <w:rFonts w:hint="eastAsia"/>
          <w:rtl/>
        </w:rPr>
        <w:t>חיים</w:t>
      </w:r>
      <w:r>
        <w:rPr>
          <w:rtl/>
        </w:rPr>
        <w:t xml:space="preserve"> אורון (יחד):</w:t>
      </w:r>
    </w:p>
    <w:p w14:paraId="286B5817" w14:textId="77777777" w:rsidR="00000000" w:rsidRDefault="00581103">
      <w:pPr>
        <w:pStyle w:val="a0"/>
        <w:rPr>
          <w:rFonts w:hint="cs"/>
          <w:rtl/>
        </w:rPr>
      </w:pPr>
    </w:p>
    <w:p w14:paraId="391F31C3" w14:textId="77777777" w:rsidR="00000000" w:rsidRDefault="00581103">
      <w:pPr>
        <w:pStyle w:val="a0"/>
        <w:rPr>
          <w:rFonts w:hint="cs"/>
          <w:rtl/>
        </w:rPr>
      </w:pPr>
      <w:r>
        <w:rPr>
          <w:rFonts w:hint="cs"/>
          <w:rtl/>
        </w:rPr>
        <w:t>כן.</w:t>
      </w:r>
    </w:p>
    <w:p w14:paraId="7CC4E3A6" w14:textId="77777777" w:rsidR="00000000" w:rsidRDefault="00581103">
      <w:pPr>
        <w:pStyle w:val="a0"/>
        <w:ind w:firstLine="0"/>
        <w:rPr>
          <w:rFonts w:hint="cs"/>
          <w:rtl/>
        </w:rPr>
      </w:pPr>
    </w:p>
    <w:p w14:paraId="285E4108" w14:textId="77777777" w:rsidR="00000000" w:rsidRDefault="00581103">
      <w:pPr>
        <w:pStyle w:val="af1"/>
        <w:rPr>
          <w:rtl/>
        </w:rPr>
      </w:pPr>
      <w:r>
        <w:rPr>
          <w:rtl/>
        </w:rPr>
        <w:t>היו"ר ראובן ריבלין:</w:t>
      </w:r>
    </w:p>
    <w:p w14:paraId="42F18EC5" w14:textId="77777777" w:rsidR="00000000" w:rsidRDefault="00581103">
      <w:pPr>
        <w:pStyle w:val="a0"/>
        <w:rPr>
          <w:rtl/>
        </w:rPr>
      </w:pPr>
    </w:p>
    <w:p w14:paraId="47FF049E" w14:textId="77777777" w:rsidR="00000000" w:rsidRDefault="00581103">
      <w:pPr>
        <w:pStyle w:val="a0"/>
        <w:rPr>
          <w:rFonts w:hint="cs"/>
          <w:rtl/>
        </w:rPr>
      </w:pPr>
      <w:r>
        <w:rPr>
          <w:rFonts w:hint="cs"/>
          <w:rtl/>
        </w:rPr>
        <w:t xml:space="preserve">רבותי, לסעיפים 42, לרבות התיקון, עד סעיף 66, אין הסתייגויות, לכן נצביע כהצעת הוועדה. </w:t>
      </w:r>
    </w:p>
    <w:p w14:paraId="1D60EE34" w14:textId="77777777" w:rsidR="00000000" w:rsidRDefault="00581103">
      <w:pPr>
        <w:pStyle w:val="a0"/>
        <w:rPr>
          <w:rFonts w:hint="cs"/>
          <w:rtl/>
        </w:rPr>
      </w:pPr>
    </w:p>
    <w:p w14:paraId="2A9EFB56" w14:textId="77777777" w:rsidR="00000000" w:rsidRDefault="00581103">
      <w:pPr>
        <w:pStyle w:val="a0"/>
        <w:jc w:val="center"/>
        <w:rPr>
          <w:rFonts w:hint="cs"/>
          <w:b/>
          <w:bCs/>
          <w:rtl/>
        </w:rPr>
      </w:pPr>
      <w:r>
        <w:rPr>
          <w:rFonts w:hint="cs"/>
          <w:b/>
          <w:bCs/>
          <w:rtl/>
        </w:rPr>
        <w:t xml:space="preserve">הצבעה </w:t>
      </w:r>
    </w:p>
    <w:p w14:paraId="301CDFCB" w14:textId="77777777" w:rsidR="00000000" w:rsidRDefault="00581103">
      <w:pPr>
        <w:pStyle w:val="a0"/>
        <w:jc w:val="center"/>
        <w:rPr>
          <w:rFonts w:hint="cs"/>
          <w:b/>
          <w:bCs/>
          <w:rtl/>
        </w:rPr>
      </w:pPr>
    </w:p>
    <w:p w14:paraId="5EC24882" w14:textId="77777777" w:rsidR="00000000" w:rsidRDefault="00581103">
      <w:pPr>
        <w:pStyle w:val="a0"/>
        <w:jc w:val="center"/>
        <w:rPr>
          <w:rFonts w:hint="cs"/>
          <w:rtl/>
        </w:rPr>
      </w:pPr>
      <w:r>
        <w:rPr>
          <w:rFonts w:hint="cs"/>
          <w:rtl/>
        </w:rPr>
        <w:t xml:space="preserve"> סעיפים 42-66 נתקבלו. </w:t>
      </w:r>
    </w:p>
    <w:p w14:paraId="5E64944B" w14:textId="77777777" w:rsidR="00000000" w:rsidRDefault="00581103">
      <w:pPr>
        <w:pStyle w:val="a0"/>
        <w:ind w:firstLine="0"/>
        <w:rPr>
          <w:rFonts w:hint="cs"/>
          <w:rtl/>
        </w:rPr>
      </w:pPr>
    </w:p>
    <w:p w14:paraId="5399DEC1" w14:textId="77777777" w:rsidR="00000000" w:rsidRDefault="00581103">
      <w:pPr>
        <w:pStyle w:val="af1"/>
        <w:rPr>
          <w:rtl/>
        </w:rPr>
      </w:pPr>
      <w:r>
        <w:rPr>
          <w:rtl/>
        </w:rPr>
        <w:t>היו"ר ראו</w:t>
      </w:r>
      <w:r>
        <w:rPr>
          <w:rtl/>
        </w:rPr>
        <w:t>בן ריבלין:</w:t>
      </w:r>
    </w:p>
    <w:p w14:paraId="51038654" w14:textId="77777777" w:rsidR="00000000" w:rsidRDefault="00581103">
      <w:pPr>
        <w:pStyle w:val="a0"/>
        <w:rPr>
          <w:rtl/>
        </w:rPr>
      </w:pPr>
    </w:p>
    <w:p w14:paraId="0F4513CB" w14:textId="77777777" w:rsidR="00000000" w:rsidRDefault="00581103">
      <w:pPr>
        <w:pStyle w:val="a0"/>
        <w:rPr>
          <w:rFonts w:hint="cs"/>
          <w:rtl/>
        </w:rPr>
      </w:pPr>
      <w:r>
        <w:rPr>
          <w:rFonts w:hint="cs"/>
          <w:rtl/>
        </w:rPr>
        <w:t>אני קובע שסעיפים 42 עד 66 נתקבלו כהצעת הוועדה, לרבות התיקון בסעיף 42.</w:t>
      </w:r>
    </w:p>
    <w:p w14:paraId="68150CF7" w14:textId="77777777" w:rsidR="00000000" w:rsidRDefault="00581103">
      <w:pPr>
        <w:pStyle w:val="a0"/>
        <w:rPr>
          <w:rFonts w:hint="cs"/>
          <w:rtl/>
        </w:rPr>
      </w:pPr>
    </w:p>
    <w:p w14:paraId="0A9F3EBE" w14:textId="77777777" w:rsidR="00000000" w:rsidRDefault="00581103">
      <w:pPr>
        <w:pStyle w:val="a0"/>
        <w:rPr>
          <w:rFonts w:hint="cs"/>
          <w:rtl/>
        </w:rPr>
      </w:pPr>
      <w:r>
        <w:rPr>
          <w:rFonts w:hint="cs"/>
          <w:rtl/>
        </w:rPr>
        <w:t>לסעיף 67 שתי הסתייגויות.</w:t>
      </w:r>
    </w:p>
    <w:p w14:paraId="1A36BECA" w14:textId="77777777" w:rsidR="00000000" w:rsidRDefault="00581103">
      <w:pPr>
        <w:pStyle w:val="a0"/>
        <w:ind w:firstLine="0"/>
        <w:rPr>
          <w:rFonts w:hint="cs"/>
          <w:rtl/>
        </w:rPr>
      </w:pPr>
    </w:p>
    <w:p w14:paraId="414214F6" w14:textId="77777777" w:rsidR="00000000" w:rsidRDefault="00581103">
      <w:pPr>
        <w:pStyle w:val="af0"/>
        <w:rPr>
          <w:rtl/>
        </w:rPr>
      </w:pPr>
      <w:r>
        <w:rPr>
          <w:rFonts w:hint="eastAsia"/>
          <w:rtl/>
        </w:rPr>
        <w:t>חיים</w:t>
      </w:r>
      <w:r>
        <w:rPr>
          <w:rtl/>
        </w:rPr>
        <w:t xml:space="preserve"> אורון (יחד):</w:t>
      </w:r>
    </w:p>
    <w:p w14:paraId="1F2B0972" w14:textId="77777777" w:rsidR="00000000" w:rsidRDefault="00581103">
      <w:pPr>
        <w:pStyle w:val="a0"/>
        <w:rPr>
          <w:rFonts w:hint="cs"/>
          <w:rtl/>
        </w:rPr>
      </w:pPr>
    </w:p>
    <w:p w14:paraId="5116195A" w14:textId="77777777" w:rsidR="00000000" w:rsidRDefault="00581103">
      <w:pPr>
        <w:pStyle w:val="a0"/>
        <w:rPr>
          <w:rFonts w:hint="cs"/>
          <w:rtl/>
        </w:rPr>
      </w:pPr>
      <w:r>
        <w:rPr>
          <w:rFonts w:hint="cs"/>
          <w:rtl/>
        </w:rPr>
        <w:t>על שתיהן הצבעה אלקטרונית.</w:t>
      </w:r>
    </w:p>
    <w:p w14:paraId="57D781B6" w14:textId="77777777" w:rsidR="00000000" w:rsidRDefault="00581103">
      <w:pPr>
        <w:pStyle w:val="a0"/>
        <w:ind w:firstLine="0"/>
        <w:rPr>
          <w:rFonts w:hint="cs"/>
          <w:rtl/>
        </w:rPr>
      </w:pPr>
    </w:p>
    <w:p w14:paraId="0198122A" w14:textId="77777777" w:rsidR="00000000" w:rsidRDefault="00581103">
      <w:pPr>
        <w:pStyle w:val="af1"/>
        <w:rPr>
          <w:rtl/>
        </w:rPr>
      </w:pPr>
      <w:r>
        <w:rPr>
          <w:rtl/>
        </w:rPr>
        <w:t>היו"ר ראובן ריבלין:</w:t>
      </w:r>
    </w:p>
    <w:p w14:paraId="41FD9014" w14:textId="77777777" w:rsidR="00000000" w:rsidRDefault="00581103">
      <w:pPr>
        <w:pStyle w:val="a0"/>
        <w:rPr>
          <w:rtl/>
        </w:rPr>
      </w:pPr>
    </w:p>
    <w:p w14:paraId="378D194C" w14:textId="77777777" w:rsidR="00000000" w:rsidRDefault="00581103">
      <w:pPr>
        <w:pStyle w:val="a0"/>
        <w:rPr>
          <w:rFonts w:hint="cs"/>
          <w:rtl/>
        </w:rPr>
      </w:pPr>
      <w:r>
        <w:rPr>
          <w:rFonts w:hint="cs"/>
          <w:rtl/>
        </w:rPr>
        <w:t>לסעיף 67 קיימות שתי הסתייגויות מהותיות. רבותי חברי הכנסת, אנחנו מצביעים בהצבעה א</w:t>
      </w:r>
      <w:r>
        <w:rPr>
          <w:rFonts w:hint="cs"/>
          <w:rtl/>
        </w:rPr>
        <w:t>לקטרונית תחילה על ההסתייגויות של חבר הכנסת יצחק הרצוג לסעיף 67.</w:t>
      </w:r>
    </w:p>
    <w:p w14:paraId="3B10493C" w14:textId="77777777" w:rsidR="00000000" w:rsidRDefault="00581103">
      <w:pPr>
        <w:pStyle w:val="a0"/>
        <w:ind w:firstLine="0"/>
        <w:rPr>
          <w:rFonts w:hint="cs"/>
          <w:rtl/>
        </w:rPr>
      </w:pPr>
    </w:p>
    <w:p w14:paraId="7AD6475A" w14:textId="77777777" w:rsidR="00000000" w:rsidRDefault="00581103">
      <w:pPr>
        <w:pStyle w:val="af0"/>
        <w:rPr>
          <w:rtl/>
        </w:rPr>
      </w:pPr>
      <w:r>
        <w:rPr>
          <w:rFonts w:hint="eastAsia"/>
          <w:rtl/>
        </w:rPr>
        <w:t>שאול</w:t>
      </w:r>
      <w:r>
        <w:rPr>
          <w:rtl/>
        </w:rPr>
        <w:t xml:space="preserve"> יהלום (מפד"ל):</w:t>
      </w:r>
    </w:p>
    <w:p w14:paraId="097C4F9E" w14:textId="77777777" w:rsidR="00000000" w:rsidRDefault="00581103">
      <w:pPr>
        <w:pStyle w:val="a0"/>
        <w:rPr>
          <w:rFonts w:hint="cs"/>
          <w:rtl/>
        </w:rPr>
      </w:pPr>
    </w:p>
    <w:p w14:paraId="0107270F" w14:textId="77777777" w:rsidR="00000000" w:rsidRDefault="00581103">
      <w:pPr>
        <w:pStyle w:val="a0"/>
        <w:rPr>
          <w:rFonts w:hint="cs"/>
          <w:rtl/>
        </w:rPr>
      </w:pPr>
      <w:r>
        <w:rPr>
          <w:rFonts w:hint="cs"/>
          <w:rtl/>
        </w:rPr>
        <w:t>האם מצביעים על שני הסעיפים בהסתייגות יחד?</w:t>
      </w:r>
    </w:p>
    <w:p w14:paraId="0A7228F1" w14:textId="77777777" w:rsidR="00000000" w:rsidRDefault="00581103">
      <w:pPr>
        <w:pStyle w:val="a0"/>
        <w:ind w:firstLine="0"/>
        <w:rPr>
          <w:rFonts w:hint="cs"/>
          <w:rtl/>
        </w:rPr>
      </w:pPr>
    </w:p>
    <w:p w14:paraId="58996BC2" w14:textId="77777777" w:rsidR="00000000" w:rsidRDefault="00581103">
      <w:pPr>
        <w:pStyle w:val="af1"/>
        <w:rPr>
          <w:rtl/>
        </w:rPr>
      </w:pPr>
      <w:r>
        <w:rPr>
          <w:rtl/>
        </w:rPr>
        <w:t>היו"ר ראובן ריבלין:</w:t>
      </w:r>
    </w:p>
    <w:p w14:paraId="10C7DE63" w14:textId="77777777" w:rsidR="00000000" w:rsidRDefault="00581103">
      <w:pPr>
        <w:pStyle w:val="a0"/>
        <w:rPr>
          <w:rtl/>
        </w:rPr>
      </w:pPr>
    </w:p>
    <w:p w14:paraId="5EAB4325" w14:textId="77777777" w:rsidR="00000000" w:rsidRDefault="00581103">
      <w:pPr>
        <w:pStyle w:val="a0"/>
        <w:rPr>
          <w:rFonts w:hint="cs"/>
          <w:rtl/>
        </w:rPr>
      </w:pPr>
      <w:r>
        <w:rPr>
          <w:rFonts w:hint="cs"/>
          <w:rtl/>
        </w:rPr>
        <w:t xml:space="preserve">לא. אדוני יכול להצביע על כל הצעה בנפרד, בשביל זה אנחנו נותנים לו את זכות הברירה. </w:t>
      </w:r>
    </w:p>
    <w:p w14:paraId="6B3BD1B5" w14:textId="77777777" w:rsidR="00000000" w:rsidRDefault="00581103">
      <w:pPr>
        <w:pStyle w:val="a0"/>
        <w:rPr>
          <w:rFonts w:hint="cs"/>
          <w:rtl/>
        </w:rPr>
      </w:pPr>
    </w:p>
    <w:p w14:paraId="70E902D7" w14:textId="77777777" w:rsidR="00000000" w:rsidRDefault="00581103">
      <w:pPr>
        <w:pStyle w:val="a0"/>
        <w:rPr>
          <w:rFonts w:hint="cs"/>
          <w:rtl/>
        </w:rPr>
      </w:pPr>
      <w:r>
        <w:rPr>
          <w:rFonts w:hint="cs"/>
          <w:rtl/>
        </w:rPr>
        <w:t>חבר הכנסת הרצוג וחבר הכ</w:t>
      </w:r>
      <w:r>
        <w:rPr>
          <w:rFonts w:hint="cs"/>
          <w:rtl/>
        </w:rPr>
        <w:t xml:space="preserve">נסת אורון, בהסתייגותכם יש סעיף (1) וסעיף (2). אנחנו צריכים להצביע על כל אחד בנפרד, שכן יכול להיות שיש חברי כנסת שמסכימים לאחד ולא לשני. כך הפנה את תשומת לבי חבר הכנסת שאול יהלום, ואני מודה לו. </w:t>
      </w:r>
    </w:p>
    <w:p w14:paraId="361ED623" w14:textId="77777777" w:rsidR="00000000" w:rsidRDefault="00581103">
      <w:pPr>
        <w:pStyle w:val="a0"/>
        <w:ind w:firstLine="0"/>
        <w:rPr>
          <w:rFonts w:hint="cs"/>
          <w:rtl/>
        </w:rPr>
      </w:pPr>
    </w:p>
    <w:p w14:paraId="5809C312" w14:textId="77777777" w:rsidR="00000000" w:rsidRDefault="00581103">
      <w:pPr>
        <w:pStyle w:val="a0"/>
        <w:ind w:firstLine="0"/>
        <w:rPr>
          <w:rFonts w:hint="cs"/>
          <w:rtl/>
        </w:rPr>
      </w:pPr>
      <w:r>
        <w:rPr>
          <w:rFonts w:hint="cs"/>
          <w:rtl/>
        </w:rPr>
        <w:tab/>
        <w:t xml:space="preserve">רבותי חברי הכנסת, אנו מקיימים עכשיו שלוש הצבעות אלקטרוניות. </w:t>
      </w:r>
      <w:r>
        <w:rPr>
          <w:rFonts w:hint="cs"/>
          <w:rtl/>
        </w:rPr>
        <w:t xml:space="preserve">נא להיזהר בהצבעה. </w:t>
      </w:r>
    </w:p>
    <w:p w14:paraId="098D78E3" w14:textId="77777777" w:rsidR="00000000" w:rsidRDefault="00581103">
      <w:pPr>
        <w:pStyle w:val="a0"/>
        <w:ind w:firstLine="0"/>
        <w:rPr>
          <w:rFonts w:hint="cs"/>
          <w:rtl/>
        </w:rPr>
      </w:pPr>
    </w:p>
    <w:p w14:paraId="13634CCC" w14:textId="77777777" w:rsidR="00000000" w:rsidRDefault="00581103">
      <w:pPr>
        <w:pStyle w:val="a0"/>
        <w:ind w:firstLine="720"/>
        <w:rPr>
          <w:rFonts w:hint="cs"/>
          <w:rtl/>
        </w:rPr>
      </w:pPr>
      <w:r>
        <w:rPr>
          <w:rFonts w:hint="cs"/>
          <w:rtl/>
        </w:rPr>
        <w:t xml:space="preserve">רבותי חברי הכנסת, מי בעד ההסתייגות הראשונה של חבר הכנסת הרצוג? </w:t>
      </w:r>
    </w:p>
    <w:p w14:paraId="6385E7A7" w14:textId="77777777" w:rsidR="00000000" w:rsidRDefault="00581103">
      <w:pPr>
        <w:pStyle w:val="a0"/>
        <w:ind w:firstLine="0"/>
        <w:rPr>
          <w:rFonts w:hint="cs"/>
          <w:rtl/>
        </w:rPr>
      </w:pPr>
    </w:p>
    <w:p w14:paraId="2314DEB1" w14:textId="77777777" w:rsidR="00000000" w:rsidRDefault="00581103">
      <w:pPr>
        <w:pStyle w:val="ab"/>
        <w:bidi/>
        <w:rPr>
          <w:rFonts w:hint="cs"/>
          <w:rtl/>
        </w:rPr>
      </w:pPr>
      <w:r>
        <w:rPr>
          <w:rFonts w:hint="cs"/>
          <w:rtl/>
        </w:rPr>
        <w:t>הצבעה מס' 20</w:t>
      </w:r>
    </w:p>
    <w:p w14:paraId="72AFEACA" w14:textId="77777777" w:rsidR="00000000" w:rsidRDefault="00581103">
      <w:pPr>
        <w:pStyle w:val="a0"/>
        <w:ind w:firstLine="0"/>
        <w:jc w:val="center"/>
        <w:rPr>
          <w:rFonts w:hint="cs"/>
          <w:b/>
          <w:bCs/>
          <w:rtl/>
        </w:rPr>
      </w:pPr>
    </w:p>
    <w:p w14:paraId="61CF33F4" w14:textId="77777777" w:rsidR="00000000" w:rsidRDefault="00581103">
      <w:pPr>
        <w:pStyle w:val="ac"/>
        <w:bidi/>
        <w:rPr>
          <w:rFonts w:hint="cs"/>
          <w:rtl/>
        </w:rPr>
      </w:pPr>
      <w:r>
        <w:rPr>
          <w:rFonts w:hint="cs"/>
          <w:rtl/>
        </w:rPr>
        <w:t>בעד ההסתייגות -  30</w:t>
      </w:r>
    </w:p>
    <w:p w14:paraId="6508F91F" w14:textId="77777777" w:rsidR="00000000" w:rsidRDefault="00581103">
      <w:pPr>
        <w:pStyle w:val="ac"/>
        <w:bidi/>
        <w:rPr>
          <w:rFonts w:hint="cs"/>
          <w:rtl/>
        </w:rPr>
      </w:pPr>
      <w:r>
        <w:rPr>
          <w:rFonts w:hint="cs"/>
          <w:rtl/>
        </w:rPr>
        <w:t xml:space="preserve">נגד </w:t>
      </w:r>
      <w:r>
        <w:rPr>
          <w:rtl/>
        </w:rPr>
        <w:t>–</w:t>
      </w:r>
      <w:r>
        <w:rPr>
          <w:rFonts w:hint="cs"/>
          <w:rtl/>
        </w:rPr>
        <w:t xml:space="preserve"> 51</w:t>
      </w:r>
    </w:p>
    <w:p w14:paraId="244A002B" w14:textId="77777777" w:rsidR="00000000" w:rsidRDefault="00581103">
      <w:pPr>
        <w:pStyle w:val="ac"/>
        <w:bidi/>
        <w:rPr>
          <w:rFonts w:hint="cs"/>
          <w:rtl/>
        </w:rPr>
      </w:pPr>
      <w:r>
        <w:rPr>
          <w:rFonts w:hint="cs"/>
          <w:rtl/>
        </w:rPr>
        <w:t>נמנעים - 1</w:t>
      </w:r>
    </w:p>
    <w:p w14:paraId="45F5264C" w14:textId="77777777" w:rsidR="00000000" w:rsidRDefault="00581103">
      <w:pPr>
        <w:pStyle w:val="ad"/>
        <w:bidi/>
        <w:rPr>
          <w:rFonts w:hint="cs"/>
          <w:rtl/>
        </w:rPr>
      </w:pPr>
      <w:r>
        <w:rPr>
          <w:rFonts w:hint="cs"/>
          <w:rtl/>
        </w:rPr>
        <w:t>ההסתייגות של חבר הכנסת יצחק הרצוג לסעיף 67(א) לא נתקבלה.</w:t>
      </w:r>
    </w:p>
    <w:p w14:paraId="68CAFFAF" w14:textId="77777777" w:rsidR="00000000" w:rsidRDefault="00581103">
      <w:pPr>
        <w:pStyle w:val="a0"/>
        <w:ind w:firstLine="0"/>
        <w:rPr>
          <w:rFonts w:hint="cs"/>
          <w:rtl/>
        </w:rPr>
      </w:pPr>
    </w:p>
    <w:p w14:paraId="4EBFC0C1" w14:textId="77777777" w:rsidR="00000000" w:rsidRDefault="00581103">
      <w:pPr>
        <w:pStyle w:val="af1"/>
        <w:rPr>
          <w:rtl/>
        </w:rPr>
      </w:pPr>
      <w:r>
        <w:rPr>
          <w:rtl/>
        </w:rPr>
        <w:t>היו"ר ראובן ריבלין:</w:t>
      </w:r>
    </w:p>
    <w:p w14:paraId="2D528056" w14:textId="77777777" w:rsidR="00000000" w:rsidRDefault="00581103">
      <w:pPr>
        <w:pStyle w:val="a0"/>
        <w:rPr>
          <w:rtl/>
        </w:rPr>
      </w:pPr>
    </w:p>
    <w:p w14:paraId="51121D03" w14:textId="77777777" w:rsidR="00000000" w:rsidRDefault="00581103">
      <w:pPr>
        <w:pStyle w:val="a0"/>
        <w:rPr>
          <w:rFonts w:hint="cs"/>
          <w:rtl/>
        </w:rPr>
      </w:pPr>
      <w:r>
        <w:rPr>
          <w:rFonts w:hint="cs"/>
          <w:rtl/>
        </w:rPr>
        <w:t>51 נגד, 30 בעד ואחד נמנע. אני קובע שהס</w:t>
      </w:r>
      <w:r>
        <w:rPr>
          <w:rFonts w:hint="cs"/>
          <w:rtl/>
        </w:rPr>
        <w:t>תייגותו הראשונה של חבר הכנסת יצחק הרצוג לא נתקבלה.</w:t>
      </w:r>
    </w:p>
    <w:p w14:paraId="3EEFD7A7" w14:textId="77777777" w:rsidR="00000000" w:rsidRDefault="00581103">
      <w:pPr>
        <w:pStyle w:val="a0"/>
        <w:rPr>
          <w:rFonts w:hint="cs"/>
          <w:rtl/>
        </w:rPr>
      </w:pPr>
    </w:p>
    <w:p w14:paraId="1230FA29" w14:textId="77777777" w:rsidR="00000000" w:rsidRDefault="00581103">
      <w:pPr>
        <w:pStyle w:val="a0"/>
        <w:rPr>
          <w:rFonts w:hint="cs"/>
          <w:rtl/>
        </w:rPr>
      </w:pPr>
      <w:r>
        <w:rPr>
          <w:rFonts w:hint="cs"/>
          <w:rtl/>
        </w:rPr>
        <w:t xml:space="preserve">אנו עוברים להצבעה על הסתייגותו השנייה של חבר הכנסת יצחק הרצוג. נא להצביע. </w:t>
      </w:r>
    </w:p>
    <w:p w14:paraId="7BF9BE39" w14:textId="77777777" w:rsidR="00000000" w:rsidRDefault="00581103">
      <w:pPr>
        <w:pStyle w:val="a0"/>
        <w:rPr>
          <w:rFonts w:hint="cs"/>
          <w:rtl/>
        </w:rPr>
      </w:pPr>
    </w:p>
    <w:p w14:paraId="37038DEA" w14:textId="77777777" w:rsidR="00000000" w:rsidRDefault="00581103">
      <w:pPr>
        <w:pStyle w:val="ab"/>
        <w:bidi/>
        <w:rPr>
          <w:rFonts w:hint="cs"/>
          <w:rtl/>
        </w:rPr>
      </w:pPr>
      <w:r>
        <w:rPr>
          <w:rFonts w:hint="cs"/>
          <w:rtl/>
        </w:rPr>
        <w:t>הצבעה מס' 21</w:t>
      </w:r>
    </w:p>
    <w:p w14:paraId="1E681191" w14:textId="77777777" w:rsidR="00000000" w:rsidRDefault="00581103">
      <w:pPr>
        <w:pStyle w:val="a0"/>
        <w:ind w:firstLine="0"/>
        <w:jc w:val="center"/>
        <w:rPr>
          <w:rFonts w:hint="cs"/>
          <w:b/>
          <w:bCs/>
          <w:rtl/>
        </w:rPr>
      </w:pPr>
    </w:p>
    <w:p w14:paraId="1976AD10" w14:textId="77777777" w:rsidR="00000000" w:rsidRDefault="00581103">
      <w:pPr>
        <w:pStyle w:val="ac"/>
        <w:bidi/>
        <w:rPr>
          <w:rFonts w:hint="cs"/>
          <w:rtl/>
        </w:rPr>
      </w:pPr>
      <w:r>
        <w:rPr>
          <w:rFonts w:hint="cs"/>
          <w:rtl/>
        </w:rPr>
        <w:t>בעד ההסתייגות - 32</w:t>
      </w:r>
    </w:p>
    <w:p w14:paraId="78D9F9EE" w14:textId="77777777" w:rsidR="00000000" w:rsidRDefault="00581103">
      <w:pPr>
        <w:pStyle w:val="ac"/>
        <w:bidi/>
        <w:rPr>
          <w:rFonts w:hint="cs"/>
          <w:rtl/>
        </w:rPr>
      </w:pPr>
      <w:r>
        <w:rPr>
          <w:rFonts w:hint="cs"/>
          <w:rtl/>
        </w:rPr>
        <w:t xml:space="preserve">נגד </w:t>
      </w:r>
      <w:r>
        <w:rPr>
          <w:rtl/>
        </w:rPr>
        <w:t>–</w:t>
      </w:r>
      <w:r>
        <w:rPr>
          <w:rFonts w:hint="cs"/>
          <w:rtl/>
        </w:rPr>
        <w:t xml:space="preserve"> 53</w:t>
      </w:r>
    </w:p>
    <w:p w14:paraId="5D56055D" w14:textId="77777777" w:rsidR="00000000" w:rsidRDefault="00581103">
      <w:pPr>
        <w:pStyle w:val="ac"/>
        <w:bidi/>
        <w:rPr>
          <w:rFonts w:hint="cs"/>
          <w:rtl/>
        </w:rPr>
      </w:pPr>
      <w:r>
        <w:rPr>
          <w:rFonts w:hint="cs"/>
          <w:rtl/>
        </w:rPr>
        <w:t>נמנעים - 1</w:t>
      </w:r>
    </w:p>
    <w:p w14:paraId="48189BD3" w14:textId="77777777" w:rsidR="00000000" w:rsidRDefault="00581103">
      <w:pPr>
        <w:pStyle w:val="ad"/>
        <w:bidi/>
        <w:rPr>
          <w:rFonts w:hint="cs"/>
          <w:rtl/>
        </w:rPr>
      </w:pPr>
      <w:r>
        <w:rPr>
          <w:rFonts w:hint="cs"/>
          <w:rtl/>
        </w:rPr>
        <w:t>ההסתייגות של חבר הכנסת יצחק הרצוג לסעיף 67(ב) לא נתקבלה.</w:t>
      </w:r>
    </w:p>
    <w:p w14:paraId="731EBBBA" w14:textId="77777777" w:rsidR="00000000" w:rsidRDefault="00581103">
      <w:pPr>
        <w:pStyle w:val="a0"/>
        <w:ind w:firstLine="0"/>
        <w:rPr>
          <w:rFonts w:hint="cs"/>
          <w:rtl/>
        </w:rPr>
      </w:pPr>
    </w:p>
    <w:p w14:paraId="7D14B2BF" w14:textId="77777777" w:rsidR="00000000" w:rsidRDefault="00581103">
      <w:pPr>
        <w:pStyle w:val="af1"/>
        <w:rPr>
          <w:rtl/>
        </w:rPr>
      </w:pPr>
      <w:r>
        <w:rPr>
          <w:rtl/>
        </w:rPr>
        <w:t>היו"ר ראובן ריבלי</w:t>
      </w:r>
      <w:r>
        <w:rPr>
          <w:rtl/>
        </w:rPr>
        <w:t>ן:</w:t>
      </w:r>
    </w:p>
    <w:p w14:paraId="1E1A440C" w14:textId="77777777" w:rsidR="00000000" w:rsidRDefault="00581103">
      <w:pPr>
        <w:pStyle w:val="a0"/>
        <w:rPr>
          <w:rtl/>
        </w:rPr>
      </w:pPr>
    </w:p>
    <w:p w14:paraId="70B1412B" w14:textId="77777777" w:rsidR="00000000" w:rsidRDefault="00581103">
      <w:pPr>
        <w:pStyle w:val="a0"/>
        <w:rPr>
          <w:rFonts w:hint="cs"/>
          <w:rtl/>
        </w:rPr>
      </w:pPr>
      <w:r>
        <w:rPr>
          <w:rFonts w:hint="cs"/>
          <w:rtl/>
        </w:rPr>
        <w:t>53 נגד, 32 בעד, נמנע אחד. אני קובע שהסתייגותו השנייה של חבר הכנסת הרצוג לא נתקבלה.</w:t>
      </w:r>
    </w:p>
    <w:p w14:paraId="5B1E1365" w14:textId="77777777" w:rsidR="00000000" w:rsidRDefault="00581103">
      <w:pPr>
        <w:pStyle w:val="a0"/>
        <w:rPr>
          <w:rFonts w:hint="cs"/>
          <w:rtl/>
        </w:rPr>
      </w:pPr>
    </w:p>
    <w:p w14:paraId="2BDADE70" w14:textId="77777777" w:rsidR="00000000" w:rsidRDefault="00581103">
      <w:pPr>
        <w:pStyle w:val="a0"/>
        <w:rPr>
          <w:rFonts w:hint="cs"/>
          <w:rtl/>
        </w:rPr>
      </w:pPr>
      <w:r>
        <w:rPr>
          <w:rFonts w:hint="cs"/>
          <w:rtl/>
        </w:rPr>
        <w:t>עכשיו להסתייגות של כמה חברי כנסת, שמבקשים לשנות את סעיף 67. חבר הכנסת עמיר פרץ, משאיר את ההסתייגות?</w:t>
      </w:r>
    </w:p>
    <w:p w14:paraId="069432E0" w14:textId="77777777" w:rsidR="00000000" w:rsidRDefault="00581103">
      <w:pPr>
        <w:pStyle w:val="a0"/>
        <w:ind w:firstLine="0"/>
        <w:rPr>
          <w:rFonts w:hint="cs"/>
          <w:rtl/>
        </w:rPr>
      </w:pPr>
    </w:p>
    <w:p w14:paraId="7E707A16" w14:textId="77777777" w:rsidR="00000000" w:rsidRDefault="00581103">
      <w:pPr>
        <w:pStyle w:val="af0"/>
        <w:rPr>
          <w:rtl/>
        </w:rPr>
      </w:pPr>
      <w:r>
        <w:rPr>
          <w:rFonts w:hint="eastAsia"/>
          <w:rtl/>
        </w:rPr>
        <w:t>עמיר</w:t>
      </w:r>
      <w:r>
        <w:rPr>
          <w:rtl/>
        </w:rPr>
        <w:t xml:space="preserve"> פרץ (עם אחד):</w:t>
      </w:r>
    </w:p>
    <w:p w14:paraId="3C089F78" w14:textId="77777777" w:rsidR="00000000" w:rsidRDefault="00581103">
      <w:pPr>
        <w:pStyle w:val="a0"/>
        <w:rPr>
          <w:rFonts w:hint="cs"/>
          <w:rtl/>
        </w:rPr>
      </w:pPr>
    </w:p>
    <w:p w14:paraId="31DA93A3" w14:textId="77777777" w:rsidR="00000000" w:rsidRDefault="00581103">
      <w:pPr>
        <w:pStyle w:val="a0"/>
        <w:rPr>
          <w:rFonts w:hint="cs"/>
          <w:rtl/>
        </w:rPr>
      </w:pPr>
      <w:r>
        <w:rPr>
          <w:rFonts w:hint="cs"/>
          <w:rtl/>
        </w:rPr>
        <w:t>כן.</w:t>
      </w:r>
    </w:p>
    <w:p w14:paraId="295EB446" w14:textId="77777777" w:rsidR="00000000" w:rsidRDefault="00581103">
      <w:pPr>
        <w:pStyle w:val="a0"/>
        <w:ind w:firstLine="0"/>
        <w:rPr>
          <w:rFonts w:hint="cs"/>
          <w:rtl/>
        </w:rPr>
      </w:pPr>
    </w:p>
    <w:p w14:paraId="3136B606" w14:textId="77777777" w:rsidR="00000000" w:rsidRDefault="00581103">
      <w:pPr>
        <w:pStyle w:val="af1"/>
        <w:rPr>
          <w:rtl/>
        </w:rPr>
      </w:pPr>
      <w:r>
        <w:rPr>
          <w:rtl/>
        </w:rPr>
        <w:t>היו"ר ראובן ריבלין:</w:t>
      </w:r>
    </w:p>
    <w:p w14:paraId="1AF1E0CB" w14:textId="77777777" w:rsidR="00000000" w:rsidRDefault="00581103">
      <w:pPr>
        <w:pStyle w:val="a0"/>
        <w:rPr>
          <w:rtl/>
        </w:rPr>
      </w:pPr>
    </w:p>
    <w:p w14:paraId="4C4992B4" w14:textId="77777777" w:rsidR="00000000" w:rsidRDefault="00581103">
      <w:pPr>
        <w:pStyle w:val="a0"/>
        <w:rPr>
          <w:rFonts w:hint="cs"/>
          <w:rtl/>
        </w:rPr>
      </w:pPr>
      <w:r>
        <w:rPr>
          <w:rFonts w:hint="cs"/>
          <w:rtl/>
        </w:rPr>
        <w:t>חבר הכנסת יצחק הרצוג?</w:t>
      </w:r>
    </w:p>
    <w:p w14:paraId="3D8DDDC1" w14:textId="77777777" w:rsidR="00000000" w:rsidRDefault="00581103">
      <w:pPr>
        <w:pStyle w:val="a0"/>
        <w:ind w:firstLine="0"/>
        <w:rPr>
          <w:rFonts w:hint="cs"/>
          <w:rtl/>
        </w:rPr>
      </w:pPr>
    </w:p>
    <w:p w14:paraId="06811134" w14:textId="77777777" w:rsidR="00000000" w:rsidRDefault="00581103">
      <w:pPr>
        <w:pStyle w:val="af0"/>
        <w:rPr>
          <w:rFonts w:hint="cs"/>
          <w:rtl/>
        </w:rPr>
      </w:pPr>
    </w:p>
    <w:p w14:paraId="207DB46F" w14:textId="77777777" w:rsidR="00000000" w:rsidRDefault="00581103">
      <w:pPr>
        <w:pStyle w:val="af0"/>
        <w:rPr>
          <w:rtl/>
        </w:rPr>
      </w:pPr>
      <w:r>
        <w:rPr>
          <w:rFonts w:hint="eastAsia"/>
          <w:rtl/>
        </w:rPr>
        <w:t>יצחק</w:t>
      </w:r>
      <w:r>
        <w:rPr>
          <w:rtl/>
        </w:rPr>
        <w:t xml:space="preserve"> הרצוג (העבודה-מימד):</w:t>
      </w:r>
    </w:p>
    <w:p w14:paraId="117FD72D" w14:textId="77777777" w:rsidR="00000000" w:rsidRDefault="00581103">
      <w:pPr>
        <w:pStyle w:val="a0"/>
        <w:rPr>
          <w:rFonts w:hint="cs"/>
          <w:rtl/>
        </w:rPr>
      </w:pPr>
    </w:p>
    <w:p w14:paraId="706E8C72" w14:textId="77777777" w:rsidR="00000000" w:rsidRDefault="00581103">
      <w:pPr>
        <w:pStyle w:val="a0"/>
        <w:rPr>
          <w:rFonts w:hint="cs"/>
          <w:rtl/>
        </w:rPr>
      </w:pPr>
      <w:r>
        <w:rPr>
          <w:rFonts w:hint="cs"/>
          <w:rtl/>
        </w:rPr>
        <w:t>משאיר.</w:t>
      </w:r>
    </w:p>
    <w:p w14:paraId="5C0EECF8" w14:textId="77777777" w:rsidR="00000000" w:rsidRDefault="00581103">
      <w:pPr>
        <w:pStyle w:val="a0"/>
        <w:rPr>
          <w:rFonts w:hint="cs"/>
          <w:rtl/>
        </w:rPr>
      </w:pPr>
    </w:p>
    <w:p w14:paraId="43A5D42A" w14:textId="77777777" w:rsidR="00000000" w:rsidRDefault="00581103">
      <w:pPr>
        <w:pStyle w:val="af1"/>
        <w:rPr>
          <w:rtl/>
        </w:rPr>
      </w:pPr>
      <w:r>
        <w:rPr>
          <w:rtl/>
        </w:rPr>
        <w:t>היו"ר ראובן ריבלין:</w:t>
      </w:r>
    </w:p>
    <w:p w14:paraId="4BC92294" w14:textId="77777777" w:rsidR="00000000" w:rsidRDefault="00581103">
      <w:pPr>
        <w:pStyle w:val="a0"/>
        <w:rPr>
          <w:rtl/>
        </w:rPr>
      </w:pPr>
    </w:p>
    <w:p w14:paraId="7E406100" w14:textId="77777777" w:rsidR="00000000" w:rsidRDefault="00581103">
      <w:pPr>
        <w:pStyle w:val="a0"/>
        <w:rPr>
          <w:rFonts w:hint="cs"/>
          <w:rtl/>
        </w:rPr>
      </w:pPr>
      <w:r>
        <w:rPr>
          <w:rFonts w:hint="cs"/>
          <w:rtl/>
        </w:rPr>
        <w:t>קבוצת אורון-שוחט משאירים את ההסתייגות?</w:t>
      </w:r>
    </w:p>
    <w:p w14:paraId="06D64A05" w14:textId="77777777" w:rsidR="00000000" w:rsidRDefault="00581103">
      <w:pPr>
        <w:pStyle w:val="a0"/>
        <w:ind w:firstLine="0"/>
        <w:rPr>
          <w:rFonts w:hint="cs"/>
          <w:rtl/>
        </w:rPr>
      </w:pPr>
    </w:p>
    <w:p w14:paraId="65E24F98" w14:textId="77777777" w:rsidR="00000000" w:rsidRDefault="00581103">
      <w:pPr>
        <w:pStyle w:val="af0"/>
        <w:rPr>
          <w:rtl/>
        </w:rPr>
      </w:pPr>
      <w:r>
        <w:rPr>
          <w:rFonts w:hint="eastAsia"/>
          <w:rtl/>
        </w:rPr>
        <w:t>חיים</w:t>
      </w:r>
      <w:r>
        <w:rPr>
          <w:rtl/>
        </w:rPr>
        <w:t xml:space="preserve"> אורון (יחד):</w:t>
      </w:r>
    </w:p>
    <w:p w14:paraId="361479BF" w14:textId="77777777" w:rsidR="00000000" w:rsidRDefault="00581103">
      <w:pPr>
        <w:pStyle w:val="a0"/>
        <w:rPr>
          <w:rFonts w:hint="cs"/>
          <w:rtl/>
        </w:rPr>
      </w:pPr>
    </w:p>
    <w:p w14:paraId="4A8F7412" w14:textId="77777777" w:rsidR="00000000" w:rsidRDefault="00581103">
      <w:pPr>
        <w:pStyle w:val="a0"/>
        <w:rPr>
          <w:rFonts w:hint="cs"/>
          <w:rtl/>
        </w:rPr>
      </w:pPr>
      <w:r>
        <w:rPr>
          <w:rFonts w:hint="cs"/>
          <w:rtl/>
        </w:rPr>
        <w:t>כן.</w:t>
      </w:r>
    </w:p>
    <w:p w14:paraId="7C64AEA7" w14:textId="77777777" w:rsidR="00000000" w:rsidRDefault="00581103">
      <w:pPr>
        <w:pStyle w:val="a0"/>
        <w:ind w:firstLine="0"/>
        <w:rPr>
          <w:rFonts w:hint="cs"/>
          <w:rtl/>
        </w:rPr>
      </w:pPr>
    </w:p>
    <w:p w14:paraId="3D8D2DE3" w14:textId="77777777" w:rsidR="00000000" w:rsidRDefault="00581103">
      <w:pPr>
        <w:pStyle w:val="af1"/>
        <w:rPr>
          <w:rtl/>
        </w:rPr>
      </w:pPr>
      <w:r>
        <w:rPr>
          <w:rtl/>
        </w:rPr>
        <w:t>היו"ר ראובן ריבלין:</w:t>
      </w:r>
    </w:p>
    <w:p w14:paraId="6C26229F" w14:textId="77777777" w:rsidR="00000000" w:rsidRDefault="00581103">
      <w:pPr>
        <w:pStyle w:val="a0"/>
        <w:rPr>
          <w:rtl/>
        </w:rPr>
      </w:pPr>
    </w:p>
    <w:p w14:paraId="0E0B20B5" w14:textId="77777777" w:rsidR="00000000" w:rsidRDefault="00581103">
      <w:pPr>
        <w:pStyle w:val="a0"/>
        <w:rPr>
          <w:rFonts w:hint="cs"/>
          <w:rtl/>
        </w:rPr>
      </w:pPr>
      <w:r>
        <w:rPr>
          <w:rFonts w:hint="cs"/>
          <w:rtl/>
        </w:rPr>
        <w:t>חברת הכנסת אורית נוקד משאירה?</w:t>
      </w:r>
    </w:p>
    <w:p w14:paraId="5BF26571" w14:textId="77777777" w:rsidR="00000000" w:rsidRDefault="00581103">
      <w:pPr>
        <w:pStyle w:val="a0"/>
        <w:ind w:firstLine="0"/>
        <w:rPr>
          <w:rFonts w:hint="cs"/>
          <w:rtl/>
        </w:rPr>
      </w:pPr>
    </w:p>
    <w:p w14:paraId="7D2A87E6" w14:textId="77777777" w:rsidR="00000000" w:rsidRDefault="00581103">
      <w:pPr>
        <w:pStyle w:val="af0"/>
        <w:rPr>
          <w:rtl/>
        </w:rPr>
      </w:pPr>
      <w:r>
        <w:rPr>
          <w:rFonts w:hint="eastAsia"/>
          <w:rtl/>
        </w:rPr>
        <w:t>אורית</w:t>
      </w:r>
      <w:r>
        <w:rPr>
          <w:rtl/>
        </w:rPr>
        <w:t xml:space="preserve"> נוקד (העבודה-מימד):</w:t>
      </w:r>
    </w:p>
    <w:p w14:paraId="63AC7950" w14:textId="77777777" w:rsidR="00000000" w:rsidRDefault="00581103">
      <w:pPr>
        <w:pStyle w:val="a0"/>
        <w:rPr>
          <w:rFonts w:hint="cs"/>
          <w:rtl/>
        </w:rPr>
      </w:pPr>
    </w:p>
    <w:p w14:paraId="6AB6EE84" w14:textId="77777777" w:rsidR="00000000" w:rsidRDefault="00581103">
      <w:pPr>
        <w:pStyle w:val="a0"/>
        <w:rPr>
          <w:rFonts w:hint="cs"/>
          <w:rtl/>
        </w:rPr>
      </w:pPr>
      <w:r>
        <w:rPr>
          <w:rFonts w:hint="cs"/>
          <w:rtl/>
        </w:rPr>
        <w:t>כן.</w:t>
      </w:r>
    </w:p>
    <w:p w14:paraId="06E932D8" w14:textId="77777777" w:rsidR="00000000" w:rsidRDefault="00581103">
      <w:pPr>
        <w:pStyle w:val="a0"/>
        <w:ind w:firstLine="0"/>
        <w:rPr>
          <w:rFonts w:hint="cs"/>
          <w:rtl/>
        </w:rPr>
      </w:pPr>
    </w:p>
    <w:p w14:paraId="3B5049BB" w14:textId="77777777" w:rsidR="00000000" w:rsidRDefault="00581103">
      <w:pPr>
        <w:pStyle w:val="af1"/>
        <w:rPr>
          <w:rtl/>
        </w:rPr>
      </w:pPr>
      <w:r>
        <w:rPr>
          <w:rtl/>
        </w:rPr>
        <w:t>היו"ר ראובן ריבלין:</w:t>
      </w:r>
    </w:p>
    <w:p w14:paraId="12296CCB" w14:textId="77777777" w:rsidR="00000000" w:rsidRDefault="00581103">
      <w:pPr>
        <w:pStyle w:val="a0"/>
        <w:rPr>
          <w:rtl/>
        </w:rPr>
      </w:pPr>
    </w:p>
    <w:p w14:paraId="5A3F63C3" w14:textId="77777777" w:rsidR="00000000" w:rsidRDefault="00581103">
      <w:pPr>
        <w:pStyle w:val="a0"/>
        <w:rPr>
          <w:rFonts w:hint="cs"/>
          <w:rtl/>
        </w:rPr>
      </w:pPr>
      <w:r>
        <w:rPr>
          <w:rFonts w:hint="cs"/>
          <w:rtl/>
        </w:rPr>
        <w:t>חבר הכנסת מוחמד ברכה משאיר?</w:t>
      </w:r>
    </w:p>
    <w:p w14:paraId="4CE31CA3" w14:textId="77777777" w:rsidR="00000000" w:rsidRDefault="00581103">
      <w:pPr>
        <w:pStyle w:val="a0"/>
        <w:ind w:firstLine="0"/>
        <w:rPr>
          <w:rFonts w:hint="cs"/>
          <w:rtl/>
        </w:rPr>
      </w:pPr>
    </w:p>
    <w:p w14:paraId="3FCE692A" w14:textId="77777777" w:rsidR="00000000" w:rsidRDefault="00581103">
      <w:pPr>
        <w:pStyle w:val="af0"/>
        <w:rPr>
          <w:rtl/>
        </w:rPr>
      </w:pPr>
      <w:r>
        <w:rPr>
          <w:rFonts w:hint="eastAsia"/>
          <w:rtl/>
        </w:rPr>
        <w:t>מוחמד</w:t>
      </w:r>
      <w:r>
        <w:rPr>
          <w:rtl/>
        </w:rPr>
        <w:t xml:space="preserve"> ברכה (חד"ש-תע"ל):</w:t>
      </w:r>
    </w:p>
    <w:p w14:paraId="6CA542D4" w14:textId="77777777" w:rsidR="00000000" w:rsidRDefault="00581103">
      <w:pPr>
        <w:pStyle w:val="a0"/>
        <w:rPr>
          <w:rFonts w:hint="cs"/>
          <w:rtl/>
        </w:rPr>
      </w:pPr>
    </w:p>
    <w:p w14:paraId="1B019F4D" w14:textId="77777777" w:rsidR="00000000" w:rsidRDefault="00581103">
      <w:pPr>
        <w:pStyle w:val="a0"/>
        <w:rPr>
          <w:rFonts w:hint="cs"/>
          <w:rtl/>
        </w:rPr>
      </w:pPr>
      <w:r>
        <w:rPr>
          <w:rFonts w:hint="cs"/>
          <w:rtl/>
        </w:rPr>
        <w:t>כן.</w:t>
      </w:r>
    </w:p>
    <w:p w14:paraId="2849102F" w14:textId="77777777" w:rsidR="00000000" w:rsidRDefault="00581103">
      <w:pPr>
        <w:pStyle w:val="a0"/>
        <w:ind w:firstLine="0"/>
        <w:rPr>
          <w:rFonts w:hint="cs"/>
          <w:rtl/>
        </w:rPr>
      </w:pPr>
    </w:p>
    <w:p w14:paraId="15FEB24B" w14:textId="77777777" w:rsidR="00000000" w:rsidRDefault="00581103">
      <w:pPr>
        <w:pStyle w:val="af1"/>
        <w:rPr>
          <w:rtl/>
        </w:rPr>
      </w:pPr>
      <w:r>
        <w:rPr>
          <w:rtl/>
        </w:rPr>
        <w:t>היו"ר ראובן ריבלין:</w:t>
      </w:r>
    </w:p>
    <w:p w14:paraId="670AAB34" w14:textId="77777777" w:rsidR="00000000" w:rsidRDefault="00581103">
      <w:pPr>
        <w:pStyle w:val="a0"/>
        <w:rPr>
          <w:rtl/>
        </w:rPr>
      </w:pPr>
    </w:p>
    <w:p w14:paraId="1F56E06E" w14:textId="77777777" w:rsidR="00000000" w:rsidRDefault="00581103">
      <w:pPr>
        <w:pStyle w:val="a0"/>
        <w:rPr>
          <w:rFonts w:hint="cs"/>
          <w:rtl/>
        </w:rPr>
      </w:pPr>
      <w:r>
        <w:rPr>
          <w:rFonts w:hint="cs"/>
          <w:rtl/>
        </w:rPr>
        <w:t xml:space="preserve"> אני מבין שגם חברי הכנסת עסאם מח'ול ואחמד טיבי משאירים.</w:t>
      </w:r>
    </w:p>
    <w:p w14:paraId="62EC9D12" w14:textId="77777777" w:rsidR="00000000" w:rsidRDefault="00581103">
      <w:pPr>
        <w:pStyle w:val="a0"/>
        <w:rPr>
          <w:rFonts w:hint="cs"/>
          <w:rtl/>
        </w:rPr>
      </w:pPr>
    </w:p>
    <w:p w14:paraId="2A52B5D3" w14:textId="77777777" w:rsidR="00000000" w:rsidRDefault="00581103">
      <w:pPr>
        <w:pStyle w:val="a0"/>
        <w:rPr>
          <w:rFonts w:hint="cs"/>
          <w:rtl/>
        </w:rPr>
      </w:pPr>
      <w:r>
        <w:rPr>
          <w:rFonts w:hint="cs"/>
          <w:rtl/>
        </w:rPr>
        <w:t>רבותי, אנחנו מצביעים על ההסתייגות כפי שהיא, על כל מרכיביה. נא להצביע.</w:t>
      </w:r>
    </w:p>
    <w:p w14:paraId="421623EA" w14:textId="77777777" w:rsidR="00000000" w:rsidRDefault="00581103">
      <w:pPr>
        <w:pStyle w:val="a0"/>
        <w:rPr>
          <w:rFonts w:hint="cs"/>
          <w:rtl/>
        </w:rPr>
      </w:pPr>
    </w:p>
    <w:p w14:paraId="666C8DB0" w14:textId="77777777" w:rsidR="00000000" w:rsidRDefault="00581103">
      <w:pPr>
        <w:pStyle w:val="ab"/>
        <w:bidi/>
        <w:rPr>
          <w:rFonts w:hint="cs"/>
          <w:rtl/>
        </w:rPr>
      </w:pPr>
      <w:r>
        <w:rPr>
          <w:rFonts w:hint="cs"/>
          <w:rtl/>
        </w:rPr>
        <w:t>הצבעה מס' 22</w:t>
      </w:r>
    </w:p>
    <w:p w14:paraId="6D84964A" w14:textId="77777777" w:rsidR="00000000" w:rsidRDefault="00581103">
      <w:pPr>
        <w:pStyle w:val="a0"/>
        <w:jc w:val="center"/>
        <w:rPr>
          <w:rFonts w:hint="cs"/>
          <w:rtl/>
        </w:rPr>
      </w:pPr>
    </w:p>
    <w:p w14:paraId="128690AB" w14:textId="77777777" w:rsidR="00000000" w:rsidRDefault="00581103">
      <w:pPr>
        <w:pStyle w:val="ac"/>
        <w:bidi/>
        <w:rPr>
          <w:rFonts w:hint="cs"/>
          <w:rtl/>
        </w:rPr>
      </w:pPr>
      <w:r>
        <w:rPr>
          <w:rFonts w:hint="cs"/>
          <w:rtl/>
        </w:rPr>
        <w:t xml:space="preserve">בעד ההסתייגות </w:t>
      </w:r>
      <w:r>
        <w:rPr>
          <w:rtl/>
        </w:rPr>
        <w:t>–</w:t>
      </w:r>
      <w:r>
        <w:rPr>
          <w:rFonts w:hint="cs"/>
          <w:rtl/>
        </w:rPr>
        <w:t xml:space="preserve"> 33</w:t>
      </w:r>
    </w:p>
    <w:p w14:paraId="4F68A64B" w14:textId="77777777" w:rsidR="00000000" w:rsidRDefault="00581103">
      <w:pPr>
        <w:pStyle w:val="ac"/>
        <w:bidi/>
        <w:rPr>
          <w:rFonts w:hint="cs"/>
          <w:rtl/>
        </w:rPr>
      </w:pPr>
      <w:r>
        <w:rPr>
          <w:rFonts w:hint="cs"/>
          <w:rtl/>
        </w:rPr>
        <w:t xml:space="preserve">נגד </w:t>
      </w:r>
      <w:r>
        <w:rPr>
          <w:rtl/>
        </w:rPr>
        <w:t>–</w:t>
      </w:r>
      <w:r>
        <w:rPr>
          <w:rFonts w:hint="cs"/>
          <w:rtl/>
        </w:rPr>
        <w:t xml:space="preserve"> 53</w:t>
      </w:r>
    </w:p>
    <w:p w14:paraId="7CC07198" w14:textId="77777777" w:rsidR="00000000" w:rsidRDefault="00581103">
      <w:pPr>
        <w:pStyle w:val="ac"/>
        <w:bidi/>
        <w:rPr>
          <w:rFonts w:hint="cs"/>
          <w:rtl/>
        </w:rPr>
      </w:pPr>
      <w:r>
        <w:rPr>
          <w:rFonts w:hint="cs"/>
          <w:rtl/>
        </w:rPr>
        <w:t xml:space="preserve">נמנעים </w:t>
      </w:r>
      <w:r>
        <w:rPr>
          <w:rtl/>
        </w:rPr>
        <w:t>–</w:t>
      </w:r>
      <w:r>
        <w:rPr>
          <w:rFonts w:hint="cs"/>
          <w:rtl/>
        </w:rPr>
        <w:t xml:space="preserve"> 1</w:t>
      </w:r>
    </w:p>
    <w:p w14:paraId="7DD2D910" w14:textId="77777777" w:rsidR="00000000" w:rsidRDefault="00581103">
      <w:pPr>
        <w:pStyle w:val="ad"/>
        <w:bidi/>
        <w:rPr>
          <w:rFonts w:hint="cs"/>
          <w:rtl/>
        </w:rPr>
      </w:pPr>
      <w:r>
        <w:rPr>
          <w:rFonts w:hint="cs"/>
          <w:rtl/>
        </w:rPr>
        <w:t>ההסתייגות של חברי הכנסת</w:t>
      </w:r>
      <w:r>
        <w:rPr>
          <w:rFonts w:hint="cs"/>
          <w:rtl/>
        </w:rPr>
        <w:t xml:space="preserve"> עמיר פרץ, חיים כץ, יצחק הרצוג, אורית נוקד, מוחמד ברכה, עסאם מח'ול ואחמד טיבי ושל קבוצת חברי הכנסת חיים אורון ואברהם בייגה שוחט לסעיף 67 לא נתקבלה.</w:t>
      </w:r>
    </w:p>
    <w:p w14:paraId="1CDE3CF7" w14:textId="77777777" w:rsidR="00000000" w:rsidRDefault="00581103">
      <w:pPr>
        <w:pStyle w:val="a0"/>
        <w:ind w:firstLine="0"/>
        <w:rPr>
          <w:rFonts w:hint="cs"/>
          <w:rtl/>
        </w:rPr>
      </w:pPr>
    </w:p>
    <w:p w14:paraId="14D596D7" w14:textId="77777777" w:rsidR="00000000" w:rsidRDefault="00581103">
      <w:pPr>
        <w:pStyle w:val="af1"/>
        <w:rPr>
          <w:rtl/>
        </w:rPr>
      </w:pPr>
      <w:r>
        <w:rPr>
          <w:rtl/>
        </w:rPr>
        <w:t>היו"ר ראובן ריבלין:</w:t>
      </w:r>
    </w:p>
    <w:p w14:paraId="6108780A" w14:textId="77777777" w:rsidR="00000000" w:rsidRDefault="00581103">
      <w:pPr>
        <w:pStyle w:val="a0"/>
        <w:rPr>
          <w:rtl/>
        </w:rPr>
      </w:pPr>
    </w:p>
    <w:p w14:paraId="1CF211D8" w14:textId="77777777" w:rsidR="00000000" w:rsidRDefault="00581103">
      <w:pPr>
        <w:pStyle w:val="a0"/>
        <w:rPr>
          <w:rFonts w:hint="cs"/>
          <w:rtl/>
        </w:rPr>
      </w:pPr>
      <w:r>
        <w:rPr>
          <w:rFonts w:hint="cs"/>
          <w:rtl/>
        </w:rPr>
        <w:t>אני קובע שההסתייגות לסעיף 67 לא נתקבלה.</w:t>
      </w:r>
    </w:p>
    <w:p w14:paraId="0DA348C3" w14:textId="77777777" w:rsidR="00000000" w:rsidRDefault="00581103">
      <w:pPr>
        <w:pStyle w:val="a0"/>
        <w:rPr>
          <w:rFonts w:hint="cs"/>
          <w:rtl/>
        </w:rPr>
      </w:pPr>
    </w:p>
    <w:p w14:paraId="4C2B2AA5" w14:textId="77777777" w:rsidR="00000000" w:rsidRDefault="00581103">
      <w:pPr>
        <w:pStyle w:val="a0"/>
        <w:rPr>
          <w:rFonts w:hint="cs"/>
          <w:rtl/>
        </w:rPr>
      </w:pPr>
      <w:r>
        <w:rPr>
          <w:rFonts w:hint="cs"/>
          <w:rtl/>
        </w:rPr>
        <w:t xml:space="preserve">רבותי חברי הכנסת, למען הסר ספק, אני אצביע על </w:t>
      </w:r>
      <w:r>
        <w:rPr>
          <w:rFonts w:hint="cs"/>
          <w:rtl/>
        </w:rPr>
        <w:t xml:space="preserve">התוספות בנפרד בהצבעה ידנית.  אנו מצביעים עכשיו על סעיף 67 כהצעת הוועדה. </w:t>
      </w:r>
    </w:p>
    <w:p w14:paraId="2F0FD28F" w14:textId="77777777" w:rsidR="00000000" w:rsidRDefault="00581103">
      <w:pPr>
        <w:pStyle w:val="a0"/>
        <w:rPr>
          <w:rFonts w:hint="cs"/>
          <w:rtl/>
        </w:rPr>
      </w:pPr>
    </w:p>
    <w:p w14:paraId="0D0D90E4" w14:textId="77777777" w:rsidR="00000000" w:rsidRDefault="00581103">
      <w:pPr>
        <w:pStyle w:val="a0"/>
        <w:jc w:val="center"/>
        <w:rPr>
          <w:rFonts w:hint="cs"/>
          <w:b/>
          <w:bCs/>
          <w:rtl/>
        </w:rPr>
      </w:pPr>
      <w:r>
        <w:rPr>
          <w:rFonts w:hint="cs"/>
          <w:b/>
          <w:bCs/>
          <w:rtl/>
        </w:rPr>
        <w:t xml:space="preserve">הצבעה </w:t>
      </w:r>
    </w:p>
    <w:p w14:paraId="5C7C459B" w14:textId="77777777" w:rsidR="00000000" w:rsidRDefault="00581103">
      <w:pPr>
        <w:pStyle w:val="a0"/>
        <w:jc w:val="center"/>
        <w:rPr>
          <w:rFonts w:hint="cs"/>
          <w:b/>
          <w:bCs/>
          <w:rtl/>
        </w:rPr>
      </w:pPr>
    </w:p>
    <w:p w14:paraId="26872FCA" w14:textId="77777777" w:rsidR="00000000" w:rsidRDefault="00581103">
      <w:pPr>
        <w:pStyle w:val="a0"/>
        <w:jc w:val="center"/>
        <w:rPr>
          <w:rFonts w:hint="cs"/>
          <w:rtl/>
        </w:rPr>
      </w:pPr>
      <w:r>
        <w:rPr>
          <w:rFonts w:hint="cs"/>
          <w:rtl/>
        </w:rPr>
        <w:t>סעיף 67, כהצעת הוועדה, נתקבל.</w:t>
      </w:r>
    </w:p>
    <w:p w14:paraId="2B41221D" w14:textId="77777777" w:rsidR="00000000" w:rsidRDefault="00581103">
      <w:pPr>
        <w:pStyle w:val="a0"/>
        <w:ind w:firstLine="0"/>
        <w:rPr>
          <w:rFonts w:hint="cs"/>
          <w:rtl/>
        </w:rPr>
      </w:pPr>
    </w:p>
    <w:p w14:paraId="7CC6822E" w14:textId="77777777" w:rsidR="00000000" w:rsidRDefault="00581103">
      <w:pPr>
        <w:pStyle w:val="af1"/>
        <w:rPr>
          <w:rtl/>
        </w:rPr>
      </w:pPr>
      <w:r>
        <w:rPr>
          <w:rtl/>
        </w:rPr>
        <w:t>היו"ר ראובן ריבלין:</w:t>
      </w:r>
    </w:p>
    <w:p w14:paraId="667D2222" w14:textId="77777777" w:rsidR="00000000" w:rsidRDefault="00581103">
      <w:pPr>
        <w:pStyle w:val="a0"/>
        <w:rPr>
          <w:rtl/>
        </w:rPr>
      </w:pPr>
    </w:p>
    <w:p w14:paraId="69936344" w14:textId="77777777" w:rsidR="00000000" w:rsidRDefault="00581103">
      <w:pPr>
        <w:pStyle w:val="a0"/>
        <w:rPr>
          <w:rFonts w:hint="cs"/>
          <w:rtl/>
        </w:rPr>
      </w:pPr>
      <w:r>
        <w:rPr>
          <w:rFonts w:hint="cs"/>
          <w:rtl/>
        </w:rPr>
        <w:t xml:space="preserve">אני קובע שסעיף 67 נתקבל לפי הצעת הוועדה. </w:t>
      </w:r>
    </w:p>
    <w:p w14:paraId="56541DA4" w14:textId="77777777" w:rsidR="00000000" w:rsidRDefault="00581103">
      <w:pPr>
        <w:pStyle w:val="a0"/>
        <w:rPr>
          <w:rFonts w:hint="cs"/>
          <w:rtl/>
        </w:rPr>
      </w:pPr>
    </w:p>
    <w:p w14:paraId="7401F2AB" w14:textId="77777777" w:rsidR="00000000" w:rsidRDefault="00581103">
      <w:pPr>
        <w:pStyle w:val="a0"/>
        <w:rPr>
          <w:rFonts w:hint="cs"/>
          <w:rtl/>
        </w:rPr>
      </w:pPr>
      <w:r>
        <w:rPr>
          <w:rFonts w:hint="cs"/>
          <w:rtl/>
        </w:rPr>
        <w:t>אבקש להצביע עכשיו על התוספות. לתוספת הראשונה ולתוספת השנייה אין הסתייגויות. לכן</w:t>
      </w:r>
      <w:r>
        <w:rPr>
          <w:rFonts w:hint="cs"/>
          <w:rtl/>
        </w:rPr>
        <w:t xml:space="preserve"> נצביע ידנית. </w:t>
      </w:r>
    </w:p>
    <w:p w14:paraId="09C77F03" w14:textId="77777777" w:rsidR="00000000" w:rsidRDefault="00581103">
      <w:pPr>
        <w:pStyle w:val="a0"/>
        <w:rPr>
          <w:rFonts w:hint="cs"/>
          <w:rtl/>
        </w:rPr>
      </w:pPr>
    </w:p>
    <w:p w14:paraId="4560575A" w14:textId="77777777" w:rsidR="00000000" w:rsidRDefault="00581103">
      <w:pPr>
        <w:pStyle w:val="a0"/>
        <w:jc w:val="center"/>
        <w:rPr>
          <w:rFonts w:hint="cs"/>
          <w:b/>
          <w:bCs/>
          <w:rtl/>
        </w:rPr>
      </w:pPr>
      <w:r>
        <w:rPr>
          <w:rFonts w:hint="cs"/>
          <w:b/>
          <w:bCs/>
          <w:rtl/>
        </w:rPr>
        <w:t xml:space="preserve">הצבעה </w:t>
      </w:r>
    </w:p>
    <w:p w14:paraId="1C03F98E" w14:textId="77777777" w:rsidR="00000000" w:rsidRDefault="00581103">
      <w:pPr>
        <w:pStyle w:val="a0"/>
        <w:jc w:val="center"/>
        <w:rPr>
          <w:rFonts w:hint="cs"/>
          <w:b/>
          <w:bCs/>
          <w:rtl/>
        </w:rPr>
      </w:pPr>
    </w:p>
    <w:p w14:paraId="5F89789A" w14:textId="77777777" w:rsidR="00000000" w:rsidRDefault="00581103">
      <w:pPr>
        <w:pStyle w:val="a0"/>
        <w:jc w:val="center"/>
        <w:rPr>
          <w:rFonts w:hint="cs"/>
          <w:rtl/>
        </w:rPr>
      </w:pPr>
      <w:r>
        <w:rPr>
          <w:rFonts w:hint="cs"/>
          <w:rtl/>
        </w:rPr>
        <w:t xml:space="preserve">התוספת הראשונה והתוספת השנייה נתקבלו. </w:t>
      </w:r>
    </w:p>
    <w:p w14:paraId="37E498BE" w14:textId="77777777" w:rsidR="00000000" w:rsidRDefault="00581103">
      <w:pPr>
        <w:pStyle w:val="a0"/>
        <w:ind w:firstLine="0"/>
        <w:rPr>
          <w:rFonts w:hint="cs"/>
          <w:rtl/>
        </w:rPr>
      </w:pPr>
    </w:p>
    <w:p w14:paraId="57C480F9" w14:textId="77777777" w:rsidR="00000000" w:rsidRDefault="00581103">
      <w:pPr>
        <w:pStyle w:val="af1"/>
        <w:rPr>
          <w:rtl/>
        </w:rPr>
      </w:pPr>
      <w:r>
        <w:rPr>
          <w:rtl/>
        </w:rPr>
        <w:t>היו"ר ראובן ריבלין:</w:t>
      </w:r>
    </w:p>
    <w:p w14:paraId="2894A308" w14:textId="77777777" w:rsidR="00000000" w:rsidRDefault="00581103">
      <w:pPr>
        <w:pStyle w:val="a0"/>
        <w:rPr>
          <w:rtl/>
        </w:rPr>
      </w:pPr>
    </w:p>
    <w:p w14:paraId="693F23D3" w14:textId="77777777" w:rsidR="00000000" w:rsidRDefault="00581103">
      <w:pPr>
        <w:pStyle w:val="a0"/>
        <w:rPr>
          <w:rFonts w:hint="cs"/>
          <w:rtl/>
        </w:rPr>
      </w:pPr>
      <w:r>
        <w:rPr>
          <w:rFonts w:hint="cs"/>
          <w:rtl/>
        </w:rPr>
        <w:t xml:space="preserve">אני קובע שהתוספות נתקבלו כהצעת הוועדה. </w:t>
      </w:r>
    </w:p>
    <w:p w14:paraId="364E3F27" w14:textId="77777777" w:rsidR="00000000" w:rsidRDefault="00581103">
      <w:pPr>
        <w:pStyle w:val="a0"/>
        <w:ind w:firstLine="0"/>
        <w:rPr>
          <w:rFonts w:hint="cs"/>
          <w:rtl/>
        </w:rPr>
      </w:pPr>
    </w:p>
    <w:p w14:paraId="72D98B6A" w14:textId="77777777" w:rsidR="00000000" w:rsidRDefault="00581103">
      <w:pPr>
        <w:pStyle w:val="af0"/>
        <w:rPr>
          <w:rtl/>
        </w:rPr>
      </w:pPr>
      <w:r>
        <w:rPr>
          <w:rFonts w:hint="eastAsia"/>
          <w:rtl/>
        </w:rPr>
        <w:t>צבי</w:t>
      </w:r>
      <w:r>
        <w:rPr>
          <w:rtl/>
        </w:rPr>
        <w:t xml:space="preserve"> הנדל (האיחוד הלאומי - ישראל ביתנו):</w:t>
      </w:r>
    </w:p>
    <w:p w14:paraId="1EC64FF4" w14:textId="77777777" w:rsidR="00000000" w:rsidRDefault="00581103">
      <w:pPr>
        <w:pStyle w:val="a0"/>
        <w:rPr>
          <w:rFonts w:hint="cs"/>
          <w:rtl/>
        </w:rPr>
      </w:pPr>
    </w:p>
    <w:p w14:paraId="38F61397" w14:textId="77777777" w:rsidR="00000000" w:rsidRDefault="00581103">
      <w:pPr>
        <w:pStyle w:val="a0"/>
        <w:rPr>
          <w:rFonts w:hint="cs"/>
          <w:rtl/>
        </w:rPr>
      </w:pPr>
      <w:r>
        <w:rPr>
          <w:rFonts w:hint="cs"/>
          <w:rtl/>
        </w:rPr>
        <w:t xml:space="preserve">יושב-ראש ועדת הכספים רוצה להודיע משהו. </w:t>
      </w:r>
    </w:p>
    <w:p w14:paraId="535A5A6D" w14:textId="77777777" w:rsidR="00000000" w:rsidRDefault="00581103">
      <w:pPr>
        <w:pStyle w:val="a0"/>
        <w:ind w:firstLine="0"/>
        <w:rPr>
          <w:rFonts w:hint="cs"/>
          <w:rtl/>
        </w:rPr>
      </w:pPr>
    </w:p>
    <w:p w14:paraId="4C4BE7E1" w14:textId="77777777" w:rsidR="00000000" w:rsidRDefault="00581103">
      <w:pPr>
        <w:pStyle w:val="af0"/>
        <w:rPr>
          <w:rtl/>
        </w:rPr>
      </w:pPr>
      <w:r>
        <w:rPr>
          <w:rFonts w:hint="eastAsia"/>
          <w:rtl/>
        </w:rPr>
        <w:t>נסים</w:t>
      </w:r>
      <w:r>
        <w:rPr>
          <w:rtl/>
        </w:rPr>
        <w:t xml:space="preserve"> זאב (ש"ס):</w:t>
      </w:r>
    </w:p>
    <w:p w14:paraId="170B8C3D" w14:textId="77777777" w:rsidR="00000000" w:rsidRDefault="00581103">
      <w:pPr>
        <w:pStyle w:val="a0"/>
        <w:rPr>
          <w:rFonts w:hint="cs"/>
          <w:rtl/>
        </w:rPr>
      </w:pPr>
    </w:p>
    <w:p w14:paraId="310FD069" w14:textId="77777777" w:rsidR="00000000" w:rsidRDefault="00581103">
      <w:pPr>
        <w:pStyle w:val="a0"/>
        <w:rPr>
          <w:rFonts w:hint="cs"/>
          <w:rtl/>
        </w:rPr>
      </w:pPr>
      <w:r>
        <w:rPr>
          <w:rFonts w:hint="cs"/>
          <w:rtl/>
        </w:rPr>
        <w:t>אפשר לנמק מדוע נמנעתי?</w:t>
      </w:r>
    </w:p>
    <w:p w14:paraId="46BB143A" w14:textId="77777777" w:rsidR="00000000" w:rsidRDefault="00581103">
      <w:pPr>
        <w:pStyle w:val="a0"/>
        <w:ind w:firstLine="0"/>
        <w:rPr>
          <w:rFonts w:hint="cs"/>
          <w:rtl/>
        </w:rPr>
      </w:pPr>
    </w:p>
    <w:p w14:paraId="1203C4DF" w14:textId="77777777" w:rsidR="00000000" w:rsidRDefault="00581103">
      <w:pPr>
        <w:pStyle w:val="af1"/>
        <w:rPr>
          <w:rtl/>
        </w:rPr>
      </w:pPr>
      <w:r>
        <w:rPr>
          <w:rtl/>
        </w:rPr>
        <w:t>היו"ר ר</w:t>
      </w:r>
      <w:r>
        <w:rPr>
          <w:rtl/>
        </w:rPr>
        <w:t>אובן ריבלין:</w:t>
      </w:r>
    </w:p>
    <w:p w14:paraId="35A463A6" w14:textId="77777777" w:rsidR="00000000" w:rsidRDefault="00581103">
      <w:pPr>
        <w:pStyle w:val="a0"/>
        <w:rPr>
          <w:rtl/>
        </w:rPr>
      </w:pPr>
    </w:p>
    <w:p w14:paraId="7E8F9976" w14:textId="77777777" w:rsidR="00000000" w:rsidRDefault="00581103">
      <w:pPr>
        <w:pStyle w:val="a0"/>
        <w:rPr>
          <w:rFonts w:hint="cs"/>
          <w:rtl/>
        </w:rPr>
      </w:pPr>
      <w:r>
        <w:rPr>
          <w:rFonts w:hint="cs"/>
          <w:rtl/>
        </w:rPr>
        <w:t xml:space="preserve">אדוני שר האוצר, לפני המעבר לקריאה שלישית - - - </w:t>
      </w:r>
    </w:p>
    <w:p w14:paraId="65FF52FA" w14:textId="77777777" w:rsidR="00000000" w:rsidRDefault="00581103">
      <w:pPr>
        <w:pStyle w:val="a0"/>
        <w:ind w:firstLine="0"/>
        <w:rPr>
          <w:rFonts w:hint="cs"/>
          <w:rtl/>
        </w:rPr>
      </w:pPr>
    </w:p>
    <w:p w14:paraId="0F1F3EA1" w14:textId="77777777" w:rsidR="00000000" w:rsidRDefault="00581103">
      <w:pPr>
        <w:pStyle w:val="af0"/>
        <w:rPr>
          <w:rtl/>
        </w:rPr>
      </w:pPr>
      <w:r>
        <w:rPr>
          <w:rFonts w:hint="eastAsia"/>
          <w:rtl/>
        </w:rPr>
        <w:t>שרת</w:t>
      </w:r>
      <w:r>
        <w:rPr>
          <w:rtl/>
        </w:rPr>
        <w:t xml:space="preserve"> החינוך, התרבות והספורט לימור לבנת:</w:t>
      </w:r>
    </w:p>
    <w:p w14:paraId="3CB258FE" w14:textId="77777777" w:rsidR="00000000" w:rsidRDefault="00581103">
      <w:pPr>
        <w:pStyle w:val="a0"/>
        <w:rPr>
          <w:rFonts w:hint="cs"/>
          <w:rtl/>
        </w:rPr>
      </w:pPr>
    </w:p>
    <w:p w14:paraId="210CCC16" w14:textId="77777777" w:rsidR="00000000" w:rsidRDefault="00581103">
      <w:pPr>
        <w:pStyle w:val="a0"/>
        <w:rPr>
          <w:rFonts w:hint="cs"/>
          <w:rtl/>
        </w:rPr>
      </w:pPr>
      <w:r>
        <w:rPr>
          <w:rFonts w:hint="cs"/>
          <w:rtl/>
        </w:rPr>
        <w:t>שנייה.</w:t>
      </w:r>
    </w:p>
    <w:p w14:paraId="02FE2A3C" w14:textId="77777777" w:rsidR="00000000" w:rsidRDefault="00581103">
      <w:pPr>
        <w:pStyle w:val="a0"/>
        <w:ind w:firstLine="0"/>
        <w:rPr>
          <w:rFonts w:hint="cs"/>
          <w:rtl/>
        </w:rPr>
      </w:pPr>
    </w:p>
    <w:p w14:paraId="6BA6E2C9" w14:textId="77777777" w:rsidR="00000000" w:rsidRDefault="00581103">
      <w:pPr>
        <w:pStyle w:val="af1"/>
        <w:rPr>
          <w:rtl/>
        </w:rPr>
      </w:pPr>
      <w:r>
        <w:rPr>
          <w:rtl/>
        </w:rPr>
        <w:t>היו"ר ראובן ריבלין:</w:t>
      </w:r>
    </w:p>
    <w:p w14:paraId="7C57328D" w14:textId="77777777" w:rsidR="00000000" w:rsidRDefault="00581103">
      <w:pPr>
        <w:pStyle w:val="a0"/>
        <w:rPr>
          <w:rtl/>
        </w:rPr>
      </w:pPr>
    </w:p>
    <w:p w14:paraId="383B53F8" w14:textId="77777777" w:rsidR="00000000" w:rsidRDefault="00581103">
      <w:pPr>
        <w:pStyle w:val="a0"/>
        <w:rPr>
          <w:rFonts w:hint="cs"/>
          <w:rtl/>
        </w:rPr>
      </w:pPr>
      <w:r>
        <w:rPr>
          <w:rFonts w:hint="cs"/>
          <w:rtl/>
        </w:rPr>
        <w:t>נדמה לי שהצבענו בקריאה שנייה. גברתי השרה, את כבר הרבה זמן שרה, הצבענו בקריאה שנייה על כל סעיף וסעיף בנפרד. אין צורך. גם לא נ</w:t>
      </w:r>
      <w:r>
        <w:rPr>
          <w:rFonts w:hint="cs"/>
          <w:rtl/>
        </w:rPr>
        <w:t xml:space="preserve">תקבלה שום הסתייגות. אני אפילו לא צריך לשאול את יושב-ראש הוועדה, אבל אני נוהג לשאול, כי יש לי הרבה כבוד ליושבי-ראש הוועדות. </w:t>
      </w:r>
    </w:p>
    <w:p w14:paraId="5711179A" w14:textId="77777777" w:rsidR="00000000" w:rsidRDefault="00581103">
      <w:pPr>
        <w:pStyle w:val="a0"/>
        <w:rPr>
          <w:rFonts w:hint="cs"/>
          <w:rtl/>
        </w:rPr>
      </w:pPr>
    </w:p>
    <w:p w14:paraId="45C345DD" w14:textId="77777777" w:rsidR="00000000" w:rsidRDefault="00581103">
      <w:pPr>
        <w:pStyle w:val="a0"/>
        <w:rPr>
          <w:rFonts w:hint="cs"/>
          <w:rtl/>
        </w:rPr>
      </w:pPr>
      <w:r>
        <w:rPr>
          <w:rFonts w:hint="cs"/>
          <w:rtl/>
        </w:rPr>
        <w:t>אדוני שר האוצר, נתבקשתי על-ידי חבר הכנסת אבשלום וילן לשאול את אדוני - אדוני יכול לעלות ולענות - האם יש הסכם כלשהו עם יהדות התורה, ש</w:t>
      </w:r>
      <w:r>
        <w:rPr>
          <w:rFonts w:hint="cs"/>
          <w:rtl/>
        </w:rPr>
        <w:t>אינה נוכחת בהצבעה, בכתב או בעל-פה?</w:t>
      </w:r>
    </w:p>
    <w:p w14:paraId="6F5BFDBC" w14:textId="77777777" w:rsidR="00000000" w:rsidRDefault="00581103">
      <w:pPr>
        <w:pStyle w:val="a0"/>
        <w:ind w:firstLine="0"/>
        <w:rPr>
          <w:rFonts w:hint="cs"/>
          <w:rtl/>
        </w:rPr>
      </w:pPr>
    </w:p>
    <w:p w14:paraId="3721F5F5" w14:textId="77777777" w:rsidR="00000000" w:rsidRDefault="00581103">
      <w:pPr>
        <w:pStyle w:val="af0"/>
        <w:rPr>
          <w:rtl/>
        </w:rPr>
      </w:pPr>
      <w:r>
        <w:rPr>
          <w:rFonts w:hint="eastAsia"/>
          <w:rtl/>
        </w:rPr>
        <w:t>שר</w:t>
      </w:r>
      <w:r>
        <w:rPr>
          <w:rtl/>
        </w:rPr>
        <w:t xml:space="preserve"> האוצר בנימין נתניהו:</w:t>
      </w:r>
    </w:p>
    <w:p w14:paraId="2CE577C5" w14:textId="77777777" w:rsidR="00000000" w:rsidRDefault="00581103">
      <w:pPr>
        <w:pStyle w:val="a0"/>
        <w:rPr>
          <w:rFonts w:hint="cs"/>
          <w:rtl/>
        </w:rPr>
      </w:pPr>
    </w:p>
    <w:p w14:paraId="7A308A25" w14:textId="77777777" w:rsidR="00000000" w:rsidRDefault="00581103">
      <w:pPr>
        <w:pStyle w:val="a0"/>
        <w:rPr>
          <w:rFonts w:hint="cs"/>
          <w:rtl/>
        </w:rPr>
      </w:pPr>
      <w:r>
        <w:rPr>
          <w:rFonts w:hint="cs"/>
          <w:rtl/>
        </w:rPr>
        <w:t>לא ידוע לי.</w:t>
      </w:r>
    </w:p>
    <w:p w14:paraId="33309585" w14:textId="77777777" w:rsidR="00000000" w:rsidRDefault="00581103">
      <w:pPr>
        <w:pStyle w:val="a0"/>
        <w:ind w:firstLine="0"/>
        <w:rPr>
          <w:rFonts w:hint="cs"/>
          <w:rtl/>
        </w:rPr>
      </w:pPr>
    </w:p>
    <w:p w14:paraId="69E4CE54" w14:textId="77777777" w:rsidR="00000000" w:rsidRDefault="00581103">
      <w:pPr>
        <w:pStyle w:val="af1"/>
        <w:rPr>
          <w:rtl/>
        </w:rPr>
      </w:pPr>
      <w:r>
        <w:rPr>
          <w:rtl/>
        </w:rPr>
        <w:t>היו"ר ראובן ריבלין:</w:t>
      </w:r>
    </w:p>
    <w:p w14:paraId="09CC6381" w14:textId="77777777" w:rsidR="00000000" w:rsidRDefault="00581103">
      <w:pPr>
        <w:pStyle w:val="a0"/>
        <w:rPr>
          <w:rtl/>
        </w:rPr>
      </w:pPr>
    </w:p>
    <w:p w14:paraId="0112106D" w14:textId="77777777" w:rsidR="00000000" w:rsidRDefault="00581103">
      <w:pPr>
        <w:pStyle w:val="a0"/>
        <w:rPr>
          <w:rFonts w:hint="cs"/>
          <w:rtl/>
        </w:rPr>
      </w:pPr>
      <w:r>
        <w:rPr>
          <w:rFonts w:hint="cs"/>
          <w:rtl/>
        </w:rPr>
        <w:t xml:space="preserve">לא ידוע לך. </w:t>
      </w:r>
    </w:p>
    <w:p w14:paraId="2D0CE0CB" w14:textId="77777777" w:rsidR="00000000" w:rsidRDefault="00581103">
      <w:pPr>
        <w:pStyle w:val="a0"/>
        <w:ind w:firstLine="0"/>
        <w:rPr>
          <w:rFonts w:hint="cs"/>
          <w:rtl/>
        </w:rPr>
      </w:pPr>
    </w:p>
    <w:p w14:paraId="62189241" w14:textId="77777777" w:rsidR="00000000" w:rsidRDefault="00581103">
      <w:pPr>
        <w:pStyle w:val="af0"/>
        <w:rPr>
          <w:rtl/>
        </w:rPr>
      </w:pPr>
      <w:r>
        <w:rPr>
          <w:rFonts w:hint="eastAsia"/>
          <w:rtl/>
        </w:rPr>
        <w:t>קריאה</w:t>
      </w:r>
      <w:r>
        <w:rPr>
          <w:rtl/>
        </w:rPr>
        <w:t>:</w:t>
      </w:r>
    </w:p>
    <w:p w14:paraId="63AFAA08" w14:textId="77777777" w:rsidR="00000000" w:rsidRDefault="00581103">
      <w:pPr>
        <w:pStyle w:val="a0"/>
        <w:rPr>
          <w:rFonts w:hint="cs"/>
          <w:rtl/>
        </w:rPr>
      </w:pPr>
    </w:p>
    <w:p w14:paraId="651AD1F7" w14:textId="77777777" w:rsidR="00000000" w:rsidRDefault="00581103">
      <w:pPr>
        <w:pStyle w:val="a0"/>
        <w:rPr>
          <w:rFonts w:hint="cs"/>
          <w:rtl/>
        </w:rPr>
      </w:pPr>
      <w:r>
        <w:rPr>
          <w:rFonts w:hint="cs"/>
          <w:rtl/>
        </w:rPr>
        <w:t xml:space="preserve">- - - </w:t>
      </w:r>
    </w:p>
    <w:p w14:paraId="50F5E17F" w14:textId="77777777" w:rsidR="00000000" w:rsidRDefault="00581103">
      <w:pPr>
        <w:pStyle w:val="a0"/>
        <w:ind w:firstLine="0"/>
        <w:rPr>
          <w:rFonts w:hint="cs"/>
          <w:rtl/>
        </w:rPr>
      </w:pPr>
    </w:p>
    <w:p w14:paraId="03D8AD24" w14:textId="77777777" w:rsidR="00000000" w:rsidRDefault="00581103">
      <w:pPr>
        <w:pStyle w:val="af1"/>
        <w:rPr>
          <w:rtl/>
        </w:rPr>
      </w:pPr>
      <w:r>
        <w:rPr>
          <w:rtl/>
        </w:rPr>
        <w:t>היו"ר ראובן ריבלין:</w:t>
      </w:r>
    </w:p>
    <w:p w14:paraId="2A76F60D" w14:textId="77777777" w:rsidR="00000000" w:rsidRDefault="00581103">
      <w:pPr>
        <w:pStyle w:val="a0"/>
        <w:rPr>
          <w:rtl/>
        </w:rPr>
      </w:pPr>
    </w:p>
    <w:p w14:paraId="30CA1E80" w14:textId="77777777" w:rsidR="00000000" w:rsidRDefault="00581103">
      <w:pPr>
        <w:pStyle w:val="a0"/>
        <w:rPr>
          <w:rFonts w:hint="cs"/>
          <w:rtl/>
        </w:rPr>
      </w:pPr>
      <w:r>
        <w:rPr>
          <w:rFonts w:hint="cs"/>
          <w:rtl/>
        </w:rPr>
        <w:t xml:space="preserve">אני יכול לשאול את השר שטרית, השר הממונה. </w:t>
      </w:r>
    </w:p>
    <w:p w14:paraId="5500DCCE" w14:textId="77777777" w:rsidR="00000000" w:rsidRDefault="00581103">
      <w:pPr>
        <w:pStyle w:val="af0"/>
        <w:rPr>
          <w:rFonts w:hint="cs"/>
          <w:rtl/>
        </w:rPr>
      </w:pPr>
    </w:p>
    <w:p w14:paraId="1D23AF8B" w14:textId="77777777" w:rsidR="00000000" w:rsidRDefault="00581103">
      <w:pPr>
        <w:pStyle w:val="af0"/>
        <w:rPr>
          <w:rtl/>
        </w:rPr>
      </w:pPr>
      <w:r>
        <w:rPr>
          <w:rFonts w:hint="eastAsia"/>
          <w:rtl/>
        </w:rPr>
        <w:t>גדעון</w:t>
      </w:r>
      <w:r>
        <w:rPr>
          <w:rtl/>
        </w:rPr>
        <w:t xml:space="preserve"> סער (הליכוד):</w:t>
      </w:r>
    </w:p>
    <w:p w14:paraId="7D121FC4" w14:textId="77777777" w:rsidR="00000000" w:rsidRDefault="00581103">
      <w:pPr>
        <w:pStyle w:val="a0"/>
        <w:rPr>
          <w:rFonts w:hint="cs"/>
          <w:rtl/>
        </w:rPr>
      </w:pPr>
    </w:p>
    <w:p w14:paraId="3B598BDA" w14:textId="77777777" w:rsidR="00000000" w:rsidRDefault="00581103">
      <w:pPr>
        <w:pStyle w:val="a0"/>
        <w:rPr>
          <w:rFonts w:hint="cs"/>
          <w:rtl/>
        </w:rPr>
      </w:pPr>
      <w:r>
        <w:rPr>
          <w:rFonts w:hint="cs"/>
          <w:rtl/>
        </w:rPr>
        <w:t>אדוני היושב-ראש, אני מכיר נוהל ששואלים על הסכמ</w:t>
      </w:r>
      <w:r>
        <w:rPr>
          <w:rFonts w:hint="cs"/>
          <w:rtl/>
        </w:rPr>
        <w:t xml:space="preserve">ים בכתב לגבי הצבעות על התקציב ולגבי הצבעות אי-אמון. מנין המקור של חבר הכנסת אבשלום וילן לשאול שאילתות כאלה? אולי אדוני יפרש, כי אני לא מכיר. </w:t>
      </w:r>
    </w:p>
    <w:p w14:paraId="75570887" w14:textId="77777777" w:rsidR="00000000" w:rsidRDefault="00581103">
      <w:pPr>
        <w:pStyle w:val="a0"/>
        <w:ind w:firstLine="0"/>
        <w:rPr>
          <w:rFonts w:hint="cs"/>
          <w:rtl/>
        </w:rPr>
      </w:pPr>
    </w:p>
    <w:p w14:paraId="26EF172F" w14:textId="77777777" w:rsidR="00000000" w:rsidRDefault="00581103">
      <w:pPr>
        <w:pStyle w:val="af1"/>
        <w:rPr>
          <w:rtl/>
        </w:rPr>
      </w:pPr>
      <w:r>
        <w:rPr>
          <w:rtl/>
        </w:rPr>
        <w:t>היו"ר ראובן ריבלין:</w:t>
      </w:r>
    </w:p>
    <w:p w14:paraId="3D592E88" w14:textId="77777777" w:rsidR="00000000" w:rsidRDefault="00581103">
      <w:pPr>
        <w:pStyle w:val="a0"/>
        <w:rPr>
          <w:rtl/>
        </w:rPr>
      </w:pPr>
    </w:p>
    <w:p w14:paraId="215AE3AF" w14:textId="77777777" w:rsidR="00000000" w:rsidRDefault="00581103">
      <w:pPr>
        <w:pStyle w:val="a0"/>
        <w:rPr>
          <w:rFonts w:hint="cs"/>
          <w:rtl/>
        </w:rPr>
      </w:pPr>
      <w:r>
        <w:rPr>
          <w:rFonts w:hint="cs"/>
          <w:rtl/>
        </w:rPr>
        <w:t xml:space="preserve">אתה צודק. </w:t>
      </w:r>
    </w:p>
    <w:p w14:paraId="36DD86F8" w14:textId="77777777" w:rsidR="00000000" w:rsidRDefault="00581103">
      <w:pPr>
        <w:pStyle w:val="a0"/>
        <w:ind w:firstLine="0"/>
        <w:rPr>
          <w:rFonts w:hint="cs"/>
          <w:rtl/>
        </w:rPr>
      </w:pPr>
    </w:p>
    <w:p w14:paraId="6B8F9C20" w14:textId="77777777" w:rsidR="00000000" w:rsidRDefault="00581103">
      <w:pPr>
        <w:pStyle w:val="af0"/>
        <w:rPr>
          <w:rtl/>
        </w:rPr>
      </w:pPr>
      <w:r>
        <w:rPr>
          <w:rFonts w:hint="eastAsia"/>
          <w:rtl/>
        </w:rPr>
        <w:t>גדעון</w:t>
      </w:r>
      <w:r>
        <w:rPr>
          <w:rtl/>
        </w:rPr>
        <w:t xml:space="preserve"> סער (הליכוד):</w:t>
      </w:r>
    </w:p>
    <w:p w14:paraId="7F657520" w14:textId="77777777" w:rsidR="00000000" w:rsidRDefault="00581103">
      <w:pPr>
        <w:pStyle w:val="a0"/>
        <w:rPr>
          <w:rFonts w:hint="cs"/>
          <w:rtl/>
        </w:rPr>
      </w:pPr>
    </w:p>
    <w:p w14:paraId="724B566A" w14:textId="77777777" w:rsidR="00000000" w:rsidRDefault="00581103">
      <w:pPr>
        <w:pStyle w:val="a0"/>
        <w:rPr>
          <w:rFonts w:hint="cs"/>
          <w:rtl/>
        </w:rPr>
      </w:pPr>
      <w:r>
        <w:rPr>
          <w:rFonts w:hint="cs"/>
          <w:rtl/>
        </w:rPr>
        <w:t xml:space="preserve">הוא לא חייב לענות לו על שום שאלה. </w:t>
      </w:r>
    </w:p>
    <w:p w14:paraId="4F3F2235" w14:textId="77777777" w:rsidR="00000000" w:rsidRDefault="00581103">
      <w:pPr>
        <w:pStyle w:val="a0"/>
        <w:ind w:firstLine="0"/>
        <w:rPr>
          <w:rFonts w:hint="cs"/>
          <w:rtl/>
        </w:rPr>
      </w:pPr>
    </w:p>
    <w:p w14:paraId="44103547" w14:textId="77777777" w:rsidR="00000000" w:rsidRDefault="00581103">
      <w:pPr>
        <w:pStyle w:val="af1"/>
        <w:rPr>
          <w:rtl/>
        </w:rPr>
      </w:pPr>
      <w:r>
        <w:rPr>
          <w:rtl/>
        </w:rPr>
        <w:t>היו"ר ראובן ריבלין:</w:t>
      </w:r>
    </w:p>
    <w:p w14:paraId="3CD8BF75" w14:textId="77777777" w:rsidR="00000000" w:rsidRDefault="00581103">
      <w:pPr>
        <w:pStyle w:val="a0"/>
        <w:rPr>
          <w:rtl/>
        </w:rPr>
      </w:pPr>
    </w:p>
    <w:p w14:paraId="6235BD19" w14:textId="77777777" w:rsidR="00000000" w:rsidRDefault="00581103">
      <w:pPr>
        <w:pStyle w:val="a0"/>
        <w:rPr>
          <w:rFonts w:hint="cs"/>
          <w:rtl/>
        </w:rPr>
      </w:pPr>
      <w:r>
        <w:rPr>
          <w:rFonts w:hint="cs"/>
          <w:rtl/>
        </w:rPr>
        <w:t>כש</w:t>
      </w:r>
      <w:r>
        <w:rPr>
          <w:rFonts w:hint="cs"/>
          <w:rtl/>
        </w:rPr>
        <w:t xml:space="preserve">שאלתי אותו אדוני היה קם ואומר - - - </w:t>
      </w:r>
    </w:p>
    <w:p w14:paraId="42A460DE" w14:textId="77777777" w:rsidR="00000000" w:rsidRDefault="00581103">
      <w:pPr>
        <w:pStyle w:val="a0"/>
        <w:ind w:firstLine="0"/>
        <w:rPr>
          <w:rFonts w:hint="cs"/>
          <w:rtl/>
        </w:rPr>
      </w:pPr>
    </w:p>
    <w:p w14:paraId="3724F6FF" w14:textId="77777777" w:rsidR="00000000" w:rsidRDefault="00581103">
      <w:pPr>
        <w:pStyle w:val="af0"/>
        <w:rPr>
          <w:rtl/>
        </w:rPr>
      </w:pPr>
      <w:r>
        <w:rPr>
          <w:rFonts w:hint="eastAsia"/>
          <w:rtl/>
        </w:rPr>
        <w:t>אבשלום</w:t>
      </w:r>
      <w:r>
        <w:rPr>
          <w:rtl/>
        </w:rPr>
        <w:t xml:space="preserve"> וילן (יחד):</w:t>
      </w:r>
    </w:p>
    <w:p w14:paraId="20246004" w14:textId="77777777" w:rsidR="00000000" w:rsidRDefault="00581103">
      <w:pPr>
        <w:pStyle w:val="a0"/>
        <w:rPr>
          <w:rFonts w:hint="cs"/>
          <w:rtl/>
        </w:rPr>
      </w:pPr>
    </w:p>
    <w:p w14:paraId="2E8448F4" w14:textId="77777777" w:rsidR="00000000" w:rsidRDefault="00581103">
      <w:pPr>
        <w:pStyle w:val="a0"/>
        <w:rPr>
          <w:rFonts w:hint="cs"/>
          <w:rtl/>
        </w:rPr>
      </w:pPr>
      <w:r>
        <w:rPr>
          <w:rFonts w:hint="cs"/>
          <w:rtl/>
        </w:rPr>
        <w:t xml:space="preserve">הציבור זכאי לדעת. </w:t>
      </w:r>
    </w:p>
    <w:p w14:paraId="23EF87C4" w14:textId="77777777" w:rsidR="00000000" w:rsidRDefault="00581103">
      <w:pPr>
        <w:pStyle w:val="a0"/>
        <w:ind w:firstLine="0"/>
        <w:rPr>
          <w:rFonts w:hint="cs"/>
          <w:rtl/>
        </w:rPr>
      </w:pPr>
    </w:p>
    <w:p w14:paraId="37383CDA" w14:textId="77777777" w:rsidR="00000000" w:rsidRDefault="00581103">
      <w:pPr>
        <w:pStyle w:val="af0"/>
        <w:rPr>
          <w:rtl/>
        </w:rPr>
      </w:pPr>
      <w:r>
        <w:rPr>
          <w:rFonts w:hint="eastAsia"/>
          <w:rtl/>
        </w:rPr>
        <w:t>גדעון</w:t>
      </w:r>
      <w:r>
        <w:rPr>
          <w:rtl/>
        </w:rPr>
        <w:t xml:space="preserve"> סער (הליכוד):</w:t>
      </w:r>
    </w:p>
    <w:p w14:paraId="03833816" w14:textId="77777777" w:rsidR="00000000" w:rsidRDefault="00581103">
      <w:pPr>
        <w:pStyle w:val="a0"/>
        <w:rPr>
          <w:rFonts w:hint="cs"/>
          <w:rtl/>
        </w:rPr>
      </w:pPr>
    </w:p>
    <w:p w14:paraId="5C0B6301" w14:textId="77777777" w:rsidR="00000000" w:rsidRDefault="00581103">
      <w:pPr>
        <w:pStyle w:val="a0"/>
        <w:rPr>
          <w:rFonts w:hint="cs"/>
          <w:rtl/>
        </w:rPr>
      </w:pPr>
      <w:r>
        <w:rPr>
          <w:rFonts w:hint="cs"/>
          <w:rtl/>
        </w:rPr>
        <w:t xml:space="preserve">- - - </w:t>
      </w:r>
    </w:p>
    <w:p w14:paraId="3BE2145A" w14:textId="77777777" w:rsidR="00000000" w:rsidRDefault="00581103">
      <w:pPr>
        <w:pStyle w:val="a0"/>
        <w:ind w:firstLine="0"/>
        <w:rPr>
          <w:rFonts w:hint="cs"/>
          <w:rtl/>
        </w:rPr>
      </w:pPr>
    </w:p>
    <w:p w14:paraId="6B338541" w14:textId="77777777" w:rsidR="00000000" w:rsidRDefault="00581103">
      <w:pPr>
        <w:pStyle w:val="af1"/>
        <w:rPr>
          <w:rtl/>
        </w:rPr>
      </w:pPr>
      <w:r>
        <w:rPr>
          <w:rtl/>
        </w:rPr>
        <w:t>היו"ר ראובן ריבלין:</w:t>
      </w:r>
    </w:p>
    <w:p w14:paraId="328BF02C" w14:textId="77777777" w:rsidR="00000000" w:rsidRDefault="00581103">
      <w:pPr>
        <w:pStyle w:val="a0"/>
        <w:rPr>
          <w:rtl/>
        </w:rPr>
      </w:pPr>
    </w:p>
    <w:p w14:paraId="3D898EA4" w14:textId="77777777" w:rsidR="00000000" w:rsidRDefault="00581103">
      <w:pPr>
        <w:pStyle w:val="a0"/>
        <w:rPr>
          <w:rFonts w:hint="cs"/>
          <w:rtl/>
        </w:rPr>
      </w:pPr>
      <w:r>
        <w:rPr>
          <w:rFonts w:hint="cs"/>
          <w:rtl/>
        </w:rPr>
        <w:t xml:space="preserve">קודם כול, כשאתה צועק אתה צריך לכעוס. אתה צועק. </w:t>
      </w:r>
    </w:p>
    <w:p w14:paraId="61320E6E" w14:textId="77777777" w:rsidR="00000000" w:rsidRDefault="00581103">
      <w:pPr>
        <w:pStyle w:val="a0"/>
        <w:ind w:firstLine="0"/>
        <w:rPr>
          <w:rFonts w:hint="cs"/>
          <w:rtl/>
        </w:rPr>
      </w:pPr>
    </w:p>
    <w:p w14:paraId="58607E88" w14:textId="77777777" w:rsidR="00000000" w:rsidRDefault="00581103">
      <w:pPr>
        <w:pStyle w:val="af0"/>
        <w:rPr>
          <w:rtl/>
        </w:rPr>
      </w:pPr>
      <w:r>
        <w:rPr>
          <w:rFonts w:hint="eastAsia"/>
          <w:rtl/>
        </w:rPr>
        <w:t>גדעון</w:t>
      </w:r>
      <w:r>
        <w:rPr>
          <w:rtl/>
        </w:rPr>
        <w:t xml:space="preserve"> סער (הליכוד):</w:t>
      </w:r>
    </w:p>
    <w:p w14:paraId="08E308D1" w14:textId="77777777" w:rsidR="00000000" w:rsidRDefault="00581103">
      <w:pPr>
        <w:pStyle w:val="a0"/>
        <w:rPr>
          <w:rFonts w:hint="cs"/>
          <w:rtl/>
        </w:rPr>
      </w:pPr>
    </w:p>
    <w:p w14:paraId="08D5F280" w14:textId="77777777" w:rsidR="00000000" w:rsidRDefault="00581103">
      <w:pPr>
        <w:pStyle w:val="a0"/>
        <w:rPr>
          <w:rFonts w:hint="cs"/>
          <w:rtl/>
        </w:rPr>
      </w:pPr>
      <w:r>
        <w:rPr>
          <w:rFonts w:hint="cs"/>
          <w:rtl/>
        </w:rPr>
        <w:t xml:space="preserve">אני תמה, אני לא כועס. </w:t>
      </w:r>
    </w:p>
    <w:p w14:paraId="12C4D14C" w14:textId="77777777" w:rsidR="00000000" w:rsidRDefault="00581103">
      <w:pPr>
        <w:pStyle w:val="a0"/>
        <w:ind w:firstLine="0"/>
        <w:rPr>
          <w:rFonts w:hint="cs"/>
          <w:rtl/>
        </w:rPr>
      </w:pPr>
    </w:p>
    <w:p w14:paraId="239E1E50" w14:textId="77777777" w:rsidR="00000000" w:rsidRDefault="00581103">
      <w:pPr>
        <w:pStyle w:val="af1"/>
        <w:rPr>
          <w:rtl/>
        </w:rPr>
      </w:pPr>
      <w:r>
        <w:rPr>
          <w:rtl/>
        </w:rPr>
        <w:t>היו"ר ראובן ריבלין:</w:t>
      </w:r>
    </w:p>
    <w:p w14:paraId="03FDA467" w14:textId="77777777" w:rsidR="00000000" w:rsidRDefault="00581103">
      <w:pPr>
        <w:pStyle w:val="a0"/>
        <w:rPr>
          <w:rtl/>
        </w:rPr>
      </w:pPr>
    </w:p>
    <w:p w14:paraId="3498C5E1" w14:textId="77777777" w:rsidR="00000000" w:rsidRDefault="00581103">
      <w:pPr>
        <w:pStyle w:val="a0"/>
        <w:rPr>
          <w:rFonts w:hint="cs"/>
          <w:rtl/>
        </w:rPr>
      </w:pPr>
      <w:r>
        <w:rPr>
          <w:rFonts w:hint="cs"/>
          <w:rtl/>
        </w:rPr>
        <w:t>אתה צודק במאה</w:t>
      </w:r>
      <w:r>
        <w:rPr>
          <w:rFonts w:hint="cs"/>
          <w:rtl/>
        </w:rPr>
        <w:t xml:space="preserve"> אחוז, רק אני חושב שהיית צריך לקום, כי היתה לי הרגשה של התקציב מהרמות היד. אדוני צודק, היה יכול גם לבוא ולומר לשר האוצר שאין צורך להשיב. תודה רבה על התשובה. אדוני שר האוצר - לא ידוע לו.</w:t>
      </w:r>
    </w:p>
    <w:p w14:paraId="63EC26FF" w14:textId="77777777" w:rsidR="00000000" w:rsidRDefault="00581103">
      <w:pPr>
        <w:pStyle w:val="a0"/>
        <w:ind w:firstLine="0"/>
        <w:rPr>
          <w:rFonts w:hint="cs"/>
          <w:rtl/>
        </w:rPr>
      </w:pPr>
    </w:p>
    <w:p w14:paraId="75A0F1CE" w14:textId="77777777" w:rsidR="00000000" w:rsidRDefault="00581103">
      <w:pPr>
        <w:pStyle w:val="af0"/>
        <w:rPr>
          <w:rtl/>
        </w:rPr>
      </w:pPr>
      <w:r>
        <w:rPr>
          <w:rFonts w:hint="eastAsia"/>
          <w:rtl/>
        </w:rPr>
        <w:t>אבשלום</w:t>
      </w:r>
      <w:r>
        <w:rPr>
          <w:rtl/>
        </w:rPr>
        <w:t xml:space="preserve"> וילן (יחד):</w:t>
      </w:r>
    </w:p>
    <w:p w14:paraId="3A695EA0" w14:textId="77777777" w:rsidR="00000000" w:rsidRDefault="00581103">
      <w:pPr>
        <w:pStyle w:val="a0"/>
        <w:rPr>
          <w:rFonts w:hint="cs"/>
          <w:rtl/>
        </w:rPr>
      </w:pPr>
    </w:p>
    <w:p w14:paraId="77600473" w14:textId="77777777" w:rsidR="00000000" w:rsidRDefault="00581103">
      <w:pPr>
        <w:pStyle w:val="a0"/>
        <w:rPr>
          <w:rFonts w:hint="cs"/>
          <w:rtl/>
        </w:rPr>
      </w:pPr>
      <w:r>
        <w:rPr>
          <w:rFonts w:hint="cs"/>
          <w:rtl/>
        </w:rPr>
        <w:t xml:space="preserve">אנחנו בבית-המחוקקים וזכות הציבור לדעת. סיעה שלמה </w:t>
      </w:r>
      <w:r>
        <w:rPr>
          <w:rFonts w:hint="cs"/>
          <w:rtl/>
        </w:rPr>
        <w:t xml:space="preserve">- - - </w:t>
      </w:r>
    </w:p>
    <w:p w14:paraId="3997B84C" w14:textId="77777777" w:rsidR="00000000" w:rsidRDefault="00581103">
      <w:pPr>
        <w:pStyle w:val="a0"/>
        <w:ind w:firstLine="0"/>
        <w:rPr>
          <w:rFonts w:hint="cs"/>
          <w:rtl/>
        </w:rPr>
      </w:pPr>
    </w:p>
    <w:p w14:paraId="0C8613A7" w14:textId="77777777" w:rsidR="00000000" w:rsidRDefault="00581103">
      <w:pPr>
        <w:pStyle w:val="af1"/>
        <w:rPr>
          <w:rtl/>
        </w:rPr>
      </w:pPr>
      <w:r>
        <w:rPr>
          <w:rtl/>
        </w:rPr>
        <w:t>היו"ר ראובן ריבלין:</w:t>
      </w:r>
    </w:p>
    <w:p w14:paraId="0EACB18E" w14:textId="77777777" w:rsidR="00000000" w:rsidRDefault="00581103">
      <w:pPr>
        <w:pStyle w:val="a0"/>
        <w:rPr>
          <w:rtl/>
        </w:rPr>
      </w:pPr>
    </w:p>
    <w:p w14:paraId="12245DCB" w14:textId="77777777" w:rsidR="00000000" w:rsidRDefault="00581103">
      <w:pPr>
        <w:pStyle w:val="a0"/>
        <w:rPr>
          <w:rFonts w:hint="cs"/>
          <w:rtl/>
        </w:rPr>
      </w:pPr>
      <w:r>
        <w:rPr>
          <w:rFonts w:hint="cs"/>
          <w:rtl/>
        </w:rPr>
        <w:t>אדוני ישאל שאילתא, אבל אין צורך - - -</w:t>
      </w:r>
    </w:p>
    <w:p w14:paraId="182EF9FC" w14:textId="77777777" w:rsidR="00000000" w:rsidRDefault="00581103">
      <w:pPr>
        <w:pStyle w:val="a0"/>
        <w:rPr>
          <w:rFonts w:hint="cs"/>
          <w:rtl/>
        </w:rPr>
      </w:pPr>
    </w:p>
    <w:p w14:paraId="5D38E5BA" w14:textId="77777777" w:rsidR="00000000" w:rsidRDefault="00581103">
      <w:pPr>
        <w:pStyle w:val="af0"/>
        <w:rPr>
          <w:rtl/>
        </w:rPr>
      </w:pPr>
      <w:r>
        <w:rPr>
          <w:rFonts w:hint="eastAsia"/>
          <w:rtl/>
        </w:rPr>
        <w:t>קריאה</w:t>
      </w:r>
      <w:r>
        <w:rPr>
          <w:rtl/>
        </w:rPr>
        <w:t>:</w:t>
      </w:r>
    </w:p>
    <w:p w14:paraId="6AD1FEB6" w14:textId="77777777" w:rsidR="00000000" w:rsidRDefault="00581103">
      <w:pPr>
        <w:pStyle w:val="a0"/>
        <w:rPr>
          <w:rFonts w:hint="cs"/>
          <w:rtl/>
        </w:rPr>
      </w:pPr>
    </w:p>
    <w:p w14:paraId="15258CC6" w14:textId="77777777" w:rsidR="00000000" w:rsidRDefault="00581103">
      <w:pPr>
        <w:pStyle w:val="a0"/>
        <w:rPr>
          <w:rFonts w:hint="cs"/>
          <w:rtl/>
        </w:rPr>
      </w:pPr>
      <w:r>
        <w:rPr>
          <w:rFonts w:hint="cs"/>
          <w:rtl/>
        </w:rPr>
        <w:t>- - -</w:t>
      </w:r>
    </w:p>
    <w:p w14:paraId="5C9636C2" w14:textId="77777777" w:rsidR="00000000" w:rsidRDefault="00581103">
      <w:pPr>
        <w:pStyle w:val="a0"/>
        <w:rPr>
          <w:rFonts w:hint="cs"/>
          <w:rtl/>
        </w:rPr>
      </w:pPr>
    </w:p>
    <w:p w14:paraId="09BF9E7A" w14:textId="77777777" w:rsidR="00000000" w:rsidRDefault="00581103">
      <w:pPr>
        <w:pStyle w:val="af1"/>
        <w:rPr>
          <w:rtl/>
        </w:rPr>
      </w:pPr>
      <w:r>
        <w:rPr>
          <w:rtl/>
        </w:rPr>
        <w:t>היו"ר ראובן ריבלין:</w:t>
      </w:r>
    </w:p>
    <w:p w14:paraId="172F5450" w14:textId="77777777" w:rsidR="00000000" w:rsidRDefault="00581103">
      <w:pPr>
        <w:pStyle w:val="a0"/>
        <w:rPr>
          <w:rtl/>
        </w:rPr>
      </w:pPr>
    </w:p>
    <w:p w14:paraId="0DC23810" w14:textId="77777777" w:rsidR="00000000" w:rsidRDefault="00581103">
      <w:pPr>
        <w:pStyle w:val="a0"/>
        <w:rPr>
          <w:rFonts w:hint="cs"/>
          <w:rtl/>
        </w:rPr>
      </w:pPr>
      <w:r>
        <w:rPr>
          <w:rFonts w:hint="cs"/>
          <w:rtl/>
        </w:rPr>
        <w:t>יש הרבה פעמים שמעירים לי הערות ולא צודקים. אני מוכרח להודות, ואני מודה, הוא העיר לי הערה והוא צודק, מה אני יכול לעשות? מה אתה רוצה, מה אני אגיד לכם? הוא</w:t>
      </w:r>
      <w:r>
        <w:rPr>
          <w:rFonts w:hint="cs"/>
          <w:rtl/>
        </w:rPr>
        <w:t xml:space="preserve"> צודק, ובזה נגמר עניין. </w:t>
      </w:r>
    </w:p>
    <w:p w14:paraId="6EED7DB9" w14:textId="77777777" w:rsidR="00000000" w:rsidRDefault="00581103">
      <w:pPr>
        <w:pStyle w:val="a0"/>
        <w:rPr>
          <w:rFonts w:hint="cs"/>
          <w:rtl/>
        </w:rPr>
      </w:pPr>
    </w:p>
    <w:p w14:paraId="27FD2017" w14:textId="77777777" w:rsidR="00000000" w:rsidRDefault="00581103">
      <w:pPr>
        <w:pStyle w:val="a0"/>
        <w:rPr>
          <w:rFonts w:hint="cs"/>
          <w:rtl/>
        </w:rPr>
      </w:pPr>
      <w:r>
        <w:rPr>
          <w:rFonts w:hint="cs"/>
          <w:rtl/>
        </w:rPr>
        <w:t xml:space="preserve">רבותי חברי הכנסת, אנחנו עוברים להצבעה בקריאה שלישית על חוק רשות הספנות והנמלים; לפי הערתו של יושב-ראש ועדת הכנסת. נא להצביע - מי בעד? מי נגד? מי נמנע? </w:t>
      </w:r>
    </w:p>
    <w:p w14:paraId="34C4CBD4" w14:textId="77777777" w:rsidR="00000000" w:rsidRDefault="00581103">
      <w:pPr>
        <w:pStyle w:val="a0"/>
        <w:rPr>
          <w:rFonts w:hint="cs"/>
          <w:rtl/>
        </w:rPr>
      </w:pPr>
    </w:p>
    <w:p w14:paraId="7CCC43B4" w14:textId="77777777" w:rsidR="00000000" w:rsidRDefault="00581103">
      <w:pPr>
        <w:pStyle w:val="a0"/>
        <w:rPr>
          <w:rFonts w:hint="cs"/>
          <w:rtl/>
        </w:rPr>
      </w:pPr>
      <w:r>
        <w:rPr>
          <w:rFonts w:hint="cs"/>
          <w:rtl/>
        </w:rPr>
        <w:t xml:space="preserve">חבר הכנסת ארדן, לא הצבעת. </w:t>
      </w:r>
    </w:p>
    <w:p w14:paraId="434E395E" w14:textId="77777777" w:rsidR="00000000" w:rsidRDefault="00581103">
      <w:pPr>
        <w:pStyle w:val="a0"/>
        <w:rPr>
          <w:rFonts w:hint="cs"/>
          <w:rtl/>
        </w:rPr>
      </w:pPr>
    </w:p>
    <w:p w14:paraId="2AFB910F" w14:textId="77777777" w:rsidR="00000000" w:rsidRDefault="00581103">
      <w:pPr>
        <w:pStyle w:val="af0"/>
        <w:rPr>
          <w:rtl/>
        </w:rPr>
      </w:pPr>
      <w:r>
        <w:rPr>
          <w:rFonts w:hint="eastAsia"/>
          <w:rtl/>
        </w:rPr>
        <w:t>אופיר</w:t>
      </w:r>
      <w:r>
        <w:rPr>
          <w:rtl/>
        </w:rPr>
        <w:t xml:space="preserve"> פינס-פז (העבודה-מימד):</w:t>
      </w:r>
    </w:p>
    <w:p w14:paraId="0FF8B1FC" w14:textId="77777777" w:rsidR="00000000" w:rsidRDefault="00581103">
      <w:pPr>
        <w:pStyle w:val="a0"/>
        <w:rPr>
          <w:rFonts w:hint="cs"/>
          <w:rtl/>
        </w:rPr>
      </w:pPr>
    </w:p>
    <w:p w14:paraId="52D0D99A" w14:textId="77777777" w:rsidR="00000000" w:rsidRDefault="00581103">
      <w:pPr>
        <w:pStyle w:val="a0"/>
        <w:rPr>
          <w:rFonts w:hint="cs"/>
          <w:rtl/>
        </w:rPr>
      </w:pPr>
      <w:r>
        <w:rPr>
          <w:rFonts w:hint="cs"/>
          <w:rtl/>
        </w:rPr>
        <w:t>למה אדוני מעיר לו ה</w:t>
      </w:r>
      <w:r>
        <w:rPr>
          <w:rFonts w:hint="cs"/>
          <w:rtl/>
        </w:rPr>
        <w:t>ערה?</w:t>
      </w:r>
    </w:p>
    <w:p w14:paraId="3138C69B" w14:textId="77777777" w:rsidR="00000000" w:rsidRDefault="00581103">
      <w:pPr>
        <w:pStyle w:val="a0"/>
        <w:rPr>
          <w:rFonts w:hint="cs"/>
          <w:rtl/>
        </w:rPr>
      </w:pPr>
    </w:p>
    <w:p w14:paraId="6A280418" w14:textId="77777777" w:rsidR="00000000" w:rsidRDefault="00581103">
      <w:pPr>
        <w:pStyle w:val="af1"/>
        <w:rPr>
          <w:rtl/>
        </w:rPr>
      </w:pPr>
      <w:r>
        <w:rPr>
          <w:rFonts w:hint="eastAsia"/>
          <w:rtl/>
        </w:rPr>
        <w:t>היו</w:t>
      </w:r>
      <w:r>
        <w:rPr>
          <w:rtl/>
        </w:rPr>
        <w:t>"ר ראובן ריבלין:</w:t>
      </w:r>
    </w:p>
    <w:p w14:paraId="1C31FA1E" w14:textId="77777777" w:rsidR="00000000" w:rsidRDefault="00581103">
      <w:pPr>
        <w:pStyle w:val="a0"/>
        <w:rPr>
          <w:rFonts w:hint="cs"/>
          <w:rtl/>
        </w:rPr>
      </w:pPr>
    </w:p>
    <w:p w14:paraId="44550BDE" w14:textId="77777777" w:rsidR="00000000" w:rsidRDefault="00581103">
      <w:pPr>
        <w:pStyle w:val="a0"/>
        <w:rPr>
          <w:rFonts w:hint="cs"/>
          <w:rtl/>
        </w:rPr>
      </w:pPr>
      <w:r>
        <w:rPr>
          <w:rFonts w:hint="cs"/>
          <w:rtl/>
        </w:rPr>
        <w:t>לא, שלא יאמרו לי אחר כך, "שכחנו".</w:t>
      </w:r>
    </w:p>
    <w:p w14:paraId="0DB51B9E" w14:textId="77777777" w:rsidR="00000000" w:rsidRDefault="00581103">
      <w:pPr>
        <w:pStyle w:val="a0"/>
        <w:rPr>
          <w:rFonts w:hint="cs"/>
          <w:rtl/>
        </w:rPr>
      </w:pPr>
    </w:p>
    <w:p w14:paraId="77F13950" w14:textId="77777777" w:rsidR="00000000" w:rsidRDefault="00581103">
      <w:pPr>
        <w:pStyle w:val="af0"/>
        <w:rPr>
          <w:rtl/>
        </w:rPr>
      </w:pPr>
      <w:r>
        <w:rPr>
          <w:rFonts w:hint="eastAsia"/>
          <w:rtl/>
        </w:rPr>
        <w:t>אופיר</w:t>
      </w:r>
      <w:r>
        <w:rPr>
          <w:rtl/>
        </w:rPr>
        <w:t xml:space="preserve"> פינס-פז (העבודה-מימד):</w:t>
      </w:r>
    </w:p>
    <w:p w14:paraId="7C30A5C0" w14:textId="77777777" w:rsidR="00000000" w:rsidRDefault="00581103">
      <w:pPr>
        <w:pStyle w:val="a0"/>
        <w:rPr>
          <w:rFonts w:hint="cs"/>
          <w:rtl/>
        </w:rPr>
      </w:pPr>
    </w:p>
    <w:p w14:paraId="7153A1F8" w14:textId="77777777" w:rsidR="00000000" w:rsidRDefault="00581103">
      <w:pPr>
        <w:pStyle w:val="a0"/>
        <w:rPr>
          <w:rFonts w:hint="cs"/>
          <w:rtl/>
        </w:rPr>
      </w:pPr>
      <w:r>
        <w:rPr>
          <w:rFonts w:hint="cs"/>
          <w:rtl/>
        </w:rPr>
        <w:t xml:space="preserve">הוא יכול לומר מה שהוא רוצה. </w:t>
      </w:r>
    </w:p>
    <w:p w14:paraId="3079A49A" w14:textId="77777777" w:rsidR="00000000" w:rsidRDefault="00581103">
      <w:pPr>
        <w:pStyle w:val="a0"/>
        <w:rPr>
          <w:rFonts w:hint="cs"/>
          <w:rtl/>
        </w:rPr>
      </w:pPr>
      <w:r>
        <w:rPr>
          <w:rFonts w:hint="cs"/>
          <w:rtl/>
        </w:rPr>
        <w:t xml:space="preserve"> </w:t>
      </w:r>
    </w:p>
    <w:p w14:paraId="45AC6503" w14:textId="77777777" w:rsidR="00000000" w:rsidRDefault="00581103">
      <w:pPr>
        <w:pStyle w:val="ab"/>
        <w:bidi/>
        <w:rPr>
          <w:rFonts w:hint="cs"/>
          <w:rtl/>
        </w:rPr>
      </w:pPr>
      <w:r>
        <w:rPr>
          <w:rFonts w:hint="cs"/>
          <w:rtl/>
        </w:rPr>
        <w:t>הצבעה מס' 23</w:t>
      </w:r>
    </w:p>
    <w:p w14:paraId="01ABFF5B" w14:textId="77777777" w:rsidR="00000000" w:rsidRDefault="00581103">
      <w:pPr>
        <w:pStyle w:val="a0"/>
        <w:rPr>
          <w:rFonts w:hint="cs"/>
          <w:rtl/>
        </w:rPr>
      </w:pPr>
    </w:p>
    <w:p w14:paraId="3E7002AD" w14:textId="77777777" w:rsidR="00000000" w:rsidRDefault="00581103">
      <w:pPr>
        <w:pStyle w:val="ac"/>
        <w:bidi/>
        <w:rPr>
          <w:rFonts w:hint="cs"/>
          <w:rtl/>
        </w:rPr>
      </w:pPr>
      <w:r>
        <w:rPr>
          <w:rFonts w:hint="cs"/>
          <w:rtl/>
        </w:rPr>
        <w:t>בעד החוק - 53</w:t>
      </w:r>
    </w:p>
    <w:p w14:paraId="6A237EAA" w14:textId="77777777" w:rsidR="00000000" w:rsidRDefault="00581103">
      <w:pPr>
        <w:pStyle w:val="ac"/>
        <w:bidi/>
        <w:rPr>
          <w:rFonts w:hint="cs"/>
          <w:rtl/>
        </w:rPr>
      </w:pPr>
      <w:r>
        <w:rPr>
          <w:rFonts w:hint="cs"/>
          <w:rtl/>
        </w:rPr>
        <w:t>נגד - 33</w:t>
      </w:r>
    </w:p>
    <w:p w14:paraId="6EBF2C1A" w14:textId="77777777" w:rsidR="00000000" w:rsidRDefault="00581103">
      <w:pPr>
        <w:pStyle w:val="ac"/>
        <w:bidi/>
        <w:rPr>
          <w:rFonts w:hint="cs"/>
          <w:rtl/>
        </w:rPr>
      </w:pPr>
      <w:r>
        <w:rPr>
          <w:rFonts w:hint="cs"/>
          <w:rtl/>
        </w:rPr>
        <w:t>נמנעים - 1</w:t>
      </w:r>
    </w:p>
    <w:p w14:paraId="370BD450" w14:textId="77777777" w:rsidR="00000000" w:rsidRDefault="00581103">
      <w:pPr>
        <w:pStyle w:val="ad"/>
        <w:bidi/>
        <w:rPr>
          <w:rFonts w:hint="cs"/>
          <w:rtl/>
        </w:rPr>
      </w:pPr>
      <w:r>
        <w:rPr>
          <w:rFonts w:hint="cs"/>
          <w:rtl/>
        </w:rPr>
        <w:t xml:space="preserve">חוק רשות הספנות והנמלים, התשס"ד-2004, נתקבל. </w:t>
      </w:r>
    </w:p>
    <w:p w14:paraId="5BDCC612" w14:textId="77777777" w:rsidR="00000000" w:rsidRDefault="00581103">
      <w:pPr>
        <w:pStyle w:val="af0"/>
        <w:rPr>
          <w:rFonts w:hint="cs"/>
          <w:rtl/>
        </w:rPr>
      </w:pPr>
    </w:p>
    <w:p w14:paraId="3FA7858B" w14:textId="77777777" w:rsidR="00000000" w:rsidRDefault="00581103">
      <w:pPr>
        <w:pStyle w:val="af1"/>
        <w:rPr>
          <w:rtl/>
        </w:rPr>
      </w:pPr>
      <w:r>
        <w:rPr>
          <w:rtl/>
        </w:rPr>
        <w:t>היו"ר ראובן ריבלין:</w:t>
      </w:r>
    </w:p>
    <w:p w14:paraId="18BAF9A5" w14:textId="77777777" w:rsidR="00000000" w:rsidRDefault="00581103">
      <w:pPr>
        <w:pStyle w:val="a0"/>
        <w:rPr>
          <w:rtl/>
        </w:rPr>
      </w:pPr>
    </w:p>
    <w:p w14:paraId="5807E1BE" w14:textId="77777777" w:rsidR="00000000" w:rsidRDefault="00581103">
      <w:pPr>
        <w:pStyle w:val="a0"/>
        <w:rPr>
          <w:rFonts w:hint="cs"/>
          <w:rtl/>
        </w:rPr>
      </w:pPr>
      <w:r>
        <w:rPr>
          <w:rFonts w:hint="cs"/>
          <w:rtl/>
        </w:rPr>
        <w:t>בעד - 53, נגד - 3</w:t>
      </w:r>
      <w:r>
        <w:rPr>
          <w:rFonts w:hint="cs"/>
          <w:rtl/>
        </w:rPr>
        <w:t xml:space="preserve">3, נמנע אחד. אני קובע שהחוק עבר בקריאה שלישית, וייכנס לספר החוקים של מדינת ישראל. </w:t>
      </w:r>
    </w:p>
    <w:p w14:paraId="416C15B5" w14:textId="77777777" w:rsidR="00000000" w:rsidRDefault="00581103">
      <w:pPr>
        <w:pStyle w:val="a0"/>
        <w:rPr>
          <w:rFonts w:hint="cs"/>
          <w:rtl/>
        </w:rPr>
      </w:pPr>
    </w:p>
    <w:p w14:paraId="6A8998DE" w14:textId="77777777" w:rsidR="00000000" w:rsidRDefault="00581103">
      <w:pPr>
        <w:pStyle w:val="a0"/>
        <w:rPr>
          <w:rFonts w:hint="cs"/>
          <w:rtl/>
        </w:rPr>
      </w:pPr>
      <w:r>
        <w:rPr>
          <w:rFonts w:hint="cs"/>
          <w:rtl/>
        </w:rPr>
        <w:t xml:space="preserve">אני מזמין את שר האוצר לומר דברים. אדוני יושב-ראש הוועדה, אם אדוני רוצה גם אחרי זה לומר דברים, בבקשה. </w:t>
      </w:r>
    </w:p>
    <w:p w14:paraId="3BBA6DDE" w14:textId="77777777" w:rsidR="00000000" w:rsidRDefault="00581103">
      <w:pPr>
        <w:pStyle w:val="a0"/>
        <w:rPr>
          <w:rFonts w:hint="cs"/>
          <w:rtl/>
        </w:rPr>
      </w:pPr>
    </w:p>
    <w:p w14:paraId="7A15A2BB" w14:textId="77777777" w:rsidR="00000000" w:rsidRDefault="00581103">
      <w:pPr>
        <w:pStyle w:val="a"/>
        <w:rPr>
          <w:rtl/>
        </w:rPr>
      </w:pPr>
      <w:bookmarkStart w:id="554" w:name="FS000000965T14_07_2004_18_24_44"/>
      <w:bookmarkStart w:id="555" w:name="_Toc81561487"/>
      <w:bookmarkEnd w:id="554"/>
      <w:r>
        <w:rPr>
          <w:rFonts w:hint="eastAsia"/>
          <w:rtl/>
        </w:rPr>
        <w:t>שר</w:t>
      </w:r>
      <w:r>
        <w:rPr>
          <w:rtl/>
        </w:rPr>
        <w:t xml:space="preserve"> האוצר בנימין נתניהו:</w:t>
      </w:r>
      <w:bookmarkEnd w:id="555"/>
    </w:p>
    <w:p w14:paraId="2B10CBE8" w14:textId="77777777" w:rsidR="00000000" w:rsidRDefault="00581103">
      <w:pPr>
        <w:pStyle w:val="a0"/>
        <w:rPr>
          <w:rFonts w:hint="cs"/>
          <w:rtl/>
        </w:rPr>
      </w:pPr>
    </w:p>
    <w:p w14:paraId="3E6B5361" w14:textId="77777777" w:rsidR="00000000" w:rsidRDefault="00581103">
      <w:pPr>
        <w:pStyle w:val="a0"/>
        <w:rPr>
          <w:rFonts w:hint="cs"/>
          <w:rtl/>
        </w:rPr>
      </w:pPr>
      <w:r>
        <w:rPr>
          <w:rFonts w:hint="cs"/>
          <w:rtl/>
        </w:rPr>
        <w:t>אדוני היושב-ראש, אני רוצה להודות לכל חברי הכ</w:t>
      </w:r>
      <w:r>
        <w:rPr>
          <w:rFonts w:hint="cs"/>
          <w:rtl/>
        </w:rPr>
        <w:t xml:space="preserve">נסת שהצביעו בעד החוק ביום החשוב הזה, ברפורמה החשובה הזאת, אבל בראש ובראשונה אני רוצה להודות לחבר הכנסת אברהם הירשזון, יושב-ראש ועדת הכספים, על סבלנותו </w:t>
      </w:r>
      <w:r>
        <w:rPr>
          <w:rtl/>
        </w:rPr>
        <w:t>–</w:t>
      </w:r>
      <w:r>
        <w:rPr>
          <w:rFonts w:hint="cs"/>
          <w:rtl/>
        </w:rPr>
        <w:t xml:space="preserve"> אני אזהר בדברי </w:t>
      </w:r>
      <w:r>
        <w:rPr>
          <w:rtl/>
        </w:rPr>
        <w:t>–</w:t>
      </w:r>
      <w:r>
        <w:rPr>
          <w:rFonts w:hint="cs"/>
          <w:rtl/>
        </w:rPr>
        <w:t xml:space="preserve"> אם לא האלוהית, בכל אופן העל-אנושית, ועל עבודתו המסורה, ולחברי ועדת הכספים. אגב, גם לאו</w:t>
      </w:r>
      <w:r>
        <w:rPr>
          <w:rFonts w:hint="cs"/>
          <w:rtl/>
        </w:rPr>
        <w:t xml:space="preserve">פוזיציה, כי גם הם העירו הערות חשובות, אבל קודם כול לחברי בקואליציה על עבודה מאוד אינטנסיבית. </w:t>
      </w:r>
    </w:p>
    <w:p w14:paraId="366A90BF" w14:textId="77777777" w:rsidR="00000000" w:rsidRDefault="00581103">
      <w:pPr>
        <w:pStyle w:val="a0"/>
        <w:rPr>
          <w:rFonts w:hint="cs"/>
          <w:rtl/>
        </w:rPr>
      </w:pPr>
    </w:p>
    <w:p w14:paraId="313FC76E" w14:textId="77777777" w:rsidR="00000000" w:rsidRDefault="00581103">
      <w:pPr>
        <w:pStyle w:val="a0"/>
        <w:rPr>
          <w:rFonts w:hint="cs"/>
          <w:rtl/>
        </w:rPr>
      </w:pPr>
      <w:r>
        <w:rPr>
          <w:rFonts w:hint="cs"/>
          <w:rtl/>
        </w:rPr>
        <w:t>אני רוצה להודות ליושב-ראש הקואליציה, שבידו האיתנה הניע את גלגלי החקיקה - אני מודה לך מאוד, גדעון, על העזרה הזאת - לידידי מאיר שטרית, שכרגיל עשה עבודה חשובה וסייע</w:t>
      </w:r>
      <w:r>
        <w:rPr>
          <w:rFonts w:hint="cs"/>
          <w:rtl/>
        </w:rPr>
        <w:t xml:space="preserve"> להעברת החוק, לחברנו אביגדור ליברמן, שכשר התחבורה עשה רבות לקידומו. אני רוצה להודות לראש הממשלה על הגיבוי העקבי, הרצוף והחיוני שהוא נתן במהלך כל חודשי החקיקה הזאת. בלעדי התמיכה הזאת, אנחנו לא היינו מגיעים לרגע החשוב הזה. </w:t>
      </w:r>
    </w:p>
    <w:p w14:paraId="76D28AD8" w14:textId="77777777" w:rsidR="00000000" w:rsidRDefault="00581103">
      <w:pPr>
        <w:pStyle w:val="a0"/>
        <w:rPr>
          <w:rFonts w:hint="cs"/>
          <w:rtl/>
        </w:rPr>
      </w:pPr>
    </w:p>
    <w:p w14:paraId="0625700A" w14:textId="77777777" w:rsidR="00000000" w:rsidRDefault="00581103">
      <w:pPr>
        <w:pStyle w:val="a0"/>
        <w:rPr>
          <w:rFonts w:hint="cs"/>
          <w:rtl/>
        </w:rPr>
      </w:pPr>
      <w:r>
        <w:rPr>
          <w:rFonts w:hint="cs"/>
          <w:rtl/>
        </w:rPr>
        <w:t>אני רוצה לבסוף לפנות לחבר הכנסת ע</w:t>
      </w:r>
      <w:r>
        <w:rPr>
          <w:rFonts w:hint="cs"/>
          <w:rtl/>
        </w:rPr>
        <w:t xml:space="preserve">מיר פרץ ולנציגי העובדים, ולהציע שניכנס - כפי שהחוק מאפשר לנו וקורא לנו לעשות </w:t>
      </w:r>
      <w:r>
        <w:rPr>
          <w:rtl/>
        </w:rPr>
        <w:t>–</w:t>
      </w:r>
      <w:r>
        <w:rPr>
          <w:rFonts w:hint="cs"/>
          <w:rtl/>
        </w:rPr>
        <w:t xml:space="preserve"> למשא-ומתן מיידי על הדברים שנשארו לדיון במשא-ומתן, ואני מקווה גם להסכמה. אין שום סיבה להשבית את המשק. אין שום סיבה לגרום להפסדים לכלכלת ישראל ולאי-נוחות לאזרחי ישראל. אני מקווה ש</w:t>
      </w:r>
      <w:r>
        <w:rPr>
          <w:rFonts w:hint="cs"/>
          <w:rtl/>
        </w:rPr>
        <w:t xml:space="preserve">הצעתי זו תיענה. היא בוודאי תעזור לכולם, לרבות העובדים. </w:t>
      </w:r>
    </w:p>
    <w:p w14:paraId="6547F4F1" w14:textId="77777777" w:rsidR="00000000" w:rsidRDefault="00581103">
      <w:pPr>
        <w:pStyle w:val="a0"/>
        <w:rPr>
          <w:rFonts w:hint="cs"/>
          <w:rtl/>
        </w:rPr>
      </w:pPr>
    </w:p>
    <w:p w14:paraId="148C9C11" w14:textId="77777777" w:rsidR="00000000" w:rsidRDefault="00581103">
      <w:pPr>
        <w:pStyle w:val="af1"/>
        <w:rPr>
          <w:rtl/>
        </w:rPr>
      </w:pPr>
      <w:r>
        <w:rPr>
          <w:rtl/>
        </w:rPr>
        <w:t>היו"ר נסים דהן:</w:t>
      </w:r>
    </w:p>
    <w:p w14:paraId="714BFBD5" w14:textId="77777777" w:rsidR="00000000" w:rsidRDefault="00581103">
      <w:pPr>
        <w:pStyle w:val="a0"/>
        <w:rPr>
          <w:rFonts w:hint="cs"/>
          <w:rtl/>
        </w:rPr>
      </w:pPr>
    </w:p>
    <w:p w14:paraId="0B091B69" w14:textId="77777777" w:rsidR="00000000" w:rsidRDefault="00581103">
      <w:pPr>
        <w:pStyle w:val="a0"/>
        <w:rPr>
          <w:rFonts w:hint="cs"/>
          <w:rtl/>
        </w:rPr>
      </w:pPr>
      <w:r>
        <w:rPr>
          <w:rFonts w:hint="cs"/>
          <w:rtl/>
        </w:rPr>
        <w:t>תודה רבה לשר האוצר. הסתיימה פעולת החקיקה.</w:t>
      </w:r>
    </w:p>
    <w:p w14:paraId="776D3686" w14:textId="77777777" w:rsidR="00000000" w:rsidRDefault="00581103">
      <w:pPr>
        <w:pStyle w:val="a0"/>
        <w:rPr>
          <w:rFonts w:hint="cs"/>
          <w:rtl/>
        </w:rPr>
      </w:pPr>
      <w:r>
        <w:rPr>
          <w:rFonts w:hint="cs"/>
          <w:rtl/>
        </w:rPr>
        <w:t xml:space="preserve"> </w:t>
      </w:r>
    </w:p>
    <w:p w14:paraId="33D1B967" w14:textId="77777777" w:rsidR="00000000" w:rsidRDefault="00581103">
      <w:pPr>
        <w:pStyle w:val="a2"/>
        <w:rPr>
          <w:rtl/>
        </w:rPr>
      </w:pPr>
    </w:p>
    <w:p w14:paraId="0FC26EAD" w14:textId="77777777" w:rsidR="00000000" w:rsidRDefault="00581103">
      <w:pPr>
        <w:pStyle w:val="a2"/>
        <w:rPr>
          <w:rtl/>
        </w:rPr>
      </w:pPr>
      <w:bookmarkStart w:id="556" w:name="CS29939FI0029939T14_07_2004_18_26_27"/>
      <w:bookmarkStart w:id="557" w:name="_Toc81561488"/>
      <w:bookmarkEnd w:id="556"/>
      <w:r>
        <w:rPr>
          <w:rtl/>
        </w:rPr>
        <w:t>שאילתות ותשובות</w:t>
      </w:r>
      <w:bookmarkEnd w:id="557"/>
    </w:p>
    <w:p w14:paraId="311C968D" w14:textId="77777777" w:rsidR="00000000" w:rsidRDefault="00581103">
      <w:pPr>
        <w:pStyle w:val="-0"/>
        <w:rPr>
          <w:rFonts w:hint="cs"/>
          <w:rtl/>
        </w:rPr>
      </w:pPr>
    </w:p>
    <w:p w14:paraId="30C85F70" w14:textId="77777777" w:rsidR="00000000" w:rsidRDefault="00581103">
      <w:pPr>
        <w:pStyle w:val="af1"/>
        <w:rPr>
          <w:rtl/>
        </w:rPr>
      </w:pPr>
      <w:r>
        <w:rPr>
          <w:rtl/>
        </w:rPr>
        <w:t>היו"ר נסים דהן:</w:t>
      </w:r>
    </w:p>
    <w:p w14:paraId="120218B8" w14:textId="77777777" w:rsidR="00000000" w:rsidRDefault="00581103">
      <w:pPr>
        <w:pStyle w:val="a0"/>
        <w:rPr>
          <w:rtl/>
        </w:rPr>
      </w:pPr>
    </w:p>
    <w:p w14:paraId="757AF3D4" w14:textId="77777777" w:rsidR="00000000" w:rsidRDefault="00581103">
      <w:pPr>
        <w:pStyle w:val="a0"/>
        <w:rPr>
          <w:rFonts w:hint="cs"/>
          <w:rtl/>
        </w:rPr>
      </w:pPr>
      <w:r>
        <w:rPr>
          <w:rFonts w:hint="cs"/>
          <w:rtl/>
        </w:rPr>
        <w:t>חברי הכנסת, אנחנו ממשיכים בסדר-היום: שאילתות לשר התעשייה, המסחר והתעסוקה. יענה סגן השר, חבר הכנסת מיכאל</w:t>
      </w:r>
      <w:r>
        <w:rPr>
          <w:rFonts w:hint="cs"/>
          <w:rtl/>
        </w:rPr>
        <w:t xml:space="preserve"> רצון. </w:t>
      </w:r>
    </w:p>
    <w:p w14:paraId="08E8F392" w14:textId="77777777" w:rsidR="00000000" w:rsidRDefault="00581103">
      <w:pPr>
        <w:pStyle w:val="a0"/>
        <w:rPr>
          <w:rFonts w:hint="cs"/>
          <w:rtl/>
        </w:rPr>
      </w:pPr>
    </w:p>
    <w:p w14:paraId="6BD4DCB6" w14:textId="77777777" w:rsidR="00000000" w:rsidRDefault="00581103">
      <w:pPr>
        <w:pStyle w:val="a1"/>
        <w:jc w:val="center"/>
        <w:rPr>
          <w:rtl/>
        </w:rPr>
      </w:pPr>
      <w:bookmarkStart w:id="558" w:name="CQ27312FI0027312T14_07_2004_19_07_34"/>
      <w:bookmarkStart w:id="559" w:name="_Toc81561489"/>
      <w:bookmarkEnd w:id="558"/>
      <w:r>
        <w:rPr>
          <w:rtl/>
        </w:rPr>
        <w:t xml:space="preserve">1639. השפעת </w:t>
      </w:r>
      <w:r>
        <w:rPr>
          <w:rFonts w:hint="cs"/>
          <w:rtl/>
        </w:rPr>
        <w:t>צמצום מספר העובדים הזרים</w:t>
      </w:r>
      <w:r>
        <w:rPr>
          <w:rtl/>
        </w:rPr>
        <w:t xml:space="preserve"> על האבטלה</w:t>
      </w:r>
      <w:bookmarkEnd w:id="559"/>
    </w:p>
    <w:p w14:paraId="6024268E" w14:textId="77777777" w:rsidR="00000000" w:rsidRDefault="00581103">
      <w:pPr>
        <w:pStyle w:val="a0"/>
        <w:rPr>
          <w:rFonts w:hint="cs"/>
          <w:rtl/>
        </w:rPr>
      </w:pPr>
    </w:p>
    <w:p w14:paraId="65E7F9EA" w14:textId="77777777" w:rsidR="00000000" w:rsidRDefault="00581103">
      <w:pPr>
        <w:pStyle w:val="a0"/>
        <w:ind w:firstLine="0"/>
        <w:rPr>
          <w:bCs/>
          <w:u w:val="single"/>
        </w:rPr>
      </w:pPr>
      <w:bookmarkStart w:id="560" w:name="ESQ27312"/>
      <w:bookmarkStart w:id="561" w:name="TextBody8"/>
      <w:bookmarkEnd w:id="560"/>
      <w:r>
        <w:rPr>
          <w:bCs/>
          <w:u w:val="single"/>
          <w:rtl/>
        </w:rPr>
        <w:t>חבר</w:t>
      </w:r>
      <w:bookmarkEnd w:id="561"/>
      <w:r>
        <w:rPr>
          <w:rFonts w:hint="cs"/>
          <w:bCs/>
          <w:u w:val="single"/>
          <w:rtl/>
        </w:rPr>
        <w:t xml:space="preserve"> הכנסת </w:t>
      </w:r>
      <w:bookmarkStart w:id="562" w:name="TextBody2"/>
      <w:r>
        <w:rPr>
          <w:bCs/>
          <w:u w:val="single"/>
          <w:rtl/>
        </w:rPr>
        <w:t>שלום שמחון</w:t>
      </w:r>
      <w:bookmarkEnd w:id="562"/>
      <w:r>
        <w:rPr>
          <w:rFonts w:hint="cs"/>
          <w:bCs/>
          <w:u w:val="single"/>
          <w:rtl/>
        </w:rPr>
        <w:t xml:space="preserve"> </w:t>
      </w:r>
      <w:bookmarkStart w:id="563" w:name="TextBody9"/>
      <w:r>
        <w:rPr>
          <w:bCs/>
          <w:u w:val="single"/>
          <w:rtl/>
        </w:rPr>
        <w:t>שאל</w:t>
      </w:r>
      <w:bookmarkEnd w:id="563"/>
      <w:r>
        <w:rPr>
          <w:rFonts w:hint="cs"/>
          <w:bCs/>
          <w:u w:val="single"/>
          <w:rtl/>
        </w:rPr>
        <w:t xml:space="preserve"> את</w:t>
      </w:r>
      <w:bookmarkStart w:id="564" w:name="TextBody12"/>
      <w:r>
        <w:rPr>
          <w:bCs/>
          <w:u w:val="single"/>
          <w:rtl/>
        </w:rPr>
        <w:t xml:space="preserve"> </w:t>
      </w:r>
      <w:bookmarkEnd w:id="564"/>
      <w:r>
        <w:rPr>
          <w:bCs/>
          <w:u w:val="single"/>
          <w:rtl/>
        </w:rPr>
        <w:t>שר התעשייה, המסחר והתעסוקה</w:t>
      </w:r>
    </w:p>
    <w:p w14:paraId="0F6B682B" w14:textId="77777777" w:rsidR="00000000" w:rsidRDefault="00581103">
      <w:pPr>
        <w:pStyle w:val="a0"/>
        <w:ind w:firstLine="720"/>
      </w:pPr>
      <w:bookmarkStart w:id="565" w:name="TextBody4"/>
      <w:r>
        <w:rPr>
          <w:rtl/>
        </w:rPr>
        <w:t>ביום כ"ז בסיוון התשס"ד (16 ביוני 2004):</w:t>
      </w:r>
      <w:bookmarkEnd w:id="565"/>
    </w:p>
    <w:p w14:paraId="2687EB27" w14:textId="77777777" w:rsidR="00000000" w:rsidRDefault="00581103">
      <w:pPr>
        <w:pStyle w:val="a0"/>
        <w:rPr>
          <w:rFonts w:hint="cs"/>
          <w:rtl/>
        </w:rPr>
      </w:pPr>
    </w:p>
    <w:p w14:paraId="4754ED1E" w14:textId="77777777" w:rsidR="00000000" w:rsidRDefault="00581103">
      <w:pPr>
        <w:pStyle w:val="a0"/>
        <w:rPr>
          <w:rFonts w:hint="cs"/>
        </w:rPr>
      </w:pPr>
    </w:p>
    <w:p w14:paraId="20196959" w14:textId="77777777" w:rsidR="00000000" w:rsidRDefault="00581103">
      <w:pPr>
        <w:pStyle w:val="a0"/>
        <w:ind w:firstLine="720"/>
        <w:rPr>
          <w:rFonts w:hint="cs"/>
        </w:rPr>
      </w:pPr>
      <w:bookmarkStart w:id="566" w:name="TextBody3"/>
      <w:r>
        <w:rPr>
          <w:rtl/>
        </w:rPr>
        <w:t>לאחרונה התפרסמו נתונים לגבי הצלחת משטרת ההגירה לצמצם את מספר העובדים הזרים הלא</w:t>
      </w:r>
      <w:r>
        <w:rPr>
          <w:rFonts w:hint="cs"/>
          <w:rtl/>
        </w:rPr>
        <w:t>-</w:t>
      </w:r>
      <w:r>
        <w:rPr>
          <w:rtl/>
        </w:rPr>
        <w:t>חוקיים במדינת ישראל</w:t>
      </w:r>
      <w:bookmarkEnd w:id="566"/>
      <w:r>
        <w:rPr>
          <w:rFonts w:hint="cs"/>
          <w:rtl/>
        </w:rPr>
        <w:t>.</w:t>
      </w:r>
    </w:p>
    <w:p w14:paraId="09EB3FD2" w14:textId="77777777" w:rsidR="00000000" w:rsidRDefault="00581103">
      <w:pPr>
        <w:pStyle w:val="a0"/>
        <w:ind w:firstLine="720"/>
      </w:pPr>
    </w:p>
    <w:p w14:paraId="20FC0F84" w14:textId="77777777" w:rsidR="00000000" w:rsidRDefault="00581103">
      <w:pPr>
        <w:pStyle w:val="a0"/>
        <w:ind w:firstLine="720"/>
      </w:pPr>
      <w:r>
        <w:rPr>
          <w:rFonts w:hint="cs"/>
          <w:rtl/>
        </w:rPr>
        <w:t>ר</w:t>
      </w:r>
      <w:r>
        <w:rPr>
          <w:rFonts w:hint="cs"/>
          <w:rtl/>
        </w:rPr>
        <w:t>צוני לשאול</w:t>
      </w:r>
      <w:r>
        <w:rPr>
          <w:rtl/>
        </w:rPr>
        <w:t>:</w:t>
      </w:r>
    </w:p>
    <w:p w14:paraId="00EC0596" w14:textId="77777777" w:rsidR="00000000" w:rsidRDefault="00581103">
      <w:pPr>
        <w:pStyle w:val="a0"/>
        <w:ind w:firstLine="720"/>
      </w:pPr>
    </w:p>
    <w:p w14:paraId="799EFBAB" w14:textId="77777777" w:rsidR="00000000" w:rsidRDefault="00581103">
      <w:pPr>
        <w:pStyle w:val="a0"/>
        <w:ind w:firstLine="720"/>
        <w:rPr>
          <w:rtl/>
        </w:rPr>
      </w:pPr>
      <w:bookmarkStart w:id="567" w:name="TextBody5"/>
      <w:r>
        <w:rPr>
          <w:rFonts w:hint="cs"/>
          <w:rtl/>
        </w:rPr>
        <w:t xml:space="preserve">1. </w:t>
      </w:r>
      <w:r>
        <w:rPr>
          <w:rtl/>
        </w:rPr>
        <w:t xml:space="preserve">האם צמצום </w:t>
      </w:r>
      <w:r>
        <w:rPr>
          <w:rFonts w:hint="cs"/>
          <w:rtl/>
        </w:rPr>
        <w:t xml:space="preserve">מספר </w:t>
      </w:r>
      <w:r>
        <w:rPr>
          <w:rtl/>
        </w:rPr>
        <w:t>העובדים הזרים גרם לצמצום האבטלה?</w:t>
      </w:r>
    </w:p>
    <w:p w14:paraId="6329C775" w14:textId="77777777" w:rsidR="00000000" w:rsidRDefault="00581103">
      <w:pPr>
        <w:pStyle w:val="a0"/>
        <w:ind w:firstLine="720"/>
        <w:rPr>
          <w:rtl/>
        </w:rPr>
      </w:pPr>
    </w:p>
    <w:p w14:paraId="54D5ADF1" w14:textId="77777777" w:rsidR="00000000" w:rsidRDefault="00581103">
      <w:pPr>
        <w:pStyle w:val="a0"/>
        <w:ind w:firstLine="720"/>
        <w:rPr>
          <w:rtl/>
        </w:rPr>
      </w:pPr>
      <w:r>
        <w:rPr>
          <w:rFonts w:hint="cs"/>
          <w:rtl/>
        </w:rPr>
        <w:t xml:space="preserve">2. </w:t>
      </w:r>
      <w:r>
        <w:rPr>
          <w:rtl/>
        </w:rPr>
        <w:t>אם כן –</w:t>
      </w:r>
      <w:r>
        <w:rPr>
          <w:rFonts w:hint="cs"/>
          <w:rtl/>
        </w:rPr>
        <w:t xml:space="preserve"> באילו </w:t>
      </w:r>
      <w:r>
        <w:rPr>
          <w:rtl/>
        </w:rPr>
        <w:t>תחומי תעסוקה חזרו ישראלים לעבוד במקום עובדים זרים</w:t>
      </w:r>
      <w:r>
        <w:rPr>
          <w:rFonts w:hint="cs"/>
          <w:rtl/>
        </w:rPr>
        <w:t>, ובאיזה היקף</w:t>
      </w:r>
      <w:r>
        <w:rPr>
          <w:rtl/>
        </w:rPr>
        <w:t>?</w:t>
      </w:r>
    </w:p>
    <w:p w14:paraId="247ED99C" w14:textId="77777777" w:rsidR="00000000" w:rsidRDefault="00581103">
      <w:pPr>
        <w:pStyle w:val="a0"/>
        <w:ind w:firstLine="720"/>
        <w:rPr>
          <w:rtl/>
        </w:rPr>
      </w:pPr>
    </w:p>
    <w:p w14:paraId="316EEE18" w14:textId="77777777" w:rsidR="00000000" w:rsidRDefault="00581103">
      <w:pPr>
        <w:pStyle w:val="a0"/>
        <w:ind w:firstLine="720"/>
        <w:rPr>
          <w:rtl/>
        </w:rPr>
      </w:pPr>
      <w:r>
        <w:rPr>
          <w:rFonts w:hint="cs"/>
          <w:rtl/>
        </w:rPr>
        <w:t xml:space="preserve">3. </w:t>
      </w:r>
      <w:r>
        <w:rPr>
          <w:rtl/>
        </w:rPr>
        <w:t xml:space="preserve">האם צמצום </w:t>
      </w:r>
      <w:r>
        <w:rPr>
          <w:rFonts w:hint="cs"/>
          <w:rtl/>
        </w:rPr>
        <w:t xml:space="preserve">מספר </w:t>
      </w:r>
      <w:r>
        <w:rPr>
          <w:rtl/>
        </w:rPr>
        <w:t>העובדים הזרים בחקלאות החזיר עובדים ישראלים לעסוק בחקלאות?</w:t>
      </w:r>
    </w:p>
    <w:p w14:paraId="07B0DFF2" w14:textId="77777777" w:rsidR="00000000" w:rsidRDefault="00581103">
      <w:pPr>
        <w:pStyle w:val="a0"/>
        <w:ind w:firstLine="720"/>
        <w:rPr>
          <w:rtl/>
        </w:rPr>
      </w:pPr>
    </w:p>
    <w:bookmarkEnd w:id="567"/>
    <w:p w14:paraId="278BF67F" w14:textId="77777777" w:rsidR="00000000" w:rsidRDefault="00581103">
      <w:pPr>
        <w:pStyle w:val="a0"/>
        <w:ind w:firstLine="0"/>
        <w:rPr>
          <w:rFonts w:hint="cs"/>
          <w:rtl/>
        </w:rPr>
      </w:pPr>
      <w:r>
        <w:rPr>
          <w:rFonts w:hint="cs"/>
          <w:b/>
          <w:bCs/>
          <w:u w:val="single"/>
          <w:rtl/>
        </w:rPr>
        <w:t>תשובת סגן שר התעשייה, המסחר והתע</w:t>
      </w:r>
      <w:r>
        <w:rPr>
          <w:rFonts w:hint="cs"/>
          <w:b/>
          <w:bCs/>
          <w:u w:val="single"/>
          <w:rtl/>
        </w:rPr>
        <w:t>סוקה מיכאל רצון:</w:t>
      </w:r>
    </w:p>
    <w:p w14:paraId="3F7C26BA" w14:textId="77777777" w:rsidR="00000000" w:rsidRDefault="00581103">
      <w:pPr>
        <w:pStyle w:val="a0"/>
        <w:ind w:firstLine="0"/>
        <w:rPr>
          <w:rFonts w:hint="cs"/>
          <w:rtl/>
        </w:rPr>
      </w:pPr>
      <w:r>
        <w:rPr>
          <w:rFonts w:hint="cs"/>
          <w:rtl/>
        </w:rPr>
        <w:t>(לא נקראה, נמסרה לפרוטוקול)</w:t>
      </w:r>
    </w:p>
    <w:p w14:paraId="18E67714" w14:textId="77777777" w:rsidR="00000000" w:rsidRDefault="00581103">
      <w:pPr>
        <w:pStyle w:val="a0"/>
        <w:ind w:firstLine="0"/>
        <w:rPr>
          <w:rFonts w:hint="cs"/>
          <w:rtl/>
        </w:rPr>
      </w:pPr>
    </w:p>
    <w:p w14:paraId="5C72F502" w14:textId="77777777" w:rsidR="00000000" w:rsidRDefault="00581103">
      <w:pPr>
        <w:pStyle w:val="a0"/>
        <w:rPr>
          <w:rFonts w:hint="cs"/>
          <w:rtl/>
        </w:rPr>
      </w:pPr>
      <w:r>
        <w:rPr>
          <w:rFonts w:hint="cs"/>
          <w:rtl/>
        </w:rPr>
        <w:t xml:space="preserve">1-3. בשנת 2004 חלה ירידה בשיעור האבטלה במשק. שיעור הבלתי-מועסקים ירד מ-10.9% ברבע האחרון של שנת 2003 ל-10.8% ברבע הראשון של שנת 2004. מספרם של דורשי עבודה </w:t>
      </w:r>
      <w:r>
        <w:rPr>
          <w:rtl/>
        </w:rPr>
        <w:t>–</w:t>
      </w:r>
      <w:r>
        <w:rPr>
          <w:rFonts w:hint="cs"/>
          <w:rtl/>
        </w:rPr>
        <w:t xml:space="preserve"> על-פי נתוני מגמה </w:t>
      </w:r>
      <w:r>
        <w:rPr>
          <w:rtl/>
        </w:rPr>
        <w:t>–</w:t>
      </w:r>
      <w:r>
        <w:rPr>
          <w:rFonts w:hint="cs"/>
          <w:rtl/>
        </w:rPr>
        <w:t xml:space="preserve"> פחת מ-233,300 בינואר 2004 ל-231,80</w:t>
      </w:r>
      <w:r>
        <w:rPr>
          <w:rFonts w:hint="cs"/>
          <w:rtl/>
        </w:rPr>
        <w:t xml:space="preserve">0 במאי 2004. זאת, לאחר מגמת עלייה באבטלה בשנת 2003. </w:t>
      </w:r>
    </w:p>
    <w:p w14:paraId="412E3727" w14:textId="77777777" w:rsidR="00000000" w:rsidRDefault="00581103">
      <w:pPr>
        <w:pStyle w:val="a0"/>
        <w:rPr>
          <w:rFonts w:hint="cs"/>
          <w:rtl/>
        </w:rPr>
      </w:pPr>
    </w:p>
    <w:p w14:paraId="25069C73" w14:textId="77777777" w:rsidR="00000000" w:rsidRDefault="00581103">
      <w:pPr>
        <w:pStyle w:val="a0"/>
        <w:rPr>
          <w:rFonts w:hint="cs"/>
          <w:rtl/>
        </w:rPr>
      </w:pPr>
      <w:r>
        <w:rPr>
          <w:rFonts w:hint="cs"/>
          <w:rtl/>
        </w:rPr>
        <w:t>במקביל לירידה באבטלה חלה עלייה במספר המועסקים הישראלים במשק. בשלושת הרבעים האחרונים של השנה גדל מספר המועסקים הישראלים במשק ב-69,300. הגידול במספר המועסקים, מקורו כפי הנראה בשני תהליכים עיקריים: גידול ב</w:t>
      </w:r>
      <w:r>
        <w:rPr>
          <w:rFonts w:hint="cs"/>
          <w:rtl/>
        </w:rPr>
        <w:t xml:space="preserve">תוצר </w:t>
      </w:r>
      <w:r>
        <w:rPr>
          <w:rtl/>
        </w:rPr>
        <w:t>–</w:t>
      </w:r>
      <w:r>
        <w:rPr>
          <w:rFonts w:hint="cs"/>
          <w:rtl/>
        </w:rPr>
        <w:t xml:space="preserve"> עלייה בשיעורי הצמיחה במשק, וצמצום בשיעור המועסקים הלא-מקומיים, עובדים זרים ועובדים פלסטינים, הן חוקיים והן בלתי חוקיים. נוספת על זה פעילות שירות התעסוקה בתעשייה ובמסחר המראה גידול משמעותי בהשמות בעבודה. </w:t>
      </w:r>
    </w:p>
    <w:p w14:paraId="09ACB3FC" w14:textId="77777777" w:rsidR="00000000" w:rsidRDefault="00581103">
      <w:pPr>
        <w:pStyle w:val="a0"/>
        <w:rPr>
          <w:rFonts w:hint="cs"/>
          <w:rtl/>
        </w:rPr>
      </w:pPr>
    </w:p>
    <w:p w14:paraId="4181739C" w14:textId="77777777" w:rsidR="00000000" w:rsidRDefault="00581103">
      <w:pPr>
        <w:pStyle w:val="a0"/>
        <w:rPr>
          <w:rFonts w:hint="cs"/>
          <w:rtl/>
        </w:rPr>
      </w:pPr>
      <w:r>
        <w:rPr>
          <w:rFonts w:hint="cs"/>
          <w:rtl/>
        </w:rPr>
        <w:t>מספרם של המועסקים הפלסטינים צומצם מ-18,000 ע</w:t>
      </w:r>
      <w:r>
        <w:rPr>
          <w:rFonts w:hint="cs"/>
          <w:rtl/>
        </w:rPr>
        <w:t xml:space="preserve">ובדים בממוצע בשנת 2003 ל-15,700 בממוצע בחודשים ינואר עד יוני 2004. </w:t>
      </w:r>
    </w:p>
    <w:p w14:paraId="1E3CEFD5" w14:textId="77777777" w:rsidR="00000000" w:rsidRDefault="00581103">
      <w:pPr>
        <w:pStyle w:val="a0"/>
        <w:rPr>
          <w:rFonts w:hint="cs"/>
          <w:rtl/>
        </w:rPr>
      </w:pPr>
    </w:p>
    <w:p w14:paraId="22C96EC9" w14:textId="77777777" w:rsidR="00000000" w:rsidRDefault="00581103">
      <w:pPr>
        <w:pStyle w:val="a0"/>
        <w:rPr>
          <w:rFonts w:hint="cs"/>
          <w:rtl/>
        </w:rPr>
      </w:pPr>
      <w:r>
        <w:rPr>
          <w:rFonts w:hint="cs"/>
          <w:rtl/>
        </w:rPr>
        <w:t>על-פי נתוני מינהלת ההגירה, מספר העובדים הזרים בהיתר ירד ב-35,795 מאז הקמת מינהלת הזרים במשטרת ישראל, ושיעור העוזבים מרצון הגיע ל-66,417. סך הכול ירידה של 102,212 בהיקף העובדים הזרים בתקופ</w:t>
      </w:r>
      <w:r>
        <w:rPr>
          <w:rFonts w:hint="cs"/>
          <w:rtl/>
        </w:rPr>
        <w:t xml:space="preserve">ה זו. </w:t>
      </w:r>
    </w:p>
    <w:p w14:paraId="24ABD589" w14:textId="77777777" w:rsidR="00000000" w:rsidRDefault="00581103">
      <w:pPr>
        <w:pStyle w:val="a0"/>
        <w:rPr>
          <w:rFonts w:hint="cs"/>
          <w:rtl/>
        </w:rPr>
      </w:pPr>
    </w:p>
    <w:p w14:paraId="6F2BAB4E" w14:textId="77777777" w:rsidR="00000000" w:rsidRDefault="00581103">
      <w:pPr>
        <w:pStyle w:val="a0"/>
        <w:rPr>
          <w:rFonts w:hint="cs"/>
          <w:rtl/>
        </w:rPr>
      </w:pPr>
    </w:p>
    <w:p w14:paraId="7957B490" w14:textId="77777777" w:rsidR="00000000" w:rsidRDefault="00581103">
      <w:pPr>
        <w:pStyle w:val="a1"/>
        <w:jc w:val="center"/>
        <w:rPr>
          <w:rFonts w:hint="cs"/>
          <w:rtl/>
        </w:rPr>
      </w:pPr>
      <w:bookmarkStart w:id="568" w:name="CQ27222FI0027222T14_07_2004_19_15_10"/>
      <w:bookmarkStart w:id="569" w:name="_Toc81561490"/>
      <w:bookmarkEnd w:id="568"/>
      <w:r>
        <w:rPr>
          <w:rtl/>
        </w:rPr>
        <w:t xml:space="preserve">1731. </w:t>
      </w:r>
      <w:r>
        <w:rPr>
          <w:rFonts w:hint="cs"/>
          <w:rtl/>
        </w:rPr>
        <w:t xml:space="preserve">הפעלת </w:t>
      </w:r>
      <w:r>
        <w:rPr>
          <w:rtl/>
        </w:rPr>
        <w:t>משפחתונים ומעונות</w:t>
      </w:r>
      <w:r>
        <w:rPr>
          <w:rFonts w:hint="cs"/>
          <w:rtl/>
        </w:rPr>
        <w:t xml:space="preserve"> במסגרת של חצי יום</w:t>
      </w:r>
      <w:bookmarkEnd w:id="569"/>
    </w:p>
    <w:p w14:paraId="34B6E170" w14:textId="77777777" w:rsidR="00000000" w:rsidRDefault="00581103">
      <w:pPr>
        <w:pStyle w:val="a0"/>
        <w:rPr>
          <w:rFonts w:hint="cs"/>
          <w:rtl/>
        </w:rPr>
      </w:pPr>
    </w:p>
    <w:p w14:paraId="66F35988" w14:textId="77777777" w:rsidR="00000000" w:rsidRDefault="00581103">
      <w:pPr>
        <w:pStyle w:val="a0"/>
        <w:ind w:firstLine="0"/>
        <w:rPr>
          <w:bCs/>
          <w:u w:val="single"/>
        </w:rPr>
      </w:pPr>
      <w:bookmarkStart w:id="570" w:name="ESQ27222"/>
      <w:bookmarkEnd w:id="570"/>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20BE9A10" w14:textId="77777777" w:rsidR="00000000" w:rsidRDefault="00581103">
      <w:pPr>
        <w:pStyle w:val="a0"/>
        <w:ind w:firstLine="720"/>
      </w:pPr>
      <w:r>
        <w:rPr>
          <w:rtl/>
        </w:rPr>
        <w:t>ביום י"א בתמוז התשס"ד (30 ביוני 2004):</w:t>
      </w:r>
    </w:p>
    <w:p w14:paraId="4B29219E" w14:textId="77777777" w:rsidR="00000000" w:rsidRDefault="00581103">
      <w:pPr>
        <w:pStyle w:val="a0"/>
        <w:rPr>
          <w:rFonts w:hint="cs"/>
          <w:rtl/>
        </w:rPr>
      </w:pPr>
    </w:p>
    <w:p w14:paraId="03FB8105" w14:textId="77777777" w:rsidR="00000000" w:rsidRDefault="00581103">
      <w:pPr>
        <w:pStyle w:val="a0"/>
        <w:rPr>
          <w:rFonts w:hint="cs"/>
        </w:rPr>
      </w:pPr>
    </w:p>
    <w:p w14:paraId="62914F64" w14:textId="77777777" w:rsidR="00000000" w:rsidRDefault="00581103">
      <w:pPr>
        <w:pStyle w:val="a0"/>
        <w:ind w:firstLine="720"/>
        <w:rPr>
          <w:rFonts w:hint="cs"/>
        </w:rPr>
      </w:pPr>
      <w:r>
        <w:rPr>
          <w:rtl/>
        </w:rPr>
        <w:t>כיום מופעלים המשפחתונים והמעונות במסגרת של יום שלם.</w:t>
      </w:r>
      <w:r>
        <w:rPr>
          <w:rFonts w:hint="cs"/>
          <w:rtl/>
        </w:rPr>
        <w:t xml:space="preserve"> יש נשים רבות המעוניינות להיכנס למעגל העבודה במסגרת ח</w:t>
      </w:r>
      <w:r>
        <w:rPr>
          <w:rFonts w:hint="cs"/>
          <w:rtl/>
        </w:rPr>
        <w:t>צי יום עבודה, אך עלות המשפחתון, המעון או המטפלת לחצי יום היא גבוהה והופכת  את היציאה לעבודה לבלתי כדאית מבחינה כלכלית.</w:t>
      </w:r>
    </w:p>
    <w:p w14:paraId="7B9FA077" w14:textId="77777777" w:rsidR="00000000" w:rsidRDefault="00581103">
      <w:pPr>
        <w:pStyle w:val="a0"/>
        <w:ind w:firstLine="720"/>
      </w:pPr>
    </w:p>
    <w:p w14:paraId="35DC0013" w14:textId="77777777" w:rsidR="00000000" w:rsidRDefault="00581103">
      <w:pPr>
        <w:pStyle w:val="a0"/>
        <w:ind w:firstLine="720"/>
      </w:pPr>
      <w:r>
        <w:rPr>
          <w:rFonts w:hint="cs"/>
          <w:rtl/>
        </w:rPr>
        <w:t>רצוני לשאול</w:t>
      </w:r>
      <w:r>
        <w:rPr>
          <w:rtl/>
        </w:rPr>
        <w:t>:</w:t>
      </w:r>
    </w:p>
    <w:p w14:paraId="53FBA2B5" w14:textId="77777777" w:rsidR="00000000" w:rsidRDefault="00581103">
      <w:pPr>
        <w:pStyle w:val="a0"/>
        <w:ind w:firstLine="720"/>
      </w:pPr>
    </w:p>
    <w:p w14:paraId="779DD05E" w14:textId="77777777" w:rsidR="00000000" w:rsidRDefault="00581103">
      <w:pPr>
        <w:pStyle w:val="a0"/>
        <w:ind w:firstLine="720"/>
        <w:rPr>
          <w:rFonts w:hint="cs"/>
          <w:rtl/>
        </w:rPr>
      </w:pPr>
      <w:r>
        <w:rPr>
          <w:rtl/>
        </w:rPr>
        <w:t>האם במסגרת פעילות משרדך לעידוד</w:t>
      </w:r>
      <w:r>
        <w:rPr>
          <w:rFonts w:hint="cs"/>
          <w:rtl/>
        </w:rPr>
        <w:t xml:space="preserve"> </w:t>
      </w:r>
      <w:r>
        <w:rPr>
          <w:rtl/>
        </w:rPr>
        <w:t xml:space="preserve">יציאת נשים לעבודה </w:t>
      </w:r>
      <w:r>
        <w:rPr>
          <w:rFonts w:hint="cs"/>
          <w:rtl/>
        </w:rPr>
        <w:t xml:space="preserve">ולהפרטה של </w:t>
      </w:r>
      <w:r>
        <w:rPr>
          <w:rtl/>
        </w:rPr>
        <w:t>המשפחתונים והמעונות</w:t>
      </w:r>
      <w:r>
        <w:rPr>
          <w:rFonts w:hint="cs"/>
          <w:rtl/>
        </w:rPr>
        <w:t xml:space="preserve">, תישקל האפשרות להפעלת </w:t>
      </w:r>
      <w:r>
        <w:rPr>
          <w:rtl/>
        </w:rPr>
        <w:t>משפחתונים ומעונות</w:t>
      </w:r>
      <w:r>
        <w:rPr>
          <w:rFonts w:hint="cs"/>
          <w:rtl/>
        </w:rPr>
        <w:t xml:space="preserve"> גם</w:t>
      </w:r>
      <w:r>
        <w:rPr>
          <w:rFonts w:hint="cs"/>
          <w:rtl/>
        </w:rPr>
        <w:t xml:space="preserve"> במסגרת של חצי יום? </w:t>
      </w:r>
    </w:p>
    <w:p w14:paraId="7C4FA573" w14:textId="77777777" w:rsidR="00000000" w:rsidRDefault="00581103">
      <w:pPr>
        <w:pStyle w:val="a0"/>
        <w:ind w:firstLine="720"/>
        <w:rPr>
          <w:rFonts w:hint="cs"/>
          <w:rtl/>
        </w:rPr>
      </w:pPr>
    </w:p>
    <w:p w14:paraId="168B1DFF" w14:textId="77777777" w:rsidR="00000000" w:rsidRDefault="00581103">
      <w:pPr>
        <w:pStyle w:val="a0"/>
        <w:ind w:firstLine="0"/>
        <w:rPr>
          <w:rFonts w:hint="cs"/>
          <w:rtl/>
        </w:rPr>
      </w:pPr>
      <w:r>
        <w:rPr>
          <w:rFonts w:hint="cs"/>
          <w:b/>
          <w:bCs/>
          <w:u w:val="single"/>
          <w:rtl/>
        </w:rPr>
        <w:t>תשובת סגן שר התעשייה, המסחר והתעסוקה מיכאל רצון:</w:t>
      </w:r>
    </w:p>
    <w:p w14:paraId="720A84CB" w14:textId="77777777" w:rsidR="00000000" w:rsidRDefault="00581103">
      <w:pPr>
        <w:pStyle w:val="a0"/>
        <w:ind w:firstLine="0"/>
        <w:rPr>
          <w:rFonts w:hint="cs"/>
          <w:rtl/>
        </w:rPr>
      </w:pPr>
      <w:r>
        <w:rPr>
          <w:rFonts w:hint="cs"/>
          <w:rtl/>
        </w:rPr>
        <w:t>(לא נקראה, נמסרה לפרוטוקול)</w:t>
      </w:r>
    </w:p>
    <w:p w14:paraId="189552B0" w14:textId="77777777" w:rsidR="00000000" w:rsidRDefault="00581103">
      <w:pPr>
        <w:pStyle w:val="a0"/>
        <w:ind w:firstLine="0"/>
        <w:rPr>
          <w:rFonts w:hint="cs"/>
          <w:rtl/>
        </w:rPr>
      </w:pPr>
    </w:p>
    <w:p w14:paraId="3391F5FE" w14:textId="77777777" w:rsidR="00000000" w:rsidRDefault="00581103">
      <w:pPr>
        <w:pStyle w:val="a0"/>
        <w:rPr>
          <w:rFonts w:hint="cs"/>
          <w:rtl/>
        </w:rPr>
      </w:pPr>
      <w:r>
        <w:rPr>
          <w:rFonts w:hint="cs"/>
          <w:rtl/>
        </w:rPr>
        <w:t xml:space="preserve">הממשלה פועלת זה שנים רבות לעידוד יציאת נשים לעבודה ומקצה משאבים למתן סיוע דיפרנציאלי בדמי האחזקה של ילדיהן במעונות-יום ובמשפחתונים. גובה הסיוע הממשלתי נקבע </w:t>
      </w:r>
      <w:r>
        <w:rPr>
          <w:rFonts w:hint="cs"/>
          <w:rtl/>
        </w:rPr>
        <w:t xml:space="preserve">על-פי מבחן הכנסה לנפש והיקף שעות עבודת האם. </w:t>
      </w:r>
    </w:p>
    <w:p w14:paraId="0196D2C4" w14:textId="77777777" w:rsidR="00000000" w:rsidRDefault="00581103">
      <w:pPr>
        <w:pStyle w:val="a0"/>
        <w:rPr>
          <w:rFonts w:hint="cs"/>
          <w:rtl/>
        </w:rPr>
      </w:pPr>
    </w:p>
    <w:p w14:paraId="1220533E" w14:textId="77777777" w:rsidR="00000000" w:rsidRDefault="00581103">
      <w:pPr>
        <w:pStyle w:val="a0"/>
        <w:rPr>
          <w:rFonts w:hint="cs"/>
          <w:rtl/>
        </w:rPr>
      </w:pPr>
      <w:r>
        <w:rPr>
          <w:rFonts w:hint="cs"/>
          <w:rtl/>
        </w:rPr>
        <w:t xml:space="preserve">הקריטריונים הותאמו לאמהות העובדות בהיקף משרה מלא, כדי לסייע בעיקר לנשים המשתלבות בענפי השירותים והתעשייה. </w:t>
      </w:r>
    </w:p>
    <w:p w14:paraId="7D26212D" w14:textId="77777777" w:rsidR="00000000" w:rsidRDefault="00581103">
      <w:pPr>
        <w:pStyle w:val="a0"/>
        <w:rPr>
          <w:rFonts w:hint="cs"/>
          <w:rtl/>
        </w:rPr>
      </w:pPr>
    </w:p>
    <w:p w14:paraId="3AD3B4C5" w14:textId="77777777" w:rsidR="00000000" w:rsidRDefault="00581103">
      <w:pPr>
        <w:pStyle w:val="a0"/>
        <w:rPr>
          <w:rFonts w:hint="cs"/>
          <w:rtl/>
        </w:rPr>
      </w:pPr>
      <w:r>
        <w:rPr>
          <w:rFonts w:hint="cs"/>
          <w:rtl/>
        </w:rPr>
        <w:t>מתוך מודעות לצורכיהן של האמהות העובדות במשרה חלקית, אנו בוחנים אפשרות לפיתוח שירות גמיש לחצי יום. הדבר</w:t>
      </w:r>
      <w:r>
        <w:rPr>
          <w:rFonts w:hint="cs"/>
          <w:rtl/>
        </w:rPr>
        <w:t xml:space="preserve"> מחייב אישור של משרד האוצר והגדלת תקציב הסבסוד לנשים עובדות. אני מקווה כי יעלה בידינו להשפיע בנושא זה בעתיד. </w:t>
      </w:r>
    </w:p>
    <w:p w14:paraId="66CABDB5" w14:textId="77777777" w:rsidR="00000000" w:rsidRDefault="00581103">
      <w:pPr>
        <w:pStyle w:val="a0"/>
        <w:rPr>
          <w:rFonts w:hint="cs"/>
          <w:rtl/>
        </w:rPr>
      </w:pPr>
    </w:p>
    <w:p w14:paraId="0ADCC849" w14:textId="77777777" w:rsidR="00000000" w:rsidRDefault="00581103">
      <w:pPr>
        <w:pStyle w:val="a1"/>
        <w:jc w:val="center"/>
        <w:rPr>
          <w:rFonts w:hint="cs"/>
          <w:rtl/>
        </w:rPr>
      </w:pPr>
      <w:bookmarkStart w:id="571" w:name="CQ28320FI0028320T14_07_2004_19_20_50"/>
      <w:bookmarkStart w:id="572" w:name="_Toc81561491"/>
      <w:bookmarkEnd w:id="571"/>
      <w:r>
        <w:rPr>
          <w:rtl/>
        </w:rPr>
        <w:t xml:space="preserve">1740. דודי שמש </w:t>
      </w:r>
      <w:r>
        <w:rPr>
          <w:rFonts w:hint="cs"/>
          <w:rtl/>
        </w:rPr>
        <w:t>ללא תו תקן</w:t>
      </w:r>
      <w:bookmarkEnd w:id="572"/>
    </w:p>
    <w:p w14:paraId="52FC51D7" w14:textId="77777777" w:rsidR="00000000" w:rsidRDefault="00581103">
      <w:pPr>
        <w:pStyle w:val="a0"/>
        <w:rPr>
          <w:rFonts w:hint="cs"/>
          <w:rtl/>
        </w:rPr>
      </w:pPr>
    </w:p>
    <w:p w14:paraId="34DC7D39" w14:textId="77777777" w:rsidR="00000000" w:rsidRDefault="00581103">
      <w:pPr>
        <w:pStyle w:val="a0"/>
        <w:ind w:firstLine="0"/>
        <w:rPr>
          <w:bCs/>
          <w:u w:val="single"/>
        </w:rPr>
      </w:pPr>
      <w:bookmarkStart w:id="573" w:name="ESQ28320"/>
      <w:bookmarkEnd w:id="573"/>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09BCBE90" w14:textId="77777777" w:rsidR="00000000" w:rsidRDefault="00581103">
      <w:pPr>
        <w:pStyle w:val="a0"/>
        <w:ind w:firstLine="720"/>
      </w:pPr>
      <w:r>
        <w:rPr>
          <w:rtl/>
        </w:rPr>
        <w:t>ביום י"א בתמוז התשס"ד (30 ביוני 2004):</w:t>
      </w:r>
    </w:p>
    <w:p w14:paraId="28E75F66" w14:textId="77777777" w:rsidR="00000000" w:rsidRDefault="00581103">
      <w:pPr>
        <w:pStyle w:val="a0"/>
        <w:rPr>
          <w:rFonts w:hint="cs"/>
          <w:rtl/>
        </w:rPr>
      </w:pPr>
    </w:p>
    <w:p w14:paraId="4F4391AA" w14:textId="77777777" w:rsidR="00000000" w:rsidRDefault="00581103">
      <w:pPr>
        <w:pStyle w:val="a0"/>
        <w:rPr>
          <w:rFonts w:hint="cs"/>
        </w:rPr>
      </w:pPr>
    </w:p>
    <w:p w14:paraId="6E37F6C7" w14:textId="77777777" w:rsidR="00000000" w:rsidRDefault="00581103">
      <w:pPr>
        <w:pStyle w:val="a0"/>
        <w:ind w:firstLine="720"/>
      </w:pPr>
      <w:r>
        <w:rPr>
          <w:rFonts w:hint="cs"/>
          <w:rtl/>
        </w:rPr>
        <w:t xml:space="preserve">פורסם, כי </w:t>
      </w:r>
      <w:r>
        <w:rPr>
          <w:rtl/>
        </w:rPr>
        <w:t xml:space="preserve">בישראל </w:t>
      </w:r>
      <w:r>
        <w:rPr>
          <w:rFonts w:hint="cs"/>
          <w:rtl/>
        </w:rPr>
        <w:t xml:space="preserve">יש </w:t>
      </w:r>
      <w:r>
        <w:rPr>
          <w:rtl/>
        </w:rPr>
        <w:t>חצ</w:t>
      </w:r>
      <w:r>
        <w:rPr>
          <w:rtl/>
        </w:rPr>
        <w:t>י מ</w:t>
      </w:r>
      <w:r>
        <w:rPr>
          <w:rFonts w:hint="cs"/>
          <w:rtl/>
        </w:rPr>
        <w:t>י</w:t>
      </w:r>
      <w:r>
        <w:rPr>
          <w:rtl/>
        </w:rPr>
        <w:t>ליון דודי שמש פיר</w:t>
      </w:r>
      <w:r>
        <w:rPr>
          <w:rFonts w:hint="cs"/>
          <w:rtl/>
        </w:rPr>
        <w:t>א</w:t>
      </w:r>
      <w:r>
        <w:rPr>
          <w:rtl/>
        </w:rPr>
        <w:t xml:space="preserve">טיים </w:t>
      </w:r>
      <w:r>
        <w:rPr>
          <w:rFonts w:hint="cs"/>
          <w:rtl/>
        </w:rPr>
        <w:t>ה</w:t>
      </w:r>
      <w:r>
        <w:rPr>
          <w:rtl/>
        </w:rPr>
        <w:t>יוצרים סכנת התחשמלות. הדוו</w:t>
      </w:r>
      <w:r>
        <w:rPr>
          <w:rFonts w:hint="cs"/>
          <w:rtl/>
        </w:rPr>
        <w:t>ד</w:t>
      </w:r>
      <w:r>
        <w:rPr>
          <w:rtl/>
        </w:rPr>
        <w:t>ים הותקנו לאורך שנים ללא פיקוח או תו תקן ו</w:t>
      </w:r>
      <w:r>
        <w:rPr>
          <w:rFonts w:hint="cs"/>
          <w:rtl/>
        </w:rPr>
        <w:t xml:space="preserve">הם </w:t>
      </w:r>
      <w:r>
        <w:rPr>
          <w:rtl/>
        </w:rPr>
        <w:t>מהווים סכנה לבטיחות הציבור.</w:t>
      </w:r>
    </w:p>
    <w:p w14:paraId="74033031" w14:textId="77777777" w:rsidR="00000000" w:rsidRDefault="00581103">
      <w:pPr>
        <w:pStyle w:val="a0"/>
        <w:ind w:firstLine="720"/>
      </w:pPr>
    </w:p>
    <w:p w14:paraId="395CCA67" w14:textId="77777777" w:rsidR="00000000" w:rsidRDefault="00581103">
      <w:pPr>
        <w:pStyle w:val="a0"/>
        <w:ind w:firstLine="720"/>
      </w:pPr>
      <w:r>
        <w:rPr>
          <w:rFonts w:hint="cs"/>
          <w:rtl/>
        </w:rPr>
        <w:t>רצוני לשאול</w:t>
      </w:r>
      <w:r>
        <w:rPr>
          <w:rtl/>
        </w:rPr>
        <w:t>:</w:t>
      </w:r>
    </w:p>
    <w:p w14:paraId="37CD9BF9" w14:textId="77777777" w:rsidR="00000000" w:rsidRDefault="00581103">
      <w:pPr>
        <w:pStyle w:val="a0"/>
        <w:ind w:firstLine="720"/>
        <w:rPr>
          <w:rFonts w:hint="cs"/>
          <w:rtl/>
        </w:rPr>
      </w:pPr>
    </w:p>
    <w:p w14:paraId="65E56F07" w14:textId="77777777" w:rsidR="00000000" w:rsidRDefault="00581103">
      <w:pPr>
        <w:pStyle w:val="a0"/>
        <w:ind w:firstLine="720"/>
        <w:rPr>
          <w:rFonts w:hint="cs"/>
          <w:rtl/>
        </w:rPr>
      </w:pPr>
      <w:r>
        <w:rPr>
          <w:rFonts w:hint="cs"/>
          <w:rtl/>
        </w:rPr>
        <w:t>1. האם הידיעה נכונה?</w:t>
      </w:r>
    </w:p>
    <w:p w14:paraId="2DE15C00" w14:textId="77777777" w:rsidR="00000000" w:rsidRDefault="00581103">
      <w:pPr>
        <w:pStyle w:val="a0"/>
        <w:ind w:firstLine="720"/>
        <w:rPr>
          <w:rFonts w:hint="cs"/>
        </w:rPr>
      </w:pPr>
    </w:p>
    <w:p w14:paraId="39933A87" w14:textId="77777777" w:rsidR="00000000" w:rsidRDefault="00581103">
      <w:pPr>
        <w:pStyle w:val="a0"/>
        <w:ind w:firstLine="720"/>
        <w:rPr>
          <w:rtl/>
        </w:rPr>
      </w:pPr>
      <w:r>
        <w:rPr>
          <w:rFonts w:hint="cs"/>
          <w:rtl/>
        </w:rPr>
        <w:t xml:space="preserve">2. </w:t>
      </w:r>
      <w:r>
        <w:rPr>
          <w:rtl/>
        </w:rPr>
        <w:t>האם אוכף משרדך את החוק המחייב תו תקן?</w:t>
      </w:r>
    </w:p>
    <w:p w14:paraId="60390E4E" w14:textId="77777777" w:rsidR="00000000" w:rsidRDefault="00581103">
      <w:pPr>
        <w:pStyle w:val="a0"/>
        <w:ind w:firstLine="720"/>
        <w:rPr>
          <w:rtl/>
        </w:rPr>
      </w:pPr>
    </w:p>
    <w:p w14:paraId="07E6A832" w14:textId="77777777" w:rsidR="00000000" w:rsidRDefault="00581103">
      <w:pPr>
        <w:pStyle w:val="a0"/>
        <w:ind w:firstLine="720"/>
        <w:rPr>
          <w:rFonts w:hint="cs"/>
          <w:rtl/>
        </w:rPr>
      </w:pPr>
      <w:r>
        <w:rPr>
          <w:rFonts w:hint="cs"/>
          <w:rtl/>
        </w:rPr>
        <w:t xml:space="preserve">3. </w:t>
      </w:r>
      <w:r>
        <w:rPr>
          <w:rtl/>
        </w:rPr>
        <w:t>כיצד יפעל המשרד לסגירת מפעלים פיר</w:t>
      </w:r>
      <w:r>
        <w:rPr>
          <w:rFonts w:hint="cs"/>
          <w:rtl/>
        </w:rPr>
        <w:t>א</w:t>
      </w:r>
      <w:r>
        <w:rPr>
          <w:rtl/>
        </w:rPr>
        <w:t>טיים?</w:t>
      </w:r>
    </w:p>
    <w:p w14:paraId="36CF422F" w14:textId="77777777" w:rsidR="00000000" w:rsidRDefault="00581103">
      <w:pPr>
        <w:pStyle w:val="a0"/>
        <w:ind w:firstLine="720"/>
        <w:rPr>
          <w:rFonts w:hint="cs"/>
          <w:rtl/>
        </w:rPr>
      </w:pPr>
    </w:p>
    <w:p w14:paraId="482ACB82" w14:textId="77777777" w:rsidR="00000000" w:rsidRDefault="00581103">
      <w:pPr>
        <w:pStyle w:val="a0"/>
        <w:ind w:firstLine="720"/>
        <w:rPr>
          <w:rFonts w:hint="cs"/>
          <w:rtl/>
        </w:rPr>
      </w:pPr>
      <w:r>
        <w:rPr>
          <w:rFonts w:hint="cs"/>
          <w:rtl/>
        </w:rPr>
        <w:t>4. הא</w:t>
      </w:r>
      <w:r>
        <w:rPr>
          <w:rFonts w:hint="cs"/>
          <w:rtl/>
        </w:rPr>
        <w:t>ם יפורסמו הפעולות שעל הרוכשים לנקוט כדי למנוע סכנה?</w:t>
      </w:r>
    </w:p>
    <w:p w14:paraId="2CCE0A2D" w14:textId="77777777" w:rsidR="00000000" w:rsidRDefault="00581103">
      <w:pPr>
        <w:pStyle w:val="a0"/>
        <w:ind w:firstLine="720"/>
        <w:rPr>
          <w:rFonts w:hint="cs"/>
          <w:rtl/>
        </w:rPr>
      </w:pPr>
    </w:p>
    <w:p w14:paraId="776932EA" w14:textId="77777777" w:rsidR="00000000" w:rsidRDefault="00581103">
      <w:pPr>
        <w:pStyle w:val="a0"/>
        <w:ind w:firstLine="0"/>
        <w:rPr>
          <w:rFonts w:hint="cs"/>
          <w:rtl/>
        </w:rPr>
      </w:pPr>
      <w:r>
        <w:rPr>
          <w:rFonts w:hint="cs"/>
          <w:b/>
          <w:bCs/>
          <w:u w:val="single"/>
          <w:rtl/>
        </w:rPr>
        <w:t>תשובת סגן שר התעשייה, המסחר והתעסוקה מיכאל רצון:</w:t>
      </w:r>
    </w:p>
    <w:p w14:paraId="19D341A8" w14:textId="77777777" w:rsidR="00000000" w:rsidRDefault="00581103">
      <w:pPr>
        <w:pStyle w:val="a0"/>
        <w:ind w:firstLine="0"/>
        <w:rPr>
          <w:rFonts w:hint="cs"/>
          <w:rtl/>
        </w:rPr>
      </w:pPr>
      <w:r>
        <w:rPr>
          <w:rFonts w:hint="cs"/>
          <w:rtl/>
        </w:rPr>
        <w:t>(לא נקראה, נמסרה לפרוטוקול)</w:t>
      </w:r>
    </w:p>
    <w:p w14:paraId="588A8D3E" w14:textId="77777777" w:rsidR="00000000" w:rsidRDefault="00581103">
      <w:pPr>
        <w:pStyle w:val="a0"/>
        <w:ind w:firstLine="0"/>
        <w:rPr>
          <w:rFonts w:hint="cs"/>
          <w:rtl/>
        </w:rPr>
      </w:pPr>
    </w:p>
    <w:p w14:paraId="56595ABD" w14:textId="77777777" w:rsidR="00000000" w:rsidRDefault="00581103">
      <w:pPr>
        <w:pStyle w:val="a0"/>
        <w:rPr>
          <w:rFonts w:hint="cs"/>
          <w:rtl/>
        </w:rPr>
      </w:pPr>
      <w:r>
        <w:rPr>
          <w:rFonts w:hint="cs"/>
          <w:rtl/>
        </w:rPr>
        <w:t xml:space="preserve">1-2. ברצוני להבהיר שלפני שנתיים הורחבו פעולות האכיפה של התקן המחייב למערכות סולריות. נקנו או ניטלו 14 מערכות סולריות </w:t>
      </w:r>
      <w:r>
        <w:rPr>
          <w:rtl/>
        </w:rPr>
        <w:t>–</w:t>
      </w:r>
      <w:r>
        <w:rPr>
          <w:rFonts w:hint="cs"/>
          <w:rtl/>
        </w:rPr>
        <w:t xml:space="preserve"> קולטים</w:t>
      </w:r>
      <w:r>
        <w:rPr>
          <w:rFonts w:hint="cs"/>
          <w:rtl/>
        </w:rPr>
        <w:t xml:space="preserve"> ואוגרים </w:t>
      </w:r>
      <w:r>
        <w:rPr>
          <w:rtl/>
        </w:rPr>
        <w:t>–</w:t>
      </w:r>
      <w:r>
        <w:rPr>
          <w:rFonts w:hint="cs"/>
          <w:rtl/>
        </w:rPr>
        <w:t xml:space="preserve"> מהמשווקים וישירות מהיצרנים. בפעולות הנ"ל נעזר המשרד בין היתר בפרטים שקיבל מארגון "איסול". בדיקות מכון התקנים של המוצרים הנ"ל הצביעו על אי-התאמה לדרישות התקן. החקירות שבוצעו בהמשך העלו לצערנו חשד לביצוע עבירות דווקא על-ידי היצרנים שהם חברים בארגו</w:t>
      </w:r>
      <w:r>
        <w:rPr>
          <w:rFonts w:hint="cs"/>
          <w:rtl/>
        </w:rPr>
        <w:t xml:space="preserve">ן "איסול". </w:t>
      </w:r>
    </w:p>
    <w:p w14:paraId="3CFAEEFC" w14:textId="77777777" w:rsidR="00000000" w:rsidRDefault="00581103">
      <w:pPr>
        <w:pStyle w:val="a0"/>
        <w:rPr>
          <w:rFonts w:hint="cs"/>
          <w:rtl/>
        </w:rPr>
      </w:pPr>
    </w:p>
    <w:p w14:paraId="01AF09B9" w14:textId="77777777" w:rsidR="00000000" w:rsidRDefault="00581103">
      <w:pPr>
        <w:pStyle w:val="a0"/>
        <w:rPr>
          <w:rFonts w:hint="cs"/>
          <w:rtl/>
        </w:rPr>
      </w:pPr>
      <w:r>
        <w:rPr>
          <w:rFonts w:hint="cs"/>
          <w:rtl/>
        </w:rPr>
        <w:t>בפועל, רוב החברות שהן בעלות תו תקן, מוכרות את הרכיבים של המערכות או מערכות לא מוגמרות לכל משלם. הדבר מאפשר</w:t>
      </w:r>
      <w:r>
        <w:rPr>
          <w:rtl/>
        </w:rPr>
        <w:t xml:space="preserve"> </w:t>
      </w:r>
      <w:r>
        <w:rPr>
          <w:rFonts w:hint="cs"/>
          <w:rtl/>
        </w:rPr>
        <w:t xml:space="preserve">לכל "חאפר" </w:t>
      </w:r>
      <w:r>
        <w:rPr>
          <w:rtl/>
        </w:rPr>
        <w:t>–</w:t>
      </w:r>
      <w:r>
        <w:rPr>
          <w:rFonts w:hint="cs"/>
          <w:rtl/>
        </w:rPr>
        <w:t xml:space="preserve"> כמוגדר על-ידי מר אלי שלטון, יושב-ראש ארגון "איסול" </w:t>
      </w:r>
      <w:r>
        <w:rPr>
          <w:rtl/>
        </w:rPr>
        <w:t>–</w:t>
      </w:r>
      <w:r>
        <w:rPr>
          <w:rFonts w:hint="cs"/>
          <w:rtl/>
        </w:rPr>
        <w:t xml:space="preserve">להרכיב מערכת סולרית בכל חצר. הבעייתיות שהתגלתה באפשרות של מכירת רכיבים </w:t>
      </w:r>
      <w:r>
        <w:rPr>
          <w:rFonts w:hint="cs"/>
          <w:rtl/>
        </w:rPr>
        <w:t xml:space="preserve">ללא הגבלות לכל המעוניין תצריך עיון מחדש לגבי הטלת מגבלות גם על פעילות זו. </w:t>
      </w:r>
    </w:p>
    <w:p w14:paraId="3314BF52" w14:textId="77777777" w:rsidR="00000000" w:rsidRDefault="00581103">
      <w:pPr>
        <w:pStyle w:val="a0"/>
        <w:rPr>
          <w:rFonts w:hint="cs"/>
          <w:rtl/>
        </w:rPr>
      </w:pPr>
    </w:p>
    <w:p w14:paraId="3DFC80B6" w14:textId="77777777" w:rsidR="00000000" w:rsidRDefault="00581103">
      <w:pPr>
        <w:pStyle w:val="a0"/>
        <w:rPr>
          <w:rFonts w:hint="cs"/>
          <w:rtl/>
        </w:rPr>
      </w:pPr>
      <w:r>
        <w:rPr>
          <w:rFonts w:hint="cs"/>
          <w:rtl/>
        </w:rPr>
        <w:t xml:space="preserve">מסקנה נוספת מפעולת האכיפה הצביעה על הצורך לבצע רוויזיה בתקן </w:t>
      </w:r>
      <w:r>
        <w:rPr>
          <w:rtl/>
        </w:rPr>
        <w:t>–</w:t>
      </w:r>
      <w:r>
        <w:rPr>
          <w:rFonts w:hint="cs"/>
          <w:rtl/>
        </w:rPr>
        <w:t xml:space="preserve"> במבנה של מאיץ חום באוגר. אכן הרוויזיה בוצעה, והיא בתוקף משנת 2004. </w:t>
      </w:r>
    </w:p>
    <w:p w14:paraId="1AE2A162" w14:textId="77777777" w:rsidR="00000000" w:rsidRDefault="00581103">
      <w:pPr>
        <w:pStyle w:val="a0"/>
        <w:rPr>
          <w:rFonts w:hint="cs"/>
          <w:rtl/>
        </w:rPr>
      </w:pPr>
    </w:p>
    <w:p w14:paraId="0355E939" w14:textId="77777777" w:rsidR="00000000" w:rsidRDefault="00581103">
      <w:pPr>
        <w:pStyle w:val="a0"/>
        <w:rPr>
          <w:rFonts w:hint="cs"/>
          <w:rtl/>
        </w:rPr>
      </w:pPr>
      <w:r>
        <w:rPr>
          <w:rFonts w:hint="cs"/>
          <w:rtl/>
        </w:rPr>
        <w:t>משרד התעשייה, המסחר והתעסוקה פועל לביטול שיטת "הה</w:t>
      </w:r>
      <w:r>
        <w:rPr>
          <w:rFonts w:hint="cs"/>
          <w:rtl/>
        </w:rPr>
        <w:t xml:space="preserve">סכם המשולש" שבין מכון התקנים, היצרן והמשווק, שעל-פיו רשאי משווק לסמן את המוצר בתו תקן, אף שלא ייצר אותו. עמדתנו היא שיש להפריד באופן מוחלט בין משווק ליצרן, כך שתו התקן יינתן ליצרן בלבד. </w:t>
      </w:r>
    </w:p>
    <w:p w14:paraId="11E0E12A" w14:textId="77777777" w:rsidR="00000000" w:rsidRDefault="00581103">
      <w:pPr>
        <w:pStyle w:val="a0"/>
        <w:rPr>
          <w:rFonts w:hint="cs"/>
          <w:rtl/>
        </w:rPr>
      </w:pPr>
    </w:p>
    <w:p w14:paraId="7B2AB73C" w14:textId="77777777" w:rsidR="00000000" w:rsidRDefault="00581103">
      <w:pPr>
        <w:pStyle w:val="a0"/>
        <w:rPr>
          <w:rFonts w:hint="cs"/>
          <w:rtl/>
        </w:rPr>
      </w:pPr>
      <w:r>
        <w:rPr>
          <w:rFonts w:hint="cs"/>
          <w:rtl/>
        </w:rPr>
        <w:t>תיקי החקירה כאמור נמצאים בשלבי טיפול שונים, אם במחלקת החקירות ואם בל</w:t>
      </w:r>
      <w:r>
        <w:rPr>
          <w:rFonts w:hint="cs"/>
          <w:rtl/>
        </w:rPr>
        <w:t>שכות המשפטיות במחוזות משרד התעשייה, המסחר והתעסוקה. נכון להיום, תיק אחד כבר נדון בבית-המשפט נגד חברת "שביט", ובית-המשפט הרשיע את החברה והטיל עליה קנס בסך 7,500 ש</w:t>
      </w:r>
      <w:r>
        <w:rPr>
          <w:rtl/>
        </w:rPr>
        <w:t>"</w:t>
      </w:r>
      <w:r>
        <w:rPr>
          <w:rFonts w:hint="cs"/>
          <w:rtl/>
        </w:rPr>
        <w:t>ח והתחייבות על סך 10,000 ש</w:t>
      </w:r>
      <w:r>
        <w:rPr>
          <w:rtl/>
        </w:rPr>
        <w:t>"</w:t>
      </w:r>
      <w:r>
        <w:rPr>
          <w:rFonts w:hint="cs"/>
          <w:rtl/>
        </w:rPr>
        <w:t xml:space="preserve">ח. </w:t>
      </w:r>
    </w:p>
    <w:p w14:paraId="30C474BB" w14:textId="77777777" w:rsidR="00000000" w:rsidRDefault="00581103">
      <w:pPr>
        <w:pStyle w:val="a0"/>
        <w:rPr>
          <w:rFonts w:hint="cs"/>
          <w:rtl/>
        </w:rPr>
      </w:pPr>
    </w:p>
    <w:p w14:paraId="7BBEEE31" w14:textId="77777777" w:rsidR="00000000" w:rsidRDefault="00581103">
      <w:pPr>
        <w:pStyle w:val="a0"/>
        <w:rPr>
          <w:rFonts w:hint="cs"/>
          <w:rtl/>
        </w:rPr>
      </w:pPr>
      <w:r>
        <w:rPr>
          <w:rFonts w:hint="cs"/>
          <w:rtl/>
        </w:rPr>
        <w:t>3. חוק התקנים אינו מעניק לממונה על התקינה סמכות לסגור מפעל שמי</w:t>
      </w:r>
      <w:r>
        <w:rPr>
          <w:rFonts w:hint="cs"/>
          <w:rtl/>
        </w:rPr>
        <w:t xml:space="preserve">יצר דודי שמש ללא היתר לסמן בתו תקן. </w:t>
      </w:r>
    </w:p>
    <w:p w14:paraId="66C4B9D8" w14:textId="77777777" w:rsidR="00000000" w:rsidRDefault="00581103">
      <w:pPr>
        <w:pStyle w:val="a0"/>
        <w:rPr>
          <w:rFonts w:hint="cs"/>
          <w:rtl/>
        </w:rPr>
      </w:pPr>
    </w:p>
    <w:p w14:paraId="241A90FA" w14:textId="77777777" w:rsidR="00000000" w:rsidRDefault="00581103">
      <w:pPr>
        <w:pStyle w:val="a0"/>
        <w:rPr>
          <w:rFonts w:hint="cs"/>
          <w:rtl/>
        </w:rPr>
      </w:pPr>
      <w:r>
        <w:rPr>
          <w:rFonts w:hint="cs"/>
          <w:rtl/>
        </w:rPr>
        <w:t xml:space="preserve">4. אשר לשאלתך, האם יפורסמו הפעולות שעל הרוכשים לנקוט כדי למנוע סכנה - הממונה על התקינה יחד עם המינהלת לתפעול תו תקן במכון התקנים, מכינים פרסום שידריך את הצרכנים ברכישת מערכות סולריות. </w:t>
      </w:r>
    </w:p>
    <w:p w14:paraId="2A3883D0" w14:textId="77777777" w:rsidR="00000000" w:rsidRDefault="00581103">
      <w:pPr>
        <w:pStyle w:val="a0"/>
        <w:rPr>
          <w:rFonts w:hint="cs"/>
          <w:rtl/>
        </w:rPr>
      </w:pPr>
    </w:p>
    <w:p w14:paraId="552596DB" w14:textId="77777777" w:rsidR="00000000" w:rsidRDefault="00581103">
      <w:pPr>
        <w:pStyle w:val="af1"/>
        <w:rPr>
          <w:rtl/>
        </w:rPr>
      </w:pPr>
      <w:r>
        <w:rPr>
          <w:rtl/>
        </w:rPr>
        <w:t>היו"ר נסים דהן:</w:t>
      </w:r>
    </w:p>
    <w:p w14:paraId="1E1936AA" w14:textId="77777777" w:rsidR="00000000" w:rsidRDefault="00581103">
      <w:pPr>
        <w:pStyle w:val="a0"/>
        <w:rPr>
          <w:rtl/>
        </w:rPr>
      </w:pPr>
    </w:p>
    <w:p w14:paraId="4852C8D6" w14:textId="77777777" w:rsidR="00000000" w:rsidRDefault="00581103">
      <w:pPr>
        <w:pStyle w:val="a0"/>
        <w:rPr>
          <w:rFonts w:hint="cs"/>
          <w:rtl/>
        </w:rPr>
      </w:pPr>
      <w:r>
        <w:rPr>
          <w:rFonts w:hint="cs"/>
          <w:rtl/>
        </w:rPr>
        <w:t xml:space="preserve">אדוני סגן השר, </w:t>
      </w:r>
      <w:r>
        <w:rPr>
          <w:rFonts w:hint="cs"/>
          <w:rtl/>
        </w:rPr>
        <w:t xml:space="preserve">תודה רבה. </w:t>
      </w:r>
    </w:p>
    <w:p w14:paraId="2AEF929C" w14:textId="77777777" w:rsidR="00000000" w:rsidRDefault="00581103">
      <w:pPr>
        <w:pStyle w:val="a0"/>
        <w:rPr>
          <w:rFonts w:hint="cs"/>
          <w:rtl/>
        </w:rPr>
      </w:pPr>
    </w:p>
    <w:p w14:paraId="43D82E7B" w14:textId="77777777" w:rsidR="00000000" w:rsidRDefault="00581103">
      <w:pPr>
        <w:pStyle w:val="-"/>
        <w:rPr>
          <w:rtl/>
        </w:rPr>
      </w:pPr>
      <w:bookmarkStart w:id="574" w:name="FS000001029T14_07_2004_19_30_19"/>
      <w:bookmarkStart w:id="575" w:name="FS000001029T14_07_2004_19_30_22C"/>
      <w:bookmarkEnd w:id="574"/>
      <w:bookmarkEnd w:id="575"/>
      <w:r>
        <w:rPr>
          <w:rtl/>
        </w:rPr>
        <w:t>סגן שר התעשייה, המסחר והתעסוקה מיכאל רצון:</w:t>
      </w:r>
    </w:p>
    <w:p w14:paraId="577C0D48" w14:textId="77777777" w:rsidR="00000000" w:rsidRDefault="00581103">
      <w:pPr>
        <w:pStyle w:val="a0"/>
        <w:rPr>
          <w:rtl/>
        </w:rPr>
      </w:pPr>
    </w:p>
    <w:p w14:paraId="4D1672E0" w14:textId="77777777" w:rsidR="00000000" w:rsidRDefault="00581103">
      <w:pPr>
        <w:pStyle w:val="a0"/>
        <w:rPr>
          <w:rFonts w:hint="cs"/>
          <w:rtl/>
        </w:rPr>
      </w:pPr>
      <w:r>
        <w:rPr>
          <w:rFonts w:hint="cs"/>
          <w:rtl/>
        </w:rPr>
        <w:t xml:space="preserve">אני מודה לחברי הכנסת שאינם נוכחים. תודה רבה. </w:t>
      </w:r>
    </w:p>
    <w:p w14:paraId="7141CE8B" w14:textId="77777777" w:rsidR="00000000" w:rsidRDefault="00581103">
      <w:pPr>
        <w:pStyle w:val="a0"/>
        <w:rPr>
          <w:rFonts w:hint="cs"/>
          <w:rtl/>
        </w:rPr>
      </w:pPr>
    </w:p>
    <w:p w14:paraId="049D9C2B" w14:textId="77777777" w:rsidR="00000000" w:rsidRDefault="00581103">
      <w:pPr>
        <w:pStyle w:val="af1"/>
        <w:rPr>
          <w:rtl/>
        </w:rPr>
      </w:pPr>
      <w:bookmarkStart w:id="576" w:name="CS29905FI0029905T14_07_2004_19_31_01"/>
      <w:bookmarkEnd w:id="576"/>
      <w:r>
        <w:rPr>
          <w:rtl/>
        </w:rPr>
        <w:t>היו"ר נסים דהן:</w:t>
      </w:r>
    </w:p>
    <w:p w14:paraId="2D7CBFDD" w14:textId="77777777" w:rsidR="00000000" w:rsidRDefault="00581103">
      <w:pPr>
        <w:pStyle w:val="a0"/>
        <w:rPr>
          <w:rtl/>
        </w:rPr>
      </w:pPr>
    </w:p>
    <w:p w14:paraId="25D95B80" w14:textId="77777777" w:rsidR="00000000" w:rsidRDefault="00581103">
      <w:pPr>
        <w:pStyle w:val="a0"/>
        <w:rPr>
          <w:rFonts w:hint="cs"/>
          <w:rtl/>
        </w:rPr>
      </w:pPr>
      <w:r>
        <w:rPr>
          <w:rFonts w:hint="cs"/>
          <w:rtl/>
        </w:rPr>
        <w:t>הצעה לסדר-היום מס' 4108, בנושא: מצבם של עגלי החלב, של חבר הכנסת אילן שלגי. חבר הכנסת אילן שלגי - אינו נוכח. אנחנו עוברים להצעות לסדר-היו</w:t>
      </w:r>
      <w:r>
        <w:rPr>
          <w:rFonts w:hint="cs"/>
          <w:rtl/>
        </w:rPr>
        <w:t xml:space="preserve">ם בנושא: החלטת בג"ץ על מועד הבחירות. ראשון הדוברים, חבר הכנסת אופיר פינס-פז. </w:t>
      </w:r>
    </w:p>
    <w:p w14:paraId="1E980BA7" w14:textId="77777777" w:rsidR="00000000" w:rsidRDefault="00581103">
      <w:pPr>
        <w:pStyle w:val="a0"/>
        <w:rPr>
          <w:rFonts w:hint="cs"/>
          <w:rtl/>
        </w:rPr>
      </w:pPr>
    </w:p>
    <w:p w14:paraId="4A03CA74" w14:textId="77777777" w:rsidR="00000000" w:rsidRDefault="00581103">
      <w:pPr>
        <w:pStyle w:val="af0"/>
        <w:rPr>
          <w:rtl/>
        </w:rPr>
      </w:pPr>
      <w:r>
        <w:rPr>
          <w:rFonts w:hint="eastAsia"/>
          <w:rtl/>
        </w:rPr>
        <w:t>שר</w:t>
      </w:r>
      <w:r>
        <w:rPr>
          <w:rtl/>
        </w:rPr>
        <w:t xml:space="preserve"> האוצר בנימין נתניהו:</w:t>
      </w:r>
    </w:p>
    <w:p w14:paraId="0E7A943E" w14:textId="77777777" w:rsidR="00000000" w:rsidRDefault="00581103">
      <w:pPr>
        <w:pStyle w:val="a0"/>
        <w:rPr>
          <w:rFonts w:hint="cs"/>
          <w:rtl/>
        </w:rPr>
      </w:pPr>
    </w:p>
    <w:p w14:paraId="0F95C8AC" w14:textId="77777777" w:rsidR="00000000" w:rsidRDefault="00581103">
      <w:pPr>
        <w:pStyle w:val="a0"/>
        <w:rPr>
          <w:rFonts w:hint="cs"/>
          <w:rtl/>
        </w:rPr>
      </w:pPr>
      <w:r>
        <w:rPr>
          <w:rFonts w:hint="cs"/>
          <w:rtl/>
        </w:rPr>
        <w:t>אדוני היושב-ראש, אני מבקש - - -</w:t>
      </w:r>
    </w:p>
    <w:p w14:paraId="0040202B" w14:textId="77777777" w:rsidR="00000000" w:rsidRDefault="00581103">
      <w:pPr>
        <w:pStyle w:val="a0"/>
        <w:rPr>
          <w:rFonts w:hint="cs"/>
          <w:rtl/>
        </w:rPr>
      </w:pPr>
    </w:p>
    <w:p w14:paraId="371EAF25" w14:textId="77777777" w:rsidR="00000000" w:rsidRDefault="00581103">
      <w:pPr>
        <w:pStyle w:val="af1"/>
        <w:rPr>
          <w:rtl/>
        </w:rPr>
      </w:pPr>
      <w:r>
        <w:rPr>
          <w:rtl/>
        </w:rPr>
        <w:t>היו"ר נסים דהן:</w:t>
      </w:r>
    </w:p>
    <w:p w14:paraId="2F31E7A6" w14:textId="77777777" w:rsidR="00000000" w:rsidRDefault="00581103">
      <w:pPr>
        <w:pStyle w:val="a0"/>
        <w:rPr>
          <w:rtl/>
        </w:rPr>
      </w:pPr>
    </w:p>
    <w:p w14:paraId="28909EED" w14:textId="77777777" w:rsidR="00000000" w:rsidRDefault="00581103">
      <w:pPr>
        <w:pStyle w:val="a0"/>
        <w:rPr>
          <w:rFonts w:hint="cs"/>
          <w:rtl/>
        </w:rPr>
      </w:pPr>
      <w:r>
        <w:rPr>
          <w:rFonts w:hint="cs"/>
          <w:rtl/>
        </w:rPr>
        <w:t xml:space="preserve">אחרי שהדובר על הדוכן, אין מורידים אותו, אבל אם הוא יסכים. </w:t>
      </w:r>
    </w:p>
    <w:p w14:paraId="4F2DB8D9" w14:textId="77777777" w:rsidR="00000000" w:rsidRDefault="00581103">
      <w:pPr>
        <w:pStyle w:val="a0"/>
        <w:rPr>
          <w:rFonts w:hint="cs"/>
          <w:rtl/>
        </w:rPr>
      </w:pPr>
    </w:p>
    <w:p w14:paraId="28193300" w14:textId="77777777" w:rsidR="00000000" w:rsidRDefault="00581103">
      <w:pPr>
        <w:pStyle w:val="a"/>
        <w:rPr>
          <w:rtl/>
        </w:rPr>
      </w:pPr>
      <w:bookmarkStart w:id="577" w:name="FS000000455T14_07_2004_19_35_49"/>
      <w:bookmarkStart w:id="578" w:name="_Toc81561492"/>
      <w:bookmarkEnd w:id="577"/>
      <w:r>
        <w:rPr>
          <w:rFonts w:hint="eastAsia"/>
          <w:rtl/>
        </w:rPr>
        <w:t>אופיר</w:t>
      </w:r>
      <w:r>
        <w:rPr>
          <w:rtl/>
        </w:rPr>
        <w:t xml:space="preserve"> פינס-פז (העבודה-מימד):</w:t>
      </w:r>
      <w:bookmarkEnd w:id="578"/>
    </w:p>
    <w:p w14:paraId="69C65C7E" w14:textId="77777777" w:rsidR="00000000" w:rsidRDefault="00581103">
      <w:pPr>
        <w:pStyle w:val="a0"/>
        <w:rPr>
          <w:rFonts w:hint="cs"/>
          <w:rtl/>
        </w:rPr>
      </w:pPr>
    </w:p>
    <w:p w14:paraId="79D73146" w14:textId="77777777" w:rsidR="00000000" w:rsidRDefault="00581103">
      <w:pPr>
        <w:pStyle w:val="a0"/>
        <w:rPr>
          <w:rFonts w:hint="cs"/>
          <w:rtl/>
        </w:rPr>
      </w:pPr>
      <w:r>
        <w:rPr>
          <w:rFonts w:hint="cs"/>
          <w:rtl/>
        </w:rPr>
        <w:t xml:space="preserve">אני מסכים. </w:t>
      </w:r>
    </w:p>
    <w:p w14:paraId="4F8A5306" w14:textId="77777777" w:rsidR="00000000" w:rsidRDefault="00581103">
      <w:pPr>
        <w:pStyle w:val="a0"/>
        <w:rPr>
          <w:rFonts w:hint="cs"/>
          <w:rtl/>
        </w:rPr>
      </w:pPr>
    </w:p>
    <w:p w14:paraId="089FEC1E" w14:textId="77777777" w:rsidR="00000000" w:rsidRDefault="00581103">
      <w:pPr>
        <w:pStyle w:val="af1"/>
        <w:rPr>
          <w:rtl/>
        </w:rPr>
      </w:pPr>
      <w:r>
        <w:rPr>
          <w:rtl/>
        </w:rPr>
        <w:t>היו"ר נסים דהן:</w:t>
      </w:r>
    </w:p>
    <w:p w14:paraId="7A31F3B1" w14:textId="77777777" w:rsidR="00000000" w:rsidRDefault="00581103">
      <w:pPr>
        <w:pStyle w:val="a0"/>
        <w:rPr>
          <w:rtl/>
        </w:rPr>
      </w:pPr>
    </w:p>
    <w:p w14:paraId="695EC15D" w14:textId="77777777" w:rsidR="00000000" w:rsidRDefault="00581103">
      <w:pPr>
        <w:pStyle w:val="a0"/>
        <w:rPr>
          <w:rFonts w:hint="cs"/>
          <w:rtl/>
        </w:rPr>
      </w:pPr>
      <w:r>
        <w:rPr>
          <w:rFonts w:hint="cs"/>
          <w:rtl/>
        </w:rPr>
        <w:t xml:space="preserve">בבקשה, כבוד שר האוצר. הדובר, נא לפנות את הדוכן. </w:t>
      </w:r>
    </w:p>
    <w:p w14:paraId="732CF48F" w14:textId="77777777" w:rsidR="00000000" w:rsidRDefault="00581103">
      <w:pPr>
        <w:pStyle w:val="a0"/>
        <w:rPr>
          <w:rFonts w:hint="cs"/>
          <w:rtl/>
        </w:rPr>
      </w:pPr>
    </w:p>
    <w:p w14:paraId="1EAF01BF" w14:textId="77777777" w:rsidR="00000000" w:rsidRDefault="00581103">
      <w:pPr>
        <w:pStyle w:val="a"/>
        <w:rPr>
          <w:rtl/>
        </w:rPr>
      </w:pPr>
      <w:bookmarkStart w:id="579" w:name="FS000000965T14_07_2004_19_45_27"/>
      <w:bookmarkStart w:id="580" w:name="_Toc81561493"/>
      <w:bookmarkEnd w:id="579"/>
      <w:r>
        <w:rPr>
          <w:rFonts w:hint="eastAsia"/>
          <w:rtl/>
        </w:rPr>
        <w:t>שר</w:t>
      </w:r>
      <w:r>
        <w:rPr>
          <w:rtl/>
        </w:rPr>
        <w:t xml:space="preserve"> האוצר בנימין נתניהו:</w:t>
      </w:r>
      <w:bookmarkEnd w:id="580"/>
    </w:p>
    <w:p w14:paraId="3AE2B02A" w14:textId="77777777" w:rsidR="00000000" w:rsidRDefault="00581103">
      <w:pPr>
        <w:pStyle w:val="a0"/>
        <w:rPr>
          <w:rFonts w:hint="cs"/>
          <w:rtl/>
        </w:rPr>
      </w:pPr>
    </w:p>
    <w:p w14:paraId="258D0271" w14:textId="77777777" w:rsidR="00000000" w:rsidRDefault="00581103">
      <w:pPr>
        <w:pStyle w:val="a0"/>
        <w:rPr>
          <w:rFonts w:hint="cs"/>
          <w:rtl/>
        </w:rPr>
      </w:pPr>
      <w:r>
        <w:rPr>
          <w:rFonts w:hint="cs"/>
          <w:rtl/>
        </w:rPr>
        <w:t>אדוני היושב-ראש, אני מבקש להתנצל בפני חברי, חבר הכנסת רוני בר-און, יושב-ראש ועדת הכנסת, שעזר לנו בכל הצמתים הקריטיים. בלעדי העזרה הטובה שלו, החוק פשוט היה נתקע. כמ</w:t>
      </w:r>
      <w:r>
        <w:rPr>
          <w:rFonts w:hint="cs"/>
          <w:rtl/>
        </w:rPr>
        <w:t xml:space="preserve">חלץ פקקים מיומן מאוד, אני מודה לו שוב על הסרת המכשולים בדרך ועל הידידות הטובה. תודה רבה, רוני. </w:t>
      </w:r>
    </w:p>
    <w:p w14:paraId="2DA371F5" w14:textId="77777777" w:rsidR="00000000" w:rsidRDefault="00581103">
      <w:pPr>
        <w:pStyle w:val="a0"/>
        <w:rPr>
          <w:rFonts w:hint="cs"/>
          <w:rtl/>
        </w:rPr>
      </w:pPr>
    </w:p>
    <w:p w14:paraId="725793BA" w14:textId="77777777" w:rsidR="00000000" w:rsidRDefault="00581103">
      <w:pPr>
        <w:pStyle w:val="af1"/>
        <w:rPr>
          <w:rtl/>
        </w:rPr>
      </w:pPr>
      <w:r>
        <w:rPr>
          <w:rtl/>
        </w:rPr>
        <w:t>היו"ר נסים דהן:</w:t>
      </w:r>
    </w:p>
    <w:p w14:paraId="24CB2A9A" w14:textId="77777777" w:rsidR="00000000" w:rsidRDefault="00581103">
      <w:pPr>
        <w:pStyle w:val="a0"/>
        <w:rPr>
          <w:rtl/>
        </w:rPr>
      </w:pPr>
    </w:p>
    <w:p w14:paraId="212E1C4E" w14:textId="77777777" w:rsidR="00000000" w:rsidRDefault="00581103">
      <w:pPr>
        <w:pStyle w:val="a0"/>
        <w:rPr>
          <w:rFonts w:hint="cs"/>
          <w:rtl/>
        </w:rPr>
      </w:pPr>
      <w:r>
        <w:rPr>
          <w:rFonts w:hint="cs"/>
          <w:rtl/>
        </w:rPr>
        <w:t>תודה רבה. אם מנענו תקרית דיפלומטית - - -</w:t>
      </w:r>
    </w:p>
    <w:p w14:paraId="0100A552" w14:textId="77777777" w:rsidR="00000000" w:rsidRDefault="00581103">
      <w:pPr>
        <w:pStyle w:val="a0"/>
        <w:rPr>
          <w:rFonts w:hint="cs"/>
          <w:rtl/>
        </w:rPr>
      </w:pPr>
    </w:p>
    <w:p w14:paraId="10D2EB1F" w14:textId="77777777" w:rsidR="00000000" w:rsidRDefault="00581103">
      <w:pPr>
        <w:pStyle w:val="af0"/>
        <w:rPr>
          <w:rtl/>
        </w:rPr>
      </w:pPr>
      <w:r>
        <w:rPr>
          <w:rFonts w:hint="eastAsia"/>
          <w:rtl/>
        </w:rPr>
        <w:t>חיים</w:t>
      </w:r>
      <w:r>
        <w:rPr>
          <w:rtl/>
        </w:rPr>
        <w:t xml:space="preserve"> אורון (יחד):</w:t>
      </w:r>
    </w:p>
    <w:p w14:paraId="0692BDD0" w14:textId="77777777" w:rsidR="00000000" w:rsidRDefault="00581103">
      <w:pPr>
        <w:pStyle w:val="a0"/>
        <w:rPr>
          <w:rFonts w:hint="cs"/>
          <w:rtl/>
        </w:rPr>
      </w:pPr>
    </w:p>
    <w:p w14:paraId="4688805C" w14:textId="77777777" w:rsidR="00000000" w:rsidRDefault="00581103">
      <w:pPr>
        <w:pStyle w:val="a0"/>
        <w:rPr>
          <w:rFonts w:hint="cs"/>
          <w:rtl/>
        </w:rPr>
      </w:pPr>
      <w:r>
        <w:rPr>
          <w:rFonts w:hint="cs"/>
          <w:rtl/>
        </w:rPr>
        <w:t>אדוני היושב-ראש, אני  מציע שביום העצמאות תהיה שעה אחת - - -</w:t>
      </w:r>
    </w:p>
    <w:p w14:paraId="7DB1168F" w14:textId="77777777" w:rsidR="00000000" w:rsidRDefault="00581103">
      <w:pPr>
        <w:pStyle w:val="a0"/>
        <w:rPr>
          <w:rFonts w:hint="cs"/>
          <w:rtl/>
        </w:rPr>
      </w:pPr>
    </w:p>
    <w:p w14:paraId="0DBB58E6" w14:textId="77777777" w:rsidR="00000000" w:rsidRDefault="00581103">
      <w:pPr>
        <w:pStyle w:val="af1"/>
        <w:rPr>
          <w:rFonts w:hint="cs"/>
          <w:rtl/>
        </w:rPr>
      </w:pPr>
      <w:r>
        <w:rPr>
          <w:rtl/>
        </w:rPr>
        <w:t>היו"ר נסים דהן:</w:t>
      </w:r>
    </w:p>
    <w:p w14:paraId="674E2739" w14:textId="77777777" w:rsidR="00000000" w:rsidRDefault="00581103">
      <w:pPr>
        <w:pStyle w:val="a0"/>
        <w:rPr>
          <w:rFonts w:hint="cs"/>
          <w:rtl/>
        </w:rPr>
      </w:pPr>
    </w:p>
    <w:p w14:paraId="3C43B456" w14:textId="77777777" w:rsidR="00000000" w:rsidRDefault="00581103">
      <w:pPr>
        <w:pStyle w:val="a0"/>
        <w:rPr>
          <w:rFonts w:hint="cs"/>
          <w:rtl/>
        </w:rPr>
      </w:pPr>
      <w:r>
        <w:rPr>
          <w:rFonts w:hint="cs"/>
          <w:rtl/>
        </w:rPr>
        <w:t>תוד</w:t>
      </w:r>
      <w:r>
        <w:rPr>
          <w:rFonts w:hint="cs"/>
          <w:rtl/>
        </w:rPr>
        <w:t xml:space="preserve">ה רבה, חבר הכנסת אורון. </w:t>
      </w:r>
    </w:p>
    <w:p w14:paraId="0C6A2009" w14:textId="77777777" w:rsidR="00000000" w:rsidRDefault="00581103">
      <w:pPr>
        <w:pStyle w:val="a0"/>
        <w:rPr>
          <w:rtl/>
        </w:rPr>
      </w:pPr>
    </w:p>
    <w:p w14:paraId="5E5BB61C" w14:textId="77777777" w:rsidR="00000000" w:rsidRDefault="00581103">
      <w:pPr>
        <w:pStyle w:val="a0"/>
        <w:rPr>
          <w:rFonts w:hint="cs"/>
          <w:rtl/>
        </w:rPr>
      </w:pPr>
    </w:p>
    <w:p w14:paraId="7F663CE4" w14:textId="77777777" w:rsidR="00000000" w:rsidRDefault="00581103">
      <w:pPr>
        <w:pStyle w:val="a2"/>
        <w:rPr>
          <w:rFonts w:hint="cs"/>
          <w:rtl/>
        </w:rPr>
      </w:pPr>
      <w:bookmarkStart w:id="581" w:name="FS000000455T14_07_2004_18_28_58"/>
      <w:bookmarkStart w:id="582" w:name="CS29905FI0029905T14_07_2004_19_47_25"/>
      <w:bookmarkStart w:id="583" w:name="_Toc81561494"/>
      <w:bookmarkEnd w:id="581"/>
      <w:bookmarkEnd w:id="582"/>
      <w:r>
        <w:rPr>
          <w:rtl/>
        </w:rPr>
        <w:t>הצע</w:t>
      </w:r>
      <w:r>
        <w:rPr>
          <w:rFonts w:hint="cs"/>
          <w:rtl/>
        </w:rPr>
        <w:t>ות</w:t>
      </w:r>
      <w:r>
        <w:rPr>
          <w:rtl/>
        </w:rPr>
        <w:t xml:space="preserve"> לסדר-היום</w:t>
      </w:r>
      <w:bookmarkEnd w:id="583"/>
    </w:p>
    <w:p w14:paraId="103AE62D" w14:textId="77777777" w:rsidR="00000000" w:rsidRDefault="00581103">
      <w:pPr>
        <w:pStyle w:val="a2"/>
        <w:rPr>
          <w:rtl/>
        </w:rPr>
      </w:pPr>
      <w:bookmarkStart w:id="584" w:name="_Toc81561495"/>
      <w:r>
        <w:rPr>
          <w:rtl/>
        </w:rPr>
        <w:t>החלטת בג"</w:t>
      </w:r>
      <w:r>
        <w:rPr>
          <w:rFonts w:hint="cs"/>
          <w:rtl/>
        </w:rPr>
        <w:t>ץ</w:t>
      </w:r>
      <w:r>
        <w:rPr>
          <w:rtl/>
        </w:rPr>
        <w:t xml:space="preserve"> על מועד הבחירות</w:t>
      </w:r>
      <w:bookmarkEnd w:id="584"/>
    </w:p>
    <w:p w14:paraId="3E9CFCD4" w14:textId="77777777" w:rsidR="00000000" w:rsidRDefault="00581103">
      <w:pPr>
        <w:pStyle w:val="-0"/>
        <w:rPr>
          <w:rFonts w:hint="cs"/>
          <w:rtl/>
        </w:rPr>
      </w:pPr>
    </w:p>
    <w:p w14:paraId="279C1880" w14:textId="77777777" w:rsidR="00000000" w:rsidRDefault="00581103">
      <w:pPr>
        <w:pStyle w:val="af1"/>
        <w:rPr>
          <w:rtl/>
        </w:rPr>
      </w:pPr>
      <w:r>
        <w:rPr>
          <w:rtl/>
        </w:rPr>
        <w:t>היו"ר נסים דהן:</w:t>
      </w:r>
    </w:p>
    <w:p w14:paraId="2A64A4EB" w14:textId="77777777" w:rsidR="00000000" w:rsidRDefault="00581103">
      <w:pPr>
        <w:pStyle w:val="a0"/>
        <w:rPr>
          <w:rtl/>
        </w:rPr>
      </w:pPr>
    </w:p>
    <w:p w14:paraId="72178A9C" w14:textId="77777777" w:rsidR="00000000" w:rsidRDefault="00581103">
      <w:pPr>
        <w:pStyle w:val="a0"/>
        <w:rPr>
          <w:rFonts w:hint="cs"/>
          <w:rtl/>
        </w:rPr>
      </w:pPr>
      <w:r>
        <w:rPr>
          <w:rFonts w:hint="cs"/>
          <w:rtl/>
        </w:rPr>
        <w:t>עכשיו אנחנו ממשיכים בסדר-היום ועוברים להצעות לסדר-היום בנושא: החלטת בג"ץ על מועד הבחירות, שמספריהן 4147, 4163, 4164, 4167, 4184, 4188, 4205 ו-4213. ראשון הדוברים, חבר ה</w:t>
      </w:r>
      <w:r>
        <w:rPr>
          <w:rFonts w:hint="cs"/>
          <w:rtl/>
        </w:rPr>
        <w:t xml:space="preserve">כנסת אופיר פינס-פז, שמחליף את חברת הכנסת דליה איציק בגלל נסיבות מחויבות. </w:t>
      </w:r>
    </w:p>
    <w:p w14:paraId="0C2D6834" w14:textId="77777777" w:rsidR="00000000" w:rsidRDefault="00581103">
      <w:pPr>
        <w:pStyle w:val="a0"/>
        <w:rPr>
          <w:rFonts w:hint="cs"/>
          <w:rtl/>
        </w:rPr>
      </w:pPr>
    </w:p>
    <w:p w14:paraId="45034B29" w14:textId="77777777" w:rsidR="00000000" w:rsidRDefault="00581103">
      <w:pPr>
        <w:pStyle w:val="a"/>
        <w:rPr>
          <w:rtl/>
        </w:rPr>
      </w:pPr>
      <w:bookmarkStart w:id="585" w:name="_Toc81561496"/>
      <w:r>
        <w:rPr>
          <w:rtl/>
        </w:rPr>
        <w:t>אופיר פינס-פז (העבודה-מימד):</w:t>
      </w:r>
      <w:bookmarkEnd w:id="585"/>
    </w:p>
    <w:p w14:paraId="2A674D8C" w14:textId="77777777" w:rsidR="00000000" w:rsidRDefault="00581103">
      <w:pPr>
        <w:pStyle w:val="a0"/>
        <w:rPr>
          <w:rtl/>
        </w:rPr>
      </w:pPr>
    </w:p>
    <w:p w14:paraId="5816ABAE" w14:textId="77777777" w:rsidR="00000000" w:rsidRDefault="00581103">
      <w:pPr>
        <w:pStyle w:val="a0"/>
        <w:rPr>
          <w:rFonts w:hint="cs"/>
          <w:rtl/>
        </w:rPr>
      </w:pPr>
      <w:r>
        <w:rPr>
          <w:rFonts w:hint="cs"/>
          <w:rtl/>
        </w:rPr>
        <w:t>אדוני היושב-ראש, אדוני ראש הממשלה, חברי חברי הכנסת, בית-המשפט העליון בשבתו כבג"ץ קבע בעתירה שהגישה מפלגת העבודה, ונדמה לי גם סיעות אופוזיציה נוספות, כי</w:t>
      </w:r>
      <w:r>
        <w:rPr>
          <w:rFonts w:hint="cs"/>
          <w:rtl/>
        </w:rPr>
        <w:t xml:space="preserve"> מועד הבחירות לכנסת הבאה לא יאוחר מחודש נובמבר 2006, ובכך הקדים בשנה את מועד הבחירות שנקבע בטעות כתוצאה מחקיקה לא מדויקת של הכנסת. זה כמובן לא מוסיף לכולנו כבוד. צריכים להיות מאוד זהירים בהליכי החקיקה. </w:t>
      </w:r>
    </w:p>
    <w:p w14:paraId="78C51869" w14:textId="77777777" w:rsidR="00000000" w:rsidRDefault="00581103">
      <w:pPr>
        <w:pStyle w:val="a0"/>
        <w:rPr>
          <w:rFonts w:hint="cs"/>
          <w:rtl/>
        </w:rPr>
      </w:pPr>
    </w:p>
    <w:p w14:paraId="3C466B0E" w14:textId="77777777" w:rsidR="00000000" w:rsidRDefault="00581103">
      <w:pPr>
        <w:pStyle w:val="a0"/>
        <w:rPr>
          <w:rFonts w:hint="cs"/>
          <w:rtl/>
        </w:rPr>
      </w:pPr>
      <w:r>
        <w:rPr>
          <w:rFonts w:hint="cs"/>
          <w:rtl/>
        </w:rPr>
        <w:t xml:space="preserve">לצערי, אני אומר את זה בעיקר לראשי הוועדות, כי בסופו </w:t>
      </w:r>
      <w:r>
        <w:rPr>
          <w:rFonts w:hint="cs"/>
          <w:rtl/>
        </w:rPr>
        <w:t>של דבר הדברים נמצאים בידם - לא להותיר את פרטי החקיקה בידי האחרים, אלא לעסוק בה באופן אישי, כמובן בליווי כל אנשי המקצוע, ולטפל בדברים עד הסוף, כי לפעמים באמת נופלות טעויות גם מתחת ידם של האנשים הטובים והמוצלחים ביותר, וזה קורה, אבל בשביל זה צריך עוד עין, עו</w:t>
      </w:r>
      <w:r>
        <w:rPr>
          <w:rFonts w:hint="cs"/>
          <w:rtl/>
        </w:rPr>
        <w:t xml:space="preserve">ד פיקוח ועוד ביקורת ועוד ראייה. </w:t>
      </w:r>
    </w:p>
    <w:p w14:paraId="7485DC1D" w14:textId="77777777" w:rsidR="00000000" w:rsidRDefault="00581103">
      <w:pPr>
        <w:pStyle w:val="a0"/>
        <w:rPr>
          <w:rFonts w:hint="cs"/>
          <w:rtl/>
        </w:rPr>
      </w:pPr>
    </w:p>
    <w:p w14:paraId="4E5A312E" w14:textId="77777777" w:rsidR="00000000" w:rsidRDefault="00581103">
      <w:pPr>
        <w:pStyle w:val="a0"/>
        <w:rPr>
          <w:rFonts w:hint="cs"/>
          <w:rtl/>
        </w:rPr>
      </w:pPr>
      <w:r>
        <w:rPr>
          <w:rFonts w:hint="cs"/>
          <w:rtl/>
        </w:rPr>
        <w:t xml:space="preserve">מכל מקום, אני מאוד שמח על ההחלטה. זאת אחת ההחלטות או הבשורות הכי משמחות ששמעתי בקדנציה הזאת. מבחינתי, לקצר את ימיה של הכנסת הרעה הזאת </w:t>
      </w:r>
      <w:r>
        <w:rPr>
          <w:rtl/>
        </w:rPr>
        <w:t>–</w:t>
      </w:r>
      <w:r>
        <w:rPr>
          <w:rFonts w:hint="cs"/>
          <w:rtl/>
        </w:rPr>
        <w:t xml:space="preserve"> תסלחו לי, חברי, אני לא מתכוון לאף אחד באופן אישי - אני מאוד שמח על ההחלטה לפזר את הכנס</w:t>
      </w:r>
      <w:r>
        <w:rPr>
          <w:rFonts w:hint="cs"/>
          <w:rtl/>
        </w:rPr>
        <w:t xml:space="preserve">ת לפחות שנה קודם, ואני מקווה שהיא תתפזר עוד הרבה לפני כן. </w:t>
      </w:r>
    </w:p>
    <w:p w14:paraId="751D9A3C" w14:textId="77777777" w:rsidR="00000000" w:rsidRDefault="00581103">
      <w:pPr>
        <w:pStyle w:val="a0"/>
        <w:rPr>
          <w:rFonts w:hint="cs"/>
          <w:rtl/>
        </w:rPr>
      </w:pPr>
    </w:p>
    <w:p w14:paraId="0BB2D88D" w14:textId="77777777" w:rsidR="00000000" w:rsidRDefault="00581103">
      <w:pPr>
        <w:pStyle w:val="a0"/>
        <w:rPr>
          <w:rFonts w:hint="cs"/>
          <w:rtl/>
        </w:rPr>
      </w:pPr>
      <w:r>
        <w:rPr>
          <w:rFonts w:hint="cs"/>
          <w:rtl/>
        </w:rPr>
        <w:t>זו כנסת רעה מאוד מבחינת הרכבה. מחנה השלום ספג בבחירות האחרונות תבוסה קשה. נכון שלאחרונה אנחנו מקבלים קצת עזרה מראש הממשלה, אבל זו לא עזרה מספקת, בוודאי לא עזרה שאפשר לבנות עליה יותר מדי. אני משוכנ</w:t>
      </w:r>
      <w:r>
        <w:rPr>
          <w:rFonts w:hint="cs"/>
          <w:rtl/>
        </w:rPr>
        <w:t xml:space="preserve">ע שהתוצאות של הכנסת הבאה תהיינה שונות באופן מהותי, ומבחינה זו אני מאוד מעודד.  </w:t>
      </w:r>
    </w:p>
    <w:p w14:paraId="672A4A4C" w14:textId="77777777" w:rsidR="00000000" w:rsidRDefault="00581103">
      <w:pPr>
        <w:pStyle w:val="a0"/>
        <w:rPr>
          <w:rFonts w:hint="cs"/>
          <w:rtl/>
        </w:rPr>
      </w:pPr>
    </w:p>
    <w:p w14:paraId="5C7144D6" w14:textId="77777777" w:rsidR="00000000" w:rsidRDefault="00581103">
      <w:pPr>
        <w:pStyle w:val="af0"/>
        <w:rPr>
          <w:rtl/>
        </w:rPr>
      </w:pPr>
      <w:r>
        <w:rPr>
          <w:rFonts w:hint="eastAsia"/>
          <w:rtl/>
        </w:rPr>
        <w:t>גלעד</w:t>
      </w:r>
      <w:r>
        <w:rPr>
          <w:rtl/>
        </w:rPr>
        <w:t xml:space="preserve"> ארדן (הליכוד):</w:t>
      </w:r>
    </w:p>
    <w:p w14:paraId="006AAFEB" w14:textId="77777777" w:rsidR="00000000" w:rsidRDefault="00581103">
      <w:pPr>
        <w:pStyle w:val="a0"/>
        <w:rPr>
          <w:rFonts w:hint="cs"/>
          <w:rtl/>
        </w:rPr>
      </w:pPr>
    </w:p>
    <w:p w14:paraId="17EB8C9C" w14:textId="77777777" w:rsidR="00000000" w:rsidRDefault="00581103">
      <w:pPr>
        <w:pStyle w:val="a0"/>
        <w:rPr>
          <w:rFonts w:hint="cs"/>
          <w:rtl/>
        </w:rPr>
      </w:pPr>
      <w:r>
        <w:rPr>
          <w:rFonts w:hint="cs"/>
          <w:rtl/>
        </w:rPr>
        <w:t xml:space="preserve">הסקרים לא מראים את זה. </w:t>
      </w:r>
    </w:p>
    <w:p w14:paraId="427E0607" w14:textId="77777777" w:rsidR="00000000" w:rsidRDefault="00581103">
      <w:pPr>
        <w:pStyle w:val="a0"/>
        <w:rPr>
          <w:rFonts w:hint="cs"/>
          <w:rtl/>
        </w:rPr>
      </w:pPr>
    </w:p>
    <w:p w14:paraId="77BA1936" w14:textId="77777777" w:rsidR="00000000" w:rsidRDefault="00581103">
      <w:pPr>
        <w:pStyle w:val="-"/>
        <w:rPr>
          <w:rtl/>
        </w:rPr>
      </w:pPr>
      <w:bookmarkStart w:id="586" w:name="FS000000455T14_07_2004_19_53_19"/>
      <w:bookmarkStart w:id="587" w:name="FS000000455T14_07_2004_19_53_22C"/>
      <w:bookmarkEnd w:id="586"/>
      <w:bookmarkEnd w:id="587"/>
      <w:r>
        <w:rPr>
          <w:rtl/>
        </w:rPr>
        <w:t>אופיר פינס-פז (העבודה-מימד):</w:t>
      </w:r>
    </w:p>
    <w:p w14:paraId="39662CE5" w14:textId="77777777" w:rsidR="00000000" w:rsidRDefault="00581103">
      <w:pPr>
        <w:pStyle w:val="a0"/>
        <w:rPr>
          <w:rtl/>
        </w:rPr>
      </w:pPr>
    </w:p>
    <w:p w14:paraId="1FD525D5" w14:textId="77777777" w:rsidR="00000000" w:rsidRDefault="00581103">
      <w:pPr>
        <w:pStyle w:val="a0"/>
        <w:rPr>
          <w:rFonts w:hint="cs"/>
          <w:rtl/>
        </w:rPr>
      </w:pPr>
      <w:r>
        <w:rPr>
          <w:rFonts w:hint="cs"/>
          <w:rtl/>
        </w:rPr>
        <w:t xml:space="preserve">גם הסקרים מראים את זה. תפתח את הסקר של היום ותיווכח במו-עיניך. </w:t>
      </w:r>
    </w:p>
    <w:p w14:paraId="4F1931A6" w14:textId="77777777" w:rsidR="00000000" w:rsidRDefault="00581103">
      <w:pPr>
        <w:pStyle w:val="a0"/>
        <w:rPr>
          <w:rFonts w:hint="cs"/>
          <w:rtl/>
        </w:rPr>
      </w:pPr>
    </w:p>
    <w:p w14:paraId="14927BE8" w14:textId="77777777" w:rsidR="00000000" w:rsidRDefault="00581103">
      <w:pPr>
        <w:pStyle w:val="af0"/>
        <w:rPr>
          <w:rtl/>
        </w:rPr>
      </w:pPr>
      <w:r>
        <w:rPr>
          <w:rFonts w:hint="eastAsia"/>
          <w:rtl/>
        </w:rPr>
        <w:t>גלעד</w:t>
      </w:r>
      <w:r>
        <w:rPr>
          <w:rtl/>
        </w:rPr>
        <w:t xml:space="preserve"> ארדן (הליכוד):</w:t>
      </w:r>
    </w:p>
    <w:p w14:paraId="52A83B83" w14:textId="77777777" w:rsidR="00000000" w:rsidRDefault="00581103">
      <w:pPr>
        <w:pStyle w:val="a0"/>
        <w:rPr>
          <w:rFonts w:hint="cs"/>
          <w:rtl/>
        </w:rPr>
      </w:pPr>
    </w:p>
    <w:p w14:paraId="1AFFEE54" w14:textId="77777777" w:rsidR="00000000" w:rsidRDefault="00581103">
      <w:pPr>
        <w:pStyle w:val="a0"/>
        <w:rPr>
          <w:rFonts w:hint="cs"/>
          <w:rtl/>
        </w:rPr>
      </w:pPr>
      <w:r>
        <w:rPr>
          <w:rFonts w:hint="cs"/>
          <w:rtl/>
        </w:rPr>
        <w:t xml:space="preserve">פתחתי. </w:t>
      </w:r>
    </w:p>
    <w:p w14:paraId="6766C8E8" w14:textId="77777777" w:rsidR="00000000" w:rsidRDefault="00581103">
      <w:pPr>
        <w:pStyle w:val="a0"/>
        <w:rPr>
          <w:rFonts w:hint="cs"/>
          <w:rtl/>
        </w:rPr>
      </w:pPr>
    </w:p>
    <w:p w14:paraId="6D36558E" w14:textId="77777777" w:rsidR="00000000" w:rsidRDefault="00581103">
      <w:pPr>
        <w:pStyle w:val="-"/>
        <w:rPr>
          <w:rtl/>
        </w:rPr>
      </w:pPr>
      <w:bookmarkStart w:id="588" w:name="FS000000455T14_07_2004_19_53_50C"/>
      <w:bookmarkEnd w:id="588"/>
      <w:r>
        <w:rPr>
          <w:rtl/>
        </w:rPr>
        <w:t>אופי</w:t>
      </w:r>
      <w:r>
        <w:rPr>
          <w:rtl/>
        </w:rPr>
        <w:t>ר פינס-פז (העבודה-מימד):</w:t>
      </w:r>
    </w:p>
    <w:p w14:paraId="587D0A4B" w14:textId="77777777" w:rsidR="00000000" w:rsidRDefault="00581103">
      <w:pPr>
        <w:pStyle w:val="a0"/>
        <w:rPr>
          <w:rtl/>
        </w:rPr>
      </w:pPr>
    </w:p>
    <w:p w14:paraId="5000B3B1" w14:textId="77777777" w:rsidR="00000000" w:rsidRDefault="00581103">
      <w:pPr>
        <w:pStyle w:val="a0"/>
        <w:rPr>
          <w:rFonts w:hint="cs"/>
          <w:rtl/>
        </w:rPr>
      </w:pPr>
      <w:bookmarkStart w:id="589" w:name="FS000000455T14_07_2004_18_31_41C"/>
      <w:bookmarkEnd w:id="589"/>
      <w:r>
        <w:rPr>
          <w:rFonts w:hint="cs"/>
          <w:rtl/>
        </w:rPr>
        <w:t>אני רק רוצה לנצל את הזמן שנותר לי ולהגיד ליושב-ראש סיעת שינוי, ששמעתי אותו משתלח היום במפלגת העבודה, שההשתלחות שלו מזכירה לי את סינדרום האשה המוכה. במקום לבוא חשבון עם ראש הממשלה, שהשתמש בו וזרק והיום מנהל רומן עם הרב ליצמן, הוא ב</w:t>
      </w:r>
      <w:r>
        <w:rPr>
          <w:rFonts w:hint="cs"/>
          <w:rtl/>
        </w:rPr>
        <w:t>וחר להשתלח בשמעון פרס. לא ראוי, לא מכובד, טול קורה מבין עיניך, ואם יש סיבה לבוא חשבון עם מישהו, תבוא חשבון עם מי שצריך לבוא עמו חשבון, מבחינתך, עם ראש הממשלה, שבאמת שירתת אותו בנאמנות לאורך כל התקופה האחרונה, וברגע של אי-נוחות הוא מראה לך את הדלת הביתה ומנ</w:t>
      </w:r>
      <w:r>
        <w:rPr>
          <w:rFonts w:hint="cs"/>
          <w:rtl/>
        </w:rPr>
        <w:t xml:space="preserve">הל משא-ומתן עם יריביך הפוליטיים מיהדות התורה. תודה רבה. </w:t>
      </w:r>
    </w:p>
    <w:p w14:paraId="45FA5BFA" w14:textId="77777777" w:rsidR="00000000" w:rsidRDefault="00581103">
      <w:pPr>
        <w:pStyle w:val="a0"/>
        <w:rPr>
          <w:rFonts w:hint="cs"/>
          <w:rtl/>
        </w:rPr>
      </w:pPr>
    </w:p>
    <w:p w14:paraId="30A75505" w14:textId="77777777" w:rsidR="00000000" w:rsidRDefault="00581103">
      <w:pPr>
        <w:pStyle w:val="af1"/>
        <w:rPr>
          <w:rtl/>
        </w:rPr>
      </w:pPr>
      <w:r>
        <w:rPr>
          <w:rtl/>
        </w:rPr>
        <w:t>היו"ר נסים דהן:</w:t>
      </w:r>
    </w:p>
    <w:p w14:paraId="1E757A6F" w14:textId="77777777" w:rsidR="00000000" w:rsidRDefault="00581103">
      <w:pPr>
        <w:pStyle w:val="a0"/>
        <w:rPr>
          <w:rtl/>
        </w:rPr>
      </w:pPr>
    </w:p>
    <w:p w14:paraId="1BE6B118" w14:textId="77777777" w:rsidR="00000000" w:rsidRDefault="00581103">
      <w:pPr>
        <w:pStyle w:val="a0"/>
        <w:rPr>
          <w:rFonts w:hint="cs"/>
          <w:rtl/>
        </w:rPr>
      </w:pPr>
      <w:r>
        <w:rPr>
          <w:rFonts w:hint="cs"/>
          <w:rtl/>
        </w:rPr>
        <w:t xml:space="preserve">תודה רבה. חבר הכנסת אמנון כהן - לא נמצא. חבר הכנסת חמי דורון, באותו נושא. </w:t>
      </w:r>
    </w:p>
    <w:p w14:paraId="7C24A51B" w14:textId="77777777" w:rsidR="00000000" w:rsidRDefault="00581103">
      <w:pPr>
        <w:pStyle w:val="a0"/>
        <w:rPr>
          <w:rFonts w:hint="cs"/>
          <w:rtl/>
        </w:rPr>
      </w:pPr>
    </w:p>
    <w:p w14:paraId="24DEF046" w14:textId="77777777" w:rsidR="00000000" w:rsidRDefault="00581103">
      <w:pPr>
        <w:pStyle w:val="af0"/>
        <w:rPr>
          <w:rtl/>
        </w:rPr>
      </w:pPr>
      <w:bookmarkStart w:id="590" w:name="FS000001053T14_07_2004_18_50_02"/>
      <w:bookmarkEnd w:id="590"/>
      <w:r>
        <w:rPr>
          <w:rFonts w:hint="eastAsia"/>
          <w:rtl/>
        </w:rPr>
        <w:t>שר</w:t>
      </w:r>
      <w:r>
        <w:rPr>
          <w:rtl/>
        </w:rPr>
        <w:t xml:space="preserve"> החקלאות ופיתוח הכפר ישראל כץ:</w:t>
      </w:r>
    </w:p>
    <w:p w14:paraId="17B483D3" w14:textId="77777777" w:rsidR="00000000" w:rsidRDefault="00581103">
      <w:pPr>
        <w:pStyle w:val="a0"/>
        <w:rPr>
          <w:rFonts w:hint="cs"/>
          <w:rtl/>
        </w:rPr>
      </w:pPr>
    </w:p>
    <w:p w14:paraId="0331F9B1" w14:textId="77777777" w:rsidR="00000000" w:rsidRDefault="00581103">
      <w:pPr>
        <w:pStyle w:val="a0"/>
        <w:rPr>
          <w:rFonts w:hint="cs"/>
          <w:rtl/>
        </w:rPr>
      </w:pPr>
      <w:r>
        <w:rPr>
          <w:rFonts w:hint="cs"/>
          <w:rtl/>
        </w:rPr>
        <w:t>הייתי צריך להשיב על שאילתא - - -</w:t>
      </w:r>
    </w:p>
    <w:p w14:paraId="2F44AC15" w14:textId="77777777" w:rsidR="00000000" w:rsidRDefault="00581103">
      <w:pPr>
        <w:pStyle w:val="af1"/>
        <w:rPr>
          <w:rtl/>
        </w:rPr>
      </w:pPr>
      <w:r>
        <w:rPr>
          <w:rtl/>
        </w:rPr>
        <w:br/>
        <w:t>היו"ר נסים דהן:</w:t>
      </w:r>
    </w:p>
    <w:p w14:paraId="788A5E9F" w14:textId="77777777" w:rsidR="00000000" w:rsidRDefault="00581103">
      <w:pPr>
        <w:pStyle w:val="a0"/>
        <w:rPr>
          <w:rtl/>
        </w:rPr>
      </w:pPr>
    </w:p>
    <w:p w14:paraId="6F5CE50E" w14:textId="77777777" w:rsidR="00000000" w:rsidRDefault="00581103">
      <w:pPr>
        <w:pStyle w:val="a0"/>
        <w:rPr>
          <w:rFonts w:hint="cs"/>
          <w:rtl/>
        </w:rPr>
      </w:pPr>
      <w:r>
        <w:rPr>
          <w:rFonts w:hint="cs"/>
          <w:rtl/>
        </w:rPr>
        <w:t>כבודו, אני רק יכול ל</w:t>
      </w:r>
      <w:r>
        <w:rPr>
          <w:rFonts w:hint="cs"/>
          <w:rtl/>
        </w:rPr>
        <w:t xml:space="preserve">היות צמוד לתקנון. כבוד שר החקלאות, אני רק יכול להיות צמוד לתקנון. בבקשה, חבר הכנסת חמי דורון. </w:t>
      </w:r>
    </w:p>
    <w:p w14:paraId="59CC4E7C" w14:textId="77777777" w:rsidR="00000000" w:rsidRDefault="00581103">
      <w:pPr>
        <w:pStyle w:val="a"/>
        <w:rPr>
          <w:rFonts w:hint="cs"/>
          <w:rtl/>
        </w:rPr>
      </w:pPr>
    </w:p>
    <w:p w14:paraId="0DEBC364" w14:textId="77777777" w:rsidR="00000000" w:rsidRDefault="00581103">
      <w:pPr>
        <w:pStyle w:val="a"/>
        <w:rPr>
          <w:rtl/>
        </w:rPr>
      </w:pPr>
      <w:bookmarkStart w:id="591" w:name="_Toc81561497"/>
      <w:r>
        <w:rPr>
          <w:rFonts w:hint="eastAsia"/>
          <w:rtl/>
        </w:rPr>
        <w:t>חמי</w:t>
      </w:r>
      <w:r>
        <w:rPr>
          <w:rtl/>
        </w:rPr>
        <w:t xml:space="preserve"> דורון (שינוי):</w:t>
      </w:r>
      <w:bookmarkEnd w:id="591"/>
    </w:p>
    <w:p w14:paraId="28B38CBA" w14:textId="77777777" w:rsidR="00000000" w:rsidRDefault="00581103">
      <w:pPr>
        <w:pStyle w:val="a0"/>
        <w:rPr>
          <w:rFonts w:hint="cs"/>
          <w:rtl/>
        </w:rPr>
      </w:pPr>
    </w:p>
    <w:p w14:paraId="0B2A744B" w14:textId="77777777" w:rsidR="00000000" w:rsidRDefault="00581103">
      <w:pPr>
        <w:pStyle w:val="a0"/>
        <w:rPr>
          <w:rFonts w:hint="cs"/>
          <w:rtl/>
        </w:rPr>
      </w:pPr>
      <w:r>
        <w:rPr>
          <w:rFonts w:hint="cs"/>
          <w:rtl/>
        </w:rPr>
        <w:t>אדוני היושב-ראש, חברי חברי הכנסת, בשבוע שעבר פסק בית-המשפט העליון, בשבתו כבג"ץ, כי הבחירות לכנסת השבע-עשרה תתקיימנה בנובמבר 2006, לכל המאוחר</w:t>
      </w:r>
      <w:r>
        <w:rPr>
          <w:rFonts w:hint="cs"/>
          <w:rtl/>
        </w:rPr>
        <w:t xml:space="preserve">. </w:t>
      </w:r>
    </w:p>
    <w:p w14:paraId="76BC27FA" w14:textId="77777777" w:rsidR="00000000" w:rsidRDefault="00581103">
      <w:pPr>
        <w:pStyle w:val="a0"/>
        <w:rPr>
          <w:rFonts w:hint="cs"/>
          <w:rtl/>
        </w:rPr>
      </w:pPr>
    </w:p>
    <w:p w14:paraId="2B568DA5" w14:textId="77777777" w:rsidR="00000000" w:rsidRDefault="00581103">
      <w:pPr>
        <w:pStyle w:val="a0"/>
        <w:rPr>
          <w:rFonts w:hint="cs"/>
          <w:rtl/>
        </w:rPr>
      </w:pPr>
      <w:r>
        <w:rPr>
          <w:rFonts w:hint="cs"/>
          <w:rtl/>
        </w:rPr>
        <w:t xml:space="preserve">מאז קבלת החלטת הבג"ץ, אנחנו עדים למגעים מואצים של ראש הממשלה להקמת ממשלת אחדות. </w:t>
      </w:r>
    </w:p>
    <w:p w14:paraId="3284B51B" w14:textId="77777777" w:rsidR="00000000" w:rsidRDefault="00581103">
      <w:pPr>
        <w:pStyle w:val="a0"/>
        <w:rPr>
          <w:rFonts w:hint="cs"/>
          <w:rtl/>
        </w:rPr>
      </w:pPr>
    </w:p>
    <w:p w14:paraId="28248F32" w14:textId="77777777" w:rsidR="00000000" w:rsidRDefault="00581103">
      <w:pPr>
        <w:pStyle w:val="a0"/>
        <w:rPr>
          <w:rFonts w:hint="cs"/>
          <w:rtl/>
        </w:rPr>
      </w:pPr>
      <w:r>
        <w:rPr>
          <w:rFonts w:hint="cs"/>
          <w:rtl/>
        </w:rPr>
        <w:t>ש"ס - לאחר שנה וחצי של ייבוש תקציבי, קופצת על ההזדמנות הראשונה לחלוב את פרת השלטון. כל המופעים שראינו בשנה וחצי האחרונה נגד ההתנתקות, נגד מהלכים כלכליים של הממשלה, הלכו ו</w:t>
      </w:r>
      <w:r>
        <w:rPr>
          <w:rFonts w:hint="cs"/>
          <w:rtl/>
        </w:rPr>
        <w:t>פרחו, כולם נגוזו נוכח הפנטזיה לחזור לכיסאות הממשלה.</w:t>
      </w:r>
    </w:p>
    <w:p w14:paraId="1D964875" w14:textId="77777777" w:rsidR="00000000" w:rsidRDefault="00581103">
      <w:pPr>
        <w:pStyle w:val="a0"/>
        <w:rPr>
          <w:rFonts w:hint="cs"/>
          <w:rtl/>
        </w:rPr>
      </w:pPr>
    </w:p>
    <w:p w14:paraId="29667B6F" w14:textId="77777777" w:rsidR="00000000" w:rsidRDefault="00581103">
      <w:pPr>
        <w:pStyle w:val="a0"/>
        <w:rPr>
          <w:rFonts w:hint="cs"/>
          <w:rtl/>
        </w:rPr>
      </w:pPr>
      <w:r>
        <w:rPr>
          <w:rFonts w:hint="cs"/>
          <w:rtl/>
        </w:rPr>
        <w:t>חבל שראש הממשלה מוכן היום בצעדיו לחדש את הברית ההרסנית - אדוני היושב-ראש, יש פה קבוצה של חברי כנסת שקצת - - -</w:t>
      </w:r>
    </w:p>
    <w:p w14:paraId="5B9A1D60" w14:textId="77777777" w:rsidR="00000000" w:rsidRDefault="00581103">
      <w:pPr>
        <w:pStyle w:val="af1"/>
        <w:rPr>
          <w:rtl/>
        </w:rPr>
      </w:pPr>
      <w:r>
        <w:rPr>
          <w:rtl/>
        </w:rPr>
        <w:br/>
        <w:t>היו"ר נסים דהן:</w:t>
      </w:r>
    </w:p>
    <w:p w14:paraId="4265D3BA" w14:textId="77777777" w:rsidR="00000000" w:rsidRDefault="00581103">
      <w:pPr>
        <w:pStyle w:val="a0"/>
        <w:rPr>
          <w:rtl/>
        </w:rPr>
      </w:pPr>
    </w:p>
    <w:p w14:paraId="577856F8" w14:textId="77777777" w:rsidR="00000000" w:rsidRDefault="00581103">
      <w:pPr>
        <w:pStyle w:val="a0"/>
        <w:rPr>
          <w:rFonts w:hint="cs"/>
          <w:rtl/>
        </w:rPr>
      </w:pPr>
      <w:r>
        <w:rPr>
          <w:rFonts w:hint="cs"/>
          <w:rtl/>
        </w:rPr>
        <w:t xml:space="preserve">אחד מהם הוא חבר שלך. </w:t>
      </w:r>
    </w:p>
    <w:p w14:paraId="3EAD3E1D" w14:textId="77777777" w:rsidR="00000000" w:rsidRDefault="00581103">
      <w:pPr>
        <w:pStyle w:val="-"/>
        <w:rPr>
          <w:rtl/>
        </w:rPr>
      </w:pPr>
      <w:r>
        <w:rPr>
          <w:rtl/>
        </w:rPr>
        <w:br/>
      </w:r>
      <w:bookmarkStart w:id="592" w:name="FS000001053T14_07_2004_18_56_50C"/>
      <w:bookmarkEnd w:id="592"/>
      <w:r>
        <w:rPr>
          <w:rtl/>
        </w:rPr>
        <w:t>חמי דורון (שינוי):</w:t>
      </w:r>
    </w:p>
    <w:p w14:paraId="1734A618" w14:textId="77777777" w:rsidR="00000000" w:rsidRDefault="00581103">
      <w:pPr>
        <w:pStyle w:val="a0"/>
        <w:rPr>
          <w:rtl/>
        </w:rPr>
      </w:pPr>
    </w:p>
    <w:p w14:paraId="59D4AC1A" w14:textId="77777777" w:rsidR="00000000" w:rsidRDefault="00581103">
      <w:pPr>
        <w:pStyle w:val="a0"/>
        <w:rPr>
          <w:rFonts w:hint="cs"/>
          <w:rtl/>
        </w:rPr>
      </w:pPr>
      <w:r>
        <w:rPr>
          <w:rFonts w:hint="cs"/>
          <w:rtl/>
        </w:rPr>
        <w:t xml:space="preserve">נכון, לצערי הרב. </w:t>
      </w:r>
    </w:p>
    <w:p w14:paraId="4EDB42ED" w14:textId="77777777" w:rsidR="00000000" w:rsidRDefault="00581103">
      <w:pPr>
        <w:pStyle w:val="af1"/>
        <w:rPr>
          <w:rtl/>
        </w:rPr>
      </w:pPr>
      <w:r>
        <w:rPr>
          <w:rtl/>
        </w:rPr>
        <w:br/>
        <w:t>היו"ר נסים דה</w:t>
      </w:r>
      <w:r>
        <w:rPr>
          <w:rtl/>
        </w:rPr>
        <w:t>ן:</w:t>
      </w:r>
    </w:p>
    <w:p w14:paraId="4CA36400" w14:textId="77777777" w:rsidR="00000000" w:rsidRDefault="00581103">
      <w:pPr>
        <w:pStyle w:val="a0"/>
        <w:rPr>
          <w:rtl/>
        </w:rPr>
      </w:pPr>
    </w:p>
    <w:p w14:paraId="33402F0A" w14:textId="77777777" w:rsidR="00000000" w:rsidRDefault="00581103">
      <w:pPr>
        <w:pStyle w:val="a0"/>
        <w:rPr>
          <w:rFonts w:hint="cs"/>
          <w:rtl/>
        </w:rPr>
      </w:pPr>
      <w:r>
        <w:rPr>
          <w:rFonts w:hint="cs"/>
          <w:rtl/>
        </w:rPr>
        <w:t xml:space="preserve">ברגע זה נתפזרה ההפגנה, אתה יכול להמשיך. </w:t>
      </w:r>
    </w:p>
    <w:p w14:paraId="405960B5" w14:textId="77777777" w:rsidR="00000000" w:rsidRDefault="00581103">
      <w:pPr>
        <w:pStyle w:val="-"/>
        <w:rPr>
          <w:rtl/>
        </w:rPr>
      </w:pPr>
      <w:r>
        <w:rPr>
          <w:rtl/>
        </w:rPr>
        <w:br/>
      </w:r>
      <w:bookmarkStart w:id="593" w:name="FS000001053T14_07_2004_18_57_30C"/>
      <w:bookmarkEnd w:id="593"/>
      <w:r>
        <w:rPr>
          <w:rtl/>
        </w:rPr>
        <w:t>חמי דורון (שינוי):</w:t>
      </w:r>
    </w:p>
    <w:p w14:paraId="3FDFE3EF" w14:textId="77777777" w:rsidR="00000000" w:rsidRDefault="00581103">
      <w:pPr>
        <w:pStyle w:val="a0"/>
        <w:rPr>
          <w:rFonts w:hint="cs"/>
          <w:rtl/>
        </w:rPr>
      </w:pPr>
    </w:p>
    <w:p w14:paraId="0B381C0C" w14:textId="77777777" w:rsidR="00000000" w:rsidRDefault="00581103">
      <w:pPr>
        <w:pStyle w:val="a0"/>
        <w:rPr>
          <w:rFonts w:hint="cs"/>
          <w:rtl/>
        </w:rPr>
      </w:pPr>
      <w:r>
        <w:rPr>
          <w:rFonts w:hint="cs"/>
          <w:rtl/>
        </w:rPr>
        <w:t>אני מודה לך.  לצערי הרב - - -</w:t>
      </w:r>
    </w:p>
    <w:p w14:paraId="0298B222" w14:textId="77777777" w:rsidR="00000000" w:rsidRDefault="00581103">
      <w:pPr>
        <w:pStyle w:val="af1"/>
        <w:rPr>
          <w:rFonts w:hint="cs"/>
          <w:rtl/>
        </w:rPr>
      </w:pPr>
      <w:r>
        <w:rPr>
          <w:rtl/>
        </w:rPr>
        <w:br/>
      </w:r>
    </w:p>
    <w:p w14:paraId="36F6778D" w14:textId="77777777" w:rsidR="00000000" w:rsidRDefault="00581103">
      <w:pPr>
        <w:pStyle w:val="af1"/>
        <w:rPr>
          <w:rFonts w:hint="cs"/>
          <w:rtl/>
        </w:rPr>
      </w:pPr>
    </w:p>
    <w:p w14:paraId="285534B8" w14:textId="77777777" w:rsidR="00000000" w:rsidRDefault="00581103">
      <w:pPr>
        <w:pStyle w:val="af1"/>
        <w:rPr>
          <w:rFonts w:hint="cs"/>
          <w:rtl/>
        </w:rPr>
      </w:pPr>
      <w:r>
        <w:rPr>
          <w:rtl/>
        </w:rPr>
        <w:t>היו"ר נסים דהן:</w:t>
      </w:r>
    </w:p>
    <w:p w14:paraId="67D42ED0" w14:textId="77777777" w:rsidR="00000000" w:rsidRDefault="00581103">
      <w:pPr>
        <w:pStyle w:val="a0"/>
        <w:rPr>
          <w:rFonts w:hint="cs"/>
          <w:rtl/>
        </w:rPr>
      </w:pPr>
    </w:p>
    <w:p w14:paraId="5214D5B3" w14:textId="77777777" w:rsidR="00000000" w:rsidRDefault="00581103">
      <w:pPr>
        <w:pStyle w:val="a0"/>
        <w:rPr>
          <w:rFonts w:hint="cs"/>
          <w:rtl/>
        </w:rPr>
      </w:pPr>
      <w:r>
        <w:rPr>
          <w:rFonts w:hint="cs"/>
          <w:rtl/>
        </w:rPr>
        <w:t xml:space="preserve">ברשותך, נתחיל מהתחלה. </w:t>
      </w:r>
    </w:p>
    <w:p w14:paraId="045722B3" w14:textId="77777777" w:rsidR="00000000" w:rsidRDefault="00581103">
      <w:pPr>
        <w:pStyle w:val="-"/>
        <w:rPr>
          <w:rtl/>
        </w:rPr>
      </w:pPr>
      <w:r>
        <w:rPr>
          <w:rtl/>
        </w:rPr>
        <w:br/>
      </w:r>
      <w:bookmarkStart w:id="594" w:name="FS000001053T14_07_2004_18_57_59C"/>
      <w:bookmarkEnd w:id="594"/>
      <w:r>
        <w:rPr>
          <w:rtl/>
        </w:rPr>
        <w:t>חמי דורון (שינוי):</w:t>
      </w:r>
    </w:p>
    <w:p w14:paraId="1DDAEB5F" w14:textId="77777777" w:rsidR="00000000" w:rsidRDefault="00581103">
      <w:pPr>
        <w:pStyle w:val="a0"/>
        <w:rPr>
          <w:rtl/>
        </w:rPr>
      </w:pPr>
    </w:p>
    <w:p w14:paraId="728453C8" w14:textId="77777777" w:rsidR="00000000" w:rsidRDefault="00581103">
      <w:pPr>
        <w:pStyle w:val="a0"/>
        <w:rPr>
          <w:rFonts w:hint="cs"/>
          <w:rtl/>
        </w:rPr>
      </w:pPr>
      <w:r>
        <w:rPr>
          <w:rFonts w:hint="cs"/>
          <w:rtl/>
        </w:rPr>
        <w:t>לא, אין צורך להתחיל מההתחלה, אדוני. אני מודה לך. אני אסיים בהקדם.</w:t>
      </w:r>
    </w:p>
    <w:p w14:paraId="598F094E" w14:textId="77777777" w:rsidR="00000000" w:rsidRDefault="00581103">
      <w:pPr>
        <w:pStyle w:val="a0"/>
        <w:rPr>
          <w:rFonts w:hint="cs"/>
          <w:rtl/>
        </w:rPr>
      </w:pPr>
    </w:p>
    <w:p w14:paraId="5F64D3AB" w14:textId="77777777" w:rsidR="00000000" w:rsidRDefault="00581103">
      <w:pPr>
        <w:pStyle w:val="a0"/>
        <w:rPr>
          <w:rFonts w:hint="cs"/>
          <w:rtl/>
        </w:rPr>
      </w:pPr>
      <w:r>
        <w:rPr>
          <w:rFonts w:hint="cs"/>
          <w:rtl/>
        </w:rPr>
        <w:t>לצערי הרב, ראש הממשלה מגלה סי</w:t>
      </w:r>
      <w:r>
        <w:rPr>
          <w:rFonts w:hint="cs"/>
          <w:rtl/>
        </w:rPr>
        <w:t xml:space="preserve">מנים לחידוש ברית הרסנית שנכרתה מימים ימימה בין ראשי ממשלה חילונים לבין המפלגות החרדיות, וחבל שכיום נראה כאילו ראש הממשלה מצעיד את ההישגים שהיו - הישגים של הרוב החילוני השפוי - לאחור. </w:t>
      </w:r>
    </w:p>
    <w:p w14:paraId="3A193B43" w14:textId="77777777" w:rsidR="00000000" w:rsidRDefault="00581103">
      <w:pPr>
        <w:pStyle w:val="a0"/>
        <w:rPr>
          <w:rFonts w:hint="cs"/>
          <w:rtl/>
        </w:rPr>
      </w:pPr>
    </w:p>
    <w:p w14:paraId="750341A5" w14:textId="77777777" w:rsidR="00000000" w:rsidRDefault="00581103">
      <w:pPr>
        <w:pStyle w:val="a0"/>
        <w:rPr>
          <w:rFonts w:hint="cs"/>
          <w:rtl/>
        </w:rPr>
      </w:pPr>
      <w:r>
        <w:rPr>
          <w:rFonts w:hint="cs"/>
          <w:rtl/>
        </w:rPr>
        <w:t xml:space="preserve">אני קורא לראשי מפלגת העבודה לגלות אחריות ולמנוע את חידוש השלטון החרדי, </w:t>
      </w:r>
      <w:r>
        <w:rPr>
          <w:rFonts w:hint="cs"/>
          <w:rtl/>
        </w:rPr>
        <w:t xml:space="preserve">וחבל שוויכוחים קטנוניים פנימיים יסכלו את התוכנית להקמת הממשלה החילונית ההיסטורית, אשר לראשונה תוכל לדאוג לאינטרסים של הרוב ולא של המעט. </w:t>
      </w:r>
    </w:p>
    <w:p w14:paraId="18FA3BA6" w14:textId="77777777" w:rsidR="00000000" w:rsidRDefault="00581103">
      <w:pPr>
        <w:pStyle w:val="a0"/>
        <w:rPr>
          <w:rFonts w:hint="cs"/>
          <w:rtl/>
        </w:rPr>
      </w:pPr>
    </w:p>
    <w:p w14:paraId="52CF0793" w14:textId="77777777" w:rsidR="00000000" w:rsidRDefault="00581103">
      <w:pPr>
        <w:pStyle w:val="a0"/>
        <w:rPr>
          <w:rFonts w:hint="cs"/>
          <w:rtl/>
        </w:rPr>
      </w:pPr>
      <w:r>
        <w:rPr>
          <w:rFonts w:hint="cs"/>
          <w:rtl/>
        </w:rPr>
        <w:t>היום, אדוני היושב-ראש, התפרסם סקר בעיתון "מעריב", ועל-פיו כ-54% מתושבי מדינת ישראל רוצים ממשלה חילונית, ממשלה אשר תהיה</w:t>
      </w:r>
      <w:r>
        <w:rPr>
          <w:rFonts w:hint="cs"/>
          <w:rtl/>
        </w:rPr>
        <w:t xml:space="preserve"> מורכבת מהליכוד, שינוי והעבודה. זאת לעומת ממשלה שבה יהיו חברים הליכוד, העבודה ומפלגות חרדיות - כ-27% בלבד.</w:t>
      </w:r>
    </w:p>
    <w:p w14:paraId="6B627C0D" w14:textId="77777777" w:rsidR="00000000" w:rsidRDefault="00581103">
      <w:pPr>
        <w:pStyle w:val="a0"/>
        <w:rPr>
          <w:rFonts w:hint="cs"/>
          <w:rtl/>
        </w:rPr>
      </w:pPr>
    </w:p>
    <w:p w14:paraId="3C3DDCE8" w14:textId="77777777" w:rsidR="00000000" w:rsidRDefault="00581103">
      <w:pPr>
        <w:pStyle w:val="a0"/>
        <w:rPr>
          <w:rFonts w:hint="cs"/>
          <w:rtl/>
        </w:rPr>
      </w:pPr>
      <w:r>
        <w:rPr>
          <w:rFonts w:hint="cs"/>
          <w:rtl/>
        </w:rPr>
        <w:t xml:space="preserve">לאנשי הליכוד אני אומר - גם על-פי סקר זה: הרוב של מצביעי הליכוד, גם הוא מעדיף ממשלה שבה יהיו חברים הליכוד, העבודה ושינוי. </w:t>
      </w:r>
    </w:p>
    <w:p w14:paraId="2C50968F" w14:textId="77777777" w:rsidR="00000000" w:rsidRDefault="00581103">
      <w:pPr>
        <w:pStyle w:val="a0"/>
        <w:rPr>
          <w:rFonts w:hint="cs"/>
          <w:rtl/>
        </w:rPr>
      </w:pPr>
    </w:p>
    <w:p w14:paraId="2AACC378" w14:textId="77777777" w:rsidR="00000000" w:rsidRDefault="00581103">
      <w:pPr>
        <w:pStyle w:val="a0"/>
        <w:rPr>
          <w:rFonts w:hint="cs"/>
          <w:rtl/>
        </w:rPr>
      </w:pPr>
      <w:r>
        <w:rPr>
          <w:rFonts w:hint="cs"/>
          <w:rtl/>
        </w:rPr>
        <w:t xml:space="preserve">לכן אני קורא לראש הממשלה </w:t>
      </w:r>
      <w:r>
        <w:rPr>
          <w:rFonts w:hint="cs"/>
          <w:rtl/>
        </w:rPr>
        <w:t xml:space="preserve">שלא להטות את אוזנו לשועלים קטנים המחבלים בכרמים, אשר נמצאים היום אצלו, ולפעול בנחישות להקמת ממשלה חילונית אזרחית, אשר תוכל להצעיד את מדינת ישראל קדימה. </w:t>
      </w:r>
    </w:p>
    <w:p w14:paraId="40D38C10" w14:textId="77777777" w:rsidR="00000000" w:rsidRDefault="00581103">
      <w:pPr>
        <w:pStyle w:val="a0"/>
        <w:rPr>
          <w:rFonts w:hint="cs"/>
          <w:rtl/>
        </w:rPr>
      </w:pPr>
    </w:p>
    <w:p w14:paraId="0EB127DE" w14:textId="77777777" w:rsidR="00000000" w:rsidRDefault="00581103">
      <w:pPr>
        <w:pStyle w:val="a0"/>
        <w:rPr>
          <w:rFonts w:hint="cs"/>
          <w:rtl/>
        </w:rPr>
      </w:pPr>
      <w:r>
        <w:rPr>
          <w:rFonts w:hint="cs"/>
          <w:rtl/>
        </w:rPr>
        <w:t xml:space="preserve">שמעתי קודם מחבר הכנסת פינס את נטיית לבו אולי, בדברו אל סגן ראש הממשלה, אל השר לפיד, כאילו אנו מוטרדים </w:t>
      </w:r>
      <w:r>
        <w:rPr>
          <w:rFonts w:hint="cs"/>
          <w:rtl/>
        </w:rPr>
        <w:t>או מודאגים מכך ששינוי תחזור לאופוזיציה. חבר הכנסת פינס שוכח, שתנועת שינוי היתה באופוזיציה בכל הקדנציה של הכנסת האחרונה, עשתה עבודה טובה, נכונה. אנחנו איננו פוחדים מלשרת את הציבור באופוזיציה, והוכחנו את זה בכנסת הקודמת. אם יהיה צורך, נוכיח את זה גם במהלך הכ</w:t>
      </w:r>
      <w:r>
        <w:rPr>
          <w:rFonts w:hint="cs"/>
          <w:rtl/>
        </w:rPr>
        <w:t>נסת הזאת. תודה רבה, אדוני.</w:t>
      </w:r>
    </w:p>
    <w:p w14:paraId="3D533243" w14:textId="77777777" w:rsidR="00000000" w:rsidRDefault="00581103">
      <w:pPr>
        <w:pStyle w:val="af1"/>
        <w:rPr>
          <w:rtl/>
        </w:rPr>
      </w:pPr>
      <w:r>
        <w:rPr>
          <w:rtl/>
        </w:rPr>
        <w:br/>
        <w:t>היו"ר נסים דהן:</w:t>
      </w:r>
    </w:p>
    <w:p w14:paraId="3BBBFA2C" w14:textId="77777777" w:rsidR="00000000" w:rsidRDefault="00581103">
      <w:pPr>
        <w:pStyle w:val="a0"/>
        <w:rPr>
          <w:rtl/>
        </w:rPr>
      </w:pPr>
    </w:p>
    <w:p w14:paraId="35794EEA" w14:textId="77777777" w:rsidR="00000000" w:rsidRDefault="00581103">
      <w:pPr>
        <w:pStyle w:val="a0"/>
        <w:rPr>
          <w:rFonts w:hint="cs"/>
          <w:rtl/>
        </w:rPr>
      </w:pPr>
      <w:r>
        <w:rPr>
          <w:rFonts w:hint="cs"/>
          <w:rtl/>
        </w:rPr>
        <w:t xml:space="preserve">תודה רבה. חבר הכנסת אחמד טיבי, ואחריו - חבר הכנסת עבד-אלמאלכ דהאמשה. אחריו - חבר הכנסת ג'מאל זחאלקה. חבר הכנסת אחמד טיבי, בבקשה, שלוש דקות לרשותך, אדוני, ועוד 20 שניות של הדובר הקודם. </w:t>
      </w:r>
    </w:p>
    <w:p w14:paraId="09D53430" w14:textId="77777777" w:rsidR="00000000" w:rsidRDefault="00581103">
      <w:pPr>
        <w:pStyle w:val="a0"/>
        <w:rPr>
          <w:rFonts w:hint="cs"/>
          <w:rtl/>
        </w:rPr>
      </w:pPr>
    </w:p>
    <w:p w14:paraId="533FCC5C" w14:textId="77777777" w:rsidR="00000000" w:rsidRDefault="00581103">
      <w:pPr>
        <w:pStyle w:val="a"/>
        <w:rPr>
          <w:rtl/>
        </w:rPr>
      </w:pPr>
      <w:bookmarkStart w:id="595" w:name="FS000000560T14_07_2004_19_05_30"/>
      <w:bookmarkStart w:id="596" w:name="_Toc81561498"/>
      <w:bookmarkEnd w:id="595"/>
      <w:r>
        <w:rPr>
          <w:rtl/>
        </w:rPr>
        <w:t>אחמד טיבי (חד"ש-תע"ל):</w:t>
      </w:r>
      <w:bookmarkEnd w:id="596"/>
    </w:p>
    <w:p w14:paraId="518FC4BB" w14:textId="77777777" w:rsidR="00000000" w:rsidRDefault="00581103">
      <w:pPr>
        <w:pStyle w:val="a0"/>
        <w:rPr>
          <w:rtl/>
        </w:rPr>
      </w:pPr>
    </w:p>
    <w:p w14:paraId="137B1593" w14:textId="77777777" w:rsidR="00000000" w:rsidRDefault="00581103">
      <w:pPr>
        <w:pStyle w:val="a0"/>
        <w:rPr>
          <w:rFonts w:hint="cs"/>
          <w:rtl/>
        </w:rPr>
      </w:pPr>
      <w:r>
        <w:rPr>
          <w:rFonts w:hint="cs"/>
          <w:rtl/>
        </w:rPr>
        <w:t>ת</w:t>
      </w:r>
      <w:r>
        <w:rPr>
          <w:rFonts w:hint="cs"/>
          <w:rtl/>
        </w:rPr>
        <w:t xml:space="preserve">ודה רבה, אדוני. </w:t>
      </w:r>
    </w:p>
    <w:p w14:paraId="73F7617F" w14:textId="77777777" w:rsidR="00000000" w:rsidRDefault="00581103">
      <w:pPr>
        <w:pStyle w:val="a0"/>
        <w:rPr>
          <w:rFonts w:hint="cs"/>
          <w:rtl/>
        </w:rPr>
      </w:pPr>
    </w:p>
    <w:p w14:paraId="74642EB5" w14:textId="77777777" w:rsidR="00000000" w:rsidRDefault="00581103">
      <w:pPr>
        <w:pStyle w:val="a0"/>
        <w:rPr>
          <w:rFonts w:hint="cs"/>
          <w:rtl/>
        </w:rPr>
      </w:pPr>
      <w:r>
        <w:rPr>
          <w:rFonts w:hint="cs"/>
          <w:rtl/>
        </w:rPr>
        <w:t>לא במקרה, אדוני היושב-ראש, כאשר השופטת דורנר החליטה מה שהחליטה, יזמנו בסיעת חד"ש-תע"ל את הפנייה לבג"ץ, שהצטרפו אליה מפלגות אחרות לאחר מכן. חשבנו שאין מקום לתת שום יום חסד להמשך שלטונה של הממשלה הזאת, שהיא ממשלה כושלת בכל התחומים - החברתי,</w:t>
      </w:r>
      <w:r>
        <w:rPr>
          <w:rFonts w:hint="cs"/>
          <w:rtl/>
        </w:rPr>
        <w:t xml:space="preserve"> הכלכלי, הפוליטי, המדיני, הביטחוני. כלום, אין הישגים. רק רצפטים של כישלון אחד אחרי השני. </w:t>
      </w:r>
    </w:p>
    <w:p w14:paraId="4260D369" w14:textId="77777777" w:rsidR="00000000" w:rsidRDefault="00581103">
      <w:pPr>
        <w:pStyle w:val="a0"/>
        <w:rPr>
          <w:rFonts w:hint="cs"/>
          <w:rtl/>
        </w:rPr>
      </w:pPr>
    </w:p>
    <w:p w14:paraId="179B2E27" w14:textId="77777777" w:rsidR="00000000" w:rsidRDefault="00581103">
      <w:pPr>
        <w:pStyle w:val="a0"/>
        <w:rPr>
          <w:rFonts w:hint="cs"/>
          <w:rtl/>
        </w:rPr>
      </w:pPr>
      <w:r>
        <w:rPr>
          <w:rFonts w:hint="cs"/>
          <w:rtl/>
        </w:rPr>
        <w:t>ולכן, טוב שהתקבלה ההחלטה על נובמבר 2006. אני סבור שהבחירות יהיו עוד הרבה קודם, לאו דווקא בנובמבר 2006, אלא אולי בעוד שנה בערך מהיום. אבל בהנחה הזאת שצריך לקצר את ימי</w:t>
      </w:r>
      <w:r>
        <w:rPr>
          <w:rFonts w:hint="cs"/>
          <w:rtl/>
        </w:rPr>
        <w:t xml:space="preserve"> הממשלה הזאת  - וגם מפלגת העבודה לאחר מכן הצטרפה לבג"ץ - מה ההיגיון שבהצטרפות לבג"ץ, הצעת הצעות אי-אמון, אבל אחר כך הצטרפות לממשלה רחבה? יש כאן בעיה. יש כאן בעיה לוגית שהפתרון הוא רק אצל מפלגת העבודה - הניסיון להסביר - אבל אין הסבר הגיוני שיכול להיות הסבר </w:t>
      </w:r>
      <w:r>
        <w:rPr>
          <w:rFonts w:hint="cs"/>
          <w:rtl/>
        </w:rPr>
        <w:t>שקול ומשכנע, אדוני היושב-ראש.</w:t>
      </w:r>
    </w:p>
    <w:p w14:paraId="37463AD3" w14:textId="77777777" w:rsidR="00000000" w:rsidRDefault="00581103">
      <w:pPr>
        <w:pStyle w:val="a0"/>
        <w:rPr>
          <w:rFonts w:hint="cs"/>
          <w:rtl/>
        </w:rPr>
      </w:pPr>
    </w:p>
    <w:p w14:paraId="1C4B9462" w14:textId="77777777" w:rsidR="00000000" w:rsidRDefault="00581103">
      <w:pPr>
        <w:pStyle w:val="a0"/>
        <w:rPr>
          <w:rFonts w:hint="cs"/>
          <w:rtl/>
        </w:rPr>
      </w:pPr>
      <w:r>
        <w:rPr>
          <w:rFonts w:hint="cs"/>
          <w:rtl/>
        </w:rPr>
        <w:t>מה שעושה היום ראש הממשלה אריאל שרון - הוא מוכיח שהוא השחקן היחיד במגרש הפוליטי. הוא מרחיק את שינוי קצת, מקרב את יהדות התורה וש"ס, מקרב מאוד את  מפלגת העבודה ושמעון פרס, מעלה את הדופק אצל השר לפיד וחברי סיעתו - עד כדי עילפון א</w:t>
      </w:r>
      <w:r>
        <w:rPr>
          <w:rFonts w:hint="cs"/>
          <w:rtl/>
        </w:rPr>
        <w:t>צל חלק מהם. מצב הבריאות בשינוי הולך ונהיה מדאיג, חבר הכנסת שלגי - -</w:t>
      </w:r>
    </w:p>
    <w:p w14:paraId="1A884460" w14:textId="77777777" w:rsidR="00000000" w:rsidRDefault="00581103">
      <w:pPr>
        <w:pStyle w:val="af0"/>
        <w:rPr>
          <w:rtl/>
        </w:rPr>
      </w:pPr>
      <w:r>
        <w:rPr>
          <w:rtl/>
        </w:rPr>
        <w:br/>
        <w:t>יעקב אדרי (הליכוד):</w:t>
      </w:r>
    </w:p>
    <w:p w14:paraId="78B3E95E" w14:textId="77777777" w:rsidR="00000000" w:rsidRDefault="00581103">
      <w:pPr>
        <w:pStyle w:val="a0"/>
        <w:rPr>
          <w:rtl/>
        </w:rPr>
      </w:pPr>
    </w:p>
    <w:p w14:paraId="290CBAD4" w14:textId="77777777" w:rsidR="00000000" w:rsidRDefault="00581103">
      <w:pPr>
        <w:pStyle w:val="a0"/>
        <w:rPr>
          <w:rFonts w:hint="cs"/>
          <w:rtl/>
        </w:rPr>
      </w:pPr>
      <w:r>
        <w:rPr>
          <w:rFonts w:hint="cs"/>
          <w:rtl/>
        </w:rPr>
        <w:t>- - -</w:t>
      </w:r>
    </w:p>
    <w:p w14:paraId="68681E45" w14:textId="77777777" w:rsidR="00000000" w:rsidRDefault="00581103">
      <w:pPr>
        <w:pStyle w:val="-"/>
        <w:rPr>
          <w:rtl/>
        </w:rPr>
      </w:pPr>
      <w:r>
        <w:rPr>
          <w:rtl/>
        </w:rPr>
        <w:br/>
      </w:r>
      <w:bookmarkStart w:id="597" w:name="FS000000560T14_07_2004_19_12_23C"/>
      <w:bookmarkEnd w:id="597"/>
      <w:r>
        <w:rPr>
          <w:rtl/>
        </w:rPr>
        <w:t>אחמד טיבי (חד"ש-תע"ל):</w:t>
      </w:r>
    </w:p>
    <w:p w14:paraId="7D5E334D" w14:textId="77777777" w:rsidR="00000000" w:rsidRDefault="00581103">
      <w:pPr>
        <w:pStyle w:val="a0"/>
        <w:rPr>
          <w:rtl/>
        </w:rPr>
      </w:pPr>
    </w:p>
    <w:p w14:paraId="21E302F1" w14:textId="77777777" w:rsidR="00000000" w:rsidRDefault="00581103">
      <w:pPr>
        <w:pStyle w:val="a0"/>
        <w:rPr>
          <w:rFonts w:hint="cs"/>
          <w:rtl/>
        </w:rPr>
      </w:pPr>
      <w:r>
        <w:rPr>
          <w:rFonts w:hint="cs"/>
          <w:rtl/>
        </w:rPr>
        <w:t xml:space="preserve">- -  אני מרגיש, אני שומע את הפלפיטציות בשורות שלכם - אני קרוב, אני יושב שם - יש פלפיטציות שנשמעות - - </w:t>
      </w:r>
    </w:p>
    <w:p w14:paraId="1CF495AB" w14:textId="77777777" w:rsidR="00000000" w:rsidRDefault="00581103">
      <w:pPr>
        <w:pStyle w:val="af0"/>
        <w:rPr>
          <w:rtl/>
        </w:rPr>
      </w:pPr>
      <w:r>
        <w:rPr>
          <w:rtl/>
        </w:rPr>
        <w:br/>
        <w:t>אילן שלגי (שינוי):</w:t>
      </w:r>
    </w:p>
    <w:p w14:paraId="6E1E8AD9" w14:textId="77777777" w:rsidR="00000000" w:rsidRDefault="00581103">
      <w:pPr>
        <w:pStyle w:val="a0"/>
        <w:rPr>
          <w:rtl/>
        </w:rPr>
      </w:pPr>
    </w:p>
    <w:p w14:paraId="24C19CD9" w14:textId="77777777" w:rsidR="00000000" w:rsidRDefault="00581103">
      <w:pPr>
        <w:pStyle w:val="a0"/>
        <w:rPr>
          <w:rFonts w:hint="cs"/>
          <w:rtl/>
        </w:rPr>
      </w:pPr>
      <w:r>
        <w:rPr>
          <w:rFonts w:hint="cs"/>
          <w:rtl/>
        </w:rPr>
        <w:t>אבל אין ויב</w:t>
      </w:r>
      <w:r>
        <w:rPr>
          <w:rFonts w:hint="cs"/>
          <w:rtl/>
        </w:rPr>
        <w:t>רציות - - -</w:t>
      </w:r>
    </w:p>
    <w:p w14:paraId="32AAE79B" w14:textId="77777777" w:rsidR="00000000" w:rsidRDefault="00581103">
      <w:pPr>
        <w:pStyle w:val="a0"/>
        <w:rPr>
          <w:rFonts w:hint="cs"/>
          <w:rtl/>
        </w:rPr>
      </w:pPr>
    </w:p>
    <w:p w14:paraId="6183F6AE" w14:textId="77777777" w:rsidR="00000000" w:rsidRDefault="00581103">
      <w:pPr>
        <w:pStyle w:val="-"/>
        <w:rPr>
          <w:rtl/>
        </w:rPr>
      </w:pPr>
      <w:bookmarkStart w:id="598" w:name="FS000000560T14_07_2004_19_15_24C"/>
      <w:bookmarkEnd w:id="598"/>
      <w:r>
        <w:rPr>
          <w:rtl/>
        </w:rPr>
        <w:t>אחמד טיבי (חד"ש-תע"ל):</w:t>
      </w:r>
    </w:p>
    <w:p w14:paraId="1E9B5518" w14:textId="77777777" w:rsidR="00000000" w:rsidRDefault="00581103">
      <w:pPr>
        <w:pStyle w:val="a0"/>
        <w:rPr>
          <w:rtl/>
        </w:rPr>
      </w:pPr>
    </w:p>
    <w:p w14:paraId="481C3211" w14:textId="77777777" w:rsidR="00000000" w:rsidRDefault="00581103">
      <w:pPr>
        <w:pStyle w:val="a0"/>
        <w:rPr>
          <w:rtl/>
        </w:rPr>
      </w:pPr>
      <w:r>
        <w:rPr>
          <w:rFonts w:hint="cs"/>
          <w:rtl/>
        </w:rPr>
        <w:t xml:space="preserve">- -  וזה אקסטרה-סיסטולי, זה גם פעימה מוקדמת, גם דופק לא סדיר, גם הזעות יתר, גם הרגשות בחילה - - - </w:t>
      </w:r>
    </w:p>
    <w:p w14:paraId="7CB9806D" w14:textId="77777777" w:rsidR="00000000" w:rsidRDefault="00581103">
      <w:pPr>
        <w:pStyle w:val="af0"/>
        <w:rPr>
          <w:rtl/>
        </w:rPr>
      </w:pPr>
      <w:r>
        <w:rPr>
          <w:rtl/>
        </w:rPr>
        <w:br/>
        <w:t>יעקב אדרי (הליכוד):</w:t>
      </w:r>
    </w:p>
    <w:p w14:paraId="7380D606" w14:textId="77777777" w:rsidR="00000000" w:rsidRDefault="00581103">
      <w:pPr>
        <w:pStyle w:val="a0"/>
        <w:rPr>
          <w:rtl/>
        </w:rPr>
      </w:pPr>
    </w:p>
    <w:p w14:paraId="309F8AE8" w14:textId="77777777" w:rsidR="00000000" w:rsidRDefault="00581103">
      <w:pPr>
        <w:pStyle w:val="a0"/>
        <w:rPr>
          <w:rFonts w:hint="cs"/>
          <w:rtl/>
        </w:rPr>
      </w:pPr>
      <w:r>
        <w:rPr>
          <w:rFonts w:hint="cs"/>
          <w:rtl/>
        </w:rPr>
        <w:t xml:space="preserve">לחץ דם גבוה. </w:t>
      </w:r>
    </w:p>
    <w:p w14:paraId="73A0C151" w14:textId="77777777" w:rsidR="00000000" w:rsidRDefault="00581103">
      <w:pPr>
        <w:pStyle w:val="-"/>
        <w:rPr>
          <w:rtl/>
        </w:rPr>
      </w:pPr>
      <w:r>
        <w:rPr>
          <w:rtl/>
        </w:rPr>
        <w:br/>
      </w:r>
      <w:bookmarkStart w:id="599" w:name="FS000000560T14_07_2004_19_24_56C"/>
      <w:bookmarkEnd w:id="599"/>
      <w:r>
        <w:rPr>
          <w:rtl/>
        </w:rPr>
        <w:t>אחמד טיבי (חד"ש-תע"ל):</w:t>
      </w:r>
    </w:p>
    <w:p w14:paraId="792534DC" w14:textId="77777777" w:rsidR="00000000" w:rsidRDefault="00581103">
      <w:pPr>
        <w:pStyle w:val="a0"/>
        <w:rPr>
          <w:rtl/>
        </w:rPr>
      </w:pPr>
    </w:p>
    <w:p w14:paraId="2369E69E" w14:textId="77777777" w:rsidR="00000000" w:rsidRDefault="00581103">
      <w:pPr>
        <w:pStyle w:val="a0"/>
        <w:rPr>
          <w:rFonts w:hint="cs"/>
          <w:rtl/>
        </w:rPr>
      </w:pPr>
      <w:r>
        <w:rPr>
          <w:rFonts w:hint="cs"/>
          <w:rtl/>
        </w:rPr>
        <w:t>- - לחץ דם כמעט בשמים, אבל יש להם עוד לעלות כי יש עוד כמה ש</w:t>
      </w:r>
      <w:r>
        <w:rPr>
          <w:rFonts w:hint="cs"/>
          <w:rtl/>
        </w:rPr>
        <w:t xml:space="preserve">בועות, והמצב הזה מדאיג. </w:t>
      </w:r>
    </w:p>
    <w:p w14:paraId="30C0F744" w14:textId="77777777" w:rsidR="00000000" w:rsidRDefault="00581103">
      <w:pPr>
        <w:pStyle w:val="af1"/>
        <w:rPr>
          <w:rtl/>
        </w:rPr>
      </w:pPr>
      <w:r>
        <w:rPr>
          <w:rtl/>
        </w:rPr>
        <w:br/>
        <w:t>היו"ר נסים דהן:</w:t>
      </w:r>
    </w:p>
    <w:p w14:paraId="75DACA8F" w14:textId="77777777" w:rsidR="00000000" w:rsidRDefault="00581103">
      <w:pPr>
        <w:pStyle w:val="a0"/>
        <w:rPr>
          <w:rtl/>
        </w:rPr>
      </w:pPr>
    </w:p>
    <w:p w14:paraId="6599CE80" w14:textId="77777777" w:rsidR="00000000" w:rsidRDefault="00581103">
      <w:pPr>
        <w:pStyle w:val="a0"/>
        <w:rPr>
          <w:rFonts w:hint="cs"/>
          <w:rtl/>
        </w:rPr>
      </w:pPr>
      <w:r>
        <w:rPr>
          <w:rFonts w:hint="cs"/>
          <w:rtl/>
        </w:rPr>
        <w:t xml:space="preserve">יש לכם מזל שהוא רק גינקולוג. </w:t>
      </w:r>
    </w:p>
    <w:p w14:paraId="5893FCC2" w14:textId="77777777" w:rsidR="00000000" w:rsidRDefault="00581103">
      <w:pPr>
        <w:pStyle w:val="-"/>
        <w:rPr>
          <w:rtl/>
        </w:rPr>
      </w:pPr>
      <w:r>
        <w:rPr>
          <w:rtl/>
        </w:rPr>
        <w:br/>
      </w:r>
      <w:bookmarkStart w:id="600" w:name="FS000000560T14_07_2004_19_26_13C"/>
      <w:bookmarkEnd w:id="600"/>
      <w:r>
        <w:rPr>
          <w:rtl/>
        </w:rPr>
        <w:t>אחמד טיבי (חד"ש-תע"ל):</w:t>
      </w:r>
    </w:p>
    <w:p w14:paraId="40548CC5" w14:textId="77777777" w:rsidR="00000000" w:rsidRDefault="00581103">
      <w:pPr>
        <w:pStyle w:val="a0"/>
        <w:rPr>
          <w:rtl/>
        </w:rPr>
      </w:pPr>
    </w:p>
    <w:p w14:paraId="06A949CC" w14:textId="77777777" w:rsidR="00000000" w:rsidRDefault="00581103">
      <w:pPr>
        <w:pStyle w:val="a0"/>
        <w:rPr>
          <w:rFonts w:hint="cs"/>
          <w:rtl/>
        </w:rPr>
      </w:pPr>
      <w:r>
        <w:rPr>
          <w:rFonts w:hint="cs"/>
          <w:rtl/>
        </w:rPr>
        <w:t xml:space="preserve">גם גינקולוג יכול להרגיש בפלפיטציות, בכל מקום אבל. </w:t>
      </w:r>
    </w:p>
    <w:p w14:paraId="2780BDA0" w14:textId="77777777" w:rsidR="00000000" w:rsidRDefault="00581103">
      <w:pPr>
        <w:pStyle w:val="a0"/>
        <w:rPr>
          <w:rFonts w:hint="cs"/>
          <w:rtl/>
        </w:rPr>
      </w:pPr>
    </w:p>
    <w:p w14:paraId="10F7648A" w14:textId="77777777" w:rsidR="00000000" w:rsidRDefault="00581103">
      <w:pPr>
        <w:pStyle w:val="a0"/>
        <w:rPr>
          <w:rFonts w:hint="cs"/>
          <w:rtl/>
        </w:rPr>
      </w:pPr>
      <w:r>
        <w:rPr>
          <w:rFonts w:hint="cs"/>
          <w:rtl/>
        </w:rPr>
        <w:t>ולכן, אדוני היושב-ראש, אני רוצה להצביע על המצב המדאיג בסיעת שינוי, מבחינה בריאותית. אני ער לצורך שלכם להמש</w:t>
      </w:r>
      <w:r>
        <w:rPr>
          <w:rFonts w:hint="cs"/>
          <w:rtl/>
        </w:rPr>
        <w:t xml:space="preserve">יך לשלוט במשרדים, אבל השאלה אם השארתם רישום. למשל, כאשר שר המשפטים - לאחר החלטה בהאג - הוא הראשון לצאת נגד החלטה של בית-משפט, יש בעיה; כאשר שר המשפטים מחזק את החלטת שר הפנים - שהוא שלכם - לגבי חוק האזרחות, שדוח "אמנסטי" רק לפני יומיים אמר שמדובר בכתם שחור </w:t>
      </w:r>
      <w:r>
        <w:rPr>
          <w:rFonts w:hint="cs"/>
          <w:rtl/>
        </w:rPr>
        <w:t xml:space="preserve">בספר החוקים של מדינת ישראל - זה חוק שמפלגת העבודה התנגדה לו, זה חוק שחוצץ בין משפחות, גדר הפרדה בתוך אותה משפחה - יש בעיה. </w:t>
      </w:r>
    </w:p>
    <w:p w14:paraId="7DD8CB8F" w14:textId="77777777" w:rsidR="00000000" w:rsidRDefault="00581103">
      <w:pPr>
        <w:pStyle w:val="a0"/>
        <w:rPr>
          <w:rFonts w:hint="cs"/>
          <w:rtl/>
        </w:rPr>
      </w:pPr>
    </w:p>
    <w:p w14:paraId="01062D75" w14:textId="77777777" w:rsidR="00000000" w:rsidRDefault="00581103">
      <w:pPr>
        <w:pStyle w:val="a0"/>
        <w:rPr>
          <w:rFonts w:hint="cs"/>
          <w:rtl/>
        </w:rPr>
      </w:pPr>
      <w:r>
        <w:rPr>
          <w:rFonts w:hint="cs"/>
          <w:rtl/>
        </w:rPr>
        <w:t>כמה אפשר להיות נאמן לליכוד ולקבל סטירות בסופו של דבר? זה מביך. ולכן, אדוני היושב-ראש, אני מציע להטות אוזן לפלפיטציות המתגברות בשינו</w:t>
      </w:r>
      <w:r>
        <w:rPr>
          <w:rFonts w:hint="cs"/>
          <w:rtl/>
        </w:rPr>
        <w:t>י, כי המצב שם הולך ומחמיר. תודה רבה.</w:t>
      </w:r>
    </w:p>
    <w:p w14:paraId="650A8265" w14:textId="77777777" w:rsidR="00000000" w:rsidRDefault="00581103">
      <w:pPr>
        <w:pStyle w:val="af1"/>
        <w:rPr>
          <w:rtl/>
        </w:rPr>
      </w:pPr>
      <w:r>
        <w:rPr>
          <w:rtl/>
        </w:rPr>
        <w:br/>
        <w:t>היו"ר נסים דהן:</w:t>
      </w:r>
    </w:p>
    <w:p w14:paraId="5F3952EE" w14:textId="77777777" w:rsidR="00000000" w:rsidRDefault="00581103">
      <w:pPr>
        <w:pStyle w:val="a0"/>
        <w:rPr>
          <w:rtl/>
        </w:rPr>
      </w:pPr>
    </w:p>
    <w:p w14:paraId="352F4B87" w14:textId="77777777" w:rsidR="00000000" w:rsidRDefault="00581103">
      <w:pPr>
        <w:pStyle w:val="a0"/>
        <w:rPr>
          <w:rFonts w:hint="cs"/>
          <w:rtl/>
        </w:rPr>
      </w:pPr>
      <w:r>
        <w:rPr>
          <w:rFonts w:hint="cs"/>
          <w:rtl/>
        </w:rPr>
        <w:t xml:space="preserve">תודה רבה. חבר הכנסת עבד-אלמאלכ דהאמשה. שלוש דקות, אדוני. </w:t>
      </w:r>
    </w:p>
    <w:p w14:paraId="7271566D" w14:textId="77777777" w:rsidR="00000000" w:rsidRDefault="00581103">
      <w:pPr>
        <w:pStyle w:val="a0"/>
        <w:rPr>
          <w:rFonts w:hint="cs"/>
          <w:rtl/>
        </w:rPr>
      </w:pPr>
    </w:p>
    <w:p w14:paraId="010D9261" w14:textId="77777777" w:rsidR="00000000" w:rsidRDefault="00581103">
      <w:pPr>
        <w:pStyle w:val="a"/>
        <w:rPr>
          <w:rtl/>
        </w:rPr>
      </w:pPr>
      <w:bookmarkStart w:id="601" w:name="FS000000550T14_07_2004_19_32_39"/>
      <w:bookmarkStart w:id="602" w:name="_Toc81561499"/>
      <w:bookmarkEnd w:id="601"/>
      <w:r>
        <w:rPr>
          <w:rtl/>
        </w:rPr>
        <w:t>עבד-אלמאלכ דהאמשה (רע"ם):</w:t>
      </w:r>
      <w:bookmarkEnd w:id="602"/>
    </w:p>
    <w:p w14:paraId="00B5539B" w14:textId="77777777" w:rsidR="00000000" w:rsidRDefault="00581103">
      <w:pPr>
        <w:pStyle w:val="a0"/>
        <w:rPr>
          <w:rtl/>
        </w:rPr>
      </w:pPr>
    </w:p>
    <w:p w14:paraId="475515E9" w14:textId="77777777" w:rsidR="00000000" w:rsidRDefault="00581103">
      <w:pPr>
        <w:pStyle w:val="a0"/>
        <w:rPr>
          <w:rFonts w:hint="cs"/>
          <w:rtl/>
        </w:rPr>
      </w:pPr>
      <w:r>
        <w:rPr>
          <w:rFonts w:hint="cs"/>
          <w:rtl/>
        </w:rPr>
        <w:t xml:space="preserve">כבוד היושב-ראש, ממשלה נפקדת, חברי כנסת יקרים, אני רוצה לברך על החלטת בג"ץ, שלדעתי  צריכה להיות טובה ומשמחת לכולנו, </w:t>
      </w:r>
      <w:r>
        <w:rPr>
          <w:rFonts w:hint="cs"/>
          <w:rtl/>
        </w:rPr>
        <w:t xml:space="preserve">ואני מעז לומר שגם בצד הזה של הבית, שנקרא קואליציה, הם חייבים גם כן לברך על ההחלטה. </w:t>
      </w:r>
    </w:p>
    <w:p w14:paraId="26365E41" w14:textId="77777777" w:rsidR="00000000" w:rsidRDefault="00581103">
      <w:pPr>
        <w:pStyle w:val="a0"/>
        <w:rPr>
          <w:rtl/>
        </w:rPr>
      </w:pPr>
    </w:p>
    <w:p w14:paraId="0ECA9D3D" w14:textId="77777777" w:rsidR="00000000" w:rsidRDefault="00581103">
      <w:pPr>
        <w:pStyle w:val="a0"/>
        <w:rPr>
          <w:rFonts w:hint="cs"/>
          <w:rtl/>
        </w:rPr>
      </w:pPr>
      <w:r>
        <w:rPr>
          <w:rFonts w:hint="cs"/>
          <w:rtl/>
        </w:rPr>
        <w:t>אני לא אמנה סיעה-סיעה ולא חברי כנסת, חבר-חבר וטעמו, אבל אומר שבגדול הממשלה הזאת סיימה את סדר-יומה. היא ממש פושטת רגל, והיא אפילו לא ברווז צולע.</w:t>
      </w:r>
    </w:p>
    <w:p w14:paraId="0DFED46D" w14:textId="77777777" w:rsidR="00000000" w:rsidRDefault="00581103">
      <w:pPr>
        <w:pStyle w:val="a0"/>
        <w:ind w:firstLine="0"/>
        <w:rPr>
          <w:rFonts w:hint="cs"/>
          <w:rtl/>
        </w:rPr>
      </w:pPr>
    </w:p>
    <w:p w14:paraId="042813F9" w14:textId="77777777" w:rsidR="00000000" w:rsidRDefault="00581103">
      <w:pPr>
        <w:pStyle w:val="a0"/>
        <w:ind w:firstLine="0"/>
        <w:rPr>
          <w:rFonts w:hint="cs"/>
          <w:rtl/>
        </w:rPr>
      </w:pPr>
      <w:r>
        <w:rPr>
          <w:rFonts w:hint="cs"/>
          <w:rtl/>
        </w:rPr>
        <w:tab/>
        <w:t xml:space="preserve">הנה, עכשיו, מר שרון נקלע </w:t>
      </w:r>
      <w:r>
        <w:rPr>
          <w:rFonts w:hint="cs"/>
          <w:rtl/>
        </w:rPr>
        <w:t xml:space="preserve">לאן שהוא נקלע, תוך כדי האטימות העיקשת והבלתי-מובנת לזכויות הלגיטימיות של העם הפלסטיני ולזכותו להגדרה עצמית ולמדינה, כפי שזה הוכר בהסכמים, לא רק לפי מנהג העמים והחקיקה הבין-לאומית, אלא גם בין ישראל לפלסטינים עצמם. כל הסכם חתום, לרבות הסכמי שביתת הנשק </w:t>
      </w:r>
      <w:r>
        <w:rPr>
          <w:rtl/>
        </w:rPr>
        <w:t>–</w:t>
      </w:r>
      <w:r>
        <w:rPr>
          <w:rFonts w:hint="cs"/>
          <w:rtl/>
        </w:rPr>
        <w:t xml:space="preserve"> בכול</w:t>
      </w:r>
      <w:r>
        <w:rPr>
          <w:rFonts w:hint="cs"/>
          <w:rtl/>
        </w:rPr>
        <w:t>ם מוכר גבול אחד, וקו ירוק אחד, ואין בלתו. גם כאשר מר שרון נהנה מתמיכה עולמית, ומצליח לגייס את ארצות-הברית בלי סייג, ומצליח לשתק את דעת הקהל ואת העולם החופשי באירופה, והוא מצליח לאחז את עיני כולנו ולהפוך את המלחמה כאילו בין טרור לבין מדינה שמגינה על עצמה, ב</w:t>
      </w:r>
      <w:r>
        <w:rPr>
          <w:rFonts w:hint="cs"/>
          <w:rtl/>
        </w:rPr>
        <w:t>אה המציאות וטופחת על פניו עוד הפעם ועוד הפעם.</w:t>
      </w:r>
    </w:p>
    <w:p w14:paraId="1092D7AE" w14:textId="77777777" w:rsidR="00000000" w:rsidRDefault="00581103">
      <w:pPr>
        <w:pStyle w:val="a0"/>
        <w:rPr>
          <w:rFonts w:hint="cs"/>
          <w:rtl/>
        </w:rPr>
      </w:pPr>
    </w:p>
    <w:p w14:paraId="6C68E5BB" w14:textId="77777777" w:rsidR="00000000" w:rsidRDefault="00581103">
      <w:pPr>
        <w:pStyle w:val="a0"/>
        <w:rPr>
          <w:rFonts w:hint="cs"/>
          <w:rtl/>
        </w:rPr>
      </w:pPr>
      <w:r>
        <w:rPr>
          <w:rFonts w:hint="cs"/>
          <w:rtl/>
        </w:rPr>
        <w:t>אנחנו יודעים היום, יותר מאי-פעם, שהעולם מכיר בזכותו של העם הפלסטיני להגדרה עצמית ולמדינה משלו. גם מר שרון מכיר בזה, אפילו הוא לא מתכחש לכך. יותר מפעם אחת העולם דורש את נסיגתה של ישראל מהשטחים הכבושים, וגם שרון</w:t>
      </w:r>
      <w:r>
        <w:rPr>
          <w:rFonts w:hint="cs"/>
          <w:rtl/>
        </w:rPr>
        <w:t xml:space="preserve"> מכיר בזה, תרצו או לא תרצו. שיקרא לנסיגה מעזה כפי שהוא רוצה, שיכנה אותה בכל כינוי, שיגיד מה הוא חושב על זה, בסוף התוצאה אחת, הוא יוצא משם, ויוצא משם מהר, ואני לא מאמין שזה יימשך עוד שנה, והוא יוצא משם על אפם ועל חמתם של שותפיו לקואליציה ושל שותפיו למפלגה, </w:t>
      </w:r>
      <w:r>
        <w:rPr>
          <w:rFonts w:hint="cs"/>
          <w:rtl/>
        </w:rPr>
        <w:t>אפילו שהוא לא עושה את זה בלב שלם.</w:t>
      </w:r>
    </w:p>
    <w:p w14:paraId="0F4227A1" w14:textId="77777777" w:rsidR="00000000" w:rsidRDefault="00581103">
      <w:pPr>
        <w:pStyle w:val="a0"/>
        <w:rPr>
          <w:rFonts w:hint="cs"/>
          <w:rtl/>
        </w:rPr>
      </w:pPr>
    </w:p>
    <w:p w14:paraId="77F70627" w14:textId="77777777" w:rsidR="00000000" w:rsidRDefault="00581103">
      <w:pPr>
        <w:pStyle w:val="a0"/>
        <w:rPr>
          <w:rFonts w:hint="cs"/>
          <w:rtl/>
        </w:rPr>
      </w:pPr>
      <w:r>
        <w:rPr>
          <w:rFonts w:hint="cs"/>
          <w:rtl/>
        </w:rPr>
        <w:t xml:space="preserve">אנחנו מכירים את מר שרון, ואנחנו מכירים את הזיגזגים </w:t>
      </w:r>
      <w:r>
        <w:rPr>
          <w:rtl/>
        </w:rPr>
        <w:t>–</w:t>
      </w:r>
      <w:r>
        <w:rPr>
          <w:rFonts w:hint="cs"/>
          <w:rtl/>
        </w:rPr>
        <w:t xml:space="preserve"> זיגזגים היא מלה קטנה בשבילו </w:t>
      </w:r>
      <w:r>
        <w:rPr>
          <w:rtl/>
        </w:rPr>
        <w:t>–</w:t>
      </w:r>
      <w:r>
        <w:rPr>
          <w:rFonts w:hint="cs"/>
          <w:rtl/>
        </w:rPr>
        <w:t xml:space="preserve"> את התהפוכות. הוא ממש ההיפך הגמור במעשים ובהצהרות שהוא הצהיר. לזכותו ייאמר, שפעם הוא היה גלוי-לב ואמר: אנחנו נעשה מעשים ונתכחש להם. כן, ממש</w:t>
      </w:r>
      <w:r>
        <w:rPr>
          <w:rFonts w:hint="cs"/>
          <w:rtl/>
        </w:rPr>
        <w:t xml:space="preserve"> לשקר במצח נחושה. הוא אמר את זה דווקא למתנחלים בבקעת-הירדן, בראשית ממשלתו הראשונה. הוא אמר להם: אל תפחדו, אני אעשה, אני כול-יכול, אני אכה את הפלסטינים, אני אנצח במלחמה הזאת. הכול כדי לרצות את המתנחלים. אני לא יודע מה מתנחלי עמק-הירדן עושים עכשיו, למרות העו</w:t>
      </w:r>
      <w:r>
        <w:rPr>
          <w:rFonts w:hint="cs"/>
          <w:rtl/>
        </w:rPr>
        <w:t>בדה שזה מתחיל בעזה. נראה ש"עזה תחילה", האמרה הזאת מכה שורשים בשני הכיוונים. גם צבאות שתקפו את הארץ הזאת מגיעים תמיד לעזה תחילה.</w:t>
      </w:r>
    </w:p>
    <w:p w14:paraId="5AB40EFC" w14:textId="77777777" w:rsidR="00000000" w:rsidRDefault="00581103">
      <w:pPr>
        <w:pStyle w:val="a0"/>
        <w:rPr>
          <w:rFonts w:hint="cs"/>
          <w:rtl/>
        </w:rPr>
      </w:pPr>
    </w:p>
    <w:p w14:paraId="48AFCD76" w14:textId="77777777" w:rsidR="00000000" w:rsidRDefault="00581103">
      <w:pPr>
        <w:pStyle w:val="a0"/>
        <w:rPr>
          <w:rFonts w:hint="cs"/>
          <w:rtl/>
        </w:rPr>
      </w:pPr>
      <w:r>
        <w:rPr>
          <w:rFonts w:hint="cs"/>
          <w:rtl/>
        </w:rPr>
        <w:t>בכל מקרה, הממשלה הזאת איננה ראויה ואיננה יכולה להמשיך לתפקד. ולכן, כפי שהתחלתי, החלטת הבג"ץ מבורכת. נשאר לנו רק לחכות עכשיו שהי</w:t>
      </w:r>
      <w:r>
        <w:rPr>
          <w:rFonts w:hint="cs"/>
          <w:rtl/>
        </w:rPr>
        <w:t>שועה הפעם לא תבוא מבג"ץ, אלא מתוך התהפוכות הפנימיות ומתוך סיר הלחץ הפוליטי, כאשר כל הסיעות בעצם הימים האלה, סיעות הקואליציה דווקא, אף אחת איננה מרגישה נחת. בליכוד אין נחת, הוא על סף פילוג, בשינוי אין נחת.</w:t>
      </w:r>
    </w:p>
    <w:p w14:paraId="1B6A01A2" w14:textId="77777777" w:rsidR="00000000" w:rsidRDefault="00581103">
      <w:pPr>
        <w:pStyle w:val="a0"/>
        <w:rPr>
          <w:rFonts w:hint="cs"/>
          <w:rtl/>
        </w:rPr>
      </w:pPr>
    </w:p>
    <w:p w14:paraId="4CCD6E8E" w14:textId="77777777" w:rsidR="00000000" w:rsidRDefault="00581103">
      <w:pPr>
        <w:pStyle w:val="af1"/>
        <w:rPr>
          <w:rtl/>
        </w:rPr>
      </w:pPr>
      <w:r>
        <w:rPr>
          <w:rtl/>
        </w:rPr>
        <w:t>היו"ר נסים דהן:</w:t>
      </w:r>
    </w:p>
    <w:p w14:paraId="00171B1A" w14:textId="77777777" w:rsidR="00000000" w:rsidRDefault="00581103">
      <w:pPr>
        <w:pStyle w:val="a0"/>
        <w:rPr>
          <w:rtl/>
        </w:rPr>
      </w:pPr>
    </w:p>
    <w:p w14:paraId="11775BF0" w14:textId="77777777" w:rsidR="00000000" w:rsidRDefault="00581103">
      <w:pPr>
        <w:pStyle w:val="a0"/>
        <w:rPr>
          <w:rFonts w:hint="cs"/>
          <w:rtl/>
        </w:rPr>
      </w:pPr>
      <w:r>
        <w:rPr>
          <w:rFonts w:hint="cs"/>
          <w:rtl/>
        </w:rPr>
        <w:t>תודה. נא לסיים.</w:t>
      </w:r>
    </w:p>
    <w:p w14:paraId="2B0EAF1A" w14:textId="77777777" w:rsidR="00000000" w:rsidRDefault="00581103">
      <w:pPr>
        <w:pStyle w:val="-"/>
        <w:rPr>
          <w:rtl/>
        </w:rPr>
      </w:pPr>
      <w:bookmarkStart w:id="603" w:name="FS000000550T14_07_2004_19_17_43"/>
      <w:bookmarkStart w:id="604" w:name="FS000000550T14_07_2004_19_17_47C"/>
      <w:bookmarkEnd w:id="603"/>
    </w:p>
    <w:p w14:paraId="6D604051" w14:textId="77777777" w:rsidR="00000000" w:rsidRDefault="00581103">
      <w:pPr>
        <w:pStyle w:val="-"/>
        <w:rPr>
          <w:rtl/>
        </w:rPr>
      </w:pPr>
      <w:r>
        <w:rPr>
          <w:rtl/>
        </w:rPr>
        <w:t>עבד-אלמאלכ דהאמש</w:t>
      </w:r>
      <w:r>
        <w:rPr>
          <w:rtl/>
        </w:rPr>
        <w:t>ה (רע"ם):</w:t>
      </w:r>
    </w:p>
    <w:p w14:paraId="2090632E" w14:textId="77777777" w:rsidR="00000000" w:rsidRDefault="00581103">
      <w:pPr>
        <w:pStyle w:val="a0"/>
        <w:rPr>
          <w:rtl/>
        </w:rPr>
      </w:pPr>
    </w:p>
    <w:p w14:paraId="5E39AA02" w14:textId="77777777" w:rsidR="00000000" w:rsidRDefault="00581103">
      <w:pPr>
        <w:pStyle w:val="a0"/>
        <w:rPr>
          <w:rFonts w:hint="cs"/>
          <w:rtl/>
        </w:rPr>
      </w:pPr>
      <w:r>
        <w:rPr>
          <w:rFonts w:hint="cs"/>
          <w:rtl/>
        </w:rPr>
        <w:t>רק לפני שניות היו לי שתי דקות ו-90 שניות.</w:t>
      </w:r>
    </w:p>
    <w:bookmarkEnd w:id="604"/>
    <w:p w14:paraId="653C07CF" w14:textId="77777777" w:rsidR="00000000" w:rsidRDefault="00581103">
      <w:pPr>
        <w:pStyle w:val="a0"/>
        <w:rPr>
          <w:rtl/>
        </w:rPr>
      </w:pPr>
    </w:p>
    <w:p w14:paraId="4B047E6B" w14:textId="77777777" w:rsidR="00000000" w:rsidRDefault="00581103">
      <w:pPr>
        <w:pStyle w:val="af1"/>
        <w:rPr>
          <w:rtl/>
        </w:rPr>
      </w:pPr>
      <w:r>
        <w:rPr>
          <w:rtl/>
        </w:rPr>
        <w:t>היו"ר נסים דהן:</w:t>
      </w:r>
    </w:p>
    <w:p w14:paraId="0672B022" w14:textId="77777777" w:rsidR="00000000" w:rsidRDefault="00581103">
      <w:pPr>
        <w:pStyle w:val="a0"/>
        <w:rPr>
          <w:rtl/>
        </w:rPr>
      </w:pPr>
    </w:p>
    <w:p w14:paraId="78DBB2FC" w14:textId="77777777" w:rsidR="00000000" w:rsidRDefault="00581103">
      <w:pPr>
        <w:pStyle w:val="a0"/>
        <w:rPr>
          <w:rFonts w:hint="cs"/>
          <w:rtl/>
        </w:rPr>
      </w:pPr>
      <w:r>
        <w:rPr>
          <w:rFonts w:hint="cs"/>
          <w:rtl/>
        </w:rPr>
        <w:t>לפני שתי שניות היו לך, ידידי, חמש שניות.</w:t>
      </w:r>
    </w:p>
    <w:p w14:paraId="1F6E54F3" w14:textId="77777777" w:rsidR="00000000" w:rsidRDefault="00581103">
      <w:pPr>
        <w:pStyle w:val="a0"/>
        <w:rPr>
          <w:rFonts w:hint="cs"/>
          <w:rtl/>
        </w:rPr>
      </w:pPr>
    </w:p>
    <w:p w14:paraId="66BDBB3A" w14:textId="77777777" w:rsidR="00000000" w:rsidRDefault="00581103">
      <w:pPr>
        <w:pStyle w:val="-"/>
        <w:rPr>
          <w:rtl/>
        </w:rPr>
      </w:pPr>
      <w:bookmarkStart w:id="605" w:name="FS000000550T14_07_2004_19_18_53C"/>
      <w:bookmarkEnd w:id="605"/>
      <w:r>
        <w:rPr>
          <w:rtl/>
        </w:rPr>
        <w:t>עבד-אלמאלכ דהאמשה (רע"ם):</w:t>
      </w:r>
    </w:p>
    <w:p w14:paraId="17C48ED1" w14:textId="77777777" w:rsidR="00000000" w:rsidRDefault="00581103">
      <w:pPr>
        <w:pStyle w:val="a0"/>
        <w:rPr>
          <w:rtl/>
        </w:rPr>
      </w:pPr>
    </w:p>
    <w:p w14:paraId="6AA7AD3B" w14:textId="77777777" w:rsidR="00000000" w:rsidRDefault="00581103">
      <w:pPr>
        <w:pStyle w:val="a0"/>
        <w:rPr>
          <w:rFonts w:hint="cs"/>
          <w:rtl/>
        </w:rPr>
      </w:pPr>
      <w:r>
        <w:rPr>
          <w:rFonts w:hint="cs"/>
          <w:rtl/>
        </w:rPr>
        <w:t>כנראה אדוני עשה פה משהו. זה לא בדיוק לפי השעון.</w:t>
      </w:r>
    </w:p>
    <w:p w14:paraId="3DADB150" w14:textId="77777777" w:rsidR="00000000" w:rsidRDefault="00581103">
      <w:pPr>
        <w:pStyle w:val="a0"/>
        <w:rPr>
          <w:rFonts w:hint="cs"/>
          <w:rtl/>
        </w:rPr>
      </w:pPr>
    </w:p>
    <w:p w14:paraId="4B780DB9" w14:textId="77777777" w:rsidR="00000000" w:rsidRDefault="00581103">
      <w:pPr>
        <w:pStyle w:val="af1"/>
        <w:rPr>
          <w:rtl/>
        </w:rPr>
      </w:pPr>
      <w:r>
        <w:rPr>
          <w:rtl/>
        </w:rPr>
        <w:t>היו"ר נסים דהן:</w:t>
      </w:r>
    </w:p>
    <w:p w14:paraId="57B34CDF" w14:textId="77777777" w:rsidR="00000000" w:rsidRDefault="00581103">
      <w:pPr>
        <w:pStyle w:val="a0"/>
        <w:rPr>
          <w:rtl/>
        </w:rPr>
      </w:pPr>
    </w:p>
    <w:p w14:paraId="1498D89D" w14:textId="77777777" w:rsidR="00000000" w:rsidRDefault="00581103">
      <w:pPr>
        <w:pStyle w:val="a0"/>
        <w:rPr>
          <w:rFonts w:hint="cs"/>
          <w:rtl/>
        </w:rPr>
      </w:pPr>
      <w:r>
        <w:rPr>
          <w:rFonts w:hint="cs"/>
          <w:rtl/>
        </w:rPr>
        <w:t>יש לכם רגשי נחיתות, אתם.</w:t>
      </w:r>
    </w:p>
    <w:p w14:paraId="46BAAB18" w14:textId="77777777" w:rsidR="00000000" w:rsidRDefault="00581103">
      <w:pPr>
        <w:pStyle w:val="a0"/>
        <w:rPr>
          <w:rFonts w:hint="cs"/>
          <w:rtl/>
        </w:rPr>
      </w:pPr>
    </w:p>
    <w:p w14:paraId="02428A12" w14:textId="77777777" w:rsidR="00000000" w:rsidRDefault="00581103">
      <w:pPr>
        <w:pStyle w:val="-"/>
        <w:rPr>
          <w:rtl/>
        </w:rPr>
      </w:pPr>
      <w:bookmarkStart w:id="606" w:name="FS000000550T14_07_2004_19_19_18C"/>
      <w:bookmarkEnd w:id="606"/>
      <w:r>
        <w:rPr>
          <w:rtl/>
        </w:rPr>
        <w:t>עבד-אלמאלכ דהאמשה (רע"ם)</w:t>
      </w:r>
      <w:r>
        <w:rPr>
          <w:rtl/>
        </w:rPr>
        <w:t>:</w:t>
      </w:r>
    </w:p>
    <w:p w14:paraId="4DB7798E" w14:textId="77777777" w:rsidR="00000000" w:rsidRDefault="00581103">
      <w:pPr>
        <w:pStyle w:val="a0"/>
        <w:rPr>
          <w:rtl/>
        </w:rPr>
      </w:pPr>
    </w:p>
    <w:p w14:paraId="12BF0C17" w14:textId="77777777" w:rsidR="00000000" w:rsidRDefault="00581103">
      <w:pPr>
        <w:pStyle w:val="a0"/>
        <w:rPr>
          <w:rFonts w:hint="cs"/>
          <w:rtl/>
        </w:rPr>
      </w:pPr>
      <w:r>
        <w:rPr>
          <w:rFonts w:hint="cs"/>
          <w:rtl/>
        </w:rPr>
        <w:t>הסתכלתי על השעון.</w:t>
      </w:r>
    </w:p>
    <w:p w14:paraId="463F8E1F" w14:textId="77777777" w:rsidR="00000000" w:rsidRDefault="00581103">
      <w:pPr>
        <w:pStyle w:val="a0"/>
        <w:rPr>
          <w:rFonts w:hint="cs"/>
          <w:rtl/>
        </w:rPr>
      </w:pPr>
    </w:p>
    <w:p w14:paraId="0F3C04D8" w14:textId="77777777" w:rsidR="00000000" w:rsidRDefault="00581103">
      <w:pPr>
        <w:pStyle w:val="af1"/>
        <w:rPr>
          <w:rtl/>
        </w:rPr>
      </w:pPr>
      <w:r>
        <w:rPr>
          <w:rtl/>
        </w:rPr>
        <w:t>היו"ר נסים דהן:</w:t>
      </w:r>
    </w:p>
    <w:p w14:paraId="0C92942F" w14:textId="77777777" w:rsidR="00000000" w:rsidRDefault="00581103">
      <w:pPr>
        <w:pStyle w:val="a0"/>
        <w:rPr>
          <w:rtl/>
        </w:rPr>
      </w:pPr>
    </w:p>
    <w:p w14:paraId="6E4B8E03" w14:textId="77777777" w:rsidR="00000000" w:rsidRDefault="00581103">
      <w:pPr>
        <w:pStyle w:val="a0"/>
        <w:rPr>
          <w:rFonts w:hint="cs"/>
          <w:rtl/>
        </w:rPr>
      </w:pPr>
      <w:r>
        <w:rPr>
          <w:rFonts w:hint="cs"/>
          <w:rtl/>
        </w:rPr>
        <w:t>יש לכם רגשי נחיתות.</w:t>
      </w:r>
    </w:p>
    <w:p w14:paraId="6393F91B" w14:textId="77777777" w:rsidR="00000000" w:rsidRDefault="00581103">
      <w:pPr>
        <w:pStyle w:val="a0"/>
        <w:rPr>
          <w:rFonts w:hint="cs"/>
          <w:rtl/>
        </w:rPr>
      </w:pPr>
    </w:p>
    <w:p w14:paraId="3EC86FED" w14:textId="77777777" w:rsidR="00000000" w:rsidRDefault="00581103">
      <w:pPr>
        <w:pStyle w:val="-"/>
        <w:rPr>
          <w:rtl/>
        </w:rPr>
      </w:pPr>
      <w:bookmarkStart w:id="607" w:name="FS000000550T14_07_2004_19_19_28C"/>
      <w:bookmarkEnd w:id="607"/>
      <w:r>
        <w:rPr>
          <w:rtl/>
        </w:rPr>
        <w:t>עבד-אלמאלכ דהאמשה (רע"ם):</w:t>
      </w:r>
    </w:p>
    <w:p w14:paraId="2A7ABF40" w14:textId="77777777" w:rsidR="00000000" w:rsidRDefault="00581103">
      <w:pPr>
        <w:pStyle w:val="a0"/>
        <w:rPr>
          <w:rtl/>
        </w:rPr>
      </w:pPr>
    </w:p>
    <w:p w14:paraId="4207C029" w14:textId="77777777" w:rsidR="00000000" w:rsidRDefault="00581103">
      <w:pPr>
        <w:pStyle w:val="a0"/>
        <w:rPr>
          <w:rFonts w:hint="cs"/>
          <w:rtl/>
        </w:rPr>
      </w:pPr>
      <w:r>
        <w:rPr>
          <w:rFonts w:hint="cs"/>
          <w:rtl/>
        </w:rPr>
        <w:t>אדוני לא הפעיל את השעון בהתחלה, הפעיל אותו בסוף, כפי שהוא רצה. בסדר. אני מוכן לקבל את פסיקתו, אני לא אריב אתך.</w:t>
      </w:r>
    </w:p>
    <w:p w14:paraId="3E63AA6E" w14:textId="77777777" w:rsidR="00000000" w:rsidRDefault="00581103">
      <w:pPr>
        <w:pStyle w:val="a0"/>
        <w:rPr>
          <w:rFonts w:hint="cs"/>
          <w:rtl/>
        </w:rPr>
      </w:pPr>
    </w:p>
    <w:p w14:paraId="108E0705" w14:textId="77777777" w:rsidR="00000000" w:rsidRDefault="00581103">
      <w:pPr>
        <w:pStyle w:val="af1"/>
        <w:rPr>
          <w:rtl/>
        </w:rPr>
      </w:pPr>
      <w:r>
        <w:rPr>
          <w:rtl/>
        </w:rPr>
        <w:t>היו"ר נסים דהן:</w:t>
      </w:r>
    </w:p>
    <w:p w14:paraId="33B0021D" w14:textId="77777777" w:rsidR="00000000" w:rsidRDefault="00581103">
      <w:pPr>
        <w:pStyle w:val="a0"/>
        <w:rPr>
          <w:rtl/>
        </w:rPr>
      </w:pPr>
    </w:p>
    <w:p w14:paraId="024DEE54" w14:textId="77777777" w:rsidR="00000000" w:rsidRDefault="00581103">
      <w:pPr>
        <w:pStyle w:val="a0"/>
        <w:rPr>
          <w:rFonts w:hint="cs"/>
          <w:rtl/>
        </w:rPr>
      </w:pPr>
      <w:r>
        <w:rPr>
          <w:rFonts w:hint="cs"/>
          <w:rtl/>
        </w:rPr>
        <w:t>יש לכם רגשי נחיתות. בכל פעם יש לכם תירוץ</w:t>
      </w:r>
      <w:r>
        <w:rPr>
          <w:rFonts w:hint="cs"/>
          <w:rtl/>
        </w:rPr>
        <w:t xml:space="preserve"> אחר נגד השעון.</w:t>
      </w:r>
    </w:p>
    <w:p w14:paraId="02BCAD30" w14:textId="77777777" w:rsidR="00000000" w:rsidRDefault="00581103">
      <w:pPr>
        <w:pStyle w:val="a0"/>
        <w:rPr>
          <w:rFonts w:hint="cs"/>
          <w:rtl/>
        </w:rPr>
      </w:pPr>
    </w:p>
    <w:p w14:paraId="1B4CC569" w14:textId="77777777" w:rsidR="00000000" w:rsidRDefault="00581103">
      <w:pPr>
        <w:pStyle w:val="-"/>
        <w:rPr>
          <w:rtl/>
        </w:rPr>
      </w:pPr>
      <w:bookmarkStart w:id="608" w:name="FS000000550T14_07_2004_19_19_59C"/>
      <w:bookmarkEnd w:id="608"/>
      <w:r>
        <w:rPr>
          <w:rtl/>
        </w:rPr>
        <w:t>עבד-אלמאלכ דהאמשה (רע"ם):</w:t>
      </w:r>
    </w:p>
    <w:p w14:paraId="6B3E15BE" w14:textId="77777777" w:rsidR="00000000" w:rsidRDefault="00581103">
      <w:pPr>
        <w:pStyle w:val="a0"/>
        <w:rPr>
          <w:rtl/>
        </w:rPr>
      </w:pPr>
    </w:p>
    <w:p w14:paraId="47D512F5" w14:textId="77777777" w:rsidR="00000000" w:rsidRDefault="00581103">
      <w:pPr>
        <w:pStyle w:val="a0"/>
        <w:rPr>
          <w:rFonts w:hint="cs"/>
          <w:rtl/>
        </w:rPr>
      </w:pPr>
      <w:r>
        <w:rPr>
          <w:rFonts w:hint="cs"/>
          <w:rtl/>
        </w:rPr>
        <w:t>אדוני, השעון לא פעל בהתחלה.</w:t>
      </w:r>
    </w:p>
    <w:p w14:paraId="54452170" w14:textId="77777777" w:rsidR="00000000" w:rsidRDefault="00581103">
      <w:pPr>
        <w:pStyle w:val="af1"/>
        <w:rPr>
          <w:rtl/>
        </w:rPr>
      </w:pPr>
    </w:p>
    <w:p w14:paraId="7B2096C2" w14:textId="77777777" w:rsidR="00000000" w:rsidRDefault="00581103">
      <w:pPr>
        <w:pStyle w:val="af1"/>
        <w:rPr>
          <w:rtl/>
        </w:rPr>
      </w:pPr>
      <w:r>
        <w:rPr>
          <w:rtl/>
        </w:rPr>
        <w:t>היו"ר נסים דהן:</w:t>
      </w:r>
    </w:p>
    <w:p w14:paraId="2C447ED9" w14:textId="77777777" w:rsidR="00000000" w:rsidRDefault="00581103">
      <w:pPr>
        <w:pStyle w:val="a0"/>
        <w:rPr>
          <w:rtl/>
        </w:rPr>
      </w:pPr>
    </w:p>
    <w:p w14:paraId="5AC313BC" w14:textId="77777777" w:rsidR="00000000" w:rsidRDefault="00581103">
      <w:pPr>
        <w:pStyle w:val="a0"/>
        <w:rPr>
          <w:rFonts w:hint="cs"/>
          <w:rtl/>
        </w:rPr>
      </w:pPr>
      <w:r>
        <w:rPr>
          <w:rFonts w:hint="cs"/>
          <w:rtl/>
        </w:rPr>
        <w:t>כל פעם שאחד מכם עולה לפה, היושב-ראש מתעלל בו. עוד לא שמעתי שאתם אומרים שהשעון בסדר. גם השעון האלקטרוני לא בסדר.</w:t>
      </w:r>
    </w:p>
    <w:p w14:paraId="08D90963" w14:textId="77777777" w:rsidR="00000000" w:rsidRDefault="00581103">
      <w:pPr>
        <w:pStyle w:val="a0"/>
        <w:rPr>
          <w:rFonts w:hint="cs"/>
          <w:rtl/>
        </w:rPr>
      </w:pPr>
    </w:p>
    <w:p w14:paraId="0949D8A2" w14:textId="77777777" w:rsidR="00000000" w:rsidRDefault="00581103">
      <w:pPr>
        <w:pStyle w:val="-"/>
        <w:rPr>
          <w:rtl/>
        </w:rPr>
      </w:pPr>
      <w:bookmarkStart w:id="609" w:name="FS000000550T14_07_2004_19_20_41C"/>
      <w:r>
        <w:rPr>
          <w:rtl/>
        </w:rPr>
        <w:t>עבד-אלמאלכ דהאמשה (רע"ם):</w:t>
      </w:r>
    </w:p>
    <w:p w14:paraId="71088522" w14:textId="77777777" w:rsidR="00000000" w:rsidRDefault="00581103">
      <w:pPr>
        <w:pStyle w:val="a0"/>
        <w:rPr>
          <w:rtl/>
        </w:rPr>
      </w:pPr>
    </w:p>
    <w:p w14:paraId="6EE851B9" w14:textId="77777777" w:rsidR="00000000" w:rsidRDefault="00581103">
      <w:pPr>
        <w:pStyle w:val="a0"/>
        <w:rPr>
          <w:rFonts w:hint="cs"/>
          <w:rtl/>
        </w:rPr>
      </w:pPr>
      <w:r>
        <w:rPr>
          <w:rFonts w:hint="cs"/>
          <w:rtl/>
        </w:rPr>
        <w:t>אדוני בורח לבעיה אחרת.</w:t>
      </w:r>
    </w:p>
    <w:p w14:paraId="61942775" w14:textId="77777777" w:rsidR="00000000" w:rsidRDefault="00581103">
      <w:pPr>
        <w:pStyle w:val="a0"/>
        <w:rPr>
          <w:rFonts w:hint="cs"/>
          <w:rtl/>
        </w:rPr>
      </w:pPr>
    </w:p>
    <w:p w14:paraId="0BBA9A16" w14:textId="77777777" w:rsidR="00000000" w:rsidRDefault="00581103">
      <w:pPr>
        <w:pStyle w:val="af1"/>
        <w:rPr>
          <w:rtl/>
        </w:rPr>
      </w:pPr>
      <w:r>
        <w:rPr>
          <w:rtl/>
        </w:rPr>
        <w:t>הי</w:t>
      </w:r>
      <w:r>
        <w:rPr>
          <w:rtl/>
        </w:rPr>
        <w:t>ו"ר נסים דהן:</w:t>
      </w:r>
    </w:p>
    <w:p w14:paraId="10B5E4A9" w14:textId="77777777" w:rsidR="00000000" w:rsidRDefault="00581103">
      <w:pPr>
        <w:pStyle w:val="a0"/>
        <w:rPr>
          <w:rtl/>
        </w:rPr>
      </w:pPr>
    </w:p>
    <w:p w14:paraId="2D11D062" w14:textId="77777777" w:rsidR="00000000" w:rsidRDefault="00581103">
      <w:pPr>
        <w:pStyle w:val="a0"/>
        <w:rPr>
          <w:rFonts w:hint="cs"/>
          <w:rtl/>
        </w:rPr>
      </w:pPr>
      <w:r>
        <w:rPr>
          <w:rFonts w:hint="cs"/>
          <w:rtl/>
        </w:rPr>
        <w:t>נא לסיים.</w:t>
      </w:r>
    </w:p>
    <w:p w14:paraId="1F7400CB" w14:textId="77777777" w:rsidR="00000000" w:rsidRDefault="00581103">
      <w:pPr>
        <w:pStyle w:val="a0"/>
        <w:rPr>
          <w:rFonts w:hint="cs"/>
          <w:rtl/>
        </w:rPr>
      </w:pPr>
    </w:p>
    <w:p w14:paraId="404F2045" w14:textId="77777777" w:rsidR="00000000" w:rsidRDefault="00581103">
      <w:pPr>
        <w:pStyle w:val="-"/>
        <w:rPr>
          <w:rtl/>
        </w:rPr>
      </w:pPr>
      <w:bookmarkStart w:id="610" w:name="FS000000550T14_07_2004_19_20_53C"/>
      <w:bookmarkEnd w:id="610"/>
      <w:r>
        <w:rPr>
          <w:rtl/>
        </w:rPr>
        <w:t>עבד-אלמאלכ דהאמשה (רע"ם):</w:t>
      </w:r>
    </w:p>
    <w:p w14:paraId="3695DD92" w14:textId="77777777" w:rsidR="00000000" w:rsidRDefault="00581103">
      <w:pPr>
        <w:pStyle w:val="a0"/>
        <w:rPr>
          <w:rtl/>
        </w:rPr>
      </w:pPr>
    </w:p>
    <w:p w14:paraId="2E61F019" w14:textId="77777777" w:rsidR="00000000" w:rsidRDefault="00581103">
      <w:pPr>
        <w:pStyle w:val="a0"/>
        <w:rPr>
          <w:rFonts w:hint="cs"/>
          <w:rtl/>
        </w:rPr>
      </w:pPr>
      <w:r>
        <w:rPr>
          <w:rFonts w:hint="cs"/>
          <w:rtl/>
        </w:rPr>
        <w:t>אדוני בורח לבעיה אחרת, אבל אני לא אעשה מזה עניין, אני אסיים. אני רק אסכם את דברי במשפט אחרון. הסתכלתי טוב על השעון, תאמין לי. לא נחיתות ולא עלילות. תעזוב את הרגישות, יש מספיק נחיתות בממשלה עכשיו.</w:t>
      </w:r>
    </w:p>
    <w:p w14:paraId="7E44C28C" w14:textId="77777777" w:rsidR="00000000" w:rsidRDefault="00581103">
      <w:pPr>
        <w:pStyle w:val="a0"/>
        <w:rPr>
          <w:rFonts w:hint="cs"/>
          <w:rtl/>
        </w:rPr>
      </w:pPr>
    </w:p>
    <w:p w14:paraId="2EE88266" w14:textId="77777777" w:rsidR="00000000" w:rsidRDefault="00581103">
      <w:pPr>
        <w:pStyle w:val="af1"/>
        <w:rPr>
          <w:rtl/>
        </w:rPr>
      </w:pPr>
      <w:r>
        <w:rPr>
          <w:rtl/>
        </w:rPr>
        <w:t xml:space="preserve">היו"ר </w:t>
      </w:r>
      <w:r>
        <w:rPr>
          <w:rtl/>
        </w:rPr>
        <w:t>נסים דהן:</w:t>
      </w:r>
    </w:p>
    <w:p w14:paraId="28DF618A" w14:textId="77777777" w:rsidR="00000000" w:rsidRDefault="00581103">
      <w:pPr>
        <w:pStyle w:val="a0"/>
        <w:rPr>
          <w:rtl/>
        </w:rPr>
      </w:pPr>
    </w:p>
    <w:p w14:paraId="1CADC6D9" w14:textId="77777777" w:rsidR="00000000" w:rsidRDefault="00581103">
      <w:pPr>
        <w:pStyle w:val="a0"/>
        <w:rPr>
          <w:rFonts w:hint="cs"/>
          <w:rtl/>
        </w:rPr>
      </w:pPr>
      <w:r>
        <w:rPr>
          <w:rFonts w:hint="cs"/>
          <w:rtl/>
        </w:rPr>
        <w:t>נא לסיים.</w:t>
      </w:r>
    </w:p>
    <w:p w14:paraId="51B232E5" w14:textId="77777777" w:rsidR="00000000" w:rsidRDefault="00581103">
      <w:pPr>
        <w:pStyle w:val="a0"/>
        <w:rPr>
          <w:rFonts w:hint="cs"/>
          <w:rtl/>
        </w:rPr>
      </w:pPr>
    </w:p>
    <w:p w14:paraId="3C5760A5" w14:textId="77777777" w:rsidR="00000000" w:rsidRDefault="00581103">
      <w:pPr>
        <w:pStyle w:val="-"/>
        <w:rPr>
          <w:rtl/>
        </w:rPr>
      </w:pPr>
      <w:bookmarkStart w:id="611" w:name="FS000000550T14_07_2004_19_21_36C"/>
      <w:bookmarkEnd w:id="611"/>
      <w:r>
        <w:rPr>
          <w:rtl/>
        </w:rPr>
        <w:t>עבד-אלמאלכ דהאמשה (רע"ם):</w:t>
      </w:r>
    </w:p>
    <w:p w14:paraId="7F237187" w14:textId="77777777" w:rsidR="00000000" w:rsidRDefault="00581103">
      <w:pPr>
        <w:pStyle w:val="a0"/>
        <w:rPr>
          <w:rtl/>
        </w:rPr>
      </w:pPr>
    </w:p>
    <w:p w14:paraId="0DC75536" w14:textId="77777777" w:rsidR="00000000" w:rsidRDefault="00581103">
      <w:pPr>
        <w:pStyle w:val="a0"/>
        <w:rPr>
          <w:rFonts w:hint="cs"/>
          <w:rtl/>
        </w:rPr>
      </w:pPr>
      <w:r>
        <w:rPr>
          <w:rFonts w:hint="cs"/>
          <w:rtl/>
        </w:rPr>
        <w:t xml:space="preserve">אני מדבר על רגשי הנחיתות של הסיעות ועל ההתבשלות שלהן בבשר שלהן. שרון מצליח עכשיו לסובב את כולם ומכניס את כולם למערבולת. אני לא בטוח שהוא יוכל לצאת טוב מהמערבולת הזאת. אם הוא יצא, הוא ודאי לא יאריך ימים, כפי </w:t>
      </w:r>
      <w:r>
        <w:rPr>
          <w:rFonts w:hint="cs"/>
          <w:rtl/>
        </w:rPr>
        <w:t>שבג"ץ קבע. אנחנו גם נוסיף לדחוק ונפזר את הכנסת הזאת לפני סוף ימיה. אולי מר שרון עצמו יגיע למסקנה הזאת, והוא יעשה זאת לכל המאוחר בשנה הבאה, אם לא בסוף השנה הזאת. תודה רבה, אדוני.</w:t>
      </w:r>
    </w:p>
    <w:p w14:paraId="331CB430" w14:textId="77777777" w:rsidR="00000000" w:rsidRDefault="00581103">
      <w:pPr>
        <w:pStyle w:val="a0"/>
        <w:rPr>
          <w:rFonts w:hint="cs"/>
          <w:rtl/>
        </w:rPr>
      </w:pPr>
    </w:p>
    <w:bookmarkEnd w:id="609"/>
    <w:p w14:paraId="6F39586C" w14:textId="77777777" w:rsidR="00000000" w:rsidRDefault="00581103">
      <w:pPr>
        <w:pStyle w:val="af1"/>
        <w:rPr>
          <w:rtl/>
        </w:rPr>
      </w:pPr>
      <w:r>
        <w:rPr>
          <w:rtl/>
        </w:rPr>
        <w:t>היו"ר נסים דהן:</w:t>
      </w:r>
    </w:p>
    <w:p w14:paraId="06020FEA" w14:textId="77777777" w:rsidR="00000000" w:rsidRDefault="00581103">
      <w:pPr>
        <w:pStyle w:val="a0"/>
        <w:rPr>
          <w:rtl/>
        </w:rPr>
      </w:pPr>
    </w:p>
    <w:p w14:paraId="18292E0C" w14:textId="77777777" w:rsidR="00000000" w:rsidRDefault="00581103">
      <w:pPr>
        <w:pStyle w:val="a0"/>
        <w:rPr>
          <w:rFonts w:hint="cs"/>
          <w:rtl/>
        </w:rPr>
      </w:pPr>
      <w:r>
        <w:rPr>
          <w:rFonts w:hint="cs"/>
          <w:rtl/>
        </w:rPr>
        <w:t>תודה רבה. חבר הכנסת ג'מאל זחאלקה. כדי למנוע ויכוחים, נא להסת</w:t>
      </w:r>
      <w:r>
        <w:rPr>
          <w:rFonts w:hint="cs"/>
          <w:rtl/>
        </w:rPr>
        <w:t>כל בשעון לפני שהוא מתחיל. התחיל הזמן, נא להתחיל.</w:t>
      </w:r>
    </w:p>
    <w:p w14:paraId="7ED83203" w14:textId="77777777" w:rsidR="00000000" w:rsidRDefault="00581103">
      <w:pPr>
        <w:pStyle w:val="a0"/>
        <w:rPr>
          <w:rFonts w:hint="cs"/>
          <w:rtl/>
        </w:rPr>
      </w:pPr>
    </w:p>
    <w:p w14:paraId="47038B02" w14:textId="77777777" w:rsidR="00000000" w:rsidRDefault="00581103">
      <w:pPr>
        <w:pStyle w:val="a"/>
        <w:rPr>
          <w:rtl/>
        </w:rPr>
      </w:pPr>
      <w:bookmarkStart w:id="612" w:name="FS000001061T14_07_2004_18_48_35"/>
      <w:bookmarkStart w:id="613" w:name="_Toc81561500"/>
      <w:bookmarkEnd w:id="612"/>
      <w:r>
        <w:rPr>
          <w:rFonts w:hint="eastAsia"/>
          <w:rtl/>
        </w:rPr>
        <w:t>ג</w:t>
      </w:r>
      <w:r>
        <w:rPr>
          <w:rtl/>
        </w:rPr>
        <w:t>'מאל זחאלקה (בל"ד):</w:t>
      </w:r>
      <w:bookmarkEnd w:id="613"/>
    </w:p>
    <w:p w14:paraId="6DF8B78C" w14:textId="77777777" w:rsidR="00000000" w:rsidRDefault="00581103">
      <w:pPr>
        <w:pStyle w:val="a0"/>
        <w:rPr>
          <w:rFonts w:hint="cs"/>
          <w:rtl/>
        </w:rPr>
      </w:pPr>
    </w:p>
    <w:p w14:paraId="79A65E4E" w14:textId="77777777" w:rsidR="00000000" w:rsidRDefault="00581103">
      <w:pPr>
        <w:pStyle w:val="a0"/>
        <w:rPr>
          <w:rFonts w:hint="cs"/>
          <w:rtl/>
        </w:rPr>
      </w:pPr>
      <w:r>
        <w:rPr>
          <w:rFonts w:hint="cs"/>
          <w:rtl/>
        </w:rPr>
        <w:t>כבוד היושב-ראש, עורך-הדין אליאס חורי הגיש את העתירה לבג"ץ בנושא הבחירות מטעם סיעת בל"ד. זו היתה העתירה הראשונה שהוגשה, אחר כך הוגשו עתירות אחרות, ויש לברך על כך. והעתירות נתקבלו. מבחינ</w:t>
      </w:r>
      <w:r>
        <w:rPr>
          <w:rFonts w:hint="cs"/>
          <w:rtl/>
        </w:rPr>
        <w:t>ה חוקית היה ברור שהן צריכות להתקבל, כי אפילו מעבר ללשון החוק שמדבר על כך שהבחירות צריכות להתקיים במועד זה, נובמבר 2006, יש גם העניין של כהונת ארבע שנים לכנסת ולא יותר. זה עיקרון חשוב מאוד שהבחירות נערכות בצורה תקופתית ומסודרת.</w:t>
      </w:r>
    </w:p>
    <w:p w14:paraId="7E7CDEA1" w14:textId="77777777" w:rsidR="00000000" w:rsidRDefault="00581103">
      <w:pPr>
        <w:pStyle w:val="a0"/>
        <w:rPr>
          <w:rFonts w:hint="cs"/>
          <w:rtl/>
        </w:rPr>
      </w:pPr>
    </w:p>
    <w:p w14:paraId="1775AFEA" w14:textId="77777777" w:rsidR="00000000" w:rsidRDefault="00581103">
      <w:pPr>
        <w:pStyle w:val="a0"/>
        <w:rPr>
          <w:rFonts w:hint="cs"/>
          <w:rtl/>
        </w:rPr>
      </w:pPr>
      <w:r>
        <w:rPr>
          <w:rFonts w:hint="cs"/>
          <w:rtl/>
        </w:rPr>
        <w:t>האמת היא שאנחנו מברכים על הה</w:t>
      </w:r>
      <w:r>
        <w:rPr>
          <w:rFonts w:hint="cs"/>
          <w:rtl/>
        </w:rPr>
        <w:t>חלטה הזאת, ומבחינה חוקית הבחירות צריכות להתקיים ב-2006, אבל מבחינה פוליטית, אדוני היושב-ראש, הבחירות צריכות להתקיים כבר מחר, כי כל יום נוסף בחייה של ממשלה זו הוא אסון, כל יום נוסף מביא אתו את ליטרת הרוע ואת האסונות שמוטלים על ראש כל מי שגר בארץ הזאת, במיוח</w:t>
      </w:r>
      <w:r>
        <w:rPr>
          <w:rFonts w:hint="cs"/>
          <w:rtl/>
        </w:rPr>
        <w:t xml:space="preserve">ד בני העם הפלסטיני, שנתונים יום-יום למתקפה ברוטלית, נפשעת, באמצעות מטוסים, טנקים, יריות, הריסת בתים, בולדוזרים. </w:t>
      </w:r>
    </w:p>
    <w:p w14:paraId="18EA6D5E" w14:textId="77777777" w:rsidR="00000000" w:rsidRDefault="00581103">
      <w:pPr>
        <w:pStyle w:val="a0"/>
        <w:rPr>
          <w:rFonts w:hint="cs"/>
          <w:rtl/>
        </w:rPr>
      </w:pPr>
    </w:p>
    <w:p w14:paraId="74725BF4" w14:textId="77777777" w:rsidR="00000000" w:rsidRDefault="00581103">
      <w:pPr>
        <w:pStyle w:val="a0"/>
        <w:rPr>
          <w:rFonts w:hint="cs"/>
          <w:rtl/>
        </w:rPr>
      </w:pPr>
      <w:r>
        <w:rPr>
          <w:rFonts w:hint="cs"/>
          <w:rtl/>
        </w:rPr>
        <w:t>רק שלשום, אדוני היושב-ראש, נמחץ למוות אדם בגיל 75, אב לשבעה ילדים, משותק, בתוך ביתו שנהרס. עד עכשיו נהרסו רק ברצועת-עזה או הוגלו מבתיהם יותר מ</w:t>
      </w:r>
      <w:r>
        <w:rPr>
          <w:rFonts w:hint="cs"/>
          <w:rtl/>
        </w:rPr>
        <w:t>-18,000 תושבים. בתיהם נהרסו על-ידי בולדוזרים או על-ידי מטוסים.</w:t>
      </w:r>
    </w:p>
    <w:p w14:paraId="623E914E" w14:textId="77777777" w:rsidR="00000000" w:rsidRDefault="00581103">
      <w:pPr>
        <w:pStyle w:val="a0"/>
        <w:rPr>
          <w:rFonts w:hint="cs"/>
          <w:rtl/>
        </w:rPr>
      </w:pPr>
    </w:p>
    <w:p w14:paraId="15594C4F" w14:textId="77777777" w:rsidR="00000000" w:rsidRDefault="00581103">
      <w:pPr>
        <w:pStyle w:val="a0"/>
        <w:rPr>
          <w:rFonts w:hint="cs"/>
          <w:rtl/>
        </w:rPr>
      </w:pPr>
      <w:r>
        <w:rPr>
          <w:rFonts w:hint="cs"/>
          <w:rtl/>
        </w:rPr>
        <w:t>זו ממשלה רעה, לא רק באופן כללי ולא רק באופן אסטרטגי, אלא ביום-יום. כל יום נזרקים יותר אנשים למעגלי העוני, כל יום נבנים עוד לבנה או עוד כמה מטרים או עשרות מטרים בגדר ההפרדה הגזענית שכל העולם גי</w:t>
      </w:r>
      <w:r>
        <w:rPr>
          <w:rFonts w:hint="cs"/>
          <w:rtl/>
        </w:rPr>
        <w:t>נה אותה והגדיר אותה כלא-חוקית וביקש שתיהרס. אני מתייחס להחלטת בית-הדין הבין-לאומי בהאג. כל יום יש יותר אפליה כלפי האוכלוסייה הערבית, כל יום מדד האי-שוויון עולה, כל יום הפערים גדלים, כל יום החינוך מידרדר, כל יום והרעה שלו. לכן כל יום שאנחנו מקצרים את חייה ש</w:t>
      </w:r>
      <w:r>
        <w:rPr>
          <w:rFonts w:hint="cs"/>
          <w:rtl/>
        </w:rPr>
        <w:t xml:space="preserve">ל הממשלה הזאת, זו מצווה. </w:t>
      </w:r>
    </w:p>
    <w:p w14:paraId="1DD1268D" w14:textId="77777777" w:rsidR="00000000" w:rsidRDefault="00581103">
      <w:pPr>
        <w:pStyle w:val="a0"/>
        <w:rPr>
          <w:rFonts w:hint="cs"/>
          <w:rtl/>
        </w:rPr>
      </w:pPr>
    </w:p>
    <w:p w14:paraId="7BC0BD5F" w14:textId="77777777" w:rsidR="00000000" w:rsidRDefault="00581103">
      <w:pPr>
        <w:pStyle w:val="a0"/>
        <w:rPr>
          <w:rFonts w:hint="cs"/>
          <w:rtl/>
        </w:rPr>
      </w:pPr>
      <w:r>
        <w:rPr>
          <w:rFonts w:hint="cs"/>
          <w:rtl/>
        </w:rPr>
        <w:t>אני קורא לכל האופוזיציה, אדוני היושב-ראש, אני קורא קריאה למפלגות יהדות התורה, ש"ס, העבודה, שלא להצטרף לממשלה הזאת, כי שום טובה לא תצמח ממנה, רק רעה. צריך להפיל אותה ולא להצטרף אליה. תודה.</w:t>
      </w:r>
    </w:p>
    <w:p w14:paraId="2C2DD0A9" w14:textId="77777777" w:rsidR="00000000" w:rsidRDefault="00581103">
      <w:pPr>
        <w:pStyle w:val="a0"/>
        <w:rPr>
          <w:rFonts w:hint="cs"/>
          <w:rtl/>
        </w:rPr>
      </w:pPr>
    </w:p>
    <w:p w14:paraId="74AAB3A4" w14:textId="77777777" w:rsidR="00000000" w:rsidRDefault="00581103">
      <w:pPr>
        <w:pStyle w:val="af1"/>
        <w:rPr>
          <w:rtl/>
        </w:rPr>
      </w:pPr>
      <w:r>
        <w:rPr>
          <w:rtl/>
        </w:rPr>
        <w:t>היו"ר</w:t>
      </w:r>
      <w:r>
        <w:rPr>
          <w:rFonts w:hint="cs"/>
          <w:rtl/>
        </w:rPr>
        <w:t xml:space="preserve"> נסים דהן</w:t>
      </w:r>
      <w:r>
        <w:rPr>
          <w:rtl/>
        </w:rPr>
        <w:t>:</w:t>
      </w:r>
    </w:p>
    <w:p w14:paraId="53BA8906" w14:textId="77777777" w:rsidR="00000000" w:rsidRDefault="00581103">
      <w:pPr>
        <w:pStyle w:val="a0"/>
        <w:rPr>
          <w:rFonts w:hint="cs"/>
          <w:rtl/>
        </w:rPr>
      </w:pPr>
    </w:p>
    <w:p w14:paraId="36277B21" w14:textId="77777777" w:rsidR="00000000" w:rsidRDefault="00581103">
      <w:pPr>
        <w:pStyle w:val="a0"/>
        <w:rPr>
          <w:rFonts w:hint="cs"/>
          <w:rtl/>
        </w:rPr>
      </w:pPr>
      <w:r>
        <w:rPr>
          <w:rFonts w:hint="cs"/>
          <w:rtl/>
        </w:rPr>
        <w:t>תודה. כבוד שר המשפטים מ</w:t>
      </w:r>
      <w:r>
        <w:rPr>
          <w:rFonts w:hint="cs"/>
          <w:rtl/>
        </w:rPr>
        <w:t xml:space="preserve">וזמן להשיב. נושא הדיון, כבוד השר, הוא החלטת בג"ץ על מועד הבחירות. </w:t>
      </w:r>
    </w:p>
    <w:p w14:paraId="23AB7390" w14:textId="77777777" w:rsidR="00000000" w:rsidRDefault="00581103">
      <w:pPr>
        <w:pStyle w:val="a0"/>
        <w:rPr>
          <w:rFonts w:hint="cs"/>
          <w:rtl/>
        </w:rPr>
      </w:pPr>
    </w:p>
    <w:p w14:paraId="037D153C" w14:textId="77777777" w:rsidR="00000000" w:rsidRDefault="00581103">
      <w:pPr>
        <w:pStyle w:val="a"/>
        <w:rPr>
          <w:rtl/>
        </w:rPr>
      </w:pPr>
      <w:bookmarkStart w:id="614" w:name="FS000000517T14_07_2004_18_52_22"/>
      <w:bookmarkStart w:id="615" w:name="_Toc81561501"/>
      <w:bookmarkEnd w:id="614"/>
      <w:r>
        <w:rPr>
          <w:rFonts w:hint="eastAsia"/>
          <w:rtl/>
        </w:rPr>
        <w:t>שר</w:t>
      </w:r>
      <w:r>
        <w:rPr>
          <w:rtl/>
        </w:rPr>
        <w:t xml:space="preserve"> המשפטים יוסף לפיד:</w:t>
      </w:r>
      <w:bookmarkEnd w:id="615"/>
    </w:p>
    <w:p w14:paraId="70A461EE" w14:textId="77777777" w:rsidR="00000000" w:rsidRDefault="00581103">
      <w:pPr>
        <w:pStyle w:val="a0"/>
        <w:rPr>
          <w:rFonts w:hint="cs"/>
          <w:rtl/>
        </w:rPr>
      </w:pPr>
    </w:p>
    <w:p w14:paraId="6D4DDE12" w14:textId="77777777" w:rsidR="00000000" w:rsidRDefault="00581103">
      <w:pPr>
        <w:pStyle w:val="a0"/>
        <w:rPr>
          <w:rFonts w:hint="cs"/>
          <w:rtl/>
        </w:rPr>
      </w:pPr>
      <w:r>
        <w:rPr>
          <w:rFonts w:hint="cs"/>
          <w:rtl/>
        </w:rPr>
        <w:t>אני יודע, אדוני, לא הייתי מחמיץ את הנושא.</w:t>
      </w:r>
    </w:p>
    <w:p w14:paraId="5F4D470F" w14:textId="77777777" w:rsidR="00000000" w:rsidRDefault="00581103">
      <w:pPr>
        <w:pStyle w:val="a0"/>
        <w:rPr>
          <w:rFonts w:hint="cs"/>
          <w:rtl/>
        </w:rPr>
      </w:pPr>
    </w:p>
    <w:p w14:paraId="32ABE14B" w14:textId="77777777" w:rsidR="00000000" w:rsidRDefault="00581103">
      <w:pPr>
        <w:pStyle w:val="af1"/>
        <w:rPr>
          <w:rtl/>
        </w:rPr>
      </w:pPr>
      <w:r>
        <w:rPr>
          <w:rtl/>
        </w:rPr>
        <w:t>היו"ר נסים דהן:</w:t>
      </w:r>
    </w:p>
    <w:p w14:paraId="06EEC1BB" w14:textId="77777777" w:rsidR="00000000" w:rsidRDefault="00581103">
      <w:pPr>
        <w:pStyle w:val="a0"/>
        <w:rPr>
          <w:rtl/>
        </w:rPr>
      </w:pPr>
    </w:p>
    <w:p w14:paraId="108AE15A" w14:textId="77777777" w:rsidR="00000000" w:rsidRDefault="00581103">
      <w:pPr>
        <w:pStyle w:val="a0"/>
        <w:rPr>
          <w:rFonts w:hint="cs"/>
          <w:rtl/>
        </w:rPr>
      </w:pPr>
      <w:r>
        <w:rPr>
          <w:rFonts w:hint="cs"/>
          <w:rtl/>
        </w:rPr>
        <w:t>היות שכבודו לא היה כאן כשזה נדון, אני מזכיר לו.</w:t>
      </w:r>
    </w:p>
    <w:p w14:paraId="3AF3F8EF" w14:textId="77777777" w:rsidR="00000000" w:rsidRDefault="00581103">
      <w:pPr>
        <w:pStyle w:val="a0"/>
        <w:rPr>
          <w:rFonts w:hint="cs"/>
          <w:rtl/>
        </w:rPr>
      </w:pPr>
    </w:p>
    <w:p w14:paraId="3CA1CE5A" w14:textId="77777777" w:rsidR="00000000" w:rsidRDefault="00581103">
      <w:pPr>
        <w:pStyle w:val="-"/>
        <w:rPr>
          <w:rtl/>
        </w:rPr>
      </w:pPr>
      <w:bookmarkStart w:id="616" w:name="FS000000517T14_07_2004_18_52_44C"/>
      <w:bookmarkEnd w:id="616"/>
      <w:r>
        <w:rPr>
          <w:rtl/>
        </w:rPr>
        <w:t>שר המשפטים יוסף לפיד:</w:t>
      </w:r>
    </w:p>
    <w:p w14:paraId="26763142" w14:textId="77777777" w:rsidR="00000000" w:rsidRDefault="00581103">
      <w:pPr>
        <w:pStyle w:val="a0"/>
        <w:rPr>
          <w:rtl/>
        </w:rPr>
      </w:pPr>
    </w:p>
    <w:p w14:paraId="1F4C6D4C" w14:textId="77777777" w:rsidR="00000000" w:rsidRDefault="00581103">
      <w:pPr>
        <w:pStyle w:val="a0"/>
        <w:rPr>
          <w:rFonts w:hint="cs"/>
          <w:rtl/>
        </w:rPr>
      </w:pPr>
      <w:r>
        <w:rPr>
          <w:rFonts w:hint="cs"/>
          <w:rtl/>
        </w:rPr>
        <w:t xml:space="preserve">ממילא לא מדברים על הנושא, מדברים </w:t>
      </w:r>
      <w:r>
        <w:rPr>
          <w:rFonts w:hint="cs"/>
          <w:rtl/>
        </w:rPr>
        <w:t>על כל הדברים האחרים.</w:t>
      </w:r>
    </w:p>
    <w:p w14:paraId="5209B88D" w14:textId="77777777" w:rsidR="00000000" w:rsidRDefault="00581103">
      <w:pPr>
        <w:pStyle w:val="a0"/>
        <w:rPr>
          <w:rFonts w:hint="cs"/>
          <w:rtl/>
        </w:rPr>
      </w:pPr>
    </w:p>
    <w:p w14:paraId="59F9DF0D" w14:textId="77777777" w:rsidR="00000000" w:rsidRDefault="00581103">
      <w:pPr>
        <w:pStyle w:val="af1"/>
        <w:rPr>
          <w:rtl/>
        </w:rPr>
      </w:pPr>
      <w:r>
        <w:rPr>
          <w:rFonts w:hint="eastAsia"/>
          <w:rtl/>
        </w:rPr>
        <w:t>היו</w:t>
      </w:r>
      <w:r>
        <w:rPr>
          <w:rtl/>
        </w:rPr>
        <w:t>"ר נסים דהן:</w:t>
      </w:r>
    </w:p>
    <w:p w14:paraId="61EEC9CA" w14:textId="77777777" w:rsidR="00000000" w:rsidRDefault="00581103">
      <w:pPr>
        <w:pStyle w:val="a0"/>
        <w:rPr>
          <w:rFonts w:hint="cs"/>
          <w:rtl/>
        </w:rPr>
      </w:pPr>
    </w:p>
    <w:p w14:paraId="20C042F2" w14:textId="77777777" w:rsidR="00000000" w:rsidRDefault="00581103">
      <w:pPr>
        <w:pStyle w:val="a0"/>
        <w:rPr>
          <w:rFonts w:hint="cs"/>
          <w:rtl/>
        </w:rPr>
      </w:pPr>
      <w:r>
        <w:rPr>
          <w:rFonts w:hint="cs"/>
          <w:rtl/>
        </w:rPr>
        <w:t>דווקא הפעם דיברו גם על זה.</w:t>
      </w:r>
    </w:p>
    <w:p w14:paraId="0AD4FB5C" w14:textId="77777777" w:rsidR="00000000" w:rsidRDefault="00581103">
      <w:pPr>
        <w:pStyle w:val="a0"/>
        <w:rPr>
          <w:rtl/>
        </w:rPr>
      </w:pPr>
    </w:p>
    <w:p w14:paraId="27BBA9CD" w14:textId="77777777" w:rsidR="00000000" w:rsidRDefault="00581103">
      <w:pPr>
        <w:pStyle w:val="a"/>
        <w:rPr>
          <w:rtl/>
        </w:rPr>
      </w:pPr>
      <w:bookmarkStart w:id="617" w:name="FS000000517T14_07_2004_19_24_29"/>
      <w:bookmarkStart w:id="618" w:name="_Toc81561502"/>
      <w:bookmarkEnd w:id="617"/>
      <w:r>
        <w:rPr>
          <w:rtl/>
        </w:rPr>
        <w:t>שר המשפטים יוסף לפיד:</w:t>
      </w:r>
      <w:bookmarkEnd w:id="618"/>
    </w:p>
    <w:p w14:paraId="656DEBD8" w14:textId="77777777" w:rsidR="00000000" w:rsidRDefault="00581103">
      <w:pPr>
        <w:pStyle w:val="a0"/>
        <w:rPr>
          <w:rtl/>
        </w:rPr>
      </w:pPr>
    </w:p>
    <w:p w14:paraId="44FDBD85" w14:textId="77777777" w:rsidR="00000000" w:rsidRDefault="00581103">
      <w:pPr>
        <w:pStyle w:val="a0"/>
        <w:rPr>
          <w:rFonts w:hint="cs"/>
          <w:rtl/>
        </w:rPr>
      </w:pPr>
      <w:r>
        <w:rPr>
          <w:rFonts w:hint="cs"/>
          <w:rtl/>
        </w:rPr>
        <w:t>אדוני היושב-ראש, יש פסיקה של בג"ץ ויש שופטים בירושלים. יכול מישהו לחשוב שזה משרת את האינטרס שלו, יש מי שחושב שזה לא משרת את האינטרס שלו, ויש מי שחושב שבכלל לא תהיה הש</w:t>
      </w:r>
      <w:r>
        <w:rPr>
          <w:rFonts w:hint="cs"/>
          <w:rtl/>
        </w:rPr>
        <w:t xml:space="preserve">פעה לבג"ץ הזה, כי הממשלה לא תאריך את ימיה - לא עד התאריך הזה ולא עד התאריך ההוא. לכן, אומנם תמיד נאה לדרוש ולהתווכח ולנצל את דקות הנאום לנושאים שלא שייכים בכלל, אבל לגופו של עניין הכנסת הזאת והממשלה הזאת מכבדות את החלטת בית-הדין הגבוה לצדק ואת הפירוש שהוא </w:t>
      </w:r>
      <w:r>
        <w:rPr>
          <w:rFonts w:hint="cs"/>
          <w:rtl/>
        </w:rPr>
        <w:t xml:space="preserve">נתן לחוק. אם למישהו יש הסתייגות, ההסתייגות היא מאופן ניסוח החוק, שהיה רשלני ולא חזה את הנולד. </w:t>
      </w:r>
    </w:p>
    <w:p w14:paraId="555C816A" w14:textId="77777777" w:rsidR="00000000" w:rsidRDefault="00581103">
      <w:pPr>
        <w:pStyle w:val="a0"/>
        <w:rPr>
          <w:rFonts w:hint="cs"/>
          <w:rtl/>
        </w:rPr>
      </w:pPr>
    </w:p>
    <w:p w14:paraId="58DDA123" w14:textId="77777777" w:rsidR="00000000" w:rsidRDefault="00581103">
      <w:pPr>
        <w:pStyle w:val="a0"/>
        <w:rPr>
          <w:rFonts w:hint="cs"/>
          <w:rtl/>
        </w:rPr>
      </w:pPr>
      <w:r>
        <w:rPr>
          <w:rFonts w:hint="cs"/>
          <w:rtl/>
        </w:rPr>
        <w:t xml:space="preserve">על כן, אדוני, אם המציעים עומדים על כך, לא אכפת לי להעביר זאת לדיון במליאה או בוועדה. אבל, הדבר לגמרי מיותר, מפני שאני חושב שכולנו מסכימים - אין איש שחולק על כך </w:t>
      </w:r>
      <w:r>
        <w:rPr>
          <w:rFonts w:hint="cs"/>
          <w:rtl/>
        </w:rPr>
        <w:t>- שהחלטת הבג"ץ היא המלה האחרונה בנושא הזה. לכן, לא אעמוד פה בהתמודדויות, אבל אני מציע להסיר את הנושא מסדר-היום, כי אין מה לעשות אתו ואין לאן ללכת אתו.</w:t>
      </w:r>
    </w:p>
    <w:p w14:paraId="497BAF8E" w14:textId="77777777" w:rsidR="00000000" w:rsidRDefault="00581103">
      <w:pPr>
        <w:pStyle w:val="a0"/>
        <w:rPr>
          <w:rFonts w:hint="cs"/>
          <w:rtl/>
        </w:rPr>
      </w:pPr>
    </w:p>
    <w:p w14:paraId="290AAD62" w14:textId="77777777" w:rsidR="00000000" w:rsidRDefault="00581103">
      <w:pPr>
        <w:pStyle w:val="af0"/>
        <w:rPr>
          <w:rtl/>
        </w:rPr>
      </w:pPr>
      <w:r>
        <w:rPr>
          <w:rFonts w:hint="eastAsia"/>
          <w:rtl/>
        </w:rPr>
        <w:t>ג</w:t>
      </w:r>
      <w:r>
        <w:rPr>
          <w:rtl/>
        </w:rPr>
        <w:t>'מאל זחאלקה (בל"ד):</w:t>
      </w:r>
    </w:p>
    <w:p w14:paraId="19AA576E" w14:textId="77777777" w:rsidR="00000000" w:rsidRDefault="00581103">
      <w:pPr>
        <w:pStyle w:val="a0"/>
        <w:rPr>
          <w:rFonts w:hint="cs"/>
          <w:rtl/>
        </w:rPr>
      </w:pPr>
    </w:p>
    <w:p w14:paraId="36E8CDBC" w14:textId="77777777" w:rsidR="00000000" w:rsidRDefault="00581103">
      <w:pPr>
        <w:pStyle w:val="a0"/>
        <w:rPr>
          <w:rFonts w:hint="cs"/>
          <w:rtl/>
        </w:rPr>
      </w:pPr>
      <w:r>
        <w:rPr>
          <w:rFonts w:hint="cs"/>
          <w:rtl/>
        </w:rPr>
        <w:t>אולי תיקון החקיקה שמדובר על כך שהיא היתה בעייתית - - - לשון החוק - - -</w:t>
      </w:r>
    </w:p>
    <w:p w14:paraId="1C2976AC" w14:textId="77777777" w:rsidR="00000000" w:rsidRDefault="00581103">
      <w:pPr>
        <w:pStyle w:val="a0"/>
        <w:rPr>
          <w:rFonts w:hint="cs"/>
          <w:rtl/>
        </w:rPr>
      </w:pPr>
    </w:p>
    <w:p w14:paraId="7DBA61FF" w14:textId="77777777" w:rsidR="00000000" w:rsidRDefault="00581103">
      <w:pPr>
        <w:pStyle w:val="af0"/>
        <w:rPr>
          <w:rtl/>
        </w:rPr>
      </w:pPr>
      <w:r>
        <w:rPr>
          <w:rFonts w:hint="eastAsia"/>
          <w:rtl/>
        </w:rPr>
        <w:t>יעקב</w:t>
      </w:r>
      <w:r>
        <w:rPr>
          <w:rtl/>
        </w:rPr>
        <w:t xml:space="preserve"> אדרי </w:t>
      </w:r>
      <w:r>
        <w:rPr>
          <w:rtl/>
        </w:rPr>
        <w:t>(הליכוד):</w:t>
      </w:r>
    </w:p>
    <w:p w14:paraId="724E78B5" w14:textId="77777777" w:rsidR="00000000" w:rsidRDefault="00581103">
      <w:pPr>
        <w:pStyle w:val="a0"/>
        <w:rPr>
          <w:rFonts w:hint="cs"/>
          <w:rtl/>
        </w:rPr>
      </w:pPr>
    </w:p>
    <w:p w14:paraId="4779A85F" w14:textId="77777777" w:rsidR="00000000" w:rsidRDefault="00581103">
      <w:pPr>
        <w:pStyle w:val="a0"/>
        <w:rPr>
          <w:rFonts w:hint="cs"/>
          <w:rtl/>
        </w:rPr>
      </w:pPr>
      <w:r>
        <w:rPr>
          <w:rFonts w:hint="cs"/>
          <w:rtl/>
        </w:rPr>
        <w:t>בגלל זה הם - - - את זה.</w:t>
      </w:r>
    </w:p>
    <w:p w14:paraId="213D1EA7" w14:textId="77777777" w:rsidR="00000000" w:rsidRDefault="00581103">
      <w:pPr>
        <w:pStyle w:val="a0"/>
        <w:rPr>
          <w:rFonts w:hint="cs"/>
          <w:rtl/>
        </w:rPr>
      </w:pPr>
    </w:p>
    <w:p w14:paraId="40CDB3DA" w14:textId="77777777" w:rsidR="00000000" w:rsidRDefault="00581103">
      <w:pPr>
        <w:pStyle w:val="af1"/>
        <w:rPr>
          <w:rtl/>
        </w:rPr>
      </w:pPr>
      <w:r>
        <w:rPr>
          <w:rtl/>
        </w:rPr>
        <w:t>היו"ר נסים דהן:</w:t>
      </w:r>
    </w:p>
    <w:p w14:paraId="2E797B1A" w14:textId="77777777" w:rsidR="00000000" w:rsidRDefault="00581103">
      <w:pPr>
        <w:pStyle w:val="a0"/>
        <w:rPr>
          <w:rtl/>
        </w:rPr>
      </w:pPr>
    </w:p>
    <w:p w14:paraId="0574642C" w14:textId="77777777" w:rsidR="00000000" w:rsidRDefault="00581103">
      <w:pPr>
        <w:pStyle w:val="a0"/>
        <w:rPr>
          <w:rFonts w:hint="cs"/>
          <w:rtl/>
        </w:rPr>
      </w:pPr>
      <w:r>
        <w:rPr>
          <w:rFonts w:hint="cs"/>
          <w:rtl/>
        </w:rPr>
        <w:t>תודה רבה. לא מנהלים דיון במליאה. אפשר שאלה לשר, אבל לא דיון.</w:t>
      </w:r>
    </w:p>
    <w:p w14:paraId="5D33A9A6" w14:textId="77777777" w:rsidR="00000000" w:rsidRDefault="00581103">
      <w:pPr>
        <w:pStyle w:val="a0"/>
        <w:rPr>
          <w:rFonts w:hint="cs"/>
          <w:rtl/>
        </w:rPr>
      </w:pPr>
    </w:p>
    <w:p w14:paraId="220031F4" w14:textId="77777777" w:rsidR="00000000" w:rsidRDefault="00581103">
      <w:pPr>
        <w:pStyle w:val="-"/>
        <w:rPr>
          <w:rtl/>
        </w:rPr>
      </w:pPr>
      <w:bookmarkStart w:id="619" w:name="FS000000517T14_07_2004_19_31_23C"/>
      <w:bookmarkEnd w:id="619"/>
      <w:r>
        <w:rPr>
          <w:rtl/>
        </w:rPr>
        <w:t>שר המשפטים יוסף לפיד:</w:t>
      </w:r>
    </w:p>
    <w:p w14:paraId="7C891FA6" w14:textId="77777777" w:rsidR="00000000" w:rsidRDefault="00581103">
      <w:pPr>
        <w:pStyle w:val="a0"/>
        <w:rPr>
          <w:rtl/>
        </w:rPr>
      </w:pPr>
    </w:p>
    <w:p w14:paraId="3390247B" w14:textId="77777777" w:rsidR="00000000" w:rsidRDefault="00581103">
      <w:pPr>
        <w:pStyle w:val="a0"/>
        <w:rPr>
          <w:rFonts w:hint="cs"/>
          <w:rtl/>
        </w:rPr>
      </w:pPr>
      <w:r>
        <w:rPr>
          <w:rFonts w:hint="cs"/>
          <w:rtl/>
        </w:rPr>
        <w:t>הרי החקיקה הזאת היתה לגבי המועד שעכשיו אנחנו מדברים עליו.</w:t>
      </w:r>
    </w:p>
    <w:p w14:paraId="3BD46238" w14:textId="77777777" w:rsidR="00000000" w:rsidRDefault="00581103">
      <w:pPr>
        <w:pStyle w:val="a0"/>
        <w:rPr>
          <w:rFonts w:hint="cs"/>
          <w:rtl/>
        </w:rPr>
      </w:pPr>
    </w:p>
    <w:p w14:paraId="5DC8C885" w14:textId="77777777" w:rsidR="00000000" w:rsidRDefault="00581103">
      <w:pPr>
        <w:pStyle w:val="af0"/>
        <w:rPr>
          <w:rtl/>
        </w:rPr>
      </w:pPr>
      <w:r>
        <w:rPr>
          <w:rFonts w:hint="eastAsia"/>
          <w:rtl/>
        </w:rPr>
        <w:t>חיים</w:t>
      </w:r>
      <w:r>
        <w:rPr>
          <w:rtl/>
        </w:rPr>
        <w:t xml:space="preserve"> אורון (יחד):</w:t>
      </w:r>
    </w:p>
    <w:p w14:paraId="7AC18FC6" w14:textId="77777777" w:rsidR="00000000" w:rsidRDefault="00581103">
      <w:pPr>
        <w:pStyle w:val="a0"/>
        <w:rPr>
          <w:rFonts w:hint="cs"/>
          <w:rtl/>
        </w:rPr>
      </w:pPr>
    </w:p>
    <w:p w14:paraId="6EB589A0" w14:textId="77777777" w:rsidR="00000000" w:rsidRDefault="00581103">
      <w:pPr>
        <w:pStyle w:val="a0"/>
        <w:rPr>
          <w:rFonts w:hint="cs"/>
          <w:rtl/>
        </w:rPr>
      </w:pPr>
      <w:r>
        <w:rPr>
          <w:rFonts w:hint="cs"/>
          <w:rtl/>
        </w:rPr>
        <w:t>- - -</w:t>
      </w:r>
    </w:p>
    <w:p w14:paraId="456DB224" w14:textId="77777777" w:rsidR="00000000" w:rsidRDefault="00581103">
      <w:pPr>
        <w:pStyle w:val="a0"/>
        <w:rPr>
          <w:rFonts w:hint="cs"/>
          <w:rtl/>
        </w:rPr>
      </w:pPr>
    </w:p>
    <w:p w14:paraId="1C57E207" w14:textId="77777777" w:rsidR="00000000" w:rsidRDefault="00581103">
      <w:pPr>
        <w:pStyle w:val="-"/>
        <w:rPr>
          <w:rtl/>
        </w:rPr>
      </w:pPr>
      <w:bookmarkStart w:id="620" w:name="FS000000517T14_07_2004_19_31_28C"/>
      <w:bookmarkEnd w:id="620"/>
      <w:r>
        <w:rPr>
          <w:rtl/>
        </w:rPr>
        <w:t>שר המשפטים יוסף לפיד:</w:t>
      </w:r>
    </w:p>
    <w:p w14:paraId="7286DCF0" w14:textId="77777777" w:rsidR="00000000" w:rsidRDefault="00581103">
      <w:pPr>
        <w:pStyle w:val="a0"/>
        <w:rPr>
          <w:rtl/>
        </w:rPr>
      </w:pPr>
    </w:p>
    <w:p w14:paraId="3AD6DE72" w14:textId="77777777" w:rsidR="00000000" w:rsidRDefault="00581103">
      <w:pPr>
        <w:pStyle w:val="a0"/>
        <w:rPr>
          <w:rFonts w:hint="cs"/>
          <w:rtl/>
        </w:rPr>
      </w:pPr>
      <w:r>
        <w:rPr>
          <w:rFonts w:hint="cs"/>
          <w:rtl/>
        </w:rPr>
        <w:t>אני בטוח ש</w:t>
      </w:r>
      <w:r>
        <w:rPr>
          <w:rFonts w:hint="cs"/>
          <w:rtl/>
        </w:rPr>
        <w:t>המחוקק יביא בחשבון בעתיד שלא לעשות טעויות כאלה. דרך אגב, הטעות היתה קולקטיבית, כי אף אחד בכנסת לא שם לב אליה עד שזה לא נתגלה לעיתונאי.</w:t>
      </w:r>
    </w:p>
    <w:p w14:paraId="60208D9C" w14:textId="77777777" w:rsidR="00000000" w:rsidRDefault="00581103">
      <w:pPr>
        <w:pStyle w:val="af0"/>
        <w:rPr>
          <w:rtl/>
        </w:rPr>
      </w:pPr>
    </w:p>
    <w:p w14:paraId="5BE57D7A" w14:textId="77777777" w:rsidR="00000000" w:rsidRDefault="00581103">
      <w:pPr>
        <w:pStyle w:val="af0"/>
        <w:rPr>
          <w:rtl/>
        </w:rPr>
      </w:pPr>
      <w:r>
        <w:rPr>
          <w:rFonts w:hint="eastAsia"/>
          <w:rtl/>
        </w:rPr>
        <w:t>עבד</w:t>
      </w:r>
      <w:r>
        <w:rPr>
          <w:rtl/>
        </w:rPr>
        <w:t>-אלמאלכ דהאמשה (רע"ם):</w:t>
      </w:r>
    </w:p>
    <w:p w14:paraId="0E0B8911" w14:textId="77777777" w:rsidR="00000000" w:rsidRDefault="00581103">
      <w:pPr>
        <w:pStyle w:val="a0"/>
        <w:rPr>
          <w:rFonts w:hint="cs"/>
          <w:rtl/>
        </w:rPr>
      </w:pPr>
    </w:p>
    <w:p w14:paraId="6B95F92F" w14:textId="77777777" w:rsidR="00000000" w:rsidRDefault="00581103">
      <w:pPr>
        <w:pStyle w:val="a0"/>
        <w:rPr>
          <w:rFonts w:hint="cs"/>
          <w:rtl/>
        </w:rPr>
      </w:pPr>
      <w:r>
        <w:rPr>
          <w:rFonts w:hint="cs"/>
          <w:rtl/>
        </w:rPr>
        <w:t>הנימוקים - - -</w:t>
      </w:r>
    </w:p>
    <w:p w14:paraId="73858020" w14:textId="77777777" w:rsidR="00000000" w:rsidRDefault="00581103">
      <w:pPr>
        <w:pStyle w:val="a0"/>
        <w:rPr>
          <w:rFonts w:hint="cs"/>
          <w:rtl/>
        </w:rPr>
      </w:pPr>
    </w:p>
    <w:p w14:paraId="639135CC" w14:textId="77777777" w:rsidR="00000000" w:rsidRDefault="00581103">
      <w:pPr>
        <w:pStyle w:val="af1"/>
        <w:rPr>
          <w:rtl/>
        </w:rPr>
      </w:pPr>
      <w:r>
        <w:rPr>
          <w:rtl/>
        </w:rPr>
        <w:t>היו"ר נסים דהן:</w:t>
      </w:r>
    </w:p>
    <w:p w14:paraId="54C9BBC9" w14:textId="77777777" w:rsidR="00000000" w:rsidRDefault="00581103">
      <w:pPr>
        <w:pStyle w:val="a0"/>
        <w:rPr>
          <w:rtl/>
        </w:rPr>
      </w:pPr>
    </w:p>
    <w:p w14:paraId="5A35DE57" w14:textId="77777777" w:rsidR="00000000" w:rsidRDefault="00581103">
      <w:pPr>
        <w:pStyle w:val="a0"/>
        <w:rPr>
          <w:rFonts w:hint="cs"/>
          <w:rtl/>
        </w:rPr>
      </w:pPr>
      <w:r>
        <w:rPr>
          <w:rFonts w:hint="cs"/>
          <w:rtl/>
        </w:rPr>
        <w:t>תודה רבה. נגמר הדיון.</w:t>
      </w:r>
      <w:bookmarkStart w:id="621" w:name="FS000000517T14_07_2004_19_32_30C"/>
      <w:bookmarkEnd w:id="621"/>
      <w:r>
        <w:rPr>
          <w:rFonts w:hint="cs"/>
          <w:rtl/>
        </w:rPr>
        <w:t xml:space="preserve"> מה הציע כבוד השר?</w:t>
      </w:r>
    </w:p>
    <w:p w14:paraId="5F9FA504" w14:textId="77777777" w:rsidR="00000000" w:rsidRDefault="00581103">
      <w:pPr>
        <w:pStyle w:val="a0"/>
        <w:rPr>
          <w:rFonts w:hint="cs"/>
          <w:rtl/>
        </w:rPr>
      </w:pPr>
    </w:p>
    <w:p w14:paraId="0A8A7C7F" w14:textId="77777777" w:rsidR="00000000" w:rsidRDefault="00581103">
      <w:pPr>
        <w:pStyle w:val="-"/>
        <w:rPr>
          <w:rtl/>
        </w:rPr>
      </w:pPr>
      <w:bookmarkStart w:id="622" w:name="FS000000517T14_07_2004_19_32_52C"/>
      <w:bookmarkEnd w:id="622"/>
      <w:r>
        <w:rPr>
          <w:rtl/>
        </w:rPr>
        <w:t>שר המשפטים יוסף לפי</w:t>
      </w:r>
      <w:r>
        <w:rPr>
          <w:rtl/>
        </w:rPr>
        <w:t>ד:</w:t>
      </w:r>
    </w:p>
    <w:p w14:paraId="7DD6D924" w14:textId="77777777" w:rsidR="00000000" w:rsidRDefault="00581103">
      <w:pPr>
        <w:pStyle w:val="a0"/>
        <w:rPr>
          <w:rtl/>
        </w:rPr>
      </w:pPr>
    </w:p>
    <w:p w14:paraId="36554572" w14:textId="77777777" w:rsidR="00000000" w:rsidRDefault="00581103">
      <w:pPr>
        <w:pStyle w:val="a0"/>
        <w:rPr>
          <w:rFonts w:hint="cs"/>
          <w:rtl/>
        </w:rPr>
      </w:pPr>
      <w:r>
        <w:rPr>
          <w:rFonts w:hint="cs"/>
          <w:rtl/>
        </w:rPr>
        <w:t>השר מציע להסיר את זה.</w:t>
      </w:r>
    </w:p>
    <w:p w14:paraId="0055FA90" w14:textId="77777777" w:rsidR="00000000" w:rsidRDefault="00581103">
      <w:pPr>
        <w:pStyle w:val="a0"/>
        <w:rPr>
          <w:rFonts w:hint="cs"/>
          <w:rtl/>
        </w:rPr>
      </w:pPr>
    </w:p>
    <w:p w14:paraId="7D7A191C" w14:textId="77777777" w:rsidR="00000000" w:rsidRDefault="00581103">
      <w:pPr>
        <w:pStyle w:val="af1"/>
        <w:rPr>
          <w:rtl/>
        </w:rPr>
      </w:pPr>
      <w:r>
        <w:rPr>
          <w:rtl/>
        </w:rPr>
        <w:t>היו"ר נסים דהן:</w:t>
      </w:r>
    </w:p>
    <w:p w14:paraId="50224D38" w14:textId="77777777" w:rsidR="00000000" w:rsidRDefault="00581103">
      <w:pPr>
        <w:pStyle w:val="a0"/>
        <w:rPr>
          <w:rtl/>
        </w:rPr>
      </w:pPr>
    </w:p>
    <w:p w14:paraId="4EF943EC" w14:textId="77777777" w:rsidR="00000000" w:rsidRDefault="00581103">
      <w:pPr>
        <w:pStyle w:val="a0"/>
        <w:rPr>
          <w:rFonts w:hint="cs"/>
          <w:rtl/>
        </w:rPr>
      </w:pPr>
      <w:r>
        <w:rPr>
          <w:rFonts w:hint="cs"/>
          <w:rtl/>
        </w:rPr>
        <w:t>חבר הכנסת אופיר פינס-פז - אינו נוכח.  חבר הכנסת אמנון כהן - אינו נוכח.  חבר הכנסת חמי דורון, מסכים עם הצעת השר להסיר?</w:t>
      </w:r>
    </w:p>
    <w:p w14:paraId="4BAF81C3" w14:textId="77777777" w:rsidR="00000000" w:rsidRDefault="00581103">
      <w:pPr>
        <w:pStyle w:val="a0"/>
        <w:rPr>
          <w:rFonts w:hint="cs"/>
          <w:rtl/>
        </w:rPr>
      </w:pPr>
    </w:p>
    <w:p w14:paraId="2711E531" w14:textId="77777777" w:rsidR="00000000" w:rsidRDefault="00581103">
      <w:pPr>
        <w:pStyle w:val="af0"/>
        <w:rPr>
          <w:rtl/>
        </w:rPr>
      </w:pPr>
      <w:r>
        <w:rPr>
          <w:rFonts w:hint="eastAsia"/>
          <w:rtl/>
        </w:rPr>
        <w:t>חמי</w:t>
      </w:r>
      <w:r>
        <w:rPr>
          <w:rtl/>
        </w:rPr>
        <w:t xml:space="preserve"> דורון (שינוי):</w:t>
      </w:r>
    </w:p>
    <w:p w14:paraId="749249FC" w14:textId="77777777" w:rsidR="00000000" w:rsidRDefault="00581103">
      <w:pPr>
        <w:pStyle w:val="a0"/>
        <w:rPr>
          <w:rFonts w:hint="cs"/>
          <w:rtl/>
        </w:rPr>
      </w:pPr>
    </w:p>
    <w:p w14:paraId="2B2D49CD" w14:textId="77777777" w:rsidR="00000000" w:rsidRDefault="00581103">
      <w:pPr>
        <w:pStyle w:val="a0"/>
        <w:rPr>
          <w:rFonts w:hint="cs"/>
          <w:rtl/>
        </w:rPr>
      </w:pPr>
      <w:r>
        <w:rPr>
          <w:rFonts w:hint="cs"/>
          <w:rtl/>
        </w:rPr>
        <w:t>כן.</w:t>
      </w:r>
    </w:p>
    <w:p w14:paraId="0374FDB1" w14:textId="77777777" w:rsidR="00000000" w:rsidRDefault="00581103">
      <w:pPr>
        <w:pStyle w:val="a0"/>
        <w:rPr>
          <w:rFonts w:hint="cs"/>
          <w:rtl/>
        </w:rPr>
      </w:pPr>
    </w:p>
    <w:p w14:paraId="3A3515F7" w14:textId="77777777" w:rsidR="00000000" w:rsidRDefault="00581103">
      <w:pPr>
        <w:pStyle w:val="af1"/>
        <w:rPr>
          <w:rtl/>
        </w:rPr>
      </w:pPr>
      <w:r>
        <w:rPr>
          <w:rtl/>
        </w:rPr>
        <w:t>היו"ר נסים דהן:</w:t>
      </w:r>
    </w:p>
    <w:p w14:paraId="21987415" w14:textId="77777777" w:rsidR="00000000" w:rsidRDefault="00581103">
      <w:pPr>
        <w:pStyle w:val="a0"/>
        <w:rPr>
          <w:rtl/>
        </w:rPr>
      </w:pPr>
    </w:p>
    <w:p w14:paraId="70AA0AD0" w14:textId="77777777" w:rsidR="00000000" w:rsidRDefault="00581103">
      <w:pPr>
        <w:pStyle w:val="a0"/>
        <w:rPr>
          <w:rFonts w:hint="cs"/>
          <w:rtl/>
        </w:rPr>
      </w:pPr>
      <w:r>
        <w:rPr>
          <w:rFonts w:hint="cs"/>
          <w:rtl/>
        </w:rPr>
        <w:t>חבר הכנסת אחמד טיבי - אינו נוכח.  חבר הכנסת עבד-אלמ</w:t>
      </w:r>
      <w:r>
        <w:rPr>
          <w:rFonts w:hint="cs"/>
          <w:rtl/>
        </w:rPr>
        <w:t>אלכ דהאמשה, מסכים עם השר?</w:t>
      </w:r>
    </w:p>
    <w:p w14:paraId="466DCED0" w14:textId="77777777" w:rsidR="00000000" w:rsidRDefault="00581103">
      <w:pPr>
        <w:pStyle w:val="a0"/>
        <w:rPr>
          <w:rFonts w:hint="cs"/>
          <w:rtl/>
        </w:rPr>
      </w:pPr>
    </w:p>
    <w:p w14:paraId="7DA3E823" w14:textId="77777777" w:rsidR="00000000" w:rsidRDefault="00581103">
      <w:pPr>
        <w:pStyle w:val="af0"/>
        <w:rPr>
          <w:rtl/>
        </w:rPr>
      </w:pPr>
      <w:r>
        <w:rPr>
          <w:rFonts w:hint="eastAsia"/>
          <w:rtl/>
        </w:rPr>
        <w:t>עבד</w:t>
      </w:r>
      <w:r>
        <w:rPr>
          <w:rtl/>
        </w:rPr>
        <w:t>-אלמאלכ דהאמשה (רע"ם):</w:t>
      </w:r>
    </w:p>
    <w:p w14:paraId="140D7A1B" w14:textId="77777777" w:rsidR="00000000" w:rsidRDefault="00581103">
      <w:pPr>
        <w:pStyle w:val="a0"/>
        <w:rPr>
          <w:rFonts w:hint="cs"/>
          <w:rtl/>
        </w:rPr>
      </w:pPr>
    </w:p>
    <w:p w14:paraId="64122D28" w14:textId="77777777" w:rsidR="00000000" w:rsidRDefault="00581103">
      <w:pPr>
        <w:pStyle w:val="a0"/>
        <w:rPr>
          <w:rFonts w:hint="cs"/>
          <w:rtl/>
        </w:rPr>
      </w:pPr>
      <w:r>
        <w:rPr>
          <w:rFonts w:hint="cs"/>
          <w:rtl/>
        </w:rPr>
        <w:t>אדוני, אני לא מסכים.</w:t>
      </w:r>
    </w:p>
    <w:p w14:paraId="285B3F15" w14:textId="77777777" w:rsidR="00000000" w:rsidRDefault="00581103">
      <w:pPr>
        <w:pStyle w:val="a0"/>
        <w:rPr>
          <w:rFonts w:hint="cs"/>
          <w:rtl/>
        </w:rPr>
      </w:pPr>
    </w:p>
    <w:p w14:paraId="4F8FE384" w14:textId="77777777" w:rsidR="00000000" w:rsidRDefault="00581103">
      <w:pPr>
        <w:pStyle w:val="a0"/>
        <w:rPr>
          <w:rFonts w:hint="cs"/>
          <w:rtl/>
        </w:rPr>
      </w:pPr>
      <w:r>
        <w:rPr>
          <w:rFonts w:hint="cs"/>
          <w:rtl/>
        </w:rPr>
        <w:t>יש לי עוד מלה אחת להוסיף: הבג"ץ עדיין לא פרסם את הנימוקים שלו. ראוי - - -</w:t>
      </w:r>
    </w:p>
    <w:p w14:paraId="5E182574" w14:textId="77777777" w:rsidR="00000000" w:rsidRDefault="00581103">
      <w:pPr>
        <w:pStyle w:val="a0"/>
        <w:rPr>
          <w:rFonts w:hint="cs"/>
          <w:rtl/>
        </w:rPr>
      </w:pPr>
    </w:p>
    <w:p w14:paraId="5F61BF8F" w14:textId="77777777" w:rsidR="00000000" w:rsidRDefault="00581103">
      <w:pPr>
        <w:pStyle w:val="af1"/>
        <w:rPr>
          <w:rtl/>
        </w:rPr>
      </w:pPr>
      <w:r>
        <w:rPr>
          <w:rtl/>
        </w:rPr>
        <w:t>היו"ר נסים דהן:</w:t>
      </w:r>
    </w:p>
    <w:p w14:paraId="43FECAC8" w14:textId="77777777" w:rsidR="00000000" w:rsidRDefault="00581103">
      <w:pPr>
        <w:pStyle w:val="a0"/>
        <w:rPr>
          <w:rtl/>
        </w:rPr>
      </w:pPr>
    </w:p>
    <w:p w14:paraId="20B641D6" w14:textId="77777777" w:rsidR="00000000" w:rsidRDefault="00581103">
      <w:pPr>
        <w:pStyle w:val="a0"/>
        <w:rPr>
          <w:rFonts w:hint="cs"/>
          <w:rtl/>
        </w:rPr>
      </w:pPr>
      <w:r>
        <w:rPr>
          <w:rFonts w:hint="cs"/>
          <w:rtl/>
        </w:rPr>
        <w:t>תודה רבה. אתה לא מסכים, וזה העניין.</w:t>
      </w:r>
    </w:p>
    <w:p w14:paraId="0B0866CB" w14:textId="77777777" w:rsidR="00000000" w:rsidRDefault="00581103">
      <w:pPr>
        <w:pStyle w:val="a0"/>
        <w:rPr>
          <w:rFonts w:hint="cs"/>
          <w:rtl/>
        </w:rPr>
      </w:pPr>
    </w:p>
    <w:p w14:paraId="5C5C2820" w14:textId="77777777" w:rsidR="00000000" w:rsidRDefault="00581103">
      <w:pPr>
        <w:pStyle w:val="a0"/>
        <w:rPr>
          <w:rFonts w:hint="cs"/>
          <w:rtl/>
        </w:rPr>
      </w:pPr>
      <w:r>
        <w:rPr>
          <w:rFonts w:hint="cs"/>
          <w:rtl/>
        </w:rPr>
        <w:t>חבר הכנסת זחאלקה, מסכים עם השר להסיר?</w:t>
      </w:r>
    </w:p>
    <w:p w14:paraId="567C3E2C" w14:textId="77777777" w:rsidR="00000000" w:rsidRDefault="00581103">
      <w:pPr>
        <w:pStyle w:val="a0"/>
        <w:rPr>
          <w:rFonts w:hint="cs"/>
          <w:rtl/>
        </w:rPr>
      </w:pPr>
    </w:p>
    <w:p w14:paraId="776A030F" w14:textId="77777777" w:rsidR="00000000" w:rsidRDefault="00581103">
      <w:pPr>
        <w:pStyle w:val="af0"/>
        <w:rPr>
          <w:rtl/>
        </w:rPr>
      </w:pPr>
      <w:r>
        <w:rPr>
          <w:rFonts w:hint="eastAsia"/>
          <w:rtl/>
        </w:rPr>
        <w:t>ג</w:t>
      </w:r>
      <w:r>
        <w:rPr>
          <w:rtl/>
        </w:rPr>
        <w:t>'מאל זחאלקה</w:t>
      </w:r>
      <w:r>
        <w:rPr>
          <w:rtl/>
        </w:rPr>
        <w:t xml:space="preserve"> (בל"ד):</w:t>
      </w:r>
    </w:p>
    <w:p w14:paraId="390457ED" w14:textId="77777777" w:rsidR="00000000" w:rsidRDefault="00581103">
      <w:pPr>
        <w:pStyle w:val="a0"/>
        <w:rPr>
          <w:rFonts w:hint="cs"/>
          <w:rtl/>
        </w:rPr>
      </w:pPr>
    </w:p>
    <w:p w14:paraId="76ADF423" w14:textId="77777777" w:rsidR="00000000" w:rsidRDefault="00581103">
      <w:pPr>
        <w:pStyle w:val="a0"/>
        <w:rPr>
          <w:rFonts w:hint="cs"/>
          <w:rtl/>
        </w:rPr>
      </w:pPr>
      <w:r>
        <w:rPr>
          <w:rFonts w:hint="cs"/>
          <w:rtl/>
        </w:rPr>
        <w:t>ועדה.</w:t>
      </w:r>
    </w:p>
    <w:p w14:paraId="0A7BE924" w14:textId="77777777" w:rsidR="00000000" w:rsidRDefault="00581103">
      <w:pPr>
        <w:pStyle w:val="a0"/>
        <w:rPr>
          <w:rtl/>
        </w:rPr>
      </w:pPr>
    </w:p>
    <w:p w14:paraId="4EABB875" w14:textId="77777777" w:rsidR="00000000" w:rsidRDefault="00581103">
      <w:pPr>
        <w:pStyle w:val="af1"/>
        <w:rPr>
          <w:rtl/>
        </w:rPr>
      </w:pPr>
      <w:r>
        <w:rPr>
          <w:rtl/>
        </w:rPr>
        <w:t>היו"ר נסים דהן:</w:t>
      </w:r>
    </w:p>
    <w:p w14:paraId="2CD04B0E" w14:textId="77777777" w:rsidR="00000000" w:rsidRDefault="00581103">
      <w:pPr>
        <w:pStyle w:val="a0"/>
        <w:rPr>
          <w:rFonts w:hint="cs"/>
          <w:rtl/>
        </w:rPr>
      </w:pPr>
    </w:p>
    <w:p w14:paraId="4DDC16CD" w14:textId="77777777" w:rsidR="00000000" w:rsidRDefault="00581103">
      <w:pPr>
        <w:pStyle w:val="a0"/>
        <w:rPr>
          <w:rFonts w:hint="cs"/>
          <w:rtl/>
        </w:rPr>
      </w:pPr>
      <w:r>
        <w:rPr>
          <w:rFonts w:hint="cs"/>
          <w:rtl/>
        </w:rPr>
        <w:t>אתה לא יכול לבקש ועדה. אתה יכול לבקש דיון במליאה, וכבר ביקשת.</w:t>
      </w:r>
    </w:p>
    <w:p w14:paraId="0F639197" w14:textId="77777777" w:rsidR="00000000" w:rsidRDefault="00581103">
      <w:pPr>
        <w:pStyle w:val="a0"/>
        <w:rPr>
          <w:rFonts w:hint="cs"/>
          <w:rtl/>
        </w:rPr>
      </w:pPr>
    </w:p>
    <w:p w14:paraId="79D4FC88" w14:textId="77777777" w:rsidR="00000000" w:rsidRDefault="00581103">
      <w:pPr>
        <w:pStyle w:val="a0"/>
        <w:rPr>
          <w:rFonts w:hint="cs"/>
          <w:rtl/>
        </w:rPr>
      </w:pPr>
      <w:r>
        <w:rPr>
          <w:rFonts w:hint="cs"/>
          <w:rtl/>
        </w:rPr>
        <w:t>האם יש לנו הצעות אחרות? חבר הכנסת בשארה רוצה לבקש ועדה.</w:t>
      </w:r>
    </w:p>
    <w:p w14:paraId="7AE8F3D3" w14:textId="77777777" w:rsidR="00000000" w:rsidRDefault="00581103">
      <w:pPr>
        <w:pStyle w:val="a0"/>
        <w:rPr>
          <w:rFonts w:hint="cs"/>
          <w:rtl/>
        </w:rPr>
      </w:pPr>
    </w:p>
    <w:p w14:paraId="55DEE0C2" w14:textId="77777777" w:rsidR="00000000" w:rsidRDefault="00581103">
      <w:pPr>
        <w:pStyle w:val="a"/>
        <w:rPr>
          <w:rFonts w:hint="cs"/>
          <w:rtl/>
        </w:rPr>
      </w:pPr>
      <w:bookmarkStart w:id="623" w:name="FS000000558T14_07_2004_19_35_54"/>
      <w:bookmarkStart w:id="624" w:name="_Toc81561503"/>
      <w:bookmarkEnd w:id="623"/>
      <w:r>
        <w:rPr>
          <w:rFonts w:hint="eastAsia"/>
          <w:rtl/>
        </w:rPr>
        <w:t>עזמי</w:t>
      </w:r>
      <w:r>
        <w:rPr>
          <w:rtl/>
        </w:rPr>
        <w:t xml:space="preserve"> בשארה (בל"ד):</w:t>
      </w:r>
      <w:bookmarkEnd w:id="624"/>
    </w:p>
    <w:p w14:paraId="62615D19" w14:textId="77777777" w:rsidR="00000000" w:rsidRDefault="00581103">
      <w:pPr>
        <w:pStyle w:val="a0"/>
        <w:rPr>
          <w:rFonts w:hint="cs"/>
          <w:rtl/>
        </w:rPr>
      </w:pPr>
    </w:p>
    <w:p w14:paraId="4C3D7421" w14:textId="77777777" w:rsidR="00000000" w:rsidRDefault="00581103">
      <w:pPr>
        <w:pStyle w:val="a0"/>
        <w:rPr>
          <w:rFonts w:hint="cs"/>
          <w:rtl/>
        </w:rPr>
      </w:pPr>
      <w:r>
        <w:rPr>
          <w:rFonts w:hint="cs"/>
          <w:rtl/>
        </w:rPr>
        <w:t>אדוני היושב-ראש, חברי הכנסת, רציתי לנצל את ההזדמנות הזאת לשם מבט פנורמי של חצי דקה</w:t>
      </w:r>
      <w:r>
        <w:rPr>
          <w:rFonts w:hint="cs"/>
          <w:rtl/>
        </w:rPr>
        <w:t xml:space="preserve"> על מה שקורה - שלוש האופציות להרכיב ממשלה עכשיו. אדוני היושב-ראש, איפה הנושא הפוליטי? אם ש"ס תיכנס לממשלה או לא, כבר לא חשובה הנסיגה מעזה, מצד אחד. ל-17 חברי כנסת מהליכוד כבר לא אכפת לתמוך ביציאה מעזה ורק שמפלגת העבודה לא תיכנס. לא חשוב לשינוי אם יהדות התו</w:t>
      </w:r>
      <w:r>
        <w:rPr>
          <w:rFonts w:hint="cs"/>
          <w:rtl/>
        </w:rPr>
        <w:t>רה תיכנס או לא, וליהדות התורה לא חשוב להיכנס ולתמוך בנסיגה מצד אחד בעזה. מה קורה פה? בשלוש האופציות שאני יכול ללמוד עליהן לגבי הרכב הממשלה, הנושא הפוליטי הוא הכי פחות חשוב, כשאנחנו התווכחנו עליו כל השנה שעברה. יוצא שהוא הדבר הכי פחות חשוב בכנסת הזאת, והעיק</w:t>
      </w:r>
      <w:r>
        <w:rPr>
          <w:rFonts w:hint="cs"/>
          <w:rtl/>
        </w:rPr>
        <w:t>ר הוא להיכנס לממשלה. תודה רבה.</w:t>
      </w:r>
    </w:p>
    <w:p w14:paraId="6C9CECFA" w14:textId="77777777" w:rsidR="00000000" w:rsidRDefault="00581103">
      <w:pPr>
        <w:pStyle w:val="a0"/>
        <w:rPr>
          <w:rFonts w:hint="cs"/>
          <w:rtl/>
        </w:rPr>
      </w:pPr>
    </w:p>
    <w:p w14:paraId="5B3C2E9A" w14:textId="77777777" w:rsidR="00000000" w:rsidRDefault="00581103">
      <w:pPr>
        <w:pStyle w:val="af1"/>
        <w:rPr>
          <w:rtl/>
        </w:rPr>
      </w:pPr>
      <w:r>
        <w:rPr>
          <w:rtl/>
        </w:rPr>
        <w:t>היו"ר נסים דהן:</w:t>
      </w:r>
    </w:p>
    <w:p w14:paraId="2ED4A67C" w14:textId="77777777" w:rsidR="00000000" w:rsidRDefault="00581103">
      <w:pPr>
        <w:pStyle w:val="a0"/>
        <w:rPr>
          <w:rtl/>
        </w:rPr>
      </w:pPr>
    </w:p>
    <w:p w14:paraId="2F03A309" w14:textId="77777777" w:rsidR="00000000" w:rsidRDefault="00581103">
      <w:pPr>
        <w:pStyle w:val="a0"/>
        <w:rPr>
          <w:rFonts w:hint="cs"/>
          <w:rtl/>
        </w:rPr>
      </w:pPr>
      <w:r>
        <w:rPr>
          <w:rFonts w:hint="cs"/>
          <w:rtl/>
        </w:rPr>
        <w:t>תודה רבה.  לחבר הכנסת יעקב מרגי יש הצעה אחרת להצעתו של חבר הכנסת זחאלקה.</w:t>
      </w:r>
    </w:p>
    <w:p w14:paraId="39926EC1" w14:textId="77777777" w:rsidR="00000000" w:rsidRDefault="00581103">
      <w:pPr>
        <w:pStyle w:val="a0"/>
        <w:rPr>
          <w:rFonts w:hint="cs"/>
          <w:rtl/>
        </w:rPr>
      </w:pPr>
    </w:p>
    <w:p w14:paraId="41AFBDD3" w14:textId="77777777" w:rsidR="00000000" w:rsidRDefault="00581103">
      <w:pPr>
        <w:pStyle w:val="a"/>
        <w:rPr>
          <w:rtl/>
        </w:rPr>
      </w:pPr>
      <w:bookmarkStart w:id="625" w:name="FS000001056T14_07_2004_19_39_09"/>
      <w:bookmarkStart w:id="626" w:name="_Toc81561504"/>
      <w:bookmarkEnd w:id="625"/>
      <w:r>
        <w:rPr>
          <w:rFonts w:hint="eastAsia"/>
          <w:rtl/>
        </w:rPr>
        <w:t>יעקב</w:t>
      </w:r>
      <w:r>
        <w:rPr>
          <w:rtl/>
        </w:rPr>
        <w:t xml:space="preserve"> מרגי (ש"ס):</w:t>
      </w:r>
      <w:bookmarkEnd w:id="626"/>
    </w:p>
    <w:p w14:paraId="0E122E15" w14:textId="77777777" w:rsidR="00000000" w:rsidRDefault="00581103">
      <w:pPr>
        <w:pStyle w:val="a0"/>
        <w:rPr>
          <w:rFonts w:hint="cs"/>
          <w:rtl/>
        </w:rPr>
      </w:pPr>
    </w:p>
    <w:p w14:paraId="6A7E9AB7" w14:textId="77777777" w:rsidR="00000000" w:rsidRDefault="00581103">
      <w:pPr>
        <w:pStyle w:val="a0"/>
        <w:rPr>
          <w:rFonts w:hint="cs"/>
          <w:rtl/>
        </w:rPr>
      </w:pPr>
      <w:r>
        <w:rPr>
          <w:rFonts w:hint="cs"/>
          <w:rtl/>
        </w:rPr>
        <w:t xml:space="preserve">אדוני היושב-ראש, חברי חברי הכנסת, אני רוצה להרגיע את כל חברי הבית: שינויים קואליציוניים מרחיקי לכת לא יהיו. כל אלה </w:t>
      </w:r>
      <w:r>
        <w:rPr>
          <w:rFonts w:hint="cs"/>
          <w:rtl/>
        </w:rPr>
        <w:t>הם מחזות תעתועים וניסיון לשחק. אני קורא לכל חברי הבית לאמץ את החלטת בג"ץ, כי חבל שהיא לא החליטה על סוף 2005, ואז היינו מקדימים את קצה של הממשלה הזאת - בטרם עת.</w:t>
      </w:r>
    </w:p>
    <w:p w14:paraId="16025C70" w14:textId="77777777" w:rsidR="00000000" w:rsidRDefault="00581103">
      <w:pPr>
        <w:pStyle w:val="a0"/>
        <w:rPr>
          <w:rFonts w:hint="cs"/>
          <w:rtl/>
        </w:rPr>
      </w:pPr>
    </w:p>
    <w:p w14:paraId="73A0F51F" w14:textId="77777777" w:rsidR="00000000" w:rsidRDefault="00581103">
      <w:pPr>
        <w:pStyle w:val="af1"/>
        <w:rPr>
          <w:rtl/>
        </w:rPr>
      </w:pPr>
      <w:r>
        <w:rPr>
          <w:rtl/>
        </w:rPr>
        <w:t>היו"ר נסים דהן:</w:t>
      </w:r>
    </w:p>
    <w:p w14:paraId="00E8AE8F" w14:textId="77777777" w:rsidR="00000000" w:rsidRDefault="00581103">
      <w:pPr>
        <w:pStyle w:val="a0"/>
        <w:rPr>
          <w:rFonts w:hint="cs"/>
          <w:rtl/>
        </w:rPr>
      </w:pPr>
    </w:p>
    <w:p w14:paraId="797D6702" w14:textId="77777777" w:rsidR="00000000" w:rsidRDefault="00581103">
      <w:pPr>
        <w:pStyle w:val="a0"/>
        <w:rPr>
          <w:rFonts w:hint="cs"/>
          <w:rtl/>
        </w:rPr>
      </w:pPr>
      <w:r>
        <w:rPr>
          <w:rFonts w:hint="cs"/>
          <w:rtl/>
        </w:rPr>
        <w:t xml:space="preserve">תודה רבה. </w:t>
      </w:r>
    </w:p>
    <w:p w14:paraId="5AE5A75F" w14:textId="77777777" w:rsidR="00000000" w:rsidRDefault="00581103">
      <w:pPr>
        <w:pStyle w:val="a0"/>
        <w:rPr>
          <w:rFonts w:hint="cs"/>
          <w:rtl/>
        </w:rPr>
      </w:pPr>
    </w:p>
    <w:p w14:paraId="3752BF41" w14:textId="77777777" w:rsidR="00000000" w:rsidRDefault="00581103">
      <w:pPr>
        <w:pStyle w:val="a0"/>
        <w:rPr>
          <w:rFonts w:hint="cs"/>
          <w:rtl/>
        </w:rPr>
      </w:pPr>
      <w:r>
        <w:rPr>
          <w:rFonts w:hint="cs"/>
          <w:rtl/>
        </w:rPr>
        <w:t>אנחנו עוברים להצבעה. מי שבעד הצעתו של השר להסיר ולהסתפק - יצביע בע</w:t>
      </w:r>
      <w:r>
        <w:rPr>
          <w:rFonts w:hint="cs"/>
          <w:rtl/>
        </w:rPr>
        <w:t>ד, ומי שנגד - יצביע נגד. בעד - זה להסיר, ונגד - זה להעביר לוועדה.</w:t>
      </w:r>
    </w:p>
    <w:p w14:paraId="7C7FEEFC" w14:textId="77777777" w:rsidR="00000000" w:rsidRDefault="00581103">
      <w:pPr>
        <w:pStyle w:val="a0"/>
        <w:rPr>
          <w:rFonts w:hint="cs"/>
          <w:rtl/>
        </w:rPr>
      </w:pPr>
    </w:p>
    <w:p w14:paraId="53003999" w14:textId="77777777" w:rsidR="00000000" w:rsidRDefault="00581103">
      <w:pPr>
        <w:pStyle w:val="af0"/>
        <w:rPr>
          <w:rtl/>
        </w:rPr>
      </w:pPr>
      <w:r>
        <w:rPr>
          <w:rFonts w:hint="cs"/>
          <w:rtl/>
        </w:rPr>
        <w:t>ה</w:t>
      </w:r>
      <w:r>
        <w:rPr>
          <w:rFonts w:hint="eastAsia"/>
          <w:rtl/>
        </w:rPr>
        <w:t>יו</w:t>
      </w:r>
      <w:r>
        <w:rPr>
          <w:rtl/>
        </w:rPr>
        <w:t>"ר ראובן ריבלין:</w:t>
      </w:r>
    </w:p>
    <w:p w14:paraId="4AAE8CC1" w14:textId="77777777" w:rsidR="00000000" w:rsidRDefault="00581103">
      <w:pPr>
        <w:pStyle w:val="a0"/>
        <w:rPr>
          <w:rFonts w:hint="cs"/>
          <w:rtl/>
        </w:rPr>
      </w:pPr>
    </w:p>
    <w:p w14:paraId="255AB0B7" w14:textId="77777777" w:rsidR="00000000" w:rsidRDefault="00581103">
      <w:pPr>
        <w:pStyle w:val="a0"/>
        <w:rPr>
          <w:rtl/>
        </w:rPr>
      </w:pPr>
      <w:r>
        <w:rPr>
          <w:rFonts w:hint="cs"/>
          <w:rtl/>
        </w:rPr>
        <w:t>תצרף את קולי בעד.</w:t>
      </w:r>
    </w:p>
    <w:p w14:paraId="233A25D6" w14:textId="77777777" w:rsidR="00000000" w:rsidRDefault="00581103">
      <w:pPr>
        <w:pStyle w:val="ac"/>
        <w:bidi/>
        <w:rPr>
          <w:rtl/>
        </w:rPr>
      </w:pPr>
    </w:p>
    <w:p w14:paraId="08CA55EB" w14:textId="77777777" w:rsidR="00000000" w:rsidRDefault="00581103">
      <w:pPr>
        <w:pStyle w:val="ab"/>
        <w:bidi/>
        <w:rPr>
          <w:rFonts w:hint="cs"/>
          <w:rtl/>
        </w:rPr>
      </w:pPr>
      <w:r>
        <w:rPr>
          <w:rFonts w:hint="cs"/>
          <w:rtl/>
        </w:rPr>
        <w:t>הצבעה מס' 24</w:t>
      </w:r>
    </w:p>
    <w:p w14:paraId="554EBD4F" w14:textId="77777777" w:rsidR="00000000" w:rsidRDefault="00581103">
      <w:pPr>
        <w:pStyle w:val="a0"/>
        <w:rPr>
          <w:rFonts w:hint="cs"/>
          <w:rtl/>
        </w:rPr>
      </w:pPr>
    </w:p>
    <w:p w14:paraId="48C16E98" w14:textId="77777777" w:rsidR="00000000" w:rsidRDefault="00581103">
      <w:pPr>
        <w:pStyle w:val="ac"/>
        <w:bidi/>
        <w:rPr>
          <w:rFonts w:hint="cs"/>
          <w:rtl/>
        </w:rPr>
      </w:pPr>
      <w:r>
        <w:rPr>
          <w:rFonts w:hint="cs"/>
          <w:rtl/>
        </w:rPr>
        <w:t>בעד ההצעה להעביר את הנושא לוועדה - 6</w:t>
      </w:r>
    </w:p>
    <w:p w14:paraId="3FBC9077" w14:textId="77777777" w:rsidR="00000000" w:rsidRDefault="00581103">
      <w:pPr>
        <w:pStyle w:val="ac"/>
        <w:bidi/>
        <w:rPr>
          <w:rFonts w:hint="cs"/>
          <w:rtl/>
        </w:rPr>
      </w:pPr>
      <w:r>
        <w:rPr>
          <w:rFonts w:hint="cs"/>
          <w:rtl/>
        </w:rPr>
        <w:t>בעד ההצעה שלא לכלול את הנושא בסדר-היום - 9</w:t>
      </w:r>
    </w:p>
    <w:p w14:paraId="3FFEF781" w14:textId="77777777" w:rsidR="00000000" w:rsidRDefault="00581103">
      <w:pPr>
        <w:pStyle w:val="ac"/>
        <w:bidi/>
        <w:rPr>
          <w:rFonts w:hint="cs"/>
          <w:rtl/>
        </w:rPr>
      </w:pPr>
      <w:r>
        <w:rPr>
          <w:rFonts w:hint="cs"/>
          <w:rtl/>
        </w:rPr>
        <w:t>נמנעים - אין</w:t>
      </w:r>
    </w:p>
    <w:p w14:paraId="3369D446" w14:textId="77777777" w:rsidR="00000000" w:rsidRDefault="00581103">
      <w:pPr>
        <w:pStyle w:val="ad"/>
        <w:bidi/>
        <w:rPr>
          <w:rFonts w:hint="cs"/>
          <w:rtl/>
        </w:rPr>
      </w:pPr>
      <w:r>
        <w:rPr>
          <w:rFonts w:hint="cs"/>
          <w:rtl/>
        </w:rPr>
        <w:t xml:space="preserve">ההצעה שלא לכלול את הנושא שהעלו חברי הכנסת </w:t>
      </w:r>
      <w:r>
        <w:rPr>
          <w:rFonts w:hint="cs"/>
          <w:rtl/>
        </w:rPr>
        <w:t xml:space="preserve">חמי דורון, </w:t>
      </w:r>
    </w:p>
    <w:p w14:paraId="7E01550C" w14:textId="77777777" w:rsidR="00000000" w:rsidRDefault="00581103">
      <w:pPr>
        <w:pStyle w:val="ad"/>
        <w:bidi/>
        <w:rPr>
          <w:rFonts w:hint="cs"/>
          <w:rtl/>
        </w:rPr>
      </w:pPr>
      <w:r>
        <w:rPr>
          <w:rFonts w:hint="cs"/>
          <w:rtl/>
        </w:rPr>
        <w:t>עבד-אלמאלכ דהאמשה וג'מאל זחאלקה בסדר-היום של הכנסת נתקבלה.</w:t>
      </w:r>
    </w:p>
    <w:p w14:paraId="1428A27A" w14:textId="77777777" w:rsidR="00000000" w:rsidRDefault="00581103">
      <w:pPr>
        <w:pStyle w:val="af1"/>
        <w:rPr>
          <w:rtl/>
        </w:rPr>
      </w:pPr>
    </w:p>
    <w:p w14:paraId="75EDD232" w14:textId="77777777" w:rsidR="00000000" w:rsidRDefault="00581103">
      <w:pPr>
        <w:pStyle w:val="af1"/>
        <w:rPr>
          <w:rFonts w:hint="cs"/>
          <w:rtl/>
        </w:rPr>
      </w:pPr>
      <w:r>
        <w:rPr>
          <w:rtl/>
        </w:rPr>
        <w:t>היו"ר נסים דהן:</w:t>
      </w:r>
    </w:p>
    <w:p w14:paraId="3FA5CAFD" w14:textId="77777777" w:rsidR="00000000" w:rsidRDefault="00581103">
      <w:pPr>
        <w:pStyle w:val="a0"/>
        <w:rPr>
          <w:rFonts w:hint="cs"/>
          <w:rtl/>
        </w:rPr>
      </w:pPr>
    </w:p>
    <w:p w14:paraId="56692B71" w14:textId="77777777" w:rsidR="00000000" w:rsidRDefault="00581103">
      <w:pPr>
        <w:pStyle w:val="a0"/>
        <w:rPr>
          <w:rFonts w:hint="cs"/>
          <w:rtl/>
        </w:rPr>
      </w:pPr>
      <w:r>
        <w:rPr>
          <w:rFonts w:hint="cs"/>
          <w:rtl/>
        </w:rPr>
        <w:t>בעד - 9, נגד - 6 ואין נמנעים. הנושא הוסר מסדר-היום, כהצעתו של השר.</w:t>
      </w:r>
    </w:p>
    <w:p w14:paraId="1BB47E98" w14:textId="77777777" w:rsidR="00000000" w:rsidRDefault="00581103">
      <w:pPr>
        <w:pStyle w:val="a2"/>
        <w:rPr>
          <w:rFonts w:hint="cs"/>
          <w:rtl/>
        </w:rPr>
      </w:pPr>
    </w:p>
    <w:p w14:paraId="76696050" w14:textId="77777777" w:rsidR="00000000" w:rsidRDefault="00581103">
      <w:pPr>
        <w:pStyle w:val="a0"/>
        <w:rPr>
          <w:rFonts w:hint="cs"/>
          <w:rtl/>
        </w:rPr>
      </w:pPr>
    </w:p>
    <w:p w14:paraId="43A0C7C3" w14:textId="77777777" w:rsidR="00000000" w:rsidRDefault="00581103">
      <w:pPr>
        <w:pStyle w:val="a2"/>
        <w:rPr>
          <w:rFonts w:hint="cs"/>
          <w:rtl/>
        </w:rPr>
      </w:pPr>
      <w:bookmarkStart w:id="627" w:name="CS29280FI0029280T14_07_2004_19_44_15"/>
      <w:bookmarkStart w:id="628" w:name="_Toc81561505"/>
      <w:bookmarkEnd w:id="627"/>
      <w:r>
        <w:rPr>
          <w:rFonts w:hint="cs"/>
          <w:rtl/>
        </w:rPr>
        <w:t>הצעה לסדר-היום</w:t>
      </w:r>
      <w:bookmarkEnd w:id="628"/>
    </w:p>
    <w:p w14:paraId="0A1C507F" w14:textId="77777777" w:rsidR="00000000" w:rsidRDefault="00581103">
      <w:pPr>
        <w:pStyle w:val="a2"/>
        <w:rPr>
          <w:rtl/>
        </w:rPr>
      </w:pPr>
      <w:bookmarkStart w:id="629" w:name="_Toc81561506"/>
      <w:r>
        <w:rPr>
          <w:rtl/>
        </w:rPr>
        <w:t>מצבם של עגלי החלב</w:t>
      </w:r>
      <w:bookmarkEnd w:id="629"/>
    </w:p>
    <w:p w14:paraId="7B48C4A4" w14:textId="77777777" w:rsidR="00000000" w:rsidRDefault="00581103">
      <w:pPr>
        <w:pStyle w:val="-0"/>
        <w:rPr>
          <w:rFonts w:hint="cs"/>
          <w:rtl/>
        </w:rPr>
      </w:pPr>
    </w:p>
    <w:p w14:paraId="31ACC3BC" w14:textId="77777777" w:rsidR="00000000" w:rsidRDefault="00581103">
      <w:pPr>
        <w:pStyle w:val="af1"/>
        <w:rPr>
          <w:rtl/>
        </w:rPr>
      </w:pPr>
      <w:r>
        <w:rPr>
          <w:rtl/>
        </w:rPr>
        <w:t>היו"ר נסים דהן:</w:t>
      </w:r>
    </w:p>
    <w:p w14:paraId="4BDDDC63" w14:textId="77777777" w:rsidR="00000000" w:rsidRDefault="00581103">
      <w:pPr>
        <w:pStyle w:val="a0"/>
        <w:rPr>
          <w:rtl/>
        </w:rPr>
      </w:pPr>
    </w:p>
    <w:p w14:paraId="195C9AAF" w14:textId="77777777" w:rsidR="00000000" w:rsidRDefault="00581103">
      <w:pPr>
        <w:pStyle w:val="a0"/>
        <w:rPr>
          <w:rFonts w:hint="cs"/>
          <w:rtl/>
        </w:rPr>
      </w:pPr>
      <w:r>
        <w:rPr>
          <w:rFonts w:hint="cs"/>
          <w:rtl/>
        </w:rPr>
        <w:t xml:space="preserve">חברי הכנסת, אני חייב לציין, שכשקראתי את שם חבר </w:t>
      </w:r>
      <w:r>
        <w:rPr>
          <w:rFonts w:hint="cs"/>
          <w:rtl/>
        </w:rPr>
        <w:t>הכנסת אילן שלגי בנושא מצבם של עגלי החלב, הוא אומנם לא נכח כאן, אבל ההסבר שהוא נתן לי מתקבל על הדעת, ואנחנו חוזרים לנושא שלו - הצעה לסדר-היום מס' 4108.</w:t>
      </w:r>
    </w:p>
    <w:p w14:paraId="10A6E173" w14:textId="77777777" w:rsidR="00000000" w:rsidRDefault="00581103">
      <w:pPr>
        <w:pStyle w:val="a0"/>
        <w:rPr>
          <w:rFonts w:hint="cs"/>
          <w:rtl/>
        </w:rPr>
      </w:pPr>
    </w:p>
    <w:p w14:paraId="6D23C341" w14:textId="77777777" w:rsidR="00000000" w:rsidRDefault="00581103">
      <w:pPr>
        <w:pStyle w:val="af0"/>
        <w:rPr>
          <w:rtl/>
        </w:rPr>
      </w:pPr>
      <w:r>
        <w:rPr>
          <w:rFonts w:hint="eastAsia"/>
          <w:rtl/>
        </w:rPr>
        <w:t>חיים</w:t>
      </w:r>
      <w:r>
        <w:rPr>
          <w:rtl/>
        </w:rPr>
        <w:t xml:space="preserve"> אורון (יחד):</w:t>
      </w:r>
    </w:p>
    <w:p w14:paraId="10068396" w14:textId="77777777" w:rsidR="00000000" w:rsidRDefault="00581103">
      <w:pPr>
        <w:pStyle w:val="a0"/>
        <w:rPr>
          <w:rFonts w:hint="cs"/>
          <w:rtl/>
        </w:rPr>
      </w:pPr>
    </w:p>
    <w:p w14:paraId="64F2C56A" w14:textId="77777777" w:rsidR="00000000" w:rsidRDefault="00581103">
      <w:pPr>
        <w:pStyle w:val="a0"/>
        <w:rPr>
          <w:rFonts w:hint="cs"/>
          <w:rtl/>
        </w:rPr>
      </w:pPr>
      <w:r>
        <w:rPr>
          <w:rFonts w:hint="cs"/>
          <w:rtl/>
        </w:rPr>
        <w:t>אולי אחרי הסעיף הבא.</w:t>
      </w:r>
    </w:p>
    <w:p w14:paraId="508C6EFD" w14:textId="77777777" w:rsidR="00000000" w:rsidRDefault="00581103">
      <w:pPr>
        <w:pStyle w:val="a0"/>
        <w:rPr>
          <w:rFonts w:hint="cs"/>
          <w:rtl/>
        </w:rPr>
      </w:pPr>
    </w:p>
    <w:p w14:paraId="368AC6F0" w14:textId="77777777" w:rsidR="00000000" w:rsidRDefault="00581103">
      <w:pPr>
        <w:pStyle w:val="af0"/>
        <w:rPr>
          <w:rtl/>
        </w:rPr>
      </w:pPr>
      <w:r>
        <w:rPr>
          <w:rFonts w:hint="eastAsia"/>
          <w:rtl/>
        </w:rPr>
        <w:t>דני</w:t>
      </w:r>
      <w:r>
        <w:rPr>
          <w:rtl/>
        </w:rPr>
        <w:t xml:space="preserve"> יתום (העבודה-מימד):</w:t>
      </w:r>
    </w:p>
    <w:p w14:paraId="04FEB5AA" w14:textId="77777777" w:rsidR="00000000" w:rsidRDefault="00581103">
      <w:pPr>
        <w:pStyle w:val="a0"/>
        <w:rPr>
          <w:rFonts w:hint="cs"/>
          <w:rtl/>
        </w:rPr>
      </w:pPr>
    </w:p>
    <w:p w14:paraId="3A8BF162" w14:textId="77777777" w:rsidR="00000000" w:rsidRDefault="00581103">
      <w:pPr>
        <w:pStyle w:val="a0"/>
        <w:rPr>
          <w:rFonts w:hint="cs"/>
          <w:rtl/>
        </w:rPr>
      </w:pPr>
      <w:r>
        <w:rPr>
          <w:rFonts w:hint="cs"/>
          <w:rtl/>
        </w:rPr>
        <w:t>אחרי הנושא לגבי פריצקי. זה עשר דקות. ז</w:t>
      </w:r>
      <w:r>
        <w:rPr>
          <w:rFonts w:hint="cs"/>
          <w:rtl/>
        </w:rPr>
        <w:t>ו הצעה רגילה.</w:t>
      </w:r>
    </w:p>
    <w:p w14:paraId="25B8000A" w14:textId="77777777" w:rsidR="00000000" w:rsidRDefault="00581103">
      <w:pPr>
        <w:pStyle w:val="a0"/>
        <w:rPr>
          <w:rFonts w:hint="cs"/>
          <w:rtl/>
        </w:rPr>
      </w:pPr>
    </w:p>
    <w:p w14:paraId="1EE64565" w14:textId="77777777" w:rsidR="00000000" w:rsidRDefault="00581103">
      <w:pPr>
        <w:pStyle w:val="af1"/>
        <w:rPr>
          <w:rtl/>
        </w:rPr>
      </w:pPr>
      <w:r>
        <w:rPr>
          <w:rtl/>
        </w:rPr>
        <w:t>היו"ר נסים דהן:</w:t>
      </w:r>
    </w:p>
    <w:p w14:paraId="0300EB4B" w14:textId="77777777" w:rsidR="00000000" w:rsidRDefault="00581103">
      <w:pPr>
        <w:pStyle w:val="a0"/>
        <w:rPr>
          <w:rtl/>
        </w:rPr>
      </w:pPr>
    </w:p>
    <w:p w14:paraId="554F472E" w14:textId="77777777" w:rsidR="00000000" w:rsidRDefault="00581103">
      <w:pPr>
        <w:pStyle w:val="a0"/>
        <w:rPr>
          <w:rFonts w:hint="cs"/>
          <w:rtl/>
        </w:rPr>
      </w:pPr>
      <w:r>
        <w:rPr>
          <w:rFonts w:hint="cs"/>
          <w:rtl/>
        </w:rPr>
        <w:t>הוא כבר חיכה סעיף שלם.</w:t>
      </w:r>
    </w:p>
    <w:p w14:paraId="5D6A8C9F" w14:textId="77777777" w:rsidR="00000000" w:rsidRDefault="00581103">
      <w:pPr>
        <w:pStyle w:val="a0"/>
        <w:rPr>
          <w:rFonts w:hint="cs"/>
          <w:rtl/>
        </w:rPr>
      </w:pPr>
    </w:p>
    <w:p w14:paraId="5BA1A998" w14:textId="77777777" w:rsidR="00000000" w:rsidRDefault="00581103">
      <w:pPr>
        <w:pStyle w:val="a"/>
        <w:rPr>
          <w:rtl/>
        </w:rPr>
      </w:pPr>
      <w:bookmarkStart w:id="630" w:name="FS000001046T14_07_2004_19_44_39"/>
      <w:bookmarkStart w:id="631" w:name="_Toc81561507"/>
      <w:bookmarkEnd w:id="630"/>
      <w:r>
        <w:rPr>
          <w:rFonts w:hint="eastAsia"/>
          <w:rtl/>
        </w:rPr>
        <w:t>אילן</w:t>
      </w:r>
      <w:r>
        <w:rPr>
          <w:rtl/>
        </w:rPr>
        <w:t xml:space="preserve"> שלגי (שינוי):</w:t>
      </w:r>
      <w:bookmarkEnd w:id="631"/>
    </w:p>
    <w:p w14:paraId="63F41365" w14:textId="77777777" w:rsidR="00000000" w:rsidRDefault="00581103">
      <w:pPr>
        <w:pStyle w:val="a0"/>
        <w:rPr>
          <w:rFonts w:hint="cs"/>
          <w:rtl/>
        </w:rPr>
      </w:pPr>
    </w:p>
    <w:p w14:paraId="2598E81A" w14:textId="77777777" w:rsidR="00000000" w:rsidRDefault="00581103">
      <w:pPr>
        <w:pStyle w:val="a0"/>
        <w:rPr>
          <w:rFonts w:hint="cs"/>
          <w:rtl/>
        </w:rPr>
      </w:pPr>
      <w:r>
        <w:rPr>
          <w:rFonts w:hint="cs"/>
          <w:rtl/>
        </w:rPr>
        <w:t xml:space="preserve">אדוני היושב-ראש, הנושא שאני מבקש לדון בו נוגע לאכזריות מיותרת לחלוטין וקשה כלפי בעלי חיים. הוא נוגע לאוזלת ידו הגמורה של משרד החקלאות ולהתעלמותו מהוראות חוק צער בעלי-חיים (הגנה על </w:t>
      </w:r>
      <w:r>
        <w:rPr>
          <w:rFonts w:hint="cs"/>
          <w:rtl/>
        </w:rPr>
        <w:t>בעלי-חיים), התשנ"ד-1994. כן, הנושא הוא: התעללות בעגלי חלב.</w:t>
      </w:r>
    </w:p>
    <w:p w14:paraId="760D0230" w14:textId="77777777" w:rsidR="00000000" w:rsidRDefault="00581103">
      <w:pPr>
        <w:pStyle w:val="a0"/>
        <w:rPr>
          <w:rFonts w:hint="cs"/>
          <w:rtl/>
        </w:rPr>
      </w:pPr>
    </w:p>
    <w:p w14:paraId="6C19D5FC" w14:textId="77777777" w:rsidR="00000000" w:rsidRDefault="00581103">
      <w:pPr>
        <w:pStyle w:val="af0"/>
        <w:rPr>
          <w:rtl/>
        </w:rPr>
      </w:pPr>
      <w:r>
        <w:rPr>
          <w:rFonts w:hint="eastAsia"/>
          <w:rtl/>
        </w:rPr>
        <w:t>עזמי</w:t>
      </w:r>
      <w:r>
        <w:rPr>
          <w:rtl/>
        </w:rPr>
        <w:t xml:space="preserve"> בשארה (בל"ד):</w:t>
      </w:r>
    </w:p>
    <w:p w14:paraId="363309C7" w14:textId="77777777" w:rsidR="00000000" w:rsidRDefault="00581103">
      <w:pPr>
        <w:pStyle w:val="a0"/>
        <w:rPr>
          <w:rFonts w:hint="cs"/>
          <w:rtl/>
        </w:rPr>
      </w:pPr>
    </w:p>
    <w:p w14:paraId="5F0ADA0D" w14:textId="77777777" w:rsidR="00000000" w:rsidRDefault="00581103">
      <w:pPr>
        <w:pStyle w:val="a0"/>
        <w:rPr>
          <w:rFonts w:hint="cs"/>
          <w:rtl/>
        </w:rPr>
      </w:pPr>
      <w:r>
        <w:rPr>
          <w:rFonts w:hint="cs"/>
          <w:rtl/>
        </w:rPr>
        <w:t>- - -</w:t>
      </w:r>
    </w:p>
    <w:p w14:paraId="3E5C1EDB" w14:textId="77777777" w:rsidR="00000000" w:rsidRDefault="00581103">
      <w:pPr>
        <w:pStyle w:val="a0"/>
        <w:rPr>
          <w:rFonts w:hint="cs"/>
          <w:rtl/>
        </w:rPr>
      </w:pPr>
    </w:p>
    <w:p w14:paraId="6F18943E" w14:textId="77777777" w:rsidR="00000000" w:rsidRDefault="00581103">
      <w:pPr>
        <w:pStyle w:val="af1"/>
        <w:rPr>
          <w:rtl/>
        </w:rPr>
      </w:pPr>
      <w:r>
        <w:rPr>
          <w:rtl/>
        </w:rPr>
        <w:t>היו"ר נסים דהן:</w:t>
      </w:r>
    </w:p>
    <w:p w14:paraId="1CFC02D1" w14:textId="77777777" w:rsidR="00000000" w:rsidRDefault="00581103">
      <w:pPr>
        <w:pStyle w:val="a0"/>
        <w:rPr>
          <w:rtl/>
        </w:rPr>
      </w:pPr>
    </w:p>
    <w:p w14:paraId="0B04BBCF" w14:textId="77777777" w:rsidR="00000000" w:rsidRDefault="00581103">
      <w:pPr>
        <w:pStyle w:val="a0"/>
        <w:rPr>
          <w:rFonts w:hint="cs"/>
          <w:rtl/>
        </w:rPr>
      </w:pPr>
      <w:r>
        <w:rPr>
          <w:rFonts w:hint="cs"/>
          <w:rtl/>
        </w:rPr>
        <w:t>חבר הכנסת בשארה, נא לא להפריע. מה זה?</w:t>
      </w:r>
    </w:p>
    <w:p w14:paraId="4FA5AA4C" w14:textId="77777777" w:rsidR="00000000" w:rsidRDefault="00581103">
      <w:pPr>
        <w:pStyle w:val="a0"/>
        <w:rPr>
          <w:rFonts w:hint="cs"/>
          <w:rtl/>
        </w:rPr>
      </w:pPr>
    </w:p>
    <w:p w14:paraId="218304FF" w14:textId="77777777" w:rsidR="00000000" w:rsidRDefault="00581103">
      <w:pPr>
        <w:pStyle w:val="af0"/>
        <w:rPr>
          <w:rtl/>
        </w:rPr>
      </w:pPr>
      <w:r>
        <w:rPr>
          <w:rFonts w:hint="eastAsia"/>
          <w:rtl/>
        </w:rPr>
        <w:t>דני</w:t>
      </w:r>
      <w:r>
        <w:rPr>
          <w:rtl/>
        </w:rPr>
        <w:t xml:space="preserve"> יתום (העבודה-מימד):</w:t>
      </w:r>
    </w:p>
    <w:p w14:paraId="3A6366E1" w14:textId="77777777" w:rsidR="00000000" w:rsidRDefault="00581103">
      <w:pPr>
        <w:pStyle w:val="a0"/>
        <w:rPr>
          <w:rFonts w:hint="cs"/>
          <w:rtl/>
        </w:rPr>
      </w:pPr>
    </w:p>
    <w:p w14:paraId="126EA114" w14:textId="77777777" w:rsidR="00000000" w:rsidRDefault="00581103">
      <w:pPr>
        <w:pStyle w:val="a0"/>
        <w:rPr>
          <w:rFonts w:hint="cs"/>
          <w:rtl/>
        </w:rPr>
      </w:pPr>
      <w:r>
        <w:rPr>
          <w:rFonts w:hint="cs"/>
          <w:rtl/>
        </w:rPr>
        <w:t>זה מה שמעניין אותך עכשיו?</w:t>
      </w:r>
    </w:p>
    <w:p w14:paraId="39263FDA" w14:textId="77777777" w:rsidR="00000000" w:rsidRDefault="00581103">
      <w:pPr>
        <w:pStyle w:val="a0"/>
        <w:rPr>
          <w:rFonts w:hint="cs"/>
          <w:rtl/>
        </w:rPr>
      </w:pPr>
    </w:p>
    <w:p w14:paraId="0B6C61E5" w14:textId="77777777" w:rsidR="00000000" w:rsidRDefault="00581103">
      <w:pPr>
        <w:pStyle w:val="af0"/>
        <w:rPr>
          <w:rtl/>
        </w:rPr>
      </w:pPr>
      <w:r>
        <w:rPr>
          <w:rFonts w:hint="eastAsia"/>
          <w:rtl/>
        </w:rPr>
        <w:t>ג</w:t>
      </w:r>
      <w:r>
        <w:rPr>
          <w:rtl/>
        </w:rPr>
        <w:t>'מאל זחאלקה (בל"ד):</w:t>
      </w:r>
    </w:p>
    <w:p w14:paraId="57F43D8C" w14:textId="77777777" w:rsidR="00000000" w:rsidRDefault="00581103">
      <w:pPr>
        <w:pStyle w:val="a0"/>
        <w:rPr>
          <w:rFonts w:hint="cs"/>
          <w:rtl/>
        </w:rPr>
      </w:pPr>
    </w:p>
    <w:p w14:paraId="4FE9F5E8" w14:textId="77777777" w:rsidR="00000000" w:rsidRDefault="00581103">
      <w:pPr>
        <w:pStyle w:val="a0"/>
        <w:rPr>
          <w:rFonts w:hint="cs"/>
          <w:rtl/>
        </w:rPr>
      </w:pPr>
      <w:r>
        <w:rPr>
          <w:rFonts w:hint="cs"/>
          <w:rtl/>
        </w:rPr>
        <w:t>האם זה כולל בני-אדם?</w:t>
      </w:r>
    </w:p>
    <w:p w14:paraId="5D8B9B26" w14:textId="77777777" w:rsidR="00000000" w:rsidRDefault="00581103">
      <w:pPr>
        <w:pStyle w:val="a0"/>
        <w:rPr>
          <w:rFonts w:hint="cs"/>
          <w:rtl/>
        </w:rPr>
      </w:pPr>
    </w:p>
    <w:p w14:paraId="4FCBE0CA" w14:textId="77777777" w:rsidR="00000000" w:rsidRDefault="00581103">
      <w:pPr>
        <w:pStyle w:val="-"/>
        <w:rPr>
          <w:rtl/>
        </w:rPr>
      </w:pPr>
      <w:bookmarkStart w:id="632" w:name="FS000001046T14_07_2004_19_57_20C"/>
      <w:bookmarkEnd w:id="632"/>
      <w:r>
        <w:rPr>
          <w:rtl/>
        </w:rPr>
        <w:t>אילן שלגי (שינוי)</w:t>
      </w:r>
      <w:r>
        <w:rPr>
          <w:rtl/>
        </w:rPr>
        <w:t>:</w:t>
      </w:r>
    </w:p>
    <w:p w14:paraId="5B7B7302" w14:textId="77777777" w:rsidR="00000000" w:rsidRDefault="00581103">
      <w:pPr>
        <w:pStyle w:val="a0"/>
        <w:rPr>
          <w:rtl/>
        </w:rPr>
      </w:pPr>
    </w:p>
    <w:p w14:paraId="29F7F476" w14:textId="77777777" w:rsidR="00000000" w:rsidRDefault="00581103">
      <w:pPr>
        <w:pStyle w:val="a0"/>
        <w:rPr>
          <w:rFonts w:hint="cs"/>
          <w:rtl/>
        </w:rPr>
      </w:pPr>
      <w:r>
        <w:rPr>
          <w:rFonts w:hint="cs"/>
          <w:rtl/>
        </w:rPr>
        <w:t>מדובר בתעשייה קטנה מאוד בישראל. ארבעה משקים בסך-הכול. אך מה שהעגלים עוברים הוא מעבר לכל דמיון. מחזיקים אותם בתאים, כל עגל לבד בתא, בלי קשר לפרה האם, בלי מגע עם עגלים אחרים. התאים צרים. הם צרים כל כך שהעגל אינו יכול להסתובב אפילו סביב עצמו. כשהעגל רוצה ל</w:t>
      </w:r>
      <w:r>
        <w:rPr>
          <w:rFonts w:hint="cs"/>
          <w:rtl/>
        </w:rPr>
        <w:t xml:space="preserve">ישון, הוא יכול בקשיים מסוימים לרבוץ על הרצפה, אך אינו מסוגל לנוח בתנוחה טבעית. התזונה שנותנים לעגלים אינה תזונה המתאימה לצרכים שלהם. העגל אינו זוכה לינוק. מאכילים אותו במזון נוזלי ונטול ברזל. העגלים סובלים מאנמיה חריפה, ובשל כך מפגיעה במערכת החיסונית - מה </w:t>
      </w:r>
      <w:r>
        <w:rPr>
          <w:rFonts w:hint="cs"/>
          <w:rtl/>
        </w:rPr>
        <w:t xml:space="preserve">שגורם להם לקשיי נשימה, לשלשולים כרוניים, לנגעים קשים בעור ולמחלות אחרות. הם מקבלים מים במשורה, ולמעשה סובלים על העת, כל ששת חודשי חייהם עד לשחיטה, מצמא. </w:t>
      </w:r>
    </w:p>
    <w:p w14:paraId="286A1974" w14:textId="77777777" w:rsidR="00000000" w:rsidRDefault="00581103">
      <w:pPr>
        <w:pStyle w:val="a0"/>
        <w:rPr>
          <w:rFonts w:hint="cs"/>
          <w:rtl/>
        </w:rPr>
      </w:pPr>
    </w:p>
    <w:p w14:paraId="095F2EAB" w14:textId="77777777" w:rsidR="00000000" w:rsidRDefault="00581103">
      <w:pPr>
        <w:pStyle w:val="a0"/>
        <w:rPr>
          <w:rFonts w:hint="cs"/>
          <w:rtl/>
        </w:rPr>
      </w:pPr>
      <w:r>
        <w:rPr>
          <w:rFonts w:hint="cs"/>
          <w:rtl/>
        </w:rPr>
        <w:t>הבשר הלבן והרך שהצרכן רוכש הוא למעשה שריר מנוון, חסר ברזל ומינרלים. כל מי שרוכש את הבשר הזה, מעודד את</w:t>
      </w:r>
      <w:r>
        <w:rPr>
          <w:rFonts w:hint="cs"/>
          <w:rtl/>
        </w:rPr>
        <w:t xml:space="preserve"> המשך קיומה של התעשייה האכזרית הזאת.</w:t>
      </w:r>
    </w:p>
    <w:p w14:paraId="238DFA17" w14:textId="77777777" w:rsidR="00000000" w:rsidRDefault="00581103">
      <w:pPr>
        <w:pStyle w:val="a0"/>
        <w:rPr>
          <w:rFonts w:hint="cs"/>
          <w:rtl/>
        </w:rPr>
      </w:pPr>
    </w:p>
    <w:p w14:paraId="18BFFF07" w14:textId="77777777" w:rsidR="00000000" w:rsidRDefault="00581103">
      <w:pPr>
        <w:pStyle w:val="a0"/>
        <w:rPr>
          <w:rFonts w:hint="cs"/>
          <w:rtl/>
        </w:rPr>
      </w:pPr>
      <w:r>
        <w:rPr>
          <w:rFonts w:hint="cs"/>
          <w:rtl/>
        </w:rPr>
        <w:t>בבריטניה אסרו כבר לפני 14 שנים על תאי הבידוד לעגל  חלב. באיחוד האירופי דנה בנושא ועדה מדעית עם טובי המומחים. בעקבות דוח הוועדה, גם אירופה אסרה את תאי הבידוד. כבר היום אסור להקים שם משקים חדשים בשיטה זו, והמשקים הוותיקי</w:t>
      </w:r>
      <w:r>
        <w:rPr>
          <w:rFonts w:hint="cs"/>
          <w:rtl/>
        </w:rPr>
        <w:t>ם צריכים לעבור להחזקת עגלים בקבוצות בתוך שנה וחצי, עד שנת 2006. כמו כן, נקבעו כללים בנוגע לתזונת העגלים, והם כבר מיושמים בכל האיחוד האירופי.</w:t>
      </w:r>
    </w:p>
    <w:p w14:paraId="18A76BA3" w14:textId="77777777" w:rsidR="00000000" w:rsidRDefault="00581103">
      <w:pPr>
        <w:pStyle w:val="a0"/>
        <w:rPr>
          <w:rFonts w:hint="cs"/>
          <w:rtl/>
        </w:rPr>
      </w:pPr>
    </w:p>
    <w:p w14:paraId="69D9199D" w14:textId="77777777" w:rsidR="00000000" w:rsidRDefault="00581103">
      <w:pPr>
        <w:pStyle w:val="a0"/>
        <w:rPr>
          <w:rFonts w:hint="cs"/>
          <w:rtl/>
        </w:rPr>
      </w:pPr>
      <w:r>
        <w:rPr>
          <w:rFonts w:hint="cs"/>
          <w:rtl/>
        </w:rPr>
        <w:t>את הבשר החיוור, שהתעשייה הזאת מבקשת לספק לאניני הטעם, ניתן לייצר גם בתנאים שהם קשים לעגלים אבל בכל זאת פחות אכזריי</w:t>
      </w:r>
      <w:r>
        <w:rPr>
          <w:rFonts w:hint="cs"/>
          <w:rtl/>
        </w:rPr>
        <w:t>ם. יש להקפיד שהעגלים יוחזקו בקבוצות, ויוכלו להיות בקשר עם עגלים אחרים. גם אצלנו כבר יש משק אחד שמיישם דרישה זו. יש כבר עתה לקבוע שהחומרה של האנמיה תוגבל, כך שלכל עגל תהיה רמת המוגלובין מינימלית בדם. רמת המוגלובין שעדיין נחשבת לאנמיה, אבל הסימפטומים שלה קשי</w:t>
      </w:r>
      <w:r>
        <w:rPr>
          <w:rFonts w:hint="cs"/>
          <w:rtl/>
        </w:rPr>
        <w:t>ם פחות. כמו כן, יש לחייב את המגדלים לתת לעגלים מים לשתייה ללא הגבלה.</w:t>
      </w:r>
    </w:p>
    <w:p w14:paraId="48B88E3A" w14:textId="77777777" w:rsidR="00000000" w:rsidRDefault="00581103">
      <w:pPr>
        <w:pStyle w:val="a0"/>
        <w:rPr>
          <w:rFonts w:hint="cs"/>
          <w:rtl/>
        </w:rPr>
      </w:pPr>
    </w:p>
    <w:p w14:paraId="6B351A03" w14:textId="77777777" w:rsidR="00000000" w:rsidRDefault="00581103">
      <w:pPr>
        <w:pStyle w:val="a0"/>
        <w:rPr>
          <w:rFonts w:hint="cs"/>
          <w:rtl/>
        </w:rPr>
      </w:pPr>
      <w:r>
        <w:rPr>
          <w:rFonts w:hint="cs"/>
          <w:rtl/>
        </w:rPr>
        <w:t>חוק צער בעלי-חיים (הגנה על בעלי-חיים) בסעיף 2(א) קובע ומגדיר את מטרת החוק: "לא יענה אדם בעל-חיים, לא יתאכזר אליו ולא יתעלל בו בדרך כלשהי". בסעיף 19 מסמיך החוק את שר החקלאות להתקין באישור</w:t>
      </w:r>
      <w:r>
        <w:rPr>
          <w:rFonts w:hint="cs"/>
          <w:rtl/>
        </w:rPr>
        <w:t xml:space="preserve"> ועדת החינוך והתרבות של הכנסת תקנות, לרבות בעניין "תנאי החזקה של בעלי-חיים". מפסיקת בג"ץ בחודש אוגוסט 2003 בעניין פיטום האווזים למדנו את שהיה ברור מאליו, כי השר אינו יכול להתעלם בתקנות ממטרת החוק, שהיא, כקבוע בסעיף 2 - מניעת התעללות ואכזריות. והנה, בעוד של</w:t>
      </w:r>
      <w:r>
        <w:rPr>
          <w:rFonts w:hint="cs"/>
          <w:rtl/>
        </w:rPr>
        <w:t>גבי האווזים נקבעו תקנות, שדרך אגב נפסלו על-ידי בג"ץ אלא שהפסילה היא בתוקף ממרס 2005, וכעת על השר להתקין תקנות חדשות, הרי שבנושא עגלי החלב קיימת התופעה החמורה שתיארתי, התאנות והתאכזרות לעגלים. כאן פשוט אין תקנות. אין תקנות, ומטרת החוק מסוכלת והחוק מופר יום-</w:t>
      </w:r>
      <w:r>
        <w:rPr>
          <w:rFonts w:hint="cs"/>
          <w:rtl/>
        </w:rPr>
        <w:t>יום.</w:t>
      </w:r>
    </w:p>
    <w:p w14:paraId="6F33E836" w14:textId="77777777" w:rsidR="00000000" w:rsidRDefault="00581103">
      <w:pPr>
        <w:pStyle w:val="a0"/>
        <w:rPr>
          <w:rFonts w:hint="cs"/>
          <w:rtl/>
        </w:rPr>
      </w:pPr>
    </w:p>
    <w:p w14:paraId="35605B06" w14:textId="77777777" w:rsidR="00000000" w:rsidRDefault="00581103">
      <w:pPr>
        <w:pStyle w:val="a0"/>
        <w:rPr>
          <w:rFonts w:hint="cs"/>
          <w:rtl/>
        </w:rPr>
      </w:pPr>
      <w:r>
        <w:rPr>
          <w:rFonts w:hint="cs"/>
          <w:rtl/>
        </w:rPr>
        <w:t>כבר לפני למעלה משנה הוגשה למשטרה תלונה נגד מגדלי העגלים על עבירה לפי חוק צער בעלי חיים, אולם המשטרה אינה מטפלת בה, כנראה משום שלכאורה משרד החקלאות נמצא בהליך של התקנת תקנות. זה, כמובן, אבסורד שאין כמוהו, שהרי גם אם תותקנה תקנות הן לא תהיינה רטרואקטיב</w:t>
      </w:r>
      <w:r>
        <w:rPr>
          <w:rFonts w:hint="cs"/>
          <w:rtl/>
        </w:rPr>
        <w:t xml:space="preserve">יות. </w:t>
      </w:r>
    </w:p>
    <w:p w14:paraId="4C90D550" w14:textId="77777777" w:rsidR="00000000" w:rsidRDefault="00581103">
      <w:pPr>
        <w:pStyle w:val="a0"/>
        <w:rPr>
          <w:rFonts w:hint="cs"/>
          <w:rtl/>
        </w:rPr>
      </w:pPr>
    </w:p>
    <w:p w14:paraId="6B54399F" w14:textId="77777777" w:rsidR="00000000" w:rsidRDefault="00581103">
      <w:pPr>
        <w:pStyle w:val="a0"/>
        <w:rPr>
          <w:rFonts w:hint="cs"/>
          <w:rtl/>
        </w:rPr>
      </w:pPr>
      <w:r>
        <w:rPr>
          <w:rFonts w:hint="cs"/>
          <w:rtl/>
        </w:rPr>
        <w:t>מה עושה משרד החקלאות? כבר בחודש מרס 2002 קבע הממונה על חוק צער בעלי-חיים במשרד החקלאות, כי מה שקורה במשקי עגלי החלב מנוגד לחוק צער בעלי-חיים. משרד החקלאות מינה ועדה. בקיץ 2002 המליצה הוועדה לקבוע תקנות ברוח החקיקה באירופה. שנה עברה, ומשרד החקלאות פר</w:t>
      </w:r>
      <w:r>
        <w:rPr>
          <w:rFonts w:hint="cs"/>
          <w:rtl/>
        </w:rPr>
        <w:t>סם טיוטה של תקנות. זו טיוטה שהיא עדיין רחוקה מהרצוי, אבל יש בה התקדמות, ומאז - שום דבר. עוד שנה חלפה, עוד מחזורים של מאות עגלים עברו את ההתאכזרות הזאת בתאים הצרים וללא מים.</w:t>
      </w:r>
    </w:p>
    <w:p w14:paraId="1933879E" w14:textId="77777777" w:rsidR="00000000" w:rsidRDefault="00581103">
      <w:pPr>
        <w:pStyle w:val="a0"/>
        <w:rPr>
          <w:rFonts w:hint="cs"/>
          <w:rtl/>
        </w:rPr>
      </w:pPr>
    </w:p>
    <w:p w14:paraId="68E67FCE" w14:textId="77777777" w:rsidR="00000000" w:rsidRDefault="00581103">
      <w:pPr>
        <w:pStyle w:val="a0"/>
        <w:rPr>
          <w:rFonts w:hint="cs"/>
          <w:rtl/>
        </w:rPr>
      </w:pPr>
      <w:r>
        <w:rPr>
          <w:rFonts w:hint="cs"/>
          <w:rtl/>
        </w:rPr>
        <w:t>מי שביקרו במשקים הללו מתארים מה עובר על העגלים בזמן שמשרד החקלאות נח על שמריו. סרט</w:t>
      </w:r>
      <w:r>
        <w:rPr>
          <w:rFonts w:hint="cs"/>
          <w:rtl/>
        </w:rPr>
        <w:t xml:space="preserve"> שצולם ומתעד את הסבל - מי מחברי הכנסת שמעוניין יוכל לראותו בלשכתי בוועדת החינוך והתרבות. העגלים כה חסרים את המגע עם עגלים אחרים, שכשפותחים את הסורגים בפתח התא בזמן ההאכלה והם יכולים להוציא את הראש החוצה, מהו הדבר הראשון שהם עושים? - הם אינם פונים לאוכל, הם</w:t>
      </w:r>
      <w:r>
        <w:rPr>
          <w:rFonts w:hint="cs"/>
          <w:rtl/>
        </w:rPr>
        <w:t xml:space="preserve"> רעבים אך הם אינם אוכלים, אלא נוגעים בראשו של העגל מהתא השכן ומלקקים אותו. הם יוצרים קשר. רק אחר כך הם מתנפלים על האוכל. אפשר לראות אצל העגלים האלו גם תנועות סטריאוטיפיות, חוזרות על עצמן, כמו אצל פגועי-נפש במחלקות סגורות. רק תנסו לתת לעגלים מעט מים, ותראו </w:t>
      </w:r>
      <w:r>
        <w:rPr>
          <w:rFonts w:hint="cs"/>
          <w:rtl/>
        </w:rPr>
        <w:t>באיזו טירוף של צמא הם נמצאים.</w:t>
      </w:r>
    </w:p>
    <w:p w14:paraId="6DC1DFA5" w14:textId="77777777" w:rsidR="00000000" w:rsidRDefault="00581103">
      <w:pPr>
        <w:pStyle w:val="a0"/>
        <w:rPr>
          <w:rFonts w:hint="cs"/>
          <w:rtl/>
        </w:rPr>
      </w:pPr>
    </w:p>
    <w:p w14:paraId="41ADA6AA" w14:textId="77777777" w:rsidR="00000000" w:rsidRDefault="00581103">
      <w:pPr>
        <w:pStyle w:val="a0"/>
        <w:rPr>
          <w:rFonts w:hint="cs"/>
          <w:rtl/>
        </w:rPr>
      </w:pPr>
      <w:r>
        <w:rPr>
          <w:rFonts w:hint="cs"/>
          <w:rtl/>
        </w:rPr>
        <w:t xml:space="preserve">לאחרונה הנחנו, כמה חברי כנסת מסיעת שינוי, בראשות חברת הכנסת אתי לבני, הצעת חוק צער בעלי-חיים (הגנה על בעלי-חיים - תוספת לעניין החזקה והובלה של בעלי-חיים), הכוללת גם את תנאי ההחזקה המינימליים לעגלים. אני מקווה שהיא תעבור. אבל </w:t>
      </w:r>
      <w:r>
        <w:rPr>
          <w:rFonts w:hint="cs"/>
          <w:rtl/>
        </w:rPr>
        <w:t xml:space="preserve">בינתיים אני מבקש לדעת: היכן משרד החקלאות? הרי ההסדר הראוי ברור לכולנו. אי-חוקיות המצב הקיים ברורה לחלוטין. </w:t>
      </w:r>
    </w:p>
    <w:p w14:paraId="3DDFACFD" w14:textId="77777777" w:rsidR="00000000" w:rsidRDefault="00581103">
      <w:pPr>
        <w:pStyle w:val="a0"/>
        <w:rPr>
          <w:rFonts w:hint="cs"/>
          <w:rtl/>
        </w:rPr>
      </w:pPr>
    </w:p>
    <w:p w14:paraId="48FC2899" w14:textId="77777777" w:rsidR="00000000" w:rsidRDefault="00581103">
      <w:pPr>
        <w:pStyle w:val="a0"/>
        <w:rPr>
          <w:rFonts w:hint="cs"/>
          <w:rtl/>
        </w:rPr>
      </w:pPr>
      <w:r>
        <w:rPr>
          <w:rFonts w:hint="cs"/>
          <w:rtl/>
        </w:rPr>
        <w:t>אני רוצה להאמין, שכאשר יביא משרד החקלאות תקנות לאישור ועדת החינוך והתרבות, הן תעמודנה בקריטריונים הסבירים של האיחוד האירופי, אם כי כמובן אינני יודע</w:t>
      </w:r>
      <w:r>
        <w:rPr>
          <w:rFonts w:hint="cs"/>
          <w:rtl/>
        </w:rPr>
        <w:t xml:space="preserve"> ואינני יכול להבטיח שהן תאושרנה בוועדה או תעמודנה במבחן בג"ץ. בכל מקרה, כל עוד לא הותקנו התקנות, ההתעללות בעגלים נמשכת, ולכך צריך לשים סוף. תודה רבה.</w:t>
      </w:r>
    </w:p>
    <w:p w14:paraId="0CAE4263" w14:textId="77777777" w:rsidR="00000000" w:rsidRDefault="00581103">
      <w:pPr>
        <w:pStyle w:val="a0"/>
        <w:rPr>
          <w:rFonts w:hint="cs"/>
          <w:rtl/>
        </w:rPr>
      </w:pPr>
    </w:p>
    <w:p w14:paraId="14358A69" w14:textId="77777777" w:rsidR="00000000" w:rsidRDefault="00581103">
      <w:pPr>
        <w:pStyle w:val="af1"/>
        <w:rPr>
          <w:rtl/>
        </w:rPr>
      </w:pPr>
      <w:r>
        <w:rPr>
          <w:rtl/>
        </w:rPr>
        <w:t>היו"ר מוחמד ברכה:</w:t>
      </w:r>
    </w:p>
    <w:p w14:paraId="650BABB2" w14:textId="77777777" w:rsidR="00000000" w:rsidRDefault="00581103">
      <w:pPr>
        <w:pStyle w:val="a0"/>
        <w:rPr>
          <w:rtl/>
        </w:rPr>
      </w:pPr>
    </w:p>
    <w:p w14:paraId="0BC6A56F" w14:textId="77777777" w:rsidR="00000000" w:rsidRDefault="00581103">
      <w:pPr>
        <w:pStyle w:val="a0"/>
        <w:rPr>
          <w:rFonts w:hint="cs"/>
          <w:rtl/>
        </w:rPr>
      </w:pPr>
      <w:r>
        <w:rPr>
          <w:rFonts w:hint="cs"/>
          <w:rtl/>
        </w:rPr>
        <w:t>אדוני, תודה.  השר גדעון עזרא, בבקשה.</w:t>
      </w:r>
    </w:p>
    <w:p w14:paraId="5EC537AA" w14:textId="77777777" w:rsidR="00000000" w:rsidRDefault="00581103">
      <w:pPr>
        <w:pStyle w:val="a"/>
        <w:rPr>
          <w:rtl/>
        </w:rPr>
      </w:pPr>
      <w:bookmarkStart w:id="633" w:name="FS000000474T14_07_2004_20_12_54"/>
      <w:bookmarkEnd w:id="633"/>
    </w:p>
    <w:p w14:paraId="4EF55245" w14:textId="77777777" w:rsidR="00000000" w:rsidRDefault="00581103">
      <w:pPr>
        <w:pStyle w:val="a"/>
        <w:rPr>
          <w:rtl/>
        </w:rPr>
      </w:pPr>
      <w:bookmarkStart w:id="634" w:name="_Toc81561508"/>
      <w:r>
        <w:rPr>
          <w:rFonts w:hint="eastAsia"/>
          <w:rtl/>
        </w:rPr>
        <w:t>שר</w:t>
      </w:r>
      <w:r>
        <w:rPr>
          <w:rtl/>
        </w:rPr>
        <w:t xml:space="preserve"> התיירות גדעון עזרא:</w:t>
      </w:r>
      <w:bookmarkEnd w:id="634"/>
    </w:p>
    <w:p w14:paraId="3461EEEB" w14:textId="77777777" w:rsidR="00000000" w:rsidRDefault="00581103">
      <w:pPr>
        <w:pStyle w:val="a0"/>
        <w:rPr>
          <w:rFonts w:hint="cs"/>
          <w:rtl/>
        </w:rPr>
      </w:pPr>
      <w:bookmarkStart w:id="635" w:name="FS000000474T14_07_2004_20_13_04"/>
      <w:bookmarkStart w:id="636" w:name="FS000000474T14_07_2004_20_13_07"/>
      <w:bookmarkEnd w:id="635"/>
      <w:bookmarkEnd w:id="636"/>
    </w:p>
    <w:p w14:paraId="2C177CA6" w14:textId="77777777" w:rsidR="00000000" w:rsidRDefault="00581103">
      <w:pPr>
        <w:pStyle w:val="a0"/>
        <w:rPr>
          <w:rFonts w:hint="cs"/>
          <w:rtl/>
        </w:rPr>
      </w:pPr>
      <w:r>
        <w:rPr>
          <w:rFonts w:hint="cs"/>
          <w:rtl/>
        </w:rPr>
        <w:t>אדוני היושב-ראש, חברי חב</w:t>
      </w:r>
      <w:r>
        <w:rPr>
          <w:rFonts w:hint="cs"/>
          <w:rtl/>
        </w:rPr>
        <w:t xml:space="preserve">רי הכנסת, אענה במקום שר החקלאות. </w:t>
      </w:r>
    </w:p>
    <w:p w14:paraId="1C15A687" w14:textId="77777777" w:rsidR="00000000" w:rsidRDefault="00581103">
      <w:pPr>
        <w:pStyle w:val="a0"/>
        <w:rPr>
          <w:rFonts w:hint="cs"/>
          <w:rtl/>
        </w:rPr>
      </w:pPr>
    </w:p>
    <w:p w14:paraId="05A241B1" w14:textId="77777777" w:rsidR="00000000" w:rsidRDefault="00581103">
      <w:pPr>
        <w:pStyle w:val="a0"/>
        <w:rPr>
          <w:rFonts w:hint="cs"/>
          <w:rtl/>
        </w:rPr>
      </w:pPr>
      <w:r>
        <w:rPr>
          <w:rFonts w:hint="cs"/>
          <w:rtl/>
        </w:rPr>
        <w:t>אני מוכרח להגיד בתחילת דברי שאני חושב שאם אלה הצרות שלנו - שזו תהיה הצרה הגדולה ביותר.</w:t>
      </w:r>
    </w:p>
    <w:p w14:paraId="3CBEE311" w14:textId="77777777" w:rsidR="00000000" w:rsidRDefault="00581103">
      <w:pPr>
        <w:pStyle w:val="a0"/>
        <w:rPr>
          <w:rFonts w:hint="cs"/>
          <w:rtl/>
        </w:rPr>
      </w:pPr>
    </w:p>
    <w:p w14:paraId="0219CCC2" w14:textId="77777777" w:rsidR="00000000" w:rsidRDefault="00581103">
      <w:pPr>
        <w:pStyle w:val="af0"/>
        <w:rPr>
          <w:rtl/>
        </w:rPr>
      </w:pPr>
      <w:r>
        <w:rPr>
          <w:rFonts w:hint="eastAsia"/>
          <w:rtl/>
        </w:rPr>
        <w:t>אילן</w:t>
      </w:r>
      <w:r>
        <w:rPr>
          <w:rtl/>
        </w:rPr>
        <w:t xml:space="preserve"> שלגי (שינוי):</w:t>
      </w:r>
    </w:p>
    <w:p w14:paraId="32D0F031" w14:textId="77777777" w:rsidR="00000000" w:rsidRDefault="00581103">
      <w:pPr>
        <w:pStyle w:val="a0"/>
        <w:rPr>
          <w:rFonts w:hint="cs"/>
          <w:rtl/>
        </w:rPr>
      </w:pPr>
    </w:p>
    <w:p w14:paraId="149B46BF" w14:textId="77777777" w:rsidR="00000000" w:rsidRDefault="00581103">
      <w:pPr>
        <w:pStyle w:val="a0"/>
        <w:rPr>
          <w:rFonts w:hint="cs"/>
          <w:rtl/>
        </w:rPr>
      </w:pPr>
      <w:r>
        <w:rPr>
          <w:rFonts w:hint="cs"/>
          <w:rtl/>
        </w:rPr>
        <w:t>למה לא יכולים להיות כמו מדינה נורמלית - - -</w:t>
      </w:r>
    </w:p>
    <w:p w14:paraId="23F5C7AF" w14:textId="77777777" w:rsidR="00000000" w:rsidRDefault="00581103">
      <w:pPr>
        <w:pStyle w:val="a0"/>
        <w:rPr>
          <w:rFonts w:hint="cs"/>
          <w:rtl/>
        </w:rPr>
      </w:pPr>
    </w:p>
    <w:p w14:paraId="26FA4431" w14:textId="77777777" w:rsidR="00000000" w:rsidRDefault="00581103">
      <w:pPr>
        <w:pStyle w:val="-"/>
        <w:rPr>
          <w:rtl/>
        </w:rPr>
      </w:pPr>
      <w:bookmarkStart w:id="637" w:name="FS000000474T14_07_2004_20_13_17C"/>
      <w:bookmarkEnd w:id="637"/>
      <w:r>
        <w:rPr>
          <w:rtl/>
        </w:rPr>
        <w:t>שר התיירות גדעון עזרא:</w:t>
      </w:r>
    </w:p>
    <w:p w14:paraId="6A16C771" w14:textId="77777777" w:rsidR="00000000" w:rsidRDefault="00581103">
      <w:pPr>
        <w:pStyle w:val="a0"/>
        <w:rPr>
          <w:rtl/>
        </w:rPr>
      </w:pPr>
    </w:p>
    <w:p w14:paraId="06EE2A5F" w14:textId="77777777" w:rsidR="00000000" w:rsidRDefault="00581103">
      <w:pPr>
        <w:pStyle w:val="a0"/>
        <w:rPr>
          <w:rFonts w:hint="cs"/>
          <w:rtl/>
        </w:rPr>
      </w:pPr>
      <w:r>
        <w:rPr>
          <w:rFonts w:hint="cs"/>
          <w:rtl/>
        </w:rPr>
        <w:t>רצו לשים אותך בקדמת סדר-היום. אני קצת מתפלא.</w:t>
      </w:r>
      <w:r>
        <w:rPr>
          <w:rFonts w:hint="cs"/>
          <w:rtl/>
        </w:rPr>
        <w:t xml:space="preserve"> אבל, לא חשוב.</w:t>
      </w:r>
    </w:p>
    <w:p w14:paraId="79DC3CB3" w14:textId="77777777" w:rsidR="00000000" w:rsidRDefault="00581103">
      <w:pPr>
        <w:pStyle w:val="a0"/>
        <w:rPr>
          <w:rFonts w:hint="cs"/>
          <w:rtl/>
        </w:rPr>
      </w:pPr>
    </w:p>
    <w:p w14:paraId="11119617" w14:textId="77777777" w:rsidR="00000000" w:rsidRDefault="00581103">
      <w:pPr>
        <w:pStyle w:val="a0"/>
        <w:rPr>
          <w:rFonts w:hint="cs"/>
          <w:rtl/>
        </w:rPr>
      </w:pPr>
      <w:r>
        <w:rPr>
          <w:rFonts w:hint="cs"/>
          <w:rtl/>
        </w:rPr>
        <w:t>הערה שנייה - נדמה לי שישראל מובילה בעולם בתפוקת חלב. אני חושב שישראל יכולה להיות גאה בכך. אינני בטוח שיש לנו מה להעתיק מאירופה בעניין הזה.</w:t>
      </w:r>
    </w:p>
    <w:p w14:paraId="6AB7BBF5" w14:textId="77777777" w:rsidR="00000000" w:rsidRDefault="00581103">
      <w:pPr>
        <w:pStyle w:val="a0"/>
        <w:rPr>
          <w:rFonts w:hint="cs"/>
          <w:rtl/>
        </w:rPr>
      </w:pPr>
    </w:p>
    <w:p w14:paraId="25B28A69" w14:textId="77777777" w:rsidR="00000000" w:rsidRDefault="00581103">
      <w:pPr>
        <w:pStyle w:val="a0"/>
        <w:rPr>
          <w:rFonts w:hint="cs"/>
          <w:rtl/>
        </w:rPr>
      </w:pPr>
      <w:r>
        <w:rPr>
          <w:rFonts w:hint="cs"/>
          <w:rtl/>
        </w:rPr>
        <w:t>אני מחזיק בידי את התקנות שהשר ישראל כץ מתכוון להוציא. בהצעות שלו יש, למעשה, תשובות על כל הנושאים שהע</w:t>
      </w:r>
      <w:r>
        <w:rPr>
          <w:rFonts w:hint="cs"/>
          <w:rtl/>
        </w:rPr>
        <w:t>לית, ואתה ודאי מכיר את הנושא. אני מוכרח להגיד לך, שהתקנות עדיין לא הוצאו.</w:t>
      </w:r>
    </w:p>
    <w:p w14:paraId="4D74A0E8" w14:textId="77777777" w:rsidR="00000000" w:rsidRDefault="00581103">
      <w:pPr>
        <w:pStyle w:val="a0"/>
        <w:rPr>
          <w:rFonts w:hint="cs"/>
          <w:rtl/>
        </w:rPr>
      </w:pPr>
    </w:p>
    <w:p w14:paraId="0E4DB80E" w14:textId="77777777" w:rsidR="00000000" w:rsidRDefault="00581103">
      <w:pPr>
        <w:pStyle w:val="a0"/>
        <w:rPr>
          <w:rFonts w:hint="cs"/>
          <w:rtl/>
        </w:rPr>
      </w:pPr>
      <w:r>
        <w:rPr>
          <w:rFonts w:hint="cs"/>
          <w:rtl/>
        </w:rPr>
        <w:t>זו תשובת משרד החקלאות: משרד החקלאות ופיתוח הכפר, והשר בראשו, כמובן, עמלים רבות כדי לשפר את תנאי ההחזקה של עגלי החלב. באפריל 2002 מונתה ועדה לבדיקת נושא גידול עגלי חלב במשק הישראלי.</w:t>
      </w:r>
    </w:p>
    <w:p w14:paraId="569AA768" w14:textId="77777777" w:rsidR="00000000" w:rsidRDefault="00581103">
      <w:pPr>
        <w:pStyle w:val="a0"/>
        <w:rPr>
          <w:rFonts w:hint="cs"/>
          <w:rtl/>
        </w:rPr>
      </w:pPr>
    </w:p>
    <w:p w14:paraId="06153513" w14:textId="77777777" w:rsidR="00000000" w:rsidRDefault="00581103">
      <w:pPr>
        <w:pStyle w:val="af0"/>
        <w:rPr>
          <w:rtl/>
        </w:rPr>
      </w:pPr>
      <w:r>
        <w:rPr>
          <w:rFonts w:hint="eastAsia"/>
          <w:rtl/>
        </w:rPr>
        <w:t>חיים</w:t>
      </w:r>
      <w:r>
        <w:rPr>
          <w:rtl/>
        </w:rPr>
        <w:t xml:space="preserve"> כץ (הליכוד):</w:t>
      </w:r>
    </w:p>
    <w:p w14:paraId="76A1C9C7" w14:textId="77777777" w:rsidR="00000000" w:rsidRDefault="00581103">
      <w:pPr>
        <w:pStyle w:val="a0"/>
        <w:rPr>
          <w:rFonts w:hint="cs"/>
          <w:rtl/>
        </w:rPr>
      </w:pPr>
    </w:p>
    <w:p w14:paraId="37C6DA1E" w14:textId="77777777" w:rsidR="00000000" w:rsidRDefault="00581103">
      <w:pPr>
        <w:pStyle w:val="a0"/>
        <w:rPr>
          <w:rFonts w:hint="cs"/>
          <w:rtl/>
        </w:rPr>
      </w:pPr>
      <w:r>
        <w:rPr>
          <w:rFonts w:hint="cs"/>
          <w:rtl/>
        </w:rPr>
        <w:t>הבשר טעים?</w:t>
      </w:r>
    </w:p>
    <w:p w14:paraId="62AA906E" w14:textId="77777777" w:rsidR="00000000" w:rsidRDefault="00581103">
      <w:pPr>
        <w:pStyle w:val="a0"/>
        <w:rPr>
          <w:rFonts w:hint="cs"/>
          <w:rtl/>
        </w:rPr>
      </w:pPr>
    </w:p>
    <w:p w14:paraId="4473BC81" w14:textId="77777777" w:rsidR="00000000" w:rsidRDefault="00581103">
      <w:pPr>
        <w:pStyle w:val="-"/>
        <w:rPr>
          <w:rtl/>
        </w:rPr>
      </w:pPr>
      <w:bookmarkStart w:id="638" w:name="FS000000474T14_07_2004_20_13_18C"/>
      <w:bookmarkEnd w:id="638"/>
      <w:r>
        <w:rPr>
          <w:rtl/>
        </w:rPr>
        <w:t>שר התיירות גדעון עזרא:</w:t>
      </w:r>
    </w:p>
    <w:p w14:paraId="271373F6" w14:textId="77777777" w:rsidR="00000000" w:rsidRDefault="00581103">
      <w:pPr>
        <w:pStyle w:val="a0"/>
        <w:rPr>
          <w:rtl/>
        </w:rPr>
      </w:pPr>
    </w:p>
    <w:p w14:paraId="305468B4" w14:textId="77777777" w:rsidR="00000000" w:rsidRDefault="00581103">
      <w:pPr>
        <w:pStyle w:val="a0"/>
        <w:rPr>
          <w:rFonts w:hint="cs"/>
          <w:rtl/>
        </w:rPr>
      </w:pPr>
      <w:r>
        <w:rPr>
          <w:rFonts w:hint="cs"/>
          <w:rtl/>
        </w:rPr>
        <w:t xml:space="preserve">הוועדה החליטה על נוסח תקנות אשר מטרתן לשפר את אופן החזקת עגלי החלב ולהגדיל את רווחתם. בין הנושאים המוסדרים בתקנות: קביעת שטחים מינימליים להחזקת עגלי חלב - כך שיאפשרו רווחה רבה יותר עבור העגלים; החזקת </w:t>
      </w:r>
      <w:r>
        <w:rPr>
          <w:rFonts w:hint="cs"/>
          <w:rtl/>
        </w:rPr>
        <w:t>העגלים בקבוצות כך שתתאפשר ביניהם אינטראקציה חברתית; הסדרת הזנת העגלים.</w:t>
      </w:r>
    </w:p>
    <w:p w14:paraId="31418E0B" w14:textId="77777777" w:rsidR="00000000" w:rsidRDefault="00581103">
      <w:pPr>
        <w:pStyle w:val="a0"/>
        <w:rPr>
          <w:rFonts w:hint="cs"/>
          <w:rtl/>
        </w:rPr>
      </w:pPr>
    </w:p>
    <w:p w14:paraId="3AF30EDE" w14:textId="77777777" w:rsidR="00000000" w:rsidRDefault="00581103">
      <w:pPr>
        <w:pStyle w:val="a0"/>
        <w:rPr>
          <w:rFonts w:hint="cs"/>
          <w:rtl/>
        </w:rPr>
      </w:pPr>
      <w:r>
        <w:rPr>
          <w:rFonts w:hint="cs"/>
          <w:rtl/>
        </w:rPr>
        <w:t>טיוטת התקנות שהוכנה לאחר קבלת המלצות הוועדה פורסמה להערות גורמים בעלי עניין. לאחר בחינת ההערות הוכן נוסח מעודכן של התקנות. התקנות אושרו על-ידי משרד המשפטים, אך בטרם הגישו אותן לאישור ו</w:t>
      </w:r>
      <w:r>
        <w:rPr>
          <w:rFonts w:hint="cs"/>
          <w:rtl/>
        </w:rPr>
        <w:t>עדת החינוך והתרבות של הכנסת, מצאו הגורמים המקצועיים במשרד החקלאות שיש מקום לערוך תיקונים בתקנות בהיבטים טכניים של ההוראות המתייחסות לאוורור ולתאורה.</w:t>
      </w:r>
    </w:p>
    <w:p w14:paraId="198E3072" w14:textId="77777777" w:rsidR="00000000" w:rsidRDefault="00581103">
      <w:pPr>
        <w:pStyle w:val="a0"/>
        <w:rPr>
          <w:rFonts w:hint="cs"/>
          <w:rtl/>
        </w:rPr>
      </w:pPr>
    </w:p>
    <w:p w14:paraId="7EE53810" w14:textId="77777777" w:rsidR="00000000" w:rsidRDefault="00581103">
      <w:pPr>
        <w:pStyle w:val="a0"/>
        <w:rPr>
          <w:rFonts w:hint="cs"/>
          <w:rtl/>
        </w:rPr>
      </w:pPr>
      <w:r>
        <w:rPr>
          <w:rFonts w:hint="cs"/>
          <w:rtl/>
        </w:rPr>
        <w:t>בעוד שבועות ספורים יוגשו התקנות לאישור ועדת החינוך והתרבות של הכנסת. אני סמוך ובטוח - אומר שר החקלאות - שע</w:t>
      </w:r>
      <w:r>
        <w:rPr>
          <w:rFonts w:hint="cs"/>
          <w:rtl/>
        </w:rPr>
        <w:t>ם התקנת התקנות נצליח לשפר משמעותית את תנאי ההחזקה של עגלי החלב, וזאת תוך התחשבות בצורכי החקלאות והמגדלים.</w:t>
      </w:r>
    </w:p>
    <w:p w14:paraId="3AA4B5EC" w14:textId="77777777" w:rsidR="00000000" w:rsidRDefault="00581103">
      <w:pPr>
        <w:pStyle w:val="a0"/>
        <w:rPr>
          <w:rFonts w:hint="cs"/>
          <w:rtl/>
        </w:rPr>
      </w:pPr>
    </w:p>
    <w:p w14:paraId="5BE3FF2A" w14:textId="77777777" w:rsidR="00000000" w:rsidRDefault="00581103">
      <w:pPr>
        <w:pStyle w:val="a0"/>
        <w:rPr>
          <w:rFonts w:hint="cs"/>
          <w:rtl/>
        </w:rPr>
      </w:pPr>
      <w:r>
        <w:rPr>
          <w:rFonts w:hint="cs"/>
          <w:rtl/>
        </w:rPr>
        <w:t>מאחר שאלה הם הדברים, והתקנות הן בנוסח ההצעה שלך, יושב-ראש הוועדה, ומאחר שזה יוגש לוועדה, אני מציע להסתפק בדברי אלו. תודה.</w:t>
      </w:r>
    </w:p>
    <w:p w14:paraId="54C0E5B1" w14:textId="77777777" w:rsidR="00000000" w:rsidRDefault="00581103">
      <w:pPr>
        <w:pStyle w:val="a0"/>
        <w:rPr>
          <w:rFonts w:hint="cs"/>
          <w:rtl/>
        </w:rPr>
      </w:pPr>
    </w:p>
    <w:p w14:paraId="0738A5AD" w14:textId="77777777" w:rsidR="00000000" w:rsidRDefault="00581103">
      <w:pPr>
        <w:pStyle w:val="af1"/>
        <w:rPr>
          <w:rtl/>
        </w:rPr>
      </w:pPr>
      <w:r>
        <w:rPr>
          <w:rtl/>
        </w:rPr>
        <w:t>היו"ר מוחמד ברכה:</w:t>
      </w:r>
    </w:p>
    <w:p w14:paraId="23388051" w14:textId="77777777" w:rsidR="00000000" w:rsidRDefault="00581103">
      <w:pPr>
        <w:pStyle w:val="a0"/>
        <w:rPr>
          <w:rFonts w:hint="cs"/>
          <w:rtl/>
        </w:rPr>
      </w:pPr>
    </w:p>
    <w:p w14:paraId="499F6C2E" w14:textId="77777777" w:rsidR="00000000" w:rsidRDefault="00581103">
      <w:pPr>
        <w:pStyle w:val="a0"/>
        <w:rPr>
          <w:rFonts w:hint="cs"/>
          <w:rtl/>
        </w:rPr>
      </w:pPr>
      <w:r>
        <w:rPr>
          <w:rFonts w:hint="cs"/>
          <w:rtl/>
        </w:rPr>
        <w:t xml:space="preserve">אדוני, </w:t>
      </w:r>
      <w:r>
        <w:rPr>
          <w:rFonts w:hint="cs"/>
          <w:rtl/>
        </w:rPr>
        <w:t>תודה. חבר הכנסת המציע, חבר הכנסת שלגי, מסתפק בתשובת השר?</w:t>
      </w:r>
    </w:p>
    <w:p w14:paraId="040608DE" w14:textId="77777777" w:rsidR="00000000" w:rsidRDefault="00581103">
      <w:pPr>
        <w:pStyle w:val="a0"/>
        <w:rPr>
          <w:rFonts w:hint="cs"/>
          <w:rtl/>
        </w:rPr>
      </w:pPr>
    </w:p>
    <w:p w14:paraId="768ECC31" w14:textId="77777777" w:rsidR="00000000" w:rsidRDefault="00581103">
      <w:pPr>
        <w:pStyle w:val="af0"/>
        <w:rPr>
          <w:rtl/>
        </w:rPr>
      </w:pPr>
      <w:r>
        <w:rPr>
          <w:rFonts w:hint="eastAsia"/>
          <w:rtl/>
        </w:rPr>
        <w:t>אילן</w:t>
      </w:r>
      <w:r>
        <w:rPr>
          <w:rtl/>
        </w:rPr>
        <w:t xml:space="preserve"> שלגי (שינוי):</w:t>
      </w:r>
    </w:p>
    <w:p w14:paraId="5F3C5FB2" w14:textId="77777777" w:rsidR="00000000" w:rsidRDefault="00581103">
      <w:pPr>
        <w:pStyle w:val="a0"/>
        <w:rPr>
          <w:rFonts w:hint="cs"/>
          <w:rtl/>
        </w:rPr>
      </w:pPr>
    </w:p>
    <w:p w14:paraId="2A301F16" w14:textId="77777777" w:rsidR="00000000" w:rsidRDefault="00581103">
      <w:pPr>
        <w:pStyle w:val="a0"/>
        <w:rPr>
          <w:rFonts w:hint="cs"/>
          <w:rtl/>
        </w:rPr>
      </w:pPr>
      <w:r>
        <w:rPr>
          <w:rFonts w:hint="cs"/>
          <w:rtl/>
        </w:rPr>
        <w:t>מסתפק.</w:t>
      </w:r>
    </w:p>
    <w:p w14:paraId="1325464B" w14:textId="77777777" w:rsidR="00000000" w:rsidRDefault="00581103">
      <w:pPr>
        <w:pStyle w:val="a0"/>
        <w:rPr>
          <w:rFonts w:hint="cs"/>
          <w:rtl/>
        </w:rPr>
      </w:pPr>
    </w:p>
    <w:p w14:paraId="180660AC" w14:textId="77777777" w:rsidR="00000000" w:rsidRDefault="00581103">
      <w:pPr>
        <w:pStyle w:val="af1"/>
        <w:rPr>
          <w:rtl/>
        </w:rPr>
      </w:pPr>
      <w:r>
        <w:rPr>
          <w:rtl/>
        </w:rPr>
        <w:t>היו"ר מוחמד ברכה:</w:t>
      </w:r>
    </w:p>
    <w:p w14:paraId="47B76D84" w14:textId="77777777" w:rsidR="00000000" w:rsidRDefault="00581103">
      <w:pPr>
        <w:pStyle w:val="a0"/>
        <w:rPr>
          <w:rtl/>
        </w:rPr>
      </w:pPr>
    </w:p>
    <w:p w14:paraId="62F14248" w14:textId="77777777" w:rsidR="00000000" w:rsidRDefault="00581103">
      <w:pPr>
        <w:pStyle w:val="a0"/>
        <w:rPr>
          <w:rFonts w:hint="cs"/>
          <w:rtl/>
        </w:rPr>
      </w:pPr>
      <w:r>
        <w:rPr>
          <w:rFonts w:hint="cs"/>
          <w:rtl/>
        </w:rPr>
        <w:t>תודה. מסתפק בתשובת השר - אין הצבעה.</w:t>
      </w:r>
    </w:p>
    <w:p w14:paraId="5C88C27C" w14:textId="77777777" w:rsidR="00000000" w:rsidRDefault="00581103">
      <w:pPr>
        <w:pStyle w:val="a2"/>
        <w:rPr>
          <w:rFonts w:hint="cs"/>
          <w:rtl/>
        </w:rPr>
      </w:pPr>
    </w:p>
    <w:p w14:paraId="0599F255" w14:textId="77777777" w:rsidR="00000000" w:rsidRDefault="00581103">
      <w:pPr>
        <w:pStyle w:val="a0"/>
        <w:rPr>
          <w:rFonts w:hint="cs"/>
          <w:rtl/>
        </w:rPr>
      </w:pPr>
    </w:p>
    <w:p w14:paraId="7DF24DD7" w14:textId="77777777" w:rsidR="00000000" w:rsidRDefault="00581103">
      <w:pPr>
        <w:pStyle w:val="a2"/>
        <w:rPr>
          <w:rFonts w:hint="cs"/>
          <w:rtl/>
        </w:rPr>
      </w:pPr>
      <w:bookmarkStart w:id="639" w:name="CS29907FI0029907T14_07_2004_20_20_36"/>
      <w:bookmarkStart w:id="640" w:name="_Toc81561509"/>
      <w:bookmarkEnd w:id="639"/>
      <w:r>
        <w:rPr>
          <w:rtl/>
        </w:rPr>
        <w:t>הצע</w:t>
      </w:r>
      <w:r>
        <w:rPr>
          <w:rFonts w:hint="cs"/>
          <w:rtl/>
        </w:rPr>
        <w:t>ות</w:t>
      </w:r>
      <w:r>
        <w:rPr>
          <w:rtl/>
        </w:rPr>
        <w:t xml:space="preserve"> לסדר-היום</w:t>
      </w:r>
      <w:bookmarkEnd w:id="640"/>
    </w:p>
    <w:p w14:paraId="53A11C54" w14:textId="77777777" w:rsidR="00000000" w:rsidRDefault="00581103">
      <w:pPr>
        <w:pStyle w:val="a2"/>
        <w:rPr>
          <w:rtl/>
        </w:rPr>
      </w:pPr>
      <w:bookmarkStart w:id="641" w:name="_Toc81561510"/>
      <w:r>
        <w:rPr>
          <w:rtl/>
        </w:rPr>
        <w:t>פרשת השר פריצקי</w:t>
      </w:r>
      <w:bookmarkEnd w:id="641"/>
      <w:r>
        <w:rPr>
          <w:rtl/>
        </w:rPr>
        <w:t xml:space="preserve"> </w:t>
      </w:r>
    </w:p>
    <w:p w14:paraId="66C899A8" w14:textId="77777777" w:rsidR="00000000" w:rsidRDefault="00581103">
      <w:pPr>
        <w:pStyle w:val="-0"/>
        <w:rPr>
          <w:rFonts w:hint="cs"/>
          <w:rtl/>
        </w:rPr>
      </w:pPr>
    </w:p>
    <w:p w14:paraId="38BBA563" w14:textId="77777777" w:rsidR="00000000" w:rsidRDefault="00581103">
      <w:pPr>
        <w:pStyle w:val="af1"/>
        <w:rPr>
          <w:rtl/>
        </w:rPr>
      </w:pPr>
      <w:r>
        <w:rPr>
          <w:rtl/>
        </w:rPr>
        <w:t>היו"ר מוחמד ברכה:</w:t>
      </w:r>
    </w:p>
    <w:p w14:paraId="11C49B43" w14:textId="77777777" w:rsidR="00000000" w:rsidRDefault="00581103">
      <w:pPr>
        <w:pStyle w:val="a0"/>
        <w:rPr>
          <w:rtl/>
        </w:rPr>
      </w:pPr>
    </w:p>
    <w:p w14:paraId="3E851A14" w14:textId="77777777" w:rsidR="00000000" w:rsidRDefault="00581103">
      <w:pPr>
        <w:pStyle w:val="a0"/>
        <w:rPr>
          <w:rFonts w:hint="cs"/>
          <w:rtl/>
        </w:rPr>
      </w:pPr>
      <w:r>
        <w:rPr>
          <w:rFonts w:hint="cs"/>
          <w:rtl/>
        </w:rPr>
        <w:t>אנחנו עוברים להצעות דחופות לסדר-היום, שמספריהן 4154, 4160, 4</w:t>
      </w:r>
      <w:r>
        <w:rPr>
          <w:rFonts w:hint="cs"/>
          <w:rtl/>
        </w:rPr>
        <w:t>171, 4189 ו-4204, בנושא: פרשת השר פריצקי. ראשון הדוברים הוא חבר הכנסת דני יתום. בבקשה.</w:t>
      </w:r>
    </w:p>
    <w:p w14:paraId="134648B6" w14:textId="77777777" w:rsidR="00000000" w:rsidRDefault="00581103">
      <w:pPr>
        <w:pStyle w:val="a0"/>
        <w:rPr>
          <w:rFonts w:hint="cs"/>
          <w:rtl/>
        </w:rPr>
      </w:pPr>
    </w:p>
    <w:p w14:paraId="0A60209F" w14:textId="77777777" w:rsidR="00000000" w:rsidRDefault="00581103">
      <w:pPr>
        <w:pStyle w:val="a"/>
        <w:rPr>
          <w:rtl/>
        </w:rPr>
      </w:pPr>
      <w:bookmarkStart w:id="642" w:name="FS000001045T14_07_2004_20_21_51"/>
      <w:bookmarkStart w:id="643" w:name="_Toc81561511"/>
      <w:bookmarkEnd w:id="642"/>
      <w:r>
        <w:rPr>
          <w:rFonts w:hint="eastAsia"/>
          <w:rtl/>
        </w:rPr>
        <w:t>דני</w:t>
      </w:r>
      <w:r>
        <w:rPr>
          <w:rtl/>
        </w:rPr>
        <w:t xml:space="preserve"> יתום (העבודה-מימד):</w:t>
      </w:r>
      <w:bookmarkEnd w:id="643"/>
    </w:p>
    <w:p w14:paraId="24D03793" w14:textId="77777777" w:rsidR="00000000" w:rsidRDefault="00581103">
      <w:pPr>
        <w:pStyle w:val="a0"/>
        <w:rPr>
          <w:rFonts w:hint="cs"/>
          <w:rtl/>
        </w:rPr>
      </w:pPr>
    </w:p>
    <w:p w14:paraId="62F0C4A3" w14:textId="77777777" w:rsidR="00000000" w:rsidRDefault="00581103">
      <w:pPr>
        <w:pStyle w:val="a0"/>
        <w:rPr>
          <w:rFonts w:hint="cs"/>
          <w:rtl/>
        </w:rPr>
      </w:pPr>
      <w:r>
        <w:rPr>
          <w:rFonts w:hint="cs"/>
          <w:rtl/>
        </w:rPr>
        <w:t>אדוני היושב-ראש, חברי חברי הכנסת, אדוני השר המהלך החוצה, פרשת פריצקי או הפרשה המכונה "פרשת פריצקי" היא פרשה חמורה ומביכה ביותר. היא צריכה להביך</w:t>
      </w:r>
      <w:r>
        <w:rPr>
          <w:rFonts w:hint="cs"/>
          <w:rtl/>
        </w:rPr>
        <w:t xml:space="preserve"> לא רק את פריצקי, לא רק את חברי סיעתו ולא רק את כל חברי מפלגת שינוי. היא חייבת להביך את כל הבאים והיוצאים בבית הזה. זו פרשה שמצביעה על תרבות קלוקלת, על התנהגות אישית קלוקלת, על ערכים פסולים ועל כך שאנשים שעם הזמן הופכים לנציגי ציבור קורצו מחומר - שאסור היה</w:t>
      </w:r>
      <w:r>
        <w:rPr>
          <w:rFonts w:hint="cs"/>
          <w:rtl/>
        </w:rPr>
        <w:t xml:space="preserve"> להביא לכך שאכן יגיעו לעמדותיהם הבכירות.</w:t>
      </w:r>
    </w:p>
    <w:p w14:paraId="49B490EF" w14:textId="77777777" w:rsidR="00000000" w:rsidRDefault="00581103">
      <w:pPr>
        <w:pStyle w:val="a0"/>
        <w:rPr>
          <w:rFonts w:hint="cs"/>
          <w:rtl/>
        </w:rPr>
      </w:pPr>
    </w:p>
    <w:p w14:paraId="2F28F3FF" w14:textId="77777777" w:rsidR="00000000" w:rsidRDefault="00581103">
      <w:pPr>
        <w:pStyle w:val="a0"/>
        <w:rPr>
          <w:rFonts w:hint="cs"/>
          <w:rtl/>
        </w:rPr>
      </w:pPr>
      <w:r>
        <w:rPr>
          <w:rFonts w:hint="cs"/>
          <w:rtl/>
        </w:rPr>
        <w:t>אבל, יותר מזה אני רוצה לדבר על מפלגת שינוי - מפלגה שצמחה בציבוריות הישראלית כשהיא מפזרת לכל עבר מסרים על מינהל תקין, על הגינות, על סדר ציבורי, על ניקיון כפיים ועל טוהר מידות. זו מפלגה שתקפה בחרי-אף ובזעם כל דוגמה ו</w:t>
      </w:r>
      <w:r>
        <w:rPr>
          <w:rFonts w:hint="cs"/>
          <w:rtl/>
        </w:rPr>
        <w:t>אפילו כל רסיס של מקרה שבו פוליטיקאי מדרגה זו או אחרת, ממפלגה כזאת או אחרת, סרח או היה נדמה שסרח. והנה, ראו איך בארזים של שינוי נפלה השלהבת. יוסף פריצקי הוא לא עוד פעיל זוטר בשינוי. הוא האיש מספר שלוש - -</w:t>
      </w:r>
    </w:p>
    <w:p w14:paraId="512548F0" w14:textId="77777777" w:rsidR="00000000" w:rsidRDefault="00581103">
      <w:pPr>
        <w:pStyle w:val="a0"/>
        <w:rPr>
          <w:rFonts w:hint="cs"/>
          <w:rtl/>
        </w:rPr>
      </w:pPr>
    </w:p>
    <w:p w14:paraId="1E6C0E15" w14:textId="77777777" w:rsidR="00000000" w:rsidRDefault="00581103">
      <w:pPr>
        <w:pStyle w:val="af0"/>
        <w:rPr>
          <w:rtl/>
        </w:rPr>
      </w:pPr>
      <w:r>
        <w:rPr>
          <w:rFonts w:hint="eastAsia"/>
          <w:rtl/>
        </w:rPr>
        <w:t>אילן</w:t>
      </w:r>
      <w:r>
        <w:rPr>
          <w:rtl/>
        </w:rPr>
        <w:t xml:space="preserve"> שלגי (שינוי):</w:t>
      </w:r>
    </w:p>
    <w:p w14:paraId="32650EE0" w14:textId="77777777" w:rsidR="00000000" w:rsidRDefault="00581103">
      <w:pPr>
        <w:pStyle w:val="a0"/>
        <w:rPr>
          <w:rFonts w:hint="cs"/>
          <w:rtl/>
        </w:rPr>
      </w:pPr>
    </w:p>
    <w:p w14:paraId="69F879A5" w14:textId="77777777" w:rsidR="00000000" w:rsidRDefault="00581103">
      <w:pPr>
        <w:pStyle w:val="a0"/>
        <w:rPr>
          <w:rFonts w:hint="cs"/>
          <w:rtl/>
        </w:rPr>
      </w:pPr>
      <w:r>
        <w:rPr>
          <w:rFonts w:hint="cs"/>
          <w:rtl/>
        </w:rPr>
        <w:t>ארבע.</w:t>
      </w:r>
    </w:p>
    <w:p w14:paraId="7C5F99B6" w14:textId="77777777" w:rsidR="00000000" w:rsidRDefault="00581103">
      <w:pPr>
        <w:pStyle w:val="a0"/>
        <w:rPr>
          <w:rFonts w:hint="cs"/>
          <w:rtl/>
        </w:rPr>
      </w:pPr>
    </w:p>
    <w:p w14:paraId="7A98D519" w14:textId="77777777" w:rsidR="00000000" w:rsidRDefault="00581103">
      <w:pPr>
        <w:pStyle w:val="-"/>
        <w:rPr>
          <w:rtl/>
        </w:rPr>
      </w:pPr>
      <w:bookmarkStart w:id="644" w:name="FS000001045T14_07_2004_20_22_34C"/>
      <w:bookmarkEnd w:id="644"/>
      <w:r>
        <w:rPr>
          <w:rtl/>
        </w:rPr>
        <w:t>דני יתום (העבודה-מימד):</w:t>
      </w:r>
    </w:p>
    <w:p w14:paraId="54341532" w14:textId="77777777" w:rsidR="00000000" w:rsidRDefault="00581103">
      <w:pPr>
        <w:pStyle w:val="a0"/>
        <w:rPr>
          <w:rtl/>
        </w:rPr>
      </w:pPr>
    </w:p>
    <w:p w14:paraId="6D1DF567" w14:textId="77777777" w:rsidR="00000000" w:rsidRDefault="00581103">
      <w:pPr>
        <w:pStyle w:val="a0"/>
        <w:rPr>
          <w:rFonts w:hint="cs"/>
          <w:rtl/>
        </w:rPr>
      </w:pPr>
      <w:r>
        <w:rPr>
          <w:rFonts w:hint="cs"/>
          <w:rtl/>
        </w:rPr>
        <w:t xml:space="preserve">- - ארבע בהייררכיה של שינוי - שר בממשלת ישראל. אני שואל: הכיצד צמח במפלגת שינוי, שחרתה על דגלה את כל אותם ערכים שציינתי קודם לכן, איש כמו פריצקי, שעל-פי התנהגותו - ואינני שופט אותו מכיוון שעדיין המשטרה לא חקרה את העניין </w:t>
      </w:r>
      <w:r>
        <w:rPr>
          <w:rtl/>
        </w:rPr>
        <w:t>–</w:t>
      </w:r>
      <w:r>
        <w:rPr>
          <w:rFonts w:hint="cs"/>
          <w:rtl/>
        </w:rPr>
        <w:t xml:space="preserve"> שעל-פי דפוסי התנהגותו בעצם הפר בר</w:t>
      </w:r>
      <w:r>
        <w:rPr>
          <w:rFonts w:hint="cs"/>
          <w:rtl/>
        </w:rPr>
        <w:t>גל גסה ובבוז ובאופן בוטה כל מה שהוא היה אמור לייצג כמי שמייצג את מפלגתו?</w:t>
      </w:r>
    </w:p>
    <w:p w14:paraId="315C733E" w14:textId="77777777" w:rsidR="00000000" w:rsidRDefault="00581103">
      <w:pPr>
        <w:pStyle w:val="a0"/>
        <w:rPr>
          <w:rFonts w:hint="cs"/>
          <w:rtl/>
        </w:rPr>
      </w:pPr>
    </w:p>
    <w:p w14:paraId="42BDF10F" w14:textId="77777777" w:rsidR="00000000" w:rsidRDefault="00581103">
      <w:pPr>
        <w:pStyle w:val="a0"/>
        <w:rPr>
          <w:rFonts w:hint="cs"/>
          <w:rtl/>
        </w:rPr>
      </w:pPr>
      <w:r>
        <w:rPr>
          <w:rFonts w:hint="cs"/>
          <w:rtl/>
        </w:rPr>
        <w:t xml:space="preserve">אני רוצה לומר את דעתי. אם שינוי חושבת שבכך שיוסף פריצקי פוטר מהממשלה ויש דרישה להוקיעו מהמפלגה היא פתרה את הבעיה, הטעות בידכם. לא יכול להיות שעל-ידי ניקוי החלק העליון של המשטח נפתרה </w:t>
      </w:r>
      <w:r>
        <w:rPr>
          <w:rFonts w:hint="cs"/>
          <w:rtl/>
        </w:rPr>
        <w:t>הבעיה. אני יכול רק לשער, שהשורשים של הקלקול והשורשים של הדברים האלה הם הרבה יותר עמוקים. אחרת, אינני יכול להבין כיצד בעצם הצלחתם להיות מובלים על-ידי אדם כמו פריצקי. לכן, דומני שהקריאה צריכה לצאת מכאן.</w:t>
      </w:r>
    </w:p>
    <w:p w14:paraId="0BD596A2" w14:textId="77777777" w:rsidR="00000000" w:rsidRDefault="00581103">
      <w:pPr>
        <w:pStyle w:val="a0"/>
        <w:rPr>
          <w:rFonts w:hint="cs"/>
          <w:rtl/>
        </w:rPr>
      </w:pPr>
    </w:p>
    <w:p w14:paraId="1C007196" w14:textId="77777777" w:rsidR="00000000" w:rsidRDefault="00581103">
      <w:pPr>
        <w:pStyle w:val="af0"/>
        <w:rPr>
          <w:rtl/>
        </w:rPr>
      </w:pPr>
      <w:r>
        <w:rPr>
          <w:rFonts w:hint="eastAsia"/>
          <w:rtl/>
        </w:rPr>
        <w:t>עזמי</w:t>
      </w:r>
      <w:r>
        <w:rPr>
          <w:rtl/>
        </w:rPr>
        <w:t xml:space="preserve"> בשארה (בל"ד):</w:t>
      </w:r>
    </w:p>
    <w:p w14:paraId="58124BD3" w14:textId="77777777" w:rsidR="00000000" w:rsidRDefault="00581103">
      <w:pPr>
        <w:pStyle w:val="a0"/>
        <w:rPr>
          <w:rFonts w:hint="cs"/>
          <w:rtl/>
        </w:rPr>
      </w:pPr>
    </w:p>
    <w:p w14:paraId="50F3D0AB" w14:textId="77777777" w:rsidR="00000000" w:rsidRDefault="00581103">
      <w:pPr>
        <w:pStyle w:val="a0"/>
        <w:rPr>
          <w:rFonts w:hint="cs"/>
          <w:rtl/>
        </w:rPr>
      </w:pPr>
      <w:r>
        <w:rPr>
          <w:rFonts w:hint="cs"/>
          <w:rtl/>
        </w:rPr>
        <w:t>יכול להיות ששורשים עמוקים - - -</w:t>
      </w:r>
    </w:p>
    <w:p w14:paraId="349902FE" w14:textId="77777777" w:rsidR="00000000" w:rsidRDefault="00581103">
      <w:pPr>
        <w:pStyle w:val="a0"/>
        <w:rPr>
          <w:rFonts w:hint="cs"/>
          <w:rtl/>
        </w:rPr>
      </w:pPr>
    </w:p>
    <w:p w14:paraId="6D14A010" w14:textId="77777777" w:rsidR="00000000" w:rsidRDefault="00581103">
      <w:pPr>
        <w:pStyle w:val="-"/>
        <w:rPr>
          <w:rtl/>
        </w:rPr>
      </w:pPr>
      <w:bookmarkStart w:id="645" w:name="FS000001045T14_07_2004_20_28_01C"/>
      <w:bookmarkEnd w:id="645"/>
      <w:r>
        <w:rPr>
          <w:rtl/>
        </w:rPr>
        <w:t>ד</w:t>
      </w:r>
      <w:r>
        <w:rPr>
          <w:rtl/>
        </w:rPr>
        <w:t>ני יתום (העבודה-מימד):</w:t>
      </w:r>
    </w:p>
    <w:p w14:paraId="4B4D8531" w14:textId="77777777" w:rsidR="00000000" w:rsidRDefault="00581103">
      <w:pPr>
        <w:pStyle w:val="a0"/>
        <w:rPr>
          <w:rtl/>
        </w:rPr>
      </w:pPr>
    </w:p>
    <w:p w14:paraId="77FB7A8B" w14:textId="77777777" w:rsidR="00000000" w:rsidRDefault="00581103">
      <w:pPr>
        <w:pStyle w:val="a0"/>
        <w:rPr>
          <w:rFonts w:hint="cs"/>
          <w:rtl/>
        </w:rPr>
      </w:pPr>
      <w:r>
        <w:rPr>
          <w:rFonts w:hint="cs"/>
          <w:rtl/>
        </w:rPr>
        <w:t>חבר הכנסת בשארה, אני כבר מסיים.</w:t>
      </w:r>
    </w:p>
    <w:p w14:paraId="05992D39" w14:textId="77777777" w:rsidR="00000000" w:rsidRDefault="00581103">
      <w:pPr>
        <w:pStyle w:val="a0"/>
        <w:rPr>
          <w:rFonts w:hint="cs"/>
          <w:rtl/>
        </w:rPr>
      </w:pPr>
    </w:p>
    <w:p w14:paraId="60688799" w14:textId="77777777" w:rsidR="00000000" w:rsidRDefault="00581103">
      <w:pPr>
        <w:pStyle w:val="a0"/>
        <w:rPr>
          <w:rFonts w:hint="cs"/>
          <w:rtl/>
        </w:rPr>
      </w:pPr>
      <w:r>
        <w:rPr>
          <w:rFonts w:hint="cs"/>
          <w:rtl/>
        </w:rPr>
        <w:t>חבר הכנסת שלגי, יכול בהחלט להיות שפריצקי הוא רק משל למקרים חמורים לא פחות שמסתתרים מתחת לפני הקרקע ורק במקרה לא צצו עד היום. לכן, בעצם, אני קורא למשטרת ישראל וליועץ המשפטי לממשלה שלא להקל ראש ולא להק</w:t>
      </w:r>
      <w:r>
        <w:rPr>
          <w:rFonts w:hint="cs"/>
          <w:rtl/>
        </w:rPr>
        <w:t>ל ביחסם לאנשי ציבור שחשודים בפלילים. תודה.</w:t>
      </w:r>
    </w:p>
    <w:p w14:paraId="2526D2A6" w14:textId="77777777" w:rsidR="00000000" w:rsidRDefault="00581103">
      <w:pPr>
        <w:pStyle w:val="a0"/>
        <w:rPr>
          <w:rFonts w:hint="cs"/>
          <w:rtl/>
        </w:rPr>
      </w:pPr>
    </w:p>
    <w:p w14:paraId="5D6BEA84" w14:textId="77777777" w:rsidR="00000000" w:rsidRDefault="00581103">
      <w:pPr>
        <w:pStyle w:val="af1"/>
        <w:rPr>
          <w:rtl/>
        </w:rPr>
      </w:pPr>
      <w:r>
        <w:rPr>
          <w:rtl/>
        </w:rPr>
        <w:t>היו"ר מוחמד ברכה:</w:t>
      </w:r>
    </w:p>
    <w:p w14:paraId="1010BD59" w14:textId="77777777" w:rsidR="00000000" w:rsidRDefault="00581103">
      <w:pPr>
        <w:pStyle w:val="a0"/>
        <w:rPr>
          <w:rtl/>
        </w:rPr>
      </w:pPr>
    </w:p>
    <w:p w14:paraId="6D3CA851" w14:textId="77777777" w:rsidR="00000000" w:rsidRDefault="00581103">
      <w:pPr>
        <w:pStyle w:val="a0"/>
        <w:rPr>
          <w:rFonts w:hint="cs"/>
          <w:rtl/>
        </w:rPr>
      </w:pPr>
      <w:r>
        <w:rPr>
          <w:rFonts w:hint="cs"/>
          <w:rtl/>
        </w:rPr>
        <w:t>חבר הכנסת יעקב מרגי, בבקשה.</w:t>
      </w:r>
    </w:p>
    <w:p w14:paraId="4B1212FA" w14:textId="77777777" w:rsidR="00000000" w:rsidRDefault="00581103">
      <w:pPr>
        <w:pStyle w:val="a0"/>
        <w:ind w:firstLine="0"/>
        <w:rPr>
          <w:rFonts w:hint="cs"/>
          <w:rtl/>
        </w:rPr>
      </w:pPr>
    </w:p>
    <w:p w14:paraId="0F6EDBDD" w14:textId="77777777" w:rsidR="00000000" w:rsidRDefault="00581103">
      <w:pPr>
        <w:pStyle w:val="af0"/>
        <w:rPr>
          <w:rtl/>
        </w:rPr>
      </w:pPr>
      <w:r>
        <w:rPr>
          <w:rFonts w:hint="eastAsia"/>
          <w:rtl/>
        </w:rPr>
        <w:t>עזמי</w:t>
      </w:r>
      <w:r>
        <w:rPr>
          <w:rtl/>
        </w:rPr>
        <w:t xml:space="preserve"> בשארה (בל"ד):</w:t>
      </w:r>
    </w:p>
    <w:p w14:paraId="2AF55500" w14:textId="77777777" w:rsidR="00000000" w:rsidRDefault="00581103">
      <w:pPr>
        <w:pStyle w:val="a0"/>
        <w:rPr>
          <w:rFonts w:hint="cs"/>
          <w:rtl/>
        </w:rPr>
      </w:pPr>
    </w:p>
    <w:p w14:paraId="20CA9ED1" w14:textId="77777777" w:rsidR="00000000" w:rsidRDefault="00581103">
      <w:pPr>
        <w:pStyle w:val="a0"/>
        <w:rPr>
          <w:rFonts w:hint="cs"/>
          <w:rtl/>
        </w:rPr>
      </w:pPr>
      <w:r>
        <w:rPr>
          <w:rFonts w:hint="cs"/>
          <w:rtl/>
        </w:rPr>
        <w:t>יש שר משיב?</w:t>
      </w:r>
    </w:p>
    <w:p w14:paraId="183B8C26" w14:textId="77777777" w:rsidR="00000000" w:rsidRDefault="00581103">
      <w:pPr>
        <w:pStyle w:val="a0"/>
        <w:ind w:firstLine="0"/>
        <w:rPr>
          <w:rFonts w:hint="cs"/>
          <w:rtl/>
        </w:rPr>
      </w:pPr>
    </w:p>
    <w:p w14:paraId="3F7C4793" w14:textId="77777777" w:rsidR="00000000" w:rsidRDefault="00581103">
      <w:pPr>
        <w:pStyle w:val="af0"/>
        <w:rPr>
          <w:rtl/>
        </w:rPr>
      </w:pPr>
      <w:r>
        <w:rPr>
          <w:rFonts w:hint="eastAsia"/>
          <w:rtl/>
        </w:rPr>
        <w:t>חיים</w:t>
      </w:r>
      <w:r>
        <w:rPr>
          <w:rtl/>
        </w:rPr>
        <w:t xml:space="preserve"> כץ (הליכוד):</w:t>
      </w:r>
    </w:p>
    <w:p w14:paraId="1DD2ADF8" w14:textId="77777777" w:rsidR="00000000" w:rsidRDefault="00581103">
      <w:pPr>
        <w:pStyle w:val="a0"/>
        <w:rPr>
          <w:rFonts w:hint="cs"/>
          <w:rtl/>
        </w:rPr>
      </w:pPr>
    </w:p>
    <w:p w14:paraId="3668B539" w14:textId="77777777" w:rsidR="00000000" w:rsidRDefault="00581103">
      <w:pPr>
        <w:pStyle w:val="a0"/>
        <w:rPr>
          <w:rFonts w:hint="cs"/>
          <w:rtl/>
        </w:rPr>
      </w:pPr>
      <w:r>
        <w:rPr>
          <w:rFonts w:hint="cs"/>
          <w:rtl/>
        </w:rPr>
        <w:t>הוא יבוא, אל תדאג.</w:t>
      </w:r>
    </w:p>
    <w:p w14:paraId="69FD1309" w14:textId="77777777" w:rsidR="00000000" w:rsidRDefault="00581103">
      <w:pPr>
        <w:pStyle w:val="a0"/>
        <w:ind w:firstLine="0"/>
        <w:rPr>
          <w:rFonts w:hint="cs"/>
          <w:rtl/>
        </w:rPr>
      </w:pPr>
    </w:p>
    <w:p w14:paraId="2CD03D7A" w14:textId="77777777" w:rsidR="00000000" w:rsidRDefault="00581103">
      <w:pPr>
        <w:pStyle w:val="af1"/>
        <w:rPr>
          <w:rtl/>
        </w:rPr>
      </w:pPr>
      <w:r>
        <w:rPr>
          <w:rtl/>
        </w:rPr>
        <w:t>היו"ר מוחמד ברכה:</w:t>
      </w:r>
    </w:p>
    <w:p w14:paraId="4BD338CD" w14:textId="77777777" w:rsidR="00000000" w:rsidRDefault="00581103">
      <w:pPr>
        <w:pStyle w:val="a0"/>
        <w:rPr>
          <w:rtl/>
        </w:rPr>
      </w:pPr>
    </w:p>
    <w:p w14:paraId="0136F541" w14:textId="77777777" w:rsidR="00000000" w:rsidRDefault="00581103">
      <w:pPr>
        <w:pStyle w:val="a0"/>
        <w:rPr>
          <w:rFonts w:hint="cs"/>
          <w:rtl/>
        </w:rPr>
      </w:pPr>
      <w:r>
        <w:rPr>
          <w:rFonts w:hint="cs"/>
          <w:rtl/>
        </w:rPr>
        <w:t xml:space="preserve">אחרי חבר הכנסת מרגי - חבר הכנסת חיים כץ. </w:t>
      </w:r>
    </w:p>
    <w:p w14:paraId="346B7DDB" w14:textId="77777777" w:rsidR="00000000" w:rsidRDefault="00581103">
      <w:pPr>
        <w:pStyle w:val="a0"/>
        <w:ind w:firstLine="0"/>
        <w:rPr>
          <w:rFonts w:hint="cs"/>
          <w:rtl/>
        </w:rPr>
      </w:pPr>
    </w:p>
    <w:p w14:paraId="1AC7F9BA" w14:textId="77777777" w:rsidR="00000000" w:rsidRDefault="00581103">
      <w:pPr>
        <w:pStyle w:val="a"/>
        <w:rPr>
          <w:rtl/>
        </w:rPr>
      </w:pPr>
      <w:bookmarkStart w:id="646" w:name="FS000001056T14_07_2004_19_37_19"/>
      <w:bookmarkStart w:id="647" w:name="_Toc81561512"/>
      <w:bookmarkEnd w:id="646"/>
      <w:r>
        <w:rPr>
          <w:rFonts w:hint="eastAsia"/>
          <w:rtl/>
        </w:rPr>
        <w:t>יעקב</w:t>
      </w:r>
      <w:r>
        <w:rPr>
          <w:rtl/>
        </w:rPr>
        <w:t xml:space="preserve"> מרגי (ש"ס):</w:t>
      </w:r>
      <w:bookmarkEnd w:id="647"/>
    </w:p>
    <w:p w14:paraId="04C41846" w14:textId="77777777" w:rsidR="00000000" w:rsidRDefault="00581103">
      <w:pPr>
        <w:pStyle w:val="a0"/>
        <w:rPr>
          <w:rFonts w:hint="cs"/>
          <w:rtl/>
        </w:rPr>
      </w:pPr>
    </w:p>
    <w:p w14:paraId="71E3DA08" w14:textId="77777777" w:rsidR="00000000" w:rsidRDefault="00581103">
      <w:pPr>
        <w:pStyle w:val="a0"/>
        <w:rPr>
          <w:rFonts w:hint="cs"/>
          <w:rtl/>
        </w:rPr>
      </w:pPr>
      <w:r>
        <w:rPr>
          <w:rFonts w:hint="cs"/>
          <w:rtl/>
        </w:rPr>
        <w:t>אדוני היושב-</w:t>
      </w:r>
      <w:r>
        <w:rPr>
          <w:rFonts w:hint="cs"/>
          <w:rtl/>
        </w:rPr>
        <w:t xml:space="preserve">ראש, חברי חברי הכנסת, פרשת פריצקי </w:t>
      </w:r>
      <w:r>
        <w:rPr>
          <w:rtl/>
        </w:rPr>
        <w:t>–</w:t>
      </w:r>
      <w:r>
        <w:rPr>
          <w:rFonts w:hint="cs"/>
          <w:rtl/>
        </w:rPr>
        <w:t xml:space="preserve"> זאת הכותרת של ההצעה לסדר-היום. אך בטרם אתייחס לפריצקי האיש, לפריצקי ומפלגתו, אדבר על התופעה הנפוצה ועל המקצוע הנפוץ לאחרונה, של החוקרים הפרטיים, ועל אופיו. הגיע הזמן שיהיה קוד אתי לחוקרים הפרטיים. יש תחושה שהכול אפשרי וה</w:t>
      </w:r>
      <w:r>
        <w:rPr>
          <w:rFonts w:hint="cs"/>
          <w:rtl/>
        </w:rPr>
        <w:t xml:space="preserve">כול מותר. </w:t>
      </w:r>
    </w:p>
    <w:p w14:paraId="4D3047A0" w14:textId="77777777" w:rsidR="00000000" w:rsidRDefault="00581103">
      <w:pPr>
        <w:pStyle w:val="a0"/>
        <w:rPr>
          <w:rFonts w:hint="cs"/>
          <w:rtl/>
        </w:rPr>
      </w:pPr>
    </w:p>
    <w:p w14:paraId="503897C5" w14:textId="77777777" w:rsidR="00000000" w:rsidRDefault="00581103">
      <w:pPr>
        <w:pStyle w:val="a0"/>
        <w:rPr>
          <w:rFonts w:hint="cs"/>
          <w:rtl/>
        </w:rPr>
      </w:pPr>
      <w:r>
        <w:rPr>
          <w:rFonts w:hint="cs"/>
          <w:rtl/>
        </w:rPr>
        <w:t>פן נוסף של פרשת פריצקי שהייתי רוצה להציג הוא הדם שהותר, דמו של איש הציבור. דמו של איש הציבור מותר לכל דורש, לכל קנאי ורודף. לפרשת פריצקי, על הפרקליטות ועל משטרת ישראל לייחס חשיבות בהתאם, במרכאות כפולות, ולא שהמוטיבציה תהיה גדולה וחסרת מעצורים מ</w:t>
      </w:r>
      <w:r>
        <w:rPr>
          <w:rFonts w:hint="cs"/>
          <w:rtl/>
        </w:rPr>
        <w:t xml:space="preserve">שום שהוא איש ציבור. לפעמים התחושה היא, שאין כבר בעיות במדינה אלא אותה פרשייה שהושגה בדרך-לא-דרך. </w:t>
      </w:r>
    </w:p>
    <w:p w14:paraId="262347D2" w14:textId="77777777" w:rsidR="00000000" w:rsidRDefault="00581103">
      <w:pPr>
        <w:pStyle w:val="a0"/>
        <w:rPr>
          <w:rFonts w:hint="cs"/>
          <w:rtl/>
        </w:rPr>
      </w:pPr>
    </w:p>
    <w:p w14:paraId="3287024E" w14:textId="77777777" w:rsidR="00000000" w:rsidRDefault="00581103">
      <w:pPr>
        <w:pStyle w:val="a0"/>
        <w:rPr>
          <w:rFonts w:hint="cs"/>
          <w:rtl/>
        </w:rPr>
      </w:pPr>
      <w:r>
        <w:rPr>
          <w:rFonts w:hint="cs"/>
          <w:rtl/>
        </w:rPr>
        <w:t xml:space="preserve">אדוני היושב-ראש, הקוד האתי של החוקרים הפרטיים אכן יתרום לכך, וכן תתרום, נוסף על כך, החמרת הענישה בקשירת קשר להכשלת איש ציבור. חז"ל כבר הכבירו מלים על האיסור </w:t>
      </w:r>
      <w:r>
        <w:rPr>
          <w:rFonts w:hint="cs"/>
          <w:rtl/>
        </w:rPr>
        <w:t xml:space="preserve">- לפני עיוור לא תיתן מכשול. </w:t>
      </w:r>
    </w:p>
    <w:p w14:paraId="00703AF7" w14:textId="77777777" w:rsidR="00000000" w:rsidRDefault="00581103">
      <w:pPr>
        <w:pStyle w:val="a0"/>
        <w:rPr>
          <w:rFonts w:hint="cs"/>
          <w:rtl/>
        </w:rPr>
      </w:pPr>
    </w:p>
    <w:p w14:paraId="6C92B3ED" w14:textId="77777777" w:rsidR="00000000" w:rsidRDefault="00581103">
      <w:pPr>
        <w:pStyle w:val="a0"/>
        <w:rPr>
          <w:rFonts w:hint="cs"/>
          <w:rtl/>
        </w:rPr>
      </w:pPr>
      <w:r>
        <w:rPr>
          <w:rFonts w:hint="cs"/>
          <w:rtl/>
        </w:rPr>
        <w:t>לגופו של עניין, פרשת פריצקי מעוררת כמה שאלות קשות. השאלה הראשונה היא, איך האדם יכול לרדת לדיוטה התחתונה כשהוא נגוע בנגע הקנאה. האדם הקנאי הוא אדם מסכן ורדוף. והרי נאמר: "קשה כשאול קנאה, רשפיה רשפי אש". השאלה השנייה: מה היו המנ</w:t>
      </w:r>
      <w:r>
        <w:rPr>
          <w:rFonts w:hint="cs"/>
          <w:rtl/>
        </w:rPr>
        <w:t>יעים של החוקר הפרטי ומי שכר אותו? השאלה השלישית שמתעוררת: האם השר פריצקי היה נתון לסחיטה ולאיומים? השאלה הרביעית: אם היו איומים, האם התקבלו החלטות בתקופת הסחיטה? השאלה החמישית: אם הקלטה זו הוזמנה על-ידי עובדי חברת החשמל נגד השר פורז, זה אומר דורשני: האם אנ</w:t>
      </w:r>
      <w:r>
        <w:rPr>
          <w:rFonts w:hint="cs"/>
          <w:rtl/>
        </w:rPr>
        <w:t>ו, חברי הכנסת, יכולים להתבטא ולפעול בחופשיות נגד עוולות מסוימות שתיקונן פוגע באינטרס של קבוצה זו או אחרת? האם איננו חשופים להכשלות, לאיומים ולרדיפה?</w:t>
      </w:r>
    </w:p>
    <w:p w14:paraId="530D6CA8" w14:textId="77777777" w:rsidR="00000000" w:rsidRDefault="00581103">
      <w:pPr>
        <w:pStyle w:val="a0"/>
        <w:rPr>
          <w:rFonts w:hint="cs"/>
          <w:rtl/>
        </w:rPr>
      </w:pPr>
    </w:p>
    <w:p w14:paraId="450E3B14" w14:textId="77777777" w:rsidR="00000000" w:rsidRDefault="00581103">
      <w:pPr>
        <w:pStyle w:val="a0"/>
        <w:rPr>
          <w:rFonts w:hint="cs"/>
          <w:rtl/>
        </w:rPr>
      </w:pPr>
      <w:r>
        <w:rPr>
          <w:rFonts w:hint="cs"/>
          <w:rtl/>
        </w:rPr>
        <w:t>לסיום, אדוני היושב-ראש, לגופו של פריצקי: אני לא חשוד כחברו של פריצקי ולא כמי שפריצקי רצה בטובתו או בטובת ה</w:t>
      </w:r>
      <w:r>
        <w:rPr>
          <w:rFonts w:hint="cs"/>
          <w:rtl/>
        </w:rPr>
        <w:t>ציבור ששלח אותו לכאן. אך קהילת עורכי-הדין ומפלגת עורכי-הדין היו צריכות להיות יותר רגישות, להמתין שעה או שעתיים עד שישמעו את הדברים מכלי ראשון, מפריצקי. נכון, הוא הודה על גבי המסך, אבל צריך לשמוע. אדם, אף-על-פי שחטא, אדם הוא. מייד קפצה חבורת העורבים: את המכ</w:t>
      </w:r>
      <w:r>
        <w:rPr>
          <w:rFonts w:hint="cs"/>
          <w:rtl/>
        </w:rPr>
        <w:t xml:space="preserve">נסיים, את החולצה, את התפקיד, את הסמכויות, מי יחליף, מי ייקח. זו איננה דוגמה אישית של מפלגה שרוצה לשדר ניקיון כפיים וטוהר המידות. </w:t>
      </w:r>
    </w:p>
    <w:p w14:paraId="4DFD4422" w14:textId="77777777" w:rsidR="00000000" w:rsidRDefault="00581103">
      <w:pPr>
        <w:pStyle w:val="a0"/>
        <w:rPr>
          <w:rFonts w:hint="cs"/>
          <w:rtl/>
        </w:rPr>
      </w:pPr>
    </w:p>
    <w:p w14:paraId="082BAC57" w14:textId="77777777" w:rsidR="00000000" w:rsidRDefault="00581103">
      <w:pPr>
        <w:pStyle w:val="af1"/>
        <w:rPr>
          <w:rtl/>
        </w:rPr>
      </w:pPr>
      <w:r>
        <w:rPr>
          <w:rtl/>
        </w:rPr>
        <w:t>היו"ר מוחמד ברכה:</w:t>
      </w:r>
    </w:p>
    <w:p w14:paraId="0E7F2CDF" w14:textId="77777777" w:rsidR="00000000" w:rsidRDefault="00581103">
      <w:pPr>
        <w:pStyle w:val="a0"/>
        <w:rPr>
          <w:rtl/>
        </w:rPr>
      </w:pPr>
    </w:p>
    <w:p w14:paraId="3FE92162" w14:textId="77777777" w:rsidR="00000000" w:rsidRDefault="00581103">
      <w:pPr>
        <w:pStyle w:val="a0"/>
        <w:rPr>
          <w:rFonts w:hint="cs"/>
          <w:rtl/>
        </w:rPr>
      </w:pPr>
      <w:r>
        <w:rPr>
          <w:rFonts w:hint="cs"/>
          <w:rtl/>
        </w:rPr>
        <w:t xml:space="preserve">תודה. חבר הכנסת חיים כץ. אחריו - חבר הכנסת חיים אורון. </w:t>
      </w:r>
    </w:p>
    <w:p w14:paraId="6DB2732E" w14:textId="77777777" w:rsidR="00000000" w:rsidRDefault="00581103">
      <w:pPr>
        <w:pStyle w:val="a0"/>
        <w:ind w:firstLine="0"/>
        <w:rPr>
          <w:rFonts w:hint="cs"/>
          <w:rtl/>
        </w:rPr>
      </w:pPr>
    </w:p>
    <w:p w14:paraId="71F9AFF5" w14:textId="77777777" w:rsidR="00000000" w:rsidRDefault="00581103">
      <w:pPr>
        <w:pStyle w:val="a"/>
        <w:rPr>
          <w:rtl/>
        </w:rPr>
      </w:pPr>
      <w:bookmarkStart w:id="648" w:name="FS000000556T14_07_2004_19_43_19"/>
      <w:bookmarkStart w:id="649" w:name="_Toc81561513"/>
      <w:bookmarkEnd w:id="648"/>
      <w:r>
        <w:rPr>
          <w:rFonts w:hint="eastAsia"/>
          <w:rtl/>
        </w:rPr>
        <w:t>חיים</w:t>
      </w:r>
      <w:r>
        <w:rPr>
          <w:rtl/>
        </w:rPr>
        <w:t xml:space="preserve"> כץ (הליכוד):</w:t>
      </w:r>
      <w:bookmarkEnd w:id="649"/>
    </w:p>
    <w:p w14:paraId="12E03AC6" w14:textId="77777777" w:rsidR="00000000" w:rsidRDefault="00581103">
      <w:pPr>
        <w:pStyle w:val="a0"/>
        <w:rPr>
          <w:rFonts w:hint="cs"/>
          <w:rtl/>
        </w:rPr>
      </w:pPr>
    </w:p>
    <w:p w14:paraId="3F3B7FA4" w14:textId="77777777" w:rsidR="00000000" w:rsidRDefault="00581103">
      <w:pPr>
        <w:pStyle w:val="a0"/>
        <w:rPr>
          <w:rFonts w:hint="cs"/>
          <w:rtl/>
        </w:rPr>
      </w:pPr>
      <w:r>
        <w:rPr>
          <w:rFonts w:hint="cs"/>
          <w:rtl/>
        </w:rPr>
        <w:t>אדוני היושב-ראש, חברי הכנסת, ב</w:t>
      </w:r>
      <w:r>
        <w:rPr>
          <w:rFonts w:hint="cs"/>
          <w:rtl/>
        </w:rPr>
        <w:t>-10 בדצמבר בשנה שעברה, כשדנו בעניין סגירת המים ביישובים שהעיריות שלהם לא העבירו את הכסף, אמרתי: מה שמותר לפריץ אסור לעובדים. אם העובדים היו סוגרים את המים עם הוועדים, גם שלגי היה שולח אותנו לבית-הסוהר. הוא היה אומר: איך אתם סוגרים את המים? ובא הפריץ וסגר א</w:t>
      </w:r>
      <w:r>
        <w:rPr>
          <w:rFonts w:hint="cs"/>
          <w:rtl/>
        </w:rPr>
        <w:t xml:space="preserve">ת המים. וזה כשהוא גם עבר במכס כשהיתה שביתה, ואמר: בקושי קניתי ב-200 דולר. </w:t>
      </w:r>
    </w:p>
    <w:p w14:paraId="689C9BE1" w14:textId="77777777" w:rsidR="00000000" w:rsidRDefault="00581103">
      <w:pPr>
        <w:pStyle w:val="a0"/>
        <w:rPr>
          <w:rFonts w:hint="cs"/>
          <w:rtl/>
        </w:rPr>
      </w:pPr>
    </w:p>
    <w:p w14:paraId="5B14F6C1" w14:textId="77777777" w:rsidR="00000000" w:rsidRDefault="00581103">
      <w:pPr>
        <w:pStyle w:val="a0"/>
        <w:rPr>
          <w:rFonts w:hint="cs"/>
          <w:rtl/>
        </w:rPr>
      </w:pPr>
      <w:r>
        <w:rPr>
          <w:rFonts w:hint="cs"/>
          <w:rtl/>
        </w:rPr>
        <w:t>ואז הוא עלה לדוכן, אמר שהוא מתנצל בפעם הראשונה, ואני מצטט: "אדוני היושב-ראש, כנסת נכבדה, אם בהתנצלות עסקינן, אני מתנצל בפני עם ישראל שיש לכם חבר כנסת כמו חיים כץ". חזרתי ואמרתי לו:</w:t>
      </w:r>
      <w:r>
        <w:rPr>
          <w:rFonts w:hint="cs"/>
          <w:rtl/>
        </w:rPr>
        <w:t xml:space="preserve"> אדוני מר פריצקי, באצבע הקטנה, בזרת, ב-10% מהזרת, יש יותר יושר והגינות משיש אצלך בכל הגוף. ואני מתנצל: ב-1% מהציפורן של הזרת יש יותר יושר והגינות משיש לפריצקי בכל הגוף. אמרתי לו אז: זו בושה לממשלת ישראל שיש בה איש יהיר ושחצן ונהנתן כמוך. </w:t>
      </w:r>
    </w:p>
    <w:p w14:paraId="4E4B3928" w14:textId="77777777" w:rsidR="00000000" w:rsidRDefault="00581103">
      <w:pPr>
        <w:pStyle w:val="a0"/>
        <w:rPr>
          <w:rFonts w:hint="cs"/>
          <w:rtl/>
        </w:rPr>
      </w:pPr>
    </w:p>
    <w:p w14:paraId="36DC94B7" w14:textId="77777777" w:rsidR="00000000" w:rsidRDefault="00581103">
      <w:pPr>
        <w:pStyle w:val="a0"/>
        <w:rPr>
          <w:rFonts w:hint="cs"/>
          <w:rtl/>
        </w:rPr>
      </w:pPr>
      <w:r>
        <w:rPr>
          <w:rFonts w:hint="cs"/>
          <w:rtl/>
        </w:rPr>
        <w:t>סיפרתי סיפור שהי</w:t>
      </w:r>
      <w:r>
        <w:rPr>
          <w:rFonts w:hint="cs"/>
          <w:rtl/>
        </w:rPr>
        <w:t xml:space="preserve">ה בוועדת הכספים, והוא לא הכחיש. הוא ישב פה, נפנף בידיים וברגליים, ואמרתי לו: אתה שקרן, ואתה יודע את זה. והוא לא תבע אותי בוועדת האתיקה. היום הוא בטח רואה את זה בטלוויזיה. </w:t>
      </w:r>
    </w:p>
    <w:p w14:paraId="4741FA82" w14:textId="77777777" w:rsidR="00000000" w:rsidRDefault="00581103">
      <w:pPr>
        <w:pStyle w:val="a0"/>
        <w:rPr>
          <w:rFonts w:hint="cs"/>
          <w:rtl/>
        </w:rPr>
      </w:pPr>
    </w:p>
    <w:p w14:paraId="493438C0" w14:textId="77777777" w:rsidR="00000000" w:rsidRDefault="00581103">
      <w:pPr>
        <w:pStyle w:val="a0"/>
        <w:rPr>
          <w:rFonts w:hint="cs"/>
          <w:rtl/>
        </w:rPr>
      </w:pPr>
      <w:r>
        <w:rPr>
          <w:rFonts w:hint="cs"/>
          <w:rtl/>
        </w:rPr>
        <w:t xml:space="preserve">אז עשה עמנו חסד, מר פריצקי, לך מכנסת ישראל. מדינת ישראל והכנסת ראויות לאנשים ישרים </w:t>
      </w:r>
      <w:r>
        <w:rPr>
          <w:rFonts w:hint="cs"/>
          <w:rtl/>
        </w:rPr>
        <w:t>והגונים ממך. אתה מבייש את הכנסת, אתה מבייש את הפוליטיקה. ראיתי אותך, איך אתה מתנצל ביום שישי בערב, וזאת לא היתה הפעם הראשונה. אתה עושה את הדברים השפלים ביותר. אתה משקר במצח נחושה, ביהירות. זה אצלך שורשי, זה לא חד-פעמי.</w:t>
      </w:r>
    </w:p>
    <w:p w14:paraId="7371EA53" w14:textId="77777777" w:rsidR="00000000" w:rsidRDefault="00581103">
      <w:pPr>
        <w:pStyle w:val="a0"/>
        <w:rPr>
          <w:rFonts w:hint="cs"/>
          <w:rtl/>
        </w:rPr>
      </w:pPr>
      <w:r>
        <w:rPr>
          <w:rFonts w:hint="cs"/>
          <w:rtl/>
        </w:rPr>
        <w:t xml:space="preserve"> </w:t>
      </w:r>
    </w:p>
    <w:p w14:paraId="7437646A" w14:textId="77777777" w:rsidR="00000000" w:rsidRDefault="00581103">
      <w:pPr>
        <w:pStyle w:val="a0"/>
        <w:rPr>
          <w:rFonts w:hint="cs"/>
          <w:rtl/>
        </w:rPr>
      </w:pPr>
      <w:r>
        <w:rPr>
          <w:rFonts w:hint="cs"/>
          <w:rtl/>
        </w:rPr>
        <w:t xml:space="preserve">אם אתם חושבים בשינוי </w:t>
      </w:r>
      <w:r>
        <w:rPr>
          <w:rtl/>
        </w:rPr>
        <w:t>–</w:t>
      </w:r>
      <w:r>
        <w:rPr>
          <w:rFonts w:hint="cs"/>
          <w:rtl/>
        </w:rPr>
        <w:t xml:space="preserve"> ואין לי כלום</w:t>
      </w:r>
      <w:r>
        <w:rPr>
          <w:rFonts w:hint="cs"/>
          <w:rtl/>
        </w:rPr>
        <w:t xml:space="preserve"> נגד שינוי. חלילה לי מלהטיל דופי בשינוי. יש בשינוי אנשים טובים, כמו בכל שאר המפלגות. אבל אצל פריצקי זה היה שורשי, זה היה יסודי. אני לא מבין איך לא ראיתם את זה. אפשר להסתכל חמש שניות בעיניים ולראות במי עסקינן. איך נתתם לו את התפקיד הנישא של שר התשתיות? </w:t>
      </w:r>
    </w:p>
    <w:p w14:paraId="0C1436DD" w14:textId="77777777" w:rsidR="00000000" w:rsidRDefault="00581103">
      <w:pPr>
        <w:pStyle w:val="a0"/>
        <w:rPr>
          <w:rFonts w:hint="cs"/>
          <w:rtl/>
        </w:rPr>
      </w:pPr>
    </w:p>
    <w:p w14:paraId="7E89759A" w14:textId="77777777" w:rsidR="00000000" w:rsidRDefault="00581103">
      <w:pPr>
        <w:pStyle w:val="a0"/>
        <w:rPr>
          <w:rFonts w:hint="cs"/>
          <w:rtl/>
        </w:rPr>
      </w:pPr>
      <w:r>
        <w:rPr>
          <w:rFonts w:hint="cs"/>
          <w:rtl/>
        </w:rPr>
        <w:t>אנ</w:t>
      </w:r>
      <w:r>
        <w:rPr>
          <w:rFonts w:hint="cs"/>
          <w:rtl/>
        </w:rPr>
        <w:t xml:space="preserve">י מקווה, אני מאוד רוצה לקוות, שהפעם יצא הפריץ מהשק, והוא ייעלם מחיינו הפוליטיים, כי אנחנו ראויים לחיים פוליטיים נקיים יותר, הגונים יותר ויפים יותר. תודה רבה לכם. </w:t>
      </w:r>
    </w:p>
    <w:p w14:paraId="7A71936C" w14:textId="77777777" w:rsidR="00000000" w:rsidRDefault="00581103">
      <w:pPr>
        <w:pStyle w:val="a0"/>
        <w:rPr>
          <w:rFonts w:hint="cs"/>
          <w:rtl/>
        </w:rPr>
      </w:pPr>
    </w:p>
    <w:p w14:paraId="72318773" w14:textId="77777777" w:rsidR="00000000" w:rsidRDefault="00581103">
      <w:pPr>
        <w:pStyle w:val="af1"/>
        <w:rPr>
          <w:rtl/>
        </w:rPr>
      </w:pPr>
      <w:r>
        <w:rPr>
          <w:rtl/>
        </w:rPr>
        <w:t>היו"ר מוחמד ברכה:</w:t>
      </w:r>
    </w:p>
    <w:p w14:paraId="7126324C" w14:textId="77777777" w:rsidR="00000000" w:rsidRDefault="00581103">
      <w:pPr>
        <w:pStyle w:val="a0"/>
        <w:rPr>
          <w:rtl/>
        </w:rPr>
      </w:pPr>
    </w:p>
    <w:p w14:paraId="6164809F" w14:textId="77777777" w:rsidR="00000000" w:rsidRDefault="00581103">
      <w:pPr>
        <w:pStyle w:val="a0"/>
        <w:rPr>
          <w:rFonts w:hint="cs"/>
          <w:rtl/>
        </w:rPr>
      </w:pPr>
      <w:r>
        <w:rPr>
          <w:rFonts w:hint="cs"/>
          <w:rtl/>
        </w:rPr>
        <w:t>תודה. חבר הכנסת חיים אורון, בבקשה. אחריו - חבר הכנסת משה גפני, אם הוא יהי</w:t>
      </w:r>
      <w:r>
        <w:rPr>
          <w:rFonts w:hint="cs"/>
          <w:rtl/>
        </w:rPr>
        <w:t>ה.</w:t>
      </w:r>
    </w:p>
    <w:p w14:paraId="67A74D12" w14:textId="77777777" w:rsidR="00000000" w:rsidRDefault="00581103">
      <w:pPr>
        <w:pStyle w:val="a0"/>
        <w:ind w:firstLine="0"/>
        <w:rPr>
          <w:rFonts w:hint="cs"/>
          <w:rtl/>
        </w:rPr>
      </w:pPr>
    </w:p>
    <w:p w14:paraId="1844884E" w14:textId="77777777" w:rsidR="00000000" w:rsidRDefault="00581103">
      <w:pPr>
        <w:pStyle w:val="a0"/>
        <w:ind w:firstLine="0"/>
        <w:rPr>
          <w:rFonts w:hint="cs"/>
          <w:rtl/>
        </w:rPr>
      </w:pPr>
      <w:r>
        <w:rPr>
          <w:rFonts w:hint="cs"/>
          <w:rtl/>
        </w:rPr>
        <w:tab/>
        <w:t xml:space="preserve">חיים כץ סגר חשבון. </w:t>
      </w:r>
    </w:p>
    <w:p w14:paraId="182DC6DF" w14:textId="77777777" w:rsidR="00000000" w:rsidRDefault="00581103">
      <w:pPr>
        <w:pStyle w:val="a0"/>
        <w:ind w:firstLine="0"/>
        <w:rPr>
          <w:rFonts w:hint="cs"/>
          <w:rtl/>
        </w:rPr>
      </w:pPr>
    </w:p>
    <w:p w14:paraId="2F3304C5" w14:textId="77777777" w:rsidR="00000000" w:rsidRDefault="00581103">
      <w:pPr>
        <w:pStyle w:val="af0"/>
        <w:rPr>
          <w:rtl/>
        </w:rPr>
      </w:pPr>
      <w:r>
        <w:rPr>
          <w:rFonts w:hint="eastAsia"/>
          <w:rtl/>
        </w:rPr>
        <w:t>חיים</w:t>
      </w:r>
      <w:r>
        <w:rPr>
          <w:rtl/>
        </w:rPr>
        <w:t xml:space="preserve"> כץ (הליכוד):</w:t>
      </w:r>
    </w:p>
    <w:p w14:paraId="534AD667" w14:textId="77777777" w:rsidR="00000000" w:rsidRDefault="00581103">
      <w:pPr>
        <w:pStyle w:val="a0"/>
        <w:rPr>
          <w:rFonts w:hint="cs"/>
          <w:rtl/>
        </w:rPr>
      </w:pPr>
    </w:p>
    <w:p w14:paraId="79100947" w14:textId="77777777" w:rsidR="00000000" w:rsidRDefault="00581103">
      <w:pPr>
        <w:pStyle w:val="a0"/>
        <w:ind w:firstLine="0"/>
        <w:rPr>
          <w:rFonts w:hint="cs"/>
          <w:rtl/>
        </w:rPr>
      </w:pPr>
      <w:r>
        <w:rPr>
          <w:rFonts w:hint="cs"/>
          <w:rtl/>
        </w:rPr>
        <w:tab/>
        <w:t xml:space="preserve">לא, לא, אתה רוצה את הפרוטוקול? הוא ישב פה, הוא נפנף עם הידיים והרגליים ואמרתי לו "שקרן". אז הוא רק - - - הוא לא הכחיש, הוא לא אמר שהוא דובר אמת. </w:t>
      </w:r>
    </w:p>
    <w:p w14:paraId="7740DD27" w14:textId="77777777" w:rsidR="00000000" w:rsidRDefault="00581103">
      <w:pPr>
        <w:pStyle w:val="a0"/>
        <w:ind w:firstLine="0"/>
        <w:rPr>
          <w:rFonts w:hint="cs"/>
          <w:rtl/>
        </w:rPr>
      </w:pPr>
    </w:p>
    <w:p w14:paraId="0E7124D2" w14:textId="77777777" w:rsidR="00000000" w:rsidRDefault="00581103">
      <w:pPr>
        <w:pStyle w:val="af1"/>
        <w:rPr>
          <w:rtl/>
        </w:rPr>
      </w:pPr>
      <w:r>
        <w:rPr>
          <w:rtl/>
        </w:rPr>
        <w:t>היו"ר מוחמד ברכה:</w:t>
      </w:r>
    </w:p>
    <w:p w14:paraId="259E4550" w14:textId="77777777" w:rsidR="00000000" w:rsidRDefault="00581103">
      <w:pPr>
        <w:pStyle w:val="a0"/>
        <w:rPr>
          <w:rtl/>
        </w:rPr>
      </w:pPr>
    </w:p>
    <w:p w14:paraId="43D5CA4E" w14:textId="77777777" w:rsidR="00000000" w:rsidRDefault="00581103">
      <w:pPr>
        <w:pStyle w:val="a0"/>
        <w:rPr>
          <w:rFonts w:hint="cs"/>
          <w:rtl/>
        </w:rPr>
      </w:pPr>
      <w:r>
        <w:rPr>
          <w:rFonts w:hint="cs"/>
          <w:rtl/>
        </w:rPr>
        <w:t>אמרת את הדברים, תודה. בבקשה, חבר הכנסת אורון</w:t>
      </w:r>
      <w:r>
        <w:rPr>
          <w:rFonts w:hint="cs"/>
          <w:rtl/>
        </w:rPr>
        <w:t xml:space="preserve">. </w:t>
      </w:r>
    </w:p>
    <w:p w14:paraId="7BBEEDAC" w14:textId="77777777" w:rsidR="00000000" w:rsidRDefault="00581103">
      <w:pPr>
        <w:pStyle w:val="a0"/>
        <w:ind w:firstLine="0"/>
        <w:rPr>
          <w:rFonts w:hint="cs"/>
          <w:rtl/>
        </w:rPr>
      </w:pPr>
    </w:p>
    <w:p w14:paraId="66B0C96E" w14:textId="77777777" w:rsidR="00000000" w:rsidRDefault="00581103">
      <w:pPr>
        <w:pStyle w:val="af0"/>
        <w:rPr>
          <w:rtl/>
        </w:rPr>
      </w:pPr>
      <w:r>
        <w:rPr>
          <w:rFonts w:hint="eastAsia"/>
          <w:rtl/>
        </w:rPr>
        <w:t>חיים</w:t>
      </w:r>
      <w:r>
        <w:rPr>
          <w:rtl/>
        </w:rPr>
        <w:t xml:space="preserve"> כץ (הליכוד):</w:t>
      </w:r>
    </w:p>
    <w:p w14:paraId="272C7B2C" w14:textId="77777777" w:rsidR="00000000" w:rsidRDefault="00581103">
      <w:pPr>
        <w:pStyle w:val="a0"/>
        <w:rPr>
          <w:rFonts w:hint="cs"/>
          <w:rtl/>
        </w:rPr>
      </w:pPr>
    </w:p>
    <w:p w14:paraId="707E0446" w14:textId="77777777" w:rsidR="00000000" w:rsidRDefault="00581103">
      <w:pPr>
        <w:pStyle w:val="a0"/>
        <w:ind w:firstLine="0"/>
        <w:rPr>
          <w:rFonts w:hint="cs"/>
          <w:rtl/>
        </w:rPr>
      </w:pPr>
      <w:r>
        <w:rPr>
          <w:rFonts w:hint="cs"/>
          <w:rtl/>
        </w:rPr>
        <w:tab/>
        <w:t xml:space="preserve">תראה, אני מסביר גרוע. צריך אולי לחדד. </w:t>
      </w:r>
    </w:p>
    <w:p w14:paraId="2D76E199" w14:textId="77777777" w:rsidR="00000000" w:rsidRDefault="00581103">
      <w:pPr>
        <w:pStyle w:val="a0"/>
        <w:ind w:firstLine="0"/>
        <w:rPr>
          <w:rFonts w:hint="cs"/>
          <w:rtl/>
        </w:rPr>
      </w:pPr>
    </w:p>
    <w:p w14:paraId="44B98146" w14:textId="77777777" w:rsidR="00000000" w:rsidRDefault="00581103">
      <w:pPr>
        <w:pStyle w:val="a"/>
        <w:rPr>
          <w:rtl/>
        </w:rPr>
      </w:pPr>
      <w:bookmarkStart w:id="650" w:name="FS000000556T14_07_2004_19_49_05"/>
      <w:bookmarkStart w:id="651" w:name="FS000001065T14_07_2004_19_49_10"/>
      <w:bookmarkStart w:id="652" w:name="_Toc81561514"/>
      <w:bookmarkEnd w:id="650"/>
      <w:r>
        <w:rPr>
          <w:rFonts w:hint="eastAsia"/>
          <w:rtl/>
        </w:rPr>
        <w:t>חיים</w:t>
      </w:r>
      <w:r>
        <w:rPr>
          <w:rtl/>
        </w:rPr>
        <w:t xml:space="preserve"> אורון (יחד):</w:t>
      </w:r>
      <w:bookmarkEnd w:id="652"/>
    </w:p>
    <w:p w14:paraId="1BA13A57" w14:textId="77777777" w:rsidR="00000000" w:rsidRDefault="00581103">
      <w:pPr>
        <w:pStyle w:val="a0"/>
        <w:rPr>
          <w:rtl/>
        </w:rPr>
      </w:pPr>
    </w:p>
    <w:bookmarkEnd w:id="651"/>
    <w:p w14:paraId="1347E244" w14:textId="77777777" w:rsidR="00000000" w:rsidRDefault="00581103">
      <w:pPr>
        <w:pStyle w:val="a0"/>
        <w:rPr>
          <w:rFonts w:hint="cs"/>
          <w:rtl/>
        </w:rPr>
      </w:pPr>
      <w:r>
        <w:rPr>
          <w:rFonts w:hint="cs"/>
          <w:rtl/>
        </w:rPr>
        <w:t xml:space="preserve">אדוני היושב-ראש, חברי הכנסת, המעשים שעשה חבר הכנסת פריצקי, והוא הודה בהם, ראויים לכל גינוי ולכל גנאי. אני חושב שצדקה סיעתו שדרשה את פיטוריו מהממשלה, וצודקת סיעתו שהיא דורשת </w:t>
      </w:r>
      <w:r>
        <w:rPr>
          <w:rFonts w:hint="cs"/>
          <w:rtl/>
        </w:rPr>
        <w:t xml:space="preserve">ממנו להתפטר מהכנסת. כל השאר נמצא בטיפול המשטרה והפרקליטות, ואני לא רוצה לעסוק בו יותר. </w:t>
      </w:r>
    </w:p>
    <w:p w14:paraId="47C00931" w14:textId="77777777" w:rsidR="00000000" w:rsidRDefault="00581103">
      <w:pPr>
        <w:pStyle w:val="a0"/>
        <w:rPr>
          <w:rFonts w:hint="cs"/>
          <w:rtl/>
        </w:rPr>
      </w:pPr>
    </w:p>
    <w:p w14:paraId="2D2D8960" w14:textId="77777777" w:rsidR="00000000" w:rsidRDefault="00581103">
      <w:pPr>
        <w:pStyle w:val="a0"/>
        <w:rPr>
          <w:rFonts w:hint="cs"/>
          <w:rtl/>
        </w:rPr>
      </w:pPr>
      <w:r>
        <w:rPr>
          <w:rFonts w:hint="cs"/>
          <w:rtl/>
        </w:rPr>
        <w:t xml:space="preserve">יש שתי תגובות למעשה הקשה מאוד שנחשף במקרה הזה </w:t>
      </w:r>
      <w:r>
        <w:rPr>
          <w:rtl/>
        </w:rPr>
        <w:t>–</w:t>
      </w:r>
      <w:r>
        <w:rPr>
          <w:rFonts w:hint="cs"/>
          <w:rtl/>
        </w:rPr>
        <w:t xml:space="preserve"> ואני בכוונה לא רוצה לעסוק יותר בפריצקי. סוג תגובות אחד הוא שבעצם כולם </w:t>
      </w:r>
      <w:r>
        <w:rPr>
          <w:rtl/>
        </w:rPr>
        <w:t>–</w:t>
      </w:r>
      <w:r>
        <w:rPr>
          <w:rFonts w:hint="cs"/>
          <w:rtl/>
        </w:rPr>
        <w:t xml:space="preserve"> בשביל לא להגיד "כולנו" </w:t>
      </w:r>
      <w:r>
        <w:rPr>
          <w:rtl/>
        </w:rPr>
        <w:t>–</w:t>
      </w:r>
      <w:r>
        <w:rPr>
          <w:rFonts w:hint="cs"/>
          <w:rtl/>
        </w:rPr>
        <w:t xml:space="preserve">  פחות או יותר אותו דבר</w:t>
      </w:r>
      <w:r>
        <w:rPr>
          <w:rFonts w:hint="cs"/>
          <w:rtl/>
        </w:rPr>
        <w:t xml:space="preserve">. יש לזה אפילו ביטויים: הוא עשה מהמקפצה את מה שכולם עושים מתחת למים; הפשע היחיד הוא שהוא נתפס, כל השאר לא נתפסו. האמירה הזאת כמובן לוקה בחטא הגדול של ההכללה. אבל גם יש בה </w:t>
      </w:r>
      <w:r>
        <w:rPr>
          <w:rtl/>
        </w:rPr>
        <w:t>–</w:t>
      </w:r>
      <w:r>
        <w:rPr>
          <w:rFonts w:hint="cs"/>
          <w:rtl/>
        </w:rPr>
        <w:t xml:space="preserve"> ולזה אני רוצה להקדיש את עיקר דברי </w:t>
      </w:r>
      <w:r>
        <w:rPr>
          <w:rtl/>
        </w:rPr>
        <w:t>–</w:t>
      </w:r>
      <w:r>
        <w:rPr>
          <w:rFonts w:hint="cs"/>
          <w:rtl/>
        </w:rPr>
        <w:t xml:space="preserve"> מידה של רצון לשחרר את המערכת הציבורית והמערכת ה</w:t>
      </w:r>
      <w:r>
        <w:rPr>
          <w:rFonts w:hint="cs"/>
          <w:rtl/>
        </w:rPr>
        <w:t xml:space="preserve">פוליטית מבעיה אמיתית קשה מאוד שהיא נתונה בה. כי התחושה הציבורית שהמערכת הפוליטית איננה נקייה </w:t>
      </w:r>
      <w:r>
        <w:rPr>
          <w:rtl/>
        </w:rPr>
        <w:t>–</w:t>
      </w:r>
      <w:r>
        <w:rPr>
          <w:rFonts w:hint="cs"/>
          <w:rtl/>
        </w:rPr>
        <w:t xml:space="preserve"> יש לה על מה לסמוך. </w:t>
      </w:r>
    </w:p>
    <w:p w14:paraId="46FBE2EB" w14:textId="77777777" w:rsidR="00000000" w:rsidRDefault="00581103">
      <w:pPr>
        <w:pStyle w:val="a0"/>
        <w:rPr>
          <w:rFonts w:hint="cs"/>
          <w:rtl/>
        </w:rPr>
      </w:pPr>
    </w:p>
    <w:p w14:paraId="483D304E" w14:textId="77777777" w:rsidR="00000000" w:rsidRDefault="00581103">
      <w:pPr>
        <w:pStyle w:val="a0"/>
        <w:rPr>
          <w:rFonts w:hint="cs"/>
          <w:rtl/>
        </w:rPr>
      </w:pPr>
      <w:bookmarkStart w:id="653" w:name="FS000001065T14_07_2004_19_49_01C"/>
      <w:bookmarkEnd w:id="653"/>
      <w:r>
        <w:rPr>
          <w:rFonts w:hint="cs"/>
          <w:rtl/>
        </w:rPr>
        <w:t xml:space="preserve">התחושה שלי </w:t>
      </w:r>
      <w:r>
        <w:rPr>
          <w:rtl/>
        </w:rPr>
        <w:t>–</w:t>
      </w:r>
      <w:r>
        <w:rPr>
          <w:rFonts w:hint="cs"/>
          <w:rtl/>
        </w:rPr>
        <w:t xml:space="preserve"> אני לא רוצה לדבר בלשון רבים </w:t>
      </w:r>
      <w:r>
        <w:rPr>
          <w:rtl/>
        </w:rPr>
        <w:t>–</w:t>
      </w:r>
      <w:r>
        <w:rPr>
          <w:rFonts w:hint="cs"/>
          <w:rtl/>
        </w:rPr>
        <w:t xml:space="preserve"> היא שיש הידרדרות קשה מאוד במערכת הפוליטית והציבורית בתחום של ניקיון כפיים. היא מסכנת את אושיות הד</w:t>
      </w:r>
      <w:r>
        <w:rPr>
          <w:rFonts w:hint="cs"/>
          <w:rtl/>
        </w:rPr>
        <w:t xml:space="preserve">מוקרטיה הישראלית. העובדה ששר נכשל כפי שנכשל פריצקי, העובדה ששר לשעבר מואשם בעבירות מהסוג שהוא מואשם בהן, העובדה שקבוצה של חברי כנסת בבית הזה נמצאו בחקירה, ונמצאים בחקירה, והעובדה העיקרית לטעמי, שיש תחושה שבראש הפירמידה </w:t>
      </w:r>
      <w:r>
        <w:rPr>
          <w:rtl/>
        </w:rPr>
        <w:t>–</w:t>
      </w:r>
      <w:r>
        <w:rPr>
          <w:rFonts w:hint="cs"/>
          <w:rtl/>
        </w:rPr>
        <w:t xml:space="preserve"> ואני לא אדבר בלשון נקייה - שראש הממ</w:t>
      </w:r>
      <w:r>
        <w:rPr>
          <w:rFonts w:hint="cs"/>
          <w:rtl/>
        </w:rPr>
        <w:t xml:space="preserve">שלה, אולי - ואת זה בית-המשפט בודק - נמצא כמי שאיננו ראוי להעמדה לדין, משום שכלל העובדות אינן מתגבשות לאשמה - אבל השאלה הגדולה, האם ההתנהגות הזאת, כפי שנחשפה בציבור, ופרטים נוספים על אישי ציבור נוספים, אינם צריכים לעורר בנו תחושות ואמירות מאוד קשות. </w:t>
      </w:r>
    </w:p>
    <w:p w14:paraId="6E72FF7E" w14:textId="77777777" w:rsidR="00000000" w:rsidRDefault="00581103">
      <w:pPr>
        <w:pStyle w:val="a0"/>
        <w:rPr>
          <w:rFonts w:hint="cs"/>
          <w:rtl/>
        </w:rPr>
      </w:pPr>
    </w:p>
    <w:p w14:paraId="4CC078D6" w14:textId="77777777" w:rsidR="00000000" w:rsidRDefault="00581103">
      <w:pPr>
        <w:pStyle w:val="a0"/>
        <w:rPr>
          <w:rFonts w:hint="cs"/>
          <w:rtl/>
        </w:rPr>
      </w:pPr>
      <w:r>
        <w:rPr>
          <w:rFonts w:hint="cs"/>
          <w:rtl/>
        </w:rPr>
        <w:t>המציא</w:t>
      </w:r>
      <w:r>
        <w:rPr>
          <w:rFonts w:hint="cs"/>
          <w:rtl/>
        </w:rPr>
        <w:t>ות שבה הנורמות הציבוריות הבסיסיות של ניגוד העניינים, של עשייה שאיננה ראויה, אינן ברורות, היא לא בתחום של הבחינה הפלילית. ואני מסכים עם חבר הכנסת דני יתום, שכל הניסיונות להגיד לפרקליטות או למשטרה, תחקרו מעט, הן שגויות. אבל בתחום של הנורמות והאתיקה הציבורית,</w:t>
      </w:r>
      <w:r>
        <w:rPr>
          <w:rFonts w:hint="cs"/>
          <w:rtl/>
        </w:rPr>
        <w:t xml:space="preserve"> אנחנו נמצאים במשבר מאוד קשה, ואם המערכת הציבורית כולה לא תכיר בכך, לא תתמודד עם כך, ולא תאמץ לעצמה נורמות אחרות, אנחנו מסכנים את התשתית שעליה אנחנו עומדים, מלמעלה עד למטה.</w:t>
      </w:r>
    </w:p>
    <w:p w14:paraId="0EE89185" w14:textId="77777777" w:rsidR="00000000" w:rsidRDefault="00581103">
      <w:pPr>
        <w:pStyle w:val="a0"/>
        <w:rPr>
          <w:rFonts w:hint="cs"/>
          <w:rtl/>
        </w:rPr>
      </w:pPr>
    </w:p>
    <w:p w14:paraId="0B2364C0" w14:textId="77777777" w:rsidR="00000000" w:rsidRDefault="00581103">
      <w:pPr>
        <w:pStyle w:val="af1"/>
        <w:rPr>
          <w:rtl/>
        </w:rPr>
      </w:pPr>
      <w:r>
        <w:rPr>
          <w:rtl/>
        </w:rPr>
        <w:t>היו"ר מוחמד ברכה:</w:t>
      </w:r>
    </w:p>
    <w:p w14:paraId="67DCCD86" w14:textId="77777777" w:rsidR="00000000" w:rsidRDefault="00581103">
      <w:pPr>
        <w:pStyle w:val="a0"/>
        <w:rPr>
          <w:rtl/>
        </w:rPr>
      </w:pPr>
    </w:p>
    <w:p w14:paraId="1CC57B3A" w14:textId="77777777" w:rsidR="00000000" w:rsidRDefault="00581103">
      <w:pPr>
        <w:pStyle w:val="a0"/>
        <w:rPr>
          <w:rFonts w:hint="cs"/>
          <w:rtl/>
        </w:rPr>
      </w:pPr>
      <w:r>
        <w:rPr>
          <w:rFonts w:hint="cs"/>
          <w:rtl/>
        </w:rPr>
        <w:t>תודה. חבר הכנסת גפני לא נמצא. אני מזמין את שר המשפטים להשיב בשם</w:t>
      </w:r>
      <w:r>
        <w:rPr>
          <w:rFonts w:hint="cs"/>
          <w:rtl/>
        </w:rPr>
        <w:t xml:space="preserve"> הממשלה. בבקשה.</w:t>
      </w:r>
    </w:p>
    <w:p w14:paraId="5F1528F9" w14:textId="77777777" w:rsidR="00000000" w:rsidRDefault="00581103">
      <w:pPr>
        <w:pStyle w:val="a0"/>
        <w:rPr>
          <w:rFonts w:hint="cs"/>
          <w:rtl/>
        </w:rPr>
      </w:pPr>
    </w:p>
    <w:p w14:paraId="49D1CE8B" w14:textId="77777777" w:rsidR="00000000" w:rsidRDefault="00581103">
      <w:pPr>
        <w:pStyle w:val="a"/>
        <w:rPr>
          <w:rtl/>
        </w:rPr>
      </w:pPr>
      <w:bookmarkStart w:id="654" w:name="FS000000517T14_07_2004_19_25_46"/>
      <w:bookmarkStart w:id="655" w:name="_Toc81561515"/>
      <w:bookmarkEnd w:id="654"/>
      <w:r>
        <w:rPr>
          <w:rFonts w:hint="eastAsia"/>
          <w:rtl/>
        </w:rPr>
        <w:t>שר</w:t>
      </w:r>
      <w:r>
        <w:rPr>
          <w:rtl/>
        </w:rPr>
        <w:t xml:space="preserve"> המשפטים יוסף לפיד:</w:t>
      </w:r>
      <w:bookmarkEnd w:id="655"/>
    </w:p>
    <w:p w14:paraId="10ED8E87" w14:textId="77777777" w:rsidR="00000000" w:rsidRDefault="00581103">
      <w:pPr>
        <w:pStyle w:val="a0"/>
        <w:rPr>
          <w:rFonts w:hint="cs"/>
          <w:rtl/>
        </w:rPr>
      </w:pPr>
    </w:p>
    <w:p w14:paraId="04819754" w14:textId="77777777" w:rsidR="00000000" w:rsidRDefault="00581103">
      <w:pPr>
        <w:pStyle w:val="a0"/>
        <w:rPr>
          <w:rFonts w:hint="cs"/>
          <w:rtl/>
        </w:rPr>
      </w:pPr>
      <w:r>
        <w:rPr>
          <w:rFonts w:hint="cs"/>
          <w:rtl/>
        </w:rPr>
        <w:t>אדוני היושב-ראש, מתי גולן איננו חבר שינוי לפי מיטב ידיעתי. הוא מכר שלי, לא חבר שלי. הוא פרשן של העיתון "גלובס", היה עורך משנה של "הארץ", היה עורך תוכנית טלוויזיה ורדיו, ונחשב לאחד העיתונאים הבכירים במדינה. במקום שאומ</w:t>
      </w:r>
      <w:r>
        <w:rPr>
          <w:rFonts w:hint="cs"/>
          <w:rtl/>
        </w:rPr>
        <w:t xml:space="preserve">ר לכם את דעתי על מה שמסביב לפרשת פריצקי, אני רוצה לקרוא לכם מאמר לא ארוך שלו, ולחתום עליו במקומו. </w:t>
      </w:r>
    </w:p>
    <w:p w14:paraId="7A973386" w14:textId="77777777" w:rsidR="00000000" w:rsidRDefault="00581103">
      <w:pPr>
        <w:pStyle w:val="a0"/>
        <w:rPr>
          <w:rFonts w:hint="cs"/>
          <w:rtl/>
        </w:rPr>
      </w:pPr>
    </w:p>
    <w:p w14:paraId="15A09CDC" w14:textId="77777777" w:rsidR="00000000" w:rsidRDefault="00581103">
      <w:pPr>
        <w:pStyle w:val="a0"/>
        <w:rPr>
          <w:rFonts w:hint="cs"/>
          <w:rtl/>
        </w:rPr>
      </w:pPr>
      <w:r>
        <w:rPr>
          <w:rFonts w:hint="cs"/>
          <w:rtl/>
        </w:rPr>
        <w:t>שם המאמר, שהופיע ב"גלובס" ב-9 ביולי, הוא: "פריצקי אינו שינוי". "המעשה של יוסף פריצקי מעורר שאט נפש. הוא חייב ללכת מהממשלה, מהכנסת, מהחיים הציבוריים, זה ברור</w:t>
      </w:r>
      <w:r>
        <w:rPr>
          <w:rFonts w:hint="cs"/>
          <w:rtl/>
        </w:rPr>
        <w:t xml:space="preserve">, אין צורך להסביר ולנמק. לכן אפשר להתפנות לתגובות על פרשה זו, שכמה מהן מקוממות לא הרבה פחות מהמעשה עצמו.  </w:t>
      </w:r>
    </w:p>
    <w:p w14:paraId="4DAE5D17" w14:textId="77777777" w:rsidR="00000000" w:rsidRDefault="00581103">
      <w:pPr>
        <w:pStyle w:val="a0"/>
        <w:rPr>
          <w:rFonts w:hint="cs"/>
          <w:rtl/>
        </w:rPr>
      </w:pPr>
    </w:p>
    <w:p w14:paraId="35362BE6" w14:textId="77777777" w:rsidR="00000000" w:rsidRDefault="00581103">
      <w:pPr>
        <w:pStyle w:val="a0"/>
        <w:rPr>
          <w:rFonts w:hint="cs"/>
          <w:rtl/>
        </w:rPr>
      </w:pPr>
      <w:r>
        <w:rPr>
          <w:rFonts w:hint="cs"/>
          <w:rtl/>
        </w:rPr>
        <w:t>"אמרה דליה איציק, יושבת-ראש סיעת העבודה בכנסת: 'שוב הוכח מה גודל המרחק בין הבטחות שינוי לפוליטיקה נקייה, לבין ההתנהלות הנפשעת בצמרתה'. אלה האשמות מו</w:t>
      </w:r>
      <w:r>
        <w:rPr>
          <w:rFonts w:hint="cs"/>
          <w:rtl/>
        </w:rPr>
        <w:t>פרכות על פניהן. מה פירוש 'שוב הוכח'? המשמעות של המלה 'שוב' היא שהיו גם בעבר מקרים של התנהגות לא הולמת מצד אנשי שינוי. מתי?</w:t>
      </w:r>
      <w:r>
        <w:rPr>
          <w:rFonts w:hint="cs"/>
        </w:rPr>
        <w:t xml:space="preserve"> </w:t>
      </w:r>
      <w:r>
        <w:rPr>
          <w:rFonts w:hint="cs"/>
          <w:rtl/>
        </w:rPr>
        <w:t xml:space="preserve">איפה? באיזה עניין? איציק אינה אומרת, אינה מפרטת, לא מביאה דוגמאות. למה? כי אין לה. ומה בפירוש הוכח מה גדול ההבדל בין שינוי ופוליטיקה </w:t>
      </w:r>
      <w:r>
        <w:rPr>
          <w:rFonts w:hint="cs"/>
          <w:rtl/>
        </w:rPr>
        <w:t xml:space="preserve">נקייה? איך בדיוק זה הוכח? מה שהוכח זה שאדם אחד מהסיעה, פריצקי, ניסה לעשות תרגיל מלוכלך. זה כל מה שהוכח, אדם אחד. זה הופך את סיעת שינוי כולה לאשמה? זה מוכיח משהו לגבי כל הסיעה? </w:t>
      </w:r>
    </w:p>
    <w:p w14:paraId="7A3EE9A6" w14:textId="77777777" w:rsidR="00000000" w:rsidRDefault="00581103">
      <w:pPr>
        <w:pStyle w:val="a0"/>
        <w:rPr>
          <w:rFonts w:hint="cs"/>
          <w:rtl/>
        </w:rPr>
      </w:pPr>
    </w:p>
    <w:p w14:paraId="5A967000" w14:textId="77777777" w:rsidR="00000000" w:rsidRDefault="00581103">
      <w:pPr>
        <w:pStyle w:val="a0"/>
        <w:rPr>
          <w:rFonts w:hint="cs"/>
          <w:rtl/>
        </w:rPr>
      </w:pPr>
      <w:r>
        <w:rPr>
          <w:rFonts w:hint="cs"/>
          <w:rtl/>
        </w:rPr>
        <w:t>"בדרך כלל, פוליטיקאים מאשימים עיתונאים בדמגוגיה מהסוג הזה, אבל מסתבר שהם יכולי</w:t>
      </w:r>
      <w:r>
        <w:rPr>
          <w:rFonts w:hint="cs"/>
          <w:rtl/>
        </w:rPr>
        <w:t>ם להיות הרבה יותר גרועים. החרה החזיק אחרי איציק חבר הכנסת אופיר פינס. הוא בכלל קורא להסקת מסקנות מצד, כן, יוסף לפיד. למה? ציטוט: 'על הונאתו את הציבור בהצגת שינוי כמפלגה השומרת על מינהל תקין, ועל כך שהכניסה נורמות אפלות'. על מה מדבר האיש הזה? איך בדיוק שינו</w:t>
      </w:r>
      <w:r>
        <w:rPr>
          <w:rFonts w:hint="cs"/>
          <w:rtl/>
        </w:rPr>
        <w:t xml:space="preserve">י אינה שומרת על מינהל תקין? הרי לפיד דרש מייד את פיטורי פריצקי מהכנסת והממשלה, זה לא מינהל תקין? </w:t>
      </w:r>
    </w:p>
    <w:p w14:paraId="5853A304" w14:textId="77777777" w:rsidR="00000000" w:rsidRDefault="00581103">
      <w:pPr>
        <w:pStyle w:val="a0"/>
        <w:rPr>
          <w:rFonts w:hint="cs"/>
          <w:rtl/>
        </w:rPr>
      </w:pPr>
    </w:p>
    <w:p w14:paraId="1BA1A354" w14:textId="77777777" w:rsidR="00000000" w:rsidRDefault="00581103">
      <w:pPr>
        <w:pStyle w:val="a0"/>
        <w:rPr>
          <w:rFonts w:hint="cs"/>
          <w:rtl/>
        </w:rPr>
      </w:pPr>
      <w:r>
        <w:rPr>
          <w:rFonts w:hint="cs"/>
          <w:rtl/>
        </w:rPr>
        <w:t>"במקרים של גילוי מעשים קלוקלים במפלגות אחרות, כמו העבודה והליכוד, דיברו חברי סיעות אלה מאוד בזהירות, לא מיהרו לגנות את עושי המעשים הללו, בוודאי לא הזדרזו לדר</w:t>
      </w:r>
      <w:r>
        <w:rPr>
          <w:rFonts w:hint="cs"/>
          <w:rtl/>
        </w:rPr>
        <w:t>וש את התפטרותם. במקרים רבים הם עשו ככל יכולתם כדי להגן על עמית שסרח. תגובותיהם של אנשי שינוי היו שונות מאוד. אחד אחד הם גינו את ניסיונו של פריצקי לתפור תיק לשר פורז, והם עשו זאת ללא סייג, בלי אם ואולי, בנחרצות, בצורה חד-משמעית. לפיד עצמו פעל בנחישות מיידית</w:t>
      </w:r>
      <w:r>
        <w:rPr>
          <w:rFonts w:hint="cs"/>
          <w:rtl/>
        </w:rPr>
        <w:t xml:space="preserve"> כאשר דרש וקיבל את הסכמתו של ראש הממשלה לפיטוריו של פריצקי. הוא לא אמר: נשקול, נראה מה אומרים חברי הסיעה, נשמע את זה ואת ההוא, כפי שמקובל לעשות במפלגות האחרות. הוא חתך מייד, מבלי לעשות ניסיון כלשהו להמעיט מחומרת המעשה של פריצקי. </w:t>
      </w:r>
    </w:p>
    <w:p w14:paraId="23037CF3" w14:textId="77777777" w:rsidR="00000000" w:rsidRDefault="00581103">
      <w:pPr>
        <w:pStyle w:val="a0"/>
        <w:rPr>
          <w:rFonts w:hint="cs"/>
          <w:rtl/>
        </w:rPr>
      </w:pPr>
    </w:p>
    <w:p w14:paraId="57DD28EE" w14:textId="77777777" w:rsidR="00000000" w:rsidRDefault="00581103">
      <w:pPr>
        <w:pStyle w:val="a0"/>
        <w:rPr>
          <w:rFonts w:hint="cs"/>
          <w:rtl/>
        </w:rPr>
      </w:pPr>
      <w:r>
        <w:rPr>
          <w:rFonts w:hint="cs"/>
          <w:rtl/>
        </w:rPr>
        <w:t xml:space="preserve">"אם בכלל, אז פרשת פריצקי </w:t>
      </w:r>
      <w:r>
        <w:rPr>
          <w:rFonts w:hint="cs"/>
          <w:rtl/>
        </w:rPr>
        <w:t>הוכיחה דווקא שסיעת שינוי באמת שונה מהאחרים, יותר נקייה, יותר אחראית, יותר חרדה למינהל תקין. לפיד לא חייב התנצלות לאף אחד. מי שמנסה להוליך שולל את הציבור אלה חברי הכנסת, הקופצים על ההזדמנות ללכלך את שינוי רק משום שתמיד היה קשה להם עם העובדה שהיא אינה מלוכלכ</w:t>
      </w:r>
      <w:r>
        <w:rPr>
          <w:rFonts w:hint="cs"/>
          <w:rtl/>
        </w:rPr>
        <w:t>ת כמותם."</w:t>
      </w:r>
    </w:p>
    <w:p w14:paraId="5A780435" w14:textId="77777777" w:rsidR="00000000" w:rsidRDefault="00581103">
      <w:pPr>
        <w:pStyle w:val="a0"/>
        <w:rPr>
          <w:rFonts w:hint="cs"/>
          <w:rtl/>
        </w:rPr>
      </w:pPr>
    </w:p>
    <w:p w14:paraId="4946459D" w14:textId="77777777" w:rsidR="00000000" w:rsidRDefault="00581103">
      <w:pPr>
        <w:pStyle w:val="a0"/>
        <w:rPr>
          <w:rFonts w:hint="cs"/>
          <w:rtl/>
        </w:rPr>
      </w:pPr>
      <w:r>
        <w:rPr>
          <w:rFonts w:hint="cs"/>
          <w:rtl/>
        </w:rPr>
        <w:t xml:space="preserve">עד כאן דברי מתי גולן. לא יכולתי לכתוב את זה יותר טוב, יותר יפה ויותר נכון, וזו תשובתי לאלה שניסו לנצל את פרשת פריצקי כדי לפגוע בשמה הטוב של שינוי. אגב, אני מודה לחבר הכנסת חיים כץ, שהדגיש בדבריו שהפרשה הזאת אינה משקפת בכלל את שינוי. </w:t>
      </w:r>
    </w:p>
    <w:p w14:paraId="27E96224" w14:textId="77777777" w:rsidR="00000000" w:rsidRDefault="00581103">
      <w:pPr>
        <w:pStyle w:val="a0"/>
        <w:rPr>
          <w:rFonts w:hint="cs"/>
          <w:rtl/>
        </w:rPr>
      </w:pPr>
    </w:p>
    <w:p w14:paraId="3F66CB35" w14:textId="77777777" w:rsidR="00000000" w:rsidRDefault="00581103">
      <w:pPr>
        <w:pStyle w:val="af1"/>
        <w:rPr>
          <w:rtl/>
        </w:rPr>
      </w:pPr>
      <w:r>
        <w:rPr>
          <w:rtl/>
        </w:rPr>
        <w:t>היו"ר מוחמ</w:t>
      </w:r>
      <w:r>
        <w:rPr>
          <w:rtl/>
        </w:rPr>
        <w:t>ד ברכה:</w:t>
      </w:r>
    </w:p>
    <w:p w14:paraId="658E78B5" w14:textId="77777777" w:rsidR="00000000" w:rsidRDefault="00581103">
      <w:pPr>
        <w:pStyle w:val="a0"/>
        <w:rPr>
          <w:rtl/>
        </w:rPr>
      </w:pPr>
    </w:p>
    <w:p w14:paraId="25B9AA65" w14:textId="77777777" w:rsidR="00000000" w:rsidRDefault="00581103">
      <w:pPr>
        <w:pStyle w:val="a0"/>
        <w:rPr>
          <w:rFonts w:hint="cs"/>
          <w:rtl/>
        </w:rPr>
      </w:pPr>
      <w:r>
        <w:rPr>
          <w:rFonts w:hint="cs"/>
          <w:rtl/>
        </w:rPr>
        <w:t>אף אחד לא אמר את זה.</w:t>
      </w:r>
    </w:p>
    <w:p w14:paraId="5ECABB15" w14:textId="77777777" w:rsidR="00000000" w:rsidRDefault="00581103">
      <w:pPr>
        <w:pStyle w:val="-"/>
        <w:rPr>
          <w:rFonts w:hint="cs"/>
          <w:rtl/>
        </w:rPr>
      </w:pPr>
      <w:bookmarkStart w:id="656" w:name="FS000001065T14_07_2004_20_15_08C"/>
      <w:bookmarkStart w:id="657" w:name="FS000000517T14_07_2004_20_15_16"/>
      <w:bookmarkStart w:id="658" w:name="FS000000517T14_07_2004_20_15_19C"/>
      <w:bookmarkEnd w:id="656"/>
      <w:bookmarkEnd w:id="657"/>
      <w:bookmarkEnd w:id="658"/>
    </w:p>
    <w:p w14:paraId="2277FF07" w14:textId="77777777" w:rsidR="00000000" w:rsidRDefault="00581103">
      <w:pPr>
        <w:pStyle w:val="-"/>
        <w:rPr>
          <w:rtl/>
        </w:rPr>
      </w:pPr>
      <w:r>
        <w:rPr>
          <w:rtl/>
        </w:rPr>
        <w:t>שר המשפטים יוסף לפיד:</w:t>
      </w:r>
    </w:p>
    <w:p w14:paraId="707F86AF" w14:textId="77777777" w:rsidR="00000000" w:rsidRDefault="00581103">
      <w:pPr>
        <w:pStyle w:val="a0"/>
        <w:rPr>
          <w:rtl/>
        </w:rPr>
      </w:pPr>
    </w:p>
    <w:p w14:paraId="675ECAED" w14:textId="77777777" w:rsidR="00000000" w:rsidRDefault="00581103">
      <w:pPr>
        <w:pStyle w:val="a0"/>
        <w:rPr>
          <w:rFonts w:hint="cs"/>
          <w:rtl/>
        </w:rPr>
      </w:pPr>
      <w:r>
        <w:rPr>
          <w:rFonts w:hint="cs"/>
          <w:rtl/>
        </w:rPr>
        <w:t xml:space="preserve">אני מדבר על ההאשמות שמצוטטות במאמר הזה. </w:t>
      </w:r>
    </w:p>
    <w:p w14:paraId="3A9BE0E8" w14:textId="77777777" w:rsidR="00000000" w:rsidRDefault="00581103">
      <w:pPr>
        <w:pStyle w:val="a0"/>
        <w:rPr>
          <w:rFonts w:hint="cs"/>
          <w:rtl/>
        </w:rPr>
      </w:pPr>
    </w:p>
    <w:p w14:paraId="090FF2F6" w14:textId="77777777" w:rsidR="00000000" w:rsidRDefault="00581103">
      <w:pPr>
        <w:pStyle w:val="a0"/>
        <w:rPr>
          <w:rFonts w:hint="cs"/>
          <w:rtl/>
        </w:rPr>
      </w:pPr>
      <w:r>
        <w:rPr>
          <w:rFonts w:hint="cs"/>
          <w:rtl/>
        </w:rPr>
        <w:t>אדוני, אני מציע להסיר את הנושא מסדר-היום.</w:t>
      </w:r>
    </w:p>
    <w:p w14:paraId="43E87034" w14:textId="77777777" w:rsidR="00000000" w:rsidRDefault="00581103">
      <w:pPr>
        <w:pStyle w:val="a0"/>
        <w:rPr>
          <w:rFonts w:hint="cs"/>
          <w:rtl/>
        </w:rPr>
      </w:pPr>
    </w:p>
    <w:p w14:paraId="47255481" w14:textId="77777777" w:rsidR="00000000" w:rsidRDefault="00581103">
      <w:pPr>
        <w:pStyle w:val="a0"/>
        <w:rPr>
          <w:rFonts w:hint="cs"/>
          <w:rtl/>
        </w:rPr>
      </w:pPr>
      <w:r>
        <w:rPr>
          <w:rFonts w:hint="cs"/>
          <w:rtl/>
        </w:rPr>
        <w:t>אני בטוח שלנסים זאב יש מה לומר.</w:t>
      </w:r>
    </w:p>
    <w:p w14:paraId="7E27BBFD" w14:textId="77777777" w:rsidR="00000000" w:rsidRDefault="00581103">
      <w:pPr>
        <w:pStyle w:val="a0"/>
        <w:rPr>
          <w:rtl/>
        </w:rPr>
      </w:pPr>
    </w:p>
    <w:p w14:paraId="5563E506" w14:textId="77777777" w:rsidR="00000000" w:rsidRDefault="00581103">
      <w:pPr>
        <w:pStyle w:val="af1"/>
        <w:rPr>
          <w:rtl/>
        </w:rPr>
      </w:pPr>
      <w:r>
        <w:rPr>
          <w:rtl/>
        </w:rPr>
        <w:t>היו"ר מוחמד ברכה:</w:t>
      </w:r>
    </w:p>
    <w:p w14:paraId="74560ACB" w14:textId="77777777" w:rsidR="00000000" w:rsidRDefault="00581103">
      <w:pPr>
        <w:pStyle w:val="a0"/>
        <w:rPr>
          <w:rtl/>
        </w:rPr>
      </w:pPr>
    </w:p>
    <w:p w14:paraId="23E8F201" w14:textId="77777777" w:rsidR="00000000" w:rsidRDefault="00581103">
      <w:pPr>
        <w:pStyle w:val="a0"/>
        <w:rPr>
          <w:rFonts w:hint="cs"/>
          <w:rtl/>
        </w:rPr>
      </w:pPr>
      <w:r>
        <w:rPr>
          <w:rFonts w:hint="cs"/>
          <w:rtl/>
        </w:rPr>
        <w:t>אנחנו נשאל את המציעים. דני יתום לא נמצא כדי לשאול אותו. חבר הכנסת</w:t>
      </w:r>
      <w:r>
        <w:rPr>
          <w:rFonts w:hint="cs"/>
          <w:rtl/>
        </w:rPr>
        <w:t xml:space="preserve"> מרגי, מסתפק בתשובת השר? כן. חיים כץ? חיים אורון?</w:t>
      </w:r>
    </w:p>
    <w:p w14:paraId="3A98C557" w14:textId="77777777" w:rsidR="00000000" w:rsidRDefault="00581103">
      <w:pPr>
        <w:pStyle w:val="a0"/>
        <w:rPr>
          <w:rFonts w:hint="cs"/>
          <w:rtl/>
        </w:rPr>
      </w:pPr>
    </w:p>
    <w:p w14:paraId="11D75E32" w14:textId="77777777" w:rsidR="00000000" w:rsidRDefault="00581103">
      <w:pPr>
        <w:pStyle w:val="af0"/>
        <w:rPr>
          <w:rtl/>
        </w:rPr>
      </w:pPr>
      <w:r>
        <w:rPr>
          <w:rFonts w:hint="eastAsia"/>
          <w:rtl/>
        </w:rPr>
        <w:t>חיים</w:t>
      </w:r>
      <w:r>
        <w:rPr>
          <w:rtl/>
        </w:rPr>
        <w:t xml:space="preserve"> אורון (יחד):</w:t>
      </w:r>
    </w:p>
    <w:p w14:paraId="0E455180" w14:textId="77777777" w:rsidR="00000000" w:rsidRDefault="00581103">
      <w:pPr>
        <w:pStyle w:val="a0"/>
        <w:rPr>
          <w:rFonts w:hint="cs"/>
          <w:rtl/>
        </w:rPr>
      </w:pPr>
    </w:p>
    <w:p w14:paraId="14544ADC" w14:textId="77777777" w:rsidR="00000000" w:rsidRDefault="00581103">
      <w:pPr>
        <w:pStyle w:val="a0"/>
        <w:rPr>
          <w:rFonts w:hint="cs"/>
          <w:rtl/>
        </w:rPr>
      </w:pPr>
      <w:r>
        <w:rPr>
          <w:rFonts w:hint="cs"/>
          <w:rtl/>
        </w:rPr>
        <w:t xml:space="preserve">מסתפק, אף שלצערי השר לא התייחס לדברים שאמרתי. </w:t>
      </w:r>
    </w:p>
    <w:p w14:paraId="00C8859C" w14:textId="77777777" w:rsidR="00000000" w:rsidRDefault="00581103">
      <w:pPr>
        <w:pStyle w:val="a0"/>
        <w:rPr>
          <w:rFonts w:hint="cs"/>
          <w:rtl/>
        </w:rPr>
      </w:pPr>
    </w:p>
    <w:p w14:paraId="27BA612E" w14:textId="77777777" w:rsidR="00000000" w:rsidRDefault="00581103">
      <w:pPr>
        <w:pStyle w:val="af1"/>
        <w:rPr>
          <w:rtl/>
        </w:rPr>
      </w:pPr>
      <w:r>
        <w:rPr>
          <w:rtl/>
        </w:rPr>
        <w:t>היו"ר מוחמד ברכה:</w:t>
      </w:r>
    </w:p>
    <w:p w14:paraId="342EDB55" w14:textId="77777777" w:rsidR="00000000" w:rsidRDefault="00581103">
      <w:pPr>
        <w:pStyle w:val="a0"/>
        <w:rPr>
          <w:rtl/>
        </w:rPr>
      </w:pPr>
    </w:p>
    <w:p w14:paraId="04A12503" w14:textId="77777777" w:rsidR="00000000" w:rsidRDefault="00581103">
      <w:pPr>
        <w:pStyle w:val="a0"/>
        <w:rPr>
          <w:rFonts w:hint="cs"/>
          <w:rtl/>
        </w:rPr>
      </w:pPr>
      <w:r>
        <w:rPr>
          <w:rFonts w:hint="cs"/>
          <w:rtl/>
        </w:rPr>
        <w:t>הוא לא שמע אותך.</w:t>
      </w:r>
    </w:p>
    <w:p w14:paraId="351586BF" w14:textId="77777777" w:rsidR="00000000" w:rsidRDefault="00581103">
      <w:pPr>
        <w:pStyle w:val="a0"/>
        <w:rPr>
          <w:rFonts w:hint="cs"/>
          <w:rtl/>
        </w:rPr>
      </w:pPr>
    </w:p>
    <w:p w14:paraId="15DF1462" w14:textId="77777777" w:rsidR="00000000" w:rsidRDefault="00581103">
      <w:pPr>
        <w:pStyle w:val="af0"/>
        <w:rPr>
          <w:rtl/>
        </w:rPr>
      </w:pPr>
      <w:r>
        <w:rPr>
          <w:rFonts w:hint="eastAsia"/>
          <w:rtl/>
        </w:rPr>
        <w:t>חיים</w:t>
      </w:r>
      <w:r>
        <w:rPr>
          <w:rtl/>
        </w:rPr>
        <w:t xml:space="preserve"> אורון (יחד):</w:t>
      </w:r>
    </w:p>
    <w:p w14:paraId="2A1DBE45" w14:textId="77777777" w:rsidR="00000000" w:rsidRDefault="00581103">
      <w:pPr>
        <w:pStyle w:val="a0"/>
        <w:rPr>
          <w:rFonts w:hint="cs"/>
          <w:rtl/>
        </w:rPr>
      </w:pPr>
    </w:p>
    <w:p w14:paraId="521923E9" w14:textId="77777777" w:rsidR="00000000" w:rsidRDefault="00581103">
      <w:pPr>
        <w:pStyle w:val="a0"/>
        <w:rPr>
          <w:rFonts w:hint="cs"/>
          <w:rtl/>
        </w:rPr>
      </w:pPr>
      <w:r>
        <w:rPr>
          <w:rFonts w:hint="cs"/>
          <w:rtl/>
        </w:rPr>
        <w:t>בסדר, אני מסתפק כי אני כבר מיואש מהסיפור הזה.</w:t>
      </w:r>
    </w:p>
    <w:p w14:paraId="298384BD" w14:textId="77777777" w:rsidR="00000000" w:rsidRDefault="00581103">
      <w:pPr>
        <w:pStyle w:val="a0"/>
        <w:rPr>
          <w:rFonts w:hint="cs"/>
          <w:rtl/>
        </w:rPr>
      </w:pPr>
    </w:p>
    <w:p w14:paraId="358815C9" w14:textId="77777777" w:rsidR="00000000" w:rsidRDefault="00581103">
      <w:pPr>
        <w:pStyle w:val="af1"/>
        <w:rPr>
          <w:rtl/>
        </w:rPr>
      </w:pPr>
      <w:r>
        <w:rPr>
          <w:rtl/>
        </w:rPr>
        <w:t>היו"ר מוחמד ברכה:</w:t>
      </w:r>
    </w:p>
    <w:p w14:paraId="40B892AA" w14:textId="77777777" w:rsidR="00000000" w:rsidRDefault="00581103">
      <w:pPr>
        <w:pStyle w:val="a0"/>
        <w:rPr>
          <w:rtl/>
        </w:rPr>
      </w:pPr>
    </w:p>
    <w:p w14:paraId="03DF6B03" w14:textId="77777777" w:rsidR="00000000" w:rsidRDefault="00581103">
      <w:pPr>
        <w:pStyle w:val="a0"/>
        <w:rPr>
          <w:rFonts w:hint="cs"/>
          <w:rtl/>
        </w:rPr>
      </w:pPr>
      <w:r>
        <w:rPr>
          <w:rFonts w:hint="cs"/>
          <w:rtl/>
        </w:rPr>
        <w:t>אם המציעים מסתפק</w:t>
      </w:r>
      <w:r>
        <w:rPr>
          <w:rFonts w:hint="cs"/>
          <w:rtl/>
        </w:rPr>
        <w:t>ים, אנחנו עוברים לנושא הבא.</w:t>
      </w:r>
    </w:p>
    <w:p w14:paraId="2D19111B" w14:textId="77777777" w:rsidR="00000000" w:rsidRDefault="00581103">
      <w:pPr>
        <w:pStyle w:val="a0"/>
        <w:rPr>
          <w:rFonts w:hint="cs"/>
          <w:rtl/>
        </w:rPr>
      </w:pPr>
    </w:p>
    <w:p w14:paraId="35B2096F" w14:textId="77777777" w:rsidR="00000000" w:rsidRDefault="00581103">
      <w:pPr>
        <w:pStyle w:val="af0"/>
        <w:rPr>
          <w:rtl/>
        </w:rPr>
      </w:pPr>
      <w:r>
        <w:rPr>
          <w:rFonts w:hint="eastAsia"/>
          <w:rtl/>
        </w:rPr>
        <w:t>נסים</w:t>
      </w:r>
      <w:r>
        <w:rPr>
          <w:rtl/>
        </w:rPr>
        <w:t xml:space="preserve"> זאב (ש"ס):</w:t>
      </w:r>
    </w:p>
    <w:p w14:paraId="0A20ABE3" w14:textId="77777777" w:rsidR="00000000" w:rsidRDefault="00581103">
      <w:pPr>
        <w:pStyle w:val="a0"/>
        <w:rPr>
          <w:rFonts w:hint="cs"/>
          <w:rtl/>
        </w:rPr>
      </w:pPr>
    </w:p>
    <w:p w14:paraId="226EDEA9" w14:textId="77777777" w:rsidR="00000000" w:rsidRDefault="00581103">
      <w:pPr>
        <w:pStyle w:val="a0"/>
        <w:rPr>
          <w:rFonts w:hint="cs"/>
          <w:rtl/>
        </w:rPr>
      </w:pPr>
      <w:r>
        <w:rPr>
          <w:rFonts w:hint="cs"/>
          <w:rtl/>
        </w:rPr>
        <w:t>אז בפעם הבאה שלא יגישו הצעה כזאת.</w:t>
      </w:r>
    </w:p>
    <w:p w14:paraId="1260BFE8" w14:textId="77777777" w:rsidR="00000000" w:rsidRDefault="00581103">
      <w:pPr>
        <w:pStyle w:val="a0"/>
        <w:rPr>
          <w:rFonts w:hint="cs"/>
          <w:rtl/>
        </w:rPr>
      </w:pPr>
    </w:p>
    <w:p w14:paraId="24AED7D6" w14:textId="77777777" w:rsidR="00000000" w:rsidRDefault="00581103">
      <w:pPr>
        <w:pStyle w:val="a0"/>
        <w:rPr>
          <w:rFonts w:hint="cs"/>
          <w:rtl/>
        </w:rPr>
      </w:pPr>
    </w:p>
    <w:p w14:paraId="629AFB31" w14:textId="77777777" w:rsidR="00000000" w:rsidRDefault="00581103">
      <w:pPr>
        <w:pStyle w:val="a2"/>
        <w:rPr>
          <w:rtl/>
        </w:rPr>
      </w:pPr>
    </w:p>
    <w:p w14:paraId="6EA36775" w14:textId="77777777" w:rsidR="00000000" w:rsidRDefault="00581103">
      <w:pPr>
        <w:pStyle w:val="a2"/>
        <w:rPr>
          <w:rFonts w:hint="cs"/>
          <w:rtl/>
        </w:rPr>
      </w:pPr>
      <w:bookmarkStart w:id="659" w:name="CS29487FI0029487T14_07_2004_20_22_22"/>
      <w:bookmarkStart w:id="660" w:name="_Toc81561516"/>
      <w:bookmarkEnd w:id="659"/>
      <w:r>
        <w:rPr>
          <w:rFonts w:hint="cs"/>
          <w:rtl/>
        </w:rPr>
        <w:t>הצעה לסדר-היום</w:t>
      </w:r>
      <w:bookmarkEnd w:id="660"/>
    </w:p>
    <w:p w14:paraId="0DC4D97C" w14:textId="77777777" w:rsidR="00000000" w:rsidRDefault="00581103">
      <w:pPr>
        <w:pStyle w:val="a2"/>
        <w:rPr>
          <w:rtl/>
        </w:rPr>
      </w:pPr>
      <w:bookmarkStart w:id="661" w:name="_Toc81561517"/>
      <w:r>
        <w:rPr>
          <w:rtl/>
        </w:rPr>
        <w:t>העיכוב באיוש תקני השיפוט בבתי</w:t>
      </w:r>
      <w:r>
        <w:rPr>
          <w:rFonts w:hint="cs"/>
          <w:rtl/>
        </w:rPr>
        <w:t>-</w:t>
      </w:r>
      <w:r>
        <w:rPr>
          <w:rtl/>
        </w:rPr>
        <w:t>הדין הדרוזי</w:t>
      </w:r>
      <w:r>
        <w:rPr>
          <w:rFonts w:hint="cs"/>
          <w:rtl/>
        </w:rPr>
        <w:t>י</w:t>
      </w:r>
      <w:r>
        <w:rPr>
          <w:rtl/>
        </w:rPr>
        <w:t>ם</w:t>
      </w:r>
      <w:bookmarkEnd w:id="661"/>
    </w:p>
    <w:p w14:paraId="53D825C4" w14:textId="77777777" w:rsidR="00000000" w:rsidRDefault="00581103">
      <w:pPr>
        <w:pStyle w:val="-0"/>
        <w:rPr>
          <w:rFonts w:hint="cs"/>
          <w:rtl/>
        </w:rPr>
      </w:pPr>
    </w:p>
    <w:p w14:paraId="262DA121" w14:textId="77777777" w:rsidR="00000000" w:rsidRDefault="00581103">
      <w:pPr>
        <w:pStyle w:val="af1"/>
        <w:rPr>
          <w:rtl/>
        </w:rPr>
      </w:pPr>
      <w:r>
        <w:rPr>
          <w:rtl/>
        </w:rPr>
        <w:t>היו"ר מוחמד ברכה:</w:t>
      </w:r>
    </w:p>
    <w:p w14:paraId="3F8B290F" w14:textId="77777777" w:rsidR="00000000" w:rsidRDefault="00581103">
      <w:pPr>
        <w:pStyle w:val="a0"/>
        <w:rPr>
          <w:rtl/>
        </w:rPr>
      </w:pPr>
    </w:p>
    <w:p w14:paraId="58B2F585" w14:textId="77777777" w:rsidR="00000000" w:rsidRDefault="00581103">
      <w:pPr>
        <w:pStyle w:val="a0"/>
        <w:rPr>
          <w:rFonts w:hint="cs"/>
          <w:rtl/>
        </w:rPr>
      </w:pPr>
      <w:r>
        <w:rPr>
          <w:rFonts w:hint="cs"/>
          <w:rtl/>
        </w:rPr>
        <w:t>העיכוב באיוש תקני השיפוט בבתי-הדין הדרוזיים, הצעה רגילה שמספרה 4118, של חבר הכנסת מגלי והבה. ב</w:t>
      </w:r>
      <w:r>
        <w:rPr>
          <w:rFonts w:hint="cs"/>
          <w:rtl/>
        </w:rPr>
        <w:t>בקשה.</w:t>
      </w:r>
    </w:p>
    <w:p w14:paraId="6481DDAF" w14:textId="77777777" w:rsidR="00000000" w:rsidRDefault="00581103">
      <w:pPr>
        <w:pStyle w:val="a0"/>
        <w:rPr>
          <w:rFonts w:hint="cs"/>
          <w:rtl/>
        </w:rPr>
      </w:pPr>
    </w:p>
    <w:p w14:paraId="652271C4" w14:textId="77777777" w:rsidR="00000000" w:rsidRDefault="00581103">
      <w:pPr>
        <w:pStyle w:val="a"/>
        <w:rPr>
          <w:rtl/>
        </w:rPr>
      </w:pPr>
      <w:bookmarkStart w:id="662" w:name="FS000001030T14_07_2004_19_33_23"/>
      <w:bookmarkStart w:id="663" w:name="_Toc81561518"/>
      <w:bookmarkEnd w:id="662"/>
      <w:r>
        <w:rPr>
          <w:rtl/>
        </w:rPr>
        <w:t>מגלי והבה (הליכוד):</w:t>
      </w:r>
      <w:bookmarkEnd w:id="663"/>
    </w:p>
    <w:p w14:paraId="75735B52" w14:textId="77777777" w:rsidR="00000000" w:rsidRDefault="00581103">
      <w:pPr>
        <w:pStyle w:val="a0"/>
        <w:rPr>
          <w:rtl/>
        </w:rPr>
      </w:pPr>
    </w:p>
    <w:p w14:paraId="658340F0" w14:textId="77777777" w:rsidR="00000000" w:rsidRDefault="00581103">
      <w:pPr>
        <w:pStyle w:val="a0"/>
        <w:rPr>
          <w:rFonts w:hint="cs"/>
          <w:rtl/>
        </w:rPr>
      </w:pPr>
      <w:r>
        <w:rPr>
          <w:rFonts w:hint="cs"/>
          <w:rtl/>
        </w:rPr>
        <w:t>אדוני היושב-ראש, אדוני השר, חברי הכנסת, הרבה בדיחות סופרו על נפלאותיה של הביורוקרטיה, אשר מצליחה לפעמים להביא ליצירת אבסורדים מצחיקים. גם הצעה זו לסדר-היום יכולה היתה להיות דוגמה מצוינת לאבסורד כזה, אלא שבמקרה זה הדבר אינו בדיחה</w:t>
      </w:r>
      <w:r>
        <w:rPr>
          <w:rFonts w:hint="cs"/>
          <w:rtl/>
        </w:rPr>
        <w:t xml:space="preserve"> והוא לא מצחיק כלל. </w:t>
      </w:r>
    </w:p>
    <w:p w14:paraId="775F239B" w14:textId="77777777" w:rsidR="00000000" w:rsidRDefault="00581103">
      <w:pPr>
        <w:pStyle w:val="a0"/>
        <w:rPr>
          <w:rFonts w:hint="cs"/>
          <w:rtl/>
        </w:rPr>
      </w:pPr>
    </w:p>
    <w:p w14:paraId="17E5EB25" w14:textId="77777777" w:rsidR="00000000" w:rsidRDefault="00581103">
      <w:pPr>
        <w:pStyle w:val="a0"/>
        <w:rPr>
          <w:rFonts w:hint="cs"/>
          <w:rtl/>
        </w:rPr>
      </w:pPr>
      <w:r>
        <w:rPr>
          <w:rFonts w:hint="cs"/>
          <w:rtl/>
        </w:rPr>
        <w:t xml:space="preserve">רבותי חברי הכנסת, ביקשתי להעלות על סדר-יומה של הכנסת את הפגיעה בתפקודה של מערכת בתי-הדין הדרוזיים, אשר נגרמת, למרבה האבסורד, על-ידי בית-המשפט העליון במדינת ישראל. </w:t>
      </w:r>
    </w:p>
    <w:p w14:paraId="6A7AAB67" w14:textId="77777777" w:rsidR="00000000" w:rsidRDefault="00581103">
      <w:pPr>
        <w:pStyle w:val="a0"/>
        <w:rPr>
          <w:rFonts w:hint="cs"/>
          <w:rtl/>
        </w:rPr>
      </w:pPr>
    </w:p>
    <w:p w14:paraId="7F0E7AC3" w14:textId="77777777" w:rsidR="00000000" w:rsidRDefault="00581103">
      <w:pPr>
        <w:pStyle w:val="a0"/>
        <w:rPr>
          <w:rFonts w:hint="cs"/>
          <w:rtl/>
        </w:rPr>
      </w:pPr>
      <w:r>
        <w:rPr>
          <w:rFonts w:hint="cs"/>
          <w:rtl/>
        </w:rPr>
        <w:t>לפני שאכנס להסביר את העניין, כדאי שאציג בפני הבית את הנתונים הבסיסיים</w:t>
      </w:r>
      <w:r>
        <w:rPr>
          <w:rFonts w:hint="cs"/>
          <w:rtl/>
        </w:rPr>
        <w:t xml:space="preserve"> הקשורים למערכת בתי-הדין הדרוזיים. בתי-הדין הדרוזיים, אשר להם סמכות שיפוט בנושאי אישות של בני העדה הדרוזית, נוסדו בשנת 1963. אז, בשנת 1963, כוננו שלושה הרכבים לבית-הדין: שני הרכבים של ערכאה ראשונה, וכן ערכאת ערעור, שבה יושבים הנשיא ושני קאדים נוספים. כדי ל</w:t>
      </w:r>
      <w:r>
        <w:rPr>
          <w:rFonts w:hint="cs"/>
          <w:rtl/>
        </w:rPr>
        <w:t xml:space="preserve">סבר את האוזן, אנחנו מדברים על ערכאה ראשונה בעכו, אמור להיות לה סניף במסעדה שברמת-הגולן, שאמור לשרת 18,000 תושבים. וגם ערכאת הערעור אמורה לשבת בבית-הדין בעכו. </w:t>
      </w:r>
    </w:p>
    <w:p w14:paraId="69887DB4" w14:textId="77777777" w:rsidR="00000000" w:rsidRDefault="00581103">
      <w:pPr>
        <w:pStyle w:val="a0"/>
        <w:rPr>
          <w:rFonts w:hint="cs"/>
          <w:rtl/>
        </w:rPr>
      </w:pPr>
    </w:p>
    <w:p w14:paraId="344B4DC4" w14:textId="77777777" w:rsidR="00000000" w:rsidRDefault="00581103">
      <w:pPr>
        <w:pStyle w:val="a0"/>
        <w:rPr>
          <w:rFonts w:hint="cs"/>
          <w:rtl/>
        </w:rPr>
      </w:pPr>
      <w:r>
        <w:rPr>
          <w:rFonts w:hint="cs"/>
          <w:rtl/>
        </w:rPr>
        <w:t>היום, רבותי, למעלה מ-40 שנה מאז ייסודם, לא רק שלא נוספו תקנים לבתי-הדין, אלא להיפך. בבית-הדין בע</w:t>
      </w:r>
      <w:r>
        <w:rPr>
          <w:rFonts w:hint="cs"/>
          <w:rtl/>
        </w:rPr>
        <w:t xml:space="preserve">כו מכהן היום קאדי אחד בלבד, ובבית-הדין במסעדה אין אפילו קאדי אחד לרפואה. גם בית-הדין לערעורים פועל בהרכב חסר, כאשר יש בו שני קאדים פעילים בלבד. תארו לעצמכם, אם אותם שני קאדים יהיו בדעות מנוגדות, מי צריך להחליט בפסיקה שתעשה צדק עם מי שנשפט בפניהם? </w:t>
      </w:r>
    </w:p>
    <w:p w14:paraId="47F316D8" w14:textId="77777777" w:rsidR="00000000" w:rsidRDefault="00581103">
      <w:pPr>
        <w:pStyle w:val="a0"/>
        <w:rPr>
          <w:rFonts w:hint="cs"/>
          <w:rtl/>
        </w:rPr>
      </w:pPr>
    </w:p>
    <w:p w14:paraId="53C0309D" w14:textId="77777777" w:rsidR="00000000" w:rsidRDefault="00581103">
      <w:pPr>
        <w:pStyle w:val="a0"/>
        <w:rPr>
          <w:rFonts w:hint="cs"/>
          <w:rtl/>
        </w:rPr>
      </w:pPr>
      <w:r>
        <w:rPr>
          <w:rFonts w:hint="cs"/>
          <w:rtl/>
        </w:rPr>
        <w:t>אדוני ה</w:t>
      </w:r>
      <w:r>
        <w:rPr>
          <w:rFonts w:hint="cs"/>
          <w:rtl/>
        </w:rPr>
        <w:t>יושב-ראש, אני חושב שלא צריך להוסיף מעבר למה שאמרתי. אי-הוספת תקנים לבתי-הדין במשך 40 שנה, היא כשלעצמה ביזיון  למערכת. הרי במשך 40 שנה גדלה האוכלוסייה באופן טבעי. מה שהספיק בשנת 1963, לא יכול להספיק לצרכים 40 שנה מאוחר יותר. ודאי וודאי אם נראה את המצב במערכ</w:t>
      </w:r>
      <w:r>
        <w:rPr>
          <w:rFonts w:hint="cs"/>
          <w:rtl/>
        </w:rPr>
        <w:t xml:space="preserve">ות המשפט האחרות הפועלות במדינה, אשר התפתחו והתרחבו במשך השנים, בזמן שבתי-הדין הדרוזיים דרכו במקום. </w:t>
      </w:r>
    </w:p>
    <w:p w14:paraId="0F15D034" w14:textId="77777777" w:rsidR="00000000" w:rsidRDefault="00581103">
      <w:pPr>
        <w:pStyle w:val="a0"/>
        <w:rPr>
          <w:rFonts w:hint="cs"/>
          <w:rtl/>
        </w:rPr>
      </w:pPr>
    </w:p>
    <w:p w14:paraId="52E11436" w14:textId="77777777" w:rsidR="00000000" w:rsidRDefault="00581103">
      <w:pPr>
        <w:pStyle w:val="a0"/>
        <w:rPr>
          <w:rFonts w:hint="cs"/>
          <w:rtl/>
        </w:rPr>
      </w:pPr>
      <w:r>
        <w:rPr>
          <w:rFonts w:hint="cs"/>
          <w:rtl/>
        </w:rPr>
        <w:t>רבותי חברי הכנסת, אדוני השר, כל מה שאמרתי עד עכשיו אינו האבסורד האמיתי. האבסורד האמיתי הוא, שעוד לפני החלומות על התאמת המערכת לצורכי שנות האלפיים, נאלצת מע</w:t>
      </w:r>
      <w:r>
        <w:rPr>
          <w:rFonts w:hint="cs"/>
          <w:rtl/>
        </w:rPr>
        <w:t xml:space="preserve">רכת בתי-הדין להמתין למעלה משנה לכינוסה של הוועדה לבחירת קאדים מד'הב, לצורך איוש התקנים הקיימים. </w:t>
      </w:r>
    </w:p>
    <w:p w14:paraId="1FD133BC" w14:textId="77777777" w:rsidR="00000000" w:rsidRDefault="00581103">
      <w:pPr>
        <w:pStyle w:val="a0"/>
        <w:rPr>
          <w:rFonts w:hint="cs"/>
          <w:rtl/>
        </w:rPr>
      </w:pPr>
    </w:p>
    <w:p w14:paraId="37BA7E27" w14:textId="77777777" w:rsidR="00000000" w:rsidRDefault="00581103">
      <w:pPr>
        <w:pStyle w:val="a0"/>
        <w:rPr>
          <w:rFonts w:hint="cs"/>
          <w:rtl/>
        </w:rPr>
      </w:pPr>
      <w:r>
        <w:rPr>
          <w:rFonts w:hint="cs"/>
          <w:rtl/>
        </w:rPr>
        <w:t>אדוני היושב-ראש, כחבר הוועדה לבחירת קאדים מד'הב פניתי ב-28 ביולי 2003 ליושב-ראש הוועדה, השר טומי לפיד, בבקשה לכינוס הוועדה, וציינתי שמאז כוננה הוועדה היא לא ה</w:t>
      </w:r>
      <w:r>
        <w:rPr>
          <w:rFonts w:hint="cs"/>
          <w:rtl/>
        </w:rPr>
        <w:t xml:space="preserve">תכנסה אף לא לישיבה אחת. </w:t>
      </w:r>
    </w:p>
    <w:p w14:paraId="08866341" w14:textId="77777777" w:rsidR="00000000" w:rsidRDefault="00581103">
      <w:pPr>
        <w:pStyle w:val="a0"/>
        <w:rPr>
          <w:rFonts w:hint="cs"/>
          <w:rtl/>
        </w:rPr>
      </w:pPr>
    </w:p>
    <w:p w14:paraId="269A7A39" w14:textId="77777777" w:rsidR="00000000" w:rsidRDefault="00581103">
      <w:pPr>
        <w:pStyle w:val="af1"/>
        <w:rPr>
          <w:rtl/>
        </w:rPr>
      </w:pPr>
      <w:r>
        <w:rPr>
          <w:rtl/>
        </w:rPr>
        <w:t>היו"ר מוחמד ברכה:</w:t>
      </w:r>
    </w:p>
    <w:p w14:paraId="0F4FACBC" w14:textId="77777777" w:rsidR="00000000" w:rsidRDefault="00581103">
      <w:pPr>
        <w:pStyle w:val="a0"/>
        <w:rPr>
          <w:rtl/>
        </w:rPr>
      </w:pPr>
    </w:p>
    <w:p w14:paraId="7EA25B78" w14:textId="77777777" w:rsidR="00000000" w:rsidRDefault="00581103">
      <w:pPr>
        <w:pStyle w:val="a0"/>
        <w:rPr>
          <w:rFonts w:hint="cs"/>
          <w:rtl/>
        </w:rPr>
      </w:pPr>
      <w:r>
        <w:rPr>
          <w:rFonts w:hint="cs"/>
          <w:rtl/>
        </w:rPr>
        <w:t xml:space="preserve">28 ביולי, עוד מעט שנה. </w:t>
      </w:r>
    </w:p>
    <w:p w14:paraId="359C0D1F" w14:textId="77777777" w:rsidR="00000000" w:rsidRDefault="00581103">
      <w:pPr>
        <w:pStyle w:val="a0"/>
        <w:rPr>
          <w:rFonts w:hint="cs"/>
          <w:rtl/>
        </w:rPr>
      </w:pPr>
    </w:p>
    <w:p w14:paraId="3EB021EC" w14:textId="77777777" w:rsidR="00000000" w:rsidRDefault="00581103">
      <w:pPr>
        <w:pStyle w:val="-"/>
        <w:rPr>
          <w:rtl/>
        </w:rPr>
      </w:pPr>
      <w:bookmarkStart w:id="664" w:name="FS000001030T14_07_2004_19_36_32C"/>
      <w:bookmarkEnd w:id="664"/>
      <w:r>
        <w:rPr>
          <w:rtl/>
        </w:rPr>
        <w:t>מגלי והבה (הליכוד):</w:t>
      </w:r>
    </w:p>
    <w:p w14:paraId="06123567" w14:textId="77777777" w:rsidR="00000000" w:rsidRDefault="00581103">
      <w:pPr>
        <w:pStyle w:val="a0"/>
        <w:rPr>
          <w:rtl/>
        </w:rPr>
      </w:pPr>
    </w:p>
    <w:p w14:paraId="03975BA8" w14:textId="77777777" w:rsidR="00000000" w:rsidRDefault="00581103">
      <w:pPr>
        <w:pStyle w:val="a0"/>
        <w:rPr>
          <w:rFonts w:hint="cs"/>
          <w:rtl/>
        </w:rPr>
      </w:pPr>
      <w:r>
        <w:rPr>
          <w:rFonts w:hint="cs"/>
          <w:rtl/>
        </w:rPr>
        <w:t>עוד מעט שנה. בתשובה על פנייתי, נעניתי על-ידי היועץ המשפטי של משרד המשפטים, המשמש גם מזכיר הוועדה, כי כינוס הוועדה מתעכב בשל עתירה התלויה ועומדת בפני בג"ץ, הנוגעת לתק</w:t>
      </w:r>
      <w:r>
        <w:rPr>
          <w:rFonts w:hint="cs"/>
          <w:rtl/>
        </w:rPr>
        <w:t xml:space="preserve">ינות מינויה של נציגת לשכת עורכי-הדין בוועדה. בהמשך אותה תשובה מצוין, כי המדינה, בתגובתה על העתירה, ביקשה מבית-המשפט להזדרז בהכרעתו כדי לקדם את הליך המינויים בוועדה. באותו שלב סברתי לתומי, שאכן בתוך פרק זמן קצר יסתיים ההליך המשפטי ויתאפשר כינוסה של הוועדה. </w:t>
      </w:r>
      <w:r>
        <w:rPr>
          <w:rFonts w:hint="cs"/>
          <w:rtl/>
        </w:rPr>
        <w:t xml:space="preserve">לתדהמתי, התברר לי בפגישה שקיימתי לאחרונה עם מנכ"ל משרד המשפטים בנושא בתי-הדין, כי כינוס הוועדה עדיין מתעכב בשל עתירה חדשה שהוגשה בנושא. </w:t>
      </w:r>
    </w:p>
    <w:p w14:paraId="60A3E816" w14:textId="77777777" w:rsidR="00000000" w:rsidRDefault="00581103">
      <w:pPr>
        <w:pStyle w:val="a0"/>
        <w:rPr>
          <w:rFonts w:hint="cs"/>
          <w:rtl/>
        </w:rPr>
      </w:pPr>
    </w:p>
    <w:p w14:paraId="0B0B8CB5" w14:textId="77777777" w:rsidR="00000000" w:rsidRDefault="00581103">
      <w:pPr>
        <w:pStyle w:val="a0"/>
        <w:rPr>
          <w:rFonts w:hint="cs"/>
          <w:rtl/>
        </w:rPr>
      </w:pPr>
      <w:r>
        <w:rPr>
          <w:rFonts w:hint="cs"/>
          <w:rtl/>
        </w:rPr>
        <w:t>אני רוצה לציין בפניך, אדוני השר, שמנכ"ל המשרד שלך היה קונסטרוקטיבי ונענה לדרישות האחרות בנושאי קלדנים ואמצעים לבית-הדי</w:t>
      </w:r>
      <w:r>
        <w:rPr>
          <w:rFonts w:hint="cs"/>
          <w:rtl/>
        </w:rPr>
        <w:t xml:space="preserve">ן, וזה לא יעוכב אלא יטופל ויעבירו את האמצעים מייד. </w:t>
      </w:r>
    </w:p>
    <w:p w14:paraId="5521A0C4" w14:textId="77777777" w:rsidR="00000000" w:rsidRDefault="00581103">
      <w:pPr>
        <w:pStyle w:val="a0"/>
        <w:rPr>
          <w:rFonts w:hint="cs"/>
          <w:rtl/>
        </w:rPr>
      </w:pPr>
    </w:p>
    <w:p w14:paraId="06217512" w14:textId="77777777" w:rsidR="00000000" w:rsidRDefault="00581103">
      <w:pPr>
        <w:pStyle w:val="a0"/>
        <w:rPr>
          <w:rFonts w:hint="cs"/>
          <w:rtl/>
        </w:rPr>
      </w:pPr>
      <w:r>
        <w:rPr>
          <w:rFonts w:hint="cs"/>
          <w:rtl/>
        </w:rPr>
        <w:t xml:space="preserve">בשלב זה, רבותי, הבנתי שיש צורך להעלות את העניין במליאת הכנסת. </w:t>
      </w:r>
    </w:p>
    <w:p w14:paraId="4C94DC4D" w14:textId="77777777" w:rsidR="00000000" w:rsidRDefault="00581103">
      <w:pPr>
        <w:pStyle w:val="a0"/>
        <w:rPr>
          <w:rFonts w:hint="cs"/>
          <w:rtl/>
        </w:rPr>
      </w:pPr>
    </w:p>
    <w:p w14:paraId="05D4489F" w14:textId="77777777" w:rsidR="00000000" w:rsidRDefault="00581103">
      <w:pPr>
        <w:pStyle w:val="a0"/>
        <w:rPr>
          <w:rFonts w:hint="cs"/>
          <w:rtl/>
        </w:rPr>
      </w:pPr>
      <w:r>
        <w:rPr>
          <w:rFonts w:hint="cs"/>
          <w:rtl/>
        </w:rPr>
        <w:t>אדוני היושב-ראש, אינני מתעלם מן הצורך ללבן מחלוקות משפטיות בבית-המשפט, ודאי כאשר הדבר נוגע לגוף הממנה דיינים. אבל, בכל הכבוד, לבית-המשפט הע</w:t>
      </w:r>
      <w:r>
        <w:rPr>
          <w:rFonts w:hint="cs"/>
          <w:rtl/>
        </w:rPr>
        <w:t>ליון צריכה להיות ראייה רחבה של הנושא. עיכוב כינוסה של הוועדה, אינו עוד עיכוב מינוי. עיכוב כזה פירושו פגיעה במערכת שלמה אשר אמורה לספק שירותים לאוכלוסייה רחבה. לפעמים, החלטה משפטית שנראית צודקת לגופה, מתגלה כעוול במבט רחב יותר. גם אם אכן יש צורך בבירור משפט</w:t>
      </w:r>
      <w:r>
        <w:rPr>
          <w:rFonts w:hint="cs"/>
          <w:rtl/>
        </w:rPr>
        <w:t xml:space="preserve">י לפני כינוס הוועדה, צריך בית-המשפט העליון להבין את השלכות ההשהיה הנגרמת עקב ההתמשכות של ההליכים המשפטיים. </w:t>
      </w:r>
    </w:p>
    <w:p w14:paraId="3BF2BCA6" w14:textId="77777777" w:rsidR="00000000" w:rsidRDefault="00581103">
      <w:pPr>
        <w:pStyle w:val="a0"/>
        <w:rPr>
          <w:rFonts w:hint="cs"/>
          <w:rtl/>
        </w:rPr>
      </w:pPr>
    </w:p>
    <w:p w14:paraId="6A3C11AE" w14:textId="77777777" w:rsidR="00000000" w:rsidRDefault="00581103">
      <w:pPr>
        <w:pStyle w:val="a0"/>
        <w:rPr>
          <w:rFonts w:hint="cs"/>
          <w:rtl/>
        </w:rPr>
      </w:pPr>
      <w:r>
        <w:rPr>
          <w:rFonts w:hint="cs"/>
          <w:rtl/>
        </w:rPr>
        <w:t xml:space="preserve">אינני יודע מה גרוע יותר - בחירת נציג לוועדה שיש בה בעייתיות מסוימת, או מניעת כינוס הוועדה במשך זמן כל כך ארוך. </w:t>
      </w:r>
    </w:p>
    <w:p w14:paraId="1D7F3733" w14:textId="77777777" w:rsidR="00000000" w:rsidRDefault="00581103">
      <w:pPr>
        <w:pStyle w:val="a0"/>
        <w:rPr>
          <w:rFonts w:hint="cs"/>
          <w:rtl/>
        </w:rPr>
      </w:pPr>
    </w:p>
    <w:p w14:paraId="34756416" w14:textId="77777777" w:rsidR="00000000" w:rsidRDefault="00581103">
      <w:pPr>
        <w:pStyle w:val="a0"/>
        <w:rPr>
          <w:rFonts w:hint="cs"/>
          <w:rtl/>
        </w:rPr>
      </w:pPr>
      <w:r>
        <w:rPr>
          <w:rFonts w:hint="cs"/>
          <w:rtl/>
        </w:rPr>
        <w:t>באופן אבסורדי, בית-המשפט הוא זה שפ</w:t>
      </w:r>
      <w:r>
        <w:rPr>
          <w:rFonts w:hint="cs"/>
          <w:rtl/>
        </w:rPr>
        <w:t xml:space="preserve">וגע, גם אם ודאי שלא בכוונה, בתפקודה של מערכת בתי-הדין הדרוזיים במדינה. </w:t>
      </w:r>
    </w:p>
    <w:p w14:paraId="168D818D" w14:textId="77777777" w:rsidR="00000000" w:rsidRDefault="00581103">
      <w:pPr>
        <w:pStyle w:val="a0"/>
        <w:rPr>
          <w:rFonts w:hint="cs"/>
          <w:rtl/>
        </w:rPr>
      </w:pPr>
    </w:p>
    <w:p w14:paraId="4DAFC4BB" w14:textId="77777777" w:rsidR="00000000" w:rsidRDefault="00581103">
      <w:pPr>
        <w:pStyle w:val="a0"/>
        <w:rPr>
          <w:rFonts w:hint="cs"/>
          <w:rtl/>
        </w:rPr>
      </w:pPr>
      <w:r>
        <w:rPr>
          <w:rFonts w:hint="cs"/>
          <w:rtl/>
        </w:rPr>
        <w:t>לכן, רבותי, אני פונה לשר המשפטים, אף שהעניין אינו בסמכותו, אך הוא, כמי שממונה הן על בתי-המשפט והן על בתי-הדין הדרוזיים, צריך לפעול מול נשיא בית-המשפט העליון למניעת פגיעה בתפקוד בתי-הד</w:t>
      </w:r>
      <w:r>
        <w:rPr>
          <w:rFonts w:hint="cs"/>
          <w:rtl/>
        </w:rPr>
        <w:t xml:space="preserve">ין, בשל ביורוקרטיה שלא במקומה. </w:t>
      </w:r>
    </w:p>
    <w:p w14:paraId="6B1B10D9" w14:textId="77777777" w:rsidR="00000000" w:rsidRDefault="00581103">
      <w:pPr>
        <w:pStyle w:val="a0"/>
        <w:rPr>
          <w:rFonts w:hint="cs"/>
          <w:rtl/>
        </w:rPr>
      </w:pPr>
    </w:p>
    <w:p w14:paraId="086249A6" w14:textId="77777777" w:rsidR="00000000" w:rsidRDefault="00581103">
      <w:pPr>
        <w:pStyle w:val="a0"/>
        <w:rPr>
          <w:rFonts w:hint="cs"/>
          <w:rtl/>
        </w:rPr>
      </w:pPr>
      <w:r>
        <w:rPr>
          <w:rFonts w:hint="cs"/>
          <w:rtl/>
        </w:rPr>
        <w:t>ברור לי שבמסגרת שיקול הדעת של נשיא בית-המשפט העליון, צריכות להימצא הסמכויות שימנעו המשך פגיעה במערכת. אחרי המתנה כל כך ארוכה, נשיא בית-המשפט העליון צריך להורות על הקדמת הדיון בעתירה ועל תחימת לוח זמנים קצר עד להכרעה, אשר יא</w:t>
      </w:r>
      <w:r>
        <w:rPr>
          <w:rFonts w:hint="cs"/>
          <w:rtl/>
        </w:rPr>
        <w:t xml:space="preserve">פשרו, סוף-סוף, את כינוסה של הוועדה. </w:t>
      </w:r>
    </w:p>
    <w:p w14:paraId="3DB01FAD" w14:textId="77777777" w:rsidR="00000000" w:rsidRDefault="00581103">
      <w:pPr>
        <w:pStyle w:val="a0"/>
        <w:rPr>
          <w:rFonts w:hint="cs"/>
          <w:rtl/>
        </w:rPr>
      </w:pPr>
    </w:p>
    <w:p w14:paraId="28BBF66F" w14:textId="77777777" w:rsidR="00000000" w:rsidRDefault="00581103">
      <w:pPr>
        <w:pStyle w:val="a0"/>
        <w:rPr>
          <w:rFonts w:hint="cs"/>
          <w:rtl/>
        </w:rPr>
      </w:pPr>
      <w:r>
        <w:rPr>
          <w:rFonts w:hint="cs"/>
          <w:rtl/>
        </w:rPr>
        <w:t xml:space="preserve">אדוני היושב-ראש, בהזדמנות זו שבה עולה לדיון עניינם של בתי-הדין הדרוזיים, אני קורא לשר המשפטים לבחון את צורכי המערכת, גם מעבר לקיים, ולדאוג להוספת תקנים בהתאם לגידול הטבעי באוכלוסייה ולאור צורכי המערכת בשנות האלפיים. </w:t>
      </w:r>
    </w:p>
    <w:p w14:paraId="4DE9B7D8" w14:textId="77777777" w:rsidR="00000000" w:rsidRDefault="00581103">
      <w:pPr>
        <w:pStyle w:val="a0"/>
        <w:rPr>
          <w:rFonts w:hint="cs"/>
          <w:rtl/>
        </w:rPr>
      </w:pPr>
    </w:p>
    <w:p w14:paraId="1A3ECA2A" w14:textId="77777777" w:rsidR="00000000" w:rsidRDefault="00581103">
      <w:pPr>
        <w:pStyle w:val="a0"/>
        <w:rPr>
          <w:rFonts w:hint="cs"/>
          <w:rtl/>
        </w:rPr>
      </w:pPr>
      <w:r>
        <w:rPr>
          <w:rFonts w:hint="cs"/>
          <w:rtl/>
        </w:rPr>
        <w:t>ברשותך, אדוני השר ואדוני היושב-ראש, אני רוצה להעלות את זעקתם של תושבי לוד - זה אומנם לא קשור לעניין - קיבלתי קריאה טלפונית שכרגע הפסיקו גם את החשמל לעירייה. לא מספיקים הפסקות המים וחידוש המים, זה שנה אנשים לא מקבלים משכורות. אנשים סובלים, עובדי הרשויות. אנ</w:t>
      </w:r>
      <w:r>
        <w:rPr>
          <w:rFonts w:hint="cs"/>
          <w:rtl/>
        </w:rPr>
        <w:t xml:space="preserve">י לא רוצה לערבב מין בשאינו מינו, אבל מאוד חשוב שעיריית לוד ותושביה, גם העובדים שלה, יזכו לטיפול. אני מקווה שזעקתי זו תיפול על אוזן קשבת. תודה רבה. </w:t>
      </w:r>
    </w:p>
    <w:p w14:paraId="75DE67EC" w14:textId="77777777" w:rsidR="00000000" w:rsidRDefault="00581103">
      <w:pPr>
        <w:pStyle w:val="a0"/>
        <w:ind w:firstLine="0"/>
        <w:rPr>
          <w:rFonts w:hint="cs"/>
          <w:rtl/>
        </w:rPr>
      </w:pPr>
    </w:p>
    <w:p w14:paraId="7045D18D" w14:textId="77777777" w:rsidR="00000000" w:rsidRDefault="00581103">
      <w:pPr>
        <w:pStyle w:val="af1"/>
        <w:rPr>
          <w:rtl/>
        </w:rPr>
      </w:pPr>
      <w:r>
        <w:rPr>
          <w:rtl/>
        </w:rPr>
        <w:t>היו"ר מוחמד ברכה:</w:t>
      </w:r>
    </w:p>
    <w:p w14:paraId="41850223" w14:textId="77777777" w:rsidR="00000000" w:rsidRDefault="00581103">
      <w:pPr>
        <w:pStyle w:val="a0"/>
        <w:rPr>
          <w:rtl/>
        </w:rPr>
      </w:pPr>
    </w:p>
    <w:p w14:paraId="26AFD28E" w14:textId="77777777" w:rsidR="00000000" w:rsidRDefault="00581103">
      <w:pPr>
        <w:pStyle w:val="a0"/>
        <w:rPr>
          <w:rFonts w:hint="cs"/>
          <w:rtl/>
        </w:rPr>
      </w:pPr>
      <w:r>
        <w:rPr>
          <w:rFonts w:hint="cs"/>
          <w:rtl/>
        </w:rPr>
        <w:t xml:space="preserve">תודה. ישיב בשם הממשלה שר המשפטים. בבקשה, אדוני. </w:t>
      </w:r>
    </w:p>
    <w:p w14:paraId="422D6342" w14:textId="77777777" w:rsidR="00000000" w:rsidRDefault="00581103">
      <w:pPr>
        <w:pStyle w:val="a0"/>
        <w:rPr>
          <w:rFonts w:hint="cs"/>
          <w:rtl/>
        </w:rPr>
      </w:pPr>
    </w:p>
    <w:p w14:paraId="6245B45D" w14:textId="77777777" w:rsidR="00000000" w:rsidRDefault="00581103">
      <w:pPr>
        <w:pStyle w:val="a"/>
        <w:rPr>
          <w:rtl/>
        </w:rPr>
      </w:pPr>
      <w:bookmarkStart w:id="665" w:name="FS000000517T14_07_2004_19_40_50"/>
      <w:bookmarkStart w:id="666" w:name="_Toc81561519"/>
      <w:bookmarkEnd w:id="665"/>
      <w:r>
        <w:rPr>
          <w:rFonts w:hint="eastAsia"/>
          <w:rtl/>
        </w:rPr>
        <w:t>שר</w:t>
      </w:r>
      <w:r>
        <w:rPr>
          <w:rtl/>
        </w:rPr>
        <w:t xml:space="preserve"> המשפטים יוסף לפיד:</w:t>
      </w:r>
      <w:bookmarkEnd w:id="666"/>
    </w:p>
    <w:p w14:paraId="27254860" w14:textId="77777777" w:rsidR="00000000" w:rsidRDefault="00581103">
      <w:pPr>
        <w:pStyle w:val="a0"/>
        <w:rPr>
          <w:rFonts w:hint="cs"/>
          <w:rtl/>
        </w:rPr>
      </w:pPr>
    </w:p>
    <w:p w14:paraId="5C5656A0" w14:textId="77777777" w:rsidR="00000000" w:rsidRDefault="00581103">
      <w:pPr>
        <w:pStyle w:val="a0"/>
        <w:rPr>
          <w:rFonts w:hint="cs"/>
          <w:rtl/>
        </w:rPr>
      </w:pPr>
      <w:r>
        <w:rPr>
          <w:rFonts w:hint="cs"/>
          <w:rtl/>
        </w:rPr>
        <w:t>אדוני היושב-ראש</w:t>
      </w:r>
      <w:r>
        <w:rPr>
          <w:rFonts w:hint="cs"/>
          <w:rtl/>
        </w:rPr>
        <w:t>, אני מבין את דאגתו של חבר הכנסת הנכבד למצב בתי-הדין הדרוזיים. נכון הוא שיש מחסור בתקנים, נכון הוא שעניין מינוים של קאדים נסחב יותר מדי זמן, אבל לא הייתי מאשים בסחבת הזאת את בית-המשפט העליון. אין הוא אשם בכך שהאחד אחרי השני הגישו בג"צים בכל תהליך מינוי הקא</w:t>
      </w:r>
      <w:r>
        <w:rPr>
          <w:rFonts w:hint="cs"/>
          <w:rtl/>
        </w:rPr>
        <w:t xml:space="preserve">דים, מפני שהיו מריבות פנימיות שאנחנו לא אחראים להן ולא יכולים אפילו לעקוב אחריהן, ובית-המשפט הגבוה לצדק מתבקש מדי פעם לשפוט בין האנשים שלא יכולים להסכים ביניהם על תהליכים בבחירת הקאדים. אני מאוד מעוניין שזה ייגמר. </w:t>
      </w:r>
    </w:p>
    <w:p w14:paraId="77462A76" w14:textId="77777777" w:rsidR="00000000" w:rsidRDefault="00581103">
      <w:pPr>
        <w:pStyle w:val="a0"/>
        <w:rPr>
          <w:rFonts w:hint="cs"/>
          <w:rtl/>
        </w:rPr>
      </w:pPr>
    </w:p>
    <w:p w14:paraId="59D7F81D" w14:textId="77777777" w:rsidR="00000000" w:rsidRDefault="00581103">
      <w:pPr>
        <w:pStyle w:val="a0"/>
        <w:rPr>
          <w:rFonts w:hint="cs"/>
          <w:rtl/>
        </w:rPr>
      </w:pPr>
      <w:r>
        <w:rPr>
          <w:rFonts w:hint="cs"/>
          <w:rtl/>
        </w:rPr>
        <w:t>תלויה ועומדת עתירה בפני בג"ץ בקשר לבחירת</w:t>
      </w:r>
      <w:r>
        <w:rPr>
          <w:rFonts w:hint="cs"/>
          <w:rtl/>
        </w:rPr>
        <w:t xml:space="preserve"> נציג לשכת עורכי-הדין בוועדה לבחירת קאדים מד'הב. המחלוקת נובעת מטענות באשר לאיזה פגם שנפל בהליך הבחירה. על-פי החלטת בג"ץ מלפני כמה ימים, אמורה הלשכה הארצית של לשכת עורכי-הדין להתכנס בנושא ולהביא לוועדה המשלימה לבג"ץ, עד 28 ביולי, שזה מאוד בקרוב. </w:t>
      </w:r>
    </w:p>
    <w:p w14:paraId="4D564521" w14:textId="77777777" w:rsidR="00000000" w:rsidRDefault="00581103">
      <w:pPr>
        <w:pStyle w:val="a0"/>
        <w:ind w:firstLine="0"/>
        <w:rPr>
          <w:rFonts w:hint="cs"/>
          <w:rtl/>
        </w:rPr>
      </w:pPr>
    </w:p>
    <w:p w14:paraId="01A6DF9B" w14:textId="77777777" w:rsidR="00000000" w:rsidRDefault="00581103">
      <w:pPr>
        <w:pStyle w:val="a0"/>
        <w:ind w:firstLine="720"/>
        <w:rPr>
          <w:rFonts w:hint="cs"/>
          <w:rtl/>
        </w:rPr>
      </w:pPr>
      <w:r>
        <w:rPr>
          <w:rFonts w:hint="cs"/>
          <w:rtl/>
        </w:rPr>
        <w:t>בשל העתי</w:t>
      </w:r>
      <w:r>
        <w:rPr>
          <w:rFonts w:hint="cs"/>
          <w:rtl/>
        </w:rPr>
        <w:t xml:space="preserve">רה לא הושלמה מלאכת הרכבת הוועדה. לכשתתקבל הכרעה, יותנע התהליך של בחירת קאדי נוסף. תשובות המדינה לבג"ץ - היא ביקשה לזרז את ההליכים בשל המצוקה, כך שמה שביקשתם, אנחנו כן עשינו. </w:t>
      </w:r>
    </w:p>
    <w:p w14:paraId="79DCDDE6" w14:textId="77777777" w:rsidR="00000000" w:rsidRDefault="00581103">
      <w:pPr>
        <w:pStyle w:val="a0"/>
        <w:ind w:firstLine="720"/>
        <w:rPr>
          <w:rFonts w:hint="cs"/>
          <w:rtl/>
        </w:rPr>
      </w:pPr>
    </w:p>
    <w:p w14:paraId="2939C149" w14:textId="77777777" w:rsidR="00000000" w:rsidRDefault="00581103">
      <w:pPr>
        <w:pStyle w:val="a0"/>
        <w:ind w:firstLine="720"/>
        <w:rPr>
          <w:rFonts w:hint="cs"/>
          <w:rtl/>
        </w:rPr>
      </w:pPr>
      <w:r>
        <w:rPr>
          <w:rFonts w:hint="cs"/>
          <w:rtl/>
        </w:rPr>
        <w:t>רבותי, כמי שממונה על המערכת הזאת, יש לי עניין להבטיח את סדרי השלטון והחוק התקיני</w:t>
      </w:r>
      <w:r>
        <w:rPr>
          <w:rFonts w:hint="cs"/>
          <w:rtl/>
        </w:rPr>
        <w:t>ם בקרב העדה הדרוזית, גם בתחום בתי-הדין הדתיים. העדה הדרוזית קרובה ללבי וללבנו, ואני מקווה, שאחרי שכל הבג"צים ייגמרו, אנחנו נוכל במהרה לבחור קאדי או קאדים בהתאם לתקנים שעומדים לרשותנו. תודה רבה.</w:t>
      </w:r>
    </w:p>
    <w:p w14:paraId="27B8CEC9" w14:textId="77777777" w:rsidR="00000000" w:rsidRDefault="00581103">
      <w:pPr>
        <w:pStyle w:val="a0"/>
        <w:ind w:firstLine="720"/>
        <w:rPr>
          <w:rFonts w:hint="cs"/>
          <w:rtl/>
        </w:rPr>
      </w:pPr>
    </w:p>
    <w:p w14:paraId="77E1B082" w14:textId="77777777" w:rsidR="00000000" w:rsidRDefault="00581103">
      <w:pPr>
        <w:pStyle w:val="af1"/>
        <w:rPr>
          <w:rtl/>
        </w:rPr>
      </w:pPr>
      <w:r>
        <w:rPr>
          <w:rtl/>
        </w:rPr>
        <w:t>היו"ר מוחמד ברכה:</w:t>
      </w:r>
    </w:p>
    <w:p w14:paraId="283D73F9" w14:textId="77777777" w:rsidR="00000000" w:rsidRDefault="00581103">
      <w:pPr>
        <w:pStyle w:val="a0"/>
        <w:rPr>
          <w:rtl/>
        </w:rPr>
      </w:pPr>
    </w:p>
    <w:p w14:paraId="5896DDF7" w14:textId="77777777" w:rsidR="00000000" w:rsidRDefault="00581103">
      <w:pPr>
        <w:pStyle w:val="a0"/>
        <w:rPr>
          <w:rFonts w:hint="cs"/>
          <w:rtl/>
        </w:rPr>
      </w:pPr>
      <w:r>
        <w:rPr>
          <w:rFonts w:hint="cs"/>
          <w:rtl/>
        </w:rPr>
        <w:t>אדוני השר, האם אתה מוכן להשיב לחבר הכנסת א</w:t>
      </w:r>
      <w:r>
        <w:rPr>
          <w:rFonts w:hint="cs"/>
          <w:rtl/>
        </w:rPr>
        <w:t>יוב קרא?</w:t>
      </w:r>
    </w:p>
    <w:p w14:paraId="2ECE23A6" w14:textId="77777777" w:rsidR="00000000" w:rsidRDefault="00581103">
      <w:pPr>
        <w:pStyle w:val="a"/>
        <w:rPr>
          <w:rFonts w:hint="cs"/>
          <w:rtl/>
        </w:rPr>
      </w:pPr>
      <w:bookmarkStart w:id="667" w:name="FS000000517T14_07_2004_19_43_46"/>
      <w:bookmarkEnd w:id="667"/>
    </w:p>
    <w:p w14:paraId="353A65C1" w14:textId="77777777" w:rsidR="00000000" w:rsidRDefault="00581103">
      <w:pPr>
        <w:pStyle w:val="a"/>
        <w:rPr>
          <w:rtl/>
        </w:rPr>
      </w:pPr>
      <w:bookmarkStart w:id="668" w:name="_Toc81561520"/>
      <w:r>
        <w:rPr>
          <w:rFonts w:hint="eastAsia"/>
          <w:rtl/>
        </w:rPr>
        <w:t>שר</w:t>
      </w:r>
      <w:r>
        <w:rPr>
          <w:rtl/>
        </w:rPr>
        <w:t xml:space="preserve"> המשפטים יוסף לפיד:</w:t>
      </w:r>
      <w:bookmarkEnd w:id="668"/>
    </w:p>
    <w:p w14:paraId="1C5E7DC6" w14:textId="77777777" w:rsidR="00000000" w:rsidRDefault="00581103">
      <w:pPr>
        <w:pStyle w:val="a0"/>
        <w:rPr>
          <w:rFonts w:hint="cs"/>
          <w:rtl/>
        </w:rPr>
      </w:pPr>
    </w:p>
    <w:p w14:paraId="700BD48B" w14:textId="77777777" w:rsidR="00000000" w:rsidRDefault="00581103">
      <w:pPr>
        <w:pStyle w:val="a0"/>
        <w:rPr>
          <w:rFonts w:hint="cs"/>
          <w:rtl/>
        </w:rPr>
      </w:pPr>
      <w:r>
        <w:rPr>
          <w:rFonts w:hint="cs"/>
          <w:rtl/>
        </w:rPr>
        <w:t>בבקשה.</w:t>
      </w:r>
    </w:p>
    <w:p w14:paraId="10E5BA81" w14:textId="77777777" w:rsidR="00000000" w:rsidRDefault="00581103">
      <w:pPr>
        <w:pStyle w:val="a0"/>
        <w:rPr>
          <w:rFonts w:hint="cs"/>
          <w:rtl/>
        </w:rPr>
      </w:pPr>
    </w:p>
    <w:p w14:paraId="5830B0D1" w14:textId="77777777" w:rsidR="00000000" w:rsidRDefault="00581103">
      <w:pPr>
        <w:pStyle w:val="af0"/>
        <w:rPr>
          <w:rtl/>
        </w:rPr>
      </w:pPr>
      <w:r>
        <w:rPr>
          <w:rtl/>
        </w:rPr>
        <w:t>איוב קרא (הליכוד):</w:t>
      </w:r>
    </w:p>
    <w:p w14:paraId="5EFC267A" w14:textId="77777777" w:rsidR="00000000" w:rsidRDefault="00581103">
      <w:pPr>
        <w:pStyle w:val="a0"/>
        <w:rPr>
          <w:rtl/>
        </w:rPr>
      </w:pPr>
    </w:p>
    <w:p w14:paraId="0A5D0D63" w14:textId="77777777" w:rsidR="00000000" w:rsidRDefault="00581103">
      <w:pPr>
        <w:pStyle w:val="a0"/>
        <w:rPr>
          <w:rFonts w:hint="cs"/>
          <w:rtl/>
        </w:rPr>
      </w:pPr>
      <w:r>
        <w:rPr>
          <w:rFonts w:hint="cs"/>
          <w:rtl/>
        </w:rPr>
        <w:t>אדוני השר, גם אם חסר נציג לשכת עורכי-הדין, האם בלעדיו אין אפשרות לבחור - - -</w:t>
      </w:r>
    </w:p>
    <w:p w14:paraId="2ED73421" w14:textId="77777777" w:rsidR="00000000" w:rsidRDefault="00581103">
      <w:pPr>
        <w:pStyle w:val="a0"/>
        <w:rPr>
          <w:rtl/>
        </w:rPr>
      </w:pPr>
    </w:p>
    <w:p w14:paraId="10F7B36D" w14:textId="77777777" w:rsidR="00000000" w:rsidRDefault="00581103">
      <w:pPr>
        <w:pStyle w:val="-"/>
        <w:rPr>
          <w:rtl/>
        </w:rPr>
      </w:pPr>
      <w:bookmarkStart w:id="669" w:name="FS000000517T14_07_2004_20_13_42"/>
      <w:bookmarkStart w:id="670" w:name="FS000000517T14_07_2004_20_13_48C"/>
      <w:bookmarkEnd w:id="669"/>
      <w:bookmarkEnd w:id="670"/>
      <w:r>
        <w:rPr>
          <w:rtl/>
        </w:rPr>
        <w:t>שר המשפטים יוסף לפיד:</w:t>
      </w:r>
    </w:p>
    <w:p w14:paraId="09AB237C" w14:textId="77777777" w:rsidR="00000000" w:rsidRDefault="00581103">
      <w:pPr>
        <w:pStyle w:val="a0"/>
        <w:rPr>
          <w:rtl/>
        </w:rPr>
      </w:pPr>
    </w:p>
    <w:p w14:paraId="057CF915" w14:textId="77777777" w:rsidR="00000000" w:rsidRDefault="00581103">
      <w:pPr>
        <w:pStyle w:val="a0"/>
        <w:rPr>
          <w:rFonts w:hint="cs"/>
          <w:rtl/>
        </w:rPr>
      </w:pPr>
      <w:r>
        <w:rPr>
          <w:rFonts w:hint="cs"/>
          <w:rtl/>
        </w:rPr>
        <w:t>לא, אנחנו לא יכולים להסכים שתהיה ועדה לא מלאה, כי אז יהיה בג"ץ על כך שהתכנסה ועדה שלא היתה מלא</w:t>
      </w:r>
      <w:r>
        <w:rPr>
          <w:rFonts w:hint="cs"/>
          <w:rtl/>
        </w:rPr>
        <w:t>ה וחבל על הזמן.</w:t>
      </w:r>
    </w:p>
    <w:p w14:paraId="266C547A" w14:textId="77777777" w:rsidR="00000000" w:rsidRDefault="00581103">
      <w:pPr>
        <w:pStyle w:val="a0"/>
        <w:ind w:firstLine="0"/>
        <w:rPr>
          <w:rFonts w:hint="cs"/>
          <w:rtl/>
        </w:rPr>
      </w:pPr>
    </w:p>
    <w:p w14:paraId="24F1887D" w14:textId="77777777" w:rsidR="00000000" w:rsidRDefault="00581103">
      <w:pPr>
        <w:pStyle w:val="af1"/>
        <w:rPr>
          <w:rtl/>
        </w:rPr>
      </w:pPr>
      <w:r>
        <w:rPr>
          <w:rFonts w:hint="eastAsia"/>
          <w:rtl/>
        </w:rPr>
        <w:t>היו</w:t>
      </w:r>
      <w:r>
        <w:rPr>
          <w:rtl/>
        </w:rPr>
        <w:t>"ר מוחמד ברכה:</w:t>
      </w:r>
    </w:p>
    <w:p w14:paraId="610DF7C7" w14:textId="77777777" w:rsidR="00000000" w:rsidRDefault="00581103">
      <w:pPr>
        <w:pStyle w:val="a0"/>
        <w:rPr>
          <w:rFonts w:hint="cs"/>
          <w:rtl/>
        </w:rPr>
      </w:pPr>
    </w:p>
    <w:p w14:paraId="6FE77B5C" w14:textId="77777777" w:rsidR="00000000" w:rsidRDefault="00581103">
      <w:pPr>
        <w:pStyle w:val="a0"/>
        <w:rPr>
          <w:rFonts w:hint="cs"/>
          <w:rtl/>
        </w:rPr>
      </w:pPr>
      <w:r>
        <w:rPr>
          <w:rFonts w:hint="cs"/>
          <w:rtl/>
        </w:rPr>
        <w:t>הוא יכול להיעדר, אבל אי-אפשר לקיים ללא נציג. חבר הכנסת מרגי, הצעה אחרת, במסגרת של דקה.</w:t>
      </w:r>
    </w:p>
    <w:p w14:paraId="1E74721C" w14:textId="77777777" w:rsidR="00000000" w:rsidRDefault="00581103">
      <w:pPr>
        <w:pStyle w:val="a0"/>
        <w:rPr>
          <w:rtl/>
        </w:rPr>
      </w:pPr>
    </w:p>
    <w:p w14:paraId="744A4F0C" w14:textId="77777777" w:rsidR="00000000" w:rsidRDefault="00581103">
      <w:pPr>
        <w:pStyle w:val="a"/>
        <w:rPr>
          <w:rtl/>
        </w:rPr>
      </w:pPr>
      <w:bookmarkStart w:id="671" w:name="FS000001056T14_07_2004_19_44_01"/>
      <w:bookmarkStart w:id="672" w:name="_Toc81561521"/>
      <w:bookmarkEnd w:id="671"/>
      <w:r>
        <w:rPr>
          <w:rFonts w:hint="eastAsia"/>
          <w:rtl/>
        </w:rPr>
        <w:t>יעקב</w:t>
      </w:r>
      <w:r>
        <w:rPr>
          <w:rtl/>
        </w:rPr>
        <w:t xml:space="preserve"> מרגי (ש"ס):</w:t>
      </w:r>
      <w:bookmarkEnd w:id="672"/>
    </w:p>
    <w:p w14:paraId="61C76602" w14:textId="77777777" w:rsidR="00000000" w:rsidRDefault="00581103">
      <w:pPr>
        <w:pStyle w:val="a0"/>
        <w:rPr>
          <w:rFonts w:hint="cs"/>
          <w:rtl/>
        </w:rPr>
      </w:pPr>
    </w:p>
    <w:p w14:paraId="39A1553C" w14:textId="77777777" w:rsidR="00000000" w:rsidRDefault="00581103">
      <w:pPr>
        <w:pStyle w:val="a0"/>
        <w:rPr>
          <w:rFonts w:hint="cs"/>
          <w:rtl/>
        </w:rPr>
      </w:pPr>
      <w:r>
        <w:rPr>
          <w:rFonts w:hint="cs"/>
          <w:rtl/>
        </w:rPr>
        <w:t>אדוני היושב-ראש, כבוד השר, רציתי לנצל בהזדמנות את הכלי הפרלמנטרי הזה ולבקש להיענות לצורכי העדה הדרוזית בכל מה שקשו</w:t>
      </w:r>
      <w:r>
        <w:rPr>
          <w:rFonts w:hint="cs"/>
          <w:rtl/>
        </w:rPr>
        <w:t xml:space="preserve">ר לבתי-הדין, ואם צריך לזרז את בג"ץ, אז לזרז את בג"ץ ועזרים נוספים. </w:t>
      </w:r>
    </w:p>
    <w:p w14:paraId="7D4FB7F5" w14:textId="77777777" w:rsidR="00000000" w:rsidRDefault="00581103">
      <w:pPr>
        <w:pStyle w:val="a0"/>
        <w:rPr>
          <w:rFonts w:hint="cs"/>
          <w:rtl/>
        </w:rPr>
      </w:pPr>
    </w:p>
    <w:p w14:paraId="7651380C" w14:textId="77777777" w:rsidR="00000000" w:rsidRDefault="00581103">
      <w:pPr>
        <w:pStyle w:val="a0"/>
        <w:rPr>
          <w:rFonts w:hint="cs"/>
          <w:rtl/>
        </w:rPr>
      </w:pPr>
      <w:r>
        <w:rPr>
          <w:rFonts w:hint="cs"/>
          <w:rtl/>
        </w:rPr>
        <w:t>אם כבר הזכיר ידידי, חבר הכנסת והבה, את העיר לוד, מחר יש סיור של הוועדה לזכויות הילד בעיר לוד, לבחון את מצב הילדים בסיכון, שנמצאים בסכנת חיים, ואין מי שיטפל בהם בגלל מצב הרשות. תודה.</w:t>
      </w:r>
    </w:p>
    <w:p w14:paraId="24E022EA" w14:textId="77777777" w:rsidR="00000000" w:rsidRDefault="00581103">
      <w:pPr>
        <w:pStyle w:val="a0"/>
        <w:ind w:firstLine="0"/>
        <w:rPr>
          <w:rFonts w:hint="cs"/>
          <w:rtl/>
        </w:rPr>
      </w:pPr>
    </w:p>
    <w:p w14:paraId="45A83CE8" w14:textId="77777777" w:rsidR="00000000" w:rsidRDefault="00581103">
      <w:pPr>
        <w:pStyle w:val="af1"/>
        <w:rPr>
          <w:rtl/>
        </w:rPr>
      </w:pPr>
    </w:p>
    <w:p w14:paraId="62355836" w14:textId="77777777" w:rsidR="00000000" w:rsidRDefault="00581103">
      <w:pPr>
        <w:pStyle w:val="af1"/>
        <w:rPr>
          <w:rtl/>
        </w:rPr>
      </w:pPr>
      <w:r>
        <w:rPr>
          <w:rtl/>
        </w:rPr>
        <w:t>היו</w:t>
      </w:r>
      <w:r>
        <w:rPr>
          <w:rtl/>
        </w:rPr>
        <w:t>"ר מוחמד ברכה:</w:t>
      </w:r>
    </w:p>
    <w:p w14:paraId="3385F7D8" w14:textId="77777777" w:rsidR="00000000" w:rsidRDefault="00581103">
      <w:pPr>
        <w:pStyle w:val="a0"/>
        <w:rPr>
          <w:rtl/>
        </w:rPr>
      </w:pPr>
    </w:p>
    <w:p w14:paraId="3581E659" w14:textId="77777777" w:rsidR="00000000" w:rsidRDefault="00581103">
      <w:pPr>
        <w:pStyle w:val="a0"/>
        <w:rPr>
          <w:rFonts w:hint="cs"/>
          <w:rtl/>
        </w:rPr>
      </w:pPr>
      <w:r>
        <w:rPr>
          <w:rFonts w:hint="cs"/>
          <w:rtl/>
        </w:rPr>
        <w:t xml:space="preserve">תודה. רבותי, אנחנו עוברים להצבעה. הבנתי מהשר שהוא רצה להסתפק, אבל לא שאלתי אותך, וחבר הכנסת מרגי הציע הצעה אחרת, כי הבנתי שאתה מעוניין להעביר את זה לוועדה. לכן נצביע בעד - זה לוועדה, ונגד - זה להסיר. </w:t>
      </w:r>
    </w:p>
    <w:p w14:paraId="536EA5BE" w14:textId="77777777" w:rsidR="00000000" w:rsidRDefault="00581103">
      <w:pPr>
        <w:pStyle w:val="a0"/>
        <w:rPr>
          <w:rFonts w:hint="cs"/>
          <w:rtl/>
        </w:rPr>
      </w:pPr>
    </w:p>
    <w:p w14:paraId="56D959D1" w14:textId="77777777" w:rsidR="00000000" w:rsidRDefault="00581103">
      <w:pPr>
        <w:pStyle w:val="a0"/>
        <w:rPr>
          <w:rFonts w:hint="cs"/>
          <w:rtl/>
        </w:rPr>
      </w:pPr>
      <w:r>
        <w:rPr>
          <w:rFonts w:hint="cs"/>
          <w:rtl/>
        </w:rPr>
        <w:t>בבקשה, ההצבעה החלה.</w:t>
      </w:r>
    </w:p>
    <w:p w14:paraId="6B578110" w14:textId="77777777" w:rsidR="00000000" w:rsidRDefault="00581103">
      <w:pPr>
        <w:pStyle w:val="a0"/>
        <w:ind w:firstLine="0"/>
        <w:rPr>
          <w:rFonts w:hint="cs"/>
          <w:rtl/>
        </w:rPr>
      </w:pPr>
    </w:p>
    <w:p w14:paraId="16FF305C" w14:textId="77777777" w:rsidR="00000000" w:rsidRDefault="00581103">
      <w:pPr>
        <w:pStyle w:val="ab"/>
        <w:bidi/>
        <w:rPr>
          <w:rFonts w:hint="cs"/>
          <w:rtl/>
        </w:rPr>
      </w:pPr>
      <w:r>
        <w:rPr>
          <w:rFonts w:hint="cs"/>
          <w:rtl/>
        </w:rPr>
        <w:t>הצבעה מס' 25</w:t>
      </w:r>
    </w:p>
    <w:p w14:paraId="56EF027A" w14:textId="77777777" w:rsidR="00000000" w:rsidRDefault="00581103">
      <w:pPr>
        <w:pStyle w:val="a0"/>
        <w:ind w:firstLine="0"/>
        <w:rPr>
          <w:rFonts w:hint="cs"/>
          <w:rtl/>
        </w:rPr>
      </w:pPr>
    </w:p>
    <w:p w14:paraId="2A3EDFFB" w14:textId="77777777" w:rsidR="00000000" w:rsidRDefault="00581103">
      <w:pPr>
        <w:pStyle w:val="ac"/>
        <w:bidi/>
        <w:rPr>
          <w:rFonts w:hint="cs"/>
          <w:rtl/>
        </w:rPr>
      </w:pPr>
      <w:r>
        <w:rPr>
          <w:rFonts w:hint="cs"/>
          <w:rtl/>
        </w:rPr>
        <w:t>בעד</w:t>
      </w:r>
      <w:r>
        <w:rPr>
          <w:rFonts w:hint="cs"/>
          <w:rtl/>
        </w:rPr>
        <w:t xml:space="preserve"> ההצעה להעביר את הנושא לוועדה </w:t>
      </w:r>
      <w:r>
        <w:rPr>
          <w:rtl/>
        </w:rPr>
        <w:t>–</w:t>
      </w:r>
      <w:r>
        <w:rPr>
          <w:rFonts w:hint="cs"/>
          <w:rtl/>
        </w:rPr>
        <w:t xml:space="preserve"> 9</w:t>
      </w:r>
    </w:p>
    <w:p w14:paraId="49237BF8" w14:textId="77777777" w:rsidR="00000000" w:rsidRDefault="00581103">
      <w:pPr>
        <w:pStyle w:val="ac"/>
        <w:bidi/>
        <w:rPr>
          <w:rFonts w:hint="cs"/>
          <w:rtl/>
        </w:rPr>
      </w:pPr>
      <w:r>
        <w:rPr>
          <w:rFonts w:hint="cs"/>
          <w:rtl/>
        </w:rPr>
        <w:t xml:space="preserve">נגד </w:t>
      </w:r>
      <w:r>
        <w:rPr>
          <w:rtl/>
        </w:rPr>
        <w:t>–</w:t>
      </w:r>
      <w:r>
        <w:rPr>
          <w:rFonts w:hint="cs"/>
          <w:rtl/>
        </w:rPr>
        <w:t xml:space="preserve"> אין</w:t>
      </w:r>
    </w:p>
    <w:p w14:paraId="7157C67D"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4F668ABE" w14:textId="77777777" w:rsidR="00000000" w:rsidRDefault="00581103">
      <w:pPr>
        <w:pStyle w:val="ad"/>
        <w:bidi/>
        <w:rPr>
          <w:rFonts w:hint="cs"/>
          <w:rtl/>
        </w:rPr>
      </w:pPr>
      <w:r>
        <w:rPr>
          <w:rFonts w:hint="cs"/>
          <w:rtl/>
        </w:rPr>
        <w:t>ההצעה להעביר את הנושא לוועדת החוקה, חוק ומשפט נתקבלה.</w:t>
      </w:r>
    </w:p>
    <w:p w14:paraId="2BE57311" w14:textId="77777777" w:rsidR="00000000" w:rsidRDefault="00581103">
      <w:pPr>
        <w:pStyle w:val="a0"/>
        <w:ind w:firstLine="0"/>
        <w:rPr>
          <w:rFonts w:hint="cs"/>
          <w:rtl/>
        </w:rPr>
      </w:pPr>
    </w:p>
    <w:p w14:paraId="1C7C1710" w14:textId="77777777" w:rsidR="00000000" w:rsidRDefault="00581103">
      <w:pPr>
        <w:pStyle w:val="af1"/>
        <w:rPr>
          <w:rtl/>
        </w:rPr>
      </w:pPr>
      <w:r>
        <w:rPr>
          <w:rtl/>
        </w:rPr>
        <w:t>היו"ר מוחמד ברכה:</w:t>
      </w:r>
    </w:p>
    <w:p w14:paraId="5F8D8A04" w14:textId="77777777" w:rsidR="00000000" w:rsidRDefault="00581103">
      <w:pPr>
        <w:pStyle w:val="a0"/>
        <w:rPr>
          <w:rtl/>
        </w:rPr>
      </w:pPr>
    </w:p>
    <w:p w14:paraId="53F4A70D" w14:textId="77777777" w:rsidR="00000000" w:rsidRDefault="00581103">
      <w:pPr>
        <w:pStyle w:val="a0"/>
        <w:rPr>
          <w:rFonts w:hint="cs"/>
          <w:rtl/>
        </w:rPr>
      </w:pPr>
      <w:r>
        <w:rPr>
          <w:rFonts w:hint="cs"/>
          <w:rtl/>
        </w:rPr>
        <w:t xml:space="preserve">ברוב של תשעה תומכים, ללא מתנגדים וללא נמנעים, הנושא יועבר לדיון בוועדת החוקה, חוק ומשפט על-פי בקשת המציע. </w:t>
      </w:r>
    </w:p>
    <w:p w14:paraId="6BB97144" w14:textId="77777777" w:rsidR="00000000" w:rsidRDefault="00581103">
      <w:pPr>
        <w:pStyle w:val="a0"/>
        <w:ind w:firstLine="0"/>
        <w:rPr>
          <w:rFonts w:hint="cs"/>
          <w:rtl/>
        </w:rPr>
      </w:pPr>
    </w:p>
    <w:p w14:paraId="443B2BD9" w14:textId="77777777" w:rsidR="00000000" w:rsidRDefault="00581103">
      <w:pPr>
        <w:pStyle w:val="a2"/>
        <w:rPr>
          <w:rtl/>
        </w:rPr>
      </w:pPr>
    </w:p>
    <w:p w14:paraId="2D0DFE46" w14:textId="77777777" w:rsidR="00000000" w:rsidRDefault="00581103">
      <w:pPr>
        <w:pStyle w:val="a2"/>
        <w:rPr>
          <w:rFonts w:hint="cs"/>
          <w:rtl/>
        </w:rPr>
      </w:pPr>
      <w:bookmarkStart w:id="673" w:name="CS29341FI0029341T14_07_2004_19_45_45"/>
      <w:bookmarkStart w:id="674" w:name="_Toc81561522"/>
      <w:bookmarkEnd w:id="673"/>
      <w:r>
        <w:rPr>
          <w:rFonts w:hint="cs"/>
          <w:rtl/>
        </w:rPr>
        <w:t>הצעה לסדר-היום</w:t>
      </w:r>
      <w:bookmarkEnd w:id="674"/>
    </w:p>
    <w:p w14:paraId="0CE08020" w14:textId="77777777" w:rsidR="00000000" w:rsidRDefault="00581103">
      <w:pPr>
        <w:pStyle w:val="a2"/>
        <w:rPr>
          <w:rFonts w:hint="cs"/>
          <w:rtl/>
        </w:rPr>
      </w:pPr>
      <w:bookmarkStart w:id="675" w:name="_Toc81561523"/>
      <w:r>
        <w:rPr>
          <w:rtl/>
        </w:rPr>
        <w:t>ע</w:t>
      </w:r>
      <w:r>
        <w:rPr>
          <w:rtl/>
        </w:rPr>
        <w:t xml:space="preserve">תידה של האקדמיה לאמנות "בצלאל" </w:t>
      </w:r>
      <w:r>
        <w:rPr>
          <w:rFonts w:hint="cs"/>
          <w:rtl/>
        </w:rPr>
        <w:br/>
      </w:r>
      <w:r>
        <w:rPr>
          <w:rtl/>
        </w:rPr>
        <w:t>בעקבות גל פיטורי מרצים וקשיים תקציביים</w:t>
      </w:r>
      <w:bookmarkEnd w:id="675"/>
    </w:p>
    <w:p w14:paraId="1BA0040C" w14:textId="77777777" w:rsidR="00000000" w:rsidRDefault="00581103">
      <w:pPr>
        <w:pStyle w:val="a0"/>
        <w:ind w:firstLine="0"/>
        <w:rPr>
          <w:rFonts w:hint="cs"/>
          <w:rtl/>
        </w:rPr>
      </w:pPr>
    </w:p>
    <w:p w14:paraId="64C81194" w14:textId="77777777" w:rsidR="00000000" w:rsidRDefault="00581103">
      <w:pPr>
        <w:pStyle w:val="af1"/>
        <w:rPr>
          <w:rtl/>
        </w:rPr>
      </w:pPr>
      <w:bookmarkStart w:id="676" w:name="FS000001025T14_07_2004_19_45_53"/>
      <w:bookmarkEnd w:id="676"/>
      <w:r>
        <w:rPr>
          <w:rtl/>
        </w:rPr>
        <w:t>היו"ר מוחמד ברכה:</w:t>
      </w:r>
    </w:p>
    <w:p w14:paraId="6A575712" w14:textId="77777777" w:rsidR="00000000" w:rsidRDefault="00581103">
      <w:pPr>
        <w:pStyle w:val="a0"/>
        <w:rPr>
          <w:rtl/>
        </w:rPr>
      </w:pPr>
    </w:p>
    <w:p w14:paraId="33B4347E" w14:textId="77777777" w:rsidR="00000000" w:rsidRDefault="00581103">
      <w:pPr>
        <w:pStyle w:val="a0"/>
        <w:rPr>
          <w:rFonts w:hint="cs"/>
          <w:rtl/>
        </w:rPr>
      </w:pPr>
      <w:r>
        <w:rPr>
          <w:rFonts w:hint="cs"/>
          <w:rtl/>
        </w:rPr>
        <w:t xml:space="preserve">אנחנו עוברים לנושא הבא, רבותי חברי הכנסת,  הצעה לסדר-היום שמספרה 4111, בנושא: עתידה של האקדמיה לאמנות "בצלאל" בעקבות גל פיטורי מרצים וקשיים תקציביים - של חברת הכנסת </w:t>
      </w:r>
      <w:r>
        <w:rPr>
          <w:rFonts w:hint="cs"/>
          <w:rtl/>
        </w:rPr>
        <w:t>גילה גמליאל. בבקשה, גברתי.</w:t>
      </w:r>
    </w:p>
    <w:p w14:paraId="234E8F48" w14:textId="77777777" w:rsidR="00000000" w:rsidRDefault="00581103">
      <w:pPr>
        <w:pStyle w:val="a"/>
        <w:rPr>
          <w:rFonts w:hint="cs"/>
          <w:rtl/>
        </w:rPr>
      </w:pPr>
    </w:p>
    <w:p w14:paraId="17DB77E7" w14:textId="77777777" w:rsidR="00000000" w:rsidRDefault="00581103">
      <w:pPr>
        <w:pStyle w:val="a"/>
        <w:rPr>
          <w:rtl/>
        </w:rPr>
      </w:pPr>
      <w:bookmarkStart w:id="677" w:name="_Toc81561524"/>
      <w:r>
        <w:rPr>
          <w:rFonts w:hint="eastAsia"/>
          <w:rtl/>
        </w:rPr>
        <w:t>גילה</w:t>
      </w:r>
      <w:r>
        <w:rPr>
          <w:rtl/>
        </w:rPr>
        <w:t xml:space="preserve"> גמליאל (הליכוד):</w:t>
      </w:r>
      <w:bookmarkEnd w:id="677"/>
    </w:p>
    <w:p w14:paraId="59939BFA" w14:textId="77777777" w:rsidR="00000000" w:rsidRDefault="00581103">
      <w:pPr>
        <w:pStyle w:val="a0"/>
        <w:rPr>
          <w:rFonts w:hint="cs"/>
          <w:rtl/>
        </w:rPr>
      </w:pPr>
    </w:p>
    <w:p w14:paraId="0ED3B577" w14:textId="77777777" w:rsidR="00000000" w:rsidRDefault="00581103">
      <w:pPr>
        <w:pStyle w:val="a0"/>
        <w:rPr>
          <w:rFonts w:hint="cs"/>
          <w:rtl/>
        </w:rPr>
      </w:pPr>
      <w:r>
        <w:rPr>
          <w:rFonts w:hint="cs"/>
          <w:rtl/>
        </w:rPr>
        <w:t>אדוני היושב-ראש, חברת הכנסת סולודקין, חברי הכנסת, האקדמיה לאמנות ועיצוב "בצלאל", אשר עומדת לציין בעוד כשנתיים 100 שנים להיווסדה, ביססה במשך השנים מוסד אקדמי ייחודי, מוביל בתחומי האמנות לסוגיה, העיצוב והארכ</w:t>
      </w:r>
      <w:r>
        <w:rPr>
          <w:rFonts w:hint="cs"/>
          <w:rtl/>
        </w:rPr>
        <w:t xml:space="preserve">יטקטורה בארץ ובעולם. מוסד זה נחשב לסמל ומופת לאיכות בתחומו ולייחודי בתחום לימודיו והצלחתו. בוגריו הפכו למובילים בתחומם, ורבות מעבודותיהם מהוות מרכיב חשוב בעשייה האמנותית והתרבותית בארץ, ואף מייצגות בהצלחה מרובה את ישראל באירועים ובתערוכות בעולם כולו. </w:t>
      </w:r>
    </w:p>
    <w:p w14:paraId="6AE5626E" w14:textId="77777777" w:rsidR="00000000" w:rsidRDefault="00581103">
      <w:pPr>
        <w:pStyle w:val="a0"/>
        <w:rPr>
          <w:rFonts w:hint="cs"/>
          <w:rtl/>
        </w:rPr>
      </w:pPr>
    </w:p>
    <w:p w14:paraId="7CFE0BBF" w14:textId="77777777" w:rsidR="00000000" w:rsidRDefault="00581103">
      <w:pPr>
        <w:pStyle w:val="a0"/>
        <w:rPr>
          <w:rFonts w:hint="cs"/>
          <w:rtl/>
        </w:rPr>
      </w:pPr>
      <w:r>
        <w:rPr>
          <w:rFonts w:hint="cs"/>
          <w:rtl/>
        </w:rPr>
        <w:t>במו</w:t>
      </w:r>
      <w:r>
        <w:rPr>
          <w:rFonts w:hint="cs"/>
          <w:rtl/>
        </w:rPr>
        <w:t xml:space="preserve">סד חשוב שכזה, שמכשיר את דור העתיד של האמנים והיוצרים בארץ, והם הבסיס לאמנות, שהיא בעלת משקל רב בעיצוב אופי חיינו, יש חשיבות רבה ביותר לידע האנושי והאישי, כלומר למרצים שמעבירים ומלמדים מניסיונם את הסטודנטים. </w:t>
      </w:r>
    </w:p>
    <w:p w14:paraId="39158CE8" w14:textId="77777777" w:rsidR="00000000" w:rsidRDefault="00581103">
      <w:pPr>
        <w:pStyle w:val="a0"/>
        <w:rPr>
          <w:rFonts w:hint="cs"/>
          <w:rtl/>
        </w:rPr>
      </w:pPr>
    </w:p>
    <w:p w14:paraId="0ACB7720" w14:textId="77777777" w:rsidR="00000000" w:rsidRDefault="00581103">
      <w:pPr>
        <w:pStyle w:val="a0"/>
        <w:rPr>
          <w:rFonts w:hint="cs"/>
          <w:rtl/>
        </w:rPr>
      </w:pPr>
      <w:r>
        <w:rPr>
          <w:rFonts w:hint="cs"/>
          <w:rtl/>
        </w:rPr>
        <w:t>בעניין זה אני רוצה לומר, שבכלל, אחת הבעיות הקשו</w:t>
      </w:r>
      <w:r>
        <w:rPr>
          <w:rFonts w:hint="cs"/>
          <w:rtl/>
        </w:rPr>
        <w:t>ת באקדמיה בישראל היא איכות ההוראה, שהיא מאוד מאוד בעייתית בקרב המרצים. הניסיון לפתור את זה בכל דרך, על-ידי סקרי הוראה, על-ידי ניסיון לבחון ממש הקמה של מכונים להכשרת המורים, המרצים באקדמיה - לצערנו, בעידן הזה עדיין חשוב יותר עניין המחקר, ומכיוון שכך, רבות ה</w:t>
      </w:r>
      <w:r>
        <w:rPr>
          <w:rFonts w:hint="cs"/>
          <w:rtl/>
        </w:rPr>
        <w:t xml:space="preserve">פעמים שסטודנטים וסטודנטיות נאלצים לספוג הרצאות כושלות מצד מרצים שלא מצליחים להעביר את החומר ולהעביר את המסר ולהכשיר את הדור החדש בכל מה שקשור בהעברת האינפורמציה. </w:t>
      </w:r>
    </w:p>
    <w:p w14:paraId="3AA5CE1B" w14:textId="77777777" w:rsidR="00000000" w:rsidRDefault="00581103">
      <w:pPr>
        <w:pStyle w:val="a0"/>
        <w:rPr>
          <w:rFonts w:hint="cs"/>
          <w:rtl/>
        </w:rPr>
      </w:pPr>
    </w:p>
    <w:p w14:paraId="05E0C697" w14:textId="77777777" w:rsidR="00000000" w:rsidRDefault="00581103">
      <w:pPr>
        <w:pStyle w:val="a0"/>
        <w:rPr>
          <w:rFonts w:hint="cs"/>
          <w:rtl/>
        </w:rPr>
      </w:pPr>
      <w:r>
        <w:rPr>
          <w:rFonts w:hint="cs"/>
          <w:rtl/>
        </w:rPr>
        <w:t>את בסיסו של הידע האמנותי של האקדמיה לאורך השנים מובילה קבוצה של אמנים ואדריכלים, המהווה את ה</w:t>
      </w:r>
      <w:r>
        <w:rPr>
          <w:rFonts w:hint="cs"/>
          <w:rtl/>
        </w:rPr>
        <w:t>סגל הקבוע והזמני של האקדמיה. בניגוד לתחומי ידע אחרים, שבהם ניתן להחליף חלק מהתהליך הלימודי בלימוד יחידני, פרונטלי, מול ביבליוגרפיה, ובהם יש מקום חשוב לציוד הטכני - מעבדות מחקר, מחשוב מתקדם - הרי שבתחומי האמנות והארכיטקטורה המקום המרכזי ניתן למורה או למנחה,</w:t>
      </w:r>
      <w:r>
        <w:rPr>
          <w:rFonts w:hint="cs"/>
          <w:rtl/>
        </w:rPr>
        <w:t xml:space="preserve"> ובעניין הזה יש חשיבות עליונה לדברים שאמרתי קודם, בסיס העניין של איכות ההוראה.</w:t>
      </w:r>
    </w:p>
    <w:p w14:paraId="1B2F4E19" w14:textId="77777777" w:rsidR="00000000" w:rsidRDefault="00581103">
      <w:pPr>
        <w:pStyle w:val="a0"/>
        <w:rPr>
          <w:rFonts w:hint="cs"/>
          <w:rtl/>
        </w:rPr>
      </w:pPr>
    </w:p>
    <w:p w14:paraId="00D3D440" w14:textId="77777777" w:rsidR="00000000" w:rsidRDefault="00581103">
      <w:pPr>
        <w:pStyle w:val="a0"/>
        <w:rPr>
          <w:rFonts w:hint="cs"/>
          <w:rtl/>
        </w:rPr>
      </w:pPr>
      <w:r>
        <w:rPr>
          <w:rFonts w:hint="cs"/>
          <w:rtl/>
        </w:rPr>
        <w:t xml:space="preserve">אני, באופן אישי, בחרתי להעלות את הנושא הזה לסדר-היום, לאור העובדה שנתקבלו אצלי פניות רבות של סטודנטים, וכיושבת-ראש השדולה למען הסטודנטים בכנסת, ראיתי חשיבות עליונה בהצגת זעקתם </w:t>
      </w:r>
      <w:r>
        <w:rPr>
          <w:rFonts w:hint="cs"/>
          <w:rtl/>
        </w:rPr>
        <w:t xml:space="preserve">- הכיצד מרצים בתוך האקדמיה, שמרצים זה שנים רבות, 24 שנים האחד מהם, ומרצה אחר, שעבר תאונת דרכים, באים ומצמצמים את משרתו למינימום. </w:t>
      </w:r>
    </w:p>
    <w:p w14:paraId="59825372" w14:textId="77777777" w:rsidR="00000000" w:rsidRDefault="00581103">
      <w:pPr>
        <w:pStyle w:val="a0"/>
        <w:rPr>
          <w:rFonts w:hint="cs"/>
          <w:rtl/>
        </w:rPr>
      </w:pPr>
    </w:p>
    <w:p w14:paraId="77C81F18" w14:textId="77777777" w:rsidR="00000000" w:rsidRDefault="00581103">
      <w:pPr>
        <w:pStyle w:val="a0"/>
        <w:rPr>
          <w:rFonts w:hint="cs"/>
          <w:rtl/>
        </w:rPr>
      </w:pPr>
      <w:r>
        <w:rPr>
          <w:rFonts w:hint="cs"/>
          <w:rtl/>
        </w:rPr>
        <w:t>אלה מרצים שצריך לציין שיש כלפיהם אהדה עצומה בקרב הסטודנטים, מרצים שלא רק מכירים את החומר, לא רק יודעים את התחום, אלא גם יודעי</w:t>
      </w:r>
      <w:r>
        <w:rPr>
          <w:rFonts w:hint="cs"/>
          <w:rtl/>
        </w:rPr>
        <w:t>ם להעביר אותו בצורה הראויה לסטודנטים. בעניין הזה, המנחה, כבעל מטען אישי ומקצועי, מעביר לסטודנט בתהליך רציף של אינטראקציה בין-אישית, הנעשית מתוך כבוד הדדי ומתוך רצון כן להעמיד בוגרים שהם בעלי מטען ערכי, מודעות סביבתית וחברתית גבוהה, יכולת לחשיבה מקורית, וכמ</w:t>
      </w:r>
      <w:r>
        <w:rPr>
          <w:rFonts w:hint="cs"/>
          <w:rtl/>
        </w:rPr>
        <w:t>ובן, יכולת מקצועית גבוהה.</w:t>
      </w:r>
    </w:p>
    <w:p w14:paraId="535DC97D" w14:textId="77777777" w:rsidR="00000000" w:rsidRDefault="00581103">
      <w:pPr>
        <w:pStyle w:val="a0"/>
        <w:rPr>
          <w:rFonts w:hint="cs"/>
          <w:rtl/>
        </w:rPr>
      </w:pPr>
    </w:p>
    <w:p w14:paraId="50079E4B" w14:textId="77777777" w:rsidR="00000000" w:rsidRDefault="00581103">
      <w:pPr>
        <w:pStyle w:val="a0"/>
        <w:rPr>
          <w:rFonts w:hint="cs"/>
          <w:rtl/>
        </w:rPr>
      </w:pPr>
      <w:r>
        <w:rPr>
          <w:rFonts w:hint="cs"/>
          <w:rtl/>
        </w:rPr>
        <w:t xml:space="preserve">לאור דברים אלה ניתן להבין את מרכזיותו של הסגל האקדמי ב"בצלאל", כבסיס וכשלד למוסד אקדמי שעיסוקו המרכזי </w:t>
      </w:r>
      <w:r>
        <w:rPr>
          <w:rtl/>
        </w:rPr>
        <w:t>–</w:t>
      </w:r>
      <w:r>
        <w:rPr>
          <w:rFonts w:hint="cs"/>
          <w:rtl/>
        </w:rPr>
        <w:t xml:space="preserve"> אמנות. בעניין הזה, לאחרונה הופיעו בעיתונות כמה פרסומים מעוררי תהיות וסימני שאלה רבים לגבי גל פיטורי המרצים המוצלחים ב"בצלאל".</w:t>
      </w:r>
      <w:r>
        <w:rPr>
          <w:rFonts w:hint="cs"/>
          <w:rtl/>
        </w:rPr>
        <w:t xml:space="preserve"> מעבר לשאלות הרבות, המתייחסות לסיבות הפיטורין, יש גם תהיות רבות לגבי דרך הפיטורים. מרצים מנוסים, ותיקים ואהודים על-ידי רוב רובם של הסטודנטים, פוטרו לאחר שנים של עבודה מסורה ותרומה למוסד, לסטודנטים ולאמנות. מרצים אלה תרמו תרומה משמעותית לאופיו ולהצלחתו של ה</w:t>
      </w:r>
      <w:r>
        <w:rPr>
          <w:rFonts w:hint="cs"/>
          <w:rtl/>
        </w:rPr>
        <w:t xml:space="preserve">מוסד, ופיטוריהם פוגעים ישירות בסטודנטים רבים, שמצאו לנכון - וזה נדיר לראות מצד סטודנטים הגנה על מרצים. </w:t>
      </w:r>
    </w:p>
    <w:p w14:paraId="4F5093F0" w14:textId="77777777" w:rsidR="00000000" w:rsidRDefault="00581103">
      <w:pPr>
        <w:pStyle w:val="a0"/>
        <w:rPr>
          <w:rFonts w:hint="cs"/>
          <w:rtl/>
        </w:rPr>
      </w:pPr>
    </w:p>
    <w:p w14:paraId="61483F38" w14:textId="77777777" w:rsidR="00000000" w:rsidRDefault="00581103">
      <w:pPr>
        <w:pStyle w:val="a0"/>
        <w:rPr>
          <w:rFonts w:hint="cs"/>
          <w:rtl/>
        </w:rPr>
      </w:pPr>
      <w:r>
        <w:rPr>
          <w:rFonts w:hint="cs"/>
          <w:rtl/>
        </w:rPr>
        <w:t>כלומר, כאן אכן מדובר בבעיה אקוטית - פיטוריהם של המרצים שמדובר בהם. אני, באופן אישי, ביקשתי להעלות את הנושא הזה לדיון בוועדת החינוך. לצערי, נתקלתי בסירו</w:t>
      </w:r>
      <w:r>
        <w:rPr>
          <w:rFonts w:hint="cs"/>
          <w:rtl/>
        </w:rPr>
        <w:t>ב, ולאור חשיבות הנושא ראיתי לנכון לדאוג ולהעלותו לסדר-היום כאן, על מנת שהוא יקבל ביטוי במוסד שלנו, ועל מנת למנוע בעתיד, למרות כל מה שקשור לחופש הביטוי ואף שאנחנו באמת תמיד רוצים לא להיכנס לתחומי האקדמיה ולא להתערב בתהליך ההחלטות וקבלת ההחלטות, אבל כשעוולות</w:t>
      </w:r>
      <w:r>
        <w:rPr>
          <w:rFonts w:hint="cs"/>
          <w:rtl/>
        </w:rPr>
        <w:t xml:space="preserve"> כאלה קורות ויש מקרים שזועקים לשמים, אני רואה לנכון לציין את החשיבות העליונה של הנושא ולהעלותו בכל מחיר.</w:t>
      </w:r>
    </w:p>
    <w:p w14:paraId="2BAE29CD" w14:textId="77777777" w:rsidR="00000000" w:rsidRDefault="00581103">
      <w:pPr>
        <w:pStyle w:val="a0"/>
        <w:rPr>
          <w:rFonts w:hint="cs"/>
          <w:rtl/>
        </w:rPr>
      </w:pPr>
    </w:p>
    <w:p w14:paraId="53866ADF" w14:textId="77777777" w:rsidR="00000000" w:rsidRDefault="00581103">
      <w:pPr>
        <w:pStyle w:val="a0"/>
        <w:rPr>
          <w:rFonts w:hint="cs"/>
          <w:rtl/>
        </w:rPr>
      </w:pPr>
      <w:r>
        <w:rPr>
          <w:rFonts w:hint="cs"/>
          <w:rtl/>
        </w:rPr>
        <w:t>אני רוצה לומר, שמאוד הזדעזעתי לראות ששרת החינוך לא מצאה לנכון לבוא לכאן הערב ולהשיב על עצם הדברים, ואף לא דאגה לשלוח נציג מטעמה. אני חושבת שזה דבר שאי</w:t>
      </w:r>
      <w:r>
        <w:rPr>
          <w:rFonts w:hint="cs"/>
          <w:rtl/>
        </w:rPr>
        <w:t xml:space="preserve">נו מתקבל על הדעת, שהממשלה, בהצעות לסדר-היום, לא תמצא לנכון לשלוח נציג מטעמה. מכאן, אני רוצה לפנות לשרת החינוך, שהיא גם יושבת-ראש המועצה להשכלה גבוהה, שהיה חשוב ביותר בעניין הזה אילו נתנה את דעתה והשיבה לעצם הדברים שנאמרים כאן היום. האמירה שלה יכלה לתת ערך </w:t>
      </w:r>
      <w:r>
        <w:rPr>
          <w:rFonts w:hint="cs"/>
          <w:rtl/>
        </w:rPr>
        <w:t>מוסף לעצם הדיון כאן, ובאמת, אני חושבת שזה לא ראוי לא להשיב לכנסת ישראל ולחברים מטעמנו, שרוצים להעלות נושאים, וכאן אני רוצה לבטא את מחאתי בעניין.</w:t>
      </w:r>
    </w:p>
    <w:p w14:paraId="66BEDF33" w14:textId="77777777" w:rsidR="00000000" w:rsidRDefault="00581103">
      <w:pPr>
        <w:pStyle w:val="a0"/>
        <w:rPr>
          <w:rFonts w:hint="cs"/>
          <w:rtl/>
        </w:rPr>
      </w:pPr>
    </w:p>
    <w:p w14:paraId="4385A0D6" w14:textId="77777777" w:rsidR="00000000" w:rsidRDefault="00581103">
      <w:pPr>
        <w:pStyle w:val="a0"/>
        <w:rPr>
          <w:rFonts w:hint="cs"/>
          <w:rtl/>
        </w:rPr>
      </w:pPr>
      <w:r>
        <w:rPr>
          <w:rFonts w:hint="cs"/>
          <w:rtl/>
        </w:rPr>
        <w:t>לגבי הפיטורין, אני חושבת שלשלוח פקס למרצה לאחר 24 שנות פעילות במוסד, בלי ליצור את ההתקשרות עמו קודם, במיוחד כא</w:t>
      </w:r>
      <w:r>
        <w:rPr>
          <w:rFonts w:hint="cs"/>
          <w:rtl/>
        </w:rPr>
        <w:t>שר מדובר במרצה שיש לפעילותו במוסד ערך מוסף, והסטודנטים לומדים ממנו הרבה בכל הנוגע לפעילות הברוכה שלו בענייני אמנות, זהו טעם לפגם. כחברת כנסת שמתעניינת בתחומי האקדמיה, הייתי מעוניינת לדעת ולשמוע יותר.</w:t>
      </w:r>
    </w:p>
    <w:p w14:paraId="78780E80" w14:textId="77777777" w:rsidR="00000000" w:rsidRDefault="00581103">
      <w:pPr>
        <w:pStyle w:val="a0"/>
        <w:rPr>
          <w:rFonts w:hint="cs"/>
          <w:rtl/>
        </w:rPr>
      </w:pPr>
    </w:p>
    <w:p w14:paraId="30D13FC2" w14:textId="77777777" w:rsidR="00000000" w:rsidRDefault="00581103">
      <w:pPr>
        <w:pStyle w:val="a0"/>
        <w:rPr>
          <w:rFonts w:hint="cs"/>
          <w:rtl/>
        </w:rPr>
      </w:pPr>
      <w:r>
        <w:rPr>
          <w:rFonts w:hint="cs"/>
          <w:rtl/>
        </w:rPr>
        <w:t xml:space="preserve">אני פונה לחברי אילן שלגי, יושב-ראש ועדת החינוך, ואומרת </w:t>
      </w:r>
      <w:r>
        <w:rPr>
          <w:rFonts w:hint="cs"/>
          <w:rtl/>
        </w:rPr>
        <w:t>לו, שאני חושבת שיש מקום לקיים ישיבה בוועדת החינוך בעניין זה, כדי לשמוע את שאר הנציגים, לשמוע את הסטודנטים שיבואו להשמיע את זעקתם, את המרצים עצמם, ולראות אם הם הפכו להיות גילדות בתוך האקדמיה, מוסד של חברותא ולא מוסד ששיקולים ענייניים, לטובת האקדמיה, לטובת ה</w:t>
      </w:r>
      <w:r>
        <w:rPr>
          <w:rFonts w:hint="cs"/>
          <w:rtl/>
        </w:rPr>
        <w:t>פיתוח האקדמי, עומדים לנגד עיניו. אין להיתלות כל הזמן בעניין של חופש אקדמי. בעניין הזה יש חשיבות עליונה להעלאת הנושא ולשמיעת כל הצדדים. היתה קדימה מבחינתי לדון בזה בוועדה לפני שדנים על כך במליאה, ואולי לא היינו צריכים לדון בנושא הזה במליאה, אם אכן הנושא היה</w:t>
      </w:r>
      <w:r>
        <w:rPr>
          <w:rFonts w:hint="cs"/>
          <w:rtl/>
        </w:rPr>
        <w:t xml:space="preserve"> עולה לדיון בוועדה, שבו היינו מקבלים את כל הפרטים בעניין הזה. </w:t>
      </w:r>
    </w:p>
    <w:p w14:paraId="6687C7AC" w14:textId="77777777" w:rsidR="00000000" w:rsidRDefault="00581103">
      <w:pPr>
        <w:pStyle w:val="a0"/>
        <w:rPr>
          <w:rFonts w:hint="cs"/>
          <w:rtl/>
        </w:rPr>
      </w:pPr>
    </w:p>
    <w:p w14:paraId="0203F54B" w14:textId="77777777" w:rsidR="00000000" w:rsidRDefault="00581103">
      <w:pPr>
        <w:pStyle w:val="a0"/>
        <w:rPr>
          <w:rFonts w:hint="cs"/>
          <w:rtl/>
        </w:rPr>
      </w:pPr>
      <w:r>
        <w:rPr>
          <w:rFonts w:hint="cs"/>
          <w:rtl/>
        </w:rPr>
        <w:t>הקריאה היא להנהלת "בצלאל" לשקול מחדש את הפיטורין לאור הנתונים האלה. אני יודעת שחבר הכנסת מרגי מגיש הצעה אחרת, ואני אשמח מאוד שזה יבוא לידי ביטוי בדיון מחודש בוועדת החינוך. תודה רבה.</w:t>
      </w:r>
    </w:p>
    <w:p w14:paraId="6CE5EF9F" w14:textId="77777777" w:rsidR="00000000" w:rsidRDefault="00581103">
      <w:pPr>
        <w:pStyle w:val="a0"/>
        <w:rPr>
          <w:rFonts w:hint="cs"/>
          <w:rtl/>
        </w:rPr>
      </w:pPr>
    </w:p>
    <w:p w14:paraId="4C269B80" w14:textId="77777777" w:rsidR="00000000" w:rsidRDefault="00581103">
      <w:pPr>
        <w:pStyle w:val="af1"/>
        <w:rPr>
          <w:rtl/>
        </w:rPr>
      </w:pPr>
      <w:r>
        <w:rPr>
          <w:rtl/>
        </w:rPr>
        <w:t>היו"ר מוח</w:t>
      </w:r>
      <w:r>
        <w:rPr>
          <w:rtl/>
        </w:rPr>
        <w:t>מד ברכה:</w:t>
      </w:r>
    </w:p>
    <w:p w14:paraId="00286E45" w14:textId="77777777" w:rsidR="00000000" w:rsidRDefault="00581103">
      <w:pPr>
        <w:pStyle w:val="a0"/>
        <w:rPr>
          <w:rFonts w:hint="cs"/>
          <w:rtl/>
        </w:rPr>
      </w:pPr>
    </w:p>
    <w:p w14:paraId="2A1B0EB5" w14:textId="77777777" w:rsidR="00000000" w:rsidRDefault="00581103">
      <w:pPr>
        <w:pStyle w:val="a0"/>
        <w:rPr>
          <w:rFonts w:hint="cs"/>
          <w:rtl/>
        </w:rPr>
      </w:pPr>
      <w:r>
        <w:rPr>
          <w:rFonts w:hint="cs"/>
          <w:rtl/>
        </w:rPr>
        <w:t>לפני שאני מזמין חברים להצעה אחרת, אני רוצה להיות שותף, כמי שמנהל את הוועדה וכסגן יושב-ראש הכנסת, ולומר בשם כל חברי הכנסת, שאנחנו רואים בחומרה רבה את העובדה שהממשלה לא טרחה לבוא ולהופיע כדי לענות על הצעה חשובה לסדר-היום, של חברת הכנסת גמליאל, או מ</w:t>
      </w:r>
      <w:r>
        <w:rPr>
          <w:rFonts w:hint="cs"/>
          <w:rtl/>
        </w:rPr>
        <w:t xml:space="preserve">י שלא יהיה. המחאה הזאת בשם כל חברי הכנסת צריכה לעבור לממשלה, על מנת שהדברים יובאו בחשבון בפעם הבאה ולא יישנו. </w:t>
      </w:r>
    </w:p>
    <w:p w14:paraId="6B0FEDB9" w14:textId="77777777" w:rsidR="00000000" w:rsidRDefault="00581103">
      <w:pPr>
        <w:pStyle w:val="a0"/>
        <w:rPr>
          <w:rFonts w:hint="cs"/>
          <w:rtl/>
        </w:rPr>
      </w:pPr>
    </w:p>
    <w:p w14:paraId="5D1FD4BB" w14:textId="77777777" w:rsidR="00000000" w:rsidRDefault="00581103">
      <w:pPr>
        <w:pStyle w:val="a0"/>
        <w:rPr>
          <w:rFonts w:hint="cs"/>
          <w:rtl/>
        </w:rPr>
      </w:pPr>
      <w:r>
        <w:rPr>
          <w:rFonts w:hint="cs"/>
          <w:rtl/>
        </w:rPr>
        <w:t>היות שאין תשובה של הממשלה והמציעה מציעה לקיים דיון במליאה, יש שתי אפשרויות של הצעה אחרת: להסיר ולהעביר לוועדה. ראשון המציעים - חבר הכנסת ואסל טא</w:t>
      </w:r>
      <w:r>
        <w:rPr>
          <w:rFonts w:hint="cs"/>
          <w:rtl/>
        </w:rPr>
        <w:t xml:space="preserve">הא. </w:t>
      </w:r>
    </w:p>
    <w:p w14:paraId="2930F3F5" w14:textId="77777777" w:rsidR="00000000" w:rsidRDefault="00581103">
      <w:pPr>
        <w:pStyle w:val="a0"/>
        <w:rPr>
          <w:rFonts w:hint="cs"/>
          <w:rtl/>
        </w:rPr>
      </w:pPr>
    </w:p>
    <w:p w14:paraId="560BD8AB" w14:textId="77777777" w:rsidR="00000000" w:rsidRDefault="00581103">
      <w:pPr>
        <w:pStyle w:val="a"/>
        <w:rPr>
          <w:rtl/>
        </w:rPr>
      </w:pPr>
      <w:bookmarkStart w:id="678" w:name="FS000001062T14_07_2004_20_31_57"/>
      <w:bookmarkStart w:id="679" w:name="_Toc81561525"/>
      <w:bookmarkEnd w:id="678"/>
      <w:r>
        <w:rPr>
          <w:rFonts w:hint="eastAsia"/>
          <w:rtl/>
        </w:rPr>
        <w:t>ואסל</w:t>
      </w:r>
      <w:r>
        <w:rPr>
          <w:rtl/>
        </w:rPr>
        <w:t xml:space="preserve"> טאהא (בל"ד):</w:t>
      </w:r>
      <w:bookmarkEnd w:id="679"/>
    </w:p>
    <w:p w14:paraId="1F83E9B8" w14:textId="77777777" w:rsidR="00000000" w:rsidRDefault="00581103">
      <w:pPr>
        <w:pStyle w:val="a0"/>
        <w:rPr>
          <w:rFonts w:hint="cs"/>
          <w:rtl/>
        </w:rPr>
      </w:pPr>
    </w:p>
    <w:p w14:paraId="22AA0A44" w14:textId="77777777" w:rsidR="00000000" w:rsidRDefault="00581103">
      <w:pPr>
        <w:pStyle w:val="a0"/>
        <w:rPr>
          <w:rFonts w:hint="cs"/>
          <w:rtl/>
        </w:rPr>
      </w:pPr>
      <w:r>
        <w:rPr>
          <w:rFonts w:hint="cs"/>
          <w:rtl/>
        </w:rPr>
        <w:t xml:space="preserve"> אדוני היושב-ראש, חברי הכנסת, כנראה ששרת החינוך לא טרחה להגיע כי החינוך לא חשוב לה, האקדמיה לא חשובה לה ופיטורי מורים לא חשובים לה. </w:t>
      </w:r>
    </w:p>
    <w:p w14:paraId="7058A50C" w14:textId="77777777" w:rsidR="00000000" w:rsidRDefault="00581103">
      <w:pPr>
        <w:pStyle w:val="a0"/>
        <w:rPr>
          <w:rFonts w:hint="cs"/>
          <w:rtl/>
        </w:rPr>
      </w:pPr>
    </w:p>
    <w:p w14:paraId="13C0AF1B" w14:textId="77777777" w:rsidR="00000000" w:rsidRDefault="00581103">
      <w:pPr>
        <w:pStyle w:val="a0"/>
        <w:rPr>
          <w:rFonts w:hint="cs"/>
          <w:rtl/>
        </w:rPr>
      </w:pPr>
      <w:r>
        <w:rPr>
          <w:rFonts w:hint="cs"/>
          <w:rtl/>
        </w:rPr>
        <w:t>לפי מה ששמעתי מחברת הכנסת גמליאל, מרצים רבים קיבלו מכתבי פיטורין אחרי שנים רבות של עבודה. זה מצער</w:t>
      </w:r>
      <w:r>
        <w:rPr>
          <w:rFonts w:hint="cs"/>
          <w:rtl/>
        </w:rPr>
        <w:t xml:space="preserve"> וכואב. לא מספיק שפוגעים בחלשים ומפטרים עובדים ברשויות ובמוסדות אחרים, עכשיו הגיעו גם לאקדמיה. </w:t>
      </w:r>
    </w:p>
    <w:p w14:paraId="620A4818" w14:textId="77777777" w:rsidR="00000000" w:rsidRDefault="00581103">
      <w:pPr>
        <w:pStyle w:val="a0"/>
        <w:rPr>
          <w:rFonts w:hint="cs"/>
          <w:rtl/>
        </w:rPr>
      </w:pPr>
    </w:p>
    <w:p w14:paraId="3F7C9DC8" w14:textId="77777777" w:rsidR="00000000" w:rsidRDefault="00581103">
      <w:pPr>
        <w:pStyle w:val="a0"/>
        <w:rPr>
          <w:rFonts w:hint="cs"/>
          <w:rtl/>
        </w:rPr>
      </w:pPr>
      <w:r>
        <w:rPr>
          <w:rFonts w:hint="cs"/>
          <w:rtl/>
        </w:rPr>
        <w:t xml:space="preserve">יש צורך בדיון מעמיק בוועדת החינוך, ולכן אני מציע לדון בנושא בוועדת החינוך. </w:t>
      </w:r>
    </w:p>
    <w:p w14:paraId="2ABDCC10" w14:textId="77777777" w:rsidR="00000000" w:rsidRDefault="00581103">
      <w:pPr>
        <w:pStyle w:val="af1"/>
        <w:rPr>
          <w:rFonts w:hint="cs"/>
          <w:rtl/>
        </w:rPr>
      </w:pPr>
    </w:p>
    <w:p w14:paraId="4E4A4373" w14:textId="77777777" w:rsidR="00000000" w:rsidRDefault="00581103">
      <w:pPr>
        <w:pStyle w:val="af1"/>
        <w:rPr>
          <w:rFonts w:hint="cs"/>
          <w:rtl/>
        </w:rPr>
      </w:pPr>
    </w:p>
    <w:p w14:paraId="120A711D" w14:textId="77777777" w:rsidR="00000000" w:rsidRDefault="00581103">
      <w:pPr>
        <w:pStyle w:val="af1"/>
        <w:rPr>
          <w:rtl/>
        </w:rPr>
      </w:pPr>
      <w:r>
        <w:rPr>
          <w:rtl/>
        </w:rPr>
        <w:t>היו"ר מוחמד ברכה:</w:t>
      </w:r>
    </w:p>
    <w:p w14:paraId="35A23350" w14:textId="77777777" w:rsidR="00000000" w:rsidRDefault="00581103">
      <w:pPr>
        <w:pStyle w:val="a0"/>
        <w:rPr>
          <w:rtl/>
        </w:rPr>
      </w:pPr>
    </w:p>
    <w:p w14:paraId="2A974C5F" w14:textId="77777777" w:rsidR="00000000" w:rsidRDefault="00581103">
      <w:pPr>
        <w:pStyle w:val="a0"/>
        <w:rPr>
          <w:rFonts w:hint="cs"/>
          <w:rtl/>
        </w:rPr>
      </w:pPr>
      <w:r>
        <w:rPr>
          <w:rFonts w:hint="cs"/>
          <w:rtl/>
        </w:rPr>
        <w:t>תודה, אדוני. אנו מעמידים את הכלי של הצעה אחרת ליושב-ראש ועדת ה</w:t>
      </w:r>
      <w:r>
        <w:rPr>
          <w:rFonts w:hint="cs"/>
          <w:rtl/>
        </w:rPr>
        <w:t>חינוך. הוא ידבר גם כמציע הצעה אחרת וגם כיושב-ראש הוועדה, על מנת להבהיר את אי-נכונות הטענה שהוא לא רצה לקיים דיון בוועדה.</w:t>
      </w:r>
    </w:p>
    <w:p w14:paraId="095996DB" w14:textId="77777777" w:rsidR="00000000" w:rsidRDefault="00581103">
      <w:pPr>
        <w:pStyle w:val="a0"/>
        <w:rPr>
          <w:rFonts w:hint="cs"/>
          <w:rtl/>
        </w:rPr>
      </w:pPr>
    </w:p>
    <w:p w14:paraId="4CFD07D4" w14:textId="77777777" w:rsidR="00000000" w:rsidRDefault="00581103">
      <w:pPr>
        <w:pStyle w:val="a"/>
        <w:rPr>
          <w:rtl/>
        </w:rPr>
      </w:pPr>
      <w:bookmarkStart w:id="680" w:name="FS000001046T14_07_2004_23_43_45"/>
      <w:bookmarkStart w:id="681" w:name="_Toc81561526"/>
      <w:bookmarkEnd w:id="680"/>
      <w:r>
        <w:rPr>
          <w:rFonts w:hint="eastAsia"/>
          <w:rtl/>
        </w:rPr>
        <w:t>אילן</w:t>
      </w:r>
      <w:r>
        <w:rPr>
          <w:rtl/>
        </w:rPr>
        <w:t xml:space="preserve"> שלגי (שינוי):</w:t>
      </w:r>
      <w:bookmarkEnd w:id="681"/>
    </w:p>
    <w:p w14:paraId="222239AB" w14:textId="77777777" w:rsidR="00000000" w:rsidRDefault="00581103">
      <w:pPr>
        <w:pStyle w:val="a0"/>
        <w:rPr>
          <w:rFonts w:hint="cs"/>
          <w:rtl/>
        </w:rPr>
      </w:pPr>
    </w:p>
    <w:p w14:paraId="160B0CF2" w14:textId="77777777" w:rsidR="00000000" w:rsidRDefault="00581103">
      <w:pPr>
        <w:pStyle w:val="a0"/>
        <w:rPr>
          <w:rFonts w:hint="cs"/>
          <w:rtl/>
        </w:rPr>
      </w:pPr>
      <w:r>
        <w:rPr>
          <w:rFonts w:hint="cs"/>
          <w:rtl/>
        </w:rPr>
        <w:t>ראשית, גם אני מבקש להביע מחאה על כך ששרת החינוך והתרבות, שהיא גם היושבת-ראש של המועצה להשכלה גבוהה, איננה כאן. יית</w:t>
      </w:r>
      <w:r>
        <w:rPr>
          <w:rFonts w:hint="cs"/>
          <w:rtl/>
        </w:rPr>
        <w:t xml:space="preserve">כן שכיושבת-ראש המועצה להשכלה גבוהה לא נוח לה להיות כאן, אבל היא יכלה לבקש משר אחר שישיב. </w:t>
      </w:r>
    </w:p>
    <w:p w14:paraId="40FC5FC1" w14:textId="77777777" w:rsidR="00000000" w:rsidRDefault="00581103">
      <w:pPr>
        <w:pStyle w:val="a0"/>
        <w:rPr>
          <w:rFonts w:hint="cs"/>
          <w:rtl/>
        </w:rPr>
      </w:pPr>
    </w:p>
    <w:p w14:paraId="2CF23FAA" w14:textId="77777777" w:rsidR="00000000" w:rsidRDefault="00581103">
      <w:pPr>
        <w:pStyle w:val="a0"/>
        <w:rPr>
          <w:rFonts w:hint="cs"/>
          <w:rtl/>
        </w:rPr>
      </w:pPr>
      <w:r>
        <w:rPr>
          <w:rFonts w:hint="cs"/>
          <w:rtl/>
        </w:rPr>
        <w:t>אשר לדברייך, חברת הכנסת גמליאל, אני סבור שהודעתי לא הועברה אלייך במדויק, כי אני הצעתי לך שתגישי בקשה לדיון מהיר לנשיאות, כדי שהנושא יגיע לוועדה מלמעלה, ולא ביוזמת הו</w:t>
      </w:r>
      <w:r>
        <w:rPr>
          <w:rFonts w:hint="cs"/>
          <w:rtl/>
        </w:rPr>
        <w:t>ועדה. זה לא רק משום לוח הזמנים העמוס של הוועדה, אלא משום שהגיעו אלי במהלך השנה האחרונה שש פניות ממרצים ממחלקות שונות באוניברסיטאות שונות בארץ שעומדות בפני סגירה או צמצומים, וסברתי שלא ראוי ליזום דיון בוועדה שמתערב בחופש האקדמי ונכנס לעניינים פנימיים של מוס</w:t>
      </w:r>
      <w:r>
        <w:rPr>
          <w:rFonts w:hint="cs"/>
          <w:rtl/>
        </w:rPr>
        <w:t xml:space="preserve">דות, שגם אנחנו דורשים מהם להתייעל. </w:t>
      </w:r>
    </w:p>
    <w:p w14:paraId="64811A59" w14:textId="77777777" w:rsidR="00000000" w:rsidRDefault="00581103">
      <w:pPr>
        <w:pStyle w:val="a0"/>
        <w:rPr>
          <w:rFonts w:hint="cs"/>
          <w:rtl/>
        </w:rPr>
      </w:pPr>
    </w:p>
    <w:p w14:paraId="47DCAE02" w14:textId="77777777" w:rsidR="00000000" w:rsidRDefault="00581103">
      <w:pPr>
        <w:pStyle w:val="a0"/>
        <w:rPr>
          <w:rFonts w:hint="cs"/>
          <w:rtl/>
        </w:rPr>
      </w:pPr>
      <w:r>
        <w:rPr>
          <w:rFonts w:hint="cs"/>
          <w:rtl/>
        </w:rPr>
        <w:t>כאשר הנושא הזה יגיע מהנשיאות או מהמליאה, אני אשמח לקיים דיון בוועדה בהקדם.</w:t>
      </w:r>
    </w:p>
    <w:p w14:paraId="780C6F38" w14:textId="77777777" w:rsidR="00000000" w:rsidRDefault="00581103">
      <w:pPr>
        <w:pStyle w:val="a0"/>
        <w:rPr>
          <w:rFonts w:hint="cs"/>
          <w:rtl/>
        </w:rPr>
      </w:pPr>
    </w:p>
    <w:p w14:paraId="1013B826" w14:textId="77777777" w:rsidR="00000000" w:rsidRDefault="00581103">
      <w:pPr>
        <w:pStyle w:val="af1"/>
        <w:rPr>
          <w:rtl/>
        </w:rPr>
      </w:pPr>
      <w:r>
        <w:rPr>
          <w:rtl/>
        </w:rPr>
        <w:t>היו"ר מוחמד ברכה:</w:t>
      </w:r>
    </w:p>
    <w:p w14:paraId="5F8C4692" w14:textId="77777777" w:rsidR="00000000" w:rsidRDefault="00581103">
      <w:pPr>
        <w:pStyle w:val="a0"/>
        <w:rPr>
          <w:rtl/>
        </w:rPr>
      </w:pPr>
    </w:p>
    <w:p w14:paraId="237C34CB" w14:textId="77777777" w:rsidR="00000000" w:rsidRDefault="00581103">
      <w:pPr>
        <w:pStyle w:val="a0"/>
        <w:rPr>
          <w:rFonts w:hint="cs"/>
          <w:rtl/>
        </w:rPr>
      </w:pPr>
      <w:r>
        <w:rPr>
          <w:rFonts w:hint="cs"/>
          <w:rtl/>
        </w:rPr>
        <w:t xml:space="preserve">תודה, אדוני. הדברים באו על תיקונם. </w:t>
      </w:r>
    </w:p>
    <w:p w14:paraId="6F021CD8" w14:textId="77777777" w:rsidR="00000000" w:rsidRDefault="00581103">
      <w:pPr>
        <w:pStyle w:val="a0"/>
        <w:rPr>
          <w:rFonts w:hint="cs"/>
          <w:rtl/>
        </w:rPr>
      </w:pPr>
    </w:p>
    <w:p w14:paraId="3F198726" w14:textId="77777777" w:rsidR="00000000" w:rsidRDefault="00581103">
      <w:pPr>
        <w:pStyle w:val="a0"/>
        <w:rPr>
          <w:rFonts w:hint="cs"/>
          <w:rtl/>
        </w:rPr>
      </w:pPr>
      <w:r>
        <w:rPr>
          <w:rFonts w:hint="cs"/>
          <w:rtl/>
        </w:rPr>
        <w:t>אני מניח שהמציעה מעוניינת שהנושא יעבור לוועדה, ועל כן אנו נצביע. בעד זה לוועדה, ונגד זה</w:t>
      </w:r>
      <w:r>
        <w:rPr>
          <w:rFonts w:hint="cs"/>
          <w:rtl/>
        </w:rPr>
        <w:t xml:space="preserve"> הסרה.</w:t>
      </w:r>
    </w:p>
    <w:p w14:paraId="5162A03C" w14:textId="77777777" w:rsidR="00000000" w:rsidRDefault="00581103">
      <w:pPr>
        <w:pStyle w:val="a0"/>
        <w:ind w:firstLine="0"/>
        <w:rPr>
          <w:rFonts w:hint="cs"/>
          <w:rtl/>
        </w:rPr>
      </w:pPr>
    </w:p>
    <w:p w14:paraId="4FA9F90F" w14:textId="77777777" w:rsidR="00000000" w:rsidRDefault="00581103">
      <w:pPr>
        <w:pStyle w:val="ab"/>
        <w:bidi/>
        <w:rPr>
          <w:rFonts w:hint="cs"/>
          <w:rtl/>
        </w:rPr>
      </w:pPr>
      <w:r>
        <w:rPr>
          <w:rFonts w:hint="cs"/>
          <w:rtl/>
        </w:rPr>
        <w:t>הצבעה מס' 26</w:t>
      </w:r>
    </w:p>
    <w:p w14:paraId="46C4976E" w14:textId="77777777" w:rsidR="00000000" w:rsidRDefault="00581103">
      <w:pPr>
        <w:pStyle w:val="a0"/>
        <w:rPr>
          <w:rFonts w:hint="cs"/>
          <w:rtl/>
        </w:rPr>
      </w:pPr>
    </w:p>
    <w:p w14:paraId="7EF22EC6" w14:textId="77777777" w:rsidR="00000000" w:rsidRDefault="00581103">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2BF95DA3" w14:textId="77777777" w:rsidR="00000000" w:rsidRDefault="00581103">
      <w:pPr>
        <w:pStyle w:val="ac"/>
        <w:bidi/>
        <w:rPr>
          <w:rFonts w:hint="cs"/>
          <w:rtl/>
        </w:rPr>
      </w:pPr>
      <w:r>
        <w:rPr>
          <w:rFonts w:hint="cs"/>
          <w:rtl/>
        </w:rPr>
        <w:t xml:space="preserve">נגד </w:t>
      </w:r>
      <w:r>
        <w:rPr>
          <w:rtl/>
        </w:rPr>
        <w:t>–</w:t>
      </w:r>
      <w:r>
        <w:rPr>
          <w:rFonts w:hint="cs"/>
          <w:rtl/>
        </w:rPr>
        <w:t xml:space="preserve"> אין</w:t>
      </w:r>
    </w:p>
    <w:p w14:paraId="188A0BDC"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02F5C201" w14:textId="77777777" w:rsidR="00000000" w:rsidRDefault="00581103">
      <w:pPr>
        <w:pStyle w:val="ad"/>
        <w:bidi/>
        <w:rPr>
          <w:rFonts w:hint="cs"/>
          <w:rtl/>
        </w:rPr>
      </w:pPr>
      <w:r>
        <w:rPr>
          <w:rFonts w:hint="cs"/>
          <w:rtl/>
        </w:rPr>
        <w:t>ההצעה להעביר את הנושא לוועדת החינוך והתרבות נתקבלה.</w:t>
      </w:r>
    </w:p>
    <w:p w14:paraId="292053FE" w14:textId="77777777" w:rsidR="00000000" w:rsidRDefault="00581103">
      <w:pPr>
        <w:pStyle w:val="af1"/>
        <w:rPr>
          <w:rFonts w:hint="cs"/>
          <w:rtl/>
        </w:rPr>
      </w:pPr>
    </w:p>
    <w:p w14:paraId="5842F085" w14:textId="77777777" w:rsidR="00000000" w:rsidRDefault="00581103">
      <w:pPr>
        <w:pStyle w:val="af1"/>
        <w:rPr>
          <w:rtl/>
        </w:rPr>
      </w:pPr>
      <w:r>
        <w:rPr>
          <w:rtl/>
        </w:rPr>
        <w:t>היו"ר מוחמד ברכה:</w:t>
      </w:r>
    </w:p>
    <w:p w14:paraId="1B120678" w14:textId="77777777" w:rsidR="00000000" w:rsidRDefault="00581103">
      <w:pPr>
        <w:pStyle w:val="a0"/>
        <w:rPr>
          <w:rtl/>
        </w:rPr>
      </w:pPr>
    </w:p>
    <w:p w14:paraId="1D8EEF81" w14:textId="77777777" w:rsidR="00000000" w:rsidRDefault="00581103">
      <w:pPr>
        <w:pStyle w:val="a0"/>
        <w:ind w:firstLine="720"/>
        <w:rPr>
          <w:rFonts w:hint="cs"/>
          <w:rtl/>
        </w:rPr>
      </w:pPr>
      <w:r>
        <w:rPr>
          <w:rFonts w:hint="cs"/>
          <w:rtl/>
        </w:rPr>
        <w:t>הנושא יועבר לדיון בוועדת החינוך והתרבות, ברוב של 11 תומכים, ללא מתנגדים וללא נמנעים.</w:t>
      </w:r>
    </w:p>
    <w:p w14:paraId="0F86ED66" w14:textId="77777777" w:rsidR="00000000" w:rsidRDefault="00581103">
      <w:pPr>
        <w:pStyle w:val="a0"/>
        <w:rPr>
          <w:rFonts w:hint="cs"/>
          <w:rtl/>
        </w:rPr>
      </w:pPr>
    </w:p>
    <w:p w14:paraId="464E2B1C" w14:textId="77777777" w:rsidR="00000000" w:rsidRDefault="00581103">
      <w:pPr>
        <w:pStyle w:val="a2"/>
        <w:rPr>
          <w:rtl/>
        </w:rPr>
      </w:pPr>
    </w:p>
    <w:p w14:paraId="3FD8AED5" w14:textId="77777777" w:rsidR="00000000" w:rsidRDefault="00581103">
      <w:pPr>
        <w:pStyle w:val="a2"/>
        <w:rPr>
          <w:rFonts w:hint="cs"/>
          <w:rtl/>
        </w:rPr>
      </w:pPr>
      <w:bookmarkStart w:id="682" w:name="CS29909FI0029909T14_07_2004_19_59_11"/>
      <w:bookmarkStart w:id="683" w:name="_Toc81561527"/>
      <w:bookmarkEnd w:id="682"/>
      <w:r>
        <w:rPr>
          <w:rtl/>
        </w:rPr>
        <w:t>הצע</w:t>
      </w:r>
      <w:r>
        <w:rPr>
          <w:rFonts w:hint="cs"/>
          <w:rtl/>
        </w:rPr>
        <w:t>ות</w:t>
      </w:r>
      <w:r>
        <w:rPr>
          <w:rtl/>
        </w:rPr>
        <w:t xml:space="preserve"> לסדר-היו</w:t>
      </w:r>
      <w:r>
        <w:rPr>
          <w:rtl/>
        </w:rPr>
        <w:t>ם</w:t>
      </w:r>
      <w:bookmarkEnd w:id="683"/>
      <w:r>
        <w:rPr>
          <w:rtl/>
        </w:rPr>
        <w:t xml:space="preserve"> </w:t>
      </w:r>
    </w:p>
    <w:p w14:paraId="76B7FD2A" w14:textId="77777777" w:rsidR="00000000" w:rsidRDefault="00581103">
      <w:pPr>
        <w:pStyle w:val="a2"/>
        <w:rPr>
          <w:rtl/>
        </w:rPr>
      </w:pPr>
      <w:bookmarkStart w:id="684" w:name="_Toc81561528"/>
      <w:r>
        <w:rPr>
          <w:rtl/>
        </w:rPr>
        <w:t xml:space="preserve">פרסום </w:t>
      </w:r>
      <w:r>
        <w:rPr>
          <w:rFonts w:hint="cs"/>
          <w:rtl/>
        </w:rPr>
        <w:t>"</w:t>
      </w:r>
      <w:r>
        <w:rPr>
          <w:rtl/>
        </w:rPr>
        <w:t>מ</w:t>
      </w:r>
      <w:r>
        <w:rPr>
          <w:rFonts w:hint="cs"/>
          <w:rtl/>
        </w:rPr>
        <w:t>רכז</w:t>
      </w:r>
      <w:r>
        <w:rPr>
          <w:rtl/>
        </w:rPr>
        <w:t xml:space="preserve"> אדוה</w:t>
      </w:r>
      <w:r>
        <w:rPr>
          <w:rFonts w:hint="cs"/>
          <w:rtl/>
        </w:rPr>
        <w:t>"</w:t>
      </w:r>
      <w:r>
        <w:rPr>
          <w:rtl/>
        </w:rPr>
        <w:t xml:space="preserve"> על מעמד הביניים</w:t>
      </w:r>
      <w:bookmarkEnd w:id="684"/>
      <w:r>
        <w:rPr>
          <w:rtl/>
        </w:rPr>
        <w:t xml:space="preserve"> </w:t>
      </w:r>
    </w:p>
    <w:p w14:paraId="0B7821A8" w14:textId="77777777" w:rsidR="00000000" w:rsidRDefault="00581103">
      <w:pPr>
        <w:pStyle w:val="-0"/>
        <w:rPr>
          <w:rFonts w:hint="cs"/>
          <w:rtl/>
        </w:rPr>
      </w:pPr>
    </w:p>
    <w:p w14:paraId="1AAFE501" w14:textId="77777777" w:rsidR="00000000" w:rsidRDefault="00581103">
      <w:pPr>
        <w:pStyle w:val="af1"/>
        <w:rPr>
          <w:rtl/>
        </w:rPr>
      </w:pPr>
      <w:r>
        <w:rPr>
          <w:rtl/>
        </w:rPr>
        <w:t>היו"ר מוחמד ברכה:</w:t>
      </w:r>
    </w:p>
    <w:p w14:paraId="68F108F7" w14:textId="77777777" w:rsidR="00000000" w:rsidRDefault="00581103">
      <w:pPr>
        <w:pStyle w:val="a0"/>
        <w:rPr>
          <w:rtl/>
        </w:rPr>
      </w:pPr>
    </w:p>
    <w:p w14:paraId="01F1CF04" w14:textId="77777777" w:rsidR="00000000" w:rsidRDefault="00581103">
      <w:pPr>
        <w:pStyle w:val="a0"/>
        <w:rPr>
          <w:rFonts w:hint="cs"/>
          <w:rtl/>
        </w:rPr>
      </w:pPr>
      <w:r>
        <w:rPr>
          <w:rFonts w:hint="cs"/>
          <w:rtl/>
        </w:rPr>
        <w:t>אנחנו עוברים לנושא הבא - הצעות דחופות לסדר-היום מס' 4134 ו-4198 בנושא: פרסום "מרכז אדוה" על מעמד הביניים. ראשונת הדוברים היא חברת הכנסת מרינה סולודקין.</w:t>
      </w:r>
    </w:p>
    <w:p w14:paraId="349F736B" w14:textId="77777777" w:rsidR="00000000" w:rsidRDefault="00581103">
      <w:pPr>
        <w:pStyle w:val="a0"/>
        <w:rPr>
          <w:rFonts w:hint="cs"/>
          <w:rtl/>
        </w:rPr>
      </w:pPr>
    </w:p>
    <w:p w14:paraId="641B94BB" w14:textId="77777777" w:rsidR="00000000" w:rsidRDefault="00581103">
      <w:pPr>
        <w:pStyle w:val="a"/>
        <w:rPr>
          <w:rtl/>
        </w:rPr>
      </w:pPr>
      <w:bookmarkStart w:id="685" w:name="FS000000533T14_07_2004_19_59_30"/>
      <w:bookmarkStart w:id="686" w:name="_Toc81561529"/>
      <w:bookmarkEnd w:id="685"/>
      <w:r>
        <w:rPr>
          <w:rFonts w:hint="eastAsia"/>
          <w:rtl/>
        </w:rPr>
        <w:t>מרינה</w:t>
      </w:r>
      <w:r>
        <w:rPr>
          <w:rtl/>
        </w:rPr>
        <w:t xml:space="preserve"> סולודקין (הליכוד):</w:t>
      </w:r>
      <w:bookmarkEnd w:id="686"/>
    </w:p>
    <w:p w14:paraId="1125B802" w14:textId="77777777" w:rsidR="00000000" w:rsidRDefault="00581103">
      <w:pPr>
        <w:pStyle w:val="a0"/>
        <w:rPr>
          <w:rFonts w:hint="cs"/>
          <w:rtl/>
        </w:rPr>
      </w:pPr>
    </w:p>
    <w:p w14:paraId="6F10D1AE" w14:textId="77777777" w:rsidR="00000000" w:rsidRDefault="00581103">
      <w:pPr>
        <w:pStyle w:val="a0"/>
        <w:rPr>
          <w:rFonts w:hint="cs"/>
          <w:rtl/>
        </w:rPr>
      </w:pPr>
      <w:r>
        <w:rPr>
          <w:rFonts w:hint="cs"/>
          <w:rtl/>
        </w:rPr>
        <w:t>כבוד היושב-ראש, כבו</w:t>
      </w:r>
      <w:r>
        <w:rPr>
          <w:rFonts w:hint="cs"/>
          <w:rtl/>
        </w:rPr>
        <w:t xml:space="preserve">ד השר גדעון עזרא, חברי כנסת נכבדים, מסקנות המחקר של "מרכז אדוה" על מעמד הביניים בישראל, מראות תמונה מורכבת. אם בשנת 1998 מעמד הביניים בישראל היווה שליש מהמשפחות הישראליות, הרי שבשנת 2002 רק רבע מהמשפחות הישראליות שייכות למעמד הבינוני. </w:t>
      </w:r>
    </w:p>
    <w:p w14:paraId="7348FFD0" w14:textId="77777777" w:rsidR="00000000" w:rsidRDefault="00581103">
      <w:pPr>
        <w:pStyle w:val="a0"/>
        <w:rPr>
          <w:rFonts w:hint="cs"/>
          <w:rtl/>
        </w:rPr>
      </w:pPr>
    </w:p>
    <w:p w14:paraId="528AB54A" w14:textId="77777777" w:rsidR="00000000" w:rsidRDefault="00581103">
      <w:pPr>
        <w:pStyle w:val="a0"/>
        <w:rPr>
          <w:rFonts w:hint="cs"/>
          <w:rtl/>
        </w:rPr>
      </w:pPr>
      <w:r>
        <w:rPr>
          <w:rFonts w:hint="cs"/>
          <w:rtl/>
        </w:rPr>
        <w:t>המגמה במדינות המפות</w:t>
      </w:r>
      <w:r>
        <w:rPr>
          <w:rFonts w:hint="cs"/>
          <w:rtl/>
        </w:rPr>
        <w:t xml:space="preserve">חות באירופה, בקנדה ובאוסטרליה היא הפוכה. שם המעמד הבינוני הולך וגדל ומהווה בין 35% ל-40% מהמשפחות. </w:t>
      </w:r>
    </w:p>
    <w:p w14:paraId="2E59B2EC" w14:textId="77777777" w:rsidR="00000000" w:rsidRDefault="00581103">
      <w:pPr>
        <w:pStyle w:val="a0"/>
        <w:rPr>
          <w:rFonts w:hint="cs"/>
          <w:rtl/>
        </w:rPr>
      </w:pPr>
    </w:p>
    <w:p w14:paraId="4231D5CF" w14:textId="77777777" w:rsidR="00000000" w:rsidRDefault="00581103">
      <w:pPr>
        <w:pStyle w:val="a0"/>
        <w:rPr>
          <w:rFonts w:hint="cs"/>
          <w:rtl/>
        </w:rPr>
      </w:pPr>
      <w:r>
        <w:rPr>
          <w:rFonts w:hint="cs"/>
          <w:rtl/>
        </w:rPr>
        <w:t>מעמד הביניים, לפי כל התיאוריות הכלכליות והחברתיות המתקדמות ביותר, נחשב הקטר המרכזי של הכלכלה והצמיחה במשק, אבן היסוד של יציבות פוליטית ודמוקרטיה חופשית. אנ</w:t>
      </w:r>
      <w:r>
        <w:rPr>
          <w:rFonts w:hint="cs"/>
          <w:rtl/>
        </w:rPr>
        <w:t xml:space="preserve">י לא מופתעת בכלל מהמציאות הזאת שבכל העולם המגמה הזאת הפוכה מזו הקיימת בישראל. זו תוצאה ישירה של מדיניות כלכלית וחברתית שגויה של כל ממשלות ישראל, גם מימין וגם משמאל, ב-20 השנים האחרונות. </w:t>
      </w:r>
    </w:p>
    <w:p w14:paraId="0CE44A62" w14:textId="77777777" w:rsidR="00000000" w:rsidRDefault="00581103">
      <w:pPr>
        <w:pStyle w:val="a0"/>
        <w:rPr>
          <w:rFonts w:hint="cs"/>
          <w:rtl/>
        </w:rPr>
      </w:pPr>
    </w:p>
    <w:p w14:paraId="2D063F76" w14:textId="77777777" w:rsidR="00000000" w:rsidRDefault="00581103">
      <w:pPr>
        <w:pStyle w:val="a0"/>
        <w:rPr>
          <w:rFonts w:hint="cs"/>
          <w:rtl/>
        </w:rPr>
      </w:pPr>
      <w:r>
        <w:rPr>
          <w:rFonts w:hint="cs"/>
          <w:rtl/>
        </w:rPr>
        <w:t>ממשלות השמאל טיפחו באופן מלאכותי את המעמד הבינוני, באמצעות שיטת הקבי</w:t>
      </w:r>
      <w:r>
        <w:rPr>
          <w:rFonts w:hint="cs"/>
          <w:rtl/>
        </w:rPr>
        <w:t>עות וניפוח בלתי אפשרי של המגזר הציבורי. מצד שני, ממשלות הימין, עם מדיניות ההפרטה הבלתי-מרוסנת, לרבות הפרטה של הדיור הציבורי בישראל והישענות על חברות כוח-אדם בגיוס העובדים, הגדילו את המעמד הנמוך בישראל באמצעות קיצוצים חריפים בקצבאות הביטוח הלאומי. במקביל, ט</w:t>
      </w:r>
      <w:r>
        <w:rPr>
          <w:rFonts w:hint="cs"/>
          <w:rtl/>
        </w:rPr>
        <w:t xml:space="preserve">רחו נציגי הימין לאורך השנים לטפח ולחזק את המעמד של העשירון העליון, שהפך לשכבת אוליגרכיה במשק הישראלי. </w:t>
      </w:r>
    </w:p>
    <w:p w14:paraId="63BD4BA3" w14:textId="77777777" w:rsidR="00000000" w:rsidRDefault="00581103">
      <w:pPr>
        <w:pStyle w:val="a0"/>
        <w:rPr>
          <w:rFonts w:hint="cs"/>
          <w:rtl/>
        </w:rPr>
      </w:pPr>
    </w:p>
    <w:p w14:paraId="700B87C6" w14:textId="77777777" w:rsidR="00000000" w:rsidRDefault="00581103">
      <w:pPr>
        <w:pStyle w:val="a0"/>
        <w:rPr>
          <w:rFonts w:hint="cs"/>
          <w:rtl/>
        </w:rPr>
      </w:pPr>
      <w:r>
        <w:rPr>
          <w:rFonts w:hint="cs"/>
          <w:rtl/>
        </w:rPr>
        <w:t>למעמד הבינוני שייכים המורים בבית-הספר, שצריכים להשתכר שכר הוגן, וגם אלפי עסקים קטנים ובינוניים שמייצרים מקומות עבודה. העובדה שממשלת ישראל לא הבינה את הח</w:t>
      </w:r>
      <w:r>
        <w:rPr>
          <w:rFonts w:hint="cs"/>
          <w:rtl/>
        </w:rPr>
        <w:t>שיבות של הסיוע לעסקים קטנים ובינוניים בתקופת המשבר הביטחוני-הכלכלי האחרון, היא אחת הסיבות לצמצום בהיקפו של המעמד הבינוני ולגידול המעמד הנמוך.</w:t>
      </w:r>
    </w:p>
    <w:p w14:paraId="0564B5CA" w14:textId="77777777" w:rsidR="00000000" w:rsidRDefault="00581103">
      <w:pPr>
        <w:pStyle w:val="a0"/>
        <w:rPr>
          <w:rFonts w:hint="cs"/>
          <w:rtl/>
        </w:rPr>
      </w:pPr>
    </w:p>
    <w:p w14:paraId="039EA76E" w14:textId="77777777" w:rsidR="00000000" w:rsidRDefault="00581103">
      <w:pPr>
        <w:pStyle w:val="a0"/>
        <w:rPr>
          <w:rFonts w:hint="cs"/>
          <w:rtl/>
        </w:rPr>
      </w:pPr>
      <w:r>
        <w:rPr>
          <w:rFonts w:hint="cs"/>
          <w:rtl/>
        </w:rPr>
        <w:t>כך גם מצב העלייה. בשנת ה-90 חלק מהעולים נכנסו למעמד הביניים, אבל בשנת 2000 הם נפלו מהמעמד הזה, בגלל אבטלה ובגלל פ</w:t>
      </w:r>
      <w:r>
        <w:rPr>
          <w:rFonts w:hint="cs"/>
          <w:rtl/>
        </w:rPr>
        <w:t xml:space="preserve">שיטת רגל של העסקים הקטנים. </w:t>
      </w:r>
    </w:p>
    <w:p w14:paraId="7889DE68" w14:textId="77777777" w:rsidR="00000000" w:rsidRDefault="00581103">
      <w:pPr>
        <w:pStyle w:val="a0"/>
        <w:rPr>
          <w:rFonts w:hint="cs"/>
          <w:rtl/>
        </w:rPr>
      </w:pPr>
    </w:p>
    <w:p w14:paraId="5C262581" w14:textId="77777777" w:rsidR="00000000" w:rsidRDefault="00581103">
      <w:pPr>
        <w:pStyle w:val="a0"/>
        <w:rPr>
          <w:rFonts w:hint="cs"/>
          <w:rtl/>
        </w:rPr>
      </w:pPr>
      <w:r>
        <w:rPr>
          <w:rFonts w:hint="cs"/>
          <w:rtl/>
        </w:rPr>
        <w:t>בלי להטיל מס בשיעור של לפחות 25%, מס על רווחי הון בבורסה, מס על ירושות ועיזבונות ומס על מוצרי יוקרה ומותרות, לא ניתן להחזיר את המעמד הבינוני לגודלו הרצוי ולצמצם את גודלו של המעמד הנמוך. דרושה גם תמיכה מסיבית של המדינה, תמיכה זמ</w:t>
      </w:r>
      <w:r>
        <w:rPr>
          <w:rFonts w:hint="cs"/>
          <w:rtl/>
        </w:rPr>
        <w:t xml:space="preserve">ינה, בעסקים הקטנים והבינוניים.  </w:t>
      </w:r>
    </w:p>
    <w:p w14:paraId="3E79AB18" w14:textId="77777777" w:rsidR="00000000" w:rsidRDefault="00581103">
      <w:pPr>
        <w:pStyle w:val="a0"/>
        <w:rPr>
          <w:rFonts w:hint="cs"/>
          <w:rtl/>
        </w:rPr>
      </w:pPr>
    </w:p>
    <w:p w14:paraId="5CA57A67" w14:textId="77777777" w:rsidR="00000000" w:rsidRDefault="00581103">
      <w:pPr>
        <w:pStyle w:val="af1"/>
        <w:rPr>
          <w:rtl/>
        </w:rPr>
      </w:pPr>
      <w:bookmarkStart w:id="687" w:name="FS000001062T14_07_2004_20_32_46"/>
      <w:bookmarkEnd w:id="687"/>
      <w:r>
        <w:rPr>
          <w:rtl/>
        </w:rPr>
        <w:t>היו"ר מוחמד ברכה:</w:t>
      </w:r>
    </w:p>
    <w:p w14:paraId="5355B495" w14:textId="77777777" w:rsidR="00000000" w:rsidRDefault="00581103">
      <w:pPr>
        <w:pStyle w:val="a0"/>
        <w:rPr>
          <w:rtl/>
        </w:rPr>
      </w:pPr>
    </w:p>
    <w:p w14:paraId="19FD98F0" w14:textId="77777777" w:rsidR="00000000" w:rsidRDefault="00581103">
      <w:pPr>
        <w:pStyle w:val="a0"/>
        <w:rPr>
          <w:rFonts w:hint="cs"/>
          <w:rtl/>
        </w:rPr>
      </w:pPr>
      <w:r>
        <w:rPr>
          <w:rFonts w:hint="cs"/>
          <w:rtl/>
        </w:rPr>
        <w:t>תודה, חברת הכנסת סולודקין. חבר הכנסת אלי ישי לא נמצא כאן. חבר הכנסת דוד טל, כנ"ל. חבר הכנסת ואסל טאהא, בבקשה.</w:t>
      </w:r>
    </w:p>
    <w:p w14:paraId="30E0FCBD" w14:textId="77777777" w:rsidR="00000000" w:rsidRDefault="00581103">
      <w:pPr>
        <w:pStyle w:val="a0"/>
        <w:rPr>
          <w:rFonts w:hint="cs"/>
          <w:rtl/>
        </w:rPr>
      </w:pPr>
    </w:p>
    <w:p w14:paraId="424CB86D" w14:textId="77777777" w:rsidR="00000000" w:rsidRDefault="00581103">
      <w:pPr>
        <w:pStyle w:val="a"/>
        <w:rPr>
          <w:rtl/>
        </w:rPr>
      </w:pPr>
      <w:bookmarkStart w:id="688" w:name="_Toc81561530"/>
      <w:r>
        <w:rPr>
          <w:rFonts w:hint="eastAsia"/>
          <w:rtl/>
        </w:rPr>
        <w:t>ואסל</w:t>
      </w:r>
      <w:r>
        <w:rPr>
          <w:rtl/>
        </w:rPr>
        <w:t xml:space="preserve"> טאהא (בל"ד):</w:t>
      </w:r>
      <w:bookmarkEnd w:id="688"/>
    </w:p>
    <w:p w14:paraId="144BF84E" w14:textId="77777777" w:rsidR="00000000" w:rsidRDefault="00581103">
      <w:pPr>
        <w:pStyle w:val="a0"/>
        <w:rPr>
          <w:rFonts w:hint="cs"/>
          <w:rtl/>
        </w:rPr>
      </w:pPr>
    </w:p>
    <w:p w14:paraId="41817F7C" w14:textId="77777777" w:rsidR="00000000" w:rsidRDefault="00581103">
      <w:pPr>
        <w:pStyle w:val="a0"/>
        <w:rPr>
          <w:rFonts w:hint="cs"/>
          <w:rtl/>
        </w:rPr>
      </w:pPr>
      <w:r>
        <w:rPr>
          <w:rFonts w:hint="cs"/>
          <w:rtl/>
        </w:rPr>
        <w:t>אדוני היושב-ראש, חברי הכנסת, התרענו בדיונים הקודמים על התוכנית הכלכלית ות</w:t>
      </w:r>
      <w:r>
        <w:rPr>
          <w:rFonts w:hint="cs"/>
          <w:rtl/>
        </w:rPr>
        <w:t>קציב המדינה, התרענו שהמדיניות הניאו-ליברלית של נתניהו והמדיניות הכלכלית של הממשלה תפגע קשות בחלשים, וכן, היא פגעה. היא פגעה בחלשים, בחד-הוריות, פגעה בנכים, פגעה באלמנות, פגעה במי שלא פגעה - בכל השכבה החלשה היא פגעה. המדיניות הזאת לא מפסיקה לפגוע. כעת שמענו</w:t>
      </w:r>
      <w:r>
        <w:rPr>
          <w:rFonts w:hint="cs"/>
          <w:rtl/>
        </w:rPr>
        <w:t xml:space="preserve"> מחברת הכנסת גילה גמליאל שהיא פגעה גם במרצים, שנמנים עם מעמד הביניים הנמוך. ודאי שהקבוצות האלו ממזערות את היקף המעמד הזה, החשוב לפיתוח המשק הכלכלי בייצוב החברה. </w:t>
      </w:r>
    </w:p>
    <w:p w14:paraId="200485E6" w14:textId="77777777" w:rsidR="00000000" w:rsidRDefault="00581103">
      <w:pPr>
        <w:pStyle w:val="a0"/>
        <w:rPr>
          <w:rFonts w:hint="cs"/>
          <w:rtl/>
        </w:rPr>
      </w:pPr>
    </w:p>
    <w:p w14:paraId="689197D4" w14:textId="77777777" w:rsidR="00000000" w:rsidRDefault="00581103">
      <w:pPr>
        <w:pStyle w:val="a0"/>
        <w:rPr>
          <w:rFonts w:hint="cs"/>
          <w:rtl/>
        </w:rPr>
      </w:pPr>
      <w:r>
        <w:rPr>
          <w:rFonts w:hint="cs"/>
          <w:rtl/>
        </w:rPr>
        <w:t>מעמד זה חשוב מאוד לייצב אותו ולשמור עליו. אם אנחנו מסתכלים על המדינות המפותחות, על אירופה, אנ</w:t>
      </w:r>
      <w:r>
        <w:rPr>
          <w:rFonts w:hint="cs"/>
          <w:rtl/>
        </w:rPr>
        <w:t xml:space="preserve">חנו רואים שהיקף המעמד הזה הוא כ-40%. כ-40% מהחברה נמנים עם המעמד הזה, לכן יש יציבות כלכלית, יש פיתוח ויש פוליסה ליציבות, גם הפוליטית, גם הכלכלית, במדינות האלה. </w:t>
      </w:r>
    </w:p>
    <w:p w14:paraId="347A8099" w14:textId="77777777" w:rsidR="00000000" w:rsidRDefault="00581103">
      <w:pPr>
        <w:pStyle w:val="a0"/>
        <w:rPr>
          <w:rFonts w:hint="cs"/>
          <w:rtl/>
        </w:rPr>
      </w:pPr>
    </w:p>
    <w:p w14:paraId="5AA44C97" w14:textId="77777777" w:rsidR="00000000" w:rsidRDefault="00581103">
      <w:pPr>
        <w:pStyle w:val="a0"/>
        <w:rPr>
          <w:rFonts w:hint="cs"/>
          <w:rtl/>
        </w:rPr>
      </w:pPr>
      <w:r>
        <w:rPr>
          <w:rFonts w:hint="cs"/>
          <w:rtl/>
        </w:rPr>
        <w:t>אנחנו רואים כאן, שהמדיניות הכלכלית הניאו-ליברלית של נתניהו ושל הממשלה, פגעה במרקם החברתי הקיים</w:t>
      </w:r>
      <w:r>
        <w:rPr>
          <w:rFonts w:hint="cs"/>
          <w:rtl/>
        </w:rPr>
        <w:t>; פגעה קשות במרקם הזה. היא מזערה את המעמד הזה, את מעמד הביניים. ואנחנו רואים ואנחנו חשים יום-יום שהמעמד הזה מתכרסם. ממזערים אותו. רבים עוברים למעמד הנמוך. המדיניות הזאת גרמה לקיטוב קשה בחברה הישראלית. המדיניות הזאת מייצרת מעמד גבוה או מעמד נמוך. המעמד הנמו</w:t>
      </w:r>
      <w:r>
        <w:rPr>
          <w:rFonts w:hint="cs"/>
          <w:rtl/>
        </w:rPr>
        <w:t>ך הולך ומתרחב, והמעמד הגבוה גם מצטמק. בעלי ההון הם שישלטו, בעלי ההון הם שישפיעו בסופו של דבר, כשהרעיון אפילו - כשאנחנו מסתכלים אחורה להיסטוריה, הרעיון הסוציאל-דמוקרטי, כשצמח באירופה וגובש באירופה, הביאו בחשבון והשכילו ללמוד שצריך לשמור עליו, מפני שהוא הפול</w:t>
      </w:r>
      <w:r>
        <w:rPr>
          <w:rFonts w:hint="cs"/>
          <w:rtl/>
        </w:rPr>
        <w:t>יסה להמשך הפיתוח וליציבות החברתית במדינות האלו.</w:t>
      </w:r>
    </w:p>
    <w:p w14:paraId="6C1B22FB" w14:textId="77777777" w:rsidR="00000000" w:rsidRDefault="00581103">
      <w:pPr>
        <w:pStyle w:val="a0"/>
        <w:rPr>
          <w:rFonts w:hint="cs"/>
          <w:rtl/>
        </w:rPr>
      </w:pPr>
    </w:p>
    <w:p w14:paraId="6819E720" w14:textId="77777777" w:rsidR="00000000" w:rsidRDefault="00581103">
      <w:pPr>
        <w:pStyle w:val="af1"/>
        <w:rPr>
          <w:rtl/>
        </w:rPr>
      </w:pPr>
      <w:r>
        <w:rPr>
          <w:rtl/>
        </w:rPr>
        <w:t>היו"ר מוחמד ברכה:</w:t>
      </w:r>
    </w:p>
    <w:p w14:paraId="44C49EDA" w14:textId="77777777" w:rsidR="00000000" w:rsidRDefault="00581103">
      <w:pPr>
        <w:pStyle w:val="a0"/>
        <w:rPr>
          <w:rtl/>
        </w:rPr>
      </w:pPr>
    </w:p>
    <w:p w14:paraId="460EDE12" w14:textId="77777777" w:rsidR="00000000" w:rsidRDefault="00581103">
      <w:pPr>
        <w:pStyle w:val="a0"/>
        <w:rPr>
          <w:rFonts w:hint="cs"/>
          <w:rtl/>
        </w:rPr>
      </w:pPr>
      <w:r>
        <w:rPr>
          <w:rFonts w:hint="cs"/>
          <w:rtl/>
        </w:rPr>
        <w:t xml:space="preserve">תודה, אדוני. </w:t>
      </w:r>
    </w:p>
    <w:p w14:paraId="436A4051" w14:textId="77777777" w:rsidR="00000000" w:rsidRDefault="00581103">
      <w:pPr>
        <w:pStyle w:val="-"/>
        <w:rPr>
          <w:rtl/>
        </w:rPr>
      </w:pPr>
      <w:bookmarkStart w:id="689" w:name="FS000001062T14_07_2004_20_42_41C"/>
      <w:bookmarkEnd w:id="689"/>
    </w:p>
    <w:p w14:paraId="5E322CDB" w14:textId="77777777" w:rsidR="00000000" w:rsidRDefault="00581103">
      <w:pPr>
        <w:pStyle w:val="-"/>
        <w:rPr>
          <w:rtl/>
        </w:rPr>
      </w:pPr>
      <w:r>
        <w:rPr>
          <w:rtl/>
        </w:rPr>
        <w:t>ואסל טאהא (בל"ד):</w:t>
      </w:r>
    </w:p>
    <w:p w14:paraId="45EFA7B3" w14:textId="77777777" w:rsidR="00000000" w:rsidRDefault="00581103">
      <w:pPr>
        <w:pStyle w:val="a0"/>
        <w:rPr>
          <w:rtl/>
        </w:rPr>
      </w:pPr>
    </w:p>
    <w:p w14:paraId="16014536" w14:textId="77777777" w:rsidR="00000000" w:rsidRDefault="00581103">
      <w:pPr>
        <w:pStyle w:val="a0"/>
        <w:rPr>
          <w:rFonts w:hint="cs"/>
          <w:rtl/>
        </w:rPr>
      </w:pPr>
      <w:r>
        <w:rPr>
          <w:rFonts w:hint="cs"/>
          <w:rtl/>
        </w:rPr>
        <w:t>הסוציאל-דמוקרטים השכילו ללמוד, שמרו על המעמד הזה, וידעו: בלי רשת ביטחון כלכלית למעמד הזה, אפילו הפוליטיקה תיפגע. הערך של הדמוקרטיה ייפגע. הפאשיזציה תתפשט.</w:t>
      </w:r>
      <w:r>
        <w:rPr>
          <w:rFonts w:hint="cs"/>
          <w:rtl/>
        </w:rPr>
        <w:t xml:space="preserve"> וכל זה אנחנו רואים וחשים שקורה יום-יום במדינה. תודה. </w:t>
      </w:r>
    </w:p>
    <w:p w14:paraId="49C8F186" w14:textId="77777777" w:rsidR="00000000" w:rsidRDefault="00581103">
      <w:pPr>
        <w:pStyle w:val="a0"/>
        <w:rPr>
          <w:rFonts w:hint="cs"/>
          <w:rtl/>
        </w:rPr>
      </w:pPr>
    </w:p>
    <w:p w14:paraId="3CE67167" w14:textId="77777777" w:rsidR="00000000" w:rsidRDefault="00581103">
      <w:pPr>
        <w:pStyle w:val="af1"/>
        <w:rPr>
          <w:rtl/>
        </w:rPr>
      </w:pPr>
      <w:r>
        <w:rPr>
          <w:rtl/>
        </w:rPr>
        <w:t>היו"ר מוחמד ברכה:</w:t>
      </w:r>
    </w:p>
    <w:p w14:paraId="6F996072" w14:textId="77777777" w:rsidR="00000000" w:rsidRDefault="00581103">
      <w:pPr>
        <w:pStyle w:val="a0"/>
        <w:rPr>
          <w:rtl/>
        </w:rPr>
      </w:pPr>
    </w:p>
    <w:p w14:paraId="6A15E20F" w14:textId="77777777" w:rsidR="00000000" w:rsidRDefault="00581103">
      <w:pPr>
        <w:pStyle w:val="a0"/>
        <w:rPr>
          <w:rFonts w:hint="cs"/>
          <w:rtl/>
        </w:rPr>
      </w:pPr>
      <w:r>
        <w:rPr>
          <w:rFonts w:hint="cs"/>
          <w:rtl/>
        </w:rPr>
        <w:t xml:space="preserve">תודה, אדוני. משיב השר גדעון עזרא. בבקשה, אדוני. </w:t>
      </w:r>
    </w:p>
    <w:p w14:paraId="648E41F9" w14:textId="77777777" w:rsidR="00000000" w:rsidRDefault="00581103">
      <w:pPr>
        <w:pStyle w:val="a0"/>
        <w:rPr>
          <w:rFonts w:hint="cs"/>
          <w:rtl/>
        </w:rPr>
      </w:pPr>
    </w:p>
    <w:p w14:paraId="4085D635" w14:textId="77777777" w:rsidR="00000000" w:rsidRDefault="00581103">
      <w:pPr>
        <w:pStyle w:val="a"/>
        <w:rPr>
          <w:rtl/>
        </w:rPr>
      </w:pPr>
      <w:bookmarkStart w:id="690" w:name="FS000000474T14_07_2004_20_44_21"/>
      <w:bookmarkStart w:id="691" w:name="_Toc81561531"/>
      <w:bookmarkEnd w:id="690"/>
      <w:r>
        <w:rPr>
          <w:rFonts w:hint="eastAsia"/>
          <w:rtl/>
        </w:rPr>
        <w:t>שר</w:t>
      </w:r>
      <w:r>
        <w:rPr>
          <w:rtl/>
        </w:rPr>
        <w:t xml:space="preserve"> התיירות גדעון עזרא:</w:t>
      </w:r>
      <w:bookmarkEnd w:id="691"/>
    </w:p>
    <w:p w14:paraId="6977868B" w14:textId="77777777" w:rsidR="00000000" w:rsidRDefault="00581103">
      <w:pPr>
        <w:pStyle w:val="a0"/>
        <w:rPr>
          <w:rFonts w:hint="cs"/>
          <w:rtl/>
        </w:rPr>
      </w:pPr>
    </w:p>
    <w:p w14:paraId="297173CA" w14:textId="77777777" w:rsidR="00000000" w:rsidRDefault="00581103">
      <w:pPr>
        <w:pStyle w:val="a0"/>
        <w:rPr>
          <w:rFonts w:hint="cs"/>
          <w:rtl/>
        </w:rPr>
      </w:pPr>
      <w:r>
        <w:rPr>
          <w:rFonts w:hint="cs"/>
          <w:rtl/>
        </w:rPr>
        <w:t>אדוני היושב-ראש, חברי חברי הכנסת, נדמה לי שצריך לדעת שהמחקר הזה של "מרכז אדוה", לא נעשה, לא לשנה האחרונה, ו</w:t>
      </w:r>
      <w:r>
        <w:rPr>
          <w:rFonts w:hint="cs"/>
          <w:rtl/>
        </w:rPr>
        <w:t>לא לפני שנתיים. הוא מדבר על השנים 1988-2002. 14 שנים. כל מה שאתה אומר עכשיו וכל מה שאני אגיד, הוא רלוונטי לשנים הללו ולמה שהיה בשנים הללו. נכון שבתקופה הזאת - - -</w:t>
      </w:r>
    </w:p>
    <w:p w14:paraId="0073D870" w14:textId="77777777" w:rsidR="00000000" w:rsidRDefault="00581103">
      <w:pPr>
        <w:pStyle w:val="a0"/>
        <w:rPr>
          <w:rFonts w:hint="cs"/>
          <w:rtl/>
        </w:rPr>
      </w:pPr>
    </w:p>
    <w:p w14:paraId="7743022C" w14:textId="77777777" w:rsidR="00000000" w:rsidRDefault="00581103">
      <w:pPr>
        <w:pStyle w:val="af1"/>
        <w:rPr>
          <w:rtl/>
        </w:rPr>
      </w:pPr>
      <w:r>
        <w:rPr>
          <w:rtl/>
        </w:rPr>
        <w:t>היו"ר מוחמד ברכה:</w:t>
      </w:r>
    </w:p>
    <w:p w14:paraId="60B748BF" w14:textId="77777777" w:rsidR="00000000" w:rsidRDefault="00581103">
      <w:pPr>
        <w:pStyle w:val="a0"/>
        <w:rPr>
          <w:rtl/>
        </w:rPr>
      </w:pPr>
    </w:p>
    <w:p w14:paraId="726EA904" w14:textId="77777777" w:rsidR="00000000" w:rsidRDefault="00581103">
      <w:pPr>
        <w:pStyle w:val="a0"/>
        <w:rPr>
          <w:rFonts w:hint="cs"/>
          <w:rtl/>
        </w:rPr>
      </w:pPr>
      <w:r>
        <w:rPr>
          <w:rFonts w:hint="cs"/>
          <w:rtl/>
        </w:rPr>
        <w:t xml:space="preserve">רק, אדוני השר, ההערכה היא שהמצב החמיר בשנים האחרונות. </w:t>
      </w:r>
    </w:p>
    <w:p w14:paraId="1A56F24B" w14:textId="77777777" w:rsidR="00000000" w:rsidRDefault="00581103">
      <w:pPr>
        <w:pStyle w:val="a0"/>
        <w:rPr>
          <w:rFonts w:hint="cs"/>
          <w:rtl/>
        </w:rPr>
      </w:pPr>
    </w:p>
    <w:p w14:paraId="1499FA32" w14:textId="77777777" w:rsidR="00000000" w:rsidRDefault="00581103">
      <w:pPr>
        <w:pStyle w:val="af0"/>
        <w:rPr>
          <w:rtl/>
        </w:rPr>
      </w:pPr>
      <w:r>
        <w:rPr>
          <w:rFonts w:hint="eastAsia"/>
          <w:rtl/>
        </w:rPr>
        <w:t>יעקב</w:t>
      </w:r>
      <w:r>
        <w:rPr>
          <w:rtl/>
        </w:rPr>
        <w:t xml:space="preserve"> מרגי (ש"ס):</w:t>
      </w:r>
    </w:p>
    <w:p w14:paraId="7220068F" w14:textId="77777777" w:rsidR="00000000" w:rsidRDefault="00581103">
      <w:pPr>
        <w:pStyle w:val="a0"/>
        <w:rPr>
          <w:rFonts w:hint="cs"/>
          <w:rtl/>
        </w:rPr>
      </w:pPr>
    </w:p>
    <w:p w14:paraId="51A89735" w14:textId="77777777" w:rsidR="00000000" w:rsidRDefault="00581103">
      <w:pPr>
        <w:pStyle w:val="a0"/>
        <w:rPr>
          <w:rFonts w:hint="cs"/>
          <w:rtl/>
        </w:rPr>
      </w:pPr>
      <w:r>
        <w:rPr>
          <w:rFonts w:hint="cs"/>
          <w:rtl/>
        </w:rPr>
        <w:t>- - -</w:t>
      </w:r>
    </w:p>
    <w:p w14:paraId="4BBD9E73" w14:textId="77777777" w:rsidR="00000000" w:rsidRDefault="00581103">
      <w:pPr>
        <w:pStyle w:val="a0"/>
        <w:rPr>
          <w:rFonts w:hint="cs"/>
          <w:rtl/>
        </w:rPr>
      </w:pPr>
    </w:p>
    <w:p w14:paraId="44748595" w14:textId="77777777" w:rsidR="00000000" w:rsidRDefault="00581103">
      <w:pPr>
        <w:pStyle w:val="-"/>
        <w:rPr>
          <w:rtl/>
        </w:rPr>
      </w:pPr>
      <w:bookmarkStart w:id="692" w:name="FS000000474T14_07_2004_20_46_12C"/>
      <w:bookmarkEnd w:id="692"/>
      <w:r>
        <w:rPr>
          <w:rtl/>
        </w:rPr>
        <w:t>שר התיירות גדעון עזרא:</w:t>
      </w:r>
    </w:p>
    <w:p w14:paraId="45357CDF" w14:textId="77777777" w:rsidR="00000000" w:rsidRDefault="00581103">
      <w:pPr>
        <w:pStyle w:val="a0"/>
        <w:rPr>
          <w:rtl/>
        </w:rPr>
      </w:pPr>
    </w:p>
    <w:p w14:paraId="30044563" w14:textId="77777777" w:rsidR="00000000" w:rsidRDefault="00581103">
      <w:pPr>
        <w:pStyle w:val="a0"/>
        <w:rPr>
          <w:rFonts w:hint="cs"/>
          <w:rtl/>
        </w:rPr>
      </w:pPr>
      <w:r>
        <w:rPr>
          <w:rFonts w:hint="cs"/>
          <w:rtl/>
        </w:rPr>
        <w:t>אני אגע בזה. אבל אני - - -</w:t>
      </w:r>
    </w:p>
    <w:p w14:paraId="2EE6C0A8" w14:textId="77777777" w:rsidR="00000000" w:rsidRDefault="00581103">
      <w:pPr>
        <w:pStyle w:val="a0"/>
        <w:rPr>
          <w:rFonts w:hint="cs"/>
          <w:rtl/>
        </w:rPr>
      </w:pPr>
    </w:p>
    <w:p w14:paraId="6579B0C4" w14:textId="77777777" w:rsidR="00000000" w:rsidRDefault="00581103">
      <w:pPr>
        <w:pStyle w:val="af1"/>
        <w:rPr>
          <w:rtl/>
        </w:rPr>
      </w:pPr>
      <w:r>
        <w:rPr>
          <w:rtl/>
        </w:rPr>
        <w:t>היו"ר מוחמד ברכה:</w:t>
      </w:r>
    </w:p>
    <w:p w14:paraId="087F30D7" w14:textId="77777777" w:rsidR="00000000" w:rsidRDefault="00581103">
      <w:pPr>
        <w:pStyle w:val="a0"/>
        <w:rPr>
          <w:rtl/>
        </w:rPr>
      </w:pPr>
    </w:p>
    <w:p w14:paraId="12814F39" w14:textId="77777777" w:rsidR="00000000" w:rsidRDefault="00581103">
      <w:pPr>
        <w:pStyle w:val="a0"/>
        <w:rPr>
          <w:rFonts w:hint="cs"/>
          <w:rtl/>
        </w:rPr>
      </w:pPr>
      <w:r>
        <w:rPr>
          <w:rFonts w:hint="cs"/>
          <w:rtl/>
        </w:rPr>
        <w:t xml:space="preserve">40,000 עסקים קטנים נסגרים מדי שנה במדינת ישראל. </w:t>
      </w:r>
    </w:p>
    <w:p w14:paraId="05C8EA25" w14:textId="77777777" w:rsidR="00000000" w:rsidRDefault="00581103">
      <w:pPr>
        <w:pStyle w:val="a0"/>
        <w:rPr>
          <w:rFonts w:hint="cs"/>
          <w:rtl/>
        </w:rPr>
      </w:pPr>
    </w:p>
    <w:p w14:paraId="07CB35E8" w14:textId="77777777" w:rsidR="00000000" w:rsidRDefault="00581103">
      <w:pPr>
        <w:pStyle w:val="-"/>
        <w:rPr>
          <w:rtl/>
        </w:rPr>
      </w:pPr>
      <w:bookmarkStart w:id="693" w:name="FS000000474T14_07_2004_20_47_14C"/>
      <w:bookmarkEnd w:id="693"/>
      <w:r>
        <w:rPr>
          <w:rtl/>
        </w:rPr>
        <w:t>שר התיירות גדעון עזרא:</w:t>
      </w:r>
    </w:p>
    <w:p w14:paraId="19DFBC0E" w14:textId="77777777" w:rsidR="00000000" w:rsidRDefault="00581103">
      <w:pPr>
        <w:pStyle w:val="a0"/>
        <w:rPr>
          <w:rtl/>
        </w:rPr>
      </w:pPr>
    </w:p>
    <w:p w14:paraId="373E3675" w14:textId="77777777" w:rsidR="00000000" w:rsidRDefault="00581103">
      <w:pPr>
        <w:pStyle w:val="a0"/>
        <w:rPr>
          <w:rFonts w:hint="cs"/>
          <w:rtl/>
        </w:rPr>
      </w:pPr>
      <w:r>
        <w:rPr>
          <w:rFonts w:hint="cs"/>
          <w:rtl/>
        </w:rPr>
        <w:t>אני לא בא ואומר שהמעמד הבינוני - - -</w:t>
      </w:r>
    </w:p>
    <w:p w14:paraId="68BC0A62" w14:textId="77777777" w:rsidR="00000000" w:rsidRDefault="00581103">
      <w:pPr>
        <w:pStyle w:val="a0"/>
        <w:rPr>
          <w:rFonts w:hint="cs"/>
          <w:rtl/>
        </w:rPr>
      </w:pPr>
    </w:p>
    <w:p w14:paraId="10E73050" w14:textId="77777777" w:rsidR="00000000" w:rsidRDefault="00581103">
      <w:pPr>
        <w:pStyle w:val="af1"/>
        <w:rPr>
          <w:rtl/>
        </w:rPr>
      </w:pPr>
      <w:r>
        <w:rPr>
          <w:rtl/>
        </w:rPr>
        <w:t>היו"ר מוחמד ברכה:</w:t>
      </w:r>
    </w:p>
    <w:p w14:paraId="10353752" w14:textId="77777777" w:rsidR="00000000" w:rsidRDefault="00581103">
      <w:pPr>
        <w:pStyle w:val="a0"/>
        <w:rPr>
          <w:rtl/>
        </w:rPr>
      </w:pPr>
    </w:p>
    <w:p w14:paraId="6497F87D" w14:textId="77777777" w:rsidR="00000000" w:rsidRDefault="00581103">
      <w:pPr>
        <w:pStyle w:val="a0"/>
        <w:rPr>
          <w:rFonts w:hint="cs"/>
          <w:rtl/>
        </w:rPr>
      </w:pPr>
      <w:r>
        <w:rPr>
          <w:rFonts w:hint="cs"/>
          <w:rtl/>
        </w:rPr>
        <w:t xml:space="preserve">לא, למען הדיוק חשוב שהדברים ייאמרו. נכון. </w:t>
      </w:r>
    </w:p>
    <w:p w14:paraId="3524B9FD" w14:textId="77777777" w:rsidR="00000000" w:rsidRDefault="00581103">
      <w:pPr>
        <w:pStyle w:val="a0"/>
        <w:rPr>
          <w:rFonts w:hint="cs"/>
          <w:rtl/>
        </w:rPr>
      </w:pPr>
    </w:p>
    <w:p w14:paraId="5CFFEBEF" w14:textId="77777777" w:rsidR="00000000" w:rsidRDefault="00581103">
      <w:pPr>
        <w:pStyle w:val="-"/>
        <w:rPr>
          <w:rtl/>
        </w:rPr>
      </w:pPr>
      <w:bookmarkStart w:id="694" w:name="FS000000474T14_07_2004_20_47_42C"/>
      <w:bookmarkEnd w:id="694"/>
      <w:r>
        <w:rPr>
          <w:rtl/>
        </w:rPr>
        <w:t>שר</w:t>
      </w:r>
      <w:r>
        <w:rPr>
          <w:rtl/>
        </w:rPr>
        <w:t xml:space="preserve"> התיירות גדעון עזרא:</w:t>
      </w:r>
    </w:p>
    <w:p w14:paraId="610B2589" w14:textId="77777777" w:rsidR="00000000" w:rsidRDefault="00581103">
      <w:pPr>
        <w:pStyle w:val="a0"/>
        <w:rPr>
          <w:rtl/>
        </w:rPr>
      </w:pPr>
    </w:p>
    <w:p w14:paraId="03ABE053" w14:textId="77777777" w:rsidR="00000000" w:rsidRDefault="00581103">
      <w:pPr>
        <w:pStyle w:val="a0"/>
        <w:rPr>
          <w:rFonts w:hint="cs"/>
          <w:rtl/>
        </w:rPr>
      </w:pPr>
      <w:r>
        <w:rPr>
          <w:rFonts w:hint="cs"/>
          <w:rtl/>
        </w:rPr>
        <w:t xml:space="preserve">כן. </w:t>
      </w:r>
    </w:p>
    <w:p w14:paraId="73C984AD" w14:textId="77777777" w:rsidR="00000000" w:rsidRDefault="00581103">
      <w:pPr>
        <w:pStyle w:val="a0"/>
        <w:rPr>
          <w:rFonts w:hint="cs"/>
          <w:rtl/>
        </w:rPr>
      </w:pPr>
    </w:p>
    <w:p w14:paraId="14F3C75A" w14:textId="77777777" w:rsidR="00000000" w:rsidRDefault="00581103">
      <w:pPr>
        <w:pStyle w:val="af1"/>
        <w:rPr>
          <w:rtl/>
        </w:rPr>
      </w:pPr>
      <w:r>
        <w:rPr>
          <w:rtl/>
        </w:rPr>
        <w:t>היו"ר מוחמד ברכה:</w:t>
      </w:r>
    </w:p>
    <w:p w14:paraId="67338DC0" w14:textId="77777777" w:rsidR="00000000" w:rsidRDefault="00581103">
      <w:pPr>
        <w:pStyle w:val="a0"/>
        <w:rPr>
          <w:rtl/>
        </w:rPr>
      </w:pPr>
    </w:p>
    <w:p w14:paraId="3FD1F895" w14:textId="77777777" w:rsidR="00000000" w:rsidRDefault="00581103">
      <w:pPr>
        <w:pStyle w:val="a0"/>
        <w:rPr>
          <w:rFonts w:hint="cs"/>
          <w:rtl/>
        </w:rPr>
      </w:pPr>
      <w:r>
        <w:rPr>
          <w:rFonts w:hint="cs"/>
          <w:rtl/>
        </w:rPr>
        <w:t xml:space="preserve">תודה. בבקשה. </w:t>
      </w:r>
    </w:p>
    <w:p w14:paraId="753A534D" w14:textId="77777777" w:rsidR="00000000" w:rsidRDefault="00581103">
      <w:pPr>
        <w:pStyle w:val="a0"/>
        <w:rPr>
          <w:rFonts w:hint="cs"/>
          <w:rtl/>
        </w:rPr>
      </w:pPr>
    </w:p>
    <w:p w14:paraId="599AB5BF" w14:textId="77777777" w:rsidR="00000000" w:rsidRDefault="00581103">
      <w:pPr>
        <w:pStyle w:val="-"/>
        <w:rPr>
          <w:rtl/>
        </w:rPr>
      </w:pPr>
      <w:bookmarkStart w:id="695" w:name="FS000000474T14_07_2004_20_47_55C"/>
      <w:bookmarkEnd w:id="695"/>
      <w:r>
        <w:rPr>
          <w:rtl/>
        </w:rPr>
        <w:t>שר התיירות גדעון עזרא:</w:t>
      </w:r>
    </w:p>
    <w:p w14:paraId="1F3B3522" w14:textId="77777777" w:rsidR="00000000" w:rsidRDefault="00581103">
      <w:pPr>
        <w:pStyle w:val="a0"/>
        <w:rPr>
          <w:rtl/>
        </w:rPr>
      </w:pPr>
    </w:p>
    <w:p w14:paraId="3D721D89" w14:textId="77777777" w:rsidR="00000000" w:rsidRDefault="00581103">
      <w:pPr>
        <w:pStyle w:val="a0"/>
        <w:rPr>
          <w:rFonts w:hint="cs"/>
          <w:rtl/>
        </w:rPr>
      </w:pPr>
      <w:r>
        <w:rPr>
          <w:rFonts w:hint="cs"/>
          <w:rtl/>
        </w:rPr>
        <w:t xml:space="preserve">אני רוצה להגיד, שבשנים הללו הצטמק הרובד הבינוני באופן משמעותי, וחלקו בעוגת ההכנסות הצטמק אף יותר. כך אומר המחקר. המחברים טוענים, שגם בהשוואה בין-לאומית ניכרת ההצטמקות של </w:t>
      </w:r>
      <w:r>
        <w:rPr>
          <w:rFonts w:hint="cs"/>
          <w:rtl/>
        </w:rPr>
        <w:t xml:space="preserve">הרובד הבינוני בישראל, מבחינת גודלו ומבחינת היקף הכנסותיו. </w:t>
      </w:r>
    </w:p>
    <w:p w14:paraId="5DE3F5D9" w14:textId="77777777" w:rsidR="00000000" w:rsidRDefault="00581103">
      <w:pPr>
        <w:pStyle w:val="a0"/>
        <w:rPr>
          <w:rFonts w:hint="cs"/>
          <w:rtl/>
        </w:rPr>
      </w:pPr>
    </w:p>
    <w:p w14:paraId="0D5B60F3" w14:textId="77777777" w:rsidR="00000000" w:rsidRDefault="00581103">
      <w:pPr>
        <w:pStyle w:val="a0"/>
        <w:rPr>
          <w:rFonts w:hint="cs"/>
          <w:rtl/>
        </w:rPr>
      </w:pPr>
      <w:r>
        <w:rPr>
          <w:rFonts w:hint="cs"/>
          <w:rtl/>
        </w:rPr>
        <w:t>כאן אני מבקש להצביע על שתי בעיות מהותיות שקיימות בעבודה הזאת ובמסקנות שלה. כמובן, בלי להקל בחומרת הנתונים ובכבוד הכותבים, בחירת תקופת המדגם איננה מקרית, ולכן התוצאות מוטות ועלולות ליצור רושם מוטעה</w:t>
      </w:r>
      <w:r>
        <w:rPr>
          <w:rFonts w:hint="cs"/>
          <w:rtl/>
        </w:rPr>
        <w:t xml:space="preserve"> בקרב התקשורת ומקבלי ההחלטות. המחברים אף מציינים זאת. הם אומרים: שנת 1988 היא השנה האחרונה לפני גל העלייה הגדול מחבר המדינות. מה שאין הם מציינים הוא, שהתפלגות ההכנסות של מיליון עולי חבר המדינות ואתיופיה שונה, והדבר שינה לרעה את התפלגות ההכנסות של תושבי ישר</w:t>
      </w:r>
      <w:r>
        <w:rPr>
          <w:rFonts w:hint="cs"/>
          <w:rtl/>
        </w:rPr>
        <w:t xml:space="preserve">אל שלפני גל העלייה. לפני גל העלייה, המעמד הבינוני היה הרבה יותר גדול. קליטת מיליון עולים - אז הירידה הזאת בכלל מובנת. </w:t>
      </w:r>
    </w:p>
    <w:p w14:paraId="05A2F8F6" w14:textId="77777777" w:rsidR="00000000" w:rsidRDefault="00581103">
      <w:pPr>
        <w:pStyle w:val="a0"/>
        <w:rPr>
          <w:rFonts w:hint="cs"/>
          <w:rtl/>
        </w:rPr>
      </w:pPr>
    </w:p>
    <w:p w14:paraId="5835AF10" w14:textId="77777777" w:rsidR="00000000" w:rsidRDefault="00581103">
      <w:pPr>
        <w:pStyle w:val="a0"/>
        <w:rPr>
          <w:rFonts w:hint="cs"/>
          <w:rtl/>
        </w:rPr>
      </w:pPr>
      <w:r>
        <w:rPr>
          <w:rFonts w:hint="cs"/>
          <w:rtl/>
        </w:rPr>
        <w:t xml:space="preserve">בנוסף, כותבי הדוח מציינים, ששנת 2002 היא השנה השנייה של הצטמקות הפעילות הכלכלית, בעקבות האינתיפאדה שפרצה בסוף שנת 2000. </w:t>
      </w:r>
    </w:p>
    <w:p w14:paraId="1E89CD69" w14:textId="77777777" w:rsidR="00000000" w:rsidRDefault="00581103">
      <w:pPr>
        <w:pStyle w:val="a0"/>
        <w:rPr>
          <w:rFonts w:hint="cs"/>
          <w:rtl/>
        </w:rPr>
      </w:pPr>
    </w:p>
    <w:p w14:paraId="2799EB65" w14:textId="77777777" w:rsidR="00000000" w:rsidRDefault="00581103">
      <w:pPr>
        <w:pStyle w:val="a0"/>
        <w:rPr>
          <w:rFonts w:hint="cs"/>
          <w:rtl/>
        </w:rPr>
      </w:pPr>
      <w:r>
        <w:rPr>
          <w:rFonts w:hint="cs"/>
          <w:rtl/>
        </w:rPr>
        <w:t xml:space="preserve">רבותי, על-ידי </w:t>
      </w:r>
      <w:r>
        <w:rPr>
          <w:rFonts w:hint="cs"/>
          <w:rtl/>
        </w:rPr>
        <w:t>בחירת תקופת המדגם, המחברים עצמם בוחנים את השינוי בגודלו של מעמד הביניים, בין השיא בשנת 1988 לבין נקודת השפל העמוקה ביותר לאחר קליטת מיליון עולים, ובעיצומה של אחת המלחמות המרות והמתמשכות שידעה מדינת ישראל. על כן לא ניתן להשליך מכאן על מדיניות כלכלית כזאת או</w:t>
      </w:r>
      <w:r>
        <w:rPr>
          <w:rFonts w:hint="cs"/>
          <w:rtl/>
        </w:rPr>
        <w:t xml:space="preserve"> אחרת. </w:t>
      </w:r>
    </w:p>
    <w:p w14:paraId="56E848A6" w14:textId="77777777" w:rsidR="00000000" w:rsidRDefault="00581103">
      <w:pPr>
        <w:pStyle w:val="a0"/>
        <w:rPr>
          <w:rFonts w:hint="cs"/>
          <w:rtl/>
        </w:rPr>
      </w:pPr>
    </w:p>
    <w:p w14:paraId="2837E2AC" w14:textId="77777777" w:rsidR="00000000" w:rsidRDefault="00581103">
      <w:pPr>
        <w:pStyle w:val="a0"/>
        <w:rPr>
          <w:rFonts w:hint="cs"/>
          <w:rtl/>
        </w:rPr>
      </w:pPr>
      <w:r>
        <w:rPr>
          <w:rFonts w:hint="cs"/>
          <w:rtl/>
        </w:rPr>
        <w:t>אם אנחנו מדברים על ההשוואה הבין-לאומית במאמר, היא מצביעה על כך שיש שתי קבוצות של ארצות. הקבוצה הראשונה מורכבת בעיקרה מארצות מערב-אירופה, להוציא את בריטניה, ואילו הקבוצה השנייה כוללת את הארצות הדוברות אנגלית, דוגמת ארצות-הברית, בריטניה ואוסטרליה. ה</w:t>
      </w:r>
      <w:r>
        <w:rPr>
          <w:rFonts w:hint="cs"/>
          <w:rtl/>
        </w:rPr>
        <w:t xml:space="preserve">קבוצה השנייה מתאפיינת בירידה בגודלו של מעמד הביניים. המחברים טוענים כי ירידה זו משקפת מדיניות כלכלית הנסמכת על כוחות השוק, וטוענים שמדיניות זו גרמה להקטנת גודלו של מעמד הביניים. אולם המחברים מתעלמים מההשפעות החיוביות של המדיניות שנקטו מדינות אלה. הן נהנות </w:t>
      </w:r>
      <w:r>
        <w:rPr>
          <w:rFonts w:hint="cs"/>
          <w:rtl/>
        </w:rPr>
        <w:t xml:space="preserve">היום, כל המדינות האלו, של הקבוצה השנייה, מצמיחה כלכלית מהירה יותר באופן מובהק מהצמיחה במדינות בקבוצה הראשונה, ששם כאמור לא היתה ירידה. רמת החיים של האזרחים במדינות אלה עלתה יותר מאשר במדינות מהקבוצה הראשונה. </w:t>
      </w:r>
    </w:p>
    <w:p w14:paraId="02FF9636" w14:textId="77777777" w:rsidR="00000000" w:rsidRDefault="00581103">
      <w:pPr>
        <w:pStyle w:val="a0"/>
        <w:rPr>
          <w:rFonts w:hint="cs"/>
          <w:rtl/>
        </w:rPr>
      </w:pPr>
    </w:p>
    <w:p w14:paraId="22325229" w14:textId="77777777" w:rsidR="00000000" w:rsidRDefault="00581103">
      <w:pPr>
        <w:pStyle w:val="a0"/>
        <w:rPr>
          <w:rFonts w:hint="cs"/>
          <w:rtl/>
        </w:rPr>
      </w:pPr>
      <w:r>
        <w:rPr>
          <w:rFonts w:hint="cs"/>
          <w:rtl/>
        </w:rPr>
        <w:t>ואצלנו, רבותי, באמצע שנת 2003 יושמה תוכנית כלכ</w:t>
      </w:r>
      <w:r>
        <w:rPr>
          <w:rFonts w:hint="cs"/>
          <w:rtl/>
        </w:rPr>
        <w:t xml:space="preserve">לית שנועדה להתמודד עם העלייה החדה בשיעור הגירעון התקציבי. נקיטת מדיניות פיסקלית נחרצת במסגרת תוכנית זו, כמו גם צעדי המדיניות במסגרת התקציב לשנת 2004, תרמו רבות להגברת האמינות הפיסקלית ולהקטנת האי-ודאות הכלכלית. </w:t>
      </w:r>
    </w:p>
    <w:p w14:paraId="7F86BFBE" w14:textId="77777777" w:rsidR="00000000" w:rsidRDefault="00581103">
      <w:pPr>
        <w:pStyle w:val="a0"/>
        <w:rPr>
          <w:rFonts w:hint="cs"/>
          <w:rtl/>
        </w:rPr>
      </w:pPr>
    </w:p>
    <w:p w14:paraId="6F76CC7D" w14:textId="77777777" w:rsidR="00000000" w:rsidRDefault="00581103">
      <w:pPr>
        <w:pStyle w:val="a0"/>
        <w:rPr>
          <w:rFonts w:hint="cs"/>
          <w:rtl/>
        </w:rPr>
      </w:pPr>
      <w:r>
        <w:rPr>
          <w:rFonts w:hint="cs"/>
          <w:rtl/>
        </w:rPr>
        <w:t>בתוכנית הכלכלית ניתן משקל רב הן לצעדי הפחתה</w:t>
      </w:r>
      <w:r>
        <w:rPr>
          <w:rFonts w:hint="cs"/>
          <w:rtl/>
        </w:rPr>
        <w:t xml:space="preserve"> מיידית של הגירעון והן לצעדים הצפויים להפחיתו באופן פרמננטי. ומשום כך היא הגבירה את האמינות של המדיניות הפיסקלית. התוכנית כללה קיצוץ תקציבי, קיצוצים בקצבאות הביטוח הלאומי, תוכנית להצלת קרנות הפנסיה, הקפאה נומינלית של חלק מתקציבי המשרדים בשנים הבאות, הורדת </w:t>
      </w:r>
      <w:r>
        <w:rPr>
          <w:rFonts w:hint="cs"/>
          <w:rtl/>
        </w:rPr>
        <w:t xml:space="preserve">שכר פרוגרסיבית בסקטור הציבורי, התייעלות ובלימת הגידול של התעסוקה בשירות הציבורי, האצת יישומה של הרפורמה במס הכנסה ורפורמות מבניות שנועדו להגביר את התחרות ולהחליש את כוחם של המונופולים. </w:t>
      </w:r>
    </w:p>
    <w:p w14:paraId="3B8FC9FA" w14:textId="77777777" w:rsidR="00000000" w:rsidRDefault="00581103">
      <w:pPr>
        <w:pStyle w:val="a0"/>
        <w:rPr>
          <w:rFonts w:hint="cs"/>
          <w:rtl/>
        </w:rPr>
      </w:pPr>
    </w:p>
    <w:p w14:paraId="16444B52" w14:textId="77777777" w:rsidR="00000000" w:rsidRDefault="00581103">
      <w:pPr>
        <w:pStyle w:val="a0"/>
        <w:rPr>
          <w:rFonts w:hint="cs"/>
          <w:rtl/>
        </w:rPr>
      </w:pPr>
      <w:r>
        <w:rPr>
          <w:rFonts w:hint="cs"/>
          <w:rtl/>
        </w:rPr>
        <w:t xml:space="preserve">בשנת 2003 הופחתו קצבאות הביטוח הלאומי והוחמרו הקריטריונים לקבלת גמלה </w:t>
      </w:r>
      <w:r>
        <w:rPr>
          <w:rFonts w:hint="cs"/>
          <w:rtl/>
        </w:rPr>
        <w:t xml:space="preserve">להבטחת הכנסה, וזאת כדי לצמצם את הוצאות הסקטור הציבורי ולשפר את מערכת התמריצים בשוק העבודה, במטרה להגדיל את שיעור ההשתתפות, הנמוך משמעותית בישראל בכלל ובקרב גברים בפרט יחסית למדינות מתקדמות אחרות. בהקשר זה נעשתה גם הפחתה במס הכנסה לבעלי הכנסות נמוכות. </w:t>
      </w:r>
    </w:p>
    <w:p w14:paraId="550A57EA" w14:textId="77777777" w:rsidR="00000000" w:rsidRDefault="00581103">
      <w:pPr>
        <w:pStyle w:val="a0"/>
        <w:rPr>
          <w:rFonts w:hint="cs"/>
          <w:rtl/>
        </w:rPr>
      </w:pPr>
    </w:p>
    <w:p w14:paraId="08DB7EA8" w14:textId="77777777" w:rsidR="00000000" w:rsidRDefault="00581103">
      <w:pPr>
        <w:pStyle w:val="a0"/>
        <w:rPr>
          <w:rFonts w:hint="cs"/>
          <w:rtl/>
        </w:rPr>
      </w:pPr>
      <w:r>
        <w:rPr>
          <w:rFonts w:hint="cs"/>
          <w:rtl/>
        </w:rPr>
        <w:t>כתו</w:t>
      </w:r>
      <w:r>
        <w:rPr>
          <w:rFonts w:hint="cs"/>
          <w:rtl/>
        </w:rPr>
        <w:t>צאה מהמדיניות הכלכלית הממשלתית, היתה עלייה בשיעור ההשתתפות בכוח העבודה, במקביל לירידה, ירידת מה, בשיעור האבטלה. הגידול הניכר בשיעור ההשתתפות ברבעון האחרון בשנת 2003 וברבעון הראשון של 2004, והגידול באותה תקופה במספר המועסקים, מצביעים על מפנה חיובי בשוק העבו</w:t>
      </w:r>
      <w:r>
        <w:rPr>
          <w:rFonts w:hint="cs"/>
          <w:rtl/>
        </w:rPr>
        <w:t xml:space="preserve">דה. ישראלים חזרו למעגל התעסוקה ונוצרו מקומות עבודה חדשים. מספר המועסקים הישראלים גדל בשלושת הרבעונים האחרונים ב-70,000 איש, ועיקר העלייה התרחש במספר המועסקים במגזר העסקי. </w:t>
      </w:r>
    </w:p>
    <w:p w14:paraId="6796B3EB" w14:textId="77777777" w:rsidR="00000000" w:rsidRDefault="00581103">
      <w:pPr>
        <w:pStyle w:val="a0"/>
        <w:rPr>
          <w:rFonts w:hint="cs"/>
          <w:rtl/>
        </w:rPr>
      </w:pPr>
    </w:p>
    <w:p w14:paraId="1B8123C0" w14:textId="77777777" w:rsidR="00000000" w:rsidRDefault="00581103">
      <w:pPr>
        <w:pStyle w:val="a0"/>
        <w:rPr>
          <w:rFonts w:hint="cs"/>
          <w:rtl/>
        </w:rPr>
      </w:pPr>
      <w:r>
        <w:rPr>
          <w:rFonts w:hint="cs"/>
          <w:rtl/>
        </w:rPr>
        <w:t>נתונים אלה מלמדים על הצלחתה של התוכנית הכלכלית לשפר את ממדי התעסוקה במשק. ברור לכול</w:t>
      </w:r>
      <w:r>
        <w:rPr>
          <w:rFonts w:hint="cs"/>
          <w:rtl/>
        </w:rPr>
        <w:t xml:space="preserve">, ששיפור מצב התעסוקה והקטנת האבטלה הם הכלים היעילים ביותר להרחבת מעמד הביניים. </w:t>
      </w:r>
    </w:p>
    <w:p w14:paraId="44454D5F" w14:textId="77777777" w:rsidR="00000000" w:rsidRDefault="00581103">
      <w:pPr>
        <w:pStyle w:val="a0"/>
        <w:rPr>
          <w:rFonts w:hint="cs"/>
          <w:rtl/>
        </w:rPr>
      </w:pPr>
    </w:p>
    <w:p w14:paraId="31B62070" w14:textId="77777777" w:rsidR="00000000" w:rsidRDefault="00581103">
      <w:pPr>
        <w:pStyle w:val="a0"/>
        <w:rPr>
          <w:rFonts w:hint="cs"/>
          <w:rtl/>
        </w:rPr>
      </w:pPr>
      <w:r>
        <w:rPr>
          <w:rFonts w:hint="cs"/>
          <w:rtl/>
        </w:rPr>
        <w:t xml:space="preserve">הכלי האחר לשיפור מצבו של מעמד הביניים הוא הקטנת נטל מס הכנסה על בעלי ההכנסות הנמוכות והבינוניות והקטנת שיעור המע"מ. מדיניות זו אכן ננקטה במהלך 2004, והיא צפויה לשפר את הכנסתם </w:t>
      </w:r>
      <w:r>
        <w:rPr>
          <w:rFonts w:hint="cs"/>
          <w:rtl/>
        </w:rPr>
        <w:t xml:space="preserve">הפנויה ואת רמת חייהם של בני מעמד הביניים. </w:t>
      </w:r>
    </w:p>
    <w:p w14:paraId="330723E2" w14:textId="77777777" w:rsidR="00000000" w:rsidRDefault="00581103">
      <w:pPr>
        <w:pStyle w:val="a0"/>
        <w:rPr>
          <w:rFonts w:hint="cs"/>
          <w:rtl/>
        </w:rPr>
      </w:pPr>
    </w:p>
    <w:p w14:paraId="33F85B9C" w14:textId="77777777" w:rsidR="00000000" w:rsidRDefault="00581103">
      <w:pPr>
        <w:pStyle w:val="a0"/>
        <w:rPr>
          <w:rFonts w:hint="cs"/>
          <w:rtl/>
        </w:rPr>
      </w:pPr>
      <w:r>
        <w:rPr>
          <w:rFonts w:hint="cs"/>
          <w:rtl/>
        </w:rPr>
        <w:t xml:space="preserve">אני רוצה להגיד לכם מלה לגבי דברים שאני רואה, והשר לשעבר בני אלון יכול לדבר טוב ממני בנושא התיירות, אבל הוא ראה במו-עיניו כיצד השיפור בתיירות הגדיל את מספר המועסקים מקרב האנשים הבלתי-מקצועיים ביותר שיש במשק. </w:t>
      </w:r>
    </w:p>
    <w:p w14:paraId="59DF4696" w14:textId="77777777" w:rsidR="00000000" w:rsidRDefault="00581103">
      <w:pPr>
        <w:pStyle w:val="a0"/>
        <w:rPr>
          <w:rFonts w:hint="cs"/>
          <w:rtl/>
        </w:rPr>
      </w:pPr>
    </w:p>
    <w:p w14:paraId="65A3DD4E" w14:textId="77777777" w:rsidR="00000000" w:rsidRDefault="00581103">
      <w:pPr>
        <w:pStyle w:val="af0"/>
        <w:rPr>
          <w:rtl/>
        </w:rPr>
      </w:pPr>
      <w:r>
        <w:rPr>
          <w:rFonts w:hint="eastAsia"/>
          <w:rtl/>
        </w:rPr>
        <w:t>ואס</w:t>
      </w:r>
      <w:r>
        <w:rPr>
          <w:rFonts w:hint="eastAsia"/>
          <w:rtl/>
        </w:rPr>
        <w:t>ל</w:t>
      </w:r>
      <w:r>
        <w:rPr>
          <w:rtl/>
        </w:rPr>
        <w:t xml:space="preserve"> טאהא (בל"ד):</w:t>
      </w:r>
    </w:p>
    <w:p w14:paraId="5A6DD9FE" w14:textId="77777777" w:rsidR="00000000" w:rsidRDefault="00581103">
      <w:pPr>
        <w:pStyle w:val="a0"/>
        <w:rPr>
          <w:rFonts w:hint="cs"/>
          <w:rtl/>
        </w:rPr>
      </w:pPr>
    </w:p>
    <w:p w14:paraId="4350CB40" w14:textId="77777777" w:rsidR="00000000" w:rsidRDefault="00581103">
      <w:pPr>
        <w:pStyle w:val="a0"/>
        <w:rPr>
          <w:rFonts w:hint="cs"/>
          <w:rtl/>
        </w:rPr>
      </w:pPr>
      <w:r>
        <w:rPr>
          <w:rFonts w:hint="cs"/>
          <w:rtl/>
        </w:rPr>
        <w:t>עכשיו יגדל יותר - - -</w:t>
      </w:r>
    </w:p>
    <w:p w14:paraId="0D923842" w14:textId="77777777" w:rsidR="00000000" w:rsidRDefault="00581103">
      <w:pPr>
        <w:pStyle w:val="a0"/>
        <w:rPr>
          <w:rFonts w:hint="cs"/>
          <w:rtl/>
        </w:rPr>
      </w:pPr>
    </w:p>
    <w:p w14:paraId="3D8505EE" w14:textId="77777777" w:rsidR="00000000" w:rsidRDefault="00581103">
      <w:pPr>
        <w:pStyle w:val="-"/>
        <w:rPr>
          <w:rtl/>
        </w:rPr>
      </w:pPr>
      <w:bookmarkStart w:id="696" w:name="FS000000474T14_07_2004_20_15_15"/>
      <w:bookmarkStart w:id="697" w:name="FS000000474T14_07_2004_20_15_17C"/>
      <w:bookmarkEnd w:id="696"/>
      <w:bookmarkEnd w:id="697"/>
      <w:r>
        <w:rPr>
          <w:rtl/>
        </w:rPr>
        <w:t>שר התיירות גדעון עזרא:</w:t>
      </w:r>
    </w:p>
    <w:p w14:paraId="33416004" w14:textId="77777777" w:rsidR="00000000" w:rsidRDefault="00581103">
      <w:pPr>
        <w:pStyle w:val="a0"/>
        <w:rPr>
          <w:rtl/>
        </w:rPr>
      </w:pPr>
    </w:p>
    <w:p w14:paraId="6E0D4A26" w14:textId="77777777" w:rsidR="00000000" w:rsidRDefault="00581103">
      <w:pPr>
        <w:pStyle w:val="a0"/>
        <w:rPr>
          <w:rFonts w:hint="cs"/>
          <w:rtl/>
        </w:rPr>
      </w:pPr>
      <w:r>
        <w:rPr>
          <w:rFonts w:hint="cs"/>
          <w:rtl/>
        </w:rPr>
        <w:t>תן לי קודם לשמור על מה שהוא עשה. אני אומר לכם את הדברים הללו, משום שכאשר אנחנו מדברים עכשיו על התקציב הבא, תקציב 2005, אני חושב שהאוצר צריך להגביר את התקציבים בכל אותם ענפים תשתיתיים, ואני חושב</w:t>
      </w:r>
      <w:r>
        <w:rPr>
          <w:rFonts w:hint="cs"/>
          <w:rtl/>
        </w:rPr>
        <w:t xml:space="preserve"> שהתיירות נמצאת ביניהם, ולהגביר את ההשקעות בתעשיות האלה, שיכולות להכניס כסף. </w:t>
      </w:r>
    </w:p>
    <w:p w14:paraId="0EE285B3" w14:textId="77777777" w:rsidR="00000000" w:rsidRDefault="00581103">
      <w:pPr>
        <w:pStyle w:val="a0"/>
        <w:rPr>
          <w:rFonts w:hint="cs"/>
          <w:rtl/>
        </w:rPr>
      </w:pPr>
    </w:p>
    <w:p w14:paraId="232FDB1A" w14:textId="77777777" w:rsidR="00000000" w:rsidRDefault="00581103">
      <w:pPr>
        <w:pStyle w:val="a0"/>
        <w:rPr>
          <w:rFonts w:hint="cs"/>
          <w:rtl/>
        </w:rPr>
      </w:pPr>
      <w:r>
        <w:rPr>
          <w:rFonts w:hint="cs"/>
          <w:rtl/>
        </w:rPr>
        <w:t xml:space="preserve">לפי דעתי </w:t>
      </w:r>
      <w:r>
        <w:rPr>
          <w:rtl/>
        </w:rPr>
        <w:t>–</w:t>
      </w:r>
      <w:r>
        <w:rPr>
          <w:rFonts w:hint="cs"/>
          <w:rtl/>
        </w:rPr>
        <w:t xml:space="preserve"> וראו את מה שאומרים כולם - בנימין נתניהו כשר האוצר הצליח להוליך צעדים מאוד משמעותיים להבראת המשק, אחרי שהיינו על עברי פי פחת. </w:t>
      </w:r>
    </w:p>
    <w:p w14:paraId="7DF53B53" w14:textId="77777777" w:rsidR="00000000" w:rsidRDefault="00581103">
      <w:pPr>
        <w:pStyle w:val="a0"/>
        <w:rPr>
          <w:rFonts w:hint="cs"/>
          <w:rtl/>
        </w:rPr>
      </w:pPr>
    </w:p>
    <w:p w14:paraId="43F1D8E9" w14:textId="77777777" w:rsidR="00000000" w:rsidRDefault="00581103">
      <w:pPr>
        <w:pStyle w:val="a0"/>
        <w:rPr>
          <w:rFonts w:hint="cs"/>
          <w:rtl/>
        </w:rPr>
      </w:pPr>
      <w:r>
        <w:rPr>
          <w:rFonts w:hint="cs"/>
          <w:rtl/>
        </w:rPr>
        <w:t>בנושאים הללו אני מדבר כל שבוע. לדעתי, א</w:t>
      </w:r>
      <w:r>
        <w:rPr>
          <w:rFonts w:hint="cs"/>
          <w:rtl/>
        </w:rPr>
        <w:t xml:space="preserve">פשר להסתפק בדברי אלה, אבל אם תהיה הצעה משמעותית, אני לא אתנגד לה. תודה. </w:t>
      </w:r>
    </w:p>
    <w:p w14:paraId="301B42EE" w14:textId="77777777" w:rsidR="00000000" w:rsidRDefault="00581103">
      <w:pPr>
        <w:pStyle w:val="a0"/>
        <w:rPr>
          <w:rFonts w:hint="cs"/>
          <w:rtl/>
        </w:rPr>
      </w:pPr>
    </w:p>
    <w:p w14:paraId="20E36799" w14:textId="77777777" w:rsidR="00000000" w:rsidRDefault="00581103">
      <w:pPr>
        <w:pStyle w:val="af1"/>
        <w:rPr>
          <w:rtl/>
        </w:rPr>
      </w:pPr>
      <w:r>
        <w:rPr>
          <w:rtl/>
        </w:rPr>
        <w:t>היו"ר מוחמד ברכה:</w:t>
      </w:r>
    </w:p>
    <w:p w14:paraId="4F0A28D4" w14:textId="77777777" w:rsidR="00000000" w:rsidRDefault="00581103">
      <w:pPr>
        <w:pStyle w:val="a0"/>
        <w:rPr>
          <w:rtl/>
        </w:rPr>
      </w:pPr>
    </w:p>
    <w:p w14:paraId="53CD3B76" w14:textId="77777777" w:rsidR="00000000" w:rsidRDefault="00581103">
      <w:pPr>
        <w:pStyle w:val="a0"/>
        <w:rPr>
          <w:rFonts w:hint="cs"/>
          <w:rtl/>
        </w:rPr>
      </w:pPr>
      <w:r>
        <w:rPr>
          <w:rFonts w:hint="cs"/>
          <w:rtl/>
        </w:rPr>
        <w:t xml:space="preserve">תודה, אדוני השר. אני שואל את המציעים אם הם מסתפקים בתשובת השר. חברת הכנסת סולודקין? </w:t>
      </w:r>
    </w:p>
    <w:p w14:paraId="036EEDAB" w14:textId="77777777" w:rsidR="00000000" w:rsidRDefault="00581103">
      <w:pPr>
        <w:pStyle w:val="a0"/>
        <w:rPr>
          <w:rFonts w:hint="cs"/>
          <w:rtl/>
        </w:rPr>
      </w:pPr>
    </w:p>
    <w:p w14:paraId="51A07DC1" w14:textId="77777777" w:rsidR="00000000" w:rsidRDefault="00581103">
      <w:pPr>
        <w:pStyle w:val="af0"/>
        <w:rPr>
          <w:rtl/>
        </w:rPr>
      </w:pPr>
      <w:r>
        <w:rPr>
          <w:rFonts w:hint="eastAsia"/>
          <w:rtl/>
        </w:rPr>
        <w:t>מרינה</w:t>
      </w:r>
      <w:r>
        <w:rPr>
          <w:rtl/>
        </w:rPr>
        <w:t xml:space="preserve"> סולודקין (הליכוד):</w:t>
      </w:r>
    </w:p>
    <w:p w14:paraId="15053DA4" w14:textId="77777777" w:rsidR="00000000" w:rsidRDefault="00581103">
      <w:pPr>
        <w:pStyle w:val="a0"/>
        <w:rPr>
          <w:rFonts w:hint="cs"/>
          <w:rtl/>
        </w:rPr>
      </w:pPr>
    </w:p>
    <w:p w14:paraId="051A7EF8" w14:textId="77777777" w:rsidR="00000000" w:rsidRDefault="00581103">
      <w:pPr>
        <w:pStyle w:val="a0"/>
        <w:rPr>
          <w:rFonts w:hint="cs"/>
          <w:rtl/>
        </w:rPr>
      </w:pPr>
      <w:r>
        <w:rPr>
          <w:rFonts w:hint="cs"/>
          <w:rtl/>
        </w:rPr>
        <w:t>- - -</w:t>
      </w:r>
    </w:p>
    <w:p w14:paraId="6485A105" w14:textId="77777777" w:rsidR="00000000" w:rsidRDefault="00581103">
      <w:pPr>
        <w:pStyle w:val="a0"/>
        <w:rPr>
          <w:rFonts w:hint="cs"/>
          <w:rtl/>
        </w:rPr>
      </w:pPr>
    </w:p>
    <w:p w14:paraId="757F2E1B" w14:textId="77777777" w:rsidR="00000000" w:rsidRDefault="00581103">
      <w:pPr>
        <w:pStyle w:val="af1"/>
        <w:rPr>
          <w:rtl/>
        </w:rPr>
      </w:pPr>
      <w:r>
        <w:rPr>
          <w:rtl/>
        </w:rPr>
        <w:t>היו"ר מוחמד ברכה:</w:t>
      </w:r>
    </w:p>
    <w:p w14:paraId="2B18B43A" w14:textId="77777777" w:rsidR="00000000" w:rsidRDefault="00581103">
      <w:pPr>
        <w:pStyle w:val="a0"/>
        <w:rPr>
          <w:rtl/>
        </w:rPr>
      </w:pPr>
    </w:p>
    <w:p w14:paraId="6DC6D6A1" w14:textId="77777777" w:rsidR="00000000" w:rsidRDefault="00581103">
      <w:pPr>
        <w:pStyle w:val="a0"/>
        <w:rPr>
          <w:rFonts w:hint="cs"/>
          <w:rtl/>
        </w:rPr>
      </w:pPr>
      <w:r>
        <w:rPr>
          <w:rFonts w:hint="cs"/>
          <w:rtl/>
        </w:rPr>
        <w:t>לא מסתפקת. חבר הכנסת ואסל</w:t>
      </w:r>
      <w:r>
        <w:rPr>
          <w:rFonts w:hint="cs"/>
          <w:rtl/>
        </w:rPr>
        <w:t xml:space="preserve"> טאהא לא מסתפק. אם לא, מה אמרת, אדוני השר?</w:t>
      </w:r>
    </w:p>
    <w:p w14:paraId="0024DC39" w14:textId="77777777" w:rsidR="00000000" w:rsidRDefault="00581103">
      <w:pPr>
        <w:pStyle w:val="a0"/>
        <w:rPr>
          <w:rFonts w:hint="cs"/>
          <w:rtl/>
        </w:rPr>
      </w:pPr>
    </w:p>
    <w:p w14:paraId="21212264" w14:textId="77777777" w:rsidR="00000000" w:rsidRDefault="00581103">
      <w:pPr>
        <w:pStyle w:val="af0"/>
        <w:rPr>
          <w:rtl/>
        </w:rPr>
      </w:pPr>
      <w:r>
        <w:rPr>
          <w:rFonts w:hint="eastAsia"/>
          <w:rtl/>
        </w:rPr>
        <w:t>יעקב</w:t>
      </w:r>
      <w:r>
        <w:rPr>
          <w:rtl/>
        </w:rPr>
        <w:t xml:space="preserve"> אדרי (הליכוד):</w:t>
      </w:r>
    </w:p>
    <w:p w14:paraId="0F312C33" w14:textId="77777777" w:rsidR="00000000" w:rsidRDefault="00581103">
      <w:pPr>
        <w:pStyle w:val="a0"/>
        <w:rPr>
          <w:rFonts w:hint="cs"/>
          <w:rtl/>
        </w:rPr>
      </w:pPr>
    </w:p>
    <w:p w14:paraId="6C796888" w14:textId="77777777" w:rsidR="00000000" w:rsidRDefault="00581103">
      <w:pPr>
        <w:pStyle w:val="a0"/>
        <w:rPr>
          <w:rFonts w:hint="cs"/>
          <w:rtl/>
        </w:rPr>
      </w:pPr>
      <w:r>
        <w:rPr>
          <w:rFonts w:hint="cs"/>
          <w:rtl/>
        </w:rPr>
        <w:t xml:space="preserve">ועדה. </w:t>
      </w:r>
    </w:p>
    <w:p w14:paraId="08AC189B" w14:textId="77777777" w:rsidR="00000000" w:rsidRDefault="00581103">
      <w:pPr>
        <w:pStyle w:val="af1"/>
        <w:rPr>
          <w:rFonts w:hint="cs"/>
          <w:rtl/>
        </w:rPr>
      </w:pPr>
    </w:p>
    <w:p w14:paraId="4D3894B3" w14:textId="77777777" w:rsidR="00000000" w:rsidRDefault="00581103">
      <w:pPr>
        <w:pStyle w:val="af1"/>
        <w:rPr>
          <w:rtl/>
        </w:rPr>
      </w:pPr>
      <w:r>
        <w:rPr>
          <w:rtl/>
        </w:rPr>
        <w:t>היו"ר מוחמד ברכה:</w:t>
      </w:r>
    </w:p>
    <w:p w14:paraId="0EAD7F2E" w14:textId="77777777" w:rsidR="00000000" w:rsidRDefault="00581103">
      <w:pPr>
        <w:pStyle w:val="a0"/>
        <w:rPr>
          <w:rtl/>
        </w:rPr>
      </w:pPr>
    </w:p>
    <w:p w14:paraId="30F4CD9F" w14:textId="77777777" w:rsidR="00000000" w:rsidRDefault="00581103">
      <w:pPr>
        <w:pStyle w:val="a0"/>
        <w:rPr>
          <w:rFonts w:hint="cs"/>
          <w:rtl/>
        </w:rPr>
      </w:pPr>
      <w:r>
        <w:rPr>
          <w:rFonts w:hint="cs"/>
          <w:rtl/>
        </w:rPr>
        <w:t xml:space="preserve">הצעות אחרות, רבותי, של חברי הכנסת איוב קרא ויעקב מרגי. </w:t>
      </w:r>
    </w:p>
    <w:p w14:paraId="3A81124C" w14:textId="77777777" w:rsidR="00000000" w:rsidRDefault="00581103">
      <w:pPr>
        <w:pStyle w:val="a0"/>
        <w:rPr>
          <w:rtl/>
        </w:rPr>
      </w:pPr>
    </w:p>
    <w:p w14:paraId="04A7B6AB" w14:textId="77777777" w:rsidR="00000000" w:rsidRDefault="00581103">
      <w:pPr>
        <w:pStyle w:val="a"/>
        <w:rPr>
          <w:rtl/>
        </w:rPr>
      </w:pPr>
      <w:bookmarkStart w:id="698" w:name="FS000000475T14_07_2004_20_16_46"/>
      <w:bookmarkStart w:id="699" w:name="_Toc81561532"/>
      <w:bookmarkEnd w:id="698"/>
      <w:r>
        <w:rPr>
          <w:rtl/>
        </w:rPr>
        <w:t>איוב קרא (הליכוד):</w:t>
      </w:r>
      <w:bookmarkEnd w:id="699"/>
    </w:p>
    <w:p w14:paraId="3117756B" w14:textId="77777777" w:rsidR="00000000" w:rsidRDefault="00581103">
      <w:pPr>
        <w:pStyle w:val="a0"/>
        <w:rPr>
          <w:rtl/>
        </w:rPr>
      </w:pPr>
    </w:p>
    <w:p w14:paraId="6C0065A8" w14:textId="77777777" w:rsidR="00000000" w:rsidRDefault="00581103">
      <w:pPr>
        <w:pStyle w:val="a0"/>
        <w:rPr>
          <w:rFonts w:hint="cs"/>
          <w:rtl/>
        </w:rPr>
      </w:pPr>
      <w:r>
        <w:rPr>
          <w:rFonts w:hint="cs"/>
          <w:rtl/>
        </w:rPr>
        <w:t>אדוני היושב-ראש, חברי חברי הכנסת, אני חושב שהנושא הזה, השר עזרא, ראוי לדיון בוועדה, מכי</w:t>
      </w:r>
      <w:r>
        <w:rPr>
          <w:rFonts w:hint="cs"/>
          <w:rtl/>
        </w:rPr>
        <w:t>וון שהוא בנפשנו. אנחנו נמצאים בתקופה קשה מבחינה חברתית וכלכלית. צריך לקרוא לילד בשמו. כל דבר שיכול להביא לשינוי המצב הזה וליצירת אווירה טובה, כדי שאנשים ירגישו טוב יותר מבחינה כלכלית וחברתית - במיוחד בתקופה הזאת, כשהממשלה נקלעה לסיטואציה מאוד מוזרה, שהיא ל</w:t>
      </w:r>
      <w:r>
        <w:rPr>
          <w:rFonts w:hint="cs"/>
          <w:rtl/>
        </w:rPr>
        <w:t xml:space="preserve">א יכולה לעמוד במצב הזה שהיא נמצאת בו - אנחנו נברך על כך. אני מציע שאנחנו כולנו נתאחד סביב הנושא הזה ונעבירו לוועדה, כדי לצאת עם המסקנות המתחייבות, לאור הנתונים הקשים שעלו בסקר הזה. </w:t>
      </w:r>
    </w:p>
    <w:p w14:paraId="6648CB6D" w14:textId="77777777" w:rsidR="00000000" w:rsidRDefault="00581103">
      <w:pPr>
        <w:pStyle w:val="af1"/>
        <w:rPr>
          <w:rFonts w:hint="cs"/>
          <w:rtl/>
        </w:rPr>
      </w:pPr>
    </w:p>
    <w:p w14:paraId="11B0F5EF" w14:textId="77777777" w:rsidR="00000000" w:rsidRDefault="00581103">
      <w:pPr>
        <w:pStyle w:val="af1"/>
        <w:rPr>
          <w:rtl/>
        </w:rPr>
      </w:pPr>
      <w:r>
        <w:rPr>
          <w:rtl/>
        </w:rPr>
        <w:t>היו"ר מוחמד ברכה:</w:t>
      </w:r>
    </w:p>
    <w:p w14:paraId="4CD7836D" w14:textId="77777777" w:rsidR="00000000" w:rsidRDefault="00581103">
      <w:pPr>
        <w:pStyle w:val="a0"/>
        <w:rPr>
          <w:rtl/>
        </w:rPr>
      </w:pPr>
    </w:p>
    <w:p w14:paraId="02D9CFE2" w14:textId="77777777" w:rsidR="00000000" w:rsidRDefault="00581103">
      <w:pPr>
        <w:pStyle w:val="a0"/>
        <w:rPr>
          <w:rFonts w:hint="cs"/>
          <w:rtl/>
        </w:rPr>
      </w:pPr>
      <w:r>
        <w:rPr>
          <w:rFonts w:hint="cs"/>
          <w:rtl/>
        </w:rPr>
        <w:t xml:space="preserve">תודה. חבר הכנסת מרגי, בבקשה. </w:t>
      </w:r>
    </w:p>
    <w:p w14:paraId="7908B810" w14:textId="77777777" w:rsidR="00000000" w:rsidRDefault="00581103">
      <w:pPr>
        <w:pStyle w:val="a"/>
        <w:rPr>
          <w:rtl/>
        </w:rPr>
      </w:pPr>
      <w:bookmarkStart w:id="700" w:name="FS000001056T14_07_2004_20_17_33"/>
      <w:bookmarkEnd w:id="700"/>
    </w:p>
    <w:p w14:paraId="5E8A2909" w14:textId="77777777" w:rsidR="00000000" w:rsidRDefault="00581103">
      <w:pPr>
        <w:pStyle w:val="a"/>
        <w:rPr>
          <w:rtl/>
        </w:rPr>
      </w:pPr>
      <w:bookmarkStart w:id="701" w:name="_Toc81561533"/>
      <w:r>
        <w:rPr>
          <w:rtl/>
        </w:rPr>
        <w:t>יעקב מרגי (ש"ס):</w:t>
      </w:r>
      <w:bookmarkEnd w:id="701"/>
    </w:p>
    <w:p w14:paraId="75552C56" w14:textId="77777777" w:rsidR="00000000" w:rsidRDefault="00581103">
      <w:pPr>
        <w:pStyle w:val="a0"/>
        <w:rPr>
          <w:rtl/>
        </w:rPr>
      </w:pPr>
    </w:p>
    <w:p w14:paraId="5F92D8ED" w14:textId="77777777" w:rsidR="00000000" w:rsidRDefault="00581103">
      <w:pPr>
        <w:pStyle w:val="a0"/>
        <w:rPr>
          <w:rFonts w:hint="cs"/>
          <w:rtl/>
        </w:rPr>
      </w:pPr>
      <w:r>
        <w:rPr>
          <w:rFonts w:hint="cs"/>
          <w:rtl/>
        </w:rPr>
        <w:t>אדוני</w:t>
      </w:r>
      <w:r>
        <w:rPr>
          <w:rFonts w:hint="cs"/>
          <w:rtl/>
        </w:rPr>
        <w:t xml:space="preserve"> היושב-ראש, חברי חברי הכנסת, כבוד השר, אכן הנתונים של "מרכז אדוה" מתייחסים לתקופה שעד 2002, תקופה שהוזכרה פה לשמצה פעמים רבות על-ידי תומכי המדיניות </w:t>
      </w:r>
      <w:r>
        <w:rPr>
          <w:rtl/>
        </w:rPr>
        <w:t>–</w:t>
      </w:r>
      <w:r>
        <w:rPr>
          <w:rFonts w:hint="cs"/>
          <w:rtl/>
        </w:rPr>
        <w:t xml:space="preserve"> איך קראת לה? הניאו-ליברלית של נתניהו. אני קורא לה מדיניות החיקוי של כלכלת ארצות-הברית. </w:t>
      </w:r>
    </w:p>
    <w:p w14:paraId="1F98D557" w14:textId="77777777" w:rsidR="00000000" w:rsidRDefault="00581103">
      <w:pPr>
        <w:pStyle w:val="a0"/>
        <w:rPr>
          <w:rFonts w:hint="cs"/>
          <w:rtl/>
        </w:rPr>
      </w:pPr>
    </w:p>
    <w:p w14:paraId="453D2AE5" w14:textId="77777777" w:rsidR="00000000" w:rsidRDefault="00581103">
      <w:pPr>
        <w:pStyle w:val="a0"/>
        <w:rPr>
          <w:rFonts w:hint="cs"/>
          <w:rtl/>
        </w:rPr>
      </w:pPr>
      <w:r>
        <w:rPr>
          <w:rFonts w:hint="cs"/>
          <w:rtl/>
        </w:rPr>
        <w:t>לכן, אם עד 2000 ב</w:t>
      </w:r>
      <w:r>
        <w:rPr>
          <w:rFonts w:hint="cs"/>
          <w:rtl/>
        </w:rPr>
        <w:t xml:space="preserve">מדיניות הקצבאות ובמדיניות הרווחה קטן מעמד הביניים לטובת המעמד הנמוך, אוי ואבוי לנו מה יהיה בדוח הבא, כי בתקופה של השנה וחצי האחרונה האוצר קיצץ בקצבאות וקיצץ בתקציבי ההעברה. </w:t>
      </w:r>
    </w:p>
    <w:p w14:paraId="56A3672F" w14:textId="77777777" w:rsidR="00000000" w:rsidRDefault="00581103">
      <w:pPr>
        <w:pStyle w:val="a0"/>
        <w:rPr>
          <w:rFonts w:hint="cs"/>
          <w:rtl/>
        </w:rPr>
      </w:pPr>
    </w:p>
    <w:p w14:paraId="55BA67AA" w14:textId="77777777" w:rsidR="00000000" w:rsidRDefault="00581103">
      <w:pPr>
        <w:pStyle w:val="a0"/>
        <w:rPr>
          <w:rFonts w:hint="cs"/>
          <w:rtl/>
        </w:rPr>
      </w:pPr>
      <w:r>
        <w:rPr>
          <w:rFonts w:hint="cs"/>
          <w:rtl/>
        </w:rPr>
        <w:t xml:space="preserve">לכן אני אומר שכדאי לקיים דיון, במיוחד כשתקציב 2005 עומד לפתחנו. אני מקווה שהדיון </w:t>
      </w:r>
      <w:r>
        <w:rPr>
          <w:rFonts w:hint="cs"/>
          <w:rtl/>
        </w:rPr>
        <w:t xml:space="preserve">יהיה פורה מבורך. </w:t>
      </w:r>
    </w:p>
    <w:p w14:paraId="6B27CCAE" w14:textId="77777777" w:rsidR="00000000" w:rsidRDefault="00581103">
      <w:pPr>
        <w:pStyle w:val="a0"/>
        <w:rPr>
          <w:rFonts w:hint="cs"/>
          <w:rtl/>
        </w:rPr>
      </w:pPr>
    </w:p>
    <w:p w14:paraId="70E42CF0" w14:textId="77777777" w:rsidR="00000000" w:rsidRDefault="00581103">
      <w:pPr>
        <w:pStyle w:val="af1"/>
        <w:rPr>
          <w:rtl/>
        </w:rPr>
      </w:pPr>
      <w:r>
        <w:rPr>
          <w:rtl/>
        </w:rPr>
        <w:t>היו"ר מוחמד ברכה:</w:t>
      </w:r>
    </w:p>
    <w:p w14:paraId="7C9CEB98" w14:textId="77777777" w:rsidR="00000000" w:rsidRDefault="00581103">
      <w:pPr>
        <w:pStyle w:val="a0"/>
        <w:rPr>
          <w:rtl/>
        </w:rPr>
      </w:pPr>
    </w:p>
    <w:p w14:paraId="2B072287" w14:textId="77777777" w:rsidR="00000000" w:rsidRDefault="00581103">
      <w:pPr>
        <w:pStyle w:val="a0"/>
        <w:rPr>
          <w:rFonts w:hint="cs"/>
          <w:rtl/>
        </w:rPr>
      </w:pPr>
      <w:r>
        <w:rPr>
          <w:rFonts w:hint="cs"/>
          <w:rtl/>
        </w:rPr>
        <w:t>תודה, אדוני. אני פונה למציעים. חברת הכנסת סולודקין, את מסכימה שהנושא יעבור לוועדה?</w:t>
      </w:r>
    </w:p>
    <w:p w14:paraId="4BC455B5" w14:textId="77777777" w:rsidR="00000000" w:rsidRDefault="00581103">
      <w:pPr>
        <w:pStyle w:val="a0"/>
        <w:rPr>
          <w:rFonts w:hint="cs"/>
          <w:rtl/>
        </w:rPr>
      </w:pPr>
    </w:p>
    <w:p w14:paraId="4618D13A" w14:textId="77777777" w:rsidR="00000000" w:rsidRDefault="00581103">
      <w:pPr>
        <w:pStyle w:val="af0"/>
        <w:rPr>
          <w:rtl/>
        </w:rPr>
      </w:pPr>
      <w:r>
        <w:rPr>
          <w:rFonts w:hint="eastAsia"/>
          <w:rtl/>
        </w:rPr>
        <w:t>מרינה</w:t>
      </w:r>
      <w:r>
        <w:rPr>
          <w:rtl/>
        </w:rPr>
        <w:t xml:space="preserve"> סולודקין (הליכוד):</w:t>
      </w:r>
    </w:p>
    <w:p w14:paraId="411F7B0E" w14:textId="77777777" w:rsidR="00000000" w:rsidRDefault="00581103">
      <w:pPr>
        <w:pStyle w:val="a0"/>
        <w:rPr>
          <w:rFonts w:hint="cs"/>
          <w:rtl/>
        </w:rPr>
      </w:pPr>
    </w:p>
    <w:p w14:paraId="6FC0B1E2" w14:textId="77777777" w:rsidR="00000000" w:rsidRDefault="00581103">
      <w:pPr>
        <w:pStyle w:val="a0"/>
        <w:rPr>
          <w:rFonts w:hint="cs"/>
          <w:rtl/>
        </w:rPr>
      </w:pPr>
      <w:r>
        <w:rPr>
          <w:rFonts w:hint="cs"/>
          <w:rtl/>
        </w:rPr>
        <w:t xml:space="preserve">כן. </w:t>
      </w:r>
    </w:p>
    <w:p w14:paraId="4E751739" w14:textId="77777777" w:rsidR="00000000" w:rsidRDefault="00581103">
      <w:pPr>
        <w:pStyle w:val="a0"/>
        <w:rPr>
          <w:rFonts w:hint="cs"/>
          <w:rtl/>
        </w:rPr>
      </w:pPr>
    </w:p>
    <w:p w14:paraId="7D08C3BD" w14:textId="77777777" w:rsidR="00000000" w:rsidRDefault="00581103">
      <w:pPr>
        <w:pStyle w:val="af1"/>
        <w:rPr>
          <w:rtl/>
        </w:rPr>
      </w:pPr>
      <w:r>
        <w:rPr>
          <w:rtl/>
        </w:rPr>
        <w:t>היו"ר מוחמד ברכה:</w:t>
      </w:r>
    </w:p>
    <w:p w14:paraId="544A284A" w14:textId="77777777" w:rsidR="00000000" w:rsidRDefault="00581103">
      <w:pPr>
        <w:pStyle w:val="a0"/>
        <w:rPr>
          <w:rtl/>
        </w:rPr>
      </w:pPr>
    </w:p>
    <w:p w14:paraId="3BF877D3" w14:textId="77777777" w:rsidR="00000000" w:rsidRDefault="00581103">
      <w:pPr>
        <w:pStyle w:val="a0"/>
        <w:rPr>
          <w:rFonts w:hint="cs"/>
          <w:rtl/>
        </w:rPr>
      </w:pPr>
      <w:r>
        <w:rPr>
          <w:rFonts w:hint="cs"/>
          <w:rtl/>
        </w:rPr>
        <w:t xml:space="preserve">חבר הכנסת ואסל טאהא </w:t>
      </w:r>
      <w:r>
        <w:rPr>
          <w:rtl/>
        </w:rPr>
        <w:t>–</w:t>
      </w:r>
      <w:r>
        <w:rPr>
          <w:rFonts w:hint="cs"/>
          <w:rtl/>
        </w:rPr>
        <w:t xml:space="preserve"> לוועדה.</w:t>
      </w:r>
    </w:p>
    <w:p w14:paraId="4619A46E" w14:textId="77777777" w:rsidR="00000000" w:rsidRDefault="00581103">
      <w:pPr>
        <w:pStyle w:val="a0"/>
        <w:rPr>
          <w:rFonts w:hint="cs"/>
          <w:rtl/>
        </w:rPr>
      </w:pPr>
    </w:p>
    <w:p w14:paraId="60C5F470" w14:textId="77777777" w:rsidR="00000000" w:rsidRDefault="00581103">
      <w:pPr>
        <w:pStyle w:val="a0"/>
        <w:rPr>
          <w:rFonts w:hint="cs"/>
          <w:rtl/>
        </w:rPr>
      </w:pPr>
      <w:r>
        <w:rPr>
          <w:rFonts w:hint="cs"/>
          <w:rtl/>
        </w:rPr>
        <w:t xml:space="preserve">רבותי, אנחנו מצביעים. בעד </w:t>
      </w:r>
      <w:r>
        <w:rPr>
          <w:rtl/>
        </w:rPr>
        <w:t>–</w:t>
      </w:r>
      <w:r>
        <w:rPr>
          <w:rFonts w:hint="cs"/>
          <w:rtl/>
        </w:rPr>
        <w:t xml:space="preserve"> העברה לוועדה, ונגד </w:t>
      </w:r>
      <w:r>
        <w:rPr>
          <w:rtl/>
        </w:rPr>
        <w:t>–</w:t>
      </w:r>
      <w:r>
        <w:rPr>
          <w:rFonts w:hint="cs"/>
          <w:rtl/>
        </w:rPr>
        <w:t xml:space="preserve"> הסר</w:t>
      </w:r>
      <w:r>
        <w:rPr>
          <w:rFonts w:hint="cs"/>
          <w:rtl/>
        </w:rPr>
        <w:t xml:space="preserve">ה. </w:t>
      </w:r>
    </w:p>
    <w:p w14:paraId="253F5CC8" w14:textId="77777777" w:rsidR="00000000" w:rsidRDefault="00581103">
      <w:pPr>
        <w:pStyle w:val="a0"/>
        <w:rPr>
          <w:rFonts w:hint="cs"/>
          <w:rtl/>
        </w:rPr>
      </w:pPr>
    </w:p>
    <w:p w14:paraId="0AD7344F" w14:textId="77777777" w:rsidR="00000000" w:rsidRDefault="00581103">
      <w:pPr>
        <w:pStyle w:val="ab"/>
        <w:bidi/>
        <w:rPr>
          <w:rFonts w:hint="cs"/>
          <w:rtl/>
        </w:rPr>
      </w:pPr>
      <w:r>
        <w:rPr>
          <w:rFonts w:hint="cs"/>
          <w:rtl/>
        </w:rPr>
        <w:t>הצבעה מס' 27</w:t>
      </w:r>
    </w:p>
    <w:p w14:paraId="7CFE7165" w14:textId="77777777" w:rsidR="00000000" w:rsidRDefault="00581103">
      <w:pPr>
        <w:pStyle w:val="a0"/>
        <w:rPr>
          <w:rFonts w:hint="cs"/>
          <w:rtl/>
        </w:rPr>
      </w:pPr>
    </w:p>
    <w:p w14:paraId="48512075" w14:textId="77777777" w:rsidR="00000000" w:rsidRDefault="00581103">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6B571094" w14:textId="77777777" w:rsidR="00000000" w:rsidRDefault="00581103">
      <w:pPr>
        <w:pStyle w:val="ac"/>
        <w:bidi/>
        <w:rPr>
          <w:rFonts w:hint="cs"/>
          <w:rtl/>
        </w:rPr>
      </w:pPr>
      <w:r>
        <w:rPr>
          <w:rFonts w:hint="cs"/>
          <w:rtl/>
        </w:rPr>
        <w:t>בעד ההצעה שלא לכלול את הנושא בסדר-היום - אין</w:t>
      </w:r>
    </w:p>
    <w:p w14:paraId="0623E313"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29CAF332" w14:textId="77777777" w:rsidR="00000000" w:rsidRDefault="00581103">
      <w:pPr>
        <w:pStyle w:val="ad"/>
        <w:bidi/>
        <w:rPr>
          <w:rFonts w:hint="cs"/>
          <w:rtl/>
        </w:rPr>
      </w:pPr>
      <w:r>
        <w:rPr>
          <w:rFonts w:hint="cs"/>
          <w:rtl/>
        </w:rPr>
        <w:t xml:space="preserve">ההצעה להעביר את הנושא לוועדת הכלכלה נתקבלה. </w:t>
      </w:r>
    </w:p>
    <w:p w14:paraId="69E08DD8" w14:textId="77777777" w:rsidR="00000000" w:rsidRDefault="00581103">
      <w:pPr>
        <w:pStyle w:val="af0"/>
        <w:rPr>
          <w:rFonts w:hint="cs"/>
          <w:rtl/>
        </w:rPr>
      </w:pPr>
    </w:p>
    <w:p w14:paraId="66AE78A6" w14:textId="77777777" w:rsidR="00000000" w:rsidRDefault="00581103">
      <w:pPr>
        <w:pStyle w:val="af1"/>
        <w:rPr>
          <w:rtl/>
        </w:rPr>
      </w:pPr>
      <w:r>
        <w:rPr>
          <w:rtl/>
        </w:rPr>
        <w:t>היו"ר מוחמד ברכה:</w:t>
      </w:r>
    </w:p>
    <w:p w14:paraId="4E5768B2" w14:textId="77777777" w:rsidR="00000000" w:rsidRDefault="00581103">
      <w:pPr>
        <w:pStyle w:val="a0"/>
        <w:rPr>
          <w:rtl/>
        </w:rPr>
      </w:pPr>
    </w:p>
    <w:p w14:paraId="0A586031" w14:textId="77777777" w:rsidR="00000000" w:rsidRDefault="00581103">
      <w:pPr>
        <w:pStyle w:val="a0"/>
        <w:rPr>
          <w:rFonts w:hint="cs"/>
          <w:rtl/>
        </w:rPr>
      </w:pPr>
      <w:r>
        <w:rPr>
          <w:rFonts w:hint="cs"/>
          <w:rtl/>
        </w:rPr>
        <w:t xml:space="preserve">ברוב של תשעה תומכים, ללא מתנגדים וללא נמנעים, הנושא יועבר </w:t>
      </w:r>
      <w:r>
        <w:rPr>
          <w:rtl/>
        </w:rPr>
        <w:t>–</w:t>
      </w:r>
      <w:r>
        <w:rPr>
          <w:rFonts w:hint="cs"/>
          <w:rtl/>
        </w:rPr>
        <w:t xml:space="preserve"> לאיזו ועדה?</w:t>
      </w:r>
    </w:p>
    <w:p w14:paraId="7B6EDE03" w14:textId="77777777" w:rsidR="00000000" w:rsidRDefault="00581103">
      <w:pPr>
        <w:pStyle w:val="a0"/>
        <w:rPr>
          <w:rFonts w:hint="cs"/>
          <w:rtl/>
        </w:rPr>
      </w:pPr>
    </w:p>
    <w:p w14:paraId="67480B5A" w14:textId="77777777" w:rsidR="00000000" w:rsidRDefault="00581103">
      <w:pPr>
        <w:pStyle w:val="af0"/>
        <w:rPr>
          <w:rFonts w:hint="cs"/>
          <w:rtl/>
        </w:rPr>
      </w:pPr>
      <w:r>
        <w:rPr>
          <w:rFonts w:hint="eastAsia"/>
          <w:rtl/>
        </w:rPr>
        <w:t>קריא</w:t>
      </w:r>
      <w:r>
        <w:rPr>
          <w:rFonts w:hint="eastAsia"/>
          <w:rtl/>
        </w:rPr>
        <w:t>ות</w:t>
      </w:r>
      <w:r>
        <w:rPr>
          <w:rtl/>
        </w:rPr>
        <w:t>:</w:t>
      </w:r>
    </w:p>
    <w:p w14:paraId="51E87C0C" w14:textId="77777777" w:rsidR="00000000" w:rsidRDefault="00581103">
      <w:pPr>
        <w:pStyle w:val="a0"/>
        <w:rPr>
          <w:rFonts w:hint="cs"/>
          <w:rtl/>
        </w:rPr>
      </w:pPr>
    </w:p>
    <w:p w14:paraId="5EEBB7F7" w14:textId="77777777" w:rsidR="00000000" w:rsidRDefault="00581103">
      <w:pPr>
        <w:pStyle w:val="a0"/>
        <w:rPr>
          <w:rFonts w:hint="cs"/>
          <w:rtl/>
        </w:rPr>
      </w:pPr>
      <w:r>
        <w:rPr>
          <w:rFonts w:hint="cs"/>
          <w:rtl/>
        </w:rPr>
        <w:t xml:space="preserve">ועדת כלכלה. </w:t>
      </w:r>
    </w:p>
    <w:p w14:paraId="13FD763E" w14:textId="77777777" w:rsidR="00000000" w:rsidRDefault="00581103">
      <w:pPr>
        <w:pStyle w:val="a0"/>
        <w:rPr>
          <w:rFonts w:hint="cs"/>
          <w:rtl/>
        </w:rPr>
      </w:pPr>
    </w:p>
    <w:p w14:paraId="7DADF77F" w14:textId="77777777" w:rsidR="00000000" w:rsidRDefault="00581103">
      <w:pPr>
        <w:pStyle w:val="af1"/>
        <w:rPr>
          <w:rFonts w:hint="cs"/>
          <w:rtl/>
        </w:rPr>
      </w:pPr>
      <w:r>
        <w:rPr>
          <w:rFonts w:hint="eastAsia"/>
          <w:rtl/>
        </w:rPr>
        <w:t>היו</w:t>
      </w:r>
      <w:r>
        <w:rPr>
          <w:rtl/>
        </w:rPr>
        <w:t>"ר מוחמד ברכה:</w:t>
      </w:r>
    </w:p>
    <w:p w14:paraId="15FCAE36" w14:textId="77777777" w:rsidR="00000000" w:rsidRDefault="00581103">
      <w:pPr>
        <w:pStyle w:val="a0"/>
        <w:rPr>
          <w:rFonts w:hint="cs"/>
          <w:rtl/>
        </w:rPr>
      </w:pPr>
    </w:p>
    <w:p w14:paraId="19B416D3" w14:textId="77777777" w:rsidR="00000000" w:rsidRDefault="00581103">
      <w:pPr>
        <w:pStyle w:val="a0"/>
        <w:rPr>
          <w:rFonts w:hint="cs"/>
          <w:rtl/>
        </w:rPr>
      </w:pPr>
      <w:r>
        <w:rPr>
          <w:rFonts w:hint="cs"/>
          <w:rtl/>
        </w:rPr>
        <w:t xml:space="preserve">ועדת הכלכלה, עבודה ורווחה או כספים? אמרתם כלכלה, אז זה יעבור לוועדת הכלכלה. </w:t>
      </w:r>
    </w:p>
    <w:p w14:paraId="2CDC61E3" w14:textId="77777777" w:rsidR="00000000" w:rsidRDefault="00581103">
      <w:pPr>
        <w:pStyle w:val="a2"/>
        <w:rPr>
          <w:rFonts w:hint="cs"/>
          <w:rtl/>
        </w:rPr>
      </w:pPr>
    </w:p>
    <w:p w14:paraId="1DA41503" w14:textId="77777777" w:rsidR="00000000" w:rsidRDefault="00581103">
      <w:pPr>
        <w:pStyle w:val="a0"/>
        <w:rPr>
          <w:rFonts w:hint="cs"/>
          <w:rtl/>
        </w:rPr>
      </w:pPr>
    </w:p>
    <w:p w14:paraId="3AC6DBDF" w14:textId="77777777" w:rsidR="00000000" w:rsidRDefault="00581103">
      <w:pPr>
        <w:pStyle w:val="a2"/>
        <w:rPr>
          <w:rFonts w:hint="cs"/>
          <w:rtl/>
        </w:rPr>
      </w:pPr>
      <w:bookmarkStart w:id="702" w:name="_Toc81561534"/>
      <w:r>
        <w:rPr>
          <w:rFonts w:hint="cs"/>
          <w:rtl/>
        </w:rPr>
        <w:t>מסמכים שהונחו על שולחן הכנסת</w:t>
      </w:r>
      <w:bookmarkEnd w:id="702"/>
    </w:p>
    <w:p w14:paraId="79EDD44C" w14:textId="77777777" w:rsidR="00000000" w:rsidRDefault="00581103">
      <w:pPr>
        <w:pStyle w:val="a0"/>
        <w:jc w:val="center"/>
        <w:rPr>
          <w:rFonts w:hint="cs"/>
          <w:b/>
          <w:bCs/>
          <w:u w:val="single"/>
          <w:rtl/>
        </w:rPr>
      </w:pPr>
    </w:p>
    <w:p w14:paraId="33F66318" w14:textId="77777777" w:rsidR="00000000" w:rsidRDefault="00581103">
      <w:pPr>
        <w:pStyle w:val="af1"/>
        <w:rPr>
          <w:rtl/>
        </w:rPr>
      </w:pPr>
      <w:r>
        <w:rPr>
          <w:rtl/>
        </w:rPr>
        <w:t>היו"ר מוחמד ברכה:</w:t>
      </w:r>
    </w:p>
    <w:p w14:paraId="0E445063" w14:textId="77777777" w:rsidR="00000000" w:rsidRDefault="00581103">
      <w:pPr>
        <w:pStyle w:val="a0"/>
        <w:rPr>
          <w:rtl/>
        </w:rPr>
      </w:pPr>
    </w:p>
    <w:p w14:paraId="6DCC9012" w14:textId="77777777" w:rsidR="00000000" w:rsidRDefault="00581103">
      <w:pPr>
        <w:pStyle w:val="a0"/>
        <w:rPr>
          <w:rFonts w:hint="cs"/>
          <w:rtl/>
        </w:rPr>
      </w:pPr>
      <w:r>
        <w:rPr>
          <w:rFonts w:hint="cs"/>
          <w:rtl/>
        </w:rPr>
        <w:t xml:space="preserve">הכרזה לסגנית מזכיר הכנסת. בבקשה, גברתי. </w:t>
      </w:r>
    </w:p>
    <w:p w14:paraId="5BC005E3" w14:textId="77777777" w:rsidR="00000000" w:rsidRDefault="00581103">
      <w:pPr>
        <w:pStyle w:val="a0"/>
        <w:rPr>
          <w:rFonts w:hint="cs"/>
          <w:rtl/>
        </w:rPr>
      </w:pPr>
    </w:p>
    <w:p w14:paraId="70AEBF56" w14:textId="77777777" w:rsidR="00000000" w:rsidRDefault="00581103">
      <w:pPr>
        <w:pStyle w:val="a"/>
        <w:rPr>
          <w:rFonts w:hint="cs"/>
          <w:b w:val="0"/>
          <w:bCs w:val="0"/>
          <w:u w:val="none"/>
          <w:rtl/>
        </w:rPr>
      </w:pPr>
      <w:bookmarkStart w:id="703" w:name="FS000000136T14_07_2004_20_55_30"/>
      <w:bookmarkStart w:id="704" w:name="_Toc81561535"/>
      <w:bookmarkEnd w:id="703"/>
      <w:r>
        <w:rPr>
          <w:rFonts w:hint="eastAsia"/>
          <w:rtl/>
        </w:rPr>
        <w:t>סגנית</w:t>
      </w:r>
      <w:r>
        <w:rPr>
          <w:rtl/>
        </w:rPr>
        <w:t xml:space="preserve"> מזכיר הכנסת </w:t>
      </w:r>
      <w:r>
        <w:rPr>
          <w:rFonts w:hint="cs"/>
          <w:rtl/>
        </w:rPr>
        <w:t>ירדנה מלר-הורוביץ:</w:t>
      </w:r>
      <w:bookmarkEnd w:id="704"/>
    </w:p>
    <w:p w14:paraId="7AEF3954" w14:textId="77777777" w:rsidR="00000000" w:rsidRDefault="00581103">
      <w:pPr>
        <w:pStyle w:val="a0"/>
        <w:rPr>
          <w:rFonts w:hint="cs"/>
          <w:rtl/>
        </w:rPr>
      </w:pPr>
    </w:p>
    <w:p w14:paraId="46774BB8" w14:textId="77777777" w:rsidR="00000000" w:rsidRDefault="00581103">
      <w:pPr>
        <w:pStyle w:val="a0"/>
        <w:rPr>
          <w:rFonts w:hint="cs"/>
          <w:rtl/>
        </w:rPr>
      </w:pPr>
      <w:r>
        <w:rPr>
          <w:rFonts w:hint="cs"/>
          <w:rtl/>
        </w:rPr>
        <w:t>ברשות יושב</w:t>
      </w:r>
      <w:r>
        <w:rPr>
          <w:rFonts w:hint="cs"/>
          <w:rtl/>
        </w:rPr>
        <w:t xml:space="preserve">-ראש הישיבה, הנני מתכבדת להודיע, כי הונחה היום על שולחן הכנסת הודעת ראש הממשלה וממלא-מקום שר התחבורה בעקבות מסקנות ועדת הכלכלה בנושא: תאונות הדרכים ובעיית הפיקוח על כשירות צמיגי כלי רכב. תודה. </w:t>
      </w:r>
    </w:p>
    <w:p w14:paraId="69A0A397" w14:textId="77777777" w:rsidR="00000000" w:rsidRDefault="00581103">
      <w:pPr>
        <w:pStyle w:val="a0"/>
        <w:rPr>
          <w:rFonts w:hint="cs"/>
          <w:rtl/>
        </w:rPr>
      </w:pPr>
    </w:p>
    <w:p w14:paraId="52B0B836" w14:textId="77777777" w:rsidR="00000000" w:rsidRDefault="00581103">
      <w:pPr>
        <w:pStyle w:val="af1"/>
        <w:rPr>
          <w:rtl/>
        </w:rPr>
      </w:pPr>
      <w:r>
        <w:rPr>
          <w:rtl/>
        </w:rPr>
        <w:t>היו"ר מוחמד ברכה:</w:t>
      </w:r>
    </w:p>
    <w:p w14:paraId="6097E015" w14:textId="77777777" w:rsidR="00000000" w:rsidRDefault="00581103">
      <w:pPr>
        <w:pStyle w:val="a0"/>
        <w:rPr>
          <w:rtl/>
        </w:rPr>
      </w:pPr>
    </w:p>
    <w:p w14:paraId="3D7C781F" w14:textId="77777777" w:rsidR="00000000" w:rsidRDefault="00581103">
      <w:pPr>
        <w:pStyle w:val="a0"/>
        <w:rPr>
          <w:rFonts w:hint="cs"/>
          <w:rtl/>
        </w:rPr>
      </w:pPr>
      <w:r>
        <w:rPr>
          <w:rFonts w:hint="cs"/>
          <w:rtl/>
        </w:rPr>
        <w:t xml:space="preserve">תודה. </w:t>
      </w:r>
    </w:p>
    <w:p w14:paraId="6B1905B7" w14:textId="77777777" w:rsidR="00000000" w:rsidRDefault="00581103">
      <w:pPr>
        <w:pStyle w:val="a0"/>
        <w:rPr>
          <w:rFonts w:hint="cs"/>
          <w:rtl/>
        </w:rPr>
      </w:pPr>
    </w:p>
    <w:p w14:paraId="39FD301F" w14:textId="77777777" w:rsidR="00000000" w:rsidRDefault="00581103">
      <w:pPr>
        <w:pStyle w:val="a2"/>
        <w:rPr>
          <w:rtl/>
        </w:rPr>
      </w:pPr>
    </w:p>
    <w:p w14:paraId="412BEBCE" w14:textId="77777777" w:rsidR="00000000" w:rsidRDefault="00581103">
      <w:pPr>
        <w:pStyle w:val="a2"/>
        <w:rPr>
          <w:rFonts w:hint="cs"/>
          <w:rtl/>
        </w:rPr>
      </w:pPr>
      <w:bookmarkStart w:id="705" w:name="CS29697FI0029697T14_07_2004_20_20_07"/>
      <w:bookmarkStart w:id="706" w:name="_Toc81561536"/>
      <w:bookmarkEnd w:id="705"/>
      <w:r>
        <w:rPr>
          <w:rFonts w:hint="cs"/>
          <w:rtl/>
        </w:rPr>
        <w:t>הצעה לסדר-היום</w:t>
      </w:r>
      <w:bookmarkEnd w:id="706"/>
    </w:p>
    <w:p w14:paraId="4D020FCF" w14:textId="77777777" w:rsidR="00000000" w:rsidRDefault="00581103">
      <w:pPr>
        <w:pStyle w:val="a2"/>
        <w:rPr>
          <w:rtl/>
        </w:rPr>
      </w:pPr>
      <w:bookmarkStart w:id="707" w:name="_Toc81561537"/>
      <w:r>
        <w:rPr>
          <w:rtl/>
        </w:rPr>
        <w:t>סוגי הטרנספר השוני</w:t>
      </w:r>
      <w:r>
        <w:rPr>
          <w:rtl/>
        </w:rPr>
        <w:t>ם ליהודים ולערבים</w:t>
      </w:r>
      <w:bookmarkEnd w:id="707"/>
    </w:p>
    <w:p w14:paraId="63254719" w14:textId="77777777" w:rsidR="00000000" w:rsidRDefault="00581103">
      <w:pPr>
        <w:pStyle w:val="af1"/>
        <w:rPr>
          <w:rFonts w:hint="cs"/>
          <w:rtl/>
        </w:rPr>
      </w:pPr>
    </w:p>
    <w:p w14:paraId="28256E30" w14:textId="77777777" w:rsidR="00000000" w:rsidRDefault="00581103">
      <w:pPr>
        <w:pStyle w:val="a0"/>
        <w:rPr>
          <w:rFonts w:hint="cs"/>
          <w:rtl/>
        </w:rPr>
      </w:pPr>
    </w:p>
    <w:p w14:paraId="3F00F4B0" w14:textId="77777777" w:rsidR="00000000" w:rsidRDefault="00581103">
      <w:pPr>
        <w:pStyle w:val="af1"/>
        <w:rPr>
          <w:rtl/>
        </w:rPr>
      </w:pPr>
      <w:r>
        <w:rPr>
          <w:rtl/>
        </w:rPr>
        <w:t>היו"ר מוחמד ברכה:</w:t>
      </w:r>
    </w:p>
    <w:p w14:paraId="22B7E832" w14:textId="77777777" w:rsidR="00000000" w:rsidRDefault="00581103">
      <w:pPr>
        <w:pStyle w:val="a0"/>
        <w:rPr>
          <w:rFonts w:hint="cs"/>
          <w:rtl/>
        </w:rPr>
      </w:pPr>
    </w:p>
    <w:p w14:paraId="04537AFE" w14:textId="77777777" w:rsidR="00000000" w:rsidRDefault="00581103">
      <w:pPr>
        <w:pStyle w:val="a0"/>
        <w:rPr>
          <w:rFonts w:hint="cs"/>
          <w:rtl/>
        </w:rPr>
      </w:pPr>
      <w:r>
        <w:rPr>
          <w:rFonts w:hint="cs"/>
          <w:rtl/>
        </w:rPr>
        <w:t xml:space="preserve">אנחנו עוברים לנושא הבא. הצעה רגילה לסדר-היום, שמספרה 4197, בנושא: סוגי הטרנספר השונים ליהודים ולערבים - של חבר הכנסת בנימין אלון. בבקשה. </w:t>
      </w:r>
    </w:p>
    <w:p w14:paraId="11A217ED" w14:textId="77777777" w:rsidR="00000000" w:rsidRDefault="00581103">
      <w:pPr>
        <w:pStyle w:val="a0"/>
        <w:rPr>
          <w:rFonts w:hint="cs"/>
          <w:rtl/>
        </w:rPr>
      </w:pPr>
    </w:p>
    <w:p w14:paraId="127C94AD" w14:textId="77777777" w:rsidR="00000000" w:rsidRDefault="00581103">
      <w:pPr>
        <w:pStyle w:val="a"/>
        <w:rPr>
          <w:rtl/>
        </w:rPr>
      </w:pPr>
      <w:bookmarkStart w:id="708" w:name="FS000000405T14_07_2004_20_20_12"/>
      <w:bookmarkStart w:id="709" w:name="_Toc81561538"/>
      <w:bookmarkEnd w:id="708"/>
      <w:r>
        <w:rPr>
          <w:rtl/>
        </w:rPr>
        <w:t>בנימין אלון (האיחוד הלאומי - ישראל ביתנו):</w:t>
      </w:r>
      <w:bookmarkEnd w:id="709"/>
    </w:p>
    <w:p w14:paraId="50605F74" w14:textId="77777777" w:rsidR="00000000" w:rsidRDefault="00581103">
      <w:pPr>
        <w:pStyle w:val="a0"/>
        <w:rPr>
          <w:rtl/>
        </w:rPr>
      </w:pPr>
    </w:p>
    <w:p w14:paraId="1C3ABE3C" w14:textId="77777777" w:rsidR="00000000" w:rsidRDefault="00581103">
      <w:pPr>
        <w:pStyle w:val="a0"/>
        <w:rPr>
          <w:rFonts w:hint="cs"/>
          <w:rtl/>
        </w:rPr>
      </w:pPr>
      <w:r>
        <w:rPr>
          <w:rFonts w:hint="cs"/>
          <w:rtl/>
        </w:rPr>
        <w:t>אדוני היושב-ראש, כנסת נכבדה, התוכנ</w:t>
      </w:r>
      <w:r>
        <w:rPr>
          <w:rFonts w:hint="cs"/>
          <w:rtl/>
        </w:rPr>
        <w:t xml:space="preserve">ית הזאת, עקירת היהודים מהרבה יישובים ברצועת-עזה ובדרום יהודה - להזכיר לכולם, עזה ובנותיה, כאמור בספר יהושע, ניתנו לשבט יהודה. היתה שם קהילה יהודית פעילה מאוד עד 1936, והיא זו שקנתה את אדמות הקיבוץ רוחמה. היה שם תלמידו של שבתאי צבי, משיח השקר, שמכונה וידוע </w:t>
      </w:r>
      <w:r>
        <w:rPr>
          <w:rtl/>
        </w:rPr>
        <w:t>–</w:t>
      </w:r>
      <w:r>
        <w:rPr>
          <w:rFonts w:hint="cs"/>
          <w:rtl/>
        </w:rPr>
        <w:t xml:space="preserve"> כולם מכירים אותו - נתן העזתי; רבי ישראל נג'ארה, מחבר "ריבון עולם" היה רב בקהילה הזאת. צפון השומרון, לא צריך להרחיב בהיסטוריה היהודית של צפון השומרון, וגם שם יעקרו ארבעה יישובים. </w:t>
      </w:r>
    </w:p>
    <w:p w14:paraId="14A0B627" w14:textId="77777777" w:rsidR="00000000" w:rsidRDefault="00581103">
      <w:pPr>
        <w:pStyle w:val="a0"/>
        <w:rPr>
          <w:rFonts w:hint="cs"/>
          <w:rtl/>
        </w:rPr>
      </w:pPr>
    </w:p>
    <w:p w14:paraId="7478AC0A" w14:textId="77777777" w:rsidR="00000000" w:rsidRDefault="00581103">
      <w:pPr>
        <w:pStyle w:val="a0"/>
        <w:rPr>
          <w:rFonts w:hint="cs"/>
          <w:rtl/>
        </w:rPr>
      </w:pPr>
      <w:r>
        <w:rPr>
          <w:rFonts w:hint="cs"/>
          <w:rtl/>
        </w:rPr>
        <w:t>התמונה הזאת שתיראה, איך יהודים נעקרים בארצם שלהם, תמחיש לאויב הערבי מי הזמ</w:t>
      </w:r>
      <w:r>
        <w:rPr>
          <w:rFonts w:hint="cs"/>
          <w:rtl/>
        </w:rPr>
        <w:t xml:space="preserve">ני כאן ומי הקבוע. האויב רשאי, בצדק להבנתו, לראות בהזזה הזאת, בהעתקה הזאת, בעקירה הזאת, בטרנספר הזה, תקראו לזה איך שתקראו לזה </w:t>
      </w:r>
      <w:r>
        <w:rPr>
          <w:rtl/>
        </w:rPr>
        <w:t>–</w:t>
      </w:r>
      <w:r>
        <w:rPr>
          <w:rFonts w:hint="cs"/>
          <w:rtl/>
        </w:rPr>
        <w:t xml:space="preserve"> ואני הייתי רוצה לנתח את המינוחים האלה, כי הרבה אנשים שומעים את המלה טרנספר ואומרים שזה מזכיר להם טרנספורט וזה מזכיר להם את השואה.</w:t>
      </w:r>
      <w:r>
        <w:rPr>
          <w:rFonts w:hint="cs"/>
          <w:rtl/>
        </w:rPr>
        <w:t xml:space="preserve"> לא, טרנספורט היה קרון של רכבת שנסע למשרפות, להרג ולחורבן. הלוואי, הלוואי שהיטלר, יימח שמו וזכרו, היה מעלה את כל היהודים ברכבת לפלשתינה. כל ההיסטוריה היתה נראית אחרת. </w:t>
      </w:r>
    </w:p>
    <w:p w14:paraId="546CEC79" w14:textId="77777777" w:rsidR="00000000" w:rsidRDefault="00581103">
      <w:pPr>
        <w:pStyle w:val="a0"/>
        <w:rPr>
          <w:rFonts w:hint="cs"/>
          <w:rtl/>
        </w:rPr>
      </w:pPr>
    </w:p>
    <w:p w14:paraId="71B8CD13" w14:textId="77777777" w:rsidR="00000000" w:rsidRDefault="00581103">
      <w:pPr>
        <w:pStyle w:val="a0"/>
        <w:rPr>
          <w:rFonts w:hint="cs"/>
          <w:rtl/>
        </w:rPr>
      </w:pPr>
      <w:r>
        <w:rPr>
          <w:rFonts w:hint="cs"/>
          <w:rtl/>
        </w:rPr>
        <w:t>אנחנו מדברים על העיקרון הזה שהיה בהיסטוריה בהרבה מקומות, והוא מופיע לפעמים בצורה של מלח</w:t>
      </w:r>
      <w:r>
        <w:rPr>
          <w:rFonts w:hint="cs"/>
          <w:rtl/>
        </w:rPr>
        <w:t xml:space="preserve">מה. כתוצאה ממלחמה זזים אוכלוסין. לפעמים הוא מופיע בהסכמה, עם חסות בין-לאומית, ולפעמים הוא יכול להופיע מרצון, בוולונטריות. אדם רוצה לעבור ממקום למקום, משלם כסף לכרטיס, משיג ויזה ועובר ממקומו. </w:t>
      </w:r>
    </w:p>
    <w:p w14:paraId="59A03A0D" w14:textId="77777777" w:rsidR="00000000" w:rsidRDefault="00581103">
      <w:pPr>
        <w:pStyle w:val="a0"/>
        <w:ind w:firstLine="0"/>
        <w:rPr>
          <w:rFonts w:hint="cs"/>
          <w:rtl/>
        </w:rPr>
      </w:pPr>
    </w:p>
    <w:p w14:paraId="72DFF124" w14:textId="77777777" w:rsidR="00000000" w:rsidRDefault="00581103">
      <w:pPr>
        <w:pStyle w:val="a0"/>
        <w:ind w:firstLine="0"/>
        <w:rPr>
          <w:rFonts w:hint="cs"/>
          <w:rtl/>
        </w:rPr>
      </w:pPr>
      <w:r>
        <w:rPr>
          <w:rFonts w:hint="cs"/>
          <w:rtl/>
        </w:rPr>
        <w:tab/>
        <w:t>כאן, במדינת ישראל, לדבר או לעשות למען הזזת ערבים ממקומם, זה דב</w:t>
      </w:r>
      <w:r>
        <w:rPr>
          <w:rFonts w:hint="cs"/>
          <w:rtl/>
        </w:rPr>
        <w:t>ר אסור. כאן במדינת ישראל, לדבר או לעשות, נאמר, לפתרון של הסכמה בין-לאומית - בואו וניקח למשל ערבים שנמצאים במחנות פליטים, אפילו ניקח את רצועת-עזה, ערבים שבשנת 1948 גורשו או עזבו - ולא אכנס פה עכשיו לדקויות, שהן מאוד חשובות - והם הגיעו מרצועת החוף: ממג'דל, ש</w:t>
      </w:r>
      <w:r>
        <w:rPr>
          <w:rFonts w:hint="cs"/>
          <w:rtl/>
        </w:rPr>
        <w:t xml:space="preserve">היתה עיר ערבית והפכה לאשקלון; או מאִשדוּד, שהיתה עיר ערבית והפכה לאשדוד; או מיפו של תל-אביב, או מערים אחרות, והגיעו למחנות פליטים בעזה, והם נמצאים שם 56 שנה בתנאים בלתי אנושיים - הזמן קפא מלכת - והם רואים את עצמם כערבים שהם לא בני מקומם, כערבים זמניים. הם </w:t>
      </w:r>
      <w:r>
        <w:rPr>
          <w:rFonts w:hint="cs"/>
          <w:rtl/>
        </w:rPr>
        <w:t xml:space="preserve">מאמינים, והם מעבירים את זה מאב לבן - יחד עם שנאה והסתה נגד האויב היהודי - שהם יחזרו לגאול את הבית שהם השאירו ביפו, באשקלון, באשדוד. </w:t>
      </w:r>
    </w:p>
    <w:p w14:paraId="1432EBEA" w14:textId="77777777" w:rsidR="00000000" w:rsidRDefault="00581103">
      <w:pPr>
        <w:pStyle w:val="a0"/>
        <w:ind w:firstLine="0"/>
        <w:rPr>
          <w:rFonts w:hint="cs"/>
          <w:rtl/>
        </w:rPr>
      </w:pPr>
    </w:p>
    <w:p w14:paraId="009130FA" w14:textId="77777777" w:rsidR="00000000" w:rsidRDefault="00581103">
      <w:pPr>
        <w:pStyle w:val="a0"/>
        <w:ind w:firstLine="0"/>
        <w:rPr>
          <w:rFonts w:hint="cs"/>
          <w:rtl/>
        </w:rPr>
      </w:pPr>
      <w:r>
        <w:rPr>
          <w:rFonts w:hint="cs"/>
          <w:rtl/>
        </w:rPr>
        <w:tab/>
        <w:t>אף אחד, אני חושב, אינו חושב שזה הגיוני שהם יישארו עוד 56 שנה במקום הזמני הזה, במחנה הפליטים הזה. אף אחד - בקונסנזוס הציונ</w:t>
      </w:r>
      <w:r>
        <w:rPr>
          <w:rFonts w:hint="cs"/>
          <w:rtl/>
        </w:rPr>
        <w:t>י היהודי של הכנסת - לא חושב שצריך לתת זכות שיבה לערבים האלה לביתם ביפו, באשדוד או באשקלון. אבל איש לא מדבר - בהסכם שלום או בהסכם מדיני, באיזה פתרון לבעיה של השנאה הבוערת ושל שפיכות הדמים של מאה השנים שלנו - על הזזת המחנות האלה. איך מפרקים מחנה אחד, תראו לי</w:t>
      </w:r>
      <w:r>
        <w:rPr>
          <w:rFonts w:hint="cs"/>
          <w:rtl/>
        </w:rPr>
        <w:t xml:space="preserve"> מודל של מחנה פליטים אחד שמפרקים אותו ומטרנספרים - וזה לא טרנספר, הטרנספר כבר בוצע ב-1948, הם לא בני מקומם. </w:t>
      </w:r>
    </w:p>
    <w:p w14:paraId="5D108670" w14:textId="77777777" w:rsidR="00000000" w:rsidRDefault="00581103">
      <w:pPr>
        <w:pStyle w:val="a0"/>
        <w:ind w:firstLine="0"/>
        <w:rPr>
          <w:rFonts w:hint="cs"/>
          <w:rtl/>
        </w:rPr>
      </w:pPr>
    </w:p>
    <w:p w14:paraId="5E02698D" w14:textId="77777777" w:rsidR="00000000" w:rsidRDefault="00581103">
      <w:pPr>
        <w:pStyle w:val="a0"/>
        <w:ind w:firstLine="720"/>
        <w:rPr>
          <w:rFonts w:hint="cs"/>
          <w:rtl/>
        </w:rPr>
      </w:pPr>
      <w:r>
        <w:rPr>
          <w:rFonts w:hint="cs"/>
          <w:rtl/>
        </w:rPr>
        <w:t>לא השמאל הפחדן ולא הימין הפחדן בכנסת הזאת, מעזים להסתכל לערבים האלה במחנה בעיניים ולהגיד להם: אתם לא תחזרו למקומכם, אבל אתם גם לא תישארו כאן, כי א</w:t>
      </w:r>
      <w:r>
        <w:rPr>
          <w:rFonts w:hint="cs"/>
          <w:rtl/>
        </w:rPr>
        <w:t>ם תישארו כאן - העוני יישאר, השנאה תישאר, ההסתה תישאר, וצריך ללכת לתוכנית שיקום וצריך להזיז אתכם. ויש מרחבים ערביים גדולים במרחב האזורי שלנו.</w:t>
      </w:r>
    </w:p>
    <w:p w14:paraId="1D983CFD" w14:textId="77777777" w:rsidR="00000000" w:rsidRDefault="00581103">
      <w:pPr>
        <w:pStyle w:val="a0"/>
        <w:ind w:firstLine="0"/>
        <w:rPr>
          <w:rFonts w:hint="cs"/>
          <w:rtl/>
        </w:rPr>
      </w:pPr>
    </w:p>
    <w:p w14:paraId="74686590" w14:textId="77777777" w:rsidR="00000000" w:rsidRDefault="00581103">
      <w:pPr>
        <w:pStyle w:val="a0"/>
        <w:ind w:firstLine="0"/>
        <w:rPr>
          <w:rFonts w:hint="cs"/>
          <w:rtl/>
        </w:rPr>
      </w:pPr>
      <w:r>
        <w:rPr>
          <w:rFonts w:hint="cs"/>
          <w:rtl/>
        </w:rPr>
        <w:tab/>
        <w:t>אבל, לדבר על עקירת יישובים יהודיים - שלא נבנו על חורבות כפר ערבי, כמו הרבה מהקיבוצים בארץ. הוקמו הרבה יישובים בגב</w:t>
      </w:r>
      <w:r>
        <w:rPr>
          <w:rFonts w:hint="cs"/>
          <w:rtl/>
        </w:rPr>
        <w:t>ולות של עד "הקו הירוק". אין התנחלות אחת שנבנתה אחרי 1967 על חורבות כפר ערבי, שאני מכיר. אחת לא. אחת לא. הכול על טרשים או אדמות חול ריקות, או אולי אדמות חקלאיות שהיו בבעלות של אחרים, אבל לא החיזיון הזה שאתה מוצא בהרבה קיבוצים ובהרבה מושבים, שאפילו המסגד שהי</w:t>
      </w:r>
      <w:r>
        <w:rPr>
          <w:rFonts w:hint="cs"/>
          <w:rtl/>
        </w:rPr>
        <w:t xml:space="preserve">ה קודם, נשאר. להזיז אותם זה דבר שנשמע בשיח הציבורי, כאן, בעולם - כשאתה מעיין בדבר הזה, אתה מוצא את המפתח לכישלון הנורא, הציוני והחינוכי. </w:t>
      </w:r>
    </w:p>
    <w:p w14:paraId="640D333B" w14:textId="77777777" w:rsidR="00000000" w:rsidRDefault="00581103">
      <w:pPr>
        <w:pStyle w:val="a0"/>
        <w:ind w:firstLine="0"/>
        <w:rPr>
          <w:rFonts w:hint="cs"/>
          <w:rtl/>
        </w:rPr>
      </w:pPr>
    </w:p>
    <w:p w14:paraId="69734A41" w14:textId="77777777" w:rsidR="00000000" w:rsidRDefault="00581103">
      <w:pPr>
        <w:pStyle w:val="a0"/>
        <w:ind w:firstLine="0"/>
        <w:rPr>
          <w:rFonts w:hint="cs"/>
          <w:rtl/>
        </w:rPr>
      </w:pPr>
      <w:r>
        <w:rPr>
          <w:rFonts w:hint="cs"/>
          <w:rtl/>
        </w:rPr>
        <w:tab/>
        <w:t xml:space="preserve">אני מאמין שיקום דור בריא יותר, לכן אני אופטימי, ואנחנו גם מכירים את הדור הצעיר והבריא. </w:t>
      </w:r>
    </w:p>
    <w:p w14:paraId="06F48811" w14:textId="77777777" w:rsidR="00000000" w:rsidRDefault="00581103">
      <w:pPr>
        <w:pStyle w:val="a0"/>
        <w:ind w:firstLine="0"/>
        <w:rPr>
          <w:rFonts w:hint="cs"/>
          <w:rtl/>
        </w:rPr>
      </w:pPr>
    </w:p>
    <w:p w14:paraId="6E14AF97" w14:textId="77777777" w:rsidR="00000000" w:rsidRDefault="00581103">
      <w:pPr>
        <w:pStyle w:val="a0"/>
        <w:ind w:firstLine="0"/>
        <w:rPr>
          <w:rFonts w:hint="cs"/>
          <w:rtl/>
        </w:rPr>
      </w:pPr>
      <w:r>
        <w:rPr>
          <w:rFonts w:hint="cs"/>
          <w:rtl/>
        </w:rPr>
        <w:tab/>
        <w:t>אני קראתי, השר עזרא, את פס</w:t>
      </w:r>
      <w:r>
        <w:rPr>
          <w:rFonts w:hint="cs"/>
          <w:rtl/>
        </w:rPr>
        <w:t xml:space="preserve">ק-הדין של בית-הדין בהאג. אני מוכרח לומר לך, לצערי, שאני מסכים עם כל מלה, לבושתי. </w:t>
      </w:r>
    </w:p>
    <w:p w14:paraId="2AA135A2" w14:textId="77777777" w:rsidR="00000000" w:rsidRDefault="00581103">
      <w:pPr>
        <w:pStyle w:val="a0"/>
        <w:ind w:firstLine="0"/>
        <w:rPr>
          <w:rFonts w:hint="cs"/>
          <w:rtl/>
        </w:rPr>
      </w:pPr>
    </w:p>
    <w:p w14:paraId="05935269" w14:textId="77777777" w:rsidR="00000000" w:rsidRDefault="00581103">
      <w:pPr>
        <w:pStyle w:val="a0"/>
        <w:ind w:firstLine="0"/>
        <w:rPr>
          <w:rFonts w:hint="cs"/>
          <w:rtl/>
        </w:rPr>
      </w:pPr>
      <w:r>
        <w:rPr>
          <w:rFonts w:hint="cs"/>
          <w:rtl/>
        </w:rPr>
        <w:tab/>
        <w:t xml:space="preserve">הטוען הישראלי לא השתמש ולו במלה אחת של </w:t>
      </w:r>
      <w:r>
        <w:t>justification</w:t>
      </w:r>
      <w:r>
        <w:rPr>
          <w:rFonts w:hint="cs"/>
          <w:rtl/>
        </w:rPr>
        <w:t>, של צידוק, של מי אנחנו, של מה אנחנו עושים ביהודה ובשומרון, מהו המנדט הבריטי שאנחנו היורשים שלו, מדוע הצהרת בלפור - שנבנ</w:t>
      </w:r>
      <w:r>
        <w:rPr>
          <w:rFonts w:hint="cs"/>
          <w:rtl/>
        </w:rPr>
        <w:t>תה על התנ"ך - וועידת סן-רמו ב-1920, שגם היא התבססה על התנ"ך, נתנו כהמשך למנדט הבריטי אחר כך, למדינת ישראל בית לאומי לעם היהודי; מדוע הבית הלאומי לעם היהודי הזה מעוגן בתנ"ך ובמשפט הבין-לאומי, מדוע שטחי יהודה ושומרון מעולם לא נכבשו ממדינה זרה - כי למעט פקיסט</w:t>
      </w:r>
      <w:r>
        <w:rPr>
          <w:rFonts w:hint="cs"/>
          <w:rtl/>
        </w:rPr>
        <w:t xml:space="preserve">ן ואנגליה, איש בעולם, לא האו"ם, לא אמריקה, לא הכירו בכיבוש של המלך עבדאללה ב-1948, ב-19 השנים האלה כסיפוח. </w:t>
      </w:r>
    </w:p>
    <w:p w14:paraId="7FCD2F5A" w14:textId="77777777" w:rsidR="00000000" w:rsidRDefault="00581103">
      <w:pPr>
        <w:pStyle w:val="a0"/>
        <w:ind w:firstLine="0"/>
        <w:rPr>
          <w:rtl/>
        </w:rPr>
      </w:pPr>
    </w:p>
    <w:p w14:paraId="7D9E8C26" w14:textId="77777777" w:rsidR="00000000" w:rsidRDefault="00581103">
      <w:pPr>
        <w:pStyle w:val="a0"/>
        <w:ind w:firstLine="720"/>
        <w:rPr>
          <w:rFonts w:hint="cs"/>
          <w:rtl/>
        </w:rPr>
      </w:pPr>
      <w:r>
        <w:rPr>
          <w:rFonts w:hint="cs"/>
          <w:rtl/>
        </w:rPr>
        <w:t xml:space="preserve">הם נקראו אז: </w:t>
      </w:r>
      <w:r>
        <w:t>occupied territories by Abdalla, by the Hashemite Kingdom</w:t>
      </w:r>
      <w:r>
        <w:rPr>
          <w:rFonts w:hint="cs"/>
          <w:rtl/>
        </w:rPr>
        <w:t>. מדוע מצרים לא טענה בכלל שרצועת-עזה היא שלה והשאירה שם מושל צבאי, ולכן רצועת</w:t>
      </w:r>
      <w:r>
        <w:rPr>
          <w:rFonts w:hint="cs"/>
          <w:rtl/>
        </w:rPr>
        <w:t xml:space="preserve">-עזה ויהודה ושומרון - שהם חלק מהמנדט הבריטי, שאמור היה בהחלטה בין-לאומית של האומות בסן-רמו 1920 להיות בית לאומי לעם היהודי, לפי התנ"ך - שהוא הבסיס לכול - מדוע אנחנו - - </w:t>
      </w:r>
    </w:p>
    <w:p w14:paraId="467382C5" w14:textId="77777777" w:rsidR="00000000" w:rsidRDefault="00581103">
      <w:pPr>
        <w:pStyle w:val="af1"/>
        <w:rPr>
          <w:rtl/>
        </w:rPr>
      </w:pPr>
      <w:r>
        <w:rPr>
          <w:rtl/>
        </w:rPr>
        <w:br/>
        <w:t>היו"ר מוחמד ברכה:</w:t>
      </w:r>
    </w:p>
    <w:p w14:paraId="586C87DF" w14:textId="77777777" w:rsidR="00000000" w:rsidRDefault="00581103">
      <w:pPr>
        <w:pStyle w:val="a0"/>
        <w:rPr>
          <w:rtl/>
        </w:rPr>
      </w:pPr>
    </w:p>
    <w:p w14:paraId="56A55AB7" w14:textId="77777777" w:rsidR="00000000" w:rsidRDefault="00581103">
      <w:pPr>
        <w:pStyle w:val="a0"/>
        <w:rPr>
          <w:rFonts w:hint="cs"/>
          <w:rtl/>
        </w:rPr>
      </w:pPr>
      <w:r>
        <w:rPr>
          <w:rFonts w:hint="cs"/>
          <w:rtl/>
        </w:rPr>
        <w:t>אני מבקש לסיים.</w:t>
      </w:r>
    </w:p>
    <w:p w14:paraId="2095FD1E" w14:textId="77777777" w:rsidR="00000000" w:rsidRDefault="00581103">
      <w:pPr>
        <w:pStyle w:val="-"/>
        <w:rPr>
          <w:rtl/>
        </w:rPr>
      </w:pPr>
      <w:r>
        <w:rPr>
          <w:rtl/>
        </w:rPr>
        <w:br/>
      </w:r>
      <w:bookmarkStart w:id="710" w:name="FS000000550T14_07_2004_21_05_40C"/>
      <w:bookmarkStart w:id="711" w:name="FS000000405T14_07_2004_21_05_45"/>
      <w:bookmarkStart w:id="712" w:name="FS000000405T14_07_2004_21_05_50C"/>
      <w:bookmarkEnd w:id="710"/>
      <w:bookmarkEnd w:id="711"/>
      <w:bookmarkEnd w:id="712"/>
      <w:r>
        <w:rPr>
          <w:rtl/>
        </w:rPr>
        <w:t>בנימין אלון (האיחוד הלאומי - ישראל ביתנו):</w:t>
      </w:r>
    </w:p>
    <w:p w14:paraId="351C2B2F" w14:textId="77777777" w:rsidR="00000000" w:rsidRDefault="00581103">
      <w:pPr>
        <w:pStyle w:val="a0"/>
        <w:rPr>
          <w:rFonts w:hint="cs"/>
          <w:rtl/>
        </w:rPr>
      </w:pPr>
    </w:p>
    <w:p w14:paraId="14B18843" w14:textId="77777777" w:rsidR="00000000" w:rsidRDefault="00581103">
      <w:pPr>
        <w:pStyle w:val="a0"/>
        <w:rPr>
          <w:rFonts w:hint="cs"/>
          <w:rtl/>
        </w:rPr>
      </w:pPr>
      <w:r>
        <w:rPr>
          <w:rFonts w:hint="cs"/>
          <w:rtl/>
        </w:rPr>
        <w:t>אני א</w:t>
      </w:r>
      <w:r>
        <w:rPr>
          <w:rFonts w:hint="cs"/>
          <w:rtl/>
        </w:rPr>
        <w:t>שתדל באמת למהר. - - איננו זרים שם. הטיעון היחיד שנשמע הוא ביטחוני - הורגים לנו ילדים. הורגים ילדים, אומר בית-הדין בהאג, אז אתה מודה שאתה כובש, אתה מודה שאתה נוהג בשטחים כבשטחים כבושים לפי אמנת ז'נבה, אז תבנה גדר בגבולות 1967. אתה לא יכול, כיוון שאתה דואג ל</w:t>
      </w:r>
      <w:r>
        <w:rPr>
          <w:rFonts w:hint="cs"/>
          <w:rtl/>
        </w:rPr>
        <w:t>ילדים שלך, להכניס את כל ערביי יהודה ושומרון לבתי-סוהר.</w:t>
      </w:r>
    </w:p>
    <w:p w14:paraId="79C5322D" w14:textId="77777777" w:rsidR="00000000" w:rsidRDefault="00581103">
      <w:pPr>
        <w:pStyle w:val="a0"/>
        <w:rPr>
          <w:rFonts w:hint="cs"/>
          <w:rtl/>
        </w:rPr>
      </w:pPr>
    </w:p>
    <w:p w14:paraId="1D22DF43" w14:textId="77777777" w:rsidR="00000000" w:rsidRDefault="00581103">
      <w:pPr>
        <w:pStyle w:val="a0"/>
        <w:rPr>
          <w:rFonts w:hint="cs"/>
          <w:rtl/>
        </w:rPr>
      </w:pPr>
      <w:r>
        <w:rPr>
          <w:rFonts w:hint="cs"/>
          <w:rtl/>
        </w:rPr>
        <w:t>אדוני היושב-ראש, אני מסיים. יש פה כשל ערכי-חינוכי-ציוני, השר עזרא וממשלת ישראל. ראש ממשלה שידבר ביטחון - ביטחון, ביטחון, ביטחון - ויקרין בולדוזריות וכוח צבאי ונחישות, לא ינצח את האויב. רק ממשלה שתאמר:</w:t>
      </w:r>
      <w:r>
        <w:rPr>
          <w:rFonts w:hint="cs"/>
          <w:rtl/>
        </w:rPr>
        <w:t xml:space="preserve"> לנו הארץ הזאת, איננו כובשים בארץ הזאת, איננו זמניים בארץ הזאת, ואנחנו נמצא פתרון לבעיה של מיליון הערבים שמצטופפים ברצועת-עזה בסבל במחנות פליטים, ואותם נזיז, למענם ולמעננו - ממשלה שלא תאמר: אני לא יודעת איך זה מוביל לשלום, ההתנתקות - - </w:t>
      </w:r>
    </w:p>
    <w:p w14:paraId="5DDBCB01" w14:textId="77777777" w:rsidR="00000000" w:rsidRDefault="00581103">
      <w:pPr>
        <w:pStyle w:val="af1"/>
        <w:rPr>
          <w:rtl/>
        </w:rPr>
      </w:pPr>
      <w:r>
        <w:rPr>
          <w:rtl/>
        </w:rPr>
        <w:br/>
        <w:t>היו"ר מוחמד ברכה:</w:t>
      </w:r>
    </w:p>
    <w:p w14:paraId="5407D202" w14:textId="77777777" w:rsidR="00000000" w:rsidRDefault="00581103">
      <w:pPr>
        <w:pStyle w:val="a0"/>
        <w:rPr>
          <w:rtl/>
        </w:rPr>
      </w:pPr>
    </w:p>
    <w:p w14:paraId="4B107F1A" w14:textId="77777777" w:rsidR="00000000" w:rsidRDefault="00581103">
      <w:pPr>
        <w:pStyle w:val="a0"/>
        <w:rPr>
          <w:rFonts w:hint="cs"/>
          <w:rtl/>
        </w:rPr>
      </w:pPr>
      <w:r>
        <w:rPr>
          <w:rFonts w:hint="cs"/>
          <w:rtl/>
        </w:rPr>
        <w:t xml:space="preserve">אדוני. </w:t>
      </w:r>
    </w:p>
    <w:p w14:paraId="52E8E342" w14:textId="77777777" w:rsidR="00000000" w:rsidRDefault="00581103">
      <w:pPr>
        <w:pStyle w:val="-"/>
        <w:rPr>
          <w:rFonts w:hint="cs"/>
          <w:rtl/>
        </w:rPr>
      </w:pPr>
      <w:bookmarkStart w:id="713" w:name="FS000000405T14_07_2004_21_10_32C"/>
      <w:bookmarkEnd w:id="713"/>
    </w:p>
    <w:p w14:paraId="4B633A82" w14:textId="77777777" w:rsidR="00000000" w:rsidRDefault="00581103">
      <w:pPr>
        <w:pStyle w:val="-"/>
        <w:rPr>
          <w:rtl/>
        </w:rPr>
      </w:pPr>
      <w:r>
        <w:rPr>
          <w:rtl/>
        </w:rPr>
        <w:t>בנימין אלון (האיחוד הלאומי - ישראל ביתנו):</w:t>
      </w:r>
    </w:p>
    <w:p w14:paraId="38C87DC5" w14:textId="77777777" w:rsidR="00000000" w:rsidRDefault="00581103">
      <w:pPr>
        <w:pStyle w:val="a0"/>
        <w:rPr>
          <w:rtl/>
        </w:rPr>
      </w:pPr>
    </w:p>
    <w:p w14:paraId="7E8DC1A9" w14:textId="77777777" w:rsidR="00000000" w:rsidRDefault="00581103">
      <w:pPr>
        <w:pStyle w:val="a0"/>
        <w:rPr>
          <w:rFonts w:hint="cs"/>
          <w:rtl/>
        </w:rPr>
      </w:pPr>
      <w:r>
        <w:rPr>
          <w:rFonts w:hint="cs"/>
          <w:rtl/>
        </w:rPr>
        <w:t>הנה, אסיים. - - אבל הדבר היחיד שאני יודעת זה שאני צריכה להראות לאויב הערבי איך אני - ממשלת ישראל - עוקרת אלפי יהודים ונותנת לערבים את התחושה שהם הקבועים, הם ה-</w:t>
      </w:r>
      <w:r>
        <w:t>natives</w:t>
      </w:r>
      <w:r>
        <w:rPr>
          <w:rFonts w:hint="cs"/>
          <w:rtl/>
        </w:rPr>
        <w:t>, הם הילידים, ואנחנו הזמניים, חס ושל</w:t>
      </w:r>
      <w:r>
        <w:rPr>
          <w:rFonts w:hint="cs"/>
          <w:rtl/>
        </w:rPr>
        <w:t xml:space="preserve">ום. </w:t>
      </w:r>
    </w:p>
    <w:p w14:paraId="1F4B5B18" w14:textId="77777777" w:rsidR="00000000" w:rsidRDefault="00581103">
      <w:pPr>
        <w:pStyle w:val="a0"/>
        <w:rPr>
          <w:rFonts w:hint="cs"/>
          <w:rtl/>
        </w:rPr>
      </w:pPr>
    </w:p>
    <w:p w14:paraId="28F2745F" w14:textId="77777777" w:rsidR="00000000" w:rsidRDefault="00581103">
      <w:pPr>
        <w:pStyle w:val="a0"/>
        <w:rPr>
          <w:rFonts w:hint="cs"/>
          <w:rtl/>
        </w:rPr>
      </w:pPr>
      <w:r>
        <w:rPr>
          <w:rFonts w:hint="cs"/>
          <w:rtl/>
        </w:rPr>
        <w:t xml:space="preserve">תקום, אני מקווה, ממשלה אחרת, וזה עניין יותר ערכי מממשלה - - </w:t>
      </w:r>
    </w:p>
    <w:p w14:paraId="78673361" w14:textId="77777777" w:rsidR="00000000" w:rsidRDefault="00581103">
      <w:pPr>
        <w:pStyle w:val="af1"/>
        <w:rPr>
          <w:rtl/>
        </w:rPr>
      </w:pPr>
      <w:r>
        <w:rPr>
          <w:rtl/>
        </w:rPr>
        <w:br/>
        <w:t>היו"ר מוחמד ברכה:</w:t>
      </w:r>
    </w:p>
    <w:p w14:paraId="2A2B0C65" w14:textId="77777777" w:rsidR="00000000" w:rsidRDefault="00581103">
      <w:pPr>
        <w:pStyle w:val="a0"/>
        <w:rPr>
          <w:rtl/>
        </w:rPr>
      </w:pPr>
    </w:p>
    <w:p w14:paraId="508757C8" w14:textId="77777777" w:rsidR="00000000" w:rsidRDefault="00581103">
      <w:pPr>
        <w:pStyle w:val="a0"/>
        <w:rPr>
          <w:rFonts w:hint="cs"/>
          <w:rtl/>
        </w:rPr>
      </w:pPr>
      <w:r>
        <w:rPr>
          <w:rFonts w:hint="cs"/>
          <w:rtl/>
        </w:rPr>
        <w:t>אל תתחיל פסקה חדשה.</w:t>
      </w:r>
    </w:p>
    <w:p w14:paraId="733F6C5E" w14:textId="77777777" w:rsidR="00000000" w:rsidRDefault="00581103">
      <w:pPr>
        <w:pStyle w:val="-"/>
        <w:rPr>
          <w:rtl/>
        </w:rPr>
      </w:pPr>
      <w:r>
        <w:rPr>
          <w:rtl/>
        </w:rPr>
        <w:br/>
      </w:r>
      <w:bookmarkStart w:id="714" w:name="FS000000405T14_07_2004_21_12_30C"/>
      <w:bookmarkEnd w:id="714"/>
      <w:r>
        <w:rPr>
          <w:rtl/>
        </w:rPr>
        <w:t>בנימין אלון (האיחוד הלאומי - ישראל ביתנו):</w:t>
      </w:r>
    </w:p>
    <w:p w14:paraId="632D54BF" w14:textId="77777777" w:rsidR="00000000" w:rsidRDefault="00581103">
      <w:pPr>
        <w:pStyle w:val="a0"/>
        <w:rPr>
          <w:rtl/>
        </w:rPr>
      </w:pPr>
    </w:p>
    <w:p w14:paraId="5D19144D" w14:textId="77777777" w:rsidR="00000000" w:rsidRDefault="00581103">
      <w:pPr>
        <w:pStyle w:val="a0"/>
        <w:rPr>
          <w:rFonts w:hint="cs"/>
          <w:rtl/>
        </w:rPr>
      </w:pPr>
      <w:r>
        <w:rPr>
          <w:rFonts w:hint="cs"/>
          <w:rtl/>
        </w:rPr>
        <w:t xml:space="preserve">- - דור אחר, שיהיה בריא יותר ויוכל להבהיר את הדברים האלו וגם לדאוג באמת לפתרון של אמת לבעיה הזאת. </w:t>
      </w:r>
    </w:p>
    <w:p w14:paraId="262CC3E9" w14:textId="77777777" w:rsidR="00000000" w:rsidRDefault="00581103">
      <w:pPr>
        <w:pStyle w:val="af1"/>
        <w:rPr>
          <w:rtl/>
        </w:rPr>
      </w:pPr>
      <w:r>
        <w:rPr>
          <w:rtl/>
        </w:rPr>
        <w:br/>
        <w:t>היו"</w:t>
      </w:r>
      <w:r>
        <w:rPr>
          <w:rtl/>
        </w:rPr>
        <w:t>ר מוחמד ברכה:</w:t>
      </w:r>
    </w:p>
    <w:p w14:paraId="1E6497BD" w14:textId="77777777" w:rsidR="00000000" w:rsidRDefault="00581103">
      <w:pPr>
        <w:pStyle w:val="a0"/>
        <w:rPr>
          <w:rtl/>
        </w:rPr>
      </w:pPr>
    </w:p>
    <w:p w14:paraId="141DFC30" w14:textId="77777777" w:rsidR="00000000" w:rsidRDefault="00581103">
      <w:pPr>
        <w:pStyle w:val="a0"/>
        <w:rPr>
          <w:rFonts w:hint="cs"/>
          <w:rtl/>
        </w:rPr>
      </w:pPr>
      <w:r>
        <w:rPr>
          <w:rFonts w:hint="cs"/>
          <w:rtl/>
        </w:rPr>
        <w:t xml:space="preserve">תודה. מיליון פלסטינים, נדמה לי, בעזה, לא ביקשו שתפתור להם את הבעיה. אתה רוצה לפתור את הבעיה שלהם? הם רוצים להיפטר מהכיבוש שלך, זה הכול. </w:t>
      </w:r>
    </w:p>
    <w:p w14:paraId="5D607EB3" w14:textId="77777777" w:rsidR="00000000" w:rsidRDefault="00581103">
      <w:pPr>
        <w:pStyle w:val="a0"/>
        <w:rPr>
          <w:rFonts w:hint="cs"/>
          <w:rtl/>
        </w:rPr>
      </w:pPr>
    </w:p>
    <w:p w14:paraId="59E97AE2" w14:textId="77777777" w:rsidR="00000000" w:rsidRDefault="00581103">
      <w:pPr>
        <w:pStyle w:val="a0"/>
        <w:rPr>
          <w:rFonts w:hint="cs"/>
          <w:rtl/>
        </w:rPr>
      </w:pPr>
      <w:r>
        <w:rPr>
          <w:rFonts w:hint="cs"/>
          <w:rtl/>
        </w:rPr>
        <w:t>השר גדעון עזרא, בבקשה.</w:t>
      </w:r>
    </w:p>
    <w:p w14:paraId="6D1C127B" w14:textId="77777777" w:rsidR="00000000" w:rsidRDefault="00581103">
      <w:pPr>
        <w:pStyle w:val="af0"/>
        <w:rPr>
          <w:rtl/>
        </w:rPr>
      </w:pPr>
      <w:r>
        <w:rPr>
          <w:rtl/>
        </w:rPr>
        <w:br/>
        <w:t>בנימין אלון (האיחוד הלאומי - ישראל ביתנו):</w:t>
      </w:r>
    </w:p>
    <w:p w14:paraId="68FDE57A" w14:textId="77777777" w:rsidR="00000000" w:rsidRDefault="00581103">
      <w:pPr>
        <w:pStyle w:val="a0"/>
        <w:rPr>
          <w:rtl/>
        </w:rPr>
      </w:pPr>
    </w:p>
    <w:p w14:paraId="6F596FA1" w14:textId="77777777" w:rsidR="00000000" w:rsidRDefault="00581103">
      <w:pPr>
        <w:pStyle w:val="a0"/>
        <w:rPr>
          <w:rFonts w:hint="cs"/>
          <w:rtl/>
        </w:rPr>
      </w:pPr>
      <w:r>
        <w:rPr>
          <w:rFonts w:hint="cs"/>
          <w:rtl/>
        </w:rPr>
        <w:t>זו בעיה שלי, הם בארץ שלי. זו בעיה ש</w:t>
      </w:r>
      <w:r>
        <w:rPr>
          <w:rFonts w:hint="cs"/>
          <w:rtl/>
        </w:rPr>
        <w:t>לי או שלהם? הם הורגים את הילדים שלי - - -</w:t>
      </w:r>
    </w:p>
    <w:p w14:paraId="551C6C6C" w14:textId="77777777" w:rsidR="00000000" w:rsidRDefault="00581103">
      <w:pPr>
        <w:pStyle w:val="af1"/>
        <w:rPr>
          <w:rtl/>
        </w:rPr>
      </w:pPr>
      <w:r>
        <w:rPr>
          <w:rtl/>
        </w:rPr>
        <w:br/>
        <w:t>היו"ר מוחמד ברכה:</w:t>
      </w:r>
    </w:p>
    <w:p w14:paraId="3E784BAB" w14:textId="77777777" w:rsidR="00000000" w:rsidRDefault="00581103">
      <w:pPr>
        <w:pStyle w:val="a0"/>
        <w:rPr>
          <w:rtl/>
        </w:rPr>
      </w:pPr>
    </w:p>
    <w:p w14:paraId="27FBB032" w14:textId="77777777" w:rsidR="00000000" w:rsidRDefault="00581103">
      <w:pPr>
        <w:pStyle w:val="a0"/>
        <w:rPr>
          <w:rFonts w:hint="cs"/>
          <w:rtl/>
        </w:rPr>
      </w:pPr>
      <w:r>
        <w:rPr>
          <w:rFonts w:hint="cs"/>
          <w:rtl/>
        </w:rPr>
        <w:t xml:space="preserve">בבקשה, השר עזרא. </w:t>
      </w:r>
    </w:p>
    <w:p w14:paraId="7DA3362B" w14:textId="77777777" w:rsidR="00000000" w:rsidRDefault="00581103">
      <w:pPr>
        <w:pStyle w:val="a"/>
        <w:rPr>
          <w:rtl/>
        </w:rPr>
      </w:pPr>
      <w:r>
        <w:rPr>
          <w:rtl/>
        </w:rPr>
        <w:br/>
      </w:r>
      <w:bookmarkStart w:id="715" w:name="FS000000474T14_07_2004_21_15_24"/>
      <w:bookmarkStart w:id="716" w:name="_Toc81561539"/>
      <w:bookmarkEnd w:id="715"/>
      <w:r>
        <w:rPr>
          <w:rtl/>
        </w:rPr>
        <w:t>שר התיירות גדעון עזרא:</w:t>
      </w:r>
      <w:bookmarkEnd w:id="716"/>
    </w:p>
    <w:p w14:paraId="7961FED0" w14:textId="77777777" w:rsidR="00000000" w:rsidRDefault="00581103">
      <w:pPr>
        <w:pStyle w:val="a0"/>
        <w:rPr>
          <w:rtl/>
        </w:rPr>
      </w:pPr>
    </w:p>
    <w:p w14:paraId="3F7960AE" w14:textId="77777777" w:rsidR="00000000" w:rsidRDefault="00581103">
      <w:pPr>
        <w:pStyle w:val="a0"/>
        <w:rPr>
          <w:rFonts w:hint="cs"/>
          <w:rtl/>
        </w:rPr>
      </w:pPr>
      <w:r>
        <w:rPr>
          <w:rFonts w:hint="cs"/>
          <w:rtl/>
        </w:rPr>
        <w:t>אדוני היושב-ראש, חברי חברי הכנסת, כנראה בחודשים הקרובים אנחנו נעסוק בסוגיה הזאת הרבה, ואני אינני נרתע מלעסוק בסוגיה הזאת, והייתי רוצה להגיד בתחילת דברי</w:t>
      </w:r>
      <w:r>
        <w:rPr>
          <w:rFonts w:hint="cs"/>
          <w:rtl/>
        </w:rPr>
        <w:t>, שבהתנגדות לטרנספר אנחנו לא מתנגדים רק לטרנספר של יהודים. אנחנו גם מתנגדים לטרנספר של ערבים. כך, למשל, איננו מוכנים לקבל שום פליט, שנמצא היום במדינות ערב, בתוך גבולות מדינת ישראל. אנחנו מתנגדים לטרנספר של ערבים לכאן.</w:t>
      </w:r>
    </w:p>
    <w:p w14:paraId="2E7EDB70" w14:textId="77777777" w:rsidR="00000000" w:rsidRDefault="00581103">
      <w:pPr>
        <w:pStyle w:val="a0"/>
        <w:rPr>
          <w:rFonts w:hint="cs"/>
          <w:rtl/>
        </w:rPr>
      </w:pPr>
    </w:p>
    <w:p w14:paraId="53B52490" w14:textId="77777777" w:rsidR="00000000" w:rsidRDefault="00581103">
      <w:pPr>
        <w:pStyle w:val="a0"/>
        <w:rPr>
          <w:rFonts w:hint="cs"/>
          <w:rtl/>
        </w:rPr>
      </w:pPr>
      <w:r>
        <w:rPr>
          <w:rFonts w:hint="cs"/>
          <w:rtl/>
        </w:rPr>
        <w:t>אשר לחבל-עזה, בניגוד לך, אם הבנתי נכו</w:t>
      </w:r>
      <w:r>
        <w:rPr>
          <w:rFonts w:hint="cs"/>
          <w:rtl/>
        </w:rPr>
        <w:t>ן את דבריך, אתה מתכוון שנמצא פתרון לכל תושבי חבל-עזה, ונשאיר שם את 7,500 המתנחלים המאוד יקרים שיש לנו שם, ויימצא פתרון למיליון הללו. ואתה יודע, ואני יודע, אולי אתה לא יודע אבל אני יודע, שהתוכנית הזאת איננה מעשית.</w:t>
      </w:r>
    </w:p>
    <w:p w14:paraId="67489016" w14:textId="77777777" w:rsidR="00000000" w:rsidRDefault="00581103">
      <w:pPr>
        <w:pStyle w:val="a0"/>
        <w:rPr>
          <w:rFonts w:hint="cs"/>
          <w:rtl/>
        </w:rPr>
      </w:pPr>
    </w:p>
    <w:p w14:paraId="65CC8BC9" w14:textId="77777777" w:rsidR="00000000" w:rsidRDefault="00581103">
      <w:pPr>
        <w:pStyle w:val="af1"/>
        <w:rPr>
          <w:rtl/>
        </w:rPr>
      </w:pPr>
      <w:r>
        <w:rPr>
          <w:rtl/>
        </w:rPr>
        <w:t>היו"ר מוחמד ברכה:</w:t>
      </w:r>
    </w:p>
    <w:p w14:paraId="731B7828" w14:textId="77777777" w:rsidR="00000000" w:rsidRDefault="00581103">
      <w:pPr>
        <w:pStyle w:val="a0"/>
        <w:rPr>
          <w:rtl/>
        </w:rPr>
      </w:pPr>
    </w:p>
    <w:p w14:paraId="7FDD8413" w14:textId="77777777" w:rsidR="00000000" w:rsidRDefault="00581103">
      <w:pPr>
        <w:pStyle w:val="a0"/>
        <w:rPr>
          <w:rFonts w:hint="cs"/>
          <w:rtl/>
        </w:rPr>
      </w:pPr>
      <w:r>
        <w:rPr>
          <w:rFonts w:hint="cs"/>
          <w:rtl/>
        </w:rPr>
        <w:t>ואם היא מעשית?</w:t>
      </w:r>
    </w:p>
    <w:p w14:paraId="7020BC51" w14:textId="77777777" w:rsidR="00000000" w:rsidRDefault="00581103">
      <w:pPr>
        <w:pStyle w:val="a0"/>
        <w:rPr>
          <w:rFonts w:hint="cs"/>
          <w:rtl/>
        </w:rPr>
      </w:pPr>
    </w:p>
    <w:p w14:paraId="32E57387" w14:textId="77777777" w:rsidR="00000000" w:rsidRDefault="00581103">
      <w:pPr>
        <w:pStyle w:val="-"/>
        <w:rPr>
          <w:rtl/>
        </w:rPr>
      </w:pPr>
      <w:bookmarkStart w:id="717" w:name="FS000000474T14_07_2004_20_52_37"/>
      <w:bookmarkStart w:id="718" w:name="FS000000474T14_07_2004_20_52_40C"/>
      <w:bookmarkEnd w:id="717"/>
      <w:r>
        <w:rPr>
          <w:rFonts w:hint="eastAsia"/>
          <w:rtl/>
        </w:rPr>
        <w:t>שר</w:t>
      </w:r>
      <w:r>
        <w:rPr>
          <w:rtl/>
        </w:rPr>
        <w:t xml:space="preserve"> התיי</w:t>
      </w:r>
      <w:r>
        <w:rPr>
          <w:rtl/>
        </w:rPr>
        <w:t>רות גדעון עזרא:</w:t>
      </w:r>
    </w:p>
    <w:p w14:paraId="278DBE83" w14:textId="77777777" w:rsidR="00000000" w:rsidRDefault="00581103">
      <w:pPr>
        <w:pStyle w:val="a0"/>
        <w:rPr>
          <w:rtl/>
        </w:rPr>
      </w:pPr>
    </w:p>
    <w:p w14:paraId="03D27179" w14:textId="77777777" w:rsidR="00000000" w:rsidRDefault="00581103">
      <w:pPr>
        <w:pStyle w:val="a0"/>
        <w:rPr>
          <w:rFonts w:hint="cs"/>
          <w:rtl/>
        </w:rPr>
      </w:pPr>
      <w:r>
        <w:rPr>
          <w:rFonts w:hint="cs"/>
          <w:rtl/>
        </w:rPr>
        <w:t>היא לא מעשית.</w:t>
      </w:r>
    </w:p>
    <w:p w14:paraId="3B57E62E" w14:textId="77777777" w:rsidR="00000000" w:rsidRDefault="00581103">
      <w:pPr>
        <w:pStyle w:val="a0"/>
        <w:rPr>
          <w:rFonts w:hint="cs"/>
          <w:rtl/>
        </w:rPr>
      </w:pPr>
    </w:p>
    <w:p w14:paraId="36264788" w14:textId="77777777" w:rsidR="00000000" w:rsidRDefault="00581103">
      <w:pPr>
        <w:pStyle w:val="af1"/>
        <w:rPr>
          <w:rtl/>
        </w:rPr>
      </w:pPr>
      <w:r>
        <w:rPr>
          <w:rtl/>
        </w:rPr>
        <w:t>היו"ר מוחמד ברכה:</w:t>
      </w:r>
    </w:p>
    <w:p w14:paraId="7592F78E" w14:textId="77777777" w:rsidR="00000000" w:rsidRDefault="00581103">
      <w:pPr>
        <w:pStyle w:val="a0"/>
        <w:rPr>
          <w:rtl/>
        </w:rPr>
      </w:pPr>
    </w:p>
    <w:p w14:paraId="223009E9" w14:textId="77777777" w:rsidR="00000000" w:rsidRDefault="00581103">
      <w:pPr>
        <w:pStyle w:val="a0"/>
        <w:rPr>
          <w:rFonts w:hint="cs"/>
          <w:rtl/>
        </w:rPr>
      </w:pPr>
      <w:r>
        <w:rPr>
          <w:rFonts w:hint="cs"/>
          <w:rtl/>
        </w:rPr>
        <w:t>ואם היא מעשית?</w:t>
      </w:r>
    </w:p>
    <w:bookmarkEnd w:id="718"/>
    <w:p w14:paraId="27F8E4EC" w14:textId="77777777" w:rsidR="00000000" w:rsidRDefault="00581103">
      <w:pPr>
        <w:pStyle w:val="a0"/>
        <w:rPr>
          <w:rFonts w:hint="cs"/>
          <w:rtl/>
        </w:rPr>
      </w:pPr>
    </w:p>
    <w:p w14:paraId="1272EAD5" w14:textId="77777777" w:rsidR="00000000" w:rsidRDefault="00581103">
      <w:pPr>
        <w:pStyle w:val="af0"/>
        <w:rPr>
          <w:rtl/>
        </w:rPr>
      </w:pPr>
      <w:r>
        <w:rPr>
          <w:rFonts w:hint="eastAsia"/>
          <w:rtl/>
        </w:rPr>
        <w:t>יורי</w:t>
      </w:r>
      <w:r>
        <w:rPr>
          <w:rtl/>
        </w:rPr>
        <w:t xml:space="preserve"> שטרן (האיחוד הלאומי - ישראל ביתנו):</w:t>
      </w:r>
    </w:p>
    <w:p w14:paraId="5DA7B097" w14:textId="77777777" w:rsidR="00000000" w:rsidRDefault="00581103">
      <w:pPr>
        <w:pStyle w:val="a0"/>
        <w:rPr>
          <w:rFonts w:hint="cs"/>
          <w:rtl/>
        </w:rPr>
      </w:pPr>
    </w:p>
    <w:p w14:paraId="052E6813" w14:textId="77777777" w:rsidR="00000000" w:rsidRDefault="00581103">
      <w:pPr>
        <w:pStyle w:val="a0"/>
        <w:rPr>
          <w:rFonts w:hint="cs"/>
          <w:rtl/>
        </w:rPr>
      </w:pPr>
      <w:r>
        <w:rPr>
          <w:rFonts w:hint="cs"/>
          <w:rtl/>
        </w:rPr>
        <w:t>למה היא לא מעשית?</w:t>
      </w:r>
    </w:p>
    <w:p w14:paraId="605B64DC" w14:textId="77777777" w:rsidR="00000000" w:rsidRDefault="00581103">
      <w:pPr>
        <w:pStyle w:val="a0"/>
        <w:rPr>
          <w:rFonts w:hint="cs"/>
          <w:rtl/>
        </w:rPr>
      </w:pPr>
    </w:p>
    <w:p w14:paraId="2D394276" w14:textId="77777777" w:rsidR="00000000" w:rsidRDefault="00581103">
      <w:pPr>
        <w:pStyle w:val="-"/>
        <w:rPr>
          <w:rtl/>
        </w:rPr>
      </w:pPr>
      <w:bookmarkStart w:id="719" w:name="FS000000474T14_07_2004_20_33_40C"/>
      <w:bookmarkEnd w:id="719"/>
      <w:r>
        <w:rPr>
          <w:rtl/>
        </w:rPr>
        <w:t>שר התיירות גדעון עזרא:</w:t>
      </w:r>
    </w:p>
    <w:p w14:paraId="08B769FC" w14:textId="77777777" w:rsidR="00000000" w:rsidRDefault="00581103">
      <w:pPr>
        <w:pStyle w:val="a0"/>
        <w:rPr>
          <w:rtl/>
        </w:rPr>
      </w:pPr>
    </w:p>
    <w:p w14:paraId="7F69961A" w14:textId="77777777" w:rsidR="00000000" w:rsidRDefault="00581103">
      <w:pPr>
        <w:pStyle w:val="a0"/>
        <w:rPr>
          <w:rFonts w:hint="cs"/>
          <w:rtl/>
        </w:rPr>
      </w:pPr>
      <w:r>
        <w:rPr>
          <w:rFonts w:hint="cs"/>
          <w:rtl/>
        </w:rPr>
        <w:t>אם יש סכנה למדינת ישראל מצד כלשהו - - -</w:t>
      </w:r>
    </w:p>
    <w:p w14:paraId="10B04E12" w14:textId="77777777" w:rsidR="00000000" w:rsidRDefault="00581103">
      <w:pPr>
        <w:pStyle w:val="a0"/>
        <w:rPr>
          <w:rFonts w:hint="cs"/>
          <w:rtl/>
        </w:rPr>
      </w:pPr>
    </w:p>
    <w:p w14:paraId="56AFCE4C" w14:textId="77777777" w:rsidR="00000000" w:rsidRDefault="00581103">
      <w:pPr>
        <w:pStyle w:val="af1"/>
        <w:rPr>
          <w:rtl/>
        </w:rPr>
      </w:pPr>
      <w:r>
        <w:rPr>
          <w:rtl/>
        </w:rPr>
        <w:t>היו"ר מוחמד ברכה:</w:t>
      </w:r>
    </w:p>
    <w:p w14:paraId="318A1792" w14:textId="77777777" w:rsidR="00000000" w:rsidRDefault="00581103">
      <w:pPr>
        <w:pStyle w:val="a0"/>
        <w:rPr>
          <w:rtl/>
        </w:rPr>
      </w:pPr>
    </w:p>
    <w:p w14:paraId="19B70D57" w14:textId="77777777" w:rsidR="00000000" w:rsidRDefault="00581103">
      <w:pPr>
        <w:pStyle w:val="a0"/>
        <w:rPr>
          <w:rFonts w:hint="cs"/>
          <w:rtl/>
        </w:rPr>
      </w:pPr>
      <w:r>
        <w:rPr>
          <w:rFonts w:hint="cs"/>
          <w:rtl/>
        </w:rPr>
        <w:t>לעקור מיליון אנשים, זה עניין של כדאיות ומעשי</w:t>
      </w:r>
      <w:r>
        <w:rPr>
          <w:rFonts w:hint="cs"/>
          <w:rtl/>
        </w:rPr>
        <w:t>ות?</w:t>
      </w:r>
    </w:p>
    <w:p w14:paraId="1E877928" w14:textId="77777777" w:rsidR="00000000" w:rsidRDefault="00581103">
      <w:pPr>
        <w:pStyle w:val="a0"/>
        <w:rPr>
          <w:rFonts w:hint="cs"/>
          <w:rtl/>
        </w:rPr>
      </w:pPr>
    </w:p>
    <w:p w14:paraId="4E3FAFFF" w14:textId="77777777" w:rsidR="00000000" w:rsidRDefault="00581103">
      <w:pPr>
        <w:pStyle w:val="-"/>
        <w:rPr>
          <w:rtl/>
        </w:rPr>
      </w:pPr>
      <w:bookmarkStart w:id="720" w:name="FS000000474T14_07_2004_20_33_47C"/>
      <w:bookmarkEnd w:id="720"/>
      <w:r>
        <w:rPr>
          <w:rtl/>
        </w:rPr>
        <w:t>שר התיירות גדעון עזרא:</w:t>
      </w:r>
    </w:p>
    <w:p w14:paraId="7C4FB9E0" w14:textId="77777777" w:rsidR="00000000" w:rsidRDefault="00581103">
      <w:pPr>
        <w:pStyle w:val="a0"/>
        <w:rPr>
          <w:rtl/>
        </w:rPr>
      </w:pPr>
    </w:p>
    <w:p w14:paraId="199ACA54" w14:textId="77777777" w:rsidR="00000000" w:rsidRDefault="00581103">
      <w:pPr>
        <w:pStyle w:val="a0"/>
        <w:rPr>
          <w:rFonts w:hint="cs"/>
          <w:rtl/>
        </w:rPr>
      </w:pPr>
      <w:r>
        <w:rPr>
          <w:rFonts w:hint="cs"/>
          <w:rtl/>
        </w:rPr>
        <w:t xml:space="preserve">אם אנחנו נתנתק מחבל-עזה, וחבל-עזה ימשיך לסכן את מדינת ישראל, אין לי כל ספק שישראל תצטרך לנקוט צעדים הרבה יותר חריפים כאשר היא לא נמצאת שם לעומת הצעדים בתקופה שהיא נמצאת שם. אני לא מדבר על הצעדים, ואני מאוד מקווה שלא יהיו בעיות </w:t>
      </w:r>
      <w:r>
        <w:rPr>
          <w:rFonts w:hint="cs"/>
          <w:rtl/>
        </w:rPr>
        <w:t>כאלה. אני יודע דבר אחד, שאני לא רוצה לטרנספר אותם, לא חזרה לאשדוד ולא חזרה לקריית-גת, כמו שאני לא רוצה לטרנספר אותם לא למצרים ולא לירדן ולא למדינות אחרות, אלא אם המדינות האלה יסכימו לקבל אותם.</w:t>
      </w:r>
    </w:p>
    <w:p w14:paraId="6250A70B" w14:textId="77777777" w:rsidR="00000000" w:rsidRDefault="00581103">
      <w:pPr>
        <w:pStyle w:val="a0"/>
        <w:rPr>
          <w:rFonts w:hint="cs"/>
          <w:rtl/>
        </w:rPr>
      </w:pPr>
    </w:p>
    <w:p w14:paraId="4B25497B" w14:textId="77777777" w:rsidR="00000000" w:rsidRDefault="00581103">
      <w:pPr>
        <w:pStyle w:val="a0"/>
        <w:rPr>
          <w:rFonts w:hint="cs"/>
          <w:rtl/>
        </w:rPr>
      </w:pPr>
      <w:r>
        <w:rPr>
          <w:rFonts w:hint="cs"/>
          <w:rtl/>
        </w:rPr>
        <w:t xml:space="preserve">אני מסכים אתך לגמרי על הדברים שאמרת לגבי בית-המשפט בהאג. קודם </w:t>
      </w:r>
      <w:r>
        <w:rPr>
          <w:rFonts w:hint="cs"/>
          <w:rtl/>
        </w:rPr>
        <w:t xml:space="preserve">כול, היתה החלטה, ואני חושב שעוד היית חבר בממשלה באותה תקופה, כאשר החלטנו שלא להופיע בפני בית-הדין הזה. </w:t>
      </w:r>
    </w:p>
    <w:p w14:paraId="7080D084" w14:textId="77777777" w:rsidR="00000000" w:rsidRDefault="00581103">
      <w:pPr>
        <w:pStyle w:val="a0"/>
        <w:rPr>
          <w:rFonts w:hint="cs"/>
          <w:rtl/>
        </w:rPr>
      </w:pPr>
    </w:p>
    <w:p w14:paraId="18CC5A2E" w14:textId="77777777" w:rsidR="00000000" w:rsidRDefault="00581103">
      <w:pPr>
        <w:pStyle w:val="a0"/>
        <w:rPr>
          <w:rFonts w:hint="cs"/>
          <w:rtl/>
        </w:rPr>
      </w:pPr>
      <w:r>
        <w:rPr>
          <w:rFonts w:hint="cs"/>
          <w:rtl/>
        </w:rPr>
        <w:t>יכולנו להגיד הרבה דברים, יכולנו גם להגיד מדוע הגענו ליהודה ושומרון ומדוע הגענו לחבל-עזה. הבוקר דיבר ברדיו שופט בית-המשפט העליון בדימוס שמגר, והוא הבהיר</w:t>
      </w:r>
      <w:r>
        <w:rPr>
          <w:rFonts w:hint="cs"/>
          <w:rtl/>
        </w:rPr>
        <w:t xml:space="preserve"> היטב את עמדתו בנושאים הללו </w:t>
      </w:r>
      <w:r>
        <w:rPr>
          <w:rtl/>
        </w:rPr>
        <w:t>–</w:t>
      </w:r>
      <w:r>
        <w:rPr>
          <w:rFonts w:hint="cs"/>
          <w:rtl/>
        </w:rPr>
        <w:t xml:space="preserve"> מה היינו צריכים לעשות ומה לא היינו צריכים לעשות. דבריו היו בהחלט הגיוניים, ואנחנו יכולים להסתכל נכוחה אל כל אותם אנשים שמאשימים אותנו שאנחנו נמצאים ביהודה, בשומרון ובחבל-עזה ולהסביר להם מדוע אנחנו נמצאים במקומות הללו.</w:t>
      </w:r>
    </w:p>
    <w:p w14:paraId="72AC64DC" w14:textId="77777777" w:rsidR="00000000" w:rsidRDefault="00581103">
      <w:pPr>
        <w:pStyle w:val="a0"/>
        <w:rPr>
          <w:rFonts w:hint="cs"/>
          <w:rtl/>
        </w:rPr>
      </w:pPr>
    </w:p>
    <w:p w14:paraId="5AA63711" w14:textId="77777777" w:rsidR="00000000" w:rsidRDefault="00581103">
      <w:pPr>
        <w:pStyle w:val="a0"/>
        <w:rPr>
          <w:rFonts w:hint="cs"/>
          <w:rtl/>
        </w:rPr>
      </w:pPr>
      <w:r>
        <w:rPr>
          <w:rFonts w:hint="cs"/>
          <w:rtl/>
        </w:rPr>
        <w:t xml:space="preserve">לדעתי, </w:t>
      </w:r>
      <w:r>
        <w:rPr>
          <w:rFonts w:hint="cs"/>
          <w:rtl/>
        </w:rPr>
        <w:t>החיכוך של 7,500 המתיישבים בחבל-עזה בתוך 1.3 מיליון ערבים איננו חיכוך שיכול לצאת ממנו משהו טוב. מאחר שמדינת ישראל איננה במצוקה שהיתה בה בעבר, עם הקמת המדינה, שלא היה רצף טריטוריאלי יהודי במדינת ישראל, המצב היום שונה, אנחנו חייבים לעשות את הדבר הזה על מנת לי</w:t>
      </w:r>
      <w:r>
        <w:rPr>
          <w:rFonts w:hint="cs"/>
          <w:rtl/>
        </w:rPr>
        <w:t>ישב ולהתיישב במקומות שבהם אנחנו נמצאים ולחיות יחד עם אזרחי מדינת ישראל הערבים בצורה הטובה ביותר האפשרית.</w:t>
      </w:r>
    </w:p>
    <w:p w14:paraId="359B7DCA" w14:textId="77777777" w:rsidR="00000000" w:rsidRDefault="00581103">
      <w:pPr>
        <w:pStyle w:val="a0"/>
        <w:rPr>
          <w:rFonts w:hint="cs"/>
          <w:rtl/>
        </w:rPr>
      </w:pPr>
    </w:p>
    <w:p w14:paraId="29357677" w14:textId="77777777" w:rsidR="00000000" w:rsidRDefault="00581103">
      <w:pPr>
        <w:pStyle w:val="a0"/>
        <w:rPr>
          <w:rFonts w:hint="cs"/>
          <w:rtl/>
        </w:rPr>
      </w:pPr>
      <w:r>
        <w:rPr>
          <w:rFonts w:hint="cs"/>
          <w:rtl/>
        </w:rPr>
        <w:t xml:space="preserve">אני מאוד מקווה שאתה, חברי בני אלון, ביום מסוים, אם וכאשר הממשלה תחליט </w:t>
      </w:r>
      <w:r>
        <w:rPr>
          <w:rtl/>
        </w:rPr>
        <w:t>–</w:t>
      </w:r>
      <w:r>
        <w:rPr>
          <w:rFonts w:hint="cs"/>
          <w:rtl/>
        </w:rPr>
        <w:t xml:space="preserve"> היא כבר החליטה עקרונית, אבל כשהיא תחליט לעשות את הצעדים </w:t>
      </w:r>
      <w:r>
        <w:rPr>
          <w:rtl/>
        </w:rPr>
        <w:t>–</w:t>
      </w:r>
      <w:r>
        <w:rPr>
          <w:rFonts w:hint="cs"/>
          <w:rtl/>
        </w:rPr>
        <w:t xml:space="preserve"> אתה, בני אלון, גם תי</w:t>
      </w:r>
      <w:r>
        <w:rPr>
          <w:rFonts w:hint="cs"/>
          <w:rtl/>
        </w:rPr>
        <w:t>תן כתף לממשלת ישראל על מנת למנוע חס וחלילה פגיעה במתיישבים או בחיילים או בשוטרים או במישהו במדינת ישראל. יבוא יום הפינוי, וכאשר יגיע יום הפינוי, וכאשר יינתנו הוראות לחיילים להיכנס ולפנות, הפינוי יבוצע, ומי שחושב שהפינוי באותו יום לא יבוצע, ויחשוב שעל-ידי ש</w:t>
      </w:r>
      <w:r>
        <w:rPr>
          <w:rFonts w:hint="cs"/>
          <w:rtl/>
        </w:rPr>
        <w:t xml:space="preserve">ימוש בכוח הוא ימנע את הפינוי, טעות בידו. </w:t>
      </w:r>
    </w:p>
    <w:p w14:paraId="030E8308" w14:textId="77777777" w:rsidR="00000000" w:rsidRDefault="00581103">
      <w:pPr>
        <w:pStyle w:val="a0"/>
        <w:rPr>
          <w:rFonts w:hint="cs"/>
          <w:rtl/>
        </w:rPr>
      </w:pPr>
    </w:p>
    <w:p w14:paraId="5EC58E8A" w14:textId="77777777" w:rsidR="00000000" w:rsidRDefault="00581103">
      <w:pPr>
        <w:pStyle w:val="a0"/>
        <w:rPr>
          <w:rFonts w:hint="cs"/>
          <w:rtl/>
        </w:rPr>
      </w:pPr>
      <w:r>
        <w:rPr>
          <w:rFonts w:hint="cs"/>
          <w:rtl/>
        </w:rPr>
        <w:t>מוטב שנמשיך לדבר פה בכנסת כל יום ושעה שעה, ובסופו של דבר נכבד את החלטות הממשלה, גם אם הן לא תואמות את המשאל שהיה במרכז הליכוד - ומדובר בתוכנית אחרת, מדובר בתוכנית שממשלת ישראל קיבלה ב-14 מול שבעה, ואם הייתם בממשלה</w:t>
      </w:r>
      <w:r>
        <w:rPr>
          <w:rFonts w:hint="cs"/>
          <w:rtl/>
        </w:rPr>
        <w:t xml:space="preserve">, זה היה 14 מול תשעה, זה לא היה משמעותי </w:t>
      </w:r>
      <w:r>
        <w:rPr>
          <w:rtl/>
        </w:rPr>
        <w:t>–</w:t>
      </w:r>
      <w:r>
        <w:rPr>
          <w:rFonts w:hint="cs"/>
          <w:rtl/>
        </w:rPr>
        <w:t xml:space="preserve"> וכולנו ביחד נבצע את ההחלטה הזאת לטובת מדינת ישראל.</w:t>
      </w:r>
    </w:p>
    <w:p w14:paraId="5BFA2CA9" w14:textId="77777777" w:rsidR="00000000" w:rsidRDefault="00581103">
      <w:pPr>
        <w:pStyle w:val="a0"/>
        <w:rPr>
          <w:rFonts w:hint="cs"/>
          <w:rtl/>
        </w:rPr>
      </w:pPr>
    </w:p>
    <w:p w14:paraId="279028C9" w14:textId="77777777" w:rsidR="00000000" w:rsidRDefault="00581103">
      <w:pPr>
        <w:pStyle w:val="a0"/>
        <w:rPr>
          <w:rFonts w:hint="cs"/>
          <w:rtl/>
        </w:rPr>
      </w:pPr>
      <w:r>
        <w:rPr>
          <w:rFonts w:hint="cs"/>
          <w:rtl/>
        </w:rPr>
        <w:t>אין לי התנגדות שהנושא הזה יועבר לדיון בוועדת החוץ והביטחון. תודה.</w:t>
      </w:r>
    </w:p>
    <w:p w14:paraId="6079753E" w14:textId="77777777" w:rsidR="00000000" w:rsidRDefault="00581103">
      <w:pPr>
        <w:pStyle w:val="a0"/>
        <w:rPr>
          <w:rFonts w:hint="cs"/>
          <w:rtl/>
        </w:rPr>
      </w:pPr>
    </w:p>
    <w:p w14:paraId="2E93BDA4" w14:textId="77777777" w:rsidR="00000000" w:rsidRDefault="00581103">
      <w:pPr>
        <w:pStyle w:val="af0"/>
        <w:rPr>
          <w:rtl/>
        </w:rPr>
      </w:pPr>
      <w:r>
        <w:rPr>
          <w:rFonts w:hint="eastAsia"/>
          <w:rtl/>
        </w:rPr>
        <w:t>יורי</w:t>
      </w:r>
      <w:r>
        <w:rPr>
          <w:rtl/>
        </w:rPr>
        <w:t xml:space="preserve"> שטרן (האיחוד הלאומי - ישראל ביתנו):</w:t>
      </w:r>
    </w:p>
    <w:p w14:paraId="74DF088D" w14:textId="77777777" w:rsidR="00000000" w:rsidRDefault="00581103">
      <w:pPr>
        <w:pStyle w:val="a0"/>
        <w:rPr>
          <w:rFonts w:hint="cs"/>
          <w:rtl/>
        </w:rPr>
      </w:pPr>
    </w:p>
    <w:p w14:paraId="2B581078" w14:textId="77777777" w:rsidR="00000000" w:rsidRDefault="00581103">
      <w:pPr>
        <w:pStyle w:val="a0"/>
        <w:rPr>
          <w:rFonts w:hint="cs"/>
          <w:rtl/>
        </w:rPr>
      </w:pPr>
      <w:r>
        <w:rPr>
          <w:rFonts w:hint="cs"/>
          <w:rtl/>
        </w:rPr>
        <w:t>במליאה.</w:t>
      </w:r>
    </w:p>
    <w:p w14:paraId="6C7CA02F" w14:textId="77777777" w:rsidR="00000000" w:rsidRDefault="00581103">
      <w:pPr>
        <w:pStyle w:val="a0"/>
        <w:rPr>
          <w:rFonts w:hint="cs"/>
          <w:rtl/>
        </w:rPr>
      </w:pPr>
    </w:p>
    <w:p w14:paraId="041A2E0E" w14:textId="77777777" w:rsidR="00000000" w:rsidRDefault="00581103">
      <w:pPr>
        <w:pStyle w:val="af0"/>
        <w:rPr>
          <w:rtl/>
        </w:rPr>
      </w:pPr>
      <w:r>
        <w:rPr>
          <w:rFonts w:hint="eastAsia"/>
          <w:rtl/>
        </w:rPr>
        <w:t>בנימין</w:t>
      </w:r>
      <w:r>
        <w:rPr>
          <w:rtl/>
        </w:rPr>
        <w:t xml:space="preserve"> אלון (האיחוד הלאומי - ישראל ביתנו):</w:t>
      </w:r>
    </w:p>
    <w:p w14:paraId="7B656FAD" w14:textId="77777777" w:rsidR="00000000" w:rsidRDefault="00581103">
      <w:pPr>
        <w:pStyle w:val="a0"/>
        <w:rPr>
          <w:rFonts w:hint="cs"/>
          <w:rtl/>
        </w:rPr>
      </w:pPr>
    </w:p>
    <w:p w14:paraId="7D7A4092" w14:textId="77777777" w:rsidR="00000000" w:rsidRDefault="00581103">
      <w:pPr>
        <w:pStyle w:val="a0"/>
        <w:rPr>
          <w:rFonts w:hint="cs"/>
          <w:rtl/>
        </w:rPr>
      </w:pPr>
      <w:r>
        <w:rPr>
          <w:rFonts w:hint="cs"/>
          <w:rtl/>
        </w:rPr>
        <w:t>במליאה.</w:t>
      </w:r>
    </w:p>
    <w:p w14:paraId="560C23A3" w14:textId="77777777" w:rsidR="00000000" w:rsidRDefault="00581103">
      <w:pPr>
        <w:pStyle w:val="a0"/>
        <w:rPr>
          <w:rFonts w:hint="cs"/>
          <w:rtl/>
        </w:rPr>
      </w:pPr>
    </w:p>
    <w:p w14:paraId="2AC01522" w14:textId="77777777" w:rsidR="00000000" w:rsidRDefault="00581103">
      <w:pPr>
        <w:pStyle w:val="-"/>
        <w:rPr>
          <w:rtl/>
        </w:rPr>
      </w:pPr>
      <w:bookmarkStart w:id="721" w:name="FS000000474T14_07_2004_20_37_48C"/>
      <w:bookmarkEnd w:id="721"/>
      <w:r>
        <w:rPr>
          <w:rtl/>
        </w:rPr>
        <w:t>שר התיירות גדעון עזרא:</w:t>
      </w:r>
    </w:p>
    <w:p w14:paraId="25F788ED" w14:textId="77777777" w:rsidR="00000000" w:rsidRDefault="00581103">
      <w:pPr>
        <w:pStyle w:val="a0"/>
        <w:rPr>
          <w:rtl/>
        </w:rPr>
      </w:pPr>
    </w:p>
    <w:p w14:paraId="244CC231" w14:textId="77777777" w:rsidR="00000000" w:rsidRDefault="00581103">
      <w:pPr>
        <w:pStyle w:val="a0"/>
        <w:rPr>
          <w:rFonts w:hint="cs"/>
          <w:rtl/>
        </w:rPr>
      </w:pPr>
      <w:r>
        <w:rPr>
          <w:rFonts w:hint="cs"/>
          <w:rtl/>
        </w:rPr>
        <w:t>הנושא הזה בסך הכול מביא לריב ומדון פה בתוך הכנסת. לדעתי, ריב ומדון מיותרים. אולי אתה מתכוון לכך ברצינות, אבל התוכנית הזאת היא תוכנית הזויה, ומי שמדבר עליה לא מביא לשלום-בית במדינת ישראל. לכן אני מתנגד לדיון במליאה. אני מוכן</w:t>
      </w:r>
      <w:r>
        <w:rPr>
          <w:rFonts w:hint="cs"/>
          <w:rtl/>
        </w:rPr>
        <w:t xml:space="preserve"> לדיון בוועדה. תודה.</w:t>
      </w:r>
    </w:p>
    <w:p w14:paraId="2FC2A054" w14:textId="77777777" w:rsidR="00000000" w:rsidRDefault="00581103">
      <w:pPr>
        <w:pStyle w:val="a0"/>
        <w:rPr>
          <w:rFonts w:hint="cs"/>
          <w:rtl/>
        </w:rPr>
      </w:pPr>
    </w:p>
    <w:p w14:paraId="588D77C7" w14:textId="77777777" w:rsidR="00000000" w:rsidRDefault="00581103">
      <w:pPr>
        <w:pStyle w:val="af1"/>
        <w:rPr>
          <w:rtl/>
        </w:rPr>
      </w:pPr>
      <w:r>
        <w:rPr>
          <w:rtl/>
        </w:rPr>
        <w:t>היו"ר מוחמד ברכה:</w:t>
      </w:r>
    </w:p>
    <w:p w14:paraId="4638EF26" w14:textId="77777777" w:rsidR="00000000" w:rsidRDefault="00581103">
      <w:pPr>
        <w:pStyle w:val="a0"/>
        <w:rPr>
          <w:rtl/>
        </w:rPr>
      </w:pPr>
    </w:p>
    <w:p w14:paraId="113B6730" w14:textId="77777777" w:rsidR="00000000" w:rsidRDefault="00581103">
      <w:pPr>
        <w:pStyle w:val="a0"/>
        <w:rPr>
          <w:rFonts w:hint="cs"/>
          <w:rtl/>
        </w:rPr>
      </w:pPr>
      <w:r>
        <w:rPr>
          <w:rFonts w:hint="cs"/>
          <w:rtl/>
        </w:rPr>
        <w:t xml:space="preserve">תודה, אדוני. חבר הכנסת טלב אלסאנע </w:t>
      </w:r>
      <w:r>
        <w:rPr>
          <w:rtl/>
        </w:rPr>
        <w:t>–</w:t>
      </w:r>
      <w:r>
        <w:rPr>
          <w:rFonts w:hint="cs"/>
          <w:rtl/>
        </w:rPr>
        <w:t xml:space="preserve"> הצעה אחרת. בבקשה.</w:t>
      </w:r>
    </w:p>
    <w:p w14:paraId="2EF262DF" w14:textId="77777777" w:rsidR="00000000" w:rsidRDefault="00581103">
      <w:pPr>
        <w:pStyle w:val="a0"/>
        <w:rPr>
          <w:rFonts w:hint="cs"/>
          <w:rtl/>
        </w:rPr>
      </w:pPr>
    </w:p>
    <w:p w14:paraId="23C7D4F6" w14:textId="77777777" w:rsidR="00000000" w:rsidRDefault="00581103">
      <w:pPr>
        <w:pStyle w:val="a"/>
        <w:rPr>
          <w:rtl/>
        </w:rPr>
      </w:pPr>
      <w:bookmarkStart w:id="722" w:name="FS000000549T14_07_2004_20_38_20"/>
      <w:bookmarkStart w:id="723" w:name="_Toc81561540"/>
      <w:bookmarkEnd w:id="722"/>
      <w:r>
        <w:rPr>
          <w:rFonts w:hint="eastAsia"/>
          <w:rtl/>
        </w:rPr>
        <w:t>טלב</w:t>
      </w:r>
      <w:r>
        <w:rPr>
          <w:rtl/>
        </w:rPr>
        <w:t xml:space="preserve"> אלסאנע (רע"ם):</w:t>
      </w:r>
      <w:bookmarkEnd w:id="723"/>
    </w:p>
    <w:p w14:paraId="4441B3F0" w14:textId="77777777" w:rsidR="00000000" w:rsidRDefault="00581103">
      <w:pPr>
        <w:pStyle w:val="a0"/>
        <w:rPr>
          <w:rFonts w:hint="cs"/>
          <w:rtl/>
        </w:rPr>
      </w:pPr>
    </w:p>
    <w:p w14:paraId="27A0DE79" w14:textId="77777777" w:rsidR="00000000" w:rsidRDefault="00581103">
      <w:pPr>
        <w:pStyle w:val="a0"/>
        <w:rPr>
          <w:rFonts w:hint="cs"/>
          <w:rtl/>
        </w:rPr>
      </w:pPr>
      <w:r>
        <w:rPr>
          <w:rFonts w:hint="cs"/>
          <w:rtl/>
        </w:rPr>
        <w:t>אדוני היושב-ראש, כבוד השר, חברי הכנסת, לדעתי, חבר הכנסת בני אלון הוא היורש של כהנא, הוא גם היורש של הרב בא-גד, הוא ליצן, הוא אדם שאסור להתיי</w:t>
      </w:r>
      <w:r>
        <w:rPr>
          <w:rFonts w:hint="cs"/>
          <w:rtl/>
        </w:rPr>
        <w:t>חס אליו ברצינות כלשהי, כשהוא בא לעשות הקבלה בין אזרחי המדינה הערבים לבין המתנחלים. האזרחים הערבים נמצאו כאן לפני שבני אלון חשב או חלם להיות כאן. הם מקבלים את מדינת ישראל ואת השייכות אליה ואת האזרחות במלוא הרצון. את המתנחלים שלחה ממשלה ישראל, היא מחליטה להח</w:t>
      </w:r>
      <w:r>
        <w:rPr>
          <w:rFonts w:hint="cs"/>
          <w:rtl/>
        </w:rPr>
        <w:t>זיר אותם, וזאת שאלה פוליטית. מכאן, לתת לגיטימציה לרעיון הבזוי, הפאשיסטי, של הטרנספר?</w:t>
      </w:r>
    </w:p>
    <w:p w14:paraId="61838B17" w14:textId="77777777" w:rsidR="00000000" w:rsidRDefault="00581103">
      <w:pPr>
        <w:pStyle w:val="a0"/>
        <w:rPr>
          <w:rFonts w:hint="cs"/>
          <w:rtl/>
        </w:rPr>
      </w:pPr>
    </w:p>
    <w:p w14:paraId="0E7BE7F8" w14:textId="77777777" w:rsidR="00000000" w:rsidRDefault="00581103">
      <w:pPr>
        <w:pStyle w:val="af0"/>
        <w:rPr>
          <w:rtl/>
        </w:rPr>
      </w:pPr>
      <w:r>
        <w:rPr>
          <w:rFonts w:hint="eastAsia"/>
          <w:rtl/>
        </w:rPr>
        <w:t>יורי</w:t>
      </w:r>
      <w:r>
        <w:rPr>
          <w:rtl/>
        </w:rPr>
        <w:t xml:space="preserve"> שטרן (האיחוד הלאומי - ישראל ביתנו):</w:t>
      </w:r>
    </w:p>
    <w:p w14:paraId="427EDD2D" w14:textId="77777777" w:rsidR="00000000" w:rsidRDefault="00581103">
      <w:pPr>
        <w:pStyle w:val="a0"/>
        <w:rPr>
          <w:rFonts w:hint="cs"/>
          <w:rtl/>
        </w:rPr>
      </w:pPr>
    </w:p>
    <w:p w14:paraId="17F7D726" w14:textId="77777777" w:rsidR="00000000" w:rsidRDefault="00581103">
      <w:pPr>
        <w:pStyle w:val="a0"/>
        <w:ind w:left="719" w:firstLine="0"/>
        <w:rPr>
          <w:rFonts w:hint="cs"/>
          <w:rtl/>
        </w:rPr>
      </w:pPr>
      <w:r>
        <w:rPr>
          <w:rFonts w:hint="cs"/>
          <w:rtl/>
        </w:rPr>
        <w:t>- - -</w:t>
      </w:r>
    </w:p>
    <w:p w14:paraId="1A059171" w14:textId="77777777" w:rsidR="00000000" w:rsidRDefault="00581103">
      <w:pPr>
        <w:pStyle w:val="a0"/>
        <w:rPr>
          <w:rFonts w:hint="cs"/>
          <w:rtl/>
        </w:rPr>
      </w:pPr>
    </w:p>
    <w:p w14:paraId="62A95E36" w14:textId="77777777" w:rsidR="00000000" w:rsidRDefault="00581103">
      <w:pPr>
        <w:pStyle w:val="-"/>
        <w:rPr>
          <w:rtl/>
        </w:rPr>
      </w:pPr>
      <w:bookmarkStart w:id="724" w:name="FS000000549T14_07_2004_20_39_22C"/>
      <w:bookmarkEnd w:id="724"/>
      <w:r>
        <w:rPr>
          <w:rtl/>
        </w:rPr>
        <w:t>טלב אלסאנע (רע"ם):</w:t>
      </w:r>
    </w:p>
    <w:p w14:paraId="1690265F" w14:textId="77777777" w:rsidR="00000000" w:rsidRDefault="00581103">
      <w:pPr>
        <w:pStyle w:val="a0"/>
        <w:rPr>
          <w:rtl/>
        </w:rPr>
      </w:pPr>
    </w:p>
    <w:p w14:paraId="331CBB71" w14:textId="77777777" w:rsidR="00000000" w:rsidRDefault="00581103">
      <w:pPr>
        <w:pStyle w:val="a0"/>
        <w:rPr>
          <w:rFonts w:hint="cs"/>
          <w:rtl/>
        </w:rPr>
      </w:pPr>
      <w:r>
        <w:rPr>
          <w:rFonts w:hint="cs"/>
          <w:rtl/>
        </w:rPr>
        <w:t>בשום מקום מדינה מתוקנת או נאורה לא מוכנה להרשות לעצמה להעלות על דל שפתיה - -</w:t>
      </w:r>
    </w:p>
    <w:p w14:paraId="704FA8FA" w14:textId="77777777" w:rsidR="00000000" w:rsidRDefault="00581103">
      <w:pPr>
        <w:pStyle w:val="a0"/>
        <w:rPr>
          <w:rFonts w:hint="cs"/>
          <w:rtl/>
        </w:rPr>
      </w:pPr>
    </w:p>
    <w:p w14:paraId="3B12713D" w14:textId="77777777" w:rsidR="00000000" w:rsidRDefault="00581103">
      <w:pPr>
        <w:pStyle w:val="af1"/>
        <w:rPr>
          <w:rtl/>
        </w:rPr>
      </w:pPr>
      <w:r>
        <w:rPr>
          <w:rtl/>
        </w:rPr>
        <w:t>היו"ר מוחמד ברכה:</w:t>
      </w:r>
    </w:p>
    <w:p w14:paraId="4D8EF2B9" w14:textId="77777777" w:rsidR="00000000" w:rsidRDefault="00581103">
      <w:pPr>
        <w:pStyle w:val="a0"/>
        <w:rPr>
          <w:rtl/>
        </w:rPr>
      </w:pPr>
    </w:p>
    <w:p w14:paraId="00027A94" w14:textId="77777777" w:rsidR="00000000" w:rsidRDefault="00581103">
      <w:pPr>
        <w:pStyle w:val="a0"/>
        <w:rPr>
          <w:rFonts w:hint="cs"/>
          <w:rtl/>
        </w:rPr>
      </w:pPr>
      <w:r>
        <w:rPr>
          <w:rFonts w:hint="cs"/>
          <w:rtl/>
        </w:rPr>
        <w:t xml:space="preserve">אין </w:t>
      </w:r>
      <w:r>
        <w:rPr>
          <w:rFonts w:hint="cs"/>
          <w:rtl/>
        </w:rPr>
        <w:t>קריאות ביניים להצעה אחרת.</w:t>
      </w:r>
    </w:p>
    <w:p w14:paraId="7A252B4C" w14:textId="77777777" w:rsidR="00000000" w:rsidRDefault="00581103">
      <w:pPr>
        <w:pStyle w:val="a0"/>
        <w:rPr>
          <w:rFonts w:hint="cs"/>
          <w:rtl/>
        </w:rPr>
      </w:pPr>
    </w:p>
    <w:p w14:paraId="7EFAF0E7" w14:textId="77777777" w:rsidR="00000000" w:rsidRDefault="00581103">
      <w:pPr>
        <w:pStyle w:val="-"/>
        <w:rPr>
          <w:rtl/>
        </w:rPr>
      </w:pPr>
      <w:bookmarkStart w:id="725" w:name="FS000000549T14_07_2004_21_03_07"/>
      <w:bookmarkStart w:id="726" w:name="FS000000549T14_07_2004_21_03_10C"/>
      <w:bookmarkEnd w:id="725"/>
      <w:r>
        <w:rPr>
          <w:rFonts w:hint="eastAsia"/>
          <w:rtl/>
        </w:rPr>
        <w:t>טלב</w:t>
      </w:r>
      <w:r>
        <w:rPr>
          <w:rtl/>
        </w:rPr>
        <w:t xml:space="preserve"> אלסאנע (רע"ם):</w:t>
      </w:r>
    </w:p>
    <w:p w14:paraId="7BF8C414" w14:textId="77777777" w:rsidR="00000000" w:rsidRDefault="00581103">
      <w:pPr>
        <w:pStyle w:val="a0"/>
        <w:rPr>
          <w:rtl/>
        </w:rPr>
      </w:pPr>
    </w:p>
    <w:bookmarkEnd w:id="726"/>
    <w:p w14:paraId="11871E57" w14:textId="77777777" w:rsidR="00000000" w:rsidRDefault="00581103">
      <w:pPr>
        <w:pStyle w:val="a0"/>
        <w:rPr>
          <w:rFonts w:hint="cs"/>
          <w:rtl/>
        </w:rPr>
      </w:pPr>
      <w:r>
        <w:rPr>
          <w:rFonts w:hint="cs"/>
          <w:rtl/>
        </w:rPr>
        <w:t xml:space="preserve">- - רעיון בזוי, שפל כזה. הוא, במלוא הגאווה, בלי שום טיפת בושה, מדבר על הרעיון הפאשיסטי הזה. לדעתי, הגיע הזמן שהוא יתחיל להתבייש ברעיון הזה, שיוריד את הכיפה מעל הראש שלו. זו בושה וחרפה שאדם חובש כיפה, שאולי לא </w:t>
      </w:r>
      <w:r>
        <w:rPr>
          <w:rFonts w:hint="cs"/>
          <w:rtl/>
        </w:rPr>
        <w:t>צריך להיות בעל ערכים דמוקרטיים, אבל כן צריך להיות בעל ערכים אנושיים, ככה מדבר. יש לך כיפה על הראש, אבל אין לך טיפת כבוד לצלם אנוש. אתה מבזה את התורה שאתה כביכול אמור לדבר בשמה. תודה רבה.</w:t>
      </w:r>
    </w:p>
    <w:p w14:paraId="07A3B8D0" w14:textId="77777777" w:rsidR="00000000" w:rsidRDefault="00581103">
      <w:pPr>
        <w:pStyle w:val="a0"/>
        <w:rPr>
          <w:rFonts w:hint="cs"/>
          <w:rtl/>
        </w:rPr>
      </w:pPr>
    </w:p>
    <w:p w14:paraId="2EF5C8CC" w14:textId="77777777" w:rsidR="00000000" w:rsidRDefault="00581103">
      <w:pPr>
        <w:pStyle w:val="af0"/>
        <w:rPr>
          <w:rtl/>
        </w:rPr>
      </w:pPr>
      <w:r>
        <w:rPr>
          <w:rFonts w:hint="eastAsia"/>
          <w:rtl/>
        </w:rPr>
        <w:t>שר</w:t>
      </w:r>
      <w:r>
        <w:rPr>
          <w:rtl/>
        </w:rPr>
        <w:t xml:space="preserve"> התיירות גדעון עזרא:</w:t>
      </w:r>
    </w:p>
    <w:p w14:paraId="26250DA8" w14:textId="77777777" w:rsidR="00000000" w:rsidRDefault="00581103">
      <w:pPr>
        <w:pStyle w:val="a0"/>
        <w:rPr>
          <w:rFonts w:hint="cs"/>
          <w:rtl/>
        </w:rPr>
      </w:pPr>
    </w:p>
    <w:p w14:paraId="7689ADCF" w14:textId="77777777" w:rsidR="00000000" w:rsidRDefault="00581103">
      <w:pPr>
        <w:pStyle w:val="a0"/>
        <w:rPr>
          <w:rFonts w:hint="cs"/>
          <w:rtl/>
        </w:rPr>
      </w:pPr>
      <w:r>
        <w:rPr>
          <w:rFonts w:hint="cs"/>
          <w:rtl/>
        </w:rPr>
        <w:t>זו טעות, אני מציע שתחזור בך.</w:t>
      </w:r>
    </w:p>
    <w:p w14:paraId="1ADDDEDB" w14:textId="77777777" w:rsidR="00000000" w:rsidRDefault="00581103">
      <w:pPr>
        <w:pStyle w:val="a0"/>
        <w:rPr>
          <w:rFonts w:hint="cs"/>
          <w:rtl/>
        </w:rPr>
      </w:pPr>
    </w:p>
    <w:p w14:paraId="4CBB2663" w14:textId="77777777" w:rsidR="00000000" w:rsidRDefault="00581103">
      <w:pPr>
        <w:pStyle w:val="af1"/>
        <w:rPr>
          <w:rtl/>
        </w:rPr>
      </w:pPr>
      <w:r>
        <w:rPr>
          <w:rtl/>
        </w:rPr>
        <w:t>היו"ר מוחמד בר</w:t>
      </w:r>
      <w:r>
        <w:rPr>
          <w:rtl/>
        </w:rPr>
        <w:t>כה:</w:t>
      </w:r>
    </w:p>
    <w:p w14:paraId="42BC91F6" w14:textId="77777777" w:rsidR="00000000" w:rsidRDefault="00581103">
      <w:pPr>
        <w:pStyle w:val="a0"/>
        <w:rPr>
          <w:rtl/>
        </w:rPr>
      </w:pPr>
    </w:p>
    <w:p w14:paraId="573856B8" w14:textId="77777777" w:rsidR="00000000" w:rsidRDefault="00581103">
      <w:pPr>
        <w:pStyle w:val="a0"/>
        <w:rPr>
          <w:rFonts w:hint="cs"/>
          <w:rtl/>
        </w:rPr>
      </w:pPr>
      <w:r>
        <w:rPr>
          <w:rFonts w:hint="cs"/>
          <w:rtl/>
        </w:rPr>
        <w:t>תודה. אנחנו עוברים להצבעה.</w:t>
      </w:r>
    </w:p>
    <w:p w14:paraId="2763AE35" w14:textId="77777777" w:rsidR="00000000" w:rsidRDefault="00581103">
      <w:pPr>
        <w:pStyle w:val="a0"/>
        <w:rPr>
          <w:rFonts w:hint="cs"/>
          <w:rtl/>
        </w:rPr>
      </w:pPr>
    </w:p>
    <w:p w14:paraId="361EE72B" w14:textId="77777777" w:rsidR="00000000" w:rsidRDefault="00581103">
      <w:pPr>
        <w:pStyle w:val="af0"/>
        <w:rPr>
          <w:rtl/>
        </w:rPr>
      </w:pPr>
      <w:r>
        <w:rPr>
          <w:rFonts w:hint="eastAsia"/>
          <w:rtl/>
        </w:rPr>
        <w:t>טלב</w:t>
      </w:r>
      <w:r>
        <w:rPr>
          <w:rtl/>
        </w:rPr>
        <w:t xml:space="preserve"> אלסאנע (רע"ם):</w:t>
      </w:r>
    </w:p>
    <w:p w14:paraId="5A973423" w14:textId="77777777" w:rsidR="00000000" w:rsidRDefault="00581103">
      <w:pPr>
        <w:pStyle w:val="a0"/>
        <w:rPr>
          <w:rFonts w:hint="cs"/>
          <w:rtl/>
        </w:rPr>
      </w:pPr>
    </w:p>
    <w:p w14:paraId="75B8028C" w14:textId="77777777" w:rsidR="00000000" w:rsidRDefault="00581103">
      <w:pPr>
        <w:pStyle w:val="a0"/>
        <w:rPr>
          <w:rFonts w:hint="cs"/>
          <w:rtl/>
        </w:rPr>
      </w:pPr>
      <w:r>
        <w:rPr>
          <w:rFonts w:hint="cs"/>
          <w:rtl/>
        </w:rPr>
        <w:t>זו בושה וחרפה.</w:t>
      </w:r>
    </w:p>
    <w:p w14:paraId="2F469AEA" w14:textId="77777777" w:rsidR="00000000" w:rsidRDefault="00581103">
      <w:pPr>
        <w:pStyle w:val="a0"/>
        <w:rPr>
          <w:rFonts w:hint="cs"/>
          <w:rtl/>
        </w:rPr>
      </w:pPr>
    </w:p>
    <w:p w14:paraId="42B1C5C5" w14:textId="77777777" w:rsidR="00000000" w:rsidRDefault="00581103">
      <w:pPr>
        <w:pStyle w:val="af1"/>
        <w:rPr>
          <w:rtl/>
        </w:rPr>
      </w:pPr>
      <w:r>
        <w:rPr>
          <w:rtl/>
        </w:rPr>
        <w:t>היו"ר מוחמד ברכה:</w:t>
      </w:r>
    </w:p>
    <w:p w14:paraId="38FCEA56" w14:textId="77777777" w:rsidR="00000000" w:rsidRDefault="00581103">
      <w:pPr>
        <w:pStyle w:val="a0"/>
        <w:rPr>
          <w:rtl/>
        </w:rPr>
      </w:pPr>
    </w:p>
    <w:p w14:paraId="59B6C1ED" w14:textId="77777777" w:rsidR="00000000" w:rsidRDefault="00581103">
      <w:pPr>
        <w:pStyle w:val="a0"/>
        <w:rPr>
          <w:rFonts w:hint="cs"/>
          <w:rtl/>
        </w:rPr>
      </w:pPr>
      <w:r>
        <w:rPr>
          <w:rFonts w:hint="cs"/>
          <w:rtl/>
        </w:rPr>
        <w:t>השר הציע - לוועדה. חבר הכנסת המציע, האם אתה מקבל את ההצעה להעביר לוועדה או שאתה רוצה הצבעה אחרת?</w:t>
      </w:r>
    </w:p>
    <w:p w14:paraId="533A9563" w14:textId="77777777" w:rsidR="00000000" w:rsidRDefault="00581103">
      <w:pPr>
        <w:pStyle w:val="a0"/>
        <w:rPr>
          <w:rFonts w:hint="cs"/>
          <w:rtl/>
        </w:rPr>
      </w:pPr>
    </w:p>
    <w:p w14:paraId="0981CD36" w14:textId="77777777" w:rsidR="00000000" w:rsidRDefault="00581103">
      <w:pPr>
        <w:pStyle w:val="af0"/>
        <w:rPr>
          <w:rtl/>
        </w:rPr>
      </w:pPr>
      <w:r>
        <w:rPr>
          <w:rFonts w:hint="eastAsia"/>
          <w:rtl/>
        </w:rPr>
        <w:t>שר</w:t>
      </w:r>
      <w:r>
        <w:rPr>
          <w:rtl/>
        </w:rPr>
        <w:t xml:space="preserve"> התיירות גדעון עזרא:</w:t>
      </w:r>
    </w:p>
    <w:p w14:paraId="53AA46B7" w14:textId="77777777" w:rsidR="00000000" w:rsidRDefault="00581103">
      <w:pPr>
        <w:pStyle w:val="a0"/>
        <w:rPr>
          <w:rFonts w:hint="cs"/>
          <w:rtl/>
        </w:rPr>
      </w:pPr>
    </w:p>
    <w:p w14:paraId="4667B9DD" w14:textId="77777777" w:rsidR="00000000" w:rsidRDefault="00581103">
      <w:pPr>
        <w:pStyle w:val="a0"/>
        <w:rPr>
          <w:rFonts w:hint="cs"/>
          <w:rtl/>
        </w:rPr>
      </w:pPr>
      <w:r>
        <w:rPr>
          <w:rFonts w:hint="cs"/>
          <w:rtl/>
        </w:rPr>
        <w:t>היושב-ראש, עניין הכיפה היה מיותר.</w:t>
      </w:r>
    </w:p>
    <w:p w14:paraId="145235E5" w14:textId="77777777" w:rsidR="00000000" w:rsidRDefault="00581103">
      <w:pPr>
        <w:pStyle w:val="a0"/>
        <w:rPr>
          <w:rFonts w:hint="cs"/>
          <w:rtl/>
        </w:rPr>
      </w:pPr>
    </w:p>
    <w:p w14:paraId="30EA472B" w14:textId="77777777" w:rsidR="00000000" w:rsidRDefault="00581103">
      <w:pPr>
        <w:pStyle w:val="af1"/>
        <w:rPr>
          <w:rtl/>
        </w:rPr>
      </w:pPr>
      <w:r>
        <w:rPr>
          <w:rtl/>
        </w:rPr>
        <w:t>היו"ר מוחמד</w:t>
      </w:r>
      <w:r>
        <w:rPr>
          <w:rtl/>
        </w:rPr>
        <w:t xml:space="preserve"> ברכה:</w:t>
      </w:r>
    </w:p>
    <w:p w14:paraId="26B90035" w14:textId="77777777" w:rsidR="00000000" w:rsidRDefault="00581103">
      <w:pPr>
        <w:pStyle w:val="a0"/>
        <w:rPr>
          <w:rtl/>
        </w:rPr>
      </w:pPr>
    </w:p>
    <w:p w14:paraId="2249C4F3" w14:textId="77777777" w:rsidR="00000000" w:rsidRDefault="00581103">
      <w:pPr>
        <w:pStyle w:val="a0"/>
        <w:rPr>
          <w:rFonts w:hint="cs"/>
          <w:rtl/>
        </w:rPr>
      </w:pPr>
      <w:r>
        <w:rPr>
          <w:rFonts w:hint="cs"/>
          <w:rtl/>
        </w:rPr>
        <w:t>השר הציע ועדה, אתה כמובן הצעת מליאה. אתה מקבל את הצעת השר, או שאתה עומד על העברה למליאה?</w:t>
      </w:r>
    </w:p>
    <w:p w14:paraId="03157400" w14:textId="77777777" w:rsidR="00000000" w:rsidRDefault="00581103">
      <w:pPr>
        <w:pStyle w:val="a0"/>
        <w:rPr>
          <w:rFonts w:hint="cs"/>
          <w:rtl/>
        </w:rPr>
      </w:pPr>
    </w:p>
    <w:p w14:paraId="690FCFAE" w14:textId="77777777" w:rsidR="00000000" w:rsidRDefault="00581103">
      <w:pPr>
        <w:pStyle w:val="af0"/>
        <w:rPr>
          <w:rtl/>
        </w:rPr>
      </w:pPr>
      <w:r>
        <w:rPr>
          <w:rFonts w:hint="eastAsia"/>
          <w:rtl/>
        </w:rPr>
        <w:t>שר</w:t>
      </w:r>
      <w:r>
        <w:rPr>
          <w:rtl/>
        </w:rPr>
        <w:t xml:space="preserve"> התיירות גדעון עזרא:</w:t>
      </w:r>
    </w:p>
    <w:p w14:paraId="1E9F4272" w14:textId="77777777" w:rsidR="00000000" w:rsidRDefault="00581103">
      <w:pPr>
        <w:pStyle w:val="a0"/>
        <w:rPr>
          <w:rFonts w:hint="cs"/>
          <w:rtl/>
        </w:rPr>
      </w:pPr>
    </w:p>
    <w:p w14:paraId="5EC4E009" w14:textId="77777777" w:rsidR="00000000" w:rsidRDefault="00581103">
      <w:pPr>
        <w:pStyle w:val="a0"/>
        <w:rPr>
          <w:rFonts w:hint="cs"/>
          <w:rtl/>
        </w:rPr>
      </w:pPr>
      <w:r>
        <w:rPr>
          <w:rFonts w:hint="cs"/>
          <w:rtl/>
        </w:rPr>
        <w:t>אז מה?</w:t>
      </w:r>
    </w:p>
    <w:p w14:paraId="41D3A431" w14:textId="77777777" w:rsidR="00000000" w:rsidRDefault="00581103">
      <w:pPr>
        <w:pStyle w:val="a0"/>
        <w:rPr>
          <w:rFonts w:hint="cs"/>
          <w:rtl/>
        </w:rPr>
      </w:pPr>
    </w:p>
    <w:p w14:paraId="6F4ECD5B" w14:textId="77777777" w:rsidR="00000000" w:rsidRDefault="00581103">
      <w:pPr>
        <w:pStyle w:val="af1"/>
        <w:rPr>
          <w:rtl/>
        </w:rPr>
      </w:pPr>
      <w:r>
        <w:rPr>
          <w:rtl/>
        </w:rPr>
        <w:t>היו"ר מוחמד ברכה:</w:t>
      </w:r>
    </w:p>
    <w:p w14:paraId="3D2908EE" w14:textId="77777777" w:rsidR="00000000" w:rsidRDefault="00581103">
      <w:pPr>
        <w:pStyle w:val="a0"/>
        <w:rPr>
          <w:rtl/>
        </w:rPr>
      </w:pPr>
    </w:p>
    <w:p w14:paraId="6A486973" w14:textId="77777777" w:rsidR="00000000" w:rsidRDefault="00581103">
      <w:pPr>
        <w:pStyle w:val="a0"/>
        <w:rPr>
          <w:rFonts w:hint="cs"/>
          <w:rtl/>
        </w:rPr>
      </w:pPr>
      <w:r>
        <w:rPr>
          <w:rFonts w:hint="cs"/>
          <w:rtl/>
        </w:rPr>
        <w:t>אז ההצבעה תהיה הסרה או מליאה, או הסרה או ועדה.</w:t>
      </w:r>
    </w:p>
    <w:p w14:paraId="77025C8E" w14:textId="77777777" w:rsidR="00000000" w:rsidRDefault="00581103">
      <w:pPr>
        <w:pStyle w:val="af0"/>
        <w:rPr>
          <w:rFonts w:hint="cs"/>
          <w:rtl/>
        </w:rPr>
      </w:pPr>
    </w:p>
    <w:p w14:paraId="30A5B67D" w14:textId="77777777" w:rsidR="00000000" w:rsidRDefault="00581103">
      <w:pPr>
        <w:pStyle w:val="af0"/>
        <w:rPr>
          <w:rtl/>
        </w:rPr>
      </w:pPr>
      <w:r>
        <w:rPr>
          <w:rFonts w:hint="eastAsia"/>
          <w:rtl/>
        </w:rPr>
        <w:t>בנימין</w:t>
      </w:r>
      <w:r>
        <w:rPr>
          <w:rtl/>
        </w:rPr>
        <w:t xml:space="preserve"> אלון (האיחוד הלאומי - ישראל ביתנו):</w:t>
      </w:r>
    </w:p>
    <w:p w14:paraId="60569979" w14:textId="77777777" w:rsidR="00000000" w:rsidRDefault="00581103">
      <w:pPr>
        <w:pStyle w:val="a0"/>
        <w:rPr>
          <w:rFonts w:hint="cs"/>
          <w:rtl/>
        </w:rPr>
      </w:pPr>
    </w:p>
    <w:p w14:paraId="754A9C68" w14:textId="77777777" w:rsidR="00000000" w:rsidRDefault="00581103">
      <w:pPr>
        <w:pStyle w:val="a0"/>
        <w:rPr>
          <w:rFonts w:hint="cs"/>
          <w:rtl/>
        </w:rPr>
      </w:pPr>
      <w:r>
        <w:rPr>
          <w:rFonts w:hint="cs"/>
          <w:rtl/>
        </w:rPr>
        <w:t>שתי הצבעות.</w:t>
      </w:r>
    </w:p>
    <w:p w14:paraId="4A5F3FBC" w14:textId="77777777" w:rsidR="00000000" w:rsidRDefault="00581103">
      <w:pPr>
        <w:pStyle w:val="af1"/>
        <w:rPr>
          <w:rtl/>
        </w:rPr>
      </w:pPr>
    </w:p>
    <w:p w14:paraId="431CF62C" w14:textId="77777777" w:rsidR="00000000" w:rsidRDefault="00581103">
      <w:pPr>
        <w:pStyle w:val="af1"/>
        <w:rPr>
          <w:rtl/>
        </w:rPr>
      </w:pPr>
      <w:r>
        <w:rPr>
          <w:rtl/>
        </w:rPr>
        <w:t>הי</w:t>
      </w:r>
      <w:r>
        <w:rPr>
          <w:rtl/>
        </w:rPr>
        <w:t>ו"ר מוחמד ברכה:</w:t>
      </w:r>
    </w:p>
    <w:p w14:paraId="491CDEE2" w14:textId="77777777" w:rsidR="00000000" w:rsidRDefault="00581103">
      <w:pPr>
        <w:pStyle w:val="a0"/>
        <w:rPr>
          <w:rtl/>
        </w:rPr>
      </w:pPr>
    </w:p>
    <w:p w14:paraId="739F6954" w14:textId="77777777" w:rsidR="00000000" w:rsidRDefault="00581103">
      <w:pPr>
        <w:pStyle w:val="a0"/>
        <w:rPr>
          <w:rFonts w:hint="cs"/>
          <w:rtl/>
        </w:rPr>
      </w:pPr>
      <w:r>
        <w:rPr>
          <w:rFonts w:hint="cs"/>
          <w:rtl/>
        </w:rPr>
        <w:t>לא. הצבעה אחת. תגיד לי מה אתה רוצה.</w:t>
      </w:r>
    </w:p>
    <w:p w14:paraId="4598A491" w14:textId="77777777" w:rsidR="00000000" w:rsidRDefault="00581103">
      <w:pPr>
        <w:pStyle w:val="a0"/>
        <w:rPr>
          <w:rFonts w:hint="cs"/>
          <w:rtl/>
        </w:rPr>
      </w:pPr>
    </w:p>
    <w:p w14:paraId="0BEE1BA1" w14:textId="77777777" w:rsidR="00000000" w:rsidRDefault="00581103">
      <w:pPr>
        <w:pStyle w:val="af0"/>
        <w:rPr>
          <w:rtl/>
        </w:rPr>
      </w:pPr>
      <w:r>
        <w:rPr>
          <w:rFonts w:hint="eastAsia"/>
          <w:rtl/>
        </w:rPr>
        <w:t>טלב</w:t>
      </w:r>
      <w:r>
        <w:rPr>
          <w:rtl/>
        </w:rPr>
        <w:t xml:space="preserve"> אלסאנע (רע"ם):</w:t>
      </w:r>
    </w:p>
    <w:p w14:paraId="48A6B7DE" w14:textId="77777777" w:rsidR="00000000" w:rsidRDefault="00581103">
      <w:pPr>
        <w:pStyle w:val="a0"/>
        <w:rPr>
          <w:rFonts w:hint="cs"/>
          <w:rtl/>
        </w:rPr>
      </w:pPr>
    </w:p>
    <w:p w14:paraId="3EE8AB52" w14:textId="77777777" w:rsidR="00000000" w:rsidRDefault="00581103">
      <w:pPr>
        <w:pStyle w:val="a0"/>
        <w:rPr>
          <w:rFonts w:hint="cs"/>
          <w:rtl/>
        </w:rPr>
      </w:pPr>
      <w:r>
        <w:rPr>
          <w:rFonts w:hint="cs"/>
          <w:rtl/>
        </w:rPr>
        <w:t>הוא יכול לבקש רק מליאה. מה הוא יבקש?</w:t>
      </w:r>
    </w:p>
    <w:p w14:paraId="7F01434D" w14:textId="77777777" w:rsidR="00000000" w:rsidRDefault="00581103">
      <w:pPr>
        <w:pStyle w:val="a0"/>
        <w:rPr>
          <w:rFonts w:hint="cs"/>
          <w:rtl/>
        </w:rPr>
      </w:pPr>
    </w:p>
    <w:p w14:paraId="6E7FCAFE" w14:textId="77777777" w:rsidR="00000000" w:rsidRDefault="00581103">
      <w:pPr>
        <w:pStyle w:val="af1"/>
        <w:rPr>
          <w:rtl/>
        </w:rPr>
      </w:pPr>
      <w:r>
        <w:rPr>
          <w:rtl/>
        </w:rPr>
        <w:t>היו"ר מוחמד ברכה:</w:t>
      </w:r>
    </w:p>
    <w:p w14:paraId="379B7360" w14:textId="77777777" w:rsidR="00000000" w:rsidRDefault="00581103">
      <w:pPr>
        <w:pStyle w:val="a0"/>
        <w:rPr>
          <w:rtl/>
        </w:rPr>
      </w:pPr>
    </w:p>
    <w:p w14:paraId="61A60283" w14:textId="77777777" w:rsidR="00000000" w:rsidRDefault="00581103">
      <w:pPr>
        <w:pStyle w:val="a0"/>
        <w:rPr>
          <w:rFonts w:hint="cs"/>
          <w:rtl/>
        </w:rPr>
      </w:pPr>
      <w:r>
        <w:rPr>
          <w:rFonts w:hint="cs"/>
          <w:rtl/>
        </w:rPr>
        <w:t>השר הציע ועדה. אתה מקבל את הצעת השר?</w:t>
      </w:r>
    </w:p>
    <w:p w14:paraId="38BB5739" w14:textId="77777777" w:rsidR="00000000" w:rsidRDefault="00581103">
      <w:pPr>
        <w:pStyle w:val="a0"/>
        <w:rPr>
          <w:rFonts w:hint="cs"/>
          <w:rtl/>
        </w:rPr>
      </w:pPr>
    </w:p>
    <w:p w14:paraId="060DF450" w14:textId="77777777" w:rsidR="00000000" w:rsidRDefault="00581103">
      <w:pPr>
        <w:pStyle w:val="af0"/>
        <w:rPr>
          <w:rtl/>
        </w:rPr>
      </w:pPr>
      <w:r>
        <w:rPr>
          <w:rFonts w:hint="eastAsia"/>
          <w:rtl/>
        </w:rPr>
        <w:t>בנימין</w:t>
      </w:r>
      <w:r>
        <w:rPr>
          <w:rtl/>
        </w:rPr>
        <w:t xml:space="preserve"> אלון (האיחוד הלאומי - ישראל ביתנו):</w:t>
      </w:r>
    </w:p>
    <w:p w14:paraId="606242EE" w14:textId="77777777" w:rsidR="00000000" w:rsidRDefault="00581103">
      <w:pPr>
        <w:pStyle w:val="a0"/>
        <w:rPr>
          <w:rFonts w:hint="cs"/>
          <w:rtl/>
        </w:rPr>
      </w:pPr>
    </w:p>
    <w:p w14:paraId="34AE8232" w14:textId="77777777" w:rsidR="00000000" w:rsidRDefault="00581103">
      <w:pPr>
        <w:pStyle w:val="a0"/>
        <w:rPr>
          <w:rFonts w:hint="cs"/>
          <w:rtl/>
        </w:rPr>
      </w:pPr>
      <w:r>
        <w:rPr>
          <w:rFonts w:hint="cs"/>
          <w:rtl/>
        </w:rPr>
        <w:t>הייתי רוצה מליאה.</w:t>
      </w:r>
    </w:p>
    <w:p w14:paraId="25C59AEC" w14:textId="77777777" w:rsidR="00000000" w:rsidRDefault="00581103">
      <w:pPr>
        <w:pStyle w:val="a0"/>
        <w:rPr>
          <w:rFonts w:hint="cs"/>
          <w:rtl/>
        </w:rPr>
      </w:pPr>
    </w:p>
    <w:p w14:paraId="28D512A6" w14:textId="77777777" w:rsidR="00000000" w:rsidRDefault="00581103">
      <w:pPr>
        <w:pStyle w:val="af1"/>
        <w:rPr>
          <w:rtl/>
        </w:rPr>
      </w:pPr>
      <w:r>
        <w:rPr>
          <w:rtl/>
        </w:rPr>
        <w:t>היו"ר מוחמד ברכה:</w:t>
      </w:r>
    </w:p>
    <w:p w14:paraId="113925A7" w14:textId="77777777" w:rsidR="00000000" w:rsidRDefault="00581103">
      <w:pPr>
        <w:pStyle w:val="a0"/>
        <w:rPr>
          <w:rtl/>
        </w:rPr>
      </w:pPr>
    </w:p>
    <w:p w14:paraId="586625BF" w14:textId="77777777" w:rsidR="00000000" w:rsidRDefault="00581103">
      <w:pPr>
        <w:pStyle w:val="a0"/>
        <w:rPr>
          <w:rFonts w:hint="cs"/>
          <w:rtl/>
        </w:rPr>
      </w:pPr>
      <w:r>
        <w:rPr>
          <w:rFonts w:hint="cs"/>
          <w:rtl/>
        </w:rPr>
        <w:t>נצביע</w:t>
      </w:r>
      <w:r>
        <w:rPr>
          <w:rFonts w:hint="cs"/>
          <w:rtl/>
        </w:rPr>
        <w:t xml:space="preserve"> על מליאה או הסרה. בבקשה, רבותי, ההצבעה החלה. בעד - זה מליאה, ונגד - זה הסרה.</w:t>
      </w:r>
    </w:p>
    <w:p w14:paraId="61C3056C" w14:textId="77777777" w:rsidR="00000000" w:rsidRDefault="00581103">
      <w:pPr>
        <w:pStyle w:val="a0"/>
        <w:rPr>
          <w:rFonts w:hint="cs"/>
          <w:rtl/>
        </w:rPr>
      </w:pPr>
    </w:p>
    <w:p w14:paraId="11B3F5CD" w14:textId="77777777" w:rsidR="00000000" w:rsidRDefault="00581103">
      <w:pPr>
        <w:pStyle w:val="ab"/>
        <w:bidi/>
        <w:rPr>
          <w:rFonts w:hint="cs"/>
          <w:rtl/>
        </w:rPr>
      </w:pPr>
      <w:r>
        <w:rPr>
          <w:rFonts w:hint="cs"/>
          <w:rtl/>
        </w:rPr>
        <w:t>הצבעה מס' 28</w:t>
      </w:r>
    </w:p>
    <w:p w14:paraId="3FE96CB9" w14:textId="77777777" w:rsidR="00000000" w:rsidRDefault="00581103">
      <w:pPr>
        <w:pStyle w:val="a0"/>
        <w:rPr>
          <w:rFonts w:hint="cs"/>
          <w:rtl/>
        </w:rPr>
      </w:pPr>
    </w:p>
    <w:p w14:paraId="78FCD856" w14:textId="77777777" w:rsidR="00000000" w:rsidRDefault="00581103">
      <w:pPr>
        <w:pStyle w:val="ac"/>
        <w:bidi/>
        <w:rPr>
          <w:rFonts w:hint="cs"/>
          <w:rtl/>
        </w:rPr>
      </w:pPr>
      <w:r>
        <w:rPr>
          <w:rFonts w:hint="cs"/>
          <w:rtl/>
        </w:rPr>
        <w:t xml:space="preserve">בעד ההצעה לכלול את הנושא בסדר-היום </w:t>
      </w:r>
      <w:r>
        <w:rPr>
          <w:rtl/>
        </w:rPr>
        <w:t>–</w:t>
      </w:r>
      <w:r>
        <w:rPr>
          <w:rFonts w:hint="cs"/>
          <w:rtl/>
        </w:rPr>
        <w:t xml:space="preserve"> 3</w:t>
      </w:r>
    </w:p>
    <w:p w14:paraId="170440FF" w14:textId="77777777" w:rsidR="00000000" w:rsidRDefault="00581103">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193E43E4" w14:textId="77777777" w:rsidR="00000000" w:rsidRDefault="00581103">
      <w:pPr>
        <w:pStyle w:val="ac"/>
        <w:bidi/>
        <w:rPr>
          <w:rFonts w:hint="cs"/>
          <w:rtl/>
        </w:rPr>
      </w:pPr>
      <w:r>
        <w:rPr>
          <w:rFonts w:hint="cs"/>
          <w:rtl/>
        </w:rPr>
        <w:t xml:space="preserve">נמנעים - 1 </w:t>
      </w:r>
    </w:p>
    <w:p w14:paraId="04BF3FB9" w14:textId="77777777" w:rsidR="00000000" w:rsidRDefault="00581103">
      <w:pPr>
        <w:pStyle w:val="ad"/>
        <w:bidi/>
        <w:rPr>
          <w:rFonts w:hint="cs"/>
          <w:rtl/>
        </w:rPr>
      </w:pPr>
      <w:r>
        <w:rPr>
          <w:rFonts w:hint="cs"/>
          <w:rtl/>
        </w:rPr>
        <w:t>ההצעה שלא לכלול את הנושא בסדר-היום של הכנסת נתקבלה.</w:t>
      </w:r>
    </w:p>
    <w:p w14:paraId="37FC5108" w14:textId="77777777" w:rsidR="00000000" w:rsidRDefault="00581103">
      <w:pPr>
        <w:pStyle w:val="a0"/>
        <w:rPr>
          <w:rFonts w:hint="cs"/>
          <w:rtl/>
        </w:rPr>
      </w:pPr>
    </w:p>
    <w:p w14:paraId="65BD7BEB" w14:textId="77777777" w:rsidR="00000000" w:rsidRDefault="00581103">
      <w:pPr>
        <w:pStyle w:val="af1"/>
        <w:rPr>
          <w:rtl/>
        </w:rPr>
      </w:pPr>
      <w:r>
        <w:rPr>
          <w:rtl/>
        </w:rPr>
        <w:t>היו"ר מוחמד ברכה</w:t>
      </w:r>
      <w:r>
        <w:rPr>
          <w:rtl/>
        </w:rPr>
        <w:t>:</w:t>
      </w:r>
    </w:p>
    <w:p w14:paraId="3147C24F" w14:textId="77777777" w:rsidR="00000000" w:rsidRDefault="00581103">
      <w:pPr>
        <w:pStyle w:val="a0"/>
        <w:rPr>
          <w:rtl/>
        </w:rPr>
      </w:pPr>
    </w:p>
    <w:p w14:paraId="28F625AB" w14:textId="77777777" w:rsidR="00000000" w:rsidRDefault="00581103">
      <w:pPr>
        <w:pStyle w:val="a0"/>
        <w:rPr>
          <w:rFonts w:hint="cs"/>
          <w:rtl/>
        </w:rPr>
      </w:pPr>
      <w:r>
        <w:rPr>
          <w:rFonts w:hint="cs"/>
          <w:rtl/>
        </w:rPr>
        <w:t>ברוב של שישה חברי כנסת שהתנגדו, שלושה שתמכו, ואחד שנמנע, הנושא יוסר מסדר-היום.</w:t>
      </w:r>
    </w:p>
    <w:p w14:paraId="060FEA37" w14:textId="77777777" w:rsidR="00000000" w:rsidRDefault="00581103">
      <w:pPr>
        <w:pStyle w:val="a2"/>
        <w:rPr>
          <w:rFonts w:hint="cs"/>
          <w:rtl/>
        </w:rPr>
      </w:pPr>
    </w:p>
    <w:p w14:paraId="2B98F255" w14:textId="77777777" w:rsidR="00000000" w:rsidRDefault="00581103">
      <w:pPr>
        <w:pStyle w:val="a0"/>
        <w:rPr>
          <w:rFonts w:hint="cs"/>
          <w:rtl/>
        </w:rPr>
      </w:pPr>
    </w:p>
    <w:p w14:paraId="2595831E" w14:textId="77777777" w:rsidR="00000000" w:rsidRDefault="00581103">
      <w:pPr>
        <w:pStyle w:val="a2"/>
        <w:rPr>
          <w:rFonts w:hint="cs"/>
          <w:rtl/>
        </w:rPr>
      </w:pPr>
      <w:bookmarkStart w:id="727" w:name="CS29911FI0029911T14_07_2004_21_10_29"/>
      <w:bookmarkStart w:id="728" w:name="_Toc81561541"/>
      <w:bookmarkEnd w:id="727"/>
      <w:r>
        <w:rPr>
          <w:rtl/>
        </w:rPr>
        <w:t>הצע</w:t>
      </w:r>
      <w:r>
        <w:rPr>
          <w:rFonts w:hint="cs"/>
          <w:rtl/>
        </w:rPr>
        <w:t>ה</w:t>
      </w:r>
      <w:r>
        <w:rPr>
          <w:rtl/>
        </w:rPr>
        <w:t xml:space="preserve"> לסדר-היום</w:t>
      </w:r>
      <w:bookmarkEnd w:id="728"/>
    </w:p>
    <w:p w14:paraId="73D3E060" w14:textId="77777777" w:rsidR="00000000" w:rsidRDefault="00581103">
      <w:pPr>
        <w:pStyle w:val="a2"/>
        <w:rPr>
          <w:rtl/>
        </w:rPr>
      </w:pPr>
      <w:bookmarkStart w:id="729" w:name="_Toc81561542"/>
      <w:r>
        <w:rPr>
          <w:rtl/>
        </w:rPr>
        <w:t>אם ותינוקה שנחשדו כיהודים הותקפו בפריס</w:t>
      </w:r>
      <w:bookmarkEnd w:id="729"/>
      <w:r>
        <w:rPr>
          <w:rtl/>
        </w:rPr>
        <w:t xml:space="preserve">  </w:t>
      </w:r>
    </w:p>
    <w:p w14:paraId="2253B1D9" w14:textId="77777777" w:rsidR="00000000" w:rsidRDefault="00581103">
      <w:pPr>
        <w:pStyle w:val="-0"/>
        <w:rPr>
          <w:rFonts w:hint="cs"/>
          <w:rtl/>
        </w:rPr>
      </w:pPr>
    </w:p>
    <w:p w14:paraId="7FDA85C1" w14:textId="77777777" w:rsidR="00000000" w:rsidRDefault="00581103">
      <w:pPr>
        <w:pStyle w:val="af1"/>
        <w:rPr>
          <w:rtl/>
        </w:rPr>
      </w:pPr>
      <w:r>
        <w:rPr>
          <w:rtl/>
        </w:rPr>
        <w:t>היו"ר מוחמד ברכה:</w:t>
      </w:r>
    </w:p>
    <w:p w14:paraId="7D4A3897" w14:textId="77777777" w:rsidR="00000000" w:rsidRDefault="00581103">
      <w:pPr>
        <w:pStyle w:val="a0"/>
        <w:rPr>
          <w:rtl/>
        </w:rPr>
      </w:pPr>
    </w:p>
    <w:p w14:paraId="236A063F" w14:textId="77777777" w:rsidR="00000000" w:rsidRDefault="00581103">
      <w:pPr>
        <w:pStyle w:val="a0"/>
        <w:rPr>
          <w:rFonts w:hint="cs"/>
          <w:rtl/>
        </w:rPr>
      </w:pPr>
      <w:r>
        <w:rPr>
          <w:rFonts w:hint="cs"/>
          <w:rtl/>
        </w:rPr>
        <w:t>אנחנו נעבור לנושא הבא. הצעות לסדר-היום מס' 4161, 4168, 4170, 4172, 4181, 4182, 4199 ו-4201, בנוש</w:t>
      </w:r>
      <w:r>
        <w:rPr>
          <w:rFonts w:hint="cs"/>
          <w:rtl/>
        </w:rPr>
        <w:t>א: אם ותינוקה שנחשדו כיהודים הותקפו בפריס, של חברי הכנסת משולם נהרי, אילן שלגי, אברהם הירשזון, ניסן סלומינסקי, אבשלום וילן, אליעזר כהן, מיכאל מלכיאור וישראל אייכלר. חבר הכנסת אילן שלגי, בבקשה.</w:t>
      </w:r>
    </w:p>
    <w:p w14:paraId="357E6F70" w14:textId="77777777" w:rsidR="00000000" w:rsidRDefault="00581103">
      <w:pPr>
        <w:pStyle w:val="a0"/>
        <w:rPr>
          <w:rFonts w:hint="cs"/>
          <w:rtl/>
        </w:rPr>
      </w:pPr>
    </w:p>
    <w:p w14:paraId="4E85D947" w14:textId="77777777" w:rsidR="00000000" w:rsidRDefault="00581103">
      <w:pPr>
        <w:pStyle w:val="a"/>
        <w:rPr>
          <w:rtl/>
        </w:rPr>
      </w:pPr>
      <w:bookmarkStart w:id="730" w:name="FS000001046T14_07_2004_20_41_51"/>
      <w:bookmarkStart w:id="731" w:name="_Toc81561543"/>
      <w:bookmarkEnd w:id="730"/>
      <w:r>
        <w:rPr>
          <w:rFonts w:hint="eastAsia"/>
          <w:rtl/>
        </w:rPr>
        <w:t>אילן</w:t>
      </w:r>
      <w:r>
        <w:rPr>
          <w:rtl/>
        </w:rPr>
        <w:t xml:space="preserve"> שלגי (שינוי):</w:t>
      </w:r>
      <w:bookmarkEnd w:id="731"/>
    </w:p>
    <w:p w14:paraId="7FED5E78" w14:textId="77777777" w:rsidR="00000000" w:rsidRDefault="00581103">
      <w:pPr>
        <w:pStyle w:val="a0"/>
        <w:rPr>
          <w:rFonts w:hint="cs"/>
          <w:rtl/>
        </w:rPr>
      </w:pPr>
    </w:p>
    <w:p w14:paraId="504E0E17" w14:textId="77777777" w:rsidR="00000000" w:rsidRDefault="00581103">
      <w:pPr>
        <w:pStyle w:val="a0"/>
        <w:rPr>
          <w:rFonts w:hint="cs"/>
          <w:rtl/>
        </w:rPr>
      </w:pPr>
      <w:r>
        <w:rPr>
          <w:rFonts w:hint="cs"/>
          <w:rtl/>
        </w:rPr>
        <w:t>אדוני היושב-ראש, אדוני השר ושלושה חברי כנס</w:t>
      </w:r>
      <w:r>
        <w:rPr>
          <w:rFonts w:hint="cs"/>
          <w:rtl/>
        </w:rPr>
        <w:t>ת, ההצעה שהגשתי אומנם היתה על גילויי האנטישמיות בצרפת, והיא אוחדה עם ההצעה הזאת. המקרה האחרון שהיה בכותרות בצרפת בימים האחרונים התגלה כתרמית, וטוב שכך, שאומנם זו לא היתה תקרית אנטישמית, אבל היתה שרשרת של תקריות גם לאחרונה, וגילויי האנטישמיות בצרפת מהווים ע</w:t>
      </w:r>
      <w:r>
        <w:rPr>
          <w:rFonts w:hint="cs"/>
          <w:rtl/>
        </w:rPr>
        <w:t>ליית מדרגה בביטויי שנאה גזעניים כלפי יהודים.</w:t>
      </w:r>
    </w:p>
    <w:p w14:paraId="5D7F62CB" w14:textId="77777777" w:rsidR="00000000" w:rsidRDefault="00581103">
      <w:pPr>
        <w:pStyle w:val="a0"/>
        <w:rPr>
          <w:rFonts w:hint="cs"/>
          <w:rtl/>
        </w:rPr>
      </w:pPr>
    </w:p>
    <w:p w14:paraId="7AFDE8CC" w14:textId="77777777" w:rsidR="00000000" w:rsidRDefault="00581103">
      <w:pPr>
        <w:pStyle w:val="a0"/>
        <w:rPr>
          <w:rFonts w:hint="cs"/>
          <w:rtl/>
        </w:rPr>
      </w:pPr>
      <w:r>
        <w:rPr>
          <w:rFonts w:hint="cs"/>
          <w:rtl/>
        </w:rPr>
        <w:t xml:space="preserve">העיתון הצרפתי "ליברסיון" כותב אתמול באומץ במאמר המערכת, כי "התופעה מחזירה אותנו אל הזמנים המבישים של הארץ אשר הניחה למשטרה שלה לצוד את היהודים תוך העמדת פנים שאין היא יודעת לאן שולחים אותם". </w:t>
      </w:r>
    </w:p>
    <w:p w14:paraId="79D8DF41" w14:textId="77777777" w:rsidR="00000000" w:rsidRDefault="00581103">
      <w:pPr>
        <w:pStyle w:val="a0"/>
        <w:rPr>
          <w:rFonts w:hint="cs"/>
          <w:rtl/>
        </w:rPr>
      </w:pPr>
    </w:p>
    <w:p w14:paraId="0FF9B847" w14:textId="77777777" w:rsidR="00000000" w:rsidRDefault="00581103">
      <w:pPr>
        <w:pStyle w:val="a0"/>
        <w:rPr>
          <w:rFonts w:hint="cs"/>
          <w:rtl/>
        </w:rPr>
      </w:pPr>
      <w:r>
        <w:rPr>
          <w:rFonts w:hint="cs"/>
          <w:rtl/>
        </w:rPr>
        <w:t>מדובר בהחרפה נוספ</w:t>
      </w:r>
      <w:r>
        <w:rPr>
          <w:rFonts w:hint="cs"/>
          <w:rtl/>
        </w:rPr>
        <w:t>ת באנטישמיות באירופה ובצרפת במיוחד. בצרפת האנטישמיות היא המובילה היום בהיקפה בעולם, כך קובע פרופסור רוברט ויסטריך, מנהל המכון הבין-לאומי לחקר האנטישמיות על-שם וידאל ששון באוניברסיטה העברית בירושלים. רוב ההתקפות על יהודים בצרפת בשנתיים האחרונות בוצעו על-ידי</w:t>
      </w:r>
      <w:r>
        <w:rPr>
          <w:rFonts w:hint="cs"/>
          <w:rtl/>
        </w:rPr>
        <w:t xml:space="preserve"> מוסלמים החיים כיום בצרפת. האנטישמיות בצרפת מתאפיינת בכך שיש בה ימין נוצרי אנטישמי, שמאל קיצוני ואסלאם רדיקלי, החוברים יחדיו לשנאת יהודים, ומזכירים לנו את צרפת של סוף המאה ה-19, ימי משפט דרייפוס. </w:t>
      </w:r>
    </w:p>
    <w:p w14:paraId="7A1F326A" w14:textId="77777777" w:rsidR="00000000" w:rsidRDefault="00581103">
      <w:pPr>
        <w:pStyle w:val="a0"/>
        <w:ind w:firstLine="0"/>
        <w:rPr>
          <w:rFonts w:hint="cs"/>
          <w:rtl/>
        </w:rPr>
      </w:pPr>
    </w:p>
    <w:p w14:paraId="19DDF64F" w14:textId="77777777" w:rsidR="00000000" w:rsidRDefault="00581103">
      <w:pPr>
        <w:pStyle w:val="a0"/>
        <w:ind w:firstLine="0"/>
        <w:rPr>
          <w:rFonts w:hint="cs"/>
          <w:rtl/>
        </w:rPr>
      </w:pPr>
      <w:r>
        <w:rPr>
          <w:rFonts w:hint="cs"/>
          <w:rtl/>
        </w:rPr>
        <w:tab/>
        <w:t>מי שכבר אז ידע לקרוא את הכתובת על הקיר היה חוזה המדינה, ב</w:t>
      </w:r>
      <w:r>
        <w:rPr>
          <w:rFonts w:hint="cs"/>
          <w:rtl/>
        </w:rPr>
        <w:t xml:space="preserve">נימין זאב הרצל, שאך בשבוע שעבר ציינו גם כאן מאה שנה לפטירתו. הרצל, אשר סיקר את המשפט עבור עיתונו הווינאי - </w:t>
      </w:r>
      <w:r>
        <w:t>Neue Freie Presse</w:t>
      </w:r>
      <w:r>
        <w:rPr>
          <w:rFonts w:hint="cs"/>
          <w:rtl/>
        </w:rPr>
        <w:t>, עבר זעזוע אישי. האשמתו והרשעתו של הקצין היהודי דרייפוס בעוון בגידה התבססו על מסמכים מזויפים והסתרת עובדות. הטקס המשפיל של הסרת דרג</w:t>
      </w:r>
      <w:r>
        <w:rPr>
          <w:rFonts w:hint="cs"/>
          <w:rtl/>
        </w:rPr>
        <w:t xml:space="preserve">ות הסרן אלפרד דרייפוס ושאגות ההמון "מוות ליהודים" - </w:t>
      </w:r>
      <w:r>
        <w:t>a mort les juifs</w:t>
      </w:r>
      <w:r>
        <w:rPr>
          <w:rFonts w:hint="cs"/>
          <w:rtl/>
        </w:rPr>
        <w:t xml:space="preserve"> - גרמו לו זעזוע עמוק. בין היתר הוא כתב בדיווח לעיתונו ב-5 בינואר 1895: "התברר אפוא שאפשר לשלול את הצדק מיהודי אך ורק בשל היותו יהודי. התגלה שאפשר לענות יהודי כאילו לא היה אדם". אז הוא גם </w:t>
      </w:r>
      <w:r>
        <w:rPr>
          <w:rFonts w:hint="cs"/>
          <w:rtl/>
        </w:rPr>
        <w:t xml:space="preserve">החל לכתוב את ספרו "מדינת היהודים", שבו הוא אמר, בין היתר: "הרעיון - - - בחיבור זה הוא עתיק ימים </w:t>
      </w:r>
      <w:r>
        <w:rPr>
          <w:rtl/>
        </w:rPr>
        <w:t>–</w:t>
      </w:r>
      <w:r>
        <w:rPr>
          <w:rFonts w:hint="cs"/>
          <w:rtl/>
        </w:rPr>
        <w:t xml:space="preserve"> הלוא הוא רעיון הקמתה של מדינת היהודים - - -  ומה הוא הכוח המניע? מצוקת היהודים. מי יעז להכחיש שכוח זה אכן קיים?" </w:t>
      </w:r>
    </w:p>
    <w:p w14:paraId="733EFA74" w14:textId="77777777" w:rsidR="00000000" w:rsidRDefault="00581103">
      <w:pPr>
        <w:pStyle w:val="af1"/>
        <w:rPr>
          <w:rFonts w:hint="cs"/>
          <w:rtl/>
        </w:rPr>
      </w:pPr>
    </w:p>
    <w:p w14:paraId="521B3877" w14:textId="77777777" w:rsidR="00000000" w:rsidRDefault="00581103">
      <w:pPr>
        <w:pStyle w:val="af1"/>
        <w:rPr>
          <w:rtl/>
        </w:rPr>
      </w:pPr>
      <w:r>
        <w:rPr>
          <w:rtl/>
        </w:rPr>
        <w:t>היו"ר מוחמד ברכה:</w:t>
      </w:r>
    </w:p>
    <w:p w14:paraId="7951FEAD" w14:textId="77777777" w:rsidR="00000000" w:rsidRDefault="00581103">
      <w:pPr>
        <w:pStyle w:val="a0"/>
        <w:rPr>
          <w:rtl/>
        </w:rPr>
      </w:pPr>
    </w:p>
    <w:p w14:paraId="59A41DB2" w14:textId="77777777" w:rsidR="00000000" w:rsidRDefault="00581103">
      <w:pPr>
        <w:pStyle w:val="a0"/>
        <w:rPr>
          <w:rFonts w:hint="cs"/>
          <w:rtl/>
        </w:rPr>
      </w:pPr>
      <w:r>
        <w:rPr>
          <w:rFonts w:hint="cs"/>
          <w:rtl/>
        </w:rPr>
        <w:t>חבר הכנסת איוב קרא, תברר</w:t>
      </w:r>
      <w:r>
        <w:rPr>
          <w:rFonts w:hint="cs"/>
          <w:rtl/>
        </w:rPr>
        <w:t xml:space="preserve"> את הדברים במזכירות.</w:t>
      </w:r>
    </w:p>
    <w:p w14:paraId="08141068" w14:textId="77777777" w:rsidR="00000000" w:rsidRDefault="00581103">
      <w:pPr>
        <w:pStyle w:val="a0"/>
        <w:ind w:firstLine="0"/>
        <w:rPr>
          <w:rFonts w:hint="cs"/>
          <w:rtl/>
        </w:rPr>
      </w:pPr>
    </w:p>
    <w:p w14:paraId="04C617FD" w14:textId="77777777" w:rsidR="00000000" w:rsidRDefault="00581103">
      <w:pPr>
        <w:pStyle w:val="af0"/>
        <w:rPr>
          <w:rtl/>
        </w:rPr>
      </w:pPr>
      <w:r>
        <w:rPr>
          <w:rFonts w:hint="eastAsia"/>
          <w:rtl/>
        </w:rPr>
        <w:t>איוב</w:t>
      </w:r>
      <w:r>
        <w:rPr>
          <w:rtl/>
        </w:rPr>
        <w:t xml:space="preserve"> קרא (הליכוד):</w:t>
      </w:r>
    </w:p>
    <w:p w14:paraId="3E92ECD9" w14:textId="77777777" w:rsidR="00000000" w:rsidRDefault="00581103">
      <w:pPr>
        <w:pStyle w:val="a0"/>
        <w:rPr>
          <w:rFonts w:hint="cs"/>
          <w:rtl/>
        </w:rPr>
      </w:pPr>
    </w:p>
    <w:p w14:paraId="2595138E" w14:textId="77777777" w:rsidR="00000000" w:rsidRDefault="00581103">
      <w:pPr>
        <w:pStyle w:val="a0"/>
        <w:rPr>
          <w:rFonts w:hint="cs"/>
          <w:rtl/>
        </w:rPr>
      </w:pPr>
      <w:r>
        <w:rPr>
          <w:rFonts w:hint="cs"/>
          <w:rtl/>
        </w:rPr>
        <w:t>אני מופיע בסדר-היום.</w:t>
      </w:r>
    </w:p>
    <w:p w14:paraId="631BF671" w14:textId="77777777" w:rsidR="00000000" w:rsidRDefault="00581103">
      <w:pPr>
        <w:pStyle w:val="a0"/>
        <w:ind w:firstLine="0"/>
        <w:rPr>
          <w:rFonts w:hint="cs"/>
          <w:rtl/>
        </w:rPr>
      </w:pPr>
    </w:p>
    <w:p w14:paraId="42CA2E4F" w14:textId="77777777" w:rsidR="00000000" w:rsidRDefault="00581103">
      <w:pPr>
        <w:pStyle w:val="af1"/>
        <w:rPr>
          <w:rtl/>
        </w:rPr>
      </w:pPr>
      <w:r>
        <w:rPr>
          <w:rtl/>
        </w:rPr>
        <w:t>היו"ר מוחמד ברכה:</w:t>
      </w:r>
    </w:p>
    <w:p w14:paraId="615F5DB2" w14:textId="77777777" w:rsidR="00000000" w:rsidRDefault="00581103">
      <w:pPr>
        <w:pStyle w:val="a0"/>
        <w:rPr>
          <w:rtl/>
        </w:rPr>
      </w:pPr>
    </w:p>
    <w:p w14:paraId="229A5D11" w14:textId="77777777" w:rsidR="00000000" w:rsidRDefault="00581103">
      <w:pPr>
        <w:pStyle w:val="a0"/>
        <w:rPr>
          <w:rFonts w:hint="cs"/>
          <w:rtl/>
        </w:rPr>
      </w:pPr>
      <w:r>
        <w:rPr>
          <w:rFonts w:hint="cs"/>
          <w:rtl/>
        </w:rPr>
        <w:t>בסדר, תאפשר לחבר הכנסת שלגי להציג את הנושא שלו. תכבד את המעמד. בבקשה, אדוני.</w:t>
      </w:r>
      <w:bookmarkStart w:id="732" w:name="FS000001046T14_07_2004_21_06_55C"/>
      <w:bookmarkEnd w:id="732"/>
    </w:p>
    <w:p w14:paraId="16F12221" w14:textId="77777777" w:rsidR="00000000" w:rsidRDefault="00581103">
      <w:pPr>
        <w:pStyle w:val="-"/>
        <w:rPr>
          <w:rFonts w:hint="cs"/>
          <w:rtl/>
        </w:rPr>
      </w:pPr>
    </w:p>
    <w:p w14:paraId="3BB7145F" w14:textId="77777777" w:rsidR="00000000" w:rsidRDefault="00581103">
      <w:pPr>
        <w:pStyle w:val="-"/>
        <w:rPr>
          <w:rtl/>
        </w:rPr>
      </w:pPr>
      <w:r>
        <w:rPr>
          <w:rtl/>
        </w:rPr>
        <w:t>אילן שלגי (שינוי):</w:t>
      </w:r>
    </w:p>
    <w:p w14:paraId="799545D1" w14:textId="77777777" w:rsidR="00000000" w:rsidRDefault="00581103">
      <w:pPr>
        <w:pStyle w:val="a0"/>
        <w:rPr>
          <w:rtl/>
        </w:rPr>
      </w:pPr>
    </w:p>
    <w:p w14:paraId="6EA463CD" w14:textId="77777777" w:rsidR="00000000" w:rsidRDefault="00581103">
      <w:pPr>
        <w:pStyle w:val="a0"/>
        <w:ind w:firstLine="720"/>
        <w:rPr>
          <w:rFonts w:hint="cs"/>
          <w:rtl/>
        </w:rPr>
      </w:pPr>
      <w:r>
        <w:rPr>
          <w:rFonts w:hint="cs"/>
          <w:rtl/>
        </w:rPr>
        <w:t xml:space="preserve">הנה כי כן, ייתכן כי האנטישמיות הצרפתית של אז, של סוף המאה ה-19, היא שהביאה </w:t>
      </w:r>
      <w:r>
        <w:rPr>
          <w:rFonts w:hint="cs"/>
          <w:rtl/>
        </w:rPr>
        <w:t xml:space="preserve">לייסוד התנועה הציונית ובהמשך להקמת מדינת היהודים.  </w:t>
      </w:r>
    </w:p>
    <w:p w14:paraId="3395997F" w14:textId="77777777" w:rsidR="00000000" w:rsidRDefault="00581103">
      <w:pPr>
        <w:pStyle w:val="a0"/>
        <w:ind w:firstLine="720"/>
        <w:rPr>
          <w:rFonts w:hint="cs"/>
          <w:rtl/>
        </w:rPr>
      </w:pPr>
    </w:p>
    <w:p w14:paraId="0D2E77E1" w14:textId="77777777" w:rsidR="00000000" w:rsidRDefault="00581103">
      <w:pPr>
        <w:pStyle w:val="a0"/>
        <w:ind w:firstLine="720"/>
        <w:rPr>
          <w:rFonts w:hint="cs"/>
          <w:rtl/>
        </w:rPr>
      </w:pPr>
      <w:r>
        <w:rPr>
          <w:rFonts w:hint="cs"/>
          <w:rtl/>
        </w:rPr>
        <w:t>אסור גם שנשכח כי בעת הכיבוש הגרמני בצרפת בשנות ה-40, היו בין הצרפתים מי ששיתפו פעולה עם הנאצים, והרוב הגדול עצם עיניו מראות את אשר מעוללים ליהודים.</w:t>
      </w:r>
    </w:p>
    <w:p w14:paraId="4AB9A4F1" w14:textId="77777777" w:rsidR="00000000" w:rsidRDefault="00581103">
      <w:pPr>
        <w:pStyle w:val="a0"/>
        <w:ind w:firstLine="0"/>
        <w:rPr>
          <w:rFonts w:hint="cs"/>
          <w:rtl/>
        </w:rPr>
      </w:pPr>
    </w:p>
    <w:p w14:paraId="4EF97FDA" w14:textId="77777777" w:rsidR="00000000" w:rsidRDefault="00581103">
      <w:pPr>
        <w:pStyle w:val="af1"/>
        <w:rPr>
          <w:rtl/>
        </w:rPr>
      </w:pPr>
      <w:r>
        <w:rPr>
          <w:rtl/>
        </w:rPr>
        <w:t>היו"ר מוחמד ברכה:</w:t>
      </w:r>
    </w:p>
    <w:p w14:paraId="54AAA0EA" w14:textId="77777777" w:rsidR="00000000" w:rsidRDefault="00581103">
      <w:pPr>
        <w:pStyle w:val="a0"/>
        <w:rPr>
          <w:rtl/>
        </w:rPr>
      </w:pPr>
    </w:p>
    <w:p w14:paraId="30EC1F3B" w14:textId="77777777" w:rsidR="00000000" w:rsidRDefault="00581103">
      <w:pPr>
        <w:pStyle w:val="a0"/>
        <w:rPr>
          <w:rFonts w:hint="cs"/>
          <w:rtl/>
        </w:rPr>
      </w:pPr>
      <w:r>
        <w:rPr>
          <w:rFonts w:hint="cs"/>
          <w:rtl/>
        </w:rPr>
        <w:t>חבר הכנסת שלגי, תמצא לך משפט אחרון.</w:t>
      </w:r>
    </w:p>
    <w:p w14:paraId="6D76D553" w14:textId="77777777" w:rsidR="00000000" w:rsidRDefault="00581103">
      <w:pPr>
        <w:pStyle w:val="a0"/>
        <w:ind w:firstLine="0"/>
        <w:rPr>
          <w:rFonts w:hint="cs"/>
          <w:rtl/>
        </w:rPr>
      </w:pPr>
    </w:p>
    <w:p w14:paraId="02E2C884" w14:textId="77777777" w:rsidR="00000000" w:rsidRDefault="00581103">
      <w:pPr>
        <w:pStyle w:val="-"/>
        <w:rPr>
          <w:rtl/>
        </w:rPr>
      </w:pPr>
      <w:bookmarkStart w:id="733" w:name="FS000001046T14_07_2004_21_08_55C"/>
      <w:bookmarkEnd w:id="733"/>
      <w:r>
        <w:rPr>
          <w:rtl/>
        </w:rPr>
        <w:t>אילן שלגי (שינוי):</w:t>
      </w:r>
    </w:p>
    <w:p w14:paraId="51333111" w14:textId="77777777" w:rsidR="00000000" w:rsidRDefault="00581103">
      <w:pPr>
        <w:pStyle w:val="a0"/>
        <w:rPr>
          <w:rtl/>
        </w:rPr>
      </w:pPr>
    </w:p>
    <w:p w14:paraId="33EE2D19" w14:textId="77777777" w:rsidR="00000000" w:rsidRDefault="00581103">
      <w:pPr>
        <w:pStyle w:val="a0"/>
        <w:rPr>
          <w:rFonts w:hint="cs"/>
          <w:rtl/>
        </w:rPr>
      </w:pPr>
      <w:r>
        <w:rPr>
          <w:rFonts w:hint="cs"/>
          <w:rtl/>
        </w:rPr>
        <w:t>אני מסיים. מאמר המערכת של העיתון "ליברסיון", שממנו ציטטתי בראשית הדברים, מראה כי יש בצרפת גם קולות אחרים, המוכנים לצאת ולגנות בקול את האנטישמיות, כפי שעשה בעת משפט דרייפוס הסופר הצרפתי אמיל זולה, שתקף את הצביעות והאנטישמיות של הצרפתים</w:t>
      </w:r>
      <w:r>
        <w:rPr>
          <w:rFonts w:hint="cs"/>
          <w:rtl/>
        </w:rPr>
        <w:t xml:space="preserve"> במאמרו הידוע בקול הקורא "אני מאשים" - "</w:t>
      </w:r>
      <w:r>
        <w:t>J'accuse</w:t>
      </w:r>
      <w:r>
        <w:rPr>
          <w:rFonts w:hint="cs"/>
          <w:rtl/>
        </w:rPr>
        <w:t xml:space="preserve">". אני קורא לנשיא צרפת ז'אק שיראק ולפרלמנט הצרפתי על שני בתיו להתאחד בפעולה נגד האנטישמיות. תודה רבה. </w:t>
      </w:r>
    </w:p>
    <w:p w14:paraId="5344F358" w14:textId="77777777" w:rsidR="00000000" w:rsidRDefault="00581103">
      <w:pPr>
        <w:pStyle w:val="a0"/>
        <w:ind w:firstLine="0"/>
        <w:rPr>
          <w:rFonts w:hint="cs"/>
          <w:rtl/>
        </w:rPr>
      </w:pPr>
    </w:p>
    <w:p w14:paraId="173859F4" w14:textId="77777777" w:rsidR="00000000" w:rsidRDefault="00581103">
      <w:pPr>
        <w:pStyle w:val="af1"/>
        <w:rPr>
          <w:rtl/>
        </w:rPr>
      </w:pPr>
      <w:r>
        <w:rPr>
          <w:rtl/>
        </w:rPr>
        <w:t>היו"ר מוחמד ברכה:</w:t>
      </w:r>
    </w:p>
    <w:p w14:paraId="67DF9717" w14:textId="77777777" w:rsidR="00000000" w:rsidRDefault="00581103">
      <w:pPr>
        <w:pStyle w:val="a0"/>
        <w:rPr>
          <w:rtl/>
        </w:rPr>
      </w:pPr>
    </w:p>
    <w:p w14:paraId="07B44911" w14:textId="77777777" w:rsidR="00000000" w:rsidRDefault="00581103">
      <w:pPr>
        <w:pStyle w:val="a0"/>
        <w:rPr>
          <w:rFonts w:hint="cs"/>
          <w:rtl/>
        </w:rPr>
      </w:pPr>
      <w:r>
        <w:rPr>
          <w:rFonts w:hint="cs"/>
          <w:rtl/>
        </w:rPr>
        <w:t>תודה לחבר הכנסת אילן שלגי. חבר הכנסת אברהם הירשזון - אינו נמצא כאן; חבר הכנסת ניסן סל</w:t>
      </w:r>
      <w:r>
        <w:rPr>
          <w:rFonts w:hint="cs"/>
          <w:rtl/>
        </w:rPr>
        <w:t>ומינסקי - לא נמצא; חבר הכנסת אליעזר כהן - לא נמצא; חבר הכנסת מיכאל מלכיאור - לא נמצא; חבר הכנסת ישראל אייכלר - לא נמצא. גם תשובת הממשלה לא בנמצא, אדוני חבר הכנסת שלגי. הצעה אחרת לחבר הכנסת טלב אלסאנע. לרשותך דקה.</w:t>
      </w:r>
    </w:p>
    <w:p w14:paraId="2A63C062" w14:textId="77777777" w:rsidR="00000000" w:rsidRDefault="00581103">
      <w:pPr>
        <w:pStyle w:val="a0"/>
        <w:ind w:firstLine="0"/>
        <w:rPr>
          <w:rFonts w:hint="cs"/>
          <w:rtl/>
        </w:rPr>
      </w:pPr>
    </w:p>
    <w:p w14:paraId="4FD833B6" w14:textId="77777777" w:rsidR="00000000" w:rsidRDefault="00581103">
      <w:pPr>
        <w:pStyle w:val="a"/>
        <w:rPr>
          <w:rtl/>
        </w:rPr>
      </w:pPr>
      <w:bookmarkStart w:id="734" w:name="FS000000549T14_07_2004_21_11_26"/>
      <w:bookmarkStart w:id="735" w:name="_Toc81561544"/>
      <w:bookmarkEnd w:id="734"/>
      <w:r>
        <w:rPr>
          <w:rFonts w:hint="eastAsia"/>
          <w:rtl/>
        </w:rPr>
        <w:t>טלב</w:t>
      </w:r>
      <w:r>
        <w:rPr>
          <w:rtl/>
        </w:rPr>
        <w:t xml:space="preserve"> אלסאנע (רע"ם):</w:t>
      </w:r>
      <w:bookmarkEnd w:id="735"/>
    </w:p>
    <w:p w14:paraId="3444AB3A" w14:textId="77777777" w:rsidR="00000000" w:rsidRDefault="00581103">
      <w:pPr>
        <w:pStyle w:val="a0"/>
        <w:rPr>
          <w:rFonts w:hint="cs"/>
          <w:rtl/>
        </w:rPr>
      </w:pPr>
    </w:p>
    <w:p w14:paraId="4969AF4E" w14:textId="77777777" w:rsidR="00000000" w:rsidRDefault="00581103">
      <w:pPr>
        <w:pStyle w:val="a0"/>
        <w:rPr>
          <w:rFonts w:hint="cs"/>
          <w:rtl/>
        </w:rPr>
      </w:pPr>
      <w:r>
        <w:rPr>
          <w:rFonts w:hint="cs"/>
          <w:rtl/>
        </w:rPr>
        <w:t xml:space="preserve">אדוני היושב-ראש, חברי </w:t>
      </w:r>
      <w:r>
        <w:rPr>
          <w:rFonts w:hint="cs"/>
          <w:rtl/>
        </w:rPr>
        <w:t xml:space="preserve">הכנסת, אני מצטרף לדבריו של חבר הכנסת אילן שלגי ורוצה לגנות את התופעות האנטישמיות והגזעניות, שלדעתי הן מפגע נגד האנושות. </w:t>
      </w:r>
    </w:p>
    <w:p w14:paraId="76771800" w14:textId="77777777" w:rsidR="00000000" w:rsidRDefault="00581103">
      <w:pPr>
        <w:pStyle w:val="a0"/>
        <w:rPr>
          <w:rFonts w:hint="cs"/>
          <w:rtl/>
        </w:rPr>
      </w:pPr>
    </w:p>
    <w:p w14:paraId="51E0C1F1" w14:textId="77777777" w:rsidR="00000000" w:rsidRDefault="00581103">
      <w:pPr>
        <w:pStyle w:val="a0"/>
        <w:rPr>
          <w:rFonts w:hint="cs"/>
          <w:rtl/>
        </w:rPr>
      </w:pPr>
      <w:r>
        <w:rPr>
          <w:rFonts w:hint="cs"/>
          <w:rtl/>
        </w:rPr>
        <w:t>טוב יהיה אם גם במדינת ישראל יתחילו - כדי להיות דוגמה ומודל לחיקוי - להילחם בגזענות. לאחרונה ראינו שפורסם סקר מזעזע לגבי תופעות אנטי-ער</w:t>
      </w:r>
      <w:r>
        <w:rPr>
          <w:rFonts w:hint="cs"/>
          <w:rtl/>
        </w:rPr>
        <w:t xml:space="preserve">ביות. לכן טוב לעשות חשבון נפש איפה טועים גם כאן במערכת החינוך, כדי גם להטיף וגם להיות צודקים עם עצמנו.  תודה רבה. </w:t>
      </w:r>
    </w:p>
    <w:p w14:paraId="367D23D3" w14:textId="77777777" w:rsidR="00000000" w:rsidRDefault="00581103">
      <w:pPr>
        <w:pStyle w:val="af1"/>
        <w:rPr>
          <w:rFonts w:hint="cs"/>
          <w:rtl/>
        </w:rPr>
      </w:pPr>
    </w:p>
    <w:p w14:paraId="79D4375B" w14:textId="77777777" w:rsidR="00000000" w:rsidRDefault="00581103">
      <w:pPr>
        <w:pStyle w:val="af1"/>
        <w:rPr>
          <w:rtl/>
        </w:rPr>
      </w:pPr>
      <w:r>
        <w:rPr>
          <w:rtl/>
        </w:rPr>
        <w:t>היו"ר מוחמד ברכה:</w:t>
      </w:r>
    </w:p>
    <w:p w14:paraId="5D5C98DD" w14:textId="77777777" w:rsidR="00000000" w:rsidRDefault="00581103">
      <w:pPr>
        <w:pStyle w:val="a0"/>
        <w:rPr>
          <w:rtl/>
        </w:rPr>
      </w:pPr>
    </w:p>
    <w:p w14:paraId="44614B66" w14:textId="77777777" w:rsidR="00000000" w:rsidRDefault="00581103">
      <w:pPr>
        <w:pStyle w:val="a0"/>
        <w:rPr>
          <w:rFonts w:hint="cs"/>
          <w:rtl/>
        </w:rPr>
      </w:pPr>
      <w:r>
        <w:rPr>
          <w:rFonts w:hint="cs"/>
          <w:rtl/>
        </w:rPr>
        <w:t>תודה. חבר הכנסת שלגי, הצעת, כמובן, לקיים דיון במליאה. אני מניח שההצעה האחרת היא להעביר לוועדה. מה אתה מעדיף?</w:t>
      </w:r>
    </w:p>
    <w:p w14:paraId="63965E38" w14:textId="77777777" w:rsidR="00000000" w:rsidRDefault="00581103">
      <w:pPr>
        <w:pStyle w:val="a0"/>
        <w:ind w:firstLine="0"/>
        <w:rPr>
          <w:rFonts w:hint="cs"/>
          <w:rtl/>
        </w:rPr>
      </w:pPr>
    </w:p>
    <w:p w14:paraId="1AA98634" w14:textId="77777777" w:rsidR="00000000" w:rsidRDefault="00581103">
      <w:pPr>
        <w:pStyle w:val="af0"/>
        <w:rPr>
          <w:rtl/>
        </w:rPr>
      </w:pPr>
      <w:r>
        <w:rPr>
          <w:rFonts w:hint="eastAsia"/>
          <w:rtl/>
        </w:rPr>
        <w:t>אילן</w:t>
      </w:r>
      <w:r>
        <w:rPr>
          <w:rtl/>
        </w:rPr>
        <w:t xml:space="preserve"> שלגי (</w:t>
      </w:r>
      <w:r>
        <w:rPr>
          <w:rtl/>
        </w:rPr>
        <w:t>שינוי):</w:t>
      </w:r>
    </w:p>
    <w:p w14:paraId="748E3607" w14:textId="77777777" w:rsidR="00000000" w:rsidRDefault="00581103">
      <w:pPr>
        <w:pStyle w:val="a0"/>
        <w:rPr>
          <w:rFonts w:hint="cs"/>
          <w:rtl/>
        </w:rPr>
      </w:pPr>
    </w:p>
    <w:p w14:paraId="0EBBB324" w14:textId="77777777" w:rsidR="00000000" w:rsidRDefault="00581103">
      <w:pPr>
        <w:pStyle w:val="a0"/>
        <w:rPr>
          <w:rFonts w:hint="cs"/>
          <w:rtl/>
        </w:rPr>
      </w:pPr>
      <w:r>
        <w:rPr>
          <w:rFonts w:hint="cs"/>
          <w:rtl/>
        </w:rPr>
        <w:t>דיון במליאה.</w:t>
      </w:r>
    </w:p>
    <w:p w14:paraId="51D424A6" w14:textId="77777777" w:rsidR="00000000" w:rsidRDefault="00581103">
      <w:pPr>
        <w:pStyle w:val="a0"/>
        <w:ind w:firstLine="0"/>
        <w:rPr>
          <w:rFonts w:hint="cs"/>
          <w:rtl/>
        </w:rPr>
      </w:pPr>
    </w:p>
    <w:p w14:paraId="528ED376" w14:textId="77777777" w:rsidR="00000000" w:rsidRDefault="00581103">
      <w:pPr>
        <w:pStyle w:val="af1"/>
        <w:rPr>
          <w:rtl/>
        </w:rPr>
      </w:pPr>
      <w:r>
        <w:rPr>
          <w:rtl/>
        </w:rPr>
        <w:t>היו"ר מוחמד ברכה:</w:t>
      </w:r>
    </w:p>
    <w:p w14:paraId="4C5349EE" w14:textId="77777777" w:rsidR="00000000" w:rsidRDefault="00581103">
      <w:pPr>
        <w:pStyle w:val="a0"/>
        <w:rPr>
          <w:rtl/>
        </w:rPr>
      </w:pPr>
    </w:p>
    <w:p w14:paraId="3248172A" w14:textId="77777777" w:rsidR="00000000" w:rsidRDefault="00581103">
      <w:pPr>
        <w:pStyle w:val="a0"/>
        <w:rPr>
          <w:rFonts w:hint="cs"/>
          <w:rtl/>
        </w:rPr>
      </w:pPr>
      <w:r>
        <w:rPr>
          <w:rFonts w:hint="cs"/>
          <w:rtl/>
        </w:rPr>
        <w:t xml:space="preserve">לכן נקיים הצבעה: בעד </w:t>
      </w:r>
      <w:r>
        <w:rPr>
          <w:rtl/>
        </w:rPr>
        <w:t>–</w:t>
      </w:r>
      <w:r>
        <w:rPr>
          <w:rFonts w:hint="cs"/>
          <w:rtl/>
        </w:rPr>
        <w:t xml:space="preserve"> דיון במליאה, נגד </w:t>
      </w:r>
      <w:r>
        <w:rPr>
          <w:rtl/>
        </w:rPr>
        <w:t>–</w:t>
      </w:r>
      <w:r>
        <w:rPr>
          <w:rFonts w:hint="cs"/>
          <w:rtl/>
        </w:rPr>
        <w:t xml:space="preserve"> הסרה. נא להצביע.</w:t>
      </w:r>
    </w:p>
    <w:p w14:paraId="12AD68B9" w14:textId="77777777" w:rsidR="00000000" w:rsidRDefault="00581103">
      <w:pPr>
        <w:pStyle w:val="a0"/>
        <w:rPr>
          <w:rFonts w:hint="cs"/>
          <w:rtl/>
        </w:rPr>
      </w:pPr>
    </w:p>
    <w:p w14:paraId="2197391B" w14:textId="77777777" w:rsidR="00000000" w:rsidRDefault="00581103">
      <w:pPr>
        <w:pStyle w:val="ab"/>
        <w:bidi/>
        <w:rPr>
          <w:rFonts w:hint="cs"/>
          <w:rtl/>
        </w:rPr>
      </w:pPr>
      <w:r>
        <w:rPr>
          <w:rFonts w:hint="cs"/>
          <w:rtl/>
        </w:rPr>
        <w:t>הצבעה מס' 29</w:t>
      </w:r>
    </w:p>
    <w:p w14:paraId="4176879E" w14:textId="77777777" w:rsidR="00000000" w:rsidRDefault="00581103">
      <w:pPr>
        <w:pStyle w:val="a0"/>
        <w:jc w:val="center"/>
        <w:rPr>
          <w:rFonts w:hint="cs"/>
          <w:rtl/>
        </w:rPr>
      </w:pPr>
    </w:p>
    <w:p w14:paraId="7B3D84D2" w14:textId="77777777" w:rsidR="00000000" w:rsidRDefault="00581103">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021D76FC" w14:textId="77777777" w:rsidR="00000000" w:rsidRDefault="00581103">
      <w:pPr>
        <w:pStyle w:val="ac"/>
        <w:bidi/>
        <w:rPr>
          <w:rFonts w:hint="cs"/>
          <w:rtl/>
        </w:rPr>
      </w:pPr>
      <w:r>
        <w:rPr>
          <w:rFonts w:hint="cs"/>
          <w:rtl/>
        </w:rPr>
        <w:t xml:space="preserve">נגד </w:t>
      </w:r>
      <w:r>
        <w:rPr>
          <w:rtl/>
        </w:rPr>
        <w:t>–</w:t>
      </w:r>
      <w:r>
        <w:rPr>
          <w:rFonts w:hint="cs"/>
          <w:rtl/>
        </w:rPr>
        <w:t xml:space="preserve"> אין</w:t>
      </w:r>
    </w:p>
    <w:p w14:paraId="3F6A5D6A"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6E8E8A5E" w14:textId="77777777" w:rsidR="00000000" w:rsidRDefault="00581103">
      <w:pPr>
        <w:pStyle w:val="ad"/>
        <w:bidi/>
        <w:rPr>
          <w:rFonts w:hint="cs"/>
          <w:rtl/>
        </w:rPr>
      </w:pPr>
      <w:r>
        <w:rPr>
          <w:rFonts w:hint="cs"/>
          <w:rtl/>
        </w:rPr>
        <w:t>ההצעה לכלול את הנושא בסדר-היום של הכנסת נתקבלה.</w:t>
      </w:r>
    </w:p>
    <w:p w14:paraId="6D5F2757" w14:textId="77777777" w:rsidR="00000000" w:rsidRDefault="00581103">
      <w:pPr>
        <w:pStyle w:val="a0"/>
        <w:ind w:firstLine="0"/>
        <w:rPr>
          <w:rFonts w:hint="cs"/>
          <w:rtl/>
        </w:rPr>
      </w:pPr>
    </w:p>
    <w:p w14:paraId="767523B9" w14:textId="77777777" w:rsidR="00000000" w:rsidRDefault="00581103">
      <w:pPr>
        <w:pStyle w:val="af1"/>
        <w:rPr>
          <w:rtl/>
        </w:rPr>
      </w:pPr>
      <w:r>
        <w:rPr>
          <w:rtl/>
        </w:rPr>
        <w:t>היו"ר מוחמד ברכה:</w:t>
      </w:r>
    </w:p>
    <w:p w14:paraId="06E85870" w14:textId="77777777" w:rsidR="00000000" w:rsidRDefault="00581103">
      <w:pPr>
        <w:pStyle w:val="a0"/>
        <w:rPr>
          <w:rtl/>
        </w:rPr>
      </w:pPr>
    </w:p>
    <w:p w14:paraId="1A956747" w14:textId="77777777" w:rsidR="00000000" w:rsidRDefault="00581103">
      <w:pPr>
        <w:pStyle w:val="a0"/>
        <w:rPr>
          <w:rFonts w:hint="cs"/>
          <w:rtl/>
        </w:rPr>
      </w:pPr>
      <w:r>
        <w:rPr>
          <w:rFonts w:hint="cs"/>
          <w:rtl/>
        </w:rPr>
        <w:t>ברוב של חמ</w:t>
      </w:r>
      <w:r>
        <w:rPr>
          <w:rFonts w:hint="cs"/>
          <w:rtl/>
        </w:rPr>
        <w:t xml:space="preserve">ישה, ללא מתנגדים וללא נמנעים, נתקבלה ההצעה שהנושא יידון במליאה במועד שייקבע על-ידי הנשיאות. </w:t>
      </w:r>
    </w:p>
    <w:p w14:paraId="70A7D72C" w14:textId="77777777" w:rsidR="00000000" w:rsidRDefault="00581103">
      <w:pPr>
        <w:pStyle w:val="a0"/>
        <w:rPr>
          <w:rFonts w:hint="cs"/>
          <w:rtl/>
        </w:rPr>
      </w:pPr>
    </w:p>
    <w:p w14:paraId="71F69EA7" w14:textId="77777777" w:rsidR="00000000" w:rsidRDefault="00581103">
      <w:pPr>
        <w:pStyle w:val="a0"/>
        <w:rPr>
          <w:rFonts w:hint="cs"/>
          <w:rtl/>
        </w:rPr>
      </w:pPr>
      <w:r>
        <w:rPr>
          <w:rFonts w:hint="cs"/>
          <w:rtl/>
        </w:rPr>
        <w:t>חבר הכנסת שלגי, אני חייב לציין שאני רואה בחומרה את העובדה שאף נציג של הממשלה לא טרח לבוא  ולענות על הצעות לסדר-היום של כמה חברי הכנסת. אני גם רואה בחומרה רבה - וה</w:t>
      </w:r>
      <w:r>
        <w:rPr>
          <w:rFonts w:hint="cs"/>
          <w:rtl/>
        </w:rPr>
        <w:t>דברים האלה נדונים מדי פעם בנשיאות הכנסת - את העובדה שחברי כנסת מציעים הצעות דחופות לסדר-היום ואינם טורחים להישאר כדי לנמק אותן. לכן כל המנגנון הזה נראה תמוה, בציר של היחסים בתוך הכנסת בין חברי הכנסת לבין הנשיאות ובציר של היחסים בין הכנסת לבין הממשלה. יש הר</w:t>
      </w:r>
      <w:r>
        <w:rPr>
          <w:rFonts w:hint="cs"/>
          <w:rtl/>
        </w:rPr>
        <w:t xml:space="preserve">בה דברים שמחייבים עיון מחדש. </w:t>
      </w:r>
    </w:p>
    <w:p w14:paraId="1D316D9F" w14:textId="77777777" w:rsidR="00000000" w:rsidRDefault="00581103">
      <w:pPr>
        <w:pStyle w:val="a0"/>
        <w:rPr>
          <w:rFonts w:hint="cs"/>
          <w:rtl/>
        </w:rPr>
      </w:pPr>
    </w:p>
    <w:p w14:paraId="0C473778" w14:textId="77777777" w:rsidR="00000000" w:rsidRDefault="00581103">
      <w:pPr>
        <w:pStyle w:val="a0"/>
        <w:rPr>
          <w:rFonts w:hint="cs"/>
          <w:rtl/>
        </w:rPr>
      </w:pPr>
    </w:p>
    <w:p w14:paraId="2327ADBE" w14:textId="77777777" w:rsidR="00000000" w:rsidRDefault="00581103">
      <w:pPr>
        <w:pStyle w:val="a2"/>
        <w:rPr>
          <w:rtl/>
        </w:rPr>
      </w:pPr>
      <w:bookmarkStart w:id="736" w:name="_Toc81561545"/>
      <w:r>
        <w:rPr>
          <w:rFonts w:hint="cs"/>
          <w:rtl/>
        </w:rPr>
        <w:t>הצעה לסדר-היום</w:t>
      </w:r>
      <w:bookmarkStart w:id="737" w:name="CS29573FI0029573T14_07_2004_21_20_52"/>
      <w:bookmarkStart w:id="738" w:name="_Toc81561546"/>
      <w:bookmarkEnd w:id="736"/>
      <w:bookmarkEnd w:id="737"/>
      <w:r>
        <w:rPr>
          <w:rFonts w:hint="cs"/>
          <w:rtl/>
        </w:rPr>
        <w:t xml:space="preserve"> </w:t>
      </w:r>
      <w:r>
        <w:rPr>
          <w:rtl/>
        </w:rPr>
        <w:br/>
        <w:t>ש</w:t>
      </w:r>
      <w:r>
        <w:rPr>
          <w:rFonts w:hint="cs"/>
          <w:rtl/>
        </w:rPr>
        <w:t>י</w:t>
      </w:r>
      <w:r>
        <w:rPr>
          <w:rtl/>
        </w:rPr>
        <w:t>רותי דת לאוכלוס</w:t>
      </w:r>
      <w:r>
        <w:rPr>
          <w:rFonts w:hint="cs"/>
          <w:rtl/>
        </w:rPr>
        <w:t>י</w:t>
      </w:r>
      <w:r>
        <w:rPr>
          <w:rtl/>
        </w:rPr>
        <w:t>יה המוסלמית</w:t>
      </w:r>
      <w:bookmarkEnd w:id="738"/>
    </w:p>
    <w:p w14:paraId="44411FE0" w14:textId="77777777" w:rsidR="00000000" w:rsidRDefault="00581103">
      <w:pPr>
        <w:pStyle w:val="-0"/>
        <w:rPr>
          <w:rFonts w:hint="cs"/>
          <w:rtl/>
        </w:rPr>
      </w:pPr>
    </w:p>
    <w:p w14:paraId="1170A3A7" w14:textId="77777777" w:rsidR="00000000" w:rsidRDefault="00581103">
      <w:pPr>
        <w:pStyle w:val="af1"/>
        <w:rPr>
          <w:rtl/>
        </w:rPr>
      </w:pPr>
      <w:r>
        <w:rPr>
          <w:rtl/>
        </w:rPr>
        <w:t>היו"ר מוחמד ברכה:</w:t>
      </w:r>
    </w:p>
    <w:p w14:paraId="2942F7E4" w14:textId="77777777" w:rsidR="00000000" w:rsidRDefault="00581103">
      <w:pPr>
        <w:pStyle w:val="a0"/>
        <w:rPr>
          <w:rtl/>
        </w:rPr>
      </w:pPr>
    </w:p>
    <w:p w14:paraId="092C9E7A" w14:textId="77777777" w:rsidR="00000000" w:rsidRDefault="00581103">
      <w:pPr>
        <w:pStyle w:val="a0"/>
        <w:rPr>
          <w:rFonts w:hint="cs"/>
          <w:rtl/>
        </w:rPr>
      </w:pPr>
      <w:r>
        <w:rPr>
          <w:rFonts w:hint="cs"/>
          <w:rtl/>
        </w:rPr>
        <w:t xml:space="preserve">אנו עוברים לנושא הבא: שירותי דת לאוכלוסייה המוסלמית </w:t>
      </w:r>
      <w:r>
        <w:rPr>
          <w:rtl/>
        </w:rPr>
        <w:t>–</w:t>
      </w:r>
      <w:r>
        <w:rPr>
          <w:rFonts w:hint="cs"/>
          <w:rtl/>
        </w:rPr>
        <w:t xml:space="preserve"> הצעה לסדר-היום של חבר הכנסת טלב אלסאנע, שמספרה 4144. בבקשה, אדוני.</w:t>
      </w:r>
    </w:p>
    <w:p w14:paraId="0FC86E16" w14:textId="77777777" w:rsidR="00000000" w:rsidRDefault="00581103">
      <w:pPr>
        <w:pStyle w:val="a0"/>
        <w:ind w:firstLine="0"/>
        <w:rPr>
          <w:rFonts w:hint="cs"/>
          <w:rtl/>
        </w:rPr>
      </w:pPr>
    </w:p>
    <w:p w14:paraId="17340B93" w14:textId="77777777" w:rsidR="00000000" w:rsidRDefault="00581103">
      <w:pPr>
        <w:pStyle w:val="a"/>
        <w:rPr>
          <w:rtl/>
        </w:rPr>
      </w:pPr>
      <w:bookmarkStart w:id="739" w:name="FS000000549T14_07_2004_21_22_17"/>
      <w:bookmarkStart w:id="740" w:name="_Toc81561547"/>
      <w:bookmarkEnd w:id="739"/>
      <w:r>
        <w:rPr>
          <w:rFonts w:hint="eastAsia"/>
          <w:rtl/>
        </w:rPr>
        <w:t>טלב</w:t>
      </w:r>
      <w:r>
        <w:rPr>
          <w:rtl/>
        </w:rPr>
        <w:t xml:space="preserve"> אלסאנע (רע"ם):</w:t>
      </w:r>
      <w:bookmarkEnd w:id="740"/>
    </w:p>
    <w:p w14:paraId="42ACC81D" w14:textId="77777777" w:rsidR="00000000" w:rsidRDefault="00581103">
      <w:pPr>
        <w:pStyle w:val="a0"/>
        <w:rPr>
          <w:rFonts w:hint="cs"/>
          <w:rtl/>
        </w:rPr>
      </w:pPr>
    </w:p>
    <w:p w14:paraId="7985E5D6" w14:textId="77777777" w:rsidR="00000000" w:rsidRDefault="00581103">
      <w:pPr>
        <w:pStyle w:val="a0"/>
        <w:rPr>
          <w:rFonts w:hint="cs"/>
          <w:rtl/>
        </w:rPr>
      </w:pPr>
      <w:r>
        <w:rPr>
          <w:rFonts w:hint="cs"/>
          <w:rtl/>
        </w:rPr>
        <w:t>אדוני היושב-ראש,</w:t>
      </w:r>
      <w:r>
        <w:rPr>
          <w:rFonts w:hint="cs"/>
          <w:rtl/>
        </w:rPr>
        <w:t xml:space="preserve"> אני חושב ששר הפנים נמצא במזנון חברי הכנסת; חשוב לי לקבל את תשובתו. אני מבקש להזמין אותו לדיון.</w:t>
      </w:r>
    </w:p>
    <w:p w14:paraId="20CF32C3" w14:textId="77777777" w:rsidR="00000000" w:rsidRDefault="00581103">
      <w:pPr>
        <w:pStyle w:val="a0"/>
        <w:ind w:firstLine="0"/>
        <w:rPr>
          <w:rFonts w:hint="cs"/>
          <w:rtl/>
        </w:rPr>
      </w:pPr>
    </w:p>
    <w:p w14:paraId="47DB2B98" w14:textId="77777777" w:rsidR="00000000" w:rsidRDefault="00581103">
      <w:pPr>
        <w:pStyle w:val="af1"/>
        <w:rPr>
          <w:rtl/>
        </w:rPr>
      </w:pPr>
      <w:r>
        <w:rPr>
          <w:rtl/>
        </w:rPr>
        <w:t>היו"ר מוחמד ברכה:</w:t>
      </w:r>
    </w:p>
    <w:p w14:paraId="3E244E5F" w14:textId="77777777" w:rsidR="00000000" w:rsidRDefault="00581103">
      <w:pPr>
        <w:pStyle w:val="a0"/>
        <w:rPr>
          <w:rtl/>
        </w:rPr>
      </w:pPr>
    </w:p>
    <w:p w14:paraId="11DF586C" w14:textId="77777777" w:rsidR="00000000" w:rsidRDefault="00581103">
      <w:pPr>
        <w:pStyle w:val="a0"/>
        <w:rPr>
          <w:rFonts w:hint="cs"/>
          <w:rtl/>
        </w:rPr>
      </w:pPr>
      <w:r>
        <w:rPr>
          <w:rFonts w:hint="cs"/>
          <w:rtl/>
        </w:rPr>
        <w:t>אתה תעלה לדוכן ואנחנו נדאג.</w:t>
      </w:r>
    </w:p>
    <w:p w14:paraId="404FECC5" w14:textId="77777777" w:rsidR="00000000" w:rsidRDefault="00581103">
      <w:pPr>
        <w:pStyle w:val="a0"/>
        <w:ind w:firstLine="0"/>
        <w:rPr>
          <w:rFonts w:hint="cs"/>
          <w:rtl/>
        </w:rPr>
      </w:pPr>
    </w:p>
    <w:p w14:paraId="553B0A9F" w14:textId="77777777" w:rsidR="00000000" w:rsidRDefault="00581103">
      <w:pPr>
        <w:pStyle w:val="-"/>
        <w:rPr>
          <w:rtl/>
        </w:rPr>
      </w:pPr>
      <w:bookmarkStart w:id="741" w:name="FS000000549T14_07_2004_21_23_00C"/>
      <w:bookmarkEnd w:id="741"/>
      <w:r>
        <w:rPr>
          <w:rtl/>
        </w:rPr>
        <w:t>טלב אלסאנע (רע"ם):</w:t>
      </w:r>
    </w:p>
    <w:p w14:paraId="5513536C" w14:textId="77777777" w:rsidR="00000000" w:rsidRDefault="00581103">
      <w:pPr>
        <w:pStyle w:val="a0"/>
        <w:rPr>
          <w:rtl/>
        </w:rPr>
      </w:pPr>
    </w:p>
    <w:p w14:paraId="61743205" w14:textId="77777777" w:rsidR="00000000" w:rsidRDefault="00581103">
      <w:pPr>
        <w:pStyle w:val="a0"/>
        <w:rPr>
          <w:rFonts w:hint="cs"/>
          <w:rtl/>
        </w:rPr>
      </w:pPr>
      <w:r>
        <w:rPr>
          <w:rFonts w:hint="cs"/>
          <w:rtl/>
        </w:rPr>
        <w:t xml:space="preserve">אדוני היושב-ראש, חברי הכנסת - - - </w:t>
      </w:r>
    </w:p>
    <w:p w14:paraId="41AFD736" w14:textId="77777777" w:rsidR="00000000" w:rsidRDefault="00581103">
      <w:pPr>
        <w:pStyle w:val="a0"/>
        <w:ind w:firstLine="0"/>
        <w:rPr>
          <w:rFonts w:hint="cs"/>
          <w:rtl/>
        </w:rPr>
      </w:pPr>
    </w:p>
    <w:p w14:paraId="11E013F4" w14:textId="77777777" w:rsidR="00000000" w:rsidRDefault="00581103">
      <w:pPr>
        <w:pStyle w:val="af0"/>
        <w:rPr>
          <w:rtl/>
        </w:rPr>
      </w:pPr>
      <w:r>
        <w:rPr>
          <w:rFonts w:hint="eastAsia"/>
          <w:rtl/>
        </w:rPr>
        <w:t>איוב</w:t>
      </w:r>
      <w:r>
        <w:rPr>
          <w:rtl/>
        </w:rPr>
        <w:t xml:space="preserve"> קרא (הליכוד):</w:t>
      </w:r>
    </w:p>
    <w:p w14:paraId="5C6A293E" w14:textId="77777777" w:rsidR="00000000" w:rsidRDefault="00581103">
      <w:pPr>
        <w:pStyle w:val="a0"/>
        <w:rPr>
          <w:rFonts w:hint="cs"/>
          <w:rtl/>
        </w:rPr>
      </w:pPr>
    </w:p>
    <w:p w14:paraId="6FBD12CD" w14:textId="77777777" w:rsidR="00000000" w:rsidRDefault="00581103">
      <w:pPr>
        <w:pStyle w:val="a0"/>
        <w:rPr>
          <w:rFonts w:hint="cs"/>
          <w:rtl/>
        </w:rPr>
      </w:pPr>
      <w:r>
        <w:rPr>
          <w:rFonts w:hint="cs"/>
          <w:rtl/>
        </w:rPr>
        <w:t xml:space="preserve">חיכיתי פה לא בשביל - - - </w:t>
      </w:r>
    </w:p>
    <w:p w14:paraId="43873629" w14:textId="77777777" w:rsidR="00000000" w:rsidRDefault="00581103">
      <w:pPr>
        <w:pStyle w:val="a0"/>
        <w:ind w:firstLine="0"/>
        <w:rPr>
          <w:rFonts w:hint="cs"/>
          <w:rtl/>
        </w:rPr>
      </w:pPr>
    </w:p>
    <w:p w14:paraId="3535AE1E" w14:textId="77777777" w:rsidR="00000000" w:rsidRDefault="00581103">
      <w:pPr>
        <w:pStyle w:val="af1"/>
        <w:rPr>
          <w:rtl/>
        </w:rPr>
      </w:pPr>
      <w:r>
        <w:rPr>
          <w:rtl/>
        </w:rPr>
        <w:t>היו"ר מו</w:t>
      </w:r>
      <w:r>
        <w:rPr>
          <w:rtl/>
        </w:rPr>
        <w:t>חמד ברכה:</w:t>
      </w:r>
    </w:p>
    <w:p w14:paraId="67658BF7" w14:textId="77777777" w:rsidR="00000000" w:rsidRDefault="00581103">
      <w:pPr>
        <w:pStyle w:val="a0"/>
        <w:rPr>
          <w:rtl/>
        </w:rPr>
      </w:pPr>
    </w:p>
    <w:p w14:paraId="3DB75F1E" w14:textId="77777777" w:rsidR="00000000" w:rsidRDefault="00581103">
      <w:pPr>
        <w:pStyle w:val="a0"/>
        <w:rPr>
          <w:rFonts w:hint="cs"/>
          <w:rtl/>
        </w:rPr>
      </w:pPr>
      <w:r>
        <w:rPr>
          <w:rFonts w:hint="cs"/>
          <w:rtl/>
        </w:rPr>
        <w:t xml:space="preserve">חבר הכנסת איוב קרא - - - </w:t>
      </w:r>
    </w:p>
    <w:p w14:paraId="3EC8DA50" w14:textId="77777777" w:rsidR="00000000" w:rsidRDefault="00581103">
      <w:pPr>
        <w:pStyle w:val="a0"/>
        <w:ind w:firstLine="0"/>
        <w:rPr>
          <w:rFonts w:hint="cs"/>
          <w:rtl/>
        </w:rPr>
      </w:pPr>
    </w:p>
    <w:p w14:paraId="3A6C15CA" w14:textId="77777777" w:rsidR="00000000" w:rsidRDefault="00581103">
      <w:pPr>
        <w:pStyle w:val="af0"/>
        <w:rPr>
          <w:rtl/>
        </w:rPr>
      </w:pPr>
      <w:r>
        <w:rPr>
          <w:rFonts w:hint="eastAsia"/>
          <w:rtl/>
        </w:rPr>
        <w:t>איוב</w:t>
      </w:r>
      <w:r>
        <w:rPr>
          <w:rtl/>
        </w:rPr>
        <w:t xml:space="preserve"> קרא (הליכוד):</w:t>
      </w:r>
    </w:p>
    <w:p w14:paraId="5F8CC158" w14:textId="77777777" w:rsidR="00000000" w:rsidRDefault="00581103">
      <w:pPr>
        <w:pStyle w:val="a0"/>
        <w:rPr>
          <w:rFonts w:hint="cs"/>
          <w:rtl/>
        </w:rPr>
      </w:pPr>
    </w:p>
    <w:p w14:paraId="35E23A71" w14:textId="77777777" w:rsidR="00000000" w:rsidRDefault="00581103">
      <w:pPr>
        <w:pStyle w:val="a0"/>
        <w:rPr>
          <w:rFonts w:hint="cs"/>
          <w:rtl/>
        </w:rPr>
      </w:pPr>
      <w:r>
        <w:rPr>
          <w:rFonts w:hint="cs"/>
          <w:rtl/>
        </w:rPr>
        <w:t>- - - שלא תהיה בושה כזאת בכנסת.</w:t>
      </w:r>
    </w:p>
    <w:p w14:paraId="42E8C2FD" w14:textId="77777777" w:rsidR="00000000" w:rsidRDefault="00581103">
      <w:pPr>
        <w:pStyle w:val="a0"/>
        <w:ind w:firstLine="0"/>
        <w:rPr>
          <w:rFonts w:hint="cs"/>
          <w:rtl/>
        </w:rPr>
      </w:pPr>
    </w:p>
    <w:p w14:paraId="768D37C0" w14:textId="77777777" w:rsidR="00000000" w:rsidRDefault="00581103">
      <w:pPr>
        <w:pStyle w:val="af1"/>
        <w:rPr>
          <w:rtl/>
        </w:rPr>
      </w:pPr>
      <w:r>
        <w:rPr>
          <w:rtl/>
        </w:rPr>
        <w:t>היו"ר מוחמד ברכה:</w:t>
      </w:r>
    </w:p>
    <w:p w14:paraId="22A0CAC5" w14:textId="77777777" w:rsidR="00000000" w:rsidRDefault="00581103">
      <w:pPr>
        <w:pStyle w:val="a0"/>
        <w:rPr>
          <w:rtl/>
        </w:rPr>
      </w:pPr>
    </w:p>
    <w:p w14:paraId="0D8FB186" w14:textId="77777777" w:rsidR="00000000" w:rsidRDefault="00581103">
      <w:pPr>
        <w:pStyle w:val="a0"/>
        <w:rPr>
          <w:rFonts w:hint="cs"/>
          <w:rtl/>
        </w:rPr>
      </w:pPr>
      <w:r>
        <w:rPr>
          <w:rFonts w:hint="cs"/>
          <w:rtl/>
        </w:rPr>
        <w:t>הצעקות לא יועילו כאן. אם נפלה טעות, אני מוכן ללכת לקראתך ולתקן את הטעות. אתה צריך להחליט אם אתה רוצה להעלות את הנושא בלי תשובת ממשלה.</w:t>
      </w:r>
    </w:p>
    <w:p w14:paraId="5C9A1FDE" w14:textId="77777777" w:rsidR="00000000" w:rsidRDefault="00581103">
      <w:pPr>
        <w:pStyle w:val="a0"/>
        <w:ind w:firstLine="0"/>
        <w:rPr>
          <w:rFonts w:hint="cs"/>
          <w:rtl/>
        </w:rPr>
      </w:pPr>
    </w:p>
    <w:p w14:paraId="1FC57EB6" w14:textId="77777777" w:rsidR="00000000" w:rsidRDefault="00581103">
      <w:pPr>
        <w:pStyle w:val="af0"/>
        <w:rPr>
          <w:rtl/>
        </w:rPr>
      </w:pPr>
    </w:p>
    <w:p w14:paraId="769AD7A4" w14:textId="77777777" w:rsidR="00000000" w:rsidRDefault="00581103">
      <w:pPr>
        <w:pStyle w:val="af0"/>
        <w:rPr>
          <w:rtl/>
        </w:rPr>
      </w:pPr>
      <w:r>
        <w:rPr>
          <w:rFonts w:hint="eastAsia"/>
          <w:rtl/>
        </w:rPr>
        <w:t>איוב</w:t>
      </w:r>
      <w:r>
        <w:rPr>
          <w:rtl/>
        </w:rPr>
        <w:t xml:space="preserve"> קרא (</w:t>
      </w:r>
      <w:r>
        <w:rPr>
          <w:rtl/>
        </w:rPr>
        <w:t>הליכוד):</w:t>
      </w:r>
    </w:p>
    <w:p w14:paraId="2D4FB261" w14:textId="77777777" w:rsidR="00000000" w:rsidRDefault="00581103">
      <w:pPr>
        <w:pStyle w:val="a0"/>
        <w:rPr>
          <w:rFonts w:hint="cs"/>
          <w:rtl/>
        </w:rPr>
      </w:pPr>
    </w:p>
    <w:p w14:paraId="657AFA32" w14:textId="77777777" w:rsidR="00000000" w:rsidRDefault="00581103">
      <w:pPr>
        <w:pStyle w:val="a0"/>
        <w:rPr>
          <w:rFonts w:hint="cs"/>
          <w:rtl/>
        </w:rPr>
      </w:pPr>
      <w:r>
        <w:rPr>
          <w:rFonts w:hint="cs"/>
          <w:rtl/>
        </w:rPr>
        <w:t>אבל מה זה? מי קבע?</w:t>
      </w:r>
    </w:p>
    <w:p w14:paraId="39DD2A87" w14:textId="77777777" w:rsidR="00000000" w:rsidRDefault="00581103">
      <w:pPr>
        <w:pStyle w:val="a0"/>
        <w:ind w:firstLine="0"/>
        <w:rPr>
          <w:rFonts w:hint="cs"/>
          <w:rtl/>
        </w:rPr>
      </w:pPr>
    </w:p>
    <w:p w14:paraId="74B55920" w14:textId="77777777" w:rsidR="00000000" w:rsidRDefault="00581103">
      <w:pPr>
        <w:pStyle w:val="af1"/>
        <w:rPr>
          <w:rtl/>
        </w:rPr>
      </w:pPr>
      <w:r>
        <w:rPr>
          <w:rtl/>
        </w:rPr>
        <w:t>היו"ר מוחמד ברכה:</w:t>
      </w:r>
    </w:p>
    <w:p w14:paraId="6C2929E4" w14:textId="77777777" w:rsidR="00000000" w:rsidRDefault="00581103">
      <w:pPr>
        <w:pStyle w:val="a0"/>
        <w:rPr>
          <w:rtl/>
        </w:rPr>
      </w:pPr>
    </w:p>
    <w:p w14:paraId="0239070B" w14:textId="77777777" w:rsidR="00000000" w:rsidRDefault="00581103">
      <w:pPr>
        <w:pStyle w:val="a0"/>
        <w:rPr>
          <w:rFonts w:hint="cs"/>
          <w:rtl/>
        </w:rPr>
      </w:pPr>
      <w:r>
        <w:rPr>
          <w:rFonts w:hint="cs"/>
          <w:rtl/>
        </w:rPr>
        <w:t>יש טעות. אף אחד לא עשה שום דבר בזדון. אין שום צורך להתרגז עכשיו. הדבר יבורר לאחר מכן.</w:t>
      </w:r>
    </w:p>
    <w:p w14:paraId="60CFE42C" w14:textId="77777777" w:rsidR="00000000" w:rsidRDefault="00581103">
      <w:pPr>
        <w:pStyle w:val="a0"/>
        <w:ind w:firstLine="0"/>
        <w:rPr>
          <w:rFonts w:hint="cs"/>
          <w:rtl/>
        </w:rPr>
      </w:pPr>
    </w:p>
    <w:p w14:paraId="22714827" w14:textId="77777777" w:rsidR="00000000" w:rsidRDefault="00581103">
      <w:pPr>
        <w:pStyle w:val="af0"/>
        <w:rPr>
          <w:rtl/>
        </w:rPr>
      </w:pPr>
      <w:r>
        <w:rPr>
          <w:rFonts w:hint="eastAsia"/>
          <w:rtl/>
        </w:rPr>
        <w:t>איוב</w:t>
      </w:r>
      <w:r>
        <w:rPr>
          <w:rtl/>
        </w:rPr>
        <w:t xml:space="preserve"> קרא (הליכוד):</w:t>
      </w:r>
    </w:p>
    <w:p w14:paraId="6EE9B451" w14:textId="77777777" w:rsidR="00000000" w:rsidRDefault="00581103">
      <w:pPr>
        <w:pStyle w:val="a0"/>
        <w:rPr>
          <w:rFonts w:hint="cs"/>
          <w:rtl/>
        </w:rPr>
      </w:pPr>
    </w:p>
    <w:p w14:paraId="16B77174" w14:textId="77777777" w:rsidR="00000000" w:rsidRDefault="00581103">
      <w:pPr>
        <w:pStyle w:val="a0"/>
        <w:rPr>
          <w:rFonts w:hint="cs"/>
          <w:rtl/>
        </w:rPr>
      </w:pPr>
      <w:r>
        <w:rPr>
          <w:rFonts w:hint="cs"/>
          <w:rtl/>
        </w:rPr>
        <w:t>אני יושב פה כל הזמן.</w:t>
      </w:r>
    </w:p>
    <w:p w14:paraId="16882385" w14:textId="77777777" w:rsidR="00000000" w:rsidRDefault="00581103">
      <w:pPr>
        <w:pStyle w:val="a0"/>
        <w:ind w:firstLine="0"/>
        <w:rPr>
          <w:rFonts w:hint="cs"/>
          <w:rtl/>
        </w:rPr>
      </w:pPr>
    </w:p>
    <w:p w14:paraId="7FC75784" w14:textId="77777777" w:rsidR="00000000" w:rsidRDefault="00581103">
      <w:pPr>
        <w:pStyle w:val="af1"/>
        <w:rPr>
          <w:rtl/>
        </w:rPr>
      </w:pPr>
      <w:r>
        <w:rPr>
          <w:rtl/>
        </w:rPr>
        <w:t>היו"ר מוחמד ברכה:</w:t>
      </w:r>
    </w:p>
    <w:p w14:paraId="1D75579E" w14:textId="77777777" w:rsidR="00000000" w:rsidRDefault="00581103">
      <w:pPr>
        <w:pStyle w:val="a0"/>
        <w:rPr>
          <w:rtl/>
        </w:rPr>
      </w:pPr>
    </w:p>
    <w:p w14:paraId="39AF1B32" w14:textId="77777777" w:rsidR="00000000" w:rsidRDefault="00581103">
      <w:pPr>
        <w:pStyle w:val="a0"/>
        <w:rPr>
          <w:rFonts w:hint="cs"/>
          <w:rtl/>
        </w:rPr>
      </w:pPr>
      <w:r>
        <w:rPr>
          <w:rFonts w:hint="cs"/>
          <w:rtl/>
        </w:rPr>
        <w:t xml:space="preserve">חבר הכנסת קרא, תדבר עם סגנית המזכיר. אם אתה מעוניין להעלות </w:t>
      </w:r>
      <w:r>
        <w:rPr>
          <w:rFonts w:hint="cs"/>
          <w:rtl/>
        </w:rPr>
        <w:t xml:space="preserve">את ההצעה, תעלה, אבל אתה תחליט אם זה עם תשובת ממשלה או בלי תשובת ממשלה. אדוני, חבר הכנסת טלב אלסאנע, בבקשה. </w:t>
      </w:r>
    </w:p>
    <w:p w14:paraId="0DB31BFE" w14:textId="77777777" w:rsidR="00000000" w:rsidRDefault="00581103">
      <w:pPr>
        <w:pStyle w:val="a0"/>
        <w:ind w:firstLine="0"/>
        <w:rPr>
          <w:rFonts w:hint="cs"/>
          <w:rtl/>
        </w:rPr>
      </w:pPr>
    </w:p>
    <w:p w14:paraId="2B45960C" w14:textId="77777777" w:rsidR="00000000" w:rsidRDefault="00581103">
      <w:pPr>
        <w:pStyle w:val="-"/>
        <w:rPr>
          <w:rtl/>
        </w:rPr>
      </w:pPr>
      <w:bookmarkStart w:id="742" w:name="FS000000549T14_07_2004_21_25_10C"/>
      <w:bookmarkEnd w:id="742"/>
      <w:r>
        <w:rPr>
          <w:rtl/>
        </w:rPr>
        <w:t>טלב אלסאנע (רע"ם):</w:t>
      </w:r>
    </w:p>
    <w:p w14:paraId="279A1BBC" w14:textId="77777777" w:rsidR="00000000" w:rsidRDefault="00581103">
      <w:pPr>
        <w:pStyle w:val="a0"/>
        <w:rPr>
          <w:rtl/>
        </w:rPr>
      </w:pPr>
    </w:p>
    <w:p w14:paraId="5E26B8D0" w14:textId="77777777" w:rsidR="00000000" w:rsidRDefault="00581103">
      <w:pPr>
        <w:pStyle w:val="a0"/>
        <w:rPr>
          <w:rFonts w:hint="cs"/>
          <w:rtl/>
        </w:rPr>
      </w:pPr>
      <w:r>
        <w:rPr>
          <w:rFonts w:hint="cs"/>
          <w:rtl/>
        </w:rPr>
        <w:t>אדוני היושב-ראש, חברי הכנסת, אני רוצה להעלות נושא מאוד חשוב, והוא מתן שירותי דת לאוכלוסייה המוסלמית, שמונה בערך מיליון ו-38,000</w:t>
      </w:r>
      <w:r>
        <w:rPr>
          <w:rFonts w:hint="cs"/>
          <w:rtl/>
        </w:rPr>
        <w:t xml:space="preserve"> נפשות, כ-15.6% מכלל אוכלוסיית המדינה.</w:t>
      </w:r>
    </w:p>
    <w:p w14:paraId="0E8CE246" w14:textId="77777777" w:rsidR="00000000" w:rsidRDefault="00581103">
      <w:pPr>
        <w:pStyle w:val="a0"/>
        <w:rPr>
          <w:rFonts w:hint="cs"/>
          <w:rtl/>
        </w:rPr>
      </w:pPr>
    </w:p>
    <w:p w14:paraId="4DD161AF" w14:textId="77777777" w:rsidR="00000000" w:rsidRDefault="00581103">
      <w:pPr>
        <w:pStyle w:val="a0"/>
        <w:rPr>
          <w:rFonts w:hint="cs"/>
          <w:rtl/>
        </w:rPr>
      </w:pPr>
      <w:r>
        <w:rPr>
          <w:rFonts w:hint="cs"/>
          <w:rtl/>
        </w:rPr>
        <w:t>ב-8 באוקטובר 2003, כידוע לכם, הוחלט לבטל את המשרד לענייני דתות וכל הסמכויות הועברו לשבעה משרדי ממשלה שונים. האגף לעדות לא-יהודיות הועבר למשרד הפנים.</w:t>
      </w:r>
    </w:p>
    <w:p w14:paraId="749D50A3" w14:textId="77777777" w:rsidR="00000000" w:rsidRDefault="00581103">
      <w:pPr>
        <w:pStyle w:val="a0"/>
        <w:ind w:firstLine="0"/>
        <w:rPr>
          <w:rFonts w:hint="cs"/>
          <w:rtl/>
        </w:rPr>
      </w:pPr>
    </w:p>
    <w:p w14:paraId="522B63CA" w14:textId="77777777" w:rsidR="00000000" w:rsidRDefault="00581103">
      <w:pPr>
        <w:pStyle w:val="af1"/>
        <w:rPr>
          <w:rtl/>
        </w:rPr>
      </w:pPr>
      <w:r>
        <w:rPr>
          <w:rtl/>
        </w:rPr>
        <w:t>היו"ר מוחמד ברכה:</w:t>
      </w:r>
    </w:p>
    <w:p w14:paraId="65A02FD8" w14:textId="77777777" w:rsidR="00000000" w:rsidRDefault="00581103">
      <w:pPr>
        <w:pStyle w:val="a0"/>
        <w:rPr>
          <w:rtl/>
        </w:rPr>
      </w:pPr>
    </w:p>
    <w:p w14:paraId="4D586E26" w14:textId="77777777" w:rsidR="00000000" w:rsidRDefault="00581103">
      <w:pPr>
        <w:pStyle w:val="a0"/>
        <w:rPr>
          <w:rFonts w:hint="cs"/>
          <w:rtl/>
        </w:rPr>
      </w:pPr>
      <w:r>
        <w:rPr>
          <w:rFonts w:hint="cs"/>
          <w:rtl/>
        </w:rPr>
        <w:t>רבותי, אני לא מקבל את המהומה הזאת. חבר הכנסת קר</w:t>
      </w:r>
      <w:r>
        <w:rPr>
          <w:rFonts w:hint="cs"/>
          <w:rtl/>
        </w:rPr>
        <w:t>א, אני מרגיש את מה שאתה כואב ואני מוכן ללכת חצי הדרך לתקן את זה, אבל לא מעבר לזה. לא להפריע למהלך התקין של הישיבה. בשום אופן. בבקשה, אדוני.</w:t>
      </w:r>
    </w:p>
    <w:p w14:paraId="54868B3C" w14:textId="77777777" w:rsidR="00000000" w:rsidRDefault="00581103">
      <w:pPr>
        <w:pStyle w:val="a0"/>
        <w:ind w:firstLine="0"/>
        <w:rPr>
          <w:rFonts w:hint="cs"/>
          <w:rtl/>
        </w:rPr>
      </w:pPr>
    </w:p>
    <w:p w14:paraId="4898580F" w14:textId="77777777" w:rsidR="00000000" w:rsidRDefault="00581103">
      <w:pPr>
        <w:pStyle w:val="-"/>
        <w:rPr>
          <w:rtl/>
        </w:rPr>
      </w:pPr>
      <w:bookmarkStart w:id="743" w:name="FS000000549T14_07_2004_21_27_06C"/>
      <w:bookmarkEnd w:id="743"/>
      <w:r>
        <w:rPr>
          <w:rtl/>
        </w:rPr>
        <w:t>טלב אלסאנע (רע"ם):</w:t>
      </w:r>
    </w:p>
    <w:p w14:paraId="17771A6F" w14:textId="77777777" w:rsidR="00000000" w:rsidRDefault="00581103">
      <w:pPr>
        <w:pStyle w:val="a0"/>
        <w:rPr>
          <w:rtl/>
        </w:rPr>
      </w:pPr>
    </w:p>
    <w:p w14:paraId="4F3DC5C7" w14:textId="77777777" w:rsidR="00000000" w:rsidRDefault="00581103">
      <w:pPr>
        <w:pStyle w:val="a0"/>
        <w:rPr>
          <w:rFonts w:hint="cs"/>
          <w:rtl/>
        </w:rPr>
      </w:pPr>
      <w:r>
        <w:rPr>
          <w:rFonts w:hint="cs"/>
          <w:rtl/>
        </w:rPr>
        <w:t>השירותים הניתנים על-ידי משרד הדתות, אדוני היושב-ראש, הם 159 כרוזות במסגדים, 129 אימאמים, 14 אימ</w:t>
      </w:r>
      <w:r>
        <w:rPr>
          <w:rFonts w:hint="cs"/>
          <w:rtl/>
        </w:rPr>
        <w:t>אמים בכירים, האחראים על קיום וניהול תפילות ושירותי דת בקהילה.</w:t>
      </w:r>
    </w:p>
    <w:p w14:paraId="0FD938A4" w14:textId="77777777" w:rsidR="00000000" w:rsidRDefault="00581103">
      <w:pPr>
        <w:pStyle w:val="a0"/>
        <w:rPr>
          <w:rFonts w:hint="cs"/>
          <w:rtl/>
        </w:rPr>
      </w:pPr>
    </w:p>
    <w:p w14:paraId="1B5E9AC9" w14:textId="77777777" w:rsidR="00000000" w:rsidRDefault="00581103">
      <w:pPr>
        <w:pStyle w:val="a0"/>
        <w:rPr>
          <w:rFonts w:hint="cs"/>
          <w:rtl/>
        </w:rPr>
      </w:pPr>
      <w:r>
        <w:rPr>
          <w:rFonts w:hint="cs"/>
          <w:rtl/>
        </w:rPr>
        <w:t>לגבי התקציבים והתקצוב: מתוך תקציבו של משרד הפנים, שהוא 463 מיליון שקל, הוקצו 23 מיליון שקל עבור שירותי דת למוסלמים, שמהווים כ-6.3% מתקציבו של משרד הפנים. מתקציב משרד ראש הממשלה, שהוא 537 מיליון</w:t>
      </w:r>
      <w:r>
        <w:rPr>
          <w:rFonts w:hint="cs"/>
          <w:rtl/>
        </w:rPr>
        <w:t xml:space="preserve"> שקל, בעצם מוקצים 125 מיליון שקל ליהודים עבור שירותי דת, ו-11 מיליון שקל לרבנות הראשית. אף פרוטה אחת לא לאוכלוסייה המוסלמית. מתוך התקציב של משרד המשפטים, שכפופים לו גם בתי-הדין השרעיים וגם בתי-הדין הנוצריים והדרוזיים, התקציב שמוקצה לבתי-הדין השרעיים הוא פח</w:t>
      </w:r>
      <w:r>
        <w:rPr>
          <w:rFonts w:hint="cs"/>
          <w:rtl/>
        </w:rPr>
        <w:t>ות מ-1%.</w:t>
      </w:r>
    </w:p>
    <w:p w14:paraId="1764D522" w14:textId="77777777" w:rsidR="00000000" w:rsidRDefault="00581103">
      <w:pPr>
        <w:pStyle w:val="a0"/>
        <w:ind w:firstLine="0"/>
        <w:rPr>
          <w:rFonts w:hint="cs"/>
          <w:rtl/>
        </w:rPr>
      </w:pPr>
    </w:p>
    <w:p w14:paraId="1251311A" w14:textId="77777777" w:rsidR="00000000" w:rsidRDefault="00581103">
      <w:pPr>
        <w:pStyle w:val="a0"/>
        <w:ind w:firstLine="0"/>
        <w:rPr>
          <w:rFonts w:hint="cs"/>
          <w:rtl/>
        </w:rPr>
      </w:pPr>
      <w:r>
        <w:rPr>
          <w:rFonts w:hint="cs"/>
          <w:rtl/>
        </w:rPr>
        <w:tab/>
        <w:t xml:space="preserve">במדינת ישראל יש אפליה ברורה וחד-משמעית של העדות הלא-יהודיות בהקצבות לשירותי הדת. במהלך השנים תוקצבו שירותי הדת ומוסדות הדת היהודיים בשיעור שהיה גבוה לאין ערוך מזה של ההקצבות לשירותי הדת של העדות המוסלמיות והנוצריות. </w:t>
      </w:r>
    </w:p>
    <w:p w14:paraId="4FD56B51" w14:textId="77777777" w:rsidR="00000000" w:rsidRDefault="00581103">
      <w:pPr>
        <w:pStyle w:val="a0"/>
        <w:ind w:firstLine="0"/>
        <w:rPr>
          <w:rFonts w:hint="cs"/>
          <w:rtl/>
        </w:rPr>
      </w:pPr>
    </w:p>
    <w:p w14:paraId="4982D718" w14:textId="77777777" w:rsidR="00000000" w:rsidRDefault="00581103">
      <w:pPr>
        <w:pStyle w:val="a0"/>
        <w:rPr>
          <w:rFonts w:hint="cs"/>
          <w:rtl/>
        </w:rPr>
      </w:pPr>
      <w:r>
        <w:rPr>
          <w:rFonts w:hint="cs"/>
          <w:rtl/>
        </w:rPr>
        <w:t>הסוגיה נדונה בפעם הראשונה ב</w:t>
      </w:r>
      <w:r>
        <w:rPr>
          <w:rFonts w:hint="cs"/>
          <w:rtl/>
        </w:rPr>
        <w:t>-1994. התקיים דיון בלשכתו של היועץ המשפטי לממשלה אז, מיכאל בן-יאיר, בהשתתפות נציגי משרד המשפטים ומשרד האוצר. ואכן, בעקבות הדיון הוכנה במשרד לענייני דתות הצעה לתקצוב מאוזן יותר של הצרכים הדתיים ושל שירותי השיפוט הדתי של העדות הלא-יהודיות בישראל.</w:t>
      </w:r>
    </w:p>
    <w:p w14:paraId="3B82974D" w14:textId="77777777" w:rsidR="00000000" w:rsidRDefault="00581103">
      <w:pPr>
        <w:pStyle w:val="a0"/>
        <w:rPr>
          <w:rFonts w:hint="cs"/>
          <w:rtl/>
        </w:rPr>
      </w:pPr>
    </w:p>
    <w:p w14:paraId="1BF327D0" w14:textId="77777777" w:rsidR="00000000" w:rsidRDefault="00581103">
      <w:pPr>
        <w:pStyle w:val="a0"/>
        <w:rPr>
          <w:rFonts w:hint="cs"/>
          <w:rtl/>
        </w:rPr>
      </w:pPr>
      <w:r>
        <w:rPr>
          <w:rFonts w:hint="cs"/>
          <w:rtl/>
        </w:rPr>
        <w:t>התוכנית פו</w:t>
      </w:r>
      <w:r>
        <w:rPr>
          <w:rFonts w:hint="cs"/>
          <w:rtl/>
        </w:rPr>
        <w:t>רסמה באוגוסט 1995, חודשים אחדים לאחר כניסתו של פרופסור שמעון שטרית לתפקידו כשר לענייני דתות. מטרת התוכנית היתה להשוות בהדרגה את השירותים הניתנים לעדות הלא-יהודיות ולאוכלוסייה המוסלמית. בין היתר, עיקרי התוכנית היו: הקמת מינהל לשירותי דת למוסלמים, הקמת מועצה</w:t>
      </w:r>
      <w:r>
        <w:rPr>
          <w:rFonts w:hint="cs"/>
          <w:rtl/>
        </w:rPr>
        <w:t xml:space="preserve"> דתית ארצית מוסלמית, שיפור מעמדם של אנשי דת מוסלמים המועסקים על-ידי המדינה, הגדלה ניכרת של הקצבות משרד הדתות למקומות הקדושים למוסלמים, הקמת עמותת חאג' וכדומה. מזה לא יצא מאומה. </w:t>
      </w:r>
    </w:p>
    <w:p w14:paraId="5A4B0AF0" w14:textId="77777777" w:rsidR="00000000" w:rsidRDefault="00581103">
      <w:pPr>
        <w:pStyle w:val="a0"/>
        <w:ind w:firstLine="0"/>
        <w:rPr>
          <w:rFonts w:hint="cs"/>
          <w:color w:val="062B63"/>
          <w:sz w:val="23"/>
          <w:szCs w:val="23"/>
          <w:rtl/>
        </w:rPr>
      </w:pPr>
    </w:p>
    <w:p w14:paraId="0BEF71C2" w14:textId="77777777" w:rsidR="00000000" w:rsidRDefault="00581103">
      <w:pPr>
        <w:pStyle w:val="a0"/>
        <w:rPr>
          <w:rFonts w:hint="cs"/>
          <w:rtl/>
        </w:rPr>
      </w:pPr>
      <w:r>
        <w:rPr>
          <w:rFonts w:hint="cs"/>
          <w:rtl/>
        </w:rPr>
        <w:t>לאחרונה, כבוד היושב-ראש, היתה אפילו עתירה של ארגון "עדאלה". בית-המשפט הגבוה ל</w:t>
      </w:r>
      <w:r>
        <w:rPr>
          <w:rFonts w:hint="cs"/>
          <w:rtl/>
        </w:rPr>
        <w:t>צדק נאלץ להתערב עקב האפליה הזועקת לשמים. בית-המשפט, כשהוא מבסס את התערבותו על עקרון השוויון, מציין כי בהכרזה על הקמת מדינת ישראל נאמר כי "מדינת ישראל - - - תקיים שוויון זכויות חברתי מדיני גמור לכל אזרחיה, בלי הבדל דת, גזע ומין", וגם הוסיף שאחד הביטויים לעק</w:t>
      </w:r>
      <w:r>
        <w:rPr>
          <w:rFonts w:hint="cs"/>
          <w:rtl/>
        </w:rPr>
        <w:t>רון השוויון הוא כפי שנאמר בהכרזה, ש"המדינה תשמור על המקומות קדושים של כל הדתות". ברוח זו קוראת ההכרזה "לבני העם הערבי, תושבי מדינת ישראל, לשמור על שלום וליטול חלק בבניין המדינה על יסוד אזרחות מלאה ושווה".</w:t>
      </w:r>
    </w:p>
    <w:p w14:paraId="7BEBC769" w14:textId="77777777" w:rsidR="00000000" w:rsidRDefault="00581103">
      <w:pPr>
        <w:pStyle w:val="a0"/>
        <w:rPr>
          <w:rFonts w:hint="cs"/>
          <w:rtl/>
        </w:rPr>
      </w:pPr>
    </w:p>
    <w:p w14:paraId="1F4E003B" w14:textId="77777777" w:rsidR="00000000" w:rsidRDefault="00581103">
      <w:pPr>
        <w:pStyle w:val="a0"/>
        <w:rPr>
          <w:rFonts w:hint="cs"/>
          <w:rtl/>
        </w:rPr>
      </w:pPr>
      <w:r>
        <w:rPr>
          <w:rFonts w:hint="cs"/>
          <w:rtl/>
        </w:rPr>
        <w:t>אם כן, ההכרזה קבעה את עקרון השוויון למן היום הראשו</w:t>
      </w:r>
      <w:r>
        <w:rPr>
          <w:rFonts w:hint="cs"/>
          <w:rtl/>
        </w:rPr>
        <w:t xml:space="preserve">ן של מדינת ישראל כאחד מערכי היסוד של המדינה. במשך השנים התבסס עקרון השוויון והתפתח באמצעות התחיקה והפסיקה ורכש לעצמו מעבר למעמד של ערך יסוד גם מעמד של זכות יסוד. עקרון השוויון מחייב כל גוף ציבורי במדינה. הוא מחייב קודם כול את המדינה עצמה. עקרון השוויון חל </w:t>
      </w:r>
      <w:r>
        <w:rPr>
          <w:rFonts w:hint="cs"/>
          <w:rtl/>
        </w:rPr>
        <w:t xml:space="preserve">בכל התחומים שבהם המדינה פועלת, והוא חל בראש ובראשונה על הקצאת המשאבים של המדינה - "המשאבים של המדינה, אם קרקע ואם כסף, וכן גם משאבים אחרים, שייכים לכל האזרחים, וכל האזרחים זכאים ליהנות על-פי עקרון השוויון, ללא אפליה מחמת דת, גזע מין או שיקול פסול אחר". </w:t>
      </w:r>
    </w:p>
    <w:p w14:paraId="0E6B9F4B" w14:textId="77777777" w:rsidR="00000000" w:rsidRDefault="00581103">
      <w:pPr>
        <w:pStyle w:val="a0"/>
        <w:rPr>
          <w:rFonts w:hint="cs"/>
          <w:rtl/>
        </w:rPr>
      </w:pPr>
    </w:p>
    <w:p w14:paraId="51CABB24" w14:textId="77777777" w:rsidR="00000000" w:rsidRDefault="00581103">
      <w:pPr>
        <w:pStyle w:val="a0"/>
        <w:rPr>
          <w:rFonts w:hint="cs"/>
          <w:rtl/>
        </w:rPr>
      </w:pPr>
      <w:r>
        <w:rPr>
          <w:rFonts w:hint="cs"/>
          <w:rtl/>
        </w:rPr>
        <w:t>ע</w:t>
      </w:r>
      <w:r>
        <w:rPr>
          <w:rFonts w:hint="cs"/>
          <w:rtl/>
        </w:rPr>
        <w:t xml:space="preserve">קרון השוויון צריך להנחות גם את הרשות המחוקקת, היינו הכנסת, שאף היא, כמו כל רשות אחרת במדינה, חייבת לפעול למען הציבור לאור ערכי היסוד של מדינת ישראל כמדינה יהודית ודמוקרטית, ובהם אף השוויון, בכל חוק וחוק, וכן גם בחוק התקציב. </w:t>
      </w:r>
    </w:p>
    <w:p w14:paraId="697A2513" w14:textId="77777777" w:rsidR="00000000" w:rsidRDefault="00581103">
      <w:pPr>
        <w:pStyle w:val="a0"/>
        <w:rPr>
          <w:rFonts w:hint="cs"/>
          <w:rtl/>
        </w:rPr>
      </w:pPr>
    </w:p>
    <w:p w14:paraId="0DED314F" w14:textId="77777777" w:rsidR="00000000" w:rsidRDefault="00581103">
      <w:pPr>
        <w:pStyle w:val="a0"/>
        <w:rPr>
          <w:rFonts w:hint="cs"/>
          <w:rtl/>
        </w:rPr>
      </w:pPr>
      <w:r>
        <w:rPr>
          <w:rFonts w:hint="cs"/>
          <w:rtl/>
        </w:rPr>
        <w:t>אולם, וזה הדבר החשוב, כבוד היו</w:t>
      </w:r>
      <w:r>
        <w:rPr>
          <w:rFonts w:hint="cs"/>
          <w:rtl/>
        </w:rPr>
        <w:t>שב-ראש, אין די בכך שחוקי המדינה מקיימים את עקרון השוויון, אלא חשוב לא פחות שביצוע החוקים יהיה תואם עיקרון זה. כך לגבי כל חוק וכך גם לגבי חוק התקציב. אכן, כיוון שחוקי המדינה מקיימים בדרך כלל את עקרון השוויון, האיום העיקרי על עיקרון זה נובע מביצוע החוקים. הא</w:t>
      </w:r>
      <w:r>
        <w:rPr>
          <w:rFonts w:hint="cs"/>
          <w:rtl/>
        </w:rPr>
        <w:t>יום חמור במיוחד בביצוע חוק התקציב. מבחינה מעשית בביצוע חוק התקציב קיימת אפשרות קלה באופן יחסי, לעתים עד כדי פיתוי, להפלות בהקצאת משאבים על-ידי רשויות המדינה, בין היתר מחמת דת או לאום.</w:t>
      </w:r>
    </w:p>
    <w:p w14:paraId="5F894A49" w14:textId="77777777" w:rsidR="00000000" w:rsidRDefault="00581103">
      <w:pPr>
        <w:pStyle w:val="a0"/>
        <w:rPr>
          <w:rFonts w:hint="cs"/>
          <w:rtl/>
        </w:rPr>
      </w:pPr>
    </w:p>
    <w:p w14:paraId="30F3C144" w14:textId="77777777" w:rsidR="00000000" w:rsidRDefault="00581103">
      <w:pPr>
        <w:pStyle w:val="a0"/>
        <w:rPr>
          <w:rFonts w:hint="cs"/>
          <w:rtl/>
        </w:rPr>
      </w:pPr>
      <w:r>
        <w:rPr>
          <w:rFonts w:hint="cs"/>
          <w:rtl/>
        </w:rPr>
        <w:t xml:space="preserve">אפליה זו, במיוחד אם היא שיטתית, עלולה לפגוע באופן קשה ביותר לא רק באדם </w:t>
      </w:r>
      <w:r>
        <w:rPr>
          <w:rFonts w:hint="cs"/>
          <w:rtl/>
        </w:rPr>
        <w:t xml:space="preserve">מסוים או בגוף מסוים, אלא גם במרקם החברתי ובתחושת השותפות, שהיא תנאי לחיים ראויים בצוותא. מכל מקום, אפליה כזאת פסולה מיסודה מבחינה מוסרית ומבחינה משפטית גם יחד. </w:t>
      </w:r>
    </w:p>
    <w:p w14:paraId="124A1304" w14:textId="77777777" w:rsidR="00000000" w:rsidRDefault="00581103">
      <w:pPr>
        <w:pStyle w:val="a0"/>
        <w:rPr>
          <w:rFonts w:hint="cs"/>
          <w:rtl/>
        </w:rPr>
      </w:pPr>
    </w:p>
    <w:p w14:paraId="3EC8349B" w14:textId="77777777" w:rsidR="00000000" w:rsidRDefault="00581103">
      <w:pPr>
        <w:pStyle w:val="a0"/>
        <w:rPr>
          <w:rFonts w:hint="cs"/>
          <w:rtl/>
        </w:rPr>
      </w:pPr>
      <w:r>
        <w:rPr>
          <w:rFonts w:hint="cs"/>
          <w:rtl/>
        </w:rPr>
        <w:t>לכן, על-פי אותה פסיקה יש צורך לשנות את הגישה של שירותי הדת, את כל המדיניות שעל-פיה הממשלה פועל</w:t>
      </w:r>
      <w:r>
        <w:rPr>
          <w:rFonts w:hint="cs"/>
          <w:rtl/>
        </w:rPr>
        <w:t>ת, כאשר בסך הכול מקצים מתקציב משרד הדתות פחות מ-2% לאוכלוסייה שמונה יותר מ-15%. הדבר הזה לא יכול להימשך עד אין-סוף.</w:t>
      </w:r>
    </w:p>
    <w:p w14:paraId="2196E1F9" w14:textId="77777777" w:rsidR="00000000" w:rsidRDefault="00581103">
      <w:pPr>
        <w:pStyle w:val="a0"/>
        <w:rPr>
          <w:rFonts w:hint="cs"/>
          <w:rtl/>
        </w:rPr>
      </w:pPr>
    </w:p>
    <w:p w14:paraId="3467C1C2" w14:textId="77777777" w:rsidR="00000000" w:rsidRDefault="00581103">
      <w:pPr>
        <w:pStyle w:val="a0"/>
        <w:rPr>
          <w:rFonts w:hint="cs"/>
          <w:rtl/>
        </w:rPr>
      </w:pPr>
      <w:r>
        <w:rPr>
          <w:rFonts w:hint="cs"/>
          <w:rtl/>
        </w:rPr>
        <w:t>בהמשך נאמר, כי חובתה של המדינה לנהוג בשוויון משתרעת על כל פעולותיה. היא חלה אפוא גם לעניין הקצאת מקרקעי מדינה וכדומה. נאמר כי שוויון הזכויו</w:t>
      </w:r>
      <w:r>
        <w:rPr>
          <w:rFonts w:hint="cs"/>
          <w:rtl/>
        </w:rPr>
        <w:t xml:space="preserve">ת בין כל בני-האדם בישראל, תהיה דתם אשר תהיה ותהיה לאומיותם אשר תהיה, נגזר מערכיה של מדינת ישראל כמדינה דמוקרטית. </w:t>
      </w:r>
    </w:p>
    <w:p w14:paraId="0B810114" w14:textId="77777777" w:rsidR="00000000" w:rsidRDefault="00581103">
      <w:pPr>
        <w:pStyle w:val="a0"/>
        <w:rPr>
          <w:rFonts w:hint="cs"/>
          <w:rtl/>
        </w:rPr>
      </w:pPr>
    </w:p>
    <w:p w14:paraId="6F130852" w14:textId="77777777" w:rsidR="00000000" w:rsidRDefault="00581103">
      <w:pPr>
        <w:pStyle w:val="a0"/>
        <w:rPr>
          <w:rFonts w:hint="cs"/>
          <w:rtl/>
        </w:rPr>
      </w:pPr>
      <w:r>
        <w:rPr>
          <w:rFonts w:hint="cs"/>
          <w:rtl/>
        </w:rPr>
        <w:t>לכן, אפליה על בסיס דת או לאום בהקצאת משאבים של המדינה היא אסורה גם אם היא נעשית בעקיפין, וודאי שהיא אסורה גם כשהיא נעשית במישרין. במקרה הזה א</w:t>
      </w:r>
      <w:r>
        <w:rPr>
          <w:rFonts w:hint="cs"/>
          <w:rtl/>
        </w:rPr>
        <w:t xml:space="preserve">ין ספק שהיא נעשית בצורה ברורה, לא בדרך עקיפה, כשבאופן שיטתי וברור כל מפלגה שיש לה אינטרס יכולה להשפיע על הקצאת המשאבים, וחלוקת העוגה הציבורית נעשית על-פי שיקול פוליטי ולא משיקולים של זכויות אדם או זכויות אזרח </w:t>
      </w:r>
      <w:r>
        <w:rPr>
          <w:rtl/>
        </w:rPr>
        <w:t>–</w:t>
      </w:r>
      <w:r>
        <w:rPr>
          <w:rFonts w:hint="cs"/>
          <w:rtl/>
        </w:rPr>
        <w:t xml:space="preserve"> זכויות אינדיבידואליות או קולקטיביות </w:t>
      </w:r>
      <w:r>
        <w:rPr>
          <w:rtl/>
        </w:rPr>
        <w:t>–</w:t>
      </w:r>
      <w:r>
        <w:rPr>
          <w:rFonts w:hint="cs"/>
          <w:rtl/>
        </w:rPr>
        <w:t xml:space="preserve"> תוך התע</w:t>
      </w:r>
      <w:r>
        <w:rPr>
          <w:rFonts w:hint="cs"/>
          <w:rtl/>
        </w:rPr>
        <w:t xml:space="preserve">למות מזכותו של הציבור הערבי, שמהווה כ-18% מאזרחי המדינה. </w:t>
      </w:r>
    </w:p>
    <w:p w14:paraId="48332A80" w14:textId="77777777" w:rsidR="00000000" w:rsidRDefault="00581103">
      <w:pPr>
        <w:pStyle w:val="a0"/>
        <w:rPr>
          <w:rFonts w:hint="cs"/>
          <w:rtl/>
        </w:rPr>
      </w:pPr>
    </w:p>
    <w:p w14:paraId="6DF23BF3" w14:textId="77777777" w:rsidR="00000000" w:rsidRDefault="00581103">
      <w:pPr>
        <w:pStyle w:val="a0"/>
        <w:rPr>
          <w:rFonts w:hint="cs"/>
          <w:rtl/>
        </w:rPr>
      </w:pPr>
      <w:r>
        <w:rPr>
          <w:rFonts w:hint="cs"/>
          <w:rtl/>
        </w:rPr>
        <w:t xml:space="preserve">אדוני היושב-ראש, יש התעלמות גם מהמלצות של ועדות שהוקמו כדי לבחון את סוגיות השוויון. לאחרונה היו המלצות של ועדת-אור, ולאחר מכן הוקמה גם ועדת-לפיד כדי לתרגם את המלצות ועדת-אור </w:t>
      </w:r>
      <w:r>
        <w:rPr>
          <w:rtl/>
        </w:rPr>
        <w:t>–</w:t>
      </w:r>
      <w:r>
        <w:rPr>
          <w:rFonts w:hint="cs"/>
          <w:rtl/>
        </w:rPr>
        <w:t xml:space="preserve"> אבל בין ועדה לוועדה ה</w:t>
      </w:r>
      <w:r>
        <w:rPr>
          <w:rFonts w:hint="cs"/>
          <w:rtl/>
        </w:rPr>
        <w:t xml:space="preserve">דבר אינו מוצא את ביטויו בתקציב. </w:t>
      </w:r>
    </w:p>
    <w:p w14:paraId="00F2D61D" w14:textId="77777777" w:rsidR="00000000" w:rsidRDefault="00581103">
      <w:pPr>
        <w:pStyle w:val="a0"/>
        <w:rPr>
          <w:rFonts w:hint="cs"/>
          <w:rtl/>
        </w:rPr>
      </w:pPr>
    </w:p>
    <w:p w14:paraId="7F0CBB52" w14:textId="77777777" w:rsidR="00000000" w:rsidRDefault="00581103">
      <w:pPr>
        <w:pStyle w:val="a0"/>
        <w:rPr>
          <w:rFonts w:hint="cs"/>
          <w:rtl/>
        </w:rPr>
      </w:pPr>
      <w:r>
        <w:rPr>
          <w:rFonts w:hint="cs"/>
          <w:rtl/>
        </w:rPr>
        <w:t>אני רואה לנכון להעלות את הנושא, כי בתקופה הקרובה יחל הדיון בתקציב של שנת 2005. לדעתי, הגיע הזמן לפתור את הסוגיה הזאת. במקום לדבר על סגירת פערים, במקום לדבר על מדיניות שמתקנת - לדבר על מדיניות שוויונית, לדבר על הקצאת משאבים</w:t>
      </w:r>
      <w:r>
        <w:rPr>
          <w:rFonts w:hint="cs"/>
          <w:rtl/>
        </w:rPr>
        <w:t xml:space="preserve"> באופן שוויוני. כי גם השירות הזה הוא שירות חשוב מאוד כדי לפתח את המוסדות הדתיים לכלל אזרחי המדינה. </w:t>
      </w:r>
    </w:p>
    <w:p w14:paraId="267B401D" w14:textId="77777777" w:rsidR="00000000" w:rsidRDefault="00581103">
      <w:pPr>
        <w:pStyle w:val="a0"/>
        <w:rPr>
          <w:rFonts w:hint="cs"/>
          <w:rtl/>
        </w:rPr>
      </w:pPr>
    </w:p>
    <w:p w14:paraId="61575932" w14:textId="77777777" w:rsidR="00000000" w:rsidRDefault="00581103">
      <w:pPr>
        <w:pStyle w:val="a0"/>
        <w:rPr>
          <w:rFonts w:hint="cs"/>
          <w:rtl/>
        </w:rPr>
      </w:pPr>
      <w:r>
        <w:rPr>
          <w:rFonts w:hint="cs"/>
          <w:rtl/>
        </w:rPr>
        <w:t xml:space="preserve">ולכן, לדעתי, אם אנחנו אומרים שמדברים על בג"ץ ועל שלטון חוק, את הפסיקה הזאת, את העקרונות המנחים, את המושג דמוקרטיה, את עקרון השוויון </w:t>
      </w:r>
      <w:r>
        <w:rPr>
          <w:rtl/>
        </w:rPr>
        <w:t>–</w:t>
      </w:r>
      <w:r>
        <w:rPr>
          <w:rFonts w:hint="cs"/>
          <w:rtl/>
        </w:rPr>
        <w:t xml:space="preserve"> צריך להפנים. לא רק לה</w:t>
      </w:r>
      <w:r>
        <w:rPr>
          <w:rFonts w:hint="cs"/>
          <w:rtl/>
        </w:rPr>
        <w:t>פנים אותו אלא לתרגם אותו, לממש אותו הלכה למעשה, על מנת שלא יהיה רק בגדר ססמה, אלא יהיה בגדר של מציאות חיי יום-יום. אי-אפשר להטיף לציבור הרחב ולהגיד להם: זאת מדינה דמוקרטית; למלה "דמוקרטיה" צריך לתת תוכן, והתוכן שלה הוא שוויון. אי-אפשר לדבר על חוק-יסוד: כבו</w:t>
      </w:r>
      <w:r>
        <w:rPr>
          <w:rFonts w:hint="cs"/>
          <w:rtl/>
        </w:rPr>
        <w:t xml:space="preserve">ד האדם בלי לדבר על זכות האדם לשוויון </w:t>
      </w:r>
      <w:r>
        <w:rPr>
          <w:rtl/>
        </w:rPr>
        <w:t>–</w:t>
      </w:r>
      <w:r>
        <w:rPr>
          <w:rFonts w:hint="cs"/>
          <w:rtl/>
        </w:rPr>
        <w:t xml:space="preserve"> שוויון לא רק לאותו אדם אישית, אלא גם לקבוצות שאליהן הוא משתייך. </w:t>
      </w:r>
    </w:p>
    <w:p w14:paraId="6F05C9FF" w14:textId="77777777" w:rsidR="00000000" w:rsidRDefault="00581103">
      <w:pPr>
        <w:pStyle w:val="a0"/>
        <w:rPr>
          <w:rFonts w:hint="cs"/>
          <w:rtl/>
        </w:rPr>
      </w:pPr>
    </w:p>
    <w:p w14:paraId="4C233EFC" w14:textId="77777777" w:rsidR="00000000" w:rsidRDefault="00581103">
      <w:pPr>
        <w:pStyle w:val="a0"/>
        <w:rPr>
          <w:rFonts w:hint="cs"/>
          <w:rtl/>
        </w:rPr>
      </w:pPr>
      <w:r>
        <w:rPr>
          <w:rFonts w:hint="cs"/>
          <w:rtl/>
        </w:rPr>
        <w:t xml:space="preserve">לכן ראיתי לנכון, כבוד היושב-ראש, להעלות את העניין הזה, בתקווה שהדבר לא יחזור על עצמו בתקציב 2005. אני מבקש לקיים דיון בנושא חשוב זה. תודה רבה. </w:t>
      </w:r>
    </w:p>
    <w:p w14:paraId="7F34336B" w14:textId="77777777" w:rsidR="00000000" w:rsidRDefault="00581103">
      <w:pPr>
        <w:pStyle w:val="a0"/>
        <w:ind w:firstLine="0"/>
        <w:rPr>
          <w:rFonts w:hint="cs"/>
          <w:rtl/>
        </w:rPr>
      </w:pPr>
    </w:p>
    <w:p w14:paraId="10A582F7" w14:textId="77777777" w:rsidR="00000000" w:rsidRDefault="00581103">
      <w:pPr>
        <w:pStyle w:val="af1"/>
        <w:rPr>
          <w:rtl/>
        </w:rPr>
      </w:pPr>
      <w:r>
        <w:rPr>
          <w:rtl/>
        </w:rPr>
        <w:t xml:space="preserve">היו"ר </w:t>
      </w:r>
      <w:r>
        <w:rPr>
          <w:rtl/>
        </w:rPr>
        <w:t>מוחמד ברכה:</w:t>
      </w:r>
    </w:p>
    <w:p w14:paraId="389DF135" w14:textId="77777777" w:rsidR="00000000" w:rsidRDefault="00581103">
      <w:pPr>
        <w:pStyle w:val="a0"/>
        <w:rPr>
          <w:rtl/>
        </w:rPr>
      </w:pPr>
    </w:p>
    <w:p w14:paraId="1E3B4FEE" w14:textId="77777777" w:rsidR="00000000" w:rsidRDefault="00581103">
      <w:pPr>
        <w:pStyle w:val="a0"/>
        <w:rPr>
          <w:rFonts w:hint="cs"/>
          <w:rtl/>
        </w:rPr>
      </w:pPr>
      <w:r>
        <w:rPr>
          <w:rFonts w:hint="cs"/>
          <w:rtl/>
        </w:rPr>
        <w:t xml:space="preserve">תודה, חבר הכנסת טלב אלסאנע. את תשובת משרד הפנים מביא סגן השר ויקטור בריילובסקי. בבקשה, אדוני. </w:t>
      </w:r>
    </w:p>
    <w:p w14:paraId="6476107C" w14:textId="77777777" w:rsidR="00000000" w:rsidRDefault="00581103">
      <w:pPr>
        <w:pStyle w:val="a0"/>
        <w:ind w:firstLine="0"/>
        <w:rPr>
          <w:rFonts w:hint="cs"/>
          <w:rtl/>
        </w:rPr>
      </w:pPr>
    </w:p>
    <w:p w14:paraId="206359A3" w14:textId="77777777" w:rsidR="00000000" w:rsidRDefault="00581103">
      <w:pPr>
        <w:pStyle w:val="a"/>
        <w:rPr>
          <w:rtl/>
        </w:rPr>
      </w:pPr>
      <w:bookmarkStart w:id="744" w:name="FS000000513T14_07_2004_21_41_06"/>
      <w:bookmarkStart w:id="745" w:name="_Toc81561548"/>
      <w:bookmarkEnd w:id="744"/>
      <w:r>
        <w:rPr>
          <w:rFonts w:hint="eastAsia"/>
          <w:rtl/>
        </w:rPr>
        <w:t>סגן שר הפנים ויקטור בריילובסקי:</w:t>
      </w:r>
      <w:bookmarkEnd w:id="745"/>
    </w:p>
    <w:p w14:paraId="1E728DF8" w14:textId="77777777" w:rsidR="00000000" w:rsidRDefault="00581103">
      <w:pPr>
        <w:pStyle w:val="a0"/>
        <w:rPr>
          <w:rFonts w:hint="cs"/>
          <w:rtl/>
        </w:rPr>
      </w:pPr>
    </w:p>
    <w:p w14:paraId="2BBD2F13" w14:textId="77777777" w:rsidR="00000000" w:rsidRDefault="00581103">
      <w:pPr>
        <w:pStyle w:val="a0"/>
        <w:rPr>
          <w:rFonts w:hint="cs"/>
          <w:rtl/>
        </w:rPr>
      </w:pPr>
      <w:r>
        <w:rPr>
          <w:rFonts w:hint="cs"/>
          <w:rtl/>
        </w:rPr>
        <w:t>אדוני היושב-ראש, כנסת נכבדה, אני מתכבד להשיב על הצעה לסדר-היום של חבר הכנסת טלב אלסאנע בעניין שירותי דת לאוכלוסייה</w:t>
      </w:r>
      <w:r>
        <w:rPr>
          <w:rFonts w:hint="cs"/>
          <w:rtl/>
        </w:rPr>
        <w:t xml:space="preserve"> המוסלמית. </w:t>
      </w:r>
    </w:p>
    <w:p w14:paraId="13C3A66D" w14:textId="77777777" w:rsidR="00000000" w:rsidRDefault="00581103">
      <w:pPr>
        <w:pStyle w:val="a0"/>
        <w:rPr>
          <w:rFonts w:hint="cs"/>
          <w:rtl/>
        </w:rPr>
      </w:pPr>
    </w:p>
    <w:p w14:paraId="53D451C1" w14:textId="77777777" w:rsidR="00000000" w:rsidRDefault="00581103">
      <w:pPr>
        <w:pStyle w:val="a0"/>
        <w:rPr>
          <w:rFonts w:hint="cs"/>
          <w:rtl/>
        </w:rPr>
      </w:pPr>
      <w:r>
        <w:rPr>
          <w:rFonts w:hint="cs"/>
          <w:rtl/>
        </w:rPr>
        <w:t xml:space="preserve">בסוף שנת 2003 פורק משרד הדתות, והאחריות לנושא הדתות הלא-יהודיות עברה למשרד הפנים. משרדנו נערך כדי לקלוט את היחידות שהיו קודם לכן במשרד הדתות. אף-על-פי ששר הפנים ואנוכי משתייכים למפלגה חילונית, יש לנו כבוד לאמונה הדתית של האחרים, ולכן אני מכבד </w:t>
      </w:r>
      <w:r>
        <w:rPr>
          <w:rFonts w:hint="cs"/>
          <w:rtl/>
        </w:rPr>
        <w:t xml:space="preserve">את האמונה הדתית של אזרחי ישראל בני הדת המוסלמית. </w:t>
      </w:r>
    </w:p>
    <w:p w14:paraId="13512EC2" w14:textId="77777777" w:rsidR="00000000" w:rsidRDefault="00581103">
      <w:pPr>
        <w:pStyle w:val="a0"/>
        <w:rPr>
          <w:rFonts w:hint="cs"/>
          <w:rtl/>
        </w:rPr>
      </w:pPr>
    </w:p>
    <w:p w14:paraId="2C7B938E" w14:textId="77777777" w:rsidR="00000000" w:rsidRDefault="00581103">
      <w:pPr>
        <w:pStyle w:val="a0"/>
        <w:rPr>
          <w:rFonts w:hint="cs"/>
          <w:rtl/>
        </w:rPr>
      </w:pPr>
      <w:r>
        <w:rPr>
          <w:rFonts w:hint="cs"/>
          <w:rtl/>
        </w:rPr>
        <w:t xml:space="preserve">משרד הפנים מעסיק למעלה מ-300 אימאמים, אשר פועלים במאות מסגדים ברחבי הארץ. אגף העדות במשרד הפנים אחראי למתן שירותי דת לעדות הלא-יהודיות </w:t>
      </w:r>
      <w:r>
        <w:rPr>
          <w:rtl/>
        </w:rPr>
        <w:t>–</w:t>
      </w:r>
      <w:r>
        <w:rPr>
          <w:rFonts w:hint="cs"/>
          <w:rtl/>
        </w:rPr>
        <w:t xml:space="preserve"> לרבות, כמובן, העדה המוסלמית. המשרד מכיר בחיוניות ובצורך במתן שירותי </w:t>
      </w:r>
      <w:r>
        <w:rPr>
          <w:rFonts w:hint="cs"/>
          <w:rtl/>
        </w:rPr>
        <w:t xml:space="preserve">דת לאוכלוסייה המוסלמית, ומעסיק 302 אנשי דת, עובדי מדינה, בתפקידי אימאם וכרוז במסגדים. הם אחראים לקיום וניהול התפילות ולמתן שירות הדת לקהילה. </w:t>
      </w:r>
    </w:p>
    <w:p w14:paraId="1BD88894" w14:textId="77777777" w:rsidR="00000000" w:rsidRDefault="00581103">
      <w:pPr>
        <w:pStyle w:val="a0"/>
        <w:rPr>
          <w:rFonts w:hint="cs"/>
          <w:rtl/>
        </w:rPr>
      </w:pPr>
    </w:p>
    <w:p w14:paraId="5CFC4F02" w14:textId="77777777" w:rsidR="00000000" w:rsidRDefault="00581103">
      <w:pPr>
        <w:pStyle w:val="a0"/>
        <w:rPr>
          <w:rFonts w:hint="cs"/>
          <w:rtl/>
        </w:rPr>
      </w:pPr>
      <w:r>
        <w:rPr>
          <w:rFonts w:hint="cs"/>
          <w:rtl/>
        </w:rPr>
        <w:t>בימים אלה מתבצעת עבודת מטה מקיפה לבדיקת אפשרות להוספת תקנים ולאיוש מסגדים נוספים. התפלגות העובדים עכשיו היא כזאת:</w:t>
      </w:r>
      <w:r>
        <w:rPr>
          <w:rFonts w:hint="cs"/>
          <w:rtl/>
        </w:rPr>
        <w:t xml:space="preserve"> 159 כרוזות, דרגות 15 עד 17 - שכר ממוצע 3,100 שקלים ברוטו; 129 אימאמים, דרגות 16 עד 18 - - </w:t>
      </w:r>
    </w:p>
    <w:p w14:paraId="566FF73C" w14:textId="77777777" w:rsidR="00000000" w:rsidRDefault="00581103">
      <w:pPr>
        <w:pStyle w:val="a0"/>
        <w:rPr>
          <w:rFonts w:hint="cs"/>
          <w:rtl/>
        </w:rPr>
      </w:pPr>
    </w:p>
    <w:p w14:paraId="206CAE23" w14:textId="77777777" w:rsidR="00000000" w:rsidRDefault="00581103">
      <w:pPr>
        <w:pStyle w:val="af0"/>
        <w:rPr>
          <w:rtl/>
        </w:rPr>
      </w:pPr>
      <w:r>
        <w:rPr>
          <w:rFonts w:hint="eastAsia"/>
          <w:rtl/>
        </w:rPr>
        <w:t>טלב</w:t>
      </w:r>
      <w:r>
        <w:rPr>
          <w:rtl/>
        </w:rPr>
        <w:t xml:space="preserve"> אלסאנע (רע"ם):</w:t>
      </w:r>
    </w:p>
    <w:p w14:paraId="0461396E" w14:textId="77777777" w:rsidR="00000000" w:rsidRDefault="00581103">
      <w:pPr>
        <w:pStyle w:val="a0"/>
        <w:rPr>
          <w:rFonts w:hint="cs"/>
          <w:rtl/>
        </w:rPr>
      </w:pPr>
    </w:p>
    <w:p w14:paraId="20E4D3BB" w14:textId="77777777" w:rsidR="00000000" w:rsidRDefault="00581103">
      <w:pPr>
        <w:pStyle w:val="a0"/>
        <w:rPr>
          <w:rFonts w:hint="cs"/>
          <w:rtl/>
        </w:rPr>
      </w:pPr>
      <w:r>
        <w:rPr>
          <w:rFonts w:hint="cs"/>
          <w:rtl/>
        </w:rPr>
        <w:t>זה שכר מינימום, אולי תגיד לנו לעומת מה שמקבלים במועצות הדתיות.</w:t>
      </w:r>
    </w:p>
    <w:p w14:paraId="059B6B34" w14:textId="77777777" w:rsidR="00000000" w:rsidRDefault="00581103">
      <w:pPr>
        <w:pStyle w:val="a0"/>
        <w:rPr>
          <w:rFonts w:hint="cs"/>
          <w:rtl/>
        </w:rPr>
      </w:pPr>
    </w:p>
    <w:p w14:paraId="366C5B32" w14:textId="77777777" w:rsidR="00000000" w:rsidRDefault="00581103">
      <w:pPr>
        <w:pStyle w:val="-"/>
        <w:rPr>
          <w:rtl/>
        </w:rPr>
      </w:pPr>
      <w:bookmarkStart w:id="746" w:name="FS000000513T14_07_2004_21_03_55C"/>
      <w:bookmarkStart w:id="747" w:name="FS000000513T14_07_2004_21_34_34C"/>
      <w:bookmarkEnd w:id="746"/>
      <w:bookmarkEnd w:id="747"/>
      <w:r>
        <w:rPr>
          <w:rtl/>
        </w:rPr>
        <w:t>סגן שר הפנים ויקטור בריילובסקי:</w:t>
      </w:r>
    </w:p>
    <w:p w14:paraId="75F35491" w14:textId="77777777" w:rsidR="00000000" w:rsidRDefault="00581103">
      <w:pPr>
        <w:pStyle w:val="a0"/>
        <w:rPr>
          <w:rtl/>
        </w:rPr>
      </w:pPr>
    </w:p>
    <w:p w14:paraId="130042DA" w14:textId="77777777" w:rsidR="00000000" w:rsidRDefault="00581103">
      <w:pPr>
        <w:pStyle w:val="a0"/>
        <w:rPr>
          <w:rFonts w:hint="cs"/>
          <w:rtl/>
        </w:rPr>
      </w:pPr>
      <w:r>
        <w:rPr>
          <w:rFonts w:hint="cs"/>
          <w:rtl/>
        </w:rPr>
        <w:t>אלה עובדות. - - השכר הממוצע - 4,400 שקלים ברוט</w:t>
      </w:r>
      <w:r>
        <w:rPr>
          <w:rFonts w:hint="cs"/>
          <w:rtl/>
        </w:rPr>
        <w:t xml:space="preserve">ו; 14 אימאמים בכירים, דרגות 17 עד 19 -  השכר הממוצע 4,900 שקלים ברוטו. </w:t>
      </w:r>
    </w:p>
    <w:p w14:paraId="0C11688F" w14:textId="77777777" w:rsidR="00000000" w:rsidRDefault="00581103">
      <w:pPr>
        <w:pStyle w:val="a0"/>
        <w:rPr>
          <w:rFonts w:hint="cs"/>
          <w:rtl/>
        </w:rPr>
      </w:pPr>
    </w:p>
    <w:p w14:paraId="12E4F4BE" w14:textId="77777777" w:rsidR="00000000" w:rsidRDefault="00581103">
      <w:pPr>
        <w:pStyle w:val="a0"/>
        <w:rPr>
          <w:rFonts w:hint="cs"/>
          <w:rtl/>
        </w:rPr>
      </w:pPr>
      <w:r>
        <w:rPr>
          <w:rFonts w:hint="cs"/>
          <w:rtl/>
        </w:rPr>
        <w:t>המשרד משקיע בהכשרת אנשי דת, מעביר להם השתלמויות והדרכות מקצועיות להכשרה והעשרה. שירותי הדת אצל יתר העדות הלא-יהודיות ניתנים על-ידי הקהילה ולא על-ידי עובדי המדינה. המשרד מקצה תקציבי פי</w:t>
      </w:r>
      <w:r>
        <w:rPr>
          <w:rFonts w:hint="cs"/>
          <w:rtl/>
        </w:rPr>
        <w:t xml:space="preserve">תוח למקומות קדושים ולבתי-עלמין. בשנת 2003 תקציב פיתוח מבני דת מוסלמיים היה 5.5 מיליוני שקלים חדשים, ותקציב בתי-העלמין היה 1.6 מיליון שקלים חדשים. אם התקציב יאפשר זאת, נשמח להעסיק אימאמים נוספים. </w:t>
      </w:r>
    </w:p>
    <w:p w14:paraId="748DD8BD" w14:textId="77777777" w:rsidR="00000000" w:rsidRDefault="00581103">
      <w:pPr>
        <w:pStyle w:val="a0"/>
        <w:rPr>
          <w:rFonts w:hint="cs"/>
          <w:rtl/>
        </w:rPr>
      </w:pPr>
    </w:p>
    <w:p w14:paraId="00C0C1F3" w14:textId="77777777" w:rsidR="00000000" w:rsidRDefault="00581103">
      <w:pPr>
        <w:pStyle w:val="a0"/>
        <w:rPr>
          <w:rFonts w:hint="cs"/>
          <w:rtl/>
        </w:rPr>
      </w:pPr>
      <w:r>
        <w:rPr>
          <w:rFonts w:hint="cs"/>
          <w:rtl/>
        </w:rPr>
        <w:t>ראשי רשויות מקומיות במגזר הערבי העלו בפני שר הפנים את הבעיה</w:t>
      </w:r>
      <w:r>
        <w:rPr>
          <w:rFonts w:hint="cs"/>
          <w:rtl/>
        </w:rPr>
        <w:t xml:space="preserve"> של מחסור במקומות קבורה. בעיה זאת היא אכן בעיה כאובה, והיא משותפת לכלל חלקי החברה בישראל. גם במגזר היהודי יש מחסור במקומות קבורה, ולכן משרד הפנים מקדם תוכנית אשר תחייב בנייה בקומות. מכל מקום, משרד הפנים ייתן את דעתו על הצורך להרחיב בתי-עלמין ולמצוא פתרונות</w:t>
      </w:r>
      <w:r>
        <w:rPr>
          <w:rFonts w:hint="cs"/>
          <w:rtl/>
        </w:rPr>
        <w:t xml:space="preserve"> לבעיית הקבורה.</w:t>
      </w:r>
    </w:p>
    <w:p w14:paraId="7DDD4158" w14:textId="77777777" w:rsidR="00000000" w:rsidRDefault="00581103">
      <w:pPr>
        <w:pStyle w:val="a0"/>
        <w:rPr>
          <w:rFonts w:hint="cs"/>
          <w:rtl/>
        </w:rPr>
      </w:pPr>
    </w:p>
    <w:p w14:paraId="2C20C468" w14:textId="77777777" w:rsidR="00000000" w:rsidRDefault="00581103">
      <w:pPr>
        <w:pStyle w:val="af0"/>
        <w:rPr>
          <w:rtl/>
        </w:rPr>
      </w:pPr>
      <w:r>
        <w:rPr>
          <w:rFonts w:hint="eastAsia"/>
          <w:rtl/>
        </w:rPr>
        <w:t>נסים</w:t>
      </w:r>
      <w:r>
        <w:rPr>
          <w:rtl/>
        </w:rPr>
        <w:t xml:space="preserve"> זאב (ש"ס):</w:t>
      </w:r>
    </w:p>
    <w:p w14:paraId="001B9D55" w14:textId="77777777" w:rsidR="00000000" w:rsidRDefault="00581103">
      <w:pPr>
        <w:pStyle w:val="a0"/>
        <w:rPr>
          <w:rFonts w:hint="cs"/>
          <w:rtl/>
        </w:rPr>
      </w:pPr>
    </w:p>
    <w:p w14:paraId="3E6F674C" w14:textId="77777777" w:rsidR="00000000" w:rsidRDefault="00581103">
      <w:pPr>
        <w:pStyle w:val="a0"/>
        <w:rPr>
          <w:rFonts w:hint="cs"/>
          <w:rtl/>
        </w:rPr>
      </w:pPr>
      <w:r>
        <w:rPr>
          <w:rFonts w:hint="cs"/>
          <w:rtl/>
        </w:rPr>
        <w:t>אדוני היושב-ראש, חשבתי שערבים אף פעם לא מתים. בשביל מה צריך שירותי קבורה?</w:t>
      </w:r>
    </w:p>
    <w:p w14:paraId="52DAA8E6" w14:textId="77777777" w:rsidR="00000000" w:rsidRDefault="00581103">
      <w:pPr>
        <w:pStyle w:val="a0"/>
        <w:rPr>
          <w:rFonts w:hint="cs"/>
          <w:rtl/>
        </w:rPr>
      </w:pPr>
    </w:p>
    <w:p w14:paraId="298E6310" w14:textId="77777777" w:rsidR="00000000" w:rsidRDefault="00581103">
      <w:pPr>
        <w:pStyle w:val="-"/>
        <w:rPr>
          <w:rtl/>
        </w:rPr>
      </w:pPr>
      <w:bookmarkStart w:id="748" w:name="FS000000513T14_07_2004_21_41_57C"/>
      <w:bookmarkEnd w:id="748"/>
      <w:r>
        <w:rPr>
          <w:rtl/>
        </w:rPr>
        <w:t>סגן שר הפנים ויקטור בריילובסקי:</w:t>
      </w:r>
    </w:p>
    <w:p w14:paraId="567B18AE" w14:textId="77777777" w:rsidR="00000000" w:rsidRDefault="00581103">
      <w:pPr>
        <w:pStyle w:val="a0"/>
        <w:rPr>
          <w:rtl/>
        </w:rPr>
      </w:pPr>
    </w:p>
    <w:p w14:paraId="4B6EAA12" w14:textId="77777777" w:rsidR="00000000" w:rsidRDefault="00581103">
      <w:pPr>
        <w:pStyle w:val="a0"/>
        <w:rPr>
          <w:rFonts w:hint="cs"/>
          <w:rtl/>
        </w:rPr>
      </w:pPr>
      <w:r>
        <w:rPr>
          <w:rFonts w:hint="cs"/>
          <w:rtl/>
        </w:rPr>
        <w:t>אני מציע כי הצעתו של חבר הכנסת אלסאנע תידון בוועדת הפנים ואיכות הסביבה של הכנסת.</w:t>
      </w:r>
    </w:p>
    <w:p w14:paraId="6F7F4CBA" w14:textId="77777777" w:rsidR="00000000" w:rsidRDefault="00581103">
      <w:pPr>
        <w:pStyle w:val="a0"/>
        <w:rPr>
          <w:rFonts w:hint="cs"/>
          <w:rtl/>
        </w:rPr>
      </w:pPr>
    </w:p>
    <w:p w14:paraId="01AF73C2" w14:textId="77777777" w:rsidR="00000000" w:rsidRDefault="00581103">
      <w:pPr>
        <w:pStyle w:val="af1"/>
        <w:rPr>
          <w:rtl/>
        </w:rPr>
      </w:pPr>
      <w:r>
        <w:rPr>
          <w:rtl/>
        </w:rPr>
        <w:t>היו"ר מוחמד ברכה:</w:t>
      </w:r>
    </w:p>
    <w:p w14:paraId="42F89A71" w14:textId="77777777" w:rsidR="00000000" w:rsidRDefault="00581103">
      <w:pPr>
        <w:pStyle w:val="a0"/>
        <w:rPr>
          <w:rtl/>
        </w:rPr>
      </w:pPr>
    </w:p>
    <w:p w14:paraId="5649A709" w14:textId="77777777" w:rsidR="00000000" w:rsidRDefault="00581103">
      <w:pPr>
        <w:pStyle w:val="a0"/>
        <w:rPr>
          <w:rFonts w:hint="cs"/>
          <w:rtl/>
        </w:rPr>
      </w:pPr>
      <w:r>
        <w:rPr>
          <w:rFonts w:hint="cs"/>
          <w:rtl/>
        </w:rPr>
        <w:t>תודה, אדוני ס</w:t>
      </w:r>
      <w:r>
        <w:rPr>
          <w:rFonts w:hint="cs"/>
          <w:rtl/>
        </w:rPr>
        <w:t>גן השר. חבר הכנסת זאב, אבל הם מתים ללא שירותי חזנות. הצעה אחרת של חבר הכנסת דהאמשה, בבקשה. אגב, שמעתי שנסים זאב חזן מוכשר.</w:t>
      </w:r>
    </w:p>
    <w:p w14:paraId="6299E7C6" w14:textId="77777777" w:rsidR="00000000" w:rsidRDefault="00581103">
      <w:pPr>
        <w:pStyle w:val="a0"/>
        <w:rPr>
          <w:rFonts w:hint="cs"/>
          <w:rtl/>
        </w:rPr>
      </w:pPr>
    </w:p>
    <w:p w14:paraId="455D7929" w14:textId="77777777" w:rsidR="00000000" w:rsidRDefault="00581103">
      <w:pPr>
        <w:pStyle w:val="a"/>
        <w:rPr>
          <w:rtl/>
        </w:rPr>
      </w:pPr>
      <w:bookmarkStart w:id="749" w:name="FS000000550T14_07_2004_21_43_38"/>
      <w:bookmarkStart w:id="750" w:name="_Toc81561549"/>
      <w:bookmarkEnd w:id="749"/>
      <w:r>
        <w:rPr>
          <w:rFonts w:hint="eastAsia"/>
          <w:rtl/>
        </w:rPr>
        <w:t>עבד</w:t>
      </w:r>
      <w:r>
        <w:rPr>
          <w:rtl/>
        </w:rPr>
        <w:t>-אלמאלכ דהאמשה (רע"ם):</w:t>
      </w:r>
      <w:bookmarkEnd w:id="750"/>
    </w:p>
    <w:p w14:paraId="2DFDF8C1" w14:textId="77777777" w:rsidR="00000000" w:rsidRDefault="00581103">
      <w:pPr>
        <w:pStyle w:val="a0"/>
        <w:rPr>
          <w:rFonts w:hint="cs"/>
          <w:rtl/>
        </w:rPr>
      </w:pPr>
    </w:p>
    <w:p w14:paraId="033CDC4F" w14:textId="77777777" w:rsidR="00000000" w:rsidRDefault="00581103">
      <w:pPr>
        <w:pStyle w:val="a0"/>
        <w:rPr>
          <w:rFonts w:hint="cs"/>
          <w:rtl/>
        </w:rPr>
      </w:pPr>
      <w:r>
        <w:rPr>
          <w:rFonts w:hint="cs"/>
          <w:rtl/>
        </w:rPr>
        <w:t xml:space="preserve">אדוני היושב-ראש, חברי חברי הכנסת, בערבית יש פתגם האומר </w:t>
      </w:r>
      <w:r>
        <w:rPr>
          <w:rtl/>
        </w:rPr>
        <w:t>–</w:t>
      </w:r>
      <w:r>
        <w:rPr>
          <w:rFonts w:hint="cs"/>
          <w:rtl/>
        </w:rPr>
        <w:t xml:space="preserve"> בתרגום: האסון הקשה ביותר מצחיק אותך. ותשובת סגן </w:t>
      </w:r>
      <w:r>
        <w:rPr>
          <w:rFonts w:hint="cs"/>
          <w:rtl/>
        </w:rPr>
        <w:t xml:space="preserve">השר, עם כל הכבוד, מצחיקה. הוא מדבר על זה שנותנים לאנשים במסגדים 3,100 שקל ברוטו. זו משכורת של אדם שצריך להתקיים מזה עם משפחתו? וזה לאחר כל נכסי הווקף, כל נכסי המוסלמים - וכל התקציבים מתעלמים מהקיום הזה. זו רק דוגמה. </w:t>
      </w:r>
    </w:p>
    <w:p w14:paraId="50DC6E28" w14:textId="77777777" w:rsidR="00000000" w:rsidRDefault="00581103">
      <w:pPr>
        <w:pStyle w:val="a0"/>
        <w:rPr>
          <w:rFonts w:hint="cs"/>
          <w:rtl/>
        </w:rPr>
      </w:pPr>
    </w:p>
    <w:p w14:paraId="337ADBDC" w14:textId="77777777" w:rsidR="00000000" w:rsidRDefault="00581103">
      <w:pPr>
        <w:pStyle w:val="a0"/>
        <w:rPr>
          <w:rFonts w:hint="cs"/>
          <w:rtl/>
        </w:rPr>
      </w:pPr>
      <w:r>
        <w:rPr>
          <w:rFonts w:hint="cs"/>
          <w:rtl/>
        </w:rPr>
        <w:t>אני חושב שהגיע הזמן שהממשלה הזאת תתביי</w:t>
      </w:r>
      <w:r>
        <w:rPr>
          <w:rFonts w:hint="cs"/>
          <w:rtl/>
        </w:rPr>
        <w:t>ש, ותיגש לעניין הזה ברצינות ותתחיל לתת לאוכלוסייה הערבית, והמוסלמית במיוחד במקרה הזה, את התקציבים המגיעים לה. הרי יש תקציבים לכל האוכלוסייה, למה חלקם גם בעניין הזה צריך להיות מקופח? תודה רבה, אדוני.</w:t>
      </w:r>
    </w:p>
    <w:p w14:paraId="0B5163E9" w14:textId="77777777" w:rsidR="00000000" w:rsidRDefault="00581103">
      <w:pPr>
        <w:pStyle w:val="a0"/>
        <w:rPr>
          <w:rFonts w:hint="cs"/>
          <w:rtl/>
        </w:rPr>
      </w:pPr>
    </w:p>
    <w:p w14:paraId="4C72A514" w14:textId="77777777" w:rsidR="00000000" w:rsidRDefault="00581103">
      <w:pPr>
        <w:pStyle w:val="af1"/>
        <w:rPr>
          <w:rtl/>
        </w:rPr>
      </w:pPr>
      <w:r>
        <w:rPr>
          <w:rtl/>
        </w:rPr>
        <w:t>היו"ר מוחמד ברכה:</w:t>
      </w:r>
    </w:p>
    <w:p w14:paraId="6533DC63" w14:textId="77777777" w:rsidR="00000000" w:rsidRDefault="00581103">
      <w:pPr>
        <w:pStyle w:val="a0"/>
        <w:rPr>
          <w:rtl/>
        </w:rPr>
      </w:pPr>
    </w:p>
    <w:p w14:paraId="119A9FEE" w14:textId="77777777" w:rsidR="00000000" w:rsidRDefault="00581103">
      <w:pPr>
        <w:pStyle w:val="a0"/>
        <w:rPr>
          <w:rFonts w:hint="cs"/>
          <w:rtl/>
        </w:rPr>
      </w:pPr>
      <w:r>
        <w:rPr>
          <w:rFonts w:hint="cs"/>
          <w:rtl/>
        </w:rPr>
        <w:t>תודה. אדוני חבר הכנסת טלב אלסאנע, סגן</w:t>
      </w:r>
      <w:r>
        <w:rPr>
          <w:rFonts w:hint="cs"/>
          <w:rtl/>
        </w:rPr>
        <w:t xml:space="preserve"> השר הציע להעביר את הנושא לוועדת הפנים. אתה מסכים? מסכים. אנחנו מצביעים. בעד - לוועדת הפנים - - - </w:t>
      </w:r>
    </w:p>
    <w:p w14:paraId="73F61864" w14:textId="77777777" w:rsidR="00000000" w:rsidRDefault="00581103">
      <w:pPr>
        <w:pStyle w:val="a0"/>
        <w:rPr>
          <w:rFonts w:hint="cs"/>
          <w:rtl/>
        </w:rPr>
      </w:pPr>
    </w:p>
    <w:p w14:paraId="4312B79A" w14:textId="77777777" w:rsidR="00000000" w:rsidRDefault="00581103">
      <w:pPr>
        <w:pStyle w:val="af0"/>
        <w:rPr>
          <w:rtl/>
        </w:rPr>
      </w:pPr>
      <w:r>
        <w:rPr>
          <w:rFonts w:hint="eastAsia"/>
          <w:rtl/>
        </w:rPr>
        <w:t>נסים</w:t>
      </w:r>
      <w:r>
        <w:rPr>
          <w:rtl/>
        </w:rPr>
        <w:t xml:space="preserve"> זאב (ש"ס):</w:t>
      </w:r>
    </w:p>
    <w:p w14:paraId="401A71C7" w14:textId="77777777" w:rsidR="00000000" w:rsidRDefault="00581103">
      <w:pPr>
        <w:pStyle w:val="a0"/>
        <w:rPr>
          <w:rFonts w:hint="cs"/>
          <w:rtl/>
        </w:rPr>
      </w:pPr>
    </w:p>
    <w:p w14:paraId="518BA92C" w14:textId="77777777" w:rsidR="00000000" w:rsidRDefault="00581103">
      <w:pPr>
        <w:pStyle w:val="a0"/>
        <w:rPr>
          <w:rFonts w:hint="cs"/>
          <w:rtl/>
        </w:rPr>
      </w:pPr>
      <w:r>
        <w:rPr>
          <w:rFonts w:hint="cs"/>
          <w:rtl/>
        </w:rPr>
        <w:t>ועדת החוץ והביטחון.</w:t>
      </w:r>
    </w:p>
    <w:p w14:paraId="75E5DA91" w14:textId="77777777" w:rsidR="00000000" w:rsidRDefault="00581103">
      <w:pPr>
        <w:pStyle w:val="a0"/>
        <w:rPr>
          <w:rFonts w:hint="cs"/>
          <w:rtl/>
        </w:rPr>
      </w:pPr>
    </w:p>
    <w:p w14:paraId="0DFEE7DC" w14:textId="77777777" w:rsidR="00000000" w:rsidRDefault="00581103">
      <w:pPr>
        <w:pStyle w:val="af1"/>
        <w:rPr>
          <w:rtl/>
        </w:rPr>
      </w:pPr>
      <w:r>
        <w:rPr>
          <w:rtl/>
        </w:rPr>
        <w:t>היו"ר מוחמד ברכה:</w:t>
      </w:r>
    </w:p>
    <w:p w14:paraId="0711AE14" w14:textId="77777777" w:rsidR="00000000" w:rsidRDefault="00581103">
      <w:pPr>
        <w:pStyle w:val="a0"/>
        <w:rPr>
          <w:rtl/>
        </w:rPr>
      </w:pPr>
    </w:p>
    <w:p w14:paraId="4C4FEFDC" w14:textId="77777777" w:rsidR="00000000" w:rsidRDefault="00581103">
      <w:pPr>
        <w:pStyle w:val="a0"/>
        <w:rPr>
          <w:rFonts w:hint="cs"/>
          <w:rtl/>
        </w:rPr>
      </w:pPr>
      <w:r>
        <w:rPr>
          <w:rFonts w:hint="cs"/>
          <w:rtl/>
        </w:rPr>
        <w:t xml:space="preserve">אז ועדת הכנסת תחליט. </w:t>
      </w:r>
    </w:p>
    <w:p w14:paraId="31B1A669" w14:textId="77777777" w:rsidR="00000000" w:rsidRDefault="00581103">
      <w:pPr>
        <w:pStyle w:val="a0"/>
        <w:rPr>
          <w:rFonts w:hint="cs"/>
          <w:rtl/>
        </w:rPr>
      </w:pPr>
    </w:p>
    <w:p w14:paraId="0749DBAC" w14:textId="77777777" w:rsidR="00000000" w:rsidRDefault="00581103">
      <w:pPr>
        <w:pStyle w:val="a0"/>
        <w:rPr>
          <w:rFonts w:hint="cs"/>
          <w:rtl/>
        </w:rPr>
      </w:pPr>
      <w:r>
        <w:rPr>
          <w:rFonts w:hint="cs"/>
          <w:rtl/>
        </w:rPr>
        <w:t>בעד זה ועדה, נגד זה הסרה. בבקשה.</w:t>
      </w:r>
    </w:p>
    <w:p w14:paraId="377CFA93" w14:textId="77777777" w:rsidR="00000000" w:rsidRDefault="00581103">
      <w:pPr>
        <w:pStyle w:val="a0"/>
        <w:rPr>
          <w:rFonts w:hint="cs"/>
          <w:rtl/>
        </w:rPr>
      </w:pPr>
    </w:p>
    <w:p w14:paraId="50A5AFDE" w14:textId="77777777" w:rsidR="00000000" w:rsidRDefault="00581103">
      <w:pPr>
        <w:pStyle w:val="ab"/>
        <w:bidi/>
        <w:rPr>
          <w:rFonts w:hint="cs"/>
          <w:rtl/>
        </w:rPr>
      </w:pPr>
      <w:r>
        <w:rPr>
          <w:rFonts w:hint="cs"/>
          <w:rtl/>
        </w:rPr>
        <w:t>הצבעה מס' 30</w:t>
      </w:r>
    </w:p>
    <w:p w14:paraId="7F58C903" w14:textId="77777777" w:rsidR="00000000" w:rsidRDefault="00581103">
      <w:pPr>
        <w:pStyle w:val="a0"/>
        <w:rPr>
          <w:rFonts w:hint="cs"/>
          <w:rtl/>
        </w:rPr>
      </w:pPr>
    </w:p>
    <w:p w14:paraId="0C24717A" w14:textId="77777777" w:rsidR="00000000" w:rsidRDefault="00581103">
      <w:pPr>
        <w:pStyle w:val="ac"/>
        <w:bidi/>
        <w:rPr>
          <w:rFonts w:hint="cs"/>
          <w:rtl/>
        </w:rPr>
      </w:pPr>
      <w:r>
        <w:rPr>
          <w:rFonts w:hint="cs"/>
          <w:rtl/>
        </w:rPr>
        <w:t>בעד ההצעה להעביר את הנושא לו</w:t>
      </w:r>
      <w:r>
        <w:rPr>
          <w:rFonts w:hint="cs"/>
          <w:rtl/>
        </w:rPr>
        <w:t xml:space="preserve">ועדה </w:t>
      </w:r>
      <w:r>
        <w:rPr>
          <w:rtl/>
        </w:rPr>
        <w:t>–</w:t>
      </w:r>
      <w:r>
        <w:rPr>
          <w:rFonts w:hint="cs"/>
          <w:rtl/>
        </w:rPr>
        <w:t xml:space="preserve"> 8</w:t>
      </w:r>
    </w:p>
    <w:p w14:paraId="6D2212AF" w14:textId="77777777" w:rsidR="00000000" w:rsidRDefault="005811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F33BAB6"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0E8EAAC4" w14:textId="77777777" w:rsidR="00000000" w:rsidRDefault="00581103">
      <w:pPr>
        <w:pStyle w:val="ad"/>
        <w:bidi/>
        <w:rPr>
          <w:rFonts w:hint="cs"/>
          <w:rtl/>
        </w:rPr>
      </w:pPr>
      <w:r>
        <w:rPr>
          <w:rFonts w:hint="cs"/>
          <w:rtl/>
        </w:rPr>
        <w:t>ההצעה להעביר את הנושא לוועדת הפנים ואיכות הסביבה נתקבלה.</w:t>
      </w:r>
    </w:p>
    <w:p w14:paraId="1239E218" w14:textId="77777777" w:rsidR="00000000" w:rsidRDefault="00581103">
      <w:pPr>
        <w:pStyle w:val="a0"/>
        <w:rPr>
          <w:rFonts w:hint="cs"/>
          <w:rtl/>
        </w:rPr>
      </w:pPr>
    </w:p>
    <w:p w14:paraId="51A371BC" w14:textId="77777777" w:rsidR="00000000" w:rsidRDefault="00581103">
      <w:pPr>
        <w:pStyle w:val="af1"/>
        <w:rPr>
          <w:rtl/>
        </w:rPr>
      </w:pPr>
      <w:r>
        <w:rPr>
          <w:rtl/>
        </w:rPr>
        <w:t>היו"ר מוחמד ברכה:</w:t>
      </w:r>
    </w:p>
    <w:p w14:paraId="064F09EC" w14:textId="77777777" w:rsidR="00000000" w:rsidRDefault="00581103">
      <w:pPr>
        <w:pStyle w:val="a0"/>
        <w:rPr>
          <w:rtl/>
        </w:rPr>
      </w:pPr>
    </w:p>
    <w:p w14:paraId="213C674C" w14:textId="77777777" w:rsidR="00000000" w:rsidRDefault="00581103">
      <w:pPr>
        <w:pStyle w:val="a0"/>
        <w:rPr>
          <w:rFonts w:hint="cs"/>
          <w:rtl/>
        </w:rPr>
      </w:pPr>
      <w:r>
        <w:rPr>
          <w:rFonts w:hint="cs"/>
          <w:rtl/>
        </w:rPr>
        <w:t xml:space="preserve">שמונה חברי כנסת, כצפוי, תמכו בהעברת הנושא לוועדת הפנים ואיכות הסביבה, ולא היו מתנגדים ולא היו נמנעים. </w:t>
      </w:r>
    </w:p>
    <w:p w14:paraId="255389CE" w14:textId="77777777" w:rsidR="00000000" w:rsidRDefault="00581103">
      <w:pPr>
        <w:pStyle w:val="a0"/>
        <w:rPr>
          <w:rFonts w:hint="cs"/>
          <w:rtl/>
        </w:rPr>
      </w:pPr>
    </w:p>
    <w:p w14:paraId="10DA6A59" w14:textId="77777777" w:rsidR="00000000" w:rsidRDefault="00581103">
      <w:pPr>
        <w:pStyle w:val="a0"/>
        <w:rPr>
          <w:rFonts w:hint="cs"/>
          <w:rtl/>
        </w:rPr>
      </w:pPr>
      <w:r>
        <w:rPr>
          <w:rFonts w:hint="cs"/>
          <w:rtl/>
        </w:rPr>
        <w:t>חבר הכנס</w:t>
      </w:r>
      <w:r>
        <w:rPr>
          <w:rFonts w:hint="cs"/>
          <w:rtl/>
        </w:rPr>
        <w:t>ת נסים זאב, אני שואל ברצינות, אתה מתכוון לוועדת החוץ והביטחון? אז בהסכמה של כולם - לוועדת הפנים ואיכות הסביבה.</w:t>
      </w:r>
    </w:p>
    <w:p w14:paraId="262E88E3" w14:textId="77777777" w:rsidR="00000000" w:rsidRDefault="00581103">
      <w:pPr>
        <w:pStyle w:val="a2"/>
        <w:rPr>
          <w:rFonts w:hint="cs"/>
          <w:rtl/>
        </w:rPr>
      </w:pPr>
    </w:p>
    <w:p w14:paraId="62463AEA" w14:textId="77777777" w:rsidR="00000000" w:rsidRDefault="00581103">
      <w:pPr>
        <w:pStyle w:val="a0"/>
        <w:rPr>
          <w:rFonts w:hint="cs"/>
          <w:rtl/>
        </w:rPr>
      </w:pPr>
    </w:p>
    <w:p w14:paraId="3B4F03AA" w14:textId="77777777" w:rsidR="00000000" w:rsidRDefault="00581103">
      <w:pPr>
        <w:pStyle w:val="a2"/>
        <w:rPr>
          <w:rFonts w:hint="cs"/>
          <w:rtl/>
        </w:rPr>
      </w:pPr>
      <w:bookmarkStart w:id="751" w:name="CS29912FI0029912T14_07_2004_21_53_27"/>
      <w:bookmarkStart w:id="752" w:name="_Toc81561550"/>
      <w:bookmarkEnd w:id="751"/>
      <w:r>
        <w:rPr>
          <w:rtl/>
        </w:rPr>
        <w:t>הצע</w:t>
      </w:r>
      <w:r>
        <w:rPr>
          <w:rFonts w:hint="cs"/>
          <w:rtl/>
        </w:rPr>
        <w:t>ות</w:t>
      </w:r>
      <w:r>
        <w:rPr>
          <w:rtl/>
        </w:rPr>
        <w:t xml:space="preserve"> לסדר-היום</w:t>
      </w:r>
      <w:bookmarkEnd w:id="752"/>
    </w:p>
    <w:p w14:paraId="614C76BC" w14:textId="77777777" w:rsidR="00000000" w:rsidRDefault="00581103">
      <w:pPr>
        <w:pStyle w:val="a2"/>
        <w:rPr>
          <w:rtl/>
        </w:rPr>
      </w:pPr>
      <w:bookmarkStart w:id="753" w:name="_Toc81561551"/>
      <w:r>
        <w:rPr>
          <w:rtl/>
        </w:rPr>
        <w:t>הפיגוע בתל-אביב</w:t>
      </w:r>
      <w:bookmarkEnd w:id="753"/>
      <w:r>
        <w:rPr>
          <w:rtl/>
        </w:rPr>
        <w:t xml:space="preserve"> </w:t>
      </w:r>
    </w:p>
    <w:p w14:paraId="4D73EC4D" w14:textId="77777777" w:rsidR="00000000" w:rsidRDefault="00581103">
      <w:pPr>
        <w:pStyle w:val="a0"/>
        <w:rPr>
          <w:rFonts w:hint="cs"/>
          <w:rtl/>
        </w:rPr>
      </w:pPr>
    </w:p>
    <w:p w14:paraId="733D364A" w14:textId="77777777" w:rsidR="00000000" w:rsidRDefault="00581103">
      <w:pPr>
        <w:pStyle w:val="af1"/>
        <w:rPr>
          <w:rtl/>
        </w:rPr>
      </w:pPr>
      <w:r>
        <w:rPr>
          <w:rtl/>
        </w:rPr>
        <w:t>היו"ר מוחמד ברכה:</w:t>
      </w:r>
    </w:p>
    <w:p w14:paraId="0E589971" w14:textId="77777777" w:rsidR="00000000" w:rsidRDefault="00581103">
      <w:pPr>
        <w:pStyle w:val="a0"/>
        <w:rPr>
          <w:rtl/>
        </w:rPr>
      </w:pPr>
    </w:p>
    <w:p w14:paraId="78032E88" w14:textId="77777777" w:rsidR="00000000" w:rsidRDefault="00581103">
      <w:pPr>
        <w:pStyle w:val="a0"/>
        <w:rPr>
          <w:rFonts w:hint="cs"/>
          <w:rtl/>
        </w:rPr>
      </w:pPr>
      <w:r>
        <w:rPr>
          <w:rFonts w:hint="cs"/>
          <w:rtl/>
        </w:rPr>
        <w:t>אנחנו עוברים להצעות לסדר-היום מס' 4132, 4133, 4140, 4152, 4162, 4175, 4178 ו-4209 בנושא: ה</w:t>
      </w:r>
      <w:r>
        <w:rPr>
          <w:rFonts w:hint="cs"/>
          <w:rtl/>
        </w:rPr>
        <w:t>פיגוע בתל-אביב. ראשונת המציעים - חברת הכנסת גילה פינקלשטיין.</w:t>
      </w:r>
    </w:p>
    <w:p w14:paraId="2D1D173C" w14:textId="77777777" w:rsidR="00000000" w:rsidRDefault="00581103">
      <w:pPr>
        <w:pStyle w:val="a0"/>
        <w:rPr>
          <w:rFonts w:hint="cs"/>
          <w:rtl/>
        </w:rPr>
      </w:pPr>
    </w:p>
    <w:p w14:paraId="50112E24" w14:textId="77777777" w:rsidR="00000000" w:rsidRDefault="00581103">
      <w:pPr>
        <w:pStyle w:val="a"/>
        <w:rPr>
          <w:rtl/>
        </w:rPr>
      </w:pPr>
      <w:bookmarkStart w:id="754" w:name="FS000001059T14_07_2004_21_09_00"/>
      <w:bookmarkStart w:id="755" w:name="_Toc81561552"/>
      <w:bookmarkEnd w:id="754"/>
      <w:r>
        <w:rPr>
          <w:rFonts w:hint="eastAsia"/>
          <w:rtl/>
        </w:rPr>
        <w:t>גילה</w:t>
      </w:r>
      <w:r>
        <w:rPr>
          <w:rtl/>
        </w:rPr>
        <w:t xml:space="preserve"> פינקלשטיין (מפד"ל):</w:t>
      </w:r>
      <w:bookmarkEnd w:id="755"/>
    </w:p>
    <w:p w14:paraId="3E23F0A6" w14:textId="77777777" w:rsidR="00000000" w:rsidRDefault="00581103">
      <w:pPr>
        <w:pStyle w:val="a0"/>
        <w:rPr>
          <w:rFonts w:hint="cs"/>
          <w:rtl/>
        </w:rPr>
      </w:pPr>
    </w:p>
    <w:p w14:paraId="03D3D46B" w14:textId="77777777" w:rsidR="00000000" w:rsidRDefault="00581103">
      <w:pPr>
        <w:pStyle w:val="a0"/>
        <w:rPr>
          <w:rFonts w:hint="cs"/>
          <w:rtl/>
        </w:rPr>
      </w:pPr>
      <w:r>
        <w:rPr>
          <w:rFonts w:hint="cs"/>
          <w:rtl/>
        </w:rPr>
        <w:t>אדוני היושב-ראש, כנסת נכבדה, ביום ראשון השבוע הזדעזענו מהפיצוץ הנוראי בדרום תל-אביב. חשבנו כולנו שכמה חודשי שקט במרכזי הערים לא מעידים בהכרח על הכרעת הטרור. אל מסכי הטל</w:t>
      </w:r>
      <w:r>
        <w:rPr>
          <w:rFonts w:hint="cs"/>
          <w:rtl/>
        </w:rPr>
        <w:t xml:space="preserve">וויזיה חזרו המראות המוכרים של הרס רב, זעקות פצועים, שכול, בכי משפחות. </w:t>
      </w:r>
    </w:p>
    <w:p w14:paraId="7088C49D" w14:textId="77777777" w:rsidR="00000000" w:rsidRDefault="00581103">
      <w:pPr>
        <w:pStyle w:val="a0"/>
        <w:rPr>
          <w:rFonts w:hint="cs"/>
          <w:rtl/>
        </w:rPr>
      </w:pPr>
    </w:p>
    <w:p w14:paraId="49EBC0A2" w14:textId="77777777" w:rsidR="00000000" w:rsidRDefault="00581103">
      <w:pPr>
        <w:pStyle w:val="a0"/>
        <w:rPr>
          <w:rFonts w:hint="cs"/>
          <w:rtl/>
        </w:rPr>
      </w:pPr>
      <w:r>
        <w:rPr>
          <w:rFonts w:hint="cs"/>
          <w:rtl/>
        </w:rPr>
        <w:t>לכאורה פיגוע ככל הפיגועים. כוחות הביטחון והרפואה יודעים היטב את מלאכתם. הם מגיעים במהירות למקום, מחלצים, נותנים מענה ראשוני, מפנים להמשך טיפול בבתי-חולים, בחדרי חקירות, וסוגרים בתוך זמ</w:t>
      </w:r>
      <w:r>
        <w:rPr>
          <w:rFonts w:hint="cs"/>
          <w:rtl/>
        </w:rPr>
        <w:t xml:space="preserve">ן קצר את האירוע כדי להחזיר את הרחוב לשגרה. לא רק כוחות החירום למודים היטב. גם המערכת הפוליטית מגיבה על הפיגוע בדפוסים דומים להפליא: הטחת האשמות, איחולי החלמה לפצועים, נחמה למשפחות השכול, והנפת אצבע מאשימה אל האחראים למעשה הנפשע. לכאורה פיגוע ככל הפיגועים, </w:t>
      </w:r>
      <w:r>
        <w:rPr>
          <w:rFonts w:hint="cs"/>
          <w:rtl/>
        </w:rPr>
        <w:t xml:space="preserve">אך לא כך. העיתוי שלו מבליט באופן ברור את ההבדל בינו לבין אירועי טרור קודמים שחווינו. </w:t>
      </w:r>
    </w:p>
    <w:p w14:paraId="7449DB98" w14:textId="77777777" w:rsidR="00000000" w:rsidRDefault="00581103">
      <w:pPr>
        <w:pStyle w:val="a0"/>
        <w:rPr>
          <w:rFonts w:hint="cs"/>
          <w:rtl/>
        </w:rPr>
      </w:pPr>
    </w:p>
    <w:p w14:paraId="507A40C4" w14:textId="77777777" w:rsidR="00000000" w:rsidRDefault="00581103">
      <w:pPr>
        <w:pStyle w:val="a0"/>
        <w:rPr>
          <w:rFonts w:hint="cs"/>
          <w:rtl/>
        </w:rPr>
      </w:pPr>
      <w:r>
        <w:rPr>
          <w:rFonts w:hint="cs"/>
          <w:rtl/>
        </w:rPr>
        <w:t xml:space="preserve">ברוך השם, קיבלנו שבעה חודשים של שקט; שבעה חודשים שבהם נחו מעט ערי ישראל ממכות הטרור. פתאום, ביום בהיר אחד, שוב פיצוץ, שוב מעורב אוטובוס, ושוב נפגעים והרוגים. אכן, מערכת </w:t>
      </w:r>
      <w:r>
        <w:rPr>
          <w:rFonts w:hint="cs"/>
          <w:rtl/>
        </w:rPr>
        <w:t xml:space="preserve">הביטחון הדגישה פעמים מספר בתקופה האחרונה, כי ההתרעות לפיגועים עדיין תקפות, וכי הפוטנציאל עודנו קיים. אני נותנת אמון מלא בהיערכות גורמי הביטחון, ואיני מפקפקת כלל בתחזיות שהם מניחים לפנינו. אולם מתוך היכרות רבת שנים עם המניעים והלכי הנפש של הטרוריסטים, ברור </w:t>
      </w:r>
      <w:r>
        <w:rPr>
          <w:rFonts w:hint="cs"/>
          <w:rtl/>
        </w:rPr>
        <w:t>לי שבכוחן של ההתרחשויות במישור המשפטי הבין-לאומי לתדלק את המוטיבציה הטרוריסטית ולגרום להם לבצע בנחישות ובכל מחיר פיגוע בעל תוצאות קשות ככל האפשר.</w:t>
      </w:r>
    </w:p>
    <w:p w14:paraId="7D13846E" w14:textId="77777777" w:rsidR="00000000" w:rsidRDefault="00581103">
      <w:pPr>
        <w:pStyle w:val="a0"/>
        <w:rPr>
          <w:rFonts w:hint="cs"/>
          <w:rtl/>
        </w:rPr>
      </w:pPr>
    </w:p>
    <w:p w14:paraId="70CC5902" w14:textId="77777777" w:rsidR="00000000" w:rsidRDefault="00581103">
      <w:pPr>
        <w:pStyle w:val="a0"/>
        <w:rPr>
          <w:rFonts w:hint="cs"/>
          <w:rtl/>
        </w:rPr>
      </w:pPr>
      <w:r>
        <w:rPr>
          <w:rFonts w:hint="cs"/>
          <w:rtl/>
        </w:rPr>
        <w:t xml:space="preserve">הדלק של הפיגוע בדרום תל-אביב היה פסיקתו האומללה של בית-הדין בהאג. בית-הדין, שנטל לעצמו סמכות מופרזת ומיותרת, </w:t>
      </w:r>
      <w:r>
        <w:rPr>
          <w:rFonts w:hint="cs"/>
          <w:rtl/>
        </w:rPr>
        <w:t>קבע בפסיקתו כי גדר ההפרדה שישראל בונה בגדה המערבית היא בבחינת סיפוח ואינה חוקית. עוד פסק בית-הדין בעזות מצח, שישראל נדרשת להפסיק מייד את עבודות בניין החומה ולפצות את כל המעורבים בבנייתה.</w:t>
      </w:r>
    </w:p>
    <w:p w14:paraId="6A7F950A" w14:textId="77777777" w:rsidR="00000000" w:rsidRDefault="00581103">
      <w:pPr>
        <w:pStyle w:val="a0"/>
        <w:rPr>
          <w:rFonts w:hint="cs"/>
          <w:rtl/>
        </w:rPr>
      </w:pPr>
    </w:p>
    <w:p w14:paraId="3B858F74" w14:textId="77777777" w:rsidR="00000000" w:rsidRDefault="00581103">
      <w:pPr>
        <w:pStyle w:val="a0"/>
        <w:rPr>
          <w:rFonts w:hint="cs"/>
          <w:rtl/>
        </w:rPr>
      </w:pPr>
      <w:r>
        <w:rPr>
          <w:rFonts w:hint="cs"/>
          <w:rtl/>
        </w:rPr>
        <w:t>בית-הדין תירץ את סמכותו להביע דעה בעניין גדר ההפרדה בקביעה שזו סוגיה</w:t>
      </w:r>
      <w:r>
        <w:rPr>
          <w:rFonts w:hint="cs"/>
          <w:rtl/>
        </w:rPr>
        <w:t xml:space="preserve"> חוקית ולא פוליטית, ואני מסכימה אתו רק בעניין אחד: זו אכן לא סוגיה פוליטית, זו סוגיה ביטחונית ממדרגה ראשונה. ערבוב החוק הבין-לאומי כאן אינו רלוונטי, הוא מעוות לחלוטין. לא לחינם החרימה ישראל את הדיונים בהאג, ואף אם היתה שולחת נציג ובפיו הטיעונים הביטחוניים </w:t>
      </w:r>
      <w:r>
        <w:rPr>
          <w:rFonts w:hint="cs"/>
          <w:rtl/>
        </w:rPr>
        <w:t>היה נרמס קולו תחת הדעה הקדומה שנרכשה אצל השופטים, שאת דבריהם אני מצטטת: "לא ניתן להצדיק את החומה באמצעות סיבות ביטחוניות או בגלל דרישות של ביטחון לאומי וסדר ציבורי". כך נאמר במפורש בהחלטה שלהם.</w:t>
      </w:r>
    </w:p>
    <w:p w14:paraId="0DDD216C" w14:textId="77777777" w:rsidR="00000000" w:rsidRDefault="00581103">
      <w:pPr>
        <w:pStyle w:val="a0"/>
        <w:rPr>
          <w:rFonts w:hint="cs"/>
          <w:rtl/>
        </w:rPr>
      </w:pPr>
    </w:p>
    <w:p w14:paraId="7757DC43" w14:textId="77777777" w:rsidR="00000000" w:rsidRDefault="00581103">
      <w:pPr>
        <w:pStyle w:val="a0"/>
        <w:rPr>
          <w:rFonts w:hint="cs"/>
          <w:rtl/>
        </w:rPr>
      </w:pPr>
      <w:r>
        <w:rPr>
          <w:rFonts w:hint="cs"/>
          <w:rtl/>
        </w:rPr>
        <w:t>האם זכות להגנה עצמית אינה זכות חוקית? האם יש צורך בראיות נוספ</w:t>
      </w:r>
      <w:r>
        <w:rPr>
          <w:rFonts w:hint="cs"/>
          <w:rtl/>
        </w:rPr>
        <w:t>ות לנחיצות הגדר כאשר הטרור מכה בערי ישראל? למזלנו, ביטחון מדינת ישראל אינו מופקד בידי שופטי האג, ואילולא כן, היו רבים עוד יותר הקורבנות העולים על מזבח החוק הבין-לאומי. תודה.</w:t>
      </w:r>
    </w:p>
    <w:p w14:paraId="00A9E0BE" w14:textId="77777777" w:rsidR="00000000" w:rsidRDefault="00581103">
      <w:pPr>
        <w:pStyle w:val="a0"/>
        <w:rPr>
          <w:rFonts w:hint="cs"/>
          <w:rtl/>
        </w:rPr>
      </w:pPr>
    </w:p>
    <w:p w14:paraId="101F89CE" w14:textId="77777777" w:rsidR="00000000" w:rsidRDefault="00581103">
      <w:pPr>
        <w:pStyle w:val="af1"/>
        <w:rPr>
          <w:rtl/>
        </w:rPr>
      </w:pPr>
      <w:r>
        <w:rPr>
          <w:rtl/>
        </w:rPr>
        <w:t>היו"ר מוחמד ברכה:</w:t>
      </w:r>
    </w:p>
    <w:p w14:paraId="24F660D5" w14:textId="77777777" w:rsidR="00000000" w:rsidRDefault="00581103">
      <w:pPr>
        <w:pStyle w:val="a0"/>
        <w:rPr>
          <w:rtl/>
        </w:rPr>
      </w:pPr>
    </w:p>
    <w:p w14:paraId="1AED84D0" w14:textId="77777777" w:rsidR="00000000" w:rsidRDefault="00581103">
      <w:pPr>
        <w:pStyle w:val="a0"/>
        <w:rPr>
          <w:rFonts w:hint="cs"/>
          <w:rtl/>
        </w:rPr>
      </w:pPr>
      <w:r>
        <w:rPr>
          <w:rFonts w:hint="cs"/>
          <w:rtl/>
        </w:rPr>
        <w:t xml:space="preserve">תודה. כעת יש פה בעיה. אני אמור לדבר ואין מי שיחליף אותי. מובן </w:t>
      </w:r>
      <w:r>
        <w:rPr>
          <w:rFonts w:hint="cs"/>
          <w:rtl/>
        </w:rPr>
        <w:t>שאני לא יכול לומר את הדברים שלי מכאן - אני גם לא יכול לעזוב את המושב הזה וללכת לשם, אז הישיבה תהיה בלי יושב-ראש. אולי אבקש שהדברים ייכללו בפרוטוקול אף שהתקנון לא מאפשר זאת. יש פה מצב שלא נתקלנו בו.</w:t>
      </w:r>
    </w:p>
    <w:p w14:paraId="250CEEF3" w14:textId="77777777" w:rsidR="00000000" w:rsidRDefault="00581103">
      <w:pPr>
        <w:pStyle w:val="a0"/>
        <w:rPr>
          <w:rFonts w:hint="cs"/>
          <w:rtl/>
        </w:rPr>
      </w:pPr>
    </w:p>
    <w:p w14:paraId="7C37B821" w14:textId="77777777" w:rsidR="00000000" w:rsidRDefault="00581103">
      <w:pPr>
        <w:pStyle w:val="a0"/>
        <w:rPr>
          <w:rFonts w:hint="cs"/>
          <w:rtl/>
        </w:rPr>
      </w:pPr>
      <w:r>
        <w:rPr>
          <w:rFonts w:hint="cs"/>
          <w:rtl/>
        </w:rPr>
        <w:t xml:space="preserve">חבר הכנסת צבי הנדל - לא נמצא; חבר הכנסת רוני בר-און - לא </w:t>
      </w:r>
      <w:r>
        <w:rPr>
          <w:rFonts w:hint="cs"/>
          <w:rtl/>
        </w:rPr>
        <w:t xml:space="preserve">נמצא. חבר הכנסת יאיר פרץ - בבקשה, אדוני. </w:t>
      </w:r>
    </w:p>
    <w:p w14:paraId="009FB600" w14:textId="77777777" w:rsidR="00000000" w:rsidRDefault="00581103">
      <w:pPr>
        <w:pStyle w:val="a0"/>
        <w:rPr>
          <w:rFonts w:hint="cs"/>
          <w:rtl/>
        </w:rPr>
      </w:pPr>
    </w:p>
    <w:p w14:paraId="0A15DE5E" w14:textId="77777777" w:rsidR="00000000" w:rsidRDefault="00581103">
      <w:pPr>
        <w:pStyle w:val="af0"/>
        <w:rPr>
          <w:rtl/>
        </w:rPr>
      </w:pPr>
      <w:r>
        <w:rPr>
          <w:rFonts w:hint="eastAsia"/>
          <w:rtl/>
        </w:rPr>
        <w:t>נסים</w:t>
      </w:r>
      <w:r>
        <w:rPr>
          <w:rtl/>
        </w:rPr>
        <w:t xml:space="preserve"> זאב (ש"ס):</w:t>
      </w:r>
    </w:p>
    <w:p w14:paraId="040070C1" w14:textId="77777777" w:rsidR="00000000" w:rsidRDefault="00581103">
      <w:pPr>
        <w:pStyle w:val="a0"/>
        <w:rPr>
          <w:rFonts w:hint="cs"/>
          <w:rtl/>
        </w:rPr>
      </w:pPr>
    </w:p>
    <w:p w14:paraId="1FF2485C" w14:textId="77777777" w:rsidR="00000000" w:rsidRDefault="00581103">
      <w:pPr>
        <w:pStyle w:val="a0"/>
        <w:rPr>
          <w:rFonts w:hint="cs"/>
          <w:rtl/>
        </w:rPr>
      </w:pPr>
      <w:r>
        <w:rPr>
          <w:rFonts w:hint="cs"/>
          <w:rtl/>
        </w:rPr>
        <w:t xml:space="preserve">אדוני בפעם שעברה דיבר מעל הבמה, היכן שהוא יושב. </w:t>
      </w:r>
    </w:p>
    <w:p w14:paraId="2CCEC202" w14:textId="77777777" w:rsidR="00000000" w:rsidRDefault="00581103">
      <w:pPr>
        <w:pStyle w:val="a0"/>
        <w:rPr>
          <w:rFonts w:hint="cs"/>
          <w:rtl/>
        </w:rPr>
      </w:pPr>
    </w:p>
    <w:p w14:paraId="12F59AFD" w14:textId="77777777" w:rsidR="00000000" w:rsidRDefault="00581103">
      <w:pPr>
        <w:pStyle w:val="af1"/>
        <w:rPr>
          <w:rtl/>
        </w:rPr>
      </w:pPr>
      <w:r>
        <w:rPr>
          <w:rtl/>
        </w:rPr>
        <w:t>היו"ר מוחמד ברכה:</w:t>
      </w:r>
    </w:p>
    <w:p w14:paraId="734785FB" w14:textId="77777777" w:rsidR="00000000" w:rsidRDefault="00581103">
      <w:pPr>
        <w:pStyle w:val="a0"/>
        <w:rPr>
          <w:rtl/>
        </w:rPr>
      </w:pPr>
    </w:p>
    <w:p w14:paraId="19EBDADF" w14:textId="77777777" w:rsidR="00000000" w:rsidRDefault="00581103">
      <w:pPr>
        <w:pStyle w:val="a0"/>
        <w:rPr>
          <w:rFonts w:hint="cs"/>
          <w:rtl/>
        </w:rPr>
      </w:pPr>
      <w:r>
        <w:rPr>
          <w:rFonts w:hint="cs"/>
          <w:rtl/>
        </w:rPr>
        <w:t xml:space="preserve">לא. יכול להיות שהערתי הערה, אבל לא נשאתי נאום. רק יושב-ראש הכנסת יכול לשאת נאום, אסור לו לשאת נאום משם. </w:t>
      </w:r>
    </w:p>
    <w:p w14:paraId="08384F71" w14:textId="77777777" w:rsidR="00000000" w:rsidRDefault="00581103">
      <w:pPr>
        <w:pStyle w:val="a"/>
        <w:rPr>
          <w:rFonts w:hint="cs"/>
          <w:rtl/>
        </w:rPr>
      </w:pPr>
    </w:p>
    <w:p w14:paraId="734C5EE4" w14:textId="77777777" w:rsidR="00000000" w:rsidRDefault="00581103">
      <w:pPr>
        <w:pStyle w:val="a"/>
        <w:rPr>
          <w:rtl/>
        </w:rPr>
      </w:pPr>
      <w:bookmarkStart w:id="756" w:name="_Toc81561553"/>
      <w:r>
        <w:rPr>
          <w:rtl/>
        </w:rPr>
        <w:t>יאיר פרץ (ש"ס):</w:t>
      </w:r>
      <w:bookmarkEnd w:id="756"/>
    </w:p>
    <w:p w14:paraId="53E13D8C" w14:textId="77777777" w:rsidR="00000000" w:rsidRDefault="00581103">
      <w:pPr>
        <w:pStyle w:val="a0"/>
        <w:rPr>
          <w:rtl/>
        </w:rPr>
      </w:pPr>
    </w:p>
    <w:p w14:paraId="03031348" w14:textId="77777777" w:rsidR="00000000" w:rsidRDefault="00581103">
      <w:pPr>
        <w:pStyle w:val="a0"/>
        <w:rPr>
          <w:rFonts w:hint="cs"/>
          <w:rtl/>
        </w:rPr>
      </w:pPr>
      <w:r>
        <w:rPr>
          <w:rFonts w:hint="cs"/>
          <w:rtl/>
        </w:rPr>
        <w:t>אדונ</w:t>
      </w:r>
      <w:r>
        <w:rPr>
          <w:rFonts w:hint="cs"/>
          <w:rtl/>
        </w:rPr>
        <w:t xml:space="preserve">י היושב-ראש, עמיתי חברי הכנסת, לפני שבוע, לאחר תקופה של רגיעה בת שבעה חודשים,  אירע פיצוץ בתחנה המרכזית בתל-אביב, שגדע את חייה של סמלת מעיין נעים, הי"ד, וגרם ל-40 פצועים, בהם אחד קשה.  </w:t>
      </w:r>
    </w:p>
    <w:p w14:paraId="28076875" w14:textId="77777777" w:rsidR="00000000" w:rsidRDefault="00581103">
      <w:pPr>
        <w:pStyle w:val="a0"/>
        <w:rPr>
          <w:rFonts w:hint="cs"/>
          <w:rtl/>
        </w:rPr>
      </w:pPr>
    </w:p>
    <w:p w14:paraId="3F3F05EE" w14:textId="77777777" w:rsidR="00000000" w:rsidRDefault="00581103">
      <w:pPr>
        <w:pStyle w:val="a0"/>
        <w:rPr>
          <w:rFonts w:hint="cs"/>
          <w:rtl/>
        </w:rPr>
      </w:pPr>
      <w:r>
        <w:rPr>
          <w:rFonts w:hint="cs"/>
          <w:rtl/>
        </w:rPr>
        <w:t xml:space="preserve">אדוני היושב-ראש, רק בנס לא גבה הפיגוע הזה קורבנות נוספים. לכן, אדוני </w:t>
      </w:r>
      <w:r>
        <w:rPr>
          <w:rFonts w:hint="cs"/>
          <w:rtl/>
        </w:rPr>
        <w:t>היושב-ראש,  אני יושב ושואל את עצמי - עד מתי? עד מתי נהיה עדים לחזרה הזאת? פיגוע רודף פיגוע. ואנה אנו באים? כל פעם קמים "גדודי חללי אל-אקצא" ונוטלים את האחריות. בכל פעם כשבונים מהלך ועוד מהלך על מנת לקרב בין הצדדים, שוב אנחנו רואים פיגוע כזה שמרחיק את הדו-ק</w:t>
      </w:r>
      <w:r>
        <w:rPr>
          <w:rFonts w:hint="cs"/>
          <w:rtl/>
        </w:rPr>
        <w:t xml:space="preserve">יום ואת השלום. </w:t>
      </w:r>
    </w:p>
    <w:p w14:paraId="6FD3597E" w14:textId="77777777" w:rsidR="00000000" w:rsidRDefault="00581103">
      <w:pPr>
        <w:pStyle w:val="a0"/>
        <w:rPr>
          <w:rFonts w:hint="cs"/>
          <w:rtl/>
        </w:rPr>
      </w:pPr>
    </w:p>
    <w:p w14:paraId="1A1D3568" w14:textId="77777777" w:rsidR="00000000" w:rsidRDefault="00581103">
      <w:pPr>
        <w:pStyle w:val="a0"/>
        <w:rPr>
          <w:rFonts w:hint="cs"/>
          <w:rtl/>
        </w:rPr>
      </w:pPr>
      <w:r>
        <w:rPr>
          <w:rFonts w:hint="cs"/>
          <w:rtl/>
        </w:rPr>
        <w:t>אני שואל, אדוני היושב-ראש, מתי ישכילו אותם טרוריסטים, אותם בני-בליעל, לחשוב על חייהם של ילדים פלסטינים, ילדים יהודים ואזרחים חפים מפשע? עד מתי תמשיך להיות תגובת השרשרת הזאת?  עד מתי יקברו הורים את ילדיהם? עד מתי נקבור את ההורים, את הילדים,</w:t>
      </w:r>
      <w:r>
        <w:rPr>
          <w:rFonts w:hint="cs"/>
          <w:rtl/>
        </w:rPr>
        <w:t xml:space="preserve"> את האמהות? מתי ישכילו אותם אנשים לעצור, לחשוב ולומר, הגיע הזמן, הגיעה השעה להתחיל לדבר. להתחיל לראות איך ניתן לחיות במזרח התיכון, האחד לצד רעהו? </w:t>
      </w:r>
    </w:p>
    <w:p w14:paraId="6D96895B" w14:textId="77777777" w:rsidR="00000000" w:rsidRDefault="00581103">
      <w:pPr>
        <w:pStyle w:val="a0"/>
        <w:rPr>
          <w:rFonts w:hint="cs"/>
          <w:rtl/>
        </w:rPr>
      </w:pPr>
    </w:p>
    <w:p w14:paraId="43205933" w14:textId="77777777" w:rsidR="00000000" w:rsidRDefault="00581103">
      <w:pPr>
        <w:pStyle w:val="a0"/>
        <w:rPr>
          <w:rFonts w:hint="cs"/>
          <w:rtl/>
        </w:rPr>
      </w:pPr>
      <w:r>
        <w:rPr>
          <w:rFonts w:hint="cs"/>
          <w:rtl/>
        </w:rPr>
        <w:t>אדוני היושב-ראש, כמי שנולד במרוקו, אני מתגעגע לימים שבהם הורי וערביי מרוקו חיו באהבה, אחווה ורעות; בשכנות טו</w:t>
      </w:r>
      <w:r>
        <w:rPr>
          <w:rFonts w:hint="cs"/>
          <w:rtl/>
        </w:rPr>
        <w:t xml:space="preserve">בה, בעזרה הדדית. </w:t>
      </w:r>
    </w:p>
    <w:p w14:paraId="4B0ADE28" w14:textId="77777777" w:rsidR="00000000" w:rsidRDefault="00581103">
      <w:pPr>
        <w:pStyle w:val="a0"/>
        <w:rPr>
          <w:rFonts w:hint="cs"/>
          <w:rtl/>
        </w:rPr>
      </w:pPr>
    </w:p>
    <w:p w14:paraId="7AF97C32" w14:textId="77777777" w:rsidR="00000000" w:rsidRDefault="00581103">
      <w:pPr>
        <w:pStyle w:val="a0"/>
        <w:rPr>
          <w:rFonts w:hint="cs"/>
          <w:rtl/>
        </w:rPr>
      </w:pPr>
      <w:r>
        <w:rPr>
          <w:rFonts w:hint="cs"/>
          <w:rtl/>
        </w:rPr>
        <w:t xml:space="preserve">היום אנחנו עדים, לצערי הרב, לעוד פיגוע ולעוד הנחת מטען וחומר נפץ. עכשיו שמעתי בחדשות שמסתובב מפגע בצפון, ששיתק את כל הצפון. </w:t>
      </w:r>
    </w:p>
    <w:p w14:paraId="501E77EF" w14:textId="77777777" w:rsidR="00000000" w:rsidRDefault="00581103">
      <w:pPr>
        <w:pStyle w:val="a0"/>
        <w:rPr>
          <w:rFonts w:hint="cs"/>
          <w:rtl/>
        </w:rPr>
      </w:pPr>
    </w:p>
    <w:p w14:paraId="3BEBE9B6" w14:textId="77777777" w:rsidR="00000000" w:rsidRDefault="00581103">
      <w:pPr>
        <w:pStyle w:val="a0"/>
        <w:rPr>
          <w:rFonts w:hint="cs"/>
          <w:rtl/>
        </w:rPr>
      </w:pPr>
      <w:r>
        <w:rPr>
          <w:rFonts w:hint="cs"/>
          <w:rtl/>
        </w:rPr>
        <w:t>אדוני היושב-ראש, אני קורא, קריאות לבי, לכל ההנהגה הפלסטינית, לכל המשלחים את המפגעים, לשבת למשא-ומתן. זאת ההזדמנ</w:t>
      </w:r>
      <w:r>
        <w:rPr>
          <w:rFonts w:hint="cs"/>
          <w:rtl/>
        </w:rPr>
        <w:t xml:space="preserve">ות, זאת שעת הכושר. יש נכונות, יש בשלות, בואו נשב במשא-ומתן  ונפסיק את שפיכות הדמים של החפים מפשע. תודה רבה. </w:t>
      </w:r>
    </w:p>
    <w:p w14:paraId="6471B572" w14:textId="77777777" w:rsidR="00000000" w:rsidRDefault="00581103">
      <w:pPr>
        <w:pStyle w:val="a0"/>
        <w:rPr>
          <w:rFonts w:hint="cs"/>
          <w:rtl/>
        </w:rPr>
      </w:pPr>
    </w:p>
    <w:p w14:paraId="794AB771" w14:textId="77777777" w:rsidR="00000000" w:rsidRDefault="00581103">
      <w:pPr>
        <w:pStyle w:val="af1"/>
        <w:rPr>
          <w:rtl/>
        </w:rPr>
      </w:pPr>
      <w:r>
        <w:rPr>
          <w:rtl/>
        </w:rPr>
        <w:t>היו"ר מוחמד ברכה:</w:t>
      </w:r>
    </w:p>
    <w:p w14:paraId="426C72DF" w14:textId="77777777" w:rsidR="00000000" w:rsidRDefault="00581103">
      <w:pPr>
        <w:pStyle w:val="a0"/>
        <w:rPr>
          <w:rtl/>
        </w:rPr>
      </w:pPr>
    </w:p>
    <w:p w14:paraId="557FA290" w14:textId="77777777" w:rsidR="00000000" w:rsidRDefault="00581103">
      <w:pPr>
        <w:pStyle w:val="a0"/>
        <w:rPr>
          <w:rFonts w:hint="cs"/>
          <w:rtl/>
        </w:rPr>
      </w:pPr>
      <w:r>
        <w:rPr>
          <w:rFonts w:hint="cs"/>
          <w:rtl/>
        </w:rPr>
        <w:t xml:space="preserve">תודה, אדוני. אחרון הדוברים, חבר הכנסת עזמי בשארה, בבקשה. </w:t>
      </w:r>
    </w:p>
    <w:p w14:paraId="1C8C4814" w14:textId="77777777" w:rsidR="00000000" w:rsidRDefault="00581103">
      <w:pPr>
        <w:pStyle w:val="af1"/>
        <w:rPr>
          <w:rFonts w:hint="cs"/>
          <w:b w:val="0"/>
          <w:bCs w:val="0"/>
          <w:u w:val="none"/>
          <w:rtl/>
        </w:rPr>
      </w:pPr>
    </w:p>
    <w:p w14:paraId="4CB5F1F8" w14:textId="77777777" w:rsidR="00000000" w:rsidRDefault="00581103">
      <w:pPr>
        <w:pStyle w:val="af0"/>
        <w:rPr>
          <w:rtl/>
        </w:rPr>
      </w:pPr>
      <w:r>
        <w:rPr>
          <w:rFonts w:hint="eastAsia"/>
          <w:rtl/>
        </w:rPr>
        <w:t>נסים</w:t>
      </w:r>
      <w:r>
        <w:rPr>
          <w:rtl/>
        </w:rPr>
        <w:t xml:space="preserve"> זאב (ש"ס):</w:t>
      </w:r>
    </w:p>
    <w:p w14:paraId="7B10949A" w14:textId="77777777" w:rsidR="00000000" w:rsidRDefault="00581103">
      <w:pPr>
        <w:pStyle w:val="a0"/>
        <w:rPr>
          <w:rFonts w:hint="cs"/>
          <w:rtl/>
        </w:rPr>
      </w:pPr>
    </w:p>
    <w:p w14:paraId="4621CC29" w14:textId="77777777" w:rsidR="00000000" w:rsidRDefault="00581103">
      <w:pPr>
        <w:pStyle w:val="a0"/>
        <w:rPr>
          <w:rFonts w:hint="cs"/>
          <w:rtl/>
        </w:rPr>
      </w:pPr>
      <w:r>
        <w:rPr>
          <w:rFonts w:hint="cs"/>
          <w:rtl/>
        </w:rPr>
        <w:t xml:space="preserve">יש שתי  הצעות אחרות, של חבר הכנסת מרגי ושלי. </w:t>
      </w:r>
    </w:p>
    <w:p w14:paraId="19A2103F" w14:textId="77777777" w:rsidR="00000000" w:rsidRDefault="00581103">
      <w:pPr>
        <w:pStyle w:val="a0"/>
        <w:rPr>
          <w:rFonts w:hint="cs"/>
          <w:rtl/>
        </w:rPr>
      </w:pPr>
    </w:p>
    <w:p w14:paraId="79560212" w14:textId="77777777" w:rsidR="00000000" w:rsidRDefault="00581103">
      <w:pPr>
        <w:pStyle w:val="a"/>
        <w:rPr>
          <w:rtl/>
        </w:rPr>
      </w:pPr>
      <w:bookmarkStart w:id="757" w:name="FS000000558T14_07_2004_21_17_34"/>
      <w:bookmarkStart w:id="758" w:name="_Toc81561554"/>
      <w:bookmarkEnd w:id="757"/>
      <w:r>
        <w:rPr>
          <w:rFonts w:hint="eastAsia"/>
          <w:rtl/>
        </w:rPr>
        <w:t>עזמי</w:t>
      </w:r>
      <w:r>
        <w:rPr>
          <w:rtl/>
        </w:rPr>
        <w:t xml:space="preserve"> בשארה (בל"ד):</w:t>
      </w:r>
      <w:bookmarkEnd w:id="758"/>
    </w:p>
    <w:p w14:paraId="739A6DCA" w14:textId="77777777" w:rsidR="00000000" w:rsidRDefault="00581103">
      <w:pPr>
        <w:pStyle w:val="a0"/>
        <w:rPr>
          <w:rFonts w:hint="cs"/>
          <w:rtl/>
        </w:rPr>
      </w:pPr>
    </w:p>
    <w:p w14:paraId="0672C4F7" w14:textId="77777777" w:rsidR="00000000" w:rsidRDefault="00581103">
      <w:pPr>
        <w:pStyle w:val="a0"/>
        <w:rPr>
          <w:rFonts w:hint="cs"/>
          <w:rtl/>
        </w:rPr>
      </w:pPr>
      <w:r>
        <w:rPr>
          <w:rFonts w:hint="cs"/>
          <w:rtl/>
        </w:rPr>
        <w:t xml:space="preserve">אדוני היושב-ראש, חברי הכנסת, אני לא יודע אם חבר הכנסת פרץ שם לב לסוף דבריו. אתה קורא לשולחי המפגעים האלה לשבת להידברות. מצוין. אתה מוכן לשבת עם מנהיגי ה"חמאס" להידברות? </w:t>
      </w:r>
    </w:p>
    <w:p w14:paraId="7BFADE77" w14:textId="77777777" w:rsidR="00000000" w:rsidRDefault="00581103">
      <w:pPr>
        <w:pStyle w:val="a0"/>
        <w:rPr>
          <w:rFonts w:hint="cs"/>
          <w:rtl/>
        </w:rPr>
      </w:pPr>
    </w:p>
    <w:p w14:paraId="623577E9" w14:textId="77777777" w:rsidR="00000000" w:rsidRDefault="00581103">
      <w:pPr>
        <w:pStyle w:val="af1"/>
        <w:rPr>
          <w:rtl/>
        </w:rPr>
      </w:pPr>
      <w:r>
        <w:rPr>
          <w:rtl/>
        </w:rPr>
        <w:t>היו"ר מוחמד ברכה:</w:t>
      </w:r>
    </w:p>
    <w:p w14:paraId="38460913" w14:textId="77777777" w:rsidR="00000000" w:rsidRDefault="00581103">
      <w:pPr>
        <w:pStyle w:val="a0"/>
        <w:rPr>
          <w:rtl/>
        </w:rPr>
      </w:pPr>
    </w:p>
    <w:p w14:paraId="71D6F92A" w14:textId="77777777" w:rsidR="00000000" w:rsidRDefault="00581103">
      <w:pPr>
        <w:pStyle w:val="a0"/>
        <w:rPr>
          <w:rFonts w:hint="cs"/>
          <w:rtl/>
        </w:rPr>
      </w:pPr>
      <w:r>
        <w:rPr>
          <w:rFonts w:hint="cs"/>
          <w:rtl/>
        </w:rPr>
        <w:t xml:space="preserve">אל תסבך אותו יותר מדי. </w:t>
      </w:r>
    </w:p>
    <w:p w14:paraId="5F21A33D" w14:textId="77777777" w:rsidR="00000000" w:rsidRDefault="00581103">
      <w:pPr>
        <w:pStyle w:val="a0"/>
        <w:rPr>
          <w:rFonts w:hint="cs"/>
          <w:rtl/>
        </w:rPr>
      </w:pPr>
    </w:p>
    <w:p w14:paraId="2880330E" w14:textId="77777777" w:rsidR="00000000" w:rsidRDefault="00581103">
      <w:pPr>
        <w:pStyle w:val="af0"/>
        <w:rPr>
          <w:rtl/>
        </w:rPr>
      </w:pPr>
      <w:r>
        <w:rPr>
          <w:rFonts w:hint="eastAsia"/>
          <w:rtl/>
        </w:rPr>
        <w:t>יאיר</w:t>
      </w:r>
      <w:r>
        <w:rPr>
          <w:rtl/>
        </w:rPr>
        <w:t xml:space="preserve"> פרץ (ש"ס):</w:t>
      </w:r>
    </w:p>
    <w:p w14:paraId="59335608" w14:textId="77777777" w:rsidR="00000000" w:rsidRDefault="00581103">
      <w:pPr>
        <w:pStyle w:val="a0"/>
        <w:rPr>
          <w:rFonts w:hint="cs"/>
          <w:rtl/>
        </w:rPr>
      </w:pPr>
    </w:p>
    <w:p w14:paraId="217868B8" w14:textId="77777777" w:rsidR="00000000" w:rsidRDefault="00581103">
      <w:pPr>
        <w:pStyle w:val="a0"/>
        <w:rPr>
          <w:rFonts w:hint="cs"/>
          <w:rtl/>
        </w:rPr>
      </w:pPr>
      <w:r>
        <w:rPr>
          <w:rFonts w:hint="cs"/>
          <w:rtl/>
        </w:rPr>
        <w:t>כן. אם ה</w:t>
      </w:r>
      <w:r>
        <w:rPr>
          <w:rFonts w:hint="cs"/>
          <w:rtl/>
        </w:rPr>
        <w:t xml:space="preserve">ם יפסיקו ויכריזו על שלום, אין שום בעיה. </w:t>
      </w:r>
    </w:p>
    <w:p w14:paraId="23561F55" w14:textId="77777777" w:rsidR="00000000" w:rsidRDefault="00581103">
      <w:pPr>
        <w:pStyle w:val="a0"/>
        <w:rPr>
          <w:rFonts w:hint="cs"/>
          <w:rtl/>
        </w:rPr>
      </w:pPr>
    </w:p>
    <w:p w14:paraId="39FCB41B" w14:textId="77777777" w:rsidR="00000000" w:rsidRDefault="00581103">
      <w:pPr>
        <w:pStyle w:val="-"/>
        <w:rPr>
          <w:rtl/>
        </w:rPr>
      </w:pPr>
      <w:bookmarkStart w:id="759" w:name="FS000000558T14_07_2004_21_18_10C"/>
      <w:bookmarkEnd w:id="759"/>
      <w:r>
        <w:rPr>
          <w:rtl/>
        </w:rPr>
        <w:t>עזמי בשארה (בל"ד):</w:t>
      </w:r>
    </w:p>
    <w:p w14:paraId="2E963A70" w14:textId="77777777" w:rsidR="00000000" w:rsidRDefault="00581103">
      <w:pPr>
        <w:pStyle w:val="a0"/>
        <w:rPr>
          <w:rtl/>
        </w:rPr>
      </w:pPr>
    </w:p>
    <w:p w14:paraId="544CB13B" w14:textId="77777777" w:rsidR="00000000" w:rsidRDefault="00581103">
      <w:pPr>
        <w:pStyle w:val="a0"/>
        <w:rPr>
          <w:rFonts w:hint="cs"/>
          <w:rtl/>
        </w:rPr>
      </w:pPr>
      <w:r>
        <w:rPr>
          <w:rFonts w:hint="cs"/>
          <w:rtl/>
        </w:rPr>
        <w:t>חבר הכנסת יאיר פרץ, שמחתי כל כך שיצא לך משפט כזה, עכשיו אתה רוצה להפריך אותו? אני אומר, כשנתת לעצמך לדבר ספונטני, ראית שההיגיון הנורמלי ביותר הוא, שמדברים עם מנהיגי העם הכבוש, אלה שבתקופת הכיבוש</w:t>
      </w:r>
      <w:r>
        <w:rPr>
          <w:rFonts w:hint="cs"/>
          <w:rtl/>
        </w:rPr>
        <w:t xml:space="preserve"> שולחים אנשים לפגע. </w:t>
      </w:r>
    </w:p>
    <w:p w14:paraId="1D37F668" w14:textId="77777777" w:rsidR="00000000" w:rsidRDefault="00581103">
      <w:pPr>
        <w:pStyle w:val="a0"/>
        <w:rPr>
          <w:rFonts w:hint="cs"/>
          <w:rtl/>
        </w:rPr>
      </w:pPr>
    </w:p>
    <w:p w14:paraId="06F4C2AF" w14:textId="77777777" w:rsidR="00000000" w:rsidRDefault="00581103">
      <w:pPr>
        <w:pStyle w:val="a0"/>
        <w:rPr>
          <w:rFonts w:hint="cs"/>
          <w:rtl/>
        </w:rPr>
      </w:pPr>
      <w:r>
        <w:rPr>
          <w:rFonts w:hint="cs"/>
          <w:rtl/>
        </w:rPr>
        <w:t>אני חושב שהפיגוע בתל-אביב, פוליטית ומוסרית אי-אפשר לקבל אותו, צריך להוקיע אותו. אני לא מבין את השכל ששם פצצה בתחנת אוטובוס, כשהוא לא יודע מי יעבור שם. לא יכול להיות שיש לו משהו אישי נגד מי שנפגע. פשוט לא יכול להיות. לכן, כל פצצה שנועד</w:t>
      </w:r>
      <w:r>
        <w:rPr>
          <w:rFonts w:hint="cs"/>
          <w:rtl/>
        </w:rPr>
        <w:t xml:space="preserve">ת סתם לבני-אדם לא יכולה להיות מקובלת. </w:t>
      </w:r>
    </w:p>
    <w:p w14:paraId="76DD7150" w14:textId="77777777" w:rsidR="00000000" w:rsidRDefault="00581103">
      <w:pPr>
        <w:pStyle w:val="a0"/>
        <w:rPr>
          <w:rFonts w:hint="cs"/>
          <w:rtl/>
        </w:rPr>
      </w:pPr>
    </w:p>
    <w:p w14:paraId="2850FDAE" w14:textId="77777777" w:rsidR="00000000" w:rsidRDefault="00581103">
      <w:pPr>
        <w:pStyle w:val="a0"/>
        <w:rPr>
          <w:rFonts w:hint="cs"/>
          <w:rtl/>
        </w:rPr>
      </w:pPr>
      <w:r>
        <w:rPr>
          <w:rFonts w:hint="cs"/>
          <w:rtl/>
        </w:rPr>
        <w:t>אבל הקונטקסט הוא הכול במקרים כאלה. זה לא תלוי במה אנחנו אומרים, מה אנחנו מוקיעים ומה לא. זה מתנהל בלי שיובא בחשבון מה דעתנו. יש קונטקסט של כיבוש, של כובש ונכבש. וזה הדבר העיקרי לדעתי בהחלטת האג, שלא הסכימה למושגים כמ</w:t>
      </w:r>
      <w:r>
        <w:rPr>
          <w:rFonts w:hint="cs"/>
          <w:rtl/>
        </w:rPr>
        <w:t xml:space="preserve">ו אלימות של שני הצדדים, ומעגל האלימות. היא שמה כובש ונכבש. </w:t>
      </w:r>
    </w:p>
    <w:p w14:paraId="4620BA2D" w14:textId="77777777" w:rsidR="00000000" w:rsidRDefault="00581103">
      <w:pPr>
        <w:pStyle w:val="a0"/>
        <w:rPr>
          <w:rFonts w:hint="cs"/>
          <w:rtl/>
        </w:rPr>
      </w:pPr>
    </w:p>
    <w:p w14:paraId="70933280" w14:textId="77777777" w:rsidR="00000000" w:rsidRDefault="00581103">
      <w:pPr>
        <w:pStyle w:val="a0"/>
        <w:rPr>
          <w:rFonts w:hint="cs"/>
          <w:rtl/>
        </w:rPr>
      </w:pPr>
      <w:r>
        <w:rPr>
          <w:rFonts w:hint="cs"/>
          <w:rtl/>
        </w:rPr>
        <w:t>אגב, חברי הכנסת, אפילו בבית-המשפט העליון יש דיבורים על כך שהמסמכים הבין-לאומיים, החוזים הבין-לאומיים, מאפשרים למדינה הכובשת גם לנקוט צעדים ביטחוניים. גם בזמן הכיבוש, גם למדינה הכובשת יש זכויות. ב</w:t>
      </w:r>
      <w:r>
        <w:rPr>
          <w:rFonts w:hint="cs"/>
          <w:rtl/>
        </w:rPr>
        <w:t xml:space="preserve">ית-המשפט הבין-לאומי אמר, כן, אבל ארעית, זמנית, לא ל-50 שנה, לא ל-40 שנה. הרי החוזים האלה לא נועדו להאריך את חייו של הכיבוש שלושה עשורים, ארבעה עשורים וכו', כפי  שישראל חושבת שעכשיו היא תשים גדר. </w:t>
      </w:r>
    </w:p>
    <w:p w14:paraId="5A0556C1" w14:textId="77777777" w:rsidR="00000000" w:rsidRDefault="00581103">
      <w:pPr>
        <w:pStyle w:val="a0"/>
        <w:rPr>
          <w:rFonts w:hint="cs"/>
          <w:rtl/>
        </w:rPr>
      </w:pPr>
    </w:p>
    <w:p w14:paraId="19DE0681" w14:textId="77777777" w:rsidR="00000000" w:rsidRDefault="00581103">
      <w:pPr>
        <w:pStyle w:val="a0"/>
        <w:rPr>
          <w:rFonts w:hint="cs"/>
          <w:rtl/>
        </w:rPr>
      </w:pPr>
      <w:r>
        <w:rPr>
          <w:rFonts w:hint="cs"/>
          <w:rtl/>
        </w:rPr>
        <w:t>חברי חברי הכנסת, אדוני היושב-ראש, מה מעניין? אותה פצצה בתל-</w:t>
      </w:r>
      <w:r>
        <w:rPr>
          <w:rFonts w:hint="cs"/>
          <w:rtl/>
        </w:rPr>
        <w:t>אביב נועדה להוכיח שתי תזות. תזה אחת בפי המשקיפים, הפוליטיקאים הישראלים. שרון אמר: זה מוכיח שהיה צריך למהר ולבנות את הגדר. כלומר, היא נעשתה מפני שהגדר לא מושלמת. כלומר, אם כך, הגדר עד עכשיו לא חסמה שום דבר. אם  הגדר לא מושלמת והיא אפשרה פצצה כזאת, אז כל ההת</w:t>
      </w:r>
      <w:r>
        <w:rPr>
          <w:rFonts w:hint="cs"/>
          <w:rtl/>
        </w:rPr>
        <w:t>רברבות הזאת על הגדר, היא לא נכונה ולא במקומה.  כלומר, כשרוצים, עוד אפשר היה לבצע, וזה שהם נמנעו מלבצע, זה לא מפני שהגדר מנעה. כי הארגומנט הזה הרי פועל לשני הצדדים: הנה יש פצצה בתל-אביב, ואם היו רוצים כנראה יותר, היה אפשר יותר. ואחרים שאמרו, שבעצם הגדר לא מ</w:t>
      </w:r>
      <w:r>
        <w:rPr>
          <w:rFonts w:hint="cs"/>
          <w:rtl/>
        </w:rPr>
        <w:t xml:space="preserve">ונעת. כל אחד והתזה שלו. </w:t>
      </w:r>
    </w:p>
    <w:p w14:paraId="75AC34EA" w14:textId="77777777" w:rsidR="00000000" w:rsidRDefault="00581103">
      <w:pPr>
        <w:pStyle w:val="a0"/>
        <w:rPr>
          <w:rFonts w:hint="cs"/>
          <w:rtl/>
        </w:rPr>
      </w:pPr>
    </w:p>
    <w:p w14:paraId="6A76DBBB" w14:textId="77777777" w:rsidR="00000000" w:rsidRDefault="00581103">
      <w:pPr>
        <w:pStyle w:val="a0"/>
        <w:rPr>
          <w:rFonts w:hint="cs"/>
          <w:rtl/>
        </w:rPr>
      </w:pPr>
      <w:r>
        <w:rPr>
          <w:rFonts w:hint="cs"/>
          <w:rtl/>
        </w:rPr>
        <w:t>לדעתי, זה לא מוכיח שום דבר, כי הגדר היא נוסחת קסם של פוליטיקאים צינים, תסלחו לי. בכלל, הימין התנגד. עכשיו כל כך פנאטים לה, שאי-אפשר להתווכח אתם, ורק לפני שנה הרי התנגדו לה. פוליטיקאים מהשמאל, שאין להם תוכנית פוליטית מאז קמפ-דייווי</w:t>
      </w:r>
      <w:r>
        <w:rPr>
          <w:rFonts w:hint="cs"/>
          <w:rtl/>
        </w:rPr>
        <w:t>ד, פתאום הציעו גדר במקום תוכנית פוליטית. לא רואים ערבים ולא פותרים את השאלה הפלסטינית. גדר. פותרים את בעיית הביטחון בלי לפתור את הבעיה הפוליטית והמדינית. דוחסים את הערבים מאחורי גדר, קודם לוקחים את האדמה והמים, ואחר כך דוחקים אותם מאחורי גדר ואומרים להם, ע</w:t>
      </w:r>
      <w:r>
        <w:rPr>
          <w:rFonts w:hint="cs"/>
          <w:rtl/>
        </w:rPr>
        <w:t xml:space="preserve">כשיו תתנהגו יפה, אתם לא תהוו איום ביטחוני עלינו. השתכנעו בעזה מזה? לא המציאו "קסאמים"? גדר תשמור? גדר אולי תשמור מהסתננות פה ושם של מישהו שרוצה לבצע פעולת התאבדות. </w:t>
      </w:r>
    </w:p>
    <w:p w14:paraId="6CD89655" w14:textId="77777777" w:rsidR="00000000" w:rsidRDefault="00581103">
      <w:pPr>
        <w:pStyle w:val="a0"/>
        <w:rPr>
          <w:rFonts w:hint="cs"/>
          <w:rtl/>
        </w:rPr>
      </w:pPr>
    </w:p>
    <w:p w14:paraId="4C0C2F51" w14:textId="77777777" w:rsidR="00000000" w:rsidRDefault="00581103">
      <w:pPr>
        <w:pStyle w:val="a0"/>
        <w:rPr>
          <w:rFonts w:hint="cs"/>
          <w:rtl/>
        </w:rPr>
      </w:pPr>
      <w:r>
        <w:rPr>
          <w:rFonts w:hint="cs"/>
          <w:rtl/>
        </w:rPr>
        <w:t>מכל מה שאמרת, חבר הכנסת פרץ, במשפט האחרון שלך היתה קרן אור, כשקראת למשלחים את המפגעים שישב</w:t>
      </w:r>
      <w:r>
        <w:rPr>
          <w:rFonts w:hint="cs"/>
          <w:rtl/>
        </w:rPr>
        <w:t xml:space="preserve">ו וידברו. הלוואי שתסכימו לזה. תודה רבה, אדוני. </w:t>
      </w:r>
    </w:p>
    <w:p w14:paraId="0A801AC2" w14:textId="77777777" w:rsidR="00000000" w:rsidRDefault="00581103">
      <w:pPr>
        <w:pStyle w:val="a0"/>
        <w:ind w:firstLine="0"/>
        <w:rPr>
          <w:rFonts w:hint="cs"/>
          <w:rtl/>
        </w:rPr>
      </w:pPr>
    </w:p>
    <w:p w14:paraId="6F8F4044" w14:textId="77777777" w:rsidR="00000000" w:rsidRDefault="00581103">
      <w:pPr>
        <w:pStyle w:val="af1"/>
        <w:rPr>
          <w:rtl/>
        </w:rPr>
      </w:pPr>
      <w:r>
        <w:rPr>
          <w:rtl/>
        </w:rPr>
        <w:t>היו"ר מוחמד ברכה:</w:t>
      </w:r>
    </w:p>
    <w:p w14:paraId="65A16EF5" w14:textId="77777777" w:rsidR="00000000" w:rsidRDefault="00581103">
      <w:pPr>
        <w:pStyle w:val="a0"/>
        <w:rPr>
          <w:rtl/>
        </w:rPr>
      </w:pPr>
    </w:p>
    <w:p w14:paraId="7D2A8963" w14:textId="77777777" w:rsidR="00000000" w:rsidRDefault="00581103">
      <w:pPr>
        <w:pStyle w:val="a0"/>
        <w:rPr>
          <w:rFonts w:hint="cs"/>
          <w:rtl/>
        </w:rPr>
      </w:pPr>
      <w:r>
        <w:rPr>
          <w:rFonts w:hint="cs"/>
          <w:rtl/>
        </w:rPr>
        <w:t xml:space="preserve">סגן השר לביטחון פנים, חבר הכנסת יעקב אדרי, בבקשה. </w:t>
      </w:r>
      <w:bookmarkStart w:id="760" w:name="FS000001031T14_07_2004_21_22_19"/>
      <w:bookmarkEnd w:id="760"/>
      <w:r>
        <w:rPr>
          <w:rFonts w:hint="cs"/>
          <w:rtl/>
        </w:rPr>
        <w:t xml:space="preserve">                                                                           </w:t>
      </w:r>
    </w:p>
    <w:p w14:paraId="63E599BE" w14:textId="77777777" w:rsidR="00000000" w:rsidRDefault="00581103">
      <w:pPr>
        <w:pStyle w:val="a0"/>
        <w:rPr>
          <w:rFonts w:hint="cs"/>
          <w:color w:val="0000FF"/>
          <w:szCs w:val="28"/>
          <w:rtl/>
        </w:rPr>
      </w:pPr>
    </w:p>
    <w:p w14:paraId="7A47F4BF" w14:textId="77777777" w:rsidR="00000000" w:rsidRDefault="00581103">
      <w:pPr>
        <w:pStyle w:val="a"/>
        <w:rPr>
          <w:rtl/>
        </w:rPr>
      </w:pPr>
      <w:bookmarkStart w:id="761" w:name="FS000001031T15_07_2004_00_51_47"/>
      <w:bookmarkStart w:id="762" w:name="_Toc81561555"/>
      <w:bookmarkEnd w:id="761"/>
      <w:r>
        <w:rPr>
          <w:rFonts w:hint="eastAsia"/>
          <w:rtl/>
        </w:rPr>
        <w:t>סגן</w:t>
      </w:r>
      <w:r>
        <w:rPr>
          <w:rtl/>
        </w:rPr>
        <w:t xml:space="preserve"> השר לביטחון פנים יעקב אדרי:</w:t>
      </w:r>
      <w:bookmarkEnd w:id="762"/>
    </w:p>
    <w:p w14:paraId="358544B7" w14:textId="77777777" w:rsidR="00000000" w:rsidRDefault="00581103">
      <w:pPr>
        <w:pStyle w:val="a0"/>
        <w:rPr>
          <w:rFonts w:hint="cs"/>
          <w:rtl/>
        </w:rPr>
      </w:pPr>
    </w:p>
    <w:p w14:paraId="54A9E7BD" w14:textId="77777777" w:rsidR="00000000" w:rsidRDefault="00581103">
      <w:pPr>
        <w:pStyle w:val="a0"/>
        <w:rPr>
          <w:rFonts w:hint="cs"/>
          <w:rtl/>
        </w:rPr>
      </w:pPr>
      <w:r>
        <w:rPr>
          <w:rFonts w:hint="cs"/>
          <w:rtl/>
        </w:rPr>
        <w:t>אדוני היושב-ראש, חברי חברי ה</w:t>
      </w:r>
      <w:r>
        <w:rPr>
          <w:rFonts w:hint="cs"/>
          <w:rtl/>
        </w:rPr>
        <w:t>כנסת, לפני ימים מספר, לאחר תקופה ארוכה שלא היו בה פיגועים, אירע פיגוע חבלני בתל-אביב. הוא אירע ביום ראשון השבוע. סמוך לשעה 07:00 התקבלה קריאה במוקד משטרת מחוז תל-אביב על הפיצוץ שנשמע באזור התחנה המרכזית הישנה.</w:t>
      </w:r>
    </w:p>
    <w:p w14:paraId="152C0D89" w14:textId="77777777" w:rsidR="00000000" w:rsidRDefault="00581103">
      <w:pPr>
        <w:pStyle w:val="a0"/>
        <w:rPr>
          <w:rFonts w:hint="cs"/>
          <w:rtl/>
        </w:rPr>
      </w:pPr>
    </w:p>
    <w:p w14:paraId="56100C5F" w14:textId="77777777" w:rsidR="00000000" w:rsidRDefault="00581103">
      <w:pPr>
        <w:pStyle w:val="a0"/>
        <w:rPr>
          <w:rFonts w:hint="cs"/>
          <w:rtl/>
        </w:rPr>
      </w:pPr>
      <w:r>
        <w:rPr>
          <w:rFonts w:hint="cs"/>
          <w:rtl/>
        </w:rPr>
        <w:t>מזירת הפיגוע פונו 32 פצועים לשלושה בתי-חולים.</w:t>
      </w:r>
      <w:r>
        <w:rPr>
          <w:rFonts w:hint="cs"/>
          <w:rtl/>
        </w:rPr>
        <w:t xml:space="preserve"> בבית-החולים "איכילוב" נקבע מותה של החיילת מעיין נעים, זיכרונה לברכה, כבת 20, תושבת בת-ים. אני שולח בהזדמנות הזאת, בשם ממשלת ישראל ובשמי, תנחומים למשפחה השכולה</w:t>
      </w:r>
      <w:r>
        <w:rPr>
          <w:rtl/>
        </w:rPr>
        <w:t xml:space="preserve"> </w:t>
      </w:r>
      <w:r>
        <w:rPr>
          <w:rFonts w:hint="cs"/>
          <w:rtl/>
        </w:rPr>
        <w:t xml:space="preserve">וברכת החלמה מהירה ושלמה לכל הפצועים. </w:t>
      </w:r>
    </w:p>
    <w:p w14:paraId="40B77CEA" w14:textId="77777777" w:rsidR="00000000" w:rsidRDefault="00581103">
      <w:pPr>
        <w:pStyle w:val="a0"/>
        <w:rPr>
          <w:rFonts w:hint="cs"/>
          <w:rtl/>
        </w:rPr>
      </w:pPr>
    </w:p>
    <w:p w14:paraId="5A400622" w14:textId="77777777" w:rsidR="00000000" w:rsidRDefault="00581103">
      <w:pPr>
        <w:pStyle w:val="a0"/>
        <w:rPr>
          <w:rFonts w:hint="cs"/>
          <w:rtl/>
        </w:rPr>
      </w:pPr>
      <w:r>
        <w:rPr>
          <w:rFonts w:hint="cs"/>
          <w:rtl/>
        </w:rPr>
        <w:t xml:space="preserve">רוב הפצועים היו נוסעי אוטובוס "דן" בקו 26. כמו כן, נפצעו </w:t>
      </w:r>
      <w:r>
        <w:rPr>
          <w:rFonts w:hint="cs"/>
          <w:rtl/>
        </w:rPr>
        <w:t>אזרחים שהמתינו בתחנת האוטובוס שבסמוך אליה הונח המטען. מחקירה של החבלנים במשטרת תל-אביב ומעבדת החבלה של המשטרה עולה, שהמטען הוסלק בינות השיחים הסמוכים לתחנת האוטובוס. נגרם גם נזק לדירות במבנה שהיה צמוד לתחנה, וכן נגרם נזק לאוטובוס. מובן שבית-המשפט, כפי שידו</w:t>
      </w:r>
      <w:r>
        <w:rPr>
          <w:rFonts w:hint="cs"/>
          <w:rtl/>
        </w:rPr>
        <w:t>ע לכולנו, הוציא צו איסור פרסום על חקירת הפיגוע. מובן שהמשטרה ממשיכה לעשות את עבודתה בעניין הזה.</w:t>
      </w:r>
    </w:p>
    <w:p w14:paraId="65381A1F" w14:textId="77777777" w:rsidR="00000000" w:rsidRDefault="00581103">
      <w:pPr>
        <w:pStyle w:val="a0"/>
        <w:rPr>
          <w:rFonts w:hint="cs"/>
          <w:rtl/>
        </w:rPr>
      </w:pPr>
    </w:p>
    <w:p w14:paraId="344EF3F3" w14:textId="77777777" w:rsidR="00000000" w:rsidRDefault="00581103">
      <w:pPr>
        <w:pStyle w:val="a0"/>
        <w:rPr>
          <w:rFonts w:hint="cs"/>
          <w:rtl/>
        </w:rPr>
      </w:pPr>
      <w:r>
        <w:rPr>
          <w:rFonts w:hint="cs"/>
          <w:rtl/>
        </w:rPr>
        <w:t>לך, חבר הכנסת עזמי בשארה, אני חייב לענות, כי התייחסת לגדר: דבר אחד ברור לכולם, הנתונים מאוד ברורים. כשמסתכלים על הגרף של הפיגועים, מאז תחילת האינתיפאדה רואים ב</w:t>
      </w:r>
      <w:r>
        <w:rPr>
          <w:rFonts w:hint="cs"/>
          <w:rtl/>
        </w:rPr>
        <w:t xml:space="preserve">בירור, והנתונים מאוד חדים, שיש ירידה דרסטית, ככל שהגדר מתקדמת. יכול להיות שבעיניך זה לא הפתרון האידיאלי, ואולי גם בעינינו לא, אבל המציאות הכתיבה את הקמת הגדר, ואני חושב שאם תקרא טוב את הנתונים תראה שבכל זאת הגדר סייעה ומנעה הרבה מאוד הפיגועים. </w:t>
      </w:r>
    </w:p>
    <w:p w14:paraId="53F17F34" w14:textId="77777777" w:rsidR="00000000" w:rsidRDefault="00581103">
      <w:pPr>
        <w:pStyle w:val="a0"/>
        <w:rPr>
          <w:rFonts w:hint="cs"/>
          <w:rtl/>
        </w:rPr>
      </w:pPr>
    </w:p>
    <w:p w14:paraId="72A9C421" w14:textId="77777777" w:rsidR="00000000" w:rsidRDefault="00581103">
      <w:pPr>
        <w:pStyle w:val="a0"/>
        <w:rPr>
          <w:rFonts w:hint="cs"/>
          <w:rtl/>
        </w:rPr>
      </w:pPr>
      <w:r>
        <w:rPr>
          <w:rFonts w:hint="cs"/>
          <w:rtl/>
        </w:rPr>
        <w:t>ברשותכם, א</w:t>
      </w:r>
      <w:r>
        <w:rPr>
          <w:rFonts w:hint="cs"/>
          <w:rtl/>
        </w:rPr>
        <w:t xml:space="preserve">ני אעבור לשנת 2004, השנה הרלוונטית, עד יוני, כולל, מול התקופה המקבילה אשתקד, חלה ירידה דרסטית באזור ירושלים, ב"קו הירוק". במספר פיגועי ההתאבדות חלה ירידה של 70%. אלה דברים מאוד ברורים. מספר ההרוגים פחת ב-61% - מ-82 ל-32 הרוגים, ומספר הפצועים ירד ב-72%, גם </w:t>
      </w:r>
      <w:r>
        <w:rPr>
          <w:rFonts w:hint="cs"/>
          <w:rtl/>
        </w:rPr>
        <w:t xml:space="preserve">זה בצורה דרסטית - מ-457 ל-128. </w:t>
      </w:r>
    </w:p>
    <w:p w14:paraId="75D628CF" w14:textId="77777777" w:rsidR="00000000" w:rsidRDefault="00581103">
      <w:pPr>
        <w:pStyle w:val="a0"/>
        <w:rPr>
          <w:rFonts w:hint="cs"/>
          <w:rtl/>
        </w:rPr>
      </w:pPr>
    </w:p>
    <w:p w14:paraId="33E89319" w14:textId="77777777" w:rsidR="00000000" w:rsidRDefault="00581103">
      <w:pPr>
        <w:pStyle w:val="a0"/>
        <w:rPr>
          <w:rFonts w:hint="cs"/>
          <w:rtl/>
        </w:rPr>
      </w:pPr>
      <w:r>
        <w:rPr>
          <w:rFonts w:hint="cs"/>
          <w:rtl/>
        </w:rPr>
        <w:t>אין ספק שבניית גדר ההפרדה והפעילות המאומצת של כוחות הביטחון - וזו ההזדמנות לברך את כל כוחות הביטחון, שעושים לילות כימים בסיכול הפיגועים - תרמו לירידה משמעותית מאוד במספר הפיגועים בשנה שעברה. אני חושב, וכך זה גם מתבצע, שממשל</w:t>
      </w:r>
      <w:r>
        <w:rPr>
          <w:rFonts w:hint="cs"/>
          <w:rtl/>
        </w:rPr>
        <w:t>ת ישראל החליטה להמשיך את הגדר עד תום, ולא חשוב מה שמחליטים בהאג. תודה לכולם.</w:t>
      </w:r>
    </w:p>
    <w:p w14:paraId="7C5FF055" w14:textId="77777777" w:rsidR="00000000" w:rsidRDefault="00581103">
      <w:pPr>
        <w:pStyle w:val="a0"/>
        <w:ind w:firstLine="0"/>
        <w:rPr>
          <w:rFonts w:hint="cs"/>
          <w:rtl/>
        </w:rPr>
      </w:pPr>
    </w:p>
    <w:p w14:paraId="0793ED4F" w14:textId="77777777" w:rsidR="00000000" w:rsidRDefault="00581103">
      <w:pPr>
        <w:pStyle w:val="af0"/>
        <w:rPr>
          <w:rtl/>
        </w:rPr>
      </w:pPr>
      <w:r>
        <w:rPr>
          <w:rFonts w:hint="eastAsia"/>
          <w:rtl/>
        </w:rPr>
        <w:t>עבד</w:t>
      </w:r>
      <w:r>
        <w:rPr>
          <w:rtl/>
        </w:rPr>
        <w:t>-אלמאלכ דהאמשה (רע"ם):</w:t>
      </w:r>
    </w:p>
    <w:p w14:paraId="5103B010" w14:textId="77777777" w:rsidR="00000000" w:rsidRDefault="00581103">
      <w:pPr>
        <w:pStyle w:val="a0"/>
        <w:rPr>
          <w:rFonts w:hint="cs"/>
          <w:rtl/>
        </w:rPr>
      </w:pPr>
    </w:p>
    <w:p w14:paraId="158630C7" w14:textId="77777777" w:rsidR="00000000" w:rsidRDefault="00581103">
      <w:pPr>
        <w:pStyle w:val="a0"/>
        <w:rPr>
          <w:rFonts w:hint="cs"/>
          <w:rtl/>
        </w:rPr>
      </w:pPr>
      <w:r>
        <w:rPr>
          <w:rFonts w:hint="cs"/>
          <w:rtl/>
        </w:rPr>
        <w:t>למה - - -</w:t>
      </w:r>
    </w:p>
    <w:p w14:paraId="580A0966" w14:textId="77777777" w:rsidR="00000000" w:rsidRDefault="00581103">
      <w:pPr>
        <w:pStyle w:val="a0"/>
        <w:ind w:firstLine="0"/>
        <w:rPr>
          <w:rFonts w:hint="cs"/>
          <w:rtl/>
        </w:rPr>
      </w:pPr>
    </w:p>
    <w:p w14:paraId="1417765C" w14:textId="77777777" w:rsidR="00000000" w:rsidRDefault="00581103">
      <w:pPr>
        <w:pStyle w:val="af1"/>
        <w:rPr>
          <w:rtl/>
        </w:rPr>
      </w:pPr>
      <w:r>
        <w:rPr>
          <w:rFonts w:hint="eastAsia"/>
          <w:rtl/>
        </w:rPr>
        <w:t>היו</w:t>
      </w:r>
      <w:r>
        <w:rPr>
          <w:rtl/>
        </w:rPr>
        <w:t>"ר מוחמד ברכה:</w:t>
      </w:r>
    </w:p>
    <w:p w14:paraId="632454E7" w14:textId="77777777" w:rsidR="00000000" w:rsidRDefault="00581103">
      <w:pPr>
        <w:pStyle w:val="a0"/>
        <w:rPr>
          <w:rFonts w:hint="cs"/>
          <w:rtl/>
        </w:rPr>
      </w:pPr>
    </w:p>
    <w:p w14:paraId="03DA0594" w14:textId="77777777" w:rsidR="00000000" w:rsidRDefault="00581103">
      <w:pPr>
        <w:pStyle w:val="a0"/>
        <w:rPr>
          <w:rFonts w:hint="cs"/>
          <w:rtl/>
        </w:rPr>
      </w:pPr>
      <w:r>
        <w:rPr>
          <w:rFonts w:hint="cs"/>
          <w:rtl/>
        </w:rPr>
        <w:t>תודה. אדוני סגן השר, מה אתה מציע?</w:t>
      </w:r>
    </w:p>
    <w:p w14:paraId="5E14A235" w14:textId="77777777" w:rsidR="00000000" w:rsidRDefault="00581103">
      <w:pPr>
        <w:pStyle w:val="a0"/>
        <w:rPr>
          <w:rtl/>
        </w:rPr>
      </w:pPr>
    </w:p>
    <w:p w14:paraId="589FA1DF" w14:textId="77777777" w:rsidR="00000000" w:rsidRDefault="00581103">
      <w:pPr>
        <w:pStyle w:val="-"/>
        <w:rPr>
          <w:rtl/>
        </w:rPr>
      </w:pPr>
      <w:bookmarkStart w:id="763" w:name="FS000001031T14_07_2004_21_26_21C"/>
      <w:bookmarkEnd w:id="763"/>
      <w:r>
        <w:rPr>
          <w:rtl/>
        </w:rPr>
        <w:t>סגן השר לביטחון פנים יעקב אדרי:</w:t>
      </w:r>
    </w:p>
    <w:p w14:paraId="7F11C0F3" w14:textId="77777777" w:rsidR="00000000" w:rsidRDefault="00581103">
      <w:pPr>
        <w:pStyle w:val="a0"/>
        <w:rPr>
          <w:rtl/>
        </w:rPr>
      </w:pPr>
    </w:p>
    <w:p w14:paraId="67241B6B" w14:textId="77777777" w:rsidR="00000000" w:rsidRDefault="00581103">
      <w:pPr>
        <w:pStyle w:val="a0"/>
        <w:rPr>
          <w:rFonts w:hint="cs"/>
          <w:rtl/>
        </w:rPr>
      </w:pPr>
      <w:r>
        <w:rPr>
          <w:rFonts w:hint="cs"/>
          <w:rtl/>
        </w:rPr>
        <w:t>שהנושא יידון בוועדה.</w:t>
      </w:r>
    </w:p>
    <w:p w14:paraId="6F3CBC7F" w14:textId="77777777" w:rsidR="00000000" w:rsidRDefault="00581103">
      <w:pPr>
        <w:pStyle w:val="a0"/>
        <w:ind w:firstLine="0"/>
        <w:rPr>
          <w:rFonts w:hint="cs"/>
          <w:rtl/>
        </w:rPr>
      </w:pPr>
    </w:p>
    <w:p w14:paraId="0818522B" w14:textId="77777777" w:rsidR="00000000" w:rsidRDefault="00581103">
      <w:pPr>
        <w:pStyle w:val="af1"/>
        <w:rPr>
          <w:rtl/>
        </w:rPr>
      </w:pPr>
      <w:r>
        <w:rPr>
          <w:rFonts w:hint="eastAsia"/>
          <w:rtl/>
        </w:rPr>
        <w:t>היו</w:t>
      </w:r>
      <w:r>
        <w:rPr>
          <w:rtl/>
        </w:rPr>
        <w:t>"ר מוחמד ברכה:</w:t>
      </w:r>
    </w:p>
    <w:p w14:paraId="2815032E" w14:textId="77777777" w:rsidR="00000000" w:rsidRDefault="00581103">
      <w:pPr>
        <w:pStyle w:val="a0"/>
        <w:rPr>
          <w:rFonts w:hint="cs"/>
          <w:rtl/>
        </w:rPr>
      </w:pPr>
    </w:p>
    <w:p w14:paraId="4927C118" w14:textId="77777777" w:rsidR="00000000" w:rsidRDefault="00581103">
      <w:pPr>
        <w:pStyle w:val="a0"/>
        <w:rPr>
          <w:rFonts w:hint="cs"/>
          <w:rtl/>
        </w:rPr>
      </w:pPr>
      <w:r>
        <w:rPr>
          <w:rFonts w:hint="cs"/>
          <w:rtl/>
        </w:rPr>
        <w:t>הצעה אחרת לח</w:t>
      </w:r>
      <w:r>
        <w:rPr>
          <w:rFonts w:hint="cs"/>
          <w:rtl/>
        </w:rPr>
        <w:t xml:space="preserve">בר הכנסת דהאמשה, בבקשה. אחריו - הצעה אחרת לחבר הכנסת מרגי, ואחריו </w:t>
      </w:r>
      <w:r>
        <w:rPr>
          <w:rtl/>
        </w:rPr>
        <w:t>–</w:t>
      </w:r>
      <w:r>
        <w:rPr>
          <w:rFonts w:hint="cs"/>
          <w:rtl/>
        </w:rPr>
        <w:t xml:space="preserve"> לחבר הכנסת נסים זאב. דקה אחת לכל אחד.</w:t>
      </w:r>
    </w:p>
    <w:p w14:paraId="15279734" w14:textId="77777777" w:rsidR="00000000" w:rsidRDefault="00581103">
      <w:pPr>
        <w:pStyle w:val="a0"/>
        <w:rPr>
          <w:rtl/>
        </w:rPr>
      </w:pPr>
    </w:p>
    <w:p w14:paraId="2AE0656E" w14:textId="77777777" w:rsidR="00000000" w:rsidRDefault="00581103">
      <w:pPr>
        <w:pStyle w:val="af0"/>
        <w:rPr>
          <w:rtl/>
        </w:rPr>
      </w:pPr>
      <w:r>
        <w:rPr>
          <w:rFonts w:hint="eastAsia"/>
          <w:rtl/>
        </w:rPr>
        <w:t>עבד</w:t>
      </w:r>
      <w:r>
        <w:rPr>
          <w:rtl/>
        </w:rPr>
        <w:t>-אלמאלכ דהאמשה (רע"ם):</w:t>
      </w:r>
    </w:p>
    <w:p w14:paraId="7DA007FF" w14:textId="77777777" w:rsidR="00000000" w:rsidRDefault="00581103">
      <w:pPr>
        <w:pStyle w:val="a0"/>
        <w:rPr>
          <w:rFonts w:hint="cs"/>
          <w:rtl/>
        </w:rPr>
      </w:pPr>
    </w:p>
    <w:p w14:paraId="7F5FB612" w14:textId="77777777" w:rsidR="00000000" w:rsidRDefault="00581103">
      <w:pPr>
        <w:pStyle w:val="a0"/>
        <w:rPr>
          <w:rFonts w:hint="cs"/>
          <w:rtl/>
        </w:rPr>
      </w:pPr>
      <w:r>
        <w:rPr>
          <w:rFonts w:hint="cs"/>
          <w:rtl/>
        </w:rPr>
        <w:t>כבוד היושב-ראש, כנסת נכבדה, אני רוצה לדבר על הנושא הקודם, שנבצר ממני לדבר עליו והכנסת נפנפה אותו כלאחר יד, לאחר שהתברר שכל</w:t>
      </w:r>
      <w:r>
        <w:rPr>
          <w:rFonts w:hint="cs"/>
          <w:rtl/>
        </w:rPr>
        <w:t xml:space="preserve"> מה שעוללו וכל מה שהסיתו והרעיד את השמים והארץ בצרפת היה בנוי על בדותה, על שקר גס, על בחורה שלכלכה על ציבור שלם - - -</w:t>
      </w:r>
    </w:p>
    <w:p w14:paraId="15D8DB3C" w14:textId="77777777" w:rsidR="00000000" w:rsidRDefault="00581103">
      <w:pPr>
        <w:pStyle w:val="a0"/>
        <w:rPr>
          <w:rFonts w:hint="cs"/>
          <w:rtl/>
        </w:rPr>
      </w:pPr>
    </w:p>
    <w:p w14:paraId="3B5F48AA" w14:textId="77777777" w:rsidR="00000000" w:rsidRDefault="00581103">
      <w:pPr>
        <w:pStyle w:val="af0"/>
        <w:rPr>
          <w:rtl/>
        </w:rPr>
      </w:pPr>
      <w:r>
        <w:rPr>
          <w:rFonts w:hint="eastAsia"/>
          <w:rtl/>
        </w:rPr>
        <w:t>סגן השר לביטחון פנים יעקב אדרי:</w:t>
      </w:r>
    </w:p>
    <w:p w14:paraId="5173809E" w14:textId="77777777" w:rsidR="00000000" w:rsidRDefault="00581103">
      <w:pPr>
        <w:pStyle w:val="a0"/>
        <w:rPr>
          <w:rFonts w:hint="cs"/>
          <w:rtl/>
        </w:rPr>
      </w:pPr>
    </w:p>
    <w:p w14:paraId="571A0597" w14:textId="77777777" w:rsidR="00000000" w:rsidRDefault="00581103">
      <w:pPr>
        <w:pStyle w:val="a0"/>
        <w:rPr>
          <w:rFonts w:hint="cs"/>
          <w:rtl/>
        </w:rPr>
      </w:pPr>
      <w:r>
        <w:rPr>
          <w:rFonts w:hint="cs"/>
          <w:rtl/>
        </w:rPr>
        <w:t>זה לא שייך - - -</w:t>
      </w:r>
    </w:p>
    <w:p w14:paraId="1C5543AE" w14:textId="77777777" w:rsidR="00000000" w:rsidRDefault="00581103">
      <w:pPr>
        <w:pStyle w:val="a0"/>
        <w:ind w:firstLine="0"/>
        <w:rPr>
          <w:rFonts w:hint="cs"/>
          <w:rtl/>
        </w:rPr>
      </w:pPr>
    </w:p>
    <w:p w14:paraId="0E122B2D" w14:textId="77777777" w:rsidR="00000000" w:rsidRDefault="00581103">
      <w:pPr>
        <w:pStyle w:val="af0"/>
        <w:rPr>
          <w:rtl/>
        </w:rPr>
      </w:pPr>
      <w:r>
        <w:rPr>
          <w:rFonts w:hint="eastAsia"/>
          <w:rtl/>
        </w:rPr>
        <w:t>עבד</w:t>
      </w:r>
      <w:r>
        <w:rPr>
          <w:rtl/>
        </w:rPr>
        <w:t>-אלמאלכ דהאמשה (רע"ם):</w:t>
      </w:r>
    </w:p>
    <w:p w14:paraId="6A0F2354" w14:textId="77777777" w:rsidR="00000000" w:rsidRDefault="00581103">
      <w:pPr>
        <w:pStyle w:val="a0"/>
        <w:rPr>
          <w:rFonts w:hint="cs"/>
          <w:rtl/>
        </w:rPr>
      </w:pPr>
    </w:p>
    <w:p w14:paraId="61CB4061" w14:textId="77777777" w:rsidR="00000000" w:rsidRDefault="00581103">
      <w:pPr>
        <w:pStyle w:val="a0"/>
        <w:rPr>
          <w:rFonts w:hint="cs"/>
          <w:rtl/>
        </w:rPr>
      </w:pPr>
      <w:r>
        <w:rPr>
          <w:rFonts w:hint="cs"/>
          <w:rtl/>
        </w:rPr>
        <w:t>זה עלה על סדר-יומה של הכנסת? זה נושא שנוגע לנו. שבעה חברי כ</w:t>
      </w:r>
      <w:r>
        <w:rPr>
          <w:rFonts w:hint="cs"/>
          <w:rtl/>
        </w:rPr>
        <w:t>נסת רצו לדבר על זה? אני אומר שלא רק שזה היה כל כך מביש ומביך, ואני לא יודע אם יש מישהו שאולי הסית, כי זה לא המקרה הראשון. היה לפני זה מקרה של יהודי שברח, משום שהציונים שלו לא היו טובים. הוא הלך ליער והראה את עצמו אומלל ואמר שמוסלמים תקפו אותו, צפון-אפריקני</w:t>
      </w:r>
      <w:r>
        <w:rPr>
          <w:rFonts w:hint="cs"/>
          <w:rtl/>
        </w:rPr>
        <w:t>ם תקפו אותו. ובסוף הוא הודה ואמר: אני ברחתי מההורים שלי, כי הציונים שלי לא היו טובים. אני חושב שהדרך הזאת והבדותות האלה, חייבים למצוא להן מרפא גם פה קודם כול, ולא רק בצרפת. הם ידאגו לעצמם. הם יודעים לעשות את זה טוב מאוד. אבל טוב שנעשה את זה גם אצלנו ולא נל</w:t>
      </w:r>
      <w:r>
        <w:rPr>
          <w:rFonts w:hint="cs"/>
          <w:rtl/>
        </w:rPr>
        <w:t>ך ישר להסתות ולדברים גזעניים, שבנויים על בדותות ושקר. תודה רבה.</w:t>
      </w:r>
    </w:p>
    <w:p w14:paraId="4D71B489" w14:textId="77777777" w:rsidR="00000000" w:rsidRDefault="00581103">
      <w:pPr>
        <w:pStyle w:val="a0"/>
        <w:ind w:firstLine="0"/>
        <w:rPr>
          <w:rFonts w:hint="cs"/>
          <w:rtl/>
        </w:rPr>
      </w:pPr>
    </w:p>
    <w:p w14:paraId="1E27C9CF" w14:textId="77777777" w:rsidR="00000000" w:rsidRDefault="00581103">
      <w:pPr>
        <w:pStyle w:val="af1"/>
        <w:rPr>
          <w:rtl/>
        </w:rPr>
      </w:pPr>
      <w:r>
        <w:rPr>
          <w:rFonts w:hint="eastAsia"/>
          <w:rtl/>
        </w:rPr>
        <w:t>היו</w:t>
      </w:r>
      <w:r>
        <w:rPr>
          <w:rtl/>
        </w:rPr>
        <w:t>"ר מוחמד ברכה:</w:t>
      </w:r>
    </w:p>
    <w:p w14:paraId="7775BC19" w14:textId="77777777" w:rsidR="00000000" w:rsidRDefault="00581103">
      <w:pPr>
        <w:pStyle w:val="a0"/>
        <w:rPr>
          <w:rFonts w:hint="cs"/>
          <w:rtl/>
        </w:rPr>
      </w:pPr>
    </w:p>
    <w:p w14:paraId="7ABE0A3B" w14:textId="77777777" w:rsidR="00000000" w:rsidRDefault="00581103">
      <w:pPr>
        <w:pStyle w:val="a0"/>
        <w:rPr>
          <w:rFonts w:hint="cs"/>
          <w:rtl/>
        </w:rPr>
      </w:pPr>
      <w:r>
        <w:rPr>
          <w:rFonts w:hint="cs"/>
          <w:rtl/>
        </w:rPr>
        <w:t>תודה רבה. חבר הכנסת מרגי, בקשה.</w:t>
      </w:r>
    </w:p>
    <w:p w14:paraId="679B8313" w14:textId="77777777" w:rsidR="00000000" w:rsidRDefault="00581103">
      <w:pPr>
        <w:pStyle w:val="a0"/>
        <w:ind w:firstLine="0"/>
        <w:rPr>
          <w:rFonts w:hint="cs"/>
          <w:rtl/>
        </w:rPr>
      </w:pPr>
    </w:p>
    <w:p w14:paraId="540063AA" w14:textId="77777777" w:rsidR="00000000" w:rsidRDefault="00581103">
      <w:pPr>
        <w:pStyle w:val="a"/>
        <w:rPr>
          <w:rtl/>
        </w:rPr>
      </w:pPr>
      <w:bookmarkStart w:id="764" w:name="_Toc81561556"/>
      <w:r>
        <w:rPr>
          <w:rFonts w:hint="eastAsia"/>
          <w:rtl/>
        </w:rPr>
        <w:t>יעקב</w:t>
      </w:r>
      <w:r>
        <w:rPr>
          <w:rtl/>
        </w:rPr>
        <w:t xml:space="preserve"> מרגי (ש"ס):</w:t>
      </w:r>
      <w:bookmarkEnd w:id="764"/>
    </w:p>
    <w:p w14:paraId="2DFC62F3" w14:textId="77777777" w:rsidR="00000000" w:rsidRDefault="00581103">
      <w:pPr>
        <w:pStyle w:val="a0"/>
        <w:rPr>
          <w:rFonts w:hint="cs"/>
          <w:rtl/>
        </w:rPr>
      </w:pPr>
    </w:p>
    <w:p w14:paraId="466CD739" w14:textId="77777777" w:rsidR="00000000" w:rsidRDefault="00581103">
      <w:pPr>
        <w:pStyle w:val="a0"/>
        <w:rPr>
          <w:rFonts w:hint="cs"/>
          <w:rtl/>
        </w:rPr>
      </w:pPr>
      <w:r>
        <w:rPr>
          <w:rFonts w:hint="cs"/>
          <w:rtl/>
        </w:rPr>
        <w:t xml:space="preserve">אדוני היושב-ראש, חברי חברי הכנסת, כבוד השר, זו הזדמנות לברך אותו בברכת מזל טוב. </w:t>
      </w:r>
    </w:p>
    <w:p w14:paraId="58898278" w14:textId="77777777" w:rsidR="00000000" w:rsidRDefault="00581103">
      <w:pPr>
        <w:pStyle w:val="a0"/>
        <w:rPr>
          <w:rFonts w:hint="cs"/>
          <w:rtl/>
        </w:rPr>
      </w:pPr>
    </w:p>
    <w:p w14:paraId="2E5F0A7D" w14:textId="77777777" w:rsidR="00000000" w:rsidRDefault="00581103">
      <w:pPr>
        <w:pStyle w:val="a0"/>
        <w:rPr>
          <w:rFonts w:hint="cs"/>
          <w:rtl/>
        </w:rPr>
      </w:pPr>
      <w:r>
        <w:rPr>
          <w:rFonts w:hint="cs"/>
          <w:rtl/>
        </w:rPr>
        <w:t>אם בפיגועים עסקינן, ברצוני להודות לקדוש</w:t>
      </w:r>
      <w:r>
        <w:rPr>
          <w:rFonts w:hint="cs"/>
          <w:rtl/>
        </w:rPr>
        <w:t xml:space="preserve">-ברוך-הוא ולכוחות צה"ל - ברגעים אלה דווח שנמנע פיגוע באזור השרון, ואני מקווה שגם ההתרעה בירושלים מנעה. </w:t>
      </w:r>
    </w:p>
    <w:p w14:paraId="0F222F89" w14:textId="77777777" w:rsidR="00000000" w:rsidRDefault="00581103">
      <w:pPr>
        <w:pStyle w:val="a0"/>
        <w:rPr>
          <w:rFonts w:hint="cs"/>
          <w:rtl/>
        </w:rPr>
      </w:pPr>
    </w:p>
    <w:p w14:paraId="2D86513E" w14:textId="77777777" w:rsidR="00000000" w:rsidRDefault="00581103">
      <w:pPr>
        <w:pStyle w:val="a0"/>
        <w:rPr>
          <w:rFonts w:hint="cs"/>
          <w:rtl/>
        </w:rPr>
      </w:pPr>
      <w:r>
        <w:rPr>
          <w:rFonts w:hint="cs"/>
          <w:rtl/>
        </w:rPr>
        <w:t xml:space="preserve">הצער הוא של שני העמים, והגיע הזמן שמישהו ירים את הכפפה. לי אין ספק - אף שחברי הערבים יטילו ספק בכך, לי אין ספק שמדינת ישראל רוצה לשים קץ לסכסוך הדמים. </w:t>
      </w:r>
      <w:r>
        <w:rPr>
          <w:rFonts w:hint="cs"/>
          <w:rtl/>
        </w:rPr>
        <w:t xml:space="preserve">לצערי הרב, שותפינו, שכנינו הפלסטינים לא הוכיחו את עצמם ולא מנסים לתת לנו שום דחיפה מנטלית, כדי שנבין ונכיר שהם רוצים בכך. </w:t>
      </w:r>
    </w:p>
    <w:p w14:paraId="14E79363" w14:textId="77777777" w:rsidR="00000000" w:rsidRDefault="00581103">
      <w:pPr>
        <w:pStyle w:val="a0"/>
        <w:rPr>
          <w:rFonts w:hint="cs"/>
          <w:rtl/>
        </w:rPr>
      </w:pPr>
    </w:p>
    <w:p w14:paraId="130E0AF8" w14:textId="77777777" w:rsidR="00000000" w:rsidRDefault="00581103">
      <w:pPr>
        <w:pStyle w:val="a0"/>
        <w:rPr>
          <w:rFonts w:hint="cs"/>
          <w:rtl/>
        </w:rPr>
      </w:pPr>
      <w:r>
        <w:rPr>
          <w:rFonts w:hint="cs"/>
          <w:rtl/>
        </w:rPr>
        <w:t>לגבי האנטישמיות בצרפת, עבד-אלמאלכ דהאמשה, ידידי, אני, אישית, חטפתי בקיץ שעבר, בליל שבת, באחד הפרברים של פריס קריאות גנאי מפי צפון-אפ</w:t>
      </w:r>
      <w:r>
        <w:rPr>
          <w:rFonts w:hint="cs"/>
          <w:rtl/>
        </w:rPr>
        <w:t>ריקנים - יכול להיות יוצאי מרוקו או תוניס - ורדיפה. וברוך השם, הגענו בשלום למחוז חפצנו. האנטישמיות קיימת.</w:t>
      </w:r>
    </w:p>
    <w:p w14:paraId="1CC782F2" w14:textId="77777777" w:rsidR="00000000" w:rsidRDefault="00581103">
      <w:pPr>
        <w:pStyle w:val="a0"/>
        <w:ind w:firstLine="0"/>
        <w:rPr>
          <w:rFonts w:hint="cs"/>
          <w:rtl/>
        </w:rPr>
      </w:pPr>
    </w:p>
    <w:p w14:paraId="2CF72FE5" w14:textId="77777777" w:rsidR="00000000" w:rsidRDefault="00581103">
      <w:pPr>
        <w:pStyle w:val="af1"/>
        <w:rPr>
          <w:rtl/>
        </w:rPr>
      </w:pPr>
      <w:r>
        <w:rPr>
          <w:rFonts w:hint="eastAsia"/>
          <w:rtl/>
        </w:rPr>
        <w:t>היו</w:t>
      </w:r>
      <w:r>
        <w:rPr>
          <w:rtl/>
        </w:rPr>
        <w:t>"ר מוחמד ברכה:</w:t>
      </w:r>
    </w:p>
    <w:p w14:paraId="21F51D97" w14:textId="77777777" w:rsidR="00000000" w:rsidRDefault="00581103">
      <w:pPr>
        <w:pStyle w:val="a0"/>
        <w:rPr>
          <w:rFonts w:hint="cs"/>
          <w:rtl/>
        </w:rPr>
      </w:pPr>
    </w:p>
    <w:p w14:paraId="537CE293" w14:textId="77777777" w:rsidR="00000000" w:rsidRDefault="00581103">
      <w:pPr>
        <w:pStyle w:val="a0"/>
        <w:rPr>
          <w:rFonts w:hint="cs"/>
          <w:rtl/>
        </w:rPr>
      </w:pPr>
      <w:r>
        <w:rPr>
          <w:rFonts w:hint="cs"/>
          <w:rtl/>
        </w:rPr>
        <w:t>תודה. בבקשה, חבר הכנסת נסים זאב, דקה.</w:t>
      </w:r>
    </w:p>
    <w:p w14:paraId="790D0E7F" w14:textId="77777777" w:rsidR="00000000" w:rsidRDefault="00581103">
      <w:pPr>
        <w:pStyle w:val="a0"/>
        <w:ind w:firstLine="0"/>
        <w:rPr>
          <w:rFonts w:hint="cs"/>
          <w:rtl/>
        </w:rPr>
      </w:pPr>
    </w:p>
    <w:p w14:paraId="04F209F6" w14:textId="77777777" w:rsidR="00000000" w:rsidRDefault="00581103">
      <w:pPr>
        <w:pStyle w:val="a"/>
        <w:rPr>
          <w:rtl/>
        </w:rPr>
      </w:pPr>
      <w:bookmarkStart w:id="765" w:name="_Toc81561557"/>
      <w:r>
        <w:rPr>
          <w:rFonts w:hint="eastAsia"/>
          <w:rtl/>
        </w:rPr>
        <w:t>נסים</w:t>
      </w:r>
      <w:r>
        <w:rPr>
          <w:rtl/>
        </w:rPr>
        <w:t xml:space="preserve"> זאב (ש"ס):</w:t>
      </w:r>
      <w:bookmarkEnd w:id="765"/>
    </w:p>
    <w:p w14:paraId="5474E487" w14:textId="77777777" w:rsidR="00000000" w:rsidRDefault="00581103">
      <w:pPr>
        <w:pStyle w:val="a0"/>
        <w:rPr>
          <w:rFonts w:hint="cs"/>
          <w:rtl/>
        </w:rPr>
      </w:pPr>
    </w:p>
    <w:p w14:paraId="236FF7CB" w14:textId="77777777" w:rsidR="00000000" w:rsidRDefault="00581103">
      <w:pPr>
        <w:pStyle w:val="a0"/>
        <w:rPr>
          <w:rFonts w:hint="cs"/>
          <w:rtl/>
        </w:rPr>
      </w:pPr>
      <w:r>
        <w:rPr>
          <w:rFonts w:hint="cs"/>
          <w:rtl/>
        </w:rPr>
        <w:t xml:space="preserve">אדוני יושב-הראש, אני רוצה להשתתף בצער ובאבל של המשפחה של מעיין, שנרצחה. </w:t>
      </w:r>
    </w:p>
    <w:p w14:paraId="1981FE0A" w14:textId="77777777" w:rsidR="00000000" w:rsidRDefault="00581103">
      <w:pPr>
        <w:pStyle w:val="a0"/>
        <w:rPr>
          <w:rFonts w:hint="cs"/>
          <w:rtl/>
        </w:rPr>
      </w:pPr>
    </w:p>
    <w:p w14:paraId="2AFB9090" w14:textId="77777777" w:rsidR="00000000" w:rsidRDefault="00581103">
      <w:pPr>
        <w:pStyle w:val="a0"/>
        <w:rPr>
          <w:rFonts w:hint="cs"/>
          <w:rtl/>
        </w:rPr>
      </w:pPr>
      <w:r>
        <w:rPr>
          <w:rFonts w:hint="cs"/>
          <w:rtl/>
        </w:rPr>
        <w:t>ל</w:t>
      </w:r>
      <w:r>
        <w:rPr>
          <w:rFonts w:hint="cs"/>
          <w:rtl/>
        </w:rPr>
        <w:t xml:space="preserve">עצם העניין, צריך לזכור מה שהיה בשנה שעברה. זה היה פשוט טבח של יהודים באוטובוסים, בקניונים, בכל מקום. זה לא איזה פיגוע או פיגועים. מדובר פה באסטרטגיה של מחבלים עם תוכנית להשמיד ולכרסם ברוחו של עם ישראל. </w:t>
      </w:r>
    </w:p>
    <w:p w14:paraId="0FE5B05E" w14:textId="77777777" w:rsidR="00000000" w:rsidRDefault="00581103">
      <w:pPr>
        <w:pStyle w:val="a0"/>
        <w:rPr>
          <w:rFonts w:hint="cs"/>
          <w:rtl/>
        </w:rPr>
      </w:pPr>
    </w:p>
    <w:p w14:paraId="79ABC7A2" w14:textId="77777777" w:rsidR="00000000" w:rsidRDefault="00581103">
      <w:pPr>
        <w:pStyle w:val="a0"/>
        <w:rPr>
          <w:rFonts w:hint="cs"/>
          <w:rtl/>
        </w:rPr>
      </w:pPr>
      <w:r>
        <w:rPr>
          <w:rFonts w:hint="cs"/>
          <w:rtl/>
        </w:rPr>
        <w:t>אני חושב שהגדר עשתה את מה שעשתה ומנעה הרבה פיגועים ב</w:t>
      </w:r>
      <w:r>
        <w:rPr>
          <w:rFonts w:hint="cs"/>
          <w:rtl/>
        </w:rPr>
        <w:t>סייעתא דשמיא. צריך להסכית ולהבין: לא מפרקים גדר לפני שבונים אותה, אולי בתוואי קצת שונה. אם ראש הממשלה רוצה לשנות תוואי, זכותו. אבל לא מפרקים את התוואי הקיים, את הגדר הקיימת, לפני שמעמידים גדר בתוואי שונה.</w:t>
      </w:r>
    </w:p>
    <w:p w14:paraId="4E16889D" w14:textId="77777777" w:rsidR="00000000" w:rsidRDefault="00581103">
      <w:pPr>
        <w:pStyle w:val="a0"/>
        <w:rPr>
          <w:rFonts w:hint="cs"/>
          <w:rtl/>
        </w:rPr>
      </w:pPr>
    </w:p>
    <w:p w14:paraId="5183C521" w14:textId="77777777" w:rsidR="00000000" w:rsidRDefault="00581103">
      <w:pPr>
        <w:pStyle w:val="af1"/>
        <w:rPr>
          <w:rtl/>
        </w:rPr>
      </w:pPr>
      <w:r>
        <w:rPr>
          <w:rFonts w:hint="eastAsia"/>
          <w:rtl/>
        </w:rPr>
        <w:t>היו</w:t>
      </w:r>
      <w:r>
        <w:rPr>
          <w:rtl/>
        </w:rPr>
        <w:t>"ר מוחמד ברכה:</w:t>
      </w:r>
    </w:p>
    <w:p w14:paraId="472E5183" w14:textId="77777777" w:rsidR="00000000" w:rsidRDefault="00581103">
      <w:pPr>
        <w:pStyle w:val="a0"/>
        <w:rPr>
          <w:rFonts w:hint="cs"/>
          <w:rtl/>
        </w:rPr>
      </w:pPr>
    </w:p>
    <w:p w14:paraId="56F9F637" w14:textId="77777777" w:rsidR="00000000" w:rsidRDefault="00581103">
      <w:pPr>
        <w:pStyle w:val="a0"/>
        <w:rPr>
          <w:rFonts w:hint="cs"/>
          <w:rtl/>
        </w:rPr>
      </w:pPr>
      <w:r>
        <w:rPr>
          <w:rFonts w:hint="cs"/>
          <w:rtl/>
        </w:rPr>
        <w:t>תודה, אדוני. אני פונה לחברי הכנ</w:t>
      </w:r>
      <w:r>
        <w:rPr>
          <w:rFonts w:hint="cs"/>
          <w:rtl/>
        </w:rPr>
        <w:t>סת המציעים. חברת הכנסת גילה פינקלשטיין, סגן השר הציע להעביר את הנושא לוועדה. את הצעת שהוא יידון במליאה - מה את מחליטה?</w:t>
      </w:r>
    </w:p>
    <w:p w14:paraId="4E677DD6" w14:textId="77777777" w:rsidR="00000000" w:rsidRDefault="00581103">
      <w:pPr>
        <w:pStyle w:val="a0"/>
        <w:ind w:firstLine="0"/>
        <w:rPr>
          <w:rFonts w:hint="cs"/>
          <w:rtl/>
        </w:rPr>
      </w:pPr>
    </w:p>
    <w:p w14:paraId="73535D1F" w14:textId="77777777" w:rsidR="00000000" w:rsidRDefault="00581103">
      <w:pPr>
        <w:pStyle w:val="af0"/>
        <w:rPr>
          <w:rtl/>
        </w:rPr>
      </w:pPr>
      <w:r>
        <w:rPr>
          <w:rFonts w:hint="eastAsia"/>
          <w:rtl/>
        </w:rPr>
        <w:t>גילה</w:t>
      </w:r>
      <w:r>
        <w:rPr>
          <w:rtl/>
        </w:rPr>
        <w:t xml:space="preserve"> פינקלשטיין (מפד"ל):</w:t>
      </w:r>
    </w:p>
    <w:p w14:paraId="60285B0E" w14:textId="77777777" w:rsidR="00000000" w:rsidRDefault="00581103">
      <w:pPr>
        <w:pStyle w:val="a0"/>
        <w:rPr>
          <w:rFonts w:hint="cs"/>
          <w:rtl/>
        </w:rPr>
      </w:pPr>
    </w:p>
    <w:p w14:paraId="073A1E67" w14:textId="77777777" w:rsidR="00000000" w:rsidRDefault="00581103">
      <w:pPr>
        <w:pStyle w:val="a0"/>
        <w:rPr>
          <w:rFonts w:hint="cs"/>
          <w:rtl/>
        </w:rPr>
      </w:pPr>
      <w:r>
        <w:rPr>
          <w:rFonts w:hint="cs"/>
          <w:rtl/>
        </w:rPr>
        <w:t>לוועדה.</w:t>
      </w:r>
    </w:p>
    <w:p w14:paraId="5BAD01A0" w14:textId="77777777" w:rsidR="00000000" w:rsidRDefault="00581103">
      <w:pPr>
        <w:pStyle w:val="a0"/>
        <w:ind w:firstLine="0"/>
        <w:rPr>
          <w:rFonts w:hint="cs"/>
          <w:rtl/>
        </w:rPr>
      </w:pPr>
    </w:p>
    <w:p w14:paraId="17243769" w14:textId="77777777" w:rsidR="00000000" w:rsidRDefault="00581103">
      <w:pPr>
        <w:pStyle w:val="af1"/>
        <w:rPr>
          <w:rtl/>
        </w:rPr>
      </w:pPr>
      <w:r>
        <w:rPr>
          <w:rFonts w:hint="eastAsia"/>
          <w:rtl/>
        </w:rPr>
        <w:t>היו</w:t>
      </w:r>
      <w:r>
        <w:rPr>
          <w:rtl/>
        </w:rPr>
        <w:t>"ר מוחמד ברכה:</w:t>
      </w:r>
    </w:p>
    <w:p w14:paraId="636E7A47" w14:textId="77777777" w:rsidR="00000000" w:rsidRDefault="00581103">
      <w:pPr>
        <w:pStyle w:val="a0"/>
        <w:rPr>
          <w:rFonts w:hint="cs"/>
          <w:rtl/>
        </w:rPr>
      </w:pPr>
    </w:p>
    <w:p w14:paraId="2055EC68" w14:textId="77777777" w:rsidR="00000000" w:rsidRDefault="00581103">
      <w:pPr>
        <w:pStyle w:val="a0"/>
        <w:rPr>
          <w:rFonts w:hint="cs"/>
          <w:rtl/>
        </w:rPr>
      </w:pPr>
      <w:r>
        <w:rPr>
          <w:rFonts w:hint="cs"/>
          <w:rtl/>
        </w:rPr>
        <w:t>אני אשאל את עצמי בסוף. חבר הכנסת יאיר פרץ?</w:t>
      </w:r>
    </w:p>
    <w:p w14:paraId="1B5B19DD" w14:textId="77777777" w:rsidR="00000000" w:rsidRDefault="00581103">
      <w:pPr>
        <w:pStyle w:val="a0"/>
        <w:rPr>
          <w:rFonts w:hint="cs"/>
          <w:rtl/>
        </w:rPr>
      </w:pPr>
    </w:p>
    <w:p w14:paraId="10FC0316" w14:textId="77777777" w:rsidR="00000000" w:rsidRDefault="00581103">
      <w:pPr>
        <w:pStyle w:val="af0"/>
        <w:rPr>
          <w:rtl/>
        </w:rPr>
      </w:pPr>
      <w:r>
        <w:rPr>
          <w:rFonts w:hint="eastAsia"/>
          <w:rtl/>
        </w:rPr>
        <w:t>יאיר</w:t>
      </w:r>
      <w:r>
        <w:rPr>
          <w:rtl/>
        </w:rPr>
        <w:t xml:space="preserve"> פרץ (ש"ס):</w:t>
      </w:r>
    </w:p>
    <w:p w14:paraId="2F0F27A1" w14:textId="77777777" w:rsidR="00000000" w:rsidRDefault="00581103">
      <w:pPr>
        <w:pStyle w:val="a0"/>
        <w:rPr>
          <w:rFonts w:hint="cs"/>
          <w:rtl/>
        </w:rPr>
      </w:pPr>
    </w:p>
    <w:p w14:paraId="73700DA6" w14:textId="77777777" w:rsidR="00000000" w:rsidRDefault="00581103">
      <w:pPr>
        <w:pStyle w:val="a0"/>
        <w:rPr>
          <w:rFonts w:hint="cs"/>
          <w:rtl/>
        </w:rPr>
      </w:pPr>
      <w:r>
        <w:rPr>
          <w:rFonts w:hint="cs"/>
          <w:rtl/>
        </w:rPr>
        <w:t>לוועדה.</w:t>
      </w:r>
    </w:p>
    <w:p w14:paraId="2CC8820E" w14:textId="77777777" w:rsidR="00000000" w:rsidRDefault="00581103">
      <w:pPr>
        <w:pStyle w:val="a0"/>
        <w:ind w:firstLine="0"/>
        <w:rPr>
          <w:rFonts w:hint="cs"/>
          <w:rtl/>
        </w:rPr>
      </w:pPr>
    </w:p>
    <w:p w14:paraId="23322A88" w14:textId="77777777" w:rsidR="00000000" w:rsidRDefault="00581103">
      <w:pPr>
        <w:pStyle w:val="af1"/>
        <w:rPr>
          <w:rtl/>
        </w:rPr>
      </w:pPr>
      <w:r>
        <w:rPr>
          <w:rtl/>
        </w:rPr>
        <w:t xml:space="preserve">היו"ר מוחמד </w:t>
      </w:r>
      <w:r>
        <w:rPr>
          <w:rtl/>
        </w:rPr>
        <w:t>ברכה:</w:t>
      </w:r>
    </w:p>
    <w:p w14:paraId="569655E8" w14:textId="77777777" w:rsidR="00000000" w:rsidRDefault="00581103">
      <w:pPr>
        <w:pStyle w:val="a0"/>
        <w:rPr>
          <w:rtl/>
        </w:rPr>
      </w:pPr>
    </w:p>
    <w:p w14:paraId="606A8F74" w14:textId="77777777" w:rsidR="00000000" w:rsidRDefault="00581103">
      <w:pPr>
        <w:pStyle w:val="a0"/>
        <w:rPr>
          <w:rFonts w:hint="cs"/>
          <w:rtl/>
        </w:rPr>
      </w:pPr>
      <w:r>
        <w:rPr>
          <w:rFonts w:hint="cs"/>
          <w:rtl/>
        </w:rPr>
        <w:t>חבר הכנסת עזמי בשארה כבר לא כאן. גם אני מסכים לוועדה. לכן, הצעותיהם של גילה פינקלשטיין ויאיר פרץ ומוחמד ברכה - בעד זה לוועדה, ונגד זה הסרה. אני מציע, לפני שאנחנו עורכים את ההצעה, לכלול גם את ההצעה של חבר הכנסת עזמי בשארה; הוא נימק אותה. אלה שלא טרחו</w:t>
      </w:r>
      <w:r>
        <w:rPr>
          <w:rFonts w:hint="cs"/>
          <w:rtl/>
        </w:rPr>
        <w:t xml:space="preserve"> להופיע, כמובן שההצעות שלהם יורדות ונופלות. יש ארבע הצעות. </w:t>
      </w:r>
    </w:p>
    <w:p w14:paraId="730E3DBD" w14:textId="77777777" w:rsidR="00000000" w:rsidRDefault="00581103">
      <w:pPr>
        <w:pStyle w:val="a0"/>
        <w:rPr>
          <w:rFonts w:hint="cs"/>
          <w:rtl/>
        </w:rPr>
      </w:pPr>
    </w:p>
    <w:p w14:paraId="04636B62" w14:textId="77777777" w:rsidR="00000000" w:rsidRDefault="00581103">
      <w:pPr>
        <w:pStyle w:val="a0"/>
        <w:rPr>
          <w:rFonts w:hint="cs"/>
          <w:rtl/>
        </w:rPr>
      </w:pPr>
      <w:r>
        <w:rPr>
          <w:rFonts w:hint="cs"/>
          <w:rtl/>
        </w:rPr>
        <w:t>אנחנו מצביעים.</w:t>
      </w:r>
    </w:p>
    <w:p w14:paraId="751B3B7B" w14:textId="77777777" w:rsidR="00000000" w:rsidRDefault="00581103">
      <w:pPr>
        <w:pStyle w:val="a0"/>
        <w:ind w:firstLine="0"/>
        <w:rPr>
          <w:rFonts w:hint="cs"/>
          <w:rtl/>
        </w:rPr>
      </w:pPr>
    </w:p>
    <w:p w14:paraId="30C5D652" w14:textId="77777777" w:rsidR="00000000" w:rsidRDefault="00581103">
      <w:pPr>
        <w:pStyle w:val="ab"/>
        <w:bidi/>
        <w:rPr>
          <w:rFonts w:hint="cs"/>
          <w:rtl/>
        </w:rPr>
      </w:pPr>
      <w:r>
        <w:rPr>
          <w:rFonts w:hint="cs"/>
          <w:rtl/>
        </w:rPr>
        <w:t>הצבעה מס' 31</w:t>
      </w:r>
    </w:p>
    <w:p w14:paraId="30BBCC5A" w14:textId="77777777" w:rsidR="00000000" w:rsidRDefault="00581103">
      <w:pPr>
        <w:pStyle w:val="ac"/>
        <w:bidi/>
        <w:jc w:val="left"/>
        <w:rPr>
          <w:rFonts w:hint="cs"/>
          <w:rtl/>
        </w:rPr>
      </w:pPr>
    </w:p>
    <w:p w14:paraId="2F9B53E4" w14:textId="77777777" w:rsidR="00000000" w:rsidRDefault="00581103">
      <w:pPr>
        <w:pStyle w:val="a0"/>
        <w:ind w:firstLine="0"/>
        <w:jc w:val="center"/>
        <w:rPr>
          <w:rFonts w:hint="cs"/>
          <w:rtl/>
        </w:rPr>
      </w:pPr>
      <w:r>
        <w:rPr>
          <w:rFonts w:hint="cs"/>
          <w:rtl/>
        </w:rPr>
        <w:t xml:space="preserve">בעד ההצעה להעביר את הנושא לוועדה </w:t>
      </w:r>
      <w:r>
        <w:rPr>
          <w:rtl/>
        </w:rPr>
        <w:t>–</w:t>
      </w:r>
      <w:r>
        <w:rPr>
          <w:rFonts w:hint="cs"/>
          <w:rtl/>
        </w:rPr>
        <w:t xml:space="preserve"> 7</w:t>
      </w:r>
    </w:p>
    <w:p w14:paraId="74EE1855" w14:textId="77777777" w:rsidR="00000000" w:rsidRDefault="005811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D287228"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43B05D58" w14:textId="77777777" w:rsidR="00000000" w:rsidRDefault="00581103">
      <w:pPr>
        <w:pStyle w:val="ad"/>
        <w:bidi/>
        <w:rPr>
          <w:rFonts w:hint="cs"/>
          <w:rtl/>
        </w:rPr>
      </w:pPr>
      <w:r>
        <w:rPr>
          <w:rFonts w:hint="cs"/>
          <w:rtl/>
        </w:rPr>
        <w:t>ההצעה להעביר את הנושא לוועדת החוץ והביטחון נתקבלה.</w:t>
      </w:r>
    </w:p>
    <w:p w14:paraId="5FF9D9B3" w14:textId="77777777" w:rsidR="00000000" w:rsidRDefault="00581103">
      <w:pPr>
        <w:pStyle w:val="a0"/>
        <w:ind w:firstLine="0"/>
        <w:rPr>
          <w:rFonts w:hint="cs"/>
          <w:rtl/>
        </w:rPr>
      </w:pPr>
    </w:p>
    <w:p w14:paraId="0F2194FA" w14:textId="77777777" w:rsidR="00000000" w:rsidRDefault="00581103">
      <w:pPr>
        <w:pStyle w:val="af1"/>
        <w:rPr>
          <w:rtl/>
        </w:rPr>
      </w:pPr>
      <w:bookmarkStart w:id="766" w:name="CS28998FI0028998T14_07_2004_21_32_17"/>
      <w:bookmarkEnd w:id="766"/>
      <w:r>
        <w:rPr>
          <w:rtl/>
        </w:rPr>
        <w:t>היו"ר מוחמד ברכה:</w:t>
      </w:r>
    </w:p>
    <w:p w14:paraId="165CF258" w14:textId="77777777" w:rsidR="00000000" w:rsidRDefault="00581103">
      <w:pPr>
        <w:pStyle w:val="a0"/>
        <w:rPr>
          <w:rtl/>
        </w:rPr>
      </w:pPr>
    </w:p>
    <w:p w14:paraId="06C9E44D" w14:textId="77777777" w:rsidR="00000000" w:rsidRDefault="00581103">
      <w:pPr>
        <w:pStyle w:val="a0"/>
        <w:rPr>
          <w:rFonts w:hint="cs"/>
          <w:rtl/>
        </w:rPr>
      </w:pPr>
      <w:r>
        <w:rPr>
          <w:rFonts w:hint="cs"/>
          <w:rtl/>
        </w:rPr>
        <w:t xml:space="preserve">הנושא יועבר לוועדה בקולותיהם של שבעה חברי כנסת, ללא מתנגדים וללא נמנעים. </w:t>
      </w:r>
    </w:p>
    <w:p w14:paraId="0A4818A5" w14:textId="77777777" w:rsidR="00000000" w:rsidRDefault="00581103">
      <w:pPr>
        <w:pStyle w:val="a0"/>
        <w:rPr>
          <w:rFonts w:hint="cs"/>
          <w:rtl/>
        </w:rPr>
      </w:pPr>
    </w:p>
    <w:p w14:paraId="0AE62E0A" w14:textId="77777777" w:rsidR="00000000" w:rsidRDefault="00581103">
      <w:pPr>
        <w:pStyle w:val="a0"/>
        <w:rPr>
          <w:rFonts w:hint="cs"/>
          <w:rtl/>
        </w:rPr>
      </w:pPr>
      <w:r>
        <w:rPr>
          <w:rFonts w:hint="cs"/>
          <w:rtl/>
        </w:rPr>
        <w:t>כשאני מכריז על התוצאה, לא ראוי שאתה פוצח בקריאות ביניים.</w:t>
      </w:r>
    </w:p>
    <w:p w14:paraId="3B80DCAC" w14:textId="77777777" w:rsidR="00000000" w:rsidRDefault="00581103">
      <w:pPr>
        <w:pStyle w:val="a0"/>
        <w:ind w:firstLine="0"/>
        <w:rPr>
          <w:rFonts w:hint="cs"/>
          <w:rtl/>
        </w:rPr>
      </w:pPr>
    </w:p>
    <w:p w14:paraId="599E7E50" w14:textId="77777777" w:rsidR="00000000" w:rsidRDefault="00581103">
      <w:pPr>
        <w:pStyle w:val="af0"/>
        <w:rPr>
          <w:rtl/>
        </w:rPr>
      </w:pPr>
      <w:r>
        <w:rPr>
          <w:rFonts w:hint="eastAsia"/>
          <w:rtl/>
        </w:rPr>
        <w:t>דניאל</w:t>
      </w:r>
      <w:r>
        <w:rPr>
          <w:rtl/>
        </w:rPr>
        <w:t xml:space="preserve"> בנלולו (הליכוד):</w:t>
      </w:r>
    </w:p>
    <w:p w14:paraId="30609602" w14:textId="77777777" w:rsidR="00000000" w:rsidRDefault="00581103">
      <w:pPr>
        <w:pStyle w:val="a0"/>
        <w:rPr>
          <w:rFonts w:hint="cs"/>
          <w:rtl/>
        </w:rPr>
      </w:pPr>
    </w:p>
    <w:p w14:paraId="0467A77E" w14:textId="77777777" w:rsidR="00000000" w:rsidRDefault="00581103">
      <w:pPr>
        <w:pStyle w:val="a0"/>
        <w:rPr>
          <w:rFonts w:hint="cs"/>
          <w:rtl/>
        </w:rPr>
      </w:pPr>
      <w:r>
        <w:rPr>
          <w:rFonts w:hint="cs"/>
          <w:rtl/>
        </w:rPr>
        <w:t>סליחה.</w:t>
      </w:r>
    </w:p>
    <w:p w14:paraId="17913B4F" w14:textId="77777777" w:rsidR="00000000" w:rsidRDefault="00581103">
      <w:pPr>
        <w:pStyle w:val="a2"/>
        <w:jc w:val="left"/>
        <w:rPr>
          <w:rFonts w:hint="cs"/>
          <w:rtl/>
        </w:rPr>
      </w:pPr>
    </w:p>
    <w:p w14:paraId="399CF175" w14:textId="77777777" w:rsidR="00000000" w:rsidRDefault="00581103">
      <w:pPr>
        <w:pStyle w:val="a0"/>
        <w:rPr>
          <w:rFonts w:hint="cs"/>
          <w:rtl/>
        </w:rPr>
      </w:pPr>
    </w:p>
    <w:p w14:paraId="54E7F257" w14:textId="77777777" w:rsidR="00000000" w:rsidRDefault="00581103">
      <w:pPr>
        <w:pStyle w:val="a2"/>
        <w:rPr>
          <w:rFonts w:hint="cs"/>
          <w:rtl/>
        </w:rPr>
      </w:pPr>
      <w:bookmarkStart w:id="767" w:name="CS28998FI0028998T14_07_2004_21_33_37"/>
      <w:bookmarkStart w:id="768" w:name="_Toc81561558"/>
      <w:bookmarkEnd w:id="767"/>
      <w:r>
        <w:rPr>
          <w:rFonts w:hint="cs"/>
          <w:rtl/>
        </w:rPr>
        <w:t>הצעה לסדר-היום</w:t>
      </w:r>
      <w:bookmarkEnd w:id="768"/>
    </w:p>
    <w:p w14:paraId="6148CF77" w14:textId="77777777" w:rsidR="00000000" w:rsidRDefault="00581103">
      <w:pPr>
        <w:pStyle w:val="a2"/>
        <w:rPr>
          <w:rFonts w:hint="cs"/>
          <w:rtl/>
        </w:rPr>
      </w:pPr>
      <w:bookmarkStart w:id="769" w:name="_Toc81561559"/>
      <w:r>
        <w:rPr>
          <w:rtl/>
        </w:rPr>
        <w:t>חצי מיליון ש"ח קנסות מאסירים ב</w:t>
      </w:r>
      <w:r>
        <w:rPr>
          <w:rFonts w:hint="cs"/>
          <w:rtl/>
        </w:rPr>
        <w:t>י</w:t>
      </w:r>
      <w:r>
        <w:rPr>
          <w:rtl/>
        </w:rPr>
        <w:t xml:space="preserve">טחוניים בכלא </w:t>
      </w:r>
      <w:r>
        <w:rPr>
          <w:rFonts w:hint="cs"/>
          <w:rtl/>
        </w:rPr>
        <w:t>"</w:t>
      </w:r>
      <w:r>
        <w:rPr>
          <w:rtl/>
        </w:rPr>
        <w:t>נפח</w:t>
      </w:r>
      <w:r>
        <w:rPr>
          <w:rFonts w:hint="cs"/>
          <w:rtl/>
        </w:rPr>
        <w:t>א"</w:t>
      </w:r>
      <w:bookmarkEnd w:id="769"/>
    </w:p>
    <w:p w14:paraId="414BFC98" w14:textId="77777777" w:rsidR="00000000" w:rsidRDefault="00581103">
      <w:pPr>
        <w:pStyle w:val="af1"/>
        <w:rPr>
          <w:rFonts w:hint="cs"/>
          <w:rtl/>
        </w:rPr>
      </w:pPr>
    </w:p>
    <w:p w14:paraId="1B26306F" w14:textId="77777777" w:rsidR="00000000" w:rsidRDefault="00581103">
      <w:pPr>
        <w:pStyle w:val="af1"/>
        <w:rPr>
          <w:rtl/>
        </w:rPr>
      </w:pPr>
      <w:r>
        <w:rPr>
          <w:rtl/>
        </w:rPr>
        <w:t>היו"ר מוחמד ברכה:</w:t>
      </w:r>
    </w:p>
    <w:p w14:paraId="231CC44E" w14:textId="77777777" w:rsidR="00000000" w:rsidRDefault="00581103">
      <w:pPr>
        <w:pStyle w:val="a0"/>
        <w:rPr>
          <w:rtl/>
        </w:rPr>
      </w:pPr>
    </w:p>
    <w:p w14:paraId="21A39DBC" w14:textId="77777777" w:rsidR="00000000" w:rsidRDefault="00581103">
      <w:pPr>
        <w:pStyle w:val="a0"/>
        <w:rPr>
          <w:rFonts w:hint="cs"/>
          <w:rtl/>
        </w:rPr>
      </w:pPr>
      <w:r>
        <w:rPr>
          <w:rFonts w:hint="cs"/>
          <w:rtl/>
        </w:rPr>
        <w:t>אנח</w:t>
      </w:r>
      <w:r>
        <w:rPr>
          <w:rFonts w:hint="cs"/>
          <w:rtl/>
        </w:rPr>
        <w:t>נו עוברים לנושא הבא: חצי מיליון שקל קנסות מאסירים ביטחוניים בכלא "נפחא", של חבר הכנסת דהאמשה - הצעה לסדר-היום שמספרה 4021.</w:t>
      </w:r>
    </w:p>
    <w:p w14:paraId="1CE6EE05" w14:textId="77777777" w:rsidR="00000000" w:rsidRDefault="00581103">
      <w:pPr>
        <w:pStyle w:val="a0"/>
        <w:rPr>
          <w:rFonts w:hint="cs"/>
          <w:rtl/>
        </w:rPr>
      </w:pPr>
    </w:p>
    <w:p w14:paraId="6245FC8C" w14:textId="77777777" w:rsidR="00000000" w:rsidRDefault="00581103">
      <w:pPr>
        <w:pStyle w:val="a"/>
        <w:rPr>
          <w:rtl/>
        </w:rPr>
      </w:pPr>
      <w:bookmarkStart w:id="770" w:name="FS000000550T14_07_2004_21_33_59"/>
      <w:bookmarkStart w:id="771" w:name="_Toc81561560"/>
      <w:bookmarkEnd w:id="770"/>
      <w:r>
        <w:rPr>
          <w:rFonts w:hint="eastAsia"/>
          <w:rtl/>
        </w:rPr>
        <w:t>עבד</w:t>
      </w:r>
      <w:r>
        <w:rPr>
          <w:rtl/>
        </w:rPr>
        <w:t>-אלמאלכ דהאמשה (רע"ם):</w:t>
      </w:r>
      <w:bookmarkEnd w:id="771"/>
    </w:p>
    <w:p w14:paraId="31F672AF" w14:textId="77777777" w:rsidR="00000000" w:rsidRDefault="00581103">
      <w:pPr>
        <w:pStyle w:val="a0"/>
        <w:rPr>
          <w:rFonts w:hint="cs"/>
          <w:rtl/>
        </w:rPr>
      </w:pPr>
    </w:p>
    <w:p w14:paraId="569A65A9" w14:textId="77777777" w:rsidR="00000000" w:rsidRDefault="00581103">
      <w:pPr>
        <w:pStyle w:val="a0"/>
        <w:rPr>
          <w:rFonts w:hint="cs"/>
          <w:rtl/>
        </w:rPr>
      </w:pPr>
      <w:r>
        <w:rPr>
          <w:rFonts w:hint="cs"/>
          <w:rtl/>
        </w:rPr>
        <w:t>כבוד היושב-ראש, מכובדי סגן השר, חברי חברי הכנסת, אני רוצה לעורר את השאלה העקרונית והחשובה, מי אמר ומי הסמ</w:t>
      </w:r>
      <w:r>
        <w:rPr>
          <w:rFonts w:hint="cs"/>
          <w:rtl/>
        </w:rPr>
        <w:t xml:space="preserve">יך, וממתי בתי-סוהר הם מדינה אחרת שיש לה מדיניות עונשים נוספת. זה שבית-סוהר זה מקום שבו שוהים אנשים שנענשים, זה מקובל וידוע. זה שהעונשים כוללים גם עונשים משמעתיים, לרבות צינוק, גם זה ידוע. אבל כאשר מדובר בקנסות, וקנסות בסכומים גלובליים כאלה, זה דבר אחר. </w:t>
      </w:r>
    </w:p>
    <w:p w14:paraId="7C3AE62C" w14:textId="77777777" w:rsidR="00000000" w:rsidRDefault="00581103">
      <w:pPr>
        <w:pStyle w:val="a0"/>
        <w:rPr>
          <w:rFonts w:hint="cs"/>
          <w:rtl/>
        </w:rPr>
      </w:pPr>
    </w:p>
    <w:p w14:paraId="7A9D27C2" w14:textId="77777777" w:rsidR="00000000" w:rsidRDefault="00581103">
      <w:pPr>
        <w:pStyle w:val="a0"/>
        <w:rPr>
          <w:rFonts w:hint="cs"/>
          <w:rtl/>
        </w:rPr>
      </w:pPr>
      <w:r>
        <w:rPr>
          <w:rFonts w:hint="cs"/>
          <w:rtl/>
        </w:rPr>
        <w:t>י</w:t>
      </w:r>
      <w:r>
        <w:rPr>
          <w:rFonts w:hint="cs"/>
          <w:rtl/>
        </w:rPr>
        <w:t>שבתי בכלא "נפחא" עם האסירים, והם סיפרו לי שלפני חודשיים, שלושה חודשים היתה תקרית, מצאו אביזר של פלאפון, ונתנו עונש משמעתי, צינוק, איסור ביקורים וטיולים, ובנוסף הטילו 2,000 שקל קנס על אסיר אחד בתא, ועוד 500-700 שקל קנסות על כל יתר האסירים בתא. בגין העניין ה</w:t>
      </w:r>
      <w:r>
        <w:rPr>
          <w:rFonts w:hint="cs"/>
          <w:rtl/>
        </w:rPr>
        <w:t xml:space="preserve">זה בלבד, היו צריכים לשלם 7,000-8,000 שקלים. באיזו סמכות הטילו עליהם קנסות? האם זה חוק עונשין אחר? אני יודע שבחוץ, כאשר אדם נידון על עבירה, אומרים לו - או מאסר בפועל או קנס. </w:t>
      </w:r>
    </w:p>
    <w:p w14:paraId="7A0B2E64" w14:textId="77777777" w:rsidR="00000000" w:rsidRDefault="00581103">
      <w:pPr>
        <w:pStyle w:val="a0"/>
        <w:rPr>
          <w:rFonts w:hint="cs"/>
          <w:rtl/>
        </w:rPr>
      </w:pPr>
    </w:p>
    <w:p w14:paraId="19FFA858" w14:textId="77777777" w:rsidR="00000000" w:rsidRDefault="00581103">
      <w:pPr>
        <w:pStyle w:val="a0"/>
        <w:rPr>
          <w:rFonts w:hint="cs"/>
          <w:rtl/>
        </w:rPr>
      </w:pPr>
      <w:r>
        <w:rPr>
          <w:rFonts w:hint="cs"/>
          <w:rtl/>
        </w:rPr>
        <w:t>הקנסות האלה משולמים לא רק מחשבונו של האסיר. אסיר שנידון לקנס, לא יכול שלא לשלם או</w:t>
      </w:r>
      <w:r>
        <w:rPr>
          <w:rFonts w:hint="cs"/>
          <w:rtl/>
        </w:rPr>
        <w:t>תו. אם יש לו כסף בקנטינה, אז לוקחים את זה ממנו. אם יצא שלאסיר הזה אין כסף, אז מסתכלים על האסירים האחרים בתא, או על האסירים האחרים מהארגון שאליו הוא משתייך. אם הוא איש "פתח", אם יש למישהו מהם כסף, לוקחים את זה ממנו, ואם לא, מסתכלים על כל האסירים הביטחוניים,</w:t>
      </w:r>
      <w:r>
        <w:rPr>
          <w:rFonts w:hint="cs"/>
          <w:rtl/>
        </w:rPr>
        <w:t xml:space="preserve"> מעגל אחרי מעגל, עד שהכסף ייגבה. </w:t>
      </w:r>
    </w:p>
    <w:p w14:paraId="7FE9EEBD" w14:textId="77777777" w:rsidR="00000000" w:rsidRDefault="00581103">
      <w:pPr>
        <w:pStyle w:val="a0"/>
        <w:rPr>
          <w:rFonts w:hint="cs"/>
          <w:rtl/>
        </w:rPr>
      </w:pPr>
    </w:p>
    <w:p w14:paraId="4C78C065" w14:textId="77777777" w:rsidR="00000000" w:rsidRDefault="00581103">
      <w:pPr>
        <w:pStyle w:val="a0"/>
        <w:rPr>
          <w:rFonts w:hint="cs"/>
          <w:rtl/>
        </w:rPr>
      </w:pPr>
      <w:r>
        <w:rPr>
          <w:rFonts w:hint="cs"/>
          <w:rtl/>
        </w:rPr>
        <w:t>אני שואל, מה הגבול לקנסות האלה. פעם 2,000 שקלים פעם 700 שקלים ופעם 500 שקלים?</w:t>
      </w:r>
    </w:p>
    <w:p w14:paraId="4F79C6B8" w14:textId="77777777" w:rsidR="00000000" w:rsidRDefault="00581103">
      <w:pPr>
        <w:pStyle w:val="a0"/>
        <w:rPr>
          <w:rFonts w:hint="cs"/>
          <w:rtl/>
        </w:rPr>
      </w:pPr>
    </w:p>
    <w:p w14:paraId="0DC96D7E" w14:textId="77777777" w:rsidR="00000000" w:rsidRDefault="00581103">
      <w:pPr>
        <w:pStyle w:val="af1"/>
        <w:rPr>
          <w:rtl/>
        </w:rPr>
      </w:pPr>
      <w:r>
        <w:rPr>
          <w:rtl/>
        </w:rPr>
        <w:t>היו"ר מוחמד ברכה:</w:t>
      </w:r>
    </w:p>
    <w:p w14:paraId="037A3CCA" w14:textId="77777777" w:rsidR="00000000" w:rsidRDefault="00581103">
      <w:pPr>
        <w:pStyle w:val="a0"/>
        <w:rPr>
          <w:rtl/>
        </w:rPr>
      </w:pPr>
    </w:p>
    <w:p w14:paraId="037AC5D6" w14:textId="77777777" w:rsidR="00000000" w:rsidRDefault="00581103">
      <w:pPr>
        <w:pStyle w:val="a0"/>
        <w:rPr>
          <w:rFonts w:hint="cs"/>
          <w:rtl/>
        </w:rPr>
      </w:pPr>
      <w:r>
        <w:rPr>
          <w:rFonts w:hint="cs"/>
          <w:rtl/>
        </w:rPr>
        <w:t>לאן הולך הכסף?</w:t>
      </w:r>
    </w:p>
    <w:p w14:paraId="18045BEA" w14:textId="77777777" w:rsidR="00000000" w:rsidRDefault="00581103">
      <w:pPr>
        <w:pStyle w:val="a0"/>
        <w:rPr>
          <w:rFonts w:hint="cs"/>
          <w:rtl/>
        </w:rPr>
      </w:pPr>
    </w:p>
    <w:p w14:paraId="7A46EA2F" w14:textId="77777777" w:rsidR="00000000" w:rsidRDefault="00581103">
      <w:pPr>
        <w:pStyle w:val="a"/>
        <w:rPr>
          <w:rtl/>
        </w:rPr>
      </w:pPr>
      <w:bookmarkStart w:id="772" w:name="FS000001062T14_07_2004_21_56_34C"/>
      <w:bookmarkStart w:id="773" w:name="FS000000550T14_07_2004_21_56_47"/>
      <w:bookmarkStart w:id="774" w:name="_Toc81561561"/>
      <w:bookmarkEnd w:id="772"/>
      <w:bookmarkEnd w:id="773"/>
      <w:r>
        <w:rPr>
          <w:rtl/>
        </w:rPr>
        <w:t>עבד-אלמאלכ דהאמשה (רע"ם):</w:t>
      </w:r>
      <w:bookmarkEnd w:id="774"/>
    </w:p>
    <w:p w14:paraId="0D930689" w14:textId="77777777" w:rsidR="00000000" w:rsidRDefault="00581103">
      <w:pPr>
        <w:pStyle w:val="a0"/>
        <w:rPr>
          <w:rtl/>
        </w:rPr>
      </w:pPr>
    </w:p>
    <w:p w14:paraId="5C6E7A2D" w14:textId="77777777" w:rsidR="00000000" w:rsidRDefault="00581103">
      <w:pPr>
        <w:pStyle w:val="a0"/>
        <w:rPr>
          <w:rFonts w:hint="cs"/>
          <w:rtl/>
        </w:rPr>
      </w:pPr>
      <w:r>
        <w:rPr>
          <w:rFonts w:hint="cs"/>
          <w:rtl/>
        </w:rPr>
        <w:t>זו באמת שאלה, אדוני היושב-ראש. לכאורה, זה צריך ללכת לטובת האסירים.</w:t>
      </w:r>
    </w:p>
    <w:p w14:paraId="15520A55" w14:textId="77777777" w:rsidR="00000000" w:rsidRDefault="00581103">
      <w:pPr>
        <w:pStyle w:val="af0"/>
        <w:rPr>
          <w:rtl/>
        </w:rPr>
      </w:pPr>
    </w:p>
    <w:p w14:paraId="07632DA2" w14:textId="77777777" w:rsidR="00000000" w:rsidRDefault="00581103">
      <w:pPr>
        <w:pStyle w:val="af0"/>
        <w:rPr>
          <w:rtl/>
        </w:rPr>
      </w:pPr>
      <w:r>
        <w:rPr>
          <w:rFonts w:hint="eastAsia"/>
          <w:rtl/>
        </w:rPr>
        <w:t>סגן השר לביט</w:t>
      </w:r>
      <w:r>
        <w:rPr>
          <w:rFonts w:hint="eastAsia"/>
          <w:rtl/>
        </w:rPr>
        <w:t>חון פנים יעקב אדרי:</w:t>
      </w:r>
    </w:p>
    <w:p w14:paraId="02DA4FA9" w14:textId="77777777" w:rsidR="00000000" w:rsidRDefault="00581103">
      <w:pPr>
        <w:pStyle w:val="a0"/>
        <w:rPr>
          <w:rFonts w:hint="cs"/>
          <w:rtl/>
        </w:rPr>
      </w:pPr>
    </w:p>
    <w:p w14:paraId="0C2EB587" w14:textId="77777777" w:rsidR="00000000" w:rsidRDefault="00581103">
      <w:pPr>
        <w:pStyle w:val="a0"/>
        <w:rPr>
          <w:rFonts w:hint="cs"/>
          <w:rtl/>
        </w:rPr>
      </w:pPr>
      <w:r>
        <w:rPr>
          <w:rFonts w:hint="cs"/>
          <w:rtl/>
        </w:rPr>
        <w:t>זה הולך לטובת האסירים.</w:t>
      </w:r>
    </w:p>
    <w:p w14:paraId="76F6B92F" w14:textId="77777777" w:rsidR="00000000" w:rsidRDefault="00581103">
      <w:pPr>
        <w:pStyle w:val="a0"/>
        <w:rPr>
          <w:rFonts w:hint="cs"/>
          <w:rtl/>
        </w:rPr>
      </w:pPr>
    </w:p>
    <w:p w14:paraId="722B394C" w14:textId="77777777" w:rsidR="00000000" w:rsidRDefault="00581103">
      <w:pPr>
        <w:pStyle w:val="-"/>
        <w:rPr>
          <w:rtl/>
        </w:rPr>
      </w:pPr>
      <w:bookmarkStart w:id="775" w:name="FS000000550T14_07_2004_21_57_31C"/>
      <w:bookmarkEnd w:id="775"/>
      <w:r>
        <w:rPr>
          <w:rtl/>
        </w:rPr>
        <w:t>עבד-אלמאלכ דהאמשה (רע"ם):</w:t>
      </w:r>
    </w:p>
    <w:p w14:paraId="7F4205A0" w14:textId="77777777" w:rsidR="00000000" w:rsidRDefault="00581103">
      <w:pPr>
        <w:pStyle w:val="a0"/>
        <w:rPr>
          <w:rtl/>
        </w:rPr>
      </w:pPr>
    </w:p>
    <w:p w14:paraId="22DED66B" w14:textId="77777777" w:rsidR="00000000" w:rsidRDefault="00581103">
      <w:pPr>
        <w:pStyle w:val="a0"/>
        <w:rPr>
          <w:rFonts w:hint="cs"/>
          <w:rtl/>
        </w:rPr>
      </w:pPr>
      <w:r>
        <w:rPr>
          <w:rFonts w:hint="cs"/>
          <w:rtl/>
        </w:rPr>
        <w:t>אני רוצה שתביא לי מקרה אחד שבו הכסף הלך לאותם אסירים ששילמו את הכסף, אסירים ביטחוניים. האסירים הביטחוניים  לא נהנים מהכסף הזה. אני שמעתי את זה מהם. מעולם לא הריחו ריח של תוצאה, הנאה או</w:t>
      </w:r>
      <w:r>
        <w:rPr>
          <w:rFonts w:hint="cs"/>
          <w:rtl/>
        </w:rPr>
        <w:t xml:space="preserve"> טובה בגלל זה שגבו מהם סכומים כה גבוהים. </w:t>
      </w:r>
    </w:p>
    <w:p w14:paraId="59D4941F" w14:textId="77777777" w:rsidR="00000000" w:rsidRDefault="00581103">
      <w:pPr>
        <w:pStyle w:val="a0"/>
        <w:rPr>
          <w:rFonts w:hint="cs"/>
          <w:rtl/>
        </w:rPr>
      </w:pPr>
    </w:p>
    <w:p w14:paraId="4B434D84" w14:textId="77777777" w:rsidR="00000000" w:rsidRDefault="00581103">
      <w:pPr>
        <w:pStyle w:val="a0"/>
        <w:rPr>
          <w:rFonts w:hint="cs"/>
          <w:rtl/>
        </w:rPr>
      </w:pPr>
      <w:r>
        <w:rPr>
          <w:rFonts w:hint="cs"/>
          <w:rtl/>
        </w:rPr>
        <w:t xml:space="preserve">שאלתי קודם, עד איזו תקרה יכולים לגבות קנסות. פעם 2,000 שקלים, פעם 500 שקלים ופעם 700 שקלים. זה עולם אחר. </w:t>
      </w:r>
    </w:p>
    <w:p w14:paraId="70019C23" w14:textId="77777777" w:rsidR="00000000" w:rsidRDefault="00581103">
      <w:pPr>
        <w:pStyle w:val="a0"/>
        <w:rPr>
          <w:rFonts w:hint="cs"/>
          <w:rtl/>
        </w:rPr>
      </w:pPr>
    </w:p>
    <w:p w14:paraId="08CFED18" w14:textId="77777777" w:rsidR="00000000" w:rsidRDefault="00581103">
      <w:pPr>
        <w:pStyle w:val="a0"/>
        <w:rPr>
          <w:rFonts w:hint="cs"/>
          <w:rtl/>
        </w:rPr>
      </w:pPr>
      <w:r>
        <w:rPr>
          <w:rFonts w:hint="cs"/>
          <w:rtl/>
        </w:rPr>
        <w:t>יש גם סוגים אחרים של כסף. זה לא נקרא קנס, אלא פיצויים. מה הפיצויים, מה הגובה שלהם. אסיר שקרע מגבת או שהמיט</w:t>
      </w:r>
      <w:r>
        <w:rPr>
          <w:rFonts w:hint="cs"/>
          <w:rtl/>
        </w:rPr>
        <w:t xml:space="preserve">ה שלו ניזוקה, או רכוש אחר של בית-סוהר ניזוק, אומרים לו: אתה צריך לשלם 2,200 שקל, 1,000 שקל, 500 שקלים. אחד סיפר לי שהחולצה שקיבל מהשב"ס נקרעה, כאילו החולצות לא מטבען להיקרע ולהיות בלויות,  ולכן הוא היה צריך לשלם קנס. אולי אדוני יגיד לנו באיזו סמכות ומתוקף </w:t>
      </w:r>
      <w:r>
        <w:rPr>
          <w:rFonts w:hint="cs"/>
          <w:rtl/>
        </w:rPr>
        <w:t>איזה חוק.</w:t>
      </w:r>
    </w:p>
    <w:p w14:paraId="2BC7674B" w14:textId="77777777" w:rsidR="00000000" w:rsidRDefault="00581103">
      <w:pPr>
        <w:pStyle w:val="a0"/>
        <w:rPr>
          <w:rFonts w:hint="cs"/>
          <w:rtl/>
        </w:rPr>
      </w:pPr>
    </w:p>
    <w:p w14:paraId="1BD27D38" w14:textId="77777777" w:rsidR="00000000" w:rsidRDefault="00581103">
      <w:pPr>
        <w:pStyle w:val="a0"/>
        <w:rPr>
          <w:rFonts w:hint="cs"/>
          <w:rtl/>
        </w:rPr>
      </w:pPr>
      <w:r>
        <w:rPr>
          <w:rFonts w:hint="cs"/>
          <w:rtl/>
        </w:rPr>
        <w:t>אני חושב שהעניין הזה מחייב בדיקה יסודית, בדיקה בוועדת החוקה, חוק ומשפט, שהיא המוסמכת בעניינים האלה, או בוועדת הפנים, כדי לראות מי מטיל קנסות, על סמך מה, באילו סכומים ואיך.</w:t>
      </w:r>
    </w:p>
    <w:p w14:paraId="751A8011" w14:textId="77777777" w:rsidR="00000000" w:rsidRDefault="00581103">
      <w:pPr>
        <w:pStyle w:val="a0"/>
        <w:rPr>
          <w:rFonts w:hint="cs"/>
          <w:rtl/>
        </w:rPr>
      </w:pPr>
    </w:p>
    <w:p w14:paraId="14B00B42" w14:textId="77777777" w:rsidR="00000000" w:rsidRDefault="00581103">
      <w:pPr>
        <w:pStyle w:val="a0"/>
        <w:rPr>
          <w:rFonts w:hint="cs"/>
          <w:rtl/>
        </w:rPr>
      </w:pPr>
      <w:r>
        <w:rPr>
          <w:rFonts w:hint="cs"/>
          <w:rtl/>
        </w:rPr>
        <w:t>הבעיה היא כללית, אף שאני דיברתי רק על כלא "נפחא". אלה הסכומים שהם מסרו ל</w:t>
      </w:r>
      <w:r>
        <w:rPr>
          <w:rFonts w:hint="cs"/>
          <w:rtl/>
        </w:rPr>
        <w:t>י. הם אמרו לי שרק בשנתיים האחרונות סכומי הקנסות שנגבו מהם הם סביב חצי מיליון שקל. אני אמרתי את זה לפני שבועיים בהצעה, מראש, כדי שאדוני יוכל להיות ער לזה ולברר את זה.</w:t>
      </w:r>
    </w:p>
    <w:p w14:paraId="40AC98DA" w14:textId="77777777" w:rsidR="00000000" w:rsidRDefault="00581103">
      <w:pPr>
        <w:pStyle w:val="a0"/>
        <w:rPr>
          <w:rFonts w:hint="cs"/>
          <w:rtl/>
        </w:rPr>
      </w:pPr>
    </w:p>
    <w:p w14:paraId="3870ADAD" w14:textId="77777777" w:rsidR="00000000" w:rsidRDefault="00581103">
      <w:pPr>
        <w:pStyle w:val="af0"/>
        <w:rPr>
          <w:rtl/>
        </w:rPr>
      </w:pPr>
      <w:r>
        <w:rPr>
          <w:rFonts w:hint="eastAsia"/>
          <w:rtl/>
        </w:rPr>
        <w:t>סגן השר לביטחון פנים יעקב אדרי:</w:t>
      </w:r>
    </w:p>
    <w:p w14:paraId="55C38E74" w14:textId="77777777" w:rsidR="00000000" w:rsidRDefault="00581103">
      <w:pPr>
        <w:pStyle w:val="a0"/>
        <w:rPr>
          <w:rFonts w:hint="cs"/>
          <w:rtl/>
        </w:rPr>
      </w:pPr>
    </w:p>
    <w:p w14:paraId="4A3CD25B" w14:textId="77777777" w:rsidR="00000000" w:rsidRDefault="00581103">
      <w:pPr>
        <w:pStyle w:val="a0"/>
        <w:rPr>
          <w:rFonts w:hint="cs"/>
          <w:rtl/>
        </w:rPr>
      </w:pPr>
      <w:r>
        <w:rPr>
          <w:rFonts w:hint="cs"/>
          <w:rtl/>
        </w:rPr>
        <w:t xml:space="preserve">מכל בתי-הסוהר ביחד נגבו חצי מיליון שקל. </w:t>
      </w:r>
    </w:p>
    <w:p w14:paraId="1A5EBB36" w14:textId="77777777" w:rsidR="00000000" w:rsidRDefault="00581103">
      <w:pPr>
        <w:pStyle w:val="a0"/>
        <w:rPr>
          <w:rFonts w:hint="cs"/>
          <w:rtl/>
        </w:rPr>
      </w:pPr>
    </w:p>
    <w:p w14:paraId="3F40CB67" w14:textId="77777777" w:rsidR="00000000" w:rsidRDefault="00581103">
      <w:pPr>
        <w:pStyle w:val="-"/>
        <w:rPr>
          <w:rtl/>
        </w:rPr>
      </w:pPr>
      <w:bookmarkStart w:id="776" w:name="FS000000550T14_07_2004_22_03_40C"/>
      <w:bookmarkEnd w:id="776"/>
      <w:r>
        <w:rPr>
          <w:rtl/>
        </w:rPr>
        <w:t>עבד-אלמאלכ דהא</w:t>
      </w:r>
      <w:r>
        <w:rPr>
          <w:rtl/>
        </w:rPr>
        <w:t>משה (רע"ם):</w:t>
      </w:r>
    </w:p>
    <w:p w14:paraId="33C7FE84" w14:textId="77777777" w:rsidR="00000000" w:rsidRDefault="00581103">
      <w:pPr>
        <w:pStyle w:val="a0"/>
        <w:rPr>
          <w:rtl/>
        </w:rPr>
      </w:pPr>
    </w:p>
    <w:p w14:paraId="1A7BEE77" w14:textId="77777777" w:rsidR="00000000" w:rsidRDefault="00581103">
      <w:pPr>
        <w:pStyle w:val="a0"/>
        <w:rPr>
          <w:rFonts w:hint="cs"/>
          <w:rtl/>
        </w:rPr>
      </w:pPr>
      <w:r>
        <w:rPr>
          <w:rFonts w:hint="cs"/>
          <w:rtl/>
        </w:rPr>
        <w:t>אני יודע שזה קיים גם בבתי-סוהר אחרים, אפילו אצל הילדים. אצל הקטינים, באים ומאיימים עליהם. יש נוהל בבתי-סוהר, שכאשר האסירים מוחים על משהו, הם מחזירים מנה אחת של אוכל. הם אמרו להם, שכל אחד שמחזיר מנה צריך לשלם קנס של 200 שקל. גם אם אתה אומר שאתה</w:t>
      </w:r>
      <w:r>
        <w:rPr>
          <w:rFonts w:hint="cs"/>
          <w:rtl/>
        </w:rPr>
        <w:t xml:space="preserve"> לא רוצה לאכול ארוחת צהריים היום, אתה מקבל 200 שקל קנס. זה אצל הקטינים.</w:t>
      </w:r>
    </w:p>
    <w:p w14:paraId="1F77FCE9" w14:textId="77777777" w:rsidR="00000000" w:rsidRDefault="00581103">
      <w:pPr>
        <w:pStyle w:val="a0"/>
        <w:ind w:firstLine="0"/>
        <w:rPr>
          <w:rFonts w:hint="cs"/>
          <w:rtl/>
        </w:rPr>
      </w:pPr>
    </w:p>
    <w:p w14:paraId="592E3A87" w14:textId="77777777" w:rsidR="00000000" w:rsidRDefault="00581103">
      <w:pPr>
        <w:pStyle w:val="a0"/>
        <w:rPr>
          <w:rFonts w:hint="cs"/>
          <w:rtl/>
        </w:rPr>
      </w:pPr>
      <w:r>
        <w:rPr>
          <w:rFonts w:hint="cs"/>
          <w:rtl/>
        </w:rPr>
        <w:t>אני חושב שהעניין הזה מחייב בדיקה יסודית. אני לא יכול להבין איך הדברים הגיעו לאן שהגיעו, ויש קצינים וממונים שעושים במקומות האלה ככל שעולה על רוחם. אני חושב שיש פה דבר פרוץ שמחייב חקיקה</w:t>
      </w:r>
      <w:r>
        <w:rPr>
          <w:rFonts w:hint="cs"/>
          <w:rtl/>
        </w:rPr>
        <w:t xml:space="preserve">, או לכל הפחות מדיניות אחרת, כדי שידעו הנכבדים הממונים על הדברים האלה, שזה לא עניין שיכולים לעשות בו כבתוך שלהם. לא יכול להיות שיגבו קנסות ויחייבו אנשים בתשלומים כאלה גדולים, לא רק מאנשים שיוחסה להם העבירה. </w:t>
      </w:r>
    </w:p>
    <w:p w14:paraId="5D883C9C" w14:textId="77777777" w:rsidR="00000000" w:rsidRDefault="00581103">
      <w:pPr>
        <w:pStyle w:val="a0"/>
        <w:rPr>
          <w:rFonts w:hint="cs"/>
          <w:rtl/>
        </w:rPr>
      </w:pPr>
    </w:p>
    <w:p w14:paraId="4E8A1845" w14:textId="77777777" w:rsidR="00000000" w:rsidRDefault="00581103">
      <w:pPr>
        <w:pStyle w:val="a0"/>
        <w:rPr>
          <w:rFonts w:hint="cs"/>
          <w:rtl/>
        </w:rPr>
      </w:pPr>
      <w:r>
        <w:rPr>
          <w:rFonts w:hint="cs"/>
          <w:rtl/>
        </w:rPr>
        <w:t xml:space="preserve"> אני לא יכול שלא להתייחס למה שקורה בכלא "גלבוע"</w:t>
      </w:r>
      <w:r>
        <w:rPr>
          <w:rFonts w:hint="cs"/>
          <w:rtl/>
        </w:rPr>
        <w:t xml:space="preserve"> היום. אני קיבלתי טלפונים מאמהות של אסירים שהיו שם היום בשמש הלוהטת, בלי שום מחסה, בלי שום אפשרות לגשת לשירותים או למים, בלי צל, בשמש הקופחת בחום הזה. הם חיכו לראות את הילדים שלהן, את היקירים שלהן, את האסירים שלהן, וחלקן לא יכלו לחכות בשמש, הזילו דמעה והלכ</w:t>
      </w:r>
      <w:r>
        <w:rPr>
          <w:rFonts w:hint="cs"/>
          <w:rtl/>
        </w:rPr>
        <w:t xml:space="preserve">ו הביתה. אני שמעתי אותן בוכות בטלפון. </w:t>
      </w:r>
    </w:p>
    <w:p w14:paraId="22D1E29D" w14:textId="77777777" w:rsidR="00000000" w:rsidRDefault="00581103">
      <w:pPr>
        <w:pStyle w:val="a0"/>
        <w:rPr>
          <w:rFonts w:hint="cs"/>
          <w:rtl/>
        </w:rPr>
      </w:pPr>
    </w:p>
    <w:p w14:paraId="68EF68D0" w14:textId="77777777" w:rsidR="00000000" w:rsidRDefault="00581103">
      <w:pPr>
        <w:pStyle w:val="a0"/>
        <w:rPr>
          <w:rFonts w:hint="cs"/>
          <w:rtl/>
        </w:rPr>
      </w:pPr>
      <w:r>
        <w:rPr>
          <w:rFonts w:hint="cs"/>
          <w:rtl/>
        </w:rPr>
        <w:t xml:space="preserve">שמענו בחדשות שקרה משהו בכלא. היתה תקרית עם קצין. לפני זה קרה מקרה ב"אשמורת" בין אסירים, ושם לא התכוונו לקצין אלא למישהו אחר, ואדוני יודע למי הכוונה. בכל מקרה, כאשר קורים דברים כאלה, יש חוק, דין ודיין. תופסים את האיש </w:t>
      </w:r>
      <w:r>
        <w:rPr>
          <w:rFonts w:hint="cs"/>
          <w:rtl/>
        </w:rPr>
        <w:t xml:space="preserve">ששפך את השמן ומענישים אותו לפי החוק וכללי בתי-הסוהר, אבל לא את כל האגף ואת כל האסירים ללא גבולות. </w:t>
      </w:r>
    </w:p>
    <w:p w14:paraId="4394F437" w14:textId="77777777" w:rsidR="00000000" w:rsidRDefault="00581103">
      <w:pPr>
        <w:pStyle w:val="a0"/>
        <w:rPr>
          <w:rFonts w:hint="cs"/>
          <w:rtl/>
        </w:rPr>
      </w:pPr>
    </w:p>
    <w:p w14:paraId="4469B719" w14:textId="77777777" w:rsidR="00000000" w:rsidRDefault="00581103">
      <w:pPr>
        <w:pStyle w:val="a0"/>
        <w:rPr>
          <w:rFonts w:hint="cs"/>
          <w:rtl/>
        </w:rPr>
      </w:pPr>
      <w:r>
        <w:rPr>
          <w:rFonts w:hint="cs"/>
          <w:rtl/>
        </w:rPr>
        <w:t>האנשים שם משמיעים מלים לאסירים, לרבות הצהרות ודברי נקמנות והפשטות - חזרו לעניין ההפשטות. הם אומרים בקיצור: אבו-ע'ריב בשבילנו זה שום דבר. אנחנו יותר מאבו-ע'ר</w:t>
      </w:r>
      <w:r>
        <w:rPr>
          <w:rFonts w:hint="cs"/>
          <w:rtl/>
        </w:rPr>
        <w:t>יב עכשיו. אבו-ע'ריב למדו מאתנו, אבל לא למדו טוב. אנחנו נלמד אתכם איך להשפיל אתכם ואיך להפשיט אתכם עירומים. תופסים כל אחד שיוצא מהתא למרפאה או למקום אחר ומפשיטים אותו, כדי להשפיל אותו, לא יותר. הדברים הם דוגמה למדיניות הגדולה והמסועפת הזאת.</w:t>
      </w:r>
    </w:p>
    <w:p w14:paraId="26A2211C" w14:textId="77777777" w:rsidR="00000000" w:rsidRDefault="00581103">
      <w:pPr>
        <w:pStyle w:val="af1"/>
        <w:rPr>
          <w:rFonts w:hint="cs"/>
          <w:rtl/>
        </w:rPr>
      </w:pPr>
    </w:p>
    <w:p w14:paraId="34DCFFA5" w14:textId="77777777" w:rsidR="00000000" w:rsidRDefault="00581103">
      <w:pPr>
        <w:pStyle w:val="af1"/>
        <w:rPr>
          <w:rtl/>
        </w:rPr>
      </w:pPr>
      <w:r>
        <w:rPr>
          <w:rFonts w:hint="eastAsia"/>
          <w:rtl/>
        </w:rPr>
        <w:t>היו</w:t>
      </w:r>
      <w:r>
        <w:rPr>
          <w:rtl/>
        </w:rPr>
        <w:t>"ר מוחמד ברכ</w:t>
      </w:r>
      <w:r>
        <w:rPr>
          <w:rtl/>
        </w:rPr>
        <w:t>ה:</w:t>
      </w:r>
    </w:p>
    <w:p w14:paraId="1D4839EE" w14:textId="77777777" w:rsidR="00000000" w:rsidRDefault="00581103">
      <w:pPr>
        <w:pStyle w:val="a0"/>
        <w:rPr>
          <w:rFonts w:hint="cs"/>
          <w:rtl/>
        </w:rPr>
      </w:pPr>
    </w:p>
    <w:p w14:paraId="76E322E5" w14:textId="77777777" w:rsidR="00000000" w:rsidRDefault="00581103">
      <w:pPr>
        <w:pStyle w:val="a0"/>
        <w:rPr>
          <w:rFonts w:hint="cs"/>
          <w:rtl/>
        </w:rPr>
      </w:pPr>
      <w:r>
        <w:rPr>
          <w:rFonts w:hint="cs"/>
          <w:rtl/>
        </w:rPr>
        <w:t>תודה. סגן השר, חבר הכנסת יעקב אדרי, בבקשה.</w:t>
      </w:r>
    </w:p>
    <w:p w14:paraId="02BE9751" w14:textId="77777777" w:rsidR="00000000" w:rsidRDefault="00581103">
      <w:pPr>
        <w:pStyle w:val="af0"/>
        <w:rPr>
          <w:rFonts w:hint="cs"/>
          <w:rtl/>
        </w:rPr>
      </w:pPr>
    </w:p>
    <w:p w14:paraId="64BFB618" w14:textId="77777777" w:rsidR="00000000" w:rsidRDefault="00581103">
      <w:pPr>
        <w:pStyle w:val="af0"/>
        <w:rPr>
          <w:rFonts w:hint="cs"/>
          <w:rtl/>
        </w:rPr>
      </w:pPr>
    </w:p>
    <w:p w14:paraId="29B9B55A" w14:textId="77777777" w:rsidR="00000000" w:rsidRDefault="00581103">
      <w:pPr>
        <w:pStyle w:val="a"/>
        <w:rPr>
          <w:rtl/>
        </w:rPr>
      </w:pPr>
      <w:bookmarkStart w:id="777" w:name="FS000001031T14_07_2004_23_39_00"/>
      <w:bookmarkStart w:id="778" w:name="FS000001031T14_07_2004_23_39_16"/>
      <w:bookmarkStart w:id="779" w:name="_Toc81561562"/>
      <w:bookmarkEnd w:id="777"/>
      <w:bookmarkEnd w:id="778"/>
      <w:r>
        <w:rPr>
          <w:rFonts w:hint="eastAsia"/>
          <w:rtl/>
        </w:rPr>
        <w:t>סגן</w:t>
      </w:r>
      <w:r>
        <w:rPr>
          <w:rtl/>
        </w:rPr>
        <w:t xml:space="preserve"> השר לביטחון פנים יעקב אדרי:</w:t>
      </w:r>
      <w:bookmarkEnd w:id="779"/>
    </w:p>
    <w:p w14:paraId="546F0720" w14:textId="77777777" w:rsidR="00000000" w:rsidRDefault="00581103">
      <w:pPr>
        <w:pStyle w:val="a0"/>
        <w:rPr>
          <w:rFonts w:hint="cs"/>
          <w:rtl/>
        </w:rPr>
      </w:pPr>
    </w:p>
    <w:p w14:paraId="427130C4" w14:textId="77777777" w:rsidR="00000000" w:rsidRDefault="00581103">
      <w:pPr>
        <w:pStyle w:val="a0"/>
        <w:rPr>
          <w:rFonts w:hint="cs"/>
          <w:rtl/>
        </w:rPr>
      </w:pPr>
      <w:r>
        <w:rPr>
          <w:rFonts w:hint="cs"/>
          <w:rtl/>
        </w:rPr>
        <w:t xml:space="preserve">אדוני היושב-ראש, חברי חברי הכנסת, חבר הכנסת דהאמשה, אני מאוד מעריך את עבודתך הפרלמנטרית, אבל לפעמים אני לא רואה קשר בין המספרים שאתה נותן לבין המציאות. </w:t>
      </w:r>
    </w:p>
    <w:p w14:paraId="0B689663" w14:textId="77777777" w:rsidR="00000000" w:rsidRDefault="00581103">
      <w:pPr>
        <w:pStyle w:val="a0"/>
        <w:rPr>
          <w:rFonts w:hint="cs"/>
          <w:rtl/>
        </w:rPr>
      </w:pPr>
    </w:p>
    <w:p w14:paraId="465E1CDF" w14:textId="77777777" w:rsidR="00000000" w:rsidRDefault="00581103">
      <w:pPr>
        <w:pStyle w:val="a0"/>
        <w:rPr>
          <w:rFonts w:hint="cs"/>
          <w:rtl/>
        </w:rPr>
      </w:pPr>
      <w:r>
        <w:rPr>
          <w:rFonts w:hint="cs"/>
          <w:rtl/>
        </w:rPr>
        <w:t>האסירים, הן הפליליים</w:t>
      </w:r>
      <w:r>
        <w:rPr>
          <w:rFonts w:hint="cs"/>
          <w:rtl/>
        </w:rPr>
        <w:t xml:space="preserve"> והן הביטחוניים, אשר עברו עבירות משמעת והורשעו בהליכים משמעתיים, נידונים לעונשים שונים, ביניהם קנס כספי, בידוד ועוד. הנושא כולו מוסדר בפקודת בתי-הסוהר, על תקנותיה, ובפקודות נציבות השב"ס. אני אתייחס עכשיו לנתונים השגויים שאתה העלית פה. הקנס המרבי הקבוע בחוק</w:t>
      </w:r>
      <w:r>
        <w:rPr>
          <w:rFonts w:hint="cs"/>
          <w:rtl/>
        </w:rPr>
        <w:t xml:space="preserve"> הוא 456 שקלים. אי-אפשר לתת יותר מזה. </w:t>
      </w:r>
    </w:p>
    <w:p w14:paraId="238666BD" w14:textId="77777777" w:rsidR="00000000" w:rsidRDefault="00581103">
      <w:pPr>
        <w:pStyle w:val="a0"/>
        <w:rPr>
          <w:rFonts w:hint="cs"/>
          <w:rtl/>
        </w:rPr>
      </w:pPr>
    </w:p>
    <w:p w14:paraId="76201E53" w14:textId="77777777" w:rsidR="00000000" w:rsidRDefault="00581103">
      <w:pPr>
        <w:pStyle w:val="af0"/>
        <w:rPr>
          <w:rtl/>
        </w:rPr>
      </w:pPr>
      <w:r>
        <w:rPr>
          <w:rFonts w:hint="eastAsia"/>
          <w:rtl/>
        </w:rPr>
        <w:t>עבד</w:t>
      </w:r>
      <w:r>
        <w:rPr>
          <w:rtl/>
        </w:rPr>
        <w:t>-אלמאלכ דהאמשה (רע"ם):</w:t>
      </w:r>
    </w:p>
    <w:p w14:paraId="493842CC" w14:textId="77777777" w:rsidR="00000000" w:rsidRDefault="00581103">
      <w:pPr>
        <w:pStyle w:val="a0"/>
        <w:rPr>
          <w:rFonts w:hint="cs"/>
          <w:rtl/>
        </w:rPr>
      </w:pPr>
    </w:p>
    <w:p w14:paraId="0E6774A3" w14:textId="77777777" w:rsidR="00000000" w:rsidRDefault="00581103">
      <w:pPr>
        <w:pStyle w:val="a0"/>
        <w:rPr>
          <w:rFonts w:hint="cs"/>
          <w:rtl/>
        </w:rPr>
      </w:pPr>
      <w:r>
        <w:rPr>
          <w:rFonts w:hint="cs"/>
          <w:rtl/>
        </w:rPr>
        <w:t>אני אתן לך שם של בן-אדם.</w:t>
      </w:r>
    </w:p>
    <w:p w14:paraId="31F2539A" w14:textId="77777777" w:rsidR="00000000" w:rsidRDefault="00581103">
      <w:pPr>
        <w:pStyle w:val="a0"/>
        <w:rPr>
          <w:rFonts w:hint="cs"/>
          <w:rtl/>
        </w:rPr>
      </w:pPr>
    </w:p>
    <w:p w14:paraId="387E123D" w14:textId="77777777" w:rsidR="00000000" w:rsidRDefault="00581103">
      <w:pPr>
        <w:pStyle w:val="-"/>
        <w:rPr>
          <w:rtl/>
        </w:rPr>
      </w:pPr>
      <w:bookmarkStart w:id="780" w:name="FS000000550T14_07_2004_22_16_21C"/>
      <w:bookmarkEnd w:id="780"/>
      <w:r>
        <w:rPr>
          <w:rFonts w:hint="eastAsia"/>
          <w:rtl/>
        </w:rPr>
        <w:t>סגן השר לביטחון פנים יעקב אדרי:</w:t>
      </w:r>
    </w:p>
    <w:p w14:paraId="578E7916" w14:textId="77777777" w:rsidR="00000000" w:rsidRDefault="00581103">
      <w:pPr>
        <w:pStyle w:val="a0"/>
        <w:rPr>
          <w:rFonts w:hint="cs"/>
          <w:rtl/>
        </w:rPr>
      </w:pPr>
    </w:p>
    <w:p w14:paraId="0FC83369" w14:textId="77777777" w:rsidR="00000000" w:rsidRDefault="00581103">
      <w:pPr>
        <w:pStyle w:val="a0"/>
        <w:rPr>
          <w:rFonts w:hint="cs"/>
          <w:rtl/>
        </w:rPr>
      </w:pPr>
      <w:r>
        <w:rPr>
          <w:rFonts w:hint="cs"/>
          <w:rtl/>
        </w:rPr>
        <w:t>הדברים מאוד ברורים ואני מציין אותם לפרוטוקול - לא מופעלת מדיניות שונה כלפי אסירים ביטחוניים בכל הנוגע לענישה והטלת קנסות. מה שמקבל</w:t>
      </w:r>
      <w:r>
        <w:rPr>
          <w:rFonts w:hint="cs"/>
          <w:rtl/>
        </w:rPr>
        <w:t xml:space="preserve"> הפלילי, חל גם על הביטחוני, ולהיפך.  </w:t>
      </w:r>
    </w:p>
    <w:p w14:paraId="0E6904A3" w14:textId="77777777" w:rsidR="00000000" w:rsidRDefault="00581103">
      <w:pPr>
        <w:pStyle w:val="a0"/>
        <w:rPr>
          <w:rFonts w:hint="cs"/>
          <w:rtl/>
        </w:rPr>
      </w:pPr>
    </w:p>
    <w:p w14:paraId="6DE38B3F" w14:textId="77777777" w:rsidR="00000000" w:rsidRDefault="00581103">
      <w:pPr>
        <w:pStyle w:val="a0"/>
        <w:rPr>
          <w:rFonts w:hint="cs"/>
          <w:rtl/>
        </w:rPr>
      </w:pPr>
      <w:r>
        <w:rPr>
          <w:rFonts w:hint="cs"/>
          <w:rtl/>
        </w:rPr>
        <w:t>בשנת 2003/04 נגבו בסך הכול 485,000 שקלים קנסות מאסירים פליליים וביטחוניים בכל בתי-הסוהר, ולא כפי שציינת, רק בכלא "נפחא". מדובר על כל בתי-הסוהר ביחד - חצי מיליון שקל בקירוב. כספי הקנסות כולם משמשים חלק מהתקציב המוקצה ל</w:t>
      </w:r>
      <w:r>
        <w:rPr>
          <w:rFonts w:hint="cs"/>
          <w:rtl/>
        </w:rPr>
        <w:t xml:space="preserve">רווחת האסירים, הן הביטחוניים והן הפליליים. </w:t>
      </w:r>
    </w:p>
    <w:p w14:paraId="4D61EC44" w14:textId="77777777" w:rsidR="00000000" w:rsidRDefault="00581103">
      <w:pPr>
        <w:pStyle w:val="a0"/>
        <w:rPr>
          <w:rFonts w:hint="cs"/>
          <w:rtl/>
        </w:rPr>
      </w:pPr>
    </w:p>
    <w:p w14:paraId="40B1DAA0" w14:textId="77777777" w:rsidR="00000000" w:rsidRDefault="00581103">
      <w:pPr>
        <w:pStyle w:val="a0"/>
        <w:rPr>
          <w:rFonts w:hint="cs"/>
          <w:rtl/>
        </w:rPr>
      </w:pPr>
      <w:r>
        <w:rPr>
          <w:rFonts w:hint="cs"/>
          <w:rtl/>
        </w:rPr>
        <w:t xml:space="preserve">אם יש טענה ספציפית, היא תיבדק. </w:t>
      </w:r>
    </w:p>
    <w:p w14:paraId="021CF183" w14:textId="77777777" w:rsidR="00000000" w:rsidRDefault="00581103">
      <w:pPr>
        <w:pStyle w:val="a0"/>
        <w:rPr>
          <w:rFonts w:hint="cs"/>
          <w:rtl/>
        </w:rPr>
      </w:pPr>
    </w:p>
    <w:p w14:paraId="2B69E9B6" w14:textId="77777777" w:rsidR="00000000" w:rsidRDefault="00581103">
      <w:pPr>
        <w:pStyle w:val="a0"/>
        <w:rPr>
          <w:rFonts w:hint="cs"/>
          <w:rtl/>
        </w:rPr>
      </w:pPr>
      <w:r>
        <w:rPr>
          <w:rFonts w:hint="cs"/>
          <w:rtl/>
        </w:rPr>
        <w:t>לגבי הטענות האחרות המועלות בהצעה לסדר-היום, הרי שמדובר בהאשמות גורפות וכלליות.</w:t>
      </w:r>
    </w:p>
    <w:p w14:paraId="1937AAA9" w14:textId="77777777" w:rsidR="00000000" w:rsidRDefault="00581103">
      <w:pPr>
        <w:pStyle w:val="a0"/>
        <w:rPr>
          <w:rFonts w:hint="cs"/>
          <w:rtl/>
        </w:rPr>
      </w:pPr>
    </w:p>
    <w:p w14:paraId="079AE113" w14:textId="77777777" w:rsidR="00000000" w:rsidRDefault="00581103">
      <w:pPr>
        <w:pStyle w:val="a0"/>
        <w:rPr>
          <w:rFonts w:hint="cs"/>
          <w:rtl/>
        </w:rPr>
      </w:pPr>
      <w:r>
        <w:rPr>
          <w:rFonts w:hint="cs"/>
          <w:rtl/>
        </w:rPr>
        <w:t>ואני שוב אומר לך, חבר הכנסת דהאמשה: אתה, לא אחת, מקבל נתונים שגויים ומופרזים. אז חצי מיליון שקל, ב</w:t>
      </w:r>
      <w:r>
        <w:rPr>
          <w:rFonts w:hint="cs"/>
          <w:rtl/>
        </w:rPr>
        <w:t xml:space="preserve">כל בתי-הסוהר - ייחסת את זה לבית-סוהר אחד. ואני אומר לך את הדברים מנתונים שקיבלנו מהשב"ס. </w:t>
      </w:r>
    </w:p>
    <w:p w14:paraId="5BB95AE9" w14:textId="77777777" w:rsidR="00000000" w:rsidRDefault="00581103">
      <w:pPr>
        <w:pStyle w:val="a0"/>
        <w:rPr>
          <w:rFonts w:hint="cs"/>
          <w:rtl/>
        </w:rPr>
      </w:pPr>
    </w:p>
    <w:p w14:paraId="70E181A5" w14:textId="77777777" w:rsidR="00000000" w:rsidRDefault="00581103">
      <w:pPr>
        <w:pStyle w:val="a0"/>
        <w:rPr>
          <w:rFonts w:hint="cs"/>
          <w:rtl/>
        </w:rPr>
      </w:pPr>
      <w:r>
        <w:rPr>
          <w:rFonts w:hint="cs"/>
          <w:rtl/>
        </w:rPr>
        <w:t>הטענות שהעלית כאן, כמובן מוכחשות על-ידי שירות בתי-הסוהר. שוב אני רוצה לציין, שכל אסיר שחש שהוא נפגע, יכול להגיש תלונה בתוך בית-הסוהר. הנושא מוסדר, ואין שום בעיה. בין</w:t>
      </w:r>
      <w:r>
        <w:rPr>
          <w:rFonts w:hint="cs"/>
          <w:rtl/>
        </w:rPr>
        <w:t xml:space="preserve"> הגורמים מחוץ לבתי-הסוהר יש היחידה לחקירות סוהרים, וגם שם ניתן להגיש תלונה בצורה מסודרת.</w:t>
      </w:r>
    </w:p>
    <w:p w14:paraId="16379174" w14:textId="77777777" w:rsidR="00000000" w:rsidRDefault="00581103">
      <w:pPr>
        <w:pStyle w:val="a0"/>
        <w:rPr>
          <w:rFonts w:hint="cs"/>
          <w:rtl/>
        </w:rPr>
      </w:pPr>
    </w:p>
    <w:p w14:paraId="6CD3C204" w14:textId="77777777" w:rsidR="00000000" w:rsidRDefault="00581103">
      <w:pPr>
        <w:pStyle w:val="a0"/>
        <w:rPr>
          <w:rFonts w:hint="cs"/>
          <w:rtl/>
        </w:rPr>
      </w:pPr>
      <w:r>
        <w:rPr>
          <w:rFonts w:hint="cs"/>
          <w:rtl/>
        </w:rPr>
        <w:t xml:space="preserve">אשר לביקורים, מה שהעלית - וגם העלית את זה בפני - אני חושב שיש שיפור עצום בבתי-הכלא, ואתה יודע את זה כי אתה מבקר בבתי-הכלא. בכל מקרה, יש מקומות שעדיין לא הגענו אליהם, </w:t>
      </w:r>
      <w:r>
        <w:rPr>
          <w:rFonts w:hint="cs"/>
          <w:rtl/>
        </w:rPr>
        <w:t xml:space="preserve">ואני חושב שבתוכנית של השב"ס, בתוכנית החמש-שנתית של השב"ס נגיע לכל המקומות. תודה רבה. </w:t>
      </w:r>
    </w:p>
    <w:p w14:paraId="12C6FA1C" w14:textId="77777777" w:rsidR="00000000" w:rsidRDefault="00581103">
      <w:pPr>
        <w:pStyle w:val="a0"/>
        <w:rPr>
          <w:rFonts w:hint="cs"/>
          <w:rtl/>
        </w:rPr>
      </w:pPr>
    </w:p>
    <w:p w14:paraId="7675B1F3" w14:textId="77777777" w:rsidR="00000000" w:rsidRDefault="00581103">
      <w:pPr>
        <w:pStyle w:val="af1"/>
        <w:rPr>
          <w:rtl/>
        </w:rPr>
      </w:pPr>
      <w:r>
        <w:rPr>
          <w:rtl/>
        </w:rPr>
        <w:t>היו"ר מוחמד ברכה:</w:t>
      </w:r>
    </w:p>
    <w:p w14:paraId="1C38B6CF" w14:textId="77777777" w:rsidR="00000000" w:rsidRDefault="00581103">
      <w:pPr>
        <w:pStyle w:val="a0"/>
        <w:rPr>
          <w:rtl/>
        </w:rPr>
      </w:pPr>
    </w:p>
    <w:p w14:paraId="46C9DCAB" w14:textId="77777777" w:rsidR="00000000" w:rsidRDefault="00581103">
      <w:pPr>
        <w:pStyle w:val="a0"/>
        <w:rPr>
          <w:rFonts w:hint="cs"/>
          <w:rtl/>
        </w:rPr>
      </w:pPr>
      <w:r>
        <w:rPr>
          <w:rFonts w:hint="cs"/>
          <w:rtl/>
        </w:rPr>
        <w:t xml:space="preserve">תודה, אדוני סגן השר. סגן השר מציע להעביר לוועדה. אתה מקבל, חבר הכנסת דהאמשה? </w:t>
      </w:r>
    </w:p>
    <w:p w14:paraId="4923722C" w14:textId="77777777" w:rsidR="00000000" w:rsidRDefault="00581103">
      <w:pPr>
        <w:pStyle w:val="a0"/>
        <w:rPr>
          <w:rFonts w:hint="cs"/>
          <w:rtl/>
        </w:rPr>
      </w:pPr>
    </w:p>
    <w:p w14:paraId="6FDFEAF5" w14:textId="77777777" w:rsidR="00000000" w:rsidRDefault="00581103">
      <w:pPr>
        <w:pStyle w:val="af0"/>
        <w:rPr>
          <w:rtl/>
        </w:rPr>
      </w:pPr>
      <w:r>
        <w:rPr>
          <w:rFonts w:hint="eastAsia"/>
          <w:rtl/>
        </w:rPr>
        <w:t>עבד</w:t>
      </w:r>
      <w:r>
        <w:rPr>
          <w:rtl/>
        </w:rPr>
        <w:t>-אלמאלכ דהאמשה (רע"ם):</w:t>
      </w:r>
    </w:p>
    <w:p w14:paraId="7C45A532" w14:textId="77777777" w:rsidR="00000000" w:rsidRDefault="00581103">
      <w:pPr>
        <w:pStyle w:val="a0"/>
        <w:rPr>
          <w:rFonts w:hint="cs"/>
          <w:rtl/>
        </w:rPr>
      </w:pPr>
    </w:p>
    <w:p w14:paraId="16DF7A75" w14:textId="77777777" w:rsidR="00000000" w:rsidRDefault="00581103">
      <w:pPr>
        <w:pStyle w:val="a0"/>
        <w:rPr>
          <w:rFonts w:hint="cs"/>
          <w:rtl/>
        </w:rPr>
      </w:pPr>
      <w:r>
        <w:rPr>
          <w:rFonts w:hint="cs"/>
          <w:rtl/>
        </w:rPr>
        <w:t xml:space="preserve">כן. </w:t>
      </w:r>
    </w:p>
    <w:p w14:paraId="1669A7C2" w14:textId="77777777" w:rsidR="00000000" w:rsidRDefault="00581103">
      <w:pPr>
        <w:pStyle w:val="a0"/>
        <w:rPr>
          <w:rFonts w:hint="cs"/>
          <w:rtl/>
        </w:rPr>
      </w:pPr>
    </w:p>
    <w:p w14:paraId="6E557B5D" w14:textId="77777777" w:rsidR="00000000" w:rsidRDefault="00581103">
      <w:pPr>
        <w:pStyle w:val="af1"/>
        <w:rPr>
          <w:rtl/>
        </w:rPr>
      </w:pPr>
      <w:r>
        <w:rPr>
          <w:rtl/>
        </w:rPr>
        <w:t>היו"ר מוחמד ברכה:</w:t>
      </w:r>
    </w:p>
    <w:p w14:paraId="606AA056" w14:textId="77777777" w:rsidR="00000000" w:rsidRDefault="00581103">
      <w:pPr>
        <w:pStyle w:val="a0"/>
        <w:rPr>
          <w:rtl/>
        </w:rPr>
      </w:pPr>
    </w:p>
    <w:p w14:paraId="7595DF53" w14:textId="77777777" w:rsidR="00000000" w:rsidRDefault="00581103">
      <w:pPr>
        <w:pStyle w:val="a0"/>
        <w:rPr>
          <w:rFonts w:hint="cs"/>
          <w:rtl/>
        </w:rPr>
      </w:pPr>
      <w:r>
        <w:rPr>
          <w:rFonts w:hint="cs"/>
          <w:rtl/>
        </w:rPr>
        <w:t>לוועדת הפנים ואיכות</w:t>
      </w:r>
      <w:r>
        <w:rPr>
          <w:rFonts w:hint="cs"/>
          <w:rtl/>
        </w:rPr>
        <w:t xml:space="preserve"> הסביבה. </w:t>
      </w:r>
    </w:p>
    <w:p w14:paraId="11A57C6D" w14:textId="77777777" w:rsidR="00000000" w:rsidRDefault="00581103">
      <w:pPr>
        <w:pStyle w:val="a0"/>
        <w:rPr>
          <w:rFonts w:hint="cs"/>
          <w:rtl/>
        </w:rPr>
      </w:pPr>
    </w:p>
    <w:p w14:paraId="14A30C16" w14:textId="77777777" w:rsidR="00000000" w:rsidRDefault="00581103">
      <w:pPr>
        <w:pStyle w:val="af0"/>
        <w:rPr>
          <w:rtl/>
        </w:rPr>
      </w:pPr>
      <w:r>
        <w:rPr>
          <w:rFonts w:hint="eastAsia"/>
          <w:rtl/>
        </w:rPr>
        <w:t>עבד</w:t>
      </w:r>
      <w:r>
        <w:rPr>
          <w:rtl/>
        </w:rPr>
        <w:t>-אלמאלכ דהאמשה (רע"ם):</w:t>
      </w:r>
    </w:p>
    <w:p w14:paraId="4E135B18" w14:textId="77777777" w:rsidR="00000000" w:rsidRDefault="00581103">
      <w:pPr>
        <w:pStyle w:val="a0"/>
        <w:rPr>
          <w:rFonts w:hint="cs"/>
          <w:rtl/>
        </w:rPr>
      </w:pPr>
    </w:p>
    <w:p w14:paraId="579A7CE9" w14:textId="77777777" w:rsidR="00000000" w:rsidRDefault="00581103">
      <w:pPr>
        <w:pStyle w:val="a0"/>
        <w:rPr>
          <w:rFonts w:hint="cs"/>
          <w:rtl/>
        </w:rPr>
      </w:pPr>
      <w:r>
        <w:rPr>
          <w:rFonts w:hint="cs"/>
          <w:rtl/>
        </w:rPr>
        <w:t xml:space="preserve">אם סגן השר מסכים, אולי נעשה את זה בוועדת חוקה, חוק ומשפט, כי העניין של הקנסות - - - שייך לשם. </w:t>
      </w:r>
    </w:p>
    <w:p w14:paraId="5CB6E4A3" w14:textId="77777777" w:rsidR="00000000" w:rsidRDefault="00581103">
      <w:pPr>
        <w:pStyle w:val="a0"/>
        <w:rPr>
          <w:rFonts w:hint="cs"/>
          <w:rtl/>
        </w:rPr>
      </w:pPr>
    </w:p>
    <w:p w14:paraId="6F6E33ED" w14:textId="77777777" w:rsidR="00000000" w:rsidRDefault="00581103">
      <w:pPr>
        <w:pStyle w:val="-"/>
        <w:rPr>
          <w:rtl/>
        </w:rPr>
      </w:pPr>
      <w:bookmarkStart w:id="781" w:name="FS000001031T14_07_2004_22_27_36C"/>
      <w:bookmarkEnd w:id="781"/>
      <w:r>
        <w:rPr>
          <w:rFonts w:hint="eastAsia"/>
          <w:rtl/>
        </w:rPr>
        <w:t>סגן השר לביטחון פנים יעקב אדרי:</w:t>
      </w:r>
    </w:p>
    <w:p w14:paraId="71CB0ED2" w14:textId="77777777" w:rsidR="00000000" w:rsidRDefault="00581103">
      <w:pPr>
        <w:pStyle w:val="a0"/>
        <w:rPr>
          <w:rFonts w:hint="cs"/>
          <w:rtl/>
        </w:rPr>
      </w:pPr>
    </w:p>
    <w:p w14:paraId="160474B8" w14:textId="77777777" w:rsidR="00000000" w:rsidRDefault="00581103">
      <w:pPr>
        <w:pStyle w:val="a0"/>
        <w:rPr>
          <w:rFonts w:hint="cs"/>
          <w:rtl/>
        </w:rPr>
      </w:pPr>
      <w:r>
        <w:rPr>
          <w:rFonts w:hint="cs"/>
          <w:rtl/>
        </w:rPr>
        <w:t>ועדת הפנים - - -</w:t>
      </w:r>
    </w:p>
    <w:p w14:paraId="43FE7602" w14:textId="77777777" w:rsidR="00000000" w:rsidRDefault="00581103">
      <w:pPr>
        <w:pStyle w:val="af0"/>
        <w:rPr>
          <w:rFonts w:hint="cs"/>
          <w:rtl/>
        </w:rPr>
      </w:pPr>
    </w:p>
    <w:p w14:paraId="1402094A" w14:textId="77777777" w:rsidR="00000000" w:rsidRDefault="00581103">
      <w:pPr>
        <w:pStyle w:val="af0"/>
        <w:rPr>
          <w:rtl/>
        </w:rPr>
      </w:pPr>
      <w:r>
        <w:rPr>
          <w:rFonts w:hint="eastAsia"/>
          <w:rtl/>
        </w:rPr>
        <w:t>עבד</w:t>
      </w:r>
      <w:r>
        <w:rPr>
          <w:rtl/>
        </w:rPr>
        <w:t>-אלמאלכ דהאמשה (רע"ם):</w:t>
      </w:r>
    </w:p>
    <w:p w14:paraId="2D2B1834" w14:textId="77777777" w:rsidR="00000000" w:rsidRDefault="00581103">
      <w:pPr>
        <w:pStyle w:val="a0"/>
        <w:rPr>
          <w:rFonts w:hint="cs"/>
          <w:rtl/>
        </w:rPr>
      </w:pPr>
    </w:p>
    <w:p w14:paraId="694C3ED5" w14:textId="77777777" w:rsidR="00000000" w:rsidRDefault="00581103">
      <w:pPr>
        <w:pStyle w:val="a0"/>
        <w:rPr>
          <w:rFonts w:hint="cs"/>
          <w:rtl/>
        </w:rPr>
      </w:pPr>
      <w:r>
        <w:rPr>
          <w:rFonts w:hint="cs"/>
          <w:rtl/>
        </w:rPr>
        <w:t xml:space="preserve">בסדר, ועדת הפנים. </w:t>
      </w:r>
    </w:p>
    <w:p w14:paraId="2D135735" w14:textId="77777777" w:rsidR="00000000" w:rsidRDefault="00581103">
      <w:pPr>
        <w:pStyle w:val="a0"/>
        <w:rPr>
          <w:rFonts w:hint="cs"/>
          <w:rtl/>
        </w:rPr>
      </w:pPr>
    </w:p>
    <w:p w14:paraId="5A056052" w14:textId="77777777" w:rsidR="00000000" w:rsidRDefault="00581103">
      <w:pPr>
        <w:pStyle w:val="af1"/>
        <w:rPr>
          <w:rtl/>
        </w:rPr>
      </w:pPr>
      <w:r>
        <w:rPr>
          <w:rtl/>
        </w:rPr>
        <w:t>היו"ר מוחמד ברכה:</w:t>
      </w:r>
    </w:p>
    <w:p w14:paraId="1B4D225A" w14:textId="77777777" w:rsidR="00000000" w:rsidRDefault="00581103">
      <w:pPr>
        <w:pStyle w:val="a0"/>
        <w:rPr>
          <w:rtl/>
        </w:rPr>
      </w:pPr>
    </w:p>
    <w:p w14:paraId="792B9422" w14:textId="77777777" w:rsidR="00000000" w:rsidRDefault="00581103">
      <w:pPr>
        <w:pStyle w:val="a0"/>
        <w:rPr>
          <w:rFonts w:hint="cs"/>
          <w:rtl/>
        </w:rPr>
      </w:pPr>
      <w:r>
        <w:rPr>
          <w:rFonts w:hint="cs"/>
          <w:rtl/>
        </w:rPr>
        <w:t xml:space="preserve">ועדת </w:t>
      </w:r>
      <w:r>
        <w:rPr>
          <w:rFonts w:hint="cs"/>
          <w:rtl/>
        </w:rPr>
        <w:t xml:space="preserve">הפנים. </w:t>
      </w:r>
    </w:p>
    <w:p w14:paraId="17DEDA75" w14:textId="77777777" w:rsidR="00000000" w:rsidRDefault="00581103">
      <w:pPr>
        <w:pStyle w:val="a0"/>
        <w:rPr>
          <w:rFonts w:hint="cs"/>
          <w:rtl/>
        </w:rPr>
      </w:pPr>
    </w:p>
    <w:p w14:paraId="5B6F88F4" w14:textId="77777777" w:rsidR="00000000" w:rsidRDefault="00581103">
      <w:pPr>
        <w:pStyle w:val="a0"/>
        <w:rPr>
          <w:rFonts w:hint="cs"/>
          <w:rtl/>
        </w:rPr>
      </w:pPr>
      <w:r>
        <w:rPr>
          <w:rFonts w:hint="cs"/>
          <w:rtl/>
        </w:rPr>
        <w:t xml:space="preserve">אנחנו עוברים להצבעה, חברי הכנסת. בעד זה לוועדה - ועדת הפנים, ונגד זה להסיר את העניין. בבקשה, ההצבעה החלה. </w:t>
      </w:r>
    </w:p>
    <w:p w14:paraId="60E5D94C" w14:textId="77777777" w:rsidR="00000000" w:rsidRDefault="00581103">
      <w:pPr>
        <w:pStyle w:val="a0"/>
        <w:rPr>
          <w:rFonts w:hint="cs"/>
          <w:rtl/>
        </w:rPr>
      </w:pPr>
    </w:p>
    <w:p w14:paraId="6CCE1E96" w14:textId="77777777" w:rsidR="00000000" w:rsidRDefault="00581103">
      <w:pPr>
        <w:pStyle w:val="ab"/>
        <w:bidi/>
        <w:rPr>
          <w:rFonts w:hint="cs"/>
          <w:rtl/>
        </w:rPr>
      </w:pPr>
      <w:r>
        <w:rPr>
          <w:rFonts w:hint="cs"/>
          <w:rtl/>
        </w:rPr>
        <w:t>הצבעה מס' 32</w:t>
      </w:r>
    </w:p>
    <w:p w14:paraId="3A784280" w14:textId="77777777" w:rsidR="00000000" w:rsidRDefault="00581103">
      <w:pPr>
        <w:pStyle w:val="a0"/>
        <w:rPr>
          <w:rFonts w:hint="cs"/>
          <w:rtl/>
        </w:rPr>
      </w:pPr>
    </w:p>
    <w:p w14:paraId="329BF275" w14:textId="77777777" w:rsidR="00000000" w:rsidRDefault="00581103">
      <w:pPr>
        <w:pStyle w:val="ac"/>
        <w:bidi/>
        <w:rPr>
          <w:rFonts w:hint="cs"/>
          <w:rtl/>
        </w:rPr>
      </w:pPr>
      <w:r>
        <w:rPr>
          <w:rFonts w:hint="cs"/>
          <w:rtl/>
        </w:rPr>
        <w:t>בעד ההצעה להעביר את הנושא לוועדה - 6</w:t>
      </w:r>
    </w:p>
    <w:p w14:paraId="23B130B2" w14:textId="77777777" w:rsidR="00000000" w:rsidRDefault="00581103">
      <w:pPr>
        <w:pStyle w:val="ac"/>
        <w:bidi/>
        <w:rPr>
          <w:rFonts w:hint="cs"/>
          <w:rtl/>
        </w:rPr>
      </w:pPr>
      <w:r>
        <w:rPr>
          <w:rFonts w:hint="cs"/>
          <w:rtl/>
        </w:rPr>
        <w:t>נגד - אין</w:t>
      </w:r>
    </w:p>
    <w:p w14:paraId="5FA5ED5C" w14:textId="77777777" w:rsidR="00000000" w:rsidRDefault="00581103">
      <w:pPr>
        <w:pStyle w:val="ac"/>
        <w:bidi/>
        <w:rPr>
          <w:rFonts w:hint="cs"/>
          <w:rtl/>
        </w:rPr>
      </w:pPr>
      <w:r>
        <w:rPr>
          <w:rFonts w:hint="cs"/>
          <w:rtl/>
        </w:rPr>
        <w:t>נמנעים - אין</w:t>
      </w:r>
    </w:p>
    <w:p w14:paraId="7B8FD44F" w14:textId="77777777" w:rsidR="00000000" w:rsidRDefault="00581103">
      <w:pPr>
        <w:pStyle w:val="ad"/>
        <w:bidi/>
        <w:rPr>
          <w:rFonts w:hint="cs"/>
          <w:rtl/>
        </w:rPr>
      </w:pPr>
      <w:r>
        <w:rPr>
          <w:rFonts w:hint="cs"/>
          <w:rtl/>
        </w:rPr>
        <w:t>ההצעה להעביר את הנושא לוועדת הפנים ואיכות הסביבה נתקבלה.</w:t>
      </w:r>
    </w:p>
    <w:p w14:paraId="57D0DE7F" w14:textId="77777777" w:rsidR="00000000" w:rsidRDefault="00581103">
      <w:pPr>
        <w:pStyle w:val="a0"/>
        <w:rPr>
          <w:rFonts w:hint="cs"/>
          <w:rtl/>
        </w:rPr>
      </w:pPr>
    </w:p>
    <w:p w14:paraId="02F49B76" w14:textId="77777777" w:rsidR="00000000" w:rsidRDefault="00581103">
      <w:pPr>
        <w:pStyle w:val="af1"/>
        <w:rPr>
          <w:rtl/>
        </w:rPr>
      </w:pPr>
      <w:r>
        <w:rPr>
          <w:rtl/>
        </w:rPr>
        <w:t>היו"ר מ</w:t>
      </w:r>
      <w:r>
        <w:rPr>
          <w:rtl/>
        </w:rPr>
        <w:t>וחמד ברכה:</w:t>
      </w:r>
    </w:p>
    <w:p w14:paraId="7CFCB1DD" w14:textId="77777777" w:rsidR="00000000" w:rsidRDefault="00581103">
      <w:pPr>
        <w:pStyle w:val="a0"/>
        <w:rPr>
          <w:rtl/>
        </w:rPr>
      </w:pPr>
    </w:p>
    <w:p w14:paraId="05406DBE" w14:textId="77777777" w:rsidR="00000000" w:rsidRDefault="00581103">
      <w:pPr>
        <w:pStyle w:val="a0"/>
        <w:rPr>
          <w:rFonts w:hint="cs"/>
          <w:rtl/>
        </w:rPr>
      </w:pPr>
      <w:r>
        <w:rPr>
          <w:rFonts w:hint="cs"/>
          <w:rtl/>
        </w:rPr>
        <w:t xml:space="preserve">ברוב של שישה תומכים, ללא מתנגדים וללא נמנעים, הנושא יועבר לוועדת הפנים ואיכות הסביבה. </w:t>
      </w:r>
    </w:p>
    <w:p w14:paraId="13BEBF35" w14:textId="77777777" w:rsidR="00000000" w:rsidRDefault="00581103">
      <w:pPr>
        <w:pStyle w:val="a0"/>
        <w:rPr>
          <w:rFonts w:hint="cs"/>
          <w:rtl/>
        </w:rPr>
      </w:pPr>
    </w:p>
    <w:p w14:paraId="17BA1C0A" w14:textId="77777777" w:rsidR="00000000" w:rsidRDefault="00581103">
      <w:pPr>
        <w:pStyle w:val="a2"/>
        <w:rPr>
          <w:rtl/>
        </w:rPr>
      </w:pPr>
    </w:p>
    <w:p w14:paraId="59D25F8F" w14:textId="77777777" w:rsidR="00000000" w:rsidRDefault="00581103">
      <w:pPr>
        <w:pStyle w:val="a2"/>
        <w:rPr>
          <w:rFonts w:hint="cs"/>
          <w:rtl/>
        </w:rPr>
      </w:pPr>
      <w:bookmarkStart w:id="782" w:name="CS28891FI0028891T14_07_2004_22_33_44"/>
      <w:bookmarkStart w:id="783" w:name="_Toc81561563"/>
      <w:bookmarkEnd w:id="782"/>
      <w:r>
        <w:rPr>
          <w:rFonts w:hint="cs"/>
          <w:rtl/>
        </w:rPr>
        <w:t>הצעה לסדר-היום</w:t>
      </w:r>
      <w:bookmarkEnd w:id="783"/>
    </w:p>
    <w:p w14:paraId="76A8C611" w14:textId="77777777" w:rsidR="00000000" w:rsidRDefault="00581103">
      <w:pPr>
        <w:pStyle w:val="a2"/>
        <w:rPr>
          <w:rtl/>
        </w:rPr>
      </w:pPr>
      <w:bookmarkStart w:id="784" w:name="_Toc81561564"/>
      <w:r>
        <w:rPr>
          <w:rtl/>
        </w:rPr>
        <w:t>החזרת המענקים לרכישת דירות לתושבי הפריפריה</w:t>
      </w:r>
      <w:bookmarkEnd w:id="784"/>
    </w:p>
    <w:p w14:paraId="43C36134" w14:textId="77777777" w:rsidR="00000000" w:rsidRDefault="00581103">
      <w:pPr>
        <w:pStyle w:val="a0"/>
        <w:rPr>
          <w:rFonts w:hint="cs"/>
          <w:rtl/>
        </w:rPr>
      </w:pPr>
    </w:p>
    <w:p w14:paraId="3974D870" w14:textId="77777777" w:rsidR="00000000" w:rsidRDefault="00581103">
      <w:pPr>
        <w:pStyle w:val="af1"/>
        <w:rPr>
          <w:rtl/>
        </w:rPr>
      </w:pPr>
      <w:r>
        <w:rPr>
          <w:rtl/>
        </w:rPr>
        <w:t>היו"ר מוחמד ברכה:</w:t>
      </w:r>
    </w:p>
    <w:p w14:paraId="52A024A4" w14:textId="77777777" w:rsidR="00000000" w:rsidRDefault="00581103">
      <w:pPr>
        <w:pStyle w:val="a0"/>
        <w:rPr>
          <w:rtl/>
        </w:rPr>
      </w:pPr>
    </w:p>
    <w:p w14:paraId="64AA8D41" w14:textId="77777777" w:rsidR="00000000" w:rsidRDefault="00581103">
      <w:pPr>
        <w:pStyle w:val="a0"/>
        <w:rPr>
          <w:rFonts w:hint="cs"/>
          <w:rtl/>
        </w:rPr>
      </w:pPr>
      <w:r>
        <w:rPr>
          <w:rFonts w:hint="cs"/>
          <w:rtl/>
        </w:rPr>
        <w:t xml:space="preserve">אנחנו עוברים לנושא הבא בסדר-היום: החזרת המענקים לרכישת דירות לתושבי הפריפריה </w:t>
      </w:r>
      <w:r>
        <w:rPr>
          <w:rtl/>
        </w:rPr>
        <w:t>–</w:t>
      </w:r>
      <w:r>
        <w:rPr>
          <w:rFonts w:hint="cs"/>
          <w:rtl/>
        </w:rPr>
        <w:t xml:space="preserve"> הצעה לסדר-היום של חבר הכנסת דניאל בנלולו, שמספרה 4013. זו הצעה רגילה, אדוני. לרשותך עומדות עשר דקות. </w:t>
      </w:r>
    </w:p>
    <w:p w14:paraId="7DF9E31B" w14:textId="77777777" w:rsidR="00000000" w:rsidRDefault="00581103">
      <w:pPr>
        <w:pStyle w:val="a0"/>
        <w:rPr>
          <w:rFonts w:hint="cs"/>
          <w:rtl/>
        </w:rPr>
      </w:pPr>
    </w:p>
    <w:p w14:paraId="768A839B" w14:textId="77777777" w:rsidR="00000000" w:rsidRDefault="00581103">
      <w:pPr>
        <w:pStyle w:val="a"/>
        <w:rPr>
          <w:rtl/>
        </w:rPr>
      </w:pPr>
      <w:bookmarkStart w:id="785" w:name="FS000001028T14_07_2004_22_35_27"/>
      <w:bookmarkStart w:id="786" w:name="_Toc81561565"/>
      <w:bookmarkEnd w:id="785"/>
      <w:r>
        <w:rPr>
          <w:rFonts w:hint="eastAsia"/>
          <w:rtl/>
        </w:rPr>
        <w:t>דניאל</w:t>
      </w:r>
      <w:r>
        <w:rPr>
          <w:rtl/>
        </w:rPr>
        <w:t xml:space="preserve"> בנלולו (הליכוד):</w:t>
      </w:r>
      <w:bookmarkEnd w:id="786"/>
    </w:p>
    <w:p w14:paraId="3AE7DACD" w14:textId="77777777" w:rsidR="00000000" w:rsidRDefault="00581103">
      <w:pPr>
        <w:pStyle w:val="a0"/>
        <w:rPr>
          <w:rFonts w:hint="cs"/>
          <w:rtl/>
        </w:rPr>
      </w:pPr>
    </w:p>
    <w:p w14:paraId="6BC1D04C" w14:textId="77777777" w:rsidR="00000000" w:rsidRDefault="00581103">
      <w:pPr>
        <w:pStyle w:val="a0"/>
        <w:rPr>
          <w:rFonts w:hint="cs"/>
          <w:rtl/>
        </w:rPr>
      </w:pPr>
      <w:r>
        <w:rPr>
          <w:rFonts w:hint="cs"/>
          <w:rtl/>
        </w:rPr>
        <w:t xml:space="preserve">אדוני היושב-ראש, לא כדאי שנחכה לשרה? היא צריכה להיכנס כל רגע. </w:t>
      </w:r>
    </w:p>
    <w:p w14:paraId="0560EE0C" w14:textId="77777777" w:rsidR="00000000" w:rsidRDefault="00581103">
      <w:pPr>
        <w:pStyle w:val="a0"/>
        <w:rPr>
          <w:rFonts w:hint="cs"/>
          <w:rtl/>
        </w:rPr>
      </w:pPr>
    </w:p>
    <w:p w14:paraId="7298EE57" w14:textId="77777777" w:rsidR="00000000" w:rsidRDefault="00581103">
      <w:pPr>
        <w:pStyle w:val="af1"/>
        <w:rPr>
          <w:rtl/>
        </w:rPr>
      </w:pPr>
      <w:r>
        <w:rPr>
          <w:rtl/>
        </w:rPr>
        <w:t>היו"ר מוחמד ברכה:</w:t>
      </w:r>
    </w:p>
    <w:p w14:paraId="6FFC7158" w14:textId="77777777" w:rsidR="00000000" w:rsidRDefault="00581103">
      <w:pPr>
        <w:pStyle w:val="a0"/>
        <w:rPr>
          <w:rtl/>
        </w:rPr>
      </w:pPr>
    </w:p>
    <w:p w14:paraId="429532FB" w14:textId="77777777" w:rsidR="00000000" w:rsidRDefault="00581103">
      <w:pPr>
        <w:pStyle w:val="a0"/>
        <w:rPr>
          <w:rFonts w:hint="cs"/>
          <w:rtl/>
        </w:rPr>
      </w:pPr>
      <w:r>
        <w:rPr>
          <w:rFonts w:hint="cs"/>
          <w:rtl/>
        </w:rPr>
        <w:t>אתה תחליט. אני חושב - - -</w:t>
      </w:r>
    </w:p>
    <w:p w14:paraId="70D1A451" w14:textId="77777777" w:rsidR="00000000" w:rsidRDefault="00581103">
      <w:pPr>
        <w:pStyle w:val="a0"/>
        <w:rPr>
          <w:rFonts w:hint="cs"/>
          <w:rtl/>
        </w:rPr>
      </w:pPr>
    </w:p>
    <w:p w14:paraId="3599AF2A" w14:textId="77777777" w:rsidR="00000000" w:rsidRDefault="00581103">
      <w:pPr>
        <w:pStyle w:val="af0"/>
        <w:rPr>
          <w:rtl/>
        </w:rPr>
      </w:pPr>
      <w:r>
        <w:rPr>
          <w:rFonts w:hint="eastAsia"/>
          <w:rtl/>
        </w:rPr>
        <w:t>יעקב</w:t>
      </w:r>
      <w:r>
        <w:rPr>
          <w:rtl/>
        </w:rPr>
        <w:t xml:space="preserve"> מרגי (ש"ס):</w:t>
      </w:r>
    </w:p>
    <w:p w14:paraId="63E19BEC" w14:textId="77777777" w:rsidR="00000000" w:rsidRDefault="00581103">
      <w:pPr>
        <w:pStyle w:val="a0"/>
        <w:rPr>
          <w:rFonts w:hint="cs"/>
          <w:rtl/>
        </w:rPr>
      </w:pPr>
    </w:p>
    <w:p w14:paraId="61279961" w14:textId="77777777" w:rsidR="00000000" w:rsidRDefault="00581103">
      <w:pPr>
        <w:pStyle w:val="a0"/>
        <w:rPr>
          <w:rFonts w:hint="cs"/>
          <w:rtl/>
        </w:rPr>
      </w:pPr>
      <w:r>
        <w:rPr>
          <w:rFonts w:hint="cs"/>
          <w:rtl/>
        </w:rPr>
        <w:t>בחצי מההצעות לסדר-היום לא היו פה השרים.</w:t>
      </w:r>
    </w:p>
    <w:p w14:paraId="4734069D" w14:textId="77777777" w:rsidR="00000000" w:rsidRDefault="00581103">
      <w:pPr>
        <w:pStyle w:val="a0"/>
        <w:rPr>
          <w:rFonts w:hint="cs"/>
          <w:rtl/>
        </w:rPr>
      </w:pPr>
    </w:p>
    <w:p w14:paraId="31EE8FD9" w14:textId="77777777" w:rsidR="00000000" w:rsidRDefault="00581103">
      <w:pPr>
        <w:pStyle w:val="-"/>
        <w:rPr>
          <w:rtl/>
        </w:rPr>
      </w:pPr>
      <w:bookmarkStart w:id="787" w:name="FS000001028T14_07_2004_22_36_17C"/>
      <w:bookmarkEnd w:id="787"/>
      <w:r>
        <w:rPr>
          <w:rtl/>
        </w:rPr>
        <w:t>דניאל בנלולו (הליכוד):</w:t>
      </w:r>
    </w:p>
    <w:p w14:paraId="2811575E" w14:textId="77777777" w:rsidR="00000000" w:rsidRDefault="00581103">
      <w:pPr>
        <w:pStyle w:val="a0"/>
        <w:rPr>
          <w:rtl/>
        </w:rPr>
      </w:pPr>
    </w:p>
    <w:p w14:paraId="3C517B54" w14:textId="77777777" w:rsidR="00000000" w:rsidRDefault="00581103">
      <w:pPr>
        <w:pStyle w:val="a0"/>
        <w:rPr>
          <w:rFonts w:hint="cs"/>
          <w:rtl/>
        </w:rPr>
      </w:pPr>
      <w:r>
        <w:rPr>
          <w:rFonts w:hint="cs"/>
          <w:rtl/>
        </w:rPr>
        <w:t>לא, כי פשוט זה נושא - היא שרה שקיבלה את התיק לא מזמן, וחשוב לי מאוד שהיא תשמע את - - -</w:t>
      </w:r>
    </w:p>
    <w:p w14:paraId="1CF5189D" w14:textId="77777777" w:rsidR="00000000" w:rsidRDefault="00581103">
      <w:pPr>
        <w:pStyle w:val="a0"/>
        <w:rPr>
          <w:rFonts w:hint="cs"/>
          <w:rtl/>
        </w:rPr>
      </w:pPr>
    </w:p>
    <w:p w14:paraId="01BE0360" w14:textId="77777777" w:rsidR="00000000" w:rsidRDefault="00581103">
      <w:pPr>
        <w:pStyle w:val="af1"/>
        <w:rPr>
          <w:rtl/>
        </w:rPr>
      </w:pPr>
      <w:r>
        <w:rPr>
          <w:rtl/>
        </w:rPr>
        <w:t>היו"ר מוחמד ברכה:</w:t>
      </w:r>
    </w:p>
    <w:p w14:paraId="71942029" w14:textId="77777777" w:rsidR="00000000" w:rsidRDefault="00581103">
      <w:pPr>
        <w:pStyle w:val="a0"/>
        <w:rPr>
          <w:rtl/>
        </w:rPr>
      </w:pPr>
    </w:p>
    <w:p w14:paraId="5AA2BE21" w14:textId="77777777" w:rsidR="00000000" w:rsidRDefault="00581103">
      <w:pPr>
        <w:pStyle w:val="a0"/>
        <w:rPr>
          <w:rFonts w:hint="cs"/>
          <w:rtl/>
        </w:rPr>
      </w:pPr>
      <w:r>
        <w:rPr>
          <w:rFonts w:hint="cs"/>
          <w:rtl/>
        </w:rPr>
        <w:t xml:space="preserve">כן, אבל אנחנו לא נמתין בשעה כזאת. אני מציע להתחיל, והיא תיכנס מתי שהיא תיכנס. </w:t>
      </w:r>
    </w:p>
    <w:p w14:paraId="3064E4DC" w14:textId="77777777" w:rsidR="00000000" w:rsidRDefault="00581103">
      <w:pPr>
        <w:pStyle w:val="a0"/>
        <w:rPr>
          <w:rFonts w:hint="cs"/>
          <w:rtl/>
        </w:rPr>
      </w:pPr>
    </w:p>
    <w:p w14:paraId="29ACA2D7" w14:textId="77777777" w:rsidR="00000000" w:rsidRDefault="00581103">
      <w:pPr>
        <w:pStyle w:val="af0"/>
        <w:rPr>
          <w:rtl/>
        </w:rPr>
      </w:pPr>
      <w:r>
        <w:rPr>
          <w:rFonts w:hint="eastAsia"/>
          <w:rtl/>
        </w:rPr>
        <w:t>עבד</w:t>
      </w:r>
      <w:r>
        <w:rPr>
          <w:rtl/>
        </w:rPr>
        <w:t>-אלמאלכ דהאמשה (רע"ם):</w:t>
      </w:r>
    </w:p>
    <w:p w14:paraId="5EEFE08E" w14:textId="77777777" w:rsidR="00000000" w:rsidRDefault="00581103">
      <w:pPr>
        <w:pStyle w:val="a0"/>
        <w:rPr>
          <w:rFonts w:hint="cs"/>
          <w:rtl/>
        </w:rPr>
      </w:pPr>
    </w:p>
    <w:p w14:paraId="3386883F" w14:textId="77777777" w:rsidR="00000000" w:rsidRDefault="00581103">
      <w:pPr>
        <w:pStyle w:val="a0"/>
        <w:rPr>
          <w:rFonts w:hint="cs"/>
          <w:rtl/>
        </w:rPr>
      </w:pPr>
      <w:r>
        <w:rPr>
          <w:rFonts w:hint="cs"/>
          <w:rtl/>
        </w:rPr>
        <w:t xml:space="preserve">אולי השר יענה על השאילתות. </w:t>
      </w:r>
    </w:p>
    <w:p w14:paraId="4B259880" w14:textId="77777777" w:rsidR="00000000" w:rsidRDefault="00581103">
      <w:pPr>
        <w:pStyle w:val="a0"/>
        <w:rPr>
          <w:rFonts w:hint="cs"/>
          <w:rtl/>
        </w:rPr>
      </w:pPr>
    </w:p>
    <w:p w14:paraId="7C584881" w14:textId="77777777" w:rsidR="00000000" w:rsidRDefault="00581103">
      <w:pPr>
        <w:pStyle w:val="af1"/>
        <w:rPr>
          <w:rtl/>
        </w:rPr>
      </w:pPr>
      <w:r>
        <w:rPr>
          <w:rtl/>
        </w:rPr>
        <w:t>היו"ר מוחמד ברכה:</w:t>
      </w:r>
    </w:p>
    <w:p w14:paraId="61E26D2E" w14:textId="77777777" w:rsidR="00000000" w:rsidRDefault="00581103">
      <w:pPr>
        <w:pStyle w:val="a0"/>
        <w:rPr>
          <w:rtl/>
        </w:rPr>
      </w:pPr>
    </w:p>
    <w:p w14:paraId="46836257" w14:textId="77777777" w:rsidR="00000000" w:rsidRDefault="00581103">
      <w:pPr>
        <w:pStyle w:val="a0"/>
        <w:rPr>
          <w:rFonts w:hint="cs"/>
          <w:rtl/>
        </w:rPr>
      </w:pPr>
      <w:r>
        <w:rPr>
          <w:rFonts w:hint="cs"/>
          <w:rtl/>
        </w:rPr>
        <w:t xml:space="preserve">אם תחליט לא להעלות את העניין, אני אבין אותך, ואני אבקש שהנושא יעבור לשבוע הבא. </w:t>
      </w:r>
    </w:p>
    <w:p w14:paraId="39607B46" w14:textId="77777777" w:rsidR="00000000" w:rsidRDefault="00581103">
      <w:pPr>
        <w:pStyle w:val="a0"/>
        <w:rPr>
          <w:rFonts w:hint="cs"/>
          <w:rtl/>
        </w:rPr>
      </w:pPr>
    </w:p>
    <w:p w14:paraId="4565F3D6" w14:textId="77777777" w:rsidR="00000000" w:rsidRDefault="00581103">
      <w:pPr>
        <w:pStyle w:val="-"/>
        <w:rPr>
          <w:rtl/>
        </w:rPr>
      </w:pPr>
      <w:bookmarkStart w:id="788" w:name="FS000001028T14_07_2004_22_38_38C"/>
      <w:bookmarkEnd w:id="788"/>
      <w:r>
        <w:rPr>
          <w:rtl/>
        </w:rPr>
        <w:t>דניאל בנלולו (הליכוד):</w:t>
      </w:r>
    </w:p>
    <w:p w14:paraId="7348368D" w14:textId="77777777" w:rsidR="00000000" w:rsidRDefault="00581103">
      <w:pPr>
        <w:pStyle w:val="a0"/>
        <w:rPr>
          <w:rtl/>
        </w:rPr>
      </w:pPr>
    </w:p>
    <w:p w14:paraId="3461A8F3" w14:textId="77777777" w:rsidR="00000000" w:rsidRDefault="00581103">
      <w:pPr>
        <w:pStyle w:val="a0"/>
        <w:rPr>
          <w:rFonts w:hint="cs"/>
          <w:rtl/>
        </w:rPr>
      </w:pPr>
      <w:r>
        <w:rPr>
          <w:rFonts w:hint="cs"/>
          <w:rtl/>
        </w:rPr>
        <w:t xml:space="preserve">זה חשוב לי מאוד. </w:t>
      </w:r>
    </w:p>
    <w:p w14:paraId="219B3125" w14:textId="77777777" w:rsidR="00000000" w:rsidRDefault="00581103">
      <w:pPr>
        <w:pStyle w:val="a0"/>
        <w:rPr>
          <w:rFonts w:hint="cs"/>
          <w:rtl/>
        </w:rPr>
      </w:pPr>
    </w:p>
    <w:p w14:paraId="59B91B20" w14:textId="77777777" w:rsidR="00000000" w:rsidRDefault="00581103">
      <w:pPr>
        <w:pStyle w:val="af1"/>
        <w:rPr>
          <w:rtl/>
        </w:rPr>
      </w:pPr>
      <w:r>
        <w:rPr>
          <w:rtl/>
        </w:rPr>
        <w:t>היו"ר מוחמד ברכה:</w:t>
      </w:r>
    </w:p>
    <w:p w14:paraId="2D528DCB" w14:textId="77777777" w:rsidR="00000000" w:rsidRDefault="00581103">
      <w:pPr>
        <w:pStyle w:val="a0"/>
        <w:rPr>
          <w:rtl/>
        </w:rPr>
      </w:pPr>
    </w:p>
    <w:p w14:paraId="53165F30" w14:textId="77777777" w:rsidR="00000000" w:rsidRDefault="00581103">
      <w:pPr>
        <w:pStyle w:val="a0"/>
        <w:rPr>
          <w:rFonts w:hint="cs"/>
          <w:rtl/>
        </w:rPr>
      </w:pPr>
      <w:r>
        <w:rPr>
          <w:rFonts w:hint="cs"/>
          <w:rtl/>
        </w:rPr>
        <w:t>אבל אנחנו לא יכולים לבהות באוויר במהלך יש</w:t>
      </w:r>
      <w:r>
        <w:rPr>
          <w:rFonts w:hint="cs"/>
          <w:rtl/>
        </w:rPr>
        <w:t xml:space="preserve">יבת הכנסת. </w:t>
      </w:r>
    </w:p>
    <w:p w14:paraId="1C4EA85B" w14:textId="77777777" w:rsidR="00000000" w:rsidRDefault="00581103">
      <w:pPr>
        <w:pStyle w:val="a0"/>
        <w:rPr>
          <w:rFonts w:hint="cs"/>
          <w:rtl/>
        </w:rPr>
      </w:pPr>
    </w:p>
    <w:p w14:paraId="109D5E76" w14:textId="77777777" w:rsidR="00000000" w:rsidRDefault="00581103">
      <w:pPr>
        <w:pStyle w:val="-"/>
        <w:rPr>
          <w:rtl/>
        </w:rPr>
      </w:pPr>
      <w:bookmarkStart w:id="789" w:name="FS000001028T14_07_2004_22_38_53C"/>
      <w:bookmarkEnd w:id="789"/>
      <w:r>
        <w:rPr>
          <w:rtl/>
        </w:rPr>
        <w:t>דניאל בנלולו (הליכוד):</w:t>
      </w:r>
    </w:p>
    <w:p w14:paraId="003D9F93" w14:textId="77777777" w:rsidR="00000000" w:rsidRDefault="00581103">
      <w:pPr>
        <w:pStyle w:val="a0"/>
        <w:rPr>
          <w:rtl/>
        </w:rPr>
      </w:pPr>
    </w:p>
    <w:p w14:paraId="571F818C" w14:textId="77777777" w:rsidR="00000000" w:rsidRDefault="00581103">
      <w:pPr>
        <w:pStyle w:val="a0"/>
        <w:rPr>
          <w:rFonts w:hint="cs"/>
          <w:rtl/>
        </w:rPr>
      </w:pPr>
      <w:r>
        <w:rPr>
          <w:rFonts w:hint="cs"/>
          <w:rtl/>
        </w:rPr>
        <w:t>הנושא שאחרי זה - השר צריך לענות עכשיו על שאילתות?</w:t>
      </w:r>
    </w:p>
    <w:p w14:paraId="6EB9CC12" w14:textId="77777777" w:rsidR="00000000" w:rsidRDefault="00581103">
      <w:pPr>
        <w:pStyle w:val="a0"/>
        <w:rPr>
          <w:rFonts w:hint="cs"/>
          <w:rtl/>
        </w:rPr>
      </w:pPr>
    </w:p>
    <w:p w14:paraId="68D6D290" w14:textId="77777777" w:rsidR="00000000" w:rsidRDefault="00581103">
      <w:pPr>
        <w:pStyle w:val="af0"/>
        <w:rPr>
          <w:rtl/>
        </w:rPr>
      </w:pPr>
      <w:r>
        <w:rPr>
          <w:rFonts w:hint="eastAsia"/>
          <w:rtl/>
        </w:rPr>
        <w:t>עבד</w:t>
      </w:r>
      <w:r>
        <w:rPr>
          <w:rtl/>
        </w:rPr>
        <w:t>-אלמאלכ דהאמשה (רע"ם):</w:t>
      </w:r>
    </w:p>
    <w:p w14:paraId="1458BA41" w14:textId="77777777" w:rsidR="00000000" w:rsidRDefault="00581103">
      <w:pPr>
        <w:pStyle w:val="a0"/>
        <w:rPr>
          <w:rFonts w:hint="cs"/>
          <w:rtl/>
        </w:rPr>
      </w:pPr>
    </w:p>
    <w:p w14:paraId="2AEDFE38" w14:textId="77777777" w:rsidR="00000000" w:rsidRDefault="00581103">
      <w:pPr>
        <w:pStyle w:val="a0"/>
        <w:rPr>
          <w:rFonts w:hint="cs"/>
          <w:rtl/>
        </w:rPr>
      </w:pPr>
      <w:r>
        <w:rPr>
          <w:rFonts w:hint="cs"/>
          <w:rtl/>
        </w:rPr>
        <w:t>כן. כדאי שהשר יענה על שאילתות.</w:t>
      </w:r>
    </w:p>
    <w:p w14:paraId="073E8370" w14:textId="77777777" w:rsidR="00000000" w:rsidRDefault="00581103">
      <w:pPr>
        <w:pStyle w:val="a0"/>
        <w:rPr>
          <w:rFonts w:hint="cs"/>
          <w:rtl/>
        </w:rPr>
      </w:pPr>
    </w:p>
    <w:p w14:paraId="0445120B" w14:textId="77777777" w:rsidR="00000000" w:rsidRDefault="00581103">
      <w:pPr>
        <w:pStyle w:val="af1"/>
        <w:rPr>
          <w:rtl/>
        </w:rPr>
      </w:pPr>
      <w:r>
        <w:rPr>
          <w:rtl/>
        </w:rPr>
        <w:t>היו"ר מוחמד ברכה:</w:t>
      </w:r>
    </w:p>
    <w:p w14:paraId="68D1E5DE" w14:textId="77777777" w:rsidR="00000000" w:rsidRDefault="00581103">
      <w:pPr>
        <w:pStyle w:val="a0"/>
        <w:rPr>
          <w:rtl/>
        </w:rPr>
      </w:pPr>
    </w:p>
    <w:p w14:paraId="576C667D" w14:textId="77777777" w:rsidR="00000000" w:rsidRDefault="00581103">
      <w:pPr>
        <w:pStyle w:val="a0"/>
        <w:rPr>
          <w:rFonts w:hint="cs"/>
          <w:rtl/>
        </w:rPr>
      </w:pPr>
      <w:r>
        <w:rPr>
          <w:rFonts w:hint="cs"/>
          <w:rtl/>
        </w:rPr>
        <w:t xml:space="preserve">תתחיל, תתחיל. </w:t>
      </w:r>
    </w:p>
    <w:p w14:paraId="74A4B860" w14:textId="77777777" w:rsidR="00000000" w:rsidRDefault="00581103">
      <w:pPr>
        <w:pStyle w:val="a0"/>
        <w:rPr>
          <w:rFonts w:hint="cs"/>
          <w:rtl/>
        </w:rPr>
      </w:pPr>
    </w:p>
    <w:p w14:paraId="6E423B73" w14:textId="77777777" w:rsidR="00000000" w:rsidRDefault="00581103">
      <w:pPr>
        <w:pStyle w:val="af0"/>
        <w:rPr>
          <w:rtl/>
        </w:rPr>
      </w:pPr>
      <w:r>
        <w:rPr>
          <w:rFonts w:hint="eastAsia"/>
          <w:rtl/>
        </w:rPr>
        <w:t>השר</w:t>
      </w:r>
      <w:r>
        <w:rPr>
          <w:rtl/>
        </w:rPr>
        <w:t xml:space="preserve"> לביטחון פנים צחי הנגבי:</w:t>
      </w:r>
    </w:p>
    <w:p w14:paraId="7DEF9F4A" w14:textId="77777777" w:rsidR="00000000" w:rsidRDefault="00581103">
      <w:pPr>
        <w:pStyle w:val="a0"/>
        <w:rPr>
          <w:rFonts w:hint="cs"/>
          <w:rtl/>
        </w:rPr>
      </w:pPr>
    </w:p>
    <w:p w14:paraId="6CBEC51A" w14:textId="77777777" w:rsidR="00000000" w:rsidRDefault="00581103">
      <w:pPr>
        <w:pStyle w:val="a0"/>
        <w:rPr>
          <w:rFonts w:hint="cs"/>
          <w:rtl/>
        </w:rPr>
      </w:pPr>
      <w:r>
        <w:rPr>
          <w:rFonts w:hint="cs"/>
          <w:rtl/>
        </w:rPr>
        <w:t xml:space="preserve">אין בעיה, אם אדוני רוצה אני אוכל להשיב. </w:t>
      </w:r>
    </w:p>
    <w:p w14:paraId="6D9C73F3" w14:textId="77777777" w:rsidR="00000000" w:rsidRDefault="00581103">
      <w:pPr>
        <w:pStyle w:val="a0"/>
        <w:rPr>
          <w:rFonts w:hint="cs"/>
          <w:rtl/>
        </w:rPr>
      </w:pPr>
    </w:p>
    <w:p w14:paraId="261914B6" w14:textId="77777777" w:rsidR="00000000" w:rsidRDefault="00581103">
      <w:pPr>
        <w:pStyle w:val="-"/>
        <w:rPr>
          <w:rtl/>
        </w:rPr>
      </w:pPr>
      <w:bookmarkStart w:id="790" w:name="FS000001028T14_07_2004_22_39_45C"/>
      <w:bookmarkEnd w:id="790"/>
      <w:r>
        <w:rPr>
          <w:rtl/>
        </w:rPr>
        <w:t>דני</w:t>
      </w:r>
      <w:r>
        <w:rPr>
          <w:rtl/>
        </w:rPr>
        <w:t>אל בנלולו (הליכוד):</w:t>
      </w:r>
    </w:p>
    <w:p w14:paraId="2B3C3F18" w14:textId="77777777" w:rsidR="00000000" w:rsidRDefault="00581103">
      <w:pPr>
        <w:pStyle w:val="a0"/>
        <w:rPr>
          <w:rtl/>
        </w:rPr>
      </w:pPr>
    </w:p>
    <w:p w14:paraId="414D3F4E" w14:textId="77777777" w:rsidR="00000000" w:rsidRDefault="00581103">
      <w:pPr>
        <w:pStyle w:val="a0"/>
        <w:rPr>
          <w:rFonts w:hint="cs"/>
          <w:rtl/>
        </w:rPr>
      </w:pPr>
      <w:r>
        <w:rPr>
          <w:rFonts w:hint="cs"/>
          <w:rtl/>
        </w:rPr>
        <w:t xml:space="preserve">אתה יכול להשיב? אני אשמח מאוד. </w:t>
      </w:r>
    </w:p>
    <w:p w14:paraId="4B826708" w14:textId="77777777" w:rsidR="00000000" w:rsidRDefault="00581103">
      <w:pPr>
        <w:pStyle w:val="a0"/>
        <w:rPr>
          <w:rFonts w:hint="cs"/>
          <w:rtl/>
        </w:rPr>
      </w:pPr>
    </w:p>
    <w:p w14:paraId="64B7739F" w14:textId="77777777" w:rsidR="00000000" w:rsidRDefault="00581103">
      <w:pPr>
        <w:pStyle w:val="af0"/>
        <w:rPr>
          <w:rtl/>
        </w:rPr>
      </w:pPr>
      <w:r>
        <w:rPr>
          <w:rFonts w:hint="eastAsia"/>
          <w:rtl/>
        </w:rPr>
        <w:t>עבד</w:t>
      </w:r>
      <w:r>
        <w:rPr>
          <w:rtl/>
        </w:rPr>
        <w:t>-אלמאלכ דהאמשה (רע"ם):</w:t>
      </w:r>
    </w:p>
    <w:p w14:paraId="6CDB932B" w14:textId="77777777" w:rsidR="00000000" w:rsidRDefault="00581103">
      <w:pPr>
        <w:pStyle w:val="a0"/>
        <w:rPr>
          <w:rFonts w:hint="cs"/>
          <w:rtl/>
        </w:rPr>
      </w:pPr>
    </w:p>
    <w:p w14:paraId="3EA9D4DA" w14:textId="77777777" w:rsidR="00000000" w:rsidRDefault="00581103">
      <w:pPr>
        <w:pStyle w:val="a0"/>
        <w:rPr>
          <w:rFonts w:hint="cs"/>
          <w:rtl/>
        </w:rPr>
      </w:pPr>
      <w:r>
        <w:rPr>
          <w:rFonts w:hint="cs"/>
          <w:rtl/>
        </w:rPr>
        <w:t xml:space="preserve">תן לו להשיב, אדוני היושב-ראש. אנחנו גם רוצים לשמוע את התשובות. </w:t>
      </w:r>
    </w:p>
    <w:p w14:paraId="14578F55" w14:textId="77777777" w:rsidR="00000000" w:rsidRDefault="00581103">
      <w:pPr>
        <w:pStyle w:val="a0"/>
        <w:rPr>
          <w:rFonts w:hint="cs"/>
          <w:rtl/>
        </w:rPr>
      </w:pPr>
    </w:p>
    <w:p w14:paraId="7E226513" w14:textId="77777777" w:rsidR="00000000" w:rsidRDefault="00581103">
      <w:pPr>
        <w:pStyle w:val="af1"/>
        <w:rPr>
          <w:rtl/>
        </w:rPr>
      </w:pPr>
      <w:r>
        <w:rPr>
          <w:rtl/>
        </w:rPr>
        <w:t>היו"ר מוחמד ברכה:</w:t>
      </w:r>
    </w:p>
    <w:p w14:paraId="088C88C2" w14:textId="77777777" w:rsidR="00000000" w:rsidRDefault="00581103">
      <w:pPr>
        <w:pStyle w:val="a0"/>
        <w:rPr>
          <w:rtl/>
        </w:rPr>
      </w:pPr>
    </w:p>
    <w:p w14:paraId="126741E3" w14:textId="77777777" w:rsidR="00000000" w:rsidRDefault="00581103">
      <w:pPr>
        <w:pStyle w:val="a0"/>
        <w:rPr>
          <w:rFonts w:hint="cs"/>
          <w:rtl/>
        </w:rPr>
      </w:pPr>
      <w:r>
        <w:rPr>
          <w:rFonts w:hint="cs"/>
          <w:rtl/>
        </w:rPr>
        <w:t xml:space="preserve">טוב, חבר הכנסת בנלולו, בבקשה. </w:t>
      </w:r>
    </w:p>
    <w:p w14:paraId="1E5758EA" w14:textId="77777777" w:rsidR="00000000" w:rsidRDefault="00581103">
      <w:pPr>
        <w:pStyle w:val="a0"/>
        <w:rPr>
          <w:rFonts w:hint="cs"/>
          <w:rtl/>
        </w:rPr>
      </w:pPr>
    </w:p>
    <w:p w14:paraId="17FACC5F" w14:textId="77777777" w:rsidR="00000000" w:rsidRDefault="00581103">
      <w:pPr>
        <w:pStyle w:val="-"/>
        <w:rPr>
          <w:rtl/>
        </w:rPr>
      </w:pPr>
      <w:bookmarkStart w:id="791" w:name="FS000001028T14_07_2004_22_40_51C"/>
      <w:bookmarkEnd w:id="791"/>
      <w:r>
        <w:rPr>
          <w:rtl/>
        </w:rPr>
        <w:t>דניאל בנלולו (הליכוד):</w:t>
      </w:r>
    </w:p>
    <w:p w14:paraId="0B7F174E" w14:textId="77777777" w:rsidR="00000000" w:rsidRDefault="00581103">
      <w:pPr>
        <w:pStyle w:val="a0"/>
        <w:rPr>
          <w:rtl/>
        </w:rPr>
      </w:pPr>
    </w:p>
    <w:p w14:paraId="25ADC70E" w14:textId="77777777" w:rsidR="00000000" w:rsidRDefault="00581103">
      <w:pPr>
        <w:pStyle w:val="a0"/>
        <w:rPr>
          <w:rFonts w:hint="cs"/>
          <w:rtl/>
        </w:rPr>
      </w:pPr>
      <w:r>
        <w:rPr>
          <w:rFonts w:hint="cs"/>
          <w:rtl/>
        </w:rPr>
        <w:t>אדוני היושב-ראש, אדוני השר, ידידי ח</w:t>
      </w:r>
      <w:r>
        <w:rPr>
          <w:rFonts w:hint="cs"/>
          <w:rtl/>
        </w:rPr>
        <w:t xml:space="preserve">ברי הכנסת, תראו, מה שקרה בעצם בתחילת הקדנציה שלנו, של חברי הכנסת החדשים, כשהתחלנו בכנסת הזאת, בשנת 2004 - הביאו לנו תקציב. ובתקציב הזה, לא שמנו לב </w:t>
      </w:r>
      <w:r>
        <w:rPr>
          <w:rtl/>
        </w:rPr>
        <w:t>–</w:t>
      </w:r>
      <w:r>
        <w:rPr>
          <w:rFonts w:hint="cs"/>
          <w:rtl/>
        </w:rPr>
        <w:t xml:space="preserve"> שמנו לב לחלק מהדברים </w:t>
      </w:r>
      <w:r>
        <w:rPr>
          <w:rtl/>
        </w:rPr>
        <w:t>–</w:t>
      </w:r>
      <w:r>
        <w:rPr>
          <w:rFonts w:hint="cs"/>
          <w:rtl/>
        </w:rPr>
        <w:t xml:space="preserve"> אבל היה גם חלק שלא שמנו לב אליו, בעצם נתנו יד לפגיעה בשכבות החלשות. </w:t>
      </w:r>
    </w:p>
    <w:p w14:paraId="16BA3503" w14:textId="77777777" w:rsidR="00000000" w:rsidRDefault="00581103">
      <w:pPr>
        <w:pStyle w:val="a0"/>
        <w:rPr>
          <w:rFonts w:hint="cs"/>
          <w:rtl/>
        </w:rPr>
      </w:pPr>
    </w:p>
    <w:p w14:paraId="00906E2A" w14:textId="77777777" w:rsidR="00000000" w:rsidRDefault="00581103">
      <w:pPr>
        <w:pStyle w:val="a0"/>
        <w:rPr>
          <w:rFonts w:hint="cs"/>
          <w:rtl/>
        </w:rPr>
      </w:pPr>
      <w:r>
        <w:rPr>
          <w:rFonts w:hint="cs"/>
          <w:rtl/>
        </w:rPr>
        <w:t>אם אנחנו מסתכל</w:t>
      </w:r>
      <w:r>
        <w:rPr>
          <w:rFonts w:hint="cs"/>
          <w:rtl/>
        </w:rPr>
        <w:t>ים בעצם מה קרה כאן, אנחנו נתנו יד להפסקת המענקים לאנשים מהשכבות החלשות שזקוקים למענקים על מנת לרכוש דירות. ובואו נראה למי בעצם עשינו את זה - לזוגות צעירים, לעולים חדשים, לחיילים. בהם בעצם פגענו - על מנת שיוכלו לקנות או לרכוש דירה, שבעצם היום זה הדבר הכי חש</w:t>
      </w:r>
      <w:r>
        <w:rPr>
          <w:rFonts w:hint="cs"/>
          <w:rtl/>
        </w:rPr>
        <w:t xml:space="preserve">וב שאפשר לתת לזוג צעיר או לעולה. </w:t>
      </w:r>
    </w:p>
    <w:p w14:paraId="3FDEEBF8" w14:textId="77777777" w:rsidR="00000000" w:rsidRDefault="00581103">
      <w:pPr>
        <w:pStyle w:val="a0"/>
        <w:rPr>
          <w:rFonts w:hint="cs"/>
          <w:rtl/>
        </w:rPr>
      </w:pPr>
      <w:r>
        <w:rPr>
          <w:rFonts w:hint="cs"/>
          <w:rtl/>
        </w:rPr>
        <w:t xml:space="preserve"> </w:t>
      </w:r>
    </w:p>
    <w:p w14:paraId="660F5119" w14:textId="77777777" w:rsidR="00000000" w:rsidRDefault="00581103">
      <w:pPr>
        <w:pStyle w:val="a0"/>
        <w:rPr>
          <w:rFonts w:hint="cs"/>
          <w:rtl/>
        </w:rPr>
      </w:pPr>
      <w:r>
        <w:rPr>
          <w:rFonts w:hint="cs"/>
          <w:rtl/>
        </w:rPr>
        <w:t>מעבר לזה אני רוצה לומר, שעשינו את זה בכל הארץ. לפחות היינו צריכים לבוא ולומר: או.קיי., בואו נוריד למרכז ונשאיר לפריפריה. גם את זה לא עשינו. לכן היה חשוב לי מאוד שהשרה תהיה כאן, כדי לשמוע בעצם את הבעיות הקשות שיש היום. יש</w:t>
      </w:r>
      <w:r>
        <w:rPr>
          <w:rFonts w:hint="cs"/>
          <w:rtl/>
        </w:rPr>
        <w:t xml:space="preserve"> למעלה מ-190,900 משפחות, שההחלטה הזאת שקיבלנו בשנת 2004 הרחיקה מהן את האפשרות לרכוש דירה בישראל. זאת היתה החלטה גורפת, וזה הזמן לתקן את העוול שעשינו.  </w:t>
      </w:r>
    </w:p>
    <w:p w14:paraId="74A726BD" w14:textId="77777777" w:rsidR="00000000" w:rsidRDefault="00581103">
      <w:pPr>
        <w:pStyle w:val="a0"/>
        <w:rPr>
          <w:rFonts w:hint="cs"/>
          <w:rtl/>
        </w:rPr>
      </w:pPr>
    </w:p>
    <w:p w14:paraId="4B8607C3" w14:textId="77777777" w:rsidR="00000000" w:rsidRDefault="00581103">
      <w:pPr>
        <w:pStyle w:val="a0"/>
        <w:rPr>
          <w:rFonts w:hint="cs"/>
          <w:rtl/>
        </w:rPr>
      </w:pPr>
      <w:r>
        <w:rPr>
          <w:rFonts w:hint="cs"/>
          <w:rtl/>
        </w:rPr>
        <w:t>להגדלת האפשרות לרכוש דירה בפריפריה על-ידי העולים החדשים, יוצאי צבא וזכאים, יש יתרונות רבים: פיזור אוכלו</w:t>
      </w:r>
      <w:r>
        <w:rPr>
          <w:rFonts w:hint="cs"/>
          <w:rtl/>
        </w:rPr>
        <w:t>סייה מהמרכז לפריפריה. מתן פתרונות דיור לזכאים, טיפוח אוכלוסיות שהמדינה חייבת לסייע להן, הגדלת הפעילות בתעשיות הבנייה והגדלת ההכנסות ממסים. על כן, אני מציע לטפח החזרת חלק מהמענקים והסיוע ולהפנות אותם רק ליישובי עדיפות לאומית ורק ליוצאי צבא, לעולים חדשים ולז</w:t>
      </w:r>
      <w:r>
        <w:rPr>
          <w:rFonts w:hint="cs"/>
          <w:rtl/>
        </w:rPr>
        <w:t xml:space="preserve">כאים. </w:t>
      </w:r>
    </w:p>
    <w:p w14:paraId="6FE49B47" w14:textId="77777777" w:rsidR="00000000" w:rsidRDefault="00581103">
      <w:pPr>
        <w:pStyle w:val="a0"/>
        <w:rPr>
          <w:rFonts w:hint="cs"/>
          <w:rtl/>
        </w:rPr>
      </w:pPr>
    </w:p>
    <w:p w14:paraId="3025F206" w14:textId="77777777" w:rsidR="00000000" w:rsidRDefault="00581103">
      <w:pPr>
        <w:pStyle w:val="a0"/>
        <w:rPr>
          <w:rFonts w:hint="cs"/>
          <w:rtl/>
        </w:rPr>
      </w:pPr>
      <w:r>
        <w:rPr>
          <w:rFonts w:hint="cs"/>
          <w:rtl/>
        </w:rPr>
        <w:t>התועלת ממהלך זה תהיה של הגדלת התעסוקה ושיפור הצמיחה. המהלך יפחית את ההוצאות הסוציאליות ויגדיל את הכנסות המדינה ממסים בשל הגדלת הפעילות במשק. מודגש כי הצעתי מופנית רק כלפי מעמד הביניים והשכבות החלשות. אין בהצעה זו מתן הטבות למי שיכול לרכוש דירה בכוח</w:t>
      </w:r>
      <w:r>
        <w:rPr>
          <w:rFonts w:hint="cs"/>
          <w:rtl/>
        </w:rPr>
        <w:t xml:space="preserve">ות עצמו. </w:t>
      </w:r>
    </w:p>
    <w:p w14:paraId="3AC29424" w14:textId="77777777" w:rsidR="00000000" w:rsidRDefault="00581103">
      <w:pPr>
        <w:pStyle w:val="a0"/>
        <w:rPr>
          <w:rFonts w:hint="cs"/>
          <w:rtl/>
        </w:rPr>
      </w:pPr>
    </w:p>
    <w:p w14:paraId="55B9F940" w14:textId="77777777" w:rsidR="00000000" w:rsidRDefault="00581103">
      <w:pPr>
        <w:pStyle w:val="a0"/>
        <w:rPr>
          <w:rFonts w:hint="cs"/>
          <w:rtl/>
        </w:rPr>
      </w:pPr>
      <w:r>
        <w:rPr>
          <w:rFonts w:hint="cs"/>
          <w:rtl/>
        </w:rPr>
        <w:t>אם מהלך זה יגדיל את הביקוש ליחידות דיור, גם המדינה תרוויח ותיהנה מההכנסות הבאות: מע"מ על דירה, מס רכישה, מס שבח, היטל השבחה, אגרות והיטלי פיתוח לרשויות המקומיות, תקציבים שיופנו לרשויות המקומיות, ובעיקר לפריפריה, חיסכון בתשלום בהשתתפות בשכר דירה,</w:t>
      </w:r>
      <w:r>
        <w:rPr>
          <w:rFonts w:hint="cs"/>
          <w:rtl/>
        </w:rPr>
        <w:t xml:space="preserve"> תוספת לתוצר הלאומי הגולמי. כ-4,000 יחידות דיור יגדילו ב-0.5% את התמ"ג. מוצע להחזיר את המענקים לאוכלוסיות ולאזורים שבהם על המדינה להתערב ולסייע. המענקים, אפשר שיוחזרו באמצעות מענק זכאות, או באמצעות הטבות מס לאוכלוסיות מועדפות. אני קורא למשרד האוצר לתכנן את</w:t>
      </w:r>
      <w:r>
        <w:rPr>
          <w:rFonts w:hint="cs"/>
          <w:rtl/>
        </w:rPr>
        <w:t xml:space="preserve"> המהלך בתקציב 2005 ולתקן עוולה זו. </w:t>
      </w:r>
    </w:p>
    <w:p w14:paraId="5A9BF3BA" w14:textId="77777777" w:rsidR="00000000" w:rsidRDefault="00581103">
      <w:pPr>
        <w:pStyle w:val="a0"/>
        <w:rPr>
          <w:rFonts w:hint="cs"/>
          <w:rtl/>
        </w:rPr>
      </w:pPr>
    </w:p>
    <w:p w14:paraId="2BE1FA7E" w14:textId="77777777" w:rsidR="00000000" w:rsidRDefault="00581103">
      <w:pPr>
        <w:pStyle w:val="a0"/>
        <w:rPr>
          <w:rFonts w:hint="cs"/>
          <w:rtl/>
        </w:rPr>
      </w:pPr>
      <w:r>
        <w:rPr>
          <w:rFonts w:hint="cs"/>
          <w:rtl/>
        </w:rPr>
        <w:t>מעבר לזה אני רוצה לבוא ולספר לכם, חברי, שהיו לי לא מעט ישיבות באוצר, עם החשב הכללי, עם הממונה על התקציבים, ובאנו אליו בבקשה אחת: לעשות הכול - גברתי השרה, אני אומר עוד משפט אחד לפני שאני אמשיך: א. אני רוצה לברך אותך - זא</w:t>
      </w:r>
      <w:r>
        <w:rPr>
          <w:rFonts w:hint="cs"/>
          <w:rtl/>
        </w:rPr>
        <w:t>ת הפעם הראשונה שאני מדבר אל שרת השיכון ושרת הקליטה.</w:t>
      </w:r>
    </w:p>
    <w:p w14:paraId="17537809" w14:textId="77777777" w:rsidR="00000000" w:rsidRDefault="00581103">
      <w:pPr>
        <w:pStyle w:val="a0"/>
        <w:rPr>
          <w:rFonts w:hint="cs"/>
          <w:rtl/>
        </w:rPr>
      </w:pPr>
    </w:p>
    <w:p w14:paraId="7830B6F3" w14:textId="77777777" w:rsidR="00000000" w:rsidRDefault="00581103">
      <w:pPr>
        <w:pStyle w:val="af0"/>
        <w:rPr>
          <w:rtl/>
        </w:rPr>
      </w:pPr>
      <w:r>
        <w:rPr>
          <w:rFonts w:hint="eastAsia"/>
          <w:rtl/>
        </w:rPr>
        <w:t>שר</w:t>
      </w:r>
      <w:r>
        <w:rPr>
          <w:rFonts w:hint="cs"/>
          <w:rtl/>
        </w:rPr>
        <w:t>ת</w:t>
      </w:r>
      <w:r>
        <w:rPr>
          <w:rtl/>
        </w:rPr>
        <w:t xml:space="preserve"> </w:t>
      </w:r>
      <w:r>
        <w:rPr>
          <w:rFonts w:hint="cs"/>
          <w:rtl/>
        </w:rPr>
        <w:t>הבינוי</w:t>
      </w:r>
      <w:r>
        <w:rPr>
          <w:rtl/>
        </w:rPr>
        <w:t xml:space="preserve"> </w:t>
      </w:r>
      <w:r>
        <w:rPr>
          <w:rFonts w:hint="cs"/>
          <w:rtl/>
        </w:rPr>
        <w:t xml:space="preserve">והשיכון </w:t>
      </w:r>
      <w:r>
        <w:rPr>
          <w:rtl/>
        </w:rPr>
        <w:t>ציפי לבני:</w:t>
      </w:r>
    </w:p>
    <w:p w14:paraId="7FE785A1" w14:textId="77777777" w:rsidR="00000000" w:rsidRDefault="00581103">
      <w:pPr>
        <w:pStyle w:val="a0"/>
        <w:rPr>
          <w:rFonts w:hint="cs"/>
          <w:rtl/>
        </w:rPr>
      </w:pPr>
    </w:p>
    <w:p w14:paraId="6FFE6D58" w14:textId="77777777" w:rsidR="00000000" w:rsidRDefault="00581103">
      <w:pPr>
        <w:pStyle w:val="a0"/>
        <w:rPr>
          <w:rFonts w:hint="cs"/>
          <w:rtl/>
        </w:rPr>
      </w:pPr>
      <w:r>
        <w:rPr>
          <w:rFonts w:hint="cs"/>
          <w:rtl/>
        </w:rPr>
        <w:t xml:space="preserve">תודה. </w:t>
      </w:r>
    </w:p>
    <w:p w14:paraId="0EB5AC8D" w14:textId="77777777" w:rsidR="00000000" w:rsidRDefault="00581103">
      <w:pPr>
        <w:pStyle w:val="a0"/>
        <w:rPr>
          <w:rFonts w:hint="cs"/>
          <w:rtl/>
        </w:rPr>
      </w:pPr>
    </w:p>
    <w:p w14:paraId="6AA96022" w14:textId="77777777" w:rsidR="00000000" w:rsidRDefault="00581103">
      <w:pPr>
        <w:pStyle w:val="-"/>
        <w:rPr>
          <w:rtl/>
        </w:rPr>
      </w:pPr>
      <w:bookmarkStart w:id="792" w:name="FS000001028T14_07_2004_22_51_19C"/>
      <w:bookmarkEnd w:id="792"/>
      <w:r>
        <w:rPr>
          <w:rtl/>
        </w:rPr>
        <w:t>דניאל בנלולו (הליכוד):</w:t>
      </w:r>
    </w:p>
    <w:p w14:paraId="7ED9DA0E" w14:textId="77777777" w:rsidR="00000000" w:rsidRDefault="00581103">
      <w:pPr>
        <w:pStyle w:val="a0"/>
        <w:rPr>
          <w:rtl/>
        </w:rPr>
      </w:pPr>
    </w:p>
    <w:p w14:paraId="068F45E6" w14:textId="77777777" w:rsidR="00000000" w:rsidRDefault="00581103">
      <w:pPr>
        <w:pStyle w:val="a0"/>
        <w:rPr>
          <w:rFonts w:hint="cs"/>
          <w:rtl/>
        </w:rPr>
      </w:pPr>
      <w:r>
        <w:rPr>
          <w:rFonts w:hint="cs"/>
          <w:rtl/>
        </w:rPr>
        <w:t>ובדיוק הגעתי לזה שאני מספר כרגע על הבעיה הקשה מאוד, שבעצם נושא המענקים - בדיעבד עשינו טעות גדולה מאוד שפגענו בשכבות החלשות והורדנו אותם בתקצ</w:t>
      </w:r>
      <w:r>
        <w:rPr>
          <w:rFonts w:hint="cs"/>
          <w:rtl/>
        </w:rPr>
        <w:t>יב שנת 2004. ובדיוק אני אומר כאן שהיו כמה ישיבות, הן באוצר, עם החשב הכללי, עם הממונה על התקציבים; היו לי שיחות עם שר האוצר, עם ראש הממשלה. ואני רוצה לומר לך, גברתי השרה, שלכולם היתה אוזן קשבת. אנחנו חייבים לעשות הכול על מנת להחזיר את המענקים. ואני אומר, שו</w:t>
      </w:r>
      <w:r>
        <w:rPr>
          <w:rFonts w:hint="cs"/>
          <w:rtl/>
        </w:rPr>
        <w:t xml:space="preserve">ב: לא לכל הארץ. בואו נחזיר אותם לאנשים שבאמת זקוקים לזה ולפריפריה בלבד. בואו נתחיל עם זה: לפריפריה </w:t>
      </w:r>
      <w:r>
        <w:rPr>
          <w:rtl/>
        </w:rPr>
        <w:t>–</w:t>
      </w:r>
      <w:r>
        <w:rPr>
          <w:rFonts w:hint="cs"/>
          <w:rtl/>
        </w:rPr>
        <w:t xml:space="preserve"> לזכאים, לעולים, לזוגות צעירים.</w:t>
      </w:r>
    </w:p>
    <w:p w14:paraId="417930F1" w14:textId="77777777" w:rsidR="00000000" w:rsidRDefault="00581103">
      <w:pPr>
        <w:pStyle w:val="a0"/>
        <w:rPr>
          <w:rFonts w:hint="cs"/>
          <w:rtl/>
        </w:rPr>
      </w:pPr>
    </w:p>
    <w:p w14:paraId="615763B7" w14:textId="77777777" w:rsidR="00000000" w:rsidRDefault="00581103">
      <w:pPr>
        <w:pStyle w:val="a0"/>
        <w:rPr>
          <w:rFonts w:hint="cs"/>
          <w:rtl/>
        </w:rPr>
      </w:pPr>
      <w:r>
        <w:rPr>
          <w:rFonts w:hint="cs"/>
          <w:rtl/>
        </w:rPr>
        <w:t>אני רוצה לומר לך, גברתי השרה, שאת מחזיקה עוד תיק, תיק הקליטה. אני רוצה לציין: הייתי לא מזמן, לפני שבועיים, בצרפת כשליח הסוכ</w:t>
      </w:r>
      <w:r>
        <w:rPr>
          <w:rFonts w:hint="cs"/>
          <w:rtl/>
        </w:rPr>
        <w:t>נות. השפה הצרפתית רהוטה בפי. לכן, כמובן, הלכתי לשם. והיינו ביום - מהבוקר עד הלילה ראינו למעלה מ-2,500 משפחות. אני רוצה לומר לך: יש רצון עז לעלות לארץ. נדהמתי לראות צעירים, סטודנטים, עולים שמאוד מעוניינים לעלות לארץ - הציונות אצלם באמת מהלב. כך שאנחנו זקוקי</w:t>
      </w:r>
      <w:r>
        <w:rPr>
          <w:rFonts w:hint="cs"/>
          <w:rtl/>
        </w:rPr>
        <w:t xml:space="preserve">ם למענקים האלה; וצריך לעשות הכול כדי להחזיר את המענקים האלה לאותם זוגות צעירים, לאותם עולים. אני מוכן, עם השרה, לגשת שוב לראש הממשלה. אני רוצה לומר לך שהוא אמר לי במפורש: חבר הכנסת בנלולו, תגיש לי מסמך, אני אעשה הכול על מנת להחזיר את הדבר הזה. </w:t>
      </w:r>
    </w:p>
    <w:p w14:paraId="70995F56" w14:textId="77777777" w:rsidR="00000000" w:rsidRDefault="00581103">
      <w:pPr>
        <w:pStyle w:val="a0"/>
        <w:rPr>
          <w:rFonts w:hint="cs"/>
          <w:rtl/>
        </w:rPr>
      </w:pPr>
    </w:p>
    <w:p w14:paraId="46EB49BF" w14:textId="77777777" w:rsidR="00000000" w:rsidRDefault="00581103">
      <w:pPr>
        <w:pStyle w:val="a0"/>
        <w:rPr>
          <w:rFonts w:hint="cs"/>
          <w:rtl/>
        </w:rPr>
      </w:pPr>
      <w:r>
        <w:rPr>
          <w:rFonts w:hint="cs"/>
          <w:rtl/>
        </w:rPr>
        <w:t xml:space="preserve">אני מקווה </w:t>
      </w:r>
      <w:r>
        <w:rPr>
          <w:rFonts w:hint="cs"/>
          <w:rtl/>
        </w:rPr>
        <w:t xml:space="preserve">מאוד שבפעם הבאה שנהיה כאן נוכל לבשר לאותם זכאים שהמענקים הוחזרו. תודה רבה. </w:t>
      </w:r>
    </w:p>
    <w:p w14:paraId="4B79069E" w14:textId="77777777" w:rsidR="00000000" w:rsidRDefault="00581103">
      <w:pPr>
        <w:pStyle w:val="a0"/>
        <w:rPr>
          <w:rFonts w:hint="cs"/>
          <w:rtl/>
        </w:rPr>
      </w:pPr>
    </w:p>
    <w:p w14:paraId="7CFFBA41" w14:textId="77777777" w:rsidR="00000000" w:rsidRDefault="00581103">
      <w:pPr>
        <w:pStyle w:val="af1"/>
        <w:rPr>
          <w:rtl/>
        </w:rPr>
      </w:pPr>
      <w:r>
        <w:rPr>
          <w:rtl/>
        </w:rPr>
        <w:t>היו"ר מוחמד ברכה:</w:t>
      </w:r>
    </w:p>
    <w:p w14:paraId="79994E2A" w14:textId="77777777" w:rsidR="00000000" w:rsidRDefault="00581103">
      <w:pPr>
        <w:pStyle w:val="a0"/>
        <w:rPr>
          <w:rtl/>
        </w:rPr>
      </w:pPr>
    </w:p>
    <w:p w14:paraId="09589985" w14:textId="77777777" w:rsidR="00000000" w:rsidRDefault="00581103">
      <w:pPr>
        <w:pStyle w:val="a0"/>
        <w:rPr>
          <w:rFonts w:hint="cs"/>
          <w:rtl/>
        </w:rPr>
      </w:pPr>
      <w:r>
        <w:rPr>
          <w:rFonts w:hint="cs"/>
          <w:rtl/>
        </w:rPr>
        <w:t xml:space="preserve">תודה לחבר הכנסת בנלולו. שרת הבינוי והשיכון ציפי לבני, בבקשה. </w:t>
      </w:r>
    </w:p>
    <w:p w14:paraId="27064B53" w14:textId="77777777" w:rsidR="00000000" w:rsidRDefault="00581103">
      <w:pPr>
        <w:pStyle w:val="a0"/>
        <w:ind w:firstLine="0"/>
        <w:rPr>
          <w:rFonts w:hint="cs"/>
          <w:rtl/>
        </w:rPr>
      </w:pPr>
    </w:p>
    <w:p w14:paraId="378477FC" w14:textId="77777777" w:rsidR="00000000" w:rsidRDefault="00581103">
      <w:pPr>
        <w:pStyle w:val="a"/>
        <w:rPr>
          <w:rtl/>
        </w:rPr>
      </w:pPr>
      <w:bookmarkStart w:id="793" w:name="FS000000469T14_07_2004_22_07_35"/>
      <w:bookmarkStart w:id="794" w:name="FS000000469T14_07_2004_22_07_52"/>
      <w:bookmarkStart w:id="795" w:name="_Toc81561566"/>
      <w:bookmarkEnd w:id="793"/>
      <w:bookmarkEnd w:id="794"/>
      <w:r>
        <w:rPr>
          <w:rFonts w:hint="eastAsia"/>
          <w:rtl/>
        </w:rPr>
        <w:t>שר</w:t>
      </w:r>
      <w:r>
        <w:rPr>
          <w:rFonts w:hint="cs"/>
          <w:rtl/>
        </w:rPr>
        <w:t>ת</w:t>
      </w:r>
      <w:r>
        <w:rPr>
          <w:rtl/>
        </w:rPr>
        <w:t xml:space="preserve"> </w:t>
      </w:r>
      <w:r>
        <w:rPr>
          <w:rFonts w:hint="cs"/>
          <w:rtl/>
        </w:rPr>
        <w:t xml:space="preserve">הבינוי והשיכון </w:t>
      </w:r>
      <w:r>
        <w:rPr>
          <w:rtl/>
        </w:rPr>
        <w:t>ציפי לבני:</w:t>
      </w:r>
      <w:bookmarkEnd w:id="795"/>
    </w:p>
    <w:p w14:paraId="6FFBC74D" w14:textId="77777777" w:rsidR="00000000" w:rsidRDefault="00581103">
      <w:pPr>
        <w:pStyle w:val="a0"/>
        <w:rPr>
          <w:rFonts w:hint="cs"/>
          <w:rtl/>
        </w:rPr>
      </w:pPr>
    </w:p>
    <w:p w14:paraId="2919BD20" w14:textId="77777777" w:rsidR="00000000" w:rsidRDefault="00581103">
      <w:pPr>
        <w:pStyle w:val="a0"/>
        <w:rPr>
          <w:rFonts w:hint="cs"/>
          <w:rtl/>
        </w:rPr>
      </w:pPr>
      <w:r>
        <w:rPr>
          <w:rFonts w:hint="cs"/>
          <w:rtl/>
        </w:rPr>
        <w:t>אדוני היושב-ראש, כנסת נכבדה, חבר הכנסת בנלולו, אני מסכימה עם העקרו</w:t>
      </w:r>
      <w:r>
        <w:rPr>
          <w:rFonts w:hint="cs"/>
          <w:rtl/>
        </w:rPr>
        <w:t>נות שהצגת. כשנבחרתי לכהן, עוד כשרת הקליטה, נתקלתי באותה החלטה, שהיתה בתקציב בשנת 2003 לקראת תקציב 2004, על ביטול מוחלט של מענקי המשכנתאות.</w:t>
      </w:r>
    </w:p>
    <w:p w14:paraId="5B793AAE" w14:textId="77777777" w:rsidR="00000000" w:rsidRDefault="00581103">
      <w:pPr>
        <w:pStyle w:val="a0"/>
        <w:rPr>
          <w:rFonts w:hint="cs"/>
          <w:rtl/>
        </w:rPr>
      </w:pPr>
    </w:p>
    <w:p w14:paraId="54CD1F0B" w14:textId="77777777" w:rsidR="00000000" w:rsidRDefault="00581103">
      <w:pPr>
        <w:pStyle w:val="a0"/>
        <w:rPr>
          <w:rFonts w:hint="cs"/>
          <w:rtl/>
        </w:rPr>
      </w:pPr>
      <w:r>
        <w:rPr>
          <w:rFonts w:hint="cs"/>
          <w:rtl/>
        </w:rPr>
        <w:t>התייחסתי לנושא מהפן של שרת הקליטה, כי באמת חלק ניכר ממקבלי המשכנתאות הם עולים חדשים. הטיעון הכלכלי - ויש לו בסיס - א</w:t>
      </w:r>
      <w:r>
        <w:rPr>
          <w:rFonts w:hint="cs"/>
          <w:rtl/>
        </w:rPr>
        <w:t>מר שצריך לפעול לקיצוץ כדי להגיע להורדת הריבית, ואם מורידים את הריבית ממילא יוגדלו ההלוואות במקום המענקים. כי ייאמר, לפחות מחמת ההגינות, שעל כל חלק מענק שקוצץ קיבלו הלוואה גדולה יותר, ואם הריבית היא ריבית סבירה, נאמר, יוכלו להתמודד עם זה. אבל זה לא משיג שתי</w:t>
      </w:r>
      <w:r>
        <w:rPr>
          <w:rFonts w:hint="cs"/>
          <w:rtl/>
        </w:rPr>
        <w:t xml:space="preserve"> מטרות. בנושא העולים זה יצר דינמיקה מאוד בעייתית, כי היתה אווירה ש"חשבנו שנוכל לקבל את זה, הסתמכנו על זה" - נוצרו אווירה ודינמיקה שיצאו גם מחוץ לגבולות ישראל, לצערי הרב. בנוסף, בוודאי נלקח הכלי לעידוד התיישבות של אזרחי המדינה במקומות שהממשלה מעוניינת לעודד</w:t>
      </w:r>
      <w:r>
        <w:rPr>
          <w:rFonts w:hint="cs"/>
          <w:rtl/>
        </w:rPr>
        <w:t xml:space="preserve">. זה יכול להיות אזורי הפריפריה שאתה מדבר עליהם, אזורים שיש בהם צרכים לאומיים בהתיישבות </w:t>
      </w:r>
      <w:r>
        <w:rPr>
          <w:rtl/>
        </w:rPr>
        <w:t>–</w:t>
      </w:r>
      <w:r>
        <w:rPr>
          <w:rFonts w:hint="cs"/>
          <w:rtl/>
        </w:rPr>
        <w:t xml:space="preserve"> אנחנו יכולים לדבר על הנגב, על הגליל ועל עוד מקומות, והכלי הזה נלקח. לכן בהגדרה אני תומכת בהחזרת המענקים. </w:t>
      </w:r>
    </w:p>
    <w:p w14:paraId="5C2CD02C" w14:textId="77777777" w:rsidR="00000000" w:rsidRDefault="00581103">
      <w:pPr>
        <w:pStyle w:val="a0"/>
        <w:rPr>
          <w:rFonts w:hint="cs"/>
          <w:rtl/>
        </w:rPr>
      </w:pPr>
    </w:p>
    <w:p w14:paraId="3E3B0665" w14:textId="77777777" w:rsidR="00000000" w:rsidRDefault="00581103">
      <w:pPr>
        <w:pStyle w:val="a0"/>
        <w:rPr>
          <w:rFonts w:hint="cs"/>
          <w:rtl/>
        </w:rPr>
      </w:pPr>
      <w:r>
        <w:rPr>
          <w:rFonts w:hint="cs"/>
          <w:rtl/>
        </w:rPr>
        <w:t>ההיסטוריה גם מעידה, שאם מאז שנת 2000 רכשו כ-23,000 זכאים דיר</w:t>
      </w:r>
      <w:r>
        <w:rPr>
          <w:rFonts w:hint="cs"/>
          <w:rtl/>
        </w:rPr>
        <w:t xml:space="preserve">ה באזור עדיפות לאומית א', יותר מ-21,000 מהם קיבלו את המענק. דהיינו, יש קשר ישיר. ניתן לראות שהמענק באמת מעודד את המעבר לאזורים שהממשלה מעוניינת לעודד. </w:t>
      </w:r>
    </w:p>
    <w:p w14:paraId="7971256F" w14:textId="77777777" w:rsidR="00000000" w:rsidRDefault="00581103">
      <w:pPr>
        <w:pStyle w:val="a0"/>
        <w:rPr>
          <w:rFonts w:hint="cs"/>
          <w:rtl/>
        </w:rPr>
      </w:pPr>
    </w:p>
    <w:p w14:paraId="04B5FDE0" w14:textId="77777777" w:rsidR="00000000" w:rsidRDefault="00581103">
      <w:pPr>
        <w:pStyle w:val="a0"/>
        <w:rPr>
          <w:rFonts w:hint="cs"/>
          <w:rtl/>
        </w:rPr>
      </w:pPr>
      <w:r>
        <w:rPr>
          <w:rFonts w:hint="cs"/>
          <w:rtl/>
        </w:rPr>
        <w:t xml:space="preserve">אלא מה? מטבע הדברים מדובר בהרבה מאוד כסף באופן שבאמת משפיע תקציבית. אני לא יכולה להגיד שזה זניח מבחינה </w:t>
      </w:r>
      <w:r>
        <w:rPr>
          <w:rFonts w:hint="cs"/>
          <w:rtl/>
        </w:rPr>
        <w:t xml:space="preserve">תקציבית. </w:t>
      </w:r>
    </w:p>
    <w:p w14:paraId="54D9393D" w14:textId="77777777" w:rsidR="00000000" w:rsidRDefault="00581103">
      <w:pPr>
        <w:pStyle w:val="a0"/>
        <w:rPr>
          <w:rFonts w:hint="cs"/>
          <w:rtl/>
        </w:rPr>
      </w:pPr>
    </w:p>
    <w:p w14:paraId="2C75C236" w14:textId="77777777" w:rsidR="00000000" w:rsidRDefault="00581103">
      <w:pPr>
        <w:pStyle w:val="a0"/>
        <w:rPr>
          <w:rFonts w:hint="cs"/>
          <w:rtl/>
        </w:rPr>
      </w:pPr>
      <w:r>
        <w:rPr>
          <w:rFonts w:hint="cs"/>
          <w:rtl/>
        </w:rPr>
        <w:t xml:space="preserve">אני מנסה לשכנע את משרד האוצר לפעול במסגרת הדיונים התקציביים בכמה מישורים ובכמה היבטים, גם בהתייחס לאוכלוסיות זכאיות וגם במקומות שאנחנו רוצים לעודד את מי שמגיע לשם. בנושא של העולים גם יש בעיה מאוד קשה של המענקים לעולים מאתיופיה, ואצלם כל ההלוואה </w:t>
      </w:r>
      <w:r>
        <w:rPr>
          <w:rFonts w:hint="cs"/>
          <w:rtl/>
        </w:rPr>
        <w:t>היא מענק, בגלל בעיות בכושר ההחזר שלהם. בגלל המודעות לבעיה התקציבית אנחנו מנסים לגלגל היום רעיונות, ואני גם אשמח לשתף את חבר הכנסת בנלולו בנושא הזה, שגם אם לא ניתן אולי לזכות במענק חד-פעמי בשנה הראשונה, שתהיה איזו השתתפות שהמשמעות התקציבית שלה היא לא מנה אח</w:t>
      </w:r>
      <w:r>
        <w:rPr>
          <w:rFonts w:hint="cs"/>
          <w:rtl/>
        </w:rPr>
        <w:t>ת גדולה בשנת התקציב 2005, אלא חישוב לשיעורין, באופן שבו חלק יחסי יהיה בכל שנה. זאת מאחר שאני מקווה שהקיצוצים שאנחנו עושים בתקציב בשנתיים האחרונות והפעולות הכלכליות הנוספות יגרמו לצמיחה באופן שיאפשר לנו בעתיד לתת יותר, לפרוס באיזה אופן את ההטבה הזאת לרוכשים</w:t>
      </w:r>
      <w:r>
        <w:rPr>
          <w:rFonts w:hint="cs"/>
          <w:rtl/>
        </w:rPr>
        <w:t>.</w:t>
      </w:r>
    </w:p>
    <w:p w14:paraId="3CA85E6B" w14:textId="77777777" w:rsidR="00000000" w:rsidRDefault="00581103">
      <w:pPr>
        <w:pStyle w:val="a0"/>
        <w:rPr>
          <w:rFonts w:hint="cs"/>
          <w:rtl/>
        </w:rPr>
      </w:pPr>
    </w:p>
    <w:p w14:paraId="223B0FAE" w14:textId="77777777" w:rsidR="00000000" w:rsidRDefault="00581103">
      <w:pPr>
        <w:pStyle w:val="a0"/>
        <w:rPr>
          <w:rFonts w:hint="cs"/>
          <w:rtl/>
        </w:rPr>
      </w:pPr>
      <w:r>
        <w:rPr>
          <w:rFonts w:hint="cs"/>
          <w:rtl/>
        </w:rPr>
        <w:t xml:space="preserve">אני יודעת שגם היתה טענה שלא ראוי שהממשלה תהיה מעורבת בנושא הזה, כדי שלא לעודד ביקוש, כדי שלא להעלות את המחירים, ודווקא כאן אני אומרת, שאם יש דבר שהוא תקוע היום </w:t>
      </w:r>
      <w:r>
        <w:rPr>
          <w:rtl/>
        </w:rPr>
        <w:t>–</w:t>
      </w:r>
      <w:r>
        <w:rPr>
          <w:rFonts w:hint="cs"/>
          <w:rtl/>
        </w:rPr>
        <w:t xml:space="preserve"> אם אנחנו מדברים על שוק הנדל"ן, אם אנחנו מדברים עליו כקטר שאמור להריץ את המשק לצמיחה, אני חו</w:t>
      </w:r>
      <w:r>
        <w:rPr>
          <w:rFonts w:hint="cs"/>
          <w:rtl/>
        </w:rPr>
        <w:t xml:space="preserve">שבת שזה מסוג הדברים שכן ראוי לתת, מתוך הבחנה למי נותנים ובאילו מקומות נותנים. לכן כך בכוונתי לפעול במהלך הדיונים על התקציב, ואני בטוחה שנוכל לשתף פעולה בנושא הזה. </w:t>
      </w:r>
    </w:p>
    <w:p w14:paraId="4ED553C3" w14:textId="77777777" w:rsidR="00000000" w:rsidRDefault="00581103">
      <w:pPr>
        <w:pStyle w:val="a0"/>
        <w:ind w:firstLine="0"/>
        <w:rPr>
          <w:rFonts w:hint="cs"/>
          <w:rtl/>
        </w:rPr>
      </w:pPr>
    </w:p>
    <w:p w14:paraId="68FB399A" w14:textId="77777777" w:rsidR="00000000" w:rsidRDefault="00581103">
      <w:pPr>
        <w:pStyle w:val="af0"/>
        <w:rPr>
          <w:rtl/>
        </w:rPr>
      </w:pPr>
      <w:r>
        <w:rPr>
          <w:rFonts w:hint="eastAsia"/>
          <w:rtl/>
        </w:rPr>
        <w:t>דניאל</w:t>
      </w:r>
      <w:r>
        <w:rPr>
          <w:rtl/>
        </w:rPr>
        <w:t xml:space="preserve"> בנלולו (הליכוד):</w:t>
      </w:r>
    </w:p>
    <w:p w14:paraId="08DDBA04" w14:textId="77777777" w:rsidR="00000000" w:rsidRDefault="00581103">
      <w:pPr>
        <w:pStyle w:val="a0"/>
        <w:rPr>
          <w:rFonts w:hint="cs"/>
          <w:rtl/>
        </w:rPr>
      </w:pPr>
    </w:p>
    <w:p w14:paraId="3D35E29A" w14:textId="77777777" w:rsidR="00000000" w:rsidRDefault="00581103">
      <w:pPr>
        <w:pStyle w:val="a0"/>
        <w:rPr>
          <w:rFonts w:hint="cs"/>
          <w:rtl/>
        </w:rPr>
      </w:pPr>
      <w:r>
        <w:rPr>
          <w:rFonts w:hint="cs"/>
          <w:rtl/>
        </w:rPr>
        <w:t>אני רק רוצה לציין, גברתי השרה, שנכון שמתן המענקים מגדיל את הביקוש ו</w:t>
      </w:r>
      <w:r>
        <w:rPr>
          <w:rFonts w:hint="cs"/>
          <w:rtl/>
        </w:rPr>
        <w:t xml:space="preserve">זה עוזר לבעיות הקשות בענף הבנייה. זה יכול רק לעורר את הענף. </w:t>
      </w:r>
    </w:p>
    <w:p w14:paraId="5742FBCB" w14:textId="77777777" w:rsidR="00000000" w:rsidRDefault="00581103">
      <w:pPr>
        <w:pStyle w:val="a0"/>
        <w:ind w:firstLine="0"/>
        <w:rPr>
          <w:rFonts w:hint="cs"/>
          <w:rtl/>
        </w:rPr>
      </w:pPr>
    </w:p>
    <w:p w14:paraId="3FC29062" w14:textId="77777777" w:rsidR="00000000" w:rsidRDefault="00581103">
      <w:pPr>
        <w:pStyle w:val="af1"/>
        <w:rPr>
          <w:rtl/>
        </w:rPr>
      </w:pPr>
      <w:r>
        <w:rPr>
          <w:rtl/>
        </w:rPr>
        <w:t>היו"ר מוחמד ברכה:</w:t>
      </w:r>
    </w:p>
    <w:p w14:paraId="2629E030" w14:textId="77777777" w:rsidR="00000000" w:rsidRDefault="00581103">
      <w:pPr>
        <w:pStyle w:val="a0"/>
        <w:rPr>
          <w:rtl/>
        </w:rPr>
      </w:pPr>
    </w:p>
    <w:p w14:paraId="2F8A4A16" w14:textId="77777777" w:rsidR="00000000" w:rsidRDefault="00581103">
      <w:pPr>
        <w:pStyle w:val="a0"/>
        <w:rPr>
          <w:rFonts w:hint="cs"/>
          <w:rtl/>
        </w:rPr>
      </w:pPr>
      <w:r>
        <w:rPr>
          <w:rFonts w:hint="cs"/>
          <w:rtl/>
        </w:rPr>
        <w:t>בוא נשמע מה חושבת השרה.</w:t>
      </w:r>
    </w:p>
    <w:p w14:paraId="6748EDC1" w14:textId="77777777" w:rsidR="00000000" w:rsidRDefault="00581103">
      <w:pPr>
        <w:pStyle w:val="a0"/>
        <w:ind w:firstLine="0"/>
        <w:rPr>
          <w:rFonts w:hint="cs"/>
          <w:rtl/>
        </w:rPr>
      </w:pPr>
    </w:p>
    <w:p w14:paraId="73D5F50E" w14:textId="77777777" w:rsidR="00000000" w:rsidRDefault="00581103">
      <w:pPr>
        <w:pStyle w:val="-"/>
        <w:rPr>
          <w:rtl/>
        </w:rPr>
      </w:pPr>
      <w:bookmarkStart w:id="796" w:name="FS000000469T14_07_2004_22_18_07C"/>
      <w:bookmarkEnd w:id="796"/>
      <w:r>
        <w:rPr>
          <w:rtl/>
        </w:rPr>
        <w:t>שרת הבינוי והשיכון ציפי לבני:</w:t>
      </w:r>
    </w:p>
    <w:p w14:paraId="72270229" w14:textId="77777777" w:rsidR="00000000" w:rsidRDefault="00581103">
      <w:pPr>
        <w:pStyle w:val="a0"/>
        <w:rPr>
          <w:rtl/>
        </w:rPr>
      </w:pPr>
    </w:p>
    <w:p w14:paraId="5D8AC445" w14:textId="77777777" w:rsidR="00000000" w:rsidRDefault="00581103">
      <w:pPr>
        <w:pStyle w:val="a0"/>
        <w:rPr>
          <w:rFonts w:hint="cs"/>
          <w:rtl/>
        </w:rPr>
      </w:pPr>
      <w:r>
        <w:rPr>
          <w:rFonts w:hint="cs"/>
          <w:rtl/>
        </w:rPr>
        <w:t>אני מציעה להסתפק בתשובה הזאת ולעבוד ביחד על הנושא; או שאתה רוצה להעביר את הנושא לוועדה?</w:t>
      </w:r>
    </w:p>
    <w:p w14:paraId="2F988221" w14:textId="77777777" w:rsidR="00000000" w:rsidRDefault="00581103">
      <w:pPr>
        <w:pStyle w:val="a0"/>
        <w:ind w:firstLine="0"/>
        <w:rPr>
          <w:rFonts w:hint="cs"/>
          <w:rtl/>
        </w:rPr>
      </w:pPr>
    </w:p>
    <w:p w14:paraId="08C4F785" w14:textId="77777777" w:rsidR="00000000" w:rsidRDefault="00581103">
      <w:pPr>
        <w:pStyle w:val="af0"/>
        <w:rPr>
          <w:rtl/>
        </w:rPr>
      </w:pPr>
      <w:r>
        <w:rPr>
          <w:rFonts w:hint="eastAsia"/>
          <w:rtl/>
        </w:rPr>
        <w:t>דניאל</w:t>
      </w:r>
      <w:r>
        <w:rPr>
          <w:rtl/>
        </w:rPr>
        <w:t xml:space="preserve"> בנלולו (הליכוד):</w:t>
      </w:r>
    </w:p>
    <w:p w14:paraId="07586064" w14:textId="77777777" w:rsidR="00000000" w:rsidRDefault="00581103">
      <w:pPr>
        <w:pStyle w:val="a0"/>
        <w:rPr>
          <w:rFonts w:hint="cs"/>
          <w:rtl/>
        </w:rPr>
      </w:pPr>
    </w:p>
    <w:p w14:paraId="6476A335" w14:textId="77777777" w:rsidR="00000000" w:rsidRDefault="00581103">
      <w:pPr>
        <w:pStyle w:val="a0"/>
        <w:rPr>
          <w:rFonts w:hint="cs"/>
          <w:rtl/>
        </w:rPr>
      </w:pPr>
      <w:r>
        <w:rPr>
          <w:rFonts w:hint="cs"/>
          <w:rtl/>
        </w:rPr>
        <w:t>אני מצ</w:t>
      </w:r>
      <w:r>
        <w:rPr>
          <w:rFonts w:hint="cs"/>
          <w:rtl/>
        </w:rPr>
        <w:t xml:space="preserve">יע להעביר את הנושא לוועדת הכספים, כי אנחנו הולכים לדון על נושא זה בתקציב. </w:t>
      </w:r>
    </w:p>
    <w:p w14:paraId="36602203" w14:textId="77777777" w:rsidR="00000000" w:rsidRDefault="00581103">
      <w:pPr>
        <w:pStyle w:val="a0"/>
        <w:ind w:firstLine="0"/>
        <w:rPr>
          <w:rFonts w:hint="cs"/>
          <w:rtl/>
        </w:rPr>
      </w:pPr>
    </w:p>
    <w:p w14:paraId="2105AD4D" w14:textId="77777777" w:rsidR="00000000" w:rsidRDefault="00581103">
      <w:pPr>
        <w:pStyle w:val="-"/>
        <w:rPr>
          <w:rtl/>
        </w:rPr>
      </w:pPr>
      <w:bookmarkStart w:id="797" w:name="FS000000469T14_07_2004_22_18_40C"/>
      <w:bookmarkEnd w:id="797"/>
      <w:r>
        <w:rPr>
          <w:rtl/>
        </w:rPr>
        <w:t>שרת הבינוי והשיכון ציפי לבני:</w:t>
      </w:r>
    </w:p>
    <w:p w14:paraId="71D61F23" w14:textId="77777777" w:rsidR="00000000" w:rsidRDefault="00581103">
      <w:pPr>
        <w:pStyle w:val="a0"/>
        <w:rPr>
          <w:rtl/>
        </w:rPr>
      </w:pPr>
    </w:p>
    <w:p w14:paraId="3E757C73" w14:textId="77777777" w:rsidR="00000000" w:rsidRDefault="00581103">
      <w:pPr>
        <w:pStyle w:val="a0"/>
        <w:rPr>
          <w:rFonts w:hint="cs"/>
          <w:rtl/>
        </w:rPr>
      </w:pPr>
      <w:r>
        <w:rPr>
          <w:rFonts w:hint="cs"/>
          <w:rtl/>
        </w:rPr>
        <w:t>אני מסכימה.</w:t>
      </w:r>
    </w:p>
    <w:p w14:paraId="3C340FA2" w14:textId="77777777" w:rsidR="00000000" w:rsidRDefault="00581103">
      <w:pPr>
        <w:pStyle w:val="af0"/>
        <w:rPr>
          <w:rFonts w:hint="cs"/>
          <w:rtl/>
        </w:rPr>
      </w:pPr>
    </w:p>
    <w:p w14:paraId="34489B1C" w14:textId="77777777" w:rsidR="00000000" w:rsidRDefault="00581103">
      <w:pPr>
        <w:pStyle w:val="af1"/>
        <w:rPr>
          <w:rtl/>
        </w:rPr>
      </w:pPr>
      <w:r>
        <w:rPr>
          <w:rtl/>
        </w:rPr>
        <w:t>היו"ר מוחמד ברכה:</w:t>
      </w:r>
    </w:p>
    <w:p w14:paraId="6073522B" w14:textId="77777777" w:rsidR="00000000" w:rsidRDefault="00581103">
      <w:pPr>
        <w:pStyle w:val="a0"/>
        <w:rPr>
          <w:rtl/>
        </w:rPr>
      </w:pPr>
    </w:p>
    <w:p w14:paraId="43242306" w14:textId="77777777" w:rsidR="00000000" w:rsidRDefault="00581103">
      <w:pPr>
        <w:pStyle w:val="a0"/>
        <w:rPr>
          <w:rFonts w:hint="cs"/>
          <w:rtl/>
        </w:rPr>
      </w:pPr>
      <w:r>
        <w:rPr>
          <w:rFonts w:hint="cs"/>
          <w:rtl/>
        </w:rPr>
        <w:t xml:space="preserve">הצעה אחרת לחבר הכנסת מרגי. </w:t>
      </w:r>
    </w:p>
    <w:p w14:paraId="5C606A21" w14:textId="77777777" w:rsidR="00000000" w:rsidRDefault="00581103">
      <w:pPr>
        <w:pStyle w:val="a0"/>
        <w:ind w:firstLine="0"/>
        <w:rPr>
          <w:rFonts w:hint="cs"/>
          <w:rtl/>
        </w:rPr>
      </w:pPr>
    </w:p>
    <w:p w14:paraId="79D462BB" w14:textId="77777777" w:rsidR="00000000" w:rsidRDefault="00581103">
      <w:pPr>
        <w:pStyle w:val="a"/>
        <w:rPr>
          <w:rtl/>
        </w:rPr>
      </w:pPr>
      <w:bookmarkStart w:id="798" w:name="FS000001056T14_07_2004_22_21_29"/>
      <w:bookmarkStart w:id="799" w:name="_Toc81561567"/>
      <w:bookmarkEnd w:id="798"/>
      <w:r>
        <w:rPr>
          <w:rFonts w:hint="eastAsia"/>
          <w:rtl/>
        </w:rPr>
        <w:t>יעקב</w:t>
      </w:r>
      <w:r>
        <w:rPr>
          <w:rtl/>
        </w:rPr>
        <w:t xml:space="preserve"> מרגי (ש"ס):</w:t>
      </w:r>
      <w:bookmarkEnd w:id="799"/>
    </w:p>
    <w:p w14:paraId="63DC8B9B" w14:textId="77777777" w:rsidR="00000000" w:rsidRDefault="00581103">
      <w:pPr>
        <w:pStyle w:val="a0"/>
        <w:rPr>
          <w:rFonts w:hint="cs"/>
          <w:rtl/>
        </w:rPr>
      </w:pPr>
    </w:p>
    <w:p w14:paraId="1EE493E6" w14:textId="77777777" w:rsidR="00000000" w:rsidRDefault="00581103">
      <w:pPr>
        <w:pStyle w:val="a0"/>
        <w:rPr>
          <w:rFonts w:hint="cs"/>
          <w:rtl/>
        </w:rPr>
      </w:pPr>
      <w:r>
        <w:rPr>
          <w:rFonts w:hint="cs"/>
          <w:rtl/>
        </w:rPr>
        <w:t>אדוני היושב-ראש, חברי חברי הכנסת, גברתי השרה, בהזדמנות זאת אני מאחל לך</w:t>
      </w:r>
      <w:r>
        <w:rPr>
          <w:rFonts w:hint="cs"/>
          <w:rtl/>
        </w:rPr>
        <w:t xml:space="preserve"> הצלחה בתפקידך החדש והנוסף לאורך זמן - - - </w:t>
      </w:r>
    </w:p>
    <w:p w14:paraId="420AA92F" w14:textId="77777777" w:rsidR="00000000" w:rsidRDefault="00581103">
      <w:pPr>
        <w:pStyle w:val="a0"/>
        <w:ind w:firstLine="0"/>
        <w:rPr>
          <w:rFonts w:hint="cs"/>
          <w:rtl/>
        </w:rPr>
      </w:pPr>
    </w:p>
    <w:p w14:paraId="2E09469E" w14:textId="77777777" w:rsidR="00000000" w:rsidRDefault="00581103">
      <w:pPr>
        <w:pStyle w:val="af0"/>
        <w:rPr>
          <w:rtl/>
        </w:rPr>
      </w:pPr>
      <w:r>
        <w:rPr>
          <w:rFonts w:hint="eastAsia"/>
          <w:rtl/>
        </w:rPr>
        <w:t>שר</w:t>
      </w:r>
      <w:r>
        <w:rPr>
          <w:rFonts w:hint="cs"/>
          <w:rtl/>
        </w:rPr>
        <w:t>ת</w:t>
      </w:r>
      <w:r>
        <w:rPr>
          <w:rtl/>
        </w:rPr>
        <w:t xml:space="preserve"> </w:t>
      </w:r>
      <w:r>
        <w:rPr>
          <w:rFonts w:hint="cs"/>
          <w:rtl/>
        </w:rPr>
        <w:t>הבינוי והשיכון</w:t>
      </w:r>
      <w:r>
        <w:rPr>
          <w:rtl/>
        </w:rPr>
        <w:t xml:space="preserve"> ציפי לבני:</w:t>
      </w:r>
    </w:p>
    <w:p w14:paraId="34E6ED5F" w14:textId="77777777" w:rsidR="00000000" w:rsidRDefault="00581103">
      <w:pPr>
        <w:pStyle w:val="a0"/>
        <w:rPr>
          <w:rFonts w:hint="cs"/>
          <w:rtl/>
        </w:rPr>
      </w:pPr>
    </w:p>
    <w:p w14:paraId="1A2D246A" w14:textId="77777777" w:rsidR="00000000" w:rsidRDefault="00581103">
      <w:pPr>
        <w:pStyle w:val="a0"/>
        <w:rPr>
          <w:rFonts w:hint="cs"/>
          <w:rtl/>
        </w:rPr>
      </w:pPr>
      <w:r>
        <w:rPr>
          <w:rFonts w:hint="cs"/>
          <w:rtl/>
        </w:rPr>
        <w:t>הצלחה ואורך זמן בתפקיד.</w:t>
      </w:r>
    </w:p>
    <w:p w14:paraId="50DAB43F" w14:textId="77777777" w:rsidR="00000000" w:rsidRDefault="00581103">
      <w:pPr>
        <w:pStyle w:val="a0"/>
        <w:ind w:firstLine="0"/>
        <w:rPr>
          <w:rFonts w:hint="cs"/>
          <w:rtl/>
        </w:rPr>
      </w:pPr>
    </w:p>
    <w:p w14:paraId="7141C880" w14:textId="77777777" w:rsidR="00000000" w:rsidRDefault="00581103">
      <w:pPr>
        <w:pStyle w:val="-"/>
        <w:rPr>
          <w:rtl/>
        </w:rPr>
      </w:pPr>
      <w:bookmarkStart w:id="800" w:name="FS000001056T14_07_2004_22_23_00C"/>
      <w:bookmarkEnd w:id="800"/>
      <w:r>
        <w:rPr>
          <w:rtl/>
        </w:rPr>
        <w:t>יעקב מרגי (ש"ס):</w:t>
      </w:r>
    </w:p>
    <w:p w14:paraId="03B5BAC2" w14:textId="77777777" w:rsidR="00000000" w:rsidRDefault="00581103">
      <w:pPr>
        <w:pStyle w:val="a0"/>
        <w:rPr>
          <w:rtl/>
        </w:rPr>
      </w:pPr>
    </w:p>
    <w:p w14:paraId="6DCA5973" w14:textId="77777777" w:rsidR="00000000" w:rsidRDefault="00581103">
      <w:pPr>
        <w:pStyle w:val="a0"/>
        <w:rPr>
          <w:rFonts w:hint="cs"/>
          <w:rtl/>
        </w:rPr>
      </w:pPr>
      <w:r>
        <w:rPr>
          <w:rFonts w:hint="cs"/>
          <w:rtl/>
        </w:rPr>
        <w:t xml:space="preserve">מצדי גם אחרי הבחירות. </w:t>
      </w:r>
    </w:p>
    <w:p w14:paraId="06D67ABB" w14:textId="77777777" w:rsidR="00000000" w:rsidRDefault="00581103">
      <w:pPr>
        <w:pStyle w:val="a0"/>
        <w:rPr>
          <w:rFonts w:hint="cs"/>
          <w:rtl/>
        </w:rPr>
      </w:pPr>
    </w:p>
    <w:p w14:paraId="6D2F056A" w14:textId="77777777" w:rsidR="00000000" w:rsidRDefault="00581103">
      <w:pPr>
        <w:pStyle w:val="a0"/>
        <w:rPr>
          <w:rFonts w:hint="cs"/>
          <w:rtl/>
        </w:rPr>
      </w:pPr>
      <w:r>
        <w:rPr>
          <w:rFonts w:hint="cs"/>
          <w:rtl/>
        </w:rPr>
        <w:t>אני רוצה להפנות אתכם למושב הקודם, שבו הגשתי הצעת חוק להחזרת חוקי הנגב. אם תיקחו את הפרוטוקול, גברתי השרה, תראו את</w:t>
      </w:r>
      <w:r>
        <w:rPr>
          <w:rFonts w:hint="cs"/>
          <w:rtl/>
        </w:rPr>
        <w:t xml:space="preserve"> הנימוקים שהעלה ידידי מר בנלולו והנימוקים שהעליתי, שמדובר במנוע צמיחה. הדבר לא עזר לי. המשמעת הקואליציונית גברה עלי. עלה להשיב השר מאיר שטרית, השר במשרד האוצר. תמיד התשובות שלו משכנעות, תלוי מתי הוא אומר ולמי הוא אומר, אבל הוא הצליח וגבר. אני שמח, אנחנו נע</w:t>
      </w:r>
      <w:r>
        <w:rPr>
          <w:rFonts w:hint="cs"/>
          <w:rtl/>
        </w:rPr>
        <w:t>זור. אדרבה, דיונים לא יעזרו. צריך חקיקה. תרים את הכפפה, קח את הצעת החוק, תחזיר את הסעיף שבוטל בחוק ההסדרים.</w:t>
      </w:r>
    </w:p>
    <w:p w14:paraId="3FEF972A" w14:textId="77777777" w:rsidR="00000000" w:rsidRDefault="00581103">
      <w:pPr>
        <w:pStyle w:val="a0"/>
        <w:ind w:firstLine="0"/>
        <w:rPr>
          <w:rFonts w:hint="cs"/>
          <w:rtl/>
        </w:rPr>
      </w:pPr>
    </w:p>
    <w:p w14:paraId="6586F036" w14:textId="77777777" w:rsidR="00000000" w:rsidRDefault="00581103">
      <w:pPr>
        <w:pStyle w:val="af0"/>
        <w:rPr>
          <w:rFonts w:hint="cs"/>
          <w:rtl/>
        </w:rPr>
      </w:pPr>
      <w:r>
        <w:rPr>
          <w:rFonts w:hint="cs"/>
          <w:rtl/>
        </w:rPr>
        <w:t>קריאה:</w:t>
      </w:r>
    </w:p>
    <w:p w14:paraId="04BA2C2D" w14:textId="77777777" w:rsidR="00000000" w:rsidRDefault="00581103">
      <w:pPr>
        <w:pStyle w:val="a0"/>
        <w:rPr>
          <w:rFonts w:hint="cs"/>
          <w:rtl/>
        </w:rPr>
      </w:pPr>
    </w:p>
    <w:p w14:paraId="753D64AE" w14:textId="77777777" w:rsidR="00000000" w:rsidRDefault="00581103">
      <w:pPr>
        <w:pStyle w:val="a0"/>
        <w:rPr>
          <w:rFonts w:hint="cs"/>
          <w:rtl/>
        </w:rPr>
      </w:pPr>
      <w:r>
        <w:rPr>
          <w:rFonts w:hint="cs"/>
          <w:rtl/>
        </w:rPr>
        <w:t xml:space="preserve">אין כסף. </w:t>
      </w:r>
    </w:p>
    <w:p w14:paraId="4F4C591A" w14:textId="77777777" w:rsidR="00000000" w:rsidRDefault="00581103">
      <w:pPr>
        <w:pStyle w:val="a0"/>
        <w:ind w:firstLine="0"/>
        <w:rPr>
          <w:rFonts w:hint="cs"/>
          <w:rtl/>
        </w:rPr>
      </w:pPr>
    </w:p>
    <w:p w14:paraId="3F0317E2" w14:textId="77777777" w:rsidR="00000000" w:rsidRDefault="00581103">
      <w:pPr>
        <w:pStyle w:val="-"/>
        <w:rPr>
          <w:rtl/>
        </w:rPr>
      </w:pPr>
      <w:bookmarkStart w:id="801" w:name="FS000001056T14_07_2004_22_25_29C"/>
      <w:bookmarkEnd w:id="801"/>
      <w:r>
        <w:rPr>
          <w:rtl/>
        </w:rPr>
        <w:t>יעקב מרגי (ש"ס):</w:t>
      </w:r>
    </w:p>
    <w:p w14:paraId="74B7FFFB" w14:textId="77777777" w:rsidR="00000000" w:rsidRDefault="00581103">
      <w:pPr>
        <w:pStyle w:val="a0"/>
        <w:rPr>
          <w:rtl/>
        </w:rPr>
      </w:pPr>
    </w:p>
    <w:p w14:paraId="51E439F1" w14:textId="77777777" w:rsidR="00000000" w:rsidRDefault="00581103">
      <w:pPr>
        <w:pStyle w:val="a0"/>
        <w:rPr>
          <w:rFonts w:hint="cs"/>
          <w:rtl/>
        </w:rPr>
      </w:pPr>
      <w:r>
        <w:rPr>
          <w:rFonts w:hint="cs"/>
          <w:rtl/>
        </w:rPr>
        <w:t xml:space="preserve">אתה נתת הסברים. תאמינו לי, אם תהיה עבודה מקצועית ותראו מה זה מחזיר למשק, הפער לא גדול. יישובי הפריפריה זקוקים </w:t>
      </w:r>
      <w:r>
        <w:rPr>
          <w:rFonts w:hint="cs"/>
          <w:rtl/>
        </w:rPr>
        <w:t>למענקים. ושוב, תודה על היוזמה.</w:t>
      </w:r>
    </w:p>
    <w:p w14:paraId="3B8FB2D6" w14:textId="77777777" w:rsidR="00000000" w:rsidRDefault="00581103">
      <w:pPr>
        <w:pStyle w:val="a0"/>
        <w:ind w:firstLine="0"/>
        <w:rPr>
          <w:rFonts w:hint="cs"/>
          <w:rtl/>
        </w:rPr>
      </w:pPr>
    </w:p>
    <w:p w14:paraId="12CC7EE2" w14:textId="77777777" w:rsidR="00000000" w:rsidRDefault="00581103">
      <w:pPr>
        <w:pStyle w:val="af1"/>
        <w:rPr>
          <w:rtl/>
        </w:rPr>
      </w:pPr>
      <w:r>
        <w:rPr>
          <w:rtl/>
        </w:rPr>
        <w:t>היו"ר מוחמד ברכה:</w:t>
      </w:r>
    </w:p>
    <w:p w14:paraId="4A2C4DFC" w14:textId="77777777" w:rsidR="00000000" w:rsidRDefault="00581103">
      <w:pPr>
        <w:pStyle w:val="a0"/>
        <w:rPr>
          <w:rtl/>
        </w:rPr>
      </w:pPr>
    </w:p>
    <w:p w14:paraId="20B8AAFE" w14:textId="77777777" w:rsidR="00000000" w:rsidRDefault="00581103">
      <w:pPr>
        <w:pStyle w:val="a0"/>
        <w:rPr>
          <w:rFonts w:hint="cs"/>
          <w:rtl/>
        </w:rPr>
      </w:pPr>
      <w:r>
        <w:rPr>
          <w:rFonts w:hint="cs"/>
          <w:rtl/>
        </w:rPr>
        <w:t xml:space="preserve">תודה. חבר הכנסת המציע מקבל את הצעת השרה להעביר את הנושא לוועדת הכספים. </w:t>
      </w:r>
    </w:p>
    <w:p w14:paraId="6784A212" w14:textId="77777777" w:rsidR="00000000" w:rsidRDefault="00581103">
      <w:pPr>
        <w:pStyle w:val="a0"/>
        <w:rPr>
          <w:rFonts w:hint="cs"/>
          <w:rtl/>
        </w:rPr>
      </w:pPr>
    </w:p>
    <w:p w14:paraId="664A7789" w14:textId="77777777" w:rsidR="00000000" w:rsidRDefault="00581103">
      <w:pPr>
        <w:pStyle w:val="a0"/>
        <w:rPr>
          <w:rFonts w:hint="cs"/>
          <w:rtl/>
        </w:rPr>
      </w:pPr>
      <w:r>
        <w:rPr>
          <w:rFonts w:hint="cs"/>
          <w:rtl/>
        </w:rPr>
        <w:t xml:space="preserve">לכן, נערוך את ההצבעה כך: בעד </w:t>
      </w:r>
      <w:r>
        <w:rPr>
          <w:rtl/>
        </w:rPr>
        <w:t>–</w:t>
      </w:r>
      <w:r>
        <w:rPr>
          <w:rFonts w:hint="cs"/>
          <w:rtl/>
        </w:rPr>
        <w:t xml:space="preserve"> ועדת הכספים, נגד </w:t>
      </w:r>
      <w:r>
        <w:rPr>
          <w:rtl/>
        </w:rPr>
        <w:t>–</w:t>
      </w:r>
      <w:r>
        <w:rPr>
          <w:rFonts w:hint="cs"/>
          <w:rtl/>
        </w:rPr>
        <w:t xml:space="preserve"> הסרה.</w:t>
      </w:r>
    </w:p>
    <w:p w14:paraId="51D8AB4B" w14:textId="77777777" w:rsidR="00000000" w:rsidRDefault="00581103">
      <w:pPr>
        <w:pStyle w:val="a0"/>
        <w:rPr>
          <w:rFonts w:hint="cs"/>
          <w:rtl/>
        </w:rPr>
      </w:pPr>
    </w:p>
    <w:p w14:paraId="00304500" w14:textId="77777777" w:rsidR="00000000" w:rsidRDefault="00581103">
      <w:pPr>
        <w:pStyle w:val="ab"/>
        <w:bidi/>
        <w:rPr>
          <w:rFonts w:hint="cs"/>
          <w:rtl/>
        </w:rPr>
      </w:pPr>
      <w:r>
        <w:rPr>
          <w:rFonts w:hint="cs"/>
          <w:rtl/>
        </w:rPr>
        <w:t>הצבעה מס' 34</w:t>
      </w:r>
    </w:p>
    <w:p w14:paraId="56D3C1ED" w14:textId="77777777" w:rsidR="00000000" w:rsidRDefault="00581103">
      <w:pPr>
        <w:pStyle w:val="a0"/>
        <w:jc w:val="center"/>
        <w:rPr>
          <w:rFonts w:hint="cs"/>
          <w:rtl/>
        </w:rPr>
      </w:pPr>
    </w:p>
    <w:p w14:paraId="14C39265" w14:textId="77777777" w:rsidR="00000000" w:rsidRDefault="00581103">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2DD3E0C5" w14:textId="77777777" w:rsidR="00000000" w:rsidRDefault="00581103">
      <w:pPr>
        <w:pStyle w:val="ac"/>
        <w:bidi/>
        <w:rPr>
          <w:rFonts w:hint="cs"/>
          <w:rtl/>
        </w:rPr>
      </w:pPr>
      <w:r>
        <w:rPr>
          <w:rFonts w:hint="cs"/>
          <w:rtl/>
        </w:rPr>
        <w:t>בעד ההצעה שלא לכלול את ה</w:t>
      </w:r>
      <w:r>
        <w:rPr>
          <w:rFonts w:hint="cs"/>
          <w:rtl/>
        </w:rPr>
        <w:t xml:space="preserve">נושא בסדר-היום </w:t>
      </w:r>
      <w:r>
        <w:rPr>
          <w:rtl/>
        </w:rPr>
        <w:t>–</w:t>
      </w:r>
      <w:r>
        <w:rPr>
          <w:rFonts w:hint="cs"/>
          <w:rtl/>
        </w:rPr>
        <w:t xml:space="preserve"> אין</w:t>
      </w:r>
    </w:p>
    <w:p w14:paraId="3462A242" w14:textId="77777777" w:rsidR="00000000" w:rsidRDefault="00581103">
      <w:pPr>
        <w:pStyle w:val="ac"/>
        <w:bidi/>
        <w:rPr>
          <w:rFonts w:hint="cs"/>
          <w:rtl/>
        </w:rPr>
      </w:pPr>
      <w:r>
        <w:rPr>
          <w:rFonts w:hint="cs"/>
          <w:rtl/>
        </w:rPr>
        <w:t xml:space="preserve">נמנעים </w:t>
      </w:r>
      <w:r>
        <w:rPr>
          <w:rtl/>
        </w:rPr>
        <w:t>–</w:t>
      </w:r>
      <w:r>
        <w:rPr>
          <w:rFonts w:hint="cs"/>
          <w:rtl/>
        </w:rPr>
        <w:t xml:space="preserve"> אין</w:t>
      </w:r>
    </w:p>
    <w:p w14:paraId="46F79CC3" w14:textId="77777777" w:rsidR="00000000" w:rsidRDefault="00581103">
      <w:pPr>
        <w:pStyle w:val="ad"/>
        <w:bidi/>
        <w:rPr>
          <w:rFonts w:hint="cs"/>
          <w:rtl/>
        </w:rPr>
      </w:pPr>
      <w:r>
        <w:rPr>
          <w:rFonts w:hint="cs"/>
          <w:rtl/>
        </w:rPr>
        <w:t xml:space="preserve">ההצעה להעביר את הנושא לוועדת הכספים נתקבלה. </w:t>
      </w:r>
    </w:p>
    <w:p w14:paraId="2445B610" w14:textId="77777777" w:rsidR="00000000" w:rsidRDefault="00581103">
      <w:pPr>
        <w:pStyle w:val="a0"/>
        <w:rPr>
          <w:rFonts w:hint="cs"/>
          <w:rtl/>
        </w:rPr>
      </w:pPr>
    </w:p>
    <w:p w14:paraId="216659C2" w14:textId="77777777" w:rsidR="00000000" w:rsidRDefault="00581103">
      <w:pPr>
        <w:pStyle w:val="af1"/>
        <w:rPr>
          <w:rtl/>
        </w:rPr>
      </w:pPr>
      <w:r>
        <w:rPr>
          <w:rtl/>
        </w:rPr>
        <w:t>היו"ר מוחמד ברכה:</w:t>
      </w:r>
    </w:p>
    <w:p w14:paraId="6E8E2810" w14:textId="77777777" w:rsidR="00000000" w:rsidRDefault="00581103">
      <w:pPr>
        <w:pStyle w:val="a0"/>
        <w:rPr>
          <w:rtl/>
        </w:rPr>
      </w:pPr>
    </w:p>
    <w:p w14:paraId="5EA3DDAE" w14:textId="77777777" w:rsidR="00000000" w:rsidRDefault="00581103">
      <w:pPr>
        <w:pStyle w:val="a0"/>
        <w:rPr>
          <w:rtl/>
        </w:rPr>
      </w:pPr>
      <w:r>
        <w:rPr>
          <w:rFonts w:hint="cs"/>
          <w:rtl/>
        </w:rPr>
        <w:t>הנושא יועבר לדיון בוועדת הכספים בתמיכתם של שישה חברי כנסת, ללא מתנגדים וללא נמנעים.</w:t>
      </w:r>
    </w:p>
    <w:p w14:paraId="4F7C3D64" w14:textId="77777777" w:rsidR="00000000" w:rsidRDefault="00581103">
      <w:pPr>
        <w:pStyle w:val="a0"/>
        <w:rPr>
          <w:rtl/>
        </w:rPr>
      </w:pPr>
    </w:p>
    <w:p w14:paraId="6C4C15B8" w14:textId="77777777" w:rsidR="00000000" w:rsidRDefault="00581103">
      <w:pPr>
        <w:pStyle w:val="a0"/>
        <w:rPr>
          <w:rFonts w:hint="cs"/>
          <w:rtl/>
        </w:rPr>
      </w:pPr>
    </w:p>
    <w:p w14:paraId="3DEA1F5E" w14:textId="77777777" w:rsidR="00000000" w:rsidRDefault="00581103">
      <w:pPr>
        <w:pStyle w:val="a0"/>
        <w:rPr>
          <w:rFonts w:hint="cs"/>
          <w:rtl/>
        </w:rPr>
      </w:pPr>
    </w:p>
    <w:p w14:paraId="59C225CD" w14:textId="77777777" w:rsidR="00000000" w:rsidRDefault="00581103">
      <w:pPr>
        <w:pStyle w:val="a2"/>
        <w:rPr>
          <w:rFonts w:hint="cs"/>
          <w:rtl/>
        </w:rPr>
      </w:pPr>
      <w:bookmarkStart w:id="802" w:name="_Toc81561568"/>
      <w:r>
        <w:rPr>
          <w:rFonts w:hint="cs"/>
          <w:rtl/>
        </w:rPr>
        <w:t>שאילתות ותשובות</w:t>
      </w:r>
      <w:bookmarkEnd w:id="802"/>
    </w:p>
    <w:p w14:paraId="0830FC59" w14:textId="77777777" w:rsidR="00000000" w:rsidRDefault="00581103">
      <w:pPr>
        <w:pStyle w:val="a0"/>
        <w:ind w:firstLine="0"/>
        <w:rPr>
          <w:rFonts w:hint="cs"/>
          <w:rtl/>
        </w:rPr>
      </w:pPr>
    </w:p>
    <w:p w14:paraId="5A4D91C3" w14:textId="77777777" w:rsidR="00000000" w:rsidRDefault="00581103">
      <w:pPr>
        <w:pStyle w:val="af1"/>
        <w:rPr>
          <w:rtl/>
        </w:rPr>
      </w:pPr>
      <w:r>
        <w:rPr>
          <w:rtl/>
        </w:rPr>
        <w:t>היו"ר מוחמד ברכה:</w:t>
      </w:r>
    </w:p>
    <w:p w14:paraId="6CDDBEDA" w14:textId="77777777" w:rsidR="00000000" w:rsidRDefault="00581103">
      <w:pPr>
        <w:pStyle w:val="a0"/>
        <w:rPr>
          <w:rtl/>
        </w:rPr>
      </w:pPr>
    </w:p>
    <w:p w14:paraId="11EFA94F" w14:textId="77777777" w:rsidR="00000000" w:rsidRDefault="00581103">
      <w:pPr>
        <w:pStyle w:val="a0"/>
        <w:rPr>
          <w:rFonts w:hint="cs"/>
          <w:rtl/>
        </w:rPr>
      </w:pPr>
      <w:r>
        <w:rPr>
          <w:rFonts w:hint="cs"/>
          <w:rtl/>
        </w:rPr>
        <w:t>אנחנו עוברים לסעיף האחרון בסדר-היו</w:t>
      </w:r>
      <w:r>
        <w:rPr>
          <w:rFonts w:hint="cs"/>
          <w:rtl/>
        </w:rPr>
        <w:t xml:space="preserve">ם: שאילתות ותשובות לשר לביטחון פנים. בבקשה, אדוני. </w:t>
      </w:r>
    </w:p>
    <w:p w14:paraId="323EF5C5" w14:textId="77777777" w:rsidR="00000000" w:rsidRDefault="00581103">
      <w:pPr>
        <w:pStyle w:val="a0"/>
        <w:rPr>
          <w:rFonts w:hint="cs"/>
          <w:rtl/>
        </w:rPr>
      </w:pPr>
    </w:p>
    <w:p w14:paraId="346757A4" w14:textId="77777777" w:rsidR="00000000" w:rsidRDefault="00581103">
      <w:pPr>
        <w:pStyle w:val="a1"/>
        <w:jc w:val="center"/>
        <w:rPr>
          <w:rtl/>
        </w:rPr>
      </w:pPr>
      <w:bookmarkStart w:id="803" w:name="CQ20592FI0020592T14_07_2004_22_29_35"/>
      <w:bookmarkStart w:id="804" w:name="_Toc81561569"/>
      <w:bookmarkEnd w:id="803"/>
      <w:r>
        <w:rPr>
          <w:rtl/>
        </w:rPr>
        <w:t xml:space="preserve">1047. דרכונים ישראליים </w:t>
      </w:r>
      <w:r>
        <w:rPr>
          <w:rFonts w:hint="cs"/>
          <w:rtl/>
        </w:rPr>
        <w:t>ב</w:t>
      </w:r>
      <w:r>
        <w:rPr>
          <w:rtl/>
        </w:rPr>
        <w:t>ידי עבריינים</w:t>
      </w:r>
      <w:r>
        <w:rPr>
          <w:rFonts w:hint="cs"/>
          <w:rtl/>
        </w:rPr>
        <w:t xml:space="preserve"> תושבי חוץ</w:t>
      </w:r>
      <w:bookmarkEnd w:id="804"/>
      <w:r>
        <w:rPr>
          <w:rtl/>
        </w:rPr>
        <w:t xml:space="preserve"> </w:t>
      </w:r>
    </w:p>
    <w:p w14:paraId="7B99F695" w14:textId="77777777" w:rsidR="00000000" w:rsidRDefault="00581103">
      <w:pPr>
        <w:pStyle w:val="a0"/>
        <w:rPr>
          <w:rFonts w:hint="cs"/>
          <w:rtl/>
        </w:rPr>
      </w:pPr>
    </w:p>
    <w:p w14:paraId="5C95A152" w14:textId="77777777" w:rsidR="00000000" w:rsidRDefault="00581103">
      <w:pPr>
        <w:pStyle w:val="a0"/>
        <w:ind w:firstLine="0"/>
        <w:rPr>
          <w:bCs/>
          <w:u w:val="single"/>
        </w:rPr>
      </w:pPr>
      <w:bookmarkStart w:id="805" w:name="ESQ20592"/>
      <w:bookmarkEnd w:id="80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bookmarkStart w:id="806" w:name="GMGOVMINISTRYNAME"/>
      <w:r>
        <w:rPr>
          <w:bCs/>
          <w:u w:val="single"/>
          <w:rtl/>
        </w:rPr>
        <w:t>לביטחון פנים</w:t>
      </w:r>
      <w:bookmarkEnd w:id="806"/>
    </w:p>
    <w:p w14:paraId="735AB5E8" w14:textId="77777777" w:rsidR="00000000" w:rsidRDefault="00581103">
      <w:pPr>
        <w:pStyle w:val="a0"/>
        <w:ind w:firstLine="720"/>
      </w:pPr>
      <w:r>
        <w:rPr>
          <w:rtl/>
        </w:rPr>
        <w:t xml:space="preserve"> ביום כ"א באייר התשס"ד (12 במאי 2004):</w:t>
      </w:r>
    </w:p>
    <w:p w14:paraId="7A016D6E" w14:textId="77777777" w:rsidR="00000000" w:rsidRDefault="00581103">
      <w:pPr>
        <w:pStyle w:val="a0"/>
        <w:rPr>
          <w:rFonts w:hint="cs"/>
          <w:rtl/>
        </w:rPr>
      </w:pPr>
    </w:p>
    <w:p w14:paraId="23D00162" w14:textId="77777777" w:rsidR="00000000" w:rsidRDefault="00581103">
      <w:pPr>
        <w:pStyle w:val="a0"/>
        <w:rPr>
          <w:rFonts w:hint="cs"/>
        </w:rPr>
      </w:pPr>
    </w:p>
    <w:p w14:paraId="7DD1E025" w14:textId="77777777" w:rsidR="00000000" w:rsidRDefault="00581103">
      <w:pPr>
        <w:pStyle w:val="a0"/>
        <w:ind w:firstLine="720"/>
      </w:pPr>
      <w:r>
        <w:rPr>
          <w:rFonts w:hint="cs"/>
          <w:rtl/>
        </w:rPr>
        <w:t>ב"סאנדיי מירור" הבריטי פורסם, כי</w:t>
      </w:r>
      <w:r>
        <w:rPr>
          <w:rtl/>
        </w:rPr>
        <w:t xml:space="preserve"> כנופיה רוסית חוטפת ומבריחה נשים רוסי</w:t>
      </w:r>
      <w:r>
        <w:rPr>
          <w:rtl/>
        </w:rPr>
        <w:t>ות לאנגליה באמצעות דרכונ</w:t>
      </w:r>
      <w:r>
        <w:rPr>
          <w:rFonts w:hint="cs"/>
          <w:rtl/>
        </w:rPr>
        <w:t>ים</w:t>
      </w:r>
      <w:r>
        <w:rPr>
          <w:rtl/>
        </w:rPr>
        <w:t xml:space="preserve"> ישראליים</w:t>
      </w:r>
      <w:r>
        <w:rPr>
          <w:rFonts w:hint="cs"/>
          <w:rtl/>
        </w:rPr>
        <w:t xml:space="preserve">, וכי </w:t>
      </w:r>
      <w:r>
        <w:rPr>
          <w:rtl/>
        </w:rPr>
        <w:t>ראשי הכנופיה</w:t>
      </w:r>
      <w:r>
        <w:rPr>
          <w:rFonts w:hint="cs"/>
          <w:rtl/>
        </w:rPr>
        <w:t xml:space="preserve"> אומרים: </w:t>
      </w:r>
      <w:r>
        <w:rPr>
          <w:rtl/>
        </w:rPr>
        <w:t>"בתור יהודים קיב</w:t>
      </w:r>
      <w:r>
        <w:rPr>
          <w:rFonts w:hint="cs"/>
          <w:rtl/>
        </w:rPr>
        <w:t>לנ</w:t>
      </w:r>
      <w:r>
        <w:rPr>
          <w:rtl/>
        </w:rPr>
        <w:t>ו דרכונים ישראליים".</w:t>
      </w:r>
    </w:p>
    <w:p w14:paraId="7790D995" w14:textId="77777777" w:rsidR="00000000" w:rsidRDefault="00581103">
      <w:pPr>
        <w:pStyle w:val="a0"/>
        <w:ind w:firstLine="720"/>
      </w:pPr>
    </w:p>
    <w:p w14:paraId="0AF829EF" w14:textId="77777777" w:rsidR="00000000" w:rsidRDefault="00581103">
      <w:pPr>
        <w:pStyle w:val="a0"/>
        <w:ind w:firstLine="720"/>
      </w:pPr>
      <w:r>
        <w:rPr>
          <w:rFonts w:hint="cs"/>
          <w:rtl/>
        </w:rPr>
        <w:t>רצוני לשאול</w:t>
      </w:r>
      <w:r>
        <w:rPr>
          <w:rtl/>
        </w:rPr>
        <w:t>:</w:t>
      </w:r>
    </w:p>
    <w:p w14:paraId="6D6D7297" w14:textId="77777777" w:rsidR="00000000" w:rsidRDefault="00581103">
      <w:pPr>
        <w:pStyle w:val="a0"/>
        <w:ind w:firstLine="720"/>
      </w:pPr>
    </w:p>
    <w:p w14:paraId="1AD1F09C" w14:textId="77777777" w:rsidR="00000000" w:rsidRDefault="00581103">
      <w:pPr>
        <w:pStyle w:val="a0"/>
        <w:ind w:firstLine="720"/>
        <w:rPr>
          <w:rFonts w:hint="cs"/>
          <w:rtl/>
        </w:rPr>
      </w:pPr>
      <w:r>
        <w:rPr>
          <w:rFonts w:hint="cs"/>
          <w:rtl/>
        </w:rPr>
        <w:t>1. האם הדברים נכונים</w:t>
      </w:r>
      <w:r>
        <w:rPr>
          <w:rtl/>
        </w:rPr>
        <w:t>?</w:t>
      </w:r>
      <w:r>
        <w:rPr>
          <w:rFonts w:hint="cs"/>
          <w:rtl/>
        </w:rPr>
        <w:t xml:space="preserve"> </w:t>
      </w:r>
    </w:p>
    <w:p w14:paraId="03085DED" w14:textId="77777777" w:rsidR="00000000" w:rsidRDefault="00581103">
      <w:pPr>
        <w:pStyle w:val="a0"/>
        <w:ind w:firstLine="720"/>
        <w:rPr>
          <w:rFonts w:hint="cs"/>
          <w:rtl/>
        </w:rPr>
      </w:pPr>
    </w:p>
    <w:p w14:paraId="73080AFC" w14:textId="77777777" w:rsidR="00000000" w:rsidRDefault="00581103">
      <w:pPr>
        <w:pStyle w:val="a0"/>
        <w:ind w:firstLine="720"/>
        <w:rPr>
          <w:rtl/>
        </w:rPr>
      </w:pPr>
      <w:r>
        <w:rPr>
          <w:rFonts w:hint="cs"/>
          <w:rtl/>
        </w:rPr>
        <w:t xml:space="preserve">2. אם כן </w:t>
      </w:r>
      <w:r>
        <w:rPr>
          <w:rtl/>
        </w:rPr>
        <w:t>–</w:t>
      </w:r>
      <w:r>
        <w:rPr>
          <w:rFonts w:hint="cs"/>
          <w:rtl/>
        </w:rPr>
        <w:t xml:space="preserve"> </w:t>
      </w:r>
      <w:r>
        <w:rPr>
          <w:rtl/>
        </w:rPr>
        <w:t>האם מדובר ביהודים?</w:t>
      </w:r>
    </w:p>
    <w:p w14:paraId="169A671A" w14:textId="77777777" w:rsidR="00000000" w:rsidRDefault="00581103">
      <w:pPr>
        <w:pStyle w:val="a0"/>
        <w:ind w:firstLine="720"/>
        <w:rPr>
          <w:rFonts w:hint="cs"/>
          <w:rtl/>
        </w:rPr>
      </w:pPr>
    </w:p>
    <w:p w14:paraId="3C721D19" w14:textId="77777777" w:rsidR="00000000" w:rsidRDefault="00581103">
      <w:pPr>
        <w:pStyle w:val="a0"/>
        <w:ind w:firstLine="720"/>
        <w:rPr>
          <w:rtl/>
        </w:rPr>
      </w:pPr>
      <w:r>
        <w:rPr>
          <w:rFonts w:hint="cs"/>
          <w:rtl/>
        </w:rPr>
        <w:t xml:space="preserve">3. כיצד תימנע השגת דרכונים ישראליים על-ידי </w:t>
      </w:r>
      <w:r>
        <w:rPr>
          <w:rtl/>
        </w:rPr>
        <w:t>גורמים עבריינים</w:t>
      </w:r>
      <w:r>
        <w:rPr>
          <w:rFonts w:hint="cs"/>
          <w:rtl/>
        </w:rPr>
        <w:t>?</w:t>
      </w:r>
      <w:r>
        <w:rPr>
          <w:rtl/>
        </w:rPr>
        <w:t xml:space="preserve"> </w:t>
      </w:r>
    </w:p>
    <w:p w14:paraId="00D31AF5" w14:textId="77777777" w:rsidR="00000000" w:rsidRDefault="00581103">
      <w:pPr>
        <w:pStyle w:val="a0"/>
        <w:ind w:firstLine="720"/>
        <w:rPr>
          <w:rFonts w:hint="cs"/>
          <w:rtl/>
        </w:rPr>
      </w:pPr>
    </w:p>
    <w:p w14:paraId="3DBDD86F" w14:textId="77777777" w:rsidR="00000000" w:rsidRDefault="00581103">
      <w:pPr>
        <w:pStyle w:val="a0"/>
        <w:ind w:firstLine="0"/>
        <w:rPr>
          <w:bCs/>
          <w:u w:val="single"/>
        </w:rPr>
      </w:pPr>
      <w:r>
        <w:rPr>
          <w:rFonts w:hint="eastAsia"/>
          <w:bCs/>
          <w:u w:val="single"/>
          <w:rtl/>
        </w:rPr>
        <w:t>תשובת</w:t>
      </w:r>
      <w:r>
        <w:rPr>
          <w:bCs/>
          <w:u w:val="single"/>
          <w:rtl/>
        </w:rPr>
        <w:t xml:space="preserve"> השר </w:t>
      </w:r>
      <w:r>
        <w:rPr>
          <w:rFonts w:hint="eastAsia"/>
          <w:bCs/>
          <w:u w:val="single"/>
          <w:rtl/>
        </w:rPr>
        <w:t>לביטחון</w:t>
      </w:r>
      <w:r>
        <w:rPr>
          <w:bCs/>
          <w:u w:val="single"/>
          <w:rtl/>
        </w:rPr>
        <w:t xml:space="preserve"> פנים </w:t>
      </w:r>
      <w:r>
        <w:rPr>
          <w:bCs/>
          <w:u w:val="single"/>
          <w:rtl/>
        </w:rPr>
        <w:t>צחי הנגבי:</w:t>
      </w:r>
    </w:p>
    <w:p w14:paraId="3724F357" w14:textId="77777777" w:rsidR="00000000" w:rsidRDefault="00581103">
      <w:pPr>
        <w:pStyle w:val="a0"/>
        <w:ind w:firstLine="0"/>
        <w:rPr>
          <w:rFonts w:hint="cs"/>
          <w:rtl/>
        </w:rPr>
      </w:pPr>
      <w:r>
        <w:rPr>
          <w:rtl/>
        </w:rPr>
        <w:t>(לא נקראה, נמסרה לפרוטוקול</w:t>
      </w:r>
      <w:r>
        <w:rPr>
          <w:rFonts w:hint="cs"/>
          <w:rtl/>
        </w:rPr>
        <w:t>)</w:t>
      </w:r>
    </w:p>
    <w:p w14:paraId="1F982DD2" w14:textId="77777777" w:rsidR="00000000" w:rsidRDefault="00581103">
      <w:pPr>
        <w:pStyle w:val="a0"/>
        <w:rPr>
          <w:rFonts w:hint="cs"/>
          <w:rtl/>
        </w:rPr>
      </w:pPr>
    </w:p>
    <w:p w14:paraId="2C228345" w14:textId="77777777" w:rsidR="00000000" w:rsidRDefault="00581103">
      <w:pPr>
        <w:pStyle w:val="a0"/>
        <w:rPr>
          <w:rFonts w:hint="cs"/>
          <w:rtl/>
        </w:rPr>
      </w:pPr>
      <w:r>
        <w:rPr>
          <w:rFonts w:hint="cs"/>
          <w:rtl/>
        </w:rPr>
        <w:t>1-2.  מדובר בכתבה בעיתון בחוץ-לארץ. מקורות המידע אינם ידועים. המקרה המתואר בשאילתא אינו ידוע למשטרת ישראל. לא ברור מהכתבה אם מדובר בשימוש בדרכונים מזויפים, או בדרכונים שניתנו כדין בישראל ליהודים שעלו לארץ מרוסיה ואחר</w:t>
      </w:r>
      <w:r>
        <w:rPr>
          <w:rFonts w:hint="cs"/>
          <w:rtl/>
        </w:rPr>
        <w:t xml:space="preserve"> כך נעשה בהם שימוש פלילי בחוץ-לארץ.</w:t>
      </w:r>
    </w:p>
    <w:p w14:paraId="4312A776" w14:textId="77777777" w:rsidR="00000000" w:rsidRDefault="00581103">
      <w:pPr>
        <w:pStyle w:val="a0"/>
        <w:rPr>
          <w:rFonts w:hint="cs"/>
          <w:rtl/>
        </w:rPr>
      </w:pPr>
    </w:p>
    <w:p w14:paraId="3DAF38F4" w14:textId="77777777" w:rsidR="00000000" w:rsidRDefault="00581103">
      <w:pPr>
        <w:pStyle w:val="a0"/>
        <w:rPr>
          <w:rFonts w:hint="cs"/>
          <w:rtl/>
        </w:rPr>
      </w:pPr>
      <w:r>
        <w:rPr>
          <w:rFonts w:hint="cs"/>
          <w:rtl/>
        </w:rPr>
        <w:t>3. המשטרה מטפלת וחוקרת מקרים של זיוף דרכונים וגנבת דרכונים. מתקיים בנושא שיתוף פעולה בין המשטרה למשרד הפנים, וכן עם רשויות נוספות לצורך טיפול חקירתי, מניעת כניסה לארץ של נושאי תיעוד מזויף ותפיסת העבריינים.</w:t>
      </w:r>
    </w:p>
    <w:p w14:paraId="0628AF60" w14:textId="77777777" w:rsidR="00000000" w:rsidRDefault="00581103">
      <w:pPr>
        <w:pStyle w:val="a0"/>
        <w:rPr>
          <w:rFonts w:hint="cs"/>
          <w:rtl/>
        </w:rPr>
      </w:pPr>
    </w:p>
    <w:p w14:paraId="61DCBB55" w14:textId="77777777" w:rsidR="00000000" w:rsidRDefault="00581103">
      <w:pPr>
        <w:pStyle w:val="a0"/>
        <w:rPr>
          <w:rFonts w:hint="cs"/>
          <w:rtl/>
        </w:rPr>
      </w:pPr>
      <w:r>
        <w:rPr>
          <w:rFonts w:hint="cs"/>
          <w:rtl/>
        </w:rPr>
        <w:t>נושאים נוספי</w:t>
      </w:r>
      <w:r>
        <w:rPr>
          <w:rFonts w:hint="cs"/>
          <w:rtl/>
        </w:rPr>
        <w:t>ם נמצאים באחריותו של משרד הפנים.</w:t>
      </w:r>
    </w:p>
    <w:p w14:paraId="6C0B9454" w14:textId="77777777" w:rsidR="00000000" w:rsidRDefault="00581103">
      <w:pPr>
        <w:pStyle w:val="a0"/>
        <w:rPr>
          <w:rFonts w:hint="cs"/>
          <w:rtl/>
        </w:rPr>
      </w:pPr>
    </w:p>
    <w:p w14:paraId="13463C4D" w14:textId="77777777" w:rsidR="00000000" w:rsidRDefault="00581103">
      <w:pPr>
        <w:pStyle w:val="a1"/>
        <w:jc w:val="center"/>
        <w:rPr>
          <w:rtl/>
        </w:rPr>
      </w:pPr>
      <w:bookmarkStart w:id="807" w:name="CQ20714FI0020714T14_07_2004_22_29_54"/>
      <w:bookmarkStart w:id="808" w:name="_Toc81561570"/>
      <w:bookmarkEnd w:id="807"/>
      <w:r>
        <w:rPr>
          <w:rtl/>
        </w:rPr>
        <w:t xml:space="preserve">1055. תנאי </w:t>
      </w:r>
      <w:r>
        <w:rPr>
          <w:rFonts w:hint="cs"/>
          <w:rtl/>
        </w:rPr>
        <w:t>ה</w:t>
      </w:r>
      <w:r>
        <w:rPr>
          <w:rtl/>
        </w:rPr>
        <w:t xml:space="preserve">מאסר של </w:t>
      </w:r>
      <w:r>
        <w:rPr>
          <w:rFonts w:hint="cs"/>
          <w:rtl/>
        </w:rPr>
        <w:t>עצו</w:t>
      </w:r>
      <w:r>
        <w:rPr>
          <w:rtl/>
        </w:rPr>
        <w:t>ר מינהלי</w:t>
      </w:r>
      <w:bookmarkEnd w:id="808"/>
    </w:p>
    <w:p w14:paraId="08840B1A" w14:textId="77777777" w:rsidR="00000000" w:rsidRDefault="00581103">
      <w:pPr>
        <w:pStyle w:val="a0"/>
        <w:rPr>
          <w:rFonts w:hint="cs"/>
          <w:rtl/>
        </w:rPr>
      </w:pPr>
    </w:p>
    <w:p w14:paraId="4CAA8F9B" w14:textId="77777777" w:rsidR="00000000" w:rsidRDefault="00581103">
      <w:pPr>
        <w:pStyle w:val="a0"/>
        <w:ind w:firstLine="0"/>
        <w:rPr>
          <w:bCs/>
          <w:u w:val="single"/>
        </w:rPr>
      </w:pPr>
      <w:bookmarkStart w:id="809" w:name="ESQ20714"/>
      <w:bookmarkEnd w:id="809"/>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653F8C3" w14:textId="77777777" w:rsidR="00000000" w:rsidRDefault="00581103">
      <w:pPr>
        <w:pStyle w:val="a0"/>
        <w:ind w:firstLine="720"/>
      </w:pPr>
      <w:r>
        <w:rPr>
          <w:rtl/>
        </w:rPr>
        <w:t>ביום כ"ז בטבת התשס"ד (21 בינואר 2004):</w:t>
      </w:r>
    </w:p>
    <w:p w14:paraId="1E7B274F" w14:textId="77777777" w:rsidR="00000000" w:rsidRDefault="00581103">
      <w:pPr>
        <w:pStyle w:val="a0"/>
        <w:rPr>
          <w:rFonts w:hint="cs"/>
          <w:rtl/>
        </w:rPr>
      </w:pPr>
    </w:p>
    <w:p w14:paraId="759FCCB3" w14:textId="77777777" w:rsidR="00000000" w:rsidRDefault="00581103">
      <w:pPr>
        <w:pStyle w:val="a0"/>
        <w:rPr>
          <w:rFonts w:hint="cs"/>
          <w:rtl/>
        </w:rPr>
      </w:pPr>
    </w:p>
    <w:p w14:paraId="0E7CE86A" w14:textId="77777777" w:rsidR="00000000" w:rsidRDefault="00581103">
      <w:pPr>
        <w:pStyle w:val="a0"/>
        <w:ind w:firstLine="720"/>
      </w:pPr>
      <w:r>
        <w:rPr>
          <w:rFonts w:hint="cs"/>
          <w:rtl/>
        </w:rPr>
        <w:t xml:space="preserve">נטען כי תנאי מאסרו של האזרח </w:t>
      </w:r>
      <w:r>
        <w:rPr>
          <w:rtl/>
        </w:rPr>
        <w:t>הישראלי היחיד הנתון במעצר מ</w:t>
      </w:r>
      <w:r>
        <w:rPr>
          <w:rFonts w:hint="cs"/>
          <w:rtl/>
        </w:rPr>
        <w:t>י</w:t>
      </w:r>
      <w:r>
        <w:rPr>
          <w:rtl/>
        </w:rPr>
        <w:t>נהלי</w:t>
      </w:r>
      <w:r>
        <w:rPr>
          <w:rFonts w:hint="cs"/>
          <w:rtl/>
        </w:rPr>
        <w:t xml:space="preserve">, שלא הוגש נגדו כתב אישום, חמורים מאלה של </w:t>
      </w:r>
      <w:r>
        <w:rPr>
          <w:rtl/>
        </w:rPr>
        <w:t>אס</w:t>
      </w:r>
      <w:r>
        <w:rPr>
          <w:rtl/>
        </w:rPr>
        <w:t>ירים פליליים או ביטחוניים שהורשעו בדין.</w:t>
      </w:r>
    </w:p>
    <w:p w14:paraId="68ECE7DF" w14:textId="77777777" w:rsidR="00000000" w:rsidRDefault="00581103">
      <w:pPr>
        <w:pStyle w:val="a0"/>
        <w:ind w:firstLine="720"/>
      </w:pPr>
    </w:p>
    <w:p w14:paraId="63884D25" w14:textId="77777777" w:rsidR="00000000" w:rsidRDefault="00581103">
      <w:pPr>
        <w:pStyle w:val="a0"/>
        <w:ind w:firstLine="720"/>
      </w:pPr>
      <w:r>
        <w:rPr>
          <w:rFonts w:hint="cs"/>
          <w:rtl/>
        </w:rPr>
        <w:t>רצוני לשאול</w:t>
      </w:r>
      <w:r>
        <w:rPr>
          <w:rtl/>
        </w:rPr>
        <w:t>:</w:t>
      </w:r>
    </w:p>
    <w:p w14:paraId="7F047D4C" w14:textId="77777777" w:rsidR="00000000" w:rsidRDefault="00581103">
      <w:pPr>
        <w:pStyle w:val="a0"/>
        <w:ind w:firstLine="720"/>
        <w:rPr>
          <w:rFonts w:hint="cs"/>
          <w:rtl/>
        </w:rPr>
      </w:pPr>
    </w:p>
    <w:p w14:paraId="6A47CC49" w14:textId="77777777" w:rsidR="00000000" w:rsidRDefault="00581103">
      <w:pPr>
        <w:pStyle w:val="a0"/>
        <w:ind w:firstLine="720"/>
        <w:rPr>
          <w:rFonts w:hint="cs"/>
          <w:rtl/>
        </w:rPr>
      </w:pPr>
      <w:r>
        <w:rPr>
          <w:rFonts w:hint="cs"/>
          <w:rtl/>
        </w:rPr>
        <w:t xml:space="preserve">1. האם נבדקה הטענה ונמצאה מוצדקת? </w:t>
      </w:r>
    </w:p>
    <w:p w14:paraId="5F74FA23" w14:textId="77777777" w:rsidR="00000000" w:rsidRDefault="00581103">
      <w:pPr>
        <w:pStyle w:val="a0"/>
        <w:ind w:firstLine="720"/>
        <w:rPr>
          <w:rFonts w:hint="cs"/>
        </w:rPr>
      </w:pPr>
    </w:p>
    <w:p w14:paraId="25AD06F4" w14:textId="77777777" w:rsidR="00000000" w:rsidRDefault="00581103">
      <w:pPr>
        <w:pStyle w:val="a0"/>
        <w:ind w:firstLine="720"/>
        <w:rPr>
          <w:rtl/>
        </w:rPr>
      </w:pPr>
      <w:r>
        <w:rPr>
          <w:rFonts w:hint="cs"/>
          <w:rtl/>
        </w:rPr>
        <w:t xml:space="preserve">2. אם כן </w:t>
      </w:r>
      <w:r>
        <w:rPr>
          <w:rtl/>
        </w:rPr>
        <w:t>–</w:t>
      </w:r>
      <w:r>
        <w:rPr>
          <w:rFonts w:hint="cs"/>
          <w:rtl/>
        </w:rPr>
        <w:t xml:space="preserve"> האם יוקלו</w:t>
      </w:r>
      <w:r>
        <w:rPr>
          <w:rtl/>
        </w:rPr>
        <w:t xml:space="preserve"> תנאי מאסרו?</w:t>
      </w:r>
    </w:p>
    <w:p w14:paraId="79F08A3D" w14:textId="77777777" w:rsidR="00000000" w:rsidRDefault="00581103">
      <w:pPr>
        <w:pStyle w:val="a0"/>
        <w:ind w:firstLine="720"/>
        <w:rPr>
          <w:rtl/>
        </w:rPr>
      </w:pPr>
    </w:p>
    <w:p w14:paraId="1BF450EE"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06D17D3A" w14:textId="77777777" w:rsidR="00000000" w:rsidRDefault="00581103">
      <w:pPr>
        <w:pStyle w:val="a0"/>
        <w:ind w:firstLine="0"/>
        <w:rPr>
          <w:rFonts w:hint="cs"/>
          <w:b/>
          <w:rtl/>
        </w:rPr>
      </w:pPr>
      <w:r>
        <w:rPr>
          <w:rFonts w:hint="cs"/>
          <w:b/>
          <w:rtl/>
        </w:rPr>
        <w:t>(לא נקראה, נמסרה לפרוטוקול)</w:t>
      </w:r>
    </w:p>
    <w:p w14:paraId="2DBDC77A" w14:textId="77777777" w:rsidR="00000000" w:rsidRDefault="00581103">
      <w:pPr>
        <w:pStyle w:val="a0"/>
        <w:rPr>
          <w:rFonts w:hint="cs"/>
          <w:rtl/>
        </w:rPr>
      </w:pPr>
    </w:p>
    <w:p w14:paraId="649A7001" w14:textId="77777777" w:rsidR="00000000" w:rsidRDefault="00581103">
      <w:pPr>
        <w:pStyle w:val="a0"/>
        <w:rPr>
          <w:rFonts w:hint="cs"/>
          <w:rtl/>
        </w:rPr>
      </w:pPr>
      <w:r>
        <w:rPr>
          <w:rFonts w:hint="cs"/>
          <w:rtl/>
        </w:rPr>
        <w:t>1-2. העצור מושא השאילתא שובץ לבית-הסוהר "שקמה" על-פי צו של שר הביטחו</w:t>
      </w:r>
      <w:r>
        <w:rPr>
          <w:rFonts w:hint="cs"/>
          <w:rtl/>
        </w:rPr>
        <w:t xml:space="preserve">ן, בהיותו עצור מינהלי. הוא הועבר לכלא "שקמה" מבית-סוהר "אשמורת" כדי לאפשר לו תנאי כליאה נוחים יותר. </w:t>
      </w:r>
    </w:p>
    <w:p w14:paraId="13C7CAA8" w14:textId="77777777" w:rsidR="00000000" w:rsidRDefault="00581103">
      <w:pPr>
        <w:pStyle w:val="a0"/>
        <w:rPr>
          <w:rFonts w:hint="cs"/>
          <w:rtl/>
        </w:rPr>
      </w:pPr>
    </w:p>
    <w:p w14:paraId="72B63EE8" w14:textId="77777777" w:rsidR="00000000" w:rsidRDefault="00581103">
      <w:pPr>
        <w:pStyle w:val="a0"/>
        <w:rPr>
          <w:rFonts w:hint="cs"/>
          <w:rtl/>
        </w:rPr>
      </w:pPr>
      <w:r>
        <w:rPr>
          <w:rFonts w:hint="cs"/>
          <w:rtl/>
        </w:rPr>
        <w:t>בכלא "שקמה" הוא שובץ לאגף אסירי עבודה, שהינו אחד האגפים הטובים שקיימים בשירות בתי-הסוהר, הן בשל הרכב אוכלוסייתו והן בשל תנאיו הפיזיים, ושובץ שם בחדר עם אס</w:t>
      </w:r>
      <w:r>
        <w:rPr>
          <w:rFonts w:hint="cs"/>
          <w:rtl/>
        </w:rPr>
        <w:t>ירים פליליים דתיים. מדובר באגף פתוח, ללא פיקוח צמוד של איש סגל.</w:t>
      </w:r>
    </w:p>
    <w:p w14:paraId="54984D1B" w14:textId="77777777" w:rsidR="00000000" w:rsidRDefault="00581103">
      <w:pPr>
        <w:pStyle w:val="a0"/>
        <w:rPr>
          <w:rFonts w:hint="cs"/>
          <w:rtl/>
        </w:rPr>
      </w:pPr>
    </w:p>
    <w:p w14:paraId="71D2E457" w14:textId="77777777" w:rsidR="00000000" w:rsidRDefault="00581103">
      <w:pPr>
        <w:pStyle w:val="a0"/>
        <w:rPr>
          <w:rFonts w:hint="cs"/>
          <w:rtl/>
        </w:rPr>
      </w:pPr>
      <w:r>
        <w:rPr>
          <w:rFonts w:hint="cs"/>
          <w:rtl/>
        </w:rPr>
        <w:t>במשך כל שעות היום התאפשר לעצור, כמו לכל שאר אסירי האגף, לנוע בשטח האגף כרצונו, במעבר בין התאים, במסדרון ובמועדון האגף. העצור היה זכאי לצאת לתפילה שלוש פעמים ביום, בליווי סוהר, אל בית-הכנסת הנ</w:t>
      </w:r>
      <w:r>
        <w:rPr>
          <w:rFonts w:hint="cs"/>
          <w:rtl/>
        </w:rPr>
        <w:t>מצא במבנה מגורי סגל שירות בתי-הסוהר ומשמש את הסוהרים. העצור היה זכאי לטיול של שעתיים ביום בחצר הסמוכה לאגף שבו הוא שוהה. העצור היה זכאי לנהל שיחות טלפון עם משפחתו במשך שעתיים ביום. העצור קיבל מזון בהכשר בד"ץ.</w:t>
      </w:r>
    </w:p>
    <w:p w14:paraId="428ECE26" w14:textId="77777777" w:rsidR="00000000" w:rsidRDefault="00581103">
      <w:pPr>
        <w:pStyle w:val="a0"/>
        <w:rPr>
          <w:rFonts w:hint="cs"/>
          <w:rtl/>
        </w:rPr>
      </w:pPr>
    </w:p>
    <w:p w14:paraId="7B875B0C" w14:textId="77777777" w:rsidR="00000000" w:rsidRDefault="00581103">
      <w:pPr>
        <w:pStyle w:val="a0"/>
        <w:rPr>
          <w:rFonts w:hint="cs"/>
          <w:rtl/>
        </w:rPr>
      </w:pPr>
      <w:r>
        <w:rPr>
          <w:rFonts w:hint="cs"/>
          <w:rtl/>
        </w:rPr>
        <w:t>אשר לקבלת ביקורים של בני-משפחה: על-פי תקנות סמ</w:t>
      </w:r>
      <w:r>
        <w:rPr>
          <w:rFonts w:hint="cs"/>
          <w:rtl/>
        </w:rPr>
        <w:t>כויות שעת-חירום (מעצרים) (תנאי החזקה במעצר מינהלי), התשמ"א-1981, עצור מינהלי מורשה לקבל ביקור אחד של בני-משפחה למשך חצי שעה אחת לשבועיים, ומפקד הכלא רשאי לפי שיקול דעתו להתיר ביקור מיוחד או ביקורים תכופים יותר. שירות בתי-הסוהר החליט לאשר לעצור ביקורים למשך</w:t>
      </w:r>
      <w:r>
        <w:rPr>
          <w:rFonts w:hint="cs"/>
          <w:rtl/>
        </w:rPr>
        <w:t xml:space="preserve"> 45 דקות, אחת לשבוע. </w:t>
      </w:r>
    </w:p>
    <w:p w14:paraId="12BCD3FF" w14:textId="77777777" w:rsidR="00000000" w:rsidRDefault="00581103">
      <w:pPr>
        <w:pStyle w:val="a0"/>
        <w:rPr>
          <w:rFonts w:hint="cs"/>
          <w:rtl/>
        </w:rPr>
      </w:pPr>
    </w:p>
    <w:p w14:paraId="711DA232" w14:textId="77777777" w:rsidR="00000000" w:rsidRDefault="00581103">
      <w:pPr>
        <w:pStyle w:val="a0"/>
        <w:rPr>
          <w:rFonts w:hint="cs"/>
          <w:rtl/>
        </w:rPr>
      </w:pPr>
      <w:r>
        <w:rPr>
          <w:rFonts w:hint="cs"/>
          <w:rtl/>
        </w:rPr>
        <w:t xml:space="preserve">העצור הגיש כמה עתירות לבית-המשפט בגין תנאי מעצרו. בית-המשפט דחה את עתירותיו, למעט לגבי משך זמן הביקורים המוקצה לו, והעמידו על שעה אחת פעם בשבוע. </w:t>
      </w:r>
    </w:p>
    <w:p w14:paraId="18E439B9" w14:textId="77777777" w:rsidR="00000000" w:rsidRDefault="00581103">
      <w:pPr>
        <w:pStyle w:val="a0"/>
        <w:rPr>
          <w:rFonts w:hint="cs"/>
          <w:rtl/>
        </w:rPr>
      </w:pPr>
    </w:p>
    <w:p w14:paraId="068734DE" w14:textId="77777777" w:rsidR="00000000" w:rsidRDefault="00581103">
      <w:pPr>
        <w:pStyle w:val="a0"/>
        <w:rPr>
          <w:rFonts w:hint="cs"/>
          <w:rtl/>
        </w:rPr>
      </w:pPr>
      <w:r>
        <w:rPr>
          <w:rFonts w:hint="cs"/>
          <w:rtl/>
        </w:rPr>
        <w:t>במהלך חגי תשרי - ראש השנה, יום הכיפורים וסוכות - התאפשר לעצור לשהות באגף התורני בכלא "</w:t>
      </w:r>
      <w:r>
        <w:rPr>
          <w:rFonts w:hint="cs"/>
          <w:rtl/>
        </w:rPr>
        <w:t xml:space="preserve">מעשיהו". </w:t>
      </w:r>
    </w:p>
    <w:p w14:paraId="0C03E724" w14:textId="77777777" w:rsidR="00000000" w:rsidRDefault="00581103">
      <w:pPr>
        <w:pStyle w:val="a0"/>
        <w:rPr>
          <w:rFonts w:hint="cs"/>
          <w:rtl/>
        </w:rPr>
      </w:pPr>
    </w:p>
    <w:p w14:paraId="0CC7164A" w14:textId="77777777" w:rsidR="00000000" w:rsidRDefault="00581103">
      <w:pPr>
        <w:pStyle w:val="a0"/>
        <w:rPr>
          <w:rFonts w:hint="cs"/>
          <w:rtl/>
        </w:rPr>
      </w:pPr>
      <w:r>
        <w:rPr>
          <w:rFonts w:hint="cs"/>
          <w:rtl/>
        </w:rPr>
        <w:t>איסור התייחדות של העצור עם אשתו נקבע לאור עמדתם השלילית של גורמי הביטחון, שלפיה הדבר עלול לפגוע בביטחון המדינה.</w:t>
      </w:r>
    </w:p>
    <w:p w14:paraId="4CAECFED" w14:textId="77777777" w:rsidR="00000000" w:rsidRDefault="00581103">
      <w:pPr>
        <w:pStyle w:val="a0"/>
        <w:rPr>
          <w:rFonts w:hint="cs"/>
          <w:rtl/>
        </w:rPr>
      </w:pPr>
    </w:p>
    <w:p w14:paraId="696B9608" w14:textId="77777777" w:rsidR="00000000" w:rsidRDefault="00581103">
      <w:pPr>
        <w:pStyle w:val="a0"/>
        <w:rPr>
          <w:rFonts w:hint="cs"/>
          <w:rtl/>
        </w:rPr>
      </w:pPr>
      <w:r>
        <w:rPr>
          <w:rFonts w:hint="cs"/>
          <w:rtl/>
        </w:rPr>
        <w:t xml:space="preserve">ביום 6 ביוני 2004 החליט בית-המשפט המחוזי בירושלים לשחרר את העצור מן המעצר המינהלי, בעקבות זיכויו מכתב האישום שייחס לו מעורבות בפרשת </w:t>
      </w:r>
      <w:r>
        <w:rPr>
          <w:rFonts w:hint="cs"/>
          <w:rtl/>
        </w:rPr>
        <w:t>מחתרת בת-עין. בית-המשפט הורה בהחלטתו הנ"ל להחזיק את העצור במעצר המינהלי עד ליום 11 ביוני 2004 בצהריים, כדי לאפשר לשר הביטחון או לאלוף הפיקוד פסק זמן סביר כדי לשקול את ההגבלות המניעתיות החלופיות שיש להטיל עליו, ככל שימצאו לנכון להטילן, לאור המלצת בית-המשפט.</w:t>
      </w:r>
      <w:r>
        <w:rPr>
          <w:rFonts w:hint="cs"/>
          <w:rtl/>
        </w:rPr>
        <w:t xml:space="preserve"> ביום 10 ביוני 2004 שוחרר העצור ממעצרו המינהלי, לאחר שאלוף פיקוד המרכז הוציא צו מינהלי האוסר עליו לצאת מביתו שבחברון.</w:t>
      </w:r>
    </w:p>
    <w:p w14:paraId="5F679010" w14:textId="77777777" w:rsidR="00000000" w:rsidRDefault="00581103">
      <w:pPr>
        <w:pStyle w:val="a0"/>
        <w:rPr>
          <w:rFonts w:hint="cs"/>
          <w:rtl/>
        </w:rPr>
      </w:pPr>
    </w:p>
    <w:p w14:paraId="230EA9E1" w14:textId="77777777" w:rsidR="00000000" w:rsidRDefault="00581103">
      <w:pPr>
        <w:pStyle w:val="a1"/>
        <w:jc w:val="center"/>
        <w:rPr>
          <w:rtl/>
        </w:rPr>
      </w:pPr>
      <w:bookmarkStart w:id="810" w:name="CQ22591FI0022591T14_07_2004_22_30_07"/>
      <w:bookmarkStart w:id="811" w:name="_Toc81561571"/>
      <w:bookmarkEnd w:id="810"/>
      <w:r>
        <w:rPr>
          <w:rtl/>
        </w:rPr>
        <w:t xml:space="preserve">1238. </w:t>
      </w:r>
      <w:r>
        <w:rPr>
          <w:rFonts w:hint="cs"/>
          <w:rtl/>
        </w:rPr>
        <w:t>מעורבות בני נוער מנותקים ב</w:t>
      </w:r>
      <w:r>
        <w:rPr>
          <w:rtl/>
        </w:rPr>
        <w:t>פשיעה</w:t>
      </w:r>
      <w:bookmarkEnd w:id="811"/>
    </w:p>
    <w:p w14:paraId="0497DE14" w14:textId="77777777" w:rsidR="00000000" w:rsidRDefault="00581103">
      <w:pPr>
        <w:pStyle w:val="a0"/>
        <w:rPr>
          <w:rFonts w:hint="cs"/>
          <w:rtl/>
        </w:rPr>
      </w:pPr>
    </w:p>
    <w:p w14:paraId="512F67BA" w14:textId="77777777" w:rsidR="00000000" w:rsidRDefault="00581103">
      <w:pPr>
        <w:pStyle w:val="a0"/>
        <w:ind w:firstLine="0"/>
        <w:rPr>
          <w:bCs/>
          <w:u w:val="single"/>
        </w:rPr>
      </w:pPr>
      <w:bookmarkStart w:id="812" w:name="ESQ22591"/>
      <w:bookmarkEnd w:id="812"/>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2AB28D5" w14:textId="77777777" w:rsidR="00000000" w:rsidRDefault="00581103">
      <w:pPr>
        <w:pStyle w:val="a0"/>
        <w:ind w:firstLine="720"/>
      </w:pPr>
      <w:r>
        <w:rPr>
          <w:rtl/>
        </w:rPr>
        <w:t>ביום ג' באדר התשס"ד (25 בפברואר 2004):</w:t>
      </w:r>
    </w:p>
    <w:p w14:paraId="1B4A3A30" w14:textId="77777777" w:rsidR="00000000" w:rsidRDefault="00581103">
      <w:pPr>
        <w:pStyle w:val="a0"/>
        <w:rPr>
          <w:rFonts w:hint="cs"/>
          <w:rtl/>
        </w:rPr>
      </w:pPr>
    </w:p>
    <w:p w14:paraId="09A70FDE" w14:textId="77777777" w:rsidR="00000000" w:rsidRDefault="00581103">
      <w:pPr>
        <w:pStyle w:val="a0"/>
        <w:rPr>
          <w:rFonts w:hint="cs"/>
        </w:rPr>
      </w:pPr>
    </w:p>
    <w:p w14:paraId="6918759D" w14:textId="77777777" w:rsidR="00000000" w:rsidRDefault="00581103">
      <w:pPr>
        <w:pStyle w:val="a0"/>
        <w:ind w:firstLine="720"/>
        <w:rPr>
          <w:rFonts w:hint="cs"/>
          <w:rtl/>
        </w:rPr>
      </w:pPr>
      <w:r>
        <w:rPr>
          <w:rFonts w:hint="cs"/>
          <w:rtl/>
        </w:rPr>
        <w:t>לאחרונה</w:t>
      </w:r>
      <w:r>
        <w:rPr>
          <w:rtl/>
        </w:rPr>
        <w:t xml:space="preserve"> </w:t>
      </w:r>
      <w:r>
        <w:rPr>
          <w:rFonts w:hint="cs"/>
          <w:rtl/>
        </w:rPr>
        <w:t>פורס</w:t>
      </w:r>
      <w:r>
        <w:rPr>
          <w:rFonts w:hint="cs"/>
          <w:rtl/>
        </w:rPr>
        <w:t>ם, כי בשנת 2003 חלה עלייה ברמת הפשיעה בארץ, וכי אחד הגורמים לעלייה זו הוא הגידול במספר בני-הנוער המנותקים, במיוחד בקרב נוער עולה.</w:t>
      </w:r>
    </w:p>
    <w:p w14:paraId="6A64EA30" w14:textId="77777777" w:rsidR="00000000" w:rsidRDefault="00581103">
      <w:pPr>
        <w:pStyle w:val="a0"/>
        <w:ind w:firstLine="720"/>
        <w:rPr>
          <w:rFonts w:hint="cs"/>
        </w:rPr>
      </w:pPr>
    </w:p>
    <w:p w14:paraId="3C7931B1" w14:textId="77777777" w:rsidR="00000000" w:rsidRDefault="00581103">
      <w:pPr>
        <w:pStyle w:val="a0"/>
        <w:ind w:firstLine="720"/>
      </w:pPr>
      <w:r>
        <w:rPr>
          <w:rFonts w:hint="cs"/>
          <w:rtl/>
        </w:rPr>
        <w:t>רצוני לשאול</w:t>
      </w:r>
      <w:r>
        <w:rPr>
          <w:rtl/>
        </w:rPr>
        <w:t>:</w:t>
      </w:r>
    </w:p>
    <w:p w14:paraId="10742F9E" w14:textId="77777777" w:rsidR="00000000" w:rsidRDefault="00581103">
      <w:pPr>
        <w:pStyle w:val="a0"/>
        <w:ind w:firstLine="720"/>
      </w:pPr>
    </w:p>
    <w:p w14:paraId="54536B7B" w14:textId="77777777" w:rsidR="00000000" w:rsidRDefault="00581103">
      <w:pPr>
        <w:pStyle w:val="a0"/>
        <w:ind w:firstLine="720"/>
        <w:rPr>
          <w:rFonts w:hint="cs"/>
          <w:rtl/>
        </w:rPr>
      </w:pPr>
      <w:r>
        <w:rPr>
          <w:rFonts w:hint="cs"/>
          <w:rtl/>
        </w:rPr>
        <w:t xml:space="preserve">מה הם הנתונים לגבי מעורבותם של בני-נוער מנותקים, ובכלל זה נוער עולה, בפשיעה? </w:t>
      </w:r>
    </w:p>
    <w:p w14:paraId="1F4F3889" w14:textId="77777777" w:rsidR="00000000" w:rsidRDefault="00581103">
      <w:pPr>
        <w:pStyle w:val="a0"/>
        <w:ind w:firstLine="720"/>
        <w:rPr>
          <w:rFonts w:hint="cs"/>
          <w:rtl/>
        </w:rPr>
      </w:pPr>
    </w:p>
    <w:p w14:paraId="3D3893FF"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הנגבי</w:t>
      </w:r>
      <w:r>
        <w:rPr>
          <w:b/>
          <w:bCs/>
          <w:u w:val="single"/>
          <w:rtl/>
        </w:rPr>
        <w:t>:</w:t>
      </w:r>
    </w:p>
    <w:p w14:paraId="3E926844" w14:textId="77777777" w:rsidR="00000000" w:rsidRDefault="00581103">
      <w:pPr>
        <w:pStyle w:val="a0"/>
        <w:ind w:firstLine="0"/>
        <w:rPr>
          <w:b/>
          <w:rtl/>
        </w:rPr>
      </w:pPr>
      <w:r>
        <w:rPr>
          <w:b/>
          <w:rtl/>
        </w:rPr>
        <w:t xml:space="preserve">(לא נקראה, נמסרה </w:t>
      </w:r>
      <w:r>
        <w:rPr>
          <w:rFonts w:hint="eastAsia"/>
          <w:b/>
          <w:rtl/>
        </w:rPr>
        <w:t>לפרוטוקול</w:t>
      </w:r>
      <w:r>
        <w:rPr>
          <w:b/>
          <w:rtl/>
        </w:rPr>
        <w:t>)</w:t>
      </w:r>
    </w:p>
    <w:p w14:paraId="11B6CF40" w14:textId="77777777" w:rsidR="00000000" w:rsidRDefault="00581103">
      <w:pPr>
        <w:bidi/>
        <w:jc w:val="right"/>
        <w:rPr>
          <w:rtl/>
        </w:rPr>
      </w:pPr>
    </w:p>
    <w:p w14:paraId="2D3975DC" w14:textId="77777777" w:rsidR="00000000" w:rsidRDefault="00581103">
      <w:pPr>
        <w:pStyle w:val="a0"/>
        <w:rPr>
          <w:rFonts w:hint="cs"/>
          <w:rtl/>
        </w:rPr>
      </w:pPr>
      <w:r>
        <w:rPr>
          <w:rFonts w:hint="cs"/>
          <w:rtl/>
        </w:rPr>
        <w:t>הנתונים לגבי מספר בני-הנוער המנותקים מצויים בידי ראש מחלקת קידום נוער במשרד החינוך.</w:t>
      </w:r>
    </w:p>
    <w:p w14:paraId="106B47D3" w14:textId="77777777" w:rsidR="00000000" w:rsidRDefault="00581103">
      <w:pPr>
        <w:pStyle w:val="a0"/>
        <w:rPr>
          <w:rFonts w:hint="cs"/>
          <w:rtl/>
        </w:rPr>
      </w:pPr>
    </w:p>
    <w:p w14:paraId="7EAF2764" w14:textId="77777777" w:rsidR="00000000" w:rsidRDefault="00581103">
      <w:pPr>
        <w:pStyle w:val="a0"/>
        <w:rPr>
          <w:rFonts w:hint="cs"/>
          <w:rtl/>
        </w:rPr>
      </w:pPr>
      <w:r>
        <w:rPr>
          <w:rFonts w:hint="cs"/>
          <w:rtl/>
        </w:rPr>
        <w:t xml:space="preserve"> הנתונים המשטרתיים לגבי מעורבות בני-נוער עולים בפשיעה הם כדלקמן: בני-הנוער העולים מהווים כ-14.5% מאוכלוסיית בני-הנוער גילאי 12-17 בארץ, גיל </w:t>
      </w:r>
      <w:r>
        <w:rPr>
          <w:rFonts w:hint="cs"/>
          <w:rtl/>
        </w:rPr>
        <w:t xml:space="preserve">האחריות הפלילית. </w:t>
      </w:r>
    </w:p>
    <w:p w14:paraId="20871AF2" w14:textId="77777777" w:rsidR="00000000" w:rsidRDefault="00581103">
      <w:pPr>
        <w:pStyle w:val="a0"/>
        <w:rPr>
          <w:rFonts w:hint="cs"/>
          <w:rtl/>
        </w:rPr>
      </w:pPr>
    </w:p>
    <w:p w14:paraId="7A2173E0" w14:textId="77777777" w:rsidR="00000000" w:rsidRDefault="00581103">
      <w:pPr>
        <w:pStyle w:val="a0"/>
        <w:rPr>
          <w:rFonts w:hint="cs"/>
          <w:rtl/>
        </w:rPr>
      </w:pPr>
      <w:r>
        <w:rPr>
          <w:rFonts w:hint="cs"/>
          <w:rtl/>
        </w:rPr>
        <w:t>מספר העבריינים שהם בני-נוער עולים עמד בשנת 2003 על 24.3% מכלל בני הנוער העבריינים - 2,627 עבריינים נוער עולה. בשנת 2003 חלה עלייה של 10.5% במספר העבריינים מקרב בני-הנוער העולים, בהשוואה לשנת 2002, לעומת עלייה של 3% במספר העבריינים מקרב ב</w:t>
      </w:r>
      <w:r>
        <w:rPr>
          <w:rFonts w:hint="cs"/>
          <w:rtl/>
        </w:rPr>
        <w:t xml:space="preserve">ני-הנוער הוותיקים. </w:t>
      </w:r>
    </w:p>
    <w:p w14:paraId="706760E4" w14:textId="77777777" w:rsidR="00000000" w:rsidRDefault="00581103">
      <w:pPr>
        <w:pStyle w:val="a0"/>
        <w:rPr>
          <w:rFonts w:hint="cs"/>
          <w:rtl/>
        </w:rPr>
      </w:pPr>
    </w:p>
    <w:p w14:paraId="48FD093B" w14:textId="77777777" w:rsidR="00000000" w:rsidRDefault="00581103">
      <w:pPr>
        <w:pStyle w:val="a0"/>
        <w:rPr>
          <w:rFonts w:hint="cs"/>
          <w:rtl/>
        </w:rPr>
      </w:pPr>
      <w:r>
        <w:rPr>
          <w:rFonts w:hint="cs"/>
          <w:rtl/>
        </w:rPr>
        <w:t>מספר תיקי החקירה שנפתחו נגד בני-נוער עולים עמד על 29.8% מתוך סך כל תיקי החקירה שנפתחו נגד בני נוער בשנת 2003 - 5,024 תיקים נגד נוער עולה. בשנת 2003 נרשמה עלייה של 19.7% במספר התיקים שנפתחו נגד בני-נוער עולים בהשוואה לשנת 2002, לעומת על</w:t>
      </w:r>
      <w:r>
        <w:rPr>
          <w:rFonts w:hint="cs"/>
          <w:rtl/>
        </w:rPr>
        <w:t>ייה של 3.8% במספר התיקים שנפתחו נגד בני נוער ותיקים.</w:t>
      </w:r>
    </w:p>
    <w:p w14:paraId="2E5806C2" w14:textId="77777777" w:rsidR="00000000" w:rsidRDefault="00581103">
      <w:pPr>
        <w:pStyle w:val="a0"/>
        <w:rPr>
          <w:rFonts w:hint="cs"/>
          <w:rtl/>
        </w:rPr>
      </w:pPr>
    </w:p>
    <w:p w14:paraId="020810A7" w14:textId="77777777" w:rsidR="00000000" w:rsidRDefault="00581103">
      <w:pPr>
        <w:pStyle w:val="a0"/>
        <w:rPr>
          <w:rFonts w:hint="cs"/>
          <w:rtl/>
        </w:rPr>
      </w:pPr>
      <w:r>
        <w:rPr>
          <w:rFonts w:hint="cs"/>
          <w:rtl/>
        </w:rPr>
        <w:t xml:space="preserve">מעורבותם של בני נוער עולים בולטת במיוחד בעבירות. סמים </w:t>
      </w:r>
      <w:r>
        <w:rPr>
          <w:rtl/>
        </w:rPr>
        <w:t>–</w:t>
      </w:r>
      <w:r>
        <w:rPr>
          <w:rFonts w:hint="cs"/>
          <w:rtl/>
        </w:rPr>
        <w:t xml:space="preserve"> 37.8% מסך כל תיקי הנוער; התפרצות </w:t>
      </w:r>
      <w:r>
        <w:rPr>
          <w:rtl/>
        </w:rPr>
        <w:t>–</w:t>
      </w:r>
      <w:r>
        <w:rPr>
          <w:rFonts w:hint="cs"/>
          <w:rtl/>
        </w:rPr>
        <w:t xml:space="preserve"> 44.55% מסך כל תיקי הנוער; גנבות מרכב </w:t>
      </w:r>
      <w:r>
        <w:rPr>
          <w:rtl/>
        </w:rPr>
        <w:t>–</w:t>
      </w:r>
      <w:r>
        <w:rPr>
          <w:rFonts w:hint="cs"/>
          <w:rtl/>
        </w:rPr>
        <w:t xml:space="preserve"> 32.2% מסך כל תיקי הנוער; גנבות </w:t>
      </w:r>
      <w:r>
        <w:rPr>
          <w:rtl/>
        </w:rPr>
        <w:t>–</w:t>
      </w:r>
      <w:r>
        <w:rPr>
          <w:rFonts w:hint="cs"/>
          <w:rtl/>
        </w:rPr>
        <w:t xml:space="preserve"> 33.3% מסך כל תיקי הנוער;  ושאר עבירות ר</w:t>
      </w:r>
      <w:r>
        <w:rPr>
          <w:rFonts w:hint="cs"/>
          <w:rtl/>
        </w:rPr>
        <w:t xml:space="preserve">כוש </w:t>
      </w:r>
      <w:r>
        <w:rPr>
          <w:rtl/>
        </w:rPr>
        <w:t>–</w:t>
      </w:r>
      <w:r>
        <w:rPr>
          <w:rFonts w:hint="cs"/>
          <w:rtl/>
        </w:rPr>
        <w:t xml:space="preserve"> 34.1% מסך כל תיקי הנוער.</w:t>
      </w:r>
    </w:p>
    <w:p w14:paraId="0A7397C9" w14:textId="77777777" w:rsidR="00000000" w:rsidRDefault="00581103">
      <w:pPr>
        <w:pStyle w:val="a0"/>
        <w:rPr>
          <w:rFonts w:hint="cs"/>
          <w:rtl/>
        </w:rPr>
      </w:pPr>
    </w:p>
    <w:p w14:paraId="0F92A795" w14:textId="77777777" w:rsidR="00000000" w:rsidRDefault="00581103">
      <w:pPr>
        <w:pStyle w:val="a0"/>
        <w:rPr>
          <w:rFonts w:hint="cs"/>
          <w:rtl/>
        </w:rPr>
      </w:pPr>
    </w:p>
    <w:p w14:paraId="0833B406" w14:textId="77777777" w:rsidR="00000000" w:rsidRDefault="00581103">
      <w:pPr>
        <w:pStyle w:val="a1"/>
        <w:jc w:val="center"/>
        <w:rPr>
          <w:rtl/>
        </w:rPr>
      </w:pPr>
      <w:bookmarkStart w:id="813" w:name="CQ23313FI0023313T14_07_2004_22_30_32"/>
      <w:bookmarkStart w:id="814" w:name="_Toc81561572"/>
      <w:bookmarkEnd w:id="813"/>
      <w:r>
        <w:rPr>
          <w:rtl/>
        </w:rPr>
        <w:t>1289. אלימות מטופלים כלפי רופאים בבתי-חולים</w:t>
      </w:r>
      <w:bookmarkEnd w:id="814"/>
    </w:p>
    <w:p w14:paraId="428DF78D" w14:textId="77777777" w:rsidR="00000000" w:rsidRDefault="00581103">
      <w:pPr>
        <w:pStyle w:val="a0"/>
        <w:rPr>
          <w:rFonts w:hint="cs"/>
          <w:rtl/>
        </w:rPr>
      </w:pPr>
    </w:p>
    <w:p w14:paraId="5B5EA23E" w14:textId="77777777" w:rsidR="00000000" w:rsidRDefault="00581103">
      <w:pPr>
        <w:pStyle w:val="a0"/>
        <w:ind w:firstLine="0"/>
        <w:rPr>
          <w:bCs/>
          <w:u w:val="single"/>
        </w:rPr>
      </w:pPr>
      <w:bookmarkStart w:id="815" w:name="ESQ23313"/>
      <w:bookmarkEnd w:id="815"/>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88307BA" w14:textId="77777777" w:rsidR="00000000" w:rsidRDefault="00581103">
      <w:pPr>
        <w:pStyle w:val="a0"/>
        <w:ind w:firstLine="720"/>
      </w:pPr>
      <w:r>
        <w:rPr>
          <w:rtl/>
        </w:rPr>
        <w:t>ביום י"ז באדר התשס"ד (10 במר</w:t>
      </w:r>
      <w:r>
        <w:rPr>
          <w:rFonts w:hint="cs"/>
          <w:rtl/>
        </w:rPr>
        <w:t>ס</w:t>
      </w:r>
      <w:r>
        <w:rPr>
          <w:rtl/>
        </w:rPr>
        <w:t xml:space="preserve"> 2004):</w:t>
      </w:r>
    </w:p>
    <w:p w14:paraId="35CC574B" w14:textId="77777777" w:rsidR="00000000" w:rsidRDefault="00581103">
      <w:pPr>
        <w:pStyle w:val="a0"/>
        <w:rPr>
          <w:rFonts w:hint="cs"/>
          <w:rtl/>
        </w:rPr>
      </w:pPr>
    </w:p>
    <w:p w14:paraId="7B3DA139" w14:textId="77777777" w:rsidR="00000000" w:rsidRDefault="00581103">
      <w:pPr>
        <w:pStyle w:val="a0"/>
        <w:rPr>
          <w:rFonts w:hint="cs"/>
        </w:rPr>
      </w:pPr>
    </w:p>
    <w:p w14:paraId="065F04C4" w14:textId="77777777" w:rsidR="00000000" w:rsidRDefault="00581103">
      <w:pPr>
        <w:pStyle w:val="a0"/>
        <w:ind w:firstLine="720"/>
      </w:pPr>
      <w:r>
        <w:rPr>
          <w:rtl/>
        </w:rPr>
        <w:t>על</w:t>
      </w:r>
      <w:r>
        <w:rPr>
          <w:rFonts w:hint="cs"/>
          <w:rtl/>
        </w:rPr>
        <w:t>-</w:t>
      </w:r>
      <w:r>
        <w:rPr>
          <w:rtl/>
        </w:rPr>
        <w:t>פי נתוני משרד הבריאות, בשנת 2003 נרשמו 418 מקרים של אלימות פיזית נגד צוותים רפואיים</w:t>
      </w:r>
      <w:r>
        <w:rPr>
          <w:rFonts w:hint="cs"/>
          <w:rtl/>
        </w:rPr>
        <w:t xml:space="preserve"> בבתי-חולי</w:t>
      </w:r>
      <w:r>
        <w:rPr>
          <w:rFonts w:hint="cs"/>
          <w:rtl/>
        </w:rPr>
        <w:t>ם</w:t>
      </w:r>
      <w:r>
        <w:rPr>
          <w:rtl/>
        </w:rPr>
        <w:t>, לעומת 375 מקרים בשנת 2002.</w:t>
      </w:r>
    </w:p>
    <w:p w14:paraId="06468CD4" w14:textId="77777777" w:rsidR="00000000" w:rsidRDefault="00581103">
      <w:pPr>
        <w:pStyle w:val="a0"/>
        <w:ind w:firstLine="720"/>
      </w:pPr>
    </w:p>
    <w:p w14:paraId="5B954847" w14:textId="77777777" w:rsidR="00000000" w:rsidRDefault="00581103">
      <w:pPr>
        <w:pStyle w:val="a0"/>
        <w:ind w:firstLine="720"/>
      </w:pPr>
      <w:r>
        <w:rPr>
          <w:rFonts w:hint="cs"/>
          <w:rtl/>
        </w:rPr>
        <w:t>רצוני לשאול</w:t>
      </w:r>
      <w:r>
        <w:rPr>
          <w:rtl/>
        </w:rPr>
        <w:t>:</w:t>
      </w:r>
    </w:p>
    <w:p w14:paraId="0902AC87" w14:textId="77777777" w:rsidR="00000000" w:rsidRDefault="00581103">
      <w:pPr>
        <w:pStyle w:val="a0"/>
        <w:ind w:firstLine="720"/>
      </w:pPr>
    </w:p>
    <w:p w14:paraId="46A17DA0" w14:textId="77777777" w:rsidR="00000000" w:rsidRDefault="00581103">
      <w:pPr>
        <w:pStyle w:val="a0"/>
        <w:ind w:firstLine="720"/>
        <w:rPr>
          <w:rtl/>
        </w:rPr>
      </w:pPr>
      <w:r>
        <w:rPr>
          <w:rFonts w:hint="cs"/>
          <w:rtl/>
        </w:rPr>
        <w:t>כ</w:t>
      </w:r>
      <w:r>
        <w:rPr>
          <w:rtl/>
        </w:rPr>
        <w:t xml:space="preserve">יצד </w:t>
      </w:r>
      <w:r>
        <w:rPr>
          <w:rFonts w:hint="cs"/>
          <w:rtl/>
        </w:rPr>
        <w:t>יינתן</w:t>
      </w:r>
      <w:r>
        <w:rPr>
          <w:rtl/>
        </w:rPr>
        <w:t xml:space="preserve"> מענה הולם לאלימות כנגד צוותים רפואיים בבתי</w:t>
      </w:r>
      <w:r>
        <w:rPr>
          <w:rFonts w:hint="cs"/>
          <w:rtl/>
        </w:rPr>
        <w:t>-</w:t>
      </w:r>
      <w:r>
        <w:rPr>
          <w:rtl/>
        </w:rPr>
        <w:t>חולים?</w:t>
      </w:r>
    </w:p>
    <w:p w14:paraId="3C5D4103" w14:textId="77777777" w:rsidR="00000000" w:rsidRDefault="00581103">
      <w:pPr>
        <w:pStyle w:val="a0"/>
        <w:ind w:firstLine="720"/>
        <w:rPr>
          <w:rtl/>
        </w:rPr>
      </w:pPr>
    </w:p>
    <w:p w14:paraId="6093DA6B"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232F1BE8" w14:textId="77777777" w:rsidR="00000000" w:rsidRDefault="00581103">
      <w:pPr>
        <w:pStyle w:val="a0"/>
        <w:ind w:firstLine="0"/>
        <w:rPr>
          <w:rFonts w:hint="cs"/>
          <w:b/>
          <w:rtl/>
        </w:rPr>
      </w:pPr>
      <w:r>
        <w:rPr>
          <w:rFonts w:hint="cs"/>
          <w:b/>
          <w:rtl/>
        </w:rPr>
        <w:t>(לא נקראה, נמסרה לפרוטוקול)</w:t>
      </w:r>
    </w:p>
    <w:p w14:paraId="614E4F5F" w14:textId="77777777" w:rsidR="00000000" w:rsidRDefault="00581103">
      <w:pPr>
        <w:pStyle w:val="a0"/>
        <w:rPr>
          <w:rFonts w:hint="cs"/>
          <w:rtl/>
        </w:rPr>
      </w:pPr>
    </w:p>
    <w:p w14:paraId="1447E347" w14:textId="77777777" w:rsidR="00000000" w:rsidRDefault="00581103">
      <w:pPr>
        <w:pStyle w:val="a0"/>
        <w:rPr>
          <w:rFonts w:hint="cs"/>
          <w:rtl/>
        </w:rPr>
      </w:pPr>
      <w:r>
        <w:rPr>
          <w:rFonts w:hint="cs"/>
          <w:rtl/>
        </w:rPr>
        <w:t>הנושא בעיקרו מונח לפתחו של משרד הבריאות. ביולי 1999 מינה שר הבריאות ועדה בין-משרדית שת</w:t>
      </w:r>
      <w:r>
        <w:rPr>
          <w:rFonts w:hint="cs"/>
          <w:rtl/>
        </w:rPr>
        <w:t>בחן את דרכי ההתמודדות מול מקרי האלימות במערכת הבריאות. בראש הוועדה עמד ראש אגף הביטחון של משרד הבריאות, וחברים בה היו נציגים ממשרד הבריאות, ההסתדרות הרפואית בישראל, קופת-חולים הכללית ומשטרת ישראל. בתחילת ינואר 2000 הוגש לשר הבריאות דוח הוועדה, והשר אימץ את</w:t>
      </w:r>
      <w:r>
        <w:rPr>
          <w:rFonts w:hint="cs"/>
          <w:rtl/>
        </w:rPr>
        <w:t xml:space="preserve"> כל המלצותיה. </w:t>
      </w:r>
    </w:p>
    <w:p w14:paraId="24E6E69F" w14:textId="77777777" w:rsidR="00000000" w:rsidRDefault="00581103">
      <w:pPr>
        <w:pStyle w:val="a0"/>
        <w:rPr>
          <w:rFonts w:hint="cs"/>
          <w:rtl/>
        </w:rPr>
      </w:pPr>
    </w:p>
    <w:p w14:paraId="492A34B5" w14:textId="77777777" w:rsidR="00000000" w:rsidRDefault="00581103">
      <w:pPr>
        <w:pStyle w:val="a0"/>
        <w:rPr>
          <w:rFonts w:hint="cs"/>
          <w:rtl/>
        </w:rPr>
      </w:pPr>
      <w:r>
        <w:rPr>
          <w:rFonts w:hint="cs"/>
          <w:rtl/>
        </w:rPr>
        <w:t xml:space="preserve">אשר לחלקה של המשטרה בנושא, הטיפול מרוכז על-ידי מחלקות האבטחה והסיור באגף המבצעים של המטה הארצי, אשר פועלות מול הממונה על הביטחון במשרד הבריאות, בדגש בפעולות של הכוונה ומניעה, הנחיות לאבטחה וכיוצא בזה. </w:t>
      </w:r>
    </w:p>
    <w:p w14:paraId="7334E083" w14:textId="77777777" w:rsidR="00000000" w:rsidRDefault="00581103">
      <w:pPr>
        <w:pStyle w:val="a0"/>
        <w:rPr>
          <w:rFonts w:hint="cs"/>
          <w:rtl/>
        </w:rPr>
      </w:pPr>
    </w:p>
    <w:p w14:paraId="4E95FCD9" w14:textId="77777777" w:rsidR="00000000" w:rsidRDefault="00581103">
      <w:pPr>
        <w:pStyle w:val="a0"/>
        <w:rPr>
          <w:rFonts w:hint="cs"/>
          <w:rtl/>
        </w:rPr>
      </w:pPr>
      <w:r>
        <w:rPr>
          <w:rFonts w:hint="cs"/>
          <w:rtl/>
        </w:rPr>
        <w:t>הוכנה "חליפת מיגון" בהתאם להמלצות הוו</w:t>
      </w:r>
      <w:r>
        <w:rPr>
          <w:rFonts w:hint="cs"/>
          <w:rtl/>
        </w:rPr>
        <w:t xml:space="preserve">עדה, היא הותקנה ונוסתה בחדר המיון של בית-החולים "אסף הרופא", והממצאים הסטטיסטיים מלמדים על מגמת ירידה בהיקף האלימות שם. הרחבת הפיילוט לבתי-חולים נוספים על-ידי משרד הבריאות מותנית, לטענתו, בקבלת תקציב לנושא. </w:t>
      </w:r>
    </w:p>
    <w:p w14:paraId="6B11E307" w14:textId="77777777" w:rsidR="00000000" w:rsidRDefault="00581103">
      <w:pPr>
        <w:pStyle w:val="a0"/>
        <w:rPr>
          <w:rFonts w:hint="cs"/>
          <w:rtl/>
        </w:rPr>
      </w:pPr>
    </w:p>
    <w:p w14:paraId="283F6759" w14:textId="77777777" w:rsidR="00000000" w:rsidRDefault="00581103">
      <w:pPr>
        <w:pStyle w:val="a0"/>
        <w:rPr>
          <w:rFonts w:hint="cs"/>
          <w:rtl/>
        </w:rPr>
      </w:pPr>
      <w:r>
        <w:rPr>
          <w:rFonts w:hint="cs"/>
          <w:rtl/>
        </w:rPr>
        <w:t>כמה נושאים נוספים ליישום בהיבט האבטחתי טרם סוכמ</w:t>
      </w:r>
      <w:r>
        <w:rPr>
          <w:rFonts w:hint="cs"/>
          <w:rtl/>
        </w:rPr>
        <w:t xml:space="preserve">ו, שכן משטרת ישראל ממתינה להתייחסות משרד הבריאות לגביהם. מדובר בשילוב של התקנת אמצעים טכנולוגיים והצבת כוחות אבטחה. </w:t>
      </w:r>
    </w:p>
    <w:p w14:paraId="236C9913" w14:textId="77777777" w:rsidR="00000000" w:rsidRDefault="00581103">
      <w:pPr>
        <w:pStyle w:val="a0"/>
        <w:rPr>
          <w:rFonts w:hint="cs"/>
          <w:rtl/>
        </w:rPr>
      </w:pPr>
    </w:p>
    <w:p w14:paraId="18393C48" w14:textId="77777777" w:rsidR="00000000" w:rsidRDefault="00581103">
      <w:pPr>
        <w:pStyle w:val="a0"/>
        <w:rPr>
          <w:rFonts w:hint="cs"/>
          <w:rtl/>
        </w:rPr>
      </w:pPr>
      <w:r>
        <w:rPr>
          <w:rFonts w:hint="cs"/>
          <w:rtl/>
        </w:rPr>
        <w:t>הוצבו כמה שוטרים מיוחדים בבתי-חולים הכפופים לחוק הסדרת הביטחון בגופים ציבוריים ונתגלתה בהם רגישות מיוחדת בנושא האלימות. לאחרונה פחת מספר ה</w:t>
      </w:r>
      <w:r>
        <w:rPr>
          <w:rFonts w:hint="cs"/>
          <w:rtl/>
        </w:rPr>
        <w:t>שוטרים המיוחדים מעשרות אחדות לשמונה בלבד, עקב טענת משרד הבריאות על בעיות תקציב.</w:t>
      </w:r>
    </w:p>
    <w:p w14:paraId="66CA497B" w14:textId="77777777" w:rsidR="00000000" w:rsidRDefault="00581103">
      <w:pPr>
        <w:pStyle w:val="a0"/>
        <w:rPr>
          <w:rFonts w:hint="cs"/>
          <w:rtl/>
        </w:rPr>
      </w:pPr>
    </w:p>
    <w:p w14:paraId="7971DDC7" w14:textId="77777777" w:rsidR="00000000" w:rsidRDefault="00581103">
      <w:pPr>
        <w:pStyle w:val="a0"/>
        <w:rPr>
          <w:rFonts w:hint="cs"/>
          <w:rtl/>
        </w:rPr>
      </w:pPr>
      <w:r>
        <w:rPr>
          <w:rFonts w:hint="cs"/>
          <w:rtl/>
        </w:rPr>
        <w:t xml:space="preserve">בחמישה בתי-חולים </w:t>
      </w:r>
      <w:r>
        <w:rPr>
          <w:rtl/>
        </w:rPr>
        <w:t>–</w:t>
      </w:r>
      <w:r>
        <w:rPr>
          <w:rFonts w:hint="cs"/>
          <w:rtl/>
        </w:rPr>
        <w:t xml:space="preserve"> "הדסה עין-כרם", "סורוקה", "איכילוב", "תל-השומר" ו"רמב"ם" - קיימות נקודות משטרה. למשטרת ישראל אין יכולת ארגונית ותקציבית לעבות מערך זה מעבר לקיים. הפתרון הרא</w:t>
      </w:r>
      <w:r>
        <w:rPr>
          <w:rFonts w:hint="cs"/>
          <w:rtl/>
        </w:rPr>
        <w:t>וי לדעת המשטרה להתמודדות עם התופעה הינו בעיקרו בשילוב של אמצעים טכנולוגיים עם אבטחה באמצעות אנשי אבטחה אזרחיים, שיוסמכו בסמכויות חיפוש וזיהוי מכוח החוק להסדרת הביטחון בגופים ציבוריים. בבתי-חולים שאינם כפופים לחוק, יש לפעול להסמכתם מכוח חוק סמכויות חיפוש בש</w:t>
      </w:r>
      <w:r>
        <w:rPr>
          <w:rFonts w:hint="cs"/>
          <w:rtl/>
        </w:rPr>
        <w:t xml:space="preserve">עת-חירום (הוראת שעה), התשכ"ט-1969. </w:t>
      </w:r>
    </w:p>
    <w:p w14:paraId="2056234A" w14:textId="77777777" w:rsidR="00000000" w:rsidRDefault="00581103">
      <w:pPr>
        <w:pStyle w:val="a0"/>
        <w:rPr>
          <w:rFonts w:hint="cs"/>
          <w:rtl/>
        </w:rPr>
      </w:pPr>
    </w:p>
    <w:p w14:paraId="23949B70" w14:textId="77777777" w:rsidR="00000000" w:rsidRDefault="00581103">
      <w:pPr>
        <w:pStyle w:val="a0"/>
        <w:rPr>
          <w:rFonts w:hint="cs"/>
          <w:rtl/>
        </w:rPr>
      </w:pPr>
      <w:r>
        <w:rPr>
          <w:rFonts w:hint="cs"/>
          <w:rtl/>
        </w:rPr>
        <w:t>במישור החקירתי ובמישור התביעה הפיץ אגף החקירות של המשטרה לכלל מחוזותיה את ממצאי הוועדה הבין-משרדית בהיבטים אלו, והם הונחו ליישומם. כל יחידות החקירה והתביעה במשטרה הונחו לתת עדיפות לטיפול בתלונות של הצוותים הרפואיים, לרב</w:t>
      </w:r>
      <w:r>
        <w:rPr>
          <w:rFonts w:hint="cs"/>
          <w:rtl/>
        </w:rPr>
        <w:t>ות הגשת כתבי אישום בהליך מזורז.</w:t>
      </w:r>
    </w:p>
    <w:p w14:paraId="171BCB17" w14:textId="77777777" w:rsidR="00000000" w:rsidRDefault="00581103">
      <w:pPr>
        <w:pStyle w:val="a0"/>
        <w:rPr>
          <w:rFonts w:hint="cs"/>
          <w:rtl/>
        </w:rPr>
      </w:pPr>
    </w:p>
    <w:p w14:paraId="204AFC10" w14:textId="77777777" w:rsidR="00000000" w:rsidRDefault="00581103">
      <w:pPr>
        <w:pStyle w:val="a0"/>
        <w:rPr>
          <w:rFonts w:hint="cs"/>
          <w:rtl/>
        </w:rPr>
      </w:pPr>
      <w:r>
        <w:rPr>
          <w:rFonts w:hint="cs"/>
          <w:rtl/>
        </w:rPr>
        <w:t>משרד הבריאות מדווח על עלייה של 55% במעורבות משטרתית בטיפול באירועי אלימות בבתי-החולים בשנת 2003 אל מול שנת 2002. הדבר מוסבר בהידוק קשרי העבודה בין יחידות הביטחון בבתי-החולים ליחידות המשטרה הטריטוריאליות.</w:t>
      </w:r>
    </w:p>
    <w:p w14:paraId="77B4A8F5" w14:textId="77777777" w:rsidR="00000000" w:rsidRDefault="00581103">
      <w:pPr>
        <w:pStyle w:val="a0"/>
        <w:rPr>
          <w:rFonts w:hint="cs"/>
          <w:rtl/>
        </w:rPr>
      </w:pPr>
    </w:p>
    <w:p w14:paraId="68C2B337" w14:textId="77777777" w:rsidR="00000000" w:rsidRDefault="00581103">
      <w:pPr>
        <w:pStyle w:val="a1"/>
        <w:jc w:val="center"/>
        <w:rPr>
          <w:rtl/>
        </w:rPr>
      </w:pPr>
      <w:bookmarkStart w:id="816" w:name="CQ23172FI0023172T14_07_2004_22_30_53"/>
      <w:bookmarkStart w:id="817" w:name="_Toc81561573"/>
      <w:bookmarkEnd w:id="816"/>
      <w:r>
        <w:rPr>
          <w:rtl/>
        </w:rPr>
        <w:t xml:space="preserve">1308. מניעת העסקת </w:t>
      </w:r>
      <w:r>
        <w:rPr>
          <w:rtl/>
        </w:rPr>
        <w:t>עברייני מין במוסד הנותן שירות לקטינים</w:t>
      </w:r>
      <w:bookmarkEnd w:id="817"/>
    </w:p>
    <w:p w14:paraId="10623AB2" w14:textId="77777777" w:rsidR="00000000" w:rsidRDefault="00581103">
      <w:pPr>
        <w:pStyle w:val="a0"/>
        <w:rPr>
          <w:rFonts w:hint="cs"/>
          <w:rtl/>
        </w:rPr>
      </w:pPr>
    </w:p>
    <w:p w14:paraId="23727FDB" w14:textId="77777777" w:rsidR="00000000" w:rsidRDefault="00581103">
      <w:pPr>
        <w:pStyle w:val="a0"/>
        <w:ind w:firstLine="0"/>
        <w:rPr>
          <w:bCs/>
          <w:u w:val="single"/>
        </w:rPr>
      </w:pPr>
      <w:bookmarkStart w:id="818" w:name="ESQ23172"/>
      <w:bookmarkEnd w:id="818"/>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A9FA915" w14:textId="77777777" w:rsidR="00000000" w:rsidRDefault="00581103">
      <w:pPr>
        <w:pStyle w:val="a0"/>
      </w:pPr>
      <w:r>
        <w:rPr>
          <w:rtl/>
        </w:rPr>
        <w:t>ביום י"ז באדר התשס"ד (10 במר</w:t>
      </w:r>
      <w:r>
        <w:rPr>
          <w:rFonts w:hint="cs"/>
          <w:rtl/>
        </w:rPr>
        <w:t>ס</w:t>
      </w:r>
      <w:r>
        <w:rPr>
          <w:rtl/>
        </w:rPr>
        <w:t xml:space="preserve"> 2004):</w:t>
      </w:r>
    </w:p>
    <w:p w14:paraId="5A267121" w14:textId="77777777" w:rsidR="00000000" w:rsidRDefault="00581103">
      <w:pPr>
        <w:pStyle w:val="a0"/>
        <w:rPr>
          <w:rFonts w:hint="cs"/>
          <w:rtl/>
        </w:rPr>
      </w:pPr>
    </w:p>
    <w:p w14:paraId="0FCEEB6A" w14:textId="77777777" w:rsidR="00000000" w:rsidRDefault="00581103">
      <w:pPr>
        <w:pStyle w:val="a0"/>
        <w:rPr>
          <w:rFonts w:hint="cs"/>
          <w:rtl/>
        </w:rPr>
      </w:pPr>
      <w:r>
        <w:rPr>
          <w:rFonts w:hint="cs"/>
          <w:rtl/>
        </w:rPr>
        <w:t xml:space="preserve">בנושא </w:t>
      </w:r>
      <w:r>
        <w:rPr>
          <w:rtl/>
        </w:rPr>
        <w:t>מניעת העסקת עברייני מין במוסד הנותן שירות לקטינים</w:t>
      </w:r>
      <w:r>
        <w:rPr>
          <w:rFonts w:hint="cs"/>
          <w:rtl/>
        </w:rPr>
        <w:t xml:space="preserve"> </w:t>
      </w:r>
      <w:r>
        <w:rPr>
          <w:rtl/>
        </w:rPr>
        <w:t>–</w:t>
      </w:r>
    </w:p>
    <w:p w14:paraId="1029EE9E" w14:textId="77777777" w:rsidR="00000000" w:rsidRDefault="00581103">
      <w:pPr>
        <w:pStyle w:val="a0"/>
      </w:pPr>
    </w:p>
    <w:p w14:paraId="33B3E436" w14:textId="77777777" w:rsidR="00000000" w:rsidRDefault="00581103">
      <w:pPr>
        <w:pStyle w:val="a0"/>
      </w:pPr>
      <w:r>
        <w:rPr>
          <w:rFonts w:hint="cs"/>
          <w:rtl/>
        </w:rPr>
        <w:t>רצוני לשאול</w:t>
      </w:r>
      <w:r>
        <w:rPr>
          <w:rtl/>
        </w:rPr>
        <w:t>:</w:t>
      </w:r>
    </w:p>
    <w:p w14:paraId="1746CA08" w14:textId="77777777" w:rsidR="00000000" w:rsidRDefault="00581103">
      <w:pPr>
        <w:pStyle w:val="a0"/>
      </w:pPr>
    </w:p>
    <w:p w14:paraId="11C1434A" w14:textId="77777777" w:rsidR="00000000" w:rsidRDefault="00581103">
      <w:pPr>
        <w:pStyle w:val="a0"/>
        <w:rPr>
          <w:rFonts w:hint="cs"/>
        </w:rPr>
      </w:pPr>
      <w:r>
        <w:rPr>
          <w:rFonts w:hint="cs"/>
          <w:rtl/>
        </w:rPr>
        <w:t xml:space="preserve">1. </w:t>
      </w:r>
      <w:r>
        <w:rPr>
          <w:rtl/>
        </w:rPr>
        <w:t xml:space="preserve">האם נקבעו מנגנונים ודרכים ליידע </w:t>
      </w:r>
      <w:r>
        <w:rPr>
          <w:rFonts w:hint="cs"/>
          <w:rtl/>
        </w:rPr>
        <w:t>מוסדות אלה על חובתם לבדוק אם</w:t>
      </w:r>
      <w:r>
        <w:rPr>
          <w:rFonts w:hint="cs"/>
          <w:rtl/>
        </w:rPr>
        <w:t xml:space="preserve"> המועמד להעסקה הורשע בעבר בגין עבירות מין בקטינים?</w:t>
      </w:r>
    </w:p>
    <w:p w14:paraId="3E3F3211" w14:textId="77777777" w:rsidR="00000000" w:rsidRDefault="00581103">
      <w:pPr>
        <w:pStyle w:val="a0"/>
        <w:rPr>
          <w:rFonts w:hint="cs"/>
          <w:rtl/>
        </w:rPr>
      </w:pPr>
    </w:p>
    <w:p w14:paraId="19709B42" w14:textId="77777777" w:rsidR="00000000" w:rsidRDefault="00581103">
      <w:pPr>
        <w:pStyle w:val="a0"/>
        <w:rPr>
          <w:rFonts w:hint="cs"/>
        </w:rPr>
      </w:pPr>
      <w:r>
        <w:rPr>
          <w:rFonts w:hint="cs"/>
          <w:rtl/>
        </w:rPr>
        <w:t xml:space="preserve">2. אם כן - מה הם, ואם לא </w:t>
      </w:r>
      <w:r>
        <w:rPr>
          <w:rtl/>
        </w:rPr>
        <w:t>–</w:t>
      </w:r>
      <w:r>
        <w:rPr>
          <w:rFonts w:hint="cs"/>
          <w:rtl/>
        </w:rPr>
        <w:t xml:space="preserve"> כיצד יעודכנו המוסדות בנושא?</w:t>
      </w:r>
    </w:p>
    <w:p w14:paraId="1000E7BB" w14:textId="77777777" w:rsidR="00000000" w:rsidRDefault="00581103">
      <w:pPr>
        <w:pStyle w:val="a0"/>
        <w:rPr>
          <w:rFonts w:hint="cs"/>
          <w:rtl/>
        </w:rPr>
      </w:pPr>
    </w:p>
    <w:p w14:paraId="0DC69F9E" w14:textId="77777777" w:rsidR="00000000" w:rsidRDefault="00581103">
      <w:pPr>
        <w:pStyle w:val="a0"/>
        <w:rPr>
          <w:rFonts w:hint="cs"/>
        </w:rPr>
      </w:pPr>
      <w:r>
        <w:rPr>
          <w:rFonts w:hint="cs"/>
          <w:rtl/>
        </w:rPr>
        <w:t>3. כמה אנשים הורשעו בעבירות מין?</w:t>
      </w:r>
    </w:p>
    <w:p w14:paraId="17E62A19" w14:textId="77777777" w:rsidR="00000000" w:rsidRDefault="00581103">
      <w:pPr>
        <w:pStyle w:val="a0"/>
        <w:rPr>
          <w:rFonts w:hint="cs"/>
          <w:rtl/>
        </w:rPr>
      </w:pPr>
    </w:p>
    <w:p w14:paraId="73E9AF4F" w14:textId="77777777" w:rsidR="00000000" w:rsidRDefault="00581103">
      <w:pPr>
        <w:pStyle w:val="a0"/>
        <w:rPr>
          <w:rFonts w:hint="cs"/>
          <w:rtl/>
        </w:rPr>
      </w:pPr>
      <w:r>
        <w:rPr>
          <w:rFonts w:hint="cs"/>
          <w:rtl/>
        </w:rPr>
        <w:t>4. כמה מהם נידונו לשנה מאסר בפועל לפחות?</w:t>
      </w:r>
    </w:p>
    <w:p w14:paraId="66F76CAC" w14:textId="77777777" w:rsidR="00000000" w:rsidRDefault="00581103">
      <w:pPr>
        <w:pStyle w:val="a0"/>
        <w:rPr>
          <w:rFonts w:hint="cs"/>
        </w:rPr>
      </w:pPr>
    </w:p>
    <w:p w14:paraId="3D10EFCE"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4DCC8C33" w14:textId="77777777" w:rsidR="00000000" w:rsidRDefault="00581103">
      <w:pPr>
        <w:pStyle w:val="a0"/>
        <w:ind w:firstLine="0"/>
        <w:rPr>
          <w:rFonts w:hint="cs"/>
          <w:b/>
          <w:rtl/>
        </w:rPr>
      </w:pPr>
      <w:r>
        <w:rPr>
          <w:rFonts w:hint="cs"/>
          <w:b/>
          <w:rtl/>
        </w:rPr>
        <w:t>(לא נקראה, נמסרה לפרוטוקול)</w:t>
      </w:r>
    </w:p>
    <w:p w14:paraId="3B2B5C9D" w14:textId="77777777" w:rsidR="00000000" w:rsidRDefault="00581103">
      <w:pPr>
        <w:pStyle w:val="a0"/>
        <w:rPr>
          <w:rFonts w:hint="cs"/>
          <w:rtl/>
        </w:rPr>
      </w:pPr>
    </w:p>
    <w:p w14:paraId="098CD5F2" w14:textId="77777777" w:rsidR="00000000" w:rsidRDefault="00581103">
      <w:pPr>
        <w:pStyle w:val="a0"/>
        <w:rPr>
          <w:rFonts w:hint="cs"/>
          <w:rtl/>
        </w:rPr>
      </w:pPr>
      <w:r>
        <w:rPr>
          <w:rFonts w:hint="cs"/>
          <w:rtl/>
        </w:rPr>
        <w:t>1-2. החוק</w:t>
      </w:r>
      <w:r>
        <w:rPr>
          <w:rFonts w:hint="cs"/>
          <w:rtl/>
        </w:rPr>
        <w:t xml:space="preserve"> למניעת העסקה של עברייני מין במוסד המכוון למתן שירות לקטינים, התשס"א-2001, אשר נכנס לתוקפו ביום 1 במרס 2004, אוסר על מעסיק לקבל בגיר לעבודה במוסד כאמור בטרם קיבל אישור ממשטרת ישראל כי אין מניעה להעסקתו על-פי החוק האמור.</w:t>
      </w:r>
    </w:p>
    <w:p w14:paraId="7AF84F65" w14:textId="77777777" w:rsidR="00000000" w:rsidRDefault="00581103">
      <w:pPr>
        <w:pStyle w:val="a0"/>
        <w:rPr>
          <w:rFonts w:hint="cs"/>
          <w:rtl/>
        </w:rPr>
      </w:pPr>
    </w:p>
    <w:p w14:paraId="230AD585" w14:textId="77777777" w:rsidR="00000000" w:rsidRDefault="00581103">
      <w:pPr>
        <w:pStyle w:val="a0"/>
        <w:rPr>
          <w:rFonts w:hint="cs"/>
          <w:rtl/>
        </w:rPr>
      </w:pPr>
      <w:r>
        <w:rPr>
          <w:rFonts w:hint="cs"/>
          <w:rtl/>
        </w:rPr>
        <w:t>לשם ביצוע החוק התקין השר לביטחון פנ</w:t>
      </w:r>
      <w:r>
        <w:rPr>
          <w:rFonts w:hint="cs"/>
          <w:rtl/>
        </w:rPr>
        <w:t xml:space="preserve">ים, באישור ועדת החוקה, חוק ומשפט של הכנסת, תקנות לביצועו, והן נכנסו לתוקפן ב-28 ביולי 2003. התקנות מסדירות את אופן הגשת הבקשה על-ידי המעסיק, מתן תשובת המשטרה ושמירת פרטי הבקשה. </w:t>
      </w:r>
    </w:p>
    <w:p w14:paraId="71AE24A8" w14:textId="77777777" w:rsidR="00000000" w:rsidRDefault="00581103">
      <w:pPr>
        <w:pStyle w:val="a0"/>
        <w:rPr>
          <w:rFonts w:hint="cs"/>
          <w:rtl/>
        </w:rPr>
      </w:pPr>
    </w:p>
    <w:p w14:paraId="40C13CF7" w14:textId="77777777" w:rsidR="00000000" w:rsidRDefault="00581103">
      <w:pPr>
        <w:pStyle w:val="a0"/>
        <w:rPr>
          <w:rFonts w:hint="cs"/>
          <w:rtl/>
        </w:rPr>
      </w:pPr>
      <w:r>
        <w:rPr>
          <w:rFonts w:hint="cs"/>
          <w:rtl/>
        </w:rPr>
        <w:t xml:space="preserve">בחוק לא נקבעו מנגנונים ודרכים ליידע את המוסדות והמעסיקים על חובתם על-פי החוק </w:t>
      </w:r>
      <w:r>
        <w:rPr>
          <w:rFonts w:hint="cs"/>
          <w:rtl/>
        </w:rPr>
        <w:t xml:space="preserve">הנ"ל. יידוע המוסדות והמעסיקים על חובתם החוקית אינו באחריותם של המשרד לביטחון פנים ומשטרת ישראל. </w:t>
      </w:r>
    </w:p>
    <w:p w14:paraId="504C93FD" w14:textId="77777777" w:rsidR="00000000" w:rsidRDefault="00581103">
      <w:pPr>
        <w:pStyle w:val="a0"/>
        <w:rPr>
          <w:rFonts w:hint="cs"/>
          <w:rtl/>
        </w:rPr>
      </w:pPr>
    </w:p>
    <w:p w14:paraId="24D63CF5" w14:textId="77777777" w:rsidR="00000000" w:rsidRDefault="00581103">
      <w:pPr>
        <w:pStyle w:val="a0"/>
        <w:rPr>
          <w:rFonts w:hint="cs"/>
          <w:rtl/>
        </w:rPr>
      </w:pPr>
      <w:r>
        <w:rPr>
          <w:rFonts w:hint="cs"/>
          <w:rtl/>
        </w:rPr>
        <w:t>למרות זאת, כבר בחודש אוגוסט 2002, טרם כניסתו לתוקף של החוק, וכן בחודש יולי 2003 ובחודש מאי 2004, פנתה לשכת היועצת המשפטית של המשרד לביטחון פנים במכתבים אל היו</w:t>
      </w:r>
      <w:r>
        <w:rPr>
          <w:rFonts w:hint="cs"/>
          <w:rtl/>
        </w:rPr>
        <w:t>עצים המשפטיים של כל משרדי הממשלה ויידעה אותם על החוק והתקנות בנושא, עם בקשה כי יפעלו ליידע את כל הנוגעים בדבר במשרדיהם ואת כל המעסיקים הפרטיים אשר עבודתם קשורה בדרך זו או אחרת לפעילות משרדם.</w:t>
      </w:r>
    </w:p>
    <w:p w14:paraId="49ED59FF" w14:textId="77777777" w:rsidR="00000000" w:rsidRDefault="00581103">
      <w:pPr>
        <w:pStyle w:val="a0"/>
        <w:rPr>
          <w:rFonts w:hint="cs"/>
          <w:rtl/>
        </w:rPr>
      </w:pPr>
    </w:p>
    <w:p w14:paraId="31A2610E" w14:textId="77777777" w:rsidR="00000000" w:rsidRDefault="00581103">
      <w:pPr>
        <w:pStyle w:val="a0"/>
        <w:rPr>
          <w:rFonts w:hint="cs"/>
          <w:rtl/>
        </w:rPr>
      </w:pPr>
      <w:r>
        <w:rPr>
          <w:rFonts w:hint="cs"/>
          <w:rtl/>
        </w:rPr>
        <w:t>מידע נוסף על החובה מכוח החוק הנ"ל, וכן מכלול הטפסים הדרושים לביצ</w:t>
      </w:r>
      <w:r>
        <w:rPr>
          <w:rFonts w:hint="cs"/>
          <w:rtl/>
        </w:rPr>
        <w:t>ועו, הוכנסו לאתר האינטרנט של המשטרה, והודע על כך גם לכל משרדי הממשלה.</w:t>
      </w:r>
    </w:p>
    <w:p w14:paraId="3D72329F" w14:textId="77777777" w:rsidR="00000000" w:rsidRDefault="00581103">
      <w:pPr>
        <w:pStyle w:val="a0"/>
        <w:rPr>
          <w:rFonts w:hint="cs"/>
          <w:rtl/>
        </w:rPr>
      </w:pPr>
    </w:p>
    <w:p w14:paraId="610CE41D" w14:textId="77777777" w:rsidR="00000000" w:rsidRDefault="00581103">
      <w:pPr>
        <w:pStyle w:val="a0"/>
        <w:rPr>
          <w:rFonts w:hint="cs"/>
          <w:rtl/>
        </w:rPr>
      </w:pPr>
      <w:r>
        <w:rPr>
          <w:rFonts w:hint="cs"/>
          <w:rtl/>
        </w:rPr>
        <w:t>3. נכון לחודש מרס 2004 רשומים במערכות המידע הפלילי של משטרת ישראל 10,512 אנשים שהורשעו בעבירות מין.</w:t>
      </w:r>
    </w:p>
    <w:p w14:paraId="46980B05" w14:textId="77777777" w:rsidR="00000000" w:rsidRDefault="00581103">
      <w:pPr>
        <w:pStyle w:val="a0"/>
        <w:rPr>
          <w:rFonts w:hint="cs"/>
          <w:rtl/>
        </w:rPr>
      </w:pPr>
    </w:p>
    <w:p w14:paraId="51EB9A87" w14:textId="77777777" w:rsidR="00000000" w:rsidRDefault="00581103">
      <w:pPr>
        <w:pStyle w:val="a0"/>
        <w:rPr>
          <w:rFonts w:hint="cs"/>
          <w:rtl/>
        </w:rPr>
      </w:pPr>
      <w:r>
        <w:rPr>
          <w:rFonts w:hint="cs"/>
          <w:rtl/>
        </w:rPr>
        <w:t>4. נכון לחודש מרס 2004 רשומים במערכת המידע הפלילי של המשטרה 1,208 אנשים שהורשעו בעבי</w:t>
      </w:r>
      <w:r>
        <w:rPr>
          <w:rFonts w:hint="cs"/>
          <w:rtl/>
        </w:rPr>
        <w:t>רות מין ונידונו לשנת מאסר בפועל או יותר, ואשר עונים על הקריטריונים הקבועים בחוק, מושא השאילתא.</w:t>
      </w:r>
    </w:p>
    <w:p w14:paraId="56941378" w14:textId="77777777" w:rsidR="00000000" w:rsidRDefault="00581103">
      <w:pPr>
        <w:pStyle w:val="a0"/>
        <w:rPr>
          <w:rFonts w:hint="cs"/>
          <w:rtl/>
        </w:rPr>
      </w:pPr>
    </w:p>
    <w:p w14:paraId="09BBC80D" w14:textId="77777777" w:rsidR="00000000" w:rsidRDefault="00581103">
      <w:pPr>
        <w:pStyle w:val="a0"/>
        <w:rPr>
          <w:rFonts w:hint="cs"/>
          <w:rtl/>
        </w:rPr>
      </w:pPr>
      <w:r>
        <w:rPr>
          <w:rFonts w:hint="cs"/>
          <w:rtl/>
        </w:rPr>
        <w:t xml:space="preserve">יש לציין שהחוק אינו חל על קטין שביצע עבירת מין ולא על בגיר שביצע עבירת מין בהיותו קטין, והוא חל רק על בגיר שהורשע בעבירת מין שביצע בהיותו בגיר ונידון עליה לשנת </w:t>
      </w:r>
      <w:r>
        <w:rPr>
          <w:rFonts w:hint="cs"/>
          <w:rtl/>
        </w:rPr>
        <w:t xml:space="preserve">מאסר בפועל לפחות. </w:t>
      </w:r>
    </w:p>
    <w:p w14:paraId="03F64BF4" w14:textId="77777777" w:rsidR="00000000" w:rsidRDefault="00581103">
      <w:pPr>
        <w:pStyle w:val="a0"/>
        <w:rPr>
          <w:rFonts w:hint="cs"/>
          <w:rtl/>
        </w:rPr>
      </w:pPr>
    </w:p>
    <w:p w14:paraId="1ACC9015" w14:textId="77777777" w:rsidR="00000000" w:rsidRDefault="00581103">
      <w:pPr>
        <w:pStyle w:val="a1"/>
        <w:jc w:val="center"/>
        <w:rPr>
          <w:rtl/>
        </w:rPr>
      </w:pPr>
      <w:bookmarkStart w:id="819" w:name="CQ23640FI0023640T14_07_2004_22_31_10"/>
      <w:bookmarkStart w:id="820" w:name="_Toc81561574"/>
      <w:bookmarkEnd w:id="819"/>
      <w:r>
        <w:rPr>
          <w:rtl/>
        </w:rPr>
        <w:t xml:space="preserve">1338. </w:t>
      </w:r>
      <w:r>
        <w:rPr>
          <w:rFonts w:hint="cs"/>
          <w:rtl/>
        </w:rPr>
        <w:t xml:space="preserve">השתתפות </w:t>
      </w:r>
      <w:r>
        <w:rPr>
          <w:rtl/>
        </w:rPr>
        <w:t xml:space="preserve">אסירים </w:t>
      </w:r>
      <w:r>
        <w:rPr>
          <w:rFonts w:hint="cs"/>
          <w:rtl/>
        </w:rPr>
        <w:t>ב</w:t>
      </w:r>
      <w:r>
        <w:rPr>
          <w:rtl/>
        </w:rPr>
        <w:t>אירועים משפחתיים</w:t>
      </w:r>
      <w:bookmarkEnd w:id="820"/>
    </w:p>
    <w:p w14:paraId="34C03133" w14:textId="77777777" w:rsidR="00000000" w:rsidRDefault="00581103">
      <w:pPr>
        <w:pStyle w:val="a0"/>
        <w:rPr>
          <w:rFonts w:hint="cs"/>
          <w:rtl/>
        </w:rPr>
      </w:pPr>
    </w:p>
    <w:p w14:paraId="4C2C3483" w14:textId="77777777" w:rsidR="00000000" w:rsidRDefault="00581103">
      <w:pPr>
        <w:pStyle w:val="a0"/>
        <w:ind w:firstLine="0"/>
        <w:rPr>
          <w:bCs/>
          <w:u w:val="single"/>
        </w:rPr>
      </w:pPr>
      <w:bookmarkStart w:id="821" w:name="ESQ23640"/>
      <w:bookmarkEnd w:id="82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E76E43" w14:textId="77777777" w:rsidR="00000000" w:rsidRDefault="00581103">
      <w:pPr>
        <w:pStyle w:val="a0"/>
        <w:ind w:firstLine="720"/>
      </w:pPr>
      <w:r>
        <w:rPr>
          <w:rtl/>
        </w:rPr>
        <w:t>ביום כ"ד באדר התשס"ד (17 במר</w:t>
      </w:r>
      <w:r>
        <w:rPr>
          <w:rFonts w:hint="cs"/>
          <w:rtl/>
        </w:rPr>
        <w:t>ס</w:t>
      </w:r>
      <w:r>
        <w:rPr>
          <w:rtl/>
        </w:rPr>
        <w:t xml:space="preserve"> 2004):</w:t>
      </w:r>
    </w:p>
    <w:p w14:paraId="077DF708" w14:textId="77777777" w:rsidR="00000000" w:rsidRDefault="00581103">
      <w:pPr>
        <w:pStyle w:val="a0"/>
        <w:rPr>
          <w:rFonts w:hint="cs"/>
          <w:rtl/>
        </w:rPr>
      </w:pPr>
    </w:p>
    <w:p w14:paraId="067A9699" w14:textId="77777777" w:rsidR="00000000" w:rsidRDefault="00581103">
      <w:pPr>
        <w:pStyle w:val="a0"/>
        <w:rPr>
          <w:rFonts w:hint="cs"/>
          <w:rtl/>
        </w:rPr>
      </w:pPr>
    </w:p>
    <w:p w14:paraId="27F010E6" w14:textId="77777777" w:rsidR="00000000" w:rsidRDefault="00581103">
      <w:pPr>
        <w:pStyle w:val="a0"/>
        <w:ind w:firstLine="720"/>
      </w:pPr>
      <w:r>
        <w:rPr>
          <w:rFonts w:hint="cs"/>
          <w:rtl/>
        </w:rPr>
        <w:t>נטען כי לאסיר במעמד בעל סיכון גבוה לבריחה, ר"כ - שמו המלא מופיע במקור - הורשה להשתתף בבר-מצווה של תאומיו, רק בתנ</w:t>
      </w:r>
      <w:r>
        <w:rPr>
          <w:rFonts w:hint="cs"/>
          <w:rtl/>
        </w:rPr>
        <w:t>אי שהאירוע יוחג בביתו וללא אורחים, וכי יש מקרים שבהם אסירים אינם מורשים להשתתף בהלוויות הוריהם.</w:t>
      </w:r>
    </w:p>
    <w:p w14:paraId="3FC50C90" w14:textId="77777777" w:rsidR="00000000" w:rsidRDefault="00581103">
      <w:pPr>
        <w:pStyle w:val="a0"/>
        <w:ind w:firstLine="720"/>
      </w:pPr>
    </w:p>
    <w:p w14:paraId="057FD552" w14:textId="77777777" w:rsidR="00000000" w:rsidRDefault="00581103">
      <w:pPr>
        <w:pStyle w:val="a0"/>
        <w:ind w:firstLine="720"/>
      </w:pPr>
      <w:r>
        <w:rPr>
          <w:rFonts w:hint="cs"/>
          <w:rtl/>
        </w:rPr>
        <w:t>רצוני לשאול</w:t>
      </w:r>
      <w:r>
        <w:rPr>
          <w:rtl/>
        </w:rPr>
        <w:t>:</w:t>
      </w:r>
    </w:p>
    <w:p w14:paraId="14275893" w14:textId="77777777" w:rsidR="00000000" w:rsidRDefault="00581103">
      <w:pPr>
        <w:pStyle w:val="a0"/>
        <w:ind w:firstLine="720"/>
      </w:pPr>
    </w:p>
    <w:p w14:paraId="447DB234" w14:textId="77777777" w:rsidR="00000000" w:rsidRDefault="00581103">
      <w:pPr>
        <w:pStyle w:val="a0"/>
        <w:ind w:firstLine="720"/>
        <w:rPr>
          <w:rFonts w:hint="cs"/>
          <w:rtl/>
        </w:rPr>
      </w:pPr>
      <w:r>
        <w:rPr>
          <w:rFonts w:hint="cs"/>
          <w:rtl/>
        </w:rPr>
        <w:t xml:space="preserve">1. </w:t>
      </w:r>
      <w:r>
        <w:rPr>
          <w:rtl/>
        </w:rPr>
        <w:t>הא</w:t>
      </w:r>
      <w:r>
        <w:rPr>
          <w:rFonts w:hint="cs"/>
          <w:rtl/>
        </w:rPr>
        <w:t>ו</w:t>
      </w:r>
      <w:r>
        <w:rPr>
          <w:rtl/>
        </w:rPr>
        <w:t>מנם הפרטים נכונים?</w:t>
      </w:r>
      <w:r>
        <w:rPr>
          <w:rFonts w:hint="cs"/>
          <w:rtl/>
        </w:rPr>
        <w:t xml:space="preserve"> </w:t>
      </w:r>
    </w:p>
    <w:p w14:paraId="252A5493" w14:textId="77777777" w:rsidR="00000000" w:rsidRDefault="00581103">
      <w:pPr>
        <w:pStyle w:val="a0"/>
        <w:ind w:firstLine="720"/>
        <w:rPr>
          <w:rtl/>
        </w:rPr>
      </w:pPr>
    </w:p>
    <w:p w14:paraId="63FB6384" w14:textId="77777777" w:rsidR="00000000" w:rsidRDefault="00581103">
      <w:pPr>
        <w:pStyle w:val="a0"/>
        <w:ind w:firstLine="720"/>
        <w:rPr>
          <w:rtl/>
        </w:rPr>
      </w:pPr>
      <w:r>
        <w:rPr>
          <w:rFonts w:hint="cs"/>
          <w:rtl/>
        </w:rPr>
        <w:t xml:space="preserve">2. אם כן </w:t>
      </w:r>
      <w:r>
        <w:rPr>
          <w:rtl/>
        </w:rPr>
        <w:t>–</w:t>
      </w:r>
      <w:r>
        <w:rPr>
          <w:rFonts w:hint="cs"/>
          <w:rtl/>
        </w:rPr>
        <w:t xml:space="preserve"> </w:t>
      </w:r>
      <w:r>
        <w:rPr>
          <w:rtl/>
        </w:rPr>
        <w:t>מדוע הוגבלה יציאתו של האסיר הנ"ל?</w:t>
      </w:r>
    </w:p>
    <w:p w14:paraId="3E25B02C" w14:textId="77777777" w:rsidR="00000000" w:rsidRDefault="00581103">
      <w:pPr>
        <w:pStyle w:val="a0"/>
        <w:ind w:firstLine="720"/>
        <w:rPr>
          <w:rtl/>
        </w:rPr>
      </w:pPr>
    </w:p>
    <w:p w14:paraId="46E44D11" w14:textId="77777777" w:rsidR="00000000" w:rsidRDefault="00581103">
      <w:pPr>
        <w:pStyle w:val="a0"/>
        <w:rPr>
          <w:rtl/>
        </w:rPr>
      </w:pPr>
      <w:r>
        <w:rPr>
          <w:rFonts w:hint="cs"/>
          <w:rtl/>
        </w:rPr>
        <w:t xml:space="preserve">3. </w:t>
      </w:r>
      <w:r>
        <w:rPr>
          <w:rtl/>
        </w:rPr>
        <w:t xml:space="preserve">מה </w:t>
      </w:r>
      <w:r>
        <w:rPr>
          <w:rFonts w:hint="cs"/>
          <w:rtl/>
        </w:rPr>
        <w:t xml:space="preserve">הם </w:t>
      </w:r>
      <w:r>
        <w:rPr>
          <w:rtl/>
        </w:rPr>
        <w:t xml:space="preserve">הקריטריונים להשתתפות אסירים באירועים </w:t>
      </w:r>
      <w:r>
        <w:rPr>
          <w:rFonts w:hint="cs"/>
          <w:rtl/>
        </w:rPr>
        <w:t>משפחתיים</w:t>
      </w:r>
      <w:r>
        <w:rPr>
          <w:rtl/>
        </w:rPr>
        <w:t xml:space="preserve">, גם בליווי </w:t>
      </w:r>
      <w:r>
        <w:rPr>
          <w:rFonts w:hint="cs"/>
          <w:rtl/>
        </w:rPr>
        <w:t>סוהרים</w:t>
      </w:r>
      <w:r>
        <w:rPr>
          <w:rtl/>
        </w:rPr>
        <w:t>?</w:t>
      </w:r>
    </w:p>
    <w:p w14:paraId="3F6D7126" w14:textId="77777777" w:rsidR="00000000" w:rsidRDefault="00581103">
      <w:pPr>
        <w:pStyle w:val="a0"/>
        <w:rPr>
          <w:rtl/>
        </w:rPr>
      </w:pPr>
    </w:p>
    <w:p w14:paraId="649A8ED4" w14:textId="77777777" w:rsidR="00000000" w:rsidRDefault="00581103">
      <w:pPr>
        <w:pStyle w:val="a0"/>
        <w:ind w:firstLine="0"/>
        <w:rPr>
          <w:bCs/>
          <w:u w:val="single"/>
        </w:rPr>
      </w:pPr>
      <w:r>
        <w:rPr>
          <w:rFonts w:hint="eastAsia"/>
          <w:bCs/>
          <w:u w:val="single"/>
          <w:rtl/>
        </w:rPr>
        <w:t>תשובת</w:t>
      </w:r>
      <w:r>
        <w:rPr>
          <w:bCs/>
          <w:u w:val="single"/>
          <w:rtl/>
        </w:rPr>
        <w:t xml:space="preserve"> השר </w:t>
      </w:r>
      <w:r>
        <w:rPr>
          <w:rFonts w:hint="eastAsia"/>
          <w:bCs/>
          <w:u w:val="single"/>
          <w:rtl/>
        </w:rPr>
        <w:t>לביטחון</w:t>
      </w:r>
      <w:r>
        <w:rPr>
          <w:bCs/>
          <w:u w:val="single"/>
          <w:rtl/>
        </w:rPr>
        <w:t xml:space="preserve"> פנים צחי הנגבי:</w:t>
      </w:r>
    </w:p>
    <w:p w14:paraId="1866348F" w14:textId="77777777" w:rsidR="00000000" w:rsidRDefault="00581103">
      <w:pPr>
        <w:pStyle w:val="a0"/>
        <w:ind w:firstLine="0"/>
        <w:rPr>
          <w:rFonts w:hint="cs"/>
          <w:rtl/>
        </w:rPr>
      </w:pPr>
      <w:r>
        <w:rPr>
          <w:rtl/>
        </w:rPr>
        <w:t>(לא נקראה, נמסרה לפרוטוקול</w:t>
      </w:r>
      <w:r>
        <w:rPr>
          <w:rFonts w:hint="cs"/>
          <w:rtl/>
        </w:rPr>
        <w:t>)</w:t>
      </w:r>
    </w:p>
    <w:p w14:paraId="23FB07C0" w14:textId="77777777" w:rsidR="00000000" w:rsidRDefault="00581103">
      <w:pPr>
        <w:pStyle w:val="a0"/>
        <w:rPr>
          <w:rFonts w:hint="cs"/>
          <w:rtl/>
        </w:rPr>
      </w:pPr>
    </w:p>
    <w:p w14:paraId="70651442" w14:textId="77777777" w:rsidR="00000000" w:rsidRDefault="00581103">
      <w:pPr>
        <w:pStyle w:val="a0"/>
        <w:rPr>
          <w:rFonts w:hint="cs"/>
          <w:rtl/>
        </w:rPr>
      </w:pPr>
      <w:r>
        <w:rPr>
          <w:rFonts w:hint="cs"/>
          <w:rtl/>
        </w:rPr>
        <w:t>1-2. האסיר המצוין בשאילתא פנה בבקשה להשתתף בטקס בר-מצווה של ילדיו התאומים. מאחר שמדובר באסיר שהוגדר בקטגוריה של סיכון גבוה לבריחה - סג"ב - חל איסור על הוצאתו לחופשות. לאור האמור נבחנה אפשרות</w:t>
      </w:r>
      <w:r>
        <w:rPr>
          <w:rFonts w:hint="cs"/>
          <w:rtl/>
        </w:rPr>
        <w:t xml:space="preserve"> הוצאתו בליווי סוהרים ובאבטחה. על-פי נוהלי הביטחון בשב"ס, לא ניתן להוציא אסיר בליווי ובאבטחה לאולם שמחות אלא לביקור-בית בלבד. ביום 20 במאי 2004 יצא האסיר בליווי ואבטחה לביקור-בית לצורך השתתפות בבר-המצווה לילדיו בביתו שבחולון.</w:t>
      </w:r>
    </w:p>
    <w:p w14:paraId="70C71B10" w14:textId="77777777" w:rsidR="00000000" w:rsidRDefault="00581103">
      <w:pPr>
        <w:pStyle w:val="a0"/>
        <w:rPr>
          <w:rFonts w:hint="cs"/>
          <w:rtl/>
        </w:rPr>
      </w:pPr>
    </w:p>
    <w:p w14:paraId="21663504" w14:textId="77777777" w:rsidR="00000000" w:rsidRDefault="00581103">
      <w:pPr>
        <w:pStyle w:val="a0"/>
        <w:rPr>
          <w:rFonts w:hint="cs"/>
          <w:rtl/>
        </w:rPr>
      </w:pPr>
      <w:r>
        <w:rPr>
          <w:rFonts w:hint="cs"/>
          <w:rtl/>
        </w:rPr>
        <w:t>3. ככלל, אסירים המסווגים בקטג</w:t>
      </w:r>
      <w:r>
        <w:rPr>
          <w:rFonts w:hint="cs"/>
          <w:rtl/>
        </w:rPr>
        <w:t xml:space="preserve">וריה המאפשרת יציאתם לחופשות מקבלים חופשה מיוחדת לצורך השתתפות באירועים של בן-משפחה מדרגת קרבה ראשונה </w:t>
      </w:r>
      <w:r>
        <w:rPr>
          <w:rtl/>
        </w:rPr>
        <w:t>–</w:t>
      </w:r>
      <w:r>
        <w:rPr>
          <w:rFonts w:hint="cs"/>
          <w:rtl/>
        </w:rPr>
        <w:t xml:space="preserve"> שמחות, או להבדיל, הלוויות ואבל. לגבי אסירים המסווגים בקטגוריה שאינה מאפשרת יציאתם לחופשות, נבחנת האפשרות להוצאתם בליווי ובאבטחה. במסגרת שיקול הדעת של הגו</w:t>
      </w:r>
      <w:r>
        <w:rPr>
          <w:rFonts w:hint="cs"/>
          <w:rtl/>
        </w:rPr>
        <w:t>רם המוסמך בשב"ס מובאים בחשבון מידת הסיכון הביטחוני  שבהוצאת האסיר אל מחוץ לבית-הסוהר באבטחה ואופי תפקודו של האסיר בבית-הסוהר.</w:t>
      </w:r>
    </w:p>
    <w:p w14:paraId="690CAC33" w14:textId="77777777" w:rsidR="00000000" w:rsidRDefault="00581103">
      <w:pPr>
        <w:pStyle w:val="a0"/>
        <w:rPr>
          <w:rFonts w:hint="cs"/>
          <w:rtl/>
        </w:rPr>
      </w:pPr>
    </w:p>
    <w:p w14:paraId="263700E3" w14:textId="77777777" w:rsidR="00000000" w:rsidRDefault="00581103">
      <w:pPr>
        <w:pStyle w:val="a1"/>
        <w:jc w:val="center"/>
        <w:rPr>
          <w:rtl/>
        </w:rPr>
      </w:pPr>
      <w:bookmarkStart w:id="822" w:name="CQ23905FI0023905T14_07_2004_22_31_30"/>
      <w:bookmarkStart w:id="823" w:name="_Toc81561575"/>
      <w:bookmarkEnd w:id="822"/>
      <w:r>
        <w:rPr>
          <w:rtl/>
        </w:rPr>
        <w:t>1367. חקירות בגין שידול להמרת דת</w:t>
      </w:r>
      <w:bookmarkEnd w:id="823"/>
    </w:p>
    <w:p w14:paraId="2729CE92" w14:textId="77777777" w:rsidR="00000000" w:rsidRDefault="00581103">
      <w:pPr>
        <w:pStyle w:val="a0"/>
        <w:rPr>
          <w:rFonts w:hint="cs"/>
          <w:rtl/>
        </w:rPr>
      </w:pPr>
    </w:p>
    <w:p w14:paraId="09E6832B" w14:textId="77777777" w:rsidR="00000000" w:rsidRDefault="00581103">
      <w:pPr>
        <w:pStyle w:val="a0"/>
        <w:ind w:firstLine="0"/>
        <w:rPr>
          <w:bCs/>
          <w:u w:val="single"/>
        </w:rPr>
      </w:pPr>
      <w:bookmarkStart w:id="824" w:name="ESQ23905"/>
      <w:bookmarkEnd w:id="824"/>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B42D113" w14:textId="77777777" w:rsidR="00000000" w:rsidRDefault="00581103">
      <w:pPr>
        <w:pStyle w:val="a0"/>
        <w:ind w:firstLine="720"/>
        <w:rPr>
          <w:rFonts w:hint="cs"/>
          <w:rtl/>
        </w:rPr>
      </w:pPr>
      <w:r>
        <w:rPr>
          <w:rtl/>
        </w:rPr>
        <w:t>ביום כ"ד באדר התשס"ד (17 במר</w:t>
      </w:r>
      <w:r>
        <w:rPr>
          <w:rFonts w:hint="cs"/>
          <w:rtl/>
        </w:rPr>
        <w:t>ס</w:t>
      </w:r>
      <w:r>
        <w:rPr>
          <w:rtl/>
        </w:rPr>
        <w:t xml:space="preserve"> 2004):</w:t>
      </w:r>
    </w:p>
    <w:p w14:paraId="7D5BB88A" w14:textId="77777777" w:rsidR="00000000" w:rsidRDefault="00581103">
      <w:pPr>
        <w:pStyle w:val="a0"/>
        <w:rPr>
          <w:rFonts w:hint="cs"/>
          <w:rtl/>
        </w:rPr>
      </w:pPr>
    </w:p>
    <w:p w14:paraId="42C3830A" w14:textId="77777777" w:rsidR="00000000" w:rsidRDefault="00581103">
      <w:pPr>
        <w:pStyle w:val="a0"/>
      </w:pPr>
      <w:r>
        <w:rPr>
          <w:rFonts w:hint="cs"/>
          <w:rtl/>
        </w:rPr>
        <w:t>רצוני לשאול</w:t>
      </w:r>
      <w:r>
        <w:rPr>
          <w:rtl/>
        </w:rPr>
        <w:t>:</w:t>
      </w:r>
    </w:p>
    <w:p w14:paraId="6186E8AD" w14:textId="77777777" w:rsidR="00000000" w:rsidRDefault="00581103">
      <w:pPr>
        <w:pStyle w:val="a0"/>
        <w:rPr>
          <w:rFonts w:hint="cs"/>
        </w:rPr>
      </w:pPr>
    </w:p>
    <w:p w14:paraId="0F993115" w14:textId="77777777" w:rsidR="00000000" w:rsidRDefault="00581103">
      <w:pPr>
        <w:pStyle w:val="a0"/>
        <w:rPr>
          <w:rtl/>
        </w:rPr>
      </w:pPr>
      <w:r>
        <w:rPr>
          <w:rFonts w:hint="cs"/>
          <w:rtl/>
        </w:rPr>
        <w:t xml:space="preserve">1. </w:t>
      </w:r>
      <w:r>
        <w:rPr>
          <w:rtl/>
        </w:rPr>
        <w:t>כמה תל</w:t>
      </w:r>
      <w:r>
        <w:rPr>
          <w:rFonts w:hint="cs"/>
          <w:rtl/>
        </w:rPr>
        <w:t>ו</w:t>
      </w:r>
      <w:r>
        <w:rPr>
          <w:rtl/>
        </w:rPr>
        <w:t xml:space="preserve">נות הוגשו למשטרה </w:t>
      </w:r>
      <w:r>
        <w:rPr>
          <w:rFonts w:hint="cs"/>
          <w:rtl/>
        </w:rPr>
        <w:t>בשל שידול להמרת דת לפי סעיפים 174א, 174ב ו-368 לחוק העונשין?</w:t>
      </w:r>
    </w:p>
    <w:p w14:paraId="02FCAC41" w14:textId="77777777" w:rsidR="00000000" w:rsidRDefault="00581103">
      <w:pPr>
        <w:pStyle w:val="a0"/>
        <w:rPr>
          <w:rtl/>
        </w:rPr>
      </w:pPr>
    </w:p>
    <w:p w14:paraId="3268E0E0" w14:textId="77777777" w:rsidR="00000000" w:rsidRDefault="00581103">
      <w:pPr>
        <w:pStyle w:val="BodyTextIndent3"/>
        <w:ind w:left="101" w:firstLine="618"/>
        <w:rPr>
          <w:rFonts w:cs="Arial" w:hint="cs"/>
          <w:szCs w:val="22"/>
          <w:rtl/>
        </w:rPr>
      </w:pPr>
      <w:r>
        <w:rPr>
          <w:rFonts w:cs="Arial" w:hint="cs"/>
          <w:szCs w:val="22"/>
          <w:rtl/>
        </w:rPr>
        <w:t xml:space="preserve">2. </w:t>
      </w:r>
      <w:r>
        <w:rPr>
          <w:rFonts w:cs="Arial"/>
          <w:szCs w:val="22"/>
          <w:rtl/>
        </w:rPr>
        <w:t>כמה תיקים נפתחו</w:t>
      </w:r>
      <w:r>
        <w:rPr>
          <w:rFonts w:cs="Arial" w:hint="cs"/>
          <w:szCs w:val="22"/>
          <w:rtl/>
        </w:rPr>
        <w:t>,</w:t>
      </w:r>
      <w:r>
        <w:rPr>
          <w:rFonts w:cs="Arial"/>
          <w:szCs w:val="22"/>
          <w:rtl/>
        </w:rPr>
        <w:t xml:space="preserve"> וכמה הגיעו לידי הגשת כתב אישום? </w:t>
      </w:r>
    </w:p>
    <w:p w14:paraId="7C87D21B" w14:textId="77777777" w:rsidR="00000000" w:rsidRDefault="00581103">
      <w:pPr>
        <w:pStyle w:val="BodyTextIndent3"/>
        <w:tabs>
          <w:tab w:val="num" w:pos="900"/>
        </w:tabs>
        <w:ind w:left="900" w:hanging="360"/>
        <w:rPr>
          <w:rFonts w:cs="Arial" w:hint="cs"/>
          <w:szCs w:val="22"/>
          <w:rtl/>
        </w:rPr>
      </w:pPr>
    </w:p>
    <w:p w14:paraId="019459C3" w14:textId="77777777" w:rsidR="00000000" w:rsidRDefault="00581103">
      <w:pPr>
        <w:pStyle w:val="a0"/>
        <w:ind w:firstLine="720"/>
        <w:rPr>
          <w:rtl/>
        </w:rPr>
      </w:pPr>
      <w:r>
        <w:rPr>
          <w:rFonts w:hint="cs"/>
          <w:rtl/>
        </w:rPr>
        <w:t>3. כ</w:t>
      </w:r>
      <w:r>
        <w:rPr>
          <w:rtl/>
        </w:rPr>
        <w:t xml:space="preserve">מה </w:t>
      </w:r>
      <w:r>
        <w:rPr>
          <w:rFonts w:hint="cs"/>
          <w:rtl/>
        </w:rPr>
        <w:t xml:space="preserve">תיקים </w:t>
      </w:r>
      <w:r>
        <w:rPr>
          <w:rtl/>
        </w:rPr>
        <w:t xml:space="preserve">נסגרו, ומה </w:t>
      </w:r>
      <w:r>
        <w:rPr>
          <w:rFonts w:hint="cs"/>
          <w:rtl/>
        </w:rPr>
        <w:t xml:space="preserve">היא </w:t>
      </w:r>
      <w:r>
        <w:rPr>
          <w:rtl/>
        </w:rPr>
        <w:t>סיבת סגירתם?</w:t>
      </w:r>
    </w:p>
    <w:p w14:paraId="33443C5F" w14:textId="77777777" w:rsidR="00000000" w:rsidRDefault="00581103">
      <w:pPr>
        <w:pStyle w:val="a0"/>
        <w:rPr>
          <w:rtl/>
        </w:rPr>
      </w:pPr>
    </w:p>
    <w:p w14:paraId="5BCCDAA2" w14:textId="77777777" w:rsidR="00000000" w:rsidRDefault="00581103">
      <w:pPr>
        <w:pStyle w:val="a0"/>
        <w:rPr>
          <w:rFonts w:hint="cs"/>
          <w:rtl/>
        </w:rPr>
      </w:pPr>
      <w:r>
        <w:rPr>
          <w:rFonts w:hint="cs"/>
          <w:rtl/>
        </w:rPr>
        <w:t xml:space="preserve">4. </w:t>
      </w:r>
      <w:r>
        <w:rPr>
          <w:rtl/>
        </w:rPr>
        <w:t xml:space="preserve">כמה </w:t>
      </w:r>
      <w:r>
        <w:rPr>
          <w:rFonts w:hint="cs"/>
          <w:rtl/>
        </w:rPr>
        <w:t xml:space="preserve">אנשים </w:t>
      </w:r>
      <w:r>
        <w:rPr>
          <w:rtl/>
        </w:rPr>
        <w:t>נחקרו על</w:t>
      </w:r>
      <w:r>
        <w:rPr>
          <w:rFonts w:hint="cs"/>
          <w:rtl/>
        </w:rPr>
        <w:t>-</w:t>
      </w:r>
      <w:r>
        <w:rPr>
          <w:rtl/>
        </w:rPr>
        <w:t xml:space="preserve">ידי </w:t>
      </w:r>
      <w:r>
        <w:rPr>
          <w:rFonts w:hint="cs"/>
          <w:rtl/>
        </w:rPr>
        <w:t>המשטרה</w:t>
      </w:r>
      <w:r>
        <w:rPr>
          <w:rtl/>
        </w:rPr>
        <w:t xml:space="preserve"> בגין חשד ל</w:t>
      </w:r>
      <w:r>
        <w:rPr>
          <w:rFonts w:hint="cs"/>
          <w:rtl/>
        </w:rPr>
        <w:t>עבירות אלה</w:t>
      </w:r>
      <w:r>
        <w:rPr>
          <w:rtl/>
        </w:rPr>
        <w:t>?</w:t>
      </w:r>
    </w:p>
    <w:p w14:paraId="5CEC6130" w14:textId="77777777" w:rsidR="00000000" w:rsidRDefault="00581103">
      <w:pPr>
        <w:pStyle w:val="a0"/>
        <w:rPr>
          <w:rFonts w:hint="cs"/>
          <w:rtl/>
        </w:rPr>
      </w:pPr>
    </w:p>
    <w:p w14:paraId="735958FC" w14:textId="77777777" w:rsidR="00000000" w:rsidRDefault="00581103">
      <w:pPr>
        <w:pStyle w:val="a0"/>
        <w:ind w:firstLine="0"/>
        <w:rPr>
          <w:rFonts w:hint="cs"/>
          <w:b/>
          <w:bCs/>
          <w:u w:val="single"/>
          <w:rtl/>
        </w:rPr>
      </w:pPr>
      <w:r>
        <w:rPr>
          <w:rFonts w:hint="cs"/>
          <w:b/>
          <w:bCs/>
          <w:u w:val="single"/>
          <w:rtl/>
        </w:rPr>
        <w:t>תשובת השר לביטח</w:t>
      </w:r>
      <w:r>
        <w:rPr>
          <w:rFonts w:hint="cs"/>
          <w:b/>
          <w:bCs/>
          <w:u w:val="single"/>
          <w:rtl/>
        </w:rPr>
        <w:t>ון פנים צחי הנגבי:</w:t>
      </w:r>
    </w:p>
    <w:p w14:paraId="45B7A0A0" w14:textId="77777777" w:rsidR="00000000" w:rsidRDefault="00581103">
      <w:pPr>
        <w:pStyle w:val="a0"/>
        <w:ind w:firstLine="0"/>
        <w:rPr>
          <w:rFonts w:hint="cs"/>
          <w:b/>
          <w:rtl/>
        </w:rPr>
      </w:pPr>
      <w:r>
        <w:rPr>
          <w:rFonts w:hint="cs"/>
          <w:b/>
          <w:rtl/>
        </w:rPr>
        <w:t>(לא נקראה, נמסרה לפרוטוקול)</w:t>
      </w:r>
    </w:p>
    <w:p w14:paraId="3099F550" w14:textId="77777777" w:rsidR="00000000" w:rsidRDefault="00581103">
      <w:pPr>
        <w:pStyle w:val="a0"/>
        <w:rPr>
          <w:rFonts w:hint="cs"/>
          <w:rtl/>
        </w:rPr>
      </w:pPr>
    </w:p>
    <w:p w14:paraId="1D64DA14" w14:textId="77777777" w:rsidR="00000000" w:rsidRDefault="00581103">
      <w:pPr>
        <w:pStyle w:val="a0"/>
        <w:rPr>
          <w:rFonts w:hint="cs"/>
          <w:rtl/>
        </w:rPr>
      </w:pPr>
      <w:r>
        <w:rPr>
          <w:rFonts w:hint="cs"/>
          <w:rtl/>
        </w:rPr>
        <w:t>1-3. בשנים 2001-2003 נפתחו במשטרה חמישה תיקי חקירה בגין עבירות של שידול להמרת דת: ארבעה תיקים על-פי סעיף 174א לחוק העונשין, התשל"ז-1977, שעניינו מתן הטבות כפיתוי להמרת דת, ותיק אחד על-פי סעיף 368 לחוק העונשין</w:t>
      </w:r>
      <w:r>
        <w:rPr>
          <w:rFonts w:hint="cs"/>
          <w:rtl/>
        </w:rPr>
        <w:t xml:space="preserve"> הנ"ל, בגין המרת דת של קטין.</w:t>
      </w:r>
    </w:p>
    <w:p w14:paraId="410EE6D7" w14:textId="77777777" w:rsidR="00000000" w:rsidRDefault="00581103">
      <w:pPr>
        <w:pStyle w:val="a0"/>
        <w:rPr>
          <w:rFonts w:hint="cs"/>
          <w:rtl/>
        </w:rPr>
      </w:pPr>
    </w:p>
    <w:p w14:paraId="73BA9B12" w14:textId="77777777" w:rsidR="00000000" w:rsidRDefault="00581103">
      <w:pPr>
        <w:pStyle w:val="a0"/>
        <w:rPr>
          <w:rFonts w:hint="cs"/>
          <w:rtl/>
        </w:rPr>
      </w:pPr>
      <w:r>
        <w:rPr>
          <w:rFonts w:hint="cs"/>
          <w:rtl/>
        </w:rPr>
        <w:t>התיק שנפתח בשנת 2001 בגין עבירה לפי סעיף 174א לחוק העונשין, נסגר מחוסר אשמה פלילית על-ידי התביעה המשטרתית, שכן מן החומר לא עלה חשד לביצועה של עבירה פלילית. המתלוננת הגישה ערר על ההחלטה לפרקליטות המדינה, אך זו לא מצאה מקום לשינ</w:t>
      </w:r>
      <w:r>
        <w:rPr>
          <w:rFonts w:hint="cs"/>
          <w:rtl/>
        </w:rPr>
        <w:t xml:space="preserve">וי עילת הסגירה. </w:t>
      </w:r>
    </w:p>
    <w:p w14:paraId="58DC00FE" w14:textId="77777777" w:rsidR="00000000" w:rsidRDefault="00581103">
      <w:pPr>
        <w:pStyle w:val="a0"/>
        <w:rPr>
          <w:rFonts w:hint="cs"/>
          <w:rtl/>
        </w:rPr>
      </w:pPr>
    </w:p>
    <w:p w14:paraId="0B1EE911" w14:textId="77777777" w:rsidR="00000000" w:rsidRDefault="00581103">
      <w:pPr>
        <w:pStyle w:val="a0"/>
        <w:rPr>
          <w:rFonts w:hint="cs"/>
          <w:rtl/>
        </w:rPr>
      </w:pPr>
      <w:r>
        <w:rPr>
          <w:rFonts w:hint="cs"/>
          <w:rtl/>
        </w:rPr>
        <w:t xml:space="preserve">התיק שנפתח בשנת 2002 בגין עבירה לפי סעיף 174א לחוק העונשין, נסגר על-ידי הפרקליטות מחוסר עניין לציבור, מאחר שהעדות אשר בשמן נקב המתלונן סירבו לשתף פעולה. </w:t>
      </w:r>
    </w:p>
    <w:p w14:paraId="3BDFEE05" w14:textId="77777777" w:rsidR="00000000" w:rsidRDefault="00581103">
      <w:pPr>
        <w:pStyle w:val="a0"/>
        <w:rPr>
          <w:rFonts w:hint="cs"/>
          <w:rtl/>
        </w:rPr>
      </w:pPr>
    </w:p>
    <w:p w14:paraId="18BAFC2D" w14:textId="77777777" w:rsidR="00000000" w:rsidRDefault="00581103">
      <w:pPr>
        <w:pStyle w:val="a0"/>
        <w:rPr>
          <w:rFonts w:hint="cs"/>
          <w:rtl/>
        </w:rPr>
      </w:pPr>
      <w:r>
        <w:rPr>
          <w:rFonts w:hint="cs"/>
          <w:rtl/>
        </w:rPr>
        <w:t xml:space="preserve">משלושת התיקים שנפתחו בשנת 2003: תיק אחד נפתח בגין עבירה לפי סעיף 368 לחוק העונשין. </w:t>
      </w:r>
      <w:r>
        <w:rPr>
          <w:rFonts w:hint="cs"/>
          <w:rtl/>
        </w:rPr>
        <w:t>חקירת התלונה טרם הסתיימה. קיים קושי בזימונם לעדות של הקטינים המעורבים. תיק שני, שנפתח בגין עבירה לפי סעיף 174א לחוק העונשין, נסגר על-ידי הפרקליטות מחוסר ראיות, שכן לדברי המתלוננת היא רק נתבקשה להגיש את התלונה, אף שכלל לא היתה עדה לאירועים שבגינם היתה התלונ</w:t>
      </w:r>
      <w:r>
        <w:rPr>
          <w:rFonts w:hint="cs"/>
          <w:rtl/>
        </w:rPr>
        <w:t>ה, ומעולם גם לא ביקרה במקום שבו נטען כי בוצעה העבירה. התיק השלישי משנת 2003 נפתח בגין עבירה לפי סעיף 174א לחוק העונשין. בתיק זה הוגש כתב אישום על-ידי התביעה המשטרתית, והתיק ממתין לקביעת מועד לתחילת המשפט על-ידי בית-המשפט.</w:t>
      </w:r>
    </w:p>
    <w:p w14:paraId="58691354" w14:textId="77777777" w:rsidR="00000000" w:rsidRDefault="00581103">
      <w:pPr>
        <w:pStyle w:val="a0"/>
        <w:rPr>
          <w:rFonts w:hint="cs"/>
          <w:rtl/>
        </w:rPr>
      </w:pPr>
    </w:p>
    <w:p w14:paraId="52175435" w14:textId="77777777" w:rsidR="00000000" w:rsidRDefault="00581103">
      <w:pPr>
        <w:pStyle w:val="a0"/>
        <w:rPr>
          <w:rFonts w:hint="cs"/>
          <w:rtl/>
        </w:rPr>
      </w:pPr>
      <w:r>
        <w:rPr>
          <w:rFonts w:hint="cs"/>
          <w:rtl/>
        </w:rPr>
        <w:t>4. אין בידי הנתון של מספר הנחקרים</w:t>
      </w:r>
      <w:r>
        <w:rPr>
          <w:rFonts w:hint="cs"/>
          <w:rtl/>
        </w:rPr>
        <w:t xml:space="preserve"> המדויק בכל התיקים. יש להניח שהמשטרה חקרה את כל האנשים הרלוונטים שניתן היה להגיע אליהם, מתלוננים, עדים וחשודים, כמתחייב על-פי החוק.</w:t>
      </w:r>
    </w:p>
    <w:p w14:paraId="64065529" w14:textId="77777777" w:rsidR="00000000" w:rsidRDefault="00581103">
      <w:pPr>
        <w:pStyle w:val="a0"/>
        <w:rPr>
          <w:rFonts w:hint="cs"/>
          <w:rtl/>
        </w:rPr>
      </w:pPr>
    </w:p>
    <w:p w14:paraId="61FDF2EA" w14:textId="77777777" w:rsidR="00000000" w:rsidRDefault="00581103">
      <w:pPr>
        <w:pStyle w:val="a1"/>
        <w:jc w:val="center"/>
        <w:rPr>
          <w:rtl/>
        </w:rPr>
      </w:pPr>
      <w:bookmarkStart w:id="825" w:name="CQ24563FI0024563T14_07_2004_22_35_03"/>
      <w:bookmarkStart w:id="826" w:name="_Toc81561576"/>
      <w:bookmarkEnd w:id="825"/>
      <w:r>
        <w:rPr>
          <w:rtl/>
        </w:rPr>
        <w:t>1461. הכשרת מתנדבי המשמר האזרחי</w:t>
      </w:r>
      <w:bookmarkEnd w:id="826"/>
    </w:p>
    <w:p w14:paraId="665CDFDC" w14:textId="77777777" w:rsidR="00000000" w:rsidRDefault="00581103">
      <w:pPr>
        <w:pStyle w:val="a0"/>
        <w:rPr>
          <w:rFonts w:hint="cs"/>
          <w:rtl/>
        </w:rPr>
      </w:pPr>
    </w:p>
    <w:p w14:paraId="1404E77F" w14:textId="77777777" w:rsidR="00000000" w:rsidRDefault="00581103">
      <w:pPr>
        <w:pStyle w:val="a0"/>
        <w:ind w:firstLine="0"/>
        <w:rPr>
          <w:bCs/>
          <w:u w:val="single"/>
        </w:rPr>
      </w:pPr>
      <w:bookmarkStart w:id="827" w:name="ESQ24563"/>
      <w:bookmarkEnd w:id="827"/>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B31AE2F" w14:textId="77777777" w:rsidR="00000000" w:rsidRDefault="00581103">
      <w:pPr>
        <w:pStyle w:val="a0"/>
        <w:ind w:firstLine="720"/>
      </w:pPr>
      <w:r>
        <w:rPr>
          <w:rtl/>
        </w:rPr>
        <w:t xml:space="preserve"> ביום כ"א באייר התשס"ד (12 במאי 2004):</w:t>
      </w:r>
    </w:p>
    <w:p w14:paraId="5BF3F9A5" w14:textId="77777777" w:rsidR="00000000" w:rsidRDefault="00581103">
      <w:pPr>
        <w:pStyle w:val="a0"/>
        <w:rPr>
          <w:rFonts w:hint="cs"/>
        </w:rPr>
      </w:pPr>
    </w:p>
    <w:p w14:paraId="39BD0E1A" w14:textId="77777777" w:rsidR="00000000" w:rsidRDefault="00581103">
      <w:pPr>
        <w:pStyle w:val="a0"/>
        <w:ind w:firstLine="720"/>
      </w:pPr>
      <w:r>
        <w:rPr>
          <w:rtl/>
        </w:rPr>
        <w:t>לאחרונה</w:t>
      </w:r>
      <w:r>
        <w:rPr>
          <w:rtl/>
        </w:rPr>
        <w:t xml:space="preserve"> נפצעו שני אזרחים כתוצאה מפליטת כדור של מתנדב המשמר האזרחי. </w:t>
      </w:r>
    </w:p>
    <w:p w14:paraId="24D2C926" w14:textId="77777777" w:rsidR="00000000" w:rsidRDefault="00581103">
      <w:pPr>
        <w:pStyle w:val="a0"/>
        <w:ind w:firstLine="720"/>
      </w:pPr>
    </w:p>
    <w:p w14:paraId="457B7824" w14:textId="77777777" w:rsidR="00000000" w:rsidRDefault="00581103">
      <w:pPr>
        <w:pStyle w:val="a0"/>
        <w:ind w:firstLine="720"/>
      </w:pPr>
      <w:r>
        <w:rPr>
          <w:rFonts w:hint="cs"/>
          <w:rtl/>
        </w:rPr>
        <w:t>רצוני לשאול</w:t>
      </w:r>
      <w:r>
        <w:rPr>
          <w:rtl/>
        </w:rPr>
        <w:t>:</w:t>
      </w:r>
    </w:p>
    <w:p w14:paraId="2CBCE5E8" w14:textId="77777777" w:rsidR="00000000" w:rsidRDefault="00581103">
      <w:pPr>
        <w:pStyle w:val="a0"/>
        <w:ind w:firstLine="720"/>
      </w:pPr>
    </w:p>
    <w:p w14:paraId="65CCAD2D" w14:textId="77777777" w:rsidR="00000000" w:rsidRDefault="00581103">
      <w:pPr>
        <w:pStyle w:val="a0"/>
        <w:ind w:firstLine="720"/>
        <w:rPr>
          <w:rtl/>
        </w:rPr>
      </w:pPr>
      <w:r>
        <w:rPr>
          <w:rtl/>
        </w:rPr>
        <w:t>מה</w:t>
      </w:r>
      <w:r>
        <w:rPr>
          <w:rFonts w:hint="cs"/>
          <w:rtl/>
        </w:rPr>
        <w:t xml:space="preserve"> היא</w:t>
      </w:r>
      <w:r>
        <w:rPr>
          <w:rtl/>
        </w:rPr>
        <w:t xml:space="preserve"> רמת ההכשרה </w:t>
      </w:r>
      <w:r>
        <w:rPr>
          <w:rFonts w:hint="cs"/>
          <w:rtl/>
        </w:rPr>
        <w:t>של</w:t>
      </w:r>
      <w:r>
        <w:rPr>
          <w:rtl/>
        </w:rPr>
        <w:t xml:space="preserve"> מתנדבי המשמר האזרחי</w:t>
      </w:r>
      <w:r>
        <w:rPr>
          <w:rFonts w:hint="cs"/>
          <w:rtl/>
        </w:rPr>
        <w:t>,</w:t>
      </w:r>
      <w:r>
        <w:rPr>
          <w:rtl/>
        </w:rPr>
        <w:t xml:space="preserve"> והאם ה</w:t>
      </w:r>
      <w:r>
        <w:rPr>
          <w:rFonts w:hint="cs"/>
          <w:rtl/>
        </w:rPr>
        <w:t>יא</w:t>
      </w:r>
      <w:r>
        <w:rPr>
          <w:rtl/>
        </w:rPr>
        <w:t xml:space="preserve"> </w:t>
      </w:r>
      <w:r>
        <w:rPr>
          <w:rFonts w:hint="cs"/>
          <w:rtl/>
        </w:rPr>
        <w:t>הוכיחה את יעילותה</w:t>
      </w:r>
      <w:r>
        <w:rPr>
          <w:rtl/>
        </w:rPr>
        <w:t>?</w:t>
      </w:r>
    </w:p>
    <w:p w14:paraId="781C8484" w14:textId="77777777" w:rsidR="00000000" w:rsidRDefault="00581103">
      <w:pPr>
        <w:pStyle w:val="a0"/>
        <w:ind w:firstLine="720"/>
        <w:rPr>
          <w:rtl/>
        </w:rPr>
      </w:pPr>
    </w:p>
    <w:p w14:paraId="7914AEBD" w14:textId="77777777" w:rsidR="00000000" w:rsidRDefault="00581103">
      <w:pPr>
        <w:pStyle w:val="a0"/>
        <w:ind w:firstLine="0"/>
        <w:rPr>
          <w:bCs/>
          <w:u w:val="single"/>
        </w:rPr>
      </w:pPr>
      <w:r>
        <w:rPr>
          <w:rFonts w:hint="cs"/>
          <w:bCs/>
          <w:u w:val="single"/>
          <w:rtl/>
        </w:rPr>
        <w:t>תשובת השר לביטחון פנים צחי הנגבי:</w:t>
      </w:r>
    </w:p>
    <w:p w14:paraId="2980935B" w14:textId="77777777" w:rsidR="00000000" w:rsidRDefault="00581103">
      <w:pPr>
        <w:pStyle w:val="a0"/>
        <w:ind w:firstLine="0"/>
        <w:rPr>
          <w:rFonts w:hint="cs"/>
          <w:rtl/>
        </w:rPr>
      </w:pPr>
      <w:r>
        <w:rPr>
          <w:rFonts w:hint="cs"/>
          <w:rtl/>
        </w:rPr>
        <w:t>(לא נקראה, נמסרה לפרוטוקול)</w:t>
      </w:r>
    </w:p>
    <w:p w14:paraId="44A1C5ED" w14:textId="77777777" w:rsidR="00000000" w:rsidRDefault="00581103">
      <w:pPr>
        <w:bidi/>
        <w:jc w:val="right"/>
        <w:rPr>
          <w:b/>
          <w:bCs/>
          <w:u w:val="single"/>
        </w:rPr>
      </w:pPr>
    </w:p>
    <w:p w14:paraId="0D32F3F6" w14:textId="77777777" w:rsidR="00000000" w:rsidRDefault="00581103">
      <w:pPr>
        <w:pStyle w:val="a0"/>
        <w:rPr>
          <w:rFonts w:hint="cs"/>
          <w:rtl/>
        </w:rPr>
      </w:pPr>
      <w:r>
        <w:rPr>
          <w:rFonts w:hint="cs"/>
          <w:rtl/>
        </w:rPr>
        <w:t>מתנדב המשמר האזרחי עובר הכשרה כשל שוטר, בתפקיד</w:t>
      </w:r>
      <w:r>
        <w:rPr>
          <w:rFonts w:hint="cs"/>
          <w:rtl/>
        </w:rPr>
        <w:t>ו הספציפי המקביל. מתנדבי אבטחה עוברים הכשרה ראשונית של 13 שעות, מהן שלוש שעות הכשרה בנשק יבש/רטוב מסוג "קרבין". מתנדבים אלו מחויבים בהכשרה תוך-תפקידית של ארבע שעות בשנה ובמטווח רענון פעם בשנתיים.</w:t>
      </w:r>
    </w:p>
    <w:p w14:paraId="76C5D631" w14:textId="77777777" w:rsidR="00000000" w:rsidRDefault="00581103">
      <w:pPr>
        <w:pStyle w:val="a0"/>
        <w:rPr>
          <w:rFonts w:hint="cs"/>
          <w:rtl/>
        </w:rPr>
      </w:pPr>
    </w:p>
    <w:p w14:paraId="1EB70DFD" w14:textId="77777777" w:rsidR="00000000" w:rsidRDefault="00581103">
      <w:pPr>
        <w:pStyle w:val="a0"/>
        <w:rPr>
          <w:rFonts w:hint="cs"/>
          <w:rtl/>
        </w:rPr>
      </w:pPr>
      <w:r>
        <w:rPr>
          <w:rFonts w:hint="cs"/>
          <w:rtl/>
        </w:rPr>
        <w:t>מתנדבי היחידות המיוחדות עוברים הכשרה של 21 שעות, מהן שלוש ש</w:t>
      </w:r>
      <w:r>
        <w:rPr>
          <w:rFonts w:hint="cs"/>
          <w:rtl/>
        </w:rPr>
        <w:t>עות בנשק יבש/ רטוב מסוג "קרבין" ושלוש שעות באקדח. מתנדבים אלו מחויבים בהכשרה תוך-תפקידית של 12 שעות בשנה ובמטווח פעם בשנה. כל המתנדבים מקבלים הכשרה בנושא סמכויות המתנדב והוראות פתיחה באש, וכן תדרוך לפני יציאתם לפעילות.</w:t>
      </w:r>
    </w:p>
    <w:p w14:paraId="6FA063DF" w14:textId="77777777" w:rsidR="00000000" w:rsidRDefault="00581103">
      <w:pPr>
        <w:pStyle w:val="a0"/>
        <w:rPr>
          <w:rFonts w:hint="cs"/>
          <w:rtl/>
        </w:rPr>
      </w:pPr>
    </w:p>
    <w:p w14:paraId="77244E5B" w14:textId="77777777" w:rsidR="00000000" w:rsidRDefault="00581103">
      <w:pPr>
        <w:pStyle w:val="a0"/>
        <w:rPr>
          <w:rFonts w:hint="cs"/>
          <w:rtl/>
        </w:rPr>
      </w:pPr>
      <w:r>
        <w:rPr>
          <w:rFonts w:hint="cs"/>
          <w:rtl/>
        </w:rPr>
        <w:t>בשורות המשמר האזרחי מתנדבים מעל 70,0</w:t>
      </w:r>
      <w:r>
        <w:rPr>
          <w:rFonts w:hint="cs"/>
          <w:rtl/>
        </w:rPr>
        <w:t>00 איש, מהם 26,000 איש ביחידות המיוחדות - יח"מ. מדי יום יוצאים לפעילות אלפי מתנדבים לסיוע בפעילויות המגוונות של המשטרה. מספר האירועים החריגים, דוגמת האירוע המצוין בשאילתא, הינו מועט ביותר.</w:t>
      </w:r>
    </w:p>
    <w:p w14:paraId="46DEEC13" w14:textId="77777777" w:rsidR="00000000" w:rsidRDefault="00581103">
      <w:pPr>
        <w:pStyle w:val="a0"/>
        <w:rPr>
          <w:rFonts w:hint="cs"/>
          <w:rtl/>
        </w:rPr>
      </w:pPr>
    </w:p>
    <w:p w14:paraId="711367D8" w14:textId="77777777" w:rsidR="00000000" w:rsidRDefault="00581103">
      <w:pPr>
        <w:pStyle w:val="a1"/>
        <w:jc w:val="center"/>
        <w:rPr>
          <w:rtl/>
        </w:rPr>
      </w:pPr>
      <w:bookmarkStart w:id="828" w:name="CQ25260FI0025260T14_07_2004_22_36_21"/>
      <w:bookmarkStart w:id="829" w:name="_Toc81561577"/>
      <w:bookmarkEnd w:id="828"/>
      <w:r>
        <w:rPr>
          <w:rtl/>
        </w:rPr>
        <w:t>1476. השלכת רימון לעבר ביתו של ראש מועצת אבו-ס</w:t>
      </w:r>
      <w:r>
        <w:rPr>
          <w:rFonts w:hint="cs"/>
          <w:rtl/>
        </w:rPr>
        <w:t>נא</w:t>
      </w:r>
      <w:r>
        <w:rPr>
          <w:rtl/>
        </w:rPr>
        <w:t>ן לשעבר</w:t>
      </w:r>
      <w:bookmarkEnd w:id="829"/>
    </w:p>
    <w:p w14:paraId="1083CC99" w14:textId="77777777" w:rsidR="00000000" w:rsidRDefault="00581103">
      <w:pPr>
        <w:pStyle w:val="a0"/>
        <w:rPr>
          <w:rFonts w:hint="cs"/>
          <w:rtl/>
        </w:rPr>
      </w:pPr>
    </w:p>
    <w:p w14:paraId="2B4CB844" w14:textId="77777777" w:rsidR="00000000" w:rsidRDefault="00581103">
      <w:pPr>
        <w:pStyle w:val="a0"/>
        <w:ind w:firstLine="0"/>
        <w:rPr>
          <w:bCs/>
          <w:u w:val="single"/>
        </w:rPr>
      </w:pPr>
      <w:bookmarkStart w:id="830" w:name="ESQ25260"/>
      <w:bookmarkEnd w:id="830"/>
      <w:r>
        <w:rPr>
          <w:bCs/>
          <w:u w:val="single"/>
          <w:rtl/>
        </w:rPr>
        <w:t>חבר</w:t>
      </w:r>
      <w:r>
        <w:rPr>
          <w:rFonts w:hint="cs"/>
          <w:bCs/>
          <w:u w:val="single"/>
          <w:rtl/>
        </w:rPr>
        <w:t xml:space="preserve"> הכנסת</w:t>
      </w:r>
      <w:r>
        <w:rPr>
          <w:rFonts w:hint="cs"/>
          <w:bCs/>
          <w:u w:val="single"/>
          <w:rtl/>
        </w:rPr>
        <w:t xml:space="preserve">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945C266" w14:textId="77777777" w:rsidR="00000000" w:rsidRDefault="00581103">
      <w:pPr>
        <w:pStyle w:val="a0"/>
        <w:ind w:firstLine="720"/>
      </w:pPr>
      <w:r>
        <w:rPr>
          <w:rtl/>
        </w:rPr>
        <w:t>ביום כ"א באייר התשס"ד (12 במאי 2004):</w:t>
      </w:r>
    </w:p>
    <w:p w14:paraId="443F97A6" w14:textId="77777777" w:rsidR="00000000" w:rsidRDefault="00581103">
      <w:pPr>
        <w:pStyle w:val="a0"/>
        <w:rPr>
          <w:rFonts w:hint="cs"/>
          <w:rtl/>
        </w:rPr>
      </w:pPr>
    </w:p>
    <w:p w14:paraId="56A997EA" w14:textId="77777777" w:rsidR="00000000" w:rsidRDefault="00581103">
      <w:pPr>
        <w:pStyle w:val="a0"/>
        <w:ind w:firstLine="720"/>
        <w:rPr>
          <w:rtl/>
        </w:rPr>
      </w:pPr>
      <w:r>
        <w:rPr>
          <w:rFonts w:hint="cs"/>
          <w:rtl/>
        </w:rPr>
        <w:t xml:space="preserve">ב-2 במאי 2004 </w:t>
      </w:r>
      <w:r>
        <w:rPr>
          <w:rtl/>
        </w:rPr>
        <w:t>התפוצץ רימון שהושלך לעבר ביתו של ראש מועצת אבו</w:t>
      </w:r>
      <w:r>
        <w:rPr>
          <w:rFonts w:hint="cs"/>
          <w:rtl/>
        </w:rPr>
        <w:t>-</w:t>
      </w:r>
      <w:r>
        <w:rPr>
          <w:rtl/>
        </w:rPr>
        <w:t>סנאן</w:t>
      </w:r>
      <w:r>
        <w:rPr>
          <w:rFonts w:hint="cs"/>
          <w:rtl/>
        </w:rPr>
        <w:t xml:space="preserve"> </w:t>
      </w:r>
      <w:r>
        <w:rPr>
          <w:rtl/>
        </w:rPr>
        <w:t>לשעבר ומועמד מוביל לראשות המועצה בבחירות האחרונות.</w:t>
      </w:r>
      <w:r>
        <w:rPr>
          <w:rFonts w:hint="cs"/>
          <w:rtl/>
        </w:rPr>
        <w:t xml:space="preserve"> בעבר הושלכו</w:t>
      </w:r>
      <w:r>
        <w:rPr>
          <w:rtl/>
        </w:rPr>
        <w:t xml:space="preserve"> רימוני יד לעבר בתיהם של פעילים פוליטיים </w:t>
      </w:r>
      <w:r>
        <w:rPr>
          <w:rFonts w:hint="cs"/>
          <w:rtl/>
        </w:rPr>
        <w:t>במהלך</w:t>
      </w:r>
      <w:r>
        <w:rPr>
          <w:rtl/>
        </w:rPr>
        <w:t xml:space="preserve"> מערכת </w:t>
      </w:r>
      <w:r>
        <w:rPr>
          <w:rtl/>
        </w:rPr>
        <w:t>בחירות אלימה.</w:t>
      </w:r>
    </w:p>
    <w:p w14:paraId="4335D954" w14:textId="77777777" w:rsidR="00000000" w:rsidRDefault="00581103">
      <w:pPr>
        <w:pStyle w:val="a0"/>
        <w:ind w:firstLine="720"/>
      </w:pPr>
    </w:p>
    <w:p w14:paraId="03DF45E2" w14:textId="77777777" w:rsidR="00000000" w:rsidRDefault="00581103">
      <w:pPr>
        <w:pStyle w:val="a0"/>
        <w:ind w:firstLine="720"/>
      </w:pPr>
      <w:r>
        <w:rPr>
          <w:rFonts w:hint="cs"/>
          <w:rtl/>
        </w:rPr>
        <w:t>רצוני לשאול</w:t>
      </w:r>
      <w:r>
        <w:rPr>
          <w:rtl/>
        </w:rPr>
        <w:t>:</w:t>
      </w:r>
    </w:p>
    <w:p w14:paraId="2788A4D4" w14:textId="77777777" w:rsidR="00000000" w:rsidRDefault="00581103">
      <w:pPr>
        <w:pStyle w:val="a0"/>
        <w:ind w:firstLine="720"/>
      </w:pPr>
    </w:p>
    <w:p w14:paraId="4028158F" w14:textId="77777777" w:rsidR="00000000" w:rsidRDefault="00581103">
      <w:pPr>
        <w:pStyle w:val="a0"/>
        <w:ind w:firstLine="720"/>
        <w:rPr>
          <w:rtl/>
        </w:rPr>
      </w:pPr>
      <w:r>
        <w:rPr>
          <w:rFonts w:hint="cs"/>
          <w:rtl/>
        </w:rPr>
        <w:t xml:space="preserve">1. </w:t>
      </w:r>
      <w:r>
        <w:rPr>
          <w:rtl/>
        </w:rPr>
        <w:t>האם יש בידי המשטרה עצורים?</w:t>
      </w:r>
    </w:p>
    <w:p w14:paraId="5CCFDFCC" w14:textId="77777777" w:rsidR="00000000" w:rsidRDefault="00581103">
      <w:pPr>
        <w:pStyle w:val="a0"/>
        <w:ind w:firstLine="720"/>
        <w:rPr>
          <w:rtl/>
        </w:rPr>
      </w:pPr>
    </w:p>
    <w:p w14:paraId="2DC96E93" w14:textId="77777777" w:rsidR="00000000" w:rsidRDefault="00581103">
      <w:pPr>
        <w:pStyle w:val="a0"/>
        <w:ind w:firstLine="720"/>
        <w:rPr>
          <w:rtl/>
        </w:rPr>
      </w:pPr>
      <w:r>
        <w:rPr>
          <w:rFonts w:hint="cs"/>
          <w:rtl/>
        </w:rPr>
        <w:t>2. אילו</w:t>
      </w:r>
      <w:r>
        <w:rPr>
          <w:rtl/>
        </w:rPr>
        <w:t xml:space="preserve"> צעדים תנקוט המשטרה </w:t>
      </w:r>
      <w:r>
        <w:rPr>
          <w:rFonts w:hint="cs"/>
          <w:rtl/>
        </w:rPr>
        <w:t>כדי לחשוף את העומדים מאחורי הפיצוץ ו</w:t>
      </w:r>
      <w:r>
        <w:rPr>
          <w:rtl/>
        </w:rPr>
        <w:t xml:space="preserve">למנוע מערכת בחירות </w:t>
      </w:r>
      <w:r>
        <w:rPr>
          <w:rFonts w:hint="cs"/>
          <w:rtl/>
        </w:rPr>
        <w:t>אלימה</w:t>
      </w:r>
      <w:r>
        <w:rPr>
          <w:rtl/>
        </w:rPr>
        <w:t xml:space="preserve"> בכפר</w:t>
      </w:r>
      <w:r>
        <w:rPr>
          <w:rFonts w:hint="cs"/>
          <w:rtl/>
        </w:rPr>
        <w:t>?</w:t>
      </w:r>
      <w:r>
        <w:rPr>
          <w:rtl/>
        </w:rPr>
        <w:t xml:space="preserve"> </w:t>
      </w:r>
    </w:p>
    <w:p w14:paraId="23A3D299" w14:textId="77777777" w:rsidR="00000000" w:rsidRDefault="00581103">
      <w:pPr>
        <w:pStyle w:val="a0"/>
        <w:ind w:firstLine="720"/>
        <w:rPr>
          <w:rFonts w:hint="cs"/>
          <w:rtl/>
        </w:rPr>
      </w:pPr>
    </w:p>
    <w:p w14:paraId="5ED2FF36"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5F95AD55" w14:textId="77777777" w:rsidR="00000000" w:rsidRDefault="00581103">
      <w:pPr>
        <w:pStyle w:val="a0"/>
        <w:ind w:firstLine="0"/>
        <w:rPr>
          <w:rFonts w:hint="cs"/>
          <w:rtl/>
        </w:rPr>
      </w:pPr>
      <w:r>
        <w:rPr>
          <w:rFonts w:hint="cs"/>
          <w:rtl/>
        </w:rPr>
        <w:t>(לא נקראה, נמסרה לפרוטוקול)</w:t>
      </w:r>
    </w:p>
    <w:p w14:paraId="0C27733E" w14:textId="77777777" w:rsidR="00000000" w:rsidRDefault="00581103">
      <w:pPr>
        <w:pStyle w:val="a0"/>
        <w:rPr>
          <w:rFonts w:hint="cs"/>
          <w:rtl/>
        </w:rPr>
      </w:pPr>
    </w:p>
    <w:p w14:paraId="607CD170" w14:textId="77777777" w:rsidR="00000000" w:rsidRDefault="00581103">
      <w:pPr>
        <w:pStyle w:val="a0"/>
        <w:rPr>
          <w:rFonts w:hint="cs"/>
          <w:rtl/>
        </w:rPr>
      </w:pPr>
      <w:r>
        <w:rPr>
          <w:rFonts w:hint="cs"/>
          <w:rtl/>
        </w:rPr>
        <w:t xml:space="preserve">1. בידי המשטרה היו כמה עצורים בפרשה, </w:t>
      </w:r>
      <w:r>
        <w:rPr>
          <w:rFonts w:hint="cs"/>
          <w:rtl/>
        </w:rPr>
        <w:t>אך הם שוחררו, כיוון שלא נמצאו נגדם ראיות.</w:t>
      </w:r>
    </w:p>
    <w:p w14:paraId="2F7B8D35" w14:textId="77777777" w:rsidR="00000000" w:rsidRDefault="00581103">
      <w:pPr>
        <w:pStyle w:val="a0"/>
        <w:rPr>
          <w:rFonts w:hint="cs"/>
          <w:rtl/>
        </w:rPr>
      </w:pPr>
    </w:p>
    <w:p w14:paraId="31E4E3BA" w14:textId="77777777" w:rsidR="00000000" w:rsidRDefault="00581103">
      <w:pPr>
        <w:pStyle w:val="a0"/>
        <w:rPr>
          <w:rFonts w:hint="cs"/>
          <w:rtl/>
        </w:rPr>
      </w:pPr>
      <w:r>
        <w:rPr>
          <w:rFonts w:hint="cs"/>
          <w:rtl/>
        </w:rPr>
        <w:t xml:space="preserve">2. חקירת המשטרה נמשכת. בשלב זה לא נמצא קשר בין האירוע לבין מערכת הבחירות במקום. </w:t>
      </w:r>
    </w:p>
    <w:p w14:paraId="35011643" w14:textId="77777777" w:rsidR="00000000" w:rsidRDefault="00581103">
      <w:pPr>
        <w:pStyle w:val="a0"/>
        <w:rPr>
          <w:rFonts w:hint="cs"/>
          <w:rtl/>
        </w:rPr>
      </w:pPr>
    </w:p>
    <w:p w14:paraId="05BFCAF4" w14:textId="77777777" w:rsidR="00000000" w:rsidRDefault="00581103">
      <w:pPr>
        <w:pStyle w:val="a0"/>
        <w:rPr>
          <w:rFonts w:hint="cs"/>
          <w:rtl/>
        </w:rPr>
      </w:pPr>
      <w:r>
        <w:rPr>
          <w:rFonts w:hint="cs"/>
          <w:rtl/>
        </w:rPr>
        <w:t>המשטרה תפעל על-פי החוק כנגד כל מי שינסה להפר אותו.</w:t>
      </w:r>
    </w:p>
    <w:p w14:paraId="29D9B87A" w14:textId="77777777" w:rsidR="00000000" w:rsidRDefault="00581103">
      <w:pPr>
        <w:bidi/>
        <w:jc w:val="right"/>
        <w:rPr>
          <w:rtl/>
        </w:rPr>
      </w:pPr>
    </w:p>
    <w:p w14:paraId="2086DEE3" w14:textId="77777777" w:rsidR="00000000" w:rsidRDefault="00581103">
      <w:pPr>
        <w:bidi/>
        <w:rPr>
          <w:rFonts w:hint="cs"/>
          <w:rtl/>
        </w:rPr>
      </w:pPr>
    </w:p>
    <w:p w14:paraId="712177A3" w14:textId="77777777" w:rsidR="00000000" w:rsidRDefault="00581103">
      <w:pPr>
        <w:pStyle w:val="a1"/>
        <w:jc w:val="center"/>
        <w:rPr>
          <w:rtl/>
        </w:rPr>
      </w:pPr>
      <w:bookmarkStart w:id="831" w:name="CQ25844FI0025844T14_07_2004_22_37_23"/>
      <w:bookmarkStart w:id="832" w:name="_Toc81561578"/>
      <w:bookmarkEnd w:id="831"/>
      <w:r>
        <w:rPr>
          <w:rtl/>
        </w:rPr>
        <w:t>1509. מחסומים בכניס</w:t>
      </w:r>
      <w:r>
        <w:rPr>
          <w:rFonts w:hint="cs"/>
          <w:rtl/>
        </w:rPr>
        <w:t>ות</w:t>
      </w:r>
      <w:r>
        <w:rPr>
          <w:rtl/>
        </w:rPr>
        <w:t xml:space="preserve"> לשכונות הערביות בלוד</w:t>
      </w:r>
      <w:bookmarkEnd w:id="832"/>
    </w:p>
    <w:p w14:paraId="2BF7ABDE" w14:textId="77777777" w:rsidR="00000000" w:rsidRDefault="00581103">
      <w:pPr>
        <w:pStyle w:val="a0"/>
        <w:rPr>
          <w:rFonts w:hint="cs"/>
          <w:rtl/>
        </w:rPr>
      </w:pPr>
    </w:p>
    <w:p w14:paraId="57891CAB" w14:textId="77777777" w:rsidR="00000000" w:rsidRDefault="00581103">
      <w:pPr>
        <w:pStyle w:val="a0"/>
        <w:ind w:firstLine="0"/>
        <w:rPr>
          <w:bCs/>
          <w:u w:val="single"/>
        </w:rPr>
      </w:pPr>
      <w:bookmarkStart w:id="833" w:name="ESQ25844"/>
      <w:bookmarkEnd w:id="833"/>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w:t>
      </w:r>
      <w:r>
        <w:rPr>
          <w:bCs/>
          <w:u w:val="single"/>
          <w:rtl/>
        </w:rPr>
        <w:t>יטחון פנים</w:t>
      </w:r>
    </w:p>
    <w:p w14:paraId="421DAEBA" w14:textId="77777777" w:rsidR="00000000" w:rsidRDefault="00581103">
      <w:pPr>
        <w:pStyle w:val="a0"/>
        <w:ind w:firstLine="720"/>
        <w:rPr>
          <w:rFonts w:hint="cs"/>
          <w:rtl/>
        </w:rPr>
      </w:pPr>
      <w:r>
        <w:rPr>
          <w:rtl/>
        </w:rPr>
        <w:t>ביום כ"ח באייר התשס"ד (19 במאי 2004):</w:t>
      </w:r>
    </w:p>
    <w:p w14:paraId="07C4F0E9" w14:textId="77777777" w:rsidR="00000000" w:rsidRDefault="00581103">
      <w:pPr>
        <w:pStyle w:val="a0"/>
        <w:ind w:firstLine="720"/>
        <w:rPr>
          <w:rFonts w:hint="cs"/>
          <w:rtl/>
        </w:rPr>
      </w:pPr>
    </w:p>
    <w:p w14:paraId="295ADE3B" w14:textId="77777777" w:rsidR="00000000" w:rsidRDefault="00581103">
      <w:pPr>
        <w:pStyle w:val="a0"/>
        <w:ind w:firstLine="720"/>
        <w:rPr>
          <w:rFonts w:hint="cs"/>
          <w:rtl/>
        </w:rPr>
      </w:pPr>
    </w:p>
    <w:p w14:paraId="1E0C5122" w14:textId="77777777" w:rsidR="00000000" w:rsidRDefault="00581103">
      <w:pPr>
        <w:pStyle w:val="a0"/>
        <w:ind w:firstLine="720"/>
      </w:pPr>
      <w:r>
        <w:rPr>
          <w:rFonts w:hint="cs"/>
          <w:rtl/>
        </w:rPr>
        <w:t>לאחרונה</w:t>
      </w:r>
      <w:r>
        <w:rPr>
          <w:rtl/>
        </w:rPr>
        <w:t xml:space="preserve"> הכריזה המשטרה על מבצע נגד הסחר בסמים בעיר לוד. המחסומים המשטרתיים הוצבו בכניס</w:t>
      </w:r>
      <w:r>
        <w:rPr>
          <w:rFonts w:hint="cs"/>
          <w:rtl/>
        </w:rPr>
        <w:t>ות</w:t>
      </w:r>
      <w:r>
        <w:rPr>
          <w:rtl/>
        </w:rPr>
        <w:t xml:space="preserve"> לשכונ</w:t>
      </w:r>
      <w:r>
        <w:rPr>
          <w:rFonts w:hint="cs"/>
          <w:rtl/>
        </w:rPr>
        <w:t>ו</w:t>
      </w:r>
      <w:r>
        <w:rPr>
          <w:rtl/>
        </w:rPr>
        <w:t>ת הערביות בעיר</w:t>
      </w:r>
      <w:r>
        <w:rPr>
          <w:rFonts w:hint="cs"/>
          <w:rtl/>
        </w:rPr>
        <w:t>,</w:t>
      </w:r>
      <w:r>
        <w:rPr>
          <w:rtl/>
        </w:rPr>
        <w:t xml:space="preserve"> וכל נכנס ויוצא נבדק ע</w:t>
      </w:r>
      <w:r>
        <w:rPr>
          <w:rFonts w:hint="cs"/>
          <w:rtl/>
        </w:rPr>
        <w:t>ל-יד</w:t>
      </w:r>
      <w:r>
        <w:rPr>
          <w:rtl/>
        </w:rPr>
        <w:t>י המשטרה</w:t>
      </w:r>
      <w:r>
        <w:rPr>
          <w:rFonts w:hint="cs"/>
          <w:rtl/>
        </w:rPr>
        <w:t>,</w:t>
      </w:r>
      <w:r>
        <w:rPr>
          <w:rtl/>
        </w:rPr>
        <w:t xml:space="preserve"> דבר </w:t>
      </w:r>
      <w:r>
        <w:rPr>
          <w:rFonts w:hint="cs"/>
          <w:rtl/>
        </w:rPr>
        <w:t>המכביד</w:t>
      </w:r>
      <w:r>
        <w:rPr>
          <w:rtl/>
        </w:rPr>
        <w:t xml:space="preserve"> על התושבים</w:t>
      </w:r>
      <w:r>
        <w:rPr>
          <w:rFonts w:hint="cs"/>
          <w:rtl/>
        </w:rPr>
        <w:t>,</w:t>
      </w:r>
      <w:r>
        <w:rPr>
          <w:rtl/>
        </w:rPr>
        <w:t xml:space="preserve"> המתלוננים על היחס מצד השוטרים. </w:t>
      </w:r>
    </w:p>
    <w:p w14:paraId="599134B4" w14:textId="77777777" w:rsidR="00000000" w:rsidRDefault="00581103">
      <w:pPr>
        <w:pStyle w:val="a0"/>
        <w:ind w:firstLine="720"/>
        <w:rPr>
          <w:rFonts w:hint="cs"/>
          <w:rtl/>
        </w:rPr>
      </w:pPr>
    </w:p>
    <w:p w14:paraId="329FD5CD" w14:textId="77777777" w:rsidR="00000000" w:rsidRDefault="00581103">
      <w:pPr>
        <w:pStyle w:val="a0"/>
        <w:ind w:firstLine="720"/>
        <w:rPr>
          <w:rFonts w:hint="cs"/>
          <w:rtl/>
        </w:rPr>
      </w:pPr>
      <w:r>
        <w:rPr>
          <w:rFonts w:hint="cs"/>
          <w:rtl/>
        </w:rPr>
        <w:t>רצונ</w:t>
      </w:r>
      <w:r>
        <w:rPr>
          <w:rFonts w:hint="cs"/>
          <w:rtl/>
        </w:rPr>
        <w:t>י לשאול</w:t>
      </w:r>
      <w:r>
        <w:rPr>
          <w:rtl/>
        </w:rPr>
        <w:t>:</w:t>
      </w:r>
    </w:p>
    <w:p w14:paraId="38D9EF57" w14:textId="77777777" w:rsidR="00000000" w:rsidRDefault="00581103">
      <w:pPr>
        <w:pStyle w:val="a0"/>
        <w:ind w:firstLine="720"/>
        <w:rPr>
          <w:rFonts w:hint="cs"/>
        </w:rPr>
      </w:pPr>
    </w:p>
    <w:p w14:paraId="1BBFBC97" w14:textId="77777777" w:rsidR="00000000" w:rsidRDefault="00581103">
      <w:pPr>
        <w:pStyle w:val="a0"/>
        <w:ind w:firstLine="720"/>
        <w:rPr>
          <w:rFonts w:hint="cs"/>
          <w:rtl/>
        </w:rPr>
      </w:pPr>
      <w:r>
        <w:rPr>
          <w:rFonts w:hint="cs"/>
          <w:rtl/>
        </w:rPr>
        <w:t xml:space="preserve">1. </w:t>
      </w:r>
      <w:r>
        <w:rPr>
          <w:rtl/>
        </w:rPr>
        <w:t>לכמה זמן יוצבו המחסומים?</w:t>
      </w:r>
    </w:p>
    <w:p w14:paraId="25B2BA7C" w14:textId="77777777" w:rsidR="00000000" w:rsidRDefault="00581103">
      <w:pPr>
        <w:pStyle w:val="a0"/>
        <w:ind w:firstLine="720"/>
        <w:rPr>
          <w:rtl/>
        </w:rPr>
      </w:pPr>
    </w:p>
    <w:p w14:paraId="54A8E16A" w14:textId="77777777" w:rsidR="00000000" w:rsidRDefault="00581103">
      <w:pPr>
        <w:pStyle w:val="a0"/>
        <w:ind w:firstLine="720"/>
        <w:rPr>
          <w:rFonts w:hint="cs"/>
          <w:rtl/>
        </w:rPr>
      </w:pPr>
      <w:r>
        <w:rPr>
          <w:rFonts w:hint="cs"/>
          <w:rtl/>
        </w:rPr>
        <w:t>2. אילו</w:t>
      </w:r>
      <w:r>
        <w:rPr>
          <w:rtl/>
        </w:rPr>
        <w:t xml:space="preserve"> הוראות ניתנות לשוטרים במחסומים?</w:t>
      </w:r>
    </w:p>
    <w:p w14:paraId="6DDC8C73" w14:textId="77777777" w:rsidR="00000000" w:rsidRDefault="00581103">
      <w:pPr>
        <w:pStyle w:val="a0"/>
        <w:ind w:firstLine="720"/>
        <w:rPr>
          <w:rFonts w:hint="cs"/>
          <w:rtl/>
        </w:rPr>
      </w:pPr>
    </w:p>
    <w:p w14:paraId="41051C07" w14:textId="77777777" w:rsidR="00000000" w:rsidRDefault="00581103">
      <w:pPr>
        <w:pStyle w:val="BodyTextIndent2"/>
        <w:ind w:left="0" w:firstLine="720"/>
        <w:rPr>
          <w:rFonts w:cs="Arial" w:hint="cs"/>
          <w:szCs w:val="22"/>
          <w:rtl/>
        </w:rPr>
      </w:pPr>
      <w:r>
        <w:rPr>
          <w:rFonts w:cs="Arial" w:hint="cs"/>
          <w:szCs w:val="22"/>
          <w:rtl/>
        </w:rPr>
        <w:t>3. האם ניתן לטפל בבעיית הסחר בסמים מבלי להכביד על התושבים?</w:t>
      </w:r>
    </w:p>
    <w:p w14:paraId="7C1102F2" w14:textId="77777777" w:rsidR="00000000" w:rsidRDefault="00581103">
      <w:pPr>
        <w:pStyle w:val="BodyTextIndent2"/>
        <w:ind w:left="0" w:firstLine="720"/>
        <w:rPr>
          <w:rFonts w:cs="Arial" w:hint="cs"/>
          <w:szCs w:val="22"/>
          <w:rtl/>
        </w:rPr>
      </w:pPr>
    </w:p>
    <w:p w14:paraId="33AAE5EA"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3E432058" w14:textId="77777777" w:rsidR="00000000" w:rsidRDefault="00581103">
      <w:pPr>
        <w:pStyle w:val="a0"/>
        <w:ind w:firstLine="0"/>
        <w:rPr>
          <w:rFonts w:hint="cs"/>
          <w:b/>
          <w:rtl/>
        </w:rPr>
      </w:pPr>
      <w:r>
        <w:rPr>
          <w:rFonts w:hint="cs"/>
          <w:b/>
          <w:rtl/>
        </w:rPr>
        <w:t>(לא נקראה, נמסרה לפרוטוקול)</w:t>
      </w:r>
    </w:p>
    <w:p w14:paraId="303C9DBF" w14:textId="77777777" w:rsidR="00000000" w:rsidRDefault="00581103">
      <w:pPr>
        <w:pStyle w:val="a0"/>
        <w:rPr>
          <w:rFonts w:hint="cs"/>
          <w:rtl/>
        </w:rPr>
      </w:pPr>
    </w:p>
    <w:p w14:paraId="207C70B2" w14:textId="77777777" w:rsidR="00000000" w:rsidRDefault="00581103">
      <w:pPr>
        <w:pStyle w:val="a0"/>
        <w:rPr>
          <w:rFonts w:hint="cs"/>
          <w:rtl/>
        </w:rPr>
      </w:pPr>
      <w:r>
        <w:rPr>
          <w:rFonts w:hint="cs"/>
          <w:rtl/>
        </w:rPr>
        <w:t>1. פעילות משטרת ישראל נגד נגע הסמים בעיר לוד כוללת, ב</w:t>
      </w:r>
      <w:r>
        <w:rPr>
          <w:rFonts w:hint="cs"/>
          <w:rtl/>
        </w:rPr>
        <w:t>ין היתר, גם הצבת מחסומים לשם מניעת הגעתם של נרקומנים לעשרות "כספומטים" ממוגנים למכירת סמים הנמצאים בשכונות מסוימות בעיר. הפעילות הנ"ל מתבצעת בהתאם להערכות מצב יומיות ושבועיות ובהתאם לנתונים מבצעיים. הפעילות תימשך עד למיגור התופעה הקשה של נגע הסמים.</w:t>
      </w:r>
    </w:p>
    <w:p w14:paraId="60FC1B01" w14:textId="77777777" w:rsidR="00000000" w:rsidRDefault="00581103">
      <w:pPr>
        <w:pStyle w:val="a0"/>
        <w:rPr>
          <w:rFonts w:hint="cs"/>
          <w:rtl/>
        </w:rPr>
      </w:pPr>
    </w:p>
    <w:p w14:paraId="42A4D3FF" w14:textId="77777777" w:rsidR="00000000" w:rsidRDefault="00581103">
      <w:pPr>
        <w:pStyle w:val="a0"/>
        <w:rPr>
          <w:rFonts w:hint="cs"/>
          <w:rtl/>
        </w:rPr>
      </w:pPr>
      <w:r>
        <w:rPr>
          <w:rFonts w:hint="cs"/>
          <w:rtl/>
        </w:rPr>
        <w:t>2. עיק</w:t>
      </w:r>
      <w:r>
        <w:rPr>
          <w:rFonts w:hint="cs"/>
          <w:rtl/>
        </w:rPr>
        <w:t>ר הפעילות של השוטרים במחסומים מכוונת נגד מאות הנרקומנים הפוקדים מדי יום את התחנות לממכר הסמים בשכונות שבהן נערך המבצע. השוטרים מונחים למנוע הגעת נרקומנים ל"כספומטים", ועל-ידי כך לסכל ביצוען של עבירות חמורות של סחר בסמים.</w:t>
      </w:r>
    </w:p>
    <w:p w14:paraId="4865C749" w14:textId="77777777" w:rsidR="00000000" w:rsidRDefault="00581103">
      <w:pPr>
        <w:pStyle w:val="a0"/>
        <w:rPr>
          <w:rFonts w:hint="cs"/>
          <w:rtl/>
        </w:rPr>
      </w:pPr>
    </w:p>
    <w:p w14:paraId="039B19B5" w14:textId="77777777" w:rsidR="00000000" w:rsidRDefault="00581103">
      <w:pPr>
        <w:pStyle w:val="a0"/>
        <w:rPr>
          <w:rFonts w:hint="cs"/>
          <w:rtl/>
        </w:rPr>
      </w:pPr>
      <w:r>
        <w:rPr>
          <w:rFonts w:hint="cs"/>
          <w:rtl/>
        </w:rPr>
        <w:t>השוטרים קיבלו הנחיות ברורות וחד-מש</w:t>
      </w:r>
      <w:r>
        <w:rPr>
          <w:rFonts w:hint="cs"/>
          <w:rtl/>
        </w:rPr>
        <w:t>מעיות באשר לכללי ההתנהגות הנאותה במחסומים והיחס ההוגן והאדיב שיש לתת לעוברים בהם, תוך צמצום החיכוך עם האוכלוסייה הלא-עבריינית העוברת במחסום ובידוק מינימלי לגביה.</w:t>
      </w:r>
    </w:p>
    <w:p w14:paraId="7035F497" w14:textId="77777777" w:rsidR="00000000" w:rsidRDefault="00581103">
      <w:pPr>
        <w:pStyle w:val="a0"/>
        <w:rPr>
          <w:rFonts w:hint="cs"/>
          <w:rtl/>
        </w:rPr>
      </w:pPr>
    </w:p>
    <w:p w14:paraId="60F53BC4" w14:textId="77777777" w:rsidR="00000000" w:rsidRDefault="00581103">
      <w:pPr>
        <w:pStyle w:val="a0"/>
        <w:rPr>
          <w:rFonts w:hint="cs"/>
          <w:rtl/>
        </w:rPr>
      </w:pPr>
      <w:r>
        <w:rPr>
          <w:rFonts w:hint="cs"/>
          <w:rtl/>
        </w:rPr>
        <w:t>3. הפעילות המבוצעת על-ידי המשטרה בלוד במסגרת מבצע "אי ירוק בים" הינה פעילות חוקית אשר ננקטת כ</w:t>
      </w:r>
      <w:r>
        <w:rPr>
          <w:rFonts w:hint="cs"/>
          <w:rtl/>
        </w:rPr>
        <w:t>מוצא אחרון, לאחר שכשלו כל הניסיונות הקודמים להתמודד עם התופעה החריגה של נגע הסמים. המשטרה עושה כל מאמץ כדי למזער במידת האפשר את הפגיעה באזרחים שומרי חוק.</w:t>
      </w:r>
    </w:p>
    <w:p w14:paraId="3B02B23C" w14:textId="77777777" w:rsidR="00000000" w:rsidRDefault="00581103">
      <w:pPr>
        <w:pStyle w:val="a0"/>
        <w:rPr>
          <w:rFonts w:hint="cs"/>
          <w:rtl/>
        </w:rPr>
      </w:pPr>
    </w:p>
    <w:p w14:paraId="717C6E14" w14:textId="77777777" w:rsidR="00000000" w:rsidRDefault="00581103">
      <w:pPr>
        <w:pStyle w:val="a0"/>
        <w:rPr>
          <w:rFonts w:hint="cs"/>
          <w:rtl/>
        </w:rPr>
      </w:pPr>
      <w:r>
        <w:rPr>
          <w:rFonts w:hint="cs"/>
          <w:rtl/>
        </w:rPr>
        <w:t xml:space="preserve">הנהנים הראשונים מפירות המבצע יהיו תושביהן התמימים של השכונות, אשר יוכלו לחיות חיים שלווים ונטולי פחד </w:t>
      </w:r>
      <w:r>
        <w:rPr>
          <w:rFonts w:hint="cs"/>
          <w:rtl/>
        </w:rPr>
        <w:t>בשכונות מגוריהם. גם תושבי לוד ותושבי מחוז המרכז האחרים ייהנו מפירות המבצע אשר יביא לצמצום תופעת הסמים והפשיעה האחרת הכרוכה בה. ואכן, על-פי ההדים המגיעים למשטרה, חלק ניכר מן הציבור בעיר לוד בכלל, ובשכונות בהן נערך המבצע בפרט, מברך על המבצע ורואה בו סיכוי לש</w:t>
      </w:r>
      <w:r>
        <w:rPr>
          <w:rFonts w:hint="cs"/>
          <w:rtl/>
        </w:rPr>
        <w:t xml:space="preserve">יפור המצב בשכונות. </w:t>
      </w:r>
    </w:p>
    <w:p w14:paraId="4D97DDA4" w14:textId="77777777" w:rsidR="00000000" w:rsidRDefault="00581103">
      <w:pPr>
        <w:pStyle w:val="a0"/>
        <w:rPr>
          <w:rFonts w:hint="cs"/>
          <w:rtl/>
        </w:rPr>
      </w:pPr>
    </w:p>
    <w:p w14:paraId="561EB777" w14:textId="77777777" w:rsidR="00000000" w:rsidRDefault="00581103">
      <w:pPr>
        <w:pStyle w:val="af1"/>
        <w:rPr>
          <w:rtl/>
        </w:rPr>
      </w:pPr>
      <w:r>
        <w:rPr>
          <w:rtl/>
        </w:rPr>
        <w:t>היו"ר מוחמד ברכה:</w:t>
      </w:r>
    </w:p>
    <w:p w14:paraId="737136BB" w14:textId="77777777" w:rsidR="00000000" w:rsidRDefault="00581103">
      <w:pPr>
        <w:pStyle w:val="a0"/>
        <w:rPr>
          <w:rtl/>
        </w:rPr>
      </w:pPr>
    </w:p>
    <w:p w14:paraId="594D905B" w14:textId="77777777" w:rsidR="00000000" w:rsidRDefault="00581103">
      <w:pPr>
        <w:pStyle w:val="a0"/>
        <w:rPr>
          <w:rFonts w:hint="cs"/>
          <w:rtl/>
        </w:rPr>
      </w:pPr>
      <w:r>
        <w:rPr>
          <w:rFonts w:hint="cs"/>
          <w:rtl/>
        </w:rPr>
        <w:t>שאילתא מס'  1513 - בבקשה, אדוני השר.</w:t>
      </w:r>
    </w:p>
    <w:p w14:paraId="0FA7C69B" w14:textId="77777777" w:rsidR="00000000" w:rsidRDefault="00581103">
      <w:pPr>
        <w:pStyle w:val="a0"/>
        <w:rPr>
          <w:rFonts w:hint="cs"/>
          <w:rtl/>
        </w:rPr>
      </w:pPr>
    </w:p>
    <w:p w14:paraId="327AF017" w14:textId="77777777" w:rsidR="00000000" w:rsidRDefault="00581103">
      <w:pPr>
        <w:pStyle w:val="a1"/>
        <w:jc w:val="center"/>
        <w:rPr>
          <w:rtl/>
        </w:rPr>
      </w:pPr>
      <w:bookmarkStart w:id="834" w:name="CQ25855FI0025855T15_07_2004_01_06_03"/>
      <w:bookmarkStart w:id="835" w:name="_Toc81561579"/>
      <w:bookmarkEnd w:id="834"/>
      <w:r>
        <w:rPr>
          <w:rtl/>
        </w:rPr>
        <w:t>1513. שרפת מסגד "אל</w:t>
      </w:r>
      <w:r>
        <w:rPr>
          <w:rFonts w:hint="cs"/>
          <w:rtl/>
        </w:rPr>
        <w:t>-</w:t>
      </w:r>
      <w:r>
        <w:rPr>
          <w:rtl/>
        </w:rPr>
        <w:t>פארוקי" בבית-שאן</w:t>
      </w:r>
      <w:bookmarkEnd w:id="835"/>
    </w:p>
    <w:p w14:paraId="31597CA5" w14:textId="77777777" w:rsidR="00000000" w:rsidRDefault="00581103">
      <w:pPr>
        <w:pStyle w:val="a0"/>
        <w:rPr>
          <w:rFonts w:hint="cs"/>
          <w:rtl/>
        </w:rPr>
      </w:pPr>
    </w:p>
    <w:p w14:paraId="510F9B0F" w14:textId="77777777" w:rsidR="00000000" w:rsidRDefault="00581103">
      <w:pPr>
        <w:pStyle w:val="a0"/>
        <w:ind w:firstLine="0"/>
        <w:rPr>
          <w:bCs/>
          <w:u w:val="single"/>
        </w:rPr>
      </w:pPr>
      <w:bookmarkStart w:id="836" w:name="ESQ25855"/>
      <w:bookmarkEnd w:id="83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EBC7579" w14:textId="77777777" w:rsidR="00000000" w:rsidRDefault="00581103">
      <w:pPr>
        <w:pStyle w:val="a0"/>
        <w:ind w:firstLine="720"/>
      </w:pPr>
      <w:r>
        <w:rPr>
          <w:rtl/>
        </w:rPr>
        <w:t xml:space="preserve"> ביום כ' בסיוון התשס"ד (9 ביוני 2004):</w:t>
      </w:r>
    </w:p>
    <w:p w14:paraId="7EF399CA" w14:textId="77777777" w:rsidR="00000000" w:rsidRDefault="00581103">
      <w:pPr>
        <w:pStyle w:val="a0"/>
        <w:rPr>
          <w:rFonts w:hint="cs"/>
          <w:rtl/>
        </w:rPr>
      </w:pPr>
    </w:p>
    <w:p w14:paraId="625FDDBB" w14:textId="77777777" w:rsidR="00000000" w:rsidRDefault="00581103">
      <w:pPr>
        <w:pStyle w:val="a0"/>
        <w:rPr>
          <w:rFonts w:hint="cs"/>
        </w:rPr>
      </w:pPr>
    </w:p>
    <w:p w14:paraId="12CA38CF" w14:textId="77777777" w:rsidR="00000000" w:rsidRDefault="00581103">
      <w:pPr>
        <w:pStyle w:val="a0"/>
        <w:ind w:firstLine="720"/>
      </w:pPr>
      <w:r>
        <w:rPr>
          <w:rFonts w:hint="cs"/>
          <w:rtl/>
        </w:rPr>
        <w:t>לאחרונה</w:t>
      </w:r>
      <w:r>
        <w:rPr>
          <w:rtl/>
        </w:rPr>
        <w:t xml:space="preserve"> נשרף מסגד "אל</w:t>
      </w:r>
      <w:r>
        <w:rPr>
          <w:rFonts w:hint="cs"/>
          <w:rtl/>
        </w:rPr>
        <w:t>-</w:t>
      </w:r>
      <w:r>
        <w:rPr>
          <w:rtl/>
        </w:rPr>
        <w:t>פארוקי" בבית</w:t>
      </w:r>
      <w:r>
        <w:rPr>
          <w:rFonts w:hint="cs"/>
          <w:rtl/>
        </w:rPr>
        <w:t>-</w:t>
      </w:r>
      <w:r>
        <w:rPr>
          <w:rtl/>
        </w:rPr>
        <w:t>שאן וחולל באופן חמו</w:t>
      </w:r>
      <w:r>
        <w:rPr>
          <w:rtl/>
        </w:rPr>
        <w:t>ר ע</w:t>
      </w:r>
      <w:r>
        <w:rPr>
          <w:rFonts w:hint="cs"/>
          <w:rtl/>
        </w:rPr>
        <w:t>ל-יד</w:t>
      </w:r>
      <w:r>
        <w:rPr>
          <w:rtl/>
        </w:rPr>
        <w:t xml:space="preserve">י אלמונים. המסגד הזה </w:t>
      </w:r>
      <w:r>
        <w:rPr>
          <w:rFonts w:hint="cs"/>
          <w:rtl/>
        </w:rPr>
        <w:t>הוא</w:t>
      </w:r>
      <w:r>
        <w:rPr>
          <w:rtl/>
        </w:rPr>
        <w:t xml:space="preserve"> מקום קדוש למוסלמים בישראל</w:t>
      </w:r>
      <w:r>
        <w:rPr>
          <w:rFonts w:hint="cs"/>
          <w:rtl/>
        </w:rPr>
        <w:t>,</w:t>
      </w:r>
      <w:r>
        <w:rPr>
          <w:rtl/>
        </w:rPr>
        <w:t xml:space="preserve"> ושרפתו פוגעת קשות ברגשותיהם</w:t>
      </w:r>
      <w:r>
        <w:rPr>
          <w:rFonts w:hint="cs"/>
          <w:rtl/>
        </w:rPr>
        <w:t>.</w:t>
      </w:r>
      <w:r>
        <w:rPr>
          <w:rtl/>
        </w:rPr>
        <w:t xml:space="preserve"> </w:t>
      </w:r>
    </w:p>
    <w:p w14:paraId="72F229EC" w14:textId="77777777" w:rsidR="00000000" w:rsidRDefault="00581103">
      <w:pPr>
        <w:pStyle w:val="a0"/>
        <w:ind w:firstLine="720"/>
      </w:pPr>
    </w:p>
    <w:p w14:paraId="4F3F42F0" w14:textId="77777777" w:rsidR="00000000" w:rsidRDefault="00581103">
      <w:pPr>
        <w:pStyle w:val="a0"/>
        <w:ind w:firstLine="720"/>
      </w:pPr>
      <w:r>
        <w:rPr>
          <w:rFonts w:hint="cs"/>
          <w:rtl/>
        </w:rPr>
        <w:t>רצוני לשאול</w:t>
      </w:r>
      <w:r>
        <w:rPr>
          <w:rtl/>
        </w:rPr>
        <w:t>:</w:t>
      </w:r>
    </w:p>
    <w:p w14:paraId="48F7C2EF" w14:textId="77777777" w:rsidR="00000000" w:rsidRDefault="00581103">
      <w:pPr>
        <w:pStyle w:val="a0"/>
        <w:ind w:firstLine="720"/>
      </w:pPr>
    </w:p>
    <w:p w14:paraId="63FE2B2E" w14:textId="77777777" w:rsidR="00000000" w:rsidRDefault="00581103">
      <w:pPr>
        <w:pStyle w:val="a0"/>
        <w:ind w:firstLine="720"/>
        <w:rPr>
          <w:rtl/>
        </w:rPr>
      </w:pPr>
      <w:r>
        <w:rPr>
          <w:rFonts w:hint="cs"/>
          <w:rtl/>
        </w:rPr>
        <w:t xml:space="preserve">1. </w:t>
      </w:r>
      <w:r>
        <w:rPr>
          <w:rtl/>
        </w:rPr>
        <w:t xml:space="preserve">האם </w:t>
      </w:r>
      <w:r>
        <w:rPr>
          <w:rFonts w:hint="cs"/>
          <w:rtl/>
        </w:rPr>
        <w:t xml:space="preserve">המקרה </w:t>
      </w:r>
      <w:r>
        <w:rPr>
          <w:rtl/>
        </w:rPr>
        <w:t>ידוע למשרד</w:t>
      </w:r>
      <w:r>
        <w:rPr>
          <w:rFonts w:hint="cs"/>
          <w:rtl/>
        </w:rPr>
        <w:t>ך</w:t>
      </w:r>
      <w:r>
        <w:rPr>
          <w:rtl/>
        </w:rPr>
        <w:t>?</w:t>
      </w:r>
    </w:p>
    <w:p w14:paraId="28CB742E" w14:textId="77777777" w:rsidR="00000000" w:rsidRDefault="00581103">
      <w:pPr>
        <w:pStyle w:val="a0"/>
        <w:ind w:firstLine="720"/>
        <w:rPr>
          <w:rtl/>
        </w:rPr>
      </w:pPr>
    </w:p>
    <w:p w14:paraId="2034D4D7" w14:textId="77777777" w:rsidR="00000000" w:rsidRDefault="00581103">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האם נפתחה חקירה בנושא </w:t>
      </w:r>
      <w:r>
        <w:rPr>
          <w:rFonts w:hint="cs"/>
          <w:rtl/>
        </w:rPr>
        <w:t>על מנת</w:t>
      </w:r>
      <w:r>
        <w:rPr>
          <w:rtl/>
        </w:rPr>
        <w:t xml:space="preserve"> להביא את האחראים לדין?</w:t>
      </w:r>
    </w:p>
    <w:p w14:paraId="25D60490" w14:textId="77777777" w:rsidR="00000000" w:rsidRDefault="00581103">
      <w:pPr>
        <w:pStyle w:val="a0"/>
        <w:ind w:firstLine="720"/>
        <w:rPr>
          <w:rtl/>
        </w:rPr>
      </w:pPr>
    </w:p>
    <w:p w14:paraId="1E79D498" w14:textId="77777777" w:rsidR="00000000" w:rsidRDefault="00581103">
      <w:pPr>
        <w:pStyle w:val="a0"/>
        <w:ind w:firstLine="720"/>
        <w:rPr>
          <w:rtl/>
        </w:rPr>
      </w:pPr>
      <w:r>
        <w:rPr>
          <w:rFonts w:hint="cs"/>
          <w:rtl/>
        </w:rPr>
        <w:t xml:space="preserve">3. </w:t>
      </w:r>
      <w:r>
        <w:rPr>
          <w:rtl/>
        </w:rPr>
        <w:t xml:space="preserve">האם </w:t>
      </w:r>
      <w:r>
        <w:rPr>
          <w:rFonts w:hint="cs"/>
          <w:rtl/>
        </w:rPr>
        <w:t>יתאפשר</w:t>
      </w:r>
      <w:r>
        <w:rPr>
          <w:rtl/>
        </w:rPr>
        <w:t xml:space="preserve"> לגורמים האחראים למסגד לבצע עבודות ניקוי ושיפוץ</w:t>
      </w:r>
      <w:r>
        <w:rPr>
          <w:rFonts w:hint="cs"/>
          <w:rtl/>
        </w:rPr>
        <w:t xml:space="preserve"> </w:t>
      </w:r>
      <w:r>
        <w:rPr>
          <w:rFonts w:hint="cs"/>
          <w:rtl/>
        </w:rPr>
        <w:t>במקום</w:t>
      </w:r>
      <w:r>
        <w:rPr>
          <w:rtl/>
        </w:rPr>
        <w:t>?</w:t>
      </w:r>
    </w:p>
    <w:p w14:paraId="42DD7B3F" w14:textId="77777777" w:rsidR="00000000" w:rsidRDefault="00581103">
      <w:pPr>
        <w:pStyle w:val="a0"/>
        <w:ind w:firstLine="720"/>
        <w:rPr>
          <w:rFonts w:hint="cs"/>
          <w:rtl/>
        </w:rPr>
      </w:pPr>
    </w:p>
    <w:p w14:paraId="45CE0A49" w14:textId="77777777" w:rsidR="00000000" w:rsidRDefault="00581103">
      <w:pPr>
        <w:pStyle w:val="a0"/>
        <w:ind w:firstLine="0"/>
        <w:rPr>
          <w:b/>
          <w:bCs/>
          <w:u w:val="single"/>
        </w:rPr>
      </w:pPr>
      <w:r>
        <w:rPr>
          <w:b/>
          <w:bCs/>
          <w:u w:val="single"/>
          <w:rtl/>
        </w:rPr>
        <w:t>השר לביטחון פנים צחי הנגבי:</w:t>
      </w:r>
    </w:p>
    <w:p w14:paraId="0C6D69AA" w14:textId="77777777" w:rsidR="00000000" w:rsidRDefault="00581103">
      <w:pPr>
        <w:pStyle w:val="a0"/>
        <w:rPr>
          <w:rFonts w:hint="cs"/>
          <w:rtl/>
        </w:rPr>
      </w:pPr>
    </w:p>
    <w:p w14:paraId="5C7B5BBF" w14:textId="77777777" w:rsidR="00000000" w:rsidRDefault="00581103">
      <w:pPr>
        <w:pStyle w:val="a0"/>
        <w:rPr>
          <w:rFonts w:hint="cs"/>
          <w:rtl/>
        </w:rPr>
      </w:pPr>
      <w:r>
        <w:rPr>
          <w:rFonts w:hint="cs"/>
          <w:rtl/>
        </w:rPr>
        <w:t>אדוני היושב-ראש והשואל, השאלה נשאלה בחודש יוני בעניין שרפתו של מסגד "אל-פארוקי" בבית-שאן, שחולל לפי האמור בשאילתא על-ידי אלמונים באופן חמור. להלן התשובות:</w:t>
      </w:r>
    </w:p>
    <w:p w14:paraId="037BA90C" w14:textId="77777777" w:rsidR="00000000" w:rsidRDefault="00581103">
      <w:pPr>
        <w:pStyle w:val="a0"/>
        <w:rPr>
          <w:rFonts w:hint="cs"/>
          <w:rtl/>
        </w:rPr>
      </w:pPr>
    </w:p>
    <w:p w14:paraId="3A10F219" w14:textId="77777777" w:rsidR="00000000" w:rsidRDefault="00581103">
      <w:pPr>
        <w:pStyle w:val="a0"/>
        <w:rPr>
          <w:rFonts w:hint="cs"/>
          <w:rtl/>
        </w:rPr>
      </w:pPr>
      <w:r>
        <w:rPr>
          <w:rFonts w:hint="cs"/>
          <w:rtl/>
        </w:rPr>
        <w:t>1-2. המשרד ערך בדיקה בעקבות השאילתא, והפרטים שהובררו הם אלה: המ</w:t>
      </w:r>
      <w:r>
        <w:rPr>
          <w:rFonts w:hint="cs"/>
          <w:rtl/>
        </w:rPr>
        <w:t xml:space="preserve">סגד בבית-שאן הוצת ב-10 במרס השנה. המסגד אינו משמש לתפילה זה עשרות שנים. מאוחסנים בו פריטים ארכיאולוגיים שהוצאו מהגן הלאומי בבית-שאן, ובמשך כל השנים השימוש המרכזי במקום הוא לעניין זה. </w:t>
      </w:r>
    </w:p>
    <w:p w14:paraId="37248086" w14:textId="77777777" w:rsidR="00000000" w:rsidRDefault="00581103">
      <w:pPr>
        <w:pStyle w:val="a0"/>
        <w:rPr>
          <w:rFonts w:hint="cs"/>
          <w:rtl/>
        </w:rPr>
      </w:pPr>
    </w:p>
    <w:p w14:paraId="0E636D8C" w14:textId="77777777" w:rsidR="00000000" w:rsidRDefault="00581103">
      <w:pPr>
        <w:pStyle w:val="a0"/>
        <w:rPr>
          <w:rFonts w:hint="cs"/>
          <w:rtl/>
        </w:rPr>
      </w:pPr>
      <w:r>
        <w:rPr>
          <w:rFonts w:hint="cs"/>
          <w:rtl/>
        </w:rPr>
        <w:t xml:space="preserve">תחנת המשטרה בבית-שאן פתחה מייד בחקירה. הממצאים במקום מלמדים על כך שאכן </w:t>
      </w:r>
      <w:r>
        <w:rPr>
          <w:rFonts w:hint="cs"/>
          <w:rtl/>
        </w:rPr>
        <w:t>היתה הצתה. המניע להצתה אינו ידוע בשלב זה, לא נעצרו חשודים, והחקירה מתמקדת בעת הזאת במישור המודיעיני.</w:t>
      </w:r>
    </w:p>
    <w:p w14:paraId="176E57AC" w14:textId="77777777" w:rsidR="00000000" w:rsidRDefault="00581103">
      <w:pPr>
        <w:pStyle w:val="a0"/>
        <w:rPr>
          <w:rFonts w:hint="cs"/>
          <w:rtl/>
        </w:rPr>
      </w:pPr>
    </w:p>
    <w:p w14:paraId="7F2623B8" w14:textId="77777777" w:rsidR="00000000" w:rsidRDefault="00581103">
      <w:pPr>
        <w:pStyle w:val="a0"/>
        <w:rPr>
          <w:rFonts w:hint="cs"/>
          <w:rtl/>
        </w:rPr>
      </w:pPr>
      <w:r>
        <w:rPr>
          <w:rFonts w:hint="cs"/>
          <w:rtl/>
        </w:rPr>
        <w:t>3. נשאלנו גם אם תתאפשר לגורמים האחראים למסגד הזכות לבצע עבודות ניקוי ושיפוץ. כאן אני צריך להפנות את השואל, כיוון שאין למעשה משרד דתות, אולי למשרד הפנים או</w:t>
      </w:r>
      <w:r>
        <w:rPr>
          <w:rFonts w:hint="cs"/>
          <w:rtl/>
        </w:rPr>
        <w:t xml:space="preserve"> למשרד ראש הממשלה, שיש לו היום גם אחריות על תחומי דת, כי המשרד לביטחון פנים איננו עוסק במוסדות דת ואיננו אחראי על השאלה הזאת. </w:t>
      </w:r>
    </w:p>
    <w:p w14:paraId="7535398F" w14:textId="77777777" w:rsidR="00000000" w:rsidRDefault="00581103">
      <w:pPr>
        <w:pStyle w:val="a0"/>
        <w:rPr>
          <w:rFonts w:hint="cs"/>
          <w:rtl/>
        </w:rPr>
      </w:pPr>
    </w:p>
    <w:p w14:paraId="15EE1C90" w14:textId="77777777" w:rsidR="00000000" w:rsidRDefault="00581103">
      <w:pPr>
        <w:pStyle w:val="a1"/>
        <w:jc w:val="center"/>
        <w:rPr>
          <w:rtl/>
        </w:rPr>
      </w:pPr>
      <w:bookmarkStart w:id="837" w:name="_Toc81561580"/>
      <w:r>
        <w:rPr>
          <w:rtl/>
        </w:rPr>
        <w:t>1519</w:t>
      </w:r>
      <w:r>
        <w:rPr>
          <w:rFonts w:hint="cs"/>
          <w:rtl/>
        </w:rPr>
        <w:t>, 1538</w:t>
      </w:r>
      <w:r>
        <w:rPr>
          <w:rtl/>
        </w:rPr>
        <w:t xml:space="preserve">. חקירת רצח </w:t>
      </w:r>
      <w:r>
        <w:rPr>
          <w:rFonts w:hint="cs"/>
          <w:rtl/>
        </w:rPr>
        <w:t xml:space="preserve">החייל </w:t>
      </w:r>
      <w:r>
        <w:rPr>
          <w:rtl/>
        </w:rPr>
        <w:t>אולג ש</w:t>
      </w:r>
      <w:r>
        <w:rPr>
          <w:rFonts w:hint="cs"/>
          <w:rtl/>
        </w:rPr>
        <w:t>יי</w:t>
      </w:r>
      <w:r>
        <w:rPr>
          <w:rtl/>
        </w:rPr>
        <w:t>חט ז"ל</w:t>
      </w:r>
      <w:bookmarkEnd w:id="837"/>
    </w:p>
    <w:p w14:paraId="6ACA6C4B" w14:textId="77777777" w:rsidR="00000000" w:rsidRDefault="00581103">
      <w:pPr>
        <w:pStyle w:val="a0"/>
        <w:rPr>
          <w:rtl/>
        </w:rPr>
      </w:pPr>
    </w:p>
    <w:p w14:paraId="72A96AFC" w14:textId="77777777" w:rsidR="00000000" w:rsidRDefault="00581103">
      <w:pPr>
        <w:pStyle w:val="a0"/>
        <w:ind w:firstLine="0"/>
        <w:rPr>
          <w:bCs/>
          <w:u w:val="single"/>
        </w:rPr>
      </w:pPr>
      <w:bookmarkStart w:id="838" w:name="ESQ26009"/>
      <w:bookmarkEnd w:id="838"/>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87A3B8F" w14:textId="77777777" w:rsidR="00000000" w:rsidRDefault="00581103">
      <w:pPr>
        <w:pStyle w:val="a0"/>
        <w:ind w:firstLine="720"/>
      </w:pPr>
      <w:r>
        <w:rPr>
          <w:rtl/>
        </w:rPr>
        <w:t xml:space="preserve"> ביום ה' בסיוון התשס"ד (25 במאי 2004):</w:t>
      </w:r>
    </w:p>
    <w:p w14:paraId="344BBA16" w14:textId="77777777" w:rsidR="00000000" w:rsidRDefault="00581103">
      <w:pPr>
        <w:pStyle w:val="a0"/>
        <w:rPr>
          <w:rFonts w:hint="cs"/>
        </w:rPr>
      </w:pPr>
    </w:p>
    <w:p w14:paraId="582EAF5D" w14:textId="77777777" w:rsidR="00000000" w:rsidRDefault="00581103">
      <w:pPr>
        <w:pStyle w:val="a0"/>
        <w:ind w:firstLine="720"/>
        <w:rPr>
          <w:rFonts w:hint="cs"/>
        </w:rPr>
      </w:pPr>
      <w:r>
        <w:rPr>
          <w:rtl/>
        </w:rPr>
        <w:t>שלושה חשודים ברצח החייל אולג ש</w:t>
      </w:r>
      <w:r>
        <w:rPr>
          <w:rFonts w:hint="cs"/>
          <w:rtl/>
        </w:rPr>
        <w:t>יי</w:t>
      </w:r>
      <w:r>
        <w:rPr>
          <w:rtl/>
        </w:rPr>
        <w:t xml:space="preserve">חט ז"ל שוחררו לאחר </w:t>
      </w:r>
      <w:r>
        <w:rPr>
          <w:rFonts w:hint="cs"/>
          <w:rtl/>
        </w:rPr>
        <w:t>עשרה</w:t>
      </w:r>
      <w:r>
        <w:rPr>
          <w:rtl/>
        </w:rPr>
        <w:t xml:space="preserve"> חודשי מעצר, לאחר שכבר הוגש נגדם כתב אישום</w:t>
      </w:r>
      <w:r>
        <w:rPr>
          <w:rFonts w:hint="cs"/>
          <w:rtl/>
        </w:rPr>
        <w:t>.</w:t>
      </w:r>
    </w:p>
    <w:p w14:paraId="120A66AB" w14:textId="77777777" w:rsidR="00000000" w:rsidRDefault="00581103">
      <w:pPr>
        <w:pStyle w:val="a0"/>
        <w:ind w:firstLine="720"/>
      </w:pPr>
    </w:p>
    <w:p w14:paraId="34116678" w14:textId="77777777" w:rsidR="00000000" w:rsidRDefault="00581103">
      <w:pPr>
        <w:pStyle w:val="a0"/>
        <w:ind w:firstLine="720"/>
      </w:pPr>
      <w:r>
        <w:rPr>
          <w:rFonts w:hint="cs"/>
          <w:rtl/>
        </w:rPr>
        <w:t>רצוני לשאול</w:t>
      </w:r>
      <w:r>
        <w:rPr>
          <w:rtl/>
        </w:rPr>
        <w:t>:</w:t>
      </w:r>
    </w:p>
    <w:p w14:paraId="1A94D3DA" w14:textId="77777777" w:rsidR="00000000" w:rsidRDefault="00581103">
      <w:pPr>
        <w:pStyle w:val="a0"/>
        <w:ind w:firstLine="720"/>
      </w:pPr>
    </w:p>
    <w:p w14:paraId="5A9005E5" w14:textId="77777777" w:rsidR="00000000" w:rsidRDefault="00581103">
      <w:pPr>
        <w:pStyle w:val="a0"/>
        <w:ind w:firstLine="720"/>
        <w:rPr>
          <w:rtl/>
        </w:rPr>
      </w:pPr>
      <w:r>
        <w:rPr>
          <w:rFonts w:hint="cs"/>
          <w:rtl/>
        </w:rPr>
        <w:t xml:space="preserve">1. </w:t>
      </w:r>
      <w:r>
        <w:rPr>
          <w:rtl/>
        </w:rPr>
        <w:t>כיצד בודקת המשטרה את עצמה בעניין זה?</w:t>
      </w:r>
    </w:p>
    <w:p w14:paraId="623F08C4" w14:textId="77777777" w:rsidR="00000000" w:rsidRDefault="00581103">
      <w:pPr>
        <w:pStyle w:val="a0"/>
        <w:ind w:firstLine="720"/>
        <w:rPr>
          <w:rtl/>
        </w:rPr>
      </w:pPr>
    </w:p>
    <w:p w14:paraId="27403A98" w14:textId="77777777" w:rsidR="00000000" w:rsidRDefault="00581103">
      <w:pPr>
        <w:pStyle w:val="a0"/>
        <w:ind w:firstLine="720"/>
        <w:rPr>
          <w:rtl/>
        </w:rPr>
      </w:pPr>
      <w:r>
        <w:rPr>
          <w:rFonts w:hint="cs"/>
          <w:rtl/>
        </w:rPr>
        <w:t xml:space="preserve">2. </w:t>
      </w:r>
      <w:r>
        <w:rPr>
          <w:rtl/>
        </w:rPr>
        <w:t>האם תתקיים בעניין זה בדיקה ע</w:t>
      </w:r>
      <w:r>
        <w:rPr>
          <w:rFonts w:hint="cs"/>
          <w:rtl/>
        </w:rPr>
        <w:t>ל-יד</w:t>
      </w:r>
      <w:r>
        <w:rPr>
          <w:rtl/>
        </w:rPr>
        <w:t>י גוף חיצוני למשטרה?</w:t>
      </w:r>
    </w:p>
    <w:p w14:paraId="6614A891" w14:textId="77777777" w:rsidR="00000000" w:rsidRDefault="00581103">
      <w:pPr>
        <w:pStyle w:val="a0"/>
        <w:rPr>
          <w:rFonts w:hint="cs"/>
          <w:rtl/>
        </w:rPr>
      </w:pPr>
    </w:p>
    <w:p w14:paraId="4193AA3A" w14:textId="77777777" w:rsidR="00000000" w:rsidRDefault="00581103">
      <w:pPr>
        <w:pStyle w:val="a0"/>
        <w:ind w:firstLine="0"/>
        <w:rPr>
          <w:bCs/>
          <w:u w:val="single"/>
        </w:rPr>
      </w:pPr>
      <w:r>
        <w:rPr>
          <w:bCs/>
          <w:u w:val="single"/>
          <w:rtl/>
        </w:rPr>
        <w:t>חבר</w:t>
      </w:r>
      <w:r>
        <w:rPr>
          <w:rFonts w:hint="cs"/>
          <w:bCs/>
          <w:u w:val="single"/>
          <w:rtl/>
        </w:rPr>
        <w:t xml:space="preserve"> הכנסת </w:t>
      </w:r>
      <w:r>
        <w:rPr>
          <w:bCs/>
          <w:u w:val="single"/>
          <w:rtl/>
        </w:rPr>
        <w:t xml:space="preserve">אברהם </w:t>
      </w:r>
      <w:r>
        <w:rPr>
          <w:rFonts w:hint="cs"/>
          <w:bCs/>
          <w:u w:val="single"/>
          <w:rtl/>
        </w:rPr>
        <w:t xml:space="preserve">בייגה </w:t>
      </w:r>
      <w:r>
        <w:rPr>
          <w:bCs/>
          <w:u w:val="single"/>
          <w:rtl/>
        </w:rPr>
        <w:t>שוחט</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w:t>
      </w:r>
      <w:r>
        <w:rPr>
          <w:bCs/>
          <w:u w:val="single"/>
          <w:rtl/>
        </w:rPr>
        <w:t>ן פנים</w:t>
      </w:r>
    </w:p>
    <w:p w14:paraId="58F64DF5" w14:textId="77777777" w:rsidR="00000000" w:rsidRDefault="00581103">
      <w:pPr>
        <w:pStyle w:val="a0"/>
        <w:ind w:firstLine="720"/>
      </w:pPr>
      <w:r>
        <w:rPr>
          <w:rtl/>
        </w:rPr>
        <w:t xml:space="preserve"> ביום ה' בסיוון התשס"ד (25 במאי 2004):</w:t>
      </w:r>
    </w:p>
    <w:p w14:paraId="7C199681" w14:textId="77777777" w:rsidR="00000000" w:rsidRDefault="00581103">
      <w:pPr>
        <w:pStyle w:val="a0"/>
        <w:rPr>
          <w:rFonts w:hint="cs"/>
        </w:rPr>
      </w:pPr>
    </w:p>
    <w:p w14:paraId="7CAFBF48" w14:textId="77777777" w:rsidR="00000000" w:rsidRDefault="00581103">
      <w:pPr>
        <w:pStyle w:val="a0"/>
        <w:ind w:firstLine="720"/>
      </w:pPr>
      <w:r>
        <w:rPr>
          <w:rtl/>
        </w:rPr>
        <w:t xml:space="preserve">בעקבות שחרור שלושת החשודים </w:t>
      </w:r>
      <w:r>
        <w:rPr>
          <w:rFonts w:hint="cs"/>
          <w:rtl/>
        </w:rPr>
        <w:t xml:space="preserve">ברצח החייל אולג שייחט ז"ל </w:t>
      </w:r>
      <w:r>
        <w:rPr>
          <w:rtl/>
        </w:rPr>
        <w:t xml:space="preserve">לאחר תשעה חודשי מעצר </w:t>
      </w:r>
      <w:r>
        <w:rPr>
          <w:rFonts w:hint="cs"/>
          <w:rtl/>
        </w:rPr>
        <w:t>ו</w:t>
      </w:r>
      <w:r>
        <w:rPr>
          <w:rtl/>
        </w:rPr>
        <w:t xml:space="preserve">דרך </w:t>
      </w:r>
      <w:r>
        <w:rPr>
          <w:rFonts w:hint="cs"/>
          <w:rtl/>
        </w:rPr>
        <w:t xml:space="preserve">קבלת </w:t>
      </w:r>
      <w:r>
        <w:rPr>
          <w:rtl/>
        </w:rPr>
        <w:t>ההודאה באשמה</w:t>
      </w:r>
      <w:r>
        <w:rPr>
          <w:rFonts w:hint="cs"/>
          <w:rtl/>
        </w:rPr>
        <w:t>, רצוני לשאול</w:t>
      </w:r>
      <w:r>
        <w:rPr>
          <w:rtl/>
        </w:rPr>
        <w:t>:</w:t>
      </w:r>
    </w:p>
    <w:p w14:paraId="7D4A2710" w14:textId="77777777" w:rsidR="00000000" w:rsidRDefault="00581103">
      <w:pPr>
        <w:pStyle w:val="a0"/>
        <w:ind w:firstLine="720"/>
      </w:pPr>
    </w:p>
    <w:p w14:paraId="20C97F09" w14:textId="77777777" w:rsidR="00000000" w:rsidRDefault="00581103">
      <w:pPr>
        <w:pStyle w:val="a0"/>
        <w:ind w:firstLine="720"/>
        <w:rPr>
          <w:rtl/>
        </w:rPr>
      </w:pPr>
      <w:r>
        <w:rPr>
          <w:rFonts w:hint="cs"/>
          <w:rtl/>
        </w:rPr>
        <w:t xml:space="preserve">1. </w:t>
      </w:r>
      <w:r>
        <w:rPr>
          <w:rtl/>
        </w:rPr>
        <w:t xml:space="preserve">האם </w:t>
      </w:r>
      <w:r>
        <w:rPr>
          <w:rFonts w:hint="cs"/>
          <w:rtl/>
        </w:rPr>
        <w:t>ימונה</w:t>
      </w:r>
      <w:r>
        <w:rPr>
          <w:rtl/>
        </w:rPr>
        <w:t xml:space="preserve"> צוות חקירה מיוחד לבדיקת המקרה?</w:t>
      </w:r>
    </w:p>
    <w:p w14:paraId="6D1B373C" w14:textId="77777777" w:rsidR="00000000" w:rsidRDefault="00581103">
      <w:pPr>
        <w:pStyle w:val="a0"/>
        <w:ind w:firstLine="720"/>
        <w:rPr>
          <w:rtl/>
        </w:rPr>
      </w:pPr>
    </w:p>
    <w:p w14:paraId="4822F720" w14:textId="77777777" w:rsidR="00000000" w:rsidRDefault="00581103">
      <w:pPr>
        <w:pStyle w:val="a0"/>
        <w:ind w:firstLine="720"/>
        <w:rPr>
          <w:rFonts w:hint="cs"/>
          <w:rtl/>
        </w:rPr>
      </w:pPr>
      <w:r>
        <w:rPr>
          <w:rFonts w:hint="cs"/>
          <w:rtl/>
        </w:rPr>
        <w:t xml:space="preserve">2. </w:t>
      </w:r>
      <w:r>
        <w:rPr>
          <w:rtl/>
        </w:rPr>
        <w:t xml:space="preserve">כיצד </w:t>
      </w:r>
      <w:r>
        <w:rPr>
          <w:rFonts w:hint="cs"/>
          <w:rtl/>
        </w:rPr>
        <w:t>יימנעו</w:t>
      </w:r>
      <w:r>
        <w:rPr>
          <w:rtl/>
        </w:rPr>
        <w:t xml:space="preserve"> מקרים כאלו בעתיד?</w:t>
      </w:r>
    </w:p>
    <w:p w14:paraId="006F6A0F" w14:textId="77777777" w:rsidR="00000000" w:rsidRDefault="00581103">
      <w:pPr>
        <w:pStyle w:val="a0"/>
        <w:ind w:firstLine="720"/>
        <w:rPr>
          <w:rFonts w:hint="cs"/>
          <w:rtl/>
        </w:rPr>
      </w:pPr>
    </w:p>
    <w:p w14:paraId="4D447659" w14:textId="77777777" w:rsidR="00000000" w:rsidRDefault="00581103">
      <w:pPr>
        <w:pStyle w:val="a0"/>
        <w:ind w:firstLine="0"/>
        <w:rPr>
          <w:rFonts w:hint="cs"/>
          <w:b/>
          <w:bCs/>
          <w:u w:val="single"/>
          <w:rtl/>
        </w:rPr>
      </w:pPr>
      <w:r>
        <w:rPr>
          <w:rFonts w:hint="cs"/>
          <w:b/>
          <w:bCs/>
          <w:u w:val="single"/>
          <w:rtl/>
        </w:rPr>
        <w:t xml:space="preserve">תשובת השר לביטחון </w:t>
      </w:r>
      <w:r>
        <w:rPr>
          <w:rFonts w:hint="cs"/>
          <w:b/>
          <w:bCs/>
          <w:u w:val="single"/>
          <w:rtl/>
        </w:rPr>
        <w:t>פנים צחי הנגבי:</w:t>
      </w:r>
    </w:p>
    <w:p w14:paraId="567D1750" w14:textId="77777777" w:rsidR="00000000" w:rsidRDefault="00581103">
      <w:pPr>
        <w:pStyle w:val="a0"/>
        <w:ind w:firstLine="0"/>
        <w:rPr>
          <w:rFonts w:hint="cs"/>
          <w:b/>
          <w:rtl/>
        </w:rPr>
      </w:pPr>
      <w:r>
        <w:rPr>
          <w:rFonts w:hint="cs"/>
          <w:b/>
          <w:rtl/>
        </w:rPr>
        <w:t>(לא נקראה, נמסרה לפרוטוקול)</w:t>
      </w:r>
    </w:p>
    <w:p w14:paraId="17F43B58" w14:textId="77777777" w:rsidR="00000000" w:rsidRDefault="00581103">
      <w:pPr>
        <w:pStyle w:val="a0"/>
        <w:rPr>
          <w:rFonts w:hint="cs"/>
          <w:rtl/>
        </w:rPr>
      </w:pPr>
    </w:p>
    <w:p w14:paraId="0F956C4C" w14:textId="77777777" w:rsidR="00000000" w:rsidRDefault="00581103">
      <w:pPr>
        <w:pStyle w:val="a0"/>
        <w:rPr>
          <w:rFonts w:hint="cs"/>
          <w:rtl/>
        </w:rPr>
      </w:pPr>
      <w:r>
        <w:rPr>
          <w:rFonts w:hint="cs"/>
          <w:rtl/>
        </w:rPr>
        <w:t xml:space="preserve">ביום 13 במאי 2004 קיים היועץ המשפטי לממשלה דיון ראשון בפרשת רצח החייל אולג שייחט ז"ל. בדיון נטלו חלק פרקליטת המדינה, פרקליטת מחוז הצפון, מפקד המחוז הצפוני במשטרה, בכירים נוספים מן הפרקליטות, שירות הביטחון הכללי </w:t>
      </w:r>
      <w:r>
        <w:rPr>
          <w:rFonts w:hint="cs"/>
          <w:rtl/>
        </w:rPr>
        <w:t>ומשטרת ישראל.</w:t>
      </w:r>
    </w:p>
    <w:p w14:paraId="72686477" w14:textId="77777777" w:rsidR="00000000" w:rsidRDefault="00581103">
      <w:pPr>
        <w:pStyle w:val="a0"/>
        <w:rPr>
          <w:rFonts w:hint="cs"/>
          <w:rtl/>
        </w:rPr>
      </w:pPr>
    </w:p>
    <w:p w14:paraId="29E326AA" w14:textId="77777777" w:rsidR="00000000" w:rsidRDefault="00581103">
      <w:pPr>
        <w:pStyle w:val="a0"/>
        <w:rPr>
          <w:rFonts w:hint="cs"/>
          <w:rtl/>
        </w:rPr>
      </w:pPr>
      <w:r>
        <w:rPr>
          <w:rFonts w:hint="cs"/>
          <w:rtl/>
        </w:rPr>
        <w:t xml:space="preserve">מטרת הדיון היתה להתעדכן בפרטי הפרשה, להנחות לגבי המשך הטיפול, וכן לערוך בדיקה ראשונית אם היו כשלים בטיפול מערכות האכיפה השונות, המחייבים הסקת מסקנות או הפקת לקחים במבט צופה פני עתיד. </w:t>
      </w:r>
    </w:p>
    <w:p w14:paraId="0A4EFDEF" w14:textId="77777777" w:rsidR="00000000" w:rsidRDefault="00581103">
      <w:pPr>
        <w:pStyle w:val="a0"/>
        <w:rPr>
          <w:rFonts w:hint="cs"/>
          <w:rtl/>
        </w:rPr>
      </w:pPr>
    </w:p>
    <w:p w14:paraId="137079D1" w14:textId="77777777" w:rsidR="00000000" w:rsidRDefault="00581103">
      <w:pPr>
        <w:pStyle w:val="a0"/>
        <w:rPr>
          <w:rFonts w:hint="cs"/>
          <w:rtl/>
        </w:rPr>
      </w:pPr>
      <w:r>
        <w:rPr>
          <w:rFonts w:hint="cs"/>
          <w:rtl/>
        </w:rPr>
        <w:t>עיקרי המסקנות וההחלטות שנתקבלו על-ידי היועץ המשפטי לממשל</w:t>
      </w:r>
      <w:r>
        <w:rPr>
          <w:rFonts w:hint="cs"/>
          <w:rtl/>
        </w:rPr>
        <w:t>ה בדיון זה היו כדלקמן: הליך קבלת ההחלטות בתיק החקירה נעשה בשיתוף בין השב"כ, המשטרה והפרקליטות ובשקיפות מלאה בין הגופים השונים. התקיימה סדרה של דיונים עם חוקרי המשטרה, חוקרי השב"כ ואנשי הפרקליטות כדי לבחון את חומר הראיות. הנושא לובן ברמות הבכירות ביותר, והה</w:t>
      </w:r>
      <w:r>
        <w:rPr>
          <w:rFonts w:hint="cs"/>
          <w:rtl/>
        </w:rPr>
        <w:t xml:space="preserve">חלטות התקבלו בסופו של דבר בהנחיית פרקליטת המדינה ועל דעת היועץ המשפטי לממשלה דאז. ההחלטה להגיש את כתב האישום התחייבה לנוכח הראיות שהיו בידי התביעה הכללית נגד הנאשמים בתיק. </w:t>
      </w:r>
    </w:p>
    <w:p w14:paraId="5CFDFF0C" w14:textId="77777777" w:rsidR="00000000" w:rsidRDefault="00581103">
      <w:pPr>
        <w:pStyle w:val="a0"/>
        <w:rPr>
          <w:rFonts w:hint="cs"/>
          <w:rtl/>
        </w:rPr>
      </w:pPr>
    </w:p>
    <w:p w14:paraId="172E4B13" w14:textId="77777777" w:rsidR="00000000" w:rsidRDefault="00581103">
      <w:pPr>
        <w:pStyle w:val="a0"/>
        <w:rPr>
          <w:rFonts w:hint="cs"/>
          <w:rtl/>
        </w:rPr>
      </w:pPr>
      <w:r>
        <w:rPr>
          <w:rFonts w:hint="cs"/>
          <w:rtl/>
        </w:rPr>
        <w:t>חלקה השני של החקירה בפרשה, לאחר מציאת נשקו של החייל, טרם הסתיים. עד לסיום החקירה ו</w:t>
      </w:r>
      <w:r>
        <w:rPr>
          <w:rFonts w:hint="cs"/>
          <w:rtl/>
        </w:rPr>
        <w:t>קבלת ממצאים סופיים, לא ניתן להיכנס להליך של מסקנות ולקחים במבט צופה פני עתיד. בהתאם לתוצאות הסופיות שיתקבלו, ייערכו דיונים נוספים ובהם יבחן היועץ המשפטי לממשלה את הצורך בהפקת לקחים. לעת עתה ימשיך היועץ המשפטי לממשלה ללוות את פרשת רצח החייל מקרוב ולהתעדכן ב</w:t>
      </w:r>
      <w:r>
        <w:rPr>
          <w:rFonts w:hint="cs"/>
          <w:rtl/>
        </w:rPr>
        <w:t xml:space="preserve">ה בהתאם להתפתחויות בחקירה. </w:t>
      </w:r>
    </w:p>
    <w:p w14:paraId="6602D7F7" w14:textId="77777777" w:rsidR="00000000" w:rsidRDefault="00581103">
      <w:pPr>
        <w:pStyle w:val="a0"/>
        <w:rPr>
          <w:rFonts w:hint="cs"/>
          <w:rtl/>
        </w:rPr>
      </w:pPr>
    </w:p>
    <w:p w14:paraId="16240430" w14:textId="77777777" w:rsidR="00000000" w:rsidRDefault="00581103">
      <w:pPr>
        <w:pStyle w:val="a0"/>
        <w:rPr>
          <w:rFonts w:hint="cs"/>
          <w:rtl/>
        </w:rPr>
      </w:pPr>
      <w:r>
        <w:rPr>
          <w:rFonts w:hint="cs"/>
          <w:rtl/>
        </w:rPr>
        <w:t>לאור כל האמור לעיל, ובהיות היועץ המשפטי לממשלה ראש התביעה הכללית במדינה ומופקד על כלל רשויות אכיפת החוק, הוא זה שינחה את המשטרה בכל הנוגע לדרך הנכונה לבדוק את הפרשה ולהפיק את לקחיה, לאחר שיסתיימו ההליכים שתוארו לעיל.</w:t>
      </w:r>
    </w:p>
    <w:p w14:paraId="7EC156A9" w14:textId="77777777" w:rsidR="00000000" w:rsidRDefault="00581103">
      <w:pPr>
        <w:pStyle w:val="a0"/>
        <w:rPr>
          <w:rFonts w:hint="cs"/>
          <w:rtl/>
        </w:rPr>
      </w:pPr>
    </w:p>
    <w:p w14:paraId="5A269E8F" w14:textId="77777777" w:rsidR="00000000" w:rsidRDefault="00581103">
      <w:pPr>
        <w:pStyle w:val="a1"/>
        <w:jc w:val="center"/>
        <w:rPr>
          <w:rtl/>
        </w:rPr>
      </w:pPr>
      <w:bookmarkStart w:id="839" w:name="CQ26248FI0026248T14_07_2004_22_03_34"/>
      <w:bookmarkStart w:id="840" w:name="_Toc81561581"/>
      <w:bookmarkEnd w:id="839"/>
      <w:r>
        <w:rPr>
          <w:rtl/>
        </w:rPr>
        <w:t>1537. מחס</w:t>
      </w:r>
      <w:r>
        <w:rPr>
          <w:rtl/>
        </w:rPr>
        <w:t>ומים בכניסות לשכונות הערביות בלוד</w:t>
      </w:r>
      <w:bookmarkEnd w:id="840"/>
    </w:p>
    <w:p w14:paraId="169DB5E2" w14:textId="77777777" w:rsidR="00000000" w:rsidRDefault="00581103">
      <w:pPr>
        <w:pStyle w:val="a0"/>
        <w:rPr>
          <w:rtl/>
        </w:rPr>
      </w:pPr>
    </w:p>
    <w:p w14:paraId="3B576217" w14:textId="77777777" w:rsidR="00000000" w:rsidRDefault="00581103">
      <w:pPr>
        <w:pStyle w:val="a0"/>
        <w:ind w:firstLine="0"/>
        <w:rPr>
          <w:bCs/>
          <w:u w:val="single"/>
        </w:rPr>
      </w:pPr>
      <w:bookmarkStart w:id="841" w:name="ESQ26248"/>
      <w:bookmarkEnd w:id="841"/>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25ACEAB" w14:textId="77777777" w:rsidR="00000000" w:rsidRDefault="00581103">
      <w:pPr>
        <w:pStyle w:val="a0"/>
        <w:ind w:firstLine="720"/>
      </w:pPr>
      <w:r>
        <w:rPr>
          <w:rtl/>
        </w:rPr>
        <w:t xml:space="preserve"> ביום ה' בסיוון התשס"ד (25 במאי 2004):</w:t>
      </w:r>
    </w:p>
    <w:p w14:paraId="10B74673" w14:textId="77777777" w:rsidR="00000000" w:rsidRDefault="00581103">
      <w:pPr>
        <w:pStyle w:val="a0"/>
        <w:rPr>
          <w:rFonts w:hint="cs"/>
          <w:rtl/>
        </w:rPr>
      </w:pPr>
    </w:p>
    <w:p w14:paraId="62165276" w14:textId="77777777" w:rsidR="00000000" w:rsidRDefault="00581103">
      <w:pPr>
        <w:pStyle w:val="a0"/>
        <w:rPr>
          <w:rFonts w:hint="cs"/>
          <w:rtl/>
        </w:rPr>
      </w:pPr>
    </w:p>
    <w:p w14:paraId="0D666AE9" w14:textId="77777777" w:rsidR="00000000" w:rsidRDefault="00581103">
      <w:pPr>
        <w:pStyle w:val="a0"/>
        <w:rPr>
          <w:rFonts w:hint="cs"/>
        </w:rPr>
      </w:pPr>
      <w:r>
        <w:rPr>
          <w:rFonts w:hint="cs"/>
          <w:rtl/>
        </w:rPr>
        <w:t>בכניסות לשכונות הערביות בלוד הוקמו לאחרונה מחסומים המעכבים תושבים שנדרשים להזדהות פעמים רבות ביום ומגבילים את חופש תנועתם. נטען,</w:t>
      </w:r>
      <w:r>
        <w:rPr>
          <w:rFonts w:hint="cs"/>
          <w:rtl/>
        </w:rPr>
        <w:t xml:space="preserve"> כי הדבר אינו פוגע בסוחרי סמים, כך שלתושבים התמימים נוספה טרדת המחסומים על מכת הסמים.</w:t>
      </w:r>
    </w:p>
    <w:p w14:paraId="2D2031A8" w14:textId="77777777" w:rsidR="00000000" w:rsidRDefault="00581103">
      <w:pPr>
        <w:pStyle w:val="a0"/>
      </w:pPr>
    </w:p>
    <w:p w14:paraId="471DB8AC" w14:textId="77777777" w:rsidR="00000000" w:rsidRDefault="00581103">
      <w:pPr>
        <w:pStyle w:val="a0"/>
      </w:pPr>
      <w:r>
        <w:rPr>
          <w:rFonts w:hint="cs"/>
          <w:rtl/>
        </w:rPr>
        <w:t>רצוני לשאול</w:t>
      </w:r>
      <w:r>
        <w:rPr>
          <w:rtl/>
        </w:rPr>
        <w:t>:</w:t>
      </w:r>
    </w:p>
    <w:p w14:paraId="5A4272A1" w14:textId="77777777" w:rsidR="00000000" w:rsidRDefault="00581103">
      <w:pPr>
        <w:pStyle w:val="a0"/>
      </w:pPr>
    </w:p>
    <w:p w14:paraId="423463A7" w14:textId="77777777" w:rsidR="00000000" w:rsidRDefault="00581103">
      <w:pPr>
        <w:pStyle w:val="a0"/>
        <w:rPr>
          <w:rtl/>
        </w:rPr>
      </w:pPr>
      <w:r>
        <w:rPr>
          <w:rFonts w:hint="cs"/>
          <w:rtl/>
        </w:rPr>
        <w:t xml:space="preserve">1. </w:t>
      </w:r>
      <w:r>
        <w:rPr>
          <w:rtl/>
        </w:rPr>
        <w:t xml:space="preserve">מתי </w:t>
      </w:r>
      <w:r>
        <w:rPr>
          <w:rFonts w:hint="cs"/>
          <w:rtl/>
        </w:rPr>
        <w:t>יוסרו המחסומים</w:t>
      </w:r>
      <w:r>
        <w:rPr>
          <w:rtl/>
        </w:rPr>
        <w:t>?</w:t>
      </w:r>
    </w:p>
    <w:p w14:paraId="6EDFDD59" w14:textId="77777777" w:rsidR="00000000" w:rsidRDefault="00581103">
      <w:pPr>
        <w:pStyle w:val="a0"/>
        <w:rPr>
          <w:rtl/>
        </w:rPr>
      </w:pPr>
    </w:p>
    <w:p w14:paraId="1D3B9DD0" w14:textId="77777777" w:rsidR="00000000" w:rsidRDefault="00581103">
      <w:pPr>
        <w:pStyle w:val="a0"/>
        <w:rPr>
          <w:rtl/>
        </w:rPr>
      </w:pPr>
      <w:r>
        <w:rPr>
          <w:rFonts w:hint="cs"/>
          <w:rtl/>
        </w:rPr>
        <w:t>2. האם לא ניתן להילחם בתופעת הסמים בלי לפגוע בתושבים</w:t>
      </w:r>
      <w:r>
        <w:rPr>
          <w:rtl/>
        </w:rPr>
        <w:t>?</w:t>
      </w:r>
    </w:p>
    <w:p w14:paraId="1321FF6B" w14:textId="77777777" w:rsidR="00000000" w:rsidRDefault="00581103">
      <w:pPr>
        <w:pStyle w:val="a0"/>
        <w:rPr>
          <w:rtl/>
        </w:rPr>
      </w:pPr>
    </w:p>
    <w:p w14:paraId="1A5070F5" w14:textId="77777777" w:rsidR="00000000" w:rsidRDefault="00581103">
      <w:pPr>
        <w:pStyle w:val="a0"/>
        <w:rPr>
          <w:rtl/>
        </w:rPr>
      </w:pPr>
      <w:r>
        <w:rPr>
          <w:rFonts w:hint="cs"/>
          <w:rtl/>
        </w:rPr>
        <w:t>3. האם</w:t>
      </w:r>
      <w:r>
        <w:rPr>
          <w:rtl/>
        </w:rPr>
        <w:t xml:space="preserve"> המשטרה נלחמת באותה דרך בסחר בסמים בשכונות היהודיות בעיר?</w:t>
      </w:r>
    </w:p>
    <w:p w14:paraId="1B0A2C9D" w14:textId="77777777" w:rsidR="00000000" w:rsidRDefault="00581103">
      <w:pPr>
        <w:pStyle w:val="a0"/>
        <w:rPr>
          <w:rFonts w:hint="cs"/>
          <w:rtl/>
        </w:rPr>
      </w:pPr>
    </w:p>
    <w:p w14:paraId="705E530E" w14:textId="77777777" w:rsidR="00000000" w:rsidRDefault="00581103">
      <w:pPr>
        <w:pStyle w:val="a0"/>
        <w:ind w:firstLine="0"/>
        <w:rPr>
          <w:rFonts w:hint="cs"/>
          <w:b/>
          <w:bCs/>
          <w:u w:val="single"/>
          <w:rtl/>
        </w:rPr>
      </w:pPr>
      <w:r>
        <w:rPr>
          <w:rFonts w:hint="cs"/>
          <w:b/>
          <w:bCs/>
          <w:u w:val="single"/>
          <w:rtl/>
        </w:rPr>
        <w:t>השר לביטחון</w:t>
      </w:r>
      <w:r>
        <w:rPr>
          <w:rFonts w:hint="cs"/>
          <w:b/>
          <w:bCs/>
          <w:u w:val="single"/>
          <w:rtl/>
        </w:rPr>
        <w:t xml:space="preserve"> פנים צחי הנגבי:</w:t>
      </w:r>
    </w:p>
    <w:p w14:paraId="6DA53FFC" w14:textId="77777777" w:rsidR="00000000" w:rsidRDefault="00581103">
      <w:pPr>
        <w:pStyle w:val="a0"/>
        <w:rPr>
          <w:rFonts w:hint="cs"/>
          <w:rtl/>
        </w:rPr>
      </w:pPr>
    </w:p>
    <w:p w14:paraId="7794A925" w14:textId="77777777" w:rsidR="00000000" w:rsidRDefault="00581103">
      <w:pPr>
        <w:pStyle w:val="a0"/>
        <w:rPr>
          <w:rFonts w:hint="cs"/>
          <w:rtl/>
        </w:rPr>
      </w:pPr>
      <w:r>
        <w:rPr>
          <w:rFonts w:hint="cs"/>
          <w:rtl/>
        </w:rPr>
        <w:t>אדוני היושב-ראש, הנושא הזה אכן עלה בציבוריות בעיר לוד, לאו דווקא בציבוריות הערבית, אלא בציבורים בכלל, מכמה וכמה זוויות. ראשית, כמובן, הדרישה הנחרצת כלפי הממשלה מן התושבים בעיר, יהודים וערבים כאחד, שלא להישאר אדישה נוכח תופעה שמלווה את העי</w:t>
      </w:r>
      <w:r>
        <w:rPr>
          <w:rFonts w:hint="cs"/>
          <w:rtl/>
        </w:rPr>
        <w:t xml:space="preserve">ר לוד ושכונות מסוימות בה. זה כמה וכמה שנים הולכת ומתעצמת תופעה של פעילות נרקומנים, שהפכו את תעשיית מכירת הסמים לתעשייה המרכזית בעיר הזאת. </w:t>
      </w:r>
    </w:p>
    <w:p w14:paraId="1D29E15C" w14:textId="77777777" w:rsidR="00000000" w:rsidRDefault="00581103">
      <w:pPr>
        <w:pStyle w:val="a0"/>
        <w:rPr>
          <w:rFonts w:hint="cs"/>
          <w:rtl/>
        </w:rPr>
      </w:pPr>
    </w:p>
    <w:p w14:paraId="6AB75612" w14:textId="77777777" w:rsidR="00000000" w:rsidRDefault="00581103">
      <w:pPr>
        <w:pStyle w:val="a0"/>
        <w:rPr>
          <w:rFonts w:hint="cs"/>
          <w:rtl/>
        </w:rPr>
      </w:pPr>
      <w:r>
        <w:rPr>
          <w:rFonts w:hint="cs"/>
          <w:rtl/>
        </w:rPr>
        <w:t>השאלה שנשאלה על-ידי חבר הכנסת דהאמשה נוגעת לשיטת הפעולה שהמשטרה אימצה לאחרונה במסגרת מבצע  שנקרא "אי ירוק בים", מבצע</w:t>
      </w:r>
      <w:r>
        <w:rPr>
          <w:rFonts w:hint="cs"/>
          <w:rtl/>
        </w:rPr>
        <w:t xml:space="preserve"> מאוד משמעותי, מרחיק לכת, חסר תקדים במידה רבה, שלמעשה </w:t>
      </w:r>
      <w:r>
        <w:rPr>
          <w:rtl/>
        </w:rPr>
        <w:t>–</w:t>
      </w:r>
      <w:r>
        <w:rPr>
          <w:rFonts w:hint="cs"/>
          <w:rtl/>
        </w:rPr>
        <w:t xml:space="preserve"> להבדיל ממבצעים אחרים </w:t>
      </w:r>
      <w:r>
        <w:rPr>
          <w:rtl/>
        </w:rPr>
        <w:t>–</w:t>
      </w:r>
      <w:r>
        <w:rPr>
          <w:rFonts w:hint="cs"/>
          <w:rtl/>
        </w:rPr>
        <w:t xml:space="preserve"> לא אמור להיפסק לאחר פרק זמן קצר, אלא משמעותו היא בהיבט ארוך הטווח שלו. הוא אמור להביא לכך שהשכונות שסבלו כל השנים מפעילות של סוחרי סמים יחזרו ויזכו בשגרת חיים הרבה יותר שפויה ונ</w:t>
      </w:r>
      <w:r>
        <w:rPr>
          <w:rFonts w:hint="cs"/>
          <w:rtl/>
        </w:rPr>
        <w:t xml:space="preserve">ורמלית. </w:t>
      </w:r>
    </w:p>
    <w:p w14:paraId="166DCD9A" w14:textId="77777777" w:rsidR="00000000" w:rsidRDefault="00581103">
      <w:pPr>
        <w:pStyle w:val="a0"/>
        <w:rPr>
          <w:rFonts w:hint="cs"/>
          <w:rtl/>
        </w:rPr>
      </w:pPr>
    </w:p>
    <w:p w14:paraId="0D75575A" w14:textId="77777777" w:rsidR="00000000" w:rsidRDefault="00581103">
      <w:pPr>
        <w:pStyle w:val="a0"/>
        <w:rPr>
          <w:rFonts w:hint="cs"/>
          <w:rtl/>
        </w:rPr>
      </w:pPr>
      <w:r>
        <w:rPr>
          <w:rFonts w:hint="cs"/>
          <w:rtl/>
        </w:rPr>
        <w:t xml:space="preserve">המחסומים שהוצבו, הוצבו בעיקר כדי למנוע מנרקומנים להגיע לתוך השכונות, לעשרות אתרים שנקראים בז'רגון, בעגה של הציבור </w:t>
      </w:r>
      <w:r>
        <w:rPr>
          <w:rtl/>
        </w:rPr>
        <w:t>–</w:t>
      </w:r>
      <w:r>
        <w:rPr>
          <w:rFonts w:hint="cs"/>
          <w:rtl/>
        </w:rPr>
        <w:t xml:space="preserve"> וגם של המשטרה </w:t>
      </w:r>
      <w:r>
        <w:rPr>
          <w:rtl/>
        </w:rPr>
        <w:t>–</w:t>
      </w:r>
      <w:r>
        <w:rPr>
          <w:rFonts w:hint="cs"/>
          <w:rtl/>
        </w:rPr>
        <w:t xml:space="preserve"> "כספומטים". "כספומט" הוא חרך קטן בקיר, שדרכו נעשית פעולת הסחר בסמים, ללא שהקונה רואה את המוכר, כך שהוא לא יוכל להע</w:t>
      </w:r>
      <w:r>
        <w:rPr>
          <w:rFonts w:hint="cs"/>
          <w:rtl/>
        </w:rPr>
        <w:t xml:space="preserve">ביר, גם אם הוא סוכן משטרתי, או שלאחר מכן הוא נעצר ונדרש להעיד - הוא לא יכול להפליל את המוכר. זאת תופעה שהפכה להיות, למעשה, לתופעה לודאית קלאסית שכמעט לא קיימת במקומות אחרים בארץ. המטרה היתה למנוע את חדירת הנרקומנים אל ה"כספומטים".  </w:t>
      </w:r>
    </w:p>
    <w:p w14:paraId="69A4D955" w14:textId="77777777" w:rsidR="00000000" w:rsidRDefault="00581103">
      <w:pPr>
        <w:pStyle w:val="a0"/>
        <w:rPr>
          <w:rFonts w:hint="cs"/>
          <w:rtl/>
        </w:rPr>
      </w:pPr>
    </w:p>
    <w:p w14:paraId="74327036" w14:textId="77777777" w:rsidR="00000000" w:rsidRDefault="00581103">
      <w:pPr>
        <w:pStyle w:val="a0"/>
        <w:rPr>
          <w:rFonts w:hint="cs"/>
          <w:rtl/>
        </w:rPr>
      </w:pPr>
      <w:r>
        <w:rPr>
          <w:rFonts w:hint="cs"/>
          <w:rtl/>
        </w:rPr>
        <w:t>לפעולה הזאת אין מועד ש</w:t>
      </w:r>
      <w:r>
        <w:rPr>
          <w:rFonts w:hint="cs"/>
          <w:rtl/>
        </w:rPr>
        <w:t>ניתן לציין, כי אחת השאלות ששאל חבר הכנסת דהאמשה היתה מתי יוסרו המחסומים. המחסומים הם גם דברים שמשתנים, בהתאם להערכות מצב - הערכות מצב שעושים מדי יום, מדי שבוע, בהתאם לנתוני המבצע. יש מחסומים שמוסרים, אחרים מוקמים. אפשר להגדיר את היעד - עד שתמוגר התופעה. זא</w:t>
      </w:r>
      <w:r>
        <w:rPr>
          <w:rFonts w:hint="cs"/>
          <w:rtl/>
        </w:rPr>
        <w:t xml:space="preserve">ת התוצאה שאנחנו רוצים להגיע אליה הפעם, ואני מאמין שגם נגיע אליה. </w:t>
      </w:r>
    </w:p>
    <w:p w14:paraId="4E07BBC1" w14:textId="77777777" w:rsidR="00000000" w:rsidRDefault="00581103">
      <w:pPr>
        <w:pStyle w:val="a0"/>
        <w:rPr>
          <w:rFonts w:hint="cs"/>
          <w:rtl/>
        </w:rPr>
      </w:pPr>
    </w:p>
    <w:p w14:paraId="19BAC9EF" w14:textId="77777777" w:rsidR="00000000" w:rsidRDefault="00581103">
      <w:pPr>
        <w:pStyle w:val="a0"/>
        <w:rPr>
          <w:rFonts w:hint="cs"/>
          <w:rtl/>
        </w:rPr>
      </w:pPr>
      <w:r>
        <w:rPr>
          <w:rFonts w:hint="cs"/>
          <w:rtl/>
        </w:rPr>
        <w:t>מובן שמדובר במוצא אחרון. מבצעים קודמים נעשו מדי כמה וכמה חודשים, עם הרבה כוחות, עם הרבה אנרגיה ורצון טוב. ואולם, אך סיים השוטר את פעולת ההריסה של ה"כספומט", או את פעולת המעצרים, וחזר לתחנה,</w:t>
      </w:r>
      <w:r>
        <w:rPr>
          <w:rFonts w:hint="cs"/>
          <w:rtl/>
        </w:rPr>
        <w:t xml:space="preserve"> מייד, כתופעה של קבע, חזרה תחנת הסמים לתפקד. לכן, פעולת החסימה הזאת, שהיא כמובן פעולה חוקית </w:t>
      </w:r>
      <w:r>
        <w:rPr>
          <w:rtl/>
        </w:rPr>
        <w:t>–</w:t>
      </w:r>
      <w:r>
        <w:rPr>
          <w:rFonts w:hint="cs"/>
          <w:rtl/>
        </w:rPr>
        <w:t xml:space="preserve"> ובעצה אחת עם כל גורמי האכיפה </w:t>
      </w:r>
      <w:r>
        <w:rPr>
          <w:rtl/>
        </w:rPr>
        <w:t>–</w:t>
      </w:r>
      <w:r>
        <w:rPr>
          <w:rFonts w:hint="cs"/>
          <w:rtl/>
        </w:rPr>
        <w:t xml:space="preserve"> מהווה מוצא אחרון, ואני מקווה גם שמוצא מוצלח. </w:t>
      </w:r>
    </w:p>
    <w:p w14:paraId="2DE1A21A" w14:textId="77777777" w:rsidR="00000000" w:rsidRDefault="00581103">
      <w:pPr>
        <w:pStyle w:val="a0"/>
        <w:rPr>
          <w:rFonts w:hint="cs"/>
          <w:rtl/>
        </w:rPr>
      </w:pPr>
    </w:p>
    <w:p w14:paraId="441495D6" w14:textId="77777777" w:rsidR="00000000" w:rsidRDefault="00581103">
      <w:pPr>
        <w:pStyle w:val="a0"/>
        <w:rPr>
          <w:rFonts w:hint="cs"/>
          <w:rtl/>
        </w:rPr>
      </w:pPr>
      <w:r>
        <w:rPr>
          <w:rFonts w:hint="cs"/>
          <w:rtl/>
        </w:rPr>
        <w:t>היתה עוד שאלה שנגעה לשכונות יהודיות. המבצע, כמובן, לא נעשה בגלל המוצא האתני של התושב</w:t>
      </w:r>
      <w:r>
        <w:rPr>
          <w:rFonts w:hint="cs"/>
          <w:rtl/>
        </w:rPr>
        <w:t xml:space="preserve">ים, אלא משום שאלה המקומות שבהם התפתחה התופעה. היא לא התפתחה בשכונות יהודיות ברחבי הארץ, ואין לה באמת דומה. דרך אגב, בשום עיר ערבית או שכונה ערבית בארץ אין תופעה כזאת, ולכן האמצעים היוצאים דופן שננקטו במסגרת המבצע. </w:t>
      </w:r>
    </w:p>
    <w:p w14:paraId="64C51D23" w14:textId="77777777" w:rsidR="00000000" w:rsidRDefault="00581103">
      <w:pPr>
        <w:pStyle w:val="a0"/>
        <w:rPr>
          <w:rFonts w:hint="cs"/>
          <w:rtl/>
        </w:rPr>
      </w:pPr>
    </w:p>
    <w:p w14:paraId="78FBC537" w14:textId="77777777" w:rsidR="00000000" w:rsidRDefault="00581103">
      <w:pPr>
        <w:pStyle w:val="a0"/>
        <w:rPr>
          <w:rFonts w:hint="cs"/>
          <w:rtl/>
        </w:rPr>
      </w:pPr>
      <w:r>
        <w:rPr>
          <w:rFonts w:hint="cs"/>
          <w:rtl/>
        </w:rPr>
        <w:t xml:space="preserve">יש כל הזמן הידברות. אני בטוח שחבר הכנסת </w:t>
      </w:r>
      <w:r>
        <w:rPr>
          <w:rFonts w:hint="cs"/>
          <w:rtl/>
        </w:rPr>
        <w:t>דהאמשה מודע לכך, בהיותו בוודאי בקשר עם אנשי הציבור הערבים בעיר לוד - יש הידברות מתמדת. אני אישית ביקרתי בעיר לוד, נועדתי עם חברי מועצת העיר מן המגזר הערבי ועם גורמי ציבור ערבים אחרים. ראיתי אצלם באמת הרבה אופטימיות בזכות המבצע הזה והבנה של חשיבותו. הציבור,</w:t>
      </w:r>
      <w:r>
        <w:rPr>
          <w:rFonts w:hint="cs"/>
          <w:rtl/>
        </w:rPr>
        <w:t xml:space="preserve"> יהודים וערבים, מברך על המבצע. הוא כבר שיפר את המצב באופן מעשי בשכונות. זו התוצאה שאנחנו רוצים להשיג, שהתושבים התמימים של השכונות, יהודים וערבים כאחד, יוכלו לחיות חיים שלווים נטולי פחד, שהילדים שלהם יוכלו להסתובב כל הזמן, בכל אתר בשכונה, בלי שיצטרכו להזהיר</w:t>
      </w:r>
      <w:r>
        <w:rPr>
          <w:rFonts w:hint="cs"/>
          <w:rtl/>
        </w:rPr>
        <w:t xml:space="preserve"> אותם מטיפוסים מפוקפקים שהפכו את השכונות האלה, למעשה, לשכונות שאיכות החיים בהן מאוד מאוד נמוכה. תודה. </w:t>
      </w:r>
    </w:p>
    <w:p w14:paraId="6DC9D8B2" w14:textId="77777777" w:rsidR="00000000" w:rsidRDefault="00581103">
      <w:pPr>
        <w:pStyle w:val="af1"/>
        <w:rPr>
          <w:rFonts w:hint="cs"/>
          <w:rtl/>
        </w:rPr>
      </w:pPr>
    </w:p>
    <w:p w14:paraId="738B1F78" w14:textId="77777777" w:rsidR="00000000" w:rsidRDefault="00581103">
      <w:pPr>
        <w:pStyle w:val="af1"/>
        <w:rPr>
          <w:rtl/>
        </w:rPr>
      </w:pPr>
      <w:r>
        <w:rPr>
          <w:rtl/>
        </w:rPr>
        <w:t>היו"ר מוחמד ברכה:</w:t>
      </w:r>
    </w:p>
    <w:p w14:paraId="3B4333B5" w14:textId="77777777" w:rsidR="00000000" w:rsidRDefault="00581103">
      <w:pPr>
        <w:pStyle w:val="a0"/>
        <w:rPr>
          <w:rFonts w:hint="cs"/>
          <w:rtl/>
        </w:rPr>
      </w:pPr>
    </w:p>
    <w:p w14:paraId="1C237D00" w14:textId="77777777" w:rsidR="00000000" w:rsidRDefault="00581103">
      <w:pPr>
        <w:pStyle w:val="a0"/>
        <w:rPr>
          <w:rFonts w:hint="cs"/>
          <w:rtl/>
        </w:rPr>
      </w:pPr>
      <w:r>
        <w:rPr>
          <w:rFonts w:hint="cs"/>
          <w:rtl/>
        </w:rPr>
        <w:t xml:space="preserve">תודה. שאלה נוספת, חבר הכנסת דהאמשה. </w:t>
      </w:r>
    </w:p>
    <w:p w14:paraId="187F1F1A" w14:textId="77777777" w:rsidR="00000000" w:rsidRDefault="00581103">
      <w:pPr>
        <w:pStyle w:val="a0"/>
        <w:rPr>
          <w:rFonts w:hint="cs"/>
          <w:rtl/>
        </w:rPr>
      </w:pPr>
    </w:p>
    <w:p w14:paraId="5FD8E177" w14:textId="77777777" w:rsidR="00000000" w:rsidRDefault="00581103">
      <w:pPr>
        <w:pStyle w:val="af0"/>
        <w:rPr>
          <w:rtl/>
        </w:rPr>
      </w:pPr>
      <w:bookmarkStart w:id="842" w:name="FS000000550T14_07_2004_22_08_34"/>
      <w:bookmarkEnd w:id="842"/>
      <w:r>
        <w:rPr>
          <w:rtl/>
        </w:rPr>
        <w:t>עבד-אלמאלכ דהאמשה (רע"ם):</w:t>
      </w:r>
    </w:p>
    <w:p w14:paraId="1E4E74D7" w14:textId="77777777" w:rsidR="00000000" w:rsidRDefault="00581103">
      <w:pPr>
        <w:pStyle w:val="a0"/>
        <w:rPr>
          <w:rtl/>
        </w:rPr>
      </w:pPr>
    </w:p>
    <w:p w14:paraId="42E51114" w14:textId="77777777" w:rsidR="00000000" w:rsidRDefault="00581103">
      <w:pPr>
        <w:pStyle w:val="a0"/>
        <w:rPr>
          <w:rFonts w:hint="cs"/>
          <w:rtl/>
        </w:rPr>
      </w:pPr>
      <w:r>
        <w:rPr>
          <w:rFonts w:hint="cs"/>
          <w:rtl/>
        </w:rPr>
        <w:t xml:space="preserve">כבוד היושב-ראש, מכובדי השר, אין ספק שכולנו </w:t>
      </w:r>
      <w:r>
        <w:rPr>
          <w:rtl/>
        </w:rPr>
        <w:t>–</w:t>
      </w:r>
      <w:r>
        <w:rPr>
          <w:rFonts w:hint="cs"/>
          <w:rtl/>
        </w:rPr>
        <w:t xml:space="preserve"> וקודם כול תושבי לוד התמ</w:t>
      </w:r>
      <w:r>
        <w:rPr>
          <w:rFonts w:hint="cs"/>
          <w:rtl/>
        </w:rPr>
        <w:t xml:space="preserve">ימים </w:t>
      </w:r>
      <w:r>
        <w:rPr>
          <w:rtl/>
        </w:rPr>
        <w:t>–</w:t>
      </w:r>
      <w:r>
        <w:rPr>
          <w:rFonts w:hint="cs"/>
          <w:rtl/>
        </w:rPr>
        <w:t xml:space="preserve"> היינו רוצים לראות את מיגור תופעת הסמים בעיר. על זה אין מחלוקת. השאלה היא אם לא ניתן היה לעשות את זה ולהשיג אותה מטרה ופחות להציק לתושבים ופחות להעמיס על חיי היום-יום שלהם. </w:t>
      </w:r>
    </w:p>
    <w:p w14:paraId="68CD1636" w14:textId="77777777" w:rsidR="00000000" w:rsidRDefault="00581103">
      <w:pPr>
        <w:pStyle w:val="a0"/>
        <w:rPr>
          <w:rFonts w:hint="cs"/>
          <w:rtl/>
        </w:rPr>
      </w:pPr>
    </w:p>
    <w:p w14:paraId="1EDA0FAD" w14:textId="77777777" w:rsidR="00000000" w:rsidRDefault="00581103">
      <w:pPr>
        <w:pStyle w:val="a0"/>
        <w:rPr>
          <w:rFonts w:hint="cs"/>
          <w:rtl/>
        </w:rPr>
      </w:pPr>
      <w:r>
        <w:rPr>
          <w:rFonts w:hint="cs"/>
          <w:rtl/>
        </w:rPr>
        <w:t>השאלה נשאלה בזמן שאנשים בלוד זעקו מרה, והגיעו גם לוועדת הפנים ואיכות הסביבה</w:t>
      </w:r>
      <w:r>
        <w:rPr>
          <w:rFonts w:hint="cs"/>
          <w:rtl/>
        </w:rPr>
        <w:t xml:space="preserve"> בכנסת, כי המחסומים ממש נכנסו לחייהם של אנשים תמימים. אדם שהיה צריך ללכת לעבודה שלו, או לגן-ילדים או לכל מקום בעיר, היה חייב - - -</w:t>
      </w:r>
    </w:p>
    <w:p w14:paraId="2E983591" w14:textId="77777777" w:rsidR="00000000" w:rsidRDefault="00581103">
      <w:pPr>
        <w:pStyle w:val="a0"/>
        <w:rPr>
          <w:rFonts w:hint="cs"/>
          <w:rtl/>
        </w:rPr>
      </w:pPr>
    </w:p>
    <w:p w14:paraId="204BCDB9" w14:textId="77777777" w:rsidR="00000000" w:rsidRDefault="00581103">
      <w:pPr>
        <w:pStyle w:val="af1"/>
        <w:rPr>
          <w:rtl/>
        </w:rPr>
      </w:pPr>
      <w:r>
        <w:rPr>
          <w:rtl/>
        </w:rPr>
        <w:t>היו"ר מוחמד ברכה:</w:t>
      </w:r>
    </w:p>
    <w:p w14:paraId="17200814" w14:textId="77777777" w:rsidR="00000000" w:rsidRDefault="00581103">
      <w:pPr>
        <w:pStyle w:val="a0"/>
        <w:rPr>
          <w:rtl/>
        </w:rPr>
      </w:pPr>
    </w:p>
    <w:p w14:paraId="42E2A0E3" w14:textId="77777777" w:rsidR="00000000" w:rsidRDefault="00581103">
      <w:pPr>
        <w:pStyle w:val="a0"/>
        <w:rPr>
          <w:rFonts w:hint="cs"/>
          <w:rtl/>
        </w:rPr>
      </w:pPr>
      <w:r>
        <w:rPr>
          <w:rFonts w:hint="cs"/>
          <w:rtl/>
        </w:rPr>
        <w:t xml:space="preserve">שאלה, אדוני חבר הכנסת דהאמשה. </w:t>
      </w:r>
    </w:p>
    <w:p w14:paraId="0B42F218" w14:textId="77777777" w:rsidR="00000000" w:rsidRDefault="00581103">
      <w:pPr>
        <w:pStyle w:val="a0"/>
        <w:rPr>
          <w:rFonts w:hint="cs"/>
          <w:rtl/>
        </w:rPr>
      </w:pPr>
    </w:p>
    <w:p w14:paraId="224E3D17" w14:textId="77777777" w:rsidR="00000000" w:rsidRDefault="00581103">
      <w:pPr>
        <w:pStyle w:val="af0"/>
        <w:rPr>
          <w:rtl/>
        </w:rPr>
      </w:pPr>
      <w:r>
        <w:rPr>
          <w:rFonts w:hint="eastAsia"/>
          <w:rtl/>
        </w:rPr>
        <w:t>נסים</w:t>
      </w:r>
      <w:r>
        <w:rPr>
          <w:rtl/>
        </w:rPr>
        <w:t xml:space="preserve"> דהן (ש"ס):</w:t>
      </w:r>
    </w:p>
    <w:p w14:paraId="2E8A61F0" w14:textId="77777777" w:rsidR="00000000" w:rsidRDefault="00581103">
      <w:pPr>
        <w:pStyle w:val="a0"/>
        <w:rPr>
          <w:rFonts w:hint="cs"/>
          <w:rtl/>
        </w:rPr>
      </w:pPr>
    </w:p>
    <w:p w14:paraId="0DDC1213" w14:textId="77777777" w:rsidR="00000000" w:rsidRDefault="00581103">
      <w:pPr>
        <w:pStyle w:val="a0"/>
        <w:rPr>
          <w:rFonts w:hint="cs"/>
          <w:rtl/>
        </w:rPr>
      </w:pPr>
      <w:r>
        <w:rPr>
          <w:rFonts w:hint="cs"/>
          <w:rtl/>
        </w:rPr>
        <w:t xml:space="preserve">זה עוד דיון לאומה, ריבונו של עולם. </w:t>
      </w:r>
    </w:p>
    <w:p w14:paraId="4EAE2D3B" w14:textId="77777777" w:rsidR="00000000" w:rsidRDefault="00581103">
      <w:pPr>
        <w:pStyle w:val="a0"/>
        <w:rPr>
          <w:rFonts w:hint="cs"/>
          <w:rtl/>
        </w:rPr>
      </w:pPr>
    </w:p>
    <w:p w14:paraId="0B0A1178" w14:textId="77777777" w:rsidR="00000000" w:rsidRDefault="00581103">
      <w:pPr>
        <w:pStyle w:val="af0"/>
        <w:rPr>
          <w:rtl/>
        </w:rPr>
      </w:pPr>
      <w:bookmarkStart w:id="843" w:name="FS000000550T14_07_2004_22_09_20C"/>
      <w:bookmarkEnd w:id="843"/>
      <w:r>
        <w:rPr>
          <w:rtl/>
        </w:rPr>
        <w:t>עבד-אלמאלכ דהאמשה (</w:t>
      </w:r>
      <w:r>
        <w:rPr>
          <w:rtl/>
        </w:rPr>
        <w:t>רע"ם):</w:t>
      </w:r>
    </w:p>
    <w:p w14:paraId="1C4CE4B0" w14:textId="77777777" w:rsidR="00000000" w:rsidRDefault="00581103">
      <w:pPr>
        <w:pStyle w:val="a0"/>
        <w:rPr>
          <w:rtl/>
        </w:rPr>
      </w:pPr>
    </w:p>
    <w:p w14:paraId="4CEE0157" w14:textId="77777777" w:rsidR="00000000" w:rsidRDefault="00581103">
      <w:pPr>
        <w:pStyle w:val="a0"/>
        <w:rPr>
          <w:rFonts w:hint="cs"/>
          <w:rtl/>
        </w:rPr>
      </w:pPr>
      <w:r>
        <w:rPr>
          <w:rFonts w:hint="cs"/>
          <w:rtl/>
        </w:rPr>
        <w:t>האם אפשר היה לעשות את המבצע בלי להכביד על התושבים יתר על המידה?</w:t>
      </w:r>
    </w:p>
    <w:p w14:paraId="61B6326E" w14:textId="77777777" w:rsidR="00000000" w:rsidRDefault="00581103">
      <w:pPr>
        <w:pStyle w:val="a0"/>
        <w:rPr>
          <w:rFonts w:hint="cs"/>
          <w:rtl/>
        </w:rPr>
      </w:pPr>
    </w:p>
    <w:p w14:paraId="25B99F46" w14:textId="77777777" w:rsidR="00000000" w:rsidRDefault="00581103">
      <w:pPr>
        <w:pStyle w:val="a0"/>
        <w:rPr>
          <w:rFonts w:hint="cs"/>
          <w:rtl/>
        </w:rPr>
      </w:pPr>
      <w:r>
        <w:rPr>
          <w:rFonts w:hint="cs"/>
          <w:rtl/>
        </w:rPr>
        <w:t xml:space="preserve">יש בלוד, גם בשכונות יהודיות, מכירת סמים. אנחנו שמענו שגם חלק מאלה שהציקו להם בעיר, עכשיו עברו לשכונה היהודית. אני לא אומר לסגור את כל העיר ואת כל השכונות, אבל אם הם נכנסים גם לשכונות </w:t>
      </w:r>
      <w:r>
        <w:rPr>
          <w:rFonts w:hint="cs"/>
          <w:rtl/>
        </w:rPr>
        <w:t xml:space="preserve">היהודיות, למה לא מטפלים שם באותה דרך? הרי אם זה נשאר שם, זה בסוף גם חוזר. תודה רבה.  </w:t>
      </w:r>
    </w:p>
    <w:p w14:paraId="5D1FF6D4" w14:textId="77777777" w:rsidR="00000000" w:rsidRDefault="00581103">
      <w:pPr>
        <w:pStyle w:val="a0"/>
        <w:rPr>
          <w:rFonts w:hint="cs"/>
          <w:rtl/>
        </w:rPr>
      </w:pPr>
    </w:p>
    <w:p w14:paraId="2E4CF7E9" w14:textId="77777777" w:rsidR="00000000" w:rsidRDefault="00581103">
      <w:pPr>
        <w:pStyle w:val="af1"/>
        <w:rPr>
          <w:rtl/>
        </w:rPr>
      </w:pPr>
      <w:bookmarkStart w:id="844" w:name="FS000000467T14_07_2004_22_09_45"/>
      <w:bookmarkEnd w:id="844"/>
      <w:r>
        <w:rPr>
          <w:rtl/>
        </w:rPr>
        <w:t>היו"ר מוחמד ברכה:</w:t>
      </w:r>
    </w:p>
    <w:p w14:paraId="59CF77C4" w14:textId="77777777" w:rsidR="00000000" w:rsidRDefault="00581103">
      <w:pPr>
        <w:pStyle w:val="a0"/>
        <w:rPr>
          <w:rtl/>
        </w:rPr>
      </w:pPr>
    </w:p>
    <w:p w14:paraId="0732770B" w14:textId="77777777" w:rsidR="00000000" w:rsidRDefault="00581103">
      <w:pPr>
        <w:pStyle w:val="a0"/>
        <w:rPr>
          <w:rFonts w:hint="cs"/>
          <w:rtl/>
        </w:rPr>
      </w:pPr>
      <w:r>
        <w:rPr>
          <w:rFonts w:hint="cs"/>
          <w:rtl/>
        </w:rPr>
        <w:t xml:space="preserve">בבקשה, אדוני השר. </w:t>
      </w:r>
    </w:p>
    <w:p w14:paraId="360D967F" w14:textId="77777777" w:rsidR="00000000" w:rsidRDefault="00581103">
      <w:pPr>
        <w:pStyle w:val="a0"/>
        <w:rPr>
          <w:rFonts w:hint="cs"/>
          <w:rtl/>
        </w:rPr>
      </w:pPr>
    </w:p>
    <w:p w14:paraId="42535423" w14:textId="77777777" w:rsidR="00000000" w:rsidRDefault="00581103">
      <w:pPr>
        <w:pStyle w:val="-"/>
        <w:rPr>
          <w:rtl/>
        </w:rPr>
      </w:pPr>
      <w:r>
        <w:rPr>
          <w:rFonts w:hint="eastAsia"/>
          <w:rtl/>
        </w:rPr>
        <w:t>השר</w:t>
      </w:r>
      <w:r>
        <w:rPr>
          <w:rtl/>
        </w:rPr>
        <w:t xml:space="preserve"> לביטחון פנים צחי הנגבי:</w:t>
      </w:r>
    </w:p>
    <w:p w14:paraId="11CF9FEE" w14:textId="77777777" w:rsidR="00000000" w:rsidRDefault="00581103">
      <w:pPr>
        <w:pStyle w:val="a0"/>
        <w:rPr>
          <w:rFonts w:hint="cs"/>
          <w:rtl/>
        </w:rPr>
      </w:pPr>
    </w:p>
    <w:p w14:paraId="65371F70" w14:textId="77777777" w:rsidR="00000000" w:rsidRDefault="00581103">
      <w:pPr>
        <w:pStyle w:val="a0"/>
        <w:rPr>
          <w:rFonts w:hint="cs"/>
          <w:rtl/>
        </w:rPr>
      </w:pPr>
      <w:r>
        <w:rPr>
          <w:rFonts w:hint="cs"/>
          <w:rtl/>
        </w:rPr>
        <w:t>ראשית, אדוני חבר הכנסת דהאמשה, אין חולק שהאיזון הנדרש הוא בדיוק כפי שצוין, גם להתמודד עם תופעת הסחר ב</w:t>
      </w:r>
      <w:r>
        <w:rPr>
          <w:rFonts w:hint="cs"/>
          <w:rtl/>
        </w:rPr>
        <w:t>סמים וגם לעשות את זה, ככל שהדבר ניתן, בלי פגיעה באורח החיים, בשגרת החיים של התושבים שם. כפי שציינת, השאילתא נשאלה עוד בתקופה שבה היו הרבה תדהמה והפתעה מהסוג הזה של הפעילות. מאז, כפי שאתה יודע, כבר אין טרוניות, המשטרה והתושבים מצאו דרך להימנע מפגיעה בתושבים</w:t>
      </w:r>
      <w:r>
        <w:rPr>
          <w:rFonts w:hint="cs"/>
          <w:rtl/>
        </w:rPr>
        <w:t xml:space="preserve">. בהתחלה עוד לא הכירו מי בדיוק תושב, כך שהיו צריכים לבדוק את זהותו של כל אדם שנכנס לשכונה. היום כבר אפשר לומר שמפת האוכלוסייה מוכרת היטב לאנשי המשטרה שם בצורה פרסונלית, ולכן נמנעות תופעות כמו אלה שאדוני מתקומם נגדן. </w:t>
      </w:r>
    </w:p>
    <w:p w14:paraId="0EBDEB73" w14:textId="77777777" w:rsidR="00000000" w:rsidRDefault="00581103">
      <w:pPr>
        <w:pStyle w:val="a0"/>
        <w:rPr>
          <w:rFonts w:hint="cs"/>
          <w:rtl/>
        </w:rPr>
      </w:pPr>
    </w:p>
    <w:p w14:paraId="26FE5380" w14:textId="77777777" w:rsidR="00000000" w:rsidRDefault="00581103">
      <w:pPr>
        <w:pStyle w:val="af1"/>
        <w:rPr>
          <w:rtl/>
        </w:rPr>
      </w:pPr>
      <w:r>
        <w:rPr>
          <w:rtl/>
        </w:rPr>
        <w:t>היו"ר מוחמד ברכה:</w:t>
      </w:r>
    </w:p>
    <w:p w14:paraId="05D61C3C" w14:textId="77777777" w:rsidR="00000000" w:rsidRDefault="00581103">
      <w:pPr>
        <w:pStyle w:val="a0"/>
        <w:rPr>
          <w:rtl/>
        </w:rPr>
      </w:pPr>
    </w:p>
    <w:p w14:paraId="0205EF42" w14:textId="77777777" w:rsidR="00000000" w:rsidRDefault="00581103">
      <w:pPr>
        <w:pStyle w:val="a0"/>
        <w:rPr>
          <w:rFonts w:hint="cs"/>
          <w:rtl/>
        </w:rPr>
      </w:pPr>
      <w:r>
        <w:rPr>
          <w:rFonts w:hint="cs"/>
          <w:rtl/>
        </w:rPr>
        <w:t xml:space="preserve">תודה. </w:t>
      </w:r>
    </w:p>
    <w:p w14:paraId="38B87910" w14:textId="77777777" w:rsidR="00000000" w:rsidRDefault="00581103">
      <w:pPr>
        <w:pStyle w:val="a0"/>
        <w:rPr>
          <w:rFonts w:hint="cs"/>
          <w:rtl/>
        </w:rPr>
      </w:pPr>
    </w:p>
    <w:p w14:paraId="18093C99" w14:textId="77777777" w:rsidR="00000000" w:rsidRDefault="00581103">
      <w:pPr>
        <w:pStyle w:val="a1"/>
        <w:jc w:val="center"/>
        <w:rPr>
          <w:rtl/>
        </w:rPr>
      </w:pPr>
      <w:bookmarkStart w:id="845" w:name="CQ25861FI0025861T14_07_2004_22_10_57"/>
      <w:bookmarkStart w:id="846" w:name="ESQ25861"/>
      <w:bookmarkStart w:id="847" w:name="_Toc81561582"/>
      <w:bookmarkEnd w:id="845"/>
      <w:bookmarkEnd w:id="846"/>
      <w:r>
        <w:rPr>
          <w:rtl/>
        </w:rPr>
        <w:t xml:space="preserve">1544. </w:t>
      </w:r>
      <w:r>
        <w:rPr>
          <w:rFonts w:hint="cs"/>
          <w:rtl/>
        </w:rPr>
        <w:t>אכיפה</w:t>
      </w:r>
      <w:r>
        <w:rPr>
          <w:rFonts w:hint="cs"/>
          <w:rtl/>
        </w:rPr>
        <w:t xml:space="preserve"> במסגרת ה</w:t>
      </w:r>
      <w:r>
        <w:rPr>
          <w:rtl/>
        </w:rPr>
        <w:t xml:space="preserve">אחריות </w:t>
      </w:r>
      <w:r>
        <w:rPr>
          <w:rFonts w:hint="cs"/>
          <w:rtl/>
        </w:rPr>
        <w:t>ה</w:t>
      </w:r>
      <w:r>
        <w:rPr>
          <w:rtl/>
        </w:rPr>
        <w:t xml:space="preserve">מוניציפלית </w:t>
      </w:r>
      <w:r>
        <w:rPr>
          <w:rFonts w:hint="cs"/>
          <w:rtl/>
        </w:rPr>
        <w:t>ב</w:t>
      </w:r>
      <w:r>
        <w:rPr>
          <w:rtl/>
        </w:rPr>
        <w:t>מתחם הר-הבית</w:t>
      </w:r>
      <w:bookmarkEnd w:id="847"/>
    </w:p>
    <w:p w14:paraId="356685A3" w14:textId="77777777" w:rsidR="00000000" w:rsidRDefault="00581103">
      <w:pPr>
        <w:pStyle w:val="a0"/>
        <w:rPr>
          <w:rFonts w:hint="cs"/>
          <w:rtl/>
        </w:rPr>
      </w:pPr>
    </w:p>
    <w:p w14:paraId="39217FB4" w14:textId="77777777" w:rsidR="00000000" w:rsidRDefault="00581103">
      <w:pPr>
        <w:pStyle w:val="a0"/>
        <w:ind w:firstLine="0"/>
        <w:rPr>
          <w:bCs/>
          <w:u w:val="single"/>
        </w:rPr>
      </w:pPr>
      <w:bookmarkStart w:id="848" w:name="ESQ26282"/>
      <w:bookmarkEnd w:id="848"/>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52CECCA" w14:textId="77777777" w:rsidR="00000000" w:rsidRDefault="00581103">
      <w:pPr>
        <w:pStyle w:val="a0"/>
        <w:ind w:firstLine="720"/>
      </w:pPr>
      <w:r>
        <w:rPr>
          <w:rtl/>
        </w:rPr>
        <w:t xml:space="preserve"> ביום ה' בסיוון התשס"ד (25 במאי 2004):</w:t>
      </w:r>
    </w:p>
    <w:p w14:paraId="3784D767" w14:textId="77777777" w:rsidR="00000000" w:rsidRDefault="00581103">
      <w:pPr>
        <w:pStyle w:val="a0"/>
        <w:rPr>
          <w:rFonts w:hint="cs"/>
          <w:rtl/>
        </w:rPr>
      </w:pPr>
    </w:p>
    <w:p w14:paraId="7E4851F9" w14:textId="77777777" w:rsidR="00000000" w:rsidRDefault="00581103">
      <w:pPr>
        <w:pStyle w:val="a0"/>
        <w:rPr>
          <w:rFonts w:hint="cs"/>
        </w:rPr>
      </w:pPr>
    </w:p>
    <w:p w14:paraId="377DA934" w14:textId="77777777" w:rsidR="00000000" w:rsidRDefault="00581103">
      <w:pPr>
        <w:pStyle w:val="a0"/>
        <w:ind w:firstLine="720"/>
      </w:pPr>
      <w:r>
        <w:rPr>
          <w:rtl/>
        </w:rPr>
        <w:t>בדיון שנערך בו</w:t>
      </w:r>
      <w:r>
        <w:rPr>
          <w:rFonts w:hint="cs"/>
          <w:rtl/>
        </w:rPr>
        <w:t>ו</w:t>
      </w:r>
      <w:r>
        <w:rPr>
          <w:rtl/>
        </w:rPr>
        <w:t xml:space="preserve">עדת </w:t>
      </w:r>
      <w:r>
        <w:rPr>
          <w:rFonts w:hint="cs"/>
          <w:rtl/>
        </w:rPr>
        <w:t>ה</w:t>
      </w:r>
      <w:r>
        <w:rPr>
          <w:rtl/>
        </w:rPr>
        <w:t xml:space="preserve">פנים </w:t>
      </w:r>
      <w:r>
        <w:rPr>
          <w:rFonts w:hint="cs"/>
          <w:rtl/>
        </w:rPr>
        <w:t>ואיכות הסביבה של הכנסת ב-18 במאי 2004, אמר</w:t>
      </w:r>
      <w:r>
        <w:rPr>
          <w:rtl/>
        </w:rPr>
        <w:t xml:space="preserve"> מנהל אגף הפיקוח בעיריית ירושלים, שאף שמתחם הר</w:t>
      </w:r>
      <w:r>
        <w:rPr>
          <w:rFonts w:hint="cs"/>
          <w:rtl/>
        </w:rPr>
        <w:t>-</w:t>
      </w:r>
      <w:r>
        <w:rPr>
          <w:rtl/>
        </w:rPr>
        <w:t>הבית נמ</w:t>
      </w:r>
      <w:r>
        <w:rPr>
          <w:rtl/>
        </w:rPr>
        <w:t xml:space="preserve">צא באחריותו המוניציפלית, מונעת ממנו המשטרה לבצע פעולות במקום. </w:t>
      </w:r>
    </w:p>
    <w:p w14:paraId="6AD11185" w14:textId="77777777" w:rsidR="00000000" w:rsidRDefault="00581103">
      <w:pPr>
        <w:pStyle w:val="a0"/>
        <w:ind w:firstLine="720"/>
      </w:pPr>
    </w:p>
    <w:p w14:paraId="719A0F27" w14:textId="77777777" w:rsidR="00000000" w:rsidRDefault="00581103">
      <w:pPr>
        <w:pStyle w:val="a0"/>
        <w:ind w:firstLine="720"/>
      </w:pPr>
      <w:r>
        <w:rPr>
          <w:rFonts w:hint="cs"/>
          <w:rtl/>
        </w:rPr>
        <w:t>רצוני לשאול</w:t>
      </w:r>
      <w:r>
        <w:rPr>
          <w:rtl/>
        </w:rPr>
        <w:t>:</w:t>
      </w:r>
    </w:p>
    <w:p w14:paraId="3E44447A" w14:textId="77777777" w:rsidR="00000000" w:rsidRDefault="00581103">
      <w:pPr>
        <w:pStyle w:val="a0"/>
        <w:ind w:firstLine="720"/>
      </w:pPr>
    </w:p>
    <w:p w14:paraId="5C03D928" w14:textId="77777777" w:rsidR="00000000" w:rsidRDefault="00581103">
      <w:pPr>
        <w:pStyle w:val="a0"/>
        <w:ind w:firstLine="720"/>
        <w:rPr>
          <w:rtl/>
        </w:rPr>
      </w:pPr>
      <w:r>
        <w:rPr>
          <w:rFonts w:hint="cs"/>
          <w:rtl/>
        </w:rPr>
        <w:t xml:space="preserve">1. </w:t>
      </w:r>
      <w:r>
        <w:rPr>
          <w:rtl/>
        </w:rPr>
        <w:t>האם הובא הדבר לידיעת</w:t>
      </w:r>
      <w:r>
        <w:rPr>
          <w:rFonts w:hint="cs"/>
          <w:rtl/>
        </w:rPr>
        <w:t xml:space="preserve"> משרד</w:t>
      </w:r>
      <w:r>
        <w:rPr>
          <w:rtl/>
        </w:rPr>
        <w:t xml:space="preserve">ך? </w:t>
      </w:r>
    </w:p>
    <w:p w14:paraId="1AAEAF65" w14:textId="77777777" w:rsidR="00000000" w:rsidRDefault="00581103">
      <w:pPr>
        <w:pStyle w:val="a0"/>
        <w:ind w:firstLine="720"/>
        <w:rPr>
          <w:rtl/>
        </w:rPr>
      </w:pPr>
    </w:p>
    <w:p w14:paraId="3A8B83B1" w14:textId="77777777" w:rsidR="00000000" w:rsidRDefault="00581103">
      <w:pPr>
        <w:pStyle w:val="a0"/>
        <w:ind w:firstLine="720"/>
        <w:rPr>
          <w:rtl/>
        </w:rPr>
      </w:pPr>
      <w:r>
        <w:rPr>
          <w:rFonts w:hint="cs"/>
          <w:rtl/>
        </w:rPr>
        <w:t xml:space="preserve">2. </w:t>
      </w:r>
      <w:r>
        <w:rPr>
          <w:rtl/>
        </w:rPr>
        <w:t>מדוע נמנע מעיריית ירושלים לאכוף את סמכותה המוניציפלית בהר</w:t>
      </w:r>
      <w:r>
        <w:rPr>
          <w:rFonts w:hint="cs"/>
          <w:rtl/>
        </w:rPr>
        <w:t>-הבית</w:t>
      </w:r>
      <w:r>
        <w:rPr>
          <w:rtl/>
        </w:rPr>
        <w:t xml:space="preserve">? </w:t>
      </w:r>
    </w:p>
    <w:p w14:paraId="1547FA84" w14:textId="77777777" w:rsidR="00000000" w:rsidRDefault="00581103">
      <w:pPr>
        <w:pStyle w:val="a0"/>
        <w:ind w:firstLine="720"/>
        <w:rPr>
          <w:rtl/>
        </w:rPr>
      </w:pPr>
    </w:p>
    <w:p w14:paraId="05624BEF" w14:textId="77777777" w:rsidR="00000000" w:rsidRDefault="00581103">
      <w:pPr>
        <w:pStyle w:val="a0"/>
        <w:ind w:firstLine="720"/>
        <w:rPr>
          <w:rtl/>
        </w:rPr>
      </w:pPr>
      <w:r>
        <w:rPr>
          <w:rFonts w:hint="cs"/>
          <w:rtl/>
        </w:rPr>
        <w:t xml:space="preserve">3. </w:t>
      </w:r>
      <w:r>
        <w:rPr>
          <w:rtl/>
        </w:rPr>
        <w:t xml:space="preserve">מה </w:t>
      </w:r>
      <w:r>
        <w:rPr>
          <w:rFonts w:hint="cs"/>
          <w:rtl/>
        </w:rPr>
        <w:t>ייעשה</w:t>
      </w:r>
      <w:r>
        <w:rPr>
          <w:rtl/>
        </w:rPr>
        <w:t xml:space="preserve"> בנדון? </w:t>
      </w:r>
    </w:p>
    <w:p w14:paraId="2707C939" w14:textId="77777777" w:rsidR="00000000" w:rsidRDefault="00581103">
      <w:pPr>
        <w:pStyle w:val="a0"/>
        <w:ind w:firstLine="720"/>
        <w:rPr>
          <w:rFonts w:hint="cs"/>
          <w:rtl/>
        </w:rPr>
      </w:pPr>
    </w:p>
    <w:p w14:paraId="70BF486D"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הנגבי:</w:t>
      </w:r>
    </w:p>
    <w:p w14:paraId="754A6AB1" w14:textId="77777777" w:rsidR="00000000" w:rsidRDefault="00581103">
      <w:pPr>
        <w:pStyle w:val="a0"/>
        <w:ind w:firstLine="0"/>
        <w:rPr>
          <w:b/>
          <w:rtl/>
        </w:rPr>
      </w:pPr>
      <w:r>
        <w:rPr>
          <w:b/>
          <w:rtl/>
        </w:rPr>
        <w:t xml:space="preserve">(לא נקראה, נמסרה </w:t>
      </w:r>
      <w:r>
        <w:rPr>
          <w:rFonts w:hint="eastAsia"/>
          <w:b/>
          <w:rtl/>
        </w:rPr>
        <w:t>לפרו</w:t>
      </w:r>
      <w:r>
        <w:rPr>
          <w:rFonts w:hint="eastAsia"/>
          <w:b/>
          <w:rtl/>
        </w:rPr>
        <w:t>טוקול</w:t>
      </w:r>
      <w:r>
        <w:rPr>
          <w:b/>
          <w:rtl/>
        </w:rPr>
        <w:t>)</w:t>
      </w:r>
    </w:p>
    <w:p w14:paraId="42EBF41F" w14:textId="77777777" w:rsidR="00000000" w:rsidRDefault="00581103">
      <w:pPr>
        <w:bidi/>
        <w:jc w:val="right"/>
        <w:rPr>
          <w:rtl/>
        </w:rPr>
      </w:pPr>
    </w:p>
    <w:p w14:paraId="710131C9" w14:textId="77777777" w:rsidR="00000000" w:rsidRDefault="00581103">
      <w:pPr>
        <w:bidi/>
        <w:jc w:val="right"/>
      </w:pPr>
    </w:p>
    <w:p w14:paraId="55DFD4C5" w14:textId="77777777" w:rsidR="00000000" w:rsidRDefault="00581103">
      <w:pPr>
        <w:pStyle w:val="a0"/>
        <w:rPr>
          <w:rFonts w:hint="cs"/>
          <w:rtl/>
        </w:rPr>
      </w:pPr>
      <w:r>
        <w:rPr>
          <w:rFonts w:hint="cs"/>
          <w:rtl/>
        </w:rPr>
        <w:t>1-3.  הטענות המועלות בשאילתא הן כלליות, ולכן אינן מאפשרות התייחסות למקרה מסוים.</w:t>
      </w:r>
    </w:p>
    <w:p w14:paraId="06F26103" w14:textId="77777777" w:rsidR="00000000" w:rsidRDefault="00581103">
      <w:pPr>
        <w:pStyle w:val="a0"/>
        <w:rPr>
          <w:rFonts w:hint="cs"/>
          <w:rtl/>
        </w:rPr>
      </w:pPr>
    </w:p>
    <w:p w14:paraId="1B806298" w14:textId="77777777" w:rsidR="00000000" w:rsidRDefault="00581103">
      <w:pPr>
        <w:pStyle w:val="a0"/>
        <w:rPr>
          <w:rFonts w:hint="cs"/>
          <w:rtl/>
        </w:rPr>
      </w:pPr>
      <w:r>
        <w:rPr>
          <w:rFonts w:hint="cs"/>
          <w:rtl/>
        </w:rPr>
        <w:t>המשרד לביטחון  פנים עוקב באורח מתמיד אחר  המתרחש בהר-הבית, תוך קיום קשרים שוטפים עם כל הרשויות המוסמכות וגורמי הביטחון האחרים, כדי לאכוף את החוק.</w:t>
      </w:r>
    </w:p>
    <w:p w14:paraId="27532508" w14:textId="77777777" w:rsidR="00000000" w:rsidRDefault="00581103">
      <w:pPr>
        <w:pStyle w:val="a0"/>
        <w:rPr>
          <w:rFonts w:hint="cs"/>
          <w:rtl/>
        </w:rPr>
      </w:pPr>
    </w:p>
    <w:p w14:paraId="3BC06625" w14:textId="77777777" w:rsidR="00000000" w:rsidRDefault="00581103">
      <w:pPr>
        <w:pStyle w:val="a0"/>
        <w:rPr>
          <w:rFonts w:hint="cs"/>
          <w:rtl/>
        </w:rPr>
      </w:pPr>
      <w:r>
        <w:rPr>
          <w:rFonts w:hint="cs"/>
          <w:rtl/>
        </w:rPr>
        <w:t>הדברים נעשים מתוך ת</w:t>
      </w:r>
      <w:r>
        <w:rPr>
          <w:rFonts w:hint="cs"/>
          <w:rtl/>
        </w:rPr>
        <w:t>שומת לב מרבית ומיוחדת לרגישותו ולמעמדו של הר-הבית.</w:t>
      </w:r>
    </w:p>
    <w:p w14:paraId="5F1B62CB" w14:textId="77777777" w:rsidR="00000000" w:rsidRDefault="00581103">
      <w:pPr>
        <w:pStyle w:val="a0"/>
        <w:ind w:firstLine="720"/>
        <w:rPr>
          <w:rFonts w:hint="cs"/>
          <w:rtl/>
        </w:rPr>
      </w:pPr>
    </w:p>
    <w:p w14:paraId="38A9FF48" w14:textId="77777777" w:rsidR="00000000" w:rsidRDefault="00581103">
      <w:pPr>
        <w:pStyle w:val="a1"/>
        <w:jc w:val="center"/>
        <w:rPr>
          <w:rtl/>
        </w:rPr>
      </w:pPr>
      <w:bookmarkStart w:id="849" w:name="CQ26242FI0026242T14_07_2004_22_11_18"/>
      <w:bookmarkStart w:id="850" w:name="_Toc81561583"/>
      <w:bookmarkEnd w:id="849"/>
      <w:r>
        <w:rPr>
          <w:rtl/>
        </w:rPr>
        <w:t>1548. חבלה בשעוני מים</w:t>
      </w:r>
      <w:bookmarkEnd w:id="850"/>
    </w:p>
    <w:p w14:paraId="6CB33875" w14:textId="77777777" w:rsidR="00000000" w:rsidRDefault="00581103">
      <w:pPr>
        <w:pStyle w:val="a0"/>
        <w:rPr>
          <w:rFonts w:hint="cs"/>
          <w:rtl/>
        </w:rPr>
      </w:pPr>
    </w:p>
    <w:p w14:paraId="3289CF66" w14:textId="77777777" w:rsidR="00000000" w:rsidRDefault="00581103">
      <w:pPr>
        <w:pStyle w:val="a0"/>
        <w:ind w:firstLine="0"/>
        <w:rPr>
          <w:bCs/>
          <w:u w:val="single"/>
        </w:rPr>
      </w:pPr>
      <w:bookmarkStart w:id="851" w:name="ESQ26242"/>
      <w:bookmarkEnd w:id="85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BE64F4C" w14:textId="77777777" w:rsidR="00000000" w:rsidRDefault="00581103">
      <w:pPr>
        <w:pStyle w:val="a0"/>
        <w:ind w:firstLine="720"/>
      </w:pPr>
      <w:r>
        <w:rPr>
          <w:rtl/>
        </w:rPr>
        <w:t xml:space="preserve"> ביום ה' בסיוון התשס"ד (25 במאי 2004):</w:t>
      </w:r>
    </w:p>
    <w:p w14:paraId="7D7D0F3E" w14:textId="77777777" w:rsidR="00000000" w:rsidRDefault="00581103">
      <w:pPr>
        <w:pStyle w:val="a0"/>
        <w:rPr>
          <w:rFonts w:hint="cs"/>
        </w:rPr>
      </w:pPr>
    </w:p>
    <w:p w14:paraId="41BEA872" w14:textId="77777777" w:rsidR="00000000" w:rsidRDefault="00581103">
      <w:pPr>
        <w:pStyle w:val="a0"/>
        <w:ind w:firstLine="720"/>
      </w:pPr>
      <w:r>
        <w:rPr>
          <w:rtl/>
        </w:rPr>
        <w:t xml:space="preserve">הובא לידיעתי כי </w:t>
      </w:r>
      <w:r>
        <w:rPr>
          <w:rFonts w:hint="cs"/>
          <w:rtl/>
        </w:rPr>
        <w:t>בתל-אביב חובלו</w:t>
      </w:r>
      <w:r>
        <w:rPr>
          <w:rtl/>
        </w:rPr>
        <w:t xml:space="preserve"> שעוני מים </w:t>
      </w:r>
      <w:r>
        <w:rPr>
          <w:rFonts w:hint="cs"/>
          <w:rtl/>
        </w:rPr>
        <w:t xml:space="preserve">עסקיים כדי ליצור </w:t>
      </w:r>
      <w:r>
        <w:rPr>
          <w:rtl/>
        </w:rPr>
        <w:t>חשבונות מים נמוכים</w:t>
      </w:r>
      <w:r>
        <w:rPr>
          <w:rFonts w:hint="cs"/>
          <w:rtl/>
        </w:rPr>
        <w:t>,</w:t>
      </w:r>
      <w:r>
        <w:rPr>
          <w:rtl/>
        </w:rPr>
        <w:t xml:space="preserve"> </w:t>
      </w:r>
      <w:r>
        <w:rPr>
          <w:rFonts w:hint="cs"/>
          <w:rtl/>
        </w:rPr>
        <w:t>דבר המלמד ע</w:t>
      </w:r>
      <w:r>
        <w:rPr>
          <w:rFonts w:hint="cs"/>
          <w:rtl/>
        </w:rPr>
        <w:t xml:space="preserve">ל נגישות קלה לשעוני מים פרטיים ועסקיים. </w:t>
      </w:r>
      <w:r>
        <w:rPr>
          <w:rtl/>
        </w:rPr>
        <w:t xml:space="preserve"> </w:t>
      </w:r>
    </w:p>
    <w:p w14:paraId="4A50FF0C" w14:textId="77777777" w:rsidR="00000000" w:rsidRDefault="00581103">
      <w:pPr>
        <w:pStyle w:val="a0"/>
        <w:ind w:firstLine="720"/>
      </w:pPr>
    </w:p>
    <w:p w14:paraId="20553CD6" w14:textId="77777777" w:rsidR="00000000" w:rsidRDefault="00581103">
      <w:pPr>
        <w:pStyle w:val="a0"/>
        <w:ind w:firstLine="720"/>
      </w:pPr>
      <w:r>
        <w:rPr>
          <w:rFonts w:hint="cs"/>
          <w:rtl/>
        </w:rPr>
        <w:t>רצוני לשאול</w:t>
      </w:r>
      <w:r>
        <w:rPr>
          <w:rtl/>
        </w:rPr>
        <w:t>:</w:t>
      </w:r>
    </w:p>
    <w:p w14:paraId="010BB08B" w14:textId="77777777" w:rsidR="00000000" w:rsidRDefault="00581103">
      <w:pPr>
        <w:pStyle w:val="a0"/>
        <w:ind w:firstLine="720"/>
      </w:pPr>
    </w:p>
    <w:p w14:paraId="38806CF5" w14:textId="77777777" w:rsidR="00000000" w:rsidRDefault="00581103">
      <w:pPr>
        <w:pStyle w:val="a0"/>
        <w:ind w:firstLine="720"/>
        <w:rPr>
          <w:rFonts w:hint="cs"/>
          <w:rtl/>
        </w:rPr>
      </w:pPr>
      <w:r>
        <w:rPr>
          <w:rFonts w:hint="cs"/>
          <w:rtl/>
        </w:rPr>
        <w:t xml:space="preserve">1. האם נכון הדבר? </w:t>
      </w:r>
    </w:p>
    <w:p w14:paraId="31E0D024" w14:textId="77777777" w:rsidR="00000000" w:rsidRDefault="00581103">
      <w:pPr>
        <w:pStyle w:val="a0"/>
        <w:ind w:firstLine="720"/>
        <w:rPr>
          <w:rtl/>
        </w:rPr>
      </w:pPr>
    </w:p>
    <w:p w14:paraId="189DD1EB" w14:textId="77777777" w:rsidR="00000000" w:rsidRDefault="00581103">
      <w:pPr>
        <w:pStyle w:val="a0"/>
        <w:ind w:firstLine="720"/>
        <w:rPr>
          <w:rFonts w:hint="cs"/>
          <w:rtl/>
        </w:rPr>
      </w:pPr>
      <w:r>
        <w:rPr>
          <w:rFonts w:hint="cs"/>
          <w:rtl/>
        </w:rPr>
        <w:t xml:space="preserve">2. אם כן </w:t>
      </w:r>
      <w:r>
        <w:rPr>
          <w:rtl/>
        </w:rPr>
        <w:t>–</w:t>
      </w:r>
      <w:r>
        <w:rPr>
          <w:rFonts w:hint="cs"/>
          <w:rtl/>
        </w:rPr>
        <w:t xml:space="preserve"> האם נשקל להציב ארונות על השעונים, בדומה לארונות חשמל, כדי למנוע פעילות חבלנית במערכת המים?</w:t>
      </w:r>
    </w:p>
    <w:p w14:paraId="798AD9DE" w14:textId="77777777" w:rsidR="00000000" w:rsidRDefault="00581103">
      <w:pPr>
        <w:pStyle w:val="a0"/>
        <w:ind w:firstLine="720"/>
        <w:rPr>
          <w:rFonts w:hint="cs"/>
          <w:rtl/>
        </w:rPr>
      </w:pPr>
    </w:p>
    <w:p w14:paraId="5ED50E03" w14:textId="77777777" w:rsidR="00000000" w:rsidRDefault="00581103">
      <w:pPr>
        <w:pStyle w:val="Heading2"/>
        <w:numPr>
          <w:ilvl w:val="0"/>
          <w:numId w:val="0"/>
        </w:numPr>
        <w:ind w:right="0" w:firstLine="720"/>
        <w:jc w:val="both"/>
        <w:rPr>
          <w:rFonts w:cs="Arial"/>
          <w:szCs w:val="22"/>
          <w:rtl/>
        </w:rPr>
      </w:pPr>
      <w:r>
        <w:rPr>
          <w:rFonts w:cs="Arial" w:hint="cs"/>
          <w:szCs w:val="22"/>
          <w:rtl/>
        </w:rPr>
        <w:t>3. כיצד יפעל משרדך בנדון?</w:t>
      </w:r>
    </w:p>
    <w:p w14:paraId="2E876661" w14:textId="77777777" w:rsidR="00000000" w:rsidRDefault="00581103">
      <w:pPr>
        <w:pStyle w:val="a0"/>
        <w:ind w:firstLine="0"/>
        <w:rPr>
          <w:b/>
          <w:bCs/>
          <w:u w:val="single"/>
          <w:rtl/>
        </w:rPr>
      </w:pPr>
    </w:p>
    <w:p w14:paraId="1B6F5030"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הנגבי:</w:t>
      </w:r>
    </w:p>
    <w:p w14:paraId="1863F6B7" w14:textId="77777777" w:rsidR="00000000" w:rsidRDefault="00581103">
      <w:pPr>
        <w:pStyle w:val="a0"/>
        <w:ind w:firstLine="0"/>
        <w:rPr>
          <w:rFonts w:hint="cs"/>
          <w:rtl/>
        </w:rPr>
      </w:pPr>
      <w:r>
        <w:rPr>
          <w:rtl/>
        </w:rPr>
        <w:t>(לא נקראה, נמסר</w:t>
      </w:r>
      <w:r>
        <w:rPr>
          <w:rtl/>
        </w:rPr>
        <w:t xml:space="preserve">ה </w:t>
      </w:r>
      <w:r>
        <w:rPr>
          <w:rFonts w:hint="eastAsia"/>
          <w:rtl/>
        </w:rPr>
        <w:t>לפרוטוקול</w:t>
      </w:r>
      <w:r>
        <w:rPr>
          <w:rFonts w:hint="cs"/>
          <w:rtl/>
        </w:rPr>
        <w:t>)</w:t>
      </w:r>
    </w:p>
    <w:p w14:paraId="4DFC8393" w14:textId="77777777" w:rsidR="00000000" w:rsidRDefault="00581103">
      <w:pPr>
        <w:pStyle w:val="a0"/>
        <w:rPr>
          <w:rFonts w:hint="cs"/>
          <w:rtl/>
        </w:rPr>
      </w:pPr>
    </w:p>
    <w:p w14:paraId="6B5087F9" w14:textId="77777777" w:rsidR="00000000" w:rsidRDefault="00581103">
      <w:pPr>
        <w:pStyle w:val="a0"/>
        <w:rPr>
          <w:rFonts w:hint="cs"/>
          <w:rtl/>
        </w:rPr>
      </w:pPr>
      <w:r>
        <w:rPr>
          <w:rFonts w:hint="cs"/>
          <w:rtl/>
        </w:rPr>
        <w:t>1. אכן, מתנהלת חקירה בנושא על-ידי מפלג ההונאה של משטרת מחוז תל-אביב, כנגד כמה עובדים של עיריית תל-אביב וכנגד עובדים בחברה קבלנית  שהועסקה על-ידי עיריית תל-אביב, שהיתה להם נגישות לשעוני מים של עסקים בעיר. החקירה בעיצומה.</w:t>
      </w:r>
    </w:p>
    <w:p w14:paraId="0B7D590A" w14:textId="77777777" w:rsidR="00000000" w:rsidRDefault="00581103">
      <w:pPr>
        <w:pStyle w:val="a0"/>
        <w:rPr>
          <w:rFonts w:hint="cs"/>
          <w:rtl/>
        </w:rPr>
      </w:pPr>
    </w:p>
    <w:p w14:paraId="62CD9897" w14:textId="77777777" w:rsidR="00000000" w:rsidRDefault="00581103">
      <w:pPr>
        <w:pStyle w:val="a0"/>
        <w:rPr>
          <w:rFonts w:hint="cs"/>
          <w:rtl/>
        </w:rPr>
      </w:pPr>
      <w:r>
        <w:rPr>
          <w:rFonts w:hint="cs"/>
          <w:rtl/>
        </w:rPr>
        <w:t xml:space="preserve">2-3. הנושא אינו מצוי </w:t>
      </w:r>
      <w:r>
        <w:rPr>
          <w:rFonts w:hint="cs"/>
          <w:rtl/>
        </w:rPr>
        <w:t>במסגרת אחריותה וסמכותה של משטרת ישראל.</w:t>
      </w:r>
    </w:p>
    <w:p w14:paraId="0463CF65" w14:textId="77777777" w:rsidR="00000000" w:rsidRDefault="00581103">
      <w:pPr>
        <w:spacing w:line="360" w:lineRule="auto"/>
        <w:jc w:val="both"/>
        <w:rPr>
          <w:rFonts w:cs="Arial"/>
          <w:szCs w:val="22"/>
          <w:rtl/>
        </w:rPr>
      </w:pPr>
    </w:p>
    <w:p w14:paraId="041816CF" w14:textId="77777777" w:rsidR="00000000" w:rsidRDefault="00581103">
      <w:pPr>
        <w:pStyle w:val="a1"/>
        <w:jc w:val="center"/>
        <w:rPr>
          <w:rtl/>
        </w:rPr>
      </w:pPr>
      <w:bookmarkStart w:id="852" w:name="CQ26829FI0026829T14_07_2004_22_11_25"/>
      <w:bookmarkStart w:id="853" w:name="_Toc81561584"/>
      <w:bookmarkEnd w:id="852"/>
      <w:r>
        <w:rPr>
          <w:rtl/>
        </w:rPr>
        <w:t>1577. הפרטת בתי-הסוהר</w:t>
      </w:r>
      <w:bookmarkEnd w:id="853"/>
    </w:p>
    <w:p w14:paraId="2B2FB0C2" w14:textId="77777777" w:rsidR="00000000" w:rsidRDefault="00581103">
      <w:pPr>
        <w:pStyle w:val="a0"/>
        <w:rPr>
          <w:rFonts w:hint="cs"/>
          <w:rtl/>
        </w:rPr>
      </w:pPr>
    </w:p>
    <w:p w14:paraId="5F9CC6BC" w14:textId="77777777" w:rsidR="00000000" w:rsidRDefault="00581103">
      <w:pPr>
        <w:pStyle w:val="a0"/>
        <w:ind w:firstLine="0"/>
        <w:rPr>
          <w:bCs/>
          <w:u w:val="single"/>
        </w:rPr>
      </w:pPr>
      <w:bookmarkStart w:id="854" w:name="ESQ26829"/>
      <w:bookmarkEnd w:id="85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810659" w14:textId="77777777" w:rsidR="00000000" w:rsidRDefault="00581103">
      <w:pPr>
        <w:pStyle w:val="a0"/>
        <w:ind w:firstLine="720"/>
      </w:pPr>
      <w:r>
        <w:rPr>
          <w:rtl/>
        </w:rPr>
        <w:t>ביום כ' בסיוון התשס"ד (9 ביוני 2004):</w:t>
      </w:r>
    </w:p>
    <w:p w14:paraId="1CDD34F7" w14:textId="77777777" w:rsidR="00000000" w:rsidRDefault="00581103">
      <w:pPr>
        <w:pStyle w:val="a0"/>
        <w:rPr>
          <w:rFonts w:hint="cs"/>
        </w:rPr>
      </w:pPr>
    </w:p>
    <w:p w14:paraId="6D4596C8" w14:textId="77777777" w:rsidR="00000000" w:rsidRDefault="00581103">
      <w:pPr>
        <w:pStyle w:val="a0"/>
        <w:ind w:firstLine="720"/>
      </w:pPr>
      <w:r>
        <w:rPr>
          <w:rFonts w:hint="cs"/>
          <w:rtl/>
        </w:rPr>
        <w:t>ל</w:t>
      </w:r>
      <w:r>
        <w:rPr>
          <w:rtl/>
        </w:rPr>
        <w:t>אחר שתמו</w:t>
      </w:r>
      <w:r>
        <w:rPr>
          <w:rFonts w:hint="cs"/>
          <w:rtl/>
        </w:rPr>
        <w:t xml:space="preserve"> </w:t>
      </w:r>
      <w:r>
        <w:rPr>
          <w:rtl/>
        </w:rPr>
        <w:t>הליכי החקיקה בעני</w:t>
      </w:r>
      <w:r>
        <w:rPr>
          <w:rFonts w:hint="cs"/>
          <w:rtl/>
        </w:rPr>
        <w:t>י</w:t>
      </w:r>
      <w:r>
        <w:rPr>
          <w:rtl/>
        </w:rPr>
        <w:t>ן הפרטת בתי</w:t>
      </w:r>
      <w:r>
        <w:rPr>
          <w:rFonts w:hint="cs"/>
          <w:rtl/>
        </w:rPr>
        <w:t>-</w:t>
      </w:r>
      <w:r>
        <w:rPr>
          <w:rtl/>
        </w:rPr>
        <w:t>הסוהר</w:t>
      </w:r>
      <w:r>
        <w:rPr>
          <w:rFonts w:hint="cs"/>
          <w:rtl/>
        </w:rPr>
        <w:t>, רצוני לשאול</w:t>
      </w:r>
      <w:r>
        <w:rPr>
          <w:rtl/>
        </w:rPr>
        <w:t>:</w:t>
      </w:r>
    </w:p>
    <w:p w14:paraId="21B6798F" w14:textId="77777777" w:rsidR="00000000" w:rsidRDefault="00581103">
      <w:pPr>
        <w:pStyle w:val="a0"/>
        <w:ind w:firstLine="720"/>
      </w:pPr>
    </w:p>
    <w:p w14:paraId="70622303" w14:textId="77777777" w:rsidR="00000000" w:rsidRDefault="00581103">
      <w:pPr>
        <w:pStyle w:val="a0"/>
        <w:ind w:firstLine="720"/>
        <w:rPr>
          <w:rtl/>
        </w:rPr>
      </w:pPr>
      <w:r>
        <w:rPr>
          <w:rFonts w:hint="cs"/>
          <w:rtl/>
        </w:rPr>
        <w:t xml:space="preserve">1. </w:t>
      </w:r>
      <w:r>
        <w:rPr>
          <w:rtl/>
        </w:rPr>
        <w:t>האם מגמת ההפרטה מיושמת בפועל?</w:t>
      </w:r>
    </w:p>
    <w:p w14:paraId="7FE60F8A" w14:textId="77777777" w:rsidR="00000000" w:rsidRDefault="00581103">
      <w:pPr>
        <w:pStyle w:val="a0"/>
        <w:ind w:firstLine="720"/>
        <w:rPr>
          <w:rtl/>
        </w:rPr>
      </w:pPr>
    </w:p>
    <w:p w14:paraId="37EF1F3D" w14:textId="77777777" w:rsidR="00000000" w:rsidRDefault="00581103">
      <w:pPr>
        <w:pStyle w:val="a0"/>
        <w:ind w:firstLine="720"/>
        <w:rPr>
          <w:rtl/>
        </w:rPr>
      </w:pPr>
      <w:r>
        <w:rPr>
          <w:rFonts w:hint="cs"/>
          <w:rtl/>
        </w:rPr>
        <w:t xml:space="preserve">2. </w:t>
      </w:r>
      <w:r>
        <w:rPr>
          <w:rtl/>
        </w:rPr>
        <w:t xml:space="preserve">אם כן </w:t>
      </w:r>
      <w:r>
        <w:rPr>
          <w:rFonts w:hint="cs"/>
          <w:rtl/>
        </w:rPr>
        <w:t>–</w:t>
      </w:r>
      <w:r>
        <w:rPr>
          <w:rtl/>
        </w:rPr>
        <w:t xml:space="preserve"> האם</w:t>
      </w:r>
      <w:r>
        <w:rPr>
          <w:rtl/>
        </w:rPr>
        <w:t xml:space="preserve"> פורסם מכרז?</w:t>
      </w:r>
    </w:p>
    <w:p w14:paraId="6B8E359C" w14:textId="77777777" w:rsidR="00000000" w:rsidRDefault="00581103">
      <w:pPr>
        <w:pStyle w:val="a0"/>
        <w:ind w:firstLine="720"/>
        <w:rPr>
          <w:rtl/>
        </w:rPr>
      </w:pPr>
    </w:p>
    <w:p w14:paraId="49AB8254" w14:textId="77777777" w:rsidR="00000000" w:rsidRDefault="00581103">
      <w:pPr>
        <w:pStyle w:val="a0"/>
        <w:ind w:firstLine="720"/>
        <w:rPr>
          <w:rtl/>
        </w:rPr>
      </w:pPr>
      <w:r>
        <w:rPr>
          <w:rFonts w:hint="cs"/>
          <w:rtl/>
        </w:rPr>
        <w:t xml:space="preserve">3. </w:t>
      </w:r>
      <w:r>
        <w:rPr>
          <w:rtl/>
        </w:rPr>
        <w:t xml:space="preserve">אם כן </w:t>
      </w:r>
      <w:r>
        <w:rPr>
          <w:rFonts w:hint="cs"/>
          <w:rtl/>
        </w:rPr>
        <w:t>–</w:t>
      </w:r>
      <w:r>
        <w:rPr>
          <w:rtl/>
        </w:rPr>
        <w:t xml:space="preserve"> מי ה</w:t>
      </w:r>
      <w:r>
        <w:rPr>
          <w:rFonts w:hint="cs"/>
          <w:rtl/>
        </w:rPr>
        <w:t>ן</w:t>
      </w:r>
      <w:r>
        <w:rPr>
          <w:rtl/>
        </w:rPr>
        <w:t xml:space="preserve"> החברות שזכו במכרז</w:t>
      </w:r>
      <w:r>
        <w:rPr>
          <w:rFonts w:hint="cs"/>
          <w:rtl/>
        </w:rPr>
        <w:t>,</w:t>
      </w:r>
      <w:r>
        <w:rPr>
          <w:rtl/>
        </w:rPr>
        <w:t xml:space="preserve"> ובא</w:t>
      </w:r>
      <w:r>
        <w:rPr>
          <w:rFonts w:hint="cs"/>
          <w:rtl/>
        </w:rPr>
        <w:t>י</w:t>
      </w:r>
      <w:r>
        <w:rPr>
          <w:rtl/>
        </w:rPr>
        <w:t>לו תנאים?</w:t>
      </w:r>
    </w:p>
    <w:p w14:paraId="53B3B6A4" w14:textId="77777777" w:rsidR="00000000" w:rsidRDefault="00581103">
      <w:pPr>
        <w:pStyle w:val="a0"/>
        <w:ind w:firstLine="720"/>
        <w:rPr>
          <w:rtl/>
        </w:rPr>
      </w:pPr>
    </w:p>
    <w:p w14:paraId="3072A186" w14:textId="77777777" w:rsidR="00000000" w:rsidRDefault="00581103">
      <w:pPr>
        <w:pStyle w:val="a0"/>
        <w:ind w:firstLine="720"/>
        <w:rPr>
          <w:rtl/>
        </w:rPr>
      </w:pPr>
      <w:r>
        <w:rPr>
          <w:rFonts w:hint="cs"/>
          <w:rtl/>
        </w:rPr>
        <w:t xml:space="preserve">4. </w:t>
      </w:r>
      <w:r>
        <w:rPr>
          <w:rtl/>
        </w:rPr>
        <w:t>א</w:t>
      </w:r>
      <w:r>
        <w:rPr>
          <w:rFonts w:hint="cs"/>
          <w:rtl/>
        </w:rPr>
        <w:t>י</w:t>
      </w:r>
      <w:r>
        <w:rPr>
          <w:rtl/>
        </w:rPr>
        <w:t>לו מתקני כליאה יופרטו תחילה?</w:t>
      </w:r>
    </w:p>
    <w:p w14:paraId="38AB5364" w14:textId="77777777" w:rsidR="00000000" w:rsidRDefault="00581103">
      <w:pPr>
        <w:pStyle w:val="a0"/>
        <w:ind w:firstLine="720"/>
        <w:rPr>
          <w:rFonts w:hint="cs"/>
          <w:rtl/>
        </w:rPr>
      </w:pPr>
    </w:p>
    <w:p w14:paraId="1FAB08A2" w14:textId="77777777" w:rsidR="00000000" w:rsidRDefault="00581103">
      <w:pPr>
        <w:pStyle w:val="a0"/>
        <w:ind w:firstLine="0"/>
        <w:rPr>
          <w:rFonts w:hint="cs"/>
          <w:rtl/>
        </w:rPr>
      </w:pPr>
      <w:r>
        <w:rPr>
          <w:rFonts w:hint="cs"/>
          <w:b/>
          <w:bCs/>
          <w:u w:val="single"/>
          <w:rtl/>
        </w:rPr>
        <w:t>תשובת השר לביטחון פנים צחי הנגבי:</w:t>
      </w:r>
    </w:p>
    <w:p w14:paraId="7F76F881" w14:textId="77777777" w:rsidR="00000000" w:rsidRDefault="00581103">
      <w:pPr>
        <w:pStyle w:val="a0"/>
        <w:ind w:firstLine="0"/>
        <w:rPr>
          <w:rFonts w:hint="cs"/>
          <w:rtl/>
        </w:rPr>
      </w:pPr>
      <w:r>
        <w:rPr>
          <w:rFonts w:hint="cs"/>
          <w:rtl/>
        </w:rPr>
        <w:t>(לא נקראה, נמסרה לפרוטוקול)</w:t>
      </w:r>
    </w:p>
    <w:p w14:paraId="12285BE9" w14:textId="77777777" w:rsidR="00000000" w:rsidRDefault="00581103">
      <w:pPr>
        <w:pStyle w:val="a0"/>
        <w:ind w:firstLine="720"/>
        <w:rPr>
          <w:rFonts w:hint="cs"/>
          <w:rtl/>
        </w:rPr>
      </w:pPr>
    </w:p>
    <w:p w14:paraId="315AB49D" w14:textId="77777777" w:rsidR="00000000" w:rsidRDefault="00581103">
      <w:pPr>
        <w:pStyle w:val="a0"/>
        <w:ind w:firstLine="720"/>
        <w:rPr>
          <w:rFonts w:hint="cs"/>
          <w:rtl/>
        </w:rPr>
      </w:pPr>
      <w:r>
        <w:rPr>
          <w:rFonts w:hint="cs"/>
          <w:rtl/>
        </w:rPr>
        <w:t>1-3. בימים אלה נכתבים הסכם הזיכיון, מסמכי ההזמנה, ההיתר וכן התקנות שאותן אמור לפרסם השר לביטח</w:t>
      </w:r>
      <w:r>
        <w:rPr>
          <w:rFonts w:hint="cs"/>
          <w:rtl/>
        </w:rPr>
        <w:t xml:space="preserve">ון הפנים, לצורך ההקמה וההפעלה של בית-סוהר בניהול פרטי. לאחר שיסתיים שלב זה, בעוד כחודש ימים, יוזמנו להשתתף במכרז אך ורק מציעים אשר השתתפו בהליך המיון המוקדם ונקבע כי הצעותיהם בו ענו על הדרישות שלו, וכמו כן הם קיבלו על כך הודעה בכתב מוועדת המכרזים. </w:t>
      </w:r>
    </w:p>
    <w:p w14:paraId="7FCFC2FF" w14:textId="77777777" w:rsidR="00000000" w:rsidRDefault="00581103">
      <w:pPr>
        <w:pStyle w:val="a0"/>
        <w:ind w:firstLine="720"/>
        <w:rPr>
          <w:rFonts w:hint="cs"/>
          <w:rtl/>
        </w:rPr>
      </w:pPr>
    </w:p>
    <w:p w14:paraId="6078BA47" w14:textId="77777777" w:rsidR="00000000" w:rsidRDefault="00581103">
      <w:pPr>
        <w:pStyle w:val="a0"/>
        <w:ind w:firstLine="720"/>
        <w:rPr>
          <w:rFonts w:hint="cs"/>
          <w:rtl/>
        </w:rPr>
      </w:pPr>
      <w:r>
        <w:rPr>
          <w:rFonts w:hint="cs"/>
          <w:rtl/>
        </w:rPr>
        <w:t>שמות ה</w:t>
      </w:r>
      <w:r>
        <w:rPr>
          <w:rFonts w:hint="cs"/>
          <w:rtl/>
        </w:rPr>
        <w:t xml:space="preserve">חברות שיוזמנו להשתתף במכרז הובאו לידיעת חבר הכנסת השואל במסגרת דיוני ועדת הפנים ואיכות הסביבה של הכנסת, בעת הליכי חקיקת החוק לתיקון פקודת בתי-הסוהר (מס' 28), התשס"ד-2004, שעניינו בית-סוהר בניהול פרטי. </w:t>
      </w:r>
    </w:p>
    <w:p w14:paraId="128F298F" w14:textId="77777777" w:rsidR="00000000" w:rsidRDefault="00581103">
      <w:pPr>
        <w:pStyle w:val="a0"/>
        <w:ind w:firstLine="720"/>
        <w:rPr>
          <w:rFonts w:hint="cs"/>
          <w:rtl/>
        </w:rPr>
      </w:pPr>
    </w:p>
    <w:p w14:paraId="193A1EC8" w14:textId="77777777" w:rsidR="00000000" w:rsidRDefault="00581103">
      <w:pPr>
        <w:pStyle w:val="a0"/>
        <w:ind w:firstLine="720"/>
        <w:rPr>
          <w:rFonts w:hint="cs"/>
          <w:rtl/>
        </w:rPr>
      </w:pPr>
      <w:r>
        <w:rPr>
          <w:rFonts w:hint="cs"/>
          <w:rtl/>
        </w:rPr>
        <w:t xml:space="preserve">להלן שמות החברות </w:t>
      </w:r>
      <w:r>
        <w:rPr>
          <w:rtl/>
        </w:rPr>
        <w:t>–</w:t>
      </w:r>
    </w:p>
    <w:p w14:paraId="65BB8B3D" w14:textId="77777777" w:rsidR="00000000" w:rsidRDefault="00581103">
      <w:pPr>
        <w:pStyle w:val="a0"/>
        <w:ind w:firstLine="720"/>
        <w:rPr>
          <w:rtl/>
        </w:rPr>
      </w:pPr>
    </w:p>
    <w:p w14:paraId="66D97FEB" w14:textId="77777777" w:rsidR="00000000" w:rsidRDefault="00581103">
      <w:pPr>
        <w:pStyle w:val="a0"/>
        <w:ind w:firstLine="720"/>
        <w:rPr>
          <w:rtl/>
        </w:rPr>
      </w:pPr>
      <w:r>
        <w:rPr>
          <w:rFonts w:hint="cs"/>
          <w:rtl/>
        </w:rPr>
        <w:t xml:space="preserve">מציע 1: </w:t>
      </w:r>
      <w:r>
        <w:t>Cornell Companies - Build</w:t>
      </w:r>
      <w:r>
        <w:t>ing (1983) Ltd. &amp; Minrav Engineering Inc.</w:t>
      </w:r>
      <w:r>
        <w:rPr>
          <w:rFonts w:hint="cs"/>
          <w:rtl/>
        </w:rPr>
        <w:t xml:space="preserve">; מציע 2: </w:t>
      </w:r>
      <w:r>
        <w:t>Baran Group Ltd. - Yaakov Engel Construction Enterprise Company Ltd.</w:t>
      </w:r>
      <w:r>
        <w:rPr>
          <w:rFonts w:hint="cs"/>
          <w:rtl/>
        </w:rPr>
        <w:t>; מציע 3:</w:t>
      </w:r>
      <w:r>
        <w:t>Dankner Construction Development Ltd. &amp; Housing &amp; Construction Holding Co. Ltd.</w:t>
      </w:r>
      <w:r>
        <w:rPr>
          <w:rFonts w:hint="cs"/>
          <w:rtl/>
        </w:rPr>
        <w:t>.</w:t>
      </w:r>
    </w:p>
    <w:p w14:paraId="410D55A1" w14:textId="77777777" w:rsidR="00000000" w:rsidRDefault="00581103">
      <w:pPr>
        <w:pStyle w:val="a0"/>
        <w:ind w:firstLine="720"/>
        <w:rPr>
          <w:rtl/>
        </w:rPr>
      </w:pPr>
    </w:p>
    <w:p w14:paraId="379AD39C" w14:textId="77777777" w:rsidR="00000000" w:rsidRDefault="00581103">
      <w:pPr>
        <w:pStyle w:val="a0"/>
        <w:ind w:firstLine="720"/>
        <w:rPr>
          <w:rFonts w:hint="cs"/>
          <w:rtl/>
        </w:rPr>
      </w:pPr>
      <w:r>
        <w:rPr>
          <w:rFonts w:hint="cs"/>
          <w:rtl/>
        </w:rPr>
        <w:t xml:space="preserve">מציעים מס' 2 ו-3 התקשרו בהסכמים להעברת ידע עם </w:t>
      </w:r>
      <w:r>
        <w:rPr>
          <w:rFonts w:hint="cs"/>
          <w:rtl/>
        </w:rPr>
        <w:t xml:space="preserve">קבלני משנה בעלי ניסיון וידע בתחום תכנון והפעלת בתי-סוהר בחוץ-לארץ. מציע מס' 2 התקשר עם חברת "דומיניון", ומציע מס' 3 התקשר עם חברת </w:t>
      </w:r>
      <w:r>
        <w:rPr>
          <w:rFonts w:hint="cs"/>
        </w:rPr>
        <w:t>G</w:t>
      </w:r>
      <w:r>
        <w:t>epsa</w:t>
      </w:r>
      <w:r>
        <w:rPr>
          <w:rFonts w:hint="cs"/>
          <w:rtl/>
        </w:rPr>
        <w:t xml:space="preserve">. </w:t>
      </w:r>
    </w:p>
    <w:p w14:paraId="49B4E482" w14:textId="77777777" w:rsidR="00000000" w:rsidRDefault="00581103">
      <w:pPr>
        <w:pStyle w:val="a0"/>
        <w:ind w:firstLine="720"/>
        <w:rPr>
          <w:rtl/>
        </w:rPr>
      </w:pPr>
    </w:p>
    <w:p w14:paraId="3BAF2B17" w14:textId="77777777" w:rsidR="00000000" w:rsidRDefault="00581103">
      <w:pPr>
        <w:pStyle w:val="a0"/>
        <w:ind w:firstLine="720"/>
        <w:rPr>
          <w:rFonts w:hint="cs"/>
          <w:rtl/>
        </w:rPr>
      </w:pPr>
      <w:r>
        <w:rPr>
          <w:rFonts w:hint="cs"/>
          <w:rtl/>
        </w:rPr>
        <w:t xml:space="preserve">4. על-פי הקבוע בתוספת השלישית לפקודת בתי-הסוהר [נוסח חדש], התשל"ב-1971, אשר הוספה לאחרונה בתיקון מס' 28 לפקודה, יוקם </w:t>
      </w:r>
      <w:r>
        <w:rPr>
          <w:rFonts w:hint="cs"/>
          <w:rtl/>
        </w:rPr>
        <w:t xml:space="preserve">בית-סוהר בניהול פרטי במתחם בתי-הסוהר מדרום לעיר באר-שבע. </w:t>
      </w:r>
    </w:p>
    <w:p w14:paraId="4A14DF5B" w14:textId="77777777" w:rsidR="00000000" w:rsidRDefault="00581103">
      <w:pPr>
        <w:pStyle w:val="a0"/>
        <w:ind w:firstLine="720"/>
        <w:rPr>
          <w:rtl/>
        </w:rPr>
      </w:pPr>
    </w:p>
    <w:p w14:paraId="1DC98346" w14:textId="77777777" w:rsidR="00000000" w:rsidRDefault="00581103">
      <w:pPr>
        <w:pStyle w:val="a0"/>
        <w:ind w:firstLine="720"/>
        <w:rPr>
          <w:rFonts w:hint="cs"/>
          <w:rtl/>
        </w:rPr>
      </w:pPr>
    </w:p>
    <w:p w14:paraId="56BDC668" w14:textId="77777777" w:rsidR="00000000" w:rsidRDefault="00581103">
      <w:pPr>
        <w:pStyle w:val="a1"/>
        <w:jc w:val="center"/>
        <w:rPr>
          <w:rtl/>
        </w:rPr>
      </w:pPr>
      <w:bookmarkStart w:id="855" w:name="CQ26963FI0026963T14_07_2004_22_11_41"/>
      <w:bookmarkStart w:id="856" w:name="_Toc81561585"/>
      <w:bookmarkEnd w:id="855"/>
      <w:r>
        <w:rPr>
          <w:rtl/>
        </w:rPr>
        <w:t xml:space="preserve">1586. </w:t>
      </w:r>
      <w:r>
        <w:rPr>
          <w:rFonts w:hint="cs"/>
          <w:rtl/>
        </w:rPr>
        <w:t xml:space="preserve">ידיעה על הריגת </w:t>
      </w:r>
      <w:r>
        <w:rPr>
          <w:rtl/>
        </w:rPr>
        <w:t>תושב קלקיליה</w:t>
      </w:r>
      <w:bookmarkEnd w:id="856"/>
    </w:p>
    <w:p w14:paraId="4971638A" w14:textId="77777777" w:rsidR="00000000" w:rsidRDefault="00581103">
      <w:pPr>
        <w:pStyle w:val="a0"/>
        <w:rPr>
          <w:rFonts w:hint="cs"/>
          <w:rtl/>
        </w:rPr>
      </w:pPr>
    </w:p>
    <w:p w14:paraId="1E048438" w14:textId="77777777" w:rsidR="00000000" w:rsidRDefault="00581103">
      <w:pPr>
        <w:pStyle w:val="a0"/>
        <w:ind w:firstLine="0"/>
        <w:rPr>
          <w:bCs/>
          <w:u w:val="single"/>
        </w:rPr>
      </w:pPr>
      <w:bookmarkStart w:id="857" w:name="ESQ26963"/>
      <w:bookmarkEnd w:id="85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E511F14" w14:textId="77777777" w:rsidR="00000000" w:rsidRDefault="00581103">
      <w:pPr>
        <w:pStyle w:val="a0"/>
        <w:ind w:firstLine="720"/>
      </w:pPr>
      <w:r>
        <w:rPr>
          <w:rtl/>
        </w:rPr>
        <w:t xml:space="preserve"> ביום י"א בתמוז התשס"ד (30 ביוני 2004):</w:t>
      </w:r>
    </w:p>
    <w:p w14:paraId="792207B9" w14:textId="77777777" w:rsidR="00000000" w:rsidRDefault="00581103">
      <w:pPr>
        <w:pStyle w:val="a0"/>
        <w:rPr>
          <w:smallCaps/>
          <w:rtl/>
        </w:rPr>
      </w:pPr>
    </w:p>
    <w:p w14:paraId="298F2CA9" w14:textId="77777777" w:rsidR="00000000" w:rsidRDefault="00581103">
      <w:pPr>
        <w:pStyle w:val="a0"/>
        <w:rPr>
          <w:rFonts w:hint="cs"/>
        </w:rPr>
      </w:pPr>
    </w:p>
    <w:p w14:paraId="74B10AF6" w14:textId="77777777" w:rsidR="00000000" w:rsidRDefault="00581103">
      <w:pPr>
        <w:pStyle w:val="a0"/>
        <w:ind w:firstLine="720"/>
      </w:pPr>
      <w:r>
        <w:rPr>
          <w:rtl/>
        </w:rPr>
        <w:t>נודע לי</w:t>
      </w:r>
      <w:r>
        <w:rPr>
          <w:rFonts w:hint="cs"/>
          <w:rtl/>
        </w:rPr>
        <w:t>,</w:t>
      </w:r>
      <w:r>
        <w:rPr>
          <w:rtl/>
        </w:rPr>
        <w:t xml:space="preserve"> כי ב</w:t>
      </w:r>
      <w:r>
        <w:rPr>
          <w:rFonts w:hint="cs"/>
          <w:rtl/>
        </w:rPr>
        <w:t>-</w:t>
      </w:r>
      <w:r>
        <w:rPr>
          <w:rtl/>
        </w:rPr>
        <w:t>29 במאי 200</w:t>
      </w:r>
      <w:r>
        <w:rPr>
          <w:rFonts w:hint="cs"/>
          <w:rtl/>
        </w:rPr>
        <w:t>3</w:t>
      </w:r>
      <w:r>
        <w:rPr>
          <w:rtl/>
        </w:rPr>
        <w:t xml:space="preserve"> הרגו כוחות </w:t>
      </w:r>
      <w:r>
        <w:rPr>
          <w:rFonts w:hint="cs"/>
          <w:rtl/>
        </w:rPr>
        <w:t>הביטחון באזור</w:t>
      </w:r>
      <w:r>
        <w:rPr>
          <w:rtl/>
        </w:rPr>
        <w:t xml:space="preserve"> ג'לג'וליה צעיר </w:t>
      </w:r>
      <w:r>
        <w:rPr>
          <w:rtl/>
        </w:rPr>
        <w:t>פלסטיני מקלקיליה שהיה ידוע כמעורער בנפשו ונטלו את גופתו.</w:t>
      </w:r>
    </w:p>
    <w:p w14:paraId="46FE68B7" w14:textId="77777777" w:rsidR="00000000" w:rsidRDefault="00581103">
      <w:pPr>
        <w:pStyle w:val="a0"/>
        <w:ind w:firstLine="720"/>
      </w:pPr>
    </w:p>
    <w:p w14:paraId="29041D4F" w14:textId="77777777" w:rsidR="00000000" w:rsidRDefault="00581103">
      <w:pPr>
        <w:pStyle w:val="a0"/>
        <w:ind w:firstLine="720"/>
      </w:pPr>
      <w:r>
        <w:rPr>
          <w:rFonts w:hint="cs"/>
          <w:rtl/>
        </w:rPr>
        <w:t>רצוני לשאול</w:t>
      </w:r>
      <w:r>
        <w:rPr>
          <w:rtl/>
        </w:rPr>
        <w:t>:</w:t>
      </w:r>
    </w:p>
    <w:p w14:paraId="1DE51799" w14:textId="77777777" w:rsidR="00000000" w:rsidRDefault="00581103">
      <w:pPr>
        <w:pStyle w:val="a0"/>
        <w:ind w:firstLine="720"/>
      </w:pPr>
    </w:p>
    <w:p w14:paraId="78C70F63" w14:textId="77777777" w:rsidR="00000000" w:rsidRDefault="00581103">
      <w:pPr>
        <w:pStyle w:val="a0"/>
        <w:ind w:firstLine="720"/>
        <w:rPr>
          <w:rFonts w:hint="cs"/>
          <w:rtl/>
        </w:rPr>
      </w:pPr>
      <w:r>
        <w:rPr>
          <w:rFonts w:hint="cs"/>
          <w:rtl/>
        </w:rPr>
        <w:t>1. ה</w:t>
      </w:r>
      <w:r>
        <w:rPr>
          <w:rtl/>
        </w:rPr>
        <w:t xml:space="preserve">אם הידיעות נכונות? </w:t>
      </w:r>
    </w:p>
    <w:p w14:paraId="07A63BC2" w14:textId="77777777" w:rsidR="00000000" w:rsidRDefault="00581103">
      <w:pPr>
        <w:pStyle w:val="a0"/>
        <w:ind w:firstLine="720"/>
        <w:rPr>
          <w:rFonts w:hint="cs"/>
          <w:rtl/>
        </w:rPr>
      </w:pPr>
    </w:p>
    <w:p w14:paraId="0F4F3F72" w14:textId="77777777" w:rsidR="00000000" w:rsidRDefault="00581103">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האם שוטרי משמר הגבול היו מעורבים באירוע?</w:t>
      </w:r>
    </w:p>
    <w:p w14:paraId="6E41B434" w14:textId="77777777" w:rsidR="00000000" w:rsidRDefault="00581103">
      <w:pPr>
        <w:pStyle w:val="a0"/>
        <w:ind w:firstLine="720"/>
        <w:rPr>
          <w:rFonts w:hint="cs"/>
          <w:rtl/>
        </w:rPr>
      </w:pPr>
    </w:p>
    <w:p w14:paraId="69AB2D25" w14:textId="77777777" w:rsidR="00000000" w:rsidRDefault="00581103">
      <w:pPr>
        <w:pStyle w:val="a0"/>
        <w:ind w:firstLine="720"/>
        <w:rPr>
          <w:rtl/>
        </w:rPr>
      </w:pPr>
      <w:r>
        <w:rPr>
          <w:rFonts w:hint="cs"/>
          <w:rtl/>
        </w:rPr>
        <w:t xml:space="preserve">3. אם כן </w:t>
      </w:r>
      <w:r>
        <w:rPr>
          <w:rFonts w:hint="eastAsia"/>
          <w:rtl/>
        </w:rPr>
        <w:t>–</w:t>
      </w:r>
      <w:r>
        <w:rPr>
          <w:rFonts w:hint="cs"/>
          <w:rtl/>
        </w:rPr>
        <w:t xml:space="preserve"> </w:t>
      </w:r>
      <w:r>
        <w:rPr>
          <w:rtl/>
        </w:rPr>
        <w:t>מדוע הרגו את הנ"ל?</w:t>
      </w:r>
    </w:p>
    <w:p w14:paraId="66EFC0D3" w14:textId="77777777" w:rsidR="00000000" w:rsidRDefault="00581103">
      <w:pPr>
        <w:pStyle w:val="a0"/>
        <w:ind w:firstLine="720"/>
        <w:rPr>
          <w:rtl/>
        </w:rPr>
      </w:pPr>
    </w:p>
    <w:p w14:paraId="16C55D6F" w14:textId="77777777" w:rsidR="00000000" w:rsidRDefault="00581103">
      <w:pPr>
        <w:pStyle w:val="a0"/>
        <w:ind w:firstLine="720"/>
        <w:rPr>
          <w:rtl/>
        </w:rPr>
      </w:pPr>
      <w:r>
        <w:rPr>
          <w:rFonts w:hint="cs"/>
          <w:rtl/>
        </w:rPr>
        <w:t xml:space="preserve">4. </w:t>
      </w:r>
      <w:r>
        <w:rPr>
          <w:rtl/>
        </w:rPr>
        <w:t>לאן נלקחה הגופה, והיכן היא נמצאת כעת?</w:t>
      </w:r>
    </w:p>
    <w:p w14:paraId="2C9E2BB0" w14:textId="77777777" w:rsidR="00000000" w:rsidRDefault="00581103">
      <w:pPr>
        <w:pStyle w:val="a0"/>
        <w:ind w:firstLine="720"/>
        <w:rPr>
          <w:rtl/>
        </w:rPr>
      </w:pPr>
    </w:p>
    <w:p w14:paraId="4AFED9E6" w14:textId="77777777" w:rsidR="00000000" w:rsidRDefault="00581103">
      <w:pPr>
        <w:pStyle w:val="a0"/>
        <w:ind w:firstLine="720"/>
        <w:rPr>
          <w:rtl/>
        </w:rPr>
      </w:pPr>
      <w:r>
        <w:rPr>
          <w:rFonts w:hint="cs"/>
          <w:rtl/>
        </w:rPr>
        <w:t xml:space="preserve">5. </w:t>
      </w:r>
      <w:r>
        <w:rPr>
          <w:rtl/>
        </w:rPr>
        <w:t>מדוע טרם הוחזרה הגופה למשפחה ל</w:t>
      </w:r>
      <w:r>
        <w:rPr>
          <w:rtl/>
        </w:rPr>
        <w:t>קבורה</w:t>
      </w:r>
      <w:r>
        <w:rPr>
          <w:rFonts w:hint="cs"/>
          <w:rtl/>
        </w:rPr>
        <w:t>,</w:t>
      </w:r>
      <w:r>
        <w:rPr>
          <w:rtl/>
        </w:rPr>
        <w:t xml:space="preserve"> ומתי תוחזר?</w:t>
      </w:r>
    </w:p>
    <w:p w14:paraId="2DFA3A07" w14:textId="77777777" w:rsidR="00000000" w:rsidRDefault="00581103">
      <w:pPr>
        <w:pStyle w:val="a0"/>
        <w:ind w:firstLine="0"/>
        <w:rPr>
          <w:rFonts w:hint="cs"/>
          <w:rtl/>
        </w:rPr>
      </w:pPr>
    </w:p>
    <w:p w14:paraId="7390E07A" w14:textId="77777777" w:rsidR="00000000" w:rsidRDefault="00581103">
      <w:pPr>
        <w:pStyle w:val="a0"/>
        <w:ind w:firstLine="0"/>
        <w:rPr>
          <w:rFonts w:hint="cs"/>
          <w:rtl/>
        </w:rPr>
      </w:pPr>
      <w:r>
        <w:rPr>
          <w:rFonts w:hint="cs"/>
          <w:b/>
          <w:bCs/>
          <w:u w:val="single"/>
          <w:rtl/>
        </w:rPr>
        <w:t>השר לביטחון פנים צחי הנגבי:</w:t>
      </w:r>
    </w:p>
    <w:p w14:paraId="1800A288" w14:textId="77777777" w:rsidR="00000000" w:rsidRDefault="00581103">
      <w:pPr>
        <w:pStyle w:val="a0"/>
        <w:ind w:firstLine="0"/>
        <w:rPr>
          <w:rFonts w:hint="cs"/>
          <w:rtl/>
        </w:rPr>
      </w:pPr>
    </w:p>
    <w:p w14:paraId="6B67F8C5" w14:textId="77777777" w:rsidR="00000000" w:rsidRDefault="00581103">
      <w:pPr>
        <w:pStyle w:val="a0"/>
        <w:ind w:firstLine="0"/>
        <w:rPr>
          <w:rFonts w:hint="cs"/>
          <w:rtl/>
        </w:rPr>
      </w:pPr>
      <w:r>
        <w:rPr>
          <w:rFonts w:hint="cs"/>
          <w:rtl/>
        </w:rPr>
        <w:tab/>
        <w:t>האמת היא שהפרטים שנמסרו לנו בשאילתא לא ציינו מפורשות את העובדות שניתן היה לברר. השאילתא נשאלה באופן עקרוני לגבי הריגת צעיר, בלי לנקוב בשמו. לא ידוע למשטרה. מובן שהנושא הזה בורר לא רק עם המשטרה, אלא עם גורמי</w:t>
      </w:r>
      <w:r>
        <w:rPr>
          <w:rFonts w:hint="cs"/>
          <w:rtl/>
        </w:rPr>
        <w:t xml:space="preserve">ם אחרים. </w:t>
      </w:r>
    </w:p>
    <w:p w14:paraId="0EBF94B5" w14:textId="77777777" w:rsidR="00000000" w:rsidRDefault="00581103">
      <w:pPr>
        <w:pStyle w:val="a0"/>
        <w:ind w:firstLine="0"/>
        <w:rPr>
          <w:rFonts w:hint="cs"/>
          <w:rtl/>
        </w:rPr>
      </w:pPr>
    </w:p>
    <w:p w14:paraId="66B89009" w14:textId="77777777" w:rsidR="00000000" w:rsidRDefault="00581103">
      <w:pPr>
        <w:pStyle w:val="af0"/>
        <w:rPr>
          <w:rtl/>
        </w:rPr>
      </w:pPr>
      <w:r>
        <w:rPr>
          <w:rFonts w:hint="eastAsia"/>
          <w:rtl/>
        </w:rPr>
        <w:t>עבד</w:t>
      </w:r>
      <w:r>
        <w:rPr>
          <w:rtl/>
        </w:rPr>
        <w:t>-אלמאלכ דהאמשה (רע"ם):</w:t>
      </w:r>
    </w:p>
    <w:p w14:paraId="517A9085" w14:textId="77777777" w:rsidR="00000000" w:rsidRDefault="00581103">
      <w:pPr>
        <w:pStyle w:val="a0"/>
        <w:rPr>
          <w:rFonts w:hint="cs"/>
          <w:rtl/>
        </w:rPr>
      </w:pPr>
    </w:p>
    <w:p w14:paraId="660723B1" w14:textId="77777777" w:rsidR="00000000" w:rsidRDefault="00581103">
      <w:pPr>
        <w:pStyle w:val="a0"/>
        <w:rPr>
          <w:rFonts w:hint="cs"/>
          <w:rtl/>
        </w:rPr>
      </w:pPr>
      <w:r>
        <w:rPr>
          <w:rFonts w:hint="cs"/>
          <w:rtl/>
        </w:rPr>
        <w:t>אולי אדוני לא מדייק, גם תאריך מדויק  - - -</w:t>
      </w:r>
    </w:p>
    <w:p w14:paraId="3AF1344A" w14:textId="77777777" w:rsidR="00000000" w:rsidRDefault="00581103">
      <w:pPr>
        <w:pStyle w:val="a0"/>
        <w:rPr>
          <w:rFonts w:hint="cs"/>
          <w:rtl/>
        </w:rPr>
      </w:pPr>
    </w:p>
    <w:p w14:paraId="526FBF71" w14:textId="77777777" w:rsidR="00000000" w:rsidRDefault="00581103">
      <w:pPr>
        <w:pStyle w:val="-"/>
        <w:rPr>
          <w:rtl/>
        </w:rPr>
      </w:pPr>
      <w:bookmarkStart w:id="858" w:name="FS000000467T14_07_2004_22_12_05C"/>
      <w:bookmarkEnd w:id="858"/>
      <w:r>
        <w:rPr>
          <w:rtl/>
        </w:rPr>
        <w:t>השר לביטחון פנים צחי הנגבי:</w:t>
      </w:r>
    </w:p>
    <w:p w14:paraId="2410339C" w14:textId="77777777" w:rsidR="00000000" w:rsidRDefault="00581103">
      <w:pPr>
        <w:pStyle w:val="a0"/>
        <w:rPr>
          <w:rtl/>
        </w:rPr>
      </w:pPr>
    </w:p>
    <w:p w14:paraId="1C98AE2F" w14:textId="77777777" w:rsidR="00000000" w:rsidRDefault="00581103">
      <w:pPr>
        <w:pStyle w:val="a0"/>
        <w:rPr>
          <w:rFonts w:hint="cs"/>
          <w:rtl/>
        </w:rPr>
      </w:pPr>
      <w:r>
        <w:rPr>
          <w:rFonts w:hint="cs"/>
          <w:rtl/>
        </w:rPr>
        <w:t xml:space="preserve">התאריך הוא 29 במאי. יש לנו גם שם, שבאמת לא מצוין בשאילתא. אם אפשר לומר את שמו, שמו אבראהים מוחמד תופיק דאוד. המשטרה לא מצאה שום אינדיקציה לאירוע </w:t>
      </w:r>
      <w:r>
        <w:rPr>
          <w:rFonts w:hint="cs"/>
          <w:rtl/>
        </w:rPr>
        <w:t>הזה. יכול להיות שיש שגיאה בפרטים שנמסרו לך, כי בדרך כלל הנתונים המשטרתיים הם מאוד מדויקים. לכן, אם תפנה אלי אישית עם אינפורמציה קצת יותר מדויקת, נוכל לאתר. אנחנו לא יודעים על האירוע. אין גופה כזאת של איש כזה, ולא נמסרה גופה כזאת על-ידי אף גורם, לא בתאריך ה</w:t>
      </w:r>
      <w:r>
        <w:rPr>
          <w:rFonts w:hint="cs"/>
          <w:rtl/>
        </w:rPr>
        <w:t xml:space="preserve">ספציפי ולא בתאריך כפי שנבדק, אבל אולי תעשה בירור עם משפחתו וניתן יהיה לנסות ולאתר את התשובה. </w:t>
      </w:r>
    </w:p>
    <w:p w14:paraId="285EF1A1" w14:textId="77777777" w:rsidR="00000000" w:rsidRDefault="00581103">
      <w:pPr>
        <w:pStyle w:val="a0"/>
        <w:rPr>
          <w:rFonts w:hint="cs"/>
          <w:rtl/>
        </w:rPr>
      </w:pPr>
    </w:p>
    <w:p w14:paraId="5D687BF0" w14:textId="77777777" w:rsidR="00000000" w:rsidRDefault="00581103">
      <w:pPr>
        <w:pStyle w:val="af1"/>
        <w:rPr>
          <w:rtl/>
        </w:rPr>
      </w:pPr>
      <w:r>
        <w:rPr>
          <w:rtl/>
        </w:rPr>
        <w:t>היו"ר מוחמד ברכה:</w:t>
      </w:r>
    </w:p>
    <w:p w14:paraId="0C6786D9" w14:textId="77777777" w:rsidR="00000000" w:rsidRDefault="00581103">
      <w:pPr>
        <w:pStyle w:val="a0"/>
        <w:rPr>
          <w:rtl/>
        </w:rPr>
      </w:pPr>
    </w:p>
    <w:p w14:paraId="7AACF271" w14:textId="77777777" w:rsidR="00000000" w:rsidRDefault="00581103">
      <w:pPr>
        <w:pStyle w:val="a0"/>
        <w:rPr>
          <w:rFonts w:hint="cs"/>
          <w:rtl/>
        </w:rPr>
      </w:pPr>
      <w:r>
        <w:rPr>
          <w:rFonts w:hint="cs"/>
          <w:rtl/>
        </w:rPr>
        <w:t>שאלה נוספת, חבר הכנסת דהאמשה.</w:t>
      </w:r>
    </w:p>
    <w:p w14:paraId="57DDE16B" w14:textId="77777777" w:rsidR="00000000" w:rsidRDefault="00581103">
      <w:pPr>
        <w:pStyle w:val="af0"/>
        <w:rPr>
          <w:rtl/>
        </w:rPr>
      </w:pPr>
      <w:r>
        <w:rPr>
          <w:rtl/>
        </w:rPr>
        <w:br/>
      </w:r>
      <w:bookmarkStart w:id="859" w:name="FS000000550T14_07_2004_22_31_08"/>
      <w:bookmarkStart w:id="860" w:name="FS000000467T14_07_2004_22_36_48C"/>
      <w:bookmarkEnd w:id="859"/>
      <w:r>
        <w:rPr>
          <w:rtl/>
        </w:rPr>
        <w:t>עבד-אלמאלכ דהאמשה (רע"ם):</w:t>
      </w:r>
    </w:p>
    <w:p w14:paraId="761DB630" w14:textId="77777777" w:rsidR="00000000" w:rsidRDefault="00581103">
      <w:pPr>
        <w:pStyle w:val="a0"/>
        <w:rPr>
          <w:rtl/>
        </w:rPr>
      </w:pPr>
    </w:p>
    <w:bookmarkEnd w:id="860"/>
    <w:p w14:paraId="6CE333FD" w14:textId="77777777" w:rsidR="00000000" w:rsidRDefault="00581103">
      <w:pPr>
        <w:pStyle w:val="a0"/>
        <w:rPr>
          <w:rFonts w:hint="cs"/>
          <w:rtl/>
        </w:rPr>
      </w:pPr>
      <w:r>
        <w:rPr>
          <w:rFonts w:hint="cs"/>
          <w:rtl/>
        </w:rPr>
        <w:t>אדוני, אני מקבל את זה, ומסיבה אחת פשוטה. השאילתא הזאת נשאלה קודם לגבי הצבא, ומשרד הב</w:t>
      </w:r>
      <w:r>
        <w:rPr>
          <w:rFonts w:hint="cs"/>
          <w:rtl/>
        </w:rPr>
        <w:t>יטחון ענו כמעט אותה תשובה ואמרו: אין לנו ממצא כזה ולא מצאנו כלום, ואז פנינו גם למשרדך. חוץ משני המשרדים האלה אני לא מכיר משרד נוסף או מישהו שמטפל בדברים האלה. המקרה אירע, האיש מעורער בנפשו, הוא נהרג באותו יום, אנשים ראו אותו. לאן נעלמה הגופה? אני אמשיך לבר</w:t>
      </w:r>
      <w:r>
        <w:rPr>
          <w:rFonts w:hint="cs"/>
          <w:rtl/>
        </w:rPr>
        <w:t>ר את הפרטים, ואם יש אפשרות לעשות יותר, אני מבקש לבדוק את העניין עוד הפעם, ולא נרפה מזה. חייבים למצוא את הגופה. תודה.</w:t>
      </w:r>
    </w:p>
    <w:p w14:paraId="634E681F" w14:textId="77777777" w:rsidR="00000000" w:rsidRDefault="00581103">
      <w:pPr>
        <w:pStyle w:val="a0"/>
        <w:rPr>
          <w:rFonts w:hint="cs"/>
          <w:rtl/>
        </w:rPr>
      </w:pPr>
    </w:p>
    <w:p w14:paraId="51FD46CD" w14:textId="77777777" w:rsidR="00000000" w:rsidRDefault="00581103">
      <w:pPr>
        <w:pStyle w:val="-"/>
        <w:rPr>
          <w:rtl/>
        </w:rPr>
      </w:pPr>
      <w:bookmarkStart w:id="861" w:name="FS000000467T14_07_2004_22_36_04"/>
      <w:bookmarkStart w:id="862" w:name="FS000000467T14_07_2004_22_36_09C"/>
      <w:bookmarkEnd w:id="861"/>
      <w:r>
        <w:rPr>
          <w:rFonts w:hint="eastAsia"/>
          <w:rtl/>
        </w:rPr>
        <w:t>השר</w:t>
      </w:r>
      <w:r>
        <w:rPr>
          <w:rtl/>
        </w:rPr>
        <w:t xml:space="preserve"> לביטחון פנים צחי הנגבי:</w:t>
      </w:r>
    </w:p>
    <w:p w14:paraId="7C9202A2" w14:textId="77777777" w:rsidR="00000000" w:rsidRDefault="00581103">
      <w:pPr>
        <w:pStyle w:val="a0"/>
        <w:rPr>
          <w:rtl/>
        </w:rPr>
      </w:pPr>
    </w:p>
    <w:p w14:paraId="087BEABB" w14:textId="77777777" w:rsidR="00000000" w:rsidRDefault="00581103">
      <w:pPr>
        <w:pStyle w:val="a0"/>
        <w:rPr>
          <w:rFonts w:hint="cs"/>
          <w:rtl/>
        </w:rPr>
      </w:pPr>
      <w:r>
        <w:rPr>
          <w:rFonts w:hint="cs"/>
          <w:rtl/>
        </w:rPr>
        <w:t>הפנייה אל המשרד לביטחון פנים היא פנייה לגיטימית, מכיוון שמשמר הגבול נמצא באזורים האלה.</w:t>
      </w:r>
    </w:p>
    <w:p w14:paraId="14E8AE60" w14:textId="77777777" w:rsidR="00000000" w:rsidRDefault="00581103">
      <w:pPr>
        <w:pStyle w:val="a0"/>
        <w:rPr>
          <w:rFonts w:hint="cs"/>
          <w:rtl/>
        </w:rPr>
      </w:pPr>
    </w:p>
    <w:p w14:paraId="3D765352" w14:textId="77777777" w:rsidR="00000000" w:rsidRDefault="00581103">
      <w:pPr>
        <w:pStyle w:val="af0"/>
        <w:rPr>
          <w:rtl/>
        </w:rPr>
      </w:pPr>
      <w:r>
        <w:rPr>
          <w:rFonts w:hint="eastAsia"/>
          <w:rtl/>
        </w:rPr>
        <w:t>עבד</w:t>
      </w:r>
      <w:r>
        <w:rPr>
          <w:rtl/>
        </w:rPr>
        <w:t>-אלמאלכ דהאמשה (רע</w:t>
      </w:r>
      <w:r>
        <w:rPr>
          <w:rtl/>
        </w:rPr>
        <w:t>"ם):</w:t>
      </w:r>
    </w:p>
    <w:p w14:paraId="7F673E56" w14:textId="77777777" w:rsidR="00000000" w:rsidRDefault="00581103">
      <w:pPr>
        <w:pStyle w:val="a0"/>
        <w:rPr>
          <w:rFonts w:hint="cs"/>
          <w:rtl/>
        </w:rPr>
      </w:pPr>
    </w:p>
    <w:p w14:paraId="36CF695F" w14:textId="77777777" w:rsidR="00000000" w:rsidRDefault="00581103">
      <w:pPr>
        <w:pStyle w:val="a0"/>
        <w:rPr>
          <w:rFonts w:hint="cs"/>
          <w:rtl/>
        </w:rPr>
      </w:pPr>
      <w:r>
        <w:rPr>
          <w:rFonts w:hint="cs"/>
          <w:rtl/>
        </w:rPr>
        <w:t>אפילו אין פה ספק לגבי העניין הזה. בצבא בדקו ואמרו: זה לא שייך לנו, אז נשאר משמר הגבול. זה הכול.</w:t>
      </w:r>
    </w:p>
    <w:p w14:paraId="4E0A2C5D" w14:textId="77777777" w:rsidR="00000000" w:rsidRDefault="00581103">
      <w:pPr>
        <w:pStyle w:val="a0"/>
        <w:rPr>
          <w:rFonts w:hint="cs"/>
          <w:rtl/>
        </w:rPr>
      </w:pPr>
    </w:p>
    <w:p w14:paraId="7754D73B" w14:textId="77777777" w:rsidR="00000000" w:rsidRDefault="00581103">
      <w:pPr>
        <w:pStyle w:val="-"/>
        <w:rPr>
          <w:rtl/>
        </w:rPr>
      </w:pPr>
      <w:bookmarkStart w:id="863" w:name="FS000000467T14_07_2004_22_37_28C"/>
      <w:bookmarkEnd w:id="863"/>
      <w:r>
        <w:rPr>
          <w:rtl/>
        </w:rPr>
        <w:t>השר לביטחון פנים צחי הנגבי:</w:t>
      </w:r>
    </w:p>
    <w:p w14:paraId="0CD1DE69" w14:textId="77777777" w:rsidR="00000000" w:rsidRDefault="00581103">
      <w:pPr>
        <w:pStyle w:val="a0"/>
        <w:rPr>
          <w:rtl/>
        </w:rPr>
      </w:pPr>
    </w:p>
    <w:p w14:paraId="6A4E0BE1" w14:textId="77777777" w:rsidR="00000000" w:rsidRDefault="00581103">
      <w:pPr>
        <w:pStyle w:val="a0"/>
        <w:rPr>
          <w:rFonts w:hint="cs"/>
          <w:rtl/>
        </w:rPr>
      </w:pPr>
      <w:r>
        <w:rPr>
          <w:rFonts w:hint="cs"/>
          <w:rtl/>
        </w:rPr>
        <w:t>אם יהיו עוד פרטים, אני אשמח לסייע.</w:t>
      </w:r>
    </w:p>
    <w:p w14:paraId="4F2A973F" w14:textId="77777777" w:rsidR="00000000" w:rsidRDefault="00581103">
      <w:pPr>
        <w:pStyle w:val="a0"/>
        <w:rPr>
          <w:rFonts w:hint="cs"/>
          <w:rtl/>
        </w:rPr>
      </w:pPr>
    </w:p>
    <w:p w14:paraId="2FF923EE" w14:textId="77777777" w:rsidR="00000000" w:rsidRDefault="00581103">
      <w:pPr>
        <w:pStyle w:val="af1"/>
        <w:rPr>
          <w:rtl/>
        </w:rPr>
      </w:pPr>
      <w:r>
        <w:rPr>
          <w:rtl/>
        </w:rPr>
        <w:t>היו"ר מוחמד ברכה:</w:t>
      </w:r>
    </w:p>
    <w:p w14:paraId="03E4255A" w14:textId="77777777" w:rsidR="00000000" w:rsidRDefault="00581103">
      <w:pPr>
        <w:pStyle w:val="a0"/>
        <w:rPr>
          <w:rtl/>
        </w:rPr>
      </w:pPr>
    </w:p>
    <w:p w14:paraId="62799089" w14:textId="77777777" w:rsidR="00000000" w:rsidRDefault="00581103">
      <w:pPr>
        <w:pStyle w:val="a0"/>
        <w:rPr>
          <w:rFonts w:hint="cs"/>
          <w:rtl/>
        </w:rPr>
      </w:pPr>
      <w:r>
        <w:rPr>
          <w:rFonts w:hint="cs"/>
          <w:rtl/>
        </w:rPr>
        <w:t>אנחנו עוברים לשאילתה הבאה, מס' 1651, של חבר הכנסת אלי ישי - לפרוטוקול</w:t>
      </w:r>
      <w:r>
        <w:rPr>
          <w:rFonts w:hint="cs"/>
          <w:rtl/>
        </w:rPr>
        <w:t>.</w:t>
      </w:r>
    </w:p>
    <w:p w14:paraId="6CAAC35D" w14:textId="77777777" w:rsidR="00000000" w:rsidRDefault="00581103">
      <w:pPr>
        <w:pStyle w:val="a0"/>
        <w:rPr>
          <w:rFonts w:hint="cs"/>
          <w:rtl/>
        </w:rPr>
      </w:pPr>
    </w:p>
    <w:p w14:paraId="6E15C0B1" w14:textId="77777777" w:rsidR="00000000" w:rsidRDefault="00581103">
      <w:pPr>
        <w:pStyle w:val="a1"/>
        <w:jc w:val="center"/>
        <w:rPr>
          <w:rtl/>
        </w:rPr>
      </w:pPr>
      <w:bookmarkStart w:id="864" w:name="CQ27303FI0027303T14_07_2004_22_38_45"/>
      <w:bookmarkStart w:id="865" w:name="_Toc81561586"/>
      <w:bookmarkEnd w:id="864"/>
      <w:r>
        <w:rPr>
          <w:rtl/>
        </w:rPr>
        <w:t xml:space="preserve">1651. </w:t>
      </w:r>
      <w:r>
        <w:rPr>
          <w:rFonts w:hint="cs"/>
          <w:rtl/>
        </w:rPr>
        <w:t xml:space="preserve">כללי שב"ס לגבי התייחדות </w:t>
      </w:r>
      <w:r>
        <w:rPr>
          <w:rtl/>
        </w:rPr>
        <w:t>אסירים</w:t>
      </w:r>
      <w:bookmarkEnd w:id="865"/>
    </w:p>
    <w:p w14:paraId="538E3485" w14:textId="77777777" w:rsidR="00000000" w:rsidRDefault="00581103">
      <w:pPr>
        <w:pStyle w:val="a0"/>
        <w:rPr>
          <w:rFonts w:hint="cs"/>
          <w:rtl/>
        </w:rPr>
      </w:pPr>
    </w:p>
    <w:p w14:paraId="1181B3A7" w14:textId="77777777" w:rsidR="00000000" w:rsidRDefault="00581103">
      <w:pPr>
        <w:pStyle w:val="a0"/>
        <w:ind w:firstLine="0"/>
        <w:rPr>
          <w:bCs/>
          <w:u w:val="single"/>
        </w:rPr>
      </w:pPr>
      <w:bookmarkStart w:id="866" w:name="ESQ27303"/>
      <w:bookmarkEnd w:id="86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D5BF45" w14:textId="77777777" w:rsidR="00000000" w:rsidRDefault="00581103">
      <w:pPr>
        <w:pStyle w:val="a0"/>
        <w:ind w:firstLine="720"/>
      </w:pPr>
      <w:r>
        <w:rPr>
          <w:rtl/>
        </w:rPr>
        <w:t>ביום כ"ז בסיוון התשס"ד (16 ביוני 2004):</w:t>
      </w:r>
    </w:p>
    <w:p w14:paraId="1E179D59" w14:textId="77777777" w:rsidR="00000000" w:rsidRDefault="00581103">
      <w:pPr>
        <w:pStyle w:val="a0"/>
        <w:rPr>
          <w:rFonts w:hint="cs"/>
          <w:rtl/>
        </w:rPr>
      </w:pPr>
    </w:p>
    <w:p w14:paraId="0AFC2CA9" w14:textId="77777777" w:rsidR="00000000" w:rsidRDefault="00581103">
      <w:pPr>
        <w:pStyle w:val="a0"/>
        <w:rPr>
          <w:rFonts w:hint="cs"/>
        </w:rPr>
      </w:pPr>
    </w:p>
    <w:p w14:paraId="074A1442" w14:textId="77777777" w:rsidR="00000000" w:rsidRDefault="00581103">
      <w:pPr>
        <w:pStyle w:val="a0"/>
        <w:ind w:firstLine="720"/>
        <w:rPr>
          <w:rFonts w:hint="cs"/>
          <w:rtl/>
        </w:rPr>
      </w:pPr>
      <w:r>
        <w:rPr>
          <w:rtl/>
        </w:rPr>
        <w:t xml:space="preserve">לפי הפרסום </w:t>
      </w:r>
      <w:r>
        <w:rPr>
          <w:rFonts w:hint="cs"/>
          <w:rtl/>
        </w:rPr>
        <w:t>ב-</w:t>
      </w:r>
      <w:r>
        <w:t>Ynet</w:t>
      </w:r>
      <w:r>
        <w:rPr>
          <w:rFonts w:hint="cs"/>
          <w:rtl/>
        </w:rPr>
        <w:t>,</w:t>
      </w:r>
      <w:r>
        <w:rPr>
          <w:rtl/>
        </w:rPr>
        <w:t xml:space="preserve"> </w:t>
      </w:r>
      <w:r>
        <w:rPr>
          <w:rFonts w:hint="cs"/>
          <w:rtl/>
        </w:rPr>
        <w:t xml:space="preserve">שירות בתי-הסוהר </w:t>
      </w:r>
      <w:r>
        <w:rPr>
          <w:rtl/>
        </w:rPr>
        <w:t>אוסר על נועם פדרמן להתייחד עם רעי</w:t>
      </w:r>
      <w:r>
        <w:rPr>
          <w:rFonts w:hint="cs"/>
          <w:rtl/>
        </w:rPr>
        <w:t>י</w:t>
      </w:r>
      <w:r>
        <w:rPr>
          <w:rtl/>
        </w:rPr>
        <w:t xml:space="preserve">תו. </w:t>
      </w:r>
    </w:p>
    <w:p w14:paraId="3FF7D8AE" w14:textId="77777777" w:rsidR="00000000" w:rsidRDefault="00581103">
      <w:pPr>
        <w:pStyle w:val="a0"/>
        <w:ind w:firstLine="720"/>
        <w:rPr>
          <w:rFonts w:hint="cs"/>
        </w:rPr>
      </w:pPr>
    </w:p>
    <w:p w14:paraId="2240679A" w14:textId="77777777" w:rsidR="00000000" w:rsidRDefault="00581103">
      <w:pPr>
        <w:pStyle w:val="a0"/>
        <w:ind w:firstLine="720"/>
      </w:pPr>
      <w:r>
        <w:rPr>
          <w:rFonts w:hint="cs"/>
          <w:rtl/>
        </w:rPr>
        <w:t>רצוני לשאול</w:t>
      </w:r>
      <w:r>
        <w:rPr>
          <w:rtl/>
        </w:rPr>
        <w:t>:</w:t>
      </w:r>
    </w:p>
    <w:p w14:paraId="1BD33100" w14:textId="77777777" w:rsidR="00000000" w:rsidRDefault="00581103">
      <w:pPr>
        <w:pStyle w:val="a0"/>
        <w:ind w:firstLine="720"/>
      </w:pPr>
    </w:p>
    <w:p w14:paraId="100B8D5E" w14:textId="77777777" w:rsidR="00000000" w:rsidRDefault="00581103">
      <w:pPr>
        <w:pStyle w:val="a0"/>
        <w:ind w:firstLine="720"/>
        <w:rPr>
          <w:rFonts w:hint="cs"/>
          <w:rtl/>
        </w:rPr>
      </w:pPr>
      <w:r>
        <w:rPr>
          <w:rFonts w:hint="cs"/>
          <w:rtl/>
        </w:rPr>
        <w:t>1. האם הדבר נכון</w:t>
      </w:r>
      <w:r>
        <w:rPr>
          <w:rtl/>
        </w:rPr>
        <w:t>?</w:t>
      </w:r>
      <w:r>
        <w:rPr>
          <w:rFonts w:hint="cs"/>
          <w:rtl/>
        </w:rPr>
        <w:t xml:space="preserve"> </w:t>
      </w:r>
    </w:p>
    <w:p w14:paraId="263B03C0" w14:textId="77777777" w:rsidR="00000000" w:rsidRDefault="00581103">
      <w:pPr>
        <w:pStyle w:val="a0"/>
        <w:ind w:firstLine="720"/>
        <w:rPr>
          <w:rtl/>
        </w:rPr>
      </w:pPr>
    </w:p>
    <w:p w14:paraId="410BA3DB" w14:textId="77777777" w:rsidR="00000000" w:rsidRDefault="00581103">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הס</w:t>
      </w:r>
      <w:r>
        <w:rPr>
          <w:rtl/>
        </w:rPr>
        <w:t>יכון הבטיחותי בהתייחדותם?</w:t>
      </w:r>
    </w:p>
    <w:p w14:paraId="7699F0DB" w14:textId="77777777" w:rsidR="00000000" w:rsidRDefault="00581103">
      <w:pPr>
        <w:pStyle w:val="a0"/>
        <w:ind w:firstLine="720"/>
        <w:rPr>
          <w:rtl/>
        </w:rPr>
      </w:pPr>
    </w:p>
    <w:p w14:paraId="0AB9FBC5" w14:textId="77777777" w:rsidR="00000000" w:rsidRDefault="00581103">
      <w:pPr>
        <w:pStyle w:val="a0"/>
        <w:ind w:firstLine="720"/>
        <w:rPr>
          <w:rtl/>
        </w:rPr>
      </w:pPr>
      <w:r>
        <w:rPr>
          <w:rFonts w:hint="cs"/>
          <w:rtl/>
        </w:rPr>
        <w:t xml:space="preserve">3. </w:t>
      </w:r>
      <w:r>
        <w:rPr>
          <w:rtl/>
        </w:rPr>
        <w:t xml:space="preserve">מה </w:t>
      </w:r>
      <w:r>
        <w:rPr>
          <w:rFonts w:hint="cs"/>
          <w:rtl/>
        </w:rPr>
        <w:t xml:space="preserve">הם </w:t>
      </w:r>
      <w:r>
        <w:rPr>
          <w:rtl/>
        </w:rPr>
        <w:t>הכללים לגבי כלל האסירים?</w:t>
      </w:r>
    </w:p>
    <w:p w14:paraId="1BFC71EF" w14:textId="77777777" w:rsidR="00000000" w:rsidRDefault="00581103">
      <w:pPr>
        <w:pStyle w:val="a0"/>
        <w:ind w:firstLine="720"/>
        <w:rPr>
          <w:rtl/>
        </w:rPr>
      </w:pPr>
    </w:p>
    <w:p w14:paraId="3EABAE99" w14:textId="77777777" w:rsidR="00000000" w:rsidRDefault="00581103">
      <w:pPr>
        <w:pStyle w:val="a0"/>
        <w:ind w:firstLine="720"/>
        <w:rPr>
          <w:rFonts w:hint="cs"/>
          <w:rtl/>
        </w:rPr>
      </w:pPr>
      <w:r>
        <w:rPr>
          <w:rFonts w:hint="cs"/>
          <w:rtl/>
        </w:rPr>
        <w:t xml:space="preserve">4. </w:t>
      </w:r>
      <w:r>
        <w:rPr>
          <w:rtl/>
        </w:rPr>
        <w:t>לכמה מ</w:t>
      </w:r>
      <w:r>
        <w:rPr>
          <w:rFonts w:hint="cs"/>
          <w:rtl/>
        </w:rPr>
        <w:t xml:space="preserve">בקשות </w:t>
      </w:r>
      <w:r>
        <w:rPr>
          <w:rtl/>
        </w:rPr>
        <w:t xml:space="preserve">האסירים היהודים </w:t>
      </w:r>
      <w:r>
        <w:rPr>
          <w:rFonts w:hint="cs"/>
          <w:rtl/>
        </w:rPr>
        <w:t>להת</w:t>
      </w:r>
      <w:r>
        <w:rPr>
          <w:rtl/>
        </w:rPr>
        <w:t>ייחד עם נשותיהם סירב השב"ס עד כה</w:t>
      </w:r>
      <w:r>
        <w:rPr>
          <w:rFonts w:hint="cs"/>
          <w:rtl/>
        </w:rPr>
        <w:t>,</w:t>
      </w:r>
      <w:r>
        <w:rPr>
          <w:rtl/>
        </w:rPr>
        <w:t xml:space="preserve"> ומדוע? </w:t>
      </w:r>
    </w:p>
    <w:p w14:paraId="5B55F614" w14:textId="77777777" w:rsidR="00000000" w:rsidRDefault="00581103">
      <w:pPr>
        <w:pStyle w:val="a0"/>
        <w:ind w:firstLine="720"/>
        <w:rPr>
          <w:rFonts w:hint="cs"/>
          <w:rtl/>
        </w:rPr>
      </w:pPr>
    </w:p>
    <w:p w14:paraId="0BCE3695" w14:textId="77777777" w:rsidR="00000000" w:rsidRDefault="00581103">
      <w:pPr>
        <w:pStyle w:val="-"/>
        <w:rPr>
          <w:rtl/>
        </w:rPr>
      </w:pPr>
      <w:r>
        <w:rPr>
          <w:rFonts w:hint="eastAsia"/>
          <w:rtl/>
        </w:rPr>
        <w:t>השר</w:t>
      </w:r>
      <w:r>
        <w:rPr>
          <w:rtl/>
        </w:rPr>
        <w:t xml:space="preserve"> לביטחון פנים צחי הנגבי:</w:t>
      </w:r>
    </w:p>
    <w:p w14:paraId="0110B964" w14:textId="77777777" w:rsidR="00000000" w:rsidRDefault="00581103">
      <w:pPr>
        <w:pStyle w:val="a0"/>
        <w:ind w:firstLine="0"/>
        <w:rPr>
          <w:rFonts w:hint="cs"/>
          <w:b/>
          <w:rtl/>
        </w:rPr>
      </w:pPr>
      <w:r>
        <w:rPr>
          <w:rFonts w:hint="cs"/>
          <w:b/>
          <w:rtl/>
        </w:rPr>
        <w:t>(לא נקראה, נמסרה לפרוטוקול)</w:t>
      </w:r>
    </w:p>
    <w:p w14:paraId="79A4DAD6" w14:textId="77777777" w:rsidR="00000000" w:rsidRDefault="00581103">
      <w:pPr>
        <w:pStyle w:val="a0"/>
        <w:rPr>
          <w:rFonts w:hint="cs"/>
          <w:b/>
          <w:rtl/>
        </w:rPr>
      </w:pPr>
    </w:p>
    <w:p w14:paraId="446C35B6" w14:textId="77777777" w:rsidR="00000000" w:rsidRDefault="00581103">
      <w:pPr>
        <w:pStyle w:val="a0"/>
        <w:rPr>
          <w:rFonts w:hint="cs"/>
          <w:b/>
          <w:rtl/>
        </w:rPr>
      </w:pPr>
      <w:r>
        <w:rPr>
          <w:rFonts w:hint="cs"/>
          <w:b/>
          <w:rtl/>
        </w:rPr>
        <w:t xml:space="preserve">1-2. בקשת העצור המינהלי, מושא השאילתא, להתייחד עם רעייתו לא </w:t>
      </w:r>
      <w:r>
        <w:rPr>
          <w:rFonts w:hint="cs"/>
          <w:b/>
          <w:rtl/>
        </w:rPr>
        <w:t>אושרה לאור עמדתם השלילית של גורמי הביטחון, שנבעה מחשש לפגיעה בביטחון המדינה.</w:t>
      </w:r>
    </w:p>
    <w:p w14:paraId="065550C7" w14:textId="77777777" w:rsidR="00000000" w:rsidRDefault="00581103">
      <w:pPr>
        <w:pStyle w:val="a0"/>
        <w:rPr>
          <w:rFonts w:hint="cs"/>
          <w:b/>
          <w:rtl/>
        </w:rPr>
      </w:pPr>
    </w:p>
    <w:p w14:paraId="1208849D" w14:textId="77777777" w:rsidR="00000000" w:rsidRDefault="00581103">
      <w:pPr>
        <w:pStyle w:val="a0"/>
        <w:rPr>
          <w:rFonts w:hint="cs"/>
          <w:b/>
          <w:rtl/>
        </w:rPr>
      </w:pPr>
      <w:r>
        <w:rPr>
          <w:rFonts w:hint="cs"/>
          <w:b/>
          <w:rtl/>
        </w:rPr>
        <w:t xml:space="preserve">3. הכללים לגבי התייחדות אסירים נקבעו בנוהל מפורט של שירות בתי-הסוהר. </w:t>
      </w:r>
    </w:p>
    <w:p w14:paraId="6BD435DA" w14:textId="77777777" w:rsidR="00000000" w:rsidRDefault="00581103">
      <w:pPr>
        <w:pStyle w:val="a0"/>
        <w:rPr>
          <w:rFonts w:hint="cs"/>
          <w:b/>
          <w:rtl/>
        </w:rPr>
      </w:pPr>
    </w:p>
    <w:p w14:paraId="4722DC96" w14:textId="77777777" w:rsidR="00000000" w:rsidRDefault="00581103">
      <w:pPr>
        <w:pStyle w:val="a0"/>
        <w:rPr>
          <w:rFonts w:hint="cs"/>
          <w:b/>
          <w:rtl/>
        </w:rPr>
      </w:pPr>
      <w:r>
        <w:rPr>
          <w:rFonts w:hint="cs"/>
          <w:b/>
          <w:rtl/>
        </w:rPr>
        <w:t xml:space="preserve">שב"ס נוטה לאשר התייחדות לאסירים מתוך גישה אנושית ובמסגרת מתן טובת הנאה. ההתייחסות מוענקת, ככלל, לאסירים או </w:t>
      </w:r>
      <w:r>
        <w:rPr>
          <w:rFonts w:hint="cs"/>
          <w:b/>
          <w:rtl/>
        </w:rPr>
        <w:t xml:space="preserve">עצורים פליליים שהשלימו לפחות שישה חודשים מתחילת ריצוי מאסרם/מעצרם, אשר אינם נכללים בסבב חופשות, ואין מניעה רפואית לקיום ההתייחדות. </w:t>
      </w:r>
    </w:p>
    <w:p w14:paraId="1F755204" w14:textId="77777777" w:rsidR="00000000" w:rsidRDefault="00581103">
      <w:pPr>
        <w:pStyle w:val="a0"/>
        <w:rPr>
          <w:rFonts w:hint="cs"/>
          <w:b/>
          <w:rtl/>
        </w:rPr>
      </w:pPr>
    </w:p>
    <w:p w14:paraId="72D83007" w14:textId="77777777" w:rsidR="00000000" w:rsidRDefault="00581103">
      <w:pPr>
        <w:pStyle w:val="a0"/>
        <w:rPr>
          <w:rFonts w:hint="cs"/>
          <w:b/>
          <w:rtl/>
        </w:rPr>
      </w:pPr>
      <w:r>
        <w:rPr>
          <w:rFonts w:hint="cs"/>
          <w:b/>
          <w:rtl/>
        </w:rPr>
        <w:t xml:space="preserve">אסירים ביטחוניים, ככלל, אינם זכאים להתייחדות, מלבד אלו אשר לגביהם ניתן אישור של גורמי הביטחון. לגבי אסירים ועצורים פליליים </w:t>
      </w:r>
      <w:r>
        <w:rPr>
          <w:rFonts w:hint="cs"/>
          <w:b/>
          <w:rtl/>
        </w:rPr>
        <w:t>מוגשת חוות דעת של מפקד האגף, קצין המודיעין וקצין האסירים למנהל בית-הסוהר. מנהל בית-הסוהר בוחן את הבקשה בהתייחסות לחוות הדעת, להתנהגות האסיר בבית-הסוהר, לסוג העבירה שבגינה הוא מרצה את מאסרו, לעברו הפלילי ולמצבו הרפואי. לאסירים השפוטים בגין עבירות במשפחה, אל</w:t>
      </w:r>
      <w:r>
        <w:rPr>
          <w:rFonts w:hint="cs"/>
          <w:b/>
          <w:rtl/>
        </w:rPr>
        <w:t>ימות או גילוי עריות, לא תאושר ההתייחדות ללא המלצת ועדת אלימות במשפחה או ועדת גילוי עריות, אם הבקשה הינה להתייחדות עם קורבן העבירה. אם הבקשה להתייחדות אינה עם קורבן העבירה, היא תאושר רק אם יסכים האסיר כי תימסר סיבת מאסרו למי שעמו הוא מבקש להתייחד. לעצורים ה</w:t>
      </w:r>
      <w:r>
        <w:rPr>
          <w:rFonts w:hint="cs"/>
          <w:b/>
          <w:rtl/>
        </w:rPr>
        <w:t xml:space="preserve">מואשמים בעבירות אלימות במשפחה או גילוי עריות לא תאושר התייחדות. </w:t>
      </w:r>
    </w:p>
    <w:p w14:paraId="6AB76ECE" w14:textId="77777777" w:rsidR="00000000" w:rsidRDefault="00581103">
      <w:pPr>
        <w:pStyle w:val="a0"/>
        <w:rPr>
          <w:rFonts w:hint="cs"/>
          <w:b/>
          <w:rtl/>
        </w:rPr>
      </w:pPr>
    </w:p>
    <w:p w14:paraId="1A22D531" w14:textId="77777777" w:rsidR="00000000" w:rsidRDefault="00581103">
      <w:pPr>
        <w:pStyle w:val="a0"/>
        <w:rPr>
          <w:rFonts w:hint="cs"/>
          <w:b/>
          <w:rtl/>
        </w:rPr>
      </w:pPr>
      <w:r>
        <w:rPr>
          <w:rFonts w:hint="cs"/>
          <w:b/>
          <w:rtl/>
        </w:rPr>
        <w:t>4. אין בידי שירות בתי-הסוהר נתונים סטטיסטיים כמבוקש. כפי שצוין לעיל, קיימים קריטריונים מפורטים הנבחנים לקראת מתן ההחלטה, ואם האסיר אינו עומד בהם בקשתו להתייחדות נדחית.</w:t>
      </w:r>
    </w:p>
    <w:p w14:paraId="4559720C" w14:textId="77777777" w:rsidR="00000000" w:rsidRDefault="00581103">
      <w:pPr>
        <w:pStyle w:val="a0"/>
        <w:rPr>
          <w:rFonts w:hint="cs"/>
          <w:b/>
          <w:bCs/>
          <w:u w:val="single"/>
          <w:rtl/>
        </w:rPr>
      </w:pPr>
    </w:p>
    <w:p w14:paraId="13790782" w14:textId="77777777" w:rsidR="00000000" w:rsidRDefault="00581103">
      <w:pPr>
        <w:pStyle w:val="af1"/>
        <w:rPr>
          <w:rtl/>
        </w:rPr>
      </w:pPr>
      <w:r>
        <w:rPr>
          <w:rtl/>
        </w:rPr>
        <w:t>היו"ר מוחמד ברכה:</w:t>
      </w:r>
    </w:p>
    <w:p w14:paraId="2521D534" w14:textId="77777777" w:rsidR="00000000" w:rsidRDefault="00581103">
      <w:pPr>
        <w:pStyle w:val="a0"/>
        <w:rPr>
          <w:rtl/>
        </w:rPr>
      </w:pPr>
    </w:p>
    <w:p w14:paraId="1DFCF09A" w14:textId="77777777" w:rsidR="00000000" w:rsidRDefault="00581103">
      <w:pPr>
        <w:pStyle w:val="a0"/>
        <w:rPr>
          <w:rFonts w:hint="cs"/>
          <w:rtl/>
        </w:rPr>
      </w:pPr>
      <w:r>
        <w:rPr>
          <w:rFonts w:hint="cs"/>
          <w:rtl/>
        </w:rPr>
        <w:t>שא</w:t>
      </w:r>
      <w:r>
        <w:rPr>
          <w:rFonts w:hint="cs"/>
          <w:rtl/>
        </w:rPr>
        <w:t>ילתא מס' 1652, של חבר הכנסת נסים זאב - הבנייה באזור הר-הבית. בבקשה, אדוני.</w:t>
      </w:r>
    </w:p>
    <w:p w14:paraId="0BA70D14" w14:textId="77777777" w:rsidR="00000000" w:rsidRDefault="00581103">
      <w:pPr>
        <w:pStyle w:val="a0"/>
        <w:rPr>
          <w:rFonts w:hint="cs"/>
          <w:rtl/>
        </w:rPr>
      </w:pPr>
    </w:p>
    <w:p w14:paraId="22AD7688" w14:textId="77777777" w:rsidR="00000000" w:rsidRDefault="00581103">
      <w:pPr>
        <w:pStyle w:val="a1"/>
        <w:jc w:val="center"/>
        <w:rPr>
          <w:rtl/>
        </w:rPr>
      </w:pPr>
      <w:bookmarkStart w:id="867" w:name="CQ27289FI0027289T14_07_2004_22_40_10"/>
      <w:bookmarkStart w:id="868" w:name="_Toc81561587"/>
      <w:bookmarkEnd w:id="867"/>
      <w:r>
        <w:rPr>
          <w:rtl/>
        </w:rPr>
        <w:t xml:space="preserve">1652. </w:t>
      </w:r>
      <w:r>
        <w:rPr>
          <w:rFonts w:hint="cs"/>
          <w:rtl/>
        </w:rPr>
        <w:t xml:space="preserve">ידיעה על הימנעות המשטרה מסיוע למימוש צו הריסה </w:t>
      </w:r>
      <w:r>
        <w:rPr>
          <w:rtl/>
        </w:rPr>
        <w:t>באזור הר-הבית</w:t>
      </w:r>
      <w:bookmarkEnd w:id="868"/>
    </w:p>
    <w:p w14:paraId="73A91712" w14:textId="77777777" w:rsidR="00000000" w:rsidRDefault="00581103">
      <w:pPr>
        <w:pStyle w:val="a0"/>
        <w:rPr>
          <w:rFonts w:hint="cs"/>
          <w:rtl/>
        </w:rPr>
      </w:pPr>
    </w:p>
    <w:p w14:paraId="38E6FB4F" w14:textId="77777777" w:rsidR="00000000" w:rsidRDefault="00581103">
      <w:pPr>
        <w:pStyle w:val="a0"/>
        <w:ind w:firstLine="0"/>
        <w:rPr>
          <w:bCs/>
          <w:u w:val="single"/>
        </w:rPr>
      </w:pPr>
      <w:bookmarkStart w:id="869" w:name="ESQ27289"/>
      <w:bookmarkEnd w:id="86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43E396" w14:textId="77777777" w:rsidR="00000000" w:rsidRDefault="00581103">
      <w:pPr>
        <w:pStyle w:val="a0"/>
        <w:ind w:firstLine="720"/>
      </w:pPr>
      <w:r>
        <w:rPr>
          <w:rtl/>
        </w:rPr>
        <w:t>ביום כ"ז בסיוון התשס"ד (16 ביוני 2004):</w:t>
      </w:r>
    </w:p>
    <w:p w14:paraId="177EBBD3" w14:textId="77777777" w:rsidR="00000000" w:rsidRDefault="00581103">
      <w:pPr>
        <w:pStyle w:val="a0"/>
        <w:rPr>
          <w:rFonts w:hint="cs"/>
          <w:rtl/>
        </w:rPr>
      </w:pPr>
    </w:p>
    <w:p w14:paraId="73F84851" w14:textId="77777777" w:rsidR="00000000" w:rsidRDefault="00581103">
      <w:pPr>
        <w:pStyle w:val="a0"/>
        <w:rPr>
          <w:rFonts w:hint="cs"/>
        </w:rPr>
      </w:pPr>
    </w:p>
    <w:p w14:paraId="16FB543F" w14:textId="77777777" w:rsidR="00000000" w:rsidRDefault="00581103">
      <w:pPr>
        <w:pStyle w:val="a0"/>
        <w:ind w:firstLine="720"/>
      </w:pPr>
      <w:r>
        <w:rPr>
          <w:rFonts w:hint="cs"/>
          <w:rtl/>
        </w:rPr>
        <w:t>ב</w:t>
      </w:r>
      <w:r>
        <w:rPr>
          <w:rtl/>
        </w:rPr>
        <w:t xml:space="preserve">"הארץ" </w:t>
      </w:r>
      <w:r>
        <w:rPr>
          <w:rFonts w:hint="cs"/>
          <w:rtl/>
        </w:rPr>
        <w:t>מיום י"ג בסיוון התשס</w:t>
      </w:r>
      <w:r>
        <w:rPr>
          <w:rFonts w:hint="cs"/>
          <w:rtl/>
        </w:rPr>
        <w:t>"ד, 2 ביוני 2004, פורסם</w:t>
      </w:r>
      <w:r>
        <w:rPr>
          <w:rtl/>
        </w:rPr>
        <w:t xml:space="preserve"> כי המשטרה ס</w:t>
      </w:r>
      <w:r>
        <w:rPr>
          <w:rFonts w:hint="cs"/>
          <w:rtl/>
        </w:rPr>
        <w:t>י</w:t>
      </w:r>
      <w:r>
        <w:rPr>
          <w:rtl/>
        </w:rPr>
        <w:t xml:space="preserve">רבה לממש צו הריסה מינהלי </w:t>
      </w:r>
      <w:r>
        <w:rPr>
          <w:rFonts w:hint="cs"/>
          <w:rtl/>
        </w:rPr>
        <w:t>ש</w:t>
      </w:r>
      <w:r>
        <w:rPr>
          <w:rtl/>
        </w:rPr>
        <w:t>עליו חתם ראש עיר</w:t>
      </w:r>
      <w:r>
        <w:rPr>
          <w:rFonts w:hint="cs"/>
          <w:rtl/>
        </w:rPr>
        <w:t>י</w:t>
      </w:r>
      <w:r>
        <w:rPr>
          <w:rtl/>
        </w:rPr>
        <w:t>ית ירושלים לחלק מההרחבה שמבצע הווקף בשטח בית</w:t>
      </w:r>
      <w:r>
        <w:rPr>
          <w:rFonts w:hint="cs"/>
          <w:rtl/>
        </w:rPr>
        <w:t>-</w:t>
      </w:r>
      <w:r>
        <w:rPr>
          <w:rtl/>
        </w:rPr>
        <w:t>הקברות ליד הר-הבית. דובר המשטרה טען כי העיר</w:t>
      </w:r>
      <w:r>
        <w:rPr>
          <w:rFonts w:hint="cs"/>
          <w:rtl/>
        </w:rPr>
        <w:t>י</w:t>
      </w:r>
      <w:r>
        <w:rPr>
          <w:rtl/>
        </w:rPr>
        <w:t>יה</w:t>
      </w:r>
      <w:r>
        <w:rPr>
          <w:rFonts w:hint="cs"/>
          <w:rtl/>
        </w:rPr>
        <w:t>,</w:t>
      </w:r>
      <w:r>
        <w:rPr>
          <w:rtl/>
        </w:rPr>
        <w:t xml:space="preserve"> בניגוד לדבריה</w:t>
      </w:r>
      <w:r>
        <w:rPr>
          <w:rFonts w:hint="cs"/>
          <w:rtl/>
        </w:rPr>
        <w:t>,</w:t>
      </w:r>
      <w:r>
        <w:rPr>
          <w:rtl/>
        </w:rPr>
        <w:t xml:space="preserve"> משכה את הצו.</w:t>
      </w:r>
    </w:p>
    <w:p w14:paraId="42DBC270" w14:textId="77777777" w:rsidR="00000000" w:rsidRDefault="00581103">
      <w:pPr>
        <w:pStyle w:val="a0"/>
        <w:ind w:firstLine="720"/>
      </w:pPr>
    </w:p>
    <w:p w14:paraId="03BF1C75" w14:textId="77777777" w:rsidR="00000000" w:rsidRDefault="00581103">
      <w:pPr>
        <w:pStyle w:val="a0"/>
        <w:ind w:firstLine="720"/>
      </w:pPr>
      <w:r>
        <w:rPr>
          <w:rFonts w:hint="cs"/>
          <w:rtl/>
        </w:rPr>
        <w:t>רצוני לשאול</w:t>
      </w:r>
      <w:r>
        <w:rPr>
          <w:rtl/>
        </w:rPr>
        <w:t>:</w:t>
      </w:r>
    </w:p>
    <w:p w14:paraId="55B358D8" w14:textId="77777777" w:rsidR="00000000" w:rsidRDefault="00581103">
      <w:pPr>
        <w:pStyle w:val="a0"/>
        <w:ind w:firstLine="720"/>
        <w:rPr>
          <w:rFonts w:hint="cs"/>
          <w:rtl/>
        </w:rPr>
      </w:pPr>
    </w:p>
    <w:p w14:paraId="5C6433FA" w14:textId="77777777" w:rsidR="00000000" w:rsidRDefault="00581103">
      <w:pPr>
        <w:pStyle w:val="a0"/>
        <w:ind w:firstLine="720"/>
        <w:rPr>
          <w:rFonts w:hint="cs"/>
          <w:rtl/>
        </w:rPr>
      </w:pPr>
      <w:r>
        <w:rPr>
          <w:rFonts w:hint="cs"/>
          <w:rtl/>
        </w:rPr>
        <w:t xml:space="preserve">1. האם הידיעות נכונות? </w:t>
      </w:r>
    </w:p>
    <w:p w14:paraId="0B2AF20A" w14:textId="77777777" w:rsidR="00000000" w:rsidRDefault="00581103">
      <w:pPr>
        <w:pStyle w:val="a0"/>
        <w:ind w:firstLine="720"/>
        <w:rPr>
          <w:rFonts w:hint="cs"/>
        </w:rPr>
      </w:pPr>
    </w:p>
    <w:p w14:paraId="0994128C" w14:textId="77777777" w:rsidR="00000000" w:rsidRDefault="00581103">
      <w:pPr>
        <w:pStyle w:val="a0"/>
        <w:ind w:firstLine="720"/>
        <w:rPr>
          <w:rtl/>
        </w:rPr>
      </w:pPr>
      <w:r>
        <w:rPr>
          <w:rFonts w:hint="cs"/>
          <w:rtl/>
        </w:rPr>
        <w:t xml:space="preserve">2. אם כן </w:t>
      </w:r>
      <w:r>
        <w:rPr>
          <w:rtl/>
        </w:rPr>
        <w:t>–</w:t>
      </w:r>
      <w:r>
        <w:rPr>
          <w:rFonts w:hint="cs"/>
          <w:rtl/>
        </w:rPr>
        <w:t xml:space="preserve"> </w:t>
      </w:r>
      <w:r>
        <w:rPr>
          <w:rtl/>
        </w:rPr>
        <w:t xml:space="preserve">מדוע </w:t>
      </w:r>
      <w:r>
        <w:rPr>
          <w:rtl/>
        </w:rPr>
        <w:t>לא מימשה המשטרה את צ</w:t>
      </w:r>
      <w:r>
        <w:rPr>
          <w:rFonts w:hint="cs"/>
          <w:rtl/>
        </w:rPr>
        <w:t>ו</w:t>
      </w:r>
      <w:r>
        <w:rPr>
          <w:rtl/>
        </w:rPr>
        <w:t>וי ההריסה?</w:t>
      </w:r>
    </w:p>
    <w:p w14:paraId="10983F15" w14:textId="77777777" w:rsidR="00000000" w:rsidRDefault="00581103">
      <w:pPr>
        <w:pStyle w:val="a0"/>
        <w:ind w:firstLine="720"/>
        <w:rPr>
          <w:rtl/>
        </w:rPr>
      </w:pPr>
    </w:p>
    <w:p w14:paraId="3BB8C146" w14:textId="77777777" w:rsidR="00000000" w:rsidRDefault="00581103">
      <w:pPr>
        <w:pStyle w:val="a0"/>
        <w:ind w:firstLine="720"/>
        <w:rPr>
          <w:rtl/>
        </w:rPr>
      </w:pPr>
      <w:r>
        <w:rPr>
          <w:rFonts w:hint="cs"/>
          <w:rtl/>
        </w:rPr>
        <w:t xml:space="preserve">3. </w:t>
      </w:r>
      <w:r>
        <w:rPr>
          <w:rtl/>
        </w:rPr>
        <w:t>מי הודיע לדובר שהעירי</w:t>
      </w:r>
      <w:r>
        <w:rPr>
          <w:rFonts w:hint="cs"/>
          <w:rtl/>
        </w:rPr>
        <w:t>י</w:t>
      </w:r>
      <w:r>
        <w:rPr>
          <w:rtl/>
        </w:rPr>
        <w:t>ה חזרה בה?</w:t>
      </w:r>
    </w:p>
    <w:p w14:paraId="39DB808F" w14:textId="77777777" w:rsidR="00000000" w:rsidRDefault="00581103">
      <w:pPr>
        <w:pStyle w:val="a0"/>
        <w:ind w:firstLine="720"/>
        <w:rPr>
          <w:rtl/>
        </w:rPr>
      </w:pPr>
    </w:p>
    <w:p w14:paraId="34DFB788" w14:textId="77777777" w:rsidR="00000000" w:rsidRDefault="00581103">
      <w:pPr>
        <w:pStyle w:val="a0"/>
        <w:ind w:firstLine="720"/>
        <w:rPr>
          <w:rFonts w:hint="cs"/>
          <w:rtl/>
        </w:rPr>
      </w:pPr>
      <w:r>
        <w:rPr>
          <w:rFonts w:hint="cs"/>
          <w:rtl/>
        </w:rPr>
        <w:t xml:space="preserve">4. </w:t>
      </w:r>
      <w:r>
        <w:rPr>
          <w:rtl/>
        </w:rPr>
        <w:t xml:space="preserve">האם </w:t>
      </w:r>
      <w:r>
        <w:rPr>
          <w:rFonts w:hint="cs"/>
          <w:rtl/>
        </w:rPr>
        <w:t>ייבחן</w:t>
      </w:r>
      <w:r>
        <w:rPr>
          <w:rtl/>
        </w:rPr>
        <w:t xml:space="preserve"> אירוע זה?</w:t>
      </w:r>
    </w:p>
    <w:p w14:paraId="05909E1F" w14:textId="77777777" w:rsidR="00000000" w:rsidRDefault="00581103">
      <w:pPr>
        <w:pStyle w:val="a0"/>
        <w:ind w:firstLine="720"/>
        <w:rPr>
          <w:rFonts w:hint="cs"/>
          <w:rtl/>
        </w:rPr>
      </w:pPr>
    </w:p>
    <w:p w14:paraId="180ECA34" w14:textId="77777777" w:rsidR="00000000" w:rsidRDefault="00581103">
      <w:pPr>
        <w:pStyle w:val="a0"/>
        <w:ind w:firstLine="0"/>
        <w:rPr>
          <w:b/>
          <w:bCs/>
          <w:u w:val="single"/>
        </w:rPr>
      </w:pPr>
      <w:bookmarkStart w:id="870" w:name="FS000000467T14_07_2004_22_40_15C"/>
      <w:bookmarkEnd w:id="870"/>
      <w:r>
        <w:rPr>
          <w:b/>
          <w:bCs/>
          <w:u w:val="single"/>
          <w:rtl/>
        </w:rPr>
        <w:t>השר לביטחון פנים צחי הנגבי:</w:t>
      </w:r>
    </w:p>
    <w:p w14:paraId="0A6FF68C" w14:textId="77777777" w:rsidR="00000000" w:rsidRDefault="00581103">
      <w:pPr>
        <w:pStyle w:val="-"/>
        <w:rPr>
          <w:rtl/>
        </w:rPr>
      </w:pPr>
    </w:p>
    <w:p w14:paraId="0452218B" w14:textId="77777777" w:rsidR="00000000" w:rsidRDefault="00581103">
      <w:pPr>
        <w:pStyle w:val="a0"/>
        <w:rPr>
          <w:rFonts w:hint="cs"/>
          <w:rtl/>
        </w:rPr>
      </w:pPr>
      <w:r>
        <w:rPr>
          <w:rFonts w:hint="cs"/>
          <w:rtl/>
        </w:rPr>
        <w:t>השאלה שנשאלה היתה בעקבות פרסום בעיתון "הארץ", שלפיו יש צו הריסה מינהלי שראש העיר חתם עליו, ודובר המשטרה טען, לפי הנטען בשאילתא, שהעיר</w:t>
      </w:r>
      <w:r>
        <w:rPr>
          <w:rFonts w:hint="cs"/>
          <w:rtl/>
        </w:rPr>
        <w:t xml:space="preserve">ייה משכה את הצו. </w:t>
      </w:r>
    </w:p>
    <w:p w14:paraId="5DDD8C50" w14:textId="77777777" w:rsidR="00000000" w:rsidRDefault="00581103">
      <w:pPr>
        <w:pStyle w:val="a0"/>
        <w:rPr>
          <w:rFonts w:hint="cs"/>
          <w:rtl/>
        </w:rPr>
      </w:pPr>
    </w:p>
    <w:p w14:paraId="175CC975" w14:textId="77777777" w:rsidR="00000000" w:rsidRDefault="00581103">
      <w:pPr>
        <w:pStyle w:val="a0"/>
        <w:rPr>
          <w:rFonts w:hint="cs"/>
          <w:rtl/>
        </w:rPr>
      </w:pPr>
      <w:r>
        <w:rPr>
          <w:rFonts w:hint="cs"/>
          <w:rtl/>
        </w:rPr>
        <w:t>משטרת מחוז ירושלים הודיעה לראש  אגף הפיקוח בעיריית ירושלים, כי מטעמים של שלום הציבור וביטחונו, היא לא תסייע לביצוע הצו באופן כוחני. עם זאת, הובהר לעירייה שהמשטרה תקיים מגעים בנושא עם כל הנוגעים בדבר. מבחינתנו הדרך הנכונה בסוג כזה של פעיל</w:t>
      </w:r>
      <w:r>
        <w:rPr>
          <w:rFonts w:hint="cs"/>
          <w:rtl/>
        </w:rPr>
        <w:t>ות מאוד רגישה, באזור הכי נפיץ בעולם, אולי, צריכה להיעשות בתיאום אתנו, וזה הנוהל שנראה לנו נכון גם בעתיד.</w:t>
      </w:r>
    </w:p>
    <w:p w14:paraId="5DA952A9" w14:textId="77777777" w:rsidR="00000000" w:rsidRDefault="00581103">
      <w:pPr>
        <w:pStyle w:val="a0"/>
        <w:rPr>
          <w:rFonts w:hint="cs"/>
          <w:rtl/>
        </w:rPr>
      </w:pPr>
    </w:p>
    <w:p w14:paraId="43D51056" w14:textId="77777777" w:rsidR="00000000" w:rsidRDefault="00581103">
      <w:pPr>
        <w:pStyle w:val="af1"/>
        <w:rPr>
          <w:rtl/>
        </w:rPr>
      </w:pPr>
      <w:r>
        <w:rPr>
          <w:rtl/>
        </w:rPr>
        <w:t>היו"ר מוחמד ברכה:</w:t>
      </w:r>
    </w:p>
    <w:p w14:paraId="5FE07F25" w14:textId="77777777" w:rsidR="00000000" w:rsidRDefault="00581103">
      <w:pPr>
        <w:pStyle w:val="a0"/>
        <w:rPr>
          <w:rtl/>
        </w:rPr>
      </w:pPr>
    </w:p>
    <w:p w14:paraId="427A885B" w14:textId="77777777" w:rsidR="00000000" w:rsidRDefault="00581103">
      <w:pPr>
        <w:pStyle w:val="a0"/>
        <w:rPr>
          <w:rFonts w:hint="cs"/>
          <w:rtl/>
        </w:rPr>
      </w:pPr>
      <w:r>
        <w:rPr>
          <w:rFonts w:hint="cs"/>
          <w:rtl/>
        </w:rPr>
        <w:t>שאלה נוספת. בבקשה, חבר הכנסת זאב.</w:t>
      </w:r>
    </w:p>
    <w:p w14:paraId="71CDE3B2" w14:textId="77777777" w:rsidR="00000000" w:rsidRDefault="00581103">
      <w:pPr>
        <w:pStyle w:val="a0"/>
        <w:rPr>
          <w:rFonts w:hint="cs"/>
          <w:rtl/>
        </w:rPr>
      </w:pPr>
    </w:p>
    <w:p w14:paraId="02A51F4D" w14:textId="77777777" w:rsidR="00000000" w:rsidRDefault="00581103">
      <w:pPr>
        <w:pStyle w:val="af0"/>
        <w:rPr>
          <w:rtl/>
        </w:rPr>
      </w:pPr>
      <w:r>
        <w:rPr>
          <w:rFonts w:hint="eastAsia"/>
          <w:rtl/>
        </w:rPr>
        <w:t>נסים</w:t>
      </w:r>
      <w:r>
        <w:rPr>
          <w:rtl/>
        </w:rPr>
        <w:t xml:space="preserve"> זאב (ש"ס):</w:t>
      </w:r>
    </w:p>
    <w:p w14:paraId="13AE755D" w14:textId="77777777" w:rsidR="00000000" w:rsidRDefault="00581103">
      <w:pPr>
        <w:pStyle w:val="a0"/>
        <w:rPr>
          <w:rFonts w:hint="cs"/>
          <w:rtl/>
        </w:rPr>
      </w:pPr>
    </w:p>
    <w:p w14:paraId="26D92098" w14:textId="77777777" w:rsidR="00000000" w:rsidRDefault="00581103">
      <w:pPr>
        <w:pStyle w:val="a0"/>
        <w:rPr>
          <w:rFonts w:hint="cs"/>
          <w:rtl/>
        </w:rPr>
      </w:pPr>
      <w:r>
        <w:rPr>
          <w:rFonts w:hint="cs"/>
          <w:rtl/>
        </w:rPr>
        <w:t>אדוני השר, אדוני היושב-ראש, מהסיבה הזאת בעצם כמעט לא מבצעים הלכה למעשה צווי הרי</w:t>
      </w:r>
      <w:r>
        <w:rPr>
          <w:rFonts w:hint="cs"/>
          <w:rtl/>
        </w:rPr>
        <w:t>סה מינהליים בכלל בירושלים, בכל מה שקשור למזרח-ירושלים, וגם כאשר המשטרה מעורבת יחד עם העירייה, כמובן כדי לאבטח את אנשי הפיקוח, זה נעשה ממש במקרים בודדים בלבד. יש פה איזה מין ניצול, בגלל הרגישות הגבוהה - - -</w:t>
      </w:r>
    </w:p>
    <w:p w14:paraId="72C42D59" w14:textId="77777777" w:rsidR="00000000" w:rsidRDefault="00581103">
      <w:pPr>
        <w:pStyle w:val="a0"/>
        <w:rPr>
          <w:rFonts w:hint="cs"/>
          <w:rtl/>
        </w:rPr>
      </w:pPr>
    </w:p>
    <w:p w14:paraId="6B0CB022" w14:textId="77777777" w:rsidR="00000000" w:rsidRDefault="00581103">
      <w:pPr>
        <w:pStyle w:val="af1"/>
        <w:rPr>
          <w:rtl/>
        </w:rPr>
      </w:pPr>
      <w:r>
        <w:rPr>
          <w:rtl/>
        </w:rPr>
        <w:t>היו"ר מוחמד ברכה:</w:t>
      </w:r>
    </w:p>
    <w:p w14:paraId="60CDEB7B" w14:textId="77777777" w:rsidR="00000000" w:rsidRDefault="00581103">
      <w:pPr>
        <w:pStyle w:val="a0"/>
        <w:rPr>
          <w:rtl/>
        </w:rPr>
      </w:pPr>
    </w:p>
    <w:p w14:paraId="56CFB383" w14:textId="77777777" w:rsidR="00000000" w:rsidRDefault="00581103">
      <w:pPr>
        <w:pStyle w:val="a0"/>
        <w:rPr>
          <w:rFonts w:hint="cs"/>
          <w:rtl/>
        </w:rPr>
      </w:pPr>
      <w:r>
        <w:rPr>
          <w:rFonts w:hint="cs"/>
          <w:rtl/>
        </w:rPr>
        <w:t>והשאלה?</w:t>
      </w:r>
    </w:p>
    <w:p w14:paraId="79267CA8" w14:textId="77777777" w:rsidR="00000000" w:rsidRDefault="00581103">
      <w:pPr>
        <w:pStyle w:val="a0"/>
        <w:rPr>
          <w:rFonts w:hint="cs"/>
          <w:rtl/>
        </w:rPr>
      </w:pPr>
    </w:p>
    <w:p w14:paraId="54893197" w14:textId="77777777" w:rsidR="00000000" w:rsidRDefault="00581103">
      <w:pPr>
        <w:pStyle w:val="af0"/>
        <w:rPr>
          <w:rtl/>
        </w:rPr>
      </w:pPr>
      <w:r>
        <w:rPr>
          <w:rFonts w:hint="eastAsia"/>
          <w:rtl/>
        </w:rPr>
        <w:t>נסים</w:t>
      </w:r>
      <w:r>
        <w:rPr>
          <w:rtl/>
        </w:rPr>
        <w:t xml:space="preserve"> זאב (ש"ס):</w:t>
      </w:r>
    </w:p>
    <w:p w14:paraId="2E4051BC" w14:textId="77777777" w:rsidR="00000000" w:rsidRDefault="00581103">
      <w:pPr>
        <w:pStyle w:val="a0"/>
        <w:rPr>
          <w:rFonts w:hint="cs"/>
          <w:rtl/>
        </w:rPr>
      </w:pPr>
    </w:p>
    <w:p w14:paraId="748C7801" w14:textId="77777777" w:rsidR="00000000" w:rsidRDefault="00581103">
      <w:pPr>
        <w:pStyle w:val="a0"/>
        <w:rPr>
          <w:rFonts w:hint="cs"/>
          <w:rtl/>
        </w:rPr>
      </w:pPr>
      <w:r>
        <w:rPr>
          <w:rFonts w:hint="cs"/>
          <w:rtl/>
        </w:rPr>
        <w:t>השאל</w:t>
      </w:r>
      <w:r>
        <w:rPr>
          <w:rFonts w:hint="cs"/>
          <w:rtl/>
        </w:rPr>
        <w:t>ה שלי היא, אם לפחות ברמת המניעה המשטרה לא יכולה לנקוט אילו צעדים, כאשר בדיעבד אנחנו לא יכולים, בגלל הרגישות הגבוהה.</w:t>
      </w:r>
    </w:p>
    <w:p w14:paraId="4BE4AEFB" w14:textId="77777777" w:rsidR="00000000" w:rsidRDefault="00581103">
      <w:pPr>
        <w:pStyle w:val="a0"/>
        <w:rPr>
          <w:rFonts w:hint="cs"/>
          <w:rtl/>
        </w:rPr>
      </w:pPr>
    </w:p>
    <w:p w14:paraId="1F19AD53" w14:textId="77777777" w:rsidR="00000000" w:rsidRDefault="00581103">
      <w:pPr>
        <w:pStyle w:val="-"/>
        <w:rPr>
          <w:rtl/>
        </w:rPr>
      </w:pPr>
      <w:bookmarkStart w:id="871" w:name="FS000000467T14_07_2004_22_46_56C"/>
      <w:bookmarkEnd w:id="871"/>
      <w:r>
        <w:rPr>
          <w:rtl/>
        </w:rPr>
        <w:t>השר לביטחון פנים צחי הנגבי:</w:t>
      </w:r>
    </w:p>
    <w:p w14:paraId="371B1056" w14:textId="77777777" w:rsidR="00000000" w:rsidRDefault="00581103">
      <w:pPr>
        <w:pStyle w:val="a0"/>
        <w:rPr>
          <w:rtl/>
        </w:rPr>
      </w:pPr>
    </w:p>
    <w:p w14:paraId="244E7C26" w14:textId="77777777" w:rsidR="00000000" w:rsidRDefault="00581103">
      <w:pPr>
        <w:pStyle w:val="a0"/>
        <w:rPr>
          <w:rFonts w:hint="cs"/>
          <w:rtl/>
        </w:rPr>
      </w:pPr>
      <w:r>
        <w:rPr>
          <w:rFonts w:hint="cs"/>
          <w:rtl/>
        </w:rPr>
        <w:t>כן, הרגישות היא באמת משני הכיוונים. מצד אחד, אין לאפשר פעילות בשום מקום, לרבות בהר-הבית, לרבות על-ידי הווקף, ש</w:t>
      </w:r>
      <w:r>
        <w:rPr>
          <w:rFonts w:hint="cs"/>
          <w:rtl/>
        </w:rPr>
        <w:t xml:space="preserve">לא על-פי חוק. מצד שני, אם ניתן להגיע להידברות גם עם הווקף, גם עם העירייה, ולהגיע להסדרים שיש בהם כדי לשרת את כל הצדדים, אז הפעלת כוח והריסת קברים בתוך בית-עלמין - לא נראה שזה הצעד הראוי לעשות, אלא בלית ברירה. לכן העמדה של המשטרה, שאני מגבה אותה, היא לקיים </w:t>
      </w:r>
      <w:r>
        <w:rPr>
          <w:rFonts w:hint="cs"/>
          <w:rtl/>
        </w:rPr>
        <w:t xml:space="preserve">תהליך של הידברות ולראות אם יש דרכים אחרות מלבד צו הריסה. צו הריסה תמיד צריך להיות מוצא לגיטימי כאשר כל הדרכים האחרות מסתתמות. </w:t>
      </w:r>
    </w:p>
    <w:p w14:paraId="71FD8D87" w14:textId="77777777" w:rsidR="00000000" w:rsidRDefault="00581103">
      <w:pPr>
        <w:pStyle w:val="a0"/>
        <w:rPr>
          <w:rFonts w:hint="cs"/>
          <w:rtl/>
        </w:rPr>
      </w:pPr>
    </w:p>
    <w:p w14:paraId="272B5813" w14:textId="77777777" w:rsidR="00000000" w:rsidRDefault="00581103">
      <w:pPr>
        <w:pStyle w:val="af1"/>
        <w:rPr>
          <w:rtl/>
        </w:rPr>
      </w:pPr>
      <w:r>
        <w:rPr>
          <w:rtl/>
        </w:rPr>
        <w:t>היו"ר מוחמד ברכה:</w:t>
      </w:r>
    </w:p>
    <w:p w14:paraId="44DE9743" w14:textId="77777777" w:rsidR="00000000" w:rsidRDefault="00581103">
      <w:pPr>
        <w:pStyle w:val="a0"/>
        <w:rPr>
          <w:rtl/>
        </w:rPr>
      </w:pPr>
    </w:p>
    <w:p w14:paraId="2A5DAE52" w14:textId="77777777" w:rsidR="00000000" w:rsidRDefault="00581103">
      <w:pPr>
        <w:pStyle w:val="a0"/>
        <w:rPr>
          <w:rFonts w:hint="cs"/>
          <w:rtl/>
        </w:rPr>
      </w:pPr>
      <w:r>
        <w:rPr>
          <w:rFonts w:hint="cs"/>
          <w:rtl/>
        </w:rPr>
        <w:t>תודה, אדוני. שאילתא מס' 1653, של חבר הכנסת יעקב מרגי, בנושא: פגיעות במתקני המים בדרום.</w:t>
      </w:r>
    </w:p>
    <w:p w14:paraId="66F5567B" w14:textId="77777777" w:rsidR="00000000" w:rsidRDefault="00581103">
      <w:pPr>
        <w:pStyle w:val="a0"/>
        <w:rPr>
          <w:rFonts w:hint="cs"/>
          <w:rtl/>
        </w:rPr>
      </w:pPr>
    </w:p>
    <w:p w14:paraId="6D038C97" w14:textId="77777777" w:rsidR="00000000" w:rsidRDefault="00581103">
      <w:pPr>
        <w:pStyle w:val="a1"/>
        <w:jc w:val="center"/>
        <w:rPr>
          <w:rtl/>
        </w:rPr>
      </w:pPr>
      <w:bookmarkStart w:id="872" w:name="CQ27283FI0027283T14_07_2004_22_49_28"/>
      <w:bookmarkStart w:id="873" w:name="_Toc81561588"/>
      <w:bookmarkEnd w:id="872"/>
      <w:r>
        <w:rPr>
          <w:rtl/>
        </w:rPr>
        <w:t>1653. פגיעות במתקני ה</w:t>
      </w:r>
      <w:r>
        <w:rPr>
          <w:rtl/>
        </w:rPr>
        <w:t xml:space="preserve">מים </w:t>
      </w:r>
      <w:r>
        <w:rPr>
          <w:rFonts w:hint="cs"/>
          <w:rtl/>
        </w:rPr>
        <w:t xml:space="preserve">של "מקורות" </w:t>
      </w:r>
      <w:r>
        <w:rPr>
          <w:rtl/>
        </w:rPr>
        <w:t>בדרום</w:t>
      </w:r>
      <w:bookmarkEnd w:id="873"/>
    </w:p>
    <w:p w14:paraId="3C3569E0" w14:textId="77777777" w:rsidR="00000000" w:rsidRDefault="00581103">
      <w:pPr>
        <w:pStyle w:val="a0"/>
        <w:rPr>
          <w:rFonts w:hint="cs"/>
          <w:rtl/>
        </w:rPr>
      </w:pPr>
    </w:p>
    <w:p w14:paraId="682B9B4D" w14:textId="77777777" w:rsidR="00000000" w:rsidRDefault="00581103">
      <w:pPr>
        <w:pStyle w:val="a0"/>
        <w:ind w:firstLine="0"/>
        <w:rPr>
          <w:bCs/>
          <w:u w:val="single"/>
        </w:rPr>
      </w:pPr>
      <w:bookmarkStart w:id="874" w:name="ESQ27283"/>
      <w:bookmarkEnd w:id="87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BF1CC82" w14:textId="77777777" w:rsidR="00000000" w:rsidRDefault="00581103">
      <w:pPr>
        <w:pStyle w:val="a0"/>
        <w:ind w:firstLine="720"/>
      </w:pPr>
      <w:r>
        <w:rPr>
          <w:rtl/>
        </w:rPr>
        <w:t>ביום כ"ז בסיוון התשס"ד (16 ביוני 2004):</w:t>
      </w:r>
    </w:p>
    <w:p w14:paraId="363F9AE0" w14:textId="77777777" w:rsidR="00000000" w:rsidRDefault="00581103">
      <w:pPr>
        <w:pStyle w:val="a0"/>
        <w:rPr>
          <w:rFonts w:hint="cs"/>
          <w:rtl/>
        </w:rPr>
      </w:pPr>
    </w:p>
    <w:p w14:paraId="412562C2" w14:textId="77777777" w:rsidR="00000000" w:rsidRDefault="00581103">
      <w:pPr>
        <w:pStyle w:val="a0"/>
        <w:ind w:firstLine="720"/>
      </w:pPr>
      <w:r>
        <w:rPr>
          <w:rFonts w:hint="cs"/>
          <w:rtl/>
        </w:rPr>
        <w:t xml:space="preserve">פורסם, כי חברת </w:t>
      </w:r>
      <w:r>
        <w:rPr>
          <w:rtl/>
        </w:rPr>
        <w:t>"מקורות" משוכנע</w:t>
      </w:r>
      <w:r>
        <w:rPr>
          <w:rFonts w:hint="cs"/>
          <w:rtl/>
        </w:rPr>
        <w:t>ת, כי</w:t>
      </w:r>
      <w:r>
        <w:rPr>
          <w:rtl/>
        </w:rPr>
        <w:t xml:space="preserve"> הפגיעות הרצופות במתקני המים בדרום </w:t>
      </w:r>
      <w:r>
        <w:rPr>
          <w:rFonts w:hint="cs"/>
          <w:rtl/>
        </w:rPr>
        <w:t>הן</w:t>
      </w:r>
      <w:r>
        <w:rPr>
          <w:rtl/>
        </w:rPr>
        <w:t xml:space="preserve"> על רקע לאומני</w:t>
      </w:r>
      <w:r>
        <w:rPr>
          <w:rFonts w:hint="cs"/>
          <w:rtl/>
        </w:rPr>
        <w:t>, וכי</w:t>
      </w:r>
      <w:r>
        <w:rPr>
          <w:rtl/>
        </w:rPr>
        <w:t xml:space="preserve"> מדובר בהצתות מתקני תשתית, </w:t>
      </w:r>
      <w:r>
        <w:rPr>
          <w:rFonts w:hint="cs"/>
          <w:rtl/>
        </w:rPr>
        <w:t>ב</w:t>
      </w:r>
      <w:r>
        <w:rPr>
          <w:rtl/>
        </w:rPr>
        <w:t>נ</w:t>
      </w:r>
      <w:r>
        <w:rPr>
          <w:rFonts w:hint="cs"/>
          <w:rtl/>
        </w:rPr>
        <w:t>י</w:t>
      </w:r>
      <w:r>
        <w:rPr>
          <w:rtl/>
        </w:rPr>
        <w:t>סיון להרעלת מים ו</w:t>
      </w:r>
      <w:r>
        <w:rPr>
          <w:rFonts w:hint="cs"/>
          <w:rtl/>
        </w:rPr>
        <w:t>ב</w:t>
      </w:r>
      <w:r>
        <w:rPr>
          <w:rtl/>
        </w:rPr>
        <w:t>גרימת הרס</w:t>
      </w:r>
      <w:r>
        <w:rPr>
          <w:rtl/>
        </w:rPr>
        <w:t xml:space="preserve"> בסכומים של מ</w:t>
      </w:r>
      <w:r>
        <w:rPr>
          <w:rFonts w:hint="cs"/>
          <w:rtl/>
        </w:rPr>
        <w:t>י</w:t>
      </w:r>
      <w:r>
        <w:rPr>
          <w:rtl/>
        </w:rPr>
        <w:t>ליוני שקלים בשנה.</w:t>
      </w:r>
    </w:p>
    <w:p w14:paraId="524A8F15" w14:textId="77777777" w:rsidR="00000000" w:rsidRDefault="00581103">
      <w:pPr>
        <w:pStyle w:val="a0"/>
        <w:ind w:firstLine="720"/>
      </w:pPr>
    </w:p>
    <w:p w14:paraId="115FF3F8" w14:textId="77777777" w:rsidR="00000000" w:rsidRDefault="00581103">
      <w:pPr>
        <w:pStyle w:val="a0"/>
        <w:ind w:firstLine="720"/>
      </w:pPr>
      <w:r>
        <w:rPr>
          <w:rFonts w:hint="cs"/>
          <w:rtl/>
        </w:rPr>
        <w:t>רצוני לשאול</w:t>
      </w:r>
      <w:r>
        <w:rPr>
          <w:rtl/>
        </w:rPr>
        <w:t>:</w:t>
      </w:r>
    </w:p>
    <w:p w14:paraId="291F34AE" w14:textId="77777777" w:rsidR="00000000" w:rsidRDefault="00581103">
      <w:pPr>
        <w:pStyle w:val="a0"/>
        <w:ind w:firstLine="720"/>
      </w:pPr>
    </w:p>
    <w:p w14:paraId="2D34CAE8" w14:textId="77777777" w:rsidR="00000000" w:rsidRDefault="00581103">
      <w:pPr>
        <w:pStyle w:val="a0"/>
        <w:ind w:firstLine="720"/>
        <w:rPr>
          <w:rtl/>
        </w:rPr>
      </w:pPr>
      <w:r>
        <w:rPr>
          <w:rFonts w:hint="cs"/>
          <w:rtl/>
        </w:rPr>
        <w:t xml:space="preserve">1. </w:t>
      </w:r>
      <w:r>
        <w:rPr>
          <w:rtl/>
        </w:rPr>
        <w:t>האם הוגשו תלונות בנושא?</w:t>
      </w:r>
    </w:p>
    <w:p w14:paraId="5D58FBFF" w14:textId="77777777" w:rsidR="00000000" w:rsidRDefault="00581103">
      <w:pPr>
        <w:pStyle w:val="a0"/>
        <w:ind w:firstLine="720"/>
        <w:rPr>
          <w:rtl/>
        </w:rPr>
      </w:pPr>
    </w:p>
    <w:p w14:paraId="39C85E0C" w14:textId="77777777" w:rsidR="00000000" w:rsidRDefault="00581103">
      <w:pPr>
        <w:pStyle w:val="a0"/>
        <w:ind w:firstLine="720"/>
        <w:rPr>
          <w:rtl/>
        </w:rPr>
      </w:pPr>
      <w:r>
        <w:rPr>
          <w:rFonts w:hint="cs"/>
          <w:rtl/>
        </w:rPr>
        <w:t xml:space="preserve">2. </w:t>
      </w:r>
      <w:r>
        <w:rPr>
          <w:rtl/>
        </w:rPr>
        <w:t xml:space="preserve">אם כן </w:t>
      </w:r>
      <w:r>
        <w:rPr>
          <w:rFonts w:hint="cs"/>
          <w:rtl/>
        </w:rPr>
        <w:t>–</w:t>
      </w:r>
      <w:r>
        <w:rPr>
          <w:rtl/>
        </w:rPr>
        <w:t xml:space="preserve"> מה העלו החקירות עד כה?</w:t>
      </w:r>
    </w:p>
    <w:p w14:paraId="56CCC83A" w14:textId="77777777" w:rsidR="00000000" w:rsidRDefault="00581103">
      <w:pPr>
        <w:pStyle w:val="a0"/>
        <w:ind w:firstLine="720"/>
        <w:rPr>
          <w:rtl/>
        </w:rPr>
      </w:pPr>
    </w:p>
    <w:p w14:paraId="092A390F" w14:textId="77777777" w:rsidR="00000000" w:rsidRDefault="00581103">
      <w:pPr>
        <w:pStyle w:val="a0"/>
        <w:ind w:firstLine="720"/>
        <w:rPr>
          <w:rtl/>
        </w:rPr>
      </w:pPr>
      <w:r>
        <w:rPr>
          <w:rFonts w:hint="cs"/>
          <w:rtl/>
        </w:rPr>
        <w:t xml:space="preserve">3. </w:t>
      </w:r>
      <w:r>
        <w:rPr>
          <w:rtl/>
        </w:rPr>
        <w:t>האם לדעת המשטרה הרקע הוא לאומני או פלילי?</w:t>
      </w:r>
    </w:p>
    <w:p w14:paraId="33DB9BB6" w14:textId="77777777" w:rsidR="00000000" w:rsidRDefault="00581103">
      <w:pPr>
        <w:pStyle w:val="a0"/>
        <w:ind w:firstLine="720"/>
        <w:rPr>
          <w:rtl/>
        </w:rPr>
      </w:pPr>
    </w:p>
    <w:p w14:paraId="0AF175DA" w14:textId="77777777" w:rsidR="00000000" w:rsidRDefault="00581103">
      <w:pPr>
        <w:pStyle w:val="a0"/>
        <w:ind w:firstLine="720"/>
        <w:rPr>
          <w:rtl/>
        </w:rPr>
      </w:pPr>
      <w:r>
        <w:rPr>
          <w:rFonts w:hint="cs"/>
          <w:rtl/>
        </w:rPr>
        <w:t xml:space="preserve">4. אם כן </w:t>
      </w:r>
      <w:r>
        <w:rPr>
          <w:rFonts w:hint="eastAsia"/>
          <w:rtl/>
        </w:rPr>
        <w:t>–</w:t>
      </w:r>
      <w:r>
        <w:rPr>
          <w:rFonts w:hint="cs"/>
          <w:rtl/>
        </w:rPr>
        <w:t xml:space="preserve"> </w:t>
      </w:r>
      <w:r>
        <w:rPr>
          <w:rtl/>
        </w:rPr>
        <w:t xml:space="preserve">מה ייעשה </w:t>
      </w:r>
      <w:r>
        <w:rPr>
          <w:rFonts w:hint="cs"/>
          <w:rtl/>
        </w:rPr>
        <w:t xml:space="preserve">כדי </w:t>
      </w:r>
      <w:r>
        <w:rPr>
          <w:rtl/>
        </w:rPr>
        <w:t>למנוע המשך הפגיעות?</w:t>
      </w:r>
    </w:p>
    <w:p w14:paraId="6C42F2C6" w14:textId="77777777" w:rsidR="00000000" w:rsidRDefault="00581103">
      <w:pPr>
        <w:pStyle w:val="a0"/>
        <w:ind w:firstLine="720"/>
        <w:rPr>
          <w:rFonts w:hint="cs"/>
          <w:rtl/>
        </w:rPr>
      </w:pPr>
    </w:p>
    <w:p w14:paraId="5F689A2D" w14:textId="77777777" w:rsidR="00000000" w:rsidRDefault="00581103">
      <w:pPr>
        <w:pStyle w:val="a0"/>
        <w:ind w:firstLine="0"/>
        <w:rPr>
          <w:b/>
          <w:bCs/>
          <w:u w:val="single"/>
        </w:rPr>
      </w:pPr>
      <w:r>
        <w:rPr>
          <w:b/>
          <w:bCs/>
          <w:u w:val="single"/>
          <w:rtl/>
        </w:rPr>
        <w:t>השר לביטחון פנים צחי הנגבי:</w:t>
      </w:r>
    </w:p>
    <w:p w14:paraId="4AEFA11D" w14:textId="77777777" w:rsidR="00000000" w:rsidRDefault="00581103">
      <w:pPr>
        <w:pStyle w:val="a0"/>
        <w:ind w:firstLine="720"/>
        <w:rPr>
          <w:rFonts w:hint="cs"/>
          <w:rtl/>
        </w:rPr>
      </w:pPr>
    </w:p>
    <w:p w14:paraId="6604BD89" w14:textId="77777777" w:rsidR="00000000" w:rsidRDefault="00581103">
      <w:pPr>
        <w:pStyle w:val="a0"/>
        <w:rPr>
          <w:rFonts w:hint="cs"/>
          <w:rtl/>
        </w:rPr>
      </w:pPr>
      <w:r>
        <w:rPr>
          <w:rFonts w:hint="cs"/>
          <w:rtl/>
        </w:rPr>
        <w:t xml:space="preserve">הנושא הזה מציק לא רק לחבר </w:t>
      </w:r>
      <w:r>
        <w:rPr>
          <w:rFonts w:hint="cs"/>
          <w:rtl/>
        </w:rPr>
        <w:t>הכנסת מרגי, אבל הוא נותן כאן ביטוי למה שמקומם מאוד בדרום בכלל ואת מוסדות הציבור בפרט. בסך הכול מדובר באמת בפעילות שיש לה רקע לאומני, אבל המהות שלה היא פעילות פלילית - פגיעה במתקני תשתית. השאלה הזאת נוגעת ישירות לעניין "מקורות", אבל אנחנו מכירים גם כמובן פג</w:t>
      </w:r>
      <w:r>
        <w:rPr>
          <w:rFonts w:hint="cs"/>
          <w:rtl/>
        </w:rPr>
        <w:t>יעות במתקני חברת החשמל, במתקנים של חברות טלפון סלולרי, במתקנים לא תשתיתיים אבל מייצרים בטיחות בכבישים, כמו תמרורים, כמו עמודים. כל דבר בשטח שניתן לפרק, לגנוב, למחזר, לעשות כסף קל על חשבון הציבור - לרבות הציבור הערבי והבדואי שגר במקום - מתבצע בלי שום נקיפות</w:t>
      </w:r>
      <w:r>
        <w:rPr>
          <w:rFonts w:hint="cs"/>
          <w:rtl/>
        </w:rPr>
        <w:t xml:space="preserve"> מצפון.</w:t>
      </w:r>
    </w:p>
    <w:p w14:paraId="5EE80F1A" w14:textId="77777777" w:rsidR="00000000" w:rsidRDefault="00581103">
      <w:pPr>
        <w:pStyle w:val="a0"/>
        <w:rPr>
          <w:rFonts w:hint="cs"/>
          <w:rtl/>
        </w:rPr>
      </w:pPr>
    </w:p>
    <w:p w14:paraId="07984C97" w14:textId="77777777" w:rsidR="00000000" w:rsidRDefault="00581103">
      <w:pPr>
        <w:pStyle w:val="a0"/>
        <w:rPr>
          <w:rFonts w:hint="cs"/>
          <w:rtl/>
        </w:rPr>
      </w:pPr>
      <w:r>
        <w:rPr>
          <w:rFonts w:hint="cs"/>
          <w:rtl/>
        </w:rPr>
        <w:t xml:space="preserve">לגבי השאילתא המעשית, אכן הוגשו במהלך השנה תלונות מספר בעקבות פגיעה וגרימת נזק למתקני מים של חברת "מקורות". הרקע כאמור הוא רקע פלילי. מסקנה זאת מתבססת בעיקר על הפעילות המבצעית של המשטרה, שמתקיימת כדבר שבשגרה במקום, ובמסגרתה תופסים את הרכוש הגנוב - </w:t>
      </w:r>
      <w:r>
        <w:rPr>
          <w:rFonts w:hint="cs"/>
          <w:rtl/>
        </w:rPr>
        <w:t>לא כולו, אבל תופסים אותו - בעיקר בקרב המגזר הבדואי, והחקירה מעלה תמיד שמדובר בשימוש של גורמים פליליים בחומרים האלה, בעיקר לצורך מחזור של אלומיניום, של ברזל, לצורך עשיית רווח.</w:t>
      </w:r>
    </w:p>
    <w:p w14:paraId="78BEDECB" w14:textId="77777777" w:rsidR="00000000" w:rsidRDefault="00581103">
      <w:pPr>
        <w:pStyle w:val="a0"/>
        <w:rPr>
          <w:rFonts w:hint="cs"/>
          <w:rtl/>
        </w:rPr>
      </w:pPr>
    </w:p>
    <w:p w14:paraId="4D761CD0" w14:textId="77777777" w:rsidR="00000000" w:rsidRDefault="00581103">
      <w:pPr>
        <w:pStyle w:val="a0"/>
        <w:rPr>
          <w:rFonts w:hint="cs"/>
          <w:rtl/>
        </w:rPr>
      </w:pPr>
      <w:r>
        <w:rPr>
          <w:rFonts w:hint="cs"/>
          <w:rtl/>
        </w:rPr>
        <w:t>לגבי השאלה מה צריך לעשות ומה עושים, כפי שחבר הכנסת מרגי יודע הוגדרה המשימה למשטר</w:t>
      </w:r>
      <w:r>
        <w:rPr>
          <w:rFonts w:hint="cs"/>
          <w:rtl/>
        </w:rPr>
        <w:t xml:space="preserve">ת ישראל על-ידי, למעשה על-ידי הממשלה, כי מדובר ביעד מרכזי של הממשלה כולה, לרבות ראש הממשלה, להתמודד באופן תקיף וישיר עם הפעילות העבריינית הזאת של כנופיות מקרב המגזר הבדואי. </w:t>
      </w:r>
    </w:p>
    <w:p w14:paraId="473C3632" w14:textId="77777777" w:rsidR="00000000" w:rsidRDefault="00581103">
      <w:pPr>
        <w:pStyle w:val="a0"/>
        <w:rPr>
          <w:rFonts w:hint="cs"/>
          <w:rtl/>
        </w:rPr>
      </w:pPr>
    </w:p>
    <w:p w14:paraId="6BF805D0" w14:textId="77777777" w:rsidR="00000000" w:rsidRDefault="00581103">
      <w:pPr>
        <w:pStyle w:val="a0"/>
        <w:rPr>
          <w:rFonts w:hint="cs"/>
          <w:rtl/>
        </w:rPr>
      </w:pPr>
      <w:r>
        <w:rPr>
          <w:rFonts w:hint="cs"/>
          <w:rtl/>
        </w:rPr>
        <w:t>דרך אגב, רוב-רובו של המגזר הבדואי לא קשור לפעילות הזאת, והוא משלם עליה מחיר, הן בד</w:t>
      </w:r>
      <w:r>
        <w:rPr>
          <w:rFonts w:hint="cs"/>
          <w:rtl/>
        </w:rPr>
        <w:t>ימוי שלו בכלל הציבור והן באופן מעשי. הפריצות האלה נעשות למתקנים תשתיתיים גם בתוך היישובים הבדואיים. לפני שבוע חנכתי את תחנת המשטרה בעיר רהט, והנאום המרכזי של ראש העיר הוקדש לזעקה מרה על כך שכל המחשבים בבתי-הספר ברהט נגנבים. אני מעריך שלא מדובר בכנופיות יהו</w:t>
      </w:r>
      <w:r>
        <w:rPr>
          <w:rFonts w:hint="cs"/>
          <w:rtl/>
        </w:rPr>
        <w:t>דיות שחודרות לרהט לגנוב מחשבים בבתי-הספר, כך שכולנו סובלים - יהודים, בדואים, ערבים כאחד - מתעשיית העבריינות הזאת.</w:t>
      </w:r>
    </w:p>
    <w:p w14:paraId="2503DAC0" w14:textId="77777777" w:rsidR="00000000" w:rsidRDefault="00581103">
      <w:pPr>
        <w:pStyle w:val="a0"/>
        <w:rPr>
          <w:rFonts w:hint="cs"/>
          <w:rtl/>
        </w:rPr>
      </w:pPr>
    </w:p>
    <w:p w14:paraId="1FEBB7AB" w14:textId="77777777" w:rsidR="00000000" w:rsidRDefault="00581103">
      <w:pPr>
        <w:pStyle w:val="a0"/>
        <w:rPr>
          <w:rFonts w:hint="cs"/>
          <w:rtl/>
        </w:rPr>
      </w:pPr>
      <w:r>
        <w:rPr>
          <w:rFonts w:hint="cs"/>
          <w:rtl/>
        </w:rPr>
        <w:t xml:space="preserve">יש פעילות משותפת עם הקב"טים, קציני הביטחון, של מתקני התשתיות השונים, בהם כמובן של "מקורות". הפעילות הזאת נועדה לתאם ולשלב כוחות, כדי לרכז את </w:t>
      </w:r>
      <w:r>
        <w:rPr>
          <w:rFonts w:hint="cs"/>
          <w:rtl/>
        </w:rPr>
        <w:t>הידע של הסיירים של החברות הללו יחד עם הרקע של אכיפת החוק של המשטרה. בסוף השנה שעברה הוקמה יחידת מתנדבים. הייתי בדרום ונפגשתי עם החבורה הזאת של אנשים מצוינים מקרב עובדי "מקורות". הם נטלו על עצמם - מעבר לעבודתם הרגילה, ללא תגמול נוסף - לעבור הכשרה ולהתגייס ל</w:t>
      </w:r>
      <w:r>
        <w:rPr>
          <w:rFonts w:hint="cs"/>
          <w:rtl/>
        </w:rPr>
        <w:t>משמר האזרחי, והם עושים היום פעילויות מניעה על בסיס של תוכנית חודשית, ובהחלט יש להם היום משקל במאבק נגד הפעילות הזאת.</w:t>
      </w:r>
    </w:p>
    <w:p w14:paraId="30F1CC46" w14:textId="77777777" w:rsidR="00000000" w:rsidRDefault="00581103">
      <w:pPr>
        <w:pStyle w:val="a0"/>
        <w:rPr>
          <w:rFonts w:hint="cs"/>
          <w:rtl/>
        </w:rPr>
      </w:pPr>
    </w:p>
    <w:p w14:paraId="47367943" w14:textId="77777777" w:rsidR="00000000" w:rsidRDefault="00581103">
      <w:pPr>
        <w:pStyle w:val="af1"/>
        <w:rPr>
          <w:rtl/>
        </w:rPr>
      </w:pPr>
      <w:r>
        <w:rPr>
          <w:rtl/>
        </w:rPr>
        <w:t>היו"ר מוחמד ברכה:</w:t>
      </w:r>
    </w:p>
    <w:p w14:paraId="0FD6E565" w14:textId="77777777" w:rsidR="00000000" w:rsidRDefault="00581103">
      <w:pPr>
        <w:pStyle w:val="a0"/>
        <w:rPr>
          <w:rtl/>
        </w:rPr>
      </w:pPr>
    </w:p>
    <w:p w14:paraId="422B164E" w14:textId="77777777" w:rsidR="00000000" w:rsidRDefault="00581103">
      <w:pPr>
        <w:pStyle w:val="a0"/>
        <w:rPr>
          <w:rFonts w:hint="cs"/>
          <w:rtl/>
        </w:rPr>
      </w:pPr>
      <w:r>
        <w:rPr>
          <w:rFonts w:hint="cs"/>
          <w:rtl/>
        </w:rPr>
        <w:t>תודה. השאילתה הבאה, מס' 1696, של חברת הכנסת אתי לבני - לפרוטוקול.</w:t>
      </w:r>
    </w:p>
    <w:p w14:paraId="0A03742C" w14:textId="77777777" w:rsidR="00000000" w:rsidRDefault="00581103">
      <w:pPr>
        <w:pStyle w:val="a0"/>
        <w:rPr>
          <w:rFonts w:hint="cs"/>
          <w:b/>
          <w:bCs/>
          <w:rtl/>
        </w:rPr>
      </w:pPr>
    </w:p>
    <w:p w14:paraId="418C7A8D" w14:textId="77777777" w:rsidR="00000000" w:rsidRDefault="00581103">
      <w:pPr>
        <w:pStyle w:val="a1"/>
        <w:jc w:val="center"/>
        <w:rPr>
          <w:rtl/>
        </w:rPr>
      </w:pPr>
      <w:bookmarkStart w:id="875" w:name="CQ27864FI0027864T14_07_2004_23_03_01"/>
      <w:bookmarkStart w:id="876" w:name="_Toc81561589"/>
      <w:bookmarkEnd w:id="875"/>
      <w:r>
        <w:rPr>
          <w:rtl/>
        </w:rPr>
        <w:t>1696. אלימות כלפי נבחרי ציבור</w:t>
      </w:r>
      <w:bookmarkEnd w:id="876"/>
    </w:p>
    <w:p w14:paraId="45464066" w14:textId="77777777" w:rsidR="00000000" w:rsidRDefault="00581103">
      <w:pPr>
        <w:pStyle w:val="a0"/>
        <w:rPr>
          <w:rFonts w:hint="cs"/>
          <w:rtl/>
        </w:rPr>
      </w:pPr>
    </w:p>
    <w:p w14:paraId="33216657" w14:textId="77777777" w:rsidR="00000000" w:rsidRDefault="00581103">
      <w:pPr>
        <w:pStyle w:val="a0"/>
        <w:ind w:firstLine="0"/>
        <w:rPr>
          <w:bCs/>
          <w:u w:val="single"/>
        </w:rPr>
      </w:pPr>
      <w:bookmarkStart w:id="877" w:name="ESQ27864"/>
      <w:bookmarkEnd w:id="877"/>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w:t>
      </w:r>
      <w:r>
        <w:rPr>
          <w:bCs/>
          <w:u w:val="single"/>
          <w:rtl/>
        </w:rPr>
        <w:t>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35FF6EB" w14:textId="77777777" w:rsidR="00000000" w:rsidRDefault="00581103">
      <w:pPr>
        <w:pStyle w:val="a0"/>
        <w:ind w:firstLine="720"/>
      </w:pPr>
      <w:r>
        <w:rPr>
          <w:rtl/>
        </w:rPr>
        <w:t>ביום ד' בתמוז התשס"ד (23 ביוני 2004):</w:t>
      </w:r>
    </w:p>
    <w:p w14:paraId="33904AA5" w14:textId="77777777" w:rsidR="00000000" w:rsidRDefault="00581103">
      <w:pPr>
        <w:pStyle w:val="a0"/>
        <w:rPr>
          <w:rFonts w:hint="cs"/>
        </w:rPr>
      </w:pPr>
    </w:p>
    <w:p w14:paraId="418C7B66" w14:textId="77777777" w:rsidR="00000000" w:rsidRDefault="00581103">
      <w:pPr>
        <w:pStyle w:val="a0"/>
        <w:ind w:firstLine="720"/>
      </w:pPr>
      <w:r>
        <w:rPr>
          <w:rtl/>
        </w:rPr>
        <w:t xml:space="preserve">בעקבות </w:t>
      </w:r>
      <w:r>
        <w:rPr>
          <w:rFonts w:hint="cs"/>
          <w:rtl/>
        </w:rPr>
        <w:t>תלונתו</w:t>
      </w:r>
      <w:r>
        <w:rPr>
          <w:rtl/>
        </w:rPr>
        <w:t xml:space="preserve"> של </w:t>
      </w:r>
      <w:r>
        <w:rPr>
          <w:rFonts w:hint="cs"/>
          <w:rtl/>
        </w:rPr>
        <w:t>יושב-ראש</w:t>
      </w:r>
      <w:r>
        <w:rPr>
          <w:rtl/>
        </w:rPr>
        <w:t xml:space="preserve"> איגוד ערים השרון הצפוני על תופעת האלימות כלפי נבחרי ציבור ברשויות המקומיות מצדם של חברות וקבלנים גדולים, אשר יעשו כל דבר כדי למנוע פגיעה ברווחיהם</w:t>
      </w:r>
      <w:r>
        <w:rPr>
          <w:rFonts w:hint="cs"/>
          <w:rtl/>
        </w:rPr>
        <w:t xml:space="preserve"> </w:t>
      </w:r>
      <w:r>
        <w:rPr>
          <w:rtl/>
        </w:rPr>
        <w:t>–</w:t>
      </w:r>
      <w:r>
        <w:rPr>
          <w:rFonts w:hint="cs"/>
          <w:rtl/>
        </w:rPr>
        <w:t xml:space="preserve"> רצוני לשאול</w:t>
      </w:r>
      <w:r>
        <w:rPr>
          <w:rtl/>
        </w:rPr>
        <w:t>:</w:t>
      </w:r>
    </w:p>
    <w:p w14:paraId="4566E1A1" w14:textId="77777777" w:rsidR="00000000" w:rsidRDefault="00581103">
      <w:pPr>
        <w:pStyle w:val="a0"/>
        <w:ind w:firstLine="720"/>
      </w:pPr>
    </w:p>
    <w:p w14:paraId="16EAB4B5" w14:textId="77777777" w:rsidR="00000000" w:rsidRDefault="00581103">
      <w:pPr>
        <w:pStyle w:val="a0"/>
        <w:ind w:firstLine="720"/>
        <w:rPr>
          <w:rtl/>
        </w:rPr>
      </w:pPr>
      <w:r>
        <w:rPr>
          <w:rFonts w:hint="cs"/>
          <w:rtl/>
        </w:rPr>
        <w:t xml:space="preserve">1. </w:t>
      </w:r>
      <w:r>
        <w:rPr>
          <w:rtl/>
        </w:rPr>
        <w:t>מה</w:t>
      </w:r>
      <w:r>
        <w:rPr>
          <w:rtl/>
        </w:rPr>
        <w:t xml:space="preserve"> עושה המשטרה כדי להגן על נבחרי הציבור ברשויות המקומיות?</w:t>
      </w:r>
    </w:p>
    <w:p w14:paraId="452347B7" w14:textId="77777777" w:rsidR="00000000" w:rsidRDefault="00581103">
      <w:pPr>
        <w:pStyle w:val="a0"/>
        <w:ind w:firstLine="720"/>
        <w:rPr>
          <w:rtl/>
        </w:rPr>
      </w:pPr>
    </w:p>
    <w:p w14:paraId="758307A7" w14:textId="77777777" w:rsidR="00000000" w:rsidRDefault="00581103">
      <w:pPr>
        <w:pStyle w:val="a0"/>
        <w:ind w:firstLine="720"/>
        <w:rPr>
          <w:rtl/>
        </w:rPr>
      </w:pPr>
      <w:r>
        <w:rPr>
          <w:rFonts w:hint="cs"/>
          <w:rtl/>
        </w:rPr>
        <w:t xml:space="preserve">2. </w:t>
      </w:r>
      <w:r>
        <w:rPr>
          <w:rtl/>
        </w:rPr>
        <w:t xml:space="preserve">האם ידוע </w:t>
      </w:r>
      <w:r>
        <w:rPr>
          <w:rFonts w:hint="cs"/>
          <w:rtl/>
        </w:rPr>
        <w:t>למשרדך</w:t>
      </w:r>
      <w:r>
        <w:rPr>
          <w:rtl/>
        </w:rPr>
        <w:t xml:space="preserve"> המקרה הספציפי של </w:t>
      </w:r>
      <w:r>
        <w:rPr>
          <w:rFonts w:hint="cs"/>
          <w:rtl/>
        </w:rPr>
        <w:t>יושב-ראש</w:t>
      </w:r>
      <w:r>
        <w:rPr>
          <w:rtl/>
        </w:rPr>
        <w:t xml:space="preserve"> איגוד ערים השרון הצפוני?</w:t>
      </w:r>
    </w:p>
    <w:p w14:paraId="3EC97925" w14:textId="77777777" w:rsidR="00000000" w:rsidRDefault="00581103">
      <w:pPr>
        <w:pStyle w:val="a0"/>
        <w:ind w:firstLine="720"/>
        <w:rPr>
          <w:rtl/>
        </w:rPr>
      </w:pPr>
    </w:p>
    <w:p w14:paraId="5239546F" w14:textId="77777777" w:rsidR="00000000" w:rsidRDefault="00581103">
      <w:pPr>
        <w:pStyle w:val="a0"/>
        <w:ind w:firstLine="720"/>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מה </w:t>
      </w:r>
      <w:r>
        <w:rPr>
          <w:rFonts w:hint="cs"/>
          <w:rtl/>
        </w:rPr>
        <w:t>ייעשה</w:t>
      </w:r>
      <w:r>
        <w:rPr>
          <w:rtl/>
        </w:rPr>
        <w:t xml:space="preserve"> בנדון?</w:t>
      </w:r>
    </w:p>
    <w:p w14:paraId="7C6917EA" w14:textId="77777777" w:rsidR="00000000" w:rsidRDefault="00581103">
      <w:pPr>
        <w:pStyle w:val="a0"/>
        <w:ind w:firstLine="720"/>
        <w:rPr>
          <w:rFonts w:hint="cs"/>
          <w:rtl/>
        </w:rPr>
      </w:pPr>
    </w:p>
    <w:p w14:paraId="66C753EE" w14:textId="77777777" w:rsidR="00000000" w:rsidRDefault="00581103">
      <w:pPr>
        <w:pStyle w:val="a0"/>
        <w:ind w:firstLine="0"/>
        <w:rPr>
          <w:rFonts w:hint="cs"/>
          <w:b/>
          <w:bCs/>
          <w:u w:val="single"/>
          <w:rtl/>
        </w:rPr>
      </w:pPr>
      <w:r>
        <w:rPr>
          <w:rFonts w:hint="cs"/>
          <w:b/>
          <w:bCs/>
          <w:u w:val="single"/>
          <w:rtl/>
        </w:rPr>
        <w:t>תשובת השר לביטחון פנים צחי הנגבי:</w:t>
      </w:r>
    </w:p>
    <w:p w14:paraId="07EBCF45" w14:textId="77777777" w:rsidR="00000000" w:rsidRDefault="00581103">
      <w:pPr>
        <w:pStyle w:val="a0"/>
        <w:ind w:firstLine="0"/>
        <w:rPr>
          <w:rFonts w:hint="cs"/>
          <w:b/>
          <w:rtl/>
        </w:rPr>
      </w:pPr>
      <w:r>
        <w:rPr>
          <w:rFonts w:hint="cs"/>
          <w:b/>
          <w:rtl/>
        </w:rPr>
        <w:t>(לא נקראה, נמסרה לפרוטוקול)</w:t>
      </w:r>
    </w:p>
    <w:p w14:paraId="7C7B3C91" w14:textId="77777777" w:rsidR="00000000" w:rsidRDefault="00581103">
      <w:pPr>
        <w:pStyle w:val="a0"/>
        <w:rPr>
          <w:rFonts w:hint="cs"/>
          <w:rtl/>
        </w:rPr>
      </w:pPr>
    </w:p>
    <w:p w14:paraId="1ECF70DA" w14:textId="77777777" w:rsidR="00000000" w:rsidRDefault="00581103">
      <w:pPr>
        <w:pStyle w:val="a0"/>
        <w:ind w:firstLine="720"/>
        <w:rPr>
          <w:rFonts w:hint="cs"/>
          <w:rtl/>
        </w:rPr>
      </w:pPr>
      <w:r>
        <w:rPr>
          <w:rFonts w:hint="cs"/>
          <w:rtl/>
        </w:rPr>
        <w:t>1. ההגנה על נבחרי ציבור ברשויות המקומ</w:t>
      </w:r>
      <w:r>
        <w:rPr>
          <w:rFonts w:hint="cs"/>
          <w:rtl/>
        </w:rPr>
        <w:t xml:space="preserve">יות הינה במסגרת הטיפול המערכתי של המשטרה באישי ציבור מאוימים, אשר נמצא בעדיפות גבוהה. המערך המשטרתי כולל מתן מענה הולם על-ידי גורמי המודיעין, החקירות והמבצעים, והוא פועל הן במישור הארצי והן במחוזות המשטרה השונים. </w:t>
      </w:r>
    </w:p>
    <w:p w14:paraId="17291D82" w14:textId="77777777" w:rsidR="00000000" w:rsidRDefault="00581103">
      <w:pPr>
        <w:pStyle w:val="a0"/>
        <w:ind w:firstLine="720"/>
        <w:rPr>
          <w:rFonts w:hint="cs"/>
          <w:rtl/>
        </w:rPr>
      </w:pPr>
    </w:p>
    <w:p w14:paraId="1F5DD48D" w14:textId="77777777" w:rsidR="00000000" w:rsidRDefault="00581103">
      <w:pPr>
        <w:pStyle w:val="a0"/>
        <w:ind w:firstLine="720"/>
        <w:rPr>
          <w:rFonts w:hint="cs"/>
          <w:rtl/>
        </w:rPr>
      </w:pPr>
      <w:r>
        <w:rPr>
          <w:rFonts w:hint="cs"/>
          <w:rtl/>
        </w:rPr>
        <w:t xml:space="preserve">הטיפול באישי ציבור מאוימים ממגזר הרשויות </w:t>
      </w:r>
      <w:r>
        <w:rPr>
          <w:rFonts w:hint="cs"/>
          <w:rtl/>
        </w:rPr>
        <w:t>המקומיות מבוצע בעיקרו על-ידי מחוזות המשטרה. בעקבות תלונה או מידע מודיעיני מבוצעת הערכת מודיעין לקביעת רמת האיום. אגף המבצעים המחוזי מקיים הערכת מצב דחופה בהשתתפות גורמים רלוונטיים. במסגרת הערכת המצב נקבעת רמת האיום, וכן נקבע סל האבטחה המתאים. סל האבטחה יכל</w:t>
      </w:r>
      <w:r>
        <w:rPr>
          <w:rFonts w:hint="cs"/>
          <w:rtl/>
        </w:rPr>
        <w:t xml:space="preserve">ול מרכיבים שונים של אמצעים טכנולוגיים וכוח-אדם, בהתאם לרמת האיום שנקבעה. האחריות לביצוע סל האבטחה נתונה בידי הגוף שאליו משתייך הגורם המאוים, ואילו ההנחיה, ההכוונה והפיקוח המקצועי נתונים בידי המשטרה. מבוצעת הערכת מצב תקופתית לבחינת רמת האיום ותקפותה וסטטוס </w:t>
      </w:r>
      <w:r>
        <w:rPr>
          <w:rFonts w:hint="cs"/>
          <w:rtl/>
        </w:rPr>
        <w:t>סל האבטחה.</w:t>
      </w:r>
    </w:p>
    <w:p w14:paraId="6DAFF445" w14:textId="77777777" w:rsidR="00000000" w:rsidRDefault="00581103">
      <w:pPr>
        <w:pStyle w:val="a0"/>
        <w:ind w:firstLine="720"/>
        <w:rPr>
          <w:rFonts w:hint="cs"/>
          <w:rtl/>
        </w:rPr>
      </w:pPr>
    </w:p>
    <w:p w14:paraId="123AED1C" w14:textId="77777777" w:rsidR="00000000" w:rsidRDefault="00581103">
      <w:pPr>
        <w:pStyle w:val="a0"/>
        <w:ind w:firstLine="720"/>
        <w:rPr>
          <w:rFonts w:hint="cs"/>
          <w:rtl/>
        </w:rPr>
      </w:pPr>
      <w:r>
        <w:rPr>
          <w:rFonts w:hint="cs"/>
          <w:rtl/>
        </w:rPr>
        <w:t xml:space="preserve">2-3. יושב-ראש איגוד ערים השרון הצפוני הגיש בתחנת נתניה שתי תלונות בגין גרימת נזקים שונים לרכבו, אולם לא הצביע על חשודים במעשים. נפתחו תיקי חקירה, והנושא מטופל בעדיפות גבוהה על-ידי תחנת נתניה. מפקד התחנה נמצא בקשר ישיר עם המתלונן לצורך מתן מענה </w:t>
      </w:r>
      <w:r>
        <w:rPr>
          <w:rFonts w:hint="cs"/>
          <w:rtl/>
        </w:rPr>
        <w:t xml:space="preserve">מיידי על כל אירוע נוסף. ננקטות כל הפעולות הנדרשות כדי להגן על המתלונן. </w:t>
      </w:r>
    </w:p>
    <w:p w14:paraId="79A71054" w14:textId="77777777" w:rsidR="00000000" w:rsidRDefault="00581103">
      <w:pPr>
        <w:pStyle w:val="a0"/>
        <w:ind w:firstLine="720"/>
        <w:rPr>
          <w:rtl/>
        </w:rPr>
      </w:pPr>
    </w:p>
    <w:p w14:paraId="192A5975" w14:textId="77777777" w:rsidR="00000000" w:rsidRDefault="00581103">
      <w:pPr>
        <w:pStyle w:val="af1"/>
        <w:rPr>
          <w:rtl/>
        </w:rPr>
      </w:pPr>
      <w:r>
        <w:rPr>
          <w:rtl/>
        </w:rPr>
        <w:t>היו"ר מוחמד ברכה:</w:t>
      </w:r>
    </w:p>
    <w:p w14:paraId="08B6A98F" w14:textId="77777777" w:rsidR="00000000" w:rsidRDefault="00581103">
      <w:pPr>
        <w:pStyle w:val="a0"/>
        <w:rPr>
          <w:rtl/>
        </w:rPr>
      </w:pPr>
    </w:p>
    <w:p w14:paraId="6293946F" w14:textId="77777777" w:rsidR="00000000" w:rsidRDefault="00581103">
      <w:pPr>
        <w:pStyle w:val="a0"/>
        <w:rPr>
          <w:rFonts w:hint="cs"/>
          <w:rtl/>
        </w:rPr>
      </w:pPr>
      <w:r>
        <w:rPr>
          <w:rFonts w:hint="cs"/>
          <w:rtl/>
        </w:rPr>
        <w:t xml:space="preserve">שאילתא מס' 1751, של חבר הכנסת גלעד ארדן - לפרוטוקול. </w:t>
      </w:r>
    </w:p>
    <w:p w14:paraId="52B25D16" w14:textId="77777777" w:rsidR="00000000" w:rsidRDefault="00581103">
      <w:pPr>
        <w:pStyle w:val="a0"/>
        <w:rPr>
          <w:rFonts w:hint="cs"/>
          <w:rtl/>
        </w:rPr>
      </w:pPr>
    </w:p>
    <w:p w14:paraId="1FA9EB03" w14:textId="77777777" w:rsidR="00000000" w:rsidRDefault="00581103">
      <w:pPr>
        <w:pStyle w:val="a1"/>
        <w:jc w:val="center"/>
        <w:rPr>
          <w:rtl/>
        </w:rPr>
      </w:pPr>
      <w:bookmarkStart w:id="878" w:name="CQ28420FI0028420T14_07_2004_23_03_54"/>
      <w:bookmarkStart w:id="879" w:name="_Toc81561590"/>
      <w:bookmarkEnd w:id="878"/>
      <w:r>
        <w:rPr>
          <w:rtl/>
        </w:rPr>
        <w:t xml:space="preserve">1751. </w:t>
      </w:r>
      <w:r>
        <w:rPr>
          <w:rFonts w:hint="cs"/>
          <w:rtl/>
        </w:rPr>
        <w:t xml:space="preserve">חקירת היעדרות </w:t>
      </w:r>
      <w:r>
        <w:rPr>
          <w:rtl/>
        </w:rPr>
        <w:t>חייל</w:t>
      </w:r>
      <w:bookmarkEnd w:id="879"/>
      <w:r>
        <w:rPr>
          <w:rtl/>
        </w:rPr>
        <w:t xml:space="preserve"> </w:t>
      </w:r>
    </w:p>
    <w:p w14:paraId="54A999A5" w14:textId="77777777" w:rsidR="00000000" w:rsidRDefault="00581103">
      <w:pPr>
        <w:pStyle w:val="a0"/>
        <w:rPr>
          <w:rFonts w:hint="cs"/>
          <w:rtl/>
        </w:rPr>
      </w:pPr>
    </w:p>
    <w:p w14:paraId="09783AB1" w14:textId="77777777" w:rsidR="00000000" w:rsidRDefault="00581103">
      <w:pPr>
        <w:pStyle w:val="a0"/>
        <w:ind w:firstLine="0"/>
        <w:rPr>
          <w:bCs/>
          <w:u w:val="single"/>
        </w:rPr>
      </w:pPr>
      <w:bookmarkStart w:id="880" w:name="ESQ28420"/>
      <w:bookmarkEnd w:id="880"/>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470536B" w14:textId="77777777" w:rsidR="00000000" w:rsidRDefault="00581103">
      <w:pPr>
        <w:pStyle w:val="a0"/>
        <w:ind w:firstLine="720"/>
      </w:pPr>
      <w:r>
        <w:rPr>
          <w:rtl/>
        </w:rPr>
        <w:t>ביום י"ח בתמוז התשס"ד (7 ביולי 2004):</w:t>
      </w:r>
    </w:p>
    <w:p w14:paraId="443D15C6" w14:textId="77777777" w:rsidR="00000000" w:rsidRDefault="00581103">
      <w:pPr>
        <w:pStyle w:val="a0"/>
        <w:rPr>
          <w:rFonts w:hint="cs"/>
          <w:rtl/>
        </w:rPr>
      </w:pPr>
    </w:p>
    <w:p w14:paraId="767927F7" w14:textId="77777777" w:rsidR="00000000" w:rsidRDefault="00581103">
      <w:pPr>
        <w:pStyle w:val="a0"/>
        <w:rPr>
          <w:rFonts w:hint="cs"/>
        </w:rPr>
      </w:pPr>
    </w:p>
    <w:p w14:paraId="20FF232C" w14:textId="77777777" w:rsidR="00000000" w:rsidRDefault="00581103">
      <w:pPr>
        <w:pStyle w:val="a0"/>
        <w:ind w:firstLine="720"/>
      </w:pPr>
      <w:r>
        <w:rPr>
          <w:rtl/>
        </w:rPr>
        <w:t xml:space="preserve">החייל </w:t>
      </w:r>
      <w:r>
        <w:rPr>
          <w:rFonts w:hint="cs"/>
          <w:rtl/>
        </w:rPr>
        <w:t>ד"ב - שמו המלא מופיע במקור -</w:t>
      </w:r>
      <w:r>
        <w:rPr>
          <w:rtl/>
        </w:rPr>
        <w:t xml:space="preserve"> יצא </w:t>
      </w:r>
      <w:r>
        <w:rPr>
          <w:rFonts w:hint="cs"/>
          <w:rtl/>
        </w:rPr>
        <w:t xml:space="preserve">ב-2 במרס 1987 </w:t>
      </w:r>
      <w:r>
        <w:rPr>
          <w:rtl/>
        </w:rPr>
        <w:t xml:space="preserve">מביתו באשקלון לבסיסו בצריפין ומאז נעלמו עקבותיו. לדברי משרד הביטחון, כיוון </w:t>
      </w:r>
      <w:r>
        <w:rPr>
          <w:rFonts w:hint="cs"/>
          <w:rtl/>
        </w:rPr>
        <w:t>שהחייל</w:t>
      </w:r>
      <w:r>
        <w:rPr>
          <w:rtl/>
        </w:rPr>
        <w:t xml:space="preserve"> היה בתקופת עריקות מהצבא,</w:t>
      </w:r>
      <w:r>
        <w:rPr>
          <w:rFonts w:hint="cs"/>
          <w:rtl/>
        </w:rPr>
        <w:t xml:space="preserve"> </w:t>
      </w:r>
      <w:r>
        <w:rPr>
          <w:rtl/>
        </w:rPr>
        <w:t>הועבר הטיפול בהיעדרו</w:t>
      </w:r>
      <w:r>
        <w:rPr>
          <w:rFonts w:hint="cs"/>
          <w:rtl/>
        </w:rPr>
        <w:t>תו</w:t>
      </w:r>
      <w:r>
        <w:rPr>
          <w:rtl/>
        </w:rPr>
        <w:t xml:space="preserve"> למשטרת ישראל</w:t>
      </w:r>
      <w:r>
        <w:rPr>
          <w:rFonts w:hint="cs"/>
          <w:rtl/>
        </w:rPr>
        <w:t>.</w:t>
      </w:r>
      <w:r>
        <w:rPr>
          <w:rtl/>
        </w:rPr>
        <w:t xml:space="preserve"> </w:t>
      </w:r>
    </w:p>
    <w:p w14:paraId="76F50CF2" w14:textId="77777777" w:rsidR="00000000" w:rsidRDefault="00581103">
      <w:pPr>
        <w:pStyle w:val="a0"/>
        <w:ind w:firstLine="720"/>
      </w:pPr>
    </w:p>
    <w:p w14:paraId="31FEA86F" w14:textId="77777777" w:rsidR="00000000" w:rsidRDefault="00581103">
      <w:pPr>
        <w:pStyle w:val="a0"/>
        <w:ind w:firstLine="720"/>
      </w:pPr>
      <w:r>
        <w:rPr>
          <w:rFonts w:hint="cs"/>
          <w:rtl/>
        </w:rPr>
        <w:t>רצוני לשאול</w:t>
      </w:r>
      <w:r>
        <w:rPr>
          <w:rtl/>
        </w:rPr>
        <w:t>:</w:t>
      </w:r>
    </w:p>
    <w:p w14:paraId="1190825E" w14:textId="77777777" w:rsidR="00000000" w:rsidRDefault="00581103">
      <w:pPr>
        <w:pStyle w:val="a0"/>
        <w:ind w:firstLine="720"/>
      </w:pPr>
    </w:p>
    <w:p w14:paraId="6FE61408" w14:textId="77777777" w:rsidR="00000000" w:rsidRDefault="00581103">
      <w:pPr>
        <w:pStyle w:val="a0"/>
        <w:ind w:firstLine="720"/>
        <w:rPr>
          <w:rFonts w:hint="cs"/>
          <w:rtl/>
        </w:rPr>
      </w:pPr>
      <w:r>
        <w:rPr>
          <w:rFonts w:hint="cs"/>
          <w:rtl/>
        </w:rPr>
        <w:t xml:space="preserve">1. </w:t>
      </w:r>
      <w:r>
        <w:rPr>
          <w:rtl/>
        </w:rPr>
        <w:t>מה עשתה משטרת ישראל כדי לאתרו</w:t>
      </w:r>
      <w:r>
        <w:rPr>
          <w:rFonts w:hint="cs"/>
          <w:rtl/>
        </w:rPr>
        <w:t>?</w:t>
      </w:r>
    </w:p>
    <w:p w14:paraId="689B6679" w14:textId="77777777" w:rsidR="00000000" w:rsidRDefault="00581103">
      <w:pPr>
        <w:pStyle w:val="a0"/>
        <w:ind w:firstLine="720"/>
        <w:rPr>
          <w:rtl/>
        </w:rPr>
      </w:pPr>
    </w:p>
    <w:p w14:paraId="2CB71BA1" w14:textId="77777777" w:rsidR="00000000" w:rsidRDefault="00581103">
      <w:pPr>
        <w:pStyle w:val="a0"/>
        <w:ind w:firstLine="720"/>
        <w:rPr>
          <w:rFonts w:hint="cs"/>
          <w:rtl/>
        </w:rPr>
      </w:pPr>
      <w:r>
        <w:rPr>
          <w:rFonts w:hint="cs"/>
          <w:rtl/>
        </w:rPr>
        <w:t xml:space="preserve">2. </w:t>
      </w:r>
      <w:r>
        <w:rPr>
          <w:rtl/>
        </w:rPr>
        <w:t>מתי</w:t>
      </w:r>
      <w:r>
        <w:rPr>
          <w:rtl/>
        </w:rPr>
        <w:t xml:space="preserve"> הועבר לטיפולכם נושא </w:t>
      </w:r>
      <w:r>
        <w:rPr>
          <w:rFonts w:hint="cs"/>
          <w:rtl/>
        </w:rPr>
        <w:t>היעלמות</w:t>
      </w:r>
      <w:r>
        <w:rPr>
          <w:rFonts w:hint="eastAsia"/>
          <w:rtl/>
        </w:rPr>
        <w:t>ו</w:t>
      </w:r>
      <w:r>
        <w:rPr>
          <w:rFonts w:hint="cs"/>
          <w:rtl/>
        </w:rPr>
        <w:t>?</w:t>
      </w:r>
    </w:p>
    <w:p w14:paraId="07ABCA01" w14:textId="77777777" w:rsidR="00000000" w:rsidRDefault="00581103">
      <w:pPr>
        <w:pStyle w:val="a0"/>
        <w:ind w:firstLine="720"/>
        <w:rPr>
          <w:rtl/>
        </w:rPr>
      </w:pPr>
    </w:p>
    <w:p w14:paraId="64714C06" w14:textId="77777777" w:rsidR="00000000" w:rsidRDefault="00581103">
      <w:pPr>
        <w:pStyle w:val="a0"/>
        <w:ind w:firstLine="720"/>
        <w:rPr>
          <w:rFonts w:hint="cs"/>
          <w:rtl/>
        </w:rPr>
      </w:pPr>
      <w:r>
        <w:rPr>
          <w:rFonts w:hint="cs"/>
          <w:rtl/>
        </w:rPr>
        <w:t xml:space="preserve">3. </w:t>
      </w:r>
      <w:r>
        <w:rPr>
          <w:rtl/>
        </w:rPr>
        <w:t xml:space="preserve">האם קיים בידי המשטרה מידע כלשהו באשר למקום </w:t>
      </w:r>
      <w:r>
        <w:rPr>
          <w:rFonts w:hint="cs"/>
          <w:rtl/>
        </w:rPr>
        <w:t>הימצא</w:t>
      </w:r>
      <w:r>
        <w:rPr>
          <w:rFonts w:hint="eastAsia"/>
          <w:rtl/>
        </w:rPr>
        <w:t>ו</w:t>
      </w:r>
      <w:r>
        <w:rPr>
          <w:rtl/>
        </w:rPr>
        <w:t xml:space="preserve"> או </w:t>
      </w:r>
      <w:r>
        <w:rPr>
          <w:rFonts w:hint="cs"/>
          <w:rtl/>
        </w:rPr>
        <w:t>ל</w:t>
      </w:r>
      <w:r>
        <w:rPr>
          <w:rtl/>
        </w:rPr>
        <w:t>נסיבות</w:t>
      </w:r>
      <w:r>
        <w:rPr>
          <w:rFonts w:hint="cs"/>
          <w:rtl/>
        </w:rPr>
        <w:t xml:space="preserve"> היעלמות</w:t>
      </w:r>
      <w:r>
        <w:rPr>
          <w:rFonts w:hint="eastAsia"/>
          <w:rtl/>
        </w:rPr>
        <w:t>ו</w:t>
      </w:r>
      <w:r>
        <w:rPr>
          <w:rFonts w:hint="cs"/>
          <w:rtl/>
        </w:rPr>
        <w:t>?</w:t>
      </w:r>
    </w:p>
    <w:p w14:paraId="697E5CD7" w14:textId="77777777" w:rsidR="00000000" w:rsidRDefault="00581103">
      <w:pPr>
        <w:pStyle w:val="a0"/>
        <w:ind w:firstLine="720"/>
        <w:rPr>
          <w:rtl/>
        </w:rPr>
      </w:pPr>
    </w:p>
    <w:p w14:paraId="2FBC9C11" w14:textId="77777777" w:rsidR="00000000" w:rsidRDefault="00581103">
      <w:pPr>
        <w:pStyle w:val="a0"/>
        <w:ind w:firstLine="720"/>
        <w:rPr>
          <w:rFonts w:hint="cs"/>
          <w:rtl/>
        </w:rPr>
      </w:pPr>
      <w:r>
        <w:rPr>
          <w:rFonts w:hint="cs"/>
          <w:rtl/>
        </w:rPr>
        <w:t xml:space="preserve">4. </w:t>
      </w:r>
      <w:r>
        <w:rPr>
          <w:rtl/>
        </w:rPr>
        <w:t>האם כיום המשטרה עדיין פועלת למציאתו</w:t>
      </w:r>
      <w:r>
        <w:rPr>
          <w:rFonts w:hint="cs"/>
          <w:rtl/>
        </w:rPr>
        <w:t>?</w:t>
      </w:r>
    </w:p>
    <w:p w14:paraId="71BC0A98" w14:textId="77777777" w:rsidR="00000000" w:rsidRDefault="00581103">
      <w:pPr>
        <w:pStyle w:val="a0"/>
        <w:ind w:firstLine="720"/>
        <w:rPr>
          <w:rFonts w:hint="cs"/>
          <w:rtl/>
        </w:rPr>
      </w:pPr>
    </w:p>
    <w:p w14:paraId="55EF61ED"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הנגבי:</w:t>
      </w:r>
    </w:p>
    <w:p w14:paraId="5B8CB2EA" w14:textId="77777777" w:rsidR="00000000" w:rsidRDefault="00581103">
      <w:pPr>
        <w:pStyle w:val="a0"/>
        <w:ind w:firstLine="0"/>
        <w:rPr>
          <w:rFonts w:hint="cs"/>
          <w:rtl/>
        </w:rPr>
      </w:pPr>
      <w:r>
        <w:rPr>
          <w:rtl/>
        </w:rPr>
        <w:t xml:space="preserve">(לא נקראה, נמסרה </w:t>
      </w:r>
      <w:r>
        <w:rPr>
          <w:rFonts w:hint="eastAsia"/>
          <w:rtl/>
        </w:rPr>
        <w:t>לפרוטוקול</w:t>
      </w:r>
      <w:r>
        <w:rPr>
          <w:rtl/>
        </w:rPr>
        <w:t>)</w:t>
      </w:r>
    </w:p>
    <w:p w14:paraId="3FB8917A" w14:textId="77777777" w:rsidR="00000000" w:rsidRDefault="00581103">
      <w:pPr>
        <w:pStyle w:val="a0"/>
        <w:rPr>
          <w:rFonts w:hint="cs"/>
          <w:rtl/>
        </w:rPr>
      </w:pPr>
    </w:p>
    <w:p w14:paraId="26B1C053" w14:textId="77777777" w:rsidR="00000000" w:rsidRDefault="00581103">
      <w:pPr>
        <w:pStyle w:val="a0"/>
        <w:rPr>
          <w:rFonts w:hint="cs"/>
          <w:rtl/>
        </w:rPr>
      </w:pPr>
      <w:r>
        <w:rPr>
          <w:rFonts w:hint="cs"/>
          <w:rtl/>
        </w:rPr>
        <w:t>1-2. החייל הנעדר יצא מביתו ביום 5 במרס 1987 ו</w:t>
      </w:r>
      <w:r>
        <w:rPr>
          <w:rFonts w:hint="cs"/>
          <w:rtl/>
        </w:rPr>
        <w:t>מאז נעלמו עקבותיו. ביום 9 במרס 1987 התקבלה בתחנת אשקלון הודעה על היעדרותו של החייל. מייד עם קבלת ההודעה נפתחה חקירה בתחנת אשקלון, בשיתוף עם המשטרה הצבאית. במהלך החקירה בוצעו פעולות רבות ומגוונות לאיתור הנעדר, כגון תחקור בני-משפחה ומכרים, ביצוע סריקות, פרסו</w:t>
      </w:r>
      <w:r>
        <w:rPr>
          <w:rFonts w:hint="cs"/>
          <w:rtl/>
        </w:rPr>
        <w:t>מים באמצעי התקשורת, בדיקת עדויות של אנשים שראו את הנעדר לאחר תאריך היעלמותו, וכן ביצוע בדיקות מודיעיניות.</w:t>
      </w:r>
    </w:p>
    <w:p w14:paraId="0C2C032D" w14:textId="77777777" w:rsidR="00000000" w:rsidRDefault="00581103">
      <w:pPr>
        <w:pStyle w:val="a0"/>
        <w:rPr>
          <w:rFonts w:hint="cs"/>
          <w:rtl/>
        </w:rPr>
      </w:pPr>
    </w:p>
    <w:p w14:paraId="0F8292B8" w14:textId="77777777" w:rsidR="00000000" w:rsidRDefault="00581103">
      <w:pPr>
        <w:pStyle w:val="a0"/>
        <w:rPr>
          <w:rFonts w:hint="cs"/>
          <w:rtl/>
        </w:rPr>
      </w:pPr>
      <w:r>
        <w:rPr>
          <w:rFonts w:hint="cs"/>
          <w:rtl/>
        </w:rPr>
        <w:t>3.  אין כיום בידי משטרת ישראל מידע כלשהו העשוי להצביע על מקום הימצאו של הנעדר, וכמו כן אין מידע ברור על נסיבות היעלמותו.</w:t>
      </w:r>
    </w:p>
    <w:p w14:paraId="1F434741" w14:textId="77777777" w:rsidR="00000000" w:rsidRDefault="00581103">
      <w:pPr>
        <w:pStyle w:val="a0"/>
        <w:rPr>
          <w:rFonts w:hint="cs"/>
          <w:rtl/>
        </w:rPr>
      </w:pPr>
    </w:p>
    <w:p w14:paraId="73115B1B" w14:textId="77777777" w:rsidR="00000000" w:rsidRDefault="00581103">
      <w:pPr>
        <w:pStyle w:val="a0"/>
        <w:rPr>
          <w:rFonts w:hint="cs"/>
          <w:rtl/>
        </w:rPr>
      </w:pPr>
      <w:r>
        <w:rPr>
          <w:rFonts w:hint="cs"/>
          <w:rtl/>
        </w:rPr>
        <w:t>4. החייל עדיין מוכרז במשטרת</w:t>
      </w:r>
      <w:r>
        <w:rPr>
          <w:rFonts w:hint="cs"/>
          <w:rtl/>
        </w:rPr>
        <w:t xml:space="preserve"> ישראל כנעדר, והחקירה  ממשיכה להתנהל במישור המודיעיני.</w:t>
      </w:r>
    </w:p>
    <w:p w14:paraId="7BE11A7C" w14:textId="77777777" w:rsidR="00000000" w:rsidRDefault="00581103">
      <w:pPr>
        <w:pStyle w:val="a0"/>
        <w:rPr>
          <w:rFonts w:hint="cs"/>
          <w:rtl/>
        </w:rPr>
      </w:pPr>
    </w:p>
    <w:p w14:paraId="05C1F4AC" w14:textId="77777777" w:rsidR="00000000" w:rsidRDefault="00581103">
      <w:pPr>
        <w:pStyle w:val="af1"/>
        <w:rPr>
          <w:rtl/>
        </w:rPr>
      </w:pPr>
      <w:r>
        <w:rPr>
          <w:rtl/>
        </w:rPr>
        <w:t>היו"ר מוחמד ברכה:</w:t>
      </w:r>
    </w:p>
    <w:p w14:paraId="7CD41411" w14:textId="77777777" w:rsidR="00000000" w:rsidRDefault="00581103">
      <w:pPr>
        <w:pStyle w:val="a0"/>
        <w:rPr>
          <w:rtl/>
        </w:rPr>
      </w:pPr>
    </w:p>
    <w:p w14:paraId="6F12C91C" w14:textId="77777777" w:rsidR="00000000" w:rsidRDefault="00581103">
      <w:pPr>
        <w:pStyle w:val="a0"/>
        <w:rPr>
          <w:rFonts w:hint="cs"/>
          <w:rtl/>
        </w:rPr>
      </w:pPr>
      <w:r>
        <w:rPr>
          <w:rFonts w:hint="cs"/>
          <w:rtl/>
        </w:rPr>
        <w:t>שאילתא מס' 1771, של חבר הכנסת נסים זאב - בבקשה, אדוני.</w:t>
      </w:r>
    </w:p>
    <w:p w14:paraId="3EBA179B" w14:textId="77777777" w:rsidR="00000000" w:rsidRDefault="00581103">
      <w:pPr>
        <w:pStyle w:val="a0"/>
        <w:rPr>
          <w:rFonts w:hint="cs"/>
          <w:rtl/>
        </w:rPr>
      </w:pPr>
    </w:p>
    <w:p w14:paraId="04286676" w14:textId="77777777" w:rsidR="00000000" w:rsidRDefault="00581103">
      <w:pPr>
        <w:pStyle w:val="a1"/>
        <w:jc w:val="center"/>
        <w:rPr>
          <w:rtl/>
        </w:rPr>
      </w:pPr>
      <w:bookmarkStart w:id="881" w:name="CQ28736FI0028736T14_07_2004_23_04_35"/>
      <w:bookmarkStart w:id="882" w:name="_Toc81561591"/>
      <w:bookmarkEnd w:id="881"/>
      <w:r>
        <w:rPr>
          <w:rtl/>
        </w:rPr>
        <w:t>1771. קטטה בין נערים בבת-ים</w:t>
      </w:r>
      <w:bookmarkEnd w:id="882"/>
    </w:p>
    <w:p w14:paraId="1CEF657B" w14:textId="77777777" w:rsidR="00000000" w:rsidRDefault="00581103">
      <w:pPr>
        <w:pStyle w:val="a0"/>
        <w:rPr>
          <w:rFonts w:hint="cs"/>
          <w:rtl/>
        </w:rPr>
      </w:pPr>
    </w:p>
    <w:p w14:paraId="2714E465" w14:textId="77777777" w:rsidR="00000000" w:rsidRDefault="00581103">
      <w:pPr>
        <w:pStyle w:val="a0"/>
        <w:ind w:firstLine="0"/>
        <w:rPr>
          <w:bCs/>
          <w:u w:val="single"/>
        </w:rPr>
      </w:pPr>
      <w:bookmarkStart w:id="883" w:name="ESQ28736"/>
      <w:bookmarkEnd w:id="88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78ABFD2" w14:textId="77777777" w:rsidR="00000000" w:rsidRDefault="00581103">
      <w:pPr>
        <w:pStyle w:val="a0"/>
        <w:ind w:firstLine="720"/>
      </w:pPr>
      <w:r>
        <w:rPr>
          <w:rtl/>
        </w:rPr>
        <w:t>ביום י"ח בתמוז התשס"ד (7 ביולי 2004):</w:t>
      </w:r>
    </w:p>
    <w:p w14:paraId="50EDBFEB" w14:textId="77777777" w:rsidR="00000000" w:rsidRDefault="00581103">
      <w:pPr>
        <w:pStyle w:val="a0"/>
        <w:rPr>
          <w:rFonts w:hint="cs"/>
        </w:rPr>
      </w:pPr>
    </w:p>
    <w:p w14:paraId="4BE87209" w14:textId="77777777" w:rsidR="00000000" w:rsidRDefault="00581103">
      <w:pPr>
        <w:pStyle w:val="a0"/>
        <w:ind w:firstLine="720"/>
        <w:rPr>
          <w:rFonts w:hint="cs"/>
        </w:rPr>
      </w:pPr>
      <w:r>
        <w:rPr>
          <w:rFonts w:hint="cs"/>
          <w:rtl/>
        </w:rPr>
        <w:t>פורסם, כי בליל</w:t>
      </w:r>
      <w:r>
        <w:rPr>
          <w:rFonts w:hint="cs"/>
          <w:rtl/>
        </w:rPr>
        <w:t xml:space="preserve"> שבת, ל' בסיוון התשס"ד, 19 ביוני 2004, אירעה </w:t>
      </w:r>
      <w:r>
        <w:rPr>
          <w:rtl/>
        </w:rPr>
        <w:t xml:space="preserve">קטטה בין נערים דתיים לנערים </w:t>
      </w:r>
      <w:r>
        <w:rPr>
          <w:rFonts w:hint="cs"/>
          <w:rtl/>
        </w:rPr>
        <w:t>עולי חבר המדינות</w:t>
      </w:r>
      <w:r>
        <w:rPr>
          <w:rtl/>
        </w:rPr>
        <w:t xml:space="preserve"> בבת-ים. </w:t>
      </w:r>
      <w:r>
        <w:rPr>
          <w:rFonts w:hint="cs"/>
          <w:rtl/>
        </w:rPr>
        <w:t>על נסיבות האירוע יש גרסאות סותרת.</w:t>
      </w:r>
    </w:p>
    <w:p w14:paraId="2F6BB10A" w14:textId="77777777" w:rsidR="00000000" w:rsidRDefault="00581103">
      <w:pPr>
        <w:pStyle w:val="a0"/>
        <w:ind w:firstLine="720"/>
      </w:pPr>
    </w:p>
    <w:p w14:paraId="5173AA71" w14:textId="77777777" w:rsidR="00000000" w:rsidRDefault="00581103">
      <w:pPr>
        <w:pStyle w:val="a0"/>
        <w:ind w:firstLine="720"/>
      </w:pPr>
      <w:r>
        <w:rPr>
          <w:rFonts w:hint="cs"/>
          <w:rtl/>
        </w:rPr>
        <w:t>רצוני לשאול</w:t>
      </w:r>
      <w:r>
        <w:rPr>
          <w:rtl/>
        </w:rPr>
        <w:t>:</w:t>
      </w:r>
    </w:p>
    <w:p w14:paraId="5D5E9AC6" w14:textId="77777777" w:rsidR="00000000" w:rsidRDefault="00581103">
      <w:pPr>
        <w:pStyle w:val="a0"/>
        <w:ind w:firstLine="720"/>
      </w:pPr>
    </w:p>
    <w:p w14:paraId="11648316" w14:textId="77777777" w:rsidR="00000000" w:rsidRDefault="00581103">
      <w:pPr>
        <w:pStyle w:val="a0"/>
        <w:ind w:firstLine="720"/>
        <w:rPr>
          <w:rtl/>
        </w:rPr>
      </w:pPr>
      <w:r>
        <w:rPr>
          <w:rFonts w:hint="cs"/>
          <w:rtl/>
        </w:rPr>
        <w:t xml:space="preserve">1. האם נחקר האירוע, ואם כן </w:t>
      </w:r>
      <w:r>
        <w:rPr>
          <w:rFonts w:hint="eastAsia"/>
          <w:rtl/>
        </w:rPr>
        <w:t>–</w:t>
      </w:r>
      <w:r>
        <w:rPr>
          <w:rFonts w:hint="cs"/>
          <w:rtl/>
        </w:rPr>
        <w:t xml:space="preserve"> </w:t>
      </w:r>
      <w:r>
        <w:rPr>
          <w:rtl/>
        </w:rPr>
        <w:t>מה העלתה החקירה?</w:t>
      </w:r>
    </w:p>
    <w:p w14:paraId="58059EB5" w14:textId="77777777" w:rsidR="00000000" w:rsidRDefault="00581103">
      <w:pPr>
        <w:pStyle w:val="a0"/>
        <w:ind w:firstLine="720"/>
        <w:rPr>
          <w:rtl/>
        </w:rPr>
      </w:pPr>
    </w:p>
    <w:p w14:paraId="6AA67D0A" w14:textId="77777777" w:rsidR="00000000" w:rsidRDefault="00581103">
      <w:pPr>
        <w:pStyle w:val="a0"/>
        <w:ind w:firstLine="720"/>
        <w:rPr>
          <w:rtl/>
        </w:rPr>
      </w:pPr>
      <w:r>
        <w:rPr>
          <w:rFonts w:hint="cs"/>
          <w:rtl/>
        </w:rPr>
        <w:t xml:space="preserve">2. </w:t>
      </w:r>
      <w:r>
        <w:rPr>
          <w:rtl/>
        </w:rPr>
        <w:t xml:space="preserve">האם ידוע על מקרים נוספים </w:t>
      </w:r>
      <w:r>
        <w:rPr>
          <w:rFonts w:hint="cs"/>
          <w:rtl/>
        </w:rPr>
        <w:t>שבהם מעורבים בני-נוער עולי חבר המד</w:t>
      </w:r>
      <w:r>
        <w:rPr>
          <w:rFonts w:hint="cs"/>
          <w:rtl/>
        </w:rPr>
        <w:t>ינות</w:t>
      </w:r>
      <w:r>
        <w:rPr>
          <w:rtl/>
        </w:rPr>
        <w:t>?</w:t>
      </w:r>
    </w:p>
    <w:p w14:paraId="1017C912" w14:textId="77777777" w:rsidR="00000000" w:rsidRDefault="00581103">
      <w:pPr>
        <w:pStyle w:val="a0"/>
        <w:ind w:firstLine="720"/>
        <w:rPr>
          <w:rtl/>
        </w:rPr>
      </w:pPr>
    </w:p>
    <w:p w14:paraId="7B89623F" w14:textId="77777777" w:rsidR="00000000" w:rsidRDefault="00581103">
      <w:pPr>
        <w:pStyle w:val="a0"/>
        <w:ind w:firstLine="0"/>
        <w:rPr>
          <w:b/>
          <w:bCs/>
          <w:u w:val="single"/>
        </w:rPr>
      </w:pPr>
      <w:r>
        <w:rPr>
          <w:b/>
          <w:bCs/>
          <w:u w:val="single"/>
          <w:rtl/>
        </w:rPr>
        <w:t>השר לביטחון פנים צחי הנגבי:</w:t>
      </w:r>
    </w:p>
    <w:p w14:paraId="608AF941" w14:textId="77777777" w:rsidR="00000000" w:rsidRDefault="00581103">
      <w:pPr>
        <w:pStyle w:val="a0"/>
        <w:rPr>
          <w:rFonts w:hint="cs"/>
          <w:rtl/>
        </w:rPr>
      </w:pPr>
    </w:p>
    <w:p w14:paraId="4E8921E2" w14:textId="77777777" w:rsidR="00000000" w:rsidRDefault="00581103">
      <w:pPr>
        <w:pStyle w:val="a0"/>
        <w:rPr>
          <w:rFonts w:hint="cs"/>
          <w:rtl/>
        </w:rPr>
      </w:pPr>
      <w:r>
        <w:rPr>
          <w:rFonts w:hint="cs"/>
          <w:rtl/>
        </w:rPr>
        <w:t xml:space="preserve">השאילתא של חבר הכנסת זאב, שחותמת את סדרת השאילתות הזאת, מתייחסת לפרסום שהיה בעיתון, נדמה לי "ידיעות אחרונות" - אני לא זוכר בדיוק איזה - לגבי אירוע של קטטה בין נערים דתיים לנערים עולי חבר המדינות בבת-ים. הפרטים על האירוע </w:t>
      </w:r>
      <w:r>
        <w:rPr>
          <w:rFonts w:hint="cs"/>
          <w:rtl/>
        </w:rPr>
        <w:t>הזה הם כדלקמן:</w:t>
      </w:r>
    </w:p>
    <w:p w14:paraId="7DE5AAD2" w14:textId="77777777" w:rsidR="00000000" w:rsidRDefault="00581103">
      <w:pPr>
        <w:pStyle w:val="a0"/>
        <w:rPr>
          <w:rFonts w:hint="cs"/>
          <w:rtl/>
        </w:rPr>
      </w:pPr>
    </w:p>
    <w:p w14:paraId="6ED744AE" w14:textId="77777777" w:rsidR="00000000" w:rsidRDefault="00581103">
      <w:pPr>
        <w:pStyle w:val="a0"/>
        <w:rPr>
          <w:rFonts w:hint="cs"/>
          <w:rtl/>
        </w:rPr>
      </w:pPr>
      <w:r>
        <w:rPr>
          <w:rFonts w:hint="cs"/>
          <w:rtl/>
        </w:rPr>
        <w:t>1. האירוע נחקר על-ידי מחלק הנוער של משטרת מרחב איילון. סמוך לאזור האירוע נעצרו שני חשודים. ארבעה חשודים נוספים עוכבו מאוחר יותר לחקירה בתחנת המשטרה. עד היום נגבו כבר 40 עדויות; תשעה אנשים מסרו עדות לאחר שנחקרו באזהרה. הגרסאות אכן, כפי שציינ</w:t>
      </w:r>
      <w:r>
        <w:rPr>
          <w:rFonts w:hint="cs"/>
          <w:rtl/>
        </w:rPr>
        <w:t>ת בשאילתא, אדוני,</w:t>
      </w:r>
      <w:r>
        <w:rPr>
          <w:rtl/>
        </w:rPr>
        <w:t xml:space="preserve"> </w:t>
      </w:r>
      <w:r>
        <w:rPr>
          <w:rFonts w:hint="cs"/>
          <w:rtl/>
        </w:rPr>
        <w:t xml:space="preserve">סותרות זו את זו. יש גם עדויות, לא רק גרסאות, שמצויות בסתירה. החקירה נמשכת כדי להגיע באמת למסקנות לגבי המציאות של אותו אירוע. </w:t>
      </w:r>
    </w:p>
    <w:p w14:paraId="5372B3EE" w14:textId="77777777" w:rsidR="00000000" w:rsidRDefault="00581103">
      <w:pPr>
        <w:pStyle w:val="a0"/>
        <w:rPr>
          <w:rFonts w:hint="cs"/>
          <w:rtl/>
        </w:rPr>
      </w:pPr>
    </w:p>
    <w:p w14:paraId="726DA0E0" w14:textId="77777777" w:rsidR="00000000" w:rsidRDefault="00581103">
      <w:pPr>
        <w:pStyle w:val="a0"/>
        <w:rPr>
          <w:rFonts w:hint="cs"/>
          <w:rtl/>
        </w:rPr>
      </w:pPr>
      <w:r>
        <w:rPr>
          <w:rFonts w:hint="cs"/>
          <w:rtl/>
        </w:rPr>
        <w:t>2. לגבי מקרים נוספים ששאלת עליהם, בהחלט ידועים גם מקרים נוספים שבהם היו מעורבים נערים יוצאי חבר המדינות, אבל יד</w:t>
      </w:r>
      <w:r>
        <w:rPr>
          <w:rFonts w:hint="cs"/>
          <w:rtl/>
        </w:rPr>
        <w:t>וע על קטטות שבהן גם השתתפו קבוצות נערים שאינם מחבר המדינות, כלומר התופעה הזאת היא לא ייחודית לסוג מסוים של אוכלוסייה, לצערנו, אלא בקרב בני-נוער מכל הסוגים. יש מעת לעת סוג כזה של התכתשויות. קשה להסיק מהמקרה שמדובר על בעיה שמאפיינת יוצאי חבר המדינות. זה לא י</w:t>
      </w:r>
      <w:r>
        <w:rPr>
          <w:rFonts w:hint="cs"/>
          <w:rtl/>
        </w:rPr>
        <w:t>היה נכון - לא לך, לא לי, לא לכנסת - לתייג את הנערים האלה בתיוג מסוים, אבל בהחלט נדרשת כמובן הקפדה יתירה, גם כשמדובר באוכלוסיות אחרות, וזו חובתה של המשטרה להביא בסופו של דבר אשמים לדין כדי ליצור הרתעה ולהגביר את יכולת האכיפה.</w:t>
      </w:r>
    </w:p>
    <w:p w14:paraId="72C1B565" w14:textId="77777777" w:rsidR="00000000" w:rsidRDefault="00581103">
      <w:pPr>
        <w:pStyle w:val="af1"/>
        <w:rPr>
          <w:b w:val="0"/>
          <w:bCs w:val="0"/>
          <w:u w:val="none"/>
          <w:rtl/>
        </w:rPr>
      </w:pPr>
    </w:p>
    <w:p w14:paraId="0C58E5FF" w14:textId="77777777" w:rsidR="00000000" w:rsidRDefault="00581103">
      <w:pPr>
        <w:pStyle w:val="af1"/>
        <w:rPr>
          <w:rFonts w:hint="cs"/>
          <w:b w:val="0"/>
          <w:bCs w:val="0"/>
          <w:u w:val="none"/>
          <w:rtl/>
        </w:rPr>
      </w:pPr>
    </w:p>
    <w:bookmarkEnd w:id="862"/>
    <w:p w14:paraId="497C1651" w14:textId="77777777" w:rsidR="00000000" w:rsidRDefault="00581103">
      <w:pPr>
        <w:pStyle w:val="af1"/>
        <w:rPr>
          <w:rtl/>
        </w:rPr>
      </w:pPr>
      <w:r>
        <w:rPr>
          <w:rtl/>
        </w:rPr>
        <w:t>היו"ר מוחמד ברכה:</w:t>
      </w:r>
    </w:p>
    <w:p w14:paraId="3871017C" w14:textId="77777777" w:rsidR="00000000" w:rsidRDefault="00581103">
      <w:pPr>
        <w:pStyle w:val="a0"/>
        <w:rPr>
          <w:rtl/>
        </w:rPr>
      </w:pPr>
    </w:p>
    <w:p w14:paraId="6252C6A4" w14:textId="77777777" w:rsidR="00000000" w:rsidRDefault="00581103">
      <w:pPr>
        <w:pStyle w:val="a0"/>
        <w:rPr>
          <w:rFonts w:hint="cs"/>
          <w:rtl/>
        </w:rPr>
      </w:pPr>
      <w:r>
        <w:rPr>
          <w:rFonts w:hint="cs"/>
          <w:rtl/>
        </w:rPr>
        <w:t>שאלה נוספת</w:t>
      </w:r>
      <w:r>
        <w:rPr>
          <w:rFonts w:hint="cs"/>
          <w:rtl/>
        </w:rPr>
        <w:t>?</w:t>
      </w:r>
    </w:p>
    <w:p w14:paraId="1C9B5E31" w14:textId="77777777" w:rsidR="00000000" w:rsidRDefault="00581103">
      <w:pPr>
        <w:pStyle w:val="a0"/>
        <w:rPr>
          <w:rFonts w:hint="cs"/>
          <w:rtl/>
        </w:rPr>
      </w:pPr>
    </w:p>
    <w:p w14:paraId="0F7944C3" w14:textId="77777777" w:rsidR="00000000" w:rsidRDefault="00581103">
      <w:pPr>
        <w:pStyle w:val="af0"/>
        <w:rPr>
          <w:rtl/>
        </w:rPr>
      </w:pPr>
      <w:r>
        <w:rPr>
          <w:rFonts w:hint="eastAsia"/>
          <w:rtl/>
        </w:rPr>
        <w:t>נסים</w:t>
      </w:r>
      <w:r>
        <w:rPr>
          <w:rtl/>
        </w:rPr>
        <w:t xml:space="preserve"> זאב (ש"ס):</w:t>
      </w:r>
    </w:p>
    <w:p w14:paraId="3A4FA0D7" w14:textId="77777777" w:rsidR="00000000" w:rsidRDefault="00581103">
      <w:pPr>
        <w:pStyle w:val="a0"/>
        <w:rPr>
          <w:rFonts w:hint="cs"/>
          <w:rtl/>
        </w:rPr>
      </w:pPr>
    </w:p>
    <w:p w14:paraId="1BDA3432" w14:textId="77777777" w:rsidR="00000000" w:rsidRDefault="00581103">
      <w:pPr>
        <w:pStyle w:val="a0"/>
        <w:rPr>
          <w:rFonts w:hint="cs"/>
          <w:rtl/>
        </w:rPr>
      </w:pPr>
      <w:r>
        <w:rPr>
          <w:rFonts w:hint="cs"/>
          <w:rtl/>
        </w:rPr>
        <w:t>לא.</w:t>
      </w:r>
    </w:p>
    <w:p w14:paraId="1D111EB5" w14:textId="77777777" w:rsidR="00000000" w:rsidRDefault="00581103">
      <w:pPr>
        <w:pStyle w:val="a0"/>
        <w:rPr>
          <w:rFonts w:hint="cs"/>
          <w:rtl/>
        </w:rPr>
      </w:pPr>
    </w:p>
    <w:p w14:paraId="34D3D69A" w14:textId="77777777" w:rsidR="00000000" w:rsidRDefault="00581103">
      <w:pPr>
        <w:pStyle w:val="a1"/>
        <w:jc w:val="center"/>
        <w:rPr>
          <w:rtl/>
        </w:rPr>
      </w:pPr>
      <w:bookmarkStart w:id="884" w:name="CQ28788FI0028788T14_07_2004_22_29_19"/>
      <w:bookmarkStart w:id="885" w:name="_Toc81561592"/>
      <w:r>
        <w:rPr>
          <w:rtl/>
        </w:rPr>
        <w:t>1785. זיוף הכשר בד"ץ "מחזיקי</w:t>
      </w:r>
      <w:r>
        <w:rPr>
          <w:rFonts w:hint="cs"/>
          <w:rtl/>
        </w:rPr>
        <w:t xml:space="preserve"> </w:t>
      </w:r>
      <w:r>
        <w:rPr>
          <w:rtl/>
        </w:rPr>
        <w:t>הדת"</w:t>
      </w:r>
      <w:bookmarkEnd w:id="885"/>
    </w:p>
    <w:p w14:paraId="3DDCAB69" w14:textId="77777777" w:rsidR="00000000" w:rsidRDefault="00581103">
      <w:pPr>
        <w:pStyle w:val="a0"/>
        <w:rPr>
          <w:rFonts w:hint="cs"/>
          <w:rtl/>
        </w:rPr>
      </w:pPr>
    </w:p>
    <w:p w14:paraId="55A8B056" w14:textId="77777777" w:rsidR="00000000" w:rsidRDefault="00581103">
      <w:pPr>
        <w:pStyle w:val="a0"/>
        <w:ind w:firstLine="0"/>
        <w:rPr>
          <w:bCs/>
          <w:u w:val="single"/>
        </w:rPr>
      </w:pPr>
      <w:bookmarkStart w:id="886" w:name="ESQ28788"/>
      <w:bookmarkEnd w:id="88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381C13D" w14:textId="77777777" w:rsidR="00000000" w:rsidRDefault="00581103">
      <w:pPr>
        <w:pStyle w:val="a0"/>
        <w:ind w:firstLine="720"/>
      </w:pPr>
      <w:r>
        <w:rPr>
          <w:rtl/>
        </w:rPr>
        <w:t>ביום י"ח בתמוז התשס"ד (7 ביולי 2004):</w:t>
      </w:r>
    </w:p>
    <w:p w14:paraId="63DF0D83" w14:textId="77777777" w:rsidR="00000000" w:rsidRDefault="00581103">
      <w:pPr>
        <w:pStyle w:val="a0"/>
        <w:rPr>
          <w:rFonts w:hint="cs"/>
        </w:rPr>
      </w:pPr>
    </w:p>
    <w:p w14:paraId="7F1637F2" w14:textId="77777777" w:rsidR="00000000" w:rsidRDefault="00581103">
      <w:pPr>
        <w:pStyle w:val="a0"/>
        <w:ind w:firstLine="720"/>
        <w:rPr>
          <w:rFonts w:hint="cs"/>
          <w:rtl/>
        </w:rPr>
      </w:pPr>
      <w:r>
        <w:rPr>
          <w:rtl/>
        </w:rPr>
        <w:t>בד"ץ "מחזיקי</w:t>
      </w:r>
      <w:r>
        <w:rPr>
          <w:rFonts w:hint="cs"/>
          <w:rtl/>
        </w:rPr>
        <w:t xml:space="preserve"> </w:t>
      </w:r>
      <w:r>
        <w:rPr>
          <w:rtl/>
        </w:rPr>
        <w:t xml:space="preserve">הדת" </w:t>
      </w:r>
      <w:r>
        <w:rPr>
          <w:rFonts w:hint="cs"/>
          <w:rtl/>
        </w:rPr>
        <w:t>פרסם מודעה ב"יתד נאמן", ולפיה</w:t>
      </w:r>
      <w:r>
        <w:rPr>
          <w:rtl/>
        </w:rPr>
        <w:t xml:space="preserve"> פטריות המיובאות </w:t>
      </w:r>
      <w:r>
        <w:rPr>
          <w:rFonts w:hint="cs"/>
          <w:rtl/>
        </w:rPr>
        <w:t>על-ידי חברת</w:t>
      </w:r>
      <w:r>
        <w:rPr>
          <w:rtl/>
        </w:rPr>
        <w:t xml:space="preserve"> "מטקאש</w:t>
      </w:r>
      <w:r>
        <w:rPr>
          <w:rFonts w:hint="cs"/>
          <w:rtl/>
        </w:rPr>
        <w:t xml:space="preserve"> </w:t>
      </w:r>
      <w:r>
        <w:rPr>
          <w:rtl/>
        </w:rPr>
        <w:t xml:space="preserve">סחר" שווקו </w:t>
      </w:r>
      <w:r>
        <w:rPr>
          <w:rFonts w:hint="cs"/>
          <w:rtl/>
        </w:rPr>
        <w:t>עם</w:t>
      </w:r>
      <w:r>
        <w:rPr>
          <w:rtl/>
        </w:rPr>
        <w:t xml:space="preserve"> הכשר </w:t>
      </w:r>
      <w:r>
        <w:rPr>
          <w:rFonts w:hint="cs"/>
          <w:rtl/>
        </w:rPr>
        <w:t>מזויף שלו.</w:t>
      </w:r>
      <w:r>
        <w:rPr>
          <w:rtl/>
        </w:rPr>
        <w:t xml:space="preserve"> </w:t>
      </w:r>
    </w:p>
    <w:p w14:paraId="126D4B8F" w14:textId="77777777" w:rsidR="00000000" w:rsidRDefault="00581103">
      <w:pPr>
        <w:pStyle w:val="a0"/>
        <w:ind w:firstLine="720"/>
        <w:rPr>
          <w:rFonts w:hint="cs"/>
          <w:rtl/>
        </w:rPr>
      </w:pPr>
    </w:p>
    <w:p w14:paraId="05F85E2E" w14:textId="77777777" w:rsidR="00000000" w:rsidRDefault="00581103">
      <w:pPr>
        <w:pStyle w:val="a0"/>
        <w:ind w:firstLine="720"/>
      </w:pPr>
      <w:r>
        <w:rPr>
          <w:rtl/>
        </w:rPr>
        <w:t xml:space="preserve">בעבר הורה </w:t>
      </w:r>
      <w:r>
        <w:rPr>
          <w:rFonts w:hint="cs"/>
          <w:rtl/>
        </w:rPr>
        <w:t>היועץ המשפטי לממשלה</w:t>
      </w:r>
      <w:r>
        <w:rPr>
          <w:rtl/>
        </w:rPr>
        <w:t xml:space="preserve"> למשטרה לראות בזיופי כשרות משום עבירה פלילית.</w:t>
      </w:r>
    </w:p>
    <w:p w14:paraId="2441CB27" w14:textId="77777777" w:rsidR="00000000" w:rsidRDefault="00581103">
      <w:pPr>
        <w:pStyle w:val="a0"/>
        <w:ind w:firstLine="720"/>
      </w:pPr>
    </w:p>
    <w:p w14:paraId="0B1B52BD" w14:textId="77777777" w:rsidR="00000000" w:rsidRDefault="00581103">
      <w:pPr>
        <w:pStyle w:val="a0"/>
        <w:ind w:firstLine="720"/>
      </w:pPr>
      <w:r>
        <w:rPr>
          <w:rFonts w:hint="cs"/>
          <w:rtl/>
        </w:rPr>
        <w:t>רצוני לשאול</w:t>
      </w:r>
      <w:r>
        <w:rPr>
          <w:rtl/>
        </w:rPr>
        <w:t>:</w:t>
      </w:r>
    </w:p>
    <w:p w14:paraId="3241DFA6" w14:textId="77777777" w:rsidR="00000000" w:rsidRDefault="00581103">
      <w:pPr>
        <w:pStyle w:val="a0"/>
        <w:ind w:firstLine="720"/>
      </w:pPr>
    </w:p>
    <w:p w14:paraId="242DA59E" w14:textId="77777777" w:rsidR="00000000" w:rsidRDefault="00581103">
      <w:pPr>
        <w:pStyle w:val="a0"/>
        <w:ind w:firstLine="720"/>
        <w:rPr>
          <w:rtl/>
        </w:rPr>
      </w:pPr>
      <w:r>
        <w:rPr>
          <w:rtl/>
        </w:rPr>
        <w:t xml:space="preserve">האם נחקר </w:t>
      </w:r>
      <w:r>
        <w:rPr>
          <w:rFonts w:hint="cs"/>
          <w:rtl/>
        </w:rPr>
        <w:t xml:space="preserve">מקרה זה, ואם לא </w:t>
      </w:r>
      <w:r>
        <w:rPr>
          <w:rtl/>
        </w:rPr>
        <w:t>–</w:t>
      </w:r>
      <w:r>
        <w:rPr>
          <w:rFonts w:hint="cs"/>
          <w:rtl/>
        </w:rPr>
        <w:t xml:space="preserve"> האם ייחקר</w:t>
      </w:r>
      <w:r>
        <w:rPr>
          <w:rtl/>
        </w:rPr>
        <w:t>?</w:t>
      </w:r>
    </w:p>
    <w:p w14:paraId="06376EBA" w14:textId="77777777" w:rsidR="00000000" w:rsidRDefault="00581103">
      <w:pPr>
        <w:pStyle w:val="a0"/>
        <w:ind w:firstLine="720"/>
        <w:rPr>
          <w:rtl/>
        </w:rPr>
      </w:pPr>
    </w:p>
    <w:p w14:paraId="179F7E42"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הנגבי:</w:t>
      </w:r>
    </w:p>
    <w:p w14:paraId="5CBB75A7" w14:textId="77777777" w:rsidR="00000000" w:rsidRDefault="00581103">
      <w:pPr>
        <w:pStyle w:val="a0"/>
        <w:ind w:firstLine="0"/>
        <w:rPr>
          <w:rFonts w:hint="cs"/>
          <w:rtl/>
        </w:rPr>
      </w:pPr>
      <w:r>
        <w:rPr>
          <w:rtl/>
        </w:rPr>
        <w:t xml:space="preserve">(לא נקראה, נמסרה </w:t>
      </w:r>
      <w:r>
        <w:rPr>
          <w:rFonts w:hint="eastAsia"/>
          <w:rtl/>
        </w:rPr>
        <w:t>לפרוטוקול</w:t>
      </w:r>
      <w:r>
        <w:rPr>
          <w:rtl/>
        </w:rPr>
        <w:t>)</w:t>
      </w:r>
    </w:p>
    <w:p w14:paraId="1E9D730B" w14:textId="77777777" w:rsidR="00000000" w:rsidRDefault="00581103">
      <w:pPr>
        <w:pStyle w:val="a0"/>
        <w:rPr>
          <w:rFonts w:hint="cs"/>
          <w:rtl/>
        </w:rPr>
      </w:pPr>
    </w:p>
    <w:p w14:paraId="19532BA4" w14:textId="77777777" w:rsidR="00000000" w:rsidRDefault="00581103">
      <w:pPr>
        <w:pStyle w:val="a0"/>
        <w:rPr>
          <w:rFonts w:hint="cs"/>
          <w:rtl/>
        </w:rPr>
      </w:pPr>
      <w:r>
        <w:rPr>
          <w:rFonts w:hint="cs"/>
          <w:rtl/>
        </w:rPr>
        <w:t>המקרה המצוין  בשאילתא לא נחקר, שכן לא הוגשה תלונה למשטרה בנושא</w:t>
      </w:r>
      <w:r>
        <w:rPr>
          <w:rFonts w:hint="cs"/>
          <w:rtl/>
        </w:rPr>
        <w:t>. אם תוגש תלונה בנדון היא תטופל על-פי החוק ונוהלי המשטרה בנושא.</w:t>
      </w:r>
    </w:p>
    <w:p w14:paraId="26BDE05C" w14:textId="77777777" w:rsidR="00000000" w:rsidRDefault="00581103">
      <w:pPr>
        <w:pStyle w:val="a0"/>
        <w:rPr>
          <w:rFonts w:hint="cs"/>
          <w:rtl/>
        </w:rPr>
      </w:pPr>
    </w:p>
    <w:p w14:paraId="5D550296" w14:textId="77777777" w:rsidR="00000000" w:rsidRDefault="00581103">
      <w:pPr>
        <w:pStyle w:val="a1"/>
        <w:jc w:val="center"/>
        <w:rPr>
          <w:rtl/>
        </w:rPr>
      </w:pPr>
      <w:bookmarkStart w:id="887" w:name="CQ28789FI0028789T14_07_2004_22_29_49"/>
      <w:bookmarkStart w:id="888" w:name="_Toc81561593"/>
      <w:bookmarkEnd w:id="887"/>
      <w:r>
        <w:rPr>
          <w:rtl/>
        </w:rPr>
        <w:t>1786. חקירת תלונה על זיוף המחאה</w:t>
      </w:r>
      <w:bookmarkEnd w:id="888"/>
    </w:p>
    <w:p w14:paraId="2151142E" w14:textId="77777777" w:rsidR="00000000" w:rsidRDefault="00581103">
      <w:pPr>
        <w:pStyle w:val="a0"/>
        <w:rPr>
          <w:rFonts w:hint="cs"/>
          <w:rtl/>
        </w:rPr>
      </w:pPr>
    </w:p>
    <w:p w14:paraId="3E7FDA77" w14:textId="77777777" w:rsidR="00000000" w:rsidRDefault="00581103">
      <w:pPr>
        <w:pStyle w:val="a0"/>
        <w:ind w:firstLine="0"/>
        <w:rPr>
          <w:bCs/>
          <w:u w:val="single"/>
        </w:rPr>
      </w:pPr>
      <w:bookmarkStart w:id="889" w:name="ESQ28789"/>
      <w:bookmarkEnd w:id="88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9ECD215" w14:textId="77777777" w:rsidR="00000000" w:rsidRDefault="00581103">
      <w:pPr>
        <w:pStyle w:val="a0"/>
        <w:ind w:firstLine="720"/>
      </w:pPr>
      <w:r>
        <w:rPr>
          <w:rtl/>
        </w:rPr>
        <w:t>ביום י"ח בתמוז התשס"ד (7 ביולי 2004):</w:t>
      </w:r>
    </w:p>
    <w:p w14:paraId="1D445B14" w14:textId="77777777" w:rsidR="00000000" w:rsidRDefault="00581103">
      <w:pPr>
        <w:pStyle w:val="a0"/>
        <w:rPr>
          <w:rFonts w:hint="cs"/>
        </w:rPr>
      </w:pPr>
    </w:p>
    <w:p w14:paraId="6266D3DF" w14:textId="77777777" w:rsidR="00000000" w:rsidRDefault="00581103">
      <w:pPr>
        <w:pStyle w:val="a0"/>
        <w:ind w:firstLine="720"/>
        <w:rPr>
          <w:rFonts w:hint="cs"/>
        </w:rPr>
      </w:pPr>
      <w:r>
        <w:rPr>
          <w:rFonts w:hint="cs"/>
          <w:rtl/>
        </w:rPr>
        <w:t xml:space="preserve">נודע לי, כי בד' בתמוז התשס"ד, 23 ביוני 2004, </w:t>
      </w:r>
      <w:r>
        <w:rPr>
          <w:rtl/>
        </w:rPr>
        <w:t>הוגשה תלונה ע</w:t>
      </w:r>
      <w:r>
        <w:rPr>
          <w:rFonts w:hint="cs"/>
          <w:rtl/>
        </w:rPr>
        <w:t>ל-יד</w:t>
      </w:r>
      <w:r>
        <w:rPr>
          <w:rtl/>
        </w:rPr>
        <w:t>י תושבת אר</w:t>
      </w:r>
      <w:r>
        <w:rPr>
          <w:rFonts w:hint="cs"/>
          <w:rtl/>
        </w:rPr>
        <w:t>צ</w:t>
      </w:r>
      <w:r>
        <w:rPr>
          <w:rFonts w:hint="cs"/>
          <w:rtl/>
        </w:rPr>
        <w:t>ות-הברית,</w:t>
      </w:r>
      <w:r>
        <w:rPr>
          <w:rtl/>
        </w:rPr>
        <w:t xml:space="preserve"> שתרומה שנתנה בסך 72 דולר זויפה לסכום של 5</w:t>
      </w:r>
      <w:r>
        <w:rPr>
          <w:rFonts w:hint="cs"/>
          <w:rtl/>
        </w:rPr>
        <w:t>,</w:t>
      </w:r>
      <w:r>
        <w:rPr>
          <w:rtl/>
        </w:rPr>
        <w:t>072 דולר. לתלונה צור</w:t>
      </w:r>
      <w:r>
        <w:rPr>
          <w:rFonts w:hint="cs"/>
          <w:rtl/>
        </w:rPr>
        <w:t>פו</w:t>
      </w:r>
      <w:r>
        <w:rPr>
          <w:rtl/>
        </w:rPr>
        <w:t xml:space="preserve"> פרטיו המלאים של מקבל ההמחאה </w:t>
      </w:r>
      <w:r>
        <w:rPr>
          <w:rFonts w:hint="cs"/>
          <w:rtl/>
        </w:rPr>
        <w:t>ו</w:t>
      </w:r>
      <w:r>
        <w:rPr>
          <w:rtl/>
        </w:rPr>
        <w:t>צילום דרכונו, מה שלכאורה מאפשר לל</w:t>
      </w:r>
      <w:r>
        <w:rPr>
          <w:rFonts w:hint="cs"/>
          <w:rtl/>
        </w:rPr>
        <w:t>ו</w:t>
      </w:r>
      <w:r>
        <w:rPr>
          <w:rtl/>
        </w:rPr>
        <w:t>כדו על נקלה</w:t>
      </w:r>
      <w:r>
        <w:rPr>
          <w:rFonts w:hint="cs"/>
          <w:rtl/>
        </w:rPr>
        <w:t>.</w:t>
      </w:r>
    </w:p>
    <w:p w14:paraId="1DDB0867" w14:textId="77777777" w:rsidR="00000000" w:rsidRDefault="00581103">
      <w:pPr>
        <w:pStyle w:val="a0"/>
        <w:ind w:firstLine="720"/>
      </w:pPr>
    </w:p>
    <w:p w14:paraId="76DE0A97" w14:textId="77777777" w:rsidR="00000000" w:rsidRDefault="00581103">
      <w:pPr>
        <w:pStyle w:val="a0"/>
        <w:ind w:firstLine="720"/>
      </w:pPr>
      <w:r>
        <w:rPr>
          <w:rFonts w:hint="cs"/>
          <w:rtl/>
        </w:rPr>
        <w:t>רצוני לשאול</w:t>
      </w:r>
      <w:r>
        <w:rPr>
          <w:rtl/>
        </w:rPr>
        <w:t>:</w:t>
      </w:r>
    </w:p>
    <w:p w14:paraId="3F494562" w14:textId="77777777" w:rsidR="00000000" w:rsidRDefault="00581103">
      <w:pPr>
        <w:pStyle w:val="a0"/>
        <w:ind w:firstLine="720"/>
        <w:rPr>
          <w:rFonts w:hint="cs"/>
          <w:rtl/>
        </w:rPr>
      </w:pPr>
    </w:p>
    <w:p w14:paraId="78F78442" w14:textId="77777777" w:rsidR="00000000" w:rsidRDefault="00581103">
      <w:pPr>
        <w:pStyle w:val="a0"/>
        <w:ind w:firstLine="720"/>
        <w:rPr>
          <w:rFonts w:hint="cs"/>
          <w:rtl/>
        </w:rPr>
      </w:pPr>
      <w:r>
        <w:rPr>
          <w:rFonts w:hint="cs"/>
          <w:rtl/>
        </w:rPr>
        <w:t xml:space="preserve">1. האם הדברים נכונים? </w:t>
      </w:r>
    </w:p>
    <w:p w14:paraId="4A99D901" w14:textId="77777777" w:rsidR="00000000" w:rsidRDefault="00581103">
      <w:pPr>
        <w:pStyle w:val="a0"/>
        <w:ind w:firstLine="720"/>
        <w:rPr>
          <w:rFonts w:hint="cs"/>
        </w:rPr>
      </w:pPr>
    </w:p>
    <w:p w14:paraId="0B26CD1D" w14:textId="77777777" w:rsidR="00000000" w:rsidRDefault="00581103">
      <w:pPr>
        <w:pStyle w:val="a0"/>
        <w:ind w:firstLine="720"/>
        <w:rPr>
          <w:rtl/>
        </w:rPr>
      </w:pPr>
      <w:r>
        <w:rPr>
          <w:rFonts w:hint="cs"/>
          <w:rtl/>
        </w:rPr>
        <w:t xml:space="preserve">2. אם כן </w:t>
      </w:r>
      <w:r>
        <w:rPr>
          <w:rtl/>
        </w:rPr>
        <w:t>–</w:t>
      </w:r>
      <w:r>
        <w:rPr>
          <w:rFonts w:hint="cs"/>
          <w:rtl/>
        </w:rPr>
        <w:t xml:space="preserve"> </w:t>
      </w:r>
      <w:r>
        <w:rPr>
          <w:rtl/>
        </w:rPr>
        <w:t>מה העלתה החקירה עד כה?</w:t>
      </w:r>
    </w:p>
    <w:p w14:paraId="6A978B87" w14:textId="77777777" w:rsidR="00000000" w:rsidRDefault="00581103">
      <w:pPr>
        <w:pStyle w:val="a0"/>
        <w:ind w:firstLine="720"/>
        <w:rPr>
          <w:rtl/>
        </w:rPr>
      </w:pPr>
    </w:p>
    <w:p w14:paraId="52D0AA82" w14:textId="77777777" w:rsidR="00000000" w:rsidRDefault="00581103">
      <w:pPr>
        <w:pStyle w:val="a0"/>
        <w:ind w:firstLine="0"/>
        <w:rPr>
          <w:b/>
          <w:bCs/>
          <w:u w:val="single"/>
        </w:rPr>
      </w:pPr>
      <w:r>
        <w:rPr>
          <w:rFonts w:hint="eastAsia"/>
          <w:b/>
          <w:bCs/>
          <w:u w:val="single"/>
          <w:rtl/>
        </w:rPr>
        <w:t>תשובת</w:t>
      </w:r>
      <w:r>
        <w:rPr>
          <w:b/>
          <w:bCs/>
          <w:u w:val="single"/>
          <w:rtl/>
        </w:rPr>
        <w:t xml:space="preserve"> השר לביטחון פנים צחי הנגב</w:t>
      </w:r>
      <w:r>
        <w:rPr>
          <w:b/>
          <w:bCs/>
          <w:u w:val="single"/>
          <w:rtl/>
        </w:rPr>
        <w:t>י:</w:t>
      </w:r>
    </w:p>
    <w:p w14:paraId="2A2A2FB8" w14:textId="77777777" w:rsidR="00000000" w:rsidRDefault="00581103">
      <w:pPr>
        <w:pStyle w:val="a0"/>
        <w:ind w:firstLine="0"/>
        <w:rPr>
          <w:rFonts w:hint="cs"/>
          <w:rtl/>
        </w:rPr>
      </w:pPr>
      <w:r>
        <w:rPr>
          <w:rtl/>
        </w:rPr>
        <w:t xml:space="preserve">(לא נקראה, נמסרה </w:t>
      </w:r>
      <w:r>
        <w:rPr>
          <w:rFonts w:hint="eastAsia"/>
          <w:rtl/>
        </w:rPr>
        <w:t>לפרוטוקול</w:t>
      </w:r>
      <w:r>
        <w:rPr>
          <w:rtl/>
        </w:rPr>
        <w:t>)</w:t>
      </w:r>
    </w:p>
    <w:p w14:paraId="2F756E4D" w14:textId="77777777" w:rsidR="00000000" w:rsidRDefault="00581103">
      <w:pPr>
        <w:pStyle w:val="a0"/>
        <w:rPr>
          <w:rFonts w:hint="cs"/>
          <w:rtl/>
        </w:rPr>
      </w:pPr>
    </w:p>
    <w:p w14:paraId="47154C40" w14:textId="77777777" w:rsidR="00000000" w:rsidRDefault="00581103">
      <w:pPr>
        <w:pStyle w:val="a0"/>
        <w:rPr>
          <w:rFonts w:hint="cs"/>
          <w:rtl/>
        </w:rPr>
      </w:pPr>
      <w:r>
        <w:rPr>
          <w:rFonts w:hint="cs"/>
          <w:rtl/>
        </w:rPr>
        <w:t>1. בתאריך 23 ביוני 2004 התקבלה בתחנת משטרת נמל התעופה בן-גוריון תלונתה של הגברת שרה אונגר בעניין זיוף המחאה.</w:t>
      </w:r>
    </w:p>
    <w:p w14:paraId="171B09A5" w14:textId="77777777" w:rsidR="00000000" w:rsidRDefault="00581103">
      <w:pPr>
        <w:pStyle w:val="a0"/>
        <w:rPr>
          <w:rFonts w:hint="cs"/>
          <w:rtl/>
        </w:rPr>
      </w:pPr>
    </w:p>
    <w:p w14:paraId="034DC2FB" w14:textId="77777777" w:rsidR="00000000" w:rsidRDefault="00581103">
      <w:pPr>
        <w:pStyle w:val="a0"/>
        <w:rPr>
          <w:rFonts w:hint="cs"/>
          <w:rtl/>
        </w:rPr>
      </w:pPr>
      <w:r>
        <w:rPr>
          <w:rFonts w:hint="cs"/>
          <w:rtl/>
        </w:rPr>
        <w:t>2.  התלונה הועברה לטיפול תחנת נתניה בשל מקום ביצוע העבירה ונפתח תיק חקירה. החקירה מצויה בשלבים ראשונים, ומטבע הדבר</w:t>
      </w:r>
      <w:r>
        <w:rPr>
          <w:rFonts w:hint="cs"/>
          <w:rtl/>
        </w:rPr>
        <w:t>ים לא ניתן למסור פרטים נוספים בעניינה בשלב זה.</w:t>
      </w:r>
    </w:p>
    <w:bookmarkEnd w:id="884"/>
    <w:p w14:paraId="593DC7F6" w14:textId="77777777" w:rsidR="00000000" w:rsidRDefault="00581103">
      <w:pPr>
        <w:pStyle w:val="a0"/>
        <w:rPr>
          <w:rFonts w:hint="cs"/>
          <w:rtl/>
        </w:rPr>
      </w:pPr>
    </w:p>
    <w:p w14:paraId="322D0BBA" w14:textId="77777777" w:rsidR="00000000" w:rsidRDefault="00581103">
      <w:pPr>
        <w:pStyle w:val="af1"/>
        <w:rPr>
          <w:rtl/>
        </w:rPr>
      </w:pPr>
      <w:r>
        <w:rPr>
          <w:rtl/>
        </w:rPr>
        <w:t>היו"ר מוחמד ברכה:</w:t>
      </w:r>
    </w:p>
    <w:p w14:paraId="0527A382" w14:textId="77777777" w:rsidR="00000000" w:rsidRDefault="00581103">
      <w:pPr>
        <w:pStyle w:val="a0"/>
        <w:rPr>
          <w:rtl/>
        </w:rPr>
      </w:pPr>
    </w:p>
    <w:p w14:paraId="5CB869E6" w14:textId="77777777" w:rsidR="00000000" w:rsidRDefault="00581103">
      <w:pPr>
        <w:pStyle w:val="a0"/>
        <w:rPr>
          <w:rFonts w:hint="cs"/>
          <w:rtl/>
        </w:rPr>
      </w:pPr>
      <w:r>
        <w:rPr>
          <w:rFonts w:hint="cs"/>
          <w:rtl/>
        </w:rPr>
        <w:t>תודה, אדוני השר. סיימנו את הסדרה הזאת.</w:t>
      </w:r>
    </w:p>
    <w:p w14:paraId="29C374D2" w14:textId="77777777" w:rsidR="00000000" w:rsidRDefault="00581103">
      <w:pPr>
        <w:pStyle w:val="a0"/>
        <w:rPr>
          <w:rFonts w:hint="cs"/>
          <w:rtl/>
        </w:rPr>
      </w:pPr>
    </w:p>
    <w:p w14:paraId="4A657514" w14:textId="77777777" w:rsidR="00000000" w:rsidRDefault="00581103">
      <w:pPr>
        <w:pStyle w:val="a0"/>
        <w:rPr>
          <w:rFonts w:hint="cs"/>
          <w:rtl/>
        </w:rPr>
      </w:pPr>
      <w:r>
        <w:rPr>
          <w:rFonts w:hint="cs"/>
          <w:rtl/>
        </w:rPr>
        <w:t>רבותי חברי הכנסת, בזה תם סדר-היום. הישיבה הבאה תתקיים ביום שני, א' באב התשס"ד, 19 ביולי 2004, בשעה 16:00. ישיבת הכנסת נעולה.</w:t>
      </w:r>
    </w:p>
    <w:p w14:paraId="31496379" w14:textId="77777777" w:rsidR="00000000" w:rsidRDefault="00581103">
      <w:pPr>
        <w:pStyle w:val="a0"/>
        <w:rPr>
          <w:rFonts w:hint="cs"/>
          <w:rtl/>
        </w:rPr>
      </w:pPr>
    </w:p>
    <w:p w14:paraId="6779DF50" w14:textId="77777777" w:rsidR="00000000" w:rsidRDefault="00581103">
      <w:pPr>
        <w:pStyle w:val="a0"/>
        <w:jc w:val="center"/>
        <w:rPr>
          <w:rFonts w:hint="cs"/>
          <w:rtl/>
        </w:rPr>
      </w:pPr>
      <w:r>
        <w:rPr>
          <w:rFonts w:hint="cs"/>
          <w:rtl/>
        </w:rPr>
        <w:t>הישיבה ננעלה בשעה 22:21</w:t>
      </w:r>
      <w:r>
        <w:rPr>
          <w:rFonts w:hint="cs"/>
          <w:rtl/>
        </w:rPr>
        <w:t>.</w:t>
      </w:r>
    </w:p>
    <w:p w14:paraId="4978EF68" w14:textId="77777777" w:rsidR="00000000" w:rsidRDefault="00581103">
      <w:pPr>
        <w:pStyle w:val="a0"/>
        <w:jc w:val="center"/>
        <w:rPr>
          <w:rFonts w:hint="cs"/>
          <w:rtl/>
        </w:rPr>
      </w:pPr>
    </w:p>
    <w:p w14:paraId="3F853F79" w14:textId="77777777" w:rsidR="00000000" w:rsidRDefault="0058110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8D607" w14:textId="77777777" w:rsidR="00000000" w:rsidRDefault="00581103">
      <w:r>
        <w:separator/>
      </w:r>
    </w:p>
  </w:endnote>
  <w:endnote w:type="continuationSeparator" w:id="0">
    <w:p w14:paraId="2F6EA659" w14:textId="77777777" w:rsidR="00000000" w:rsidRDefault="0058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CA6C0" w14:textId="77777777" w:rsidR="00000000" w:rsidRDefault="0058110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0E4DD" w14:textId="77777777" w:rsidR="00000000" w:rsidRDefault="00581103">
      <w:r>
        <w:separator/>
      </w:r>
    </w:p>
  </w:footnote>
  <w:footnote w:type="continuationSeparator" w:id="0">
    <w:p w14:paraId="025B9845" w14:textId="77777777" w:rsidR="00000000" w:rsidRDefault="00581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AE76C69"/>
    <w:multiLevelType w:val="hybridMultilevel"/>
    <w:tmpl w:val="C3BE0774"/>
    <w:lvl w:ilvl="0" w:tplc="30DCBF02">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C7C128B"/>
    <w:multiLevelType w:val="hybridMultilevel"/>
    <w:tmpl w:val="2A52E764"/>
    <w:lvl w:ilvl="0" w:tplc="8E804FAE">
      <w:start w:val="1"/>
      <w:numFmt w:val="decimal"/>
      <w:lvlText w:val="%1."/>
      <w:lvlJc w:val="left"/>
      <w:pPr>
        <w:tabs>
          <w:tab w:val="num" w:pos="461"/>
        </w:tabs>
        <w:ind w:left="461" w:right="461" w:hanging="360"/>
      </w:pPr>
      <w:rPr>
        <w:rFonts w:hint="cs"/>
      </w:rPr>
    </w:lvl>
    <w:lvl w:ilvl="1" w:tplc="040D0019" w:tentative="1">
      <w:start w:val="1"/>
      <w:numFmt w:val="lowerLetter"/>
      <w:lvlText w:val="%2."/>
      <w:lvlJc w:val="left"/>
      <w:pPr>
        <w:tabs>
          <w:tab w:val="num" w:pos="1181"/>
        </w:tabs>
        <w:ind w:left="1181" w:right="1181" w:hanging="360"/>
      </w:pPr>
    </w:lvl>
    <w:lvl w:ilvl="2" w:tplc="040D001B" w:tentative="1">
      <w:start w:val="1"/>
      <w:numFmt w:val="lowerRoman"/>
      <w:lvlText w:val="%3."/>
      <w:lvlJc w:val="right"/>
      <w:pPr>
        <w:tabs>
          <w:tab w:val="num" w:pos="1901"/>
        </w:tabs>
        <w:ind w:left="1901" w:right="1901" w:hanging="180"/>
      </w:pPr>
    </w:lvl>
    <w:lvl w:ilvl="3" w:tplc="040D000F" w:tentative="1">
      <w:start w:val="1"/>
      <w:numFmt w:val="decimal"/>
      <w:lvlText w:val="%4."/>
      <w:lvlJc w:val="left"/>
      <w:pPr>
        <w:tabs>
          <w:tab w:val="num" w:pos="2621"/>
        </w:tabs>
        <w:ind w:left="2621" w:right="2621" w:hanging="360"/>
      </w:pPr>
    </w:lvl>
    <w:lvl w:ilvl="4" w:tplc="040D0019" w:tentative="1">
      <w:start w:val="1"/>
      <w:numFmt w:val="lowerLetter"/>
      <w:lvlText w:val="%5."/>
      <w:lvlJc w:val="left"/>
      <w:pPr>
        <w:tabs>
          <w:tab w:val="num" w:pos="3341"/>
        </w:tabs>
        <w:ind w:left="3341" w:right="3341" w:hanging="360"/>
      </w:pPr>
    </w:lvl>
    <w:lvl w:ilvl="5" w:tplc="040D001B" w:tentative="1">
      <w:start w:val="1"/>
      <w:numFmt w:val="lowerRoman"/>
      <w:lvlText w:val="%6."/>
      <w:lvlJc w:val="right"/>
      <w:pPr>
        <w:tabs>
          <w:tab w:val="num" w:pos="4061"/>
        </w:tabs>
        <w:ind w:left="4061" w:right="4061" w:hanging="180"/>
      </w:pPr>
    </w:lvl>
    <w:lvl w:ilvl="6" w:tplc="040D000F" w:tentative="1">
      <w:start w:val="1"/>
      <w:numFmt w:val="decimal"/>
      <w:lvlText w:val="%7."/>
      <w:lvlJc w:val="left"/>
      <w:pPr>
        <w:tabs>
          <w:tab w:val="num" w:pos="4781"/>
        </w:tabs>
        <w:ind w:left="4781" w:right="4781" w:hanging="360"/>
      </w:pPr>
    </w:lvl>
    <w:lvl w:ilvl="7" w:tplc="040D0019" w:tentative="1">
      <w:start w:val="1"/>
      <w:numFmt w:val="lowerLetter"/>
      <w:lvlText w:val="%8."/>
      <w:lvlJc w:val="left"/>
      <w:pPr>
        <w:tabs>
          <w:tab w:val="num" w:pos="5501"/>
        </w:tabs>
        <w:ind w:left="5501" w:right="5501" w:hanging="360"/>
      </w:pPr>
    </w:lvl>
    <w:lvl w:ilvl="8" w:tplc="040D001B" w:tentative="1">
      <w:start w:val="1"/>
      <w:numFmt w:val="lowerRoman"/>
      <w:lvlText w:val="%9."/>
      <w:lvlJc w:val="right"/>
      <w:pPr>
        <w:tabs>
          <w:tab w:val="num" w:pos="6221"/>
        </w:tabs>
        <w:ind w:left="6221" w:right="622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9583_1-65.doc"/>
    <w:docVar w:name="Position" w:val="Merged1-65"/>
    <w:docVar w:name="Queue" w:val="1-65"/>
    <w:docVar w:name="SaveYN" w:val="N"/>
    <w:docVar w:name="Session" w:val="29583"/>
    <w:docVar w:name="SessionDate" w:val="14/07/04"/>
    <w:docVar w:name="SpeakersNum" w:val="0"/>
    <w:docVar w:name="StartMode" w:val="4"/>
  </w:docVars>
  <w:rsids>
    <w:rsidRoot w:val="00581103"/>
    <w:rsid w:val="005811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B7D56"/>
  <w15:chartTrackingRefBased/>
  <w15:docId w15:val="{E815DAA1-1770-4BF8-BD85-3CCEC2B2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3">
    <w:name w:val="Body Text Indent 3"/>
    <w:basedOn w:val="Normal"/>
    <w:semiHidden/>
    <w:pPr>
      <w:bidi/>
      <w:spacing w:line="360" w:lineRule="auto"/>
      <w:ind w:left="26" w:firstLine="540"/>
      <w:jc w:val="both"/>
    </w:pPr>
    <w:rPr>
      <w:rFonts w:cs="Times New Roman"/>
      <w:sz w:val="28"/>
      <w:szCs w:val="28"/>
    </w:rPr>
  </w:style>
  <w:style w:type="paragraph" w:styleId="BodyTextIndent2">
    <w:name w:val="Body Text Indent 2"/>
    <w:basedOn w:val="Normal"/>
    <w:semiHidden/>
    <w:pPr>
      <w:bidi/>
      <w:spacing w:line="360" w:lineRule="auto"/>
      <w:ind w:left="26" w:firstLine="540"/>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68394</Words>
  <Characters>389850</Characters>
  <Application>Microsoft Office Word</Application>
  <DocSecurity>0</DocSecurity>
  <Lines>3248</Lines>
  <Paragraphs>914</Paragraphs>
  <ScaleCrop>false</ScaleCrop>
  <HeadingPairs>
    <vt:vector size="2" baseType="variant">
      <vt:variant>
        <vt:lpstr>שם</vt:lpstr>
      </vt:variant>
      <vt:variant>
        <vt:i4>1</vt:i4>
      </vt:variant>
    </vt:vector>
  </HeadingPairs>
  <TitlesOfParts>
    <vt:vector size="1" baseType="lpstr">
      <vt:lpstr>חוב' ל"ה</vt:lpstr>
    </vt:vector>
  </TitlesOfParts>
  <Company>EDS</Company>
  <LinksUpToDate>false</LinksUpToDate>
  <CharactersWithSpaces>457330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155 מתאריך 14/07/2004</dc:title>
  <dc:subject/>
  <dc:creator>knesset</dc:creator>
  <cp:keywords/>
  <dc:description/>
  <cp:lastModifiedBy>vladimir</cp:lastModifiedBy>
  <cp:revision>2</cp:revision>
  <cp:lastPrinted>2005-01-19T12:10:00Z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02540704</vt:lpwstr>
  </property>
  <property fmtid="{D5CDD505-2E9C-101B-9397-08002B2CF9AE}" pid="4" name="SDDocDate">
    <vt:lpwstr>2005-08-08T13:52:04Z</vt:lpwstr>
  </property>
  <property fmtid="{D5CDD505-2E9C-101B-9397-08002B2CF9AE}" pid="5" name="SDHebDate">
    <vt:lpwstr>ג' באב, התשס"ה</vt:lpwstr>
  </property>
  <property fmtid="{D5CDD505-2E9C-101B-9397-08002B2CF9AE}" pid="6" name="SDCategories">
    <vt:lpwstr>:דף הבית:נושאים:דברי הכנסת:כנסת 16;#</vt:lpwstr>
  </property>
  <property fmtid="{D5CDD505-2E9C-101B-9397-08002B2CF9AE}" pid="7" name="MisYeshiva">
    <vt:lpwstr>155.000000000000</vt:lpwstr>
  </property>
  <property fmtid="{D5CDD505-2E9C-101B-9397-08002B2CF9AE}" pid="8" name="SDAuthor">
    <vt:lpwstr>דבורה אביבי</vt:lpwstr>
  </property>
  <property fmtid="{D5CDD505-2E9C-101B-9397-08002B2CF9AE}" pid="9" name="TaarichYeshiva">
    <vt:lpwstr>2004-07-14T02:00:00Z</vt:lpwstr>
  </property>
</Properties>
</file>